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C8E37A" w14:textId="64B516D2" w:rsidR="00C048AA" w:rsidRPr="00FE1D98" w:rsidRDefault="000030B6">
      <w:pPr>
        <w:rPr>
          <w:lang w:val="cs-CZ"/>
        </w:rPr>
      </w:pPr>
      <w:bookmarkStart w:id="0" w:name="_Hlk516217277"/>
      <w:bookmarkStart w:id="1" w:name="_Hlk17492453"/>
      <w:bookmarkEnd w:id="0"/>
      <w:r w:rsidRPr="00FE1D98">
        <w:rPr>
          <w:noProof/>
          <w:lang w:val="cs-CZ"/>
        </w:rPr>
        <mc:AlternateContent>
          <mc:Choice Requires="wpg">
            <w:drawing>
              <wp:anchor distT="0" distB="0" distL="114300" distR="114300" simplePos="0" relativeHeight="251657216" behindDoc="0" locked="0" layoutInCell="1" allowOverlap="1" wp14:anchorId="5453736A" wp14:editId="619000D0">
                <wp:simplePos x="0" y="0"/>
                <wp:positionH relativeFrom="column">
                  <wp:posOffset>3479</wp:posOffset>
                </wp:positionH>
                <wp:positionV relativeFrom="paragraph">
                  <wp:posOffset>941926</wp:posOffset>
                </wp:positionV>
                <wp:extent cx="6176645" cy="7945755"/>
                <wp:effectExtent l="0" t="0" r="0" b="0"/>
                <wp:wrapNone/>
                <wp:docPr id="1073741911" name="Group 1073741911"/>
                <wp:cNvGraphicFramePr/>
                <a:graphic xmlns:a="http://schemas.openxmlformats.org/drawingml/2006/main">
                  <a:graphicData uri="http://schemas.microsoft.com/office/word/2010/wordprocessingGroup">
                    <wpg:wgp>
                      <wpg:cNvGrpSpPr/>
                      <wpg:grpSpPr>
                        <a:xfrm>
                          <a:off x="0" y="0"/>
                          <a:ext cx="6176645" cy="7945755"/>
                          <a:chOff x="3658" y="0"/>
                          <a:chExt cx="6176853" cy="7946213"/>
                        </a:xfrm>
                      </wpg:grpSpPr>
                      <pic:pic xmlns:pic="http://schemas.openxmlformats.org/drawingml/2006/picture">
                        <pic:nvPicPr>
                          <pic:cNvPr id="1073741844" name="Picture 1073741844"/>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3658" y="0"/>
                            <a:ext cx="6120130" cy="7920355"/>
                          </a:xfrm>
                          <a:prstGeom prst="rect">
                            <a:avLst/>
                          </a:prstGeom>
                        </pic:spPr>
                      </pic:pic>
                      <wps:wsp>
                        <wps:cNvPr id="1073741845" name="officeArt object" descr="officeArt object"/>
                        <wps:cNvSpPr txBox="1"/>
                        <wps:spPr>
                          <a:xfrm>
                            <a:off x="83174" y="208471"/>
                            <a:ext cx="5971630" cy="1151280"/>
                          </a:xfrm>
                          <a:prstGeom prst="rect">
                            <a:avLst/>
                          </a:prstGeom>
                          <a:noFill/>
                          <a:ln w="12700" cap="flat">
                            <a:noFill/>
                            <a:miter lim="400000"/>
                          </a:ln>
                          <a:effectLst/>
                        </wps:spPr>
                        <wps:txbx>
                          <w:txbxContent>
                            <w:p w14:paraId="0D0922AF" w14:textId="46AF45E6" w:rsidR="002A1612" w:rsidRPr="000030B6" w:rsidRDefault="002A1612" w:rsidP="00205699">
                              <w:pPr>
                                <w:pStyle w:val="Default"/>
                                <w:rPr>
                                  <w:sz w:val="68"/>
                                  <w:szCs w:val="68"/>
                                </w:rPr>
                              </w:pPr>
                              <w:proofErr w:type="spellStart"/>
                              <w:r w:rsidRPr="000030B6">
                                <w:rPr>
                                  <w:rFonts w:ascii="Futura" w:hAnsi="Futura"/>
                                  <w:color w:val="FF6600"/>
                                  <w:sz w:val="68"/>
                                  <w:szCs w:val="68"/>
                                  <w:u w:color="FF6600"/>
                                  <w:lang w:val="en-US"/>
                                </w:rPr>
                                <w:t>Výukové</w:t>
                              </w:r>
                              <w:proofErr w:type="spellEnd"/>
                              <w:r w:rsidRPr="000030B6">
                                <w:rPr>
                                  <w:rFonts w:ascii="Futura" w:hAnsi="Futura"/>
                                  <w:color w:val="FF6600"/>
                                  <w:sz w:val="68"/>
                                  <w:szCs w:val="68"/>
                                  <w:u w:color="FF6600"/>
                                  <w:lang w:val="en-US"/>
                                </w:rPr>
                                <w:t xml:space="preserve"> </w:t>
                              </w:r>
                              <w:proofErr w:type="spellStart"/>
                              <w:r w:rsidRPr="000030B6">
                                <w:rPr>
                                  <w:rFonts w:ascii="Futura" w:hAnsi="Futura"/>
                                  <w:color w:val="FF6600"/>
                                  <w:sz w:val="68"/>
                                  <w:szCs w:val="68"/>
                                  <w:u w:color="FF6600"/>
                                  <w:lang w:val="en-US"/>
                                </w:rPr>
                                <w:t>aktivity</w:t>
                              </w:r>
                              <w:proofErr w:type="spellEnd"/>
                              <w:r w:rsidRPr="000030B6">
                                <w:rPr>
                                  <w:rFonts w:ascii="Futura" w:hAnsi="Futura"/>
                                  <w:color w:val="FF6600"/>
                                  <w:sz w:val="68"/>
                                  <w:szCs w:val="68"/>
                                  <w:u w:color="FF6600"/>
                                  <w:lang w:val="en-US"/>
                                </w:rPr>
                                <w:t xml:space="preserve"> </w:t>
                              </w:r>
                              <w:proofErr w:type="spellStart"/>
                              <w:r w:rsidRPr="000030B6">
                                <w:rPr>
                                  <w:rFonts w:ascii="Futura" w:hAnsi="Futura"/>
                                  <w:color w:val="FF6600"/>
                                  <w:sz w:val="68"/>
                                  <w:szCs w:val="68"/>
                                  <w:u w:color="FF6600"/>
                                  <w:lang w:val="en-US"/>
                                </w:rPr>
                                <w:t>EdScratch</w:t>
                              </w:r>
                              <w:proofErr w:type="spellEnd"/>
                            </w:p>
                          </w:txbxContent>
                        </wps:txbx>
                        <wps:bodyPr wrap="square" lIns="50800" tIns="50800" rIns="50800" bIns="50800" numCol="1" anchor="t">
                          <a:noAutofit/>
                        </wps:bodyPr>
                      </wps:wsp>
                      <wps:wsp>
                        <wps:cNvPr id="1073741846" name="officeArt object" descr="officeArt object"/>
                        <wps:cNvSpPr txBox="1"/>
                        <wps:spPr>
                          <a:xfrm>
                            <a:off x="95098" y="819303"/>
                            <a:ext cx="6026892" cy="656616"/>
                          </a:xfrm>
                          <a:prstGeom prst="rect">
                            <a:avLst/>
                          </a:prstGeom>
                          <a:noFill/>
                          <a:ln w="12700" cap="flat">
                            <a:noFill/>
                            <a:miter lim="400000"/>
                          </a:ln>
                          <a:effectLst/>
                        </wps:spPr>
                        <wps:txbx>
                          <w:txbxContent>
                            <w:p w14:paraId="32845DFB" w14:textId="63D074BB" w:rsidR="002A1612" w:rsidRPr="00DE0CAF" w:rsidRDefault="002A1612" w:rsidP="00574443">
                              <w:pPr>
                                <w:pStyle w:val="Default"/>
                                <w:jc w:val="center"/>
                                <w:rPr>
                                  <w:rFonts w:ascii="Times New Roman" w:hAnsi="Times New Roman"/>
                                  <w:lang w:val="cs-CZ"/>
                                </w:rPr>
                              </w:pPr>
                              <w:proofErr w:type="spellStart"/>
                              <w:r>
                                <w:rPr>
                                  <w:rFonts w:ascii="Futura" w:hAnsi="Futura"/>
                                  <w:color w:val="6B6B6B"/>
                                  <w:sz w:val="34"/>
                                  <w:szCs w:val="34"/>
                                  <w:lang w:val="en-US"/>
                                </w:rPr>
                                <w:t>Pracovní</w:t>
                              </w:r>
                              <w:proofErr w:type="spellEnd"/>
                              <w:r>
                                <w:rPr>
                                  <w:rFonts w:ascii="Futura" w:hAnsi="Futura"/>
                                  <w:color w:val="6B6B6B"/>
                                  <w:sz w:val="34"/>
                                  <w:szCs w:val="34"/>
                                  <w:lang w:val="en-US"/>
                                </w:rPr>
                                <w:t xml:space="preserve"> </w:t>
                              </w:r>
                              <w:proofErr w:type="spellStart"/>
                              <w:r>
                                <w:rPr>
                                  <w:rFonts w:ascii="Futura" w:hAnsi="Futura"/>
                                  <w:color w:val="6B6B6B"/>
                                  <w:sz w:val="34"/>
                                  <w:szCs w:val="34"/>
                                  <w:lang w:val="en-US"/>
                                </w:rPr>
                                <w:t>listy</w:t>
                              </w:r>
                              <w:proofErr w:type="spellEnd"/>
                              <w:r>
                                <w:rPr>
                                  <w:rFonts w:ascii="Futura" w:hAnsi="Futura"/>
                                  <w:color w:val="6B6B6B"/>
                                  <w:sz w:val="34"/>
                                  <w:szCs w:val="34"/>
                                  <w:lang w:val="en-US"/>
                                </w:rPr>
                                <w:t xml:space="preserve"> pro </w:t>
                              </w:r>
                              <w:proofErr w:type="spellStart"/>
                              <w:r>
                                <w:rPr>
                                  <w:rFonts w:ascii="Futura" w:hAnsi="Futura"/>
                                  <w:color w:val="6B6B6B"/>
                                  <w:sz w:val="34"/>
                                  <w:szCs w:val="34"/>
                                  <w:lang w:val="en-US"/>
                                </w:rPr>
                                <w:t>studenty</w:t>
                              </w:r>
                              <w:proofErr w:type="spellEnd"/>
                              <w:r>
                                <w:rPr>
                                  <w:rFonts w:ascii="Futura" w:hAnsi="Futura"/>
                                  <w:color w:val="6B6B6B"/>
                                  <w:sz w:val="34"/>
                                  <w:szCs w:val="34"/>
                                  <w:lang w:val="en-US"/>
                                </w:rPr>
                                <w:t xml:space="preserve"> </w:t>
                              </w:r>
                            </w:p>
                          </w:txbxContent>
                        </wps:txbx>
                        <wps:bodyPr wrap="square" lIns="50800" tIns="50800" rIns="50800" bIns="50800" numCol="1" anchor="t">
                          <a:noAutofit/>
                        </wps:bodyPr>
                      </wps:wsp>
                      <wpg:grpSp>
                        <wpg:cNvPr id="1073741904" name="Group 1073741904"/>
                        <wpg:cNvGrpSpPr/>
                        <wpg:grpSpPr>
                          <a:xfrm>
                            <a:off x="153619" y="6792163"/>
                            <a:ext cx="6026892" cy="1154050"/>
                            <a:chOff x="153619" y="0"/>
                            <a:chExt cx="6026892" cy="1154050"/>
                          </a:xfrm>
                        </wpg:grpSpPr>
                        <wps:wsp>
                          <wps:cNvPr id="1073741848" name="officeArt object" descr="officeArt object"/>
                          <wps:cNvSpPr txBox="1"/>
                          <wps:spPr>
                            <a:xfrm>
                              <a:off x="153619" y="497434"/>
                              <a:ext cx="6026892" cy="656616"/>
                            </a:xfrm>
                            <a:prstGeom prst="rect">
                              <a:avLst/>
                            </a:prstGeom>
                            <a:noFill/>
                            <a:ln w="12700" cap="flat">
                              <a:noFill/>
                              <a:miter lim="400000"/>
                            </a:ln>
                            <a:effectLst/>
                          </wps:spPr>
                          <wps:txbx>
                            <w:txbxContent>
                              <w:p w14:paraId="3C0281A0" w14:textId="7F267F52" w:rsidR="002A1612" w:rsidRPr="002B5ED8" w:rsidRDefault="002A1612" w:rsidP="00574443">
                                <w:proofErr w:type="spellStart"/>
                                <w:r w:rsidRPr="000030B6">
                                  <w:t>Plány</w:t>
                                </w:r>
                                <w:proofErr w:type="spellEnd"/>
                                <w:r w:rsidRPr="000030B6">
                                  <w:t xml:space="preserve"> </w:t>
                                </w:r>
                                <w:proofErr w:type="spellStart"/>
                                <w:r w:rsidRPr="000030B6">
                                  <w:t>lekcí</w:t>
                                </w:r>
                                <w:proofErr w:type="spellEnd"/>
                                <w:r w:rsidRPr="000030B6">
                                  <w:t xml:space="preserve"> </w:t>
                                </w:r>
                                <w:proofErr w:type="spellStart"/>
                                <w:r w:rsidRPr="000030B6">
                                  <w:t>EdScratch</w:t>
                                </w:r>
                                <w:proofErr w:type="spellEnd"/>
                                <w:r w:rsidRPr="000030B6">
                                  <w:t xml:space="preserve"> od</w:t>
                                </w:r>
                                <w:r w:rsidRPr="00ED34AB">
                                  <w:rPr>
                                    <w:rFonts w:ascii="Calibri" w:hAnsi="Calibri" w:cs="Calibri"/>
                                  </w:rPr>
                                  <w:t> </w:t>
                                </w:r>
                                <w:hyperlink r:id="rId9" w:history="1">
                                  <w:r w:rsidRPr="004518C3">
                                    <w:rPr>
                                      <w:rStyle w:val="Hypertextovodkaz"/>
                                      <w:color w:val="0000FF"/>
                                    </w:rPr>
                                    <w:t xml:space="preserve">Kat </w:t>
                                  </w:r>
                                  <w:proofErr w:type="spellStart"/>
                                  <w:r w:rsidRPr="004518C3">
                                    <w:rPr>
                                      <w:rStyle w:val="Hypertextovodkaz"/>
                                      <w:color w:val="0000FF"/>
                                    </w:rPr>
                                    <w:t>Kennewell</w:t>
                                  </w:r>
                                  <w:proofErr w:type="spellEnd"/>
                                </w:hyperlink>
                                <w:r w:rsidRPr="004518C3">
                                  <w:rPr>
                                    <w:rStyle w:val="Hypertextovodkaz"/>
                                    <w:rFonts w:ascii="Calibri" w:hAnsi="Calibri" w:cs="Calibri"/>
                                    <w:color w:val="0000FF"/>
                                  </w:rPr>
                                  <w:t> </w:t>
                                </w:r>
                                <w:r w:rsidRPr="00ED34AB">
                                  <w:t xml:space="preserve">a </w:t>
                                </w:r>
                                <w:hyperlink r:id="rId10" w:history="1">
                                  <w:proofErr w:type="spellStart"/>
                                  <w:r w:rsidRPr="004518C3">
                                    <w:rPr>
                                      <w:rStyle w:val="Hypertextovodkaz"/>
                                      <w:color w:val="0000FF"/>
                                    </w:rPr>
                                    <w:t>Jin</w:t>
                                  </w:r>
                                  <w:proofErr w:type="spellEnd"/>
                                  <w:r w:rsidRPr="004518C3">
                                    <w:rPr>
                                      <w:rStyle w:val="Hypertextovodkaz"/>
                                      <w:color w:val="0000FF"/>
                                    </w:rPr>
                                    <w:t xml:space="preserve"> Peng</w:t>
                                  </w:r>
                                </w:hyperlink>
                                <w:r>
                                  <w:t xml:space="preserve"> </w:t>
                                </w:r>
                                <w:proofErr w:type="spellStart"/>
                                <w:r>
                                  <w:t>jsou</w:t>
                                </w:r>
                                <w:proofErr w:type="spellEnd"/>
                                <w:r>
                                  <w:t xml:space="preserve"> </w:t>
                                </w:r>
                                <w:proofErr w:type="spellStart"/>
                                <w:r>
                                  <w:t>licencovány</w:t>
                                </w:r>
                                <w:proofErr w:type="spellEnd"/>
                                <w:r>
                                  <w:t xml:space="preserve"> pod </w:t>
                                </w:r>
                                <w:proofErr w:type="spellStart"/>
                                <w:r>
                                  <w:t>mezinárodní</w:t>
                                </w:r>
                                <w:proofErr w:type="spellEnd"/>
                                <w:r>
                                  <w:t xml:space="preserve"> </w:t>
                                </w:r>
                                <w:proofErr w:type="spellStart"/>
                                <w:r>
                                  <w:t>licencí</w:t>
                                </w:r>
                                <w:proofErr w:type="spellEnd"/>
                                <w:r w:rsidRPr="002D63BD">
                                  <w:rPr>
                                    <w:rFonts w:ascii="Calibri" w:hAnsi="Calibri" w:cs="Calibri"/>
                                  </w:rPr>
                                  <w:t> </w:t>
                                </w:r>
                                <w:hyperlink r:id="rId11" w:history="1">
                                  <w:r w:rsidRPr="00BB37C6">
                                    <w:rPr>
                                      <w:rStyle w:val="Hypertextovodkaz"/>
                                      <w:color w:val="0000FF"/>
                                    </w:rPr>
                                    <w:t>Creative Commons Attribution-</w:t>
                                  </w:r>
                                  <w:proofErr w:type="spellStart"/>
                                  <w:r w:rsidRPr="00BB37C6">
                                    <w:rPr>
                                      <w:rStyle w:val="Hypertextovodkaz"/>
                                      <w:color w:val="0000FF"/>
                                    </w:rPr>
                                    <w:t>ShareAlike</w:t>
                                  </w:r>
                                  <w:proofErr w:type="spellEnd"/>
                                  <w:r w:rsidRPr="00BB37C6">
                                    <w:rPr>
                                      <w:rStyle w:val="Hypertextovodkaz"/>
                                      <w:color w:val="0000FF"/>
                                    </w:rPr>
                                    <w:t xml:space="preserve"> 4.0 International License</w:t>
                                  </w:r>
                                </w:hyperlink>
                                <w:r w:rsidRPr="002D63BD">
                                  <w:t>.</w:t>
                                </w:r>
                              </w:p>
                            </w:txbxContent>
                          </wps:txbx>
                          <wps:bodyPr wrap="square" lIns="50800" tIns="50800" rIns="50800" bIns="50800" numCol="1" anchor="t">
                            <a:noAutofit/>
                          </wps:bodyPr>
                        </wps:wsp>
                        <pic:pic xmlns:pic="http://schemas.openxmlformats.org/drawingml/2006/picture">
                          <pic:nvPicPr>
                            <pic:cNvPr id="1073741854" name="Picture 1073741854">
                              <a:hlinkClick r:id="rId12"/>
                            </pic:cNvPr>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2227478" y="0"/>
                              <a:ext cx="1226820" cy="428625"/>
                            </a:xfrm>
                            <a:prstGeom prst="rect">
                              <a:avLst/>
                            </a:prstGeom>
                          </pic:spPr>
                        </pic:pic>
                      </wpg:grpSp>
                    </wpg:wgp>
                  </a:graphicData>
                </a:graphic>
                <wp14:sizeRelH relativeFrom="margin">
                  <wp14:pctWidth>0</wp14:pctWidth>
                </wp14:sizeRelH>
                <wp14:sizeRelV relativeFrom="margin">
                  <wp14:pctHeight>0</wp14:pctHeight>
                </wp14:sizeRelV>
              </wp:anchor>
            </w:drawing>
          </mc:Choice>
          <mc:Fallback>
            <w:pict>
              <v:group w14:anchorId="5453736A" id="Group 1073741911" o:spid="_x0000_s1026" style="position:absolute;margin-left:.25pt;margin-top:74.15pt;width:486.35pt;height:625.65pt;z-index:251657216;mso-width-relative:margin;mso-height-relative:margin" coordorigin="36" coordsize="61768,79462"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sAQwABAQEB&#10;AQECAQECAgICAgIDAgICAgMEAwMDAwMEBQQEBAQEBAUFBQUFBQUFBgYGBgYGBwcHBwcICAgICAgI&#10;CAgI/9sAQwEBAQECAgIDAgIDCAUFBQgICAgICAgICAgICAgICAgICAgICAgICAgICAgICAgICAgI&#10;CAgICAgICAgICAgICAgI/90ABABc/9oADAMBAAIRAxEAPwD+/i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9D+/i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9H+/i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9L+/i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9P+/i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9T+/i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9X+/i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9b+/i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9f+/i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9D+/i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9H+/i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9L+/i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9P+/i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9T+/i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9X+&#10;/i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9b+/i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9f+/i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9D+/i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9H+/i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9L+/i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9P+/i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9T+/i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9X+/i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9b+/iiiigAooooAKKKKACii&#10;igAooooAKKKKACignHNM3r/n/wDVWcqqW4D6KZ5g7f5/SoWnC96xni4x3KUWyzTS6r1NZUt79apS&#10;Xma8vEZ9Th1OiGFkzdNxGOnNRNeIBxXMyXhz1qm97jjNeJX4vjHY7IZdc6w3pPANRNfEd65Fr33p&#10;hvvevOfG8erOhZWdmL70NWI72NjhjjNcF/aBz1qVNQB9cV1YbjOm3rImeVO2h6LRXPaPqizsbWQ/&#10;MOUJ7j0roa+3wmLhXpqpTejPHq0nCXLIKKKK6TM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10;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&#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CNoo26ioGtEPSrdFWqjRlOhCW6Mt7I9h+V&#10;VXtD3Fb1GAetaxxLRw1cppS2OXe171A1uR0rq2ijbqKga0Qjit44vueVX4fT+E5YxsKbtPSujeyP&#10;Uc1WazIPIrojiUzyauRzi9jKAxUyDHNW/svt/n8qX7M1DqIIYCpHoRqCOtTpTREw4xUqrgVlJ3O+&#10;jSkh6feqyvQn0qBBg1OgyDXPN6nqYdE6feqaok61LXPPc9elsFFFFSaBRRRQAUUUUAFFFFABRRRQ&#10;AUUUUAFFFFABRRRQAUUUUAFFFFAH/9f+/i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E2r6Cm+&#10;Wo6Cn0U7sVhuxfSk8tPSn0UXYuRdhnlp6UeWv+f/ANdPoouw5F2ECgdKWiikUFFFFABRRRQAUUUU&#10;AFFFFABRRRQAUUUUAFFFFABRRRQAUUUUAFFFFAH/0P7+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D/0f7+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D/0v7+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D/0/7+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D/1P7+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D/1f7+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D/1v7+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D/1/7+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D/0P7+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D/0f7+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D/0v7+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D/0/7+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D/1P7+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D/1f7+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D/1v7+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D/1/7+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D/0P7+&#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D/0f7+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D/&#10;0v7+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D/0/7+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D/1P7+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D/1f7+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D/1v7+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D/1/7+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D/0P7+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D/0f7+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D/0v7+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D/0/7+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D/1P7+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D/1f7+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D/1v7+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73741844" o:spid="_x0000_s1027" type="#_x0000_t75" style="position:absolute;left:36;width:61201;height:792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">
                  <v:imagedata r:id="rId14" o:title=""/>
                </v:shape>
                <v:shapetype id="_x0000_t202" coordsize="21600,21600" o:spt="202" path="m,l,21600r21600,l21600,xe">
                  <v:stroke joinstyle="miter"/>
                  <v:path gradientshapeok="t" o:connecttype="rect"/>
                </v:shapetype>
                <v:shape id="_x0000_s1028" type="#_x0000_t202" alt="officeArt object" style="position:absolute;left:831;top:2084;width:59717;height:115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" filled="f" stroked="f" strokeweight="1pt">
                  <v:stroke miterlimit="4"/>
                  <v:textbox inset="4pt,4pt,4pt,4pt">
                    <w:txbxContent>
                      <w:p w14:paraId="0D0922AF" w14:textId="46AF45E6" w:rsidR="002A1612" w:rsidRPr="000030B6" w:rsidRDefault="002A1612" w:rsidP="00205699">
                        <w:pPr>
                          <w:pStyle w:val="Default"/>
                          <w:rPr>
                            <w:sz w:val="68"/>
                            <w:szCs w:val="68"/>
                          </w:rPr>
                        </w:pPr>
                        <w:proofErr w:type="spellStart"/>
                        <w:r w:rsidRPr="000030B6">
                          <w:rPr>
                            <w:rFonts w:ascii="Futura" w:hAnsi="Futura"/>
                            <w:color w:val="FF6600"/>
                            <w:sz w:val="68"/>
                            <w:szCs w:val="68"/>
                            <w:u w:color="FF6600"/>
                            <w:lang w:val="en-US"/>
                          </w:rPr>
                          <w:t>Výukové</w:t>
                        </w:r>
                        <w:proofErr w:type="spellEnd"/>
                        <w:r w:rsidRPr="000030B6">
                          <w:rPr>
                            <w:rFonts w:ascii="Futura" w:hAnsi="Futura"/>
                            <w:color w:val="FF6600"/>
                            <w:sz w:val="68"/>
                            <w:szCs w:val="68"/>
                            <w:u w:color="FF6600"/>
                            <w:lang w:val="en-US"/>
                          </w:rPr>
                          <w:t xml:space="preserve"> </w:t>
                        </w:r>
                        <w:proofErr w:type="spellStart"/>
                        <w:r w:rsidRPr="000030B6">
                          <w:rPr>
                            <w:rFonts w:ascii="Futura" w:hAnsi="Futura"/>
                            <w:color w:val="FF6600"/>
                            <w:sz w:val="68"/>
                            <w:szCs w:val="68"/>
                            <w:u w:color="FF6600"/>
                            <w:lang w:val="en-US"/>
                          </w:rPr>
                          <w:t>aktivity</w:t>
                        </w:r>
                        <w:proofErr w:type="spellEnd"/>
                        <w:r w:rsidRPr="000030B6">
                          <w:rPr>
                            <w:rFonts w:ascii="Futura" w:hAnsi="Futura"/>
                            <w:color w:val="FF6600"/>
                            <w:sz w:val="68"/>
                            <w:szCs w:val="68"/>
                            <w:u w:color="FF6600"/>
                            <w:lang w:val="en-US"/>
                          </w:rPr>
                          <w:t xml:space="preserve"> </w:t>
                        </w:r>
                        <w:proofErr w:type="spellStart"/>
                        <w:r w:rsidRPr="000030B6">
                          <w:rPr>
                            <w:rFonts w:ascii="Futura" w:hAnsi="Futura"/>
                            <w:color w:val="FF6600"/>
                            <w:sz w:val="68"/>
                            <w:szCs w:val="68"/>
                            <w:u w:color="FF6600"/>
                            <w:lang w:val="en-US"/>
                          </w:rPr>
                          <w:t>EdScratch</w:t>
                        </w:r>
                        <w:proofErr w:type="spellEnd"/>
                      </w:p>
                    </w:txbxContent>
                  </v:textbox>
                </v:shape>
                <v:shape id="_x0000_s1029" type="#_x0000_t202" alt="officeArt object" style="position:absolute;left:950;top:8193;width:60269;height:65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" filled="f" stroked="f" strokeweight="1pt">
                  <v:stroke miterlimit="4"/>
                  <v:textbox inset="4pt,4pt,4pt,4pt">
                    <w:txbxContent>
                      <w:p w14:paraId="32845DFB" w14:textId="63D074BB" w:rsidR="002A1612" w:rsidRPr="00DE0CAF" w:rsidRDefault="002A1612" w:rsidP="00574443">
                        <w:pPr>
                          <w:pStyle w:val="Default"/>
                          <w:jc w:val="center"/>
                          <w:rPr>
                            <w:rFonts w:ascii="Times New Roman" w:hAnsi="Times New Roman"/>
                            <w:lang w:val="cs-CZ"/>
                          </w:rPr>
                        </w:pPr>
                        <w:proofErr w:type="spellStart"/>
                        <w:r>
                          <w:rPr>
                            <w:rFonts w:ascii="Futura" w:hAnsi="Futura"/>
                            <w:color w:val="6B6B6B"/>
                            <w:sz w:val="34"/>
                            <w:szCs w:val="34"/>
                            <w:lang w:val="en-US"/>
                          </w:rPr>
                          <w:t>Pracovní</w:t>
                        </w:r>
                        <w:proofErr w:type="spellEnd"/>
                        <w:r>
                          <w:rPr>
                            <w:rFonts w:ascii="Futura" w:hAnsi="Futura"/>
                            <w:color w:val="6B6B6B"/>
                            <w:sz w:val="34"/>
                            <w:szCs w:val="34"/>
                            <w:lang w:val="en-US"/>
                          </w:rPr>
                          <w:t xml:space="preserve"> </w:t>
                        </w:r>
                        <w:proofErr w:type="spellStart"/>
                        <w:r>
                          <w:rPr>
                            <w:rFonts w:ascii="Futura" w:hAnsi="Futura"/>
                            <w:color w:val="6B6B6B"/>
                            <w:sz w:val="34"/>
                            <w:szCs w:val="34"/>
                            <w:lang w:val="en-US"/>
                          </w:rPr>
                          <w:t>listy</w:t>
                        </w:r>
                        <w:proofErr w:type="spellEnd"/>
                        <w:r>
                          <w:rPr>
                            <w:rFonts w:ascii="Futura" w:hAnsi="Futura"/>
                            <w:color w:val="6B6B6B"/>
                            <w:sz w:val="34"/>
                            <w:szCs w:val="34"/>
                            <w:lang w:val="en-US"/>
                          </w:rPr>
                          <w:t xml:space="preserve"> pro </w:t>
                        </w:r>
                        <w:proofErr w:type="spellStart"/>
                        <w:r>
                          <w:rPr>
                            <w:rFonts w:ascii="Futura" w:hAnsi="Futura"/>
                            <w:color w:val="6B6B6B"/>
                            <w:sz w:val="34"/>
                            <w:szCs w:val="34"/>
                            <w:lang w:val="en-US"/>
                          </w:rPr>
                          <w:t>studenty</w:t>
                        </w:r>
                        <w:proofErr w:type="spellEnd"/>
                        <w:r>
                          <w:rPr>
                            <w:rFonts w:ascii="Futura" w:hAnsi="Futura"/>
                            <w:color w:val="6B6B6B"/>
                            <w:sz w:val="34"/>
                            <w:szCs w:val="34"/>
                            <w:lang w:val="en-US"/>
                          </w:rPr>
                          <w:t xml:space="preserve"> </w:t>
                        </w:r>
                      </w:p>
                    </w:txbxContent>
                  </v:textbox>
                </v:shape>
                <v:group id="Group 1073741904" o:spid="_x0000_s1030" style="position:absolute;left:1536;top:67921;width:60269;height:11541" coordorigin="1536" coordsize="60268,11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">
                  <v:shape id="_x0000_s1031" type="#_x0000_t202" alt="officeArt object" style="position:absolute;left:1536;top:4974;width:60269;height:65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" filled="f" stroked="f" strokeweight="1pt">
                    <v:stroke miterlimit="4"/>
                    <v:textbox inset="4pt,4pt,4pt,4pt">
                      <w:txbxContent>
                        <w:p w14:paraId="3C0281A0" w14:textId="7F267F52" w:rsidR="002A1612" w:rsidRPr="002B5ED8" w:rsidRDefault="002A1612" w:rsidP="00574443">
                          <w:proofErr w:type="spellStart"/>
                          <w:r w:rsidRPr="000030B6">
                            <w:t>Plány</w:t>
                          </w:r>
                          <w:proofErr w:type="spellEnd"/>
                          <w:r w:rsidRPr="000030B6">
                            <w:t xml:space="preserve"> </w:t>
                          </w:r>
                          <w:proofErr w:type="spellStart"/>
                          <w:r w:rsidRPr="000030B6">
                            <w:t>lekcí</w:t>
                          </w:r>
                          <w:proofErr w:type="spellEnd"/>
                          <w:r w:rsidRPr="000030B6">
                            <w:t xml:space="preserve"> </w:t>
                          </w:r>
                          <w:proofErr w:type="spellStart"/>
                          <w:r w:rsidRPr="000030B6">
                            <w:t>EdScratch</w:t>
                          </w:r>
                          <w:proofErr w:type="spellEnd"/>
                          <w:r w:rsidRPr="000030B6">
                            <w:t xml:space="preserve"> od</w:t>
                          </w:r>
                          <w:r w:rsidRPr="00ED34AB">
                            <w:rPr>
                              <w:rFonts w:ascii="Calibri" w:hAnsi="Calibri" w:cs="Calibri"/>
                            </w:rPr>
                            <w:t> </w:t>
                          </w:r>
                          <w:hyperlink r:id="rId15" w:history="1">
                            <w:r w:rsidRPr="004518C3">
                              <w:rPr>
                                <w:rStyle w:val="Hypertextovodkaz"/>
                                <w:color w:val="0000FF"/>
                              </w:rPr>
                              <w:t xml:space="preserve">Kat </w:t>
                            </w:r>
                            <w:proofErr w:type="spellStart"/>
                            <w:r w:rsidRPr="004518C3">
                              <w:rPr>
                                <w:rStyle w:val="Hypertextovodkaz"/>
                                <w:color w:val="0000FF"/>
                              </w:rPr>
                              <w:t>Kennewell</w:t>
                            </w:r>
                            <w:proofErr w:type="spellEnd"/>
                          </w:hyperlink>
                          <w:r w:rsidRPr="004518C3">
                            <w:rPr>
                              <w:rStyle w:val="Hypertextovodkaz"/>
                              <w:rFonts w:ascii="Calibri" w:hAnsi="Calibri" w:cs="Calibri"/>
                              <w:color w:val="0000FF"/>
                            </w:rPr>
                            <w:t> </w:t>
                          </w:r>
                          <w:r w:rsidRPr="00ED34AB">
                            <w:t xml:space="preserve">a </w:t>
                          </w:r>
                          <w:hyperlink r:id="rId16" w:history="1">
                            <w:proofErr w:type="spellStart"/>
                            <w:r w:rsidRPr="004518C3">
                              <w:rPr>
                                <w:rStyle w:val="Hypertextovodkaz"/>
                                <w:color w:val="0000FF"/>
                              </w:rPr>
                              <w:t>Jin</w:t>
                            </w:r>
                            <w:proofErr w:type="spellEnd"/>
                            <w:r w:rsidRPr="004518C3">
                              <w:rPr>
                                <w:rStyle w:val="Hypertextovodkaz"/>
                                <w:color w:val="0000FF"/>
                              </w:rPr>
                              <w:t xml:space="preserve"> Peng</w:t>
                            </w:r>
                          </w:hyperlink>
                          <w:r>
                            <w:t xml:space="preserve"> </w:t>
                          </w:r>
                          <w:proofErr w:type="spellStart"/>
                          <w:r>
                            <w:t>jsou</w:t>
                          </w:r>
                          <w:proofErr w:type="spellEnd"/>
                          <w:r>
                            <w:t xml:space="preserve"> </w:t>
                          </w:r>
                          <w:proofErr w:type="spellStart"/>
                          <w:r>
                            <w:t>licencovány</w:t>
                          </w:r>
                          <w:proofErr w:type="spellEnd"/>
                          <w:r>
                            <w:t xml:space="preserve"> pod </w:t>
                          </w:r>
                          <w:proofErr w:type="spellStart"/>
                          <w:r>
                            <w:t>mezinárodní</w:t>
                          </w:r>
                          <w:proofErr w:type="spellEnd"/>
                          <w:r>
                            <w:t xml:space="preserve"> </w:t>
                          </w:r>
                          <w:proofErr w:type="spellStart"/>
                          <w:r>
                            <w:t>licencí</w:t>
                          </w:r>
                          <w:proofErr w:type="spellEnd"/>
                          <w:r w:rsidRPr="002D63BD">
                            <w:rPr>
                              <w:rFonts w:ascii="Calibri" w:hAnsi="Calibri" w:cs="Calibri"/>
                            </w:rPr>
                            <w:t> </w:t>
                          </w:r>
                          <w:hyperlink r:id="rId17" w:history="1">
                            <w:r w:rsidRPr="00BB37C6">
                              <w:rPr>
                                <w:rStyle w:val="Hypertextovodkaz"/>
                                <w:color w:val="0000FF"/>
                              </w:rPr>
                              <w:t>Creative Commons Attribution-</w:t>
                            </w:r>
                            <w:proofErr w:type="spellStart"/>
                            <w:r w:rsidRPr="00BB37C6">
                              <w:rPr>
                                <w:rStyle w:val="Hypertextovodkaz"/>
                                <w:color w:val="0000FF"/>
                              </w:rPr>
                              <w:t>ShareAlike</w:t>
                            </w:r>
                            <w:proofErr w:type="spellEnd"/>
                            <w:r w:rsidRPr="00BB37C6">
                              <w:rPr>
                                <w:rStyle w:val="Hypertextovodkaz"/>
                                <w:color w:val="0000FF"/>
                              </w:rPr>
                              <w:t xml:space="preserve"> 4.0 International License</w:t>
                            </w:r>
                          </w:hyperlink>
                          <w:r w:rsidRPr="002D63BD">
                            <w:t>.</w:t>
                          </w:r>
                        </w:p>
                      </w:txbxContent>
                    </v:textbox>
                  </v:shape>
                  <v:shape id="Picture 1073741854" o:spid="_x0000_s1032" type="#_x0000_t75" href="https://creativecommons.org/licenses/by-sa/4.0/" style="position:absolute;left:22274;width:12268;height:4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" o:button="t">
                    <v:fill o:detectmouseclick="t"/>
                    <v:imagedata r:id="rId18" o:title=""/>
                  </v:shape>
                </v:group>
              </v:group>
            </w:pict>
          </mc:Fallback>
        </mc:AlternateContent>
      </w:r>
      <w:r w:rsidR="00574443" w:rsidRPr="00FE1D98">
        <w:rPr>
          <w:noProof/>
          <w:lang w:val="cs-CZ"/>
        </w:rPr>
        <w:drawing>
          <wp:anchor distT="152400" distB="152400" distL="152400" distR="152400" simplePos="0" relativeHeight="251652096" behindDoc="0" locked="0" layoutInCell="1" allowOverlap="1" wp14:anchorId="5FA7A819" wp14:editId="6C7C2445">
            <wp:simplePos x="0" y="0"/>
            <wp:positionH relativeFrom="margin">
              <wp:posOffset>1971040</wp:posOffset>
            </wp:positionH>
            <wp:positionV relativeFrom="line">
              <wp:posOffset>-420218</wp:posOffset>
            </wp:positionV>
            <wp:extent cx="1777365" cy="1389380"/>
            <wp:effectExtent l="0" t="0" r="0" b="1270"/>
            <wp:wrapNone/>
            <wp:docPr id="1073741851" name="officeArt object"/>
            <wp:cNvGraphicFramePr/>
            <a:graphic xmlns:a="http://schemas.openxmlformats.org/drawingml/2006/main">
              <a:graphicData uri="http://schemas.openxmlformats.org/drawingml/2006/picture">
                <pic:pic xmlns:pic="http://schemas.openxmlformats.org/drawingml/2006/picture">
                  <pic:nvPicPr>
                    <pic:cNvPr id="1073741825" name="logo.jpg"/>
                    <pic:cNvPicPr>
                      <a:picLocks noChangeAspect="1"/>
                    </pic:cNvPicPr>
                  </pic:nvPicPr>
                  <pic:blipFill rotWithShape="1">
                    <a:blip r:embed="rId19"/>
                    <a:srcRect b="24045"/>
                    <a:stretch/>
                  </pic:blipFill>
                  <pic:spPr bwMode="auto">
                    <a:xfrm>
                      <a:off x="0" y="0"/>
                      <a:ext cx="1777365" cy="1389380"/>
                    </a:xfrm>
                    <a:prstGeom prst="rect">
                      <a:avLst/>
                    </a:prstGeom>
                    <a:ln>
                      <a:noFill/>
                    </a:ln>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40026" w:rsidRPr="00FE1D98">
        <w:rPr>
          <w:lang w:val="cs-CZ"/>
        </w:rPr>
        <w:t xml:space="preserve"> </w:t>
      </w:r>
      <w:r w:rsidR="00C048AA" w:rsidRPr="00FE1D98">
        <w:rPr>
          <w:lang w:val="cs-CZ"/>
        </w:rPr>
        <w:br w:type="page"/>
      </w:r>
    </w:p>
    <w:p w14:paraId="6E6E51D9" w14:textId="778D2495" w:rsidR="003E594C" w:rsidRPr="00FE1D98" w:rsidRDefault="003E594C" w:rsidP="00C048AA">
      <w:pPr>
        <w:rPr>
          <w:lang w:val="cs-CZ"/>
        </w:rPr>
        <w:sectPr w:rsidR="003E594C" w:rsidRPr="00FE1D98" w:rsidSect="00013A39">
          <w:headerReference w:type="even" r:id="rId20"/>
          <w:headerReference w:type="default" r:id="rId21"/>
          <w:footerReference w:type="even" r:id="rId22"/>
          <w:footerReference w:type="default" r:id="rId23"/>
          <w:headerReference w:type="first" r:id="rId24"/>
          <w:footerReference w:type="first" r:id="rId25"/>
          <w:pgSz w:w="11906" w:h="16838"/>
          <w:pgMar w:top="1021" w:right="1134" w:bottom="1021" w:left="1134" w:header="709" w:footer="708" w:gutter="0"/>
          <w:cols w:space="708"/>
          <w:titlePg/>
          <w:docGrid w:linePitch="360"/>
        </w:sectPr>
      </w:pPr>
    </w:p>
    <w:sdt>
      <w:sdtPr>
        <w:rPr>
          <w:rFonts w:asciiTheme="minorHAnsi" w:eastAsiaTheme="minorEastAsia" w:hAnsiTheme="minorHAnsi" w:cstheme="minorBidi"/>
          <w:color w:val="595959" w:themeColor="text1" w:themeTint="A6"/>
          <w:sz w:val="22"/>
          <w:szCs w:val="22"/>
          <w:lang w:val="cs-CZ" w:eastAsia="ja-JP"/>
        </w:rPr>
        <w:id w:val="1979566779"/>
        <w:docPartObj>
          <w:docPartGallery w:val="Table of Contents"/>
          <w:docPartUnique/>
        </w:docPartObj>
      </w:sdtPr>
      <w:sdtEndPr>
        <w:rPr>
          <w:b/>
          <w:bCs/>
          <w:noProof/>
        </w:rPr>
      </w:sdtEndPr>
      <w:sdtContent>
        <w:p w14:paraId="4EBAF056" w14:textId="2FE74425" w:rsidR="003E594C" w:rsidRPr="00FE1D98" w:rsidRDefault="00AB48BC" w:rsidP="0000003A">
          <w:pPr>
            <w:pStyle w:val="Nadpisobsahu"/>
            <w:rPr>
              <w:lang w:val="cs-CZ"/>
            </w:rPr>
          </w:pPr>
          <w:r w:rsidRPr="00FE1D98">
            <w:rPr>
              <w:lang w:val="cs-CZ"/>
            </w:rPr>
            <w:t>Obsah</w:t>
          </w:r>
        </w:p>
        <w:p w14:paraId="0B2B8822" w14:textId="19DC6A4F" w:rsidR="00E96299" w:rsidRDefault="0000003A">
          <w:pPr>
            <w:pStyle w:val="Obsah1"/>
            <w:tabs>
              <w:tab w:val="right" w:leader="dot" w:pos="9628"/>
            </w:tabs>
            <w:rPr>
              <w:noProof/>
              <w:color w:val="auto"/>
              <w:lang w:val="cs-CZ" w:eastAsia="cs-CZ"/>
            </w:rPr>
          </w:pPr>
          <w:r w:rsidRPr="00FE1D98">
            <w:rPr>
              <w:lang w:val="cs-CZ"/>
            </w:rPr>
            <w:fldChar w:fldCharType="begin"/>
          </w:r>
          <w:r w:rsidRPr="00FE1D98">
            <w:rPr>
              <w:lang w:val="cs-CZ"/>
            </w:rPr>
            <w:instrText xml:space="preserve"> TOC \o "1-1" \h \z \u </w:instrText>
          </w:r>
          <w:r w:rsidRPr="00FE1D98">
            <w:rPr>
              <w:lang w:val="cs-CZ"/>
            </w:rPr>
            <w:fldChar w:fldCharType="separate"/>
          </w:r>
          <w:hyperlink w:anchor="_Toc19607148" w:history="1">
            <w:r w:rsidR="00E96299" w:rsidRPr="000A4CFE">
              <w:rPr>
                <w:rStyle w:val="Hypertextovodkaz"/>
                <w:noProof/>
                <w:lang w:val="cs-CZ"/>
              </w:rPr>
              <w:t>Lekce 1: Začínáme</w:t>
            </w:r>
            <w:r w:rsidR="00E96299">
              <w:rPr>
                <w:noProof/>
                <w:webHidden/>
              </w:rPr>
              <w:tab/>
            </w:r>
            <w:r w:rsidR="00E96299">
              <w:rPr>
                <w:noProof/>
                <w:webHidden/>
              </w:rPr>
              <w:fldChar w:fldCharType="begin"/>
            </w:r>
            <w:r w:rsidR="00E96299">
              <w:rPr>
                <w:noProof/>
                <w:webHidden/>
              </w:rPr>
              <w:instrText xml:space="preserve"> PAGEREF _Toc19607148 \h </w:instrText>
            </w:r>
            <w:r w:rsidR="00E96299">
              <w:rPr>
                <w:noProof/>
                <w:webHidden/>
              </w:rPr>
            </w:r>
            <w:r w:rsidR="00E96299">
              <w:rPr>
                <w:noProof/>
                <w:webHidden/>
              </w:rPr>
              <w:fldChar w:fldCharType="separate"/>
            </w:r>
            <w:r w:rsidR="00560CD9">
              <w:rPr>
                <w:noProof/>
                <w:webHidden/>
              </w:rPr>
              <w:t>4</w:t>
            </w:r>
            <w:r w:rsidR="00E96299">
              <w:rPr>
                <w:noProof/>
                <w:webHidden/>
              </w:rPr>
              <w:fldChar w:fldCharType="end"/>
            </w:r>
          </w:hyperlink>
        </w:p>
        <w:p w14:paraId="20123BFF" w14:textId="2062524B" w:rsidR="00E96299" w:rsidRDefault="00000000">
          <w:pPr>
            <w:pStyle w:val="Obsah1"/>
            <w:tabs>
              <w:tab w:val="right" w:leader="dot" w:pos="9628"/>
            </w:tabs>
            <w:rPr>
              <w:noProof/>
              <w:color w:val="auto"/>
              <w:lang w:val="cs-CZ" w:eastAsia="cs-CZ"/>
            </w:rPr>
          </w:pPr>
          <w:hyperlink w:anchor="_Toc19607149" w:history="1">
            <w:r w:rsidR="00E96299" w:rsidRPr="000A4CFE">
              <w:rPr>
                <w:rStyle w:val="Hypertextovodkaz"/>
                <w:noProof/>
                <w:lang w:val="cs-CZ"/>
              </w:rPr>
              <w:t>U1-1.1 Prozkoumejte roboty Edison</w:t>
            </w:r>
            <w:r w:rsidR="00E96299">
              <w:rPr>
                <w:noProof/>
                <w:webHidden/>
              </w:rPr>
              <w:tab/>
            </w:r>
            <w:r w:rsidR="00E96299">
              <w:rPr>
                <w:noProof/>
                <w:webHidden/>
              </w:rPr>
              <w:fldChar w:fldCharType="begin"/>
            </w:r>
            <w:r w:rsidR="00E96299">
              <w:rPr>
                <w:noProof/>
                <w:webHidden/>
              </w:rPr>
              <w:instrText xml:space="preserve"> PAGEREF _Toc19607149 \h </w:instrText>
            </w:r>
            <w:r w:rsidR="00E96299">
              <w:rPr>
                <w:noProof/>
                <w:webHidden/>
              </w:rPr>
            </w:r>
            <w:r w:rsidR="00E96299">
              <w:rPr>
                <w:noProof/>
                <w:webHidden/>
              </w:rPr>
              <w:fldChar w:fldCharType="separate"/>
            </w:r>
            <w:r w:rsidR="00560CD9">
              <w:rPr>
                <w:noProof/>
                <w:webHidden/>
              </w:rPr>
              <w:t>5</w:t>
            </w:r>
            <w:r w:rsidR="00E96299">
              <w:rPr>
                <w:noProof/>
                <w:webHidden/>
              </w:rPr>
              <w:fldChar w:fldCharType="end"/>
            </w:r>
          </w:hyperlink>
        </w:p>
        <w:p w14:paraId="76946F97" w14:textId="3464C3CA" w:rsidR="00E96299" w:rsidRDefault="00000000">
          <w:pPr>
            <w:pStyle w:val="Obsah1"/>
            <w:tabs>
              <w:tab w:val="right" w:leader="dot" w:pos="9628"/>
            </w:tabs>
            <w:rPr>
              <w:noProof/>
              <w:color w:val="auto"/>
              <w:lang w:val="cs-CZ" w:eastAsia="cs-CZ"/>
            </w:rPr>
          </w:pPr>
          <w:hyperlink w:anchor="_Toc19607150" w:history="1">
            <w:r w:rsidR="00E96299" w:rsidRPr="000A4CFE">
              <w:rPr>
                <w:rStyle w:val="Hypertextovodkaz"/>
                <w:noProof/>
                <w:lang w:val="cs-CZ"/>
              </w:rPr>
              <w:t>U1-1.1a Změňte to: Cihly, bloky a Edison</w:t>
            </w:r>
            <w:r w:rsidR="00E96299">
              <w:rPr>
                <w:noProof/>
                <w:webHidden/>
              </w:rPr>
              <w:tab/>
            </w:r>
            <w:r w:rsidR="00E96299">
              <w:rPr>
                <w:noProof/>
                <w:webHidden/>
              </w:rPr>
              <w:fldChar w:fldCharType="begin"/>
            </w:r>
            <w:r w:rsidR="00E96299">
              <w:rPr>
                <w:noProof/>
                <w:webHidden/>
              </w:rPr>
              <w:instrText xml:space="preserve"> PAGEREF _Toc19607150 \h </w:instrText>
            </w:r>
            <w:r w:rsidR="00E96299">
              <w:rPr>
                <w:noProof/>
                <w:webHidden/>
              </w:rPr>
            </w:r>
            <w:r w:rsidR="00E96299">
              <w:rPr>
                <w:noProof/>
                <w:webHidden/>
              </w:rPr>
              <w:fldChar w:fldCharType="separate"/>
            </w:r>
            <w:r w:rsidR="00560CD9">
              <w:rPr>
                <w:noProof/>
                <w:webHidden/>
              </w:rPr>
              <w:t>8</w:t>
            </w:r>
            <w:r w:rsidR="00E96299">
              <w:rPr>
                <w:noProof/>
                <w:webHidden/>
              </w:rPr>
              <w:fldChar w:fldCharType="end"/>
            </w:r>
          </w:hyperlink>
        </w:p>
        <w:p w14:paraId="3789D869" w14:textId="6548308C" w:rsidR="00E96299" w:rsidRDefault="00000000">
          <w:pPr>
            <w:pStyle w:val="Obsah1"/>
            <w:tabs>
              <w:tab w:val="right" w:leader="dot" w:pos="9628"/>
            </w:tabs>
            <w:rPr>
              <w:noProof/>
              <w:color w:val="auto"/>
              <w:lang w:val="cs-CZ" w:eastAsia="cs-CZ"/>
            </w:rPr>
          </w:pPr>
          <w:hyperlink w:anchor="_Toc19607151" w:history="1">
            <w:r w:rsidR="00E96299" w:rsidRPr="000A4CFE">
              <w:rPr>
                <w:rStyle w:val="Hypertextovodkaz"/>
                <w:noProof/>
                <w:lang w:val="cs-CZ"/>
              </w:rPr>
              <w:t>U1-1.2 Prozkoumejte programování čárových kódů</w:t>
            </w:r>
            <w:r w:rsidR="00E96299">
              <w:rPr>
                <w:noProof/>
                <w:webHidden/>
              </w:rPr>
              <w:tab/>
            </w:r>
            <w:r w:rsidR="00E96299">
              <w:rPr>
                <w:noProof/>
                <w:webHidden/>
              </w:rPr>
              <w:fldChar w:fldCharType="begin"/>
            </w:r>
            <w:r w:rsidR="00E96299">
              <w:rPr>
                <w:noProof/>
                <w:webHidden/>
              </w:rPr>
              <w:instrText xml:space="preserve"> PAGEREF _Toc19607151 \h </w:instrText>
            </w:r>
            <w:r w:rsidR="00E96299">
              <w:rPr>
                <w:noProof/>
                <w:webHidden/>
              </w:rPr>
            </w:r>
            <w:r w:rsidR="00E96299">
              <w:rPr>
                <w:noProof/>
                <w:webHidden/>
              </w:rPr>
              <w:fldChar w:fldCharType="separate"/>
            </w:r>
            <w:r w:rsidR="00560CD9">
              <w:rPr>
                <w:noProof/>
                <w:webHidden/>
              </w:rPr>
              <w:t>9</w:t>
            </w:r>
            <w:r w:rsidR="00E96299">
              <w:rPr>
                <w:noProof/>
                <w:webHidden/>
              </w:rPr>
              <w:fldChar w:fldCharType="end"/>
            </w:r>
          </w:hyperlink>
        </w:p>
        <w:p w14:paraId="3E4004FE" w14:textId="21C46220" w:rsidR="00E96299" w:rsidRDefault="00000000">
          <w:pPr>
            <w:pStyle w:val="Obsah1"/>
            <w:tabs>
              <w:tab w:val="right" w:leader="dot" w:pos="9628"/>
            </w:tabs>
            <w:rPr>
              <w:noProof/>
              <w:color w:val="auto"/>
              <w:lang w:val="cs-CZ" w:eastAsia="cs-CZ"/>
            </w:rPr>
          </w:pPr>
          <w:hyperlink w:anchor="_Toc19607152" w:history="1">
            <w:r w:rsidR="00E96299" w:rsidRPr="000A4CFE">
              <w:rPr>
                <w:rStyle w:val="Hypertextovodkaz"/>
                <w:noProof/>
                <w:lang w:val="cs-CZ"/>
              </w:rPr>
              <w:t>U1-1.2a Změňte to: Zápas sumo</w:t>
            </w:r>
            <w:r w:rsidR="00E96299">
              <w:rPr>
                <w:noProof/>
                <w:webHidden/>
              </w:rPr>
              <w:tab/>
            </w:r>
            <w:r w:rsidR="00E96299">
              <w:rPr>
                <w:noProof/>
                <w:webHidden/>
              </w:rPr>
              <w:fldChar w:fldCharType="begin"/>
            </w:r>
            <w:r w:rsidR="00E96299">
              <w:rPr>
                <w:noProof/>
                <w:webHidden/>
              </w:rPr>
              <w:instrText xml:space="preserve"> PAGEREF _Toc19607152 \h </w:instrText>
            </w:r>
            <w:r w:rsidR="00E96299">
              <w:rPr>
                <w:noProof/>
                <w:webHidden/>
              </w:rPr>
            </w:r>
            <w:r w:rsidR="00E96299">
              <w:rPr>
                <w:noProof/>
                <w:webHidden/>
              </w:rPr>
              <w:fldChar w:fldCharType="separate"/>
            </w:r>
            <w:r w:rsidR="00560CD9">
              <w:rPr>
                <w:noProof/>
                <w:webHidden/>
              </w:rPr>
              <w:t>13</w:t>
            </w:r>
            <w:r w:rsidR="00E96299">
              <w:rPr>
                <w:noProof/>
                <w:webHidden/>
              </w:rPr>
              <w:fldChar w:fldCharType="end"/>
            </w:r>
          </w:hyperlink>
        </w:p>
        <w:p w14:paraId="390C5DBD" w14:textId="2A96A0AA" w:rsidR="00E96299" w:rsidRDefault="00000000">
          <w:pPr>
            <w:pStyle w:val="Obsah1"/>
            <w:tabs>
              <w:tab w:val="right" w:leader="dot" w:pos="9628"/>
            </w:tabs>
            <w:rPr>
              <w:noProof/>
              <w:color w:val="auto"/>
              <w:lang w:val="cs-CZ" w:eastAsia="cs-CZ"/>
            </w:rPr>
          </w:pPr>
          <w:hyperlink w:anchor="_Toc19607153" w:history="1">
            <w:r w:rsidR="00E96299" w:rsidRPr="000A4CFE">
              <w:rPr>
                <w:rStyle w:val="Hypertextovodkaz"/>
                <w:noProof/>
                <w:lang w:val="cs-CZ"/>
              </w:rPr>
              <w:t>U1-2.1 Prozkoumejte prostředí EdScratch</w:t>
            </w:r>
            <w:r w:rsidR="00E96299">
              <w:rPr>
                <w:noProof/>
                <w:webHidden/>
              </w:rPr>
              <w:tab/>
            </w:r>
            <w:r w:rsidR="00E96299">
              <w:rPr>
                <w:noProof/>
                <w:webHidden/>
              </w:rPr>
              <w:fldChar w:fldCharType="begin"/>
            </w:r>
            <w:r w:rsidR="00E96299">
              <w:rPr>
                <w:noProof/>
                <w:webHidden/>
              </w:rPr>
              <w:instrText xml:space="preserve"> PAGEREF _Toc19607153 \h </w:instrText>
            </w:r>
            <w:r w:rsidR="00E96299">
              <w:rPr>
                <w:noProof/>
                <w:webHidden/>
              </w:rPr>
            </w:r>
            <w:r w:rsidR="00E96299">
              <w:rPr>
                <w:noProof/>
                <w:webHidden/>
              </w:rPr>
              <w:fldChar w:fldCharType="separate"/>
            </w:r>
            <w:r w:rsidR="00560CD9">
              <w:rPr>
                <w:noProof/>
                <w:webHidden/>
              </w:rPr>
              <w:t>15</w:t>
            </w:r>
            <w:r w:rsidR="00E96299">
              <w:rPr>
                <w:noProof/>
                <w:webHidden/>
              </w:rPr>
              <w:fldChar w:fldCharType="end"/>
            </w:r>
          </w:hyperlink>
        </w:p>
        <w:p w14:paraId="2A74F0DB" w14:textId="2C2A4D3D" w:rsidR="00E96299" w:rsidRDefault="00000000">
          <w:pPr>
            <w:pStyle w:val="Obsah1"/>
            <w:tabs>
              <w:tab w:val="right" w:leader="dot" w:pos="9628"/>
            </w:tabs>
            <w:rPr>
              <w:noProof/>
              <w:color w:val="auto"/>
              <w:lang w:val="cs-CZ" w:eastAsia="cs-CZ"/>
            </w:rPr>
          </w:pPr>
          <w:hyperlink w:anchor="_Toc19607154" w:history="1">
            <w:r w:rsidR="00E96299" w:rsidRPr="000A4CFE">
              <w:rPr>
                <w:rStyle w:val="Hypertextovodkaz"/>
                <w:noProof/>
                <w:lang w:val="cs-CZ"/>
              </w:rPr>
              <w:t>U1-2.2 Prozkoumejte varovné hlášky</w:t>
            </w:r>
            <w:r w:rsidR="00E96299">
              <w:rPr>
                <w:noProof/>
                <w:webHidden/>
              </w:rPr>
              <w:tab/>
            </w:r>
            <w:r w:rsidR="00E96299">
              <w:rPr>
                <w:noProof/>
                <w:webHidden/>
              </w:rPr>
              <w:fldChar w:fldCharType="begin"/>
            </w:r>
            <w:r w:rsidR="00E96299">
              <w:rPr>
                <w:noProof/>
                <w:webHidden/>
              </w:rPr>
              <w:instrText xml:space="preserve"> PAGEREF _Toc19607154 \h </w:instrText>
            </w:r>
            <w:r w:rsidR="00E96299">
              <w:rPr>
                <w:noProof/>
                <w:webHidden/>
              </w:rPr>
            </w:r>
            <w:r w:rsidR="00E96299">
              <w:rPr>
                <w:noProof/>
                <w:webHidden/>
              </w:rPr>
              <w:fldChar w:fldCharType="separate"/>
            </w:r>
            <w:r w:rsidR="00560CD9">
              <w:rPr>
                <w:noProof/>
                <w:webHidden/>
              </w:rPr>
              <w:t>20</w:t>
            </w:r>
            <w:r w:rsidR="00E96299">
              <w:rPr>
                <w:noProof/>
                <w:webHidden/>
              </w:rPr>
              <w:fldChar w:fldCharType="end"/>
            </w:r>
          </w:hyperlink>
        </w:p>
        <w:p w14:paraId="6348C930" w14:textId="0F971AA4" w:rsidR="00E96299" w:rsidRDefault="00000000">
          <w:pPr>
            <w:pStyle w:val="Obsah1"/>
            <w:tabs>
              <w:tab w:val="right" w:leader="dot" w:pos="9628"/>
            </w:tabs>
            <w:rPr>
              <w:noProof/>
              <w:color w:val="auto"/>
              <w:lang w:val="cs-CZ" w:eastAsia="cs-CZ"/>
            </w:rPr>
          </w:pPr>
          <w:hyperlink r:id="rId26" w:anchor="_Toc19607155" w:history="1">
            <w:r w:rsidR="00E96299" w:rsidRPr="000A4CFE">
              <w:rPr>
                <w:rStyle w:val="Hypertextovodkaz"/>
                <w:noProof/>
                <w:lang w:val="en-US"/>
              </w:rPr>
              <w:t>Pracovní list U1-1: Hranice pro sledování čáry</w:t>
            </w:r>
            <w:r w:rsidR="00E96299">
              <w:rPr>
                <w:noProof/>
                <w:webHidden/>
              </w:rPr>
              <w:tab/>
            </w:r>
            <w:r w:rsidR="00E96299">
              <w:rPr>
                <w:noProof/>
                <w:webHidden/>
              </w:rPr>
              <w:fldChar w:fldCharType="begin"/>
            </w:r>
            <w:r w:rsidR="00E96299">
              <w:rPr>
                <w:noProof/>
                <w:webHidden/>
              </w:rPr>
              <w:instrText xml:space="preserve"> PAGEREF _Toc19607155 \h </w:instrText>
            </w:r>
            <w:r w:rsidR="00E96299">
              <w:rPr>
                <w:noProof/>
                <w:webHidden/>
              </w:rPr>
            </w:r>
            <w:r w:rsidR="00E96299">
              <w:rPr>
                <w:noProof/>
                <w:webHidden/>
              </w:rPr>
              <w:fldChar w:fldCharType="separate"/>
            </w:r>
            <w:r w:rsidR="00560CD9">
              <w:rPr>
                <w:noProof/>
                <w:webHidden/>
              </w:rPr>
              <w:t>22</w:t>
            </w:r>
            <w:r w:rsidR="00E96299">
              <w:rPr>
                <w:noProof/>
                <w:webHidden/>
              </w:rPr>
              <w:fldChar w:fldCharType="end"/>
            </w:r>
          </w:hyperlink>
        </w:p>
        <w:p w14:paraId="7A5B2926" w14:textId="3562F872" w:rsidR="00E96299" w:rsidRDefault="00000000">
          <w:pPr>
            <w:pStyle w:val="Obsah1"/>
            <w:tabs>
              <w:tab w:val="right" w:leader="dot" w:pos="9628"/>
            </w:tabs>
            <w:rPr>
              <w:noProof/>
              <w:color w:val="auto"/>
              <w:lang w:val="cs-CZ" w:eastAsia="cs-CZ"/>
            </w:rPr>
          </w:pPr>
          <w:hyperlink r:id="rId27" w:anchor="_Toc19607156" w:history="1">
            <w:r w:rsidR="00E96299" w:rsidRPr="000A4CFE">
              <w:rPr>
                <w:rStyle w:val="Hypertextovodkaz"/>
                <w:noProof/>
              </w:rPr>
              <w:t>Pracovní list U1-2: Ring pro zápas sumo</w:t>
            </w:r>
            <w:r w:rsidR="00E96299">
              <w:rPr>
                <w:noProof/>
                <w:webHidden/>
              </w:rPr>
              <w:tab/>
            </w:r>
            <w:r w:rsidR="00E96299">
              <w:rPr>
                <w:noProof/>
                <w:webHidden/>
              </w:rPr>
              <w:fldChar w:fldCharType="begin"/>
            </w:r>
            <w:r w:rsidR="00E96299">
              <w:rPr>
                <w:noProof/>
                <w:webHidden/>
              </w:rPr>
              <w:instrText xml:space="preserve"> PAGEREF _Toc19607156 \h </w:instrText>
            </w:r>
            <w:r w:rsidR="00E96299">
              <w:rPr>
                <w:noProof/>
                <w:webHidden/>
              </w:rPr>
            </w:r>
            <w:r w:rsidR="00E96299">
              <w:rPr>
                <w:noProof/>
                <w:webHidden/>
              </w:rPr>
              <w:fldChar w:fldCharType="separate"/>
            </w:r>
            <w:r w:rsidR="00560CD9">
              <w:rPr>
                <w:noProof/>
                <w:webHidden/>
              </w:rPr>
              <w:t>23</w:t>
            </w:r>
            <w:r w:rsidR="00E96299">
              <w:rPr>
                <w:noProof/>
                <w:webHidden/>
              </w:rPr>
              <w:fldChar w:fldCharType="end"/>
            </w:r>
          </w:hyperlink>
        </w:p>
        <w:p w14:paraId="16469A88" w14:textId="66660683" w:rsidR="00E96299" w:rsidRDefault="00000000">
          <w:pPr>
            <w:pStyle w:val="Obsah1"/>
            <w:tabs>
              <w:tab w:val="right" w:leader="dot" w:pos="9628"/>
            </w:tabs>
            <w:rPr>
              <w:noProof/>
              <w:color w:val="auto"/>
              <w:lang w:val="cs-CZ" w:eastAsia="cs-CZ"/>
            </w:rPr>
          </w:pPr>
          <w:hyperlink w:anchor="_Toc19607157" w:history="1">
            <w:r w:rsidR="00E96299" w:rsidRPr="000A4CFE">
              <w:rPr>
                <w:rStyle w:val="Hypertextovodkaz"/>
                <w:noProof/>
                <w:lang w:val="cs-CZ"/>
              </w:rPr>
              <w:t>Pracovní list U1-3: Dálkový ovladač TV</w:t>
            </w:r>
            <w:r w:rsidR="00E96299">
              <w:rPr>
                <w:noProof/>
                <w:webHidden/>
              </w:rPr>
              <w:tab/>
            </w:r>
            <w:r w:rsidR="00E96299">
              <w:rPr>
                <w:noProof/>
                <w:webHidden/>
              </w:rPr>
              <w:fldChar w:fldCharType="begin"/>
            </w:r>
            <w:r w:rsidR="00E96299">
              <w:rPr>
                <w:noProof/>
                <w:webHidden/>
              </w:rPr>
              <w:instrText xml:space="preserve"> PAGEREF _Toc19607157 \h </w:instrText>
            </w:r>
            <w:r w:rsidR="00E96299">
              <w:rPr>
                <w:noProof/>
                <w:webHidden/>
              </w:rPr>
            </w:r>
            <w:r w:rsidR="00E96299">
              <w:rPr>
                <w:noProof/>
                <w:webHidden/>
              </w:rPr>
              <w:fldChar w:fldCharType="separate"/>
            </w:r>
            <w:r w:rsidR="00560CD9">
              <w:rPr>
                <w:noProof/>
                <w:webHidden/>
              </w:rPr>
              <w:t>24</w:t>
            </w:r>
            <w:r w:rsidR="00E96299">
              <w:rPr>
                <w:noProof/>
                <w:webHidden/>
              </w:rPr>
              <w:fldChar w:fldCharType="end"/>
            </w:r>
          </w:hyperlink>
        </w:p>
        <w:p w14:paraId="2DA31379" w14:textId="7EE20285" w:rsidR="00E96299" w:rsidRDefault="00000000">
          <w:pPr>
            <w:pStyle w:val="Obsah1"/>
            <w:tabs>
              <w:tab w:val="right" w:leader="dot" w:pos="9628"/>
            </w:tabs>
            <w:rPr>
              <w:noProof/>
              <w:color w:val="auto"/>
              <w:lang w:val="cs-CZ" w:eastAsia="cs-CZ"/>
            </w:rPr>
          </w:pPr>
          <w:hyperlink w:anchor="_Toc19607158" w:history="1">
            <w:r w:rsidR="00E96299" w:rsidRPr="000A4CFE">
              <w:rPr>
                <w:rStyle w:val="Hypertextovodkaz"/>
                <w:noProof/>
              </w:rPr>
              <w:t>Lekce 2: Rozpohybujte to!</w:t>
            </w:r>
            <w:r w:rsidR="00E96299">
              <w:rPr>
                <w:noProof/>
                <w:webHidden/>
              </w:rPr>
              <w:tab/>
            </w:r>
            <w:r w:rsidR="00E96299">
              <w:rPr>
                <w:noProof/>
                <w:webHidden/>
              </w:rPr>
              <w:fldChar w:fldCharType="begin"/>
            </w:r>
            <w:r w:rsidR="00E96299">
              <w:rPr>
                <w:noProof/>
                <w:webHidden/>
              </w:rPr>
              <w:instrText xml:space="preserve"> PAGEREF _Toc19607158 \h </w:instrText>
            </w:r>
            <w:r w:rsidR="00E96299">
              <w:rPr>
                <w:noProof/>
                <w:webHidden/>
              </w:rPr>
            </w:r>
            <w:r w:rsidR="00E96299">
              <w:rPr>
                <w:noProof/>
                <w:webHidden/>
              </w:rPr>
              <w:fldChar w:fldCharType="separate"/>
            </w:r>
            <w:r w:rsidR="00560CD9">
              <w:rPr>
                <w:noProof/>
                <w:webHidden/>
              </w:rPr>
              <w:t>25</w:t>
            </w:r>
            <w:r w:rsidR="00E96299">
              <w:rPr>
                <w:noProof/>
                <w:webHidden/>
              </w:rPr>
              <w:fldChar w:fldCharType="end"/>
            </w:r>
          </w:hyperlink>
        </w:p>
        <w:p w14:paraId="642EC80B" w14:textId="5286C5FE" w:rsidR="00E96299" w:rsidRDefault="00000000">
          <w:pPr>
            <w:pStyle w:val="Obsah1"/>
            <w:tabs>
              <w:tab w:val="right" w:leader="dot" w:pos="9628"/>
            </w:tabs>
            <w:rPr>
              <w:noProof/>
              <w:color w:val="auto"/>
              <w:lang w:val="cs-CZ" w:eastAsia="cs-CZ"/>
            </w:rPr>
          </w:pPr>
          <w:hyperlink w:anchor="_Toc19607159" w:history="1">
            <w:r w:rsidR="00E96299" w:rsidRPr="000A4CFE">
              <w:rPr>
                <w:rStyle w:val="Hypertextovodkaz"/>
                <w:noProof/>
              </w:rPr>
              <w:t xml:space="preserve">U2-1.1 Prozkoumejte, jak počítače </w:t>
            </w:r>
            <w:r w:rsidR="00E96299" w:rsidRPr="000A4CFE">
              <w:rPr>
                <w:rStyle w:val="Hypertextovodkaz"/>
                <w:rFonts w:ascii="Century Gothic" w:hAnsi="Century Gothic"/>
                <w:noProof/>
              </w:rPr>
              <w:t>„</w:t>
            </w:r>
            <w:r w:rsidR="00E96299" w:rsidRPr="000A4CFE">
              <w:rPr>
                <w:rStyle w:val="Hypertextovodkaz"/>
                <w:noProof/>
              </w:rPr>
              <w:t>přemýšlejí</w:t>
            </w:r>
            <w:r w:rsidR="00E96299" w:rsidRPr="000A4CFE">
              <w:rPr>
                <w:rStyle w:val="Hypertextovodkaz"/>
                <w:rFonts w:ascii="Century Gothic" w:hAnsi="Century Gothic"/>
                <w:noProof/>
              </w:rPr>
              <w:t>”</w:t>
            </w:r>
            <w:r w:rsidR="00E96299">
              <w:rPr>
                <w:noProof/>
                <w:webHidden/>
              </w:rPr>
              <w:tab/>
            </w:r>
            <w:r w:rsidR="00E96299">
              <w:rPr>
                <w:noProof/>
                <w:webHidden/>
              </w:rPr>
              <w:fldChar w:fldCharType="begin"/>
            </w:r>
            <w:r w:rsidR="00E96299">
              <w:rPr>
                <w:noProof/>
                <w:webHidden/>
              </w:rPr>
              <w:instrText xml:space="preserve"> PAGEREF _Toc19607159 \h </w:instrText>
            </w:r>
            <w:r w:rsidR="00E96299">
              <w:rPr>
                <w:noProof/>
                <w:webHidden/>
              </w:rPr>
            </w:r>
            <w:r w:rsidR="00E96299">
              <w:rPr>
                <w:noProof/>
                <w:webHidden/>
              </w:rPr>
              <w:fldChar w:fldCharType="separate"/>
            </w:r>
            <w:r w:rsidR="00560CD9">
              <w:rPr>
                <w:noProof/>
                <w:webHidden/>
              </w:rPr>
              <w:t>26</w:t>
            </w:r>
            <w:r w:rsidR="00E96299">
              <w:rPr>
                <w:noProof/>
                <w:webHidden/>
              </w:rPr>
              <w:fldChar w:fldCharType="end"/>
            </w:r>
          </w:hyperlink>
        </w:p>
        <w:p w14:paraId="71BD4BF3" w14:textId="5425DB55" w:rsidR="00E96299" w:rsidRDefault="00000000">
          <w:pPr>
            <w:pStyle w:val="Obsah1"/>
            <w:tabs>
              <w:tab w:val="right" w:leader="dot" w:pos="9628"/>
            </w:tabs>
            <w:rPr>
              <w:noProof/>
              <w:color w:val="auto"/>
              <w:lang w:val="cs-CZ" w:eastAsia="cs-CZ"/>
            </w:rPr>
          </w:pPr>
          <w:hyperlink w:anchor="_Toc19607160" w:history="1">
            <w:r w:rsidR="00E96299" w:rsidRPr="000A4CFE">
              <w:rPr>
                <w:rStyle w:val="Hypertextovodkaz"/>
                <w:noProof/>
                <w:lang w:val="cs-CZ"/>
              </w:rPr>
              <w:t>U2-1.1b Změňte to: lidští roboti</w:t>
            </w:r>
            <w:r w:rsidR="00E96299">
              <w:rPr>
                <w:noProof/>
                <w:webHidden/>
              </w:rPr>
              <w:tab/>
            </w:r>
            <w:r w:rsidR="00E96299">
              <w:rPr>
                <w:noProof/>
                <w:webHidden/>
              </w:rPr>
              <w:fldChar w:fldCharType="begin"/>
            </w:r>
            <w:r w:rsidR="00E96299">
              <w:rPr>
                <w:noProof/>
                <w:webHidden/>
              </w:rPr>
              <w:instrText xml:space="preserve"> PAGEREF _Toc19607160 \h </w:instrText>
            </w:r>
            <w:r w:rsidR="00E96299">
              <w:rPr>
                <w:noProof/>
                <w:webHidden/>
              </w:rPr>
            </w:r>
            <w:r w:rsidR="00E96299">
              <w:rPr>
                <w:noProof/>
                <w:webHidden/>
              </w:rPr>
              <w:fldChar w:fldCharType="separate"/>
            </w:r>
            <w:r w:rsidR="00560CD9">
              <w:rPr>
                <w:noProof/>
                <w:webHidden/>
              </w:rPr>
              <w:t>29</w:t>
            </w:r>
            <w:r w:rsidR="00E96299">
              <w:rPr>
                <w:noProof/>
                <w:webHidden/>
              </w:rPr>
              <w:fldChar w:fldCharType="end"/>
            </w:r>
          </w:hyperlink>
        </w:p>
        <w:p w14:paraId="06179015" w14:textId="2A1FAA02" w:rsidR="00E96299" w:rsidRDefault="00000000">
          <w:pPr>
            <w:pStyle w:val="Obsah1"/>
            <w:tabs>
              <w:tab w:val="right" w:leader="dot" w:pos="9628"/>
            </w:tabs>
            <w:rPr>
              <w:noProof/>
              <w:color w:val="auto"/>
              <w:lang w:val="cs-CZ" w:eastAsia="cs-CZ"/>
            </w:rPr>
          </w:pPr>
          <w:hyperlink w:anchor="_Toc19607161" w:history="1">
            <w:r w:rsidR="00E96299" w:rsidRPr="000A4CFE">
              <w:rPr>
                <w:rStyle w:val="Hypertextovodkaz"/>
                <w:noProof/>
                <w:lang w:val="cs-CZ"/>
              </w:rPr>
              <w:t>U2-1.2 Prozkoumejte postup krok za krokem v EdScratchi</w:t>
            </w:r>
            <w:r w:rsidR="00E96299">
              <w:rPr>
                <w:noProof/>
                <w:webHidden/>
              </w:rPr>
              <w:tab/>
            </w:r>
            <w:r w:rsidR="00E96299">
              <w:rPr>
                <w:noProof/>
                <w:webHidden/>
              </w:rPr>
              <w:fldChar w:fldCharType="begin"/>
            </w:r>
            <w:r w:rsidR="00E96299">
              <w:rPr>
                <w:noProof/>
                <w:webHidden/>
              </w:rPr>
              <w:instrText xml:space="preserve"> PAGEREF _Toc19607161 \h </w:instrText>
            </w:r>
            <w:r w:rsidR="00E96299">
              <w:rPr>
                <w:noProof/>
                <w:webHidden/>
              </w:rPr>
            </w:r>
            <w:r w:rsidR="00E96299">
              <w:rPr>
                <w:noProof/>
                <w:webHidden/>
              </w:rPr>
              <w:fldChar w:fldCharType="separate"/>
            </w:r>
            <w:r w:rsidR="00560CD9">
              <w:rPr>
                <w:noProof/>
                <w:webHidden/>
              </w:rPr>
              <w:t>30</w:t>
            </w:r>
            <w:r w:rsidR="00E96299">
              <w:rPr>
                <w:noProof/>
                <w:webHidden/>
              </w:rPr>
              <w:fldChar w:fldCharType="end"/>
            </w:r>
          </w:hyperlink>
        </w:p>
        <w:p w14:paraId="50FF3132" w14:textId="28A19A3E" w:rsidR="00E96299" w:rsidRDefault="00000000">
          <w:pPr>
            <w:pStyle w:val="Obsah1"/>
            <w:tabs>
              <w:tab w:val="right" w:leader="dot" w:pos="9628"/>
            </w:tabs>
            <w:rPr>
              <w:noProof/>
              <w:color w:val="auto"/>
              <w:lang w:val="cs-CZ" w:eastAsia="cs-CZ"/>
            </w:rPr>
          </w:pPr>
          <w:hyperlink w:anchor="_Toc19607162" w:history="1">
            <w:r w:rsidR="00E96299" w:rsidRPr="000A4CFE">
              <w:rPr>
                <w:rStyle w:val="Hypertextovodkaz"/>
                <w:noProof/>
                <w:lang w:val="cs-CZ"/>
              </w:rPr>
              <w:t>U2-1.3 Prozkoumejte, jak Edison jezdí</w:t>
            </w:r>
            <w:r w:rsidR="00E96299">
              <w:rPr>
                <w:noProof/>
                <w:webHidden/>
              </w:rPr>
              <w:tab/>
            </w:r>
            <w:r w:rsidR="00E96299">
              <w:rPr>
                <w:noProof/>
                <w:webHidden/>
              </w:rPr>
              <w:fldChar w:fldCharType="begin"/>
            </w:r>
            <w:r w:rsidR="00E96299">
              <w:rPr>
                <w:noProof/>
                <w:webHidden/>
              </w:rPr>
              <w:instrText xml:space="preserve"> PAGEREF _Toc19607162 \h </w:instrText>
            </w:r>
            <w:r w:rsidR="00E96299">
              <w:rPr>
                <w:noProof/>
                <w:webHidden/>
              </w:rPr>
            </w:r>
            <w:r w:rsidR="00E96299">
              <w:rPr>
                <w:noProof/>
                <w:webHidden/>
              </w:rPr>
              <w:fldChar w:fldCharType="separate"/>
            </w:r>
            <w:r w:rsidR="00560CD9">
              <w:rPr>
                <w:noProof/>
                <w:webHidden/>
              </w:rPr>
              <w:t>32</w:t>
            </w:r>
            <w:r w:rsidR="00E96299">
              <w:rPr>
                <w:noProof/>
                <w:webHidden/>
              </w:rPr>
              <w:fldChar w:fldCharType="end"/>
            </w:r>
          </w:hyperlink>
        </w:p>
        <w:p w14:paraId="690F3483" w14:textId="53FB4305" w:rsidR="00E96299" w:rsidRDefault="00000000">
          <w:pPr>
            <w:pStyle w:val="Obsah1"/>
            <w:tabs>
              <w:tab w:val="right" w:leader="dot" w:pos="9628"/>
            </w:tabs>
            <w:rPr>
              <w:noProof/>
              <w:color w:val="auto"/>
              <w:lang w:val="cs-CZ" w:eastAsia="cs-CZ"/>
            </w:rPr>
          </w:pPr>
          <w:hyperlink w:anchor="_Toc19607163" w:history="1">
            <w:r w:rsidR="00E96299" w:rsidRPr="000A4CFE">
              <w:rPr>
                <w:rStyle w:val="Hypertextovodkaz"/>
                <w:noProof/>
                <w:lang w:val="cs-CZ"/>
              </w:rPr>
              <w:t>U2-1.3a Další výzva: Šílenství v bludišti</w:t>
            </w:r>
            <w:r w:rsidR="00E96299">
              <w:rPr>
                <w:noProof/>
                <w:webHidden/>
              </w:rPr>
              <w:tab/>
            </w:r>
            <w:r w:rsidR="00E96299">
              <w:rPr>
                <w:noProof/>
                <w:webHidden/>
              </w:rPr>
              <w:fldChar w:fldCharType="begin"/>
            </w:r>
            <w:r w:rsidR="00E96299">
              <w:rPr>
                <w:noProof/>
                <w:webHidden/>
              </w:rPr>
              <w:instrText xml:space="preserve"> PAGEREF _Toc19607163 \h </w:instrText>
            </w:r>
            <w:r w:rsidR="00E96299">
              <w:rPr>
                <w:noProof/>
                <w:webHidden/>
              </w:rPr>
            </w:r>
            <w:r w:rsidR="00E96299">
              <w:rPr>
                <w:noProof/>
                <w:webHidden/>
              </w:rPr>
              <w:fldChar w:fldCharType="separate"/>
            </w:r>
            <w:r w:rsidR="00560CD9">
              <w:rPr>
                <w:noProof/>
                <w:webHidden/>
              </w:rPr>
              <w:t>34</w:t>
            </w:r>
            <w:r w:rsidR="00E96299">
              <w:rPr>
                <w:noProof/>
                <w:webHidden/>
              </w:rPr>
              <w:fldChar w:fldCharType="end"/>
            </w:r>
          </w:hyperlink>
        </w:p>
        <w:p w14:paraId="075E6E45" w14:textId="64962BA7" w:rsidR="00E96299" w:rsidRDefault="00000000">
          <w:pPr>
            <w:pStyle w:val="Obsah1"/>
            <w:tabs>
              <w:tab w:val="right" w:leader="dot" w:pos="9628"/>
            </w:tabs>
            <w:rPr>
              <w:noProof/>
              <w:color w:val="auto"/>
              <w:lang w:val="cs-CZ" w:eastAsia="cs-CZ"/>
            </w:rPr>
          </w:pPr>
          <w:hyperlink w:anchor="_Toc19607164" w:history="1">
            <w:r w:rsidR="00E96299" w:rsidRPr="000A4CFE">
              <w:rPr>
                <w:rStyle w:val="Hypertextovodkaz"/>
                <w:noProof/>
                <w:lang w:val="cs-CZ"/>
              </w:rPr>
              <w:t>U2-2.1 Prozkoumejte Edisonovy výstupy</w:t>
            </w:r>
            <w:r w:rsidR="00E96299">
              <w:rPr>
                <w:noProof/>
                <w:webHidden/>
              </w:rPr>
              <w:tab/>
            </w:r>
            <w:r w:rsidR="00E96299">
              <w:rPr>
                <w:noProof/>
                <w:webHidden/>
              </w:rPr>
              <w:fldChar w:fldCharType="begin"/>
            </w:r>
            <w:r w:rsidR="00E96299">
              <w:rPr>
                <w:noProof/>
                <w:webHidden/>
              </w:rPr>
              <w:instrText xml:space="preserve"> PAGEREF _Toc19607164 \h </w:instrText>
            </w:r>
            <w:r w:rsidR="00E96299">
              <w:rPr>
                <w:noProof/>
                <w:webHidden/>
              </w:rPr>
            </w:r>
            <w:r w:rsidR="00E96299">
              <w:rPr>
                <w:noProof/>
                <w:webHidden/>
              </w:rPr>
              <w:fldChar w:fldCharType="separate"/>
            </w:r>
            <w:r w:rsidR="00560CD9">
              <w:rPr>
                <w:noProof/>
                <w:webHidden/>
              </w:rPr>
              <w:t>35</w:t>
            </w:r>
            <w:r w:rsidR="00E96299">
              <w:rPr>
                <w:noProof/>
                <w:webHidden/>
              </w:rPr>
              <w:fldChar w:fldCharType="end"/>
            </w:r>
          </w:hyperlink>
        </w:p>
        <w:p w14:paraId="4CB8F707" w14:textId="08D415D6" w:rsidR="00E96299" w:rsidRDefault="00000000">
          <w:pPr>
            <w:pStyle w:val="Obsah1"/>
            <w:tabs>
              <w:tab w:val="right" w:leader="dot" w:pos="9628"/>
            </w:tabs>
            <w:rPr>
              <w:noProof/>
              <w:color w:val="auto"/>
              <w:lang w:val="cs-CZ" w:eastAsia="cs-CZ"/>
            </w:rPr>
          </w:pPr>
          <w:hyperlink w:anchor="_Toc19607165" w:history="1">
            <w:r w:rsidR="00E96299" w:rsidRPr="000A4CFE">
              <w:rPr>
                <w:rStyle w:val="Hypertextovodkaz"/>
                <w:noProof/>
                <w:lang w:val="cs-CZ"/>
              </w:rPr>
              <w:t>U2-2.1a Další výzva: Projeďte bezpečně bludiště</w:t>
            </w:r>
            <w:r w:rsidR="00E96299">
              <w:rPr>
                <w:noProof/>
                <w:webHidden/>
              </w:rPr>
              <w:tab/>
            </w:r>
            <w:r w:rsidR="00E96299">
              <w:rPr>
                <w:noProof/>
                <w:webHidden/>
              </w:rPr>
              <w:fldChar w:fldCharType="begin"/>
            </w:r>
            <w:r w:rsidR="00E96299">
              <w:rPr>
                <w:noProof/>
                <w:webHidden/>
              </w:rPr>
              <w:instrText xml:space="preserve"> PAGEREF _Toc19607165 \h </w:instrText>
            </w:r>
            <w:r w:rsidR="00E96299">
              <w:rPr>
                <w:noProof/>
                <w:webHidden/>
              </w:rPr>
            </w:r>
            <w:r w:rsidR="00E96299">
              <w:rPr>
                <w:noProof/>
                <w:webHidden/>
              </w:rPr>
              <w:fldChar w:fldCharType="separate"/>
            </w:r>
            <w:r w:rsidR="00560CD9">
              <w:rPr>
                <w:noProof/>
                <w:webHidden/>
              </w:rPr>
              <w:t>39</w:t>
            </w:r>
            <w:r w:rsidR="00E96299">
              <w:rPr>
                <w:noProof/>
                <w:webHidden/>
              </w:rPr>
              <w:fldChar w:fldCharType="end"/>
            </w:r>
          </w:hyperlink>
        </w:p>
        <w:p w14:paraId="6EE99697" w14:textId="4B37D40D" w:rsidR="00E96299" w:rsidRDefault="00000000">
          <w:pPr>
            <w:pStyle w:val="Obsah1"/>
            <w:tabs>
              <w:tab w:val="right" w:leader="dot" w:pos="9628"/>
            </w:tabs>
            <w:rPr>
              <w:noProof/>
              <w:color w:val="auto"/>
              <w:lang w:val="cs-CZ" w:eastAsia="cs-CZ"/>
            </w:rPr>
          </w:pPr>
          <w:hyperlink w:anchor="_Toc19607166" w:history="1">
            <w:r w:rsidR="00E96299" w:rsidRPr="000A4CFE">
              <w:rPr>
                <w:rStyle w:val="Hypertextovodkaz"/>
                <w:noProof/>
                <w:lang w:val="cs-CZ"/>
              </w:rPr>
              <w:t>U2-2.2 Prozkoumejte vstupní parametry</w:t>
            </w:r>
            <w:r w:rsidR="00E96299">
              <w:rPr>
                <w:noProof/>
                <w:webHidden/>
              </w:rPr>
              <w:tab/>
            </w:r>
            <w:r w:rsidR="00E96299">
              <w:rPr>
                <w:noProof/>
                <w:webHidden/>
              </w:rPr>
              <w:fldChar w:fldCharType="begin"/>
            </w:r>
            <w:r w:rsidR="00E96299">
              <w:rPr>
                <w:noProof/>
                <w:webHidden/>
              </w:rPr>
              <w:instrText xml:space="preserve"> PAGEREF _Toc19607166 \h </w:instrText>
            </w:r>
            <w:r w:rsidR="00E96299">
              <w:rPr>
                <w:noProof/>
                <w:webHidden/>
              </w:rPr>
            </w:r>
            <w:r w:rsidR="00E96299">
              <w:rPr>
                <w:noProof/>
                <w:webHidden/>
              </w:rPr>
              <w:fldChar w:fldCharType="separate"/>
            </w:r>
            <w:r w:rsidR="00560CD9">
              <w:rPr>
                <w:noProof/>
                <w:webHidden/>
              </w:rPr>
              <w:t>40</w:t>
            </w:r>
            <w:r w:rsidR="00E96299">
              <w:rPr>
                <w:noProof/>
                <w:webHidden/>
              </w:rPr>
              <w:fldChar w:fldCharType="end"/>
            </w:r>
          </w:hyperlink>
        </w:p>
        <w:p w14:paraId="124310E6" w14:textId="15EA218E" w:rsidR="00E96299" w:rsidRDefault="00000000">
          <w:pPr>
            <w:pStyle w:val="Obsah1"/>
            <w:tabs>
              <w:tab w:val="right" w:leader="dot" w:pos="9628"/>
            </w:tabs>
            <w:rPr>
              <w:noProof/>
              <w:color w:val="auto"/>
              <w:lang w:val="cs-CZ" w:eastAsia="cs-CZ"/>
            </w:rPr>
          </w:pPr>
          <w:hyperlink w:anchor="_Toc19607167" w:history="1">
            <w:r w:rsidR="00E96299" w:rsidRPr="000A4CFE">
              <w:rPr>
                <w:rStyle w:val="Hypertextovodkaz"/>
                <w:noProof/>
                <w:lang w:val="cs-CZ"/>
              </w:rPr>
              <w:t>U2-2.3 Prozkoumejte Edisonův hudební talent</w:t>
            </w:r>
            <w:r w:rsidR="00E96299">
              <w:rPr>
                <w:noProof/>
                <w:webHidden/>
              </w:rPr>
              <w:tab/>
            </w:r>
            <w:r w:rsidR="00E96299">
              <w:rPr>
                <w:noProof/>
                <w:webHidden/>
              </w:rPr>
              <w:fldChar w:fldCharType="begin"/>
            </w:r>
            <w:r w:rsidR="00E96299">
              <w:rPr>
                <w:noProof/>
                <w:webHidden/>
              </w:rPr>
              <w:instrText xml:space="preserve"> PAGEREF _Toc19607167 \h </w:instrText>
            </w:r>
            <w:r w:rsidR="00E96299">
              <w:rPr>
                <w:noProof/>
                <w:webHidden/>
              </w:rPr>
            </w:r>
            <w:r w:rsidR="00E96299">
              <w:rPr>
                <w:noProof/>
                <w:webHidden/>
              </w:rPr>
              <w:fldChar w:fldCharType="separate"/>
            </w:r>
            <w:r w:rsidR="00560CD9">
              <w:rPr>
                <w:noProof/>
                <w:webHidden/>
              </w:rPr>
              <w:t>42</w:t>
            </w:r>
            <w:r w:rsidR="00E96299">
              <w:rPr>
                <w:noProof/>
                <w:webHidden/>
              </w:rPr>
              <w:fldChar w:fldCharType="end"/>
            </w:r>
          </w:hyperlink>
        </w:p>
        <w:p w14:paraId="31EC0CB7" w14:textId="2FF14E73" w:rsidR="00E96299" w:rsidRDefault="00000000">
          <w:pPr>
            <w:pStyle w:val="Obsah1"/>
            <w:tabs>
              <w:tab w:val="right" w:leader="dot" w:pos="9628"/>
            </w:tabs>
            <w:rPr>
              <w:noProof/>
              <w:color w:val="auto"/>
              <w:lang w:val="cs-CZ" w:eastAsia="cs-CZ"/>
            </w:rPr>
          </w:pPr>
          <w:hyperlink w:anchor="_Toc19607168" w:history="1">
            <w:r w:rsidR="00E96299" w:rsidRPr="000A4CFE">
              <w:rPr>
                <w:rStyle w:val="Hypertextovodkaz"/>
                <w:noProof/>
                <w:lang w:val="cs-CZ"/>
              </w:rPr>
              <w:t>U2-2.4 Prozkoumejte chyby a jejich odlaďování</w:t>
            </w:r>
            <w:r w:rsidR="00E96299">
              <w:rPr>
                <w:noProof/>
                <w:webHidden/>
              </w:rPr>
              <w:tab/>
            </w:r>
            <w:r w:rsidR="00E96299">
              <w:rPr>
                <w:noProof/>
                <w:webHidden/>
              </w:rPr>
              <w:fldChar w:fldCharType="begin"/>
            </w:r>
            <w:r w:rsidR="00E96299">
              <w:rPr>
                <w:noProof/>
                <w:webHidden/>
              </w:rPr>
              <w:instrText xml:space="preserve"> PAGEREF _Toc19607168 \h </w:instrText>
            </w:r>
            <w:r w:rsidR="00E96299">
              <w:rPr>
                <w:noProof/>
                <w:webHidden/>
              </w:rPr>
            </w:r>
            <w:r w:rsidR="00E96299">
              <w:rPr>
                <w:noProof/>
                <w:webHidden/>
              </w:rPr>
              <w:fldChar w:fldCharType="separate"/>
            </w:r>
            <w:r w:rsidR="00560CD9">
              <w:rPr>
                <w:noProof/>
                <w:webHidden/>
              </w:rPr>
              <w:t>46</w:t>
            </w:r>
            <w:r w:rsidR="00E96299">
              <w:rPr>
                <w:noProof/>
                <w:webHidden/>
              </w:rPr>
              <w:fldChar w:fldCharType="end"/>
            </w:r>
          </w:hyperlink>
        </w:p>
        <w:p w14:paraId="47B0950F" w14:textId="69FA1588" w:rsidR="00E96299" w:rsidRDefault="00000000">
          <w:pPr>
            <w:pStyle w:val="Obsah1"/>
            <w:tabs>
              <w:tab w:val="right" w:leader="dot" w:pos="9628"/>
            </w:tabs>
            <w:rPr>
              <w:noProof/>
              <w:color w:val="auto"/>
              <w:lang w:val="cs-CZ" w:eastAsia="cs-CZ"/>
            </w:rPr>
          </w:pPr>
          <w:hyperlink w:anchor="_Toc19607169" w:history="1">
            <w:r w:rsidR="00E96299" w:rsidRPr="000A4CFE">
              <w:rPr>
                <w:rStyle w:val="Hypertextovodkaz"/>
                <w:noProof/>
                <w:lang w:val="cs-CZ"/>
              </w:rPr>
              <w:t>U2-2.5 Prozkoumejte Edisonovy motory</w:t>
            </w:r>
            <w:r w:rsidR="00E96299">
              <w:rPr>
                <w:noProof/>
                <w:webHidden/>
              </w:rPr>
              <w:tab/>
            </w:r>
            <w:r w:rsidR="00E96299">
              <w:rPr>
                <w:noProof/>
                <w:webHidden/>
              </w:rPr>
              <w:fldChar w:fldCharType="begin"/>
            </w:r>
            <w:r w:rsidR="00E96299">
              <w:rPr>
                <w:noProof/>
                <w:webHidden/>
              </w:rPr>
              <w:instrText xml:space="preserve"> PAGEREF _Toc19607169 \h </w:instrText>
            </w:r>
            <w:r w:rsidR="00E96299">
              <w:rPr>
                <w:noProof/>
                <w:webHidden/>
              </w:rPr>
            </w:r>
            <w:r w:rsidR="00E96299">
              <w:rPr>
                <w:noProof/>
                <w:webHidden/>
              </w:rPr>
              <w:fldChar w:fldCharType="separate"/>
            </w:r>
            <w:r w:rsidR="00560CD9">
              <w:rPr>
                <w:noProof/>
                <w:webHidden/>
              </w:rPr>
              <w:t>50</w:t>
            </w:r>
            <w:r w:rsidR="00E96299">
              <w:rPr>
                <w:noProof/>
                <w:webHidden/>
              </w:rPr>
              <w:fldChar w:fldCharType="end"/>
            </w:r>
          </w:hyperlink>
        </w:p>
        <w:p w14:paraId="5C532C5A" w14:textId="6BF07311" w:rsidR="00E96299" w:rsidRDefault="00000000">
          <w:pPr>
            <w:pStyle w:val="Obsah1"/>
            <w:tabs>
              <w:tab w:val="right" w:leader="dot" w:pos="9628"/>
            </w:tabs>
            <w:rPr>
              <w:noProof/>
              <w:color w:val="auto"/>
              <w:lang w:val="cs-CZ" w:eastAsia="cs-CZ"/>
            </w:rPr>
          </w:pPr>
          <w:hyperlink r:id="rId28" w:anchor="_Toc19607170" w:history="1">
            <w:r w:rsidR="00E96299" w:rsidRPr="000A4CFE">
              <w:rPr>
                <w:rStyle w:val="Hypertextovodkaz"/>
                <w:noProof/>
              </w:rPr>
              <w:t>Pracovní list U2-1: Postupuj krok za krokem</w:t>
            </w:r>
            <w:r w:rsidR="00E96299">
              <w:rPr>
                <w:noProof/>
                <w:webHidden/>
              </w:rPr>
              <w:tab/>
            </w:r>
            <w:r w:rsidR="00E96299">
              <w:rPr>
                <w:noProof/>
                <w:webHidden/>
              </w:rPr>
              <w:fldChar w:fldCharType="begin"/>
            </w:r>
            <w:r w:rsidR="00E96299">
              <w:rPr>
                <w:noProof/>
                <w:webHidden/>
              </w:rPr>
              <w:instrText xml:space="preserve"> PAGEREF _Toc19607170 \h </w:instrText>
            </w:r>
            <w:r w:rsidR="00E96299">
              <w:rPr>
                <w:noProof/>
                <w:webHidden/>
              </w:rPr>
            </w:r>
            <w:r w:rsidR="00E96299">
              <w:rPr>
                <w:noProof/>
                <w:webHidden/>
              </w:rPr>
              <w:fldChar w:fldCharType="separate"/>
            </w:r>
            <w:r w:rsidR="00560CD9">
              <w:rPr>
                <w:noProof/>
                <w:webHidden/>
              </w:rPr>
              <w:t>55</w:t>
            </w:r>
            <w:r w:rsidR="00E96299">
              <w:rPr>
                <w:noProof/>
                <w:webHidden/>
              </w:rPr>
              <w:fldChar w:fldCharType="end"/>
            </w:r>
          </w:hyperlink>
        </w:p>
        <w:p w14:paraId="7DD9529B" w14:textId="4DC7DE2D" w:rsidR="00E96299" w:rsidRDefault="00000000">
          <w:pPr>
            <w:pStyle w:val="Obsah1"/>
            <w:tabs>
              <w:tab w:val="right" w:leader="dot" w:pos="9628"/>
            </w:tabs>
            <w:rPr>
              <w:noProof/>
              <w:color w:val="auto"/>
              <w:lang w:val="cs-CZ" w:eastAsia="cs-CZ"/>
            </w:rPr>
          </w:pPr>
          <w:hyperlink r:id="rId29" w:anchor="_Toc19607171" w:history="1">
            <w:r w:rsidR="00E96299" w:rsidRPr="000A4CFE">
              <w:rPr>
                <w:rStyle w:val="Hypertextovodkaz"/>
                <w:noProof/>
              </w:rPr>
              <w:t>Pracovní list U2-2: Závodní dráha</w:t>
            </w:r>
            <w:r w:rsidR="00E96299">
              <w:rPr>
                <w:noProof/>
                <w:webHidden/>
              </w:rPr>
              <w:tab/>
            </w:r>
            <w:r w:rsidR="00E96299">
              <w:rPr>
                <w:noProof/>
                <w:webHidden/>
              </w:rPr>
              <w:fldChar w:fldCharType="begin"/>
            </w:r>
            <w:r w:rsidR="00E96299">
              <w:rPr>
                <w:noProof/>
                <w:webHidden/>
              </w:rPr>
              <w:instrText xml:space="preserve"> PAGEREF _Toc19607171 \h </w:instrText>
            </w:r>
            <w:r w:rsidR="00E96299">
              <w:rPr>
                <w:noProof/>
                <w:webHidden/>
              </w:rPr>
            </w:r>
            <w:r w:rsidR="00E96299">
              <w:rPr>
                <w:noProof/>
                <w:webHidden/>
              </w:rPr>
              <w:fldChar w:fldCharType="separate"/>
            </w:r>
            <w:r w:rsidR="00560CD9">
              <w:rPr>
                <w:noProof/>
                <w:webHidden/>
              </w:rPr>
              <w:t>56</w:t>
            </w:r>
            <w:r w:rsidR="00E96299">
              <w:rPr>
                <w:noProof/>
                <w:webHidden/>
              </w:rPr>
              <w:fldChar w:fldCharType="end"/>
            </w:r>
          </w:hyperlink>
        </w:p>
        <w:p w14:paraId="15430351" w14:textId="1FF6D930" w:rsidR="00E96299" w:rsidRDefault="00000000">
          <w:pPr>
            <w:pStyle w:val="Obsah1"/>
            <w:tabs>
              <w:tab w:val="right" w:leader="dot" w:pos="9628"/>
            </w:tabs>
            <w:rPr>
              <w:noProof/>
              <w:color w:val="auto"/>
              <w:lang w:val="cs-CZ" w:eastAsia="cs-CZ"/>
            </w:rPr>
          </w:pPr>
          <w:hyperlink r:id="rId30" w:anchor="_Toc19607172" w:history="1">
            <w:r w:rsidR="00E96299" w:rsidRPr="000A4CFE">
              <w:rPr>
                <w:rStyle w:val="Hypertextovodkaz"/>
                <w:noProof/>
                <w:lang w:val="en-US"/>
              </w:rPr>
              <w:t>Pracovní list U2-3: Mini bludiště</w:t>
            </w:r>
            <w:r w:rsidR="00E96299">
              <w:rPr>
                <w:noProof/>
                <w:webHidden/>
              </w:rPr>
              <w:tab/>
            </w:r>
            <w:r w:rsidR="00E96299">
              <w:rPr>
                <w:noProof/>
                <w:webHidden/>
              </w:rPr>
              <w:fldChar w:fldCharType="begin"/>
            </w:r>
            <w:r w:rsidR="00E96299">
              <w:rPr>
                <w:noProof/>
                <w:webHidden/>
              </w:rPr>
              <w:instrText xml:space="preserve"> PAGEREF _Toc19607172 \h </w:instrText>
            </w:r>
            <w:r w:rsidR="00E96299">
              <w:rPr>
                <w:noProof/>
                <w:webHidden/>
              </w:rPr>
            </w:r>
            <w:r w:rsidR="00E96299">
              <w:rPr>
                <w:noProof/>
                <w:webHidden/>
              </w:rPr>
              <w:fldChar w:fldCharType="separate"/>
            </w:r>
            <w:r w:rsidR="00560CD9">
              <w:rPr>
                <w:noProof/>
                <w:webHidden/>
              </w:rPr>
              <w:t>57</w:t>
            </w:r>
            <w:r w:rsidR="00E96299">
              <w:rPr>
                <w:noProof/>
                <w:webHidden/>
              </w:rPr>
              <w:fldChar w:fldCharType="end"/>
            </w:r>
          </w:hyperlink>
        </w:p>
        <w:p w14:paraId="46E2E968" w14:textId="25AE3C01" w:rsidR="00E96299" w:rsidRDefault="00000000">
          <w:pPr>
            <w:pStyle w:val="Obsah1"/>
            <w:tabs>
              <w:tab w:val="right" w:leader="dot" w:pos="9628"/>
            </w:tabs>
            <w:rPr>
              <w:noProof/>
              <w:color w:val="auto"/>
              <w:lang w:val="cs-CZ" w:eastAsia="cs-CZ"/>
            </w:rPr>
          </w:pPr>
          <w:hyperlink w:anchor="_Toc19607173" w:history="1">
            <w:r w:rsidR="00E96299" w:rsidRPr="000A4CFE">
              <w:rPr>
                <w:rStyle w:val="Hypertextovodkaz"/>
                <w:noProof/>
                <w:lang w:val="cs-CZ"/>
              </w:rPr>
              <w:t>Lekce 3: Znáte cykly?</w:t>
            </w:r>
            <w:r w:rsidR="00E96299">
              <w:rPr>
                <w:noProof/>
                <w:webHidden/>
              </w:rPr>
              <w:tab/>
            </w:r>
            <w:r w:rsidR="00E96299">
              <w:rPr>
                <w:noProof/>
                <w:webHidden/>
              </w:rPr>
              <w:fldChar w:fldCharType="begin"/>
            </w:r>
            <w:r w:rsidR="00E96299">
              <w:rPr>
                <w:noProof/>
                <w:webHidden/>
              </w:rPr>
              <w:instrText xml:space="preserve"> PAGEREF _Toc19607173 \h </w:instrText>
            </w:r>
            <w:r w:rsidR="00E96299">
              <w:rPr>
                <w:noProof/>
                <w:webHidden/>
              </w:rPr>
            </w:r>
            <w:r w:rsidR="00E96299">
              <w:rPr>
                <w:noProof/>
                <w:webHidden/>
              </w:rPr>
              <w:fldChar w:fldCharType="separate"/>
            </w:r>
            <w:r w:rsidR="00560CD9">
              <w:rPr>
                <w:noProof/>
                <w:webHidden/>
              </w:rPr>
              <w:t>58</w:t>
            </w:r>
            <w:r w:rsidR="00E96299">
              <w:rPr>
                <w:noProof/>
                <w:webHidden/>
              </w:rPr>
              <w:fldChar w:fldCharType="end"/>
            </w:r>
          </w:hyperlink>
        </w:p>
        <w:p w14:paraId="0A21105A" w14:textId="58E6B890" w:rsidR="00E96299" w:rsidRDefault="00000000">
          <w:pPr>
            <w:pStyle w:val="Obsah1"/>
            <w:tabs>
              <w:tab w:val="right" w:leader="dot" w:pos="9628"/>
            </w:tabs>
            <w:rPr>
              <w:noProof/>
              <w:color w:val="auto"/>
              <w:lang w:val="cs-CZ" w:eastAsia="cs-CZ"/>
            </w:rPr>
          </w:pPr>
          <w:hyperlink w:anchor="_Toc19607174" w:history="1">
            <w:r w:rsidR="00E96299" w:rsidRPr="000A4CFE">
              <w:rPr>
                <w:rStyle w:val="Hypertextovodkaz"/>
                <w:noProof/>
                <w:lang w:val="cs-CZ"/>
              </w:rPr>
              <w:t>U3-1.1 Prozkoumejte opakování kroků</w:t>
            </w:r>
            <w:r w:rsidR="00E96299">
              <w:rPr>
                <w:noProof/>
                <w:webHidden/>
              </w:rPr>
              <w:tab/>
            </w:r>
            <w:r w:rsidR="00E96299">
              <w:rPr>
                <w:noProof/>
                <w:webHidden/>
              </w:rPr>
              <w:fldChar w:fldCharType="begin"/>
            </w:r>
            <w:r w:rsidR="00E96299">
              <w:rPr>
                <w:noProof/>
                <w:webHidden/>
              </w:rPr>
              <w:instrText xml:space="preserve"> PAGEREF _Toc19607174 \h </w:instrText>
            </w:r>
            <w:r w:rsidR="00E96299">
              <w:rPr>
                <w:noProof/>
                <w:webHidden/>
              </w:rPr>
            </w:r>
            <w:r w:rsidR="00E96299">
              <w:rPr>
                <w:noProof/>
                <w:webHidden/>
              </w:rPr>
              <w:fldChar w:fldCharType="separate"/>
            </w:r>
            <w:r w:rsidR="00560CD9">
              <w:rPr>
                <w:noProof/>
                <w:webHidden/>
              </w:rPr>
              <w:t>59</w:t>
            </w:r>
            <w:r w:rsidR="00E96299">
              <w:rPr>
                <w:noProof/>
                <w:webHidden/>
              </w:rPr>
              <w:fldChar w:fldCharType="end"/>
            </w:r>
          </w:hyperlink>
        </w:p>
        <w:p w14:paraId="317D10CE" w14:textId="7DD5D89D" w:rsidR="00E96299" w:rsidRDefault="00000000">
          <w:pPr>
            <w:pStyle w:val="Obsah1"/>
            <w:tabs>
              <w:tab w:val="right" w:leader="dot" w:pos="9628"/>
            </w:tabs>
            <w:rPr>
              <w:noProof/>
              <w:color w:val="auto"/>
              <w:lang w:val="cs-CZ" w:eastAsia="cs-CZ"/>
            </w:rPr>
          </w:pPr>
          <w:hyperlink w:anchor="_Toc19607175" w:history="1">
            <w:r w:rsidR="00E96299" w:rsidRPr="000A4CFE">
              <w:rPr>
                <w:rStyle w:val="Hypertextovodkaz"/>
                <w:noProof/>
                <w:lang w:val="cs-CZ"/>
              </w:rPr>
              <w:t>U3-1.1a Změňte to: Objeďte trojúhelník</w:t>
            </w:r>
            <w:r w:rsidR="00E96299">
              <w:rPr>
                <w:noProof/>
                <w:webHidden/>
              </w:rPr>
              <w:tab/>
            </w:r>
            <w:r w:rsidR="00E96299">
              <w:rPr>
                <w:noProof/>
                <w:webHidden/>
              </w:rPr>
              <w:fldChar w:fldCharType="begin"/>
            </w:r>
            <w:r w:rsidR="00E96299">
              <w:rPr>
                <w:noProof/>
                <w:webHidden/>
              </w:rPr>
              <w:instrText xml:space="preserve"> PAGEREF _Toc19607175 \h </w:instrText>
            </w:r>
            <w:r w:rsidR="00E96299">
              <w:rPr>
                <w:noProof/>
                <w:webHidden/>
              </w:rPr>
            </w:r>
            <w:r w:rsidR="00E96299">
              <w:rPr>
                <w:noProof/>
                <w:webHidden/>
              </w:rPr>
              <w:fldChar w:fldCharType="separate"/>
            </w:r>
            <w:r w:rsidR="00560CD9">
              <w:rPr>
                <w:noProof/>
                <w:webHidden/>
              </w:rPr>
              <w:t>62</w:t>
            </w:r>
            <w:r w:rsidR="00E96299">
              <w:rPr>
                <w:noProof/>
                <w:webHidden/>
              </w:rPr>
              <w:fldChar w:fldCharType="end"/>
            </w:r>
          </w:hyperlink>
        </w:p>
        <w:p w14:paraId="25FA8CF3" w14:textId="36A73139" w:rsidR="00E96299" w:rsidRDefault="00000000">
          <w:pPr>
            <w:pStyle w:val="Obsah1"/>
            <w:tabs>
              <w:tab w:val="right" w:leader="dot" w:pos="9628"/>
            </w:tabs>
            <w:rPr>
              <w:noProof/>
              <w:color w:val="auto"/>
              <w:lang w:val="cs-CZ" w:eastAsia="cs-CZ"/>
            </w:rPr>
          </w:pPr>
          <w:hyperlink w:anchor="_Toc19607176" w:history="1">
            <w:r w:rsidR="00E96299" w:rsidRPr="000A4CFE">
              <w:rPr>
                <w:rStyle w:val="Hypertextovodkaz"/>
                <w:noProof/>
                <w:lang w:val="cs-CZ"/>
              </w:rPr>
              <w:t>U3-1.1b Změňte to: Objeďte šestiúhelník</w:t>
            </w:r>
            <w:r w:rsidR="00E96299">
              <w:rPr>
                <w:noProof/>
                <w:webHidden/>
              </w:rPr>
              <w:tab/>
            </w:r>
            <w:r w:rsidR="00E96299">
              <w:rPr>
                <w:noProof/>
                <w:webHidden/>
              </w:rPr>
              <w:fldChar w:fldCharType="begin"/>
            </w:r>
            <w:r w:rsidR="00E96299">
              <w:rPr>
                <w:noProof/>
                <w:webHidden/>
              </w:rPr>
              <w:instrText xml:space="preserve"> PAGEREF _Toc19607176 \h </w:instrText>
            </w:r>
            <w:r w:rsidR="00E96299">
              <w:rPr>
                <w:noProof/>
                <w:webHidden/>
              </w:rPr>
            </w:r>
            <w:r w:rsidR="00E96299">
              <w:rPr>
                <w:noProof/>
                <w:webHidden/>
              </w:rPr>
              <w:fldChar w:fldCharType="separate"/>
            </w:r>
            <w:r w:rsidR="00560CD9">
              <w:rPr>
                <w:noProof/>
                <w:webHidden/>
              </w:rPr>
              <w:t>63</w:t>
            </w:r>
            <w:r w:rsidR="00E96299">
              <w:rPr>
                <w:noProof/>
                <w:webHidden/>
              </w:rPr>
              <w:fldChar w:fldCharType="end"/>
            </w:r>
          </w:hyperlink>
        </w:p>
        <w:p w14:paraId="17FDFF27" w14:textId="028B6391" w:rsidR="00E96299" w:rsidRDefault="00000000">
          <w:pPr>
            <w:pStyle w:val="Obsah1"/>
            <w:tabs>
              <w:tab w:val="right" w:leader="dot" w:pos="9628"/>
            </w:tabs>
            <w:rPr>
              <w:noProof/>
              <w:color w:val="auto"/>
              <w:lang w:val="cs-CZ" w:eastAsia="cs-CZ"/>
            </w:rPr>
          </w:pPr>
          <w:hyperlink w:anchor="_Toc19607177" w:history="1">
            <w:r w:rsidR="00E96299" w:rsidRPr="000A4CFE">
              <w:rPr>
                <w:rStyle w:val="Hypertextovodkaz"/>
                <w:noProof/>
                <w:lang w:val="cs-CZ"/>
              </w:rPr>
              <w:t>U3-1.1f Další výzva: Kreslete různé tvary</w:t>
            </w:r>
            <w:r w:rsidR="00E96299">
              <w:rPr>
                <w:noProof/>
                <w:webHidden/>
              </w:rPr>
              <w:tab/>
            </w:r>
            <w:r w:rsidR="00E96299">
              <w:rPr>
                <w:noProof/>
                <w:webHidden/>
              </w:rPr>
              <w:fldChar w:fldCharType="begin"/>
            </w:r>
            <w:r w:rsidR="00E96299">
              <w:rPr>
                <w:noProof/>
                <w:webHidden/>
              </w:rPr>
              <w:instrText xml:space="preserve"> PAGEREF _Toc19607177 \h </w:instrText>
            </w:r>
            <w:r w:rsidR="00E96299">
              <w:rPr>
                <w:noProof/>
                <w:webHidden/>
              </w:rPr>
            </w:r>
            <w:r w:rsidR="00E96299">
              <w:rPr>
                <w:noProof/>
                <w:webHidden/>
              </w:rPr>
              <w:fldChar w:fldCharType="separate"/>
            </w:r>
            <w:r w:rsidR="00560CD9">
              <w:rPr>
                <w:noProof/>
                <w:webHidden/>
              </w:rPr>
              <w:t>64</w:t>
            </w:r>
            <w:r w:rsidR="00E96299">
              <w:rPr>
                <w:noProof/>
                <w:webHidden/>
              </w:rPr>
              <w:fldChar w:fldCharType="end"/>
            </w:r>
          </w:hyperlink>
        </w:p>
        <w:p w14:paraId="0632297A" w14:textId="56DDC170" w:rsidR="00E96299" w:rsidRDefault="00000000">
          <w:pPr>
            <w:pStyle w:val="Obsah1"/>
            <w:tabs>
              <w:tab w:val="right" w:leader="dot" w:pos="9628"/>
            </w:tabs>
            <w:rPr>
              <w:noProof/>
              <w:color w:val="auto"/>
              <w:lang w:val="cs-CZ" w:eastAsia="cs-CZ"/>
            </w:rPr>
          </w:pPr>
          <w:hyperlink w:anchor="_Toc19607178" w:history="1">
            <w:r w:rsidR="00E96299" w:rsidRPr="000A4CFE">
              <w:rPr>
                <w:rStyle w:val="Hypertextovodkaz"/>
                <w:noProof/>
                <w:lang w:val="cs-CZ"/>
              </w:rPr>
              <w:t>U3-1.2 Prozkoumejte cykly a sekvence</w:t>
            </w:r>
            <w:r w:rsidR="00E96299">
              <w:rPr>
                <w:noProof/>
                <w:webHidden/>
              </w:rPr>
              <w:tab/>
            </w:r>
            <w:r w:rsidR="00E96299">
              <w:rPr>
                <w:noProof/>
                <w:webHidden/>
              </w:rPr>
              <w:fldChar w:fldCharType="begin"/>
            </w:r>
            <w:r w:rsidR="00E96299">
              <w:rPr>
                <w:noProof/>
                <w:webHidden/>
              </w:rPr>
              <w:instrText xml:space="preserve"> PAGEREF _Toc19607178 \h </w:instrText>
            </w:r>
            <w:r w:rsidR="00E96299">
              <w:rPr>
                <w:noProof/>
                <w:webHidden/>
              </w:rPr>
            </w:r>
            <w:r w:rsidR="00E96299">
              <w:rPr>
                <w:noProof/>
                <w:webHidden/>
              </w:rPr>
              <w:fldChar w:fldCharType="separate"/>
            </w:r>
            <w:r w:rsidR="00560CD9">
              <w:rPr>
                <w:noProof/>
                <w:webHidden/>
              </w:rPr>
              <w:t>65</w:t>
            </w:r>
            <w:r w:rsidR="00E96299">
              <w:rPr>
                <w:noProof/>
                <w:webHidden/>
              </w:rPr>
              <w:fldChar w:fldCharType="end"/>
            </w:r>
          </w:hyperlink>
        </w:p>
        <w:p w14:paraId="4D6DEA89" w14:textId="45EC2B51" w:rsidR="00E96299" w:rsidRDefault="00000000">
          <w:pPr>
            <w:pStyle w:val="Obsah1"/>
            <w:tabs>
              <w:tab w:val="right" w:leader="dot" w:pos="9628"/>
            </w:tabs>
            <w:rPr>
              <w:noProof/>
              <w:color w:val="auto"/>
              <w:lang w:val="cs-CZ" w:eastAsia="cs-CZ"/>
            </w:rPr>
          </w:pPr>
          <w:hyperlink w:anchor="_Toc19607179" w:history="1">
            <w:r w:rsidR="00E96299" w:rsidRPr="000A4CFE">
              <w:rPr>
                <w:rStyle w:val="Hypertextovodkaz"/>
                <w:noProof/>
                <w:lang w:val="cs-CZ"/>
              </w:rPr>
              <w:t>U3-1.3 Prozkoumejte nekonečné cykly</w:t>
            </w:r>
            <w:r w:rsidR="00E96299">
              <w:rPr>
                <w:noProof/>
                <w:webHidden/>
              </w:rPr>
              <w:tab/>
            </w:r>
            <w:r w:rsidR="00E96299">
              <w:rPr>
                <w:noProof/>
                <w:webHidden/>
              </w:rPr>
              <w:fldChar w:fldCharType="begin"/>
            </w:r>
            <w:r w:rsidR="00E96299">
              <w:rPr>
                <w:noProof/>
                <w:webHidden/>
              </w:rPr>
              <w:instrText xml:space="preserve"> PAGEREF _Toc19607179 \h </w:instrText>
            </w:r>
            <w:r w:rsidR="00E96299">
              <w:rPr>
                <w:noProof/>
                <w:webHidden/>
              </w:rPr>
            </w:r>
            <w:r w:rsidR="00E96299">
              <w:rPr>
                <w:noProof/>
                <w:webHidden/>
              </w:rPr>
              <w:fldChar w:fldCharType="separate"/>
            </w:r>
            <w:r w:rsidR="00560CD9">
              <w:rPr>
                <w:noProof/>
                <w:webHidden/>
              </w:rPr>
              <w:t>67</w:t>
            </w:r>
            <w:r w:rsidR="00E96299">
              <w:rPr>
                <w:noProof/>
                <w:webHidden/>
              </w:rPr>
              <w:fldChar w:fldCharType="end"/>
            </w:r>
          </w:hyperlink>
        </w:p>
        <w:p w14:paraId="0CCB72F9" w14:textId="01D41823" w:rsidR="00E96299" w:rsidRDefault="00000000">
          <w:pPr>
            <w:pStyle w:val="Obsah1"/>
            <w:tabs>
              <w:tab w:val="right" w:leader="dot" w:pos="9628"/>
            </w:tabs>
            <w:rPr>
              <w:noProof/>
              <w:color w:val="auto"/>
              <w:lang w:val="cs-CZ" w:eastAsia="cs-CZ"/>
            </w:rPr>
          </w:pPr>
          <w:hyperlink w:anchor="_Toc19607180" w:history="1">
            <w:r w:rsidR="00E96299" w:rsidRPr="000A4CFE">
              <w:rPr>
                <w:rStyle w:val="Hypertextovodkaz"/>
                <w:noProof/>
                <w:lang w:val="cs-CZ"/>
              </w:rPr>
              <w:t xml:space="preserve">U3-1.3a Další výzva: Vlezlá písnička </w:t>
            </w:r>
            <w:r w:rsidR="00E96299">
              <w:rPr>
                <w:noProof/>
                <w:webHidden/>
              </w:rPr>
              <w:tab/>
            </w:r>
            <w:r w:rsidR="00E96299">
              <w:rPr>
                <w:noProof/>
                <w:webHidden/>
              </w:rPr>
              <w:fldChar w:fldCharType="begin"/>
            </w:r>
            <w:r w:rsidR="00E96299">
              <w:rPr>
                <w:noProof/>
                <w:webHidden/>
              </w:rPr>
              <w:instrText xml:space="preserve"> PAGEREF _Toc19607180 \h </w:instrText>
            </w:r>
            <w:r w:rsidR="00E96299">
              <w:rPr>
                <w:noProof/>
                <w:webHidden/>
              </w:rPr>
            </w:r>
            <w:r w:rsidR="00E96299">
              <w:rPr>
                <w:noProof/>
                <w:webHidden/>
              </w:rPr>
              <w:fldChar w:fldCharType="separate"/>
            </w:r>
            <w:r w:rsidR="00560CD9">
              <w:rPr>
                <w:noProof/>
                <w:webHidden/>
              </w:rPr>
              <w:t>69</w:t>
            </w:r>
            <w:r w:rsidR="00E96299">
              <w:rPr>
                <w:noProof/>
                <w:webHidden/>
              </w:rPr>
              <w:fldChar w:fldCharType="end"/>
            </w:r>
          </w:hyperlink>
        </w:p>
        <w:p w14:paraId="74066ED4" w14:textId="04F54BCF" w:rsidR="00E96299" w:rsidRDefault="00000000">
          <w:pPr>
            <w:pStyle w:val="Obsah1"/>
            <w:tabs>
              <w:tab w:val="right" w:leader="dot" w:pos="9628"/>
            </w:tabs>
            <w:rPr>
              <w:noProof/>
              <w:color w:val="auto"/>
              <w:lang w:val="cs-CZ" w:eastAsia="cs-CZ"/>
            </w:rPr>
          </w:pPr>
          <w:hyperlink w:anchor="_Toc19607181" w:history="1">
            <w:r w:rsidR="00E96299" w:rsidRPr="000A4CFE">
              <w:rPr>
                <w:rStyle w:val="Hypertextovodkaz"/>
                <w:noProof/>
                <w:lang w:val="cs-CZ"/>
              </w:rPr>
              <w:t>U3-1.4 Prozkoumejte spojování a vnoření cyklů</w:t>
            </w:r>
            <w:r w:rsidR="00E96299">
              <w:rPr>
                <w:noProof/>
                <w:webHidden/>
              </w:rPr>
              <w:tab/>
            </w:r>
            <w:r w:rsidR="00E96299">
              <w:rPr>
                <w:noProof/>
                <w:webHidden/>
              </w:rPr>
              <w:fldChar w:fldCharType="begin"/>
            </w:r>
            <w:r w:rsidR="00E96299">
              <w:rPr>
                <w:noProof/>
                <w:webHidden/>
              </w:rPr>
              <w:instrText xml:space="preserve"> PAGEREF _Toc19607181 \h </w:instrText>
            </w:r>
            <w:r w:rsidR="00E96299">
              <w:rPr>
                <w:noProof/>
                <w:webHidden/>
              </w:rPr>
            </w:r>
            <w:r w:rsidR="00E96299">
              <w:rPr>
                <w:noProof/>
                <w:webHidden/>
              </w:rPr>
              <w:fldChar w:fldCharType="separate"/>
            </w:r>
            <w:r w:rsidR="00560CD9">
              <w:rPr>
                <w:noProof/>
                <w:webHidden/>
              </w:rPr>
              <w:t>70</w:t>
            </w:r>
            <w:r w:rsidR="00E96299">
              <w:rPr>
                <w:noProof/>
                <w:webHidden/>
              </w:rPr>
              <w:fldChar w:fldCharType="end"/>
            </w:r>
          </w:hyperlink>
        </w:p>
        <w:p w14:paraId="35D6B9F2" w14:textId="6BDBFC29" w:rsidR="00E96299" w:rsidRDefault="00000000">
          <w:pPr>
            <w:pStyle w:val="Obsah1"/>
            <w:tabs>
              <w:tab w:val="right" w:leader="dot" w:pos="9628"/>
            </w:tabs>
            <w:rPr>
              <w:noProof/>
              <w:color w:val="auto"/>
              <w:lang w:val="cs-CZ" w:eastAsia="cs-CZ"/>
            </w:rPr>
          </w:pPr>
          <w:hyperlink w:anchor="_Toc19607182" w:history="1">
            <w:r w:rsidR="00E96299" w:rsidRPr="000A4CFE">
              <w:rPr>
                <w:rStyle w:val="Hypertextovodkaz"/>
                <w:noProof/>
                <w:lang w:val="cs-CZ"/>
              </w:rPr>
              <w:t>U3-2.1 Prozkoumejte přerušení hlavního programu</w:t>
            </w:r>
            <w:r w:rsidR="00E96299">
              <w:rPr>
                <w:noProof/>
                <w:webHidden/>
              </w:rPr>
              <w:tab/>
            </w:r>
            <w:r w:rsidR="00E96299">
              <w:rPr>
                <w:noProof/>
                <w:webHidden/>
              </w:rPr>
              <w:fldChar w:fldCharType="begin"/>
            </w:r>
            <w:r w:rsidR="00E96299">
              <w:rPr>
                <w:noProof/>
                <w:webHidden/>
              </w:rPr>
              <w:instrText xml:space="preserve"> PAGEREF _Toc19607182 \h </w:instrText>
            </w:r>
            <w:r w:rsidR="00E96299">
              <w:rPr>
                <w:noProof/>
                <w:webHidden/>
              </w:rPr>
            </w:r>
            <w:r w:rsidR="00E96299">
              <w:rPr>
                <w:noProof/>
                <w:webHidden/>
              </w:rPr>
              <w:fldChar w:fldCharType="separate"/>
            </w:r>
            <w:r w:rsidR="00560CD9">
              <w:rPr>
                <w:noProof/>
                <w:webHidden/>
              </w:rPr>
              <w:t>74</w:t>
            </w:r>
            <w:r w:rsidR="00E96299">
              <w:rPr>
                <w:noProof/>
                <w:webHidden/>
              </w:rPr>
              <w:fldChar w:fldCharType="end"/>
            </w:r>
          </w:hyperlink>
        </w:p>
        <w:p w14:paraId="09A8475E" w14:textId="63005801" w:rsidR="00E96299" w:rsidRDefault="00000000">
          <w:pPr>
            <w:pStyle w:val="Obsah1"/>
            <w:tabs>
              <w:tab w:val="right" w:leader="dot" w:pos="9628"/>
            </w:tabs>
            <w:rPr>
              <w:noProof/>
              <w:color w:val="auto"/>
              <w:lang w:val="cs-CZ" w:eastAsia="cs-CZ"/>
            </w:rPr>
          </w:pPr>
          <w:hyperlink w:anchor="_Toc19607183" w:history="1">
            <w:r w:rsidR="00E96299" w:rsidRPr="000A4CFE">
              <w:rPr>
                <w:rStyle w:val="Hypertextovodkaz"/>
                <w:noProof/>
                <w:lang w:val="cs-CZ"/>
              </w:rPr>
              <w:t>U3-2.2 Prozkoumejte komentáře při psaní kódů</w:t>
            </w:r>
            <w:r w:rsidR="00E96299">
              <w:rPr>
                <w:noProof/>
                <w:webHidden/>
              </w:rPr>
              <w:tab/>
            </w:r>
            <w:r w:rsidR="00E96299">
              <w:rPr>
                <w:noProof/>
                <w:webHidden/>
              </w:rPr>
              <w:fldChar w:fldCharType="begin"/>
            </w:r>
            <w:r w:rsidR="00E96299">
              <w:rPr>
                <w:noProof/>
                <w:webHidden/>
              </w:rPr>
              <w:instrText xml:space="preserve"> PAGEREF _Toc19607183 \h </w:instrText>
            </w:r>
            <w:r w:rsidR="00E96299">
              <w:rPr>
                <w:noProof/>
                <w:webHidden/>
              </w:rPr>
            </w:r>
            <w:r w:rsidR="00E96299">
              <w:rPr>
                <w:noProof/>
                <w:webHidden/>
              </w:rPr>
              <w:fldChar w:fldCharType="separate"/>
            </w:r>
            <w:r w:rsidR="00560CD9">
              <w:rPr>
                <w:noProof/>
                <w:webHidden/>
              </w:rPr>
              <w:t>77</w:t>
            </w:r>
            <w:r w:rsidR="00E96299">
              <w:rPr>
                <w:noProof/>
                <w:webHidden/>
              </w:rPr>
              <w:fldChar w:fldCharType="end"/>
            </w:r>
          </w:hyperlink>
        </w:p>
        <w:p w14:paraId="17C69B72" w14:textId="059F7FCD" w:rsidR="00E96299" w:rsidRDefault="00000000">
          <w:pPr>
            <w:pStyle w:val="Obsah1"/>
            <w:tabs>
              <w:tab w:val="right" w:leader="dot" w:pos="9628"/>
            </w:tabs>
            <w:rPr>
              <w:noProof/>
              <w:color w:val="auto"/>
              <w:lang w:val="cs-CZ" w:eastAsia="cs-CZ"/>
            </w:rPr>
          </w:pPr>
          <w:hyperlink w:anchor="_Toc19607184" w:history="1">
            <w:r w:rsidR="00E96299" w:rsidRPr="000A4CFE">
              <w:rPr>
                <w:rStyle w:val="Hypertextovodkaz"/>
                <w:noProof/>
                <w:lang w:val="cs-CZ"/>
              </w:rPr>
              <w:t>Pracovní list U3-1: Jízda podél čtverce</w:t>
            </w:r>
            <w:r w:rsidR="00E96299">
              <w:rPr>
                <w:noProof/>
                <w:webHidden/>
              </w:rPr>
              <w:tab/>
            </w:r>
            <w:r w:rsidR="00E96299">
              <w:rPr>
                <w:noProof/>
                <w:webHidden/>
              </w:rPr>
              <w:fldChar w:fldCharType="begin"/>
            </w:r>
            <w:r w:rsidR="00E96299">
              <w:rPr>
                <w:noProof/>
                <w:webHidden/>
              </w:rPr>
              <w:instrText xml:space="preserve"> PAGEREF _Toc19607184 \h </w:instrText>
            </w:r>
            <w:r w:rsidR="00E96299">
              <w:rPr>
                <w:noProof/>
                <w:webHidden/>
              </w:rPr>
            </w:r>
            <w:r w:rsidR="00E96299">
              <w:rPr>
                <w:noProof/>
                <w:webHidden/>
              </w:rPr>
              <w:fldChar w:fldCharType="separate"/>
            </w:r>
            <w:r w:rsidR="00560CD9">
              <w:rPr>
                <w:noProof/>
                <w:webHidden/>
              </w:rPr>
              <w:t>80</w:t>
            </w:r>
            <w:r w:rsidR="00E96299">
              <w:rPr>
                <w:noProof/>
                <w:webHidden/>
              </w:rPr>
              <w:fldChar w:fldCharType="end"/>
            </w:r>
          </w:hyperlink>
        </w:p>
        <w:p w14:paraId="39462407" w14:textId="58C28758" w:rsidR="00E96299" w:rsidRDefault="00000000">
          <w:pPr>
            <w:pStyle w:val="Obsah1"/>
            <w:tabs>
              <w:tab w:val="right" w:leader="dot" w:pos="9628"/>
            </w:tabs>
            <w:rPr>
              <w:noProof/>
              <w:color w:val="auto"/>
              <w:lang w:val="cs-CZ" w:eastAsia="cs-CZ"/>
            </w:rPr>
          </w:pPr>
          <w:hyperlink w:anchor="_Toc19607185" w:history="1">
            <w:r w:rsidR="00E96299" w:rsidRPr="000A4CFE">
              <w:rPr>
                <w:rStyle w:val="Hypertextovodkaz"/>
                <w:noProof/>
                <w:lang w:val="cs-CZ"/>
              </w:rPr>
              <w:t>Pracovní list U3-2: Jízda podél trojúhelníku</w:t>
            </w:r>
            <w:r w:rsidR="00E96299">
              <w:rPr>
                <w:noProof/>
                <w:webHidden/>
              </w:rPr>
              <w:tab/>
            </w:r>
            <w:r w:rsidR="00E96299">
              <w:rPr>
                <w:noProof/>
                <w:webHidden/>
              </w:rPr>
              <w:fldChar w:fldCharType="begin"/>
            </w:r>
            <w:r w:rsidR="00E96299">
              <w:rPr>
                <w:noProof/>
                <w:webHidden/>
              </w:rPr>
              <w:instrText xml:space="preserve"> PAGEREF _Toc19607185 \h </w:instrText>
            </w:r>
            <w:r w:rsidR="00E96299">
              <w:rPr>
                <w:noProof/>
                <w:webHidden/>
              </w:rPr>
            </w:r>
            <w:r w:rsidR="00E96299">
              <w:rPr>
                <w:noProof/>
                <w:webHidden/>
              </w:rPr>
              <w:fldChar w:fldCharType="separate"/>
            </w:r>
            <w:r w:rsidR="00560CD9">
              <w:rPr>
                <w:noProof/>
                <w:webHidden/>
              </w:rPr>
              <w:t>81</w:t>
            </w:r>
            <w:r w:rsidR="00E96299">
              <w:rPr>
                <w:noProof/>
                <w:webHidden/>
              </w:rPr>
              <w:fldChar w:fldCharType="end"/>
            </w:r>
          </w:hyperlink>
        </w:p>
        <w:p w14:paraId="52E1028C" w14:textId="59668EF9" w:rsidR="00E96299" w:rsidRDefault="00000000">
          <w:pPr>
            <w:pStyle w:val="Obsah1"/>
            <w:tabs>
              <w:tab w:val="right" w:leader="dot" w:pos="9628"/>
            </w:tabs>
            <w:rPr>
              <w:noProof/>
              <w:color w:val="auto"/>
              <w:lang w:val="cs-CZ" w:eastAsia="cs-CZ"/>
            </w:rPr>
          </w:pPr>
          <w:hyperlink w:anchor="_Toc19607186" w:history="1">
            <w:r w:rsidR="00E96299" w:rsidRPr="000A4CFE">
              <w:rPr>
                <w:rStyle w:val="Hypertextovodkaz"/>
                <w:noProof/>
                <w:lang w:val="cs-CZ"/>
              </w:rPr>
              <w:t>Pracovní list U3-3: Jízda podél šestiúhelníku</w:t>
            </w:r>
            <w:r w:rsidR="00E96299">
              <w:rPr>
                <w:noProof/>
                <w:webHidden/>
              </w:rPr>
              <w:tab/>
            </w:r>
            <w:r w:rsidR="00E96299">
              <w:rPr>
                <w:noProof/>
                <w:webHidden/>
              </w:rPr>
              <w:fldChar w:fldCharType="begin"/>
            </w:r>
            <w:r w:rsidR="00E96299">
              <w:rPr>
                <w:noProof/>
                <w:webHidden/>
              </w:rPr>
              <w:instrText xml:space="preserve"> PAGEREF _Toc19607186 \h </w:instrText>
            </w:r>
            <w:r w:rsidR="00E96299">
              <w:rPr>
                <w:noProof/>
                <w:webHidden/>
              </w:rPr>
            </w:r>
            <w:r w:rsidR="00E96299">
              <w:rPr>
                <w:noProof/>
                <w:webHidden/>
              </w:rPr>
              <w:fldChar w:fldCharType="separate"/>
            </w:r>
            <w:r w:rsidR="00560CD9">
              <w:rPr>
                <w:noProof/>
                <w:webHidden/>
              </w:rPr>
              <w:t>82</w:t>
            </w:r>
            <w:r w:rsidR="00E96299">
              <w:rPr>
                <w:noProof/>
                <w:webHidden/>
              </w:rPr>
              <w:fldChar w:fldCharType="end"/>
            </w:r>
          </w:hyperlink>
        </w:p>
        <w:p w14:paraId="1D2BA52E" w14:textId="49842E4C" w:rsidR="00E96299" w:rsidRDefault="00000000">
          <w:pPr>
            <w:pStyle w:val="Obsah1"/>
            <w:tabs>
              <w:tab w:val="right" w:leader="dot" w:pos="9628"/>
            </w:tabs>
            <w:rPr>
              <w:noProof/>
              <w:color w:val="auto"/>
              <w:lang w:val="cs-CZ" w:eastAsia="cs-CZ"/>
            </w:rPr>
          </w:pPr>
          <w:hyperlink w:anchor="_Toc19607187" w:history="1">
            <w:r w:rsidR="00E96299" w:rsidRPr="000A4CFE">
              <w:rPr>
                <w:rStyle w:val="Hypertextovodkaz"/>
                <w:noProof/>
                <w:lang w:val="cs-CZ"/>
              </w:rPr>
              <w:t>Pracovní list U3-4: Jízda podél kruhu</w:t>
            </w:r>
            <w:r w:rsidR="00E96299">
              <w:rPr>
                <w:noProof/>
                <w:webHidden/>
              </w:rPr>
              <w:tab/>
            </w:r>
            <w:r w:rsidR="00E96299">
              <w:rPr>
                <w:noProof/>
                <w:webHidden/>
              </w:rPr>
              <w:fldChar w:fldCharType="begin"/>
            </w:r>
            <w:r w:rsidR="00E96299">
              <w:rPr>
                <w:noProof/>
                <w:webHidden/>
              </w:rPr>
              <w:instrText xml:space="preserve"> PAGEREF _Toc19607187 \h </w:instrText>
            </w:r>
            <w:r w:rsidR="00E96299">
              <w:rPr>
                <w:noProof/>
                <w:webHidden/>
              </w:rPr>
            </w:r>
            <w:r w:rsidR="00E96299">
              <w:rPr>
                <w:noProof/>
                <w:webHidden/>
              </w:rPr>
              <w:fldChar w:fldCharType="separate"/>
            </w:r>
            <w:r w:rsidR="00560CD9">
              <w:rPr>
                <w:noProof/>
                <w:webHidden/>
              </w:rPr>
              <w:t>83</w:t>
            </w:r>
            <w:r w:rsidR="00E96299">
              <w:rPr>
                <w:noProof/>
                <w:webHidden/>
              </w:rPr>
              <w:fldChar w:fldCharType="end"/>
            </w:r>
          </w:hyperlink>
        </w:p>
        <w:p w14:paraId="2E6C93E7" w14:textId="2DCC4809" w:rsidR="00E96299" w:rsidRDefault="00000000">
          <w:pPr>
            <w:pStyle w:val="Obsah1"/>
            <w:tabs>
              <w:tab w:val="right" w:leader="dot" w:pos="9628"/>
            </w:tabs>
            <w:rPr>
              <w:noProof/>
              <w:color w:val="auto"/>
              <w:lang w:val="cs-CZ" w:eastAsia="cs-CZ"/>
            </w:rPr>
          </w:pPr>
          <w:hyperlink w:anchor="_Toc19607188" w:history="1">
            <w:r w:rsidR="00E96299" w:rsidRPr="000A4CFE">
              <w:rPr>
                <w:rStyle w:val="Hypertextovodkaz"/>
                <w:noProof/>
                <w:lang w:val="cs-CZ"/>
              </w:rPr>
              <w:t>Pracovní list U3-5: Jízda podél čtyřúhelníku</w:t>
            </w:r>
            <w:r w:rsidR="00E96299">
              <w:rPr>
                <w:noProof/>
                <w:webHidden/>
              </w:rPr>
              <w:tab/>
            </w:r>
            <w:r w:rsidR="00E96299">
              <w:rPr>
                <w:noProof/>
                <w:webHidden/>
              </w:rPr>
              <w:fldChar w:fldCharType="begin"/>
            </w:r>
            <w:r w:rsidR="00E96299">
              <w:rPr>
                <w:noProof/>
                <w:webHidden/>
              </w:rPr>
              <w:instrText xml:space="preserve"> PAGEREF _Toc19607188 \h </w:instrText>
            </w:r>
            <w:r w:rsidR="00E96299">
              <w:rPr>
                <w:noProof/>
                <w:webHidden/>
              </w:rPr>
            </w:r>
            <w:r w:rsidR="00E96299">
              <w:rPr>
                <w:noProof/>
                <w:webHidden/>
              </w:rPr>
              <w:fldChar w:fldCharType="separate"/>
            </w:r>
            <w:r w:rsidR="00560CD9">
              <w:rPr>
                <w:noProof/>
                <w:webHidden/>
              </w:rPr>
              <w:t>84</w:t>
            </w:r>
            <w:r w:rsidR="00E96299">
              <w:rPr>
                <w:noProof/>
                <w:webHidden/>
              </w:rPr>
              <w:fldChar w:fldCharType="end"/>
            </w:r>
          </w:hyperlink>
        </w:p>
        <w:p w14:paraId="1672D59E" w14:textId="0780A80F" w:rsidR="00E96299" w:rsidRDefault="00000000">
          <w:pPr>
            <w:pStyle w:val="Obsah1"/>
            <w:tabs>
              <w:tab w:val="right" w:leader="dot" w:pos="9628"/>
            </w:tabs>
            <w:rPr>
              <w:noProof/>
              <w:color w:val="auto"/>
              <w:lang w:val="cs-CZ" w:eastAsia="cs-CZ"/>
            </w:rPr>
          </w:pPr>
          <w:hyperlink r:id="rId31" w:anchor="_Toc19607189" w:history="1">
            <w:r w:rsidR="00E96299" w:rsidRPr="000A4CFE">
              <w:rPr>
                <w:rStyle w:val="Hypertextovodkaz"/>
                <w:noProof/>
              </w:rPr>
              <w:t>Pracovní list U3-6: Opakování čtverců</w:t>
            </w:r>
            <w:r w:rsidR="00E96299">
              <w:rPr>
                <w:noProof/>
                <w:webHidden/>
              </w:rPr>
              <w:tab/>
            </w:r>
            <w:r w:rsidR="00E96299">
              <w:rPr>
                <w:noProof/>
                <w:webHidden/>
              </w:rPr>
              <w:fldChar w:fldCharType="begin"/>
            </w:r>
            <w:r w:rsidR="00E96299">
              <w:rPr>
                <w:noProof/>
                <w:webHidden/>
              </w:rPr>
              <w:instrText xml:space="preserve"> PAGEREF _Toc19607189 \h </w:instrText>
            </w:r>
            <w:r w:rsidR="00E96299">
              <w:rPr>
                <w:noProof/>
                <w:webHidden/>
              </w:rPr>
            </w:r>
            <w:r w:rsidR="00E96299">
              <w:rPr>
                <w:noProof/>
                <w:webHidden/>
              </w:rPr>
              <w:fldChar w:fldCharType="separate"/>
            </w:r>
            <w:r w:rsidR="00560CD9">
              <w:rPr>
                <w:noProof/>
                <w:webHidden/>
              </w:rPr>
              <w:t>85</w:t>
            </w:r>
            <w:r w:rsidR="00E96299">
              <w:rPr>
                <w:noProof/>
                <w:webHidden/>
              </w:rPr>
              <w:fldChar w:fldCharType="end"/>
            </w:r>
          </w:hyperlink>
        </w:p>
        <w:p w14:paraId="4E79D9ED" w14:textId="5D5181E4" w:rsidR="00E96299" w:rsidRDefault="00000000">
          <w:pPr>
            <w:pStyle w:val="Obsah1"/>
            <w:tabs>
              <w:tab w:val="right" w:leader="dot" w:pos="9628"/>
            </w:tabs>
            <w:rPr>
              <w:noProof/>
              <w:color w:val="auto"/>
              <w:lang w:val="cs-CZ" w:eastAsia="cs-CZ"/>
            </w:rPr>
          </w:pPr>
          <w:hyperlink r:id="rId32" w:anchor="_Toc19607190" w:history="1">
            <w:r w:rsidR="00E96299" w:rsidRPr="000A4CFE">
              <w:rPr>
                <w:rStyle w:val="Hypertextovodkaz"/>
                <w:noProof/>
              </w:rPr>
              <w:t>Pracovní list U3-7: Vzory na projetí</w:t>
            </w:r>
            <w:r w:rsidR="00E96299">
              <w:rPr>
                <w:noProof/>
                <w:webHidden/>
              </w:rPr>
              <w:tab/>
            </w:r>
            <w:r w:rsidR="00E96299">
              <w:rPr>
                <w:noProof/>
                <w:webHidden/>
              </w:rPr>
              <w:fldChar w:fldCharType="begin"/>
            </w:r>
            <w:r w:rsidR="00E96299">
              <w:rPr>
                <w:noProof/>
                <w:webHidden/>
              </w:rPr>
              <w:instrText xml:space="preserve"> PAGEREF _Toc19607190 \h </w:instrText>
            </w:r>
            <w:r w:rsidR="00E96299">
              <w:rPr>
                <w:noProof/>
                <w:webHidden/>
              </w:rPr>
            </w:r>
            <w:r w:rsidR="00E96299">
              <w:rPr>
                <w:noProof/>
                <w:webHidden/>
              </w:rPr>
              <w:fldChar w:fldCharType="separate"/>
            </w:r>
            <w:r w:rsidR="00560CD9">
              <w:rPr>
                <w:noProof/>
                <w:webHidden/>
              </w:rPr>
              <w:t>86</w:t>
            </w:r>
            <w:r w:rsidR="00E96299">
              <w:rPr>
                <w:noProof/>
                <w:webHidden/>
              </w:rPr>
              <w:fldChar w:fldCharType="end"/>
            </w:r>
          </w:hyperlink>
        </w:p>
        <w:p w14:paraId="33AA3689" w14:textId="2A020146" w:rsidR="00E96299" w:rsidRDefault="00000000">
          <w:pPr>
            <w:pStyle w:val="Obsah1"/>
            <w:tabs>
              <w:tab w:val="right" w:leader="dot" w:pos="9628"/>
            </w:tabs>
            <w:rPr>
              <w:noProof/>
              <w:color w:val="auto"/>
              <w:lang w:val="cs-CZ" w:eastAsia="cs-CZ"/>
            </w:rPr>
          </w:pPr>
          <w:hyperlink w:anchor="_Toc19607191" w:history="1">
            <w:r w:rsidR="00E96299" w:rsidRPr="000A4CFE">
              <w:rPr>
                <w:rStyle w:val="Hypertextovodkaz"/>
                <w:noProof/>
                <w:lang w:val="cs-CZ"/>
              </w:rPr>
              <w:t>Lekce 4: Co když…</w:t>
            </w:r>
            <w:r w:rsidR="00E96299">
              <w:rPr>
                <w:noProof/>
                <w:webHidden/>
              </w:rPr>
              <w:tab/>
            </w:r>
            <w:r w:rsidR="00E96299">
              <w:rPr>
                <w:noProof/>
                <w:webHidden/>
              </w:rPr>
              <w:fldChar w:fldCharType="begin"/>
            </w:r>
            <w:r w:rsidR="00E96299">
              <w:rPr>
                <w:noProof/>
                <w:webHidden/>
              </w:rPr>
              <w:instrText xml:space="preserve"> PAGEREF _Toc19607191 \h </w:instrText>
            </w:r>
            <w:r w:rsidR="00E96299">
              <w:rPr>
                <w:noProof/>
                <w:webHidden/>
              </w:rPr>
            </w:r>
            <w:r w:rsidR="00E96299">
              <w:rPr>
                <w:noProof/>
                <w:webHidden/>
              </w:rPr>
              <w:fldChar w:fldCharType="separate"/>
            </w:r>
            <w:r w:rsidR="00560CD9">
              <w:rPr>
                <w:noProof/>
                <w:webHidden/>
              </w:rPr>
              <w:t>87</w:t>
            </w:r>
            <w:r w:rsidR="00E96299">
              <w:rPr>
                <w:noProof/>
                <w:webHidden/>
              </w:rPr>
              <w:fldChar w:fldCharType="end"/>
            </w:r>
          </w:hyperlink>
        </w:p>
        <w:p w14:paraId="23FAECA7" w14:textId="1A0E8351" w:rsidR="00E96299" w:rsidRDefault="00000000">
          <w:pPr>
            <w:pStyle w:val="Obsah1"/>
            <w:tabs>
              <w:tab w:val="right" w:leader="dot" w:pos="9628"/>
            </w:tabs>
            <w:rPr>
              <w:noProof/>
              <w:color w:val="auto"/>
              <w:lang w:val="cs-CZ" w:eastAsia="cs-CZ"/>
            </w:rPr>
          </w:pPr>
          <w:hyperlink w:anchor="_Toc19607192" w:history="1">
            <w:r w:rsidR="00E96299" w:rsidRPr="000A4CFE">
              <w:rPr>
                <w:rStyle w:val="Hypertextovodkaz"/>
                <w:noProof/>
                <w:lang w:val="cs-CZ"/>
              </w:rPr>
              <w:t>U4-1.1 Prozkoumejte používání podmíněných příkazů</w:t>
            </w:r>
            <w:r w:rsidR="00E96299">
              <w:rPr>
                <w:noProof/>
                <w:webHidden/>
              </w:rPr>
              <w:tab/>
            </w:r>
            <w:r w:rsidR="00E96299">
              <w:rPr>
                <w:noProof/>
                <w:webHidden/>
              </w:rPr>
              <w:fldChar w:fldCharType="begin"/>
            </w:r>
            <w:r w:rsidR="00E96299">
              <w:rPr>
                <w:noProof/>
                <w:webHidden/>
              </w:rPr>
              <w:instrText xml:space="preserve"> PAGEREF _Toc19607192 \h </w:instrText>
            </w:r>
            <w:r w:rsidR="00E96299">
              <w:rPr>
                <w:noProof/>
                <w:webHidden/>
              </w:rPr>
            </w:r>
            <w:r w:rsidR="00E96299">
              <w:rPr>
                <w:noProof/>
                <w:webHidden/>
              </w:rPr>
              <w:fldChar w:fldCharType="separate"/>
            </w:r>
            <w:r w:rsidR="00560CD9">
              <w:rPr>
                <w:noProof/>
                <w:webHidden/>
              </w:rPr>
              <w:t>88</w:t>
            </w:r>
            <w:r w:rsidR="00E96299">
              <w:rPr>
                <w:noProof/>
                <w:webHidden/>
              </w:rPr>
              <w:fldChar w:fldCharType="end"/>
            </w:r>
          </w:hyperlink>
        </w:p>
        <w:p w14:paraId="6C559610" w14:textId="0DEC7362" w:rsidR="00E96299" w:rsidRDefault="00000000">
          <w:pPr>
            <w:pStyle w:val="Obsah1"/>
            <w:tabs>
              <w:tab w:val="right" w:leader="dot" w:pos="9628"/>
            </w:tabs>
            <w:rPr>
              <w:noProof/>
              <w:color w:val="auto"/>
              <w:lang w:val="cs-CZ" w:eastAsia="cs-CZ"/>
            </w:rPr>
          </w:pPr>
          <w:hyperlink w:anchor="_Toc19607193" w:history="1">
            <w:r w:rsidR="00E96299" w:rsidRPr="000A4CFE">
              <w:rPr>
                <w:rStyle w:val="Hypertextovodkaz"/>
                <w:noProof/>
                <w:lang w:val="cs-CZ"/>
              </w:rPr>
              <w:t>U4-1.1a Změňte to: Chyba robota, nebo lidská chyba?</w:t>
            </w:r>
            <w:r w:rsidR="00E96299">
              <w:rPr>
                <w:noProof/>
                <w:webHidden/>
              </w:rPr>
              <w:tab/>
            </w:r>
            <w:r w:rsidR="00E96299">
              <w:rPr>
                <w:noProof/>
                <w:webHidden/>
              </w:rPr>
              <w:fldChar w:fldCharType="begin"/>
            </w:r>
            <w:r w:rsidR="00E96299">
              <w:rPr>
                <w:noProof/>
                <w:webHidden/>
              </w:rPr>
              <w:instrText xml:space="preserve"> PAGEREF _Toc19607193 \h </w:instrText>
            </w:r>
            <w:r w:rsidR="00E96299">
              <w:rPr>
                <w:noProof/>
                <w:webHidden/>
              </w:rPr>
            </w:r>
            <w:r w:rsidR="00E96299">
              <w:rPr>
                <w:noProof/>
                <w:webHidden/>
              </w:rPr>
              <w:fldChar w:fldCharType="separate"/>
            </w:r>
            <w:r w:rsidR="00560CD9">
              <w:rPr>
                <w:noProof/>
                <w:webHidden/>
              </w:rPr>
              <w:t>92</w:t>
            </w:r>
            <w:r w:rsidR="00E96299">
              <w:rPr>
                <w:noProof/>
                <w:webHidden/>
              </w:rPr>
              <w:fldChar w:fldCharType="end"/>
            </w:r>
          </w:hyperlink>
        </w:p>
        <w:p w14:paraId="2A6AC406" w14:textId="53643A5D" w:rsidR="00E96299" w:rsidRDefault="00000000">
          <w:pPr>
            <w:pStyle w:val="Obsah1"/>
            <w:tabs>
              <w:tab w:val="right" w:leader="dot" w:pos="9628"/>
            </w:tabs>
            <w:rPr>
              <w:noProof/>
              <w:color w:val="auto"/>
              <w:lang w:val="cs-CZ" w:eastAsia="cs-CZ"/>
            </w:rPr>
          </w:pPr>
          <w:hyperlink w:anchor="_Toc19607194" w:history="1">
            <w:r w:rsidR="00E96299" w:rsidRPr="000A4CFE">
              <w:rPr>
                <w:rStyle w:val="Hypertextovodkaz"/>
                <w:noProof/>
                <w:lang w:val="cs-CZ"/>
              </w:rPr>
              <w:t>U4-1.2 Prozkoumejte příkazy if</w:t>
            </w:r>
            <w:r w:rsidR="00E96299">
              <w:rPr>
                <w:noProof/>
                <w:webHidden/>
              </w:rPr>
              <w:tab/>
            </w:r>
            <w:r w:rsidR="00E96299">
              <w:rPr>
                <w:noProof/>
                <w:webHidden/>
              </w:rPr>
              <w:fldChar w:fldCharType="begin"/>
            </w:r>
            <w:r w:rsidR="00E96299">
              <w:rPr>
                <w:noProof/>
                <w:webHidden/>
              </w:rPr>
              <w:instrText xml:space="preserve"> PAGEREF _Toc19607194 \h </w:instrText>
            </w:r>
            <w:r w:rsidR="00E96299">
              <w:rPr>
                <w:noProof/>
                <w:webHidden/>
              </w:rPr>
            </w:r>
            <w:r w:rsidR="00E96299">
              <w:rPr>
                <w:noProof/>
                <w:webHidden/>
              </w:rPr>
              <w:fldChar w:fldCharType="separate"/>
            </w:r>
            <w:r w:rsidR="00560CD9">
              <w:rPr>
                <w:noProof/>
                <w:webHidden/>
              </w:rPr>
              <w:t>96</w:t>
            </w:r>
            <w:r w:rsidR="00E96299">
              <w:rPr>
                <w:noProof/>
                <w:webHidden/>
              </w:rPr>
              <w:fldChar w:fldCharType="end"/>
            </w:r>
          </w:hyperlink>
        </w:p>
        <w:p w14:paraId="5CEED658" w14:textId="2F8C3485" w:rsidR="00E96299" w:rsidRDefault="00000000">
          <w:pPr>
            <w:pStyle w:val="Obsah1"/>
            <w:tabs>
              <w:tab w:val="right" w:leader="dot" w:pos="9628"/>
            </w:tabs>
            <w:rPr>
              <w:noProof/>
              <w:color w:val="auto"/>
              <w:lang w:val="cs-CZ" w:eastAsia="cs-CZ"/>
            </w:rPr>
          </w:pPr>
          <w:hyperlink w:anchor="_Toc19607195" w:history="1">
            <w:r w:rsidR="00E96299" w:rsidRPr="000A4CFE">
              <w:rPr>
                <w:rStyle w:val="Hypertextovodkaz"/>
                <w:noProof/>
                <w:lang w:val="cs-CZ"/>
              </w:rPr>
              <w:t>U4-1.3 Prozkoumejte příkazy if a sekvenci</w:t>
            </w:r>
            <w:r w:rsidR="00E96299">
              <w:rPr>
                <w:noProof/>
                <w:webHidden/>
              </w:rPr>
              <w:tab/>
            </w:r>
            <w:r w:rsidR="00E96299">
              <w:rPr>
                <w:noProof/>
                <w:webHidden/>
              </w:rPr>
              <w:fldChar w:fldCharType="begin"/>
            </w:r>
            <w:r w:rsidR="00E96299">
              <w:rPr>
                <w:noProof/>
                <w:webHidden/>
              </w:rPr>
              <w:instrText xml:space="preserve"> PAGEREF _Toc19607195 \h </w:instrText>
            </w:r>
            <w:r w:rsidR="00E96299">
              <w:rPr>
                <w:noProof/>
                <w:webHidden/>
              </w:rPr>
            </w:r>
            <w:r w:rsidR="00E96299">
              <w:rPr>
                <w:noProof/>
                <w:webHidden/>
              </w:rPr>
              <w:fldChar w:fldCharType="separate"/>
            </w:r>
            <w:r w:rsidR="00560CD9">
              <w:rPr>
                <w:noProof/>
                <w:webHidden/>
              </w:rPr>
              <w:t>99</w:t>
            </w:r>
            <w:r w:rsidR="00E96299">
              <w:rPr>
                <w:noProof/>
                <w:webHidden/>
              </w:rPr>
              <w:fldChar w:fldCharType="end"/>
            </w:r>
          </w:hyperlink>
        </w:p>
        <w:p w14:paraId="51A1E8B3" w14:textId="727E41BE" w:rsidR="00E96299" w:rsidRDefault="00000000">
          <w:pPr>
            <w:pStyle w:val="Obsah1"/>
            <w:tabs>
              <w:tab w:val="right" w:leader="dot" w:pos="9628"/>
            </w:tabs>
            <w:rPr>
              <w:noProof/>
              <w:color w:val="auto"/>
              <w:lang w:val="cs-CZ" w:eastAsia="cs-CZ"/>
            </w:rPr>
          </w:pPr>
          <w:hyperlink w:anchor="_Toc19607196" w:history="1">
            <w:r w:rsidR="00E96299" w:rsidRPr="000A4CFE">
              <w:rPr>
                <w:rStyle w:val="Hypertextovodkaz"/>
                <w:noProof/>
                <w:lang w:val="cs-CZ"/>
              </w:rPr>
              <w:t>U4-1.4 Prozkoumejte spojené a vnořené if příkazy</w:t>
            </w:r>
            <w:r w:rsidR="00E96299">
              <w:rPr>
                <w:noProof/>
                <w:webHidden/>
              </w:rPr>
              <w:tab/>
            </w:r>
            <w:r w:rsidR="00E96299">
              <w:rPr>
                <w:noProof/>
                <w:webHidden/>
              </w:rPr>
              <w:fldChar w:fldCharType="begin"/>
            </w:r>
            <w:r w:rsidR="00E96299">
              <w:rPr>
                <w:noProof/>
                <w:webHidden/>
              </w:rPr>
              <w:instrText xml:space="preserve"> PAGEREF _Toc19607196 \h </w:instrText>
            </w:r>
            <w:r w:rsidR="00E96299">
              <w:rPr>
                <w:noProof/>
                <w:webHidden/>
              </w:rPr>
            </w:r>
            <w:r w:rsidR="00E96299">
              <w:rPr>
                <w:noProof/>
                <w:webHidden/>
              </w:rPr>
              <w:fldChar w:fldCharType="separate"/>
            </w:r>
            <w:r w:rsidR="00560CD9">
              <w:rPr>
                <w:noProof/>
                <w:webHidden/>
              </w:rPr>
              <w:t>102</w:t>
            </w:r>
            <w:r w:rsidR="00E96299">
              <w:rPr>
                <w:noProof/>
                <w:webHidden/>
              </w:rPr>
              <w:fldChar w:fldCharType="end"/>
            </w:r>
          </w:hyperlink>
        </w:p>
        <w:p w14:paraId="4B690919" w14:textId="38212483" w:rsidR="00E96299" w:rsidRDefault="00000000">
          <w:pPr>
            <w:pStyle w:val="Obsah1"/>
            <w:tabs>
              <w:tab w:val="right" w:leader="dot" w:pos="9628"/>
            </w:tabs>
            <w:rPr>
              <w:noProof/>
              <w:color w:val="auto"/>
              <w:lang w:val="cs-CZ" w:eastAsia="cs-CZ"/>
            </w:rPr>
          </w:pPr>
          <w:hyperlink w:anchor="_Toc19607197" w:history="1">
            <w:r w:rsidR="00E96299" w:rsidRPr="000A4CFE">
              <w:rPr>
                <w:rStyle w:val="Hypertextovodkaz"/>
                <w:noProof/>
                <w:lang w:val="cs-CZ"/>
              </w:rPr>
              <w:t>U4-2.1 Prozkoumejte pseudokód</w:t>
            </w:r>
            <w:r w:rsidR="00E96299">
              <w:rPr>
                <w:noProof/>
                <w:webHidden/>
              </w:rPr>
              <w:tab/>
            </w:r>
            <w:r w:rsidR="00E96299">
              <w:rPr>
                <w:noProof/>
                <w:webHidden/>
              </w:rPr>
              <w:fldChar w:fldCharType="begin"/>
            </w:r>
            <w:r w:rsidR="00E96299">
              <w:rPr>
                <w:noProof/>
                <w:webHidden/>
              </w:rPr>
              <w:instrText xml:space="preserve"> PAGEREF _Toc19607197 \h </w:instrText>
            </w:r>
            <w:r w:rsidR="00E96299">
              <w:rPr>
                <w:noProof/>
                <w:webHidden/>
              </w:rPr>
            </w:r>
            <w:r w:rsidR="00E96299">
              <w:rPr>
                <w:noProof/>
                <w:webHidden/>
              </w:rPr>
              <w:fldChar w:fldCharType="separate"/>
            </w:r>
            <w:r w:rsidR="00560CD9">
              <w:rPr>
                <w:noProof/>
                <w:webHidden/>
              </w:rPr>
              <w:t>106</w:t>
            </w:r>
            <w:r w:rsidR="00E96299">
              <w:rPr>
                <w:noProof/>
                <w:webHidden/>
              </w:rPr>
              <w:fldChar w:fldCharType="end"/>
            </w:r>
          </w:hyperlink>
        </w:p>
        <w:p w14:paraId="178ED768" w14:textId="2CBCCC88" w:rsidR="00E96299" w:rsidRDefault="00000000">
          <w:pPr>
            <w:pStyle w:val="Obsah1"/>
            <w:tabs>
              <w:tab w:val="right" w:leader="dot" w:pos="9628"/>
            </w:tabs>
            <w:rPr>
              <w:noProof/>
              <w:color w:val="auto"/>
              <w:lang w:val="cs-CZ" w:eastAsia="cs-CZ"/>
            </w:rPr>
          </w:pPr>
          <w:hyperlink w:anchor="_Toc19607198" w:history="1">
            <w:r w:rsidR="00E96299" w:rsidRPr="000A4CFE">
              <w:rPr>
                <w:rStyle w:val="Hypertextovodkaz"/>
                <w:noProof/>
                <w:lang w:val="cs-CZ"/>
              </w:rPr>
              <w:t>U4-2.2 Prozkoumejte Edisonův senzor pro sledování čáry</w:t>
            </w:r>
            <w:r w:rsidR="00E96299">
              <w:rPr>
                <w:noProof/>
                <w:webHidden/>
              </w:rPr>
              <w:tab/>
            </w:r>
            <w:r w:rsidR="00E96299">
              <w:rPr>
                <w:noProof/>
                <w:webHidden/>
              </w:rPr>
              <w:fldChar w:fldCharType="begin"/>
            </w:r>
            <w:r w:rsidR="00E96299">
              <w:rPr>
                <w:noProof/>
                <w:webHidden/>
              </w:rPr>
              <w:instrText xml:space="preserve"> PAGEREF _Toc19607198 \h </w:instrText>
            </w:r>
            <w:r w:rsidR="00E96299">
              <w:rPr>
                <w:noProof/>
                <w:webHidden/>
              </w:rPr>
            </w:r>
            <w:r w:rsidR="00E96299">
              <w:rPr>
                <w:noProof/>
                <w:webHidden/>
              </w:rPr>
              <w:fldChar w:fldCharType="separate"/>
            </w:r>
            <w:r w:rsidR="00560CD9">
              <w:rPr>
                <w:noProof/>
                <w:webHidden/>
              </w:rPr>
              <w:t>109</w:t>
            </w:r>
            <w:r w:rsidR="00E96299">
              <w:rPr>
                <w:noProof/>
                <w:webHidden/>
              </w:rPr>
              <w:fldChar w:fldCharType="end"/>
            </w:r>
          </w:hyperlink>
        </w:p>
        <w:p w14:paraId="5DEA63A8" w14:textId="1B052619" w:rsidR="00E96299" w:rsidRDefault="00000000">
          <w:pPr>
            <w:pStyle w:val="Obsah1"/>
            <w:tabs>
              <w:tab w:val="right" w:leader="dot" w:pos="9628"/>
            </w:tabs>
            <w:rPr>
              <w:noProof/>
              <w:color w:val="auto"/>
              <w:lang w:val="cs-CZ" w:eastAsia="cs-CZ"/>
            </w:rPr>
          </w:pPr>
          <w:hyperlink w:anchor="_Toc19607199" w:history="1">
            <w:r w:rsidR="00E96299" w:rsidRPr="000A4CFE">
              <w:rPr>
                <w:rStyle w:val="Hypertextovodkaz"/>
                <w:noProof/>
                <w:lang w:val="cs-CZ"/>
              </w:rPr>
              <w:t>U4-2.3 Prozkoumejte algoritmy</w:t>
            </w:r>
            <w:r w:rsidR="00E96299">
              <w:rPr>
                <w:noProof/>
                <w:webHidden/>
              </w:rPr>
              <w:tab/>
            </w:r>
            <w:r w:rsidR="00E96299">
              <w:rPr>
                <w:noProof/>
                <w:webHidden/>
              </w:rPr>
              <w:fldChar w:fldCharType="begin"/>
            </w:r>
            <w:r w:rsidR="00E96299">
              <w:rPr>
                <w:noProof/>
                <w:webHidden/>
              </w:rPr>
              <w:instrText xml:space="preserve"> PAGEREF _Toc19607199 \h </w:instrText>
            </w:r>
            <w:r w:rsidR="00E96299">
              <w:rPr>
                <w:noProof/>
                <w:webHidden/>
              </w:rPr>
            </w:r>
            <w:r w:rsidR="00E96299">
              <w:rPr>
                <w:noProof/>
                <w:webHidden/>
              </w:rPr>
              <w:fldChar w:fldCharType="separate"/>
            </w:r>
            <w:r w:rsidR="00560CD9">
              <w:rPr>
                <w:noProof/>
                <w:webHidden/>
              </w:rPr>
              <w:t>112</w:t>
            </w:r>
            <w:r w:rsidR="00E96299">
              <w:rPr>
                <w:noProof/>
                <w:webHidden/>
              </w:rPr>
              <w:fldChar w:fldCharType="end"/>
            </w:r>
          </w:hyperlink>
        </w:p>
        <w:p w14:paraId="03FE0AB0" w14:textId="3F937A73" w:rsidR="00E96299" w:rsidRDefault="00000000">
          <w:pPr>
            <w:pStyle w:val="Obsah1"/>
            <w:tabs>
              <w:tab w:val="right" w:leader="dot" w:pos="9628"/>
            </w:tabs>
            <w:rPr>
              <w:noProof/>
              <w:color w:val="auto"/>
              <w:lang w:val="cs-CZ" w:eastAsia="cs-CZ"/>
            </w:rPr>
          </w:pPr>
          <w:hyperlink w:anchor="_Toc19607200" w:history="1">
            <w:r w:rsidR="00E96299" w:rsidRPr="000A4CFE">
              <w:rPr>
                <w:rStyle w:val="Hypertextovodkaz"/>
                <w:noProof/>
                <w:lang w:val="cs-CZ"/>
              </w:rPr>
              <w:t>U4-2.4 Prozkoumejte rozpoznávání překážek</w:t>
            </w:r>
            <w:r w:rsidR="00E96299">
              <w:rPr>
                <w:noProof/>
                <w:webHidden/>
              </w:rPr>
              <w:tab/>
            </w:r>
            <w:r w:rsidR="00E96299">
              <w:rPr>
                <w:noProof/>
                <w:webHidden/>
              </w:rPr>
              <w:fldChar w:fldCharType="begin"/>
            </w:r>
            <w:r w:rsidR="00E96299">
              <w:rPr>
                <w:noProof/>
                <w:webHidden/>
              </w:rPr>
              <w:instrText xml:space="preserve"> PAGEREF _Toc19607200 \h </w:instrText>
            </w:r>
            <w:r w:rsidR="00E96299">
              <w:rPr>
                <w:noProof/>
                <w:webHidden/>
              </w:rPr>
            </w:r>
            <w:r w:rsidR="00E96299">
              <w:rPr>
                <w:noProof/>
                <w:webHidden/>
              </w:rPr>
              <w:fldChar w:fldCharType="separate"/>
            </w:r>
            <w:r w:rsidR="00560CD9">
              <w:rPr>
                <w:noProof/>
                <w:webHidden/>
              </w:rPr>
              <w:t>115</w:t>
            </w:r>
            <w:r w:rsidR="00E96299">
              <w:rPr>
                <w:noProof/>
                <w:webHidden/>
              </w:rPr>
              <w:fldChar w:fldCharType="end"/>
            </w:r>
          </w:hyperlink>
        </w:p>
        <w:p w14:paraId="43ECAF92" w14:textId="3C46BE81" w:rsidR="00E96299" w:rsidRDefault="00000000">
          <w:pPr>
            <w:pStyle w:val="Obsah1"/>
            <w:tabs>
              <w:tab w:val="right" w:leader="dot" w:pos="9628"/>
            </w:tabs>
            <w:rPr>
              <w:noProof/>
              <w:color w:val="auto"/>
              <w:lang w:val="cs-CZ" w:eastAsia="cs-CZ"/>
            </w:rPr>
          </w:pPr>
          <w:hyperlink w:anchor="_Toc19607201" w:history="1">
            <w:r w:rsidR="00E96299" w:rsidRPr="000A4CFE">
              <w:rPr>
                <w:rStyle w:val="Hypertextovodkaz"/>
                <w:noProof/>
                <w:lang w:val="cs-CZ"/>
              </w:rPr>
              <w:t>U4-2.5 Prozkoumejte odesílání zpráv pomocí Edisona</w:t>
            </w:r>
            <w:r w:rsidR="00E96299">
              <w:rPr>
                <w:noProof/>
                <w:webHidden/>
              </w:rPr>
              <w:tab/>
            </w:r>
            <w:r w:rsidR="00E96299">
              <w:rPr>
                <w:noProof/>
                <w:webHidden/>
              </w:rPr>
              <w:fldChar w:fldCharType="begin"/>
            </w:r>
            <w:r w:rsidR="00E96299">
              <w:rPr>
                <w:noProof/>
                <w:webHidden/>
              </w:rPr>
              <w:instrText xml:space="preserve"> PAGEREF _Toc19607201 \h </w:instrText>
            </w:r>
            <w:r w:rsidR="00E96299">
              <w:rPr>
                <w:noProof/>
                <w:webHidden/>
              </w:rPr>
            </w:r>
            <w:r w:rsidR="00E96299">
              <w:rPr>
                <w:noProof/>
                <w:webHidden/>
              </w:rPr>
              <w:fldChar w:fldCharType="separate"/>
            </w:r>
            <w:r w:rsidR="00560CD9">
              <w:rPr>
                <w:noProof/>
                <w:webHidden/>
              </w:rPr>
              <w:t>119</w:t>
            </w:r>
            <w:r w:rsidR="00E96299">
              <w:rPr>
                <w:noProof/>
                <w:webHidden/>
              </w:rPr>
              <w:fldChar w:fldCharType="end"/>
            </w:r>
          </w:hyperlink>
        </w:p>
        <w:p w14:paraId="6A183F44" w14:textId="0C4431A7" w:rsidR="00E96299" w:rsidRDefault="00000000">
          <w:pPr>
            <w:pStyle w:val="Obsah1"/>
            <w:tabs>
              <w:tab w:val="right" w:leader="dot" w:pos="9628"/>
            </w:tabs>
            <w:rPr>
              <w:noProof/>
              <w:color w:val="auto"/>
              <w:lang w:val="cs-CZ" w:eastAsia="cs-CZ"/>
            </w:rPr>
          </w:pPr>
          <w:hyperlink w:anchor="_Toc19607202" w:history="1">
            <w:r w:rsidR="00E96299" w:rsidRPr="000A4CFE">
              <w:rPr>
                <w:rStyle w:val="Hypertextovodkaz"/>
                <w:noProof/>
                <w:lang w:val="cs-CZ"/>
              </w:rPr>
              <w:t>Pracovní list U4-1: Bludiště If-else</w:t>
            </w:r>
            <w:r w:rsidR="00E96299">
              <w:rPr>
                <w:noProof/>
                <w:webHidden/>
              </w:rPr>
              <w:tab/>
            </w:r>
            <w:r w:rsidR="00E96299">
              <w:rPr>
                <w:noProof/>
                <w:webHidden/>
              </w:rPr>
              <w:fldChar w:fldCharType="begin"/>
            </w:r>
            <w:r w:rsidR="00E96299">
              <w:rPr>
                <w:noProof/>
                <w:webHidden/>
              </w:rPr>
              <w:instrText xml:space="preserve"> PAGEREF _Toc19607202 \h </w:instrText>
            </w:r>
            <w:r w:rsidR="00E96299">
              <w:rPr>
                <w:noProof/>
                <w:webHidden/>
              </w:rPr>
            </w:r>
            <w:r w:rsidR="00E96299">
              <w:rPr>
                <w:noProof/>
                <w:webHidden/>
              </w:rPr>
              <w:fldChar w:fldCharType="separate"/>
            </w:r>
            <w:r w:rsidR="00560CD9">
              <w:rPr>
                <w:noProof/>
                <w:webHidden/>
              </w:rPr>
              <w:t>123</w:t>
            </w:r>
            <w:r w:rsidR="00E96299">
              <w:rPr>
                <w:noProof/>
                <w:webHidden/>
              </w:rPr>
              <w:fldChar w:fldCharType="end"/>
            </w:r>
          </w:hyperlink>
        </w:p>
        <w:p w14:paraId="3F3FFBA1" w14:textId="1AE3AA91" w:rsidR="00E96299" w:rsidRDefault="00000000">
          <w:pPr>
            <w:pStyle w:val="Obsah1"/>
            <w:tabs>
              <w:tab w:val="right" w:leader="dot" w:pos="9628"/>
            </w:tabs>
            <w:rPr>
              <w:noProof/>
              <w:color w:val="auto"/>
              <w:lang w:val="cs-CZ" w:eastAsia="cs-CZ"/>
            </w:rPr>
          </w:pPr>
          <w:hyperlink r:id="rId33" w:anchor="_Toc19607203" w:history="1">
            <w:r w:rsidR="00E96299" w:rsidRPr="000A4CFE">
              <w:rPr>
                <w:rStyle w:val="Hypertextovodkaz"/>
                <w:noProof/>
              </w:rPr>
              <w:t>Pracovní list U4-2: Presudokód krok za krokem</w:t>
            </w:r>
            <w:r w:rsidR="00E96299">
              <w:rPr>
                <w:noProof/>
                <w:webHidden/>
              </w:rPr>
              <w:tab/>
            </w:r>
            <w:r w:rsidR="00E96299">
              <w:rPr>
                <w:noProof/>
                <w:webHidden/>
              </w:rPr>
              <w:fldChar w:fldCharType="begin"/>
            </w:r>
            <w:r w:rsidR="00E96299">
              <w:rPr>
                <w:noProof/>
                <w:webHidden/>
              </w:rPr>
              <w:instrText xml:space="preserve"> PAGEREF _Toc19607203 \h </w:instrText>
            </w:r>
            <w:r w:rsidR="00E96299">
              <w:rPr>
                <w:noProof/>
                <w:webHidden/>
              </w:rPr>
            </w:r>
            <w:r w:rsidR="00E96299">
              <w:rPr>
                <w:noProof/>
                <w:webHidden/>
              </w:rPr>
              <w:fldChar w:fldCharType="separate"/>
            </w:r>
            <w:r w:rsidR="00560CD9">
              <w:rPr>
                <w:noProof/>
                <w:webHidden/>
              </w:rPr>
              <w:t>124</w:t>
            </w:r>
            <w:r w:rsidR="00E96299">
              <w:rPr>
                <w:noProof/>
                <w:webHidden/>
              </w:rPr>
              <w:fldChar w:fldCharType="end"/>
            </w:r>
          </w:hyperlink>
        </w:p>
        <w:p w14:paraId="14A526DC" w14:textId="194F33BC" w:rsidR="00E96299" w:rsidRDefault="00000000">
          <w:pPr>
            <w:pStyle w:val="Obsah1"/>
            <w:tabs>
              <w:tab w:val="right" w:leader="dot" w:pos="9628"/>
            </w:tabs>
            <w:rPr>
              <w:noProof/>
              <w:color w:val="auto"/>
              <w:lang w:val="cs-CZ" w:eastAsia="cs-CZ"/>
            </w:rPr>
          </w:pPr>
          <w:hyperlink r:id="rId34" w:anchor="_Toc19607204" w:history="1">
            <w:r w:rsidR="00E96299" w:rsidRPr="000A4CFE">
              <w:rPr>
                <w:rStyle w:val="Hypertextovodkaz"/>
                <w:noProof/>
              </w:rPr>
              <w:t>Pracovní list U4-3: Zóna pro testování sledování čáry</w:t>
            </w:r>
            <w:r w:rsidR="00E96299">
              <w:rPr>
                <w:noProof/>
                <w:webHidden/>
              </w:rPr>
              <w:tab/>
            </w:r>
            <w:r w:rsidR="00E96299">
              <w:rPr>
                <w:noProof/>
                <w:webHidden/>
              </w:rPr>
              <w:fldChar w:fldCharType="begin"/>
            </w:r>
            <w:r w:rsidR="00E96299">
              <w:rPr>
                <w:noProof/>
                <w:webHidden/>
              </w:rPr>
              <w:instrText xml:space="preserve"> PAGEREF _Toc19607204 \h </w:instrText>
            </w:r>
            <w:r w:rsidR="00E96299">
              <w:rPr>
                <w:noProof/>
                <w:webHidden/>
              </w:rPr>
            </w:r>
            <w:r w:rsidR="00E96299">
              <w:rPr>
                <w:noProof/>
                <w:webHidden/>
              </w:rPr>
              <w:fldChar w:fldCharType="separate"/>
            </w:r>
            <w:r w:rsidR="00560CD9">
              <w:rPr>
                <w:noProof/>
                <w:webHidden/>
              </w:rPr>
              <w:t>125</w:t>
            </w:r>
            <w:r w:rsidR="00E96299">
              <w:rPr>
                <w:noProof/>
                <w:webHidden/>
              </w:rPr>
              <w:fldChar w:fldCharType="end"/>
            </w:r>
          </w:hyperlink>
        </w:p>
        <w:p w14:paraId="1ED07175" w14:textId="7302ACD9" w:rsidR="00E96299" w:rsidRDefault="00000000">
          <w:pPr>
            <w:pStyle w:val="Obsah1"/>
            <w:tabs>
              <w:tab w:val="right" w:leader="dot" w:pos="9628"/>
            </w:tabs>
            <w:rPr>
              <w:noProof/>
              <w:color w:val="auto"/>
              <w:lang w:val="cs-CZ" w:eastAsia="cs-CZ"/>
            </w:rPr>
          </w:pPr>
          <w:hyperlink r:id="rId35" w:anchor="_Toc19607205" w:history="1">
            <w:r w:rsidR="00E96299" w:rsidRPr="000A4CFE">
              <w:rPr>
                <w:rStyle w:val="Hypertextovodkaz"/>
                <w:noProof/>
                <w:lang w:val="en-US"/>
              </w:rPr>
              <w:t>Pracovní list U4-4: Nereflexní ohraničení</w:t>
            </w:r>
            <w:r w:rsidR="00E96299">
              <w:rPr>
                <w:noProof/>
                <w:webHidden/>
              </w:rPr>
              <w:tab/>
            </w:r>
            <w:r w:rsidR="00E96299">
              <w:rPr>
                <w:noProof/>
                <w:webHidden/>
              </w:rPr>
              <w:fldChar w:fldCharType="begin"/>
            </w:r>
            <w:r w:rsidR="00E96299">
              <w:rPr>
                <w:noProof/>
                <w:webHidden/>
              </w:rPr>
              <w:instrText xml:space="preserve"> PAGEREF _Toc19607205 \h </w:instrText>
            </w:r>
            <w:r w:rsidR="00E96299">
              <w:rPr>
                <w:noProof/>
                <w:webHidden/>
              </w:rPr>
            </w:r>
            <w:r w:rsidR="00E96299">
              <w:rPr>
                <w:noProof/>
                <w:webHidden/>
              </w:rPr>
              <w:fldChar w:fldCharType="separate"/>
            </w:r>
            <w:r w:rsidR="00560CD9">
              <w:rPr>
                <w:noProof/>
                <w:webHidden/>
              </w:rPr>
              <w:t>126</w:t>
            </w:r>
            <w:r w:rsidR="00E96299">
              <w:rPr>
                <w:noProof/>
                <w:webHidden/>
              </w:rPr>
              <w:fldChar w:fldCharType="end"/>
            </w:r>
          </w:hyperlink>
        </w:p>
        <w:p w14:paraId="3D9D5D6F" w14:textId="546F2EE1" w:rsidR="00E96299" w:rsidRDefault="00000000">
          <w:pPr>
            <w:pStyle w:val="Obsah1"/>
            <w:tabs>
              <w:tab w:val="right" w:leader="dot" w:pos="9628"/>
            </w:tabs>
            <w:rPr>
              <w:noProof/>
              <w:color w:val="auto"/>
              <w:lang w:val="cs-CZ" w:eastAsia="cs-CZ"/>
            </w:rPr>
          </w:pPr>
          <w:hyperlink r:id="rId36" w:anchor="_Toc19607206" w:history="1">
            <w:r w:rsidR="00E96299" w:rsidRPr="000A4CFE">
              <w:rPr>
                <w:rStyle w:val="Hypertextovodkaz"/>
                <w:noProof/>
                <w:lang w:val="en-US"/>
              </w:rPr>
              <w:t xml:space="preserve">Pracovní list </w:t>
            </w:r>
            <w:r w:rsidR="00E96299" w:rsidRPr="000A4CFE">
              <w:rPr>
                <w:rStyle w:val="Hypertextovodkaz"/>
                <w:noProof/>
              </w:rPr>
              <w:t>U4-5: Pokud narazíš na čáru, jeď doprava</w:t>
            </w:r>
            <w:r w:rsidR="00E96299">
              <w:rPr>
                <w:noProof/>
                <w:webHidden/>
              </w:rPr>
              <w:tab/>
            </w:r>
            <w:r w:rsidR="00E96299">
              <w:rPr>
                <w:noProof/>
                <w:webHidden/>
              </w:rPr>
              <w:fldChar w:fldCharType="begin"/>
            </w:r>
            <w:r w:rsidR="00E96299">
              <w:rPr>
                <w:noProof/>
                <w:webHidden/>
              </w:rPr>
              <w:instrText xml:space="preserve"> PAGEREF _Toc19607206 \h </w:instrText>
            </w:r>
            <w:r w:rsidR="00E96299">
              <w:rPr>
                <w:noProof/>
                <w:webHidden/>
              </w:rPr>
            </w:r>
            <w:r w:rsidR="00E96299">
              <w:rPr>
                <w:noProof/>
                <w:webHidden/>
              </w:rPr>
              <w:fldChar w:fldCharType="separate"/>
            </w:r>
            <w:r w:rsidR="00560CD9">
              <w:rPr>
                <w:noProof/>
                <w:webHidden/>
              </w:rPr>
              <w:t>127</w:t>
            </w:r>
            <w:r w:rsidR="00E96299">
              <w:rPr>
                <w:noProof/>
                <w:webHidden/>
              </w:rPr>
              <w:fldChar w:fldCharType="end"/>
            </w:r>
          </w:hyperlink>
        </w:p>
        <w:p w14:paraId="5916538C" w14:textId="18199BD4" w:rsidR="00E96299" w:rsidRDefault="00000000">
          <w:pPr>
            <w:pStyle w:val="Obsah1"/>
            <w:tabs>
              <w:tab w:val="right" w:leader="dot" w:pos="9628"/>
            </w:tabs>
            <w:rPr>
              <w:noProof/>
              <w:color w:val="auto"/>
              <w:lang w:val="cs-CZ" w:eastAsia="cs-CZ"/>
            </w:rPr>
          </w:pPr>
          <w:hyperlink w:anchor="_Toc19607207" w:history="1">
            <w:r w:rsidR="00E96299" w:rsidRPr="000A4CFE">
              <w:rPr>
                <w:rStyle w:val="Hypertextovodkaz"/>
                <w:noProof/>
                <w:lang w:val="cs-CZ"/>
              </w:rPr>
              <w:t>Pracovní list U4-6: Programovatelné kódy dálkového ovladače TV</w:t>
            </w:r>
            <w:r w:rsidR="00E96299">
              <w:rPr>
                <w:noProof/>
                <w:webHidden/>
              </w:rPr>
              <w:tab/>
            </w:r>
            <w:r w:rsidR="00E96299">
              <w:rPr>
                <w:noProof/>
                <w:webHidden/>
              </w:rPr>
              <w:fldChar w:fldCharType="begin"/>
            </w:r>
            <w:r w:rsidR="00E96299">
              <w:rPr>
                <w:noProof/>
                <w:webHidden/>
              </w:rPr>
              <w:instrText xml:space="preserve"> PAGEREF _Toc19607207 \h </w:instrText>
            </w:r>
            <w:r w:rsidR="00E96299">
              <w:rPr>
                <w:noProof/>
                <w:webHidden/>
              </w:rPr>
            </w:r>
            <w:r w:rsidR="00E96299">
              <w:rPr>
                <w:noProof/>
                <w:webHidden/>
              </w:rPr>
              <w:fldChar w:fldCharType="separate"/>
            </w:r>
            <w:r w:rsidR="00560CD9">
              <w:rPr>
                <w:noProof/>
                <w:webHidden/>
              </w:rPr>
              <w:t>128</w:t>
            </w:r>
            <w:r w:rsidR="00E96299">
              <w:rPr>
                <w:noProof/>
                <w:webHidden/>
              </w:rPr>
              <w:fldChar w:fldCharType="end"/>
            </w:r>
          </w:hyperlink>
        </w:p>
        <w:p w14:paraId="48901519" w14:textId="0BC3A868" w:rsidR="00E96299" w:rsidRDefault="00000000">
          <w:pPr>
            <w:pStyle w:val="Obsah1"/>
            <w:tabs>
              <w:tab w:val="right" w:leader="dot" w:pos="9628"/>
            </w:tabs>
            <w:rPr>
              <w:noProof/>
              <w:color w:val="auto"/>
              <w:lang w:val="cs-CZ" w:eastAsia="cs-CZ"/>
            </w:rPr>
          </w:pPr>
          <w:hyperlink w:anchor="_Toc19607208" w:history="1">
            <w:r w:rsidR="00E96299" w:rsidRPr="000A4CFE">
              <w:rPr>
                <w:rStyle w:val="Hypertextovodkaz"/>
                <w:noProof/>
                <w:lang w:val="cs-CZ"/>
              </w:rPr>
              <w:t>Lekce 5: Univerzální proměnné</w:t>
            </w:r>
            <w:r w:rsidR="00E96299">
              <w:rPr>
                <w:noProof/>
                <w:webHidden/>
              </w:rPr>
              <w:tab/>
            </w:r>
            <w:r w:rsidR="00E96299">
              <w:rPr>
                <w:noProof/>
                <w:webHidden/>
              </w:rPr>
              <w:fldChar w:fldCharType="begin"/>
            </w:r>
            <w:r w:rsidR="00E96299">
              <w:rPr>
                <w:noProof/>
                <w:webHidden/>
              </w:rPr>
              <w:instrText xml:space="preserve"> PAGEREF _Toc19607208 \h </w:instrText>
            </w:r>
            <w:r w:rsidR="00E96299">
              <w:rPr>
                <w:noProof/>
                <w:webHidden/>
              </w:rPr>
            </w:r>
            <w:r w:rsidR="00E96299">
              <w:rPr>
                <w:noProof/>
                <w:webHidden/>
              </w:rPr>
              <w:fldChar w:fldCharType="separate"/>
            </w:r>
            <w:r w:rsidR="00560CD9">
              <w:rPr>
                <w:noProof/>
                <w:webHidden/>
              </w:rPr>
              <w:t>129</w:t>
            </w:r>
            <w:r w:rsidR="00E96299">
              <w:rPr>
                <w:noProof/>
                <w:webHidden/>
              </w:rPr>
              <w:fldChar w:fldCharType="end"/>
            </w:r>
          </w:hyperlink>
        </w:p>
        <w:p w14:paraId="5A8647DB" w14:textId="30587173" w:rsidR="00E96299" w:rsidRDefault="00000000">
          <w:pPr>
            <w:pStyle w:val="Obsah1"/>
            <w:tabs>
              <w:tab w:val="right" w:leader="dot" w:pos="9628"/>
            </w:tabs>
            <w:rPr>
              <w:noProof/>
              <w:color w:val="auto"/>
              <w:lang w:val="cs-CZ" w:eastAsia="cs-CZ"/>
            </w:rPr>
          </w:pPr>
          <w:hyperlink w:anchor="_Toc19607209" w:history="1">
            <w:r w:rsidR="00E96299" w:rsidRPr="000A4CFE">
              <w:rPr>
                <w:rStyle w:val="Hypertextovodkaz"/>
                <w:noProof/>
                <w:lang w:val="cs-CZ"/>
              </w:rPr>
              <w:t>U5-1.1 Prozkoumejte výrazy</w:t>
            </w:r>
            <w:r w:rsidR="00E96299">
              <w:rPr>
                <w:noProof/>
                <w:webHidden/>
              </w:rPr>
              <w:tab/>
            </w:r>
            <w:r w:rsidR="00E96299">
              <w:rPr>
                <w:noProof/>
                <w:webHidden/>
              </w:rPr>
              <w:fldChar w:fldCharType="begin"/>
            </w:r>
            <w:r w:rsidR="00E96299">
              <w:rPr>
                <w:noProof/>
                <w:webHidden/>
              </w:rPr>
              <w:instrText xml:space="preserve"> PAGEREF _Toc19607209 \h </w:instrText>
            </w:r>
            <w:r w:rsidR="00E96299">
              <w:rPr>
                <w:noProof/>
                <w:webHidden/>
              </w:rPr>
            </w:r>
            <w:r w:rsidR="00E96299">
              <w:rPr>
                <w:noProof/>
                <w:webHidden/>
              </w:rPr>
              <w:fldChar w:fldCharType="separate"/>
            </w:r>
            <w:r w:rsidR="00560CD9">
              <w:rPr>
                <w:noProof/>
                <w:webHidden/>
              </w:rPr>
              <w:t>130</w:t>
            </w:r>
            <w:r w:rsidR="00E96299">
              <w:rPr>
                <w:noProof/>
                <w:webHidden/>
              </w:rPr>
              <w:fldChar w:fldCharType="end"/>
            </w:r>
          </w:hyperlink>
        </w:p>
        <w:p w14:paraId="6C7F8C59" w14:textId="7A58ECB9" w:rsidR="00E96299" w:rsidRDefault="00000000">
          <w:pPr>
            <w:pStyle w:val="Obsah1"/>
            <w:tabs>
              <w:tab w:val="right" w:leader="dot" w:pos="9628"/>
            </w:tabs>
            <w:rPr>
              <w:noProof/>
              <w:color w:val="auto"/>
              <w:lang w:val="cs-CZ" w:eastAsia="cs-CZ"/>
            </w:rPr>
          </w:pPr>
          <w:hyperlink w:anchor="_Toc19607210" w:history="1">
            <w:r w:rsidR="00E96299" w:rsidRPr="000A4CFE">
              <w:rPr>
                <w:rStyle w:val="Hypertextovodkaz"/>
                <w:noProof/>
                <w:lang w:val="cs-CZ"/>
              </w:rPr>
              <w:t>U5-1.2 Prozkoumejte Edisonovy světelné senzory</w:t>
            </w:r>
            <w:r w:rsidR="00E96299">
              <w:rPr>
                <w:noProof/>
                <w:webHidden/>
              </w:rPr>
              <w:tab/>
            </w:r>
            <w:r w:rsidR="00E96299">
              <w:rPr>
                <w:noProof/>
                <w:webHidden/>
              </w:rPr>
              <w:fldChar w:fldCharType="begin"/>
            </w:r>
            <w:r w:rsidR="00E96299">
              <w:rPr>
                <w:noProof/>
                <w:webHidden/>
              </w:rPr>
              <w:instrText xml:space="preserve"> PAGEREF _Toc19607210 \h </w:instrText>
            </w:r>
            <w:r w:rsidR="00E96299">
              <w:rPr>
                <w:noProof/>
                <w:webHidden/>
              </w:rPr>
            </w:r>
            <w:r w:rsidR="00E96299">
              <w:rPr>
                <w:noProof/>
                <w:webHidden/>
              </w:rPr>
              <w:fldChar w:fldCharType="separate"/>
            </w:r>
            <w:r w:rsidR="00560CD9">
              <w:rPr>
                <w:noProof/>
                <w:webHidden/>
              </w:rPr>
              <w:t>133</w:t>
            </w:r>
            <w:r w:rsidR="00E96299">
              <w:rPr>
                <w:noProof/>
                <w:webHidden/>
              </w:rPr>
              <w:fldChar w:fldCharType="end"/>
            </w:r>
          </w:hyperlink>
        </w:p>
        <w:p w14:paraId="743832D5" w14:textId="503CB9F1" w:rsidR="00E96299" w:rsidRDefault="00000000">
          <w:pPr>
            <w:pStyle w:val="Obsah1"/>
            <w:tabs>
              <w:tab w:val="right" w:leader="dot" w:pos="9628"/>
            </w:tabs>
            <w:rPr>
              <w:noProof/>
              <w:color w:val="auto"/>
              <w:lang w:val="cs-CZ" w:eastAsia="cs-CZ"/>
            </w:rPr>
          </w:pPr>
          <w:hyperlink w:anchor="_Toc19607211" w:history="1">
            <w:r w:rsidR="00E96299" w:rsidRPr="000A4CFE">
              <w:rPr>
                <w:rStyle w:val="Hypertextovodkaz"/>
                <w:noProof/>
                <w:lang w:val="cs-CZ"/>
              </w:rPr>
              <w:t>U5-1.3 Prozkoumejte proměnné</w:t>
            </w:r>
            <w:r w:rsidR="00E96299">
              <w:rPr>
                <w:noProof/>
                <w:webHidden/>
              </w:rPr>
              <w:tab/>
            </w:r>
            <w:r w:rsidR="00E96299">
              <w:rPr>
                <w:noProof/>
                <w:webHidden/>
              </w:rPr>
              <w:fldChar w:fldCharType="begin"/>
            </w:r>
            <w:r w:rsidR="00E96299">
              <w:rPr>
                <w:noProof/>
                <w:webHidden/>
              </w:rPr>
              <w:instrText xml:space="preserve"> PAGEREF _Toc19607211 \h </w:instrText>
            </w:r>
            <w:r w:rsidR="00E96299">
              <w:rPr>
                <w:noProof/>
                <w:webHidden/>
              </w:rPr>
            </w:r>
            <w:r w:rsidR="00E96299">
              <w:rPr>
                <w:noProof/>
                <w:webHidden/>
              </w:rPr>
              <w:fldChar w:fldCharType="separate"/>
            </w:r>
            <w:r w:rsidR="00560CD9">
              <w:rPr>
                <w:noProof/>
                <w:webHidden/>
              </w:rPr>
              <w:t>136</w:t>
            </w:r>
            <w:r w:rsidR="00E96299">
              <w:rPr>
                <w:noProof/>
                <w:webHidden/>
              </w:rPr>
              <w:fldChar w:fldCharType="end"/>
            </w:r>
          </w:hyperlink>
        </w:p>
        <w:p w14:paraId="2B030300" w14:textId="1A7BB964" w:rsidR="00E96299" w:rsidRDefault="00000000">
          <w:pPr>
            <w:pStyle w:val="Obsah1"/>
            <w:tabs>
              <w:tab w:val="right" w:leader="dot" w:pos="9628"/>
            </w:tabs>
            <w:rPr>
              <w:noProof/>
              <w:color w:val="auto"/>
              <w:lang w:val="cs-CZ" w:eastAsia="cs-CZ"/>
            </w:rPr>
          </w:pPr>
          <w:hyperlink w:anchor="_Toc19607212" w:history="1">
            <w:r w:rsidR="00E96299" w:rsidRPr="000A4CFE">
              <w:rPr>
                <w:rStyle w:val="Hypertextovodkaz"/>
                <w:noProof/>
                <w:lang w:val="cs-CZ"/>
              </w:rPr>
              <w:t>U5-1.3a Další výzva: pavouk ve spirále</w:t>
            </w:r>
            <w:r w:rsidR="00E96299">
              <w:rPr>
                <w:noProof/>
                <w:webHidden/>
              </w:rPr>
              <w:tab/>
            </w:r>
            <w:r w:rsidR="00E96299">
              <w:rPr>
                <w:noProof/>
                <w:webHidden/>
              </w:rPr>
              <w:fldChar w:fldCharType="begin"/>
            </w:r>
            <w:r w:rsidR="00E96299">
              <w:rPr>
                <w:noProof/>
                <w:webHidden/>
              </w:rPr>
              <w:instrText xml:space="preserve"> PAGEREF _Toc19607212 \h </w:instrText>
            </w:r>
            <w:r w:rsidR="00E96299">
              <w:rPr>
                <w:noProof/>
                <w:webHidden/>
              </w:rPr>
            </w:r>
            <w:r w:rsidR="00E96299">
              <w:rPr>
                <w:noProof/>
                <w:webHidden/>
              </w:rPr>
              <w:fldChar w:fldCharType="separate"/>
            </w:r>
            <w:r w:rsidR="00560CD9">
              <w:rPr>
                <w:noProof/>
                <w:webHidden/>
              </w:rPr>
              <w:t>141</w:t>
            </w:r>
            <w:r w:rsidR="00E96299">
              <w:rPr>
                <w:noProof/>
                <w:webHidden/>
              </w:rPr>
              <w:fldChar w:fldCharType="end"/>
            </w:r>
          </w:hyperlink>
        </w:p>
        <w:p w14:paraId="2D96E6F3" w14:textId="3E5CF16D" w:rsidR="00E96299" w:rsidRDefault="00000000">
          <w:pPr>
            <w:pStyle w:val="Obsah1"/>
            <w:tabs>
              <w:tab w:val="right" w:leader="dot" w:pos="9628"/>
            </w:tabs>
            <w:rPr>
              <w:noProof/>
              <w:color w:val="auto"/>
              <w:lang w:val="cs-CZ" w:eastAsia="cs-CZ"/>
            </w:rPr>
          </w:pPr>
          <w:hyperlink w:anchor="_Toc19607213" w:history="1">
            <w:r w:rsidR="00E96299" w:rsidRPr="000A4CFE">
              <w:rPr>
                <w:rStyle w:val="Hypertextovodkaz"/>
                <w:noProof/>
                <w:lang w:val="cs-CZ"/>
              </w:rPr>
              <w:t>U5-1.4 Prozkoumejte používání proměnných s daty ze senzorů</w:t>
            </w:r>
            <w:r w:rsidR="00E96299">
              <w:rPr>
                <w:noProof/>
                <w:webHidden/>
              </w:rPr>
              <w:tab/>
            </w:r>
            <w:r w:rsidR="00E96299">
              <w:rPr>
                <w:noProof/>
                <w:webHidden/>
              </w:rPr>
              <w:fldChar w:fldCharType="begin"/>
            </w:r>
            <w:r w:rsidR="00E96299">
              <w:rPr>
                <w:noProof/>
                <w:webHidden/>
              </w:rPr>
              <w:instrText xml:space="preserve"> PAGEREF _Toc19607213 \h </w:instrText>
            </w:r>
            <w:r w:rsidR="00E96299">
              <w:rPr>
                <w:noProof/>
                <w:webHidden/>
              </w:rPr>
            </w:r>
            <w:r w:rsidR="00E96299">
              <w:rPr>
                <w:noProof/>
                <w:webHidden/>
              </w:rPr>
              <w:fldChar w:fldCharType="separate"/>
            </w:r>
            <w:r w:rsidR="00560CD9">
              <w:rPr>
                <w:noProof/>
                <w:webHidden/>
              </w:rPr>
              <w:t>142</w:t>
            </w:r>
            <w:r w:rsidR="00E96299">
              <w:rPr>
                <w:noProof/>
                <w:webHidden/>
              </w:rPr>
              <w:fldChar w:fldCharType="end"/>
            </w:r>
          </w:hyperlink>
        </w:p>
        <w:p w14:paraId="1126CADA" w14:textId="2B0B63B8" w:rsidR="00E96299" w:rsidRDefault="00000000">
          <w:pPr>
            <w:pStyle w:val="Obsah1"/>
            <w:tabs>
              <w:tab w:val="right" w:leader="dot" w:pos="9628"/>
            </w:tabs>
            <w:rPr>
              <w:noProof/>
              <w:color w:val="auto"/>
              <w:lang w:val="cs-CZ" w:eastAsia="cs-CZ"/>
            </w:rPr>
          </w:pPr>
          <w:hyperlink r:id="rId37" w:anchor="_Toc19607214" w:history="1">
            <w:r w:rsidR="00E96299" w:rsidRPr="000A4CFE">
              <w:rPr>
                <w:rStyle w:val="Hypertextovodkaz"/>
                <w:noProof/>
              </w:rPr>
              <w:t>Pracovní list U5-1: Čtyři čáry</w:t>
            </w:r>
            <w:r w:rsidR="00E96299">
              <w:rPr>
                <w:noProof/>
                <w:webHidden/>
              </w:rPr>
              <w:tab/>
            </w:r>
            <w:r w:rsidR="00E96299">
              <w:rPr>
                <w:noProof/>
                <w:webHidden/>
              </w:rPr>
              <w:fldChar w:fldCharType="begin"/>
            </w:r>
            <w:r w:rsidR="00E96299">
              <w:rPr>
                <w:noProof/>
                <w:webHidden/>
              </w:rPr>
              <w:instrText xml:space="preserve"> PAGEREF _Toc19607214 \h </w:instrText>
            </w:r>
            <w:r w:rsidR="00E96299">
              <w:rPr>
                <w:noProof/>
                <w:webHidden/>
              </w:rPr>
            </w:r>
            <w:r w:rsidR="00E96299">
              <w:rPr>
                <w:noProof/>
                <w:webHidden/>
              </w:rPr>
              <w:fldChar w:fldCharType="separate"/>
            </w:r>
            <w:r w:rsidR="00560CD9">
              <w:rPr>
                <w:noProof/>
                <w:webHidden/>
              </w:rPr>
              <w:t>143</w:t>
            </w:r>
            <w:r w:rsidR="00E96299">
              <w:rPr>
                <w:noProof/>
                <w:webHidden/>
              </w:rPr>
              <w:fldChar w:fldCharType="end"/>
            </w:r>
          </w:hyperlink>
        </w:p>
        <w:p w14:paraId="74A2F120" w14:textId="11545B00" w:rsidR="003E594C" w:rsidRPr="00FE1D98" w:rsidRDefault="0000003A" w:rsidP="0000003A">
          <w:pPr>
            <w:outlineLvl w:val="0"/>
            <w:rPr>
              <w:lang w:val="cs-CZ"/>
            </w:rPr>
          </w:pPr>
          <w:r w:rsidRPr="00FE1D98">
            <w:rPr>
              <w:lang w:val="cs-CZ"/>
            </w:rPr>
            <w:fldChar w:fldCharType="end"/>
          </w:r>
        </w:p>
      </w:sdtContent>
    </w:sdt>
    <w:p w14:paraId="45213B6B" w14:textId="77777777" w:rsidR="00C048AA" w:rsidRPr="00FE1D98" w:rsidRDefault="00C048AA">
      <w:pPr>
        <w:rPr>
          <w:lang w:val="cs-CZ"/>
        </w:rPr>
      </w:pPr>
      <w:r w:rsidRPr="00FE1D98">
        <w:rPr>
          <w:lang w:val="cs-CZ"/>
        </w:rPr>
        <w:br w:type="page"/>
      </w:r>
    </w:p>
    <w:p w14:paraId="4E27DFC2" w14:textId="77777777" w:rsidR="003E594C" w:rsidRPr="00FE1D98" w:rsidRDefault="003E594C" w:rsidP="00FA1510">
      <w:pPr>
        <w:pStyle w:val="Nadpis1"/>
        <w:rPr>
          <w:lang w:val="cs-CZ"/>
        </w:rPr>
        <w:sectPr w:rsidR="003E594C" w:rsidRPr="00FE1D98" w:rsidSect="00013A39">
          <w:headerReference w:type="default" r:id="rId38"/>
          <w:pgSz w:w="11906" w:h="16838"/>
          <w:pgMar w:top="1021" w:right="1134" w:bottom="1021" w:left="1134" w:header="709" w:footer="708" w:gutter="0"/>
          <w:cols w:space="708"/>
          <w:titlePg/>
          <w:docGrid w:linePitch="360"/>
        </w:sectPr>
      </w:pPr>
    </w:p>
    <w:p w14:paraId="2ED2177D" w14:textId="77777777" w:rsidR="00F30968" w:rsidRPr="00FE1D98" w:rsidRDefault="00F30968" w:rsidP="00F30968">
      <w:pPr>
        <w:pStyle w:val="Nadpis1"/>
        <w:jc w:val="center"/>
        <w:rPr>
          <w:sz w:val="72"/>
          <w:szCs w:val="72"/>
          <w:lang w:val="cs-CZ"/>
        </w:rPr>
      </w:pPr>
    </w:p>
    <w:p w14:paraId="0BBD7DD4" w14:textId="77777777" w:rsidR="00AB129B" w:rsidRPr="00FE1D98" w:rsidRDefault="00AB129B" w:rsidP="00AB129B">
      <w:pPr>
        <w:pStyle w:val="Nadpis1"/>
        <w:jc w:val="center"/>
        <w:rPr>
          <w:sz w:val="72"/>
          <w:szCs w:val="72"/>
          <w:lang w:val="cs-CZ"/>
        </w:rPr>
      </w:pPr>
      <w:bookmarkStart w:id="2" w:name="_Toc19607148"/>
      <w:r w:rsidRPr="00FE1D98">
        <w:rPr>
          <w:sz w:val="72"/>
          <w:szCs w:val="72"/>
          <w:lang w:val="cs-CZ"/>
        </w:rPr>
        <w:t>Lekce 1: Začínáme</w:t>
      </w:r>
      <w:bookmarkEnd w:id="2"/>
    </w:p>
    <w:p w14:paraId="7F90DE31" w14:textId="77777777" w:rsidR="00AB129B" w:rsidRPr="00FE1D98" w:rsidRDefault="00AB129B" w:rsidP="00AB129B">
      <w:pPr>
        <w:rPr>
          <w:lang w:val="cs-CZ"/>
        </w:rPr>
      </w:pPr>
      <w:r w:rsidRPr="00FE1D98">
        <w:rPr>
          <w:noProof/>
          <w:lang w:val="cs-CZ"/>
        </w:rPr>
        <w:drawing>
          <wp:anchor distT="0" distB="0" distL="114300" distR="114300" simplePos="0" relativeHeight="253228032" behindDoc="0" locked="0" layoutInCell="1" allowOverlap="1" wp14:anchorId="05C80C55" wp14:editId="71885CCE">
            <wp:simplePos x="0" y="0"/>
            <wp:positionH relativeFrom="column">
              <wp:posOffset>268453</wp:posOffset>
            </wp:positionH>
            <wp:positionV relativeFrom="paragraph">
              <wp:posOffset>1238885</wp:posOffset>
            </wp:positionV>
            <wp:extent cx="5399405" cy="3148330"/>
            <wp:effectExtent l="0" t="0" r="0" b="0"/>
            <wp:wrapNone/>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age divider get started.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399405" cy="3148330"/>
                    </a:xfrm>
                    <a:prstGeom prst="rect">
                      <a:avLst/>
                    </a:prstGeom>
                  </pic:spPr>
                </pic:pic>
              </a:graphicData>
            </a:graphic>
            <wp14:sizeRelH relativeFrom="page">
              <wp14:pctWidth>0</wp14:pctWidth>
            </wp14:sizeRelH>
            <wp14:sizeRelV relativeFrom="page">
              <wp14:pctHeight>0</wp14:pctHeight>
            </wp14:sizeRelV>
          </wp:anchor>
        </w:drawing>
      </w:r>
      <w:r w:rsidRPr="00FE1D98">
        <w:rPr>
          <w:noProof/>
          <w:lang w:val="cs-CZ"/>
        </w:rPr>
        <w:drawing>
          <wp:anchor distT="152400" distB="152400" distL="152400" distR="152400" simplePos="0" relativeHeight="253227008" behindDoc="0" locked="0" layoutInCell="1" allowOverlap="1" wp14:anchorId="67A39F36" wp14:editId="175D40DA">
            <wp:simplePos x="0" y="0"/>
            <wp:positionH relativeFrom="margin">
              <wp:posOffset>1948815</wp:posOffset>
            </wp:positionH>
            <wp:positionV relativeFrom="line">
              <wp:posOffset>5988685</wp:posOffset>
            </wp:positionV>
            <wp:extent cx="1611630" cy="1223645"/>
            <wp:effectExtent l="0" t="0" r="1270" b="0"/>
            <wp:wrapNone/>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logo.jpg"/>
                    <pic:cNvPicPr>
                      <a:picLocks noChangeAspect="1"/>
                    </pic:cNvPicPr>
                  </pic:nvPicPr>
                  <pic:blipFill rotWithShape="1">
                    <a:blip r:embed="rId19"/>
                    <a:srcRect b="24045"/>
                    <a:stretch/>
                  </pic:blipFill>
                  <pic:spPr bwMode="auto">
                    <a:xfrm>
                      <a:off x="0" y="0"/>
                      <a:ext cx="1611630" cy="1223645"/>
                    </a:xfrm>
                    <a:prstGeom prst="rect">
                      <a:avLst/>
                    </a:prstGeom>
                    <a:ln>
                      <a:noFill/>
                    </a:ln>
                    <a:effectLst/>
                    <a:extLst>
                      <a:ext uri="{53640926-AAD7-44D8-BBD7-CCE9431645EC}">
                        <a14:shadowObscured xmlns:a14="http://schemas.microsoft.com/office/drawing/2010/main"/>
                      </a:ext>
                    </a:extLst>
                  </pic:spPr>
                </pic:pic>
              </a:graphicData>
            </a:graphic>
            <wp14:sizeRelV relativeFrom="margin">
              <wp14:pctHeight>0</wp14:pctHeight>
            </wp14:sizeRelV>
          </wp:anchor>
        </w:drawing>
      </w:r>
      <w:r w:rsidRPr="00FE1D98">
        <w:rPr>
          <w:lang w:val="cs-CZ"/>
        </w:rPr>
        <w:br w:type="page"/>
      </w:r>
    </w:p>
    <w:p w14:paraId="73A8F622" w14:textId="77777777" w:rsidR="00AB129B" w:rsidRPr="00FE1D98" w:rsidRDefault="00AB129B" w:rsidP="00AB129B">
      <w:pPr>
        <w:pStyle w:val="Nadpis1"/>
        <w:rPr>
          <w:lang w:val="cs-CZ"/>
        </w:rPr>
      </w:pPr>
      <w:bookmarkStart w:id="3" w:name="_Toc19607149"/>
      <w:bookmarkStart w:id="4" w:name="_Hlk511379150"/>
      <w:r w:rsidRPr="00FE1D98">
        <w:rPr>
          <w:lang w:val="cs-CZ"/>
        </w:rPr>
        <w:lastRenderedPageBreak/>
        <w:t>U1-1.1 Prozkoumejte roboty Edison</w:t>
      </w:r>
      <w:bookmarkEnd w:id="3"/>
      <w:r w:rsidRPr="00FE1D98">
        <w:rPr>
          <w:lang w:val="cs-CZ"/>
        </w:rPr>
        <w:t xml:space="preserve"> </w:t>
      </w:r>
    </w:p>
    <w:p w14:paraId="33F76BC4" w14:textId="77777777" w:rsidR="00AB129B" w:rsidRPr="00FE1D98" w:rsidRDefault="00AB129B" w:rsidP="00AB129B">
      <w:pPr>
        <w:rPr>
          <w:lang w:val="cs-CZ"/>
        </w:rPr>
      </w:pPr>
      <w:r w:rsidRPr="00FE1D98">
        <w:rPr>
          <w:noProof/>
          <w:lang w:val="cs-CZ"/>
        </w:rPr>
        <w:drawing>
          <wp:anchor distT="0" distB="0" distL="114300" distR="114300" simplePos="0" relativeHeight="253171712" behindDoc="0" locked="0" layoutInCell="1" allowOverlap="1" wp14:anchorId="60373AAA" wp14:editId="6F8DA1F7">
            <wp:simplePos x="0" y="0"/>
            <wp:positionH relativeFrom="column">
              <wp:posOffset>-47625</wp:posOffset>
            </wp:positionH>
            <wp:positionV relativeFrom="paragraph">
              <wp:posOffset>271780</wp:posOffset>
            </wp:positionV>
            <wp:extent cx="1821180" cy="1240790"/>
            <wp:effectExtent l="0" t="0" r="762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dScratch Style Guide_Edison3D.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821180" cy="1240790"/>
                    </a:xfrm>
                    <a:prstGeom prst="rect">
                      <a:avLst/>
                    </a:prstGeom>
                  </pic:spPr>
                </pic:pic>
              </a:graphicData>
            </a:graphic>
            <wp14:sizeRelH relativeFrom="margin">
              <wp14:pctWidth>0</wp14:pctWidth>
            </wp14:sizeRelH>
            <wp14:sizeRelV relativeFrom="margin">
              <wp14:pctHeight>0</wp14:pctHeight>
            </wp14:sizeRelV>
          </wp:anchor>
        </w:drawing>
      </w:r>
      <w:r w:rsidRPr="00FE1D98">
        <w:rPr>
          <w:lang w:val="cs-CZ"/>
        </w:rPr>
        <w:t xml:space="preserve"> </w:t>
      </w:r>
      <w:r w:rsidRPr="00FE1D98">
        <w:rPr>
          <w:noProof/>
          <w:lang w:val="cs-CZ"/>
        </w:rPr>
        <w:t>Toto je Edison, programovatelný robot.</w:t>
      </w:r>
      <w:r w:rsidRPr="00FE1D98">
        <w:rPr>
          <w:lang w:val="cs-CZ"/>
        </w:rPr>
        <w:t xml:space="preserve"> </w:t>
      </w:r>
    </w:p>
    <w:p w14:paraId="35EE09F5" w14:textId="094CDF3B" w:rsidR="00AB129B" w:rsidRPr="00FE1D98" w:rsidRDefault="00AB129B" w:rsidP="00AB129B">
      <w:pPr>
        <w:rPr>
          <w:lang w:val="cs-CZ"/>
        </w:rPr>
      </w:pPr>
      <w:r w:rsidRPr="00FE1D98">
        <w:rPr>
          <w:lang w:val="cs-CZ"/>
        </w:rPr>
        <w:t>S našimi roboty Edison toho dokážeme mnoho. Můžeme je například naprogramovat, aby používali své motory, blikali LED světly nebo vydávali zvuky. Roboty Edison můžeme využít i k</w:t>
      </w:r>
      <w:r w:rsidR="005D72EE">
        <w:rPr>
          <w:lang w:val="cs-CZ"/>
        </w:rPr>
        <w:t xml:space="preserve"> vyrábění </w:t>
      </w:r>
      <w:r w:rsidRPr="00FE1D98">
        <w:rPr>
          <w:lang w:val="cs-CZ"/>
        </w:rPr>
        <w:t xml:space="preserve">robotických výtvorů, vytváření či procházení bludišť a k mnoha dalším úkolům!  </w:t>
      </w:r>
    </w:p>
    <w:p w14:paraId="0800C7FC" w14:textId="77777777" w:rsidR="00AB129B" w:rsidRPr="00FE1D98" w:rsidRDefault="00AB129B" w:rsidP="00AB129B">
      <w:pPr>
        <w:rPr>
          <w:lang w:val="cs-CZ"/>
        </w:rPr>
      </w:pPr>
      <w:r w:rsidRPr="00FE1D98">
        <w:rPr>
          <w:lang w:val="cs-CZ"/>
        </w:rPr>
        <w:t xml:space="preserve">Než začneme Edisona používat, měli bychom se o tomto robotovi dozvědět trochu více. </w:t>
      </w:r>
    </w:p>
    <w:p w14:paraId="2104C911" w14:textId="77777777" w:rsidR="00AB129B" w:rsidRPr="00FE1D98" w:rsidRDefault="00AB129B" w:rsidP="00AB129B">
      <w:pPr>
        <w:rPr>
          <w:lang w:val="cs-CZ"/>
        </w:rPr>
      </w:pPr>
      <w:r w:rsidRPr="00FE1D98">
        <w:rPr>
          <w:lang w:val="cs-CZ"/>
        </w:rPr>
        <w:t xml:space="preserve">Edison používá k interakci se světem senzory a motory. Robot je rovněž vybaven třemi tlačítky, vypínačem a několika odnímatelnými částmi. Pokud budete vědět, kde se jednotlivé části Edisona nacházejí a k čemu </w:t>
      </w:r>
      <w:proofErr w:type="gramStart"/>
      <w:r w:rsidRPr="00FE1D98">
        <w:rPr>
          <w:lang w:val="cs-CZ"/>
        </w:rPr>
        <w:t>slouží</w:t>
      </w:r>
      <w:proofErr w:type="gramEnd"/>
      <w:r w:rsidRPr="00FE1D98">
        <w:rPr>
          <w:lang w:val="cs-CZ"/>
        </w:rPr>
        <w:t>, pomůže vám to lépe robota využívat.</w:t>
      </w:r>
    </w:p>
    <w:p w14:paraId="4FA265B2" w14:textId="77777777" w:rsidR="00AB129B" w:rsidRPr="00FE1D98" w:rsidRDefault="00AB129B" w:rsidP="00AB129B">
      <w:pPr>
        <w:pStyle w:val="Nadpis2"/>
        <w:rPr>
          <w:lang w:val="cs-CZ"/>
        </w:rPr>
      </w:pPr>
    </w:p>
    <w:p w14:paraId="2424334F" w14:textId="77777777" w:rsidR="00AB129B" w:rsidRPr="00FE1D98" w:rsidRDefault="00AB129B" w:rsidP="00AB129B">
      <w:pPr>
        <w:pStyle w:val="Nadpis2"/>
        <w:rPr>
          <w:lang w:val="cs-CZ"/>
        </w:rPr>
      </w:pPr>
      <w:r w:rsidRPr="00FE1D98">
        <w:rPr>
          <w:lang w:val="cs-CZ"/>
        </w:rPr>
        <w:t xml:space="preserve">Úkol 1: Podívejte se na Edisona seshora </w:t>
      </w:r>
    </w:p>
    <w:p w14:paraId="1BD128C8" w14:textId="2FCE72A4" w:rsidR="00AB129B" w:rsidRPr="00FE1D98" w:rsidRDefault="0040673E" w:rsidP="00AB129B">
      <w:pPr>
        <w:rPr>
          <w:lang w:val="cs-CZ"/>
        </w:rPr>
      </w:pPr>
      <w:r w:rsidRPr="00FE1D98">
        <w:rPr>
          <w:noProof/>
          <w:lang w:val="cs-CZ"/>
        </w:rPr>
        <mc:AlternateContent>
          <mc:Choice Requires="wpg">
            <w:drawing>
              <wp:anchor distT="0" distB="0" distL="114300" distR="114300" simplePos="0" relativeHeight="253207552" behindDoc="0" locked="0" layoutInCell="1" allowOverlap="1" wp14:anchorId="6F465E7B" wp14:editId="278B7878">
                <wp:simplePos x="0" y="0"/>
                <wp:positionH relativeFrom="column">
                  <wp:posOffset>27333</wp:posOffset>
                </wp:positionH>
                <wp:positionV relativeFrom="paragraph">
                  <wp:posOffset>3407189</wp:posOffset>
                </wp:positionV>
                <wp:extent cx="5715000" cy="2401016"/>
                <wp:effectExtent l="0" t="0" r="19050" b="18415"/>
                <wp:wrapNone/>
                <wp:docPr id="1073741865" name="Group 1073741865"/>
                <wp:cNvGraphicFramePr/>
                <a:graphic xmlns:a="http://schemas.openxmlformats.org/drawingml/2006/main">
                  <a:graphicData uri="http://schemas.microsoft.com/office/word/2010/wordprocessingGroup">
                    <wpg:wgp>
                      <wpg:cNvGrpSpPr/>
                      <wpg:grpSpPr>
                        <a:xfrm>
                          <a:off x="0" y="0"/>
                          <a:ext cx="5715000" cy="2401016"/>
                          <a:chOff x="0" y="-55663"/>
                          <a:chExt cx="5715000" cy="2401205"/>
                        </a:xfrm>
                      </wpg:grpSpPr>
                      <wps:wsp>
                        <wps:cNvPr id="224" name="Text Box 10"/>
                        <wps:cNvSpPr txBox="1">
                          <a:spLocks noChangeArrowheads="1"/>
                        </wps:cNvSpPr>
                        <wps:spPr bwMode="auto">
                          <a:xfrm>
                            <a:off x="0" y="600048"/>
                            <a:ext cx="5715000" cy="1745494"/>
                          </a:xfrm>
                          <a:prstGeom prst="roundRect">
                            <a:avLst>
                              <a:gd name="adj" fmla="val 7850"/>
                            </a:avLst>
                          </a:prstGeom>
                          <a:solidFill>
                            <a:srgbClr val="FFFFFF"/>
                          </a:solidFill>
                          <a:ln w="9525">
                            <a:solidFill>
                              <a:schemeClr val="tx1">
                                <a:lumMod val="65000"/>
                                <a:lumOff val="35000"/>
                              </a:schemeClr>
                            </a:solidFill>
                            <a:miter lim="800000"/>
                            <a:headEnd/>
                            <a:tailEnd/>
                          </a:ln>
                        </wps:spPr>
                        <wps:txbx>
                          <w:txbxContent>
                            <w:p w14:paraId="55C295F0" w14:textId="3796C093" w:rsidR="002A1612" w:rsidRPr="00726EA4" w:rsidRDefault="002A1612" w:rsidP="00AB129B">
                              <w:pPr>
                                <w:rPr>
                                  <w:lang w:val="cs-CZ"/>
                                </w:rPr>
                              </w:pPr>
                              <w:r w:rsidRPr="00726EA4">
                                <w:rPr>
                                  <w:lang w:val="cs-CZ"/>
                                </w:rPr>
                                <w:t xml:space="preserve">Horní část Edisona je vyrobena z čirého plastu. Tak můžete vidět elektronické komponenty, díky kterým Edison funguje. Jednou z nejdůležitějších částí je černobílý čtverec, který </w:t>
                              </w:r>
                              <w:proofErr w:type="gramStart"/>
                              <w:r w:rsidRPr="00726EA4">
                                <w:rPr>
                                  <w:lang w:val="cs-CZ"/>
                                </w:rPr>
                                <w:t>leží</w:t>
                              </w:r>
                              <w:proofErr w:type="gramEnd"/>
                              <w:r w:rsidRPr="00726EA4">
                                <w:rPr>
                                  <w:lang w:val="cs-CZ"/>
                                </w:rPr>
                                <w:t xml:space="preserve"> těsně nad špičkou trojúhelníkového tlačítka ‘play’ (</w:t>
                              </w:r>
                              <w:r>
                                <w:rPr>
                                  <w:lang w:val="cs-CZ"/>
                                </w:rPr>
                                <w:t>spuštění</w:t>
                              </w:r>
                              <w:r w:rsidRPr="00726EA4">
                                <w:rPr>
                                  <w:lang w:val="cs-CZ"/>
                                </w:rPr>
                                <w:t>). Vidíte jej?</w:t>
                              </w:r>
                            </w:p>
                            <w:p w14:paraId="24FEEF55" w14:textId="77777777" w:rsidR="002A1612" w:rsidRPr="00726EA4" w:rsidRDefault="002A1612" w:rsidP="00AB129B">
                              <w:pPr>
                                <w:rPr>
                                  <w:lang w:val="cs-CZ"/>
                                </w:rPr>
                              </w:pPr>
                              <w:r>
                                <w:rPr>
                                  <w:lang w:val="cs-CZ"/>
                                </w:rPr>
                                <w:t xml:space="preserve">Jde o </w:t>
                              </w:r>
                              <w:r w:rsidRPr="00726EA4">
                                <w:rPr>
                                  <w:color w:val="FF7000"/>
                                  <w:lang w:val="cs-CZ"/>
                                </w:rPr>
                                <w:t>mi</w:t>
                              </w:r>
                              <w:r>
                                <w:rPr>
                                  <w:color w:val="FF7000"/>
                                  <w:lang w:val="cs-CZ"/>
                                </w:rPr>
                                <w:t>k</w:t>
                              </w:r>
                              <w:r w:rsidRPr="00726EA4">
                                <w:rPr>
                                  <w:color w:val="FF7000"/>
                                  <w:lang w:val="cs-CZ"/>
                                </w:rPr>
                                <w:t>ro</w:t>
                              </w:r>
                              <w:r>
                                <w:rPr>
                                  <w:color w:val="FF7000"/>
                                  <w:lang w:val="cs-CZ"/>
                                </w:rPr>
                                <w:t>či</w:t>
                              </w:r>
                              <w:r w:rsidRPr="00726EA4">
                                <w:rPr>
                                  <w:color w:val="FF7000"/>
                                  <w:lang w:val="cs-CZ"/>
                                </w:rPr>
                                <w:t>p</w:t>
                              </w:r>
                              <w:r>
                                <w:rPr>
                                  <w:lang w:val="cs-CZ"/>
                                </w:rPr>
                                <w:t xml:space="preserve"> robota. Mikročip je v podstatě malý počítač, proto se mu někdy říká mikropočítač. Obsahuje </w:t>
                              </w:r>
                              <w:r w:rsidRPr="00726EA4">
                                <w:rPr>
                                  <w:color w:val="FF7000"/>
                                  <w:lang w:val="cs-CZ"/>
                                </w:rPr>
                                <w:t>centr</w:t>
                              </w:r>
                              <w:r>
                                <w:rPr>
                                  <w:color w:val="FF7000"/>
                                  <w:lang w:val="cs-CZ"/>
                                </w:rPr>
                                <w:t xml:space="preserve">ální procesorovou jednotku </w:t>
                              </w:r>
                              <w:r w:rsidRPr="00726EA4">
                                <w:rPr>
                                  <w:color w:val="FF7000"/>
                                  <w:lang w:val="cs-CZ"/>
                                </w:rPr>
                                <w:t>(CPU)</w:t>
                              </w:r>
                              <w:r w:rsidRPr="00726EA4">
                                <w:rPr>
                                  <w:lang w:val="cs-CZ"/>
                                </w:rPr>
                                <w:t xml:space="preserve">. </w:t>
                              </w:r>
                              <w:r>
                                <w:rPr>
                                  <w:lang w:val="cs-CZ"/>
                                </w:rPr>
                                <w:t>Je to vlastně Edisonův mozek!</w:t>
                              </w:r>
                              <w:r w:rsidRPr="00726EA4">
                                <w:rPr>
                                  <w:lang w:val="cs-CZ"/>
                                </w:rPr>
                                <w:t xml:space="preserve"> </w:t>
                              </w:r>
                            </w:p>
                            <w:p w14:paraId="63304CDE" w14:textId="77777777" w:rsidR="002A1612" w:rsidRPr="00726EA4" w:rsidRDefault="002A1612" w:rsidP="00AB129B">
                              <w:pPr>
                                <w:rPr>
                                  <w:lang w:val="cs-CZ"/>
                                </w:rPr>
                              </w:pPr>
                            </w:p>
                          </w:txbxContent>
                        </wps:txbx>
                        <wps:bodyPr rot="0" vert="horz" wrap="square" lIns="91440" tIns="180000" rIns="91440" bIns="90000" anchor="t" anchorCtr="0">
                          <a:noAutofit/>
                        </wps:bodyPr>
                      </wps:wsp>
                      <pic:pic xmlns:pic="http://schemas.openxmlformats.org/drawingml/2006/picture">
                        <pic:nvPicPr>
                          <pic:cNvPr id="225" name="Picture 225"/>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202758" y="-55663"/>
                            <a:ext cx="899160" cy="899160"/>
                          </a:xfrm>
                          <a:prstGeom prst="rect">
                            <a:avLst/>
                          </a:prstGeom>
                        </pic:spPr>
                      </pic:pic>
                      <wps:wsp>
                        <wps:cNvPr id="226" name="Text Box 2"/>
                        <wps:cNvSpPr txBox="1">
                          <a:spLocks noChangeArrowheads="1"/>
                        </wps:cNvSpPr>
                        <wps:spPr bwMode="auto">
                          <a:xfrm>
                            <a:off x="1013791" y="306125"/>
                            <a:ext cx="1467016" cy="365760"/>
                          </a:xfrm>
                          <a:prstGeom prst="rect">
                            <a:avLst/>
                          </a:prstGeom>
                          <a:noFill/>
                          <a:ln w="9525">
                            <a:noFill/>
                            <a:miter lim="800000"/>
                            <a:headEnd/>
                            <a:tailEnd/>
                          </a:ln>
                        </wps:spPr>
                        <wps:txbx>
                          <w:txbxContent>
                            <w:p w14:paraId="15472671" w14:textId="77777777" w:rsidR="002A1612" w:rsidRDefault="002A1612" w:rsidP="00AB129B">
                              <w:pPr>
                                <w:rPr>
                                  <w:b/>
                                  <w:color w:val="FF7000"/>
                                  <w:sz w:val="28"/>
                                  <w:szCs w:val="28"/>
                                </w:rPr>
                              </w:pPr>
                              <w:proofErr w:type="spellStart"/>
                              <w:r>
                                <w:rPr>
                                  <w:b/>
                                  <w:color w:val="FF7000"/>
                                  <w:sz w:val="28"/>
                                  <w:szCs w:val="28"/>
                                </w:rPr>
                                <w:t>Proč</w:t>
                              </w:r>
                              <w:proofErr w:type="spellEnd"/>
                              <w:r>
                                <w:rPr>
                                  <w:b/>
                                  <w:color w:val="FF7000"/>
                                  <w:sz w:val="28"/>
                                  <w:szCs w:val="28"/>
                                </w:rPr>
                                <w:t xml:space="preserve"> je to </w:t>
                              </w:r>
                              <w:proofErr w:type="spellStart"/>
                              <w:r>
                                <w:rPr>
                                  <w:b/>
                                  <w:color w:val="FF7000"/>
                                  <w:sz w:val="28"/>
                                  <w:szCs w:val="28"/>
                                </w:rPr>
                                <w:t>tak</w:t>
                              </w:r>
                              <w:proofErr w:type="spellEnd"/>
                              <w:r>
                                <w:rPr>
                                  <w:b/>
                                  <w:color w:val="FF7000"/>
                                  <w:sz w:val="28"/>
                                  <w:szCs w:val="28"/>
                                </w:rPr>
                                <w:t>?</w:t>
                              </w:r>
                            </w:p>
                            <w:p w14:paraId="659A6E20" w14:textId="77777777" w:rsidR="002A1612" w:rsidRDefault="002A1612" w:rsidP="00AB129B">
                              <w:pPr>
                                <w:rPr>
                                  <w:b/>
                                  <w:color w:val="FF7000"/>
                                  <w:sz w:val="28"/>
                                  <w:szCs w:val="28"/>
                                </w:rPr>
                              </w:pPr>
                            </w:p>
                            <w:p w14:paraId="707FC0DA" w14:textId="77777777" w:rsidR="002A1612" w:rsidRDefault="002A1612" w:rsidP="00AB129B">
                              <w:pPr>
                                <w:rPr>
                                  <w:b/>
                                  <w:color w:val="FF7000"/>
                                  <w:sz w:val="28"/>
                                  <w:szCs w:val="28"/>
                                </w:rPr>
                              </w:pP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6F465E7B" id="Group 1073741865" o:spid="_x0000_s1033" style="position:absolute;margin-left:2.15pt;margin-top:268.3pt;width:450pt;height:189.05pt;z-index:253207552;mso-height-relative:margin" coordorigin=",-556" coordsize="57150,2401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">
                <v:roundrect id="Text Box 10" o:spid="_x0000_s1034" style="position:absolute;top:6000;width:57150;height:17455;visibility:visible;mso-wrap-style:square;v-text-anchor:top" arcsize="514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" strokecolor="#5a5a5a [2109]">
                  <v:stroke joinstyle="miter"/>
                  <v:textbox inset=",5mm,,2.5mm">
                    <w:txbxContent>
                      <w:p w14:paraId="55C295F0" w14:textId="3796C093" w:rsidR="002A1612" w:rsidRPr="00726EA4" w:rsidRDefault="002A1612" w:rsidP="00AB129B">
                        <w:pPr>
                          <w:rPr>
                            <w:lang w:val="cs-CZ"/>
                          </w:rPr>
                        </w:pPr>
                        <w:r w:rsidRPr="00726EA4">
                          <w:rPr>
                            <w:lang w:val="cs-CZ"/>
                          </w:rPr>
                          <w:t xml:space="preserve">Horní část Edisona je vyrobena z čirého plastu. Tak můžete vidět elektronické komponenty, díky kterým Edison funguje. Jednou z nejdůležitějších částí je černobílý čtverec, který </w:t>
                        </w:r>
                        <w:proofErr w:type="gramStart"/>
                        <w:r w:rsidRPr="00726EA4">
                          <w:rPr>
                            <w:lang w:val="cs-CZ"/>
                          </w:rPr>
                          <w:t>leží</w:t>
                        </w:r>
                        <w:proofErr w:type="gramEnd"/>
                        <w:r w:rsidRPr="00726EA4">
                          <w:rPr>
                            <w:lang w:val="cs-CZ"/>
                          </w:rPr>
                          <w:t xml:space="preserve"> těsně nad špičkou trojúhelníkového tlačítka ‘play’ (</w:t>
                        </w:r>
                        <w:r>
                          <w:rPr>
                            <w:lang w:val="cs-CZ"/>
                          </w:rPr>
                          <w:t>spuštění</w:t>
                        </w:r>
                        <w:r w:rsidRPr="00726EA4">
                          <w:rPr>
                            <w:lang w:val="cs-CZ"/>
                          </w:rPr>
                          <w:t>). Vidíte jej?</w:t>
                        </w:r>
                      </w:p>
                      <w:p w14:paraId="24FEEF55" w14:textId="77777777" w:rsidR="002A1612" w:rsidRPr="00726EA4" w:rsidRDefault="002A1612" w:rsidP="00AB129B">
                        <w:pPr>
                          <w:rPr>
                            <w:lang w:val="cs-CZ"/>
                          </w:rPr>
                        </w:pPr>
                        <w:r>
                          <w:rPr>
                            <w:lang w:val="cs-CZ"/>
                          </w:rPr>
                          <w:t xml:space="preserve">Jde o </w:t>
                        </w:r>
                        <w:r w:rsidRPr="00726EA4">
                          <w:rPr>
                            <w:color w:val="FF7000"/>
                            <w:lang w:val="cs-CZ"/>
                          </w:rPr>
                          <w:t>mi</w:t>
                        </w:r>
                        <w:r>
                          <w:rPr>
                            <w:color w:val="FF7000"/>
                            <w:lang w:val="cs-CZ"/>
                          </w:rPr>
                          <w:t>k</w:t>
                        </w:r>
                        <w:r w:rsidRPr="00726EA4">
                          <w:rPr>
                            <w:color w:val="FF7000"/>
                            <w:lang w:val="cs-CZ"/>
                          </w:rPr>
                          <w:t>ro</w:t>
                        </w:r>
                        <w:r>
                          <w:rPr>
                            <w:color w:val="FF7000"/>
                            <w:lang w:val="cs-CZ"/>
                          </w:rPr>
                          <w:t>či</w:t>
                        </w:r>
                        <w:r w:rsidRPr="00726EA4">
                          <w:rPr>
                            <w:color w:val="FF7000"/>
                            <w:lang w:val="cs-CZ"/>
                          </w:rPr>
                          <w:t>p</w:t>
                        </w:r>
                        <w:r>
                          <w:rPr>
                            <w:lang w:val="cs-CZ"/>
                          </w:rPr>
                          <w:t xml:space="preserve"> robota. Mikročip je v podstatě malý počítač, proto se mu někdy říká mikropočítač. Obsahuje </w:t>
                        </w:r>
                        <w:r w:rsidRPr="00726EA4">
                          <w:rPr>
                            <w:color w:val="FF7000"/>
                            <w:lang w:val="cs-CZ"/>
                          </w:rPr>
                          <w:t>centr</w:t>
                        </w:r>
                        <w:r>
                          <w:rPr>
                            <w:color w:val="FF7000"/>
                            <w:lang w:val="cs-CZ"/>
                          </w:rPr>
                          <w:t xml:space="preserve">ální procesorovou jednotku </w:t>
                        </w:r>
                        <w:r w:rsidRPr="00726EA4">
                          <w:rPr>
                            <w:color w:val="FF7000"/>
                            <w:lang w:val="cs-CZ"/>
                          </w:rPr>
                          <w:t>(CPU)</w:t>
                        </w:r>
                        <w:r w:rsidRPr="00726EA4">
                          <w:rPr>
                            <w:lang w:val="cs-CZ"/>
                          </w:rPr>
                          <w:t xml:space="preserve">. </w:t>
                        </w:r>
                        <w:r>
                          <w:rPr>
                            <w:lang w:val="cs-CZ"/>
                          </w:rPr>
                          <w:t>Je to vlastně Edisonův mozek!</w:t>
                        </w:r>
                        <w:r w:rsidRPr="00726EA4">
                          <w:rPr>
                            <w:lang w:val="cs-CZ"/>
                          </w:rPr>
                          <w:t xml:space="preserve"> </w:t>
                        </w:r>
                      </w:p>
                      <w:p w14:paraId="63304CDE" w14:textId="77777777" w:rsidR="002A1612" w:rsidRPr="00726EA4" w:rsidRDefault="002A1612" w:rsidP="00AB129B">
                        <w:pPr>
                          <w:rPr>
                            <w:lang w:val="cs-CZ"/>
                          </w:rPr>
                        </w:pPr>
                      </w:p>
                    </w:txbxContent>
                  </v:textbox>
                </v:roundrect>
                <v:shape id="Picture 225" o:spid="_x0000_s1035" type="#_x0000_t75" style="position:absolute;left:2027;top:-556;width:8992;height:8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">
                  <v:imagedata r:id="rId42" o:title=""/>
                </v:shape>
                <v:shape id="_x0000_s1036" type="#_x0000_t202" style="position:absolute;left:10137;top:3061;width:14671;height:36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" filled="f" stroked="f">
                  <v:textbox>
                    <w:txbxContent>
                      <w:p w14:paraId="15472671" w14:textId="77777777" w:rsidR="002A1612" w:rsidRDefault="002A1612" w:rsidP="00AB129B">
                        <w:pPr>
                          <w:rPr>
                            <w:b/>
                            <w:color w:val="FF7000"/>
                            <w:sz w:val="28"/>
                            <w:szCs w:val="28"/>
                          </w:rPr>
                        </w:pPr>
                        <w:proofErr w:type="spellStart"/>
                        <w:r>
                          <w:rPr>
                            <w:b/>
                            <w:color w:val="FF7000"/>
                            <w:sz w:val="28"/>
                            <w:szCs w:val="28"/>
                          </w:rPr>
                          <w:t>Proč</w:t>
                        </w:r>
                        <w:proofErr w:type="spellEnd"/>
                        <w:r>
                          <w:rPr>
                            <w:b/>
                            <w:color w:val="FF7000"/>
                            <w:sz w:val="28"/>
                            <w:szCs w:val="28"/>
                          </w:rPr>
                          <w:t xml:space="preserve"> je to </w:t>
                        </w:r>
                        <w:proofErr w:type="spellStart"/>
                        <w:r>
                          <w:rPr>
                            <w:b/>
                            <w:color w:val="FF7000"/>
                            <w:sz w:val="28"/>
                            <w:szCs w:val="28"/>
                          </w:rPr>
                          <w:t>tak</w:t>
                        </w:r>
                        <w:proofErr w:type="spellEnd"/>
                        <w:r>
                          <w:rPr>
                            <w:b/>
                            <w:color w:val="FF7000"/>
                            <w:sz w:val="28"/>
                            <w:szCs w:val="28"/>
                          </w:rPr>
                          <w:t>?</w:t>
                        </w:r>
                      </w:p>
                      <w:p w14:paraId="659A6E20" w14:textId="77777777" w:rsidR="002A1612" w:rsidRDefault="002A1612" w:rsidP="00AB129B">
                        <w:pPr>
                          <w:rPr>
                            <w:b/>
                            <w:color w:val="FF7000"/>
                            <w:sz w:val="28"/>
                            <w:szCs w:val="28"/>
                          </w:rPr>
                        </w:pPr>
                      </w:p>
                      <w:p w14:paraId="707FC0DA" w14:textId="77777777" w:rsidR="002A1612" w:rsidRDefault="002A1612" w:rsidP="00AB129B">
                        <w:pPr>
                          <w:rPr>
                            <w:b/>
                            <w:color w:val="FF7000"/>
                            <w:sz w:val="28"/>
                            <w:szCs w:val="28"/>
                          </w:rPr>
                        </w:pPr>
                      </w:p>
                    </w:txbxContent>
                  </v:textbox>
                </v:shape>
              </v:group>
            </w:pict>
          </mc:Fallback>
        </mc:AlternateContent>
      </w:r>
      <w:r w:rsidR="00AB129B" w:rsidRPr="00FE1D98">
        <w:rPr>
          <w:noProof/>
          <w:lang w:val="cs-CZ"/>
        </w:rPr>
        <mc:AlternateContent>
          <mc:Choice Requires="wpg">
            <w:drawing>
              <wp:anchor distT="0" distB="0" distL="114300" distR="114300" simplePos="0" relativeHeight="253228543" behindDoc="0" locked="0" layoutInCell="1" allowOverlap="1" wp14:anchorId="44D1B3BB" wp14:editId="2C995143">
                <wp:simplePos x="0" y="0"/>
                <wp:positionH relativeFrom="column">
                  <wp:posOffset>-283210</wp:posOffset>
                </wp:positionH>
                <wp:positionV relativeFrom="paragraph">
                  <wp:posOffset>401320</wp:posOffset>
                </wp:positionV>
                <wp:extent cx="6901180" cy="3226435"/>
                <wp:effectExtent l="0" t="0" r="0" b="0"/>
                <wp:wrapTopAndBottom/>
                <wp:docPr id="1073742138" name="Group 1073742138"/>
                <wp:cNvGraphicFramePr/>
                <a:graphic xmlns:a="http://schemas.openxmlformats.org/drawingml/2006/main">
                  <a:graphicData uri="http://schemas.microsoft.com/office/word/2010/wordprocessingGroup">
                    <wpg:wgp>
                      <wpg:cNvGrpSpPr/>
                      <wpg:grpSpPr>
                        <a:xfrm>
                          <a:off x="0" y="0"/>
                          <a:ext cx="6901180" cy="3226435"/>
                          <a:chOff x="0" y="-57156"/>
                          <a:chExt cx="6903547" cy="3226756"/>
                        </a:xfrm>
                      </wpg:grpSpPr>
                      <pic:pic xmlns:pic="http://schemas.openxmlformats.org/drawingml/2006/picture">
                        <pic:nvPicPr>
                          <pic:cNvPr id="1073741834" name="Picture 1073741834"/>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544664" y="0"/>
                            <a:ext cx="5333365" cy="2359025"/>
                          </a:xfrm>
                          <a:prstGeom prst="rect">
                            <a:avLst/>
                          </a:prstGeom>
                        </pic:spPr>
                      </pic:pic>
                      <wps:wsp>
                        <wps:cNvPr id="1435" name="Right Arrow 55"/>
                        <wps:cNvSpPr/>
                        <wps:spPr>
                          <a:xfrm rot="10800000" flipH="1">
                            <a:off x="441297" y="1037645"/>
                            <a:ext cx="1079462" cy="170157"/>
                          </a:xfrm>
                          <a:prstGeom prst="rightArrow">
                            <a:avLst>
                              <a:gd name="adj1" fmla="val 50000"/>
                              <a:gd name="adj2" fmla="val 99362"/>
                            </a:avLst>
                          </a:prstGeom>
                          <a:solidFill>
                            <a:schemeClr val="tx1"/>
                          </a:solidFill>
                          <a:ln w="9525">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3742046" name="Text Box 2"/>
                        <wps:cNvSpPr txBox="1">
                          <a:spLocks noChangeArrowheads="1"/>
                        </wps:cNvSpPr>
                        <wps:spPr bwMode="auto">
                          <a:xfrm>
                            <a:off x="771277" y="2250218"/>
                            <a:ext cx="1238207" cy="656218"/>
                          </a:xfrm>
                          <a:prstGeom prst="rect">
                            <a:avLst/>
                          </a:prstGeom>
                          <a:noFill/>
                          <a:ln w="9525">
                            <a:noFill/>
                            <a:miter lim="800000"/>
                            <a:headEnd/>
                            <a:tailEnd/>
                          </a:ln>
                        </wps:spPr>
                        <wps:txbx>
                          <w:txbxContent>
                            <w:p w14:paraId="2F833721" w14:textId="77777777" w:rsidR="002A1612" w:rsidRPr="00726EA4" w:rsidRDefault="002A1612" w:rsidP="00AB129B">
                              <w:pPr>
                                <w:rPr>
                                  <w:color w:val="FF7000"/>
                                  <w:sz w:val="24"/>
                                  <w:szCs w:val="24"/>
                                </w:rPr>
                              </w:pPr>
                              <w:proofErr w:type="spellStart"/>
                              <w:r w:rsidRPr="00726EA4">
                                <w:rPr>
                                  <w:rFonts w:hint="eastAsia"/>
                                  <w:color w:val="FF7000"/>
                                  <w:sz w:val="24"/>
                                  <w:szCs w:val="24"/>
                                </w:rPr>
                                <w:t>Zvukový</w:t>
                              </w:r>
                              <w:proofErr w:type="spellEnd"/>
                              <w:r w:rsidRPr="00726EA4">
                                <w:rPr>
                                  <w:rFonts w:hint="eastAsia"/>
                                  <w:color w:val="FF7000"/>
                                  <w:sz w:val="24"/>
                                  <w:szCs w:val="24"/>
                                </w:rPr>
                                <w:t xml:space="preserve"> </w:t>
                              </w:r>
                              <w:proofErr w:type="spellStart"/>
                              <w:r w:rsidRPr="00726EA4">
                                <w:rPr>
                                  <w:rFonts w:hint="eastAsia"/>
                                  <w:color w:val="FF7000"/>
                                  <w:sz w:val="24"/>
                                  <w:szCs w:val="24"/>
                                </w:rPr>
                                <w:t>senzor</w:t>
                              </w:r>
                              <w:proofErr w:type="spellEnd"/>
                              <w:r w:rsidRPr="00726EA4">
                                <w:rPr>
                                  <w:rFonts w:hint="eastAsia"/>
                                  <w:color w:val="FF7000"/>
                                  <w:sz w:val="24"/>
                                  <w:szCs w:val="24"/>
                                </w:rPr>
                                <w:t xml:space="preserve"> / </w:t>
                              </w:r>
                              <w:proofErr w:type="spellStart"/>
                              <w:r w:rsidRPr="00726EA4">
                                <w:rPr>
                                  <w:rFonts w:hint="eastAsia"/>
                                  <w:color w:val="FF7000"/>
                                  <w:sz w:val="24"/>
                                  <w:szCs w:val="24"/>
                                </w:rPr>
                                <w:t>bzučák</w:t>
                              </w:r>
                              <w:proofErr w:type="spellEnd"/>
                            </w:p>
                            <w:p w14:paraId="57E6A76E" w14:textId="77777777" w:rsidR="002A1612" w:rsidRPr="00574443" w:rsidRDefault="002A1612" w:rsidP="00AB129B">
                              <w:pPr>
                                <w:rPr>
                                  <w:color w:val="FF7000"/>
                                  <w:sz w:val="24"/>
                                  <w:szCs w:val="24"/>
                                </w:rPr>
                              </w:pPr>
                            </w:p>
                          </w:txbxContent>
                        </wps:txbx>
                        <wps:bodyPr rot="0" vert="horz" wrap="square" lIns="91440" tIns="45720" rIns="91440" bIns="45720" anchor="t" anchorCtr="0">
                          <a:noAutofit/>
                        </wps:bodyPr>
                      </wps:wsp>
                      <wps:wsp>
                        <wps:cNvPr id="1073742050" name="Right Arrow 37"/>
                        <wps:cNvSpPr/>
                        <wps:spPr>
                          <a:xfrm rot="16200000">
                            <a:off x="878619" y="1808921"/>
                            <a:ext cx="719356" cy="170174"/>
                          </a:xfrm>
                          <a:prstGeom prst="rightArrow">
                            <a:avLst>
                              <a:gd name="adj1" fmla="val 50000"/>
                              <a:gd name="adj2" fmla="val 99362"/>
                            </a:avLst>
                          </a:prstGeom>
                          <a:solidFill>
                            <a:schemeClr val="tx1"/>
                          </a:solidFill>
                          <a:ln w="9525">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3742088" name="Text Box 2"/>
                        <wps:cNvSpPr txBox="1">
                          <a:spLocks noChangeArrowheads="1"/>
                        </wps:cNvSpPr>
                        <wps:spPr bwMode="auto">
                          <a:xfrm>
                            <a:off x="1590807" y="2108335"/>
                            <a:ext cx="987694" cy="874643"/>
                          </a:xfrm>
                          <a:prstGeom prst="rect">
                            <a:avLst/>
                          </a:prstGeom>
                          <a:noFill/>
                          <a:ln w="9525">
                            <a:noFill/>
                            <a:miter lim="800000"/>
                            <a:headEnd/>
                            <a:tailEnd/>
                          </a:ln>
                        </wps:spPr>
                        <wps:txbx>
                          <w:txbxContent>
                            <w:p w14:paraId="39BDDD24" w14:textId="77777777" w:rsidR="002A1612" w:rsidRPr="00574443" w:rsidRDefault="002A1612" w:rsidP="009040AE">
                              <w:pPr>
                                <w:jc w:val="center"/>
                                <w:rPr>
                                  <w:color w:val="FF7000"/>
                                  <w:sz w:val="24"/>
                                  <w:szCs w:val="24"/>
                                </w:rPr>
                              </w:pPr>
                              <w:proofErr w:type="spellStart"/>
                              <w:r>
                                <w:rPr>
                                  <w:color w:val="FF7000"/>
                                  <w:sz w:val="24"/>
                                  <w:szCs w:val="24"/>
                                </w:rPr>
                                <w:t>Tlačítko</w:t>
                              </w:r>
                              <w:proofErr w:type="spellEnd"/>
                              <w:r>
                                <w:rPr>
                                  <w:color w:val="FF7000"/>
                                  <w:sz w:val="24"/>
                                  <w:szCs w:val="24"/>
                                </w:rPr>
                                <w:t xml:space="preserve"> pro </w:t>
                              </w:r>
                              <w:proofErr w:type="spellStart"/>
                              <w:r>
                                <w:rPr>
                                  <w:color w:val="FF7000"/>
                                  <w:sz w:val="24"/>
                                  <w:szCs w:val="24"/>
                                </w:rPr>
                                <w:t>nahrávání</w:t>
                              </w:r>
                              <w:proofErr w:type="spellEnd"/>
                            </w:p>
                          </w:txbxContent>
                        </wps:txbx>
                        <wps:bodyPr rot="0" vert="horz" wrap="square" lIns="91440" tIns="45720" rIns="91440" bIns="45720" anchor="t" anchorCtr="0">
                          <a:noAutofit/>
                        </wps:bodyPr>
                      </wps:wsp>
                      <wps:wsp>
                        <wps:cNvPr id="1073742098" name="Text Box 2"/>
                        <wps:cNvSpPr txBox="1">
                          <a:spLocks noChangeArrowheads="1"/>
                        </wps:cNvSpPr>
                        <wps:spPr bwMode="auto">
                          <a:xfrm>
                            <a:off x="55679" y="-57156"/>
                            <a:ext cx="849506" cy="852366"/>
                          </a:xfrm>
                          <a:prstGeom prst="rect">
                            <a:avLst/>
                          </a:prstGeom>
                          <a:noFill/>
                          <a:ln w="9525">
                            <a:noFill/>
                            <a:miter lim="800000"/>
                            <a:headEnd/>
                            <a:tailEnd/>
                          </a:ln>
                        </wps:spPr>
                        <wps:txbx>
                          <w:txbxContent>
                            <w:p w14:paraId="08FB6E2C" w14:textId="4A92A98D" w:rsidR="002A1612" w:rsidRPr="009040AE" w:rsidRDefault="002A1612" w:rsidP="0040673E">
                              <w:pPr>
                                <w:rPr>
                                  <w:color w:val="FF7000"/>
                                  <w:lang w:val="cs-CZ"/>
                                </w:rPr>
                              </w:pPr>
                              <w:r w:rsidRPr="009040AE">
                                <w:rPr>
                                  <w:rFonts w:hint="eastAsia"/>
                                  <w:color w:val="FF7000"/>
                                  <w:lang w:val="cs-CZ"/>
                                </w:rPr>
                                <w:t>Tlačítko</w:t>
                              </w:r>
                              <w:r w:rsidRPr="009040AE">
                                <w:rPr>
                                  <w:color w:val="FF7000"/>
                                  <w:lang w:val="cs-CZ"/>
                                </w:rPr>
                                <w:t xml:space="preserve"> pro </w:t>
                              </w:r>
                              <w:r w:rsidRPr="009040AE">
                                <w:rPr>
                                  <w:rFonts w:hint="eastAsia"/>
                                  <w:color w:val="FF7000"/>
                                  <w:lang w:val="cs-CZ"/>
                                </w:rPr>
                                <w:t>spuštění</w:t>
                              </w:r>
                            </w:p>
                          </w:txbxContent>
                        </wps:txbx>
                        <wps:bodyPr rot="0" vert="horz" wrap="square" lIns="91440" tIns="45720" rIns="91440" bIns="45720" anchor="t" anchorCtr="0">
                          <a:noAutofit/>
                        </wps:bodyPr>
                      </wps:wsp>
                      <wps:wsp>
                        <wps:cNvPr id="1073742099" name="Text Box 2"/>
                        <wps:cNvSpPr txBox="1">
                          <a:spLocks noChangeArrowheads="1"/>
                        </wps:cNvSpPr>
                        <wps:spPr bwMode="auto">
                          <a:xfrm>
                            <a:off x="0" y="843005"/>
                            <a:ext cx="779495" cy="676019"/>
                          </a:xfrm>
                          <a:prstGeom prst="rect">
                            <a:avLst/>
                          </a:prstGeom>
                          <a:noFill/>
                          <a:ln w="9525">
                            <a:noFill/>
                            <a:miter lim="800000"/>
                            <a:headEnd/>
                            <a:tailEnd/>
                          </a:ln>
                        </wps:spPr>
                        <wps:txbx>
                          <w:txbxContent>
                            <w:p w14:paraId="0C16323C" w14:textId="77777777" w:rsidR="002A1612" w:rsidRPr="009040AE" w:rsidRDefault="002A1612" w:rsidP="0040673E">
                              <w:pPr>
                                <w:rPr>
                                  <w:color w:val="FF7000"/>
                                  <w:lang w:val="cs-CZ"/>
                                </w:rPr>
                              </w:pPr>
                              <w:r w:rsidRPr="009040AE">
                                <w:rPr>
                                  <w:rFonts w:hint="eastAsia"/>
                                  <w:color w:val="FF7000"/>
                                  <w:lang w:val="cs-CZ"/>
                                </w:rPr>
                                <w:t>Tlačítko</w:t>
                              </w:r>
                              <w:r w:rsidRPr="009040AE">
                                <w:rPr>
                                  <w:color w:val="FF7000"/>
                                  <w:lang w:val="cs-CZ"/>
                                </w:rPr>
                                <w:t xml:space="preserve"> stop</w:t>
                              </w:r>
                            </w:p>
                          </w:txbxContent>
                        </wps:txbx>
                        <wps:bodyPr rot="0" vert="horz" wrap="square" lIns="91440" tIns="45720" rIns="91440" bIns="45720" anchor="t" anchorCtr="0">
                          <a:noAutofit/>
                        </wps:bodyPr>
                      </wps:wsp>
                      <wps:wsp>
                        <wps:cNvPr id="1073742109" name="Right Arrow 43"/>
                        <wps:cNvSpPr/>
                        <wps:spPr>
                          <a:xfrm rot="15326691" flipH="1">
                            <a:off x="4564049" y="687787"/>
                            <a:ext cx="1079352" cy="170809"/>
                          </a:xfrm>
                          <a:prstGeom prst="rightArrow">
                            <a:avLst>
                              <a:gd name="adj1" fmla="val 50000"/>
                              <a:gd name="adj2" fmla="val 99362"/>
                            </a:avLst>
                          </a:prstGeom>
                          <a:solidFill>
                            <a:schemeClr val="tx1"/>
                          </a:solidFill>
                          <a:ln w="9525">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3742118" name="Right Arrow 44"/>
                        <wps:cNvSpPr/>
                        <wps:spPr>
                          <a:xfrm rot="6903149" flipH="1">
                            <a:off x="4234070" y="1856629"/>
                            <a:ext cx="719901" cy="170810"/>
                          </a:xfrm>
                          <a:prstGeom prst="rightArrow">
                            <a:avLst>
                              <a:gd name="adj1" fmla="val 50000"/>
                              <a:gd name="adj2" fmla="val 99362"/>
                            </a:avLst>
                          </a:prstGeom>
                          <a:solidFill>
                            <a:schemeClr val="tx1"/>
                          </a:solidFill>
                          <a:ln w="9525">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3742119" name="Right Arrow 43"/>
                        <wps:cNvSpPr/>
                        <wps:spPr>
                          <a:xfrm rot="6267905" flipH="1">
                            <a:off x="4220155" y="1981862"/>
                            <a:ext cx="1079852" cy="170810"/>
                          </a:xfrm>
                          <a:prstGeom prst="rightArrow">
                            <a:avLst>
                              <a:gd name="adj1" fmla="val 50000"/>
                              <a:gd name="adj2" fmla="val 99362"/>
                            </a:avLst>
                          </a:prstGeom>
                          <a:solidFill>
                            <a:schemeClr val="tx1"/>
                          </a:solidFill>
                          <a:ln w="9525">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3742120" name="Right Arrow 42"/>
                        <wps:cNvSpPr/>
                        <wps:spPr>
                          <a:xfrm rot="5400000" flipH="1">
                            <a:off x="4311595" y="2101131"/>
                            <a:ext cx="1439802" cy="170810"/>
                          </a:xfrm>
                          <a:prstGeom prst="rightArrow">
                            <a:avLst>
                              <a:gd name="adj1" fmla="val 50000"/>
                              <a:gd name="adj2" fmla="val 99362"/>
                            </a:avLst>
                          </a:prstGeom>
                          <a:solidFill>
                            <a:schemeClr val="tx1"/>
                          </a:solidFill>
                          <a:ln w="9525">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3742126" name="Text Box 2"/>
                        <wps:cNvSpPr txBox="1">
                          <a:spLocks noChangeArrowheads="1"/>
                        </wps:cNvSpPr>
                        <wps:spPr bwMode="auto">
                          <a:xfrm>
                            <a:off x="2839589" y="2150827"/>
                            <a:ext cx="1750641" cy="311107"/>
                          </a:xfrm>
                          <a:prstGeom prst="rect">
                            <a:avLst/>
                          </a:prstGeom>
                          <a:noFill/>
                          <a:ln w="9525">
                            <a:noFill/>
                            <a:miter lim="800000"/>
                            <a:headEnd/>
                            <a:tailEnd/>
                          </a:ln>
                        </wps:spPr>
                        <wps:txbx>
                          <w:txbxContent>
                            <w:p w14:paraId="59989276" w14:textId="77777777" w:rsidR="002A1612" w:rsidRPr="00574443" w:rsidRDefault="002A1612" w:rsidP="00AB129B">
                              <w:pPr>
                                <w:rPr>
                                  <w:color w:val="FF7000"/>
                                  <w:sz w:val="24"/>
                                  <w:szCs w:val="24"/>
                                </w:rPr>
                              </w:pPr>
                              <w:proofErr w:type="spellStart"/>
                              <w:r>
                                <w:rPr>
                                  <w:color w:val="FF7000"/>
                                  <w:sz w:val="24"/>
                                  <w:szCs w:val="24"/>
                                </w:rPr>
                                <w:t>Pravý</w:t>
                              </w:r>
                              <w:proofErr w:type="spellEnd"/>
                              <w:r>
                                <w:rPr>
                                  <w:color w:val="FF7000"/>
                                  <w:sz w:val="24"/>
                                  <w:szCs w:val="24"/>
                                </w:rPr>
                                <w:t xml:space="preserve"> </w:t>
                              </w:r>
                              <w:proofErr w:type="spellStart"/>
                              <w:r>
                                <w:rPr>
                                  <w:color w:val="FF7000"/>
                                  <w:sz w:val="24"/>
                                  <w:szCs w:val="24"/>
                                </w:rPr>
                                <w:t>světelný</w:t>
                              </w:r>
                              <w:proofErr w:type="spellEnd"/>
                              <w:r>
                                <w:rPr>
                                  <w:color w:val="FF7000"/>
                                  <w:sz w:val="24"/>
                                  <w:szCs w:val="24"/>
                                </w:rPr>
                                <w:t xml:space="preserve"> </w:t>
                              </w:r>
                              <w:proofErr w:type="spellStart"/>
                              <w:r>
                                <w:rPr>
                                  <w:color w:val="FF7000"/>
                                  <w:sz w:val="24"/>
                                  <w:szCs w:val="24"/>
                                </w:rPr>
                                <w:t>senzor</w:t>
                              </w:r>
                              <w:proofErr w:type="spellEnd"/>
                              <w:r>
                                <w:rPr>
                                  <w:color w:val="FF7000"/>
                                  <w:sz w:val="24"/>
                                  <w:szCs w:val="24"/>
                                </w:rPr>
                                <w:t xml:space="preserve"> </w:t>
                              </w:r>
                            </w:p>
                          </w:txbxContent>
                        </wps:txbx>
                        <wps:bodyPr rot="0" vert="horz" wrap="square" lIns="91440" tIns="45720" rIns="91440" bIns="45720" anchor="t" anchorCtr="0">
                          <a:noAutofit/>
                        </wps:bodyPr>
                      </wps:wsp>
                      <wps:wsp>
                        <wps:cNvPr id="1073742131" name="Text Box 2"/>
                        <wps:cNvSpPr txBox="1">
                          <a:spLocks noChangeArrowheads="1"/>
                        </wps:cNvSpPr>
                        <wps:spPr bwMode="auto">
                          <a:xfrm>
                            <a:off x="2720280" y="2484782"/>
                            <a:ext cx="2081264" cy="311107"/>
                          </a:xfrm>
                          <a:prstGeom prst="rect">
                            <a:avLst/>
                          </a:prstGeom>
                          <a:noFill/>
                          <a:ln w="9525">
                            <a:noFill/>
                            <a:miter lim="800000"/>
                            <a:headEnd/>
                            <a:tailEnd/>
                          </a:ln>
                        </wps:spPr>
                        <wps:txbx>
                          <w:txbxContent>
                            <w:p w14:paraId="69DB6637" w14:textId="6F01FB8C" w:rsidR="002A1612" w:rsidRPr="00574443" w:rsidRDefault="002A1612" w:rsidP="00AB129B">
                              <w:pPr>
                                <w:rPr>
                                  <w:color w:val="FF7000"/>
                                  <w:sz w:val="24"/>
                                  <w:szCs w:val="24"/>
                                </w:rPr>
                              </w:pPr>
                              <w:proofErr w:type="spellStart"/>
                              <w:r>
                                <w:rPr>
                                  <w:color w:val="FF7000"/>
                                  <w:sz w:val="24"/>
                                  <w:szCs w:val="24"/>
                                </w:rPr>
                                <w:t>Pravá</w:t>
                              </w:r>
                              <w:proofErr w:type="spellEnd"/>
                              <w:r>
                                <w:rPr>
                                  <w:color w:val="FF7000"/>
                                  <w:sz w:val="24"/>
                                  <w:szCs w:val="24"/>
                                </w:rPr>
                                <w:t xml:space="preserve"> </w:t>
                              </w:r>
                              <w:proofErr w:type="spellStart"/>
                              <w:r>
                                <w:rPr>
                                  <w:color w:val="FF7000"/>
                                  <w:sz w:val="24"/>
                                  <w:szCs w:val="24"/>
                                </w:rPr>
                                <w:t>infračervená</w:t>
                              </w:r>
                              <w:proofErr w:type="spellEnd"/>
                              <w:r>
                                <w:rPr>
                                  <w:color w:val="FF7000"/>
                                  <w:sz w:val="24"/>
                                  <w:szCs w:val="24"/>
                                </w:rPr>
                                <w:t xml:space="preserve"> LED</w:t>
                              </w:r>
                            </w:p>
                            <w:p w14:paraId="20ED340F" w14:textId="77777777" w:rsidR="002A1612" w:rsidRPr="00574443" w:rsidRDefault="002A1612" w:rsidP="00AB129B">
                              <w:pPr>
                                <w:rPr>
                                  <w:color w:val="FF7000"/>
                                  <w:sz w:val="24"/>
                                  <w:szCs w:val="24"/>
                                </w:rPr>
                              </w:pPr>
                            </w:p>
                          </w:txbxContent>
                        </wps:txbx>
                        <wps:bodyPr rot="0" vert="horz" wrap="square" lIns="91440" tIns="45720" rIns="91440" bIns="45720" anchor="t" anchorCtr="0">
                          <a:noAutofit/>
                        </wps:bodyPr>
                      </wps:wsp>
                      <wps:wsp>
                        <wps:cNvPr id="1073742132" name="Text Box 2"/>
                        <wps:cNvSpPr txBox="1">
                          <a:spLocks noChangeArrowheads="1"/>
                        </wps:cNvSpPr>
                        <wps:spPr bwMode="auto">
                          <a:xfrm>
                            <a:off x="3197520" y="2858493"/>
                            <a:ext cx="2519440" cy="311107"/>
                          </a:xfrm>
                          <a:prstGeom prst="rect">
                            <a:avLst/>
                          </a:prstGeom>
                          <a:noFill/>
                          <a:ln w="9525">
                            <a:noFill/>
                            <a:miter lim="800000"/>
                            <a:headEnd/>
                            <a:tailEnd/>
                          </a:ln>
                        </wps:spPr>
                        <wps:txbx>
                          <w:txbxContent>
                            <w:p w14:paraId="6EE3DFFB" w14:textId="6EDB21E7" w:rsidR="002A1612" w:rsidRPr="00574443" w:rsidRDefault="002A1612" w:rsidP="00AB129B">
                              <w:pPr>
                                <w:rPr>
                                  <w:color w:val="FF7000"/>
                                  <w:sz w:val="24"/>
                                  <w:szCs w:val="24"/>
                                </w:rPr>
                              </w:pPr>
                              <w:proofErr w:type="spellStart"/>
                              <w:r>
                                <w:rPr>
                                  <w:color w:val="FF7000"/>
                                  <w:sz w:val="24"/>
                                  <w:szCs w:val="24"/>
                                </w:rPr>
                                <w:t>Pravá</w:t>
                              </w:r>
                              <w:proofErr w:type="spellEnd"/>
                              <w:r>
                                <w:rPr>
                                  <w:color w:val="FF7000"/>
                                  <w:sz w:val="24"/>
                                  <w:szCs w:val="24"/>
                                </w:rPr>
                                <w:t xml:space="preserve"> </w:t>
                              </w:r>
                              <w:proofErr w:type="spellStart"/>
                              <w:r>
                                <w:rPr>
                                  <w:color w:val="FF7000"/>
                                  <w:sz w:val="24"/>
                                  <w:szCs w:val="24"/>
                                </w:rPr>
                                <w:t>červená</w:t>
                              </w:r>
                              <w:proofErr w:type="spellEnd"/>
                              <w:r>
                                <w:rPr>
                                  <w:color w:val="FF7000"/>
                                  <w:sz w:val="24"/>
                                  <w:szCs w:val="24"/>
                                </w:rPr>
                                <w:t xml:space="preserve"> LED</w:t>
                              </w:r>
                            </w:p>
                          </w:txbxContent>
                        </wps:txbx>
                        <wps:bodyPr rot="0" vert="horz" wrap="square" lIns="91440" tIns="45720" rIns="91440" bIns="45720" anchor="t" anchorCtr="0">
                          <a:noAutofit/>
                        </wps:bodyPr>
                      </wps:wsp>
                      <wps:wsp>
                        <wps:cNvPr id="1073742133" name="Text Box 2"/>
                        <wps:cNvSpPr txBox="1">
                          <a:spLocks noChangeArrowheads="1"/>
                        </wps:cNvSpPr>
                        <wps:spPr bwMode="auto">
                          <a:xfrm>
                            <a:off x="3812289" y="0"/>
                            <a:ext cx="1386889" cy="477125"/>
                          </a:xfrm>
                          <a:prstGeom prst="rect">
                            <a:avLst/>
                          </a:prstGeom>
                          <a:noFill/>
                          <a:ln w="9525">
                            <a:noFill/>
                            <a:miter lim="800000"/>
                            <a:headEnd/>
                            <a:tailEnd/>
                          </a:ln>
                        </wps:spPr>
                        <wps:txbx>
                          <w:txbxContent>
                            <w:p w14:paraId="2AC78567" w14:textId="77777777" w:rsidR="002A1612" w:rsidRPr="00574443" w:rsidRDefault="002A1612" w:rsidP="00AB129B">
                              <w:pPr>
                                <w:rPr>
                                  <w:color w:val="FF7000"/>
                                  <w:sz w:val="24"/>
                                  <w:szCs w:val="24"/>
                                </w:rPr>
                              </w:pPr>
                              <w:proofErr w:type="spellStart"/>
                              <w:r w:rsidRPr="00726EA4">
                                <w:rPr>
                                  <w:rFonts w:hint="eastAsia"/>
                                  <w:color w:val="FF7000"/>
                                  <w:sz w:val="24"/>
                                  <w:szCs w:val="24"/>
                                </w:rPr>
                                <w:t>Infračervený</w:t>
                              </w:r>
                              <w:proofErr w:type="spellEnd"/>
                              <w:r w:rsidRPr="00726EA4">
                                <w:rPr>
                                  <w:rFonts w:hint="eastAsia"/>
                                  <w:color w:val="FF7000"/>
                                  <w:sz w:val="24"/>
                                  <w:szCs w:val="24"/>
                                </w:rPr>
                                <w:t xml:space="preserve"> </w:t>
                              </w:r>
                              <w:proofErr w:type="spellStart"/>
                              <w:r w:rsidRPr="00726EA4">
                                <w:rPr>
                                  <w:rFonts w:hint="eastAsia"/>
                                  <w:color w:val="FF7000"/>
                                  <w:sz w:val="24"/>
                                  <w:szCs w:val="24"/>
                                </w:rPr>
                                <w:t>přijímač</w:t>
                              </w:r>
                              <w:proofErr w:type="spellEnd"/>
                            </w:p>
                          </w:txbxContent>
                        </wps:txbx>
                        <wps:bodyPr rot="0" vert="horz" wrap="square" lIns="91440" tIns="45720" rIns="91440" bIns="45720" anchor="t" anchorCtr="0">
                          <a:noAutofit/>
                        </wps:bodyPr>
                      </wps:wsp>
                      <wps:wsp>
                        <wps:cNvPr id="1073742140" name="Text Box 2"/>
                        <wps:cNvSpPr txBox="1">
                          <a:spLocks noChangeArrowheads="1"/>
                        </wps:cNvSpPr>
                        <wps:spPr bwMode="auto">
                          <a:xfrm>
                            <a:off x="5744816" y="1284135"/>
                            <a:ext cx="1158731" cy="659158"/>
                          </a:xfrm>
                          <a:prstGeom prst="rect">
                            <a:avLst/>
                          </a:prstGeom>
                          <a:noFill/>
                          <a:ln w="9525">
                            <a:noFill/>
                            <a:miter lim="800000"/>
                            <a:headEnd/>
                            <a:tailEnd/>
                          </a:ln>
                        </wps:spPr>
                        <wps:txbx>
                          <w:txbxContent>
                            <w:p w14:paraId="714EF9D1" w14:textId="7AB2233C" w:rsidR="002A1612" w:rsidRPr="00574443" w:rsidRDefault="002A1612" w:rsidP="00AB129B">
                              <w:pPr>
                                <w:rPr>
                                  <w:color w:val="FF7000"/>
                                  <w:sz w:val="24"/>
                                  <w:szCs w:val="24"/>
                                </w:rPr>
                              </w:pPr>
                              <w:proofErr w:type="spellStart"/>
                              <w:r>
                                <w:rPr>
                                  <w:color w:val="FF7000"/>
                                  <w:sz w:val="24"/>
                                  <w:szCs w:val="24"/>
                                </w:rPr>
                                <w:t>Pravá</w:t>
                              </w:r>
                              <w:proofErr w:type="spellEnd"/>
                              <w:r>
                                <w:rPr>
                                  <w:color w:val="FF7000"/>
                                  <w:sz w:val="24"/>
                                  <w:szCs w:val="24"/>
                                </w:rPr>
                                <w:t xml:space="preserve"> </w:t>
                              </w:r>
                              <w:proofErr w:type="spellStart"/>
                              <w:r>
                                <w:rPr>
                                  <w:color w:val="FF7000"/>
                                  <w:sz w:val="24"/>
                                  <w:szCs w:val="24"/>
                                </w:rPr>
                                <w:t>infračervená</w:t>
                              </w:r>
                              <w:proofErr w:type="spellEnd"/>
                              <w:r>
                                <w:rPr>
                                  <w:color w:val="FF7000"/>
                                  <w:sz w:val="24"/>
                                  <w:szCs w:val="24"/>
                                </w:rPr>
                                <w:t xml:space="preserve"> LED</w:t>
                              </w:r>
                            </w:p>
                          </w:txbxContent>
                        </wps:txbx>
                        <wps:bodyPr rot="0" vert="horz" wrap="square" lIns="91440" tIns="45720" rIns="91440" bIns="45720" anchor="t" anchorCtr="0">
                          <a:noAutofit/>
                        </wps:bodyPr>
                      </wps:wsp>
                      <wps:wsp>
                        <wps:cNvPr id="1073742141" name="Text Box 2"/>
                        <wps:cNvSpPr txBox="1">
                          <a:spLocks noChangeArrowheads="1"/>
                        </wps:cNvSpPr>
                        <wps:spPr bwMode="auto">
                          <a:xfrm>
                            <a:off x="5375082" y="2238292"/>
                            <a:ext cx="1107454" cy="698404"/>
                          </a:xfrm>
                          <a:prstGeom prst="rect">
                            <a:avLst/>
                          </a:prstGeom>
                          <a:noFill/>
                          <a:ln w="9525">
                            <a:noFill/>
                            <a:miter lim="800000"/>
                            <a:headEnd/>
                            <a:tailEnd/>
                          </a:ln>
                        </wps:spPr>
                        <wps:txbx>
                          <w:txbxContent>
                            <w:p w14:paraId="19C3CA87" w14:textId="5A9A9AD1" w:rsidR="002A1612" w:rsidRPr="00574443" w:rsidRDefault="002A1612" w:rsidP="00AB129B">
                              <w:pPr>
                                <w:rPr>
                                  <w:color w:val="FF7000"/>
                                  <w:sz w:val="24"/>
                                  <w:szCs w:val="24"/>
                                </w:rPr>
                              </w:pPr>
                              <w:proofErr w:type="spellStart"/>
                              <w:r>
                                <w:rPr>
                                  <w:color w:val="FF7000"/>
                                  <w:sz w:val="24"/>
                                  <w:szCs w:val="24"/>
                                </w:rPr>
                                <w:t>Levá</w:t>
                              </w:r>
                              <w:proofErr w:type="spellEnd"/>
                              <w:r>
                                <w:rPr>
                                  <w:color w:val="FF7000"/>
                                  <w:sz w:val="24"/>
                                  <w:szCs w:val="24"/>
                                </w:rPr>
                                <w:t xml:space="preserve"> </w:t>
                              </w:r>
                              <w:proofErr w:type="spellStart"/>
                              <w:r>
                                <w:rPr>
                                  <w:color w:val="FF7000"/>
                                  <w:sz w:val="24"/>
                                  <w:szCs w:val="24"/>
                                </w:rPr>
                                <w:t>červená</w:t>
                              </w:r>
                              <w:proofErr w:type="spellEnd"/>
                              <w:r>
                                <w:rPr>
                                  <w:color w:val="FF7000"/>
                                  <w:sz w:val="24"/>
                                  <w:szCs w:val="24"/>
                                </w:rPr>
                                <w:t xml:space="preserve"> LED </w:t>
                              </w:r>
                            </w:p>
                          </w:txbxContent>
                        </wps:txbx>
                        <wps:bodyPr rot="0" vert="horz" wrap="square" lIns="91440" tIns="45720" rIns="91440" bIns="45720" anchor="t" anchorCtr="0">
                          <a:noAutofit/>
                        </wps:bodyPr>
                      </wps:wsp>
                      <wps:wsp>
                        <wps:cNvPr id="1073742134" name="Text Box 2"/>
                        <wps:cNvSpPr txBox="1">
                          <a:spLocks noChangeArrowheads="1"/>
                        </wps:cNvSpPr>
                        <wps:spPr bwMode="auto">
                          <a:xfrm>
                            <a:off x="5699174" y="135250"/>
                            <a:ext cx="1193908" cy="707754"/>
                          </a:xfrm>
                          <a:prstGeom prst="rect">
                            <a:avLst/>
                          </a:prstGeom>
                          <a:noFill/>
                          <a:ln w="9525">
                            <a:noFill/>
                            <a:miter lim="800000"/>
                            <a:headEnd/>
                            <a:tailEnd/>
                          </a:ln>
                        </wps:spPr>
                        <wps:txbx>
                          <w:txbxContent>
                            <w:p w14:paraId="45C3CAE2" w14:textId="77777777" w:rsidR="002A1612" w:rsidRPr="00574443" w:rsidRDefault="002A1612" w:rsidP="00AB129B">
                              <w:pPr>
                                <w:rPr>
                                  <w:color w:val="FF7000"/>
                                  <w:sz w:val="24"/>
                                  <w:szCs w:val="24"/>
                                </w:rPr>
                              </w:pPr>
                              <w:proofErr w:type="spellStart"/>
                              <w:r>
                                <w:rPr>
                                  <w:color w:val="FF7000"/>
                                  <w:sz w:val="24"/>
                                  <w:szCs w:val="24"/>
                                </w:rPr>
                                <w:t>Levý</w:t>
                              </w:r>
                              <w:proofErr w:type="spellEnd"/>
                              <w:r>
                                <w:rPr>
                                  <w:color w:val="FF7000"/>
                                  <w:sz w:val="24"/>
                                  <w:szCs w:val="24"/>
                                </w:rPr>
                                <w:t xml:space="preserve"> </w:t>
                              </w:r>
                              <w:proofErr w:type="spellStart"/>
                              <w:r>
                                <w:rPr>
                                  <w:color w:val="FF7000"/>
                                  <w:sz w:val="24"/>
                                  <w:szCs w:val="24"/>
                                </w:rPr>
                                <w:t>infračervený</w:t>
                              </w:r>
                              <w:proofErr w:type="spellEnd"/>
                              <w:r>
                                <w:rPr>
                                  <w:color w:val="FF7000"/>
                                  <w:sz w:val="24"/>
                                  <w:szCs w:val="24"/>
                                </w:rPr>
                                <w:t xml:space="preserve"> </w:t>
                              </w:r>
                              <w:proofErr w:type="spellStart"/>
                              <w:r>
                                <w:rPr>
                                  <w:color w:val="FF7000"/>
                                  <w:sz w:val="24"/>
                                  <w:szCs w:val="24"/>
                                </w:rPr>
                                <w:t>senzor</w:t>
                              </w:r>
                              <w:proofErr w:type="spellEnd"/>
                              <w:r>
                                <w:rPr>
                                  <w:color w:val="FF7000"/>
                                  <w:sz w:val="24"/>
                                  <w:szCs w:val="24"/>
                                </w:rPr>
                                <w:t xml:space="preserve"> </w:t>
                              </w:r>
                            </w:p>
                          </w:txbxContent>
                        </wps:txbx>
                        <wps:bodyPr rot="0" vert="horz" wrap="square" lIns="91440" tIns="45720" rIns="91440" bIns="45720" anchor="t" anchorCtr="0">
                          <a:noAutofit/>
                        </wps:bodyPr>
                      </wps:wsp>
                      <wps:wsp>
                        <wps:cNvPr id="1073742142" name="Right Arrow 43"/>
                        <wps:cNvSpPr/>
                        <wps:spPr>
                          <a:xfrm rot="4953861" flipH="1">
                            <a:off x="4925833" y="1653871"/>
                            <a:ext cx="1079352" cy="170809"/>
                          </a:xfrm>
                          <a:prstGeom prst="rightArrow">
                            <a:avLst>
                              <a:gd name="adj1" fmla="val 50000"/>
                              <a:gd name="adj2" fmla="val 99362"/>
                            </a:avLst>
                          </a:prstGeom>
                          <a:solidFill>
                            <a:schemeClr val="tx1"/>
                          </a:solidFill>
                          <a:ln w="9525">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3742143" name="Right Arrow 45"/>
                        <wps:cNvSpPr/>
                        <wps:spPr>
                          <a:xfrm rot="1798752" flipH="1">
                            <a:off x="5430741" y="1168841"/>
                            <a:ext cx="431985" cy="170793"/>
                          </a:xfrm>
                          <a:prstGeom prst="rightArrow">
                            <a:avLst>
                              <a:gd name="adj1" fmla="val 50000"/>
                              <a:gd name="adj2" fmla="val 99362"/>
                            </a:avLst>
                          </a:prstGeom>
                          <a:solidFill>
                            <a:schemeClr val="tx1"/>
                          </a:solidFill>
                          <a:ln w="9525">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3742146" name="Right Arrow 37"/>
                        <wps:cNvSpPr/>
                        <wps:spPr>
                          <a:xfrm rot="13959919">
                            <a:off x="1447137" y="1685676"/>
                            <a:ext cx="719356" cy="170174"/>
                          </a:xfrm>
                          <a:prstGeom prst="rightArrow">
                            <a:avLst>
                              <a:gd name="adj1" fmla="val 50000"/>
                              <a:gd name="adj2" fmla="val 99362"/>
                            </a:avLst>
                          </a:prstGeom>
                          <a:solidFill>
                            <a:schemeClr val="tx1"/>
                          </a:solidFill>
                          <a:ln w="9525">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3742149" name="Right Arrow 55"/>
                        <wps:cNvSpPr/>
                        <wps:spPr>
                          <a:xfrm rot="12758398" flipH="1">
                            <a:off x="572494" y="496956"/>
                            <a:ext cx="1079462" cy="170157"/>
                          </a:xfrm>
                          <a:prstGeom prst="rightArrow">
                            <a:avLst>
                              <a:gd name="adj1" fmla="val 50000"/>
                              <a:gd name="adj2" fmla="val 99362"/>
                            </a:avLst>
                          </a:prstGeom>
                          <a:solidFill>
                            <a:schemeClr val="tx1"/>
                          </a:solidFill>
                          <a:ln w="9525">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3742151" name="Right Arrow 45"/>
                        <wps:cNvSpPr/>
                        <wps:spPr>
                          <a:xfrm rot="17875443" flipH="1">
                            <a:off x="5375082" y="751397"/>
                            <a:ext cx="431741" cy="170809"/>
                          </a:xfrm>
                          <a:prstGeom prst="rightArrow">
                            <a:avLst>
                              <a:gd name="adj1" fmla="val 50000"/>
                              <a:gd name="adj2" fmla="val 99362"/>
                            </a:avLst>
                          </a:prstGeom>
                          <a:solidFill>
                            <a:schemeClr val="tx1"/>
                          </a:solidFill>
                          <a:ln w="9525">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4D1B3BB" id="Group 1073742138" o:spid="_x0000_s1037" style="position:absolute;margin-left:-22.3pt;margin-top:31.6pt;width:543.4pt;height:254.05pt;z-index:253228543;mso-width-relative:margin;mso-height-relative:margin" coordorigin=",-571" coordsize="69035,3226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38&#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jHtRRQB5j+09+xh+yj+2h4Rj8D/ALVP7P3hXx1p9vvNkviDSY5prJnXaz282BLbuRxv&#10;iZW96+CfiL/waD/8EdPG9zPc+GvC/wARPB6zBvLh8O+OXkWHPdft8dyeO24kcc5r9RKKAPy8+E//&#10;AAaE/wDBHb4cajHf+KfDPxD8dLHIH+z+LPGzRxtjsRp0VqSPbNfff7OH7H/7LX7IPhmbwh+zB+z3&#10;4R8B2F0ytex+F9BhtGvGVdqvPIih53A43SMzY716RRQAfh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">
                <v:shape id="Picture 1073741834" o:spid="_x0000_s1038" type="#_x0000_t75" style="position:absolute;left:5446;width:53334;height:235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">
                  <v:imagedata r:id="rId44" o:title=""/>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55" o:spid="_x0000_s1039" type="#_x0000_t13" style="position:absolute;left:4412;top:10376;width:10795;height:1702;rotation:18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" adj="18217" fillcolor="black [3213]" strokecolor="white [3212]"/>
                <v:shape id="_x0000_s1040" type="#_x0000_t202" style="position:absolute;left:7712;top:22502;width:12382;height:65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" filled="f" stroked="f">
                  <v:textbox>
                    <w:txbxContent>
                      <w:p w14:paraId="2F833721" w14:textId="77777777" w:rsidR="002A1612" w:rsidRPr="00726EA4" w:rsidRDefault="002A1612" w:rsidP="00AB129B">
                        <w:pPr>
                          <w:rPr>
                            <w:color w:val="FF7000"/>
                            <w:sz w:val="24"/>
                            <w:szCs w:val="24"/>
                          </w:rPr>
                        </w:pPr>
                        <w:proofErr w:type="spellStart"/>
                        <w:r w:rsidRPr="00726EA4">
                          <w:rPr>
                            <w:rFonts w:hint="eastAsia"/>
                            <w:color w:val="FF7000"/>
                            <w:sz w:val="24"/>
                            <w:szCs w:val="24"/>
                          </w:rPr>
                          <w:t>Zvukový</w:t>
                        </w:r>
                        <w:proofErr w:type="spellEnd"/>
                        <w:r w:rsidRPr="00726EA4">
                          <w:rPr>
                            <w:rFonts w:hint="eastAsia"/>
                            <w:color w:val="FF7000"/>
                            <w:sz w:val="24"/>
                            <w:szCs w:val="24"/>
                          </w:rPr>
                          <w:t xml:space="preserve"> </w:t>
                        </w:r>
                        <w:proofErr w:type="spellStart"/>
                        <w:r w:rsidRPr="00726EA4">
                          <w:rPr>
                            <w:rFonts w:hint="eastAsia"/>
                            <w:color w:val="FF7000"/>
                            <w:sz w:val="24"/>
                            <w:szCs w:val="24"/>
                          </w:rPr>
                          <w:t>senzor</w:t>
                        </w:r>
                        <w:proofErr w:type="spellEnd"/>
                        <w:r w:rsidRPr="00726EA4">
                          <w:rPr>
                            <w:rFonts w:hint="eastAsia"/>
                            <w:color w:val="FF7000"/>
                            <w:sz w:val="24"/>
                            <w:szCs w:val="24"/>
                          </w:rPr>
                          <w:t xml:space="preserve"> / </w:t>
                        </w:r>
                        <w:proofErr w:type="spellStart"/>
                        <w:r w:rsidRPr="00726EA4">
                          <w:rPr>
                            <w:rFonts w:hint="eastAsia"/>
                            <w:color w:val="FF7000"/>
                            <w:sz w:val="24"/>
                            <w:szCs w:val="24"/>
                          </w:rPr>
                          <w:t>bzučák</w:t>
                        </w:r>
                        <w:proofErr w:type="spellEnd"/>
                      </w:p>
                      <w:p w14:paraId="57E6A76E" w14:textId="77777777" w:rsidR="002A1612" w:rsidRPr="00574443" w:rsidRDefault="002A1612" w:rsidP="00AB129B">
                        <w:pPr>
                          <w:rPr>
                            <w:color w:val="FF7000"/>
                            <w:sz w:val="24"/>
                            <w:szCs w:val="24"/>
                          </w:rPr>
                        </w:pPr>
                      </w:p>
                    </w:txbxContent>
                  </v:textbox>
                </v:shape>
                <v:shape id="Right Arrow 37" o:spid="_x0000_s1041" type="#_x0000_t13" style="position:absolute;left:8786;top:18089;width:7193;height:170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" adj="16523" fillcolor="black [3213]" strokecolor="white [3212]"/>
                <v:shape id="_x0000_s1042" type="#_x0000_t202" style="position:absolute;left:15908;top:21083;width:9877;height:8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" filled="f" stroked="f">
                  <v:textbox>
                    <w:txbxContent>
                      <w:p w14:paraId="39BDDD24" w14:textId="77777777" w:rsidR="002A1612" w:rsidRPr="00574443" w:rsidRDefault="002A1612" w:rsidP="009040AE">
                        <w:pPr>
                          <w:jc w:val="center"/>
                          <w:rPr>
                            <w:color w:val="FF7000"/>
                            <w:sz w:val="24"/>
                            <w:szCs w:val="24"/>
                          </w:rPr>
                        </w:pPr>
                        <w:proofErr w:type="spellStart"/>
                        <w:r>
                          <w:rPr>
                            <w:color w:val="FF7000"/>
                            <w:sz w:val="24"/>
                            <w:szCs w:val="24"/>
                          </w:rPr>
                          <w:t>Tlačítko</w:t>
                        </w:r>
                        <w:proofErr w:type="spellEnd"/>
                        <w:r>
                          <w:rPr>
                            <w:color w:val="FF7000"/>
                            <w:sz w:val="24"/>
                            <w:szCs w:val="24"/>
                          </w:rPr>
                          <w:t xml:space="preserve"> pro </w:t>
                        </w:r>
                        <w:proofErr w:type="spellStart"/>
                        <w:r>
                          <w:rPr>
                            <w:color w:val="FF7000"/>
                            <w:sz w:val="24"/>
                            <w:szCs w:val="24"/>
                          </w:rPr>
                          <w:t>nahrávání</w:t>
                        </w:r>
                        <w:proofErr w:type="spellEnd"/>
                      </w:p>
                    </w:txbxContent>
                  </v:textbox>
                </v:shape>
                <v:shape id="_x0000_s1043" type="#_x0000_t202" style="position:absolute;left:556;top:-571;width:8495;height:85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" filled="f" stroked="f">
                  <v:textbox>
                    <w:txbxContent>
                      <w:p w14:paraId="08FB6E2C" w14:textId="4A92A98D" w:rsidR="002A1612" w:rsidRPr="009040AE" w:rsidRDefault="002A1612" w:rsidP="0040673E">
                        <w:pPr>
                          <w:rPr>
                            <w:color w:val="FF7000"/>
                            <w:lang w:val="cs-CZ"/>
                          </w:rPr>
                        </w:pPr>
                        <w:r w:rsidRPr="009040AE">
                          <w:rPr>
                            <w:rFonts w:hint="eastAsia"/>
                            <w:color w:val="FF7000"/>
                            <w:lang w:val="cs-CZ"/>
                          </w:rPr>
                          <w:t>Tlačítko</w:t>
                        </w:r>
                        <w:r w:rsidRPr="009040AE">
                          <w:rPr>
                            <w:color w:val="FF7000"/>
                            <w:lang w:val="cs-CZ"/>
                          </w:rPr>
                          <w:t xml:space="preserve"> pro </w:t>
                        </w:r>
                        <w:r w:rsidRPr="009040AE">
                          <w:rPr>
                            <w:rFonts w:hint="eastAsia"/>
                            <w:color w:val="FF7000"/>
                            <w:lang w:val="cs-CZ"/>
                          </w:rPr>
                          <w:t>spuštění</w:t>
                        </w:r>
                      </w:p>
                    </w:txbxContent>
                  </v:textbox>
                </v:shape>
                <v:shape id="_x0000_s1044" type="#_x0000_t202" style="position:absolute;top:8430;width:7794;height:67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" filled="f" stroked="f">
                  <v:textbox>
                    <w:txbxContent>
                      <w:p w14:paraId="0C16323C" w14:textId="77777777" w:rsidR="002A1612" w:rsidRPr="009040AE" w:rsidRDefault="002A1612" w:rsidP="0040673E">
                        <w:pPr>
                          <w:rPr>
                            <w:color w:val="FF7000"/>
                            <w:lang w:val="cs-CZ"/>
                          </w:rPr>
                        </w:pPr>
                        <w:r w:rsidRPr="009040AE">
                          <w:rPr>
                            <w:rFonts w:hint="eastAsia"/>
                            <w:color w:val="FF7000"/>
                            <w:lang w:val="cs-CZ"/>
                          </w:rPr>
                          <w:t>Tlačítko</w:t>
                        </w:r>
                        <w:r w:rsidRPr="009040AE">
                          <w:rPr>
                            <w:color w:val="FF7000"/>
                            <w:lang w:val="cs-CZ"/>
                          </w:rPr>
                          <w:t xml:space="preserve"> stop</w:t>
                        </w:r>
                      </w:p>
                    </w:txbxContent>
                  </v:textbox>
                </v:shape>
                <v:shape id="Right Arrow 43" o:spid="_x0000_s1045" type="#_x0000_t13" style="position:absolute;left:45640;top:6878;width:10793;height:1708;rotation:6852126fd;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" adj="18204" fillcolor="black [3213]" strokecolor="white [3212]"/>
                <v:shape id="Right Arrow 44" o:spid="_x0000_s1046" type="#_x0000_t13" style="position:absolute;left:42340;top:18566;width:7199;height:1708;rotation:-7540080fd;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" adj="16508" fillcolor="black [3213]" strokecolor="white [3212]"/>
                <v:shape id="Right Arrow 43" o:spid="_x0000_s1047" type="#_x0000_t13" style="position:absolute;left:42201;top:19818;width:10798;height:1708;rotation:-6846224fd;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" adj="18205" fillcolor="black [3213]" strokecolor="white [3212]"/>
                <v:shape id="Right Arrow 42" o:spid="_x0000_s1048" type="#_x0000_t13" style="position:absolute;left:43116;top:21010;width:14398;height:1709;rotation:-9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" adj="19054" fillcolor="black [3213]" strokecolor="white [3212]"/>
                <v:shape id="_x0000_s1049" type="#_x0000_t202" style="position:absolute;left:28395;top:21508;width:17507;height:3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" filled="f" stroked="f">
                  <v:textbox>
                    <w:txbxContent>
                      <w:p w14:paraId="59989276" w14:textId="77777777" w:rsidR="002A1612" w:rsidRPr="00574443" w:rsidRDefault="002A1612" w:rsidP="00AB129B">
                        <w:pPr>
                          <w:rPr>
                            <w:color w:val="FF7000"/>
                            <w:sz w:val="24"/>
                            <w:szCs w:val="24"/>
                          </w:rPr>
                        </w:pPr>
                        <w:proofErr w:type="spellStart"/>
                        <w:r>
                          <w:rPr>
                            <w:color w:val="FF7000"/>
                            <w:sz w:val="24"/>
                            <w:szCs w:val="24"/>
                          </w:rPr>
                          <w:t>Pravý</w:t>
                        </w:r>
                        <w:proofErr w:type="spellEnd"/>
                        <w:r>
                          <w:rPr>
                            <w:color w:val="FF7000"/>
                            <w:sz w:val="24"/>
                            <w:szCs w:val="24"/>
                          </w:rPr>
                          <w:t xml:space="preserve"> </w:t>
                        </w:r>
                        <w:proofErr w:type="spellStart"/>
                        <w:r>
                          <w:rPr>
                            <w:color w:val="FF7000"/>
                            <w:sz w:val="24"/>
                            <w:szCs w:val="24"/>
                          </w:rPr>
                          <w:t>světelný</w:t>
                        </w:r>
                        <w:proofErr w:type="spellEnd"/>
                        <w:r>
                          <w:rPr>
                            <w:color w:val="FF7000"/>
                            <w:sz w:val="24"/>
                            <w:szCs w:val="24"/>
                          </w:rPr>
                          <w:t xml:space="preserve"> </w:t>
                        </w:r>
                        <w:proofErr w:type="spellStart"/>
                        <w:r>
                          <w:rPr>
                            <w:color w:val="FF7000"/>
                            <w:sz w:val="24"/>
                            <w:szCs w:val="24"/>
                          </w:rPr>
                          <w:t>senzor</w:t>
                        </w:r>
                        <w:proofErr w:type="spellEnd"/>
                        <w:r>
                          <w:rPr>
                            <w:color w:val="FF7000"/>
                            <w:sz w:val="24"/>
                            <w:szCs w:val="24"/>
                          </w:rPr>
                          <w:t xml:space="preserve"> </w:t>
                        </w:r>
                      </w:p>
                    </w:txbxContent>
                  </v:textbox>
                </v:shape>
                <v:shape id="_x0000_s1050" type="#_x0000_t202" style="position:absolute;left:27202;top:24847;width:20813;height:3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" filled="f" stroked="f">
                  <v:textbox>
                    <w:txbxContent>
                      <w:p w14:paraId="69DB6637" w14:textId="6F01FB8C" w:rsidR="002A1612" w:rsidRPr="00574443" w:rsidRDefault="002A1612" w:rsidP="00AB129B">
                        <w:pPr>
                          <w:rPr>
                            <w:color w:val="FF7000"/>
                            <w:sz w:val="24"/>
                            <w:szCs w:val="24"/>
                          </w:rPr>
                        </w:pPr>
                        <w:proofErr w:type="spellStart"/>
                        <w:r>
                          <w:rPr>
                            <w:color w:val="FF7000"/>
                            <w:sz w:val="24"/>
                            <w:szCs w:val="24"/>
                          </w:rPr>
                          <w:t>Pravá</w:t>
                        </w:r>
                        <w:proofErr w:type="spellEnd"/>
                        <w:r>
                          <w:rPr>
                            <w:color w:val="FF7000"/>
                            <w:sz w:val="24"/>
                            <w:szCs w:val="24"/>
                          </w:rPr>
                          <w:t xml:space="preserve"> </w:t>
                        </w:r>
                        <w:proofErr w:type="spellStart"/>
                        <w:r>
                          <w:rPr>
                            <w:color w:val="FF7000"/>
                            <w:sz w:val="24"/>
                            <w:szCs w:val="24"/>
                          </w:rPr>
                          <w:t>infračervená</w:t>
                        </w:r>
                        <w:proofErr w:type="spellEnd"/>
                        <w:r>
                          <w:rPr>
                            <w:color w:val="FF7000"/>
                            <w:sz w:val="24"/>
                            <w:szCs w:val="24"/>
                          </w:rPr>
                          <w:t xml:space="preserve"> LED</w:t>
                        </w:r>
                      </w:p>
                      <w:p w14:paraId="20ED340F" w14:textId="77777777" w:rsidR="002A1612" w:rsidRPr="00574443" w:rsidRDefault="002A1612" w:rsidP="00AB129B">
                        <w:pPr>
                          <w:rPr>
                            <w:color w:val="FF7000"/>
                            <w:sz w:val="24"/>
                            <w:szCs w:val="24"/>
                          </w:rPr>
                        </w:pPr>
                      </w:p>
                    </w:txbxContent>
                  </v:textbox>
                </v:shape>
                <v:shape id="_x0000_s1051" type="#_x0000_t202" style="position:absolute;left:31975;top:28584;width:25194;height:31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" filled="f" stroked="f">
                  <v:textbox>
                    <w:txbxContent>
                      <w:p w14:paraId="6EE3DFFB" w14:textId="6EDB21E7" w:rsidR="002A1612" w:rsidRPr="00574443" w:rsidRDefault="002A1612" w:rsidP="00AB129B">
                        <w:pPr>
                          <w:rPr>
                            <w:color w:val="FF7000"/>
                            <w:sz w:val="24"/>
                            <w:szCs w:val="24"/>
                          </w:rPr>
                        </w:pPr>
                        <w:proofErr w:type="spellStart"/>
                        <w:r>
                          <w:rPr>
                            <w:color w:val="FF7000"/>
                            <w:sz w:val="24"/>
                            <w:szCs w:val="24"/>
                          </w:rPr>
                          <w:t>Pravá</w:t>
                        </w:r>
                        <w:proofErr w:type="spellEnd"/>
                        <w:r>
                          <w:rPr>
                            <w:color w:val="FF7000"/>
                            <w:sz w:val="24"/>
                            <w:szCs w:val="24"/>
                          </w:rPr>
                          <w:t xml:space="preserve"> </w:t>
                        </w:r>
                        <w:proofErr w:type="spellStart"/>
                        <w:r>
                          <w:rPr>
                            <w:color w:val="FF7000"/>
                            <w:sz w:val="24"/>
                            <w:szCs w:val="24"/>
                          </w:rPr>
                          <w:t>červená</w:t>
                        </w:r>
                        <w:proofErr w:type="spellEnd"/>
                        <w:r>
                          <w:rPr>
                            <w:color w:val="FF7000"/>
                            <w:sz w:val="24"/>
                            <w:szCs w:val="24"/>
                          </w:rPr>
                          <w:t xml:space="preserve"> LED</w:t>
                        </w:r>
                      </w:p>
                    </w:txbxContent>
                  </v:textbox>
                </v:shape>
                <v:shape id="_x0000_s1052" type="#_x0000_t202" style="position:absolute;left:38122;width:13869;height:4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" filled="f" stroked="f">
                  <v:textbox>
                    <w:txbxContent>
                      <w:p w14:paraId="2AC78567" w14:textId="77777777" w:rsidR="002A1612" w:rsidRPr="00574443" w:rsidRDefault="002A1612" w:rsidP="00AB129B">
                        <w:pPr>
                          <w:rPr>
                            <w:color w:val="FF7000"/>
                            <w:sz w:val="24"/>
                            <w:szCs w:val="24"/>
                          </w:rPr>
                        </w:pPr>
                        <w:proofErr w:type="spellStart"/>
                        <w:r w:rsidRPr="00726EA4">
                          <w:rPr>
                            <w:rFonts w:hint="eastAsia"/>
                            <w:color w:val="FF7000"/>
                            <w:sz w:val="24"/>
                            <w:szCs w:val="24"/>
                          </w:rPr>
                          <w:t>Infračervený</w:t>
                        </w:r>
                        <w:proofErr w:type="spellEnd"/>
                        <w:r w:rsidRPr="00726EA4">
                          <w:rPr>
                            <w:rFonts w:hint="eastAsia"/>
                            <w:color w:val="FF7000"/>
                            <w:sz w:val="24"/>
                            <w:szCs w:val="24"/>
                          </w:rPr>
                          <w:t xml:space="preserve"> </w:t>
                        </w:r>
                        <w:proofErr w:type="spellStart"/>
                        <w:r w:rsidRPr="00726EA4">
                          <w:rPr>
                            <w:rFonts w:hint="eastAsia"/>
                            <w:color w:val="FF7000"/>
                            <w:sz w:val="24"/>
                            <w:szCs w:val="24"/>
                          </w:rPr>
                          <w:t>přijímač</w:t>
                        </w:r>
                        <w:proofErr w:type="spellEnd"/>
                      </w:p>
                    </w:txbxContent>
                  </v:textbox>
                </v:shape>
                <v:shape id="_x0000_s1053" type="#_x0000_t202" style="position:absolute;left:57448;top:12841;width:11587;height:6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" filled="f" stroked="f">
                  <v:textbox>
                    <w:txbxContent>
                      <w:p w14:paraId="714EF9D1" w14:textId="7AB2233C" w:rsidR="002A1612" w:rsidRPr="00574443" w:rsidRDefault="002A1612" w:rsidP="00AB129B">
                        <w:pPr>
                          <w:rPr>
                            <w:color w:val="FF7000"/>
                            <w:sz w:val="24"/>
                            <w:szCs w:val="24"/>
                          </w:rPr>
                        </w:pPr>
                        <w:proofErr w:type="spellStart"/>
                        <w:r>
                          <w:rPr>
                            <w:color w:val="FF7000"/>
                            <w:sz w:val="24"/>
                            <w:szCs w:val="24"/>
                          </w:rPr>
                          <w:t>Pravá</w:t>
                        </w:r>
                        <w:proofErr w:type="spellEnd"/>
                        <w:r>
                          <w:rPr>
                            <w:color w:val="FF7000"/>
                            <w:sz w:val="24"/>
                            <w:szCs w:val="24"/>
                          </w:rPr>
                          <w:t xml:space="preserve"> </w:t>
                        </w:r>
                        <w:proofErr w:type="spellStart"/>
                        <w:r>
                          <w:rPr>
                            <w:color w:val="FF7000"/>
                            <w:sz w:val="24"/>
                            <w:szCs w:val="24"/>
                          </w:rPr>
                          <w:t>infračervená</w:t>
                        </w:r>
                        <w:proofErr w:type="spellEnd"/>
                        <w:r>
                          <w:rPr>
                            <w:color w:val="FF7000"/>
                            <w:sz w:val="24"/>
                            <w:szCs w:val="24"/>
                          </w:rPr>
                          <w:t xml:space="preserve"> LED</w:t>
                        </w:r>
                      </w:p>
                    </w:txbxContent>
                  </v:textbox>
                </v:shape>
                <v:shape id="_x0000_s1054" type="#_x0000_t202" style="position:absolute;left:53750;top:22382;width:11075;height:6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" filled="f" stroked="f">
                  <v:textbox>
                    <w:txbxContent>
                      <w:p w14:paraId="19C3CA87" w14:textId="5A9A9AD1" w:rsidR="002A1612" w:rsidRPr="00574443" w:rsidRDefault="002A1612" w:rsidP="00AB129B">
                        <w:pPr>
                          <w:rPr>
                            <w:color w:val="FF7000"/>
                            <w:sz w:val="24"/>
                            <w:szCs w:val="24"/>
                          </w:rPr>
                        </w:pPr>
                        <w:proofErr w:type="spellStart"/>
                        <w:r>
                          <w:rPr>
                            <w:color w:val="FF7000"/>
                            <w:sz w:val="24"/>
                            <w:szCs w:val="24"/>
                          </w:rPr>
                          <w:t>Levá</w:t>
                        </w:r>
                        <w:proofErr w:type="spellEnd"/>
                        <w:r>
                          <w:rPr>
                            <w:color w:val="FF7000"/>
                            <w:sz w:val="24"/>
                            <w:szCs w:val="24"/>
                          </w:rPr>
                          <w:t xml:space="preserve"> </w:t>
                        </w:r>
                        <w:proofErr w:type="spellStart"/>
                        <w:r>
                          <w:rPr>
                            <w:color w:val="FF7000"/>
                            <w:sz w:val="24"/>
                            <w:szCs w:val="24"/>
                          </w:rPr>
                          <w:t>červená</w:t>
                        </w:r>
                        <w:proofErr w:type="spellEnd"/>
                        <w:r>
                          <w:rPr>
                            <w:color w:val="FF7000"/>
                            <w:sz w:val="24"/>
                            <w:szCs w:val="24"/>
                          </w:rPr>
                          <w:t xml:space="preserve"> LED </w:t>
                        </w:r>
                      </w:p>
                    </w:txbxContent>
                  </v:textbox>
                </v:shape>
                <v:shape id="_x0000_s1055" type="#_x0000_t202" style="position:absolute;left:56991;top:1352;width:11939;height:70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" filled="f" stroked="f">
                  <v:textbox>
                    <w:txbxContent>
                      <w:p w14:paraId="45C3CAE2" w14:textId="77777777" w:rsidR="002A1612" w:rsidRPr="00574443" w:rsidRDefault="002A1612" w:rsidP="00AB129B">
                        <w:pPr>
                          <w:rPr>
                            <w:color w:val="FF7000"/>
                            <w:sz w:val="24"/>
                            <w:szCs w:val="24"/>
                          </w:rPr>
                        </w:pPr>
                        <w:proofErr w:type="spellStart"/>
                        <w:r>
                          <w:rPr>
                            <w:color w:val="FF7000"/>
                            <w:sz w:val="24"/>
                            <w:szCs w:val="24"/>
                          </w:rPr>
                          <w:t>Levý</w:t>
                        </w:r>
                        <w:proofErr w:type="spellEnd"/>
                        <w:r>
                          <w:rPr>
                            <w:color w:val="FF7000"/>
                            <w:sz w:val="24"/>
                            <w:szCs w:val="24"/>
                          </w:rPr>
                          <w:t xml:space="preserve"> </w:t>
                        </w:r>
                        <w:proofErr w:type="spellStart"/>
                        <w:r>
                          <w:rPr>
                            <w:color w:val="FF7000"/>
                            <w:sz w:val="24"/>
                            <w:szCs w:val="24"/>
                          </w:rPr>
                          <w:t>infračervený</w:t>
                        </w:r>
                        <w:proofErr w:type="spellEnd"/>
                        <w:r>
                          <w:rPr>
                            <w:color w:val="FF7000"/>
                            <w:sz w:val="24"/>
                            <w:szCs w:val="24"/>
                          </w:rPr>
                          <w:t xml:space="preserve"> </w:t>
                        </w:r>
                        <w:proofErr w:type="spellStart"/>
                        <w:r>
                          <w:rPr>
                            <w:color w:val="FF7000"/>
                            <w:sz w:val="24"/>
                            <w:szCs w:val="24"/>
                          </w:rPr>
                          <w:t>senzor</w:t>
                        </w:r>
                        <w:proofErr w:type="spellEnd"/>
                        <w:r>
                          <w:rPr>
                            <w:color w:val="FF7000"/>
                            <w:sz w:val="24"/>
                            <w:szCs w:val="24"/>
                          </w:rPr>
                          <w:t xml:space="preserve"> </w:t>
                        </w:r>
                      </w:p>
                    </w:txbxContent>
                  </v:textbox>
                </v:shape>
                <v:shape id="Right Arrow 43" o:spid="_x0000_s1056" type="#_x0000_t13" style="position:absolute;left:49258;top:16539;width:10793;height:1708;rotation:-5410937fd;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" adj="18204" fillcolor="black [3213]" strokecolor="white [3212]"/>
                <v:shape id="Right Arrow 45" o:spid="_x0000_s1057" type="#_x0000_t13" style="position:absolute;left:54307;top:11688;width:4320;height:1708;rotation:-1964717fd;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" adj="13115" fillcolor="black [3213]" strokecolor="white [3212]"/>
                <v:shape id="Right Arrow 37" o:spid="_x0000_s1058" type="#_x0000_t13" style="position:absolute;left:14471;top:16856;width:7194;height:1702;rotation:-8345006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" adj="16523" fillcolor="black [3213]" strokecolor="white [3212]"/>
                <v:shape id="Right Arrow 55" o:spid="_x0000_s1059" type="#_x0000_t13" style="position:absolute;left:5724;top:4969;width:10795;height:1702;rotation:9657387fd;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" adj="18217" fillcolor="black [3213]" strokecolor="white [3212]"/>
                <v:shape id="Right Arrow 45" o:spid="_x0000_s1060" type="#_x0000_t13" style="position:absolute;left:53750;top:7514;width:4317;height:1708;rotation:4068209fd;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" adj="13109" fillcolor="black [3213]" strokecolor="white [3212]"/>
                <w10:wrap type="topAndBottom"/>
              </v:group>
            </w:pict>
          </mc:Fallback>
        </mc:AlternateContent>
      </w:r>
      <w:r w:rsidR="00AB129B" w:rsidRPr="00FE1D98">
        <w:rPr>
          <w:lang w:val="cs-CZ"/>
        </w:rPr>
        <w:t>Podívejte se na horní část robota Edison. Zkuste najít všechny součásti označené na obrázku.</w:t>
      </w:r>
      <w:r w:rsidR="00AB129B" w:rsidRPr="00FE1D98">
        <w:rPr>
          <w:noProof/>
          <w:lang w:val="cs-CZ"/>
        </w:rPr>
        <w:t xml:space="preserve"> </w:t>
      </w:r>
    </w:p>
    <w:p w14:paraId="42163448" w14:textId="77777777" w:rsidR="00AB129B" w:rsidRPr="00FE1D98" w:rsidRDefault="00AB129B" w:rsidP="00AB129B">
      <w:pPr>
        <w:rPr>
          <w:lang w:val="cs-CZ"/>
        </w:rPr>
      </w:pPr>
    </w:p>
    <w:p w14:paraId="68E08DC3" w14:textId="77777777" w:rsidR="00AB129B" w:rsidRPr="00FE1D98" w:rsidRDefault="00AB129B" w:rsidP="00AB129B">
      <w:pPr>
        <w:pStyle w:val="Nadpis2"/>
        <w:rPr>
          <w:lang w:val="cs-CZ"/>
        </w:rPr>
      </w:pPr>
      <w:bookmarkStart w:id="5" w:name="_Hlk509405067"/>
      <w:r w:rsidRPr="00FE1D98">
        <w:rPr>
          <w:lang w:val="cs-CZ"/>
        </w:rPr>
        <w:lastRenderedPageBreak/>
        <w:t xml:space="preserve">Úkol 2: Podívejte se na Edisona zespoda </w:t>
      </w:r>
    </w:p>
    <w:p w14:paraId="09AB695B" w14:textId="77777777" w:rsidR="00AB129B" w:rsidRPr="00FE1D98" w:rsidRDefault="00AB129B" w:rsidP="00AB129B">
      <w:pPr>
        <w:rPr>
          <w:lang w:val="cs-CZ"/>
        </w:rPr>
      </w:pPr>
      <w:r w:rsidRPr="00FE1D98">
        <w:rPr>
          <w:noProof/>
          <w:lang w:val="cs-CZ"/>
        </w:rPr>
        <mc:AlternateContent>
          <mc:Choice Requires="wpg">
            <w:drawing>
              <wp:anchor distT="0" distB="0" distL="114300" distR="114300" simplePos="0" relativeHeight="253229056" behindDoc="0" locked="0" layoutInCell="1" allowOverlap="1" wp14:anchorId="11B0AFF1" wp14:editId="10CF3DA0">
                <wp:simplePos x="0" y="0"/>
                <wp:positionH relativeFrom="column">
                  <wp:posOffset>202261</wp:posOffset>
                </wp:positionH>
                <wp:positionV relativeFrom="paragraph">
                  <wp:posOffset>507773</wp:posOffset>
                </wp:positionV>
                <wp:extent cx="5095875" cy="2795911"/>
                <wp:effectExtent l="0" t="0" r="9525" b="4445"/>
                <wp:wrapTopAndBottom/>
                <wp:docPr id="1073742020" name="Group 1073742020"/>
                <wp:cNvGraphicFramePr/>
                <a:graphic xmlns:a="http://schemas.openxmlformats.org/drawingml/2006/main">
                  <a:graphicData uri="http://schemas.microsoft.com/office/word/2010/wordprocessingGroup">
                    <wpg:wgp>
                      <wpg:cNvGrpSpPr/>
                      <wpg:grpSpPr>
                        <a:xfrm>
                          <a:off x="0" y="0"/>
                          <a:ext cx="5095875" cy="2795911"/>
                          <a:chOff x="0" y="-7"/>
                          <a:chExt cx="5095875" cy="2795995"/>
                        </a:xfrm>
                      </wpg:grpSpPr>
                      <pic:pic xmlns:pic="http://schemas.openxmlformats.org/drawingml/2006/picture">
                        <pic:nvPicPr>
                          <pic:cNvPr id="1073741835" name="Picture 1073741835"/>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367748"/>
                            <a:ext cx="5095875" cy="2428240"/>
                          </a:xfrm>
                          <a:prstGeom prst="rect">
                            <a:avLst/>
                          </a:prstGeom>
                        </pic:spPr>
                      </pic:pic>
                      <wps:wsp>
                        <wps:cNvPr id="1073741926" name="Text Box 2"/>
                        <wps:cNvSpPr txBox="1">
                          <a:spLocks noChangeArrowheads="1"/>
                        </wps:cNvSpPr>
                        <wps:spPr bwMode="auto">
                          <a:xfrm>
                            <a:off x="1000539" y="-1"/>
                            <a:ext cx="1238250" cy="457201"/>
                          </a:xfrm>
                          <a:prstGeom prst="rect">
                            <a:avLst/>
                          </a:prstGeom>
                          <a:noFill/>
                          <a:ln w="9525">
                            <a:noFill/>
                            <a:miter lim="800000"/>
                            <a:headEnd/>
                            <a:tailEnd/>
                          </a:ln>
                        </wps:spPr>
                        <wps:txbx>
                          <w:txbxContent>
                            <w:p w14:paraId="23D5DFD3" w14:textId="77777777" w:rsidR="002A1612" w:rsidRPr="00574443" w:rsidRDefault="002A1612" w:rsidP="00AB129B">
                              <w:pPr>
                                <w:rPr>
                                  <w:color w:val="FF7000"/>
                                  <w:sz w:val="24"/>
                                  <w:szCs w:val="24"/>
                                </w:rPr>
                              </w:pPr>
                              <w:proofErr w:type="spellStart"/>
                              <w:r>
                                <w:rPr>
                                  <w:color w:val="FF7000"/>
                                  <w:sz w:val="24"/>
                                  <w:szCs w:val="24"/>
                                </w:rPr>
                                <w:t>Odnímatelný</w:t>
                              </w:r>
                              <w:proofErr w:type="spellEnd"/>
                              <w:r>
                                <w:rPr>
                                  <w:color w:val="FF7000"/>
                                  <w:sz w:val="24"/>
                                  <w:szCs w:val="24"/>
                                </w:rPr>
                                <w:t xml:space="preserve"> </w:t>
                              </w:r>
                              <w:proofErr w:type="spellStart"/>
                              <w:r>
                                <w:rPr>
                                  <w:color w:val="FF7000"/>
                                  <w:sz w:val="24"/>
                                  <w:szCs w:val="24"/>
                                </w:rPr>
                                <w:t>kluzák</w:t>
                              </w:r>
                              <w:proofErr w:type="spellEnd"/>
                            </w:p>
                          </w:txbxContent>
                        </wps:txbx>
                        <wps:bodyPr rot="0" vert="horz" wrap="square" lIns="91440" tIns="45720" rIns="91440" bIns="45720" anchor="t" anchorCtr="0">
                          <a:noAutofit/>
                        </wps:bodyPr>
                      </wps:wsp>
                      <wps:wsp>
                        <wps:cNvPr id="1073741940" name="Text Box 2"/>
                        <wps:cNvSpPr txBox="1">
                          <a:spLocks noChangeArrowheads="1"/>
                        </wps:cNvSpPr>
                        <wps:spPr bwMode="auto">
                          <a:xfrm>
                            <a:off x="2839279" y="-7"/>
                            <a:ext cx="1958008" cy="526703"/>
                          </a:xfrm>
                          <a:prstGeom prst="rect">
                            <a:avLst/>
                          </a:prstGeom>
                          <a:noFill/>
                          <a:ln w="9525">
                            <a:noFill/>
                            <a:miter lim="800000"/>
                            <a:headEnd/>
                            <a:tailEnd/>
                          </a:ln>
                        </wps:spPr>
                        <wps:txbx>
                          <w:txbxContent>
                            <w:p w14:paraId="7C3C32BD" w14:textId="77777777" w:rsidR="002A1612" w:rsidRPr="00791D71" w:rsidRDefault="002A1612" w:rsidP="00AB129B">
                              <w:pPr>
                                <w:rPr>
                                  <w:color w:val="FF7000"/>
                                  <w:sz w:val="24"/>
                                  <w:szCs w:val="24"/>
                                </w:rPr>
                              </w:pPr>
                              <w:proofErr w:type="spellStart"/>
                              <w:r>
                                <w:rPr>
                                  <w:color w:val="FF7000"/>
                                  <w:sz w:val="24"/>
                                  <w:szCs w:val="24"/>
                                </w:rPr>
                                <w:t>Přípojky</w:t>
                              </w:r>
                              <w:proofErr w:type="spellEnd"/>
                              <w:r>
                                <w:rPr>
                                  <w:color w:val="FF7000"/>
                                  <w:sz w:val="24"/>
                                  <w:szCs w:val="24"/>
                                </w:rPr>
                                <w:t xml:space="preserve"> </w:t>
                              </w:r>
                              <w:proofErr w:type="spellStart"/>
                              <w:r>
                                <w:rPr>
                                  <w:color w:val="FF7000"/>
                                  <w:sz w:val="24"/>
                                  <w:szCs w:val="24"/>
                                </w:rPr>
                                <w:t>kabelu</w:t>
                              </w:r>
                              <w:proofErr w:type="spellEnd"/>
                              <w:r>
                                <w:rPr>
                                  <w:color w:val="FF7000"/>
                                  <w:sz w:val="24"/>
                                  <w:szCs w:val="24"/>
                                </w:rPr>
                                <w:t xml:space="preserve"> </w:t>
                              </w:r>
                              <w:proofErr w:type="spellStart"/>
                              <w:r w:rsidRPr="00791D71">
                                <w:rPr>
                                  <w:color w:val="FF7000"/>
                                  <w:sz w:val="24"/>
                                  <w:szCs w:val="24"/>
                                </w:rPr>
                                <w:t>EdComm</w:t>
                              </w:r>
                              <w:proofErr w:type="spellEnd"/>
                            </w:p>
                          </w:txbxContent>
                        </wps:txbx>
                        <wps:bodyPr rot="0" vert="horz" wrap="square" lIns="91440" tIns="45720" rIns="91440" bIns="45720" anchor="t" anchorCtr="0">
                          <a:noAutofit/>
                        </wps:bodyPr>
                      </wps:wsp>
                      <wps:wsp>
                        <wps:cNvPr id="1073741952" name="Text Box 2"/>
                        <wps:cNvSpPr txBox="1">
                          <a:spLocks noChangeArrowheads="1"/>
                        </wps:cNvSpPr>
                        <wps:spPr bwMode="auto">
                          <a:xfrm>
                            <a:off x="0" y="1278835"/>
                            <a:ext cx="904460" cy="790906"/>
                          </a:xfrm>
                          <a:prstGeom prst="rect">
                            <a:avLst/>
                          </a:prstGeom>
                          <a:noFill/>
                          <a:ln w="9525">
                            <a:noFill/>
                            <a:miter lim="800000"/>
                            <a:headEnd/>
                            <a:tailEnd/>
                          </a:ln>
                        </wps:spPr>
                        <wps:txbx>
                          <w:txbxContent>
                            <w:p w14:paraId="62CC9B96" w14:textId="77777777" w:rsidR="002A1612" w:rsidRPr="009040AE" w:rsidRDefault="002A1612">
                              <w:pPr>
                                <w:rPr>
                                  <w:color w:val="FF7000"/>
                                  <w:lang w:val="cs-CZ"/>
                                </w:rPr>
                              </w:pPr>
                              <w:r w:rsidRPr="009040AE">
                                <w:rPr>
                                  <w:color w:val="FF7000"/>
                                  <w:lang w:val="cs-CZ"/>
                                </w:rPr>
                                <w:t xml:space="preserve">Senzor sledování </w:t>
                              </w:r>
                              <w:r w:rsidRPr="009040AE">
                                <w:rPr>
                                  <w:rFonts w:hint="eastAsia"/>
                                  <w:color w:val="FF7000"/>
                                  <w:lang w:val="cs-CZ"/>
                                </w:rPr>
                                <w:t>čáry</w:t>
                              </w:r>
                            </w:p>
                          </w:txbxContent>
                        </wps:txbx>
                        <wps:bodyPr rot="0" vert="horz" wrap="square" lIns="91440" tIns="45720" rIns="91440" bIns="45720" anchor="t" anchorCtr="0">
                          <a:noAutofit/>
                        </wps:bodyPr>
                      </wps:wsp>
                      <wps:wsp>
                        <wps:cNvPr id="1073741965" name="Text Box 2"/>
                        <wps:cNvSpPr txBox="1">
                          <a:spLocks noChangeArrowheads="1"/>
                        </wps:cNvSpPr>
                        <wps:spPr bwMode="auto">
                          <a:xfrm>
                            <a:off x="1292087" y="2087217"/>
                            <a:ext cx="1063487" cy="648113"/>
                          </a:xfrm>
                          <a:prstGeom prst="rect">
                            <a:avLst/>
                          </a:prstGeom>
                          <a:noFill/>
                          <a:ln w="9525">
                            <a:noFill/>
                            <a:miter lim="800000"/>
                            <a:headEnd/>
                            <a:tailEnd/>
                          </a:ln>
                        </wps:spPr>
                        <wps:txbx>
                          <w:txbxContent>
                            <w:p w14:paraId="7DAC4C54" w14:textId="77777777" w:rsidR="002A1612" w:rsidRPr="009C347C" w:rsidRDefault="002A1612">
                              <w:pPr>
                                <w:rPr>
                                  <w:lang w:val="cs-CZ"/>
                                </w:rPr>
                              </w:pPr>
                              <w:r w:rsidRPr="009040AE">
                                <w:rPr>
                                  <w:rFonts w:hint="eastAsia"/>
                                  <w:color w:val="FF7000"/>
                                  <w:lang w:val="cs-CZ"/>
                                </w:rPr>
                                <w:t>Vypínač</w:t>
                              </w:r>
                            </w:p>
                          </w:txbxContent>
                        </wps:txbx>
                        <wps:bodyPr rot="0" vert="horz" wrap="square" lIns="91440" tIns="45720" rIns="91440" bIns="45720" anchor="t" anchorCtr="0">
                          <a:noAutofit/>
                        </wps:bodyPr>
                      </wps:wsp>
                      <wps:wsp>
                        <wps:cNvPr id="1073742005" name="Right Arrow 38"/>
                        <wps:cNvSpPr/>
                        <wps:spPr>
                          <a:xfrm rot="5400000">
                            <a:off x="1366630" y="385969"/>
                            <a:ext cx="431964" cy="170771"/>
                          </a:xfrm>
                          <a:prstGeom prst="rightArrow">
                            <a:avLst>
                              <a:gd name="adj1" fmla="val 50000"/>
                              <a:gd name="adj2" fmla="val 99362"/>
                            </a:avLst>
                          </a:prstGeom>
                          <a:solidFill>
                            <a:schemeClr val="tx1"/>
                          </a:solidFill>
                          <a:ln w="9525">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3742006" name="Right Arrow 38"/>
                        <wps:cNvSpPr/>
                        <wps:spPr>
                          <a:xfrm rot="16200000">
                            <a:off x="1581978" y="1860274"/>
                            <a:ext cx="431964" cy="170771"/>
                          </a:xfrm>
                          <a:prstGeom prst="rightArrow">
                            <a:avLst>
                              <a:gd name="adj1" fmla="val 50000"/>
                              <a:gd name="adj2" fmla="val 99362"/>
                            </a:avLst>
                          </a:prstGeom>
                          <a:solidFill>
                            <a:schemeClr val="tx1"/>
                          </a:solidFill>
                          <a:ln w="9525">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3742017" name="Bent Arrow 6"/>
                        <wps:cNvSpPr/>
                        <wps:spPr>
                          <a:xfrm flipV="1">
                            <a:off x="2991678" y="457200"/>
                            <a:ext cx="571500" cy="720000"/>
                          </a:xfrm>
                          <a:prstGeom prst="bentArrow">
                            <a:avLst>
                              <a:gd name="adj1" fmla="val 15122"/>
                              <a:gd name="adj2" fmla="val 15781"/>
                              <a:gd name="adj3" fmla="val 30165"/>
                              <a:gd name="adj4" fmla="val 32611"/>
                            </a:avLst>
                          </a:prstGeom>
                          <a:solidFill>
                            <a:schemeClr val="tx1"/>
                          </a:solidFill>
                          <a:ln w="9525">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3742018" name="Bent Arrow 6"/>
                        <wps:cNvSpPr/>
                        <wps:spPr>
                          <a:xfrm flipH="1" flipV="1">
                            <a:off x="4008782" y="460513"/>
                            <a:ext cx="571500" cy="719455"/>
                          </a:xfrm>
                          <a:prstGeom prst="bentArrow">
                            <a:avLst>
                              <a:gd name="adj1" fmla="val 15122"/>
                              <a:gd name="adj2" fmla="val 15781"/>
                              <a:gd name="adj3" fmla="val 30165"/>
                              <a:gd name="adj4" fmla="val 32611"/>
                            </a:avLst>
                          </a:prstGeom>
                          <a:solidFill>
                            <a:schemeClr val="tx1"/>
                          </a:solidFill>
                          <a:ln w="9525">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3742019" name="Bent Arrow 19"/>
                        <wps:cNvSpPr/>
                        <wps:spPr>
                          <a:xfrm rot="16200000" flipV="1">
                            <a:off x="851452" y="1106557"/>
                            <a:ext cx="571478" cy="1080000"/>
                          </a:xfrm>
                          <a:prstGeom prst="bentArrow">
                            <a:avLst>
                              <a:gd name="adj1" fmla="val 15122"/>
                              <a:gd name="adj2" fmla="val 15781"/>
                              <a:gd name="adj3" fmla="val 30165"/>
                              <a:gd name="adj4" fmla="val 32611"/>
                            </a:avLst>
                          </a:prstGeom>
                          <a:solidFill>
                            <a:schemeClr val="tx1"/>
                          </a:solidFill>
                          <a:ln w="9525">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11B0AFF1" id="Group 1073742020" o:spid="_x0000_s1061" style="position:absolute;margin-left:15.95pt;margin-top:40pt;width:401.25pt;height:220.15pt;z-index:253229056;mso-height-relative:margin" coordorigin="" coordsize="50958,2795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38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">
                <v:shape id="Picture 1073741835" o:spid="_x0000_s1062" type="#_x0000_t75" style="position:absolute;top:3677;width:50958;height:242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">
                  <v:imagedata r:id="rId46" o:title=""/>
                </v:shape>
                <v:shape id="_x0000_s1063" type="#_x0000_t202" style="position:absolute;left:10005;width:1238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" filled="f" stroked="f">
                  <v:textbox>
                    <w:txbxContent>
                      <w:p w14:paraId="23D5DFD3" w14:textId="77777777" w:rsidR="002A1612" w:rsidRPr="00574443" w:rsidRDefault="002A1612" w:rsidP="00AB129B">
                        <w:pPr>
                          <w:rPr>
                            <w:color w:val="FF7000"/>
                            <w:sz w:val="24"/>
                            <w:szCs w:val="24"/>
                          </w:rPr>
                        </w:pPr>
                        <w:proofErr w:type="spellStart"/>
                        <w:r>
                          <w:rPr>
                            <w:color w:val="FF7000"/>
                            <w:sz w:val="24"/>
                            <w:szCs w:val="24"/>
                          </w:rPr>
                          <w:t>Odnímatelný</w:t>
                        </w:r>
                        <w:proofErr w:type="spellEnd"/>
                        <w:r>
                          <w:rPr>
                            <w:color w:val="FF7000"/>
                            <w:sz w:val="24"/>
                            <w:szCs w:val="24"/>
                          </w:rPr>
                          <w:t xml:space="preserve"> </w:t>
                        </w:r>
                        <w:proofErr w:type="spellStart"/>
                        <w:r>
                          <w:rPr>
                            <w:color w:val="FF7000"/>
                            <w:sz w:val="24"/>
                            <w:szCs w:val="24"/>
                          </w:rPr>
                          <w:t>kluzák</w:t>
                        </w:r>
                        <w:proofErr w:type="spellEnd"/>
                      </w:p>
                    </w:txbxContent>
                  </v:textbox>
                </v:shape>
                <v:shape id="_x0000_s1064" type="#_x0000_t202" style="position:absolute;left:28392;width:19580;height:52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" filled="f" stroked="f">
                  <v:textbox>
                    <w:txbxContent>
                      <w:p w14:paraId="7C3C32BD" w14:textId="77777777" w:rsidR="002A1612" w:rsidRPr="00791D71" w:rsidRDefault="002A1612" w:rsidP="00AB129B">
                        <w:pPr>
                          <w:rPr>
                            <w:color w:val="FF7000"/>
                            <w:sz w:val="24"/>
                            <w:szCs w:val="24"/>
                          </w:rPr>
                        </w:pPr>
                        <w:proofErr w:type="spellStart"/>
                        <w:r>
                          <w:rPr>
                            <w:color w:val="FF7000"/>
                            <w:sz w:val="24"/>
                            <w:szCs w:val="24"/>
                          </w:rPr>
                          <w:t>Přípojky</w:t>
                        </w:r>
                        <w:proofErr w:type="spellEnd"/>
                        <w:r>
                          <w:rPr>
                            <w:color w:val="FF7000"/>
                            <w:sz w:val="24"/>
                            <w:szCs w:val="24"/>
                          </w:rPr>
                          <w:t xml:space="preserve"> </w:t>
                        </w:r>
                        <w:proofErr w:type="spellStart"/>
                        <w:r>
                          <w:rPr>
                            <w:color w:val="FF7000"/>
                            <w:sz w:val="24"/>
                            <w:szCs w:val="24"/>
                          </w:rPr>
                          <w:t>kabelu</w:t>
                        </w:r>
                        <w:proofErr w:type="spellEnd"/>
                        <w:r>
                          <w:rPr>
                            <w:color w:val="FF7000"/>
                            <w:sz w:val="24"/>
                            <w:szCs w:val="24"/>
                          </w:rPr>
                          <w:t xml:space="preserve"> </w:t>
                        </w:r>
                        <w:proofErr w:type="spellStart"/>
                        <w:r w:rsidRPr="00791D71">
                          <w:rPr>
                            <w:color w:val="FF7000"/>
                            <w:sz w:val="24"/>
                            <w:szCs w:val="24"/>
                          </w:rPr>
                          <w:t>EdComm</w:t>
                        </w:r>
                        <w:proofErr w:type="spellEnd"/>
                      </w:p>
                    </w:txbxContent>
                  </v:textbox>
                </v:shape>
                <v:shape id="_x0000_s1065" type="#_x0000_t202" style="position:absolute;top:12788;width:9044;height:79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" filled="f" stroked="f">
                  <v:textbox>
                    <w:txbxContent>
                      <w:p w14:paraId="62CC9B96" w14:textId="77777777" w:rsidR="002A1612" w:rsidRPr="009040AE" w:rsidRDefault="002A1612">
                        <w:pPr>
                          <w:rPr>
                            <w:color w:val="FF7000"/>
                            <w:lang w:val="cs-CZ"/>
                          </w:rPr>
                        </w:pPr>
                        <w:r w:rsidRPr="009040AE">
                          <w:rPr>
                            <w:color w:val="FF7000"/>
                            <w:lang w:val="cs-CZ"/>
                          </w:rPr>
                          <w:t xml:space="preserve">Senzor sledování </w:t>
                        </w:r>
                        <w:r w:rsidRPr="009040AE">
                          <w:rPr>
                            <w:rFonts w:hint="eastAsia"/>
                            <w:color w:val="FF7000"/>
                            <w:lang w:val="cs-CZ"/>
                          </w:rPr>
                          <w:t>čáry</w:t>
                        </w:r>
                      </w:p>
                    </w:txbxContent>
                  </v:textbox>
                </v:shape>
                <v:shape id="_x0000_s1066" type="#_x0000_t202" style="position:absolute;left:12920;top:20872;width:10635;height:64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" filled="f" stroked="f">
                  <v:textbox>
                    <w:txbxContent>
                      <w:p w14:paraId="7DAC4C54" w14:textId="77777777" w:rsidR="002A1612" w:rsidRPr="009C347C" w:rsidRDefault="002A1612">
                        <w:pPr>
                          <w:rPr>
                            <w:lang w:val="cs-CZ"/>
                          </w:rPr>
                        </w:pPr>
                        <w:r w:rsidRPr="009040AE">
                          <w:rPr>
                            <w:rFonts w:hint="eastAsia"/>
                            <w:color w:val="FF7000"/>
                            <w:lang w:val="cs-CZ"/>
                          </w:rPr>
                          <w:t>Vypínač</w:t>
                        </w:r>
                      </w:p>
                    </w:txbxContent>
                  </v:textbox>
                </v:shape>
                <v:shape id="Right Arrow 38" o:spid="_x0000_s1067" type="#_x0000_t13" style="position:absolute;left:13666;top:3859;width:4320;height:170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" adj="13115" fillcolor="black [3213]" strokecolor="white [3212]"/>
                <v:shape id="Right Arrow 38" o:spid="_x0000_s1068" type="#_x0000_t13" style="position:absolute;left:15819;top:18602;width:4320;height:170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" adj="13115" fillcolor="black [3213]" strokecolor="white [3212]"/>
                <v:shape id="Bent Arrow 6" o:spid="_x0000_s1069" style="position:absolute;left:29916;top:4572;width:5715;height:7200;flip:y;visibility:visible;mso-wrap-style:square;v-text-anchor:middle" coordsize="571500,7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" path="m,720000l,233349c,130419,83442,46977,186372,46977r212735,l399107,,571500,90188,399107,180377r,-46977l186372,133400v-55201,,-99950,44749,-99950,99950l86422,720000,,720000xe" fillcolor="black [3213]" strokecolor="white [3212]">
                  <v:stroke joinstyle="miter"/>
                  <v:path arrowok="t" o:connecttype="custom" o:connectlocs="0,720000;0,233349;186372,46977;399107,46977;399107,0;571500,90188;399107,180377;399107,133400;186372,133400;86422,233350;86422,720000;0,720000" o:connectangles="0,0,0,0,0,0,0,0,0,0,0,0"/>
                </v:shape>
                <v:shape id="Bent Arrow 6" o:spid="_x0000_s1070" style="position:absolute;left:40087;top:4605;width:5715;height:7194;flip:x y;visibility:visible;mso-wrap-style:square;v-text-anchor:middle" coordsize="571500,7194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" path="m,719455l,233349c,130419,83442,46977,186372,46977r212735,l399107,,571500,90188,399107,180377r,-46977l186372,133400v-55201,,-99950,44749,-99950,99950l86422,719455,,719455xe" fillcolor="black [3213]" strokecolor="white [3212]">
                  <v:stroke joinstyle="miter"/>
                  <v:path arrowok="t" o:connecttype="custom" o:connectlocs="0,719455;0,233349;186372,46977;399107,46977;399107,0;571500,90188;399107,180377;399107,133400;186372,133400;86422,233350;86422,719455;0,719455" o:connectangles="0,0,0,0,0,0,0,0,0,0,0,0"/>
                </v:shape>
                <v:shape id="Bent Arrow 19" o:spid="_x0000_s1071" style="position:absolute;left:8514;top:11065;width:5714;height:10800;rotation:90;flip:y;visibility:visible;mso-wrap-style:square;v-text-anchor:middle" coordsize="571478,108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" path="m,1080000l,233340c,130413,83438,46975,186365,46975r212727,l399092,,571478,90185,399092,180370r,-46976l186365,133394v-55199,,-99946,44747,-99946,99946l86419,1080000r-86419,xe" fillcolor="black [3213]" strokecolor="white [3212]">
                  <v:stroke joinstyle="miter"/>
                  <v:path arrowok="t" o:connecttype="custom" o:connectlocs="0,1080000;0,233340;186365,46975;399092,46975;399092,0;571478,90185;399092,180370;399092,133394;186365,133394;86419,233340;86419,1080000;0,1080000" o:connectangles="0,0,0,0,0,0,0,0,0,0,0,0"/>
                </v:shape>
                <w10:wrap type="topAndBottom"/>
              </v:group>
            </w:pict>
          </mc:Fallback>
        </mc:AlternateContent>
      </w:r>
      <w:r w:rsidRPr="00FE1D98">
        <w:rPr>
          <w:noProof/>
          <w:lang w:val="cs-CZ"/>
        </w:rPr>
        <w:t>Obraťte Edisona</w:t>
      </w:r>
      <w:bookmarkEnd w:id="5"/>
      <w:r w:rsidRPr="00FE1D98">
        <w:rPr>
          <w:noProof/>
          <w:lang w:val="cs-CZ"/>
        </w:rPr>
        <w:t>.</w:t>
      </w:r>
      <w:r w:rsidRPr="00FE1D98">
        <w:rPr>
          <w:lang w:val="cs-CZ"/>
        </w:rPr>
        <w:t xml:space="preserve"> Podívejte se na obrázek a zkuste najít všechny součástky označené na obrázku přímo na svém robotovi Edison. </w:t>
      </w:r>
    </w:p>
    <w:p w14:paraId="0FF570AC" w14:textId="77777777" w:rsidR="00AB129B" w:rsidRPr="00FE1D98" w:rsidRDefault="00AB129B" w:rsidP="00AB129B">
      <w:pPr>
        <w:pStyle w:val="Nadpis2"/>
        <w:rPr>
          <w:lang w:val="cs-CZ"/>
        </w:rPr>
      </w:pPr>
    </w:p>
    <w:p w14:paraId="55F03B31" w14:textId="77777777" w:rsidR="00AB129B" w:rsidRPr="00FE1D98" w:rsidRDefault="00AB129B" w:rsidP="00AB129B">
      <w:pPr>
        <w:pStyle w:val="Nadpis2"/>
        <w:rPr>
          <w:lang w:val="cs-CZ"/>
        </w:rPr>
      </w:pPr>
    </w:p>
    <w:p w14:paraId="7C1BB64A" w14:textId="77777777" w:rsidR="00AB129B" w:rsidRPr="00FE1D98" w:rsidRDefault="00AB129B" w:rsidP="00AB129B">
      <w:pPr>
        <w:pStyle w:val="Nadpis2"/>
        <w:rPr>
          <w:lang w:val="cs-CZ"/>
        </w:rPr>
      </w:pPr>
      <w:r w:rsidRPr="00FE1D98">
        <w:rPr>
          <w:lang w:val="cs-CZ"/>
        </w:rPr>
        <w:t xml:space="preserve">Úkol 3: Vyjměte a připevněte kola, kluzák a kabel </w:t>
      </w:r>
      <w:proofErr w:type="spellStart"/>
      <w:r w:rsidRPr="00FE1D98">
        <w:rPr>
          <w:lang w:val="cs-CZ"/>
        </w:rPr>
        <w:t>EdComm</w:t>
      </w:r>
      <w:proofErr w:type="spellEnd"/>
    </w:p>
    <w:p w14:paraId="4E2D3FE0" w14:textId="77777777" w:rsidR="00AB129B" w:rsidRPr="00FE1D98" w:rsidRDefault="00AB129B" w:rsidP="00AB129B">
      <w:pPr>
        <w:rPr>
          <w:lang w:val="cs-CZ"/>
        </w:rPr>
      </w:pPr>
      <w:r w:rsidRPr="00FE1D98">
        <w:rPr>
          <w:lang w:val="cs-CZ"/>
        </w:rPr>
        <w:t>Někdy možná budete chtít použít Edisona různými způsoby, např. položeného na boku. Proto je možné některé součásti Edisona odpojit. Obě Edisonova kola lze sundat. Pokuste se oddělat jedno z kol jeho vytažením ven z robota. Podívejte se na napájecí zdířku, do které se kolo připojuje. Nezapomeňte vrátit kolo zpět!</w:t>
      </w:r>
    </w:p>
    <w:p w14:paraId="38F84C1E" w14:textId="77777777" w:rsidR="00AB129B" w:rsidRPr="00FE1D98" w:rsidRDefault="00AB129B" w:rsidP="00AB129B">
      <w:pPr>
        <w:rPr>
          <w:lang w:val="cs-CZ"/>
        </w:rPr>
      </w:pPr>
      <w:r w:rsidRPr="00FE1D98">
        <w:rPr>
          <w:noProof/>
          <w:lang w:val="cs-CZ"/>
        </w:rPr>
        <w:t>Pak si prohlédněte Edisonův plastový kluzák. Tento kluzák je kousek průhledného plastu na spodní části Edisona, poblíž senzoru pro sledování čáry. Většinou by měl kluzák zůstat v robotovi. Kluzák je velmi malý. Protože je z průhledného plastu, může být snadno přehlédnutelný. Pokud jej odděláte, dávejte na něj dobrý pozor. Neztraťte jej</w:t>
      </w:r>
      <w:r w:rsidRPr="00FE1D98">
        <w:rPr>
          <w:lang w:val="cs-CZ"/>
        </w:rPr>
        <w:t>!</w:t>
      </w:r>
    </w:p>
    <w:p w14:paraId="288CE946" w14:textId="77777777" w:rsidR="00AB129B" w:rsidRPr="00FE1D98" w:rsidRDefault="00AB129B" w:rsidP="00AB129B">
      <w:pPr>
        <w:rPr>
          <w:lang w:val="cs-CZ"/>
        </w:rPr>
      </w:pPr>
      <w:r w:rsidRPr="00FE1D98">
        <w:rPr>
          <w:lang w:val="cs-CZ"/>
        </w:rPr>
        <w:t xml:space="preserve">Další součástí Edisona, kterou budete často používat, je kabel </w:t>
      </w:r>
      <w:proofErr w:type="spellStart"/>
      <w:r w:rsidRPr="00FE1D98">
        <w:rPr>
          <w:lang w:val="cs-CZ"/>
        </w:rPr>
        <w:t>EdComm</w:t>
      </w:r>
      <w:proofErr w:type="spellEnd"/>
      <w:r w:rsidRPr="00FE1D98">
        <w:rPr>
          <w:lang w:val="cs-CZ"/>
        </w:rPr>
        <w:t xml:space="preserve">. </w:t>
      </w:r>
    </w:p>
    <w:p w14:paraId="40DDFC1E" w14:textId="0AD381C0" w:rsidR="00AB129B" w:rsidRPr="00FE1D98" w:rsidRDefault="00AB129B" w:rsidP="00AB129B">
      <w:pPr>
        <w:rPr>
          <w:lang w:val="cs-CZ"/>
        </w:rPr>
      </w:pPr>
      <w:r w:rsidRPr="00FE1D98">
        <w:rPr>
          <w:noProof/>
          <w:lang w:val="cs-CZ"/>
        </w:rPr>
        <w:drawing>
          <wp:anchor distT="0" distB="0" distL="114300" distR="114300" simplePos="0" relativeHeight="253230080" behindDoc="0" locked="0" layoutInCell="1" allowOverlap="1" wp14:anchorId="21FE23BC" wp14:editId="797BE522">
            <wp:simplePos x="0" y="0"/>
            <wp:positionH relativeFrom="column">
              <wp:posOffset>2321256</wp:posOffset>
            </wp:positionH>
            <wp:positionV relativeFrom="paragraph">
              <wp:posOffset>163195</wp:posOffset>
            </wp:positionV>
            <wp:extent cx="3513455" cy="1923415"/>
            <wp:effectExtent l="0" t="0" r="0" b="635"/>
            <wp:wrapSquare wrapText="bothSides"/>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Edison EdComm Connected.jpg"/>
                    <pic:cNvPicPr/>
                  </pic:nvPicPr>
                  <pic:blipFill rotWithShape="1">
                    <a:blip r:embed="rId47" cstate="print">
                      <a:extLst>
                        <a:ext uri="{28A0092B-C50C-407E-A947-70E740481C1C}">
                          <a14:useLocalDpi xmlns:a14="http://schemas.microsoft.com/office/drawing/2010/main" val="0"/>
                        </a:ext>
                      </a:extLst>
                    </a:blip>
                    <a:srcRect l="7980" t="13438" r="7196" b="7640"/>
                    <a:stretch/>
                  </pic:blipFill>
                  <pic:spPr bwMode="auto">
                    <a:xfrm>
                      <a:off x="0" y="0"/>
                      <a:ext cx="3513455" cy="19234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E1D98">
        <w:rPr>
          <w:lang w:val="cs-CZ"/>
        </w:rPr>
        <w:t xml:space="preserve">Kabel </w:t>
      </w:r>
      <w:proofErr w:type="spellStart"/>
      <w:r w:rsidRPr="00FE1D98">
        <w:rPr>
          <w:lang w:val="cs-CZ"/>
        </w:rPr>
        <w:t>EdComm</w:t>
      </w:r>
      <w:proofErr w:type="spellEnd"/>
      <w:r w:rsidRPr="00FE1D98">
        <w:rPr>
          <w:lang w:val="cs-CZ"/>
        </w:rPr>
        <w:t xml:space="preserve"> budete používat ke stahování svých programů do Edisona z</w:t>
      </w:r>
      <w:r w:rsidR="00067D58">
        <w:rPr>
          <w:lang w:val="cs-CZ"/>
        </w:rPr>
        <w:t> </w:t>
      </w:r>
      <w:proofErr w:type="spellStart"/>
      <w:r w:rsidRPr="00FE1D98">
        <w:rPr>
          <w:lang w:val="cs-CZ"/>
        </w:rPr>
        <w:t>progra</w:t>
      </w:r>
      <w:r w:rsidR="00067D58">
        <w:rPr>
          <w:lang w:val="cs-CZ"/>
        </w:rPr>
        <w:t>-</w:t>
      </w:r>
      <w:r w:rsidRPr="00FE1D98">
        <w:rPr>
          <w:lang w:val="cs-CZ"/>
        </w:rPr>
        <w:t>movacího</w:t>
      </w:r>
      <w:proofErr w:type="spellEnd"/>
      <w:r w:rsidRPr="00FE1D98">
        <w:rPr>
          <w:lang w:val="cs-CZ"/>
        </w:rPr>
        <w:t xml:space="preserve"> zařízení, např. ze svého počítače. Kabel </w:t>
      </w:r>
      <w:proofErr w:type="spellStart"/>
      <w:r w:rsidRPr="00FE1D98">
        <w:rPr>
          <w:lang w:val="cs-CZ"/>
        </w:rPr>
        <w:t>EdComm</w:t>
      </w:r>
      <w:proofErr w:type="spellEnd"/>
      <w:r w:rsidRPr="00FE1D98">
        <w:rPr>
          <w:lang w:val="cs-CZ"/>
        </w:rPr>
        <w:t xml:space="preserve"> má na jednom konci připojení pro Edisona, zatímco druhý konec se připojuje ke sluchátkovému konektoru v</w:t>
      </w:r>
      <w:r w:rsidR="00067D58">
        <w:rPr>
          <w:lang w:val="cs-CZ"/>
        </w:rPr>
        <w:t> </w:t>
      </w:r>
      <w:r w:rsidRPr="00FE1D98">
        <w:rPr>
          <w:lang w:val="cs-CZ"/>
        </w:rPr>
        <w:t>počítači.</w:t>
      </w:r>
    </w:p>
    <w:p w14:paraId="1F1DF500" w14:textId="77777777" w:rsidR="00AB129B" w:rsidRPr="00FE1D98" w:rsidRDefault="00AB129B" w:rsidP="00AB129B">
      <w:pPr>
        <w:rPr>
          <w:lang w:val="cs-CZ"/>
        </w:rPr>
      </w:pPr>
      <w:r w:rsidRPr="00FE1D98">
        <w:rPr>
          <w:lang w:val="cs-CZ"/>
        </w:rPr>
        <w:t xml:space="preserve">Vyzkoušejte si připojení kabelu </w:t>
      </w:r>
      <w:proofErr w:type="spellStart"/>
      <w:r w:rsidRPr="00FE1D98">
        <w:rPr>
          <w:lang w:val="cs-CZ"/>
        </w:rPr>
        <w:t>EdComm</w:t>
      </w:r>
      <w:proofErr w:type="spellEnd"/>
      <w:r w:rsidRPr="00FE1D98">
        <w:rPr>
          <w:lang w:val="cs-CZ"/>
        </w:rPr>
        <w:t xml:space="preserve"> do Edisona. </w:t>
      </w:r>
      <w:r w:rsidRPr="00FE1D98">
        <w:rPr>
          <w:lang w:val="cs-CZ"/>
        </w:rPr>
        <w:br w:type="page"/>
      </w:r>
    </w:p>
    <w:p w14:paraId="5B4CBC44" w14:textId="77777777" w:rsidR="00AB129B" w:rsidRPr="00FE1D98" w:rsidRDefault="00AB129B" w:rsidP="00AB129B">
      <w:pPr>
        <w:pStyle w:val="Nadpis2"/>
        <w:rPr>
          <w:lang w:val="cs-CZ"/>
        </w:rPr>
      </w:pPr>
      <w:r w:rsidRPr="00FE1D98">
        <w:rPr>
          <w:lang w:val="cs-CZ"/>
        </w:rPr>
        <w:lastRenderedPageBreak/>
        <w:t>Úkol 4: Zapněte Edisona</w:t>
      </w:r>
    </w:p>
    <w:p w14:paraId="29DF708B" w14:textId="77777777" w:rsidR="00AB129B" w:rsidRPr="00FE1D98" w:rsidRDefault="00AB129B" w:rsidP="00AB129B">
      <w:pPr>
        <w:rPr>
          <w:lang w:val="cs-CZ"/>
        </w:rPr>
      </w:pPr>
      <w:r w:rsidRPr="00FE1D98">
        <w:rPr>
          <w:lang w:val="cs-CZ"/>
        </w:rPr>
        <w:t xml:space="preserve">Kdykoliv chceme Edisona použít, musíme jej nejprve zapnout. Zkuste nyní Edisona zapnout. </w:t>
      </w:r>
    </w:p>
    <w:p w14:paraId="7BED574A" w14:textId="77777777" w:rsidR="00AB129B" w:rsidRPr="00FE1D98" w:rsidRDefault="00AB129B" w:rsidP="00AB129B">
      <w:pPr>
        <w:pStyle w:val="Odstavecseseznamem"/>
        <w:numPr>
          <w:ilvl w:val="0"/>
          <w:numId w:val="29"/>
        </w:numPr>
        <w:rPr>
          <w:lang w:val="cs-CZ"/>
        </w:rPr>
      </w:pPr>
      <w:r w:rsidRPr="00FE1D98">
        <w:rPr>
          <w:lang w:val="cs-CZ"/>
        </w:rPr>
        <w:t>Co se stane, když zapnete robota? Popište, co se děje, včetně toho, co jste viděli a co jste slyšeli. Svou odpověď napište sem:</w:t>
      </w:r>
    </w:p>
    <w:p w14:paraId="5B3AA712" w14:textId="77777777" w:rsidR="00AB129B" w:rsidRPr="00FE1D98" w:rsidRDefault="00AB129B" w:rsidP="00AB129B">
      <w:pPr>
        <w:rPr>
          <w:lang w:val="cs-CZ"/>
        </w:rPr>
      </w:pPr>
      <w:r w:rsidRPr="00FE1D98">
        <w:rPr>
          <w:lang w:val="cs-CZ"/>
        </w:rPr>
        <w:t>________________________________________________________________________________</w:t>
      </w:r>
    </w:p>
    <w:p w14:paraId="74283AAC" w14:textId="77777777" w:rsidR="00AB129B" w:rsidRPr="00FE1D98" w:rsidRDefault="00AB129B" w:rsidP="00AB129B">
      <w:pPr>
        <w:rPr>
          <w:lang w:val="cs-CZ"/>
        </w:rPr>
      </w:pPr>
      <w:r w:rsidRPr="00FE1D98">
        <w:rPr>
          <w:lang w:val="cs-CZ"/>
        </w:rPr>
        <w:t>________________________________________________________________________________</w:t>
      </w:r>
    </w:p>
    <w:p w14:paraId="465FD038" w14:textId="77777777" w:rsidR="00AB129B" w:rsidRPr="00FE1D98" w:rsidRDefault="00AB129B" w:rsidP="00AB129B">
      <w:pPr>
        <w:rPr>
          <w:lang w:val="cs-CZ"/>
        </w:rPr>
      </w:pPr>
      <w:r w:rsidRPr="00FE1D98">
        <w:rPr>
          <w:lang w:val="cs-CZ"/>
        </w:rPr>
        <w:t>________________________________________________________________________________</w:t>
      </w:r>
    </w:p>
    <w:p w14:paraId="64C3D85F" w14:textId="77777777" w:rsidR="00AB129B" w:rsidRPr="00FE1D98" w:rsidRDefault="00AB129B" w:rsidP="00AB129B">
      <w:pPr>
        <w:rPr>
          <w:lang w:val="cs-CZ"/>
        </w:rPr>
      </w:pPr>
      <w:r w:rsidRPr="00FE1D98">
        <w:rPr>
          <w:lang w:val="cs-CZ"/>
        </w:rPr>
        <w:t>________________________________________________________________________________</w:t>
      </w:r>
    </w:p>
    <w:p w14:paraId="4850A128" w14:textId="77777777" w:rsidR="00AB129B" w:rsidRPr="00FE1D98" w:rsidRDefault="00AB129B" w:rsidP="00AB129B">
      <w:pPr>
        <w:rPr>
          <w:lang w:val="cs-CZ"/>
        </w:rPr>
      </w:pPr>
      <w:r w:rsidRPr="00FE1D98">
        <w:rPr>
          <w:lang w:val="cs-CZ"/>
        </w:rPr>
        <w:t>________________________________________________________________________________</w:t>
      </w:r>
    </w:p>
    <w:p w14:paraId="584363E8" w14:textId="77777777" w:rsidR="00AB129B" w:rsidRPr="00FE1D98" w:rsidRDefault="00AB129B" w:rsidP="00AB129B">
      <w:pPr>
        <w:rPr>
          <w:lang w:val="cs-CZ"/>
        </w:rPr>
      </w:pPr>
      <w:r w:rsidRPr="00FE1D98">
        <w:rPr>
          <w:noProof/>
          <w:lang w:val="cs-CZ"/>
        </w:rPr>
        <mc:AlternateContent>
          <mc:Choice Requires="wpg">
            <w:drawing>
              <wp:anchor distT="0" distB="0" distL="114300" distR="114300" simplePos="0" relativeHeight="253208576" behindDoc="0" locked="0" layoutInCell="1" allowOverlap="1" wp14:anchorId="773EBE72" wp14:editId="21124A88">
                <wp:simplePos x="0" y="0"/>
                <wp:positionH relativeFrom="column">
                  <wp:posOffset>615729</wp:posOffset>
                </wp:positionH>
                <wp:positionV relativeFrom="paragraph">
                  <wp:posOffset>218026</wp:posOffset>
                </wp:positionV>
                <wp:extent cx="4623683" cy="1439184"/>
                <wp:effectExtent l="0" t="0" r="24765" b="27940"/>
                <wp:wrapNone/>
                <wp:docPr id="1073741887" name="Group 1073741887"/>
                <wp:cNvGraphicFramePr/>
                <a:graphic xmlns:a="http://schemas.openxmlformats.org/drawingml/2006/main">
                  <a:graphicData uri="http://schemas.microsoft.com/office/word/2010/wordprocessingGroup">
                    <wpg:wgp>
                      <wpg:cNvGrpSpPr/>
                      <wpg:grpSpPr>
                        <a:xfrm>
                          <a:off x="0" y="0"/>
                          <a:ext cx="4623683" cy="1439184"/>
                          <a:chOff x="0" y="0"/>
                          <a:chExt cx="4623683" cy="1332474"/>
                        </a:xfrm>
                      </wpg:grpSpPr>
                      <wps:wsp>
                        <wps:cNvPr id="229" name="Text Box 2"/>
                        <wps:cNvSpPr txBox="1">
                          <a:spLocks noChangeArrowheads="1"/>
                        </wps:cNvSpPr>
                        <wps:spPr bwMode="auto">
                          <a:xfrm>
                            <a:off x="1029694" y="306126"/>
                            <a:ext cx="1657350" cy="365760"/>
                          </a:xfrm>
                          <a:prstGeom prst="rect">
                            <a:avLst/>
                          </a:prstGeom>
                          <a:noFill/>
                          <a:ln w="9525">
                            <a:noFill/>
                            <a:miter lim="800000"/>
                            <a:headEnd/>
                            <a:tailEnd/>
                          </a:ln>
                        </wps:spPr>
                        <wps:txbx>
                          <w:txbxContent>
                            <w:p w14:paraId="5457EBCD" w14:textId="77777777" w:rsidR="002A1612" w:rsidRPr="00E54971" w:rsidRDefault="002A1612" w:rsidP="00AB129B">
                              <w:pPr>
                                <w:rPr>
                                  <w:b/>
                                  <w:color w:val="FF7000"/>
                                  <w:sz w:val="28"/>
                                  <w:szCs w:val="28"/>
                                  <w:lang w:val="cs-CZ"/>
                                </w:rPr>
                              </w:pPr>
                              <w:r w:rsidRPr="00E54971">
                                <w:rPr>
                                  <w:b/>
                                  <w:color w:val="FF7000"/>
                                  <w:sz w:val="28"/>
                                  <w:szCs w:val="28"/>
                                  <w:lang w:val="cs-CZ"/>
                                </w:rPr>
                                <w:t>Nezapomeňte</w:t>
                              </w:r>
                            </w:p>
                            <w:p w14:paraId="4BFDE70C" w14:textId="77777777" w:rsidR="002A1612" w:rsidRPr="00E54971" w:rsidRDefault="002A1612" w:rsidP="00AB129B">
                              <w:pPr>
                                <w:rPr>
                                  <w:b/>
                                  <w:color w:val="FF7000"/>
                                  <w:sz w:val="28"/>
                                  <w:szCs w:val="28"/>
                                  <w:lang w:val="cs-CZ"/>
                                </w:rPr>
                              </w:pPr>
                            </w:p>
                          </w:txbxContent>
                        </wps:txbx>
                        <wps:bodyPr rot="0" vert="horz" wrap="square" lIns="91440" tIns="45720" rIns="91440" bIns="45720" anchor="t" anchorCtr="0">
                          <a:noAutofit/>
                        </wps:bodyPr>
                      </wps:wsp>
                      <wps:wsp>
                        <wps:cNvPr id="227" name="Text Box 17"/>
                        <wps:cNvSpPr txBox="1">
                          <a:spLocks noChangeArrowheads="1"/>
                        </wps:cNvSpPr>
                        <wps:spPr bwMode="auto">
                          <a:xfrm>
                            <a:off x="0" y="667816"/>
                            <a:ext cx="4623683" cy="664658"/>
                          </a:xfrm>
                          <a:prstGeom prst="roundRect">
                            <a:avLst>
                              <a:gd name="adj" fmla="val 16380"/>
                            </a:avLst>
                          </a:prstGeom>
                          <a:solidFill>
                            <a:srgbClr val="FFFFFF"/>
                          </a:solidFill>
                          <a:ln w="9525">
                            <a:solidFill>
                              <a:schemeClr val="tx1">
                                <a:lumMod val="65000"/>
                                <a:lumOff val="35000"/>
                              </a:schemeClr>
                            </a:solidFill>
                            <a:miter lim="800000"/>
                            <a:headEnd/>
                            <a:tailEnd/>
                          </a:ln>
                        </wps:spPr>
                        <wps:txbx>
                          <w:txbxContent>
                            <w:p w14:paraId="126069AB" w14:textId="77777777" w:rsidR="002A1612" w:rsidRDefault="002A1612" w:rsidP="00AB129B">
                              <w:r>
                                <w:rPr>
                                  <w:lang w:val="cs-CZ"/>
                                </w:rPr>
                                <w:t>Kdykoli dokončíte používání Edisona, ujistěte se, že jste robota opět vypnuli!</w:t>
                              </w:r>
                            </w:p>
                          </w:txbxContent>
                        </wps:txbx>
                        <wps:bodyPr rot="0" vert="horz" wrap="square" lIns="91440" tIns="180000" rIns="91440" bIns="90000" anchor="t" anchorCtr="0">
                          <a:noAutofit/>
                        </wps:bodyPr>
                      </wps:wsp>
                      <pic:pic xmlns:pic="http://schemas.openxmlformats.org/drawingml/2006/picture">
                        <pic:nvPicPr>
                          <pic:cNvPr id="228" name="Picture 228"/>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210710" y="0"/>
                            <a:ext cx="899160" cy="899160"/>
                          </a:xfrm>
                          <a:prstGeom prst="rect">
                            <a:avLst/>
                          </a:prstGeom>
                        </pic:spPr>
                      </pic:pic>
                    </wpg:wgp>
                  </a:graphicData>
                </a:graphic>
                <wp14:sizeRelV relativeFrom="margin">
                  <wp14:pctHeight>0</wp14:pctHeight>
                </wp14:sizeRelV>
              </wp:anchor>
            </w:drawing>
          </mc:Choice>
          <mc:Fallback>
            <w:pict>
              <v:group w14:anchorId="773EBE72" id="Group 1073741887" o:spid="_x0000_s1072" style="position:absolute;margin-left:48.5pt;margin-top:17.15pt;width:364.05pt;height:113.3pt;z-index:253208576;mso-height-relative:margin" coordsize="46236,1332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">
                <v:shape id="_x0000_s1073" type="#_x0000_t202" style="position:absolute;left:10296;top:3061;width:16574;height:36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" filled="f" stroked="f">
                  <v:textbox>
                    <w:txbxContent>
                      <w:p w14:paraId="5457EBCD" w14:textId="77777777" w:rsidR="002A1612" w:rsidRPr="00E54971" w:rsidRDefault="002A1612" w:rsidP="00AB129B">
                        <w:pPr>
                          <w:rPr>
                            <w:b/>
                            <w:color w:val="FF7000"/>
                            <w:sz w:val="28"/>
                            <w:szCs w:val="28"/>
                            <w:lang w:val="cs-CZ"/>
                          </w:rPr>
                        </w:pPr>
                        <w:r w:rsidRPr="00E54971">
                          <w:rPr>
                            <w:b/>
                            <w:color w:val="FF7000"/>
                            <w:sz w:val="28"/>
                            <w:szCs w:val="28"/>
                            <w:lang w:val="cs-CZ"/>
                          </w:rPr>
                          <w:t>Nezapomeňte</w:t>
                        </w:r>
                      </w:p>
                      <w:p w14:paraId="4BFDE70C" w14:textId="77777777" w:rsidR="002A1612" w:rsidRPr="00E54971" w:rsidRDefault="002A1612" w:rsidP="00AB129B">
                        <w:pPr>
                          <w:rPr>
                            <w:b/>
                            <w:color w:val="FF7000"/>
                            <w:sz w:val="28"/>
                            <w:szCs w:val="28"/>
                            <w:lang w:val="cs-CZ"/>
                          </w:rPr>
                        </w:pPr>
                      </w:p>
                    </w:txbxContent>
                  </v:textbox>
                </v:shape>
                <v:roundrect id="Text Box 17" o:spid="_x0000_s1074" style="position:absolute;top:6678;width:46236;height:6646;visibility:visible;mso-wrap-style:square;v-text-anchor:top" arcsize="1073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" strokecolor="#5a5a5a [2109]">
                  <v:stroke joinstyle="miter"/>
                  <v:textbox inset=",5mm,,2.5mm">
                    <w:txbxContent>
                      <w:p w14:paraId="126069AB" w14:textId="77777777" w:rsidR="002A1612" w:rsidRDefault="002A1612" w:rsidP="00AB129B">
                        <w:r>
                          <w:rPr>
                            <w:lang w:val="cs-CZ"/>
                          </w:rPr>
                          <w:t>Kdykoli dokončíte používání Edisona, ujistěte se, že jste robota opět vypnuli!</w:t>
                        </w:r>
                      </w:p>
                    </w:txbxContent>
                  </v:textbox>
                </v:roundrect>
                <v:shape id="Picture 228" o:spid="_x0000_s1075" type="#_x0000_t75" style="position:absolute;left:2107;width:8991;height:8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">
                  <v:imagedata r:id="rId49" o:title=""/>
                </v:shape>
              </v:group>
            </w:pict>
          </mc:Fallback>
        </mc:AlternateContent>
      </w:r>
    </w:p>
    <w:p w14:paraId="2C5C9619" w14:textId="77777777" w:rsidR="00AB129B" w:rsidRPr="00FE1D98" w:rsidRDefault="00AB129B" w:rsidP="00AB129B">
      <w:pPr>
        <w:rPr>
          <w:rFonts w:asciiTheme="majorHAnsi" w:eastAsiaTheme="majorEastAsia" w:hAnsiTheme="majorHAnsi" w:cstheme="majorBidi"/>
          <w:color w:val="FF7000"/>
          <w:sz w:val="32"/>
          <w:szCs w:val="32"/>
          <w:lang w:val="cs-CZ"/>
        </w:rPr>
      </w:pPr>
      <w:r w:rsidRPr="00FE1D98">
        <w:rPr>
          <w:lang w:val="cs-CZ"/>
        </w:rPr>
        <w:br w:type="page"/>
      </w:r>
    </w:p>
    <w:p w14:paraId="76F6F640" w14:textId="77777777" w:rsidR="00AB129B" w:rsidRPr="00FE1D98" w:rsidRDefault="00AB129B" w:rsidP="00AB129B">
      <w:pPr>
        <w:pStyle w:val="Nadpis1"/>
        <w:rPr>
          <w:lang w:val="cs-CZ"/>
        </w:rPr>
      </w:pPr>
      <w:bookmarkStart w:id="6" w:name="_Toc19607150"/>
      <w:bookmarkEnd w:id="4"/>
      <w:r w:rsidRPr="00FE1D98">
        <w:rPr>
          <w:lang w:val="cs-CZ"/>
        </w:rPr>
        <w:lastRenderedPageBreak/>
        <w:t>U1-1.</w:t>
      </w:r>
      <w:proofErr w:type="gramStart"/>
      <w:r w:rsidRPr="00FE1D98">
        <w:rPr>
          <w:lang w:val="cs-CZ"/>
        </w:rPr>
        <w:t>1a</w:t>
      </w:r>
      <w:proofErr w:type="gramEnd"/>
      <w:r w:rsidRPr="00FE1D98">
        <w:rPr>
          <w:lang w:val="cs-CZ"/>
        </w:rPr>
        <w:t xml:space="preserve"> Změňte to: Cihly, bloky a Edison</w:t>
      </w:r>
      <w:bookmarkEnd w:id="6"/>
    </w:p>
    <w:p w14:paraId="7B51E5CA" w14:textId="77777777" w:rsidR="00AB129B" w:rsidRPr="00FE1D98" w:rsidRDefault="00AB129B" w:rsidP="00AB129B">
      <w:pPr>
        <w:rPr>
          <w:lang w:val="cs-CZ"/>
        </w:rPr>
      </w:pPr>
      <w:r w:rsidRPr="00FE1D98">
        <w:rPr>
          <w:lang w:val="cs-CZ"/>
        </w:rPr>
        <w:t xml:space="preserve">Podívejte se na Edisona pořádně. Vidíte všechny ty výstupky a díry v horní části robota, na bocích i zespoda? </w:t>
      </w:r>
    </w:p>
    <w:p w14:paraId="0FE96FFF" w14:textId="77777777" w:rsidR="00AB129B" w:rsidRPr="00FE1D98" w:rsidRDefault="00AB129B" w:rsidP="00AB129B">
      <w:pPr>
        <w:rPr>
          <w:lang w:val="cs-CZ"/>
        </w:rPr>
      </w:pPr>
      <w:r w:rsidRPr="00FE1D98">
        <w:rPr>
          <w:lang w:val="cs-CZ"/>
        </w:rPr>
        <w:t xml:space="preserve">Výstupky podobné těm, které má Edison na své horní části i na kolech, jste již nejspíš viděli. Proč si myslíte, že na robotu tyto výstupky jsou, spolu s dírami na bocích i ve spodní části? </w:t>
      </w:r>
    </w:p>
    <w:p w14:paraId="097A35A0" w14:textId="77777777" w:rsidR="00AB129B" w:rsidRPr="00FE1D98" w:rsidRDefault="00AB129B" w:rsidP="00AB129B">
      <w:pPr>
        <w:rPr>
          <w:lang w:val="cs-CZ"/>
        </w:rPr>
      </w:pPr>
      <w:r w:rsidRPr="00FE1D98">
        <w:rPr>
          <w:lang w:val="cs-CZ"/>
        </w:rPr>
        <w:t xml:space="preserve">Jde o přípojné body, s jejichž pomocí je možné Edisona rozšířit a stavět s jakýmkoli stavebnicovým systémem kompatibilním s LEGEM. </w:t>
      </w:r>
    </w:p>
    <w:p w14:paraId="3067E024" w14:textId="77777777" w:rsidR="00AB129B" w:rsidRPr="00FE1D98" w:rsidRDefault="00AB129B" w:rsidP="00AB129B">
      <w:pPr>
        <w:rPr>
          <w:lang w:val="cs-CZ"/>
        </w:rPr>
      </w:pPr>
      <w:r w:rsidRPr="00FE1D98">
        <w:rPr>
          <w:lang w:val="cs-CZ"/>
        </w:rPr>
        <w:t xml:space="preserve">Pomocí Edisona a různých druhů stavebnicových systémů je možné postavit mnoho nejrůznějších různých věcí. V rámci této aktivity je vaším úkolem postavit pomocí Edisona nějaký předmět z kostek LEGA. </w:t>
      </w:r>
    </w:p>
    <w:p w14:paraId="1C0E9494" w14:textId="77777777" w:rsidR="00AB129B" w:rsidRPr="00FE1D98" w:rsidRDefault="00AB129B" w:rsidP="00AB129B">
      <w:pPr>
        <w:pStyle w:val="Nadpis2"/>
        <w:rPr>
          <w:lang w:val="cs-CZ"/>
        </w:rPr>
      </w:pPr>
    </w:p>
    <w:p w14:paraId="7666C0E3" w14:textId="77777777" w:rsidR="00AB129B" w:rsidRPr="00FE1D98" w:rsidRDefault="00AB129B" w:rsidP="00AB129B">
      <w:pPr>
        <w:pStyle w:val="Nadpis2"/>
        <w:rPr>
          <w:lang w:val="cs-CZ"/>
        </w:rPr>
      </w:pPr>
      <w:r w:rsidRPr="00FE1D98">
        <w:rPr>
          <w:lang w:val="cs-CZ"/>
        </w:rPr>
        <w:t>Co máte dělat</w:t>
      </w:r>
    </w:p>
    <w:p w14:paraId="5F02BD79" w14:textId="77777777" w:rsidR="00AB129B" w:rsidRPr="00FE1D98" w:rsidRDefault="00AB129B" w:rsidP="00AB129B">
      <w:pPr>
        <w:rPr>
          <w:lang w:val="cs-CZ"/>
        </w:rPr>
      </w:pPr>
      <w:r w:rsidRPr="00FE1D98">
        <w:rPr>
          <w:lang w:val="cs-CZ"/>
        </w:rPr>
        <w:t>Vezměte si svého Edisona, kostky či bloky a popusťte uzdu své kreativitě a představivosti!</w:t>
      </w:r>
    </w:p>
    <w:p w14:paraId="072BB249" w14:textId="77777777" w:rsidR="00AB129B" w:rsidRPr="00FE1D98" w:rsidRDefault="00AB129B" w:rsidP="00AB129B">
      <w:pPr>
        <w:rPr>
          <w:lang w:val="cs-CZ"/>
        </w:rPr>
      </w:pPr>
      <w:r w:rsidRPr="00FE1D98">
        <w:rPr>
          <w:lang w:val="cs-CZ"/>
        </w:rPr>
        <w:t>Zkuste přidat bloky na Edisona shora, zboku či na jeho kola. Ozdobte Edisona, jakkoli chcete!</w:t>
      </w:r>
    </w:p>
    <w:p w14:paraId="32636081" w14:textId="77777777" w:rsidR="00AB129B" w:rsidRPr="00FE1D98" w:rsidRDefault="00AB129B" w:rsidP="00AB129B">
      <w:pPr>
        <w:rPr>
          <w:lang w:val="cs-CZ"/>
        </w:rPr>
      </w:pPr>
      <w:r w:rsidRPr="00FE1D98">
        <w:rPr>
          <w:noProof/>
          <w:lang w:val="cs-CZ"/>
        </w:rPr>
        <mc:AlternateContent>
          <mc:Choice Requires="wps">
            <w:drawing>
              <wp:anchor distT="0" distB="0" distL="114300" distR="114300" simplePos="0" relativeHeight="253172736" behindDoc="0" locked="0" layoutInCell="1" allowOverlap="1" wp14:anchorId="1CFEF915" wp14:editId="55C1FC93">
                <wp:simplePos x="0" y="0"/>
                <wp:positionH relativeFrom="column">
                  <wp:posOffset>0</wp:posOffset>
                </wp:positionH>
                <wp:positionV relativeFrom="paragraph">
                  <wp:posOffset>433070</wp:posOffset>
                </wp:positionV>
                <wp:extent cx="5714365" cy="4856480"/>
                <wp:effectExtent l="0" t="0" r="19685" b="20320"/>
                <wp:wrapSquare wrapText="bothSides"/>
                <wp:docPr id="6" name="Rectangle: Rounded Corners 6"/>
                <wp:cNvGraphicFramePr/>
                <a:graphic xmlns:a="http://schemas.openxmlformats.org/drawingml/2006/main">
                  <a:graphicData uri="http://schemas.microsoft.com/office/word/2010/wordprocessingShape">
                    <wps:wsp>
                      <wps:cNvSpPr/>
                      <wps:spPr>
                        <a:xfrm>
                          <a:off x="0" y="0"/>
                          <a:ext cx="5714365" cy="4856480"/>
                        </a:xfrm>
                        <a:prstGeom prst="roundRect">
                          <a:avLst>
                            <a:gd name="adj" fmla="val 1604"/>
                          </a:avLst>
                        </a:prstGeom>
                        <a:noFill/>
                        <a:ln>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9DF7178" id="Rectangle: Rounded Corners 6" o:spid="_x0000_s1026" style="position:absolute;margin-left:0;margin-top:34.1pt;width:449.95pt;height:382.4pt;z-index:25317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5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" filled="f" strokecolor="#5a5a5a [2109]" strokeweight="1pt">
                <v:stroke joinstyle="miter"/>
                <w10:wrap type="square"/>
              </v:roundrect>
            </w:pict>
          </mc:Fallback>
        </mc:AlternateContent>
      </w:r>
      <w:r w:rsidRPr="00FE1D98">
        <w:rPr>
          <w:lang w:val="cs-CZ"/>
        </w:rPr>
        <w:t>Jakmile tento úkol dokončíte, popište nebo namalujte, jak Edison vypadal poté, co jste jej vybavili kostkami. Jak se vám s Edisonem stavělo?</w:t>
      </w:r>
    </w:p>
    <w:p w14:paraId="297A015E" w14:textId="1C33DC78" w:rsidR="00AB129B" w:rsidRPr="00FE1D98" w:rsidRDefault="00AB129B" w:rsidP="00AB129B">
      <w:pPr>
        <w:pStyle w:val="Nadpis1"/>
        <w:rPr>
          <w:lang w:val="cs-CZ"/>
        </w:rPr>
      </w:pPr>
      <w:bookmarkStart w:id="7" w:name="_Toc19607151"/>
      <w:r w:rsidRPr="00FE1D98">
        <w:rPr>
          <w:lang w:val="cs-CZ"/>
        </w:rPr>
        <w:lastRenderedPageBreak/>
        <w:t>U1-1.2 Prozkoumejte programování čárových kódů</w:t>
      </w:r>
      <w:bookmarkEnd w:id="7"/>
    </w:p>
    <w:p w14:paraId="48933815" w14:textId="77777777" w:rsidR="00AB129B" w:rsidRPr="00FE1D98" w:rsidRDefault="00AB129B" w:rsidP="00AB129B">
      <w:pPr>
        <w:rPr>
          <w:lang w:val="cs-CZ"/>
        </w:rPr>
      </w:pPr>
      <w:r w:rsidRPr="00FE1D98">
        <w:rPr>
          <w:lang w:val="cs-CZ"/>
        </w:rPr>
        <w:t xml:space="preserve">Stejně jako všichni roboti a všechny počítače potřebuje Edison ke svému fungování programy. </w:t>
      </w:r>
    </w:p>
    <w:p w14:paraId="52DB5BAA" w14:textId="77777777" w:rsidR="00AB129B" w:rsidRPr="00FE1D98" w:rsidRDefault="00AB129B" w:rsidP="00AB129B">
      <w:pPr>
        <w:rPr>
          <w:lang w:val="cs-CZ"/>
        </w:rPr>
      </w:pPr>
      <w:r w:rsidRPr="00FE1D98">
        <w:rPr>
          <w:noProof/>
          <w:lang w:val="cs-CZ"/>
        </w:rPr>
        <mc:AlternateContent>
          <mc:Choice Requires="wpg">
            <w:drawing>
              <wp:anchor distT="0" distB="0" distL="114300" distR="114300" simplePos="0" relativeHeight="253209600" behindDoc="0" locked="0" layoutInCell="1" allowOverlap="1" wp14:anchorId="17DA9C43" wp14:editId="0E0383F3">
                <wp:simplePos x="0" y="0"/>
                <wp:positionH relativeFrom="column">
                  <wp:posOffset>-20955</wp:posOffset>
                </wp:positionH>
                <wp:positionV relativeFrom="paragraph">
                  <wp:posOffset>231775</wp:posOffset>
                </wp:positionV>
                <wp:extent cx="5715000" cy="1398270"/>
                <wp:effectExtent l="0" t="0" r="19050" b="11430"/>
                <wp:wrapTopAndBottom/>
                <wp:docPr id="234" name="Group 234"/>
                <wp:cNvGraphicFramePr/>
                <a:graphic xmlns:a="http://schemas.openxmlformats.org/drawingml/2006/main">
                  <a:graphicData uri="http://schemas.microsoft.com/office/word/2010/wordprocessingGroup">
                    <wpg:wgp>
                      <wpg:cNvGrpSpPr/>
                      <wpg:grpSpPr>
                        <a:xfrm>
                          <a:off x="0" y="0"/>
                          <a:ext cx="5715000" cy="1398270"/>
                          <a:chOff x="0" y="0"/>
                          <a:chExt cx="5715000" cy="1398822"/>
                        </a:xfrm>
                      </wpg:grpSpPr>
                      <wps:wsp>
                        <wps:cNvPr id="231" name="Text Box 17"/>
                        <wps:cNvSpPr txBox="1">
                          <a:spLocks noChangeArrowheads="1"/>
                        </wps:cNvSpPr>
                        <wps:spPr bwMode="auto">
                          <a:xfrm>
                            <a:off x="0" y="683812"/>
                            <a:ext cx="5715000" cy="715010"/>
                          </a:xfrm>
                          <a:prstGeom prst="roundRect">
                            <a:avLst>
                              <a:gd name="adj" fmla="val 16380"/>
                            </a:avLst>
                          </a:prstGeom>
                          <a:solidFill>
                            <a:srgbClr val="FFFFFF"/>
                          </a:solidFill>
                          <a:ln w="9525">
                            <a:solidFill>
                              <a:schemeClr val="tx1">
                                <a:lumMod val="65000"/>
                                <a:lumOff val="35000"/>
                              </a:schemeClr>
                            </a:solidFill>
                            <a:miter lim="800000"/>
                            <a:headEnd/>
                            <a:tailEnd/>
                          </a:ln>
                        </wps:spPr>
                        <wps:txbx>
                          <w:txbxContent>
                            <w:p w14:paraId="1CAA3F76" w14:textId="77777777" w:rsidR="002A1612" w:rsidRDefault="002A1612" w:rsidP="00AB129B">
                              <w:proofErr w:type="spellStart"/>
                              <w:r>
                                <w:rPr>
                                  <w:b/>
                                  <w:color w:val="FF7000"/>
                                </w:rPr>
                                <w:t>Počítačový</w:t>
                              </w:r>
                              <w:proofErr w:type="spellEnd"/>
                              <w:r w:rsidRPr="00C3239D">
                                <w:rPr>
                                  <w:b/>
                                  <w:color w:val="FF7000"/>
                                </w:rPr>
                                <w:t xml:space="preserve"> program</w:t>
                              </w:r>
                              <w:r w:rsidRPr="0057676F">
                                <w:t xml:space="preserve"> </w:t>
                              </w:r>
                              <w:r w:rsidRPr="00B85BF7">
                                <w:rPr>
                                  <w:rFonts w:hint="eastAsia"/>
                                </w:rPr>
                                <w:t xml:space="preserve">je </w:t>
                              </w:r>
                              <w:proofErr w:type="spellStart"/>
                              <w:r w:rsidRPr="00B85BF7">
                                <w:rPr>
                                  <w:rFonts w:hint="eastAsia"/>
                                </w:rPr>
                                <w:t>soubor</w:t>
                              </w:r>
                              <w:proofErr w:type="spellEnd"/>
                              <w:r w:rsidRPr="00B85BF7">
                                <w:rPr>
                                  <w:rFonts w:hint="eastAsia"/>
                                </w:rPr>
                                <w:t xml:space="preserve"> </w:t>
                              </w:r>
                              <w:proofErr w:type="spellStart"/>
                              <w:r w:rsidRPr="00B85BF7">
                                <w:rPr>
                                  <w:rFonts w:hint="eastAsia"/>
                                </w:rPr>
                                <w:t>instrukcí</w:t>
                              </w:r>
                              <w:proofErr w:type="spellEnd"/>
                              <w:r w:rsidRPr="00B85BF7">
                                <w:rPr>
                                  <w:rFonts w:hint="eastAsia"/>
                                </w:rPr>
                                <w:t xml:space="preserve">, </w:t>
                              </w:r>
                              <w:proofErr w:type="spellStart"/>
                              <w:r w:rsidRPr="00B85BF7">
                                <w:rPr>
                                  <w:rFonts w:hint="eastAsia"/>
                                </w:rPr>
                                <w:t>které</w:t>
                              </w:r>
                              <w:proofErr w:type="spellEnd"/>
                              <w:r w:rsidRPr="00B85BF7">
                                <w:rPr>
                                  <w:rFonts w:hint="eastAsia"/>
                                </w:rPr>
                                <w:t xml:space="preserve"> </w:t>
                              </w:r>
                              <w:proofErr w:type="spellStart"/>
                              <w:r>
                                <w:t>přikazují</w:t>
                              </w:r>
                              <w:proofErr w:type="spellEnd"/>
                              <w:r>
                                <w:t xml:space="preserve"> </w:t>
                              </w:r>
                              <w:proofErr w:type="spellStart"/>
                              <w:r>
                                <w:t>počítači</w:t>
                              </w:r>
                              <w:proofErr w:type="spellEnd"/>
                              <w:r>
                                <w:t xml:space="preserve"> </w:t>
                              </w:r>
                              <w:proofErr w:type="spellStart"/>
                              <w:r>
                                <w:t>provést</w:t>
                              </w:r>
                              <w:proofErr w:type="spellEnd"/>
                              <w:r>
                                <w:t xml:space="preserve"> </w:t>
                              </w:r>
                              <w:proofErr w:type="spellStart"/>
                              <w:r>
                                <w:t>konkrétní</w:t>
                              </w:r>
                              <w:proofErr w:type="spellEnd"/>
                              <w:r>
                                <w:t xml:space="preserve"> </w:t>
                              </w:r>
                              <w:proofErr w:type="spellStart"/>
                              <w:r>
                                <w:t>úkol</w:t>
                              </w:r>
                              <w:proofErr w:type="spellEnd"/>
                              <w:r>
                                <w:t xml:space="preserve">. </w:t>
                              </w:r>
                            </w:p>
                            <w:p w14:paraId="4A514DE2" w14:textId="77777777" w:rsidR="002A1612" w:rsidRDefault="002A1612" w:rsidP="00AB129B"/>
                          </w:txbxContent>
                        </wps:txbx>
                        <wps:bodyPr rot="0" vert="horz" wrap="square" lIns="91440" tIns="180000" rIns="91440" bIns="90000" anchor="t" anchorCtr="0">
                          <a:noAutofit/>
                        </wps:bodyPr>
                      </wps:wsp>
                      <pic:pic xmlns:pic="http://schemas.openxmlformats.org/drawingml/2006/picture">
                        <pic:nvPicPr>
                          <pic:cNvPr id="232" name="Picture 232"/>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210710" y="0"/>
                            <a:ext cx="899160" cy="899160"/>
                          </a:xfrm>
                          <a:prstGeom prst="rect">
                            <a:avLst/>
                          </a:prstGeom>
                        </pic:spPr>
                      </pic:pic>
                      <wps:wsp>
                        <wps:cNvPr id="233" name="Text Box 2"/>
                        <wps:cNvSpPr txBox="1">
                          <a:spLocks noChangeArrowheads="1"/>
                        </wps:cNvSpPr>
                        <wps:spPr bwMode="auto">
                          <a:xfrm>
                            <a:off x="1009816" y="306125"/>
                            <a:ext cx="2186608" cy="365760"/>
                          </a:xfrm>
                          <a:prstGeom prst="rect">
                            <a:avLst/>
                          </a:prstGeom>
                          <a:noFill/>
                          <a:ln w="9525">
                            <a:noFill/>
                            <a:miter lim="800000"/>
                            <a:headEnd/>
                            <a:tailEnd/>
                          </a:ln>
                        </wps:spPr>
                        <wps:txbx>
                          <w:txbxContent>
                            <w:p w14:paraId="3FD91E81" w14:textId="77777777" w:rsidR="002A1612" w:rsidRDefault="002A1612" w:rsidP="00AB129B">
                              <w:pPr>
                                <w:rPr>
                                  <w:b/>
                                  <w:color w:val="FF7000"/>
                                  <w:sz w:val="28"/>
                                  <w:szCs w:val="28"/>
                                </w:rPr>
                              </w:pPr>
                              <w:proofErr w:type="spellStart"/>
                              <w:r>
                                <w:rPr>
                                  <w:b/>
                                  <w:color w:val="FF7000"/>
                                  <w:sz w:val="28"/>
                                  <w:szCs w:val="28"/>
                                </w:rPr>
                                <w:t>Slovníček</w:t>
                              </w:r>
                              <w:proofErr w:type="spellEnd"/>
                              <w:r>
                                <w:rPr>
                                  <w:b/>
                                  <w:color w:val="FF7000"/>
                                  <w:sz w:val="28"/>
                                  <w:szCs w:val="28"/>
                                </w:rPr>
                                <w:t xml:space="preserve"> </w:t>
                              </w:r>
                              <w:proofErr w:type="spellStart"/>
                              <w:r>
                                <w:rPr>
                                  <w:b/>
                                  <w:color w:val="FF7000"/>
                                  <w:sz w:val="28"/>
                                  <w:szCs w:val="28"/>
                                </w:rPr>
                                <w:t>pojmů</w:t>
                              </w:r>
                              <w:proofErr w:type="spellEnd"/>
                            </w:p>
                            <w:p w14:paraId="07740D70" w14:textId="77777777" w:rsidR="002A1612" w:rsidRDefault="002A1612" w:rsidP="00AB129B">
                              <w:pPr>
                                <w:rPr>
                                  <w:b/>
                                  <w:color w:val="FF7000"/>
                                  <w:sz w:val="28"/>
                                  <w:szCs w:val="28"/>
                                </w:rPr>
                              </w:pPr>
                            </w:p>
                          </w:txbxContent>
                        </wps:txbx>
                        <wps:bodyPr rot="0" vert="horz" wrap="square" lIns="91440" tIns="45720" rIns="91440" bIns="45720" anchor="t" anchorCtr="0">
                          <a:noAutofit/>
                        </wps:bodyPr>
                      </wps:wsp>
                    </wpg:wgp>
                  </a:graphicData>
                </a:graphic>
              </wp:anchor>
            </w:drawing>
          </mc:Choice>
          <mc:Fallback>
            <w:pict>
              <v:group w14:anchorId="17DA9C43" id="Group 234" o:spid="_x0000_s1076" style="position:absolute;margin-left:-1.65pt;margin-top:18.25pt;width:450pt;height:110.1pt;z-index:253209600" coordsize="57150,1398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&#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">
                <v:roundrect id="Text Box 17" o:spid="_x0000_s1077" style="position:absolute;top:6838;width:57150;height:7150;visibility:visible;mso-wrap-style:square;v-text-anchor:top" arcsize="1073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" strokecolor="#5a5a5a [2109]">
                  <v:stroke joinstyle="miter"/>
                  <v:textbox inset=",5mm,,2.5mm">
                    <w:txbxContent>
                      <w:p w14:paraId="1CAA3F76" w14:textId="77777777" w:rsidR="002A1612" w:rsidRDefault="002A1612" w:rsidP="00AB129B">
                        <w:proofErr w:type="spellStart"/>
                        <w:r>
                          <w:rPr>
                            <w:b/>
                            <w:color w:val="FF7000"/>
                          </w:rPr>
                          <w:t>Počítačový</w:t>
                        </w:r>
                        <w:proofErr w:type="spellEnd"/>
                        <w:r w:rsidRPr="00C3239D">
                          <w:rPr>
                            <w:b/>
                            <w:color w:val="FF7000"/>
                          </w:rPr>
                          <w:t xml:space="preserve"> program</w:t>
                        </w:r>
                        <w:r w:rsidRPr="0057676F">
                          <w:t xml:space="preserve"> </w:t>
                        </w:r>
                        <w:r w:rsidRPr="00B85BF7">
                          <w:rPr>
                            <w:rFonts w:hint="eastAsia"/>
                          </w:rPr>
                          <w:t xml:space="preserve">je </w:t>
                        </w:r>
                        <w:proofErr w:type="spellStart"/>
                        <w:r w:rsidRPr="00B85BF7">
                          <w:rPr>
                            <w:rFonts w:hint="eastAsia"/>
                          </w:rPr>
                          <w:t>soubor</w:t>
                        </w:r>
                        <w:proofErr w:type="spellEnd"/>
                        <w:r w:rsidRPr="00B85BF7">
                          <w:rPr>
                            <w:rFonts w:hint="eastAsia"/>
                          </w:rPr>
                          <w:t xml:space="preserve"> </w:t>
                        </w:r>
                        <w:proofErr w:type="spellStart"/>
                        <w:r w:rsidRPr="00B85BF7">
                          <w:rPr>
                            <w:rFonts w:hint="eastAsia"/>
                          </w:rPr>
                          <w:t>instrukcí</w:t>
                        </w:r>
                        <w:proofErr w:type="spellEnd"/>
                        <w:r w:rsidRPr="00B85BF7">
                          <w:rPr>
                            <w:rFonts w:hint="eastAsia"/>
                          </w:rPr>
                          <w:t xml:space="preserve">, </w:t>
                        </w:r>
                        <w:proofErr w:type="spellStart"/>
                        <w:r w:rsidRPr="00B85BF7">
                          <w:rPr>
                            <w:rFonts w:hint="eastAsia"/>
                          </w:rPr>
                          <w:t>které</w:t>
                        </w:r>
                        <w:proofErr w:type="spellEnd"/>
                        <w:r w:rsidRPr="00B85BF7">
                          <w:rPr>
                            <w:rFonts w:hint="eastAsia"/>
                          </w:rPr>
                          <w:t xml:space="preserve"> </w:t>
                        </w:r>
                        <w:proofErr w:type="spellStart"/>
                        <w:r>
                          <w:t>přikazují</w:t>
                        </w:r>
                        <w:proofErr w:type="spellEnd"/>
                        <w:r>
                          <w:t xml:space="preserve"> </w:t>
                        </w:r>
                        <w:proofErr w:type="spellStart"/>
                        <w:r>
                          <w:t>počítači</w:t>
                        </w:r>
                        <w:proofErr w:type="spellEnd"/>
                        <w:r>
                          <w:t xml:space="preserve"> </w:t>
                        </w:r>
                        <w:proofErr w:type="spellStart"/>
                        <w:r>
                          <w:t>provést</w:t>
                        </w:r>
                        <w:proofErr w:type="spellEnd"/>
                        <w:r>
                          <w:t xml:space="preserve"> </w:t>
                        </w:r>
                        <w:proofErr w:type="spellStart"/>
                        <w:r>
                          <w:t>konkrétní</w:t>
                        </w:r>
                        <w:proofErr w:type="spellEnd"/>
                        <w:r>
                          <w:t xml:space="preserve"> </w:t>
                        </w:r>
                        <w:proofErr w:type="spellStart"/>
                        <w:r>
                          <w:t>úkol</w:t>
                        </w:r>
                        <w:proofErr w:type="spellEnd"/>
                        <w:r>
                          <w:t xml:space="preserve">. </w:t>
                        </w:r>
                      </w:p>
                      <w:p w14:paraId="4A514DE2" w14:textId="77777777" w:rsidR="002A1612" w:rsidRDefault="002A1612" w:rsidP="00AB129B"/>
                    </w:txbxContent>
                  </v:textbox>
                </v:roundrect>
                <v:shape id="Picture 232" o:spid="_x0000_s1078" type="#_x0000_t75" style="position:absolute;left:2107;width:8991;height:8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">
                  <v:imagedata r:id="rId51" o:title=""/>
                </v:shape>
                <v:shape id="_x0000_s1079" type="#_x0000_t202" style="position:absolute;left:10098;top:3061;width:21866;height:36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" filled="f" stroked="f">
                  <v:textbox>
                    <w:txbxContent>
                      <w:p w14:paraId="3FD91E81" w14:textId="77777777" w:rsidR="002A1612" w:rsidRDefault="002A1612" w:rsidP="00AB129B">
                        <w:pPr>
                          <w:rPr>
                            <w:b/>
                            <w:color w:val="FF7000"/>
                            <w:sz w:val="28"/>
                            <w:szCs w:val="28"/>
                          </w:rPr>
                        </w:pPr>
                        <w:proofErr w:type="spellStart"/>
                        <w:r>
                          <w:rPr>
                            <w:b/>
                            <w:color w:val="FF7000"/>
                            <w:sz w:val="28"/>
                            <w:szCs w:val="28"/>
                          </w:rPr>
                          <w:t>Slovníček</w:t>
                        </w:r>
                        <w:proofErr w:type="spellEnd"/>
                        <w:r>
                          <w:rPr>
                            <w:b/>
                            <w:color w:val="FF7000"/>
                            <w:sz w:val="28"/>
                            <w:szCs w:val="28"/>
                          </w:rPr>
                          <w:t xml:space="preserve"> </w:t>
                        </w:r>
                        <w:proofErr w:type="spellStart"/>
                        <w:r>
                          <w:rPr>
                            <w:b/>
                            <w:color w:val="FF7000"/>
                            <w:sz w:val="28"/>
                            <w:szCs w:val="28"/>
                          </w:rPr>
                          <w:t>pojmů</w:t>
                        </w:r>
                        <w:proofErr w:type="spellEnd"/>
                      </w:p>
                      <w:p w14:paraId="07740D70" w14:textId="77777777" w:rsidR="002A1612" w:rsidRDefault="002A1612" w:rsidP="00AB129B">
                        <w:pPr>
                          <w:rPr>
                            <w:b/>
                            <w:color w:val="FF7000"/>
                            <w:sz w:val="28"/>
                            <w:szCs w:val="28"/>
                          </w:rPr>
                        </w:pPr>
                      </w:p>
                    </w:txbxContent>
                  </v:textbox>
                </v:shape>
                <w10:wrap type="topAndBottom"/>
              </v:group>
            </w:pict>
          </mc:Fallback>
        </mc:AlternateContent>
      </w:r>
      <w:r w:rsidRPr="00FE1D98">
        <w:rPr>
          <w:lang w:val="cs-CZ"/>
        </w:rPr>
        <w:t>Co je to počítačový program?</w:t>
      </w:r>
    </w:p>
    <w:p w14:paraId="44586106" w14:textId="77777777" w:rsidR="00AB129B" w:rsidRPr="00FE1D98" w:rsidRDefault="00AB129B" w:rsidP="00AB129B">
      <w:pPr>
        <w:rPr>
          <w:b/>
          <w:color w:val="FF7000"/>
          <w:lang w:val="cs-CZ"/>
        </w:rPr>
      </w:pPr>
      <w:r w:rsidRPr="00FE1D98">
        <w:rPr>
          <w:noProof/>
          <w:lang w:val="cs-CZ"/>
        </w:rPr>
        <mc:AlternateContent>
          <mc:Choice Requires="wps">
            <w:drawing>
              <wp:anchor distT="0" distB="0" distL="114300" distR="114300" simplePos="0" relativeHeight="253220864" behindDoc="0" locked="0" layoutInCell="1" allowOverlap="1" wp14:anchorId="56FF8094" wp14:editId="37E9AE03">
                <wp:simplePos x="0" y="0"/>
                <wp:positionH relativeFrom="column">
                  <wp:posOffset>205740</wp:posOffset>
                </wp:positionH>
                <wp:positionV relativeFrom="paragraph">
                  <wp:posOffset>1438275</wp:posOffset>
                </wp:positionV>
                <wp:extent cx="568960" cy="461645"/>
                <wp:effectExtent l="15557" t="22543" r="18098" b="18097"/>
                <wp:wrapSquare wrapText="bothSides"/>
                <wp:docPr id="32" name="Bent Arrow 32"/>
                <wp:cNvGraphicFramePr/>
                <a:graphic xmlns:a="http://schemas.openxmlformats.org/drawingml/2006/main">
                  <a:graphicData uri="http://schemas.microsoft.com/office/word/2010/wordprocessingShape">
                    <wps:wsp>
                      <wps:cNvSpPr/>
                      <wps:spPr>
                        <a:xfrm rot="16200000">
                          <a:off x="0" y="0"/>
                          <a:ext cx="568960" cy="461645"/>
                        </a:xfrm>
                        <a:prstGeom prst="bentArrow">
                          <a:avLst>
                            <a:gd name="adj1" fmla="val 25758"/>
                            <a:gd name="adj2" fmla="val 23921"/>
                            <a:gd name="adj3" fmla="val 50000"/>
                            <a:gd name="adj4" fmla="val 32611"/>
                          </a:avLst>
                        </a:prstGeom>
                        <a:solidFill>
                          <a:srgbClr val="FF7000"/>
                        </a:solidFill>
                        <a:ln>
                          <a:solidFill>
                            <a:srgbClr val="595959"/>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BBD186" id="Bent Arrow 32" o:spid="_x0000_s1026" style="position:absolute;margin-left:16.2pt;margin-top:113.25pt;width:44.8pt;height:36.35pt;rotation:-90;z-index:25322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568960,4616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" path="m,461645l,201522c,118377,67402,50975,150547,50975r187591,l338138,,568960,110430,338138,220860r,-50975l150547,169885v-17473,,-31637,14164,-31637,31637c118910,288230,118911,374937,118911,461645l,461645xe" fillcolor="#ff7000" strokecolor="#595959" strokeweight="1pt">
                <v:stroke joinstyle="miter"/>
                <v:path arrowok="t" o:connecttype="custom" o:connectlocs="0,461645;0,201522;150547,50975;338138,50975;338138,0;568960,110430;338138,220860;338138,169885;150547,169885;118910,201522;118911,461645;0,461645" o:connectangles="0,0,0,0,0,0,0,0,0,0,0,0"/>
                <w10:wrap type="square"/>
              </v:shape>
            </w:pict>
          </mc:Fallback>
        </mc:AlternateContent>
      </w:r>
    </w:p>
    <w:p w14:paraId="0D8EFBF9" w14:textId="616A3005" w:rsidR="00AB129B" w:rsidRPr="00FE1D98" w:rsidRDefault="00AB129B" w:rsidP="00AB129B">
      <w:pPr>
        <w:rPr>
          <w:lang w:val="cs-CZ"/>
        </w:rPr>
      </w:pPr>
      <w:r w:rsidRPr="00FE1D98">
        <w:rPr>
          <w:lang w:val="cs-CZ"/>
        </w:rPr>
        <w:t xml:space="preserve">Pojmem </w:t>
      </w:r>
      <w:r w:rsidRPr="00FE1D98">
        <w:rPr>
          <w:b/>
          <w:color w:val="FF7000"/>
          <w:lang w:val="cs-CZ"/>
        </w:rPr>
        <w:t>žargon</w:t>
      </w:r>
      <w:r w:rsidRPr="00FE1D98">
        <w:rPr>
          <w:b/>
          <w:lang w:val="cs-CZ"/>
        </w:rPr>
        <w:t xml:space="preserve"> </w:t>
      </w:r>
      <w:r w:rsidRPr="00FE1D98">
        <w:rPr>
          <w:lang w:val="cs-CZ"/>
        </w:rPr>
        <w:t>označujeme speciální slova nebo výrazy používané lidmi v</w:t>
      </w:r>
      <w:r w:rsidR="008551FB">
        <w:rPr>
          <w:lang w:val="cs-CZ"/>
        </w:rPr>
        <w:t> </w:t>
      </w:r>
      <w:r w:rsidRPr="00FE1D98">
        <w:rPr>
          <w:lang w:val="cs-CZ"/>
        </w:rPr>
        <w:t xml:space="preserve">určité skupině, např. v určitém zaměstnání. Žargon je pro lidi mimo tuto profesi nebo skupinu často obtížně pochopitelný. Počítačové programování používá některá slova a fráze, které se vám nyní mohou jevit jako „žargon“, ale s touto novou slovní zásobou se brzy velmi dobře seznámíte. Tyto nové pojmy vás </w:t>
      </w:r>
      <w:proofErr w:type="gramStart"/>
      <w:r w:rsidRPr="00FE1D98">
        <w:rPr>
          <w:lang w:val="cs-CZ"/>
        </w:rPr>
        <w:t>naučí</w:t>
      </w:r>
      <w:proofErr w:type="gramEnd"/>
      <w:r w:rsidRPr="00FE1D98">
        <w:rPr>
          <w:lang w:val="cs-CZ"/>
        </w:rPr>
        <w:t xml:space="preserve"> Slovníček pojmů v každé lekci. </w:t>
      </w:r>
    </w:p>
    <w:p w14:paraId="41653C4D" w14:textId="77777777" w:rsidR="00AB129B" w:rsidRPr="00FE1D98" w:rsidRDefault="00AB129B" w:rsidP="00AB129B">
      <w:pPr>
        <w:rPr>
          <w:lang w:val="cs-CZ"/>
        </w:rPr>
      </w:pPr>
      <w:r w:rsidRPr="00FE1D98">
        <w:rPr>
          <w:lang w:val="cs-CZ"/>
        </w:rPr>
        <w:t xml:space="preserve">Nyní se vraťme k programování Edisona. </w:t>
      </w:r>
    </w:p>
    <w:p w14:paraId="63C71C54" w14:textId="77777777" w:rsidR="00AB129B" w:rsidRPr="00FE1D98" w:rsidRDefault="00AB129B" w:rsidP="00AB129B">
      <w:pPr>
        <w:pStyle w:val="Nadpis2"/>
        <w:rPr>
          <w:lang w:val="cs-CZ"/>
        </w:rPr>
      </w:pPr>
    </w:p>
    <w:p w14:paraId="6896B1DB" w14:textId="77777777" w:rsidR="00AB129B" w:rsidRPr="00FE1D98" w:rsidRDefault="00AB129B" w:rsidP="00AB129B">
      <w:pPr>
        <w:pStyle w:val="Nadpis2"/>
        <w:rPr>
          <w:lang w:val="cs-CZ"/>
        </w:rPr>
      </w:pPr>
      <w:r w:rsidRPr="00FE1D98">
        <w:rPr>
          <w:lang w:val="cs-CZ"/>
        </w:rPr>
        <w:t xml:space="preserve">Použití čárových kódů k programování Edisona </w:t>
      </w:r>
    </w:p>
    <w:p w14:paraId="78321B9C" w14:textId="77777777" w:rsidR="00AB129B" w:rsidRPr="00FE1D98" w:rsidRDefault="00AB129B" w:rsidP="00AB129B">
      <w:pPr>
        <w:rPr>
          <w:lang w:val="cs-CZ"/>
        </w:rPr>
      </w:pPr>
      <w:r w:rsidRPr="00FE1D98">
        <w:rPr>
          <w:noProof/>
          <w:lang w:val="cs-CZ"/>
        </w:rPr>
        <mc:AlternateContent>
          <mc:Choice Requires="wpg">
            <w:drawing>
              <wp:anchor distT="0" distB="0" distL="114300" distR="114300" simplePos="0" relativeHeight="253210624" behindDoc="0" locked="0" layoutInCell="1" allowOverlap="1" wp14:anchorId="1BE60142" wp14:editId="1AC56D6D">
                <wp:simplePos x="0" y="0"/>
                <wp:positionH relativeFrom="column">
                  <wp:posOffset>-20955</wp:posOffset>
                </wp:positionH>
                <wp:positionV relativeFrom="paragraph">
                  <wp:posOffset>495300</wp:posOffset>
                </wp:positionV>
                <wp:extent cx="5715000" cy="1637030"/>
                <wp:effectExtent l="0" t="0" r="19050" b="20320"/>
                <wp:wrapTopAndBottom/>
                <wp:docPr id="277" name="Group 277"/>
                <wp:cNvGraphicFramePr/>
                <a:graphic xmlns:a="http://schemas.openxmlformats.org/drawingml/2006/main">
                  <a:graphicData uri="http://schemas.microsoft.com/office/word/2010/wordprocessingGroup">
                    <wpg:wgp>
                      <wpg:cNvGrpSpPr/>
                      <wpg:grpSpPr>
                        <a:xfrm>
                          <a:off x="0" y="0"/>
                          <a:ext cx="5715000" cy="1637030"/>
                          <a:chOff x="0" y="0"/>
                          <a:chExt cx="5715000" cy="1637582"/>
                        </a:xfrm>
                      </wpg:grpSpPr>
                      <wps:wsp>
                        <wps:cNvPr id="274" name="Text Box 17"/>
                        <wps:cNvSpPr txBox="1">
                          <a:spLocks noChangeArrowheads="1"/>
                        </wps:cNvSpPr>
                        <wps:spPr bwMode="auto">
                          <a:xfrm>
                            <a:off x="0" y="683812"/>
                            <a:ext cx="5715000" cy="953770"/>
                          </a:xfrm>
                          <a:prstGeom prst="roundRect">
                            <a:avLst>
                              <a:gd name="adj" fmla="val 16380"/>
                            </a:avLst>
                          </a:prstGeom>
                          <a:solidFill>
                            <a:srgbClr val="FFFFFF"/>
                          </a:solidFill>
                          <a:ln w="9525">
                            <a:solidFill>
                              <a:schemeClr val="tx1">
                                <a:lumMod val="65000"/>
                                <a:lumOff val="35000"/>
                              </a:schemeClr>
                            </a:solidFill>
                            <a:miter lim="800000"/>
                            <a:headEnd/>
                            <a:tailEnd/>
                          </a:ln>
                        </wps:spPr>
                        <wps:txbx>
                          <w:txbxContent>
                            <w:p w14:paraId="10DF92D0" w14:textId="77777777" w:rsidR="002A1612" w:rsidRPr="00B36A0E" w:rsidRDefault="002A1612" w:rsidP="00AB129B">
                              <w:pPr>
                                <w:rPr>
                                  <w:lang w:val="cs-CZ"/>
                                </w:rPr>
                              </w:pPr>
                              <w:r>
                                <w:rPr>
                                  <w:lang w:val="cs-CZ"/>
                                </w:rPr>
                                <w:t xml:space="preserve">Do </w:t>
                              </w:r>
                              <w:r w:rsidRPr="00B36A0E">
                                <w:rPr>
                                  <w:lang w:val="cs-CZ"/>
                                </w:rPr>
                                <w:t>Edison</w:t>
                              </w:r>
                              <w:r>
                                <w:rPr>
                                  <w:lang w:val="cs-CZ"/>
                                </w:rPr>
                                <w:t>ova mikročipu je možné ukládat např. programy. Tyto programy jsou uloženy v </w:t>
                              </w:r>
                              <w:r>
                                <w:rPr>
                                  <w:color w:val="FF7000"/>
                                  <w:lang w:val="cs-CZ"/>
                                </w:rPr>
                                <w:t>paměti</w:t>
                              </w:r>
                              <w:r>
                                <w:rPr>
                                  <w:lang w:val="cs-CZ"/>
                                </w:rPr>
                                <w:t xml:space="preserve"> robota. Pokyn, který program má spustit, můžeme Edisonovi dát přejetím přes speciální čárové kódy. </w:t>
                              </w:r>
                            </w:p>
                            <w:p w14:paraId="6C0FDF72" w14:textId="77777777" w:rsidR="002A1612" w:rsidRPr="00B36A0E" w:rsidRDefault="002A1612" w:rsidP="00AB129B">
                              <w:pPr>
                                <w:rPr>
                                  <w:lang w:val="cs-CZ"/>
                                </w:rPr>
                              </w:pPr>
                            </w:p>
                          </w:txbxContent>
                        </wps:txbx>
                        <wps:bodyPr rot="0" vert="horz" wrap="square" lIns="91440" tIns="180000" rIns="91440" bIns="90000" anchor="t" anchorCtr="0">
                          <a:noAutofit/>
                        </wps:bodyPr>
                      </wps:wsp>
                      <pic:pic xmlns:pic="http://schemas.openxmlformats.org/drawingml/2006/picture">
                        <pic:nvPicPr>
                          <pic:cNvPr id="275" name="Picture 275"/>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210709" y="0"/>
                            <a:ext cx="899160" cy="899160"/>
                          </a:xfrm>
                          <a:prstGeom prst="rect">
                            <a:avLst/>
                          </a:prstGeom>
                        </pic:spPr>
                      </pic:pic>
                      <wps:wsp>
                        <wps:cNvPr id="276" name="Text Box 2"/>
                        <wps:cNvSpPr txBox="1">
                          <a:spLocks noChangeArrowheads="1"/>
                        </wps:cNvSpPr>
                        <wps:spPr bwMode="auto">
                          <a:xfrm>
                            <a:off x="1009815" y="302047"/>
                            <a:ext cx="1725433" cy="365760"/>
                          </a:xfrm>
                          <a:prstGeom prst="rect">
                            <a:avLst/>
                          </a:prstGeom>
                          <a:noFill/>
                          <a:ln w="9525">
                            <a:noFill/>
                            <a:miter lim="800000"/>
                            <a:headEnd/>
                            <a:tailEnd/>
                          </a:ln>
                        </wps:spPr>
                        <wps:txbx>
                          <w:txbxContent>
                            <w:p w14:paraId="5A9FF5DE" w14:textId="77777777" w:rsidR="002A1612" w:rsidRDefault="002A1612" w:rsidP="00AB129B">
                              <w:pPr>
                                <w:rPr>
                                  <w:b/>
                                  <w:color w:val="FF7000"/>
                                  <w:sz w:val="28"/>
                                  <w:szCs w:val="28"/>
                                </w:rPr>
                              </w:pPr>
                              <w:proofErr w:type="spellStart"/>
                              <w:r>
                                <w:rPr>
                                  <w:b/>
                                  <w:color w:val="FF7000"/>
                                  <w:sz w:val="28"/>
                                  <w:szCs w:val="28"/>
                                </w:rPr>
                                <w:t>Proč</w:t>
                              </w:r>
                              <w:proofErr w:type="spellEnd"/>
                              <w:r>
                                <w:rPr>
                                  <w:b/>
                                  <w:color w:val="FF7000"/>
                                  <w:sz w:val="28"/>
                                  <w:szCs w:val="28"/>
                                </w:rPr>
                                <w:t xml:space="preserve"> je to </w:t>
                              </w:r>
                              <w:proofErr w:type="spellStart"/>
                              <w:r>
                                <w:rPr>
                                  <w:b/>
                                  <w:color w:val="FF7000"/>
                                  <w:sz w:val="28"/>
                                  <w:szCs w:val="28"/>
                                </w:rPr>
                                <w:t>tak</w:t>
                              </w:r>
                              <w:proofErr w:type="spellEnd"/>
                              <w:r>
                                <w:rPr>
                                  <w:b/>
                                  <w:color w:val="FF7000"/>
                                  <w:sz w:val="28"/>
                                  <w:szCs w:val="28"/>
                                </w:rPr>
                                <w:t>?</w:t>
                              </w:r>
                            </w:p>
                            <w:p w14:paraId="45A83E95" w14:textId="77777777" w:rsidR="002A1612" w:rsidRDefault="002A1612" w:rsidP="00AB129B">
                              <w:pPr>
                                <w:rPr>
                                  <w:b/>
                                  <w:color w:val="FF7000"/>
                                  <w:sz w:val="28"/>
                                  <w:szCs w:val="28"/>
                                </w:rPr>
                              </w:pPr>
                            </w:p>
                          </w:txbxContent>
                        </wps:txbx>
                        <wps:bodyPr rot="0" vert="horz" wrap="square" lIns="91440" tIns="45720" rIns="91440" bIns="45720" anchor="t" anchorCtr="0">
                          <a:noAutofit/>
                        </wps:bodyPr>
                      </wps:wsp>
                    </wpg:wgp>
                  </a:graphicData>
                </a:graphic>
              </wp:anchor>
            </w:drawing>
          </mc:Choice>
          <mc:Fallback>
            <w:pict>
              <v:group w14:anchorId="1BE60142" id="Group 277" o:spid="_x0000_s1080" style="position:absolute;margin-left:-1.65pt;margin-top:39pt;width:450pt;height:128.9pt;z-index:253210624" coordsize="57150,1637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">
                <v:roundrect id="Text Box 17" o:spid="_x0000_s1081" style="position:absolute;top:6838;width:57150;height:9537;visibility:visible;mso-wrap-style:square;v-text-anchor:top" arcsize="1073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" strokecolor="#5a5a5a [2109]">
                  <v:stroke joinstyle="miter"/>
                  <v:textbox inset=",5mm,,2.5mm">
                    <w:txbxContent>
                      <w:p w14:paraId="10DF92D0" w14:textId="77777777" w:rsidR="002A1612" w:rsidRPr="00B36A0E" w:rsidRDefault="002A1612" w:rsidP="00AB129B">
                        <w:pPr>
                          <w:rPr>
                            <w:lang w:val="cs-CZ"/>
                          </w:rPr>
                        </w:pPr>
                        <w:r>
                          <w:rPr>
                            <w:lang w:val="cs-CZ"/>
                          </w:rPr>
                          <w:t xml:space="preserve">Do </w:t>
                        </w:r>
                        <w:r w:rsidRPr="00B36A0E">
                          <w:rPr>
                            <w:lang w:val="cs-CZ"/>
                          </w:rPr>
                          <w:t>Edison</w:t>
                        </w:r>
                        <w:r>
                          <w:rPr>
                            <w:lang w:val="cs-CZ"/>
                          </w:rPr>
                          <w:t>ova mikročipu je možné ukládat např. programy. Tyto programy jsou uloženy v </w:t>
                        </w:r>
                        <w:r>
                          <w:rPr>
                            <w:color w:val="FF7000"/>
                            <w:lang w:val="cs-CZ"/>
                          </w:rPr>
                          <w:t>paměti</w:t>
                        </w:r>
                        <w:r>
                          <w:rPr>
                            <w:lang w:val="cs-CZ"/>
                          </w:rPr>
                          <w:t xml:space="preserve"> robota. Pokyn, který program má spustit, můžeme Edisonovi dát přejetím přes speciální čárové kódy. </w:t>
                        </w:r>
                      </w:p>
                      <w:p w14:paraId="6C0FDF72" w14:textId="77777777" w:rsidR="002A1612" w:rsidRPr="00B36A0E" w:rsidRDefault="002A1612" w:rsidP="00AB129B">
                        <w:pPr>
                          <w:rPr>
                            <w:lang w:val="cs-CZ"/>
                          </w:rPr>
                        </w:pPr>
                      </w:p>
                    </w:txbxContent>
                  </v:textbox>
                </v:roundrect>
                <v:shape id="Picture 275" o:spid="_x0000_s1082" type="#_x0000_t75" style="position:absolute;left:2107;width:8991;height:8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">
                  <v:imagedata r:id="rId42" o:title=""/>
                </v:shape>
                <v:shape id="_x0000_s1083" type="#_x0000_t202" style="position:absolute;left:10098;top:3020;width:17254;height:3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" filled="f" stroked="f">
                  <v:textbox>
                    <w:txbxContent>
                      <w:p w14:paraId="5A9FF5DE" w14:textId="77777777" w:rsidR="002A1612" w:rsidRDefault="002A1612" w:rsidP="00AB129B">
                        <w:pPr>
                          <w:rPr>
                            <w:b/>
                            <w:color w:val="FF7000"/>
                            <w:sz w:val="28"/>
                            <w:szCs w:val="28"/>
                          </w:rPr>
                        </w:pPr>
                        <w:proofErr w:type="spellStart"/>
                        <w:r>
                          <w:rPr>
                            <w:b/>
                            <w:color w:val="FF7000"/>
                            <w:sz w:val="28"/>
                            <w:szCs w:val="28"/>
                          </w:rPr>
                          <w:t>Proč</w:t>
                        </w:r>
                        <w:proofErr w:type="spellEnd"/>
                        <w:r>
                          <w:rPr>
                            <w:b/>
                            <w:color w:val="FF7000"/>
                            <w:sz w:val="28"/>
                            <w:szCs w:val="28"/>
                          </w:rPr>
                          <w:t xml:space="preserve"> je to </w:t>
                        </w:r>
                        <w:proofErr w:type="spellStart"/>
                        <w:r>
                          <w:rPr>
                            <w:b/>
                            <w:color w:val="FF7000"/>
                            <w:sz w:val="28"/>
                            <w:szCs w:val="28"/>
                          </w:rPr>
                          <w:t>tak</w:t>
                        </w:r>
                        <w:proofErr w:type="spellEnd"/>
                        <w:r>
                          <w:rPr>
                            <w:b/>
                            <w:color w:val="FF7000"/>
                            <w:sz w:val="28"/>
                            <w:szCs w:val="28"/>
                          </w:rPr>
                          <w:t>?</w:t>
                        </w:r>
                      </w:p>
                      <w:p w14:paraId="45A83E95" w14:textId="77777777" w:rsidR="002A1612" w:rsidRDefault="002A1612" w:rsidP="00AB129B">
                        <w:pPr>
                          <w:rPr>
                            <w:b/>
                            <w:color w:val="FF7000"/>
                            <w:sz w:val="28"/>
                            <w:szCs w:val="28"/>
                          </w:rPr>
                        </w:pPr>
                      </w:p>
                    </w:txbxContent>
                  </v:textbox>
                </v:shape>
                <w10:wrap type="topAndBottom"/>
              </v:group>
            </w:pict>
          </mc:Fallback>
        </mc:AlternateContent>
      </w:r>
      <w:r w:rsidRPr="00FE1D98">
        <w:rPr>
          <w:lang w:val="cs-CZ"/>
        </w:rPr>
        <w:t xml:space="preserve">Edison je vybaven několika </w:t>
      </w:r>
      <w:proofErr w:type="spellStart"/>
      <w:r w:rsidRPr="00FE1D98">
        <w:rPr>
          <w:lang w:val="cs-CZ"/>
        </w:rPr>
        <w:t>přednahranými</w:t>
      </w:r>
      <w:proofErr w:type="spellEnd"/>
      <w:r w:rsidRPr="00FE1D98">
        <w:rPr>
          <w:lang w:val="cs-CZ"/>
        </w:rPr>
        <w:t xml:space="preserve"> programy. K těmto programům se lze dostat a spustit je pomocí speciálních čárových kódů. </w:t>
      </w:r>
    </w:p>
    <w:p w14:paraId="355A35F2" w14:textId="77777777" w:rsidR="00AB129B" w:rsidRPr="00FE1D98" w:rsidRDefault="00AB129B" w:rsidP="00AB129B">
      <w:pPr>
        <w:rPr>
          <w:lang w:val="cs-CZ"/>
        </w:rPr>
      </w:pPr>
    </w:p>
    <w:p w14:paraId="60D44B92" w14:textId="41C1163E" w:rsidR="00AB129B" w:rsidRPr="00FE1D98" w:rsidRDefault="00AB129B" w:rsidP="00AB129B">
      <w:pPr>
        <w:rPr>
          <w:lang w:val="cs-CZ"/>
        </w:rPr>
      </w:pPr>
      <w:r w:rsidRPr="00FE1D98">
        <w:rPr>
          <w:lang w:val="cs-CZ"/>
        </w:rPr>
        <w:t xml:space="preserve">Kdykoliv budete chtít využít některý ze speciálních čárových kódů, musíte </w:t>
      </w:r>
      <w:r w:rsidR="00606DCA">
        <w:rPr>
          <w:lang w:val="cs-CZ"/>
        </w:rPr>
        <w:t>provést</w:t>
      </w:r>
      <w:r w:rsidR="00606DCA" w:rsidRPr="00FE1D98">
        <w:rPr>
          <w:lang w:val="cs-CZ"/>
        </w:rPr>
        <w:t xml:space="preserve"> </w:t>
      </w:r>
      <w:r w:rsidRPr="00FE1D98">
        <w:rPr>
          <w:lang w:val="cs-CZ"/>
        </w:rPr>
        <w:t>následující čtyři kroky:</w:t>
      </w:r>
    </w:p>
    <w:p w14:paraId="4B6404E4" w14:textId="77777777" w:rsidR="00AB129B" w:rsidRPr="00FE1D98" w:rsidRDefault="00AB129B" w:rsidP="00AB129B">
      <w:pPr>
        <w:pStyle w:val="Odstavecseseznamem"/>
        <w:numPr>
          <w:ilvl w:val="0"/>
          <w:numId w:val="1"/>
        </w:numPr>
        <w:rPr>
          <w:lang w:val="cs-CZ"/>
        </w:rPr>
      </w:pPr>
      <w:r w:rsidRPr="00FE1D98">
        <w:rPr>
          <w:lang w:val="cs-CZ"/>
        </w:rPr>
        <w:t xml:space="preserve">Umístěte Edisona tak, aby směřoval k čárovému kódu </w:t>
      </w:r>
      <w:r w:rsidRPr="00FE1D98">
        <w:rPr>
          <w:b/>
          <w:lang w:val="cs-CZ"/>
        </w:rPr>
        <w:t>zprava</w:t>
      </w:r>
      <w:r w:rsidRPr="00FE1D98">
        <w:rPr>
          <w:lang w:val="cs-CZ"/>
        </w:rPr>
        <w:t>.</w:t>
      </w:r>
    </w:p>
    <w:p w14:paraId="571C8B66" w14:textId="77777777" w:rsidR="00AB129B" w:rsidRPr="00FE1D98" w:rsidRDefault="00AB129B" w:rsidP="00AB129B">
      <w:pPr>
        <w:pStyle w:val="Odstavecseseznamem"/>
        <w:numPr>
          <w:ilvl w:val="0"/>
          <w:numId w:val="1"/>
        </w:numPr>
        <w:rPr>
          <w:lang w:val="cs-CZ"/>
        </w:rPr>
      </w:pPr>
      <w:r w:rsidRPr="00FE1D98">
        <w:rPr>
          <w:lang w:val="cs-CZ"/>
        </w:rPr>
        <w:t xml:space="preserve">Stiskněte </w:t>
      </w:r>
      <w:r w:rsidRPr="00FE1D98">
        <w:rPr>
          <w:b/>
          <w:lang w:val="cs-CZ"/>
        </w:rPr>
        <w:t>třikrát</w:t>
      </w:r>
      <w:r w:rsidRPr="00FE1D98">
        <w:rPr>
          <w:lang w:val="cs-CZ"/>
        </w:rPr>
        <w:t xml:space="preserve"> tlačítko pro nahrávání (kulaté)</w:t>
      </w:r>
      <w:r w:rsidRPr="00FE1D98">
        <w:rPr>
          <w:b/>
          <w:lang w:val="cs-CZ"/>
        </w:rPr>
        <w:t>.</w:t>
      </w:r>
    </w:p>
    <w:p w14:paraId="7D1CA975" w14:textId="77777777" w:rsidR="00AB129B" w:rsidRPr="00FE1D98" w:rsidRDefault="00AB129B" w:rsidP="00AB129B">
      <w:pPr>
        <w:pStyle w:val="Odstavecseseznamem"/>
        <w:numPr>
          <w:ilvl w:val="0"/>
          <w:numId w:val="1"/>
        </w:numPr>
        <w:rPr>
          <w:lang w:val="cs-CZ"/>
        </w:rPr>
      </w:pPr>
      <w:r w:rsidRPr="00FE1D98">
        <w:rPr>
          <w:lang w:val="cs-CZ"/>
        </w:rPr>
        <w:t>Počkejte, než Edison přejede a naskenuje čárový kód.</w:t>
      </w:r>
    </w:p>
    <w:p w14:paraId="4F9DF2CD" w14:textId="77777777" w:rsidR="00AB129B" w:rsidRPr="00FE1D98" w:rsidRDefault="00AB129B" w:rsidP="00AB129B">
      <w:pPr>
        <w:pStyle w:val="Odstavecseseznamem"/>
        <w:numPr>
          <w:ilvl w:val="0"/>
          <w:numId w:val="1"/>
        </w:numPr>
        <w:rPr>
          <w:lang w:val="cs-CZ"/>
        </w:rPr>
      </w:pPr>
      <w:r w:rsidRPr="00FE1D98">
        <w:rPr>
          <w:lang w:val="cs-CZ"/>
        </w:rPr>
        <w:t xml:space="preserve">Ke spuštění programu stiskněte </w:t>
      </w:r>
      <w:r w:rsidRPr="00FE1D98">
        <w:rPr>
          <w:b/>
          <w:bCs/>
          <w:lang w:val="cs-CZ"/>
        </w:rPr>
        <w:t>jednou</w:t>
      </w:r>
      <w:r w:rsidRPr="00FE1D98">
        <w:rPr>
          <w:lang w:val="cs-CZ"/>
        </w:rPr>
        <w:t xml:space="preserve"> tlačítko pro spuštění (trojúhelníkové).</w:t>
      </w:r>
    </w:p>
    <w:p w14:paraId="797881B4" w14:textId="77777777" w:rsidR="00AB129B" w:rsidRPr="00FE1D98" w:rsidRDefault="00AB129B" w:rsidP="00AB129B">
      <w:pPr>
        <w:rPr>
          <w:lang w:val="cs-CZ"/>
        </w:rPr>
      </w:pPr>
      <w:r w:rsidRPr="00FE1D98">
        <w:rPr>
          <w:lang w:val="cs-CZ"/>
        </w:rPr>
        <w:t xml:space="preserve">Vyzkoušejme si nyní některé z Edisonových čárových kódů. </w:t>
      </w:r>
    </w:p>
    <w:p w14:paraId="1F14D16D" w14:textId="77777777" w:rsidR="00AB129B" w:rsidRPr="00FE1D98" w:rsidRDefault="00AB129B" w:rsidP="00AB129B">
      <w:pPr>
        <w:pStyle w:val="Nadpis2"/>
        <w:rPr>
          <w:lang w:val="cs-CZ"/>
        </w:rPr>
      </w:pPr>
    </w:p>
    <w:p w14:paraId="7CB2FFF6" w14:textId="77777777" w:rsidR="00AB129B" w:rsidRPr="00FE1D98" w:rsidRDefault="00AB129B" w:rsidP="00AB129B">
      <w:pPr>
        <w:rPr>
          <w:rFonts w:asciiTheme="majorHAnsi" w:eastAsiaTheme="majorEastAsia" w:hAnsiTheme="majorHAnsi" w:cstheme="majorBidi"/>
          <w:color w:val="FF7000"/>
          <w:sz w:val="26"/>
          <w:szCs w:val="26"/>
          <w:lang w:val="cs-CZ"/>
        </w:rPr>
      </w:pPr>
      <w:r w:rsidRPr="00FE1D98">
        <w:rPr>
          <w:lang w:val="cs-CZ"/>
        </w:rPr>
        <w:br w:type="page"/>
      </w:r>
    </w:p>
    <w:p w14:paraId="7A127780" w14:textId="20C666D7" w:rsidR="00AB129B" w:rsidRPr="00FE1D98" w:rsidRDefault="00AB129B" w:rsidP="00AB129B">
      <w:pPr>
        <w:pStyle w:val="Nadpis2"/>
        <w:rPr>
          <w:lang w:val="cs-CZ"/>
        </w:rPr>
      </w:pPr>
      <w:r w:rsidRPr="00FE1D98">
        <w:rPr>
          <w:lang w:val="cs-CZ"/>
        </w:rPr>
        <w:lastRenderedPageBreak/>
        <w:t>Úkol 1: Pohyb ovládaný tleskáním</w:t>
      </w:r>
    </w:p>
    <w:p w14:paraId="317F6283" w14:textId="5513A769" w:rsidR="00AB129B" w:rsidRPr="00FE1D98" w:rsidRDefault="00AB129B" w:rsidP="00AB129B">
      <w:pPr>
        <w:rPr>
          <w:lang w:val="cs-CZ"/>
        </w:rPr>
      </w:pPr>
      <w:r w:rsidRPr="00FE1D98">
        <w:rPr>
          <w:lang w:val="cs-CZ"/>
        </w:rPr>
        <w:t xml:space="preserve">Tento program využívá Edisonova zvukového senzoru. Zvukový senzor dokáže detekovat hlasité zvuky, např. tleskání rukou. Program přikazuje Edisonovi, aby </w:t>
      </w:r>
      <w:r w:rsidR="00584F34">
        <w:rPr>
          <w:lang w:val="cs-CZ"/>
        </w:rPr>
        <w:t>„</w:t>
      </w:r>
      <w:r w:rsidRPr="00FE1D98">
        <w:rPr>
          <w:lang w:val="cs-CZ"/>
        </w:rPr>
        <w:t>poslouchal</w:t>
      </w:r>
      <w:r w:rsidR="00584F34">
        <w:rPr>
          <w:lang w:val="cs-CZ"/>
        </w:rPr>
        <w:t>“</w:t>
      </w:r>
      <w:r w:rsidRPr="00FE1D98">
        <w:rPr>
          <w:lang w:val="cs-CZ"/>
        </w:rPr>
        <w:t xml:space="preserve">, zda </w:t>
      </w:r>
      <w:proofErr w:type="gramStart"/>
      <w:r w:rsidRPr="00FE1D98">
        <w:rPr>
          <w:lang w:val="cs-CZ"/>
        </w:rPr>
        <w:t>neuslyší</w:t>
      </w:r>
      <w:proofErr w:type="gramEnd"/>
      <w:r w:rsidRPr="00FE1D98">
        <w:rPr>
          <w:lang w:val="cs-CZ"/>
        </w:rPr>
        <w:t xml:space="preserve"> tlesknutí. </w:t>
      </w:r>
    </w:p>
    <w:p w14:paraId="7EF2FC8D" w14:textId="77777777" w:rsidR="00AB129B" w:rsidRPr="00FE1D98" w:rsidRDefault="00AB129B" w:rsidP="00AB129B">
      <w:pPr>
        <w:rPr>
          <w:lang w:val="cs-CZ"/>
        </w:rPr>
      </w:pPr>
      <w:r w:rsidRPr="00FE1D98">
        <w:rPr>
          <w:rFonts w:eastAsiaTheme="majorEastAsia" w:cstheme="majorBidi"/>
          <w:noProof/>
          <w:color w:val="FF7000"/>
          <w:sz w:val="24"/>
          <w:szCs w:val="24"/>
          <w:lang w:val="cs-CZ" w:eastAsia="en-AU"/>
        </w:rPr>
        <w:drawing>
          <wp:anchor distT="0" distB="0" distL="114300" distR="114300" simplePos="0" relativeHeight="253173760" behindDoc="0" locked="0" layoutInCell="1" allowOverlap="1" wp14:anchorId="41BA9BB1" wp14:editId="2303BB40">
            <wp:simplePos x="0" y="0"/>
            <wp:positionH relativeFrom="margin">
              <wp:posOffset>431165</wp:posOffset>
            </wp:positionH>
            <wp:positionV relativeFrom="paragraph">
              <wp:posOffset>800735</wp:posOffset>
            </wp:positionV>
            <wp:extent cx="1961515" cy="1102360"/>
            <wp:effectExtent l="0" t="0" r="0" b="254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2">
                      <a:extLst>
                        <a:ext uri="{28A0092B-C50C-407E-A947-70E740481C1C}">
                          <a14:useLocalDpi xmlns:a14="http://schemas.microsoft.com/office/drawing/2010/main" val="0"/>
                        </a:ext>
                      </a:extLst>
                    </a:blip>
                    <a:srcRect r="47541" b="20870"/>
                    <a:stretch/>
                  </pic:blipFill>
                  <pic:spPr bwMode="auto">
                    <a:xfrm>
                      <a:off x="0" y="0"/>
                      <a:ext cx="1961515" cy="11023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E1D98">
        <w:rPr>
          <w:noProof/>
          <w:lang w:val="cs-CZ"/>
        </w:rPr>
        <w:drawing>
          <wp:anchor distT="152400" distB="152400" distL="152400" distR="152400" simplePos="0" relativeHeight="253174784" behindDoc="0" locked="0" layoutInCell="1" allowOverlap="1" wp14:anchorId="56C93BC8" wp14:editId="6133591E">
            <wp:simplePos x="0" y="0"/>
            <wp:positionH relativeFrom="margin">
              <wp:posOffset>2757805</wp:posOffset>
            </wp:positionH>
            <wp:positionV relativeFrom="line">
              <wp:posOffset>46355</wp:posOffset>
            </wp:positionV>
            <wp:extent cx="2543810" cy="2484755"/>
            <wp:effectExtent l="0" t="0" r="8890" b="0"/>
            <wp:wrapSquare wrapText="bothSides"/>
            <wp:docPr id="1073741828" name="officeArt object" descr="Activity Sheet Rev3 outline Edi.png"/>
            <wp:cNvGraphicFramePr/>
            <a:graphic xmlns:a="http://schemas.openxmlformats.org/drawingml/2006/main">
              <a:graphicData uri="http://schemas.openxmlformats.org/drawingml/2006/picture">
                <pic:pic xmlns:pic="http://schemas.openxmlformats.org/drawingml/2006/picture">
                  <pic:nvPicPr>
                    <pic:cNvPr id="1073741828" name="Activity Sheet Rev3 outline Edi.png" descr="Activity Sheet Rev3 outline Edi.png"/>
                    <pic:cNvPicPr>
                      <a:picLocks noChangeAspect="1"/>
                    </pic:cNvPicPr>
                  </pic:nvPicPr>
                  <pic:blipFill>
                    <a:blip r:embed="rId53"/>
                    <a:stretch>
                      <a:fillRect/>
                    </a:stretch>
                  </pic:blipFill>
                  <pic:spPr>
                    <a:xfrm flipH="1">
                      <a:off x="0" y="0"/>
                      <a:ext cx="2543810" cy="248475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Pr="00FE1D98">
        <w:rPr>
          <w:lang w:val="cs-CZ"/>
        </w:rPr>
        <w:t xml:space="preserve">Nechejte Edisona přečíst čárový kód. </w:t>
      </w:r>
    </w:p>
    <w:p w14:paraId="4ACF9992" w14:textId="77777777" w:rsidR="00AB129B" w:rsidRPr="00FE1D98" w:rsidRDefault="00AB129B" w:rsidP="00AB129B">
      <w:pPr>
        <w:rPr>
          <w:lang w:val="cs-CZ"/>
        </w:rPr>
      </w:pPr>
    </w:p>
    <w:p w14:paraId="194342B2" w14:textId="77777777" w:rsidR="00AB129B" w:rsidRPr="00FE1D98" w:rsidRDefault="00AB129B" w:rsidP="00AB129B">
      <w:pPr>
        <w:rPr>
          <w:lang w:val="cs-CZ"/>
        </w:rPr>
      </w:pPr>
    </w:p>
    <w:p w14:paraId="4462532C" w14:textId="77777777" w:rsidR="00AB129B" w:rsidRPr="00FE1D98" w:rsidRDefault="00AB129B" w:rsidP="00AB129B">
      <w:pPr>
        <w:rPr>
          <w:lang w:val="cs-CZ"/>
        </w:rPr>
      </w:pPr>
      <w:r w:rsidRPr="00FE1D98">
        <w:rPr>
          <w:noProof/>
          <w:lang w:val="cs-CZ"/>
        </w:rPr>
        <mc:AlternateContent>
          <mc:Choice Requires="wpg">
            <w:drawing>
              <wp:anchor distT="0" distB="0" distL="114300" distR="114300" simplePos="0" relativeHeight="253211648" behindDoc="0" locked="0" layoutInCell="1" allowOverlap="1" wp14:anchorId="10A19D35" wp14:editId="09EED00F">
                <wp:simplePos x="0" y="0"/>
                <wp:positionH relativeFrom="column">
                  <wp:posOffset>327660</wp:posOffset>
                </wp:positionH>
                <wp:positionV relativeFrom="paragraph">
                  <wp:posOffset>1486535</wp:posOffset>
                </wp:positionV>
                <wp:extent cx="4909820" cy="2228215"/>
                <wp:effectExtent l="0" t="0" r="24130" b="19685"/>
                <wp:wrapTopAndBottom/>
                <wp:docPr id="282" name="Group 282"/>
                <wp:cNvGraphicFramePr/>
                <a:graphic xmlns:a="http://schemas.openxmlformats.org/drawingml/2006/main">
                  <a:graphicData uri="http://schemas.microsoft.com/office/word/2010/wordprocessingGroup">
                    <wpg:wgp>
                      <wpg:cNvGrpSpPr/>
                      <wpg:grpSpPr>
                        <a:xfrm>
                          <a:off x="0" y="0"/>
                          <a:ext cx="4909820" cy="2228215"/>
                          <a:chOff x="0" y="0"/>
                          <a:chExt cx="4909820" cy="2228907"/>
                        </a:xfrm>
                      </wpg:grpSpPr>
                      <wps:wsp>
                        <wps:cNvPr id="279" name="Text Box 10"/>
                        <wps:cNvSpPr txBox="1">
                          <a:spLocks noChangeArrowheads="1"/>
                        </wps:cNvSpPr>
                        <wps:spPr bwMode="auto">
                          <a:xfrm>
                            <a:off x="0" y="671885"/>
                            <a:ext cx="4909820" cy="1557022"/>
                          </a:xfrm>
                          <a:prstGeom prst="roundRect">
                            <a:avLst>
                              <a:gd name="adj" fmla="val 7850"/>
                            </a:avLst>
                          </a:prstGeom>
                          <a:solidFill>
                            <a:srgbClr val="FFFFFF"/>
                          </a:solidFill>
                          <a:ln w="9525">
                            <a:solidFill>
                              <a:schemeClr val="tx1">
                                <a:lumMod val="65000"/>
                                <a:lumOff val="35000"/>
                              </a:schemeClr>
                            </a:solidFill>
                            <a:miter lim="800000"/>
                            <a:headEnd/>
                            <a:tailEnd/>
                          </a:ln>
                        </wps:spPr>
                        <wps:txbx>
                          <w:txbxContent>
                            <w:p w14:paraId="597D37A4" w14:textId="77777777" w:rsidR="002A1612" w:rsidRPr="00036B7D" w:rsidRDefault="002A1612" w:rsidP="00AB129B">
                              <w:pPr>
                                <w:rPr>
                                  <w:lang w:val="cs-CZ"/>
                                </w:rPr>
                              </w:pPr>
                              <w:r>
                                <w:rPr>
                                  <w:lang w:val="cs-CZ"/>
                                </w:rPr>
                                <w:t>K naprogramování Edisona pomocí čárového kódu vždy postupujte dle následujících kroků</w:t>
                              </w:r>
                              <w:r w:rsidRPr="00036B7D">
                                <w:rPr>
                                  <w:lang w:val="cs-CZ"/>
                                </w:rPr>
                                <w:t>:</w:t>
                              </w:r>
                            </w:p>
                            <w:p w14:paraId="33CC8531" w14:textId="77777777" w:rsidR="002A1612" w:rsidRPr="00036B7D" w:rsidRDefault="002A1612" w:rsidP="00AB129B">
                              <w:pPr>
                                <w:pStyle w:val="Odstavecseseznamem"/>
                                <w:numPr>
                                  <w:ilvl w:val="0"/>
                                  <w:numId w:val="1"/>
                                </w:numPr>
                                <w:rPr>
                                  <w:lang w:val="cs-CZ"/>
                                </w:rPr>
                              </w:pPr>
                              <w:r w:rsidRPr="00036B7D">
                                <w:rPr>
                                  <w:lang w:val="cs-CZ"/>
                                </w:rPr>
                                <w:t xml:space="preserve">Umístěte Edisona tak, aby směřoval k čárovému kódu </w:t>
                              </w:r>
                              <w:r w:rsidRPr="00036B7D">
                                <w:rPr>
                                  <w:b/>
                                  <w:bCs/>
                                  <w:lang w:val="cs-CZ"/>
                                </w:rPr>
                                <w:t>zprava</w:t>
                              </w:r>
                              <w:r w:rsidRPr="00036B7D">
                                <w:rPr>
                                  <w:lang w:val="cs-CZ"/>
                                </w:rPr>
                                <w:t>.</w:t>
                              </w:r>
                            </w:p>
                            <w:p w14:paraId="481E70E2" w14:textId="77777777" w:rsidR="002A1612" w:rsidRPr="00036B7D" w:rsidRDefault="002A1612" w:rsidP="00AB129B">
                              <w:pPr>
                                <w:pStyle w:val="Odstavecseseznamem"/>
                                <w:numPr>
                                  <w:ilvl w:val="0"/>
                                  <w:numId w:val="1"/>
                                </w:numPr>
                                <w:rPr>
                                  <w:lang w:val="cs-CZ"/>
                                </w:rPr>
                              </w:pPr>
                              <w:r w:rsidRPr="00036B7D">
                                <w:rPr>
                                  <w:lang w:val="cs-CZ"/>
                                </w:rPr>
                                <w:t xml:space="preserve">Stiskněte </w:t>
                              </w:r>
                              <w:r w:rsidRPr="00036B7D">
                                <w:rPr>
                                  <w:b/>
                                  <w:bCs/>
                                  <w:lang w:val="cs-CZ"/>
                                </w:rPr>
                                <w:t xml:space="preserve">třikrát </w:t>
                              </w:r>
                              <w:r w:rsidRPr="00036B7D">
                                <w:rPr>
                                  <w:lang w:val="cs-CZ"/>
                                </w:rPr>
                                <w:t xml:space="preserve">tlačítko pro </w:t>
                              </w:r>
                              <w:r>
                                <w:rPr>
                                  <w:lang w:val="cs-CZ"/>
                                </w:rPr>
                                <w:t>nahrávání</w:t>
                              </w:r>
                              <w:r w:rsidRPr="00036B7D">
                                <w:rPr>
                                  <w:lang w:val="cs-CZ"/>
                                </w:rPr>
                                <w:t xml:space="preserve"> (kulaté).</w:t>
                              </w:r>
                            </w:p>
                            <w:p w14:paraId="52DD5DE6" w14:textId="77777777" w:rsidR="002A1612" w:rsidRPr="00036B7D" w:rsidRDefault="002A1612" w:rsidP="00AB129B">
                              <w:pPr>
                                <w:pStyle w:val="Odstavecseseznamem"/>
                                <w:numPr>
                                  <w:ilvl w:val="0"/>
                                  <w:numId w:val="1"/>
                                </w:numPr>
                                <w:rPr>
                                  <w:lang w:val="cs-CZ"/>
                                </w:rPr>
                              </w:pPr>
                              <w:r w:rsidRPr="00036B7D">
                                <w:rPr>
                                  <w:lang w:val="cs-CZ"/>
                                </w:rPr>
                                <w:t>Počkejte, než Edison přejede a naskenuje čárový kód.</w:t>
                              </w:r>
                            </w:p>
                            <w:p w14:paraId="11682B8E" w14:textId="77777777" w:rsidR="002A1612" w:rsidRPr="00036B7D" w:rsidRDefault="002A1612" w:rsidP="00AB129B">
                              <w:pPr>
                                <w:pStyle w:val="Odstavecseseznamem"/>
                                <w:numPr>
                                  <w:ilvl w:val="0"/>
                                  <w:numId w:val="1"/>
                                </w:numPr>
                                <w:rPr>
                                  <w:lang w:val="cs-CZ"/>
                                </w:rPr>
                              </w:pPr>
                              <w:r w:rsidRPr="00036B7D">
                                <w:rPr>
                                  <w:lang w:val="cs-CZ"/>
                                </w:rPr>
                                <w:t>Ke spuštění program</w:t>
                              </w:r>
                              <w:r>
                                <w:rPr>
                                  <w:lang w:val="cs-CZ"/>
                                </w:rPr>
                                <w:t>u</w:t>
                              </w:r>
                              <w:r w:rsidRPr="00036B7D">
                                <w:rPr>
                                  <w:lang w:val="cs-CZ"/>
                                </w:rPr>
                                <w:t xml:space="preserve"> stiskněte </w:t>
                              </w:r>
                              <w:r w:rsidRPr="00036B7D">
                                <w:rPr>
                                  <w:b/>
                                  <w:bCs/>
                                  <w:lang w:val="cs-CZ"/>
                                </w:rPr>
                                <w:t>jednou</w:t>
                              </w:r>
                              <w:r w:rsidRPr="00036B7D">
                                <w:rPr>
                                  <w:lang w:val="cs-CZ"/>
                                </w:rPr>
                                <w:t xml:space="preserve"> tlačítko pro spuštění. (trojúhelníkové).</w:t>
                              </w:r>
                            </w:p>
                          </w:txbxContent>
                        </wps:txbx>
                        <wps:bodyPr rot="0" vert="horz" wrap="square" lIns="91440" tIns="180000" rIns="91440" bIns="90000" anchor="t" anchorCtr="0">
                          <a:noAutofit/>
                        </wps:bodyPr>
                      </wps:wsp>
                      <pic:pic xmlns:pic="http://schemas.openxmlformats.org/drawingml/2006/picture">
                        <pic:nvPicPr>
                          <pic:cNvPr id="280" name="Picture 280"/>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202758" y="0"/>
                            <a:ext cx="899160" cy="899160"/>
                          </a:xfrm>
                          <a:prstGeom prst="rect">
                            <a:avLst/>
                          </a:prstGeom>
                        </pic:spPr>
                      </pic:pic>
                      <wps:wsp>
                        <wps:cNvPr id="281" name="Text Box 2"/>
                        <wps:cNvSpPr txBox="1">
                          <a:spLocks noChangeArrowheads="1"/>
                        </wps:cNvSpPr>
                        <wps:spPr bwMode="auto">
                          <a:xfrm>
                            <a:off x="1013791" y="302150"/>
                            <a:ext cx="1599565" cy="365760"/>
                          </a:xfrm>
                          <a:prstGeom prst="rect">
                            <a:avLst/>
                          </a:prstGeom>
                          <a:noFill/>
                          <a:ln w="9525">
                            <a:noFill/>
                            <a:miter lim="800000"/>
                            <a:headEnd/>
                            <a:tailEnd/>
                          </a:ln>
                        </wps:spPr>
                        <wps:txbx>
                          <w:txbxContent>
                            <w:p w14:paraId="2B659023" w14:textId="77777777" w:rsidR="002A1612" w:rsidRDefault="002A1612" w:rsidP="00AB129B">
                              <w:pPr>
                                <w:rPr>
                                  <w:b/>
                                  <w:color w:val="FF7000"/>
                                  <w:sz w:val="28"/>
                                  <w:szCs w:val="28"/>
                                </w:rPr>
                              </w:pPr>
                              <w:proofErr w:type="spellStart"/>
                              <w:r>
                                <w:rPr>
                                  <w:b/>
                                  <w:color w:val="FF7000"/>
                                  <w:sz w:val="28"/>
                                  <w:szCs w:val="28"/>
                                </w:rPr>
                                <w:t>Nezapomeňte</w:t>
                              </w:r>
                              <w:proofErr w:type="spellEnd"/>
                            </w:p>
                            <w:p w14:paraId="72576601" w14:textId="77777777" w:rsidR="002A1612" w:rsidRDefault="002A1612" w:rsidP="00AB129B">
                              <w:pPr>
                                <w:rPr>
                                  <w:b/>
                                  <w:color w:val="FF7000"/>
                                  <w:sz w:val="28"/>
                                  <w:szCs w:val="28"/>
                                </w:rPr>
                              </w:pP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10A19D35" id="Group 282" o:spid="_x0000_s1084" style="position:absolute;margin-left:25.8pt;margin-top:117.05pt;width:386.6pt;height:175.45pt;z-index:253211648;mso-height-relative:margin" coordsize="49098,2228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">
                <v:roundrect id="Text Box 10" o:spid="_x0000_s1085" style="position:absolute;top:6718;width:49098;height:15571;visibility:visible;mso-wrap-style:square;v-text-anchor:top" arcsize="514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" strokecolor="#5a5a5a [2109]">
                  <v:stroke joinstyle="miter"/>
                  <v:textbox inset=",5mm,,2.5mm">
                    <w:txbxContent>
                      <w:p w14:paraId="597D37A4" w14:textId="77777777" w:rsidR="002A1612" w:rsidRPr="00036B7D" w:rsidRDefault="002A1612" w:rsidP="00AB129B">
                        <w:pPr>
                          <w:rPr>
                            <w:lang w:val="cs-CZ"/>
                          </w:rPr>
                        </w:pPr>
                        <w:r>
                          <w:rPr>
                            <w:lang w:val="cs-CZ"/>
                          </w:rPr>
                          <w:t>K naprogramování Edisona pomocí čárového kódu vždy postupujte dle následujících kroků</w:t>
                        </w:r>
                        <w:r w:rsidRPr="00036B7D">
                          <w:rPr>
                            <w:lang w:val="cs-CZ"/>
                          </w:rPr>
                          <w:t>:</w:t>
                        </w:r>
                      </w:p>
                      <w:p w14:paraId="33CC8531" w14:textId="77777777" w:rsidR="002A1612" w:rsidRPr="00036B7D" w:rsidRDefault="002A1612" w:rsidP="00AB129B">
                        <w:pPr>
                          <w:pStyle w:val="Odstavecseseznamem"/>
                          <w:numPr>
                            <w:ilvl w:val="0"/>
                            <w:numId w:val="1"/>
                          </w:numPr>
                          <w:rPr>
                            <w:lang w:val="cs-CZ"/>
                          </w:rPr>
                        </w:pPr>
                        <w:r w:rsidRPr="00036B7D">
                          <w:rPr>
                            <w:lang w:val="cs-CZ"/>
                          </w:rPr>
                          <w:t xml:space="preserve">Umístěte Edisona tak, aby směřoval k čárovému kódu </w:t>
                        </w:r>
                        <w:r w:rsidRPr="00036B7D">
                          <w:rPr>
                            <w:b/>
                            <w:bCs/>
                            <w:lang w:val="cs-CZ"/>
                          </w:rPr>
                          <w:t>zprava</w:t>
                        </w:r>
                        <w:r w:rsidRPr="00036B7D">
                          <w:rPr>
                            <w:lang w:val="cs-CZ"/>
                          </w:rPr>
                          <w:t>.</w:t>
                        </w:r>
                      </w:p>
                      <w:p w14:paraId="481E70E2" w14:textId="77777777" w:rsidR="002A1612" w:rsidRPr="00036B7D" w:rsidRDefault="002A1612" w:rsidP="00AB129B">
                        <w:pPr>
                          <w:pStyle w:val="Odstavecseseznamem"/>
                          <w:numPr>
                            <w:ilvl w:val="0"/>
                            <w:numId w:val="1"/>
                          </w:numPr>
                          <w:rPr>
                            <w:lang w:val="cs-CZ"/>
                          </w:rPr>
                        </w:pPr>
                        <w:r w:rsidRPr="00036B7D">
                          <w:rPr>
                            <w:lang w:val="cs-CZ"/>
                          </w:rPr>
                          <w:t xml:space="preserve">Stiskněte </w:t>
                        </w:r>
                        <w:r w:rsidRPr="00036B7D">
                          <w:rPr>
                            <w:b/>
                            <w:bCs/>
                            <w:lang w:val="cs-CZ"/>
                          </w:rPr>
                          <w:t xml:space="preserve">třikrát </w:t>
                        </w:r>
                        <w:r w:rsidRPr="00036B7D">
                          <w:rPr>
                            <w:lang w:val="cs-CZ"/>
                          </w:rPr>
                          <w:t xml:space="preserve">tlačítko pro </w:t>
                        </w:r>
                        <w:r>
                          <w:rPr>
                            <w:lang w:val="cs-CZ"/>
                          </w:rPr>
                          <w:t>nahrávání</w:t>
                        </w:r>
                        <w:r w:rsidRPr="00036B7D">
                          <w:rPr>
                            <w:lang w:val="cs-CZ"/>
                          </w:rPr>
                          <w:t xml:space="preserve"> (kulaté).</w:t>
                        </w:r>
                      </w:p>
                      <w:p w14:paraId="52DD5DE6" w14:textId="77777777" w:rsidR="002A1612" w:rsidRPr="00036B7D" w:rsidRDefault="002A1612" w:rsidP="00AB129B">
                        <w:pPr>
                          <w:pStyle w:val="Odstavecseseznamem"/>
                          <w:numPr>
                            <w:ilvl w:val="0"/>
                            <w:numId w:val="1"/>
                          </w:numPr>
                          <w:rPr>
                            <w:lang w:val="cs-CZ"/>
                          </w:rPr>
                        </w:pPr>
                        <w:r w:rsidRPr="00036B7D">
                          <w:rPr>
                            <w:lang w:val="cs-CZ"/>
                          </w:rPr>
                          <w:t>Počkejte, než Edison přejede a naskenuje čárový kód.</w:t>
                        </w:r>
                      </w:p>
                      <w:p w14:paraId="11682B8E" w14:textId="77777777" w:rsidR="002A1612" w:rsidRPr="00036B7D" w:rsidRDefault="002A1612" w:rsidP="00AB129B">
                        <w:pPr>
                          <w:pStyle w:val="Odstavecseseznamem"/>
                          <w:numPr>
                            <w:ilvl w:val="0"/>
                            <w:numId w:val="1"/>
                          </w:numPr>
                          <w:rPr>
                            <w:lang w:val="cs-CZ"/>
                          </w:rPr>
                        </w:pPr>
                        <w:r w:rsidRPr="00036B7D">
                          <w:rPr>
                            <w:lang w:val="cs-CZ"/>
                          </w:rPr>
                          <w:t>Ke spuštění program</w:t>
                        </w:r>
                        <w:r>
                          <w:rPr>
                            <w:lang w:val="cs-CZ"/>
                          </w:rPr>
                          <w:t>u</w:t>
                        </w:r>
                        <w:r w:rsidRPr="00036B7D">
                          <w:rPr>
                            <w:lang w:val="cs-CZ"/>
                          </w:rPr>
                          <w:t xml:space="preserve"> stiskněte </w:t>
                        </w:r>
                        <w:r w:rsidRPr="00036B7D">
                          <w:rPr>
                            <w:b/>
                            <w:bCs/>
                            <w:lang w:val="cs-CZ"/>
                          </w:rPr>
                          <w:t>jednou</w:t>
                        </w:r>
                        <w:r w:rsidRPr="00036B7D">
                          <w:rPr>
                            <w:lang w:val="cs-CZ"/>
                          </w:rPr>
                          <w:t xml:space="preserve"> tlačítko pro spuštění. (trojúhelníkové).</w:t>
                        </w:r>
                      </w:p>
                    </w:txbxContent>
                  </v:textbox>
                </v:roundrect>
                <v:shape id="Picture 280" o:spid="_x0000_s1086" type="#_x0000_t75" style="position:absolute;left:2027;width:8992;height:8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">
                  <v:imagedata r:id="rId49" o:title=""/>
                </v:shape>
                <v:shape id="_x0000_s1087" type="#_x0000_t202" style="position:absolute;left:10137;top:3021;width:15996;height:3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" filled="f" stroked="f">
                  <v:textbox>
                    <w:txbxContent>
                      <w:p w14:paraId="2B659023" w14:textId="77777777" w:rsidR="002A1612" w:rsidRDefault="002A1612" w:rsidP="00AB129B">
                        <w:pPr>
                          <w:rPr>
                            <w:b/>
                            <w:color w:val="FF7000"/>
                            <w:sz w:val="28"/>
                            <w:szCs w:val="28"/>
                          </w:rPr>
                        </w:pPr>
                        <w:proofErr w:type="spellStart"/>
                        <w:r>
                          <w:rPr>
                            <w:b/>
                            <w:color w:val="FF7000"/>
                            <w:sz w:val="28"/>
                            <w:szCs w:val="28"/>
                          </w:rPr>
                          <w:t>Nezapomeňte</w:t>
                        </w:r>
                        <w:proofErr w:type="spellEnd"/>
                      </w:p>
                      <w:p w14:paraId="72576601" w14:textId="77777777" w:rsidR="002A1612" w:rsidRDefault="002A1612" w:rsidP="00AB129B">
                        <w:pPr>
                          <w:rPr>
                            <w:b/>
                            <w:color w:val="FF7000"/>
                            <w:sz w:val="28"/>
                            <w:szCs w:val="28"/>
                          </w:rPr>
                        </w:pPr>
                      </w:p>
                    </w:txbxContent>
                  </v:textbox>
                </v:shape>
                <w10:wrap type="topAndBottom"/>
              </v:group>
            </w:pict>
          </mc:Fallback>
        </mc:AlternateContent>
      </w:r>
    </w:p>
    <w:p w14:paraId="0B1D94C8" w14:textId="77777777" w:rsidR="00AB129B" w:rsidRPr="00FE1D98" w:rsidRDefault="00AB129B" w:rsidP="00AB129B">
      <w:pPr>
        <w:rPr>
          <w:lang w:val="cs-CZ"/>
        </w:rPr>
      </w:pPr>
    </w:p>
    <w:p w14:paraId="08E16F50" w14:textId="1C5D1ED9" w:rsidR="00AB129B" w:rsidRPr="00FE1D98" w:rsidRDefault="00AB129B" w:rsidP="00AB129B">
      <w:pPr>
        <w:rPr>
          <w:lang w:val="cs-CZ"/>
        </w:rPr>
      </w:pPr>
      <w:r w:rsidRPr="00FE1D98">
        <w:rPr>
          <w:lang w:val="cs-CZ"/>
        </w:rPr>
        <w:t>Naskenujte čárový kód a položte Edisona na podlahu či stůl</w:t>
      </w:r>
      <w:r w:rsidR="006E7277">
        <w:rPr>
          <w:lang w:val="cs-CZ"/>
        </w:rPr>
        <w:t>. Poté</w:t>
      </w:r>
      <w:r w:rsidRPr="00FE1D98">
        <w:rPr>
          <w:lang w:val="cs-CZ"/>
        </w:rPr>
        <w:t xml:space="preserve"> stiskněte tlačítko pro spuštění (trojúhelníkové). Po stisknutí tlačítka jednou tleskněte. Edison </w:t>
      </w:r>
      <w:proofErr w:type="gramStart"/>
      <w:r w:rsidRPr="00FE1D98">
        <w:rPr>
          <w:lang w:val="cs-CZ"/>
        </w:rPr>
        <w:t>zatočí</w:t>
      </w:r>
      <w:proofErr w:type="gramEnd"/>
      <w:r w:rsidRPr="00FE1D98">
        <w:rPr>
          <w:lang w:val="cs-CZ"/>
        </w:rPr>
        <w:t xml:space="preserve"> doprava. </w:t>
      </w:r>
    </w:p>
    <w:p w14:paraId="4B77FB72" w14:textId="77777777" w:rsidR="00AB129B" w:rsidRPr="00FE1D98" w:rsidRDefault="00AB129B" w:rsidP="00AB129B">
      <w:pPr>
        <w:rPr>
          <w:lang w:val="cs-CZ"/>
        </w:rPr>
      </w:pPr>
      <w:r w:rsidRPr="00FE1D98">
        <w:rPr>
          <w:lang w:val="cs-CZ"/>
        </w:rPr>
        <w:t xml:space="preserve">Nyní tleskněte dvakrát. Edison pojede dopředu. </w:t>
      </w:r>
    </w:p>
    <w:p w14:paraId="54F624C5" w14:textId="77777777" w:rsidR="00AB129B" w:rsidRPr="00FE1D98" w:rsidRDefault="00AB129B" w:rsidP="00AB129B">
      <w:pPr>
        <w:rPr>
          <w:lang w:val="cs-CZ"/>
        </w:rPr>
      </w:pPr>
      <w:r w:rsidRPr="00FE1D98">
        <w:rPr>
          <w:lang w:val="cs-CZ"/>
        </w:rPr>
        <w:t>Pokud není Edison schopen detekovat tleskání, zkuste namísto toho poklepat prstem na horní část robota blízko zvukového senzoru.</w:t>
      </w:r>
    </w:p>
    <w:p w14:paraId="10D54766" w14:textId="77777777" w:rsidR="00AB129B" w:rsidRPr="00FE1D98" w:rsidRDefault="00AB129B" w:rsidP="00AB129B">
      <w:pPr>
        <w:rPr>
          <w:rFonts w:asciiTheme="majorHAnsi" w:eastAsiaTheme="majorEastAsia" w:hAnsiTheme="majorHAnsi" w:cstheme="majorBidi"/>
          <w:color w:val="FF7000"/>
          <w:sz w:val="26"/>
          <w:szCs w:val="26"/>
          <w:lang w:val="cs-CZ"/>
        </w:rPr>
      </w:pPr>
      <w:r w:rsidRPr="00FE1D98">
        <w:rPr>
          <w:lang w:val="cs-CZ"/>
        </w:rPr>
        <w:br w:type="page"/>
      </w:r>
    </w:p>
    <w:p w14:paraId="6120DC83" w14:textId="77777777" w:rsidR="00AB129B" w:rsidRPr="00FE1D98" w:rsidRDefault="00AB129B" w:rsidP="00AB129B">
      <w:pPr>
        <w:pStyle w:val="Nadpis2"/>
        <w:rPr>
          <w:lang w:val="cs-CZ"/>
        </w:rPr>
      </w:pPr>
      <w:r w:rsidRPr="00FE1D98">
        <w:rPr>
          <w:lang w:val="cs-CZ"/>
        </w:rPr>
        <w:lastRenderedPageBreak/>
        <w:t>Úkol 2: Vyhýbání se překážkám</w:t>
      </w:r>
    </w:p>
    <w:p w14:paraId="44B870DF" w14:textId="205F7A14" w:rsidR="00AB129B" w:rsidRPr="009040AE" w:rsidRDefault="00AB129B" w:rsidP="00AB129B">
      <w:pPr>
        <w:rPr>
          <w:w w:val="99"/>
          <w:lang w:val="cs-CZ"/>
        </w:rPr>
      </w:pPr>
      <w:r w:rsidRPr="009040AE">
        <w:rPr>
          <w:rFonts w:hint="eastAsia"/>
          <w:w w:val="99"/>
          <w:lang w:val="cs-CZ"/>
        </w:rPr>
        <w:t xml:space="preserve">Tento program využívá Edisonova infračerveného senzoru k detekci překážek a vyhnutí se jim. </w:t>
      </w:r>
    </w:p>
    <w:p w14:paraId="72CEE856" w14:textId="31CC7F42" w:rsidR="00AB129B" w:rsidRPr="00FE1D98" w:rsidRDefault="00D948DB" w:rsidP="00AB129B">
      <w:pPr>
        <w:rPr>
          <w:lang w:val="cs-CZ"/>
        </w:rPr>
      </w:pPr>
      <w:r>
        <w:rPr>
          <w:noProof/>
          <w:lang w:val="cs-CZ"/>
        </w:rPr>
        <mc:AlternateContent>
          <mc:Choice Requires="wpg">
            <w:drawing>
              <wp:anchor distT="0" distB="0" distL="114300" distR="114300" simplePos="0" relativeHeight="253177856" behindDoc="0" locked="0" layoutInCell="1" allowOverlap="1" wp14:anchorId="0D3ACC70" wp14:editId="29B0821A">
                <wp:simplePos x="0" y="0"/>
                <wp:positionH relativeFrom="column">
                  <wp:posOffset>178407</wp:posOffset>
                </wp:positionH>
                <wp:positionV relativeFrom="paragraph">
                  <wp:posOffset>322221</wp:posOffset>
                </wp:positionV>
                <wp:extent cx="4833786" cy="2484755"/>
                <wp:effectExtent l="0" t="0" r="5080" b="0"/>
                <wp:wrapTopAndBottom/>
                <wp:docPr id="1444" name="Group 1444"/>
                <wp:cNvGraphicFramePr/>
                <a:graphic xmlns:a="http://schemas.openxmlformats.org/drawingml/2006/main">
                  <a:graphicData uri="http://schemas.microsoft.com/office/word/2010/wordprocessingGroup">
                    <wpg:wgp>
                      <wpg:cNvGrpSpPr/>
                      <wpg:grpSpPr>
                        <a:xfrm>
                          <a:off x="0" y="0"/>
                          <a:ext cx="4833786" cy="2484755"/>
                          <a:chOff x="0" y="0"/>
                          <a:chExt cx="4833786" cy="2484755"/>
                        </a:xfrm>
                      </wpg:grpSpPr>
                      <pic:pic xmlns:pic="http://schemas.openxmlformats.org/drawingml/2006/picture">
                        <pic:nvPicPr>
                          <pic:cNvPr id="15" name="officeArt object" descr="Activity Sheet Rev3 outline Edi.png"/>
                          <pic:cNvPicPr/>
                        </pic:nvPicPr>
                        <pic:blipFill>
                          <a:blip r:embed="rId53"/>
                          <a:stretch>
                            <a:fillRect/>
                          </a:stretch>
                        </pic:blipFill>
                        <pic:spPr>
                          <a:xfrm flipH="1">
                            <a:off x="2289976" y="0"/>
                            <a:ext cx="2543810" cy="2484755"/>
                          </a:xfrm>
                          <a:prstGeom prst="rect">
                            <a:avLst/>
                          </a:prstGeom>
                          <a:ln w="12700" cap="flat">
                            <a:noFill/>
                            <a:miter lim="400000"/>
                          </a:ln>
                          <a:effectLst/>
                        </pic:spPr>
                      </pic:pic>
                      <pic:pic xmlns:pic="http://schemas.openxmlformats.org/drawingml/2006/picture">
                        <pic:nvPicPr>
                          <pic:cNvPr id="17" name="Picture 17"/>
                          <pic:cNvPicPr>
                            <a:picLocks noChangeAspect="1"/>
                          </pic:cNvPicPr>
                        </pic:nvPicPr>
                        <pic:blipFill rotWithShape="1">
                          <a:blip r:embed="rId54">
                            <a:extLst>
                              <a:ext uri="{28A0092B-C50C-407E-A947-70E740481C1C}">
                                <a14:useLocalDpi xmlns:a14="http://schemas.microsoft.com/office/drawing/2010/main" val="0"/>
                              </a:ext>
                            </a:extLst>
                          </a:blip>
                          <a:srcRect r="47759" b="18250"/>
                          <a:stretch/>
                        </pic:blipFill>
                        <pic:spPr bwMode="auto">
                          <a:xfrm>
                            <a:off x="0" y="596348"/>
                            <a:ext cx="2030095" cy="1183005"/>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0133B441" id="Group 1444" o:spid="_x0000_s1026" style="position:absolute;margin-left:14.05pt;margin-top:25.35pt;width:380.6pt;height:195.65pt;z-index:253177856" coordsize="48337,248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">
                <v:shape id="officeArt object" o:spid="_x0000_s1027" type="#_x0000_t75" alt="Activity Sheet Rev3 outline Edi.png" style="position:absolute;left:22899;width:25438;height:24847;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" strokeweight="1pt">
                  <v:stroke miterlimit="4"/>
                  <v:imagedata r:id="rId55" o:title="Activity Sheet Rev3 outline Edi"/>
                </v:shape>
                <v:shape id="Picture 17" o:spid="_x0000_s1028" type="#_x0000_t75" style="position:absolute;top:5963;width:20300;height:118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">
                  <v:imagedata r:id="rId56" o:title="" cropbottom="11960f" cropright="31299f"/>
                </v:shape>
                <w10:wrap type="topAndBottom"/>
              </v:group>
            </w:pict>
          </mc:Fallback>
        </mc:AlternateContent>
      </w:r>
      <w:r w:rsidR="00AB129B" w:rsidRPr="00FE1D98">
        <w:rPr>
          <w:lang w:val="cs-CZ"/>
        </w:rPr>
        <w:t xml:space="preserve">Nechejte Edisona přečíst čárový kód. </w:t>
      </w:r>
    </w:p>
    <w:p w14:paraId="318765A7" w14:textId="77777777" w:rsidR="00AB129B" w:rsidRPr="00FE1D98" w:rsidRDefault="00AB129B" w:rsidP="00AB129B">
      <w:pPr>
        <w:rPr>
          <w:lang w:val="cs-CZ"/>
        </w:rPr>
      </w:pPr>
      <w:r w:rsidRPr="00FE1D98">
        <w:rPr>
          <w:lang w:val="cs-CZ"/>
        </w:rPr>
        <w:t xml:space="preserve">Než stisknete tlačítko pro spuštění (trojúhelníkové), umístěte Edisona na podlahu nebo stůl s překážkami. Vytvořte Edisonovi překážky např. tak, že kolem něj položíte různé předměty. Vyberte předměty, které jsou nejméně stejně velké jako Edison a nejsou průhledné. Můžete rovněž Edisonovi rukama vybudovat malé „stěny“. </w:t>
      </w:r>
    </w:p>
    <w:p w14:paraId="32538F1C" w14:textId="77777777" w:rsidR="00AB129B" w:rsidRPr="00FE1D98" w:rsidRDefault="00AB129B" w:rsidP="00AB129B">
      <w:pPr>
        <w:rPr>
          <w:lang w:val="cs-CZ"/>
        </w:rPr>
      </w:pPr>
      <w:r w:rsidRPr="00FE1D98">
        <w:rPr>
          <w:lang w:val="cs-CZ"/>
        </w:rPr>
        <w:t xml:space="preserve">Stiskněte tlačítko pro spuštění (trojúhelníkové). Sledujte, co se stane, když Edison narazí na překážku. </w:t>
      </w:r>
    </w:p>
    <w:p w14:paraId="4AA5FE09" w14:textId="77777777" w:rsidR="00AB129B" w:rsidRPr="00FE1D98" w:rsidRDefault="00AB129B" w:rsidP="00AB129B">
      <w:pPr>
        <w:rPr>
          <w:lang w:val="cs-CZ"/>
        </w:rPr>
      </w:pPr>
    </w:p>
    <w:p w14:paraId="5D0F8971" w14:textId="77777777" w:rsidR="00AB129B" w:rsidRPr="00FE1D98" w:rsidRDefault="00AB129B" w:rsidP="00AB129B">
      <w:pPr>
        <w:pStyle w:val="Nadpis2"/>
        <w:rPr>
          <w:lang w:val="cs-CZ"/>
        </w:rPr>
      </w:pPr>
      <w:r w:rsidRPr="00FE1D98">
        <w:rPr>
          <w:lang w:val="cs-CZ"/>
        </w:rPr>
        <w:t xml:space="preserve">Úkol 3: Pohyb za světlem </w:t>
      </w:r>
    </w:p>
    <w:p w14:paraId="38189CA7" w14:textId="31BBE4D8" w:rsidR="00AB129B" w:rsidRPr="00FE1D98" w:rsidRDefault="001D5247" w:rsidP="00AB129B">
      <w:pPr>
        <w:rPr>
          <w:lang w:val="cs-CZ"/>
        </w:rPr>
      </w:pPr>
      <w:r>
        <w:rPr>
          <w:noProof/>
          <w:lang w:val="cs-CZ"/>
        </w:rPr>
        <mc:AlternateContent>
          <mc:Choice Requires="wpg">
            <w:drawing>
              <wp:anchor distT="0" distB="0" distL="114300" distR="114300" simplePos="0" relativeHeight="253180928" behindDoc="0" locked="0" layoutInCell="1" allowOverlap="1" wp14:anchorId="1F4EDC71" wp14:editId="737BF130">
                <wp:simplePos x="0" y="0"/>
                <wp:positionH relativeFrom="column">
                  <wp:posOffset>177165</wp:posOffset>
                </wp:positionH>
                <wp:positionV relativeFrom="paragraph">
                  <wp:posOffset>831546</wp:posOffset>
                </wp:positionV>
                <wp:extent cx="4833620" cy="2484755"/>
                <wp:effectExtent l="0" t="0" r="5080" b="0"/>
                <wp:wrapTopAndBottom/>
                <wp:docPr id="16" name="Group 16"/>
                <wp:cNvGraphicFramePr/>
                <a:graphic xmlns:a="http://schemas.openxmlformats.org/drawingml/2006/main">
                  <a:graphicData uri="http://schemas.microsoft.com/office/word/2010/wordprocessingGroup">
                    <wpg:wgp>
                      <wpg:cNvGrpSpPr/>
                      <wpg:grpSpPr>
                        <a:xfrm>
                          <a:off x="0" y="0"/>
                          <a:ext cx="4833620" cy="2484755"/>
                          <a:chOff x="0" y="0"/>
                          <a:chExt cx="4833786" cy="2484755"/>
                        </a:xfrm>
                      </wpg:grpSpPr>
                      <pic:pic xmlns:pic="http://schemas.openxmlformats.org/drawingml/2006/picture">
                        <pic:nvPicPr>
                          <pic:cNvPr id="18" name="officeArt object" descr="Activity Sheet Rev3 outline Edi.png"/>
                          <pic:cNvPicPr/>
                        </pic:nvPicPr>
                        <pic:blipFill>
                          <a:blip r:embed="rId53"/>
                          <a:stretch>
                            <a:fillRect/>
                          </a:stretch>
                        </pic:blipFill>
                        <pic:spPr>
                          <a:xfrm flipH="1">
                            <a:off x="2289976" y="0"/>
                            <a:ext cx="2543810" cy="2484755"/>
                          </a:xfrm>
                          <a:prstGeom prst="rect">
                            <a:avLst/>
                          </a:prstGeom>
                          <a:ln w="12700" cap="flat">
                            <a:noFill/>
                            <a:miter lim="400000"/>
                          </a:ln>
                          <a:effectLst/>
                        </pic:spPr>
                      </pic:pic>
                      <pic:pic xmlns:pic="http://schemas.openxmlformats.org/drawingml/2006/picture">
                        <pic:nvPicPr>
                          <pic:cNvPr id="20" name="Picture 20"/>
                          <pic:cNvPicPr>
                            <a:picLocks noChangeAspect="1"/>
                          </pic:cNvPicPr>
                        </pic:nvPicPr>
                        <pic:blipFill rotWithShape="1">
                          <a:blip r:embed="rId57">
                            <a:extLst>
                              <a:ext uri="{28A0092B-C50C-407E-A947-70E740481C1C}">
                                <a14:useLocalDpi xmlns:a14="http://schemas.microsoft.com/office/drawing/2010/main" val="0"/>
                              </a:ext>
                            </a:extLst>
                          </a:blip>
                          <a:srcRect r="45967" b="20847"/>
                          <a:stretch/>
                        </pic:blipFill>
                        <pic:spPr bwMode="auto">
                          <a:xfrm>
                            <a:off x="0" y="636104"/>
                            <a:ext cx="2094865" cy="1145540"/>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669DB6A9" id="Group 16" o:spid="_x0000_s1026" style="position:absolute;margin-left:13.95pt;margin-top:65.5pt;width:380.6pt;height:195.65pt;z-index:253180928" coordsize="48337,248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">
                <v:shape id="officeArt object" o:spid="_x0000_s1027" type="#_x0000_t75" alt="Activity Sheet Rev3 outline Edi.png" style="position:absolute;left:22899;width:25438;height:24847;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" strokeweight="1pt">
                  <v:stroke miterlimit="4"/>
                  <v:imagedata r:id="rId55" o:title="Activity Sheet Rev3 outline Edi"/>
                </v:shape>
                <v:shape id="Picture 20" o:spid="_x0000_s1028" type="#_x0000_t75" style="position:absolute;top:6361;width:20948;height:114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">
                  <v:imagedata r:id="rId58" o:title="" cropbottom="13662f" cropright="30125f"/>
                </v:shape>
                <w10:wrap type="topAndBottom"/>
              </v:group>
            </w:pict>
          </mc:Fallback>
        </mc:AlternateContent>
      </w:r>
      <w:r w:rsidR="00AB129B" w:rsidRPr="00FE1D98">
        <w:rPr>
          <w:lang w:val="cs-CZ"/>
        </w:rPr>
        <w:t>Tento program používá Edisonův světelný senzor k detekci a sledování jasného světla. K jeho spuštění budete potřebovat svítilnu, baterku nebo nějaký jiný způsob, jak vytvořit jasné světlo.</w:t>
      </w:r>
    </w:p>
    <w:p w14:paraId="233E7C06" w14:textId="61B68291" w:rsidR="00AB129B" w:rsidRPr="00FE1D98" w:rsidRDefault="00AB129B" w:rsidP="00AB129B">
      <w:pPr>
        <w:rPr>
          <w:lang w:val="cs-CZ"/>
        </w:rPr>
      </w:pPr>
      <w:r w:rsidRPr="00FE1D98">
        <w:rPr>
          <w:lang w:val="cs-CZ"/>
        </w:rPr>
        <w:t xml:space="preserve">Nechejte Edisona přečíst čárový kód. </w:t>
      </w:r>
    </w:p>
    <w:p w14:paraId="2F28C55A" w14:textId="6F5276A0" w:rsidR="00AB129B" w:rsidRPr="00FE1D98" w:rsidRDefault="00AB129B" w:rsidP="00AB129B">
      <w:pPr>
        <w:rPr>
          <w:lang w:val="cs-CZ"/>
        </w:rPr>
      </w:pPr>
    </w:p>
    <w:p w14:paraId="37EE0204" w14:textId="77777777" w:rsidR="00AB129B" w:rsidRPr="00FE1D98" w:rsidRDefault="00AB129B" w:rsidP="00AB129B">
      <w:pPr>
        <w:rPr>
          <w:lang w:val="cs-CZ"/>
        </w:rPr>
      </w:pPr>
      <w:bookmarkStart w:id="8" w:name="_Hlk14092728"/>
      <w:r w:rsidRPr="00FE1D98">
        <w:rPr>
          <w:lang w:val="cs-CZ"/>
        </w:rPr>
        <w:lastRenderedPageBreak/>
        <w:t xml:space="preserve">Položte Edisona na podlahu nebo stůl a mějte po ruce připravenu svítilnu. Stiskněte tlačítko pro spuštění (trojúhelníkové). Posviťte světlem na Edisona. Robot bude sledovat jasné světlo. </w:t>
      </w:r>
      <w:bookmarkEnd w:id="8"/>
    </w:p>
    <w:p w14:paraId="40D01ED5" w14:textId="7D16D303" w:rsidR="00AB129B" w:rsidRPr="00FE1D98" w:rsidRDefault="00AB129B" w:rsidP="00AB129B">
      <w:pPr>
        <w:pStyle w:val="Nadpis2"/>
        <w:rPr>
          <w:lang w:val="cs-CZ"/>
        </w:rPr>
      </w:pPr>
      <w:r w:rsidRPr="00FE1D98">
        <w:rPr>
          <w:lang w:val="cs-CZ"/>
        </w:rPr>
        <w:t>Úkol 4: Pohyb po čáře</w:t>
      </w:r>
    </w:p>
    <w:p w14:paraId="0B3BA0E2" w14:textId="16983F82" w:rsidR="00AB129B" w:rsidRPr="00FE1D98" w:rsidRDefault="00AB129B" w:rsidP="00AB129B">
      <w:pPr>
        <w:rPr>
          <w:lang w:val="cs-CZ"/>
        </w:rPr>
      </w:pPr>
      <w:r w:rsidRPr="00FE1D98">
        <w:rPr>
          <w:lang w:val="cs-CZ"/>
        </w:rPr>
        <w:t xml:space="preserve">Tento program využívá Edisonův senzor k detekci, sledování a pohybu podél tmavé čáry. Budete potřebovat tmavou čáru, po které Edison pojede. K vytvoření čáry pro Edisona použijte pracovní list U1-1, </w:t>
      </w:r>
      <w:proofErr w:type="spellStart"/>
      <w:r w:rsidRPr="00FE1D98">
        <w:rPr>
          <w:lang w:val="cs-CZ"/>
        </w:rPr>
        <w:t>EdMat</w:t>
      </w:r>
      <w:proofErr w:type="spellEnd"/>
      <w:r w:rsidRPr="00FE1D98">
        <w:rPr>
          <w:lang w:val="cs-CZ"/>
        </w:rPr>
        <w:t xml:space="preserve"> nebo vytvořte Edisonovi vlastní čáru. </w:t>
      </w:r>
    </w:p>
    <w:p w14:paraId="0997A6DE" w14:textId="53F4C096" w:rsidR="00AB129B" w:rsidRPr="00FE1D98" w:rsidRDefault="001D5247" w:rsidP="00AB129B">
      <w:pPr>
        <w:rPr>
          <w:lang w:val="cs-CZ"/>
        </w:rPr>
      </w:pPr>
      <w:r>
        <w:rPr>
          <w:noProof/>
          <w:lang w:val="cs-CZ"/>
        </w:rPr>
        <mc:AlternateContent>
          <mc:Choice Requires="wpg">
            <w:drawing>
              <wp:anchor distT="0" distB="0" distL="114300" distR="114300" simplePos="0" relativeHeight="253184000" behindDoc="0" locked="0" layoutInCell="1" allowOverlap="1" wp14:anchorId="282F928D" wp14:editId="74E0C528">
                <wp:simplePos x="0" y="0"/>
                <wp:positionH relativeFrom="column">
                  <wp:posOffset>130175</wp:posOffset>
                </wp:positionH>
                <wp:positionV relativeFrom="paragraph">
                  <wp:posOffset>214326</wp:posOffset>
                </wp:positionV>
                <wp:extent cx="4881245" cy="2484755"/>
                <wp:effectExtent l="0" t="0" r="0" b="0"/>
                <wp:wrapTopAndBottom/>
                <wp:docPr id="19" name="Group 19"/>
                <wp:cNvGraphicFramePr/>
                <a:graphic xmlns:a="http://schemas.openxmlformats.org/drawingml/2006/main">
                  <a:graphicData uri="http://schemas.microsoft.com/office/word/2010/wordprocessingGroup">
                    <wpg:wgp>
                      <wpg:cNvGrpSpPr/>
                      <wpg:grpSpPr>
                        <a:xfrm>
                          <a:off x="0" y="0"/>
                          <a:ext cx="4881245" cy="2484755"/>
                          <a:chOff x="0" y="0"/>
                          <a:chExt cx="4881493" cy="2484755"/>
                        </a:xfrm>
                      </wpg:grpSpPr>
                      <pic:pic xmlns:pic="http://schemas.openxmlformats.org/drawingml/2006/picture">
                        <pic:nvPicPr>
                          <pic:cNvPr id="21" name="officeArt object" descr="Activity Sheet Rev3 outline Edi.png"/>
                          <pic:cNvPicPr/>
                        </pic:nvPicPr>
                        <pic:blipFill>
                          <a:blip r:embed="rId53"/>
                          <a:stretch>
                            <a:fillRect/>
                          </a:stretch>
                        </pic:blipFill>
                        <pic:spPr>
                          <a:xfrm flipH="1">
                            <a:off x="2337683" y="0"/>
                            <a:ext cx="2543810" cy="2484755"/>
                          </a:xfrm>
                          <a:prstGeom prst="rect">
                            <a:avLst/>
                          </a:prstGeom>
                          <a:ln w="12700" cap="flat">
                            <a:noFill/>
                            <a:miter lim="400000"/>
                          </a:ln>
                          <a:effectLst/>
                        </pic:spPr>
                      </pic:pic>
                      <pic:pic xmlns:pic="http://schemas.openxmlformats.org/drawingml/2006/picture">
                        <pic:nvPicPr>
                          <pic:cNvPr id="23" name="Picture 23"/>
                          <pic:cNvPicPr>
                            <a:picLocks noChangeAspect="1"/>
                          </pic:cNvPicPr>
                        </pic:nvPicPr>
                        <pic:blipFill rotWithShape="1">
                          <a:blip r:embed="rId59">
                            <a:extLst>
                              <a:ext uri="{28A0092B-C50C-407E-A947-70E740481C1C}">
                                <a14:useLocalDpi xmlns:a14="http://schemas.microsoft.com/office/drawing/2010/main" val="0"/>
                              </a:ext>
                            </a:extLst>
                          </a:blip>
                          <a:srcRect r="45683" b="21036"/>
                          <a:stretch/>
                        </pic:blipFill>
                        <pic:spPr bwMode="auto">
                          <a:xfrm>
                            <a:off x="0" y="636104"/>
                            <a:ext cx="2110740" cy="1143000"/>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1F6D823B" id="Group 19" o:spid="_x0000_s1026" style="position:absolute;margin-left:10.25pt;margin-top:16.9pt;width:384.35pt;height:195.65pt;z-index:253184000;mso-width-relative:margin;mso-height-relative:margin" coordsize="48814,248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">
                <v:shape id="officeArt object" o:spid="_x0000_s1027" type="#_x0000_t75" alt="Activity Sheet Rev3 outline Edi.png" style="position:absolute;left:23376;width:25438;height:24847;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" strokeweight="1pt">
                  <v:stroke miterlimit="4"/>
                  <v:imagedata r:id="rId55" o:title="Activity Sheet Rev3 outline Edi"/>
                </v:shape>
                <v:shape id="Picture 23" o:spid="_x0000_s1028" type="#_x0000_t75" style="position:absolute;top:6361;width:21107;height:11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">
                  <v:imagedata r:id="rId60" o:title="" cropbottom="13786f" cropright="29939f"/>
                </v:shape>
                <w10:wrap type="topAndBottom"/>
              </v:group>
            </w:pict>
          </mc:Fallback>
        </mc:AlternateContent>
      </w:r>
      <w:r w:rsidR="00AB129B" w:rsidRPr="00FE1D98">
        <w:rPr>
          <w:lang w:val="cs-CZ"/>
        </w:rPr>
        <w:t xml:space="preserve">Nechejte Edisona přečíst čárový kód. </w:t>
      </w:r>
    </w:p>
    <w:p w14:paraId="19E93EEF" w14:textId="7F073E7A" w:rsidR="00AB129B" w:rsidRPr="00FE1D98" w:rsidRDefault="00AB129B" w:rsidP="00AB129B">
      <w:pPr>
        <w:rPr>
          <w:lang w:val="cs-CZ"/>
        </w:rPr>
      </w:pPr>
    </w:p>
    <w:p w14:paraId="7AACAB65" w14:textId="77777777" w:rsidR="00AB129B" w:rsidRPr="00FE1D98" w:rsidRDefault="00AB129B" w:rsidP="00AB129B">
      <w:pPr>
        <w:rPr>
          <w:lang w:val="cs-CZ"/>
        </w:rPr>
      </w:pPr>
      <w:r w:rsidRPr="00FE1D98">
        <w:rPr>
          <w:lang w:val="cs-CZ"/>
        </w:rPr>
        <w:t xml:space="preserve">Připravte si pracovní list. Robota musíte spustit na bílém povrchu v blízkosti černé čáry. Položte Edisona vedle černé čáry, ale </w:t>
      </w:r>
      <w:r w:rsidRPr="00FE1D98">
        <w:rPr>
          <w:b/>
          <w:bCs/>
          <w:lang w:val="cs-CZ"/>
        </w:rPr>
        <w:t>nikoliv přímo na čáru</w:t>
      </w:r>
      <w:r w:rsidRPr="00FE1D98">
        <w:rPr>
          <w:lang w:val="cs-CZ"/>
        </w:rPr>
        <w:t xml:space="preserve">. Použijte tlačítko pro spuštění (trojúhelníkové). Edison najde čáru a pojede po ní. </w:t>
      </w:r>
    </w:p>
    <w:p w14:paraId="4D38499C" w14:textId="7CEE97E6" w:rsidR="00AB129B" w:rsidRPr="00FE1D98" w:rsidRDefault="00AB129B" w:rsidP="00AB129B">
      <w:pPr>
        <w:rPr>
          <w:lang w:val="cs-CZ"/>
        </w:rPr>
      </w:pPr>
    </w:p>
    <w:p w14:paraId="036CD2B2" w14:textId="6C6FEE3E" w:rsidR="00AB129B" w:rsidRPr="00FE1D98" w:rsidRDefault="00AB129B" w:rsidP="00AB129B">
      <w:pPr>
        <w:pStyle w:val="Nadpis2"/>
        <w:rPr>
          <w:lang w:val="cs-CZ"/>
        </w:rPr>
      </w:pPr>
      <w:r w:rsidRPr="00FE1D98">
        <w:rPr>
          <w:lang w:val="cs-CZ"/>
        </w:rPr>
        <w:t>Úkol 5: Pohyb ve vymezených hranicích</w:t>
      </w:r>
    </w:p>
    <w:p w14:paraId="07C185BE" w14:textId="56CA4E16" w:rsidR="00AB129B" w:rsidRPr="00FE1D98" w:rsidRDefault="00AB129B" w:rsidP="00AB129B">
      <w:pPr>
        <w:rPr>
          <w:lang w:val="cs-CZ"/>
        </w:rPr>
      </w:pPr>
      <w:r w:rsidRPr="00FE1D98">
        <w:rPr>
          <w:lang w:val="cs-CZ"/>
        </w:rPr>
        <w:t xml:space="preserve">Tento program využívá Edisonův sledovací senzor k detekci a vyhýbání se tmavým povrchům. Budete potřebovat tvar s tmavým obrysem, do nějž Edisona „zachytíte“ jak do pasti. Použijte pracovní list U1-1, pracovní list U1-2, </w:t>
      </w:r>
      <w:proofErr w:type="spellStart"/>
      <w:r w:rsidRPr="00FE1D98">
        <w:rPr>
          <w:lang w:val="cs-CZ"/>
        </w:rPr>
        <w:t>EdMat</w:t>
      </w:r>
      <w:proofErr w:type="spellEnd"/>
      <w:r w:rsidRPr="00FE1D98">
        <w:rPr>
          <w:lang w:val="cs-CZ"/>
        </w:rPr>
        <w:t xml:space="preserve"> nebo si k zachycení Edisona vytvořte vlastní tvar. </w:t>
      </w:r>
    </w:p>
    <w:p w14:paraId="26348512" w14:textId="60A1BCB6" w:rsidR="00AB129B" w:rsidRPr="00FE1D98" w:rsidRDefault="00D948DB" w:rsidP="00AB129B">
      <w:pPr>
        <w:rPr>
          <w:lang w:val="cs-CZ"/>
        </w:rPr>
      </w:pPr>
      <w:r>
        <w:rPr>
          <w:noProof/>
          <w:lang w:val="cs-CZ"/>
        </w:rPr>
        <mc:AlternateContent>
          <mc:Choice Requires="wpg">
            <w:drawing>
              <wp:anchor distT="0" distB="0" distL="114300" distR="114300" simplePos="0" relativeHeight="253187072" behindDoc="0" locked="0" layoutInCell="1" allowOverlap="1" wp14:anchorId="4FD89D03" wp14:editId="6DF88025">
                <wp:simplePos x="0" y="0"/>
                <wp:positionH relativeFrom="column">
                  <wp:posOffset>50800</wp:posOffset>
                </wp:positionH>
                <wp:positionV relativeFrom="paragraph">
                  <wp:posOffset>188291</wp:posOffset>
                </wp:positionV>
                <wp:extent cx="4960620" cy="2484755"/>
                <wp:effectExtent l="0" t="0" r="0" b="0"/>
                <wp:wrapTopAndBottom/>
                <wp:docPr id="1443" name="Group 1443"/>
                <wp:cNvGraphicFramePr/>
                <a:graphic xmlns:a="http://schemas.openxmlformats.org/drawingml/2006/main">
                  <a:graphicData uri="http://schemas.microsoft.com/office/word/2010/wordprocessingGroup">
                    <wpg:wgp>
                      <wpg:cNvGrpSpPr/>
                      <wpg:grpSpPr>
                        <a:xfrm>
                          <a:off x="0" y="0"/>
                          <a:ext cx="4960620" cy="2484755"/>
                          <a:chOff x="0" y="0"/>
                          <a:chExt cx="4961006" cy="2484755"/>
                        </a:xfrm>
                      </wpg:grpSpPr>
                      <pic:pic xmlns:pic="http://schemas.openxmlformats.org/drawingml/2006/picture">
                        <pic:nvPicPr>
                          <pic:cNvPr id="24" name="officeArt object" descr="Activity Sheet Rev3 outline Edi.png"/>
                          <pic:cNvPicPr/>
                        </pic:nvPicPr>
                        <pic:blipFill>
                          <a:blip r:embed="rId53"/>
                          <a:stretch>
                            <a:fillRect/>
                          </a:stretch>
                        </pic:blipFill>
                        <pic:spPr>
                          <a:xfrm flipH="1">
                            <a:off x="2417196" y="0"/>
                            <a:ext cx="2543810" cy="2484755"/>
                          </a:xfrm>
                          <a:prstGeom prst="rect">
                            <a:avLst/>
                          </a:prstGeom>
                          <a:ln w="12700" cap="flat">
                            <a:noFill/>
                            <a:miter lim="400000"/>
                          </a:ln>
                          <a:effectLst/>
                        </pic:spPr>
                      </pic:pic>
                      <pic:pic xmlns:pic="http://schemas.openxmlformats.org/drawingml/2006/picture">
                        <pic:nvPicPr>
                          <pic:cNvPr id="81" name="Picture 81"/>
                          <pic:cNvPicPr/>
                        </pic:nvPicPr>
                        <pic:blipFill>
                          <a:blip r:embed="rId61"/>
                          <a:stretch>
                            <a:fillRect/>
                          </a:stretch>
                        </pic:blipFill>
                        <pic:spPr>
                          <a:xfrm flipV="1">
                            <a:off x="0" y="540688"/>
                            <a:ext cx="2148840" cy="1243965"/>
                          </a:xfrm>
                          <a:prstGeom prst="rect">
                            <a:avLst/>
                          </a:prstGeom>
                        </pic:spPr>
                      </pic:pic>
                    </wpg:wgp>
                  </a:graphicData>
                </a:graphic>
              </wp:anchor>
            </w:drawing>
          </mc:Choice>
          <mc:Fallback>
            <w:pict>
              <v:group w14:anchorId="7514AEBE" id="Group 1443" o:spid="_x0000_s1026" style="position:absolute;margin-left:4pt;margin-top:14.85pt;width:390.6pt;height:195.65pt;z-index:253187072" coordsize="49610,24847"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">
                <v:shape id="officeArt object" o:spid="_x0000_s1027" type="#_x0000_t75" alt="Activity Sheet Rev3 outline Edi.png" style="position:absolute;left:24171;width:25439;height:24847;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" strokeweight="1pt">
                  <v:stroke miterlimit="4"/>
                  <v:imagedata r:id="rId55" o:title="Activity Sheet Rev3 outline Edi"/>
                </v:shape>
                <v:shape id="Picture 81" o:spid="_x0000_s1028" type="#_x0000_t75" style="position:absolute;top:5406;width:21488;height:1244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">
                  <v:imagedata r:id="rId62" o:title=""/>
                </v:shape>
                <w10:wrap type="topAndBottom"/>
              </v:group>
            </w:pict>
          </mc:Fallback>
        </mc:AlternateContent>
      </w:r>
      <w:r w:rsidR="00AB129B" w:rsidRPr="00FE1D98">
        <w:rPr>
          <w:lang w:val="cs-CZ"/>
        </w:rPr>
        <w:t xml:space="preserve">Nechejte Edisona přečíst čárový kód. </w:t>
      </w:r>
    </w:p>
    <w:p w14:paraId="7748EF40" w14:textId="77777777" w:rsidR="00AB129B" w:rsidRPr="00FE1D98" w:rsidRDefault="00AB129B" w:rsidP="00AB129B">
      <w:pPr>
        <w:rPr>
          <w:lang w:val="cs-CZ"/>
        </w:rPr>
      </w:pPr>
      <w:r w:rsidRPr="00FE1D98">
        <w:rPr>
          <w:lang w:val="cs-CZ"/>
        </w:rPr>
        <w:lastRenderedPageBreak/>
        <w:t xml:space="preserve">Připravte si list pracovní list. Robota musíte spustit na bílém povrchu ohraničeném černými čarami. Edisona položte vedle černé čáry, </w:t>
      </w:r>
      <w:r w:rsidRPr="00FE1D98">
        <w:rPr>
          <w:b/>
          <w:bCs/>
          <w:lang w:val="cs-CZ"/>
        </w:rPr>
        <w:t>ale nikoliv přímo na čáru</w:t>
      </w:r>
      <w:r w:rsidRPr="00FE1D98">
        <w:rPr>
          <w:lang w:val="cs-CZ"/>
        </w:rPr>
        <w:t xml:space="preserve">. Stiskněte tlačítko pro spuštění (trojúhelníkové). Edison se bude pohybovat uvnitř prostoru ohraničeného tmavými čarami. </w:t>
      </w:r>
    </w:p>
    <w:p w14:paraId="440F680E" w14:textId="77777777" w:rsidR="00AB129B" w:rsidRPr="00FE1D98" w:rsidRDefault="00AB129B" w:rsidP="00AB129B">
      <w:pPr>
        <w:pStyle w:val="Nadpis1"/>
        <w:rPr>
          <w:lang w:val="cs-CZ"/>
        </w:rPr>
      </w:pPr>
      <w:bookmarkStart w:id="9" w:name="_Toc19607152"/>
      <w:r w:rsidRPr="00FE1D98">
        <w:rPr>
          <w:lang w:val="cs-CZ"/>
        </w:rPr>
        <w:t>U1-1.</w:t>
      </w:r>
      <w:proofErr w:type="gramStart"/>
      <w:r w:rsidRPr="00FE1D98">
        <w:rPr>
          <w:lang w:val="cs-CZ"/>
        </w:rPr>
        <w:t>2a</w:t>
      </w:r>
      <w:bookmarkStart w:id="10" w:name="_Toc508108513"/>
      <w:bookmarkStart w:id="11" w:name="_Toc508110973"/>
      <w:bookmarkStart w:id="12" w:name="_Toc508113122"/>
      <w:proofErr w:type="gramEnd"/>
      <w:r w:rsidRPr="00FE1D98">
        <w:rPr>
          <w:lang w:val="cs-CZ"/>
        </w:rPr>
        <w:t xml:space="preserve"> Změňte to: Zápas sumo</w:t>
      </w:r>
      <w:bookmarkEnd w:id="9"/>
      <w:bookmarkEnd w:id="10"/>
      <w:bookmarkEnd w:id="11"/>
      <w:bookmarkEnd w:id="12"/>
      <w:r w:rsidRPr="00FE1D98">
        <w:rPr>
          <w:lang w:val="cs-CZ"/>
        </w:rPr>
        <w:t xml:space="preserve"> </w:t>
      </w:r>
    </w:p>
    <w:p w14:paraId="1E17BA07" w14:textId="77777777" w:rsidR="00AB129B" w:rsidRPr="00FE1D98" w:rsidRDefault="00AB129B" w:rsidP="00AB129B">
      <w:pPr>
        <w:rPr>
          <w:lang w:val="cs-CZ"/>
        </w:rPr>
      </w:pPr>
      <w:r w:rsidRPr="00FE1D98">
        <w:rPr>
          <w:lang w:val="cs-CZ"/>
        </w:rPr>
        <w:t xml:space="preserve">Jeden z Edisonových přednastavených programů je vlastně kombinací dvou jiných programů – pohybu ve vymezených hranicích a vyhýbání se překážkám. </w:t>
      </w:r>
    </w:p>
    <w:p w14:paraId="0F486953" w14:textId="77777777" w:rsidR="00AB129B" w:rsidRPr="00FE1D98" w:rsidRDefault="00AB129B" w:rsidP="00AB129B">
      <w:pPr>
        <w:rPr>
          <w:lang w:val="cs-CZ"/>
        </w:rPr>
      </w:pPr>
      <w:r w:rsidRPr="00FE1D98">
        <w:rPr>
          <w:lang w:val="cs-CZ"/>
        </w:rPr>
        <w:t>Co tento kombinovaný program dělá? Umožňuje dvěma či více robotům Edison vzájemně zápasit v sumu!</w:t>
      </w:r>
    </w:p>
    <w:p w14:paraId="67FD5344" w14:textId="77777777" w:rsidR="00AB129B" w:rsidRPr="00FE1D98" w:rsidRDefault="00AB129B" w:rsidP="00AB129B">
      <w:pPr>
        <w:rPr>
          <w:lang w:val="cs-CZ"/>
        </w:rPr>
      </w:pPr>
      <w:r w:rsidRPr="00FE1D98">
        <w:rPr>
          <w:lang w:val="cs-CZ"/>
        </w:rPr>
        <w:t>Část programu pro detekci překážek pomáhá každému z robotů najít ostatní roboty. Program pro detekci čáry pak umožňuje Edisonovi najít čáru a vystrnadit jiného robota z ringu.</w:t>
      </w:r>
    </w:p>
    <w:p w14:paraId="7C7047CB" w14:textId="77777777" w:rsidR="00AB129B" w:rsidRPr="00FE1D98" w:rsidRDefault="00AB129B" w:rsidP="00AB129B">
      <w:pPr>
        <w:rPr>
          <w:lang w:val="cs-CZ"/>
        </w:rPr>
      </w:pPr>
      <w:r w:rsidRPr="00FE1D98">
        <w:rPr>
          <w:lang w:val="cs-CZ"/>
        </w:rPr>
        <w:t xml:space="preserve">Budete potřebovat tvar s tmavým obrysem, který bude ringem pro sumo zápas bojujících Edisonů. Použijte pracovní list U1-2, </w:t>
      </w:r>
      <w:proofErr w:type="spellStart"/>
      <w:r w:rsidRPr="00FE1D98">
        <w:rPr>
          <w:lang w:val="cs-CZ"/>
        </w:rPr>
        <w:t>EdMat</w:t>
      </w:r>
      <w:proofErr w:type="spellEnd"/>
      <w:r w:rsidRPr="00FE1D98">
        <w:rPr>
          <w:lang w:val="cs-CZ"/>
        </w:rPr>
        <w:t xml:space="preserve"> nebo si vytvořte vlastní ring. </w:t>
      </w:r>
    </w:p>
    <w:p w14:paraId="7A7F2CC1" w14:textId="38BB4F13" w:rsidR="00AB129B" w:rsidRPr="00FE1D98" w:rsidRDefault="00AB129B" w:rsidP="00AB129B">
      <w:pPr>
        <w:rPr>
          <w:lang w:val="cs-CZ"/>
        </w:rPr>
      </w:pPr>
      <w:r w:rsidRPr="00FE1D98">
        <w:rPr>
          <w:lang w:val="cs-CZ"/>
        </w:rPr>
        <w:t xml:space="preserve">Na tomto úkolu spolupracujte s ostatními. Naskenujte čárový kód nejméně dvěma robotům Edison. </w:t>
      </w:r>
    </w:p>
    <w:p w14:paraId="7BE4EB9C" w14:textId="126B74A5" w:rsidR="00AB129B" w:rsidRPr="00FE1D98" w:rsidRDefault="001D5247" w:rsidP="00AB129B">
      <w:pPr>
        <w:rPr>
          <w:lang w:val="cs-CZ"/>
        </w:rPr>
      </w:pPr>
      <w:r>
        <w:rPr>
          <w:noProof/>
          <w:lang w:val="cs-CZ"/>
        </w:rPr>
        <mc:AlternateContent>
          <mc:Choice Requires="wpg">
            <w:drawing>
              <wp:anchor distT="0" distB="0" distL="114300" distR="114300" simplePos="0" relativeHeight="253190144" behindDoc="0" locked="0" layoutInCell="1" allowOverlap="1" wp14:anchorId="5F2DD62F" wp14:editId="71590BF1">
                <wp:simplePos x="0" y="0"/>
                <wp:positionH relativeFrom="column">
                  <wp:posOffset>210213</wp:posOffset>
                </wp:positionH>
                <wp:positionV relativeFrom="paragraph">
                  <wp:posOffset>53616</wp:posOffset>
                </wp:positionV>
                <wp:extent cx="5120640" cy="2487168"/>
                <wp:effectExtent l="0" t="0" r="3810" b="8890"/>
                <wp:wrapTopAndBottom/>
                <wp:docPr id="1446" name="Group 1446"/>
                <wp:cNvGraphicFramePr/>
                <a:graphic xmlns:a="http://schemas.openxmlformats.org/drawingml/2006/main">
                  <a:graphicData uri="http://schemas.microsoft.com/office/word/2010/wordprocessingGroup">
                    <wpg:wgp>
                      <wpg:cNvGrpSpPr/>
                      <wpg:grpSpPr>
                        <a:xfrm>
                          <a:off x="0" y="0"/>
                          <a:ext cx="5120640" cy="2487168"/>
                          <a:chOff x="0" y="0"/>
                          <a:chExt cx="5120032" cy="2484755"/>
                        </a:xfrm>
                      </wpg:grpSpPr>
                      <pic:pic xmlns:pic="http://schemas.openxmlformats.org/drawingml/2006/picture">
                        <pic:nvPicPr>
                          <pic:cNvPr id="29" name="officeArt object" descr="Activity Sheet Rev3 outline Edi.png"/>
                          <pic:cNvPicPr/>
                        </pic:nvPicPr>
                        <pic:blipFill>
                          <a:blip r:embed="rId53"/>
                          <a:stretch>
                            <a:fillRect/>
                          </a:stretch>
                        </pic:blipFill>
                        <pic:spPr>
                          <a:xfrm flipH="1">
                            <a:off x="2576222" y="0"/>
                            <a:ext cx="2543810" cy="2484755"/>
                          </a:xfrm>
                          <a:prstGeom prst="rect">
                            <a:avLst/>
                          </a:prstGeom>
                          <a:ln w="12700" cap="flat">
                            <a:noFill/>
                            <a:miter lim="400000"/>
                          </a:ln>
                          <a:effectLst/>
                        </pic:spPr>
                      </pic:pic>
                      <pic:pic xmlns:pic="http://schemas.openxmlformats.org/drawingml/2006/picture">
                        <pic:nvPicPr>
                          <pic:cNvPr id="85" name="Picture 85"/>
                          <pic:cNvPicPr/>
                        </pic:nvPicPr>
                        <pic:blipFill>
                          <a:blip r:embed="rId63"/>
                          <a:stretch>
                            <a:fillRect/>
                          </a:stretch>
                        </pic:blipFill>
                        <pic:spPr>
                          <a:xfrm>
                            <a:off x="0" y="620202"/>
                            <a:ext cx="2265680" cy="131635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4EB6D5F" id="Group 1446" o:spid="_x0000_s1026" style="position:absolute;margin-left:16.55pt;margin-top:4.2pt;width:403.2pt;height:195.85pt;z-index:253190144;mso-width-relative:margin;mso-height-relative:margin" coordsize="51200,24847"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">
                <v:shape id="officeArt object" o:spid="_x0000_s1027" type="#_x0000_t75" alt="Activity Sheet Rev3 outline Edi.png" style="position:absolute;left:25762;width:25438;height:24847;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" strokeweight="1pt">
                  <v:stroke miterlimit="4"/>
                  <v:imagedata r:id="rId55" o:title="Activity Sheet Rev3 outline Edi"/>
                </v:shape>
                <v:shape id="Picture 85" o:spid="_x0000_s1028" type="#_x0000_t75" style="position:absolute;top:6202;width:22656;height:13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">
                  <v:imagedata r:id="rId64" o:title=""/>
                </v:shape>
                <w10:wrap type="topAndBottom"/>
              </v:group>
            </w:pict>
          </mc:Fallback>
        </mc:AlternateContent>
      </w:r>
    </w:p>
    <w:p w14:paraId="3F864E4E" w14:textId="77BD7484" w:rsidR="00AB129B" w:rsidRPr="00FE1D98" w:rsidRDefault="00AB129B" w:rsidP="00AB129B">
      <w:pPr>
        <w:rPr>
          <w:lang w:val="cs-CZ"/>
        </w:rPr>
      </w:pPr>
      <w:r w:rsidRPr="00FE1D98">
        <w:rPr>
          <w:lang w:val="cs-CZ"/>
        </w:rPr>
        <w:t>Připravte si ring pro zápas sumo. Pokud chcete, můžete označit jednotlivé roboty Edison štítky nebo připojením barevných Lego kostiček. Vložte všechny Edisony do ringu.</w:t>
      </w:r>
    </w:p>
    <w:p w14:paraId="1E76EB31" w14:textId="19A33C1E" w:rsidR="00AB129B" w:rsidRPr="00FE1D98" w:rsidRDefault="00AB129B" w:rsidP="00AB129B">
      <w:pPr>
        <w:rPr>
          <w:lang w:val="cs-CZ"/>
        </w:rPr>
      </w:pPr>
      <w:r w:rsidRPr="00FE1D98">
        <w:rPr>
          <w:lang w:val="cs-CZ"/>
        </w:rPr>
        <w:t xml:space="preserve">Stiskněte na všech robotech ve stejný okamžik tlačítko pro spuštění (trojúhelníkové). </w:t>
      </w:r>
    </w:p>
    <w:p w14:paraId="53297D02" w14:textId="768C1EFA" w:rsidR="00AB129B" w:rsidRPr="00FE1D98" w:rsidRDefault="00AB129B" w:rsidP="00AB129B">
      <w:pPr>
        <w:rPr>
          <w:lang w:val="cs-CZ"/>
        </w:rPr>
      </w:pPr>
      <w:r w:rsidRPr="00FE1D98">
        <w:rPr>
          <w:lang w:val="cs-CZ"/>
        </w:rPr>
        <w:t xml:space="preserve">Každý Edison začne pomalu projíždět vnitřkem ringu a hledat další roboty. Když některý z Edisonů detekuje jiného robota, zrychlí se, aby ho zasáhl a pokusil se ho vytlačit z ringu. </w:t>
      </w:r>
    </w:p>
    <w:p w14:paraId="0FD61F70" w14:textId="68BC75F5" w:rsidR="001D5247" w:rsidRDefault="00AB129B" w:rsidP="00AB129B">
      <w:pPr>
        <w:rPr>
          <w:lang w:val="cs-CZ"/>
        </w:rPr>
      </w:pPr>
      <w:r w:rsidRPr="00FE1D98">
        <w:rPr>
          <w:lang w:val="cs-CZ"/>
        </w:rPr>
        <w:t xml:space="preserve">Edison, který zůstane v ringu jako poslední, vyhrává! </w:t>
      </w:r>
    </w:p>
    <w:p w14:paraId="79AD9721" w14:textId="21061D76" w:rsidR="00AB129B" w:rsidRPr="00FE1D98" w:rsidRDefault="001D5247" w:rsidP="00AB129B">
      <w:pPr>
        <w:rPr>
          <w:lang w:val="cs-CZ"/>
        </w:rPr>
      </w:pPr>
      <w:r w:rsidRPr="00FE1D98">
        <w:rPr>
          <w:noProof/>
          <w:lang w:val="cs-CZ"/>
        </w:rPr>
        <w:lastRenderedPageBreak/>
        <mc:AlternateContent>
          <mc:Choice Requires="wpg">
            <w:drawing>
              <wp:anchor distT="0" distB="0" distL="114300" distR="114300" simplePos="0" relativeHeight="253212672" behindDoc="0" locked="0" layoutInCell="1" allowOverlap="1" wp14:anchorId="71BA7526" wp14:editId="002C0A2D">
                <wp:simplePos x="0" y="0"/>
                <wp:positionH relativeFrom="column">
                  <wp:posOffset>168026</wp:posOffset>
                </wp:positionH>
                <wp:positionV relativeFrom="paragraph">
                  <wp:posOffset>270123</wp:posOffset>
                </wp:positionV>
                <wp:extent cx="4909820" cy="2178050"/>
                <wp:effectExtent l="0" t="0" r="24130" b="12700"/>
                <wp:wrapTopAndBottom/>
                <wp:docPr id="283" name="Group 283"/>
                <wp:cNvGraphicFramePr/>
                <a:graphic xmlns:a="http://schemas.openxmlformats.org/drawingml/2006/main">
                  <a:graphicData uri="http://schemas.microsoft.com/office/word/2010/wordprocessingGroup">
                    <wpg:wgp>
                      <wpg:cNvGrpSpPr/>
                      <wpg:grpSpPr>
                        <a:xfrm>
                          <a:off x="0" y="0"/>
                          <a:ext cx="4909820" cy="2178050"/>
                          <a:chOff x="0" y="0"/>
                          <a:chExt cx="4909820" cy="2119685"/>
                        </a:xfrm>
                      </wpg:grpSpPr>
                      <wps:wsp>
                        <wps:cNvPr id="284" name="Text Box 10"/>
                        <wps:cNvSpPr txBox="1">
                          <a:spLocks noChangeArrowheads="1"/>
                        </wps:cNvSpPr>
                        <wps:spPr bwMode="auto">
                          <a:xfrm>
                            <a:off x="0" y="620990"/>
                            <a:ext cx="4909820" cy="1498695"/>
                          </a:xfrm>
                          <a:prstGeom prst="roundRect">
                            <a:avLst>
                              <a:gd name="adj" fmla="val 7850"/>
                            </a:avLst>
                          </a:prstGeom>
                          <a:solidFill>
                            <a:srgbClr val="FFFFFF"/>
                          </a:solidFill>
                          <a:ln w="9525">
                            <a:solidFill>
                              <a:schemeClr val="tx1">
                                <a:lumMod val="65000"/>
                                <a:lumOff val="35000"/>
                              </a:schemeClr>
                            </a:solidFill>
                            <a:miter lim="800000"/>
                            <a:headEnd/>
                            <a:tailEnd/>
                          </a:ln>
                        </wps:spPr>
                        <wps:txbx>
                          <w:txbxContent>
                            <w:p w14:paraId="473E6A15" w14:textId="77777777" w:rsidR="002A1612" w:rsidRPr="00036B7D" w:rsidRDefault="002A1612" w:rsidP="00AB129B">
                              <w:pPr>
                                <w:rPr>
                                  <w:lang w:val="cs-CZ"/>
                                </w:rPr>
                              </w:pPr>
                              <w:r>
                                <w:rPr>
                                  <w:lang w:val="cs-CZ"/>
                                </w:rPr>
                                <w:t>K naprogramování Edisona pomocí čárového kódu vždy postupujte dle následujících kroků</w:t>
                              </w:r>
                              <w:r w:rsidRPr="00036B7D">
                                <w:rPr>
                                  <w:lang w:val="cs-CZ"/>
                                </w:rPr>
                                <w:t>:</w:t>
                              </w:r>
                            </w:p>
                            <w:p w14:paraId="40788F7B" w14:textId="77777777" w:rsidR="002A1612" w:rsidRPr="00036B7D" w:rsidRDefault="002A1612" w:rsidP="00AB129B">
                              <w:pPr>
                                <w:pStyle w:val="Odstavecseseznamem"/>
                                <w:numPr>
                                  <w:ilvl w:val="0"/>
                                  <w:numId w:val="37"/>
                                </w:numPr>
                                <w:rPr>
                                  <w:lang w:val="cs-CZ"/>
                                </w:rPr>
                              </w:pPr>
                              <w:r w:rsidRPr="00036B7D">
                                <w:rPr>
                                  <w:lang w:val="cs-CZ"/>
                                </w:rPr>
                                <w:t xml:space="preserve">Umístěte Edisona tak, aby směřoval k čárovému kódu </w:t>
                              </w:r>
                              <w:r w:rsidRPr="00036B7D">
                                <w:rPr>
                                  <w:b/>
                                  <w:bCs/>
                                  <w:lang w:val="cs-CZ"/>
                                </w:rPr>
                                <w:t>zprava</w:t>
                              </w:r>
                              <w:r w:rsidRPr="00036B7D">
                                <w:rPr>
                                  <w:lang w:val="cs-CZ"/>
                                </w:rPr>
                                <w:t>.</w:t>
                              </w:r>
                            </w:p>
                            <w:p w14:paraId="6C253214" w14:textId="77777777" w:rsidR="002A1612" w:rsidRPr="00036B7D" w:rsidRDefault="002A1612" w:rsidP="00AB129B">
                              <w:pPr>
                                <w:pStyle w:val="Odstavecseseznamem"/>
                                <w:numPr>
                                  <w:ilvl w:val="0"/>
                                  <w:numId w:val="37"/>
                                </w:numPr>
                                <w:rPr>
                                  <w:lang w:val="cs-CZ"/>
                                </w:rPr>
                              </w:pPr>
                              <w:r w:rsidRPr="00036B7D">
                                <w:rPr>
                                  <w:lang w:val="cs-CZ"/>
                                </w:rPr>
                                <w:t xml:space="preserve">Stiskněte </w:t>
                              </w:r>
                              <w:r w:rsidRPr="00036B7D">
                                <w:rPr>
                                  <w:b/>
                                  <w:bCs/>
                                  <w:lang w:val="cs-CZ"/>
                                </w:rPr>
                                <w:t xml:space="preserve">třikrát </w:t>
                              </w:r>
                              <w:r w:rsidRPr="00036B7D">
                                <w:rPr>
                                  <w:lang w:val="cs-CZ"/>
                                </w:rPr>
                                <w:t xml:space="preserve">tlačítko pro </w:t>
                              </w:r>
                              <w:r>
                                <w:rPr>
                                  <w:lang w:val="cs-CZ"/>
                                </w:rPr>
                                <w:t>nahrávání</w:t>
                              </w:r>
                              <w:r w:rsidRPr="00036B7D">
                                <w:rPr>
                                  <w:lang w:val="cs-CZ"/>
                                </w:rPr>
                                <w:t xml:space="preserve"> (kulaté).</w:t>
                              </w:r>
                            </w:p>
                            <w:p w14:paraId="69FF25A5" w14:textId="77777777" w:rsidR="002A1612" w:rsidRPr="00036B7D" w:rsidRDefault="002A1612" w:rsidP="00AB129B">
                              <w:pPr>
                                <w:pStyle w:val="Odstavecseseznamem"/>
                                <w:numPr>
                                  <w:ilvl w:val="0"/>
                                  <w:numId w:val="37"/>
                                </w:numPr>
                                <w:rPr>
                                  <w:lang w:val="cs-CZ"/>
                                </w:rPr>
                              </w:pPr>
                              <w:r w:rsidRPr="00036B7D">
                                <w:rPr>
                                  <w:lang w:val="cs-CZ"/>
                                </w:rPr>
                                <w:t>Počkejte, než Edison přejede a naskenuje čárový kód.</w:t>
                              </w:r>
                            </w:p>
                            <w:p w14:paraId="7C5418DC" w14:textId="77777777" w:rsidR="002A1612" w:rsidRPr="00036B7D" w:rsidRDefault="002A1612" w:rsidP="00AB129B">
                              <w:pPr>
                                <w:pStyle w:val="Odstavecseseznamem"/>
                                <w:numPr>
                                  <w:ilvl w:val="0"/>
                                  <w:numId w:val="37"/>
                                </w:numPr>
                                <w:rPr>
                                  <w:lang w:val="cs-CZ"/>
                                </w:rPr>
                              </w:pPr>
                              <w:r w:rsidRPr="00036B7D">
                                <w:rPr>
                                  <w:lang w:val="cs-CZ"/>
                                </w:rPr>
                                <w:t>Ke spuštění progra</w:t>
                              </w:r>
                              <w:r>
                                <w:rPr>
                                  <w:lang w:val="cs-CZ"/>
                                </w:rPr>
                                <w:t xml:space="preserve">mu </w:t>
                              </w:r>
                              <w:r w:rsidRPr="00036B7D">
                                <w:rPr>
                                  <w:lang w:val="cs-CZ"/>
                                </w:rPr>
                                <w:t xml:space="preserve">stiskněte </w:t>
                              </w:r>
                              <w:r w:rsidRPr="00036B7D">
                                <w:rPr>
                                  <w:b/>
                                  <w:bCs/>
                                  <w:lang w:val="cs-CZ"/>
                                </w:rPr>
                                <w:t>jednou</w:t>
                              </w:r>
                              <w:r w:rsidRPr="00036B7D">
                                <w:rPr>
                                  <w:lang w:val="cs-CZ"/>
                                </w:rPr>
                                <w:t xml:space="preserve"> tlačítko pro spuštění. (trojúhelníkové).</w:t>
                              </w:r>
                            </w:p>
                            <w:p w14:paraId="414A9BAB" w14:textId="77777777" w:rsidR="002A1612" w:rsidRPr="00036B7D" w:rsidRDefault="002A1612" w:rsidP="00AB129B">
                              <w:pPr>
                                <w:rPr>
                                  <w:lang w:val="cs-CZ"/>
                                </w:rPr>
                              </w:pPr>
                            </w:p>
                          </w:txbxContent>
                        </wps:txbx>
                        <wps:bodyPr rot="0" vert="horz" wrap="square" lIns="91440" tIns="180000" rIns="91440" bIns="90000" anchor="t" anchorCtr="0">
                          <a:noAutofit/>
                        </wps:bodyPr>
                      </wps:wsp>
                      <pic:pic xmlns:pic="http://schemas.openxmlformats.org/drawingml/2006/picture">
                        <pic:nvPicPr>
                          <pic:cNvPr id="285" name="Picture 285"/>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202758" y="0"/>
                            <a:ext cx="899160" cy="899160"/>
                          </a:xfrm>
                          <a:prstGeom prst="rect">
                            <a:avLst/>
                          </a:prstGeom>
                        </pic:spPr>
                      </pic:pic>
                      <wps:wsp>
                        <wps:cNvPr id="286" name="Text Box 2"/>
                        <wps:cNvSpPr txBox="1">
                          <a:spLocks noChangeArrowheads="1"/>
                        </wps:cNvSpPr>
                        <wps:spPr bwMode="auto">
                          <a:xfrm>
                            <a:off x="1013791" y="302150"/>
                            <a:ext cx="1599565" cy="365760"/>
                          </a:xfrm>
                          <a:prstGeom prst="rect">
                            <a:avLst/>
                          </a:prstGeom>
                          <a:noFill/>
                          <a:ln w="9525">
                            <a:noFill/>
                            <a:miter lim="800000"/>
                            <a:headEnd/>
                            <a:tailEnd/>
                          </a:ln>
                        </wps:spPr>
                        <wps:txbx>
                          <w:txbxContent>
                            <w:p w14:paraId="2C4F4997" w14:textId="77777777" w:rsidR="002A1612" w:rsidRDefault="002A1612" w:rsidP="00AB129B">
                              <w:pPr>
                                <w:rPr>
                                  <w:b/>
                                  <w:color w:val="FF7000"/>
                                  <w:sz w:val="28"/>
                                  <w:szCs w:val="28"/>
                                </w:rPr>
                              </w:pPr>
                              <w:proofErr w:type="spellStart"/>
                              <w:r>
                                <w:rPr>
                                  <w:b/>
                                  <w:color w:val="FF7000"/>
                                  <w:sz w:val="28"/>
                                  <w:szCs w:val="28"/>
                                </w:rPr>
                                <w:t>Nezapomeňte</w:t>
                              </w:r>
                              <w:proofErr w:type="spellEnd"/>
                            </w:p>
                            <w:p w14:paraId="78C6F8A6" w14:textId="77777777" w:rsidR="002A1612" w:rsidRDefault="002A1612" w:rsidP="00AB129B">
                              <w:pPr>
                                <w:rPr>
                                  <w:b/>
                                  <w:color w:val="FF7000"/>
                                  <w:sz w:val="28"/>
                                  <w:szCs w:val="28"/>
                                </w:rPr>
                              </w:pP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71BA7526" id="Group 283" o:spid="_x0000_s1088" style="position:absolute;margin-left:13.25pt;margin-top:21.25pt;width:386.6pt;height:171.5pt;z-index:253212672;mso-width-relative:margin;mso-height-relative:margin" coordsize="49098,2119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">
                <v:roundrect id="Text Box 10" o:spid="_x0000_s1089" style="position:absolute;top:6209;width:49098;height:14987;visibility:visible;mso-wrap-style:square;v-text-anchor:top" arcsize="514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" strokecolor="#5a5a5a [2109]">
                  <v:stroke joinstyle="miter"/>
                  <v:textbox inset=",5mm,,2.5mm">
                    <w:txbxContent>
                      <w:p w14:paraId="473E6A15" w14:textId="77777777" w:rsidR="002A1612" w:rsidRPr="00036B7D" w:rsidRDefault="002A1612" w:rsidP="00AB129B">
                        <w:pPr>
                          <w:rPr>
                            <w:lang w:val="cs-CZ"/>
                          </w:rPr>
                        </w:pPr>
                        <w:r>
                          <w:rPr>
                            <w:lang w:val="cs-CZ"/>
                          </w:rPr>
                          <w:t>K naprogramování Edisona pomocí čárového kódu vždy postupujte dle následujících kroků</w:t>
                        </w:r>
                        <w:r w:rsidRPr="00036B7D">
                          <w:rPr>
                            <w:lang w:val="cs-CZ"/>
                          </w:rPr>
                          <w:t>:</w:t>
                        </w:r>
                      </w:p>
                      <w:p w14:paraId="40788F7B" w14:textId="77777777" w:rsidR="002A1612" w:rsidRPr="00036B7D" w:rsidRDefault="002A1612" w:rsidP="00AB129B">
                        <w:pPr>
                          <w:pStyle w:val="Odstavecseseznamem"/>
                          <w:numPr>
                            <w:ilvl w:val="0"/>
                            <w:numId w:val="37"/>
                          </w:numPr>
                          <w:rPr>
                            <w:lang w:val="cs-CZ"/>
                          </w:rPr>
                        </w:pPr>
                        <w:r w:rsidRPr="00036B7D">
                          <w:rPr>
                            <w:lang w:val="cs-CZ"/>
                          </w:rPr>
                          <w:t xml:space="preserve">Umístěte Edisona tak, aby směřoval k čárovému kódu </w:t>
                        </w:r>
                        <w:r w:rsidRPr="00036B7D">
                          <w:rPr>
                            <w:b/>
                            <w:bCs/>
                            <w:lang w:val="cs-CZ"/>
                          </w:rPr>
                          <w:t>zprava</w:t>
                        </w:r>
                        <w:r w:rsidRPr="00036B7D">
                          <w:rPr>
                            <w:lang w:val="cs-CZ"/>
                          </w:rPr>
                          <w:t>.</w:t>
                        </w:r>
                      </w:p>
                      <w:p w14:paraId="6C253214" w14:textId="77777777" w:rsidR="002A1612" w:rsidRPr="00036B7D" w:rsidRDefault="002A1612" w:rsidP="00AB129B">
                        <w:pPr>
                          <w:pStyle w:val="Odstavecseseznamem"/>
                          <w:numPr>
                            <w:ilvl w:val="0"/>
                            <w:numId w:val="37"/>
                          </w:numPr>
                          <w:rPr>
                            <w:lang w:val="cs-CZ"/>
                          </w:rPr>
                        </w:pPr>
                        <w:r w:rsidRPr="00036B7D">
                          <w:rPr>
                            <w:lang w:val="cs-CZ"/>
                          </w:rPr>
                          <w:t xml:space="preserve">Stiskněte </w:t>
                        </w:r>
                        <w:r w:rsidRPr="00036B7D">
                          <w:rPr>
                            <w:b/>
                            <w:bCs/>
                            <w:lang w:val="cs-CZ"/>
                          </w:rPr>
                          <w:t xml:space="preserve">třikrát </w:t>
                        </w:r>
                        <w:r w:rsidRPr="00036B7D">
                          <w:rPr>
                            <w:lang w:val="cs-CZ"/>
                          </w:rPr>
                          <w:t xml:space="preserve">tlačítko pro </w:t>
                        </w:r>
                        <w:r>
                          <w:rPr>
                            <w:lang w:val="cs-CZ"/>
                          </w:rPr>
                          <w:t>nahrávání</w:t>
                        </w:r>
                        <w:r w:rsidRPr="00036B7D">
                          <w:rPr>
                            <w:lang w:val="cs-CZ"/>
                          </w:rPr>
                          <w:t xml:space="preserve"> (kulaté).</w:t>
                        </w:r>
                      </w:p>
                      <w:p w14:paraId="69FF25A5" w14:textId="77777777" w:rsidR="002A1612" w:rsidRPr="00036B7D" w:rsidRDefault="002A1612" w:rsidP="00AB129B">
                        <w:pPr>
                          <w:pStyle w:val="Odstavecseseznamem"/>
                          <w:numPr>
                            <w:ilvl w:val="0"/>
                            <w:numId w:val="37"/>
                          </w:numPr>
                          <w:rPr>
                            <w:lang w:val="cs-CZ"/>
                          </w:rPr>
                        </w:pPr>
                        <w:r w:rsidRPr="00036B7D">
                          <w:rPr>
                            <w:lang w:val="cs-CZ"/>
                          </w:rPr>
                          <w:t>Počkejte, než Edison přejede a naskenuje čárový kód.</w:t>
                        </w:r>
                      </w:p>
                      <w:p w14:paraId="7C5418DC" w14:textId="77777777" w:rsidR="002A1612" w:rsidRPr="00036B7D" w:rsidRDefault="002A1612" w:rsidP="00AB129B">
                        <w:pPr>
                          <w:pStyle w:val="Odstavecseseznamem"/>
                          <w:numPr>
                            <w:ilvl w:val="0"/>
                            <w:numId w:val="37"/>
                          </w:numPr>
                          <w:rPr>
                            <w:lang w:val="cs-CZ"/>
                          </w:rPr>
                        </w:pPr>
                        <w:r w:rsidRPr="00036B7D">
                          <w:rPr>
                            <w:lang w:val="cs-CZ"/>
                          </w:rPr>
                          <w:t>Ke spuštění progra</w:t>
                        </w:r>
                        <w:r>
                          <w:rPr>
                            <w:lang w:val="cs-CZ"/>
                          </w:rPr>
                          <w:t xml:space="preserve">mu </w:t>
                        </w:r>
                        <w:r w:rsidRPr="00036B7D">
                          <w:rPr>
                            <w:lang w:val="cs-CZ"/>
                          </w:rPr>
                          <w:t xml:space="preserve">stiskněte </w:t>
                        </w:r>
                        <w:r w:rsidRPr="00036B7D">
                          <w:rPr>
                            <w:b/>
                            <w:bCs/>
                            <w:lang w:val="cs-CZ"/>
                          </w:rPr>
                          <w:t>jednou</w:t>
                        </w:r>
                        <w:r w:rsidRPr="00036B7D">
                          <w:rPr>
                            <w:lang w:val="cs-CZ"/>
                          </w:rPr>
                          <w:t xml:space="preserve"> tlačítko pro spuštění. (trojúhelníkové).</w:t>
                        </w:r>
                      </w:p>
                      <w:p w14:paraId="414A9BAB" w14:textId="77777777" w:rsidR="002A1612" w:rsidRPr="00036B7D" w:rsidRDefault="002A1612" w:rsidP="00AB129B">
                        <w:pPr>
                          <w:rPr>
                            <w:lang w:val="cs-CZ"/>
                          </w:rPr>
                        </w:pPr>
                      </w:p>
                    </w:txbxContent>
                  </v:textbox>
                </v:roundrect>
                <v:shape id="Picture 285" o:spid="_x0000_s1090" type="#_x0000_t75" style="position:absolute;left:2027;width:8992;height:8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">
                  <v:imagedata r:id="rId49" o:title=""/>
                </v:shape>
                <v:shape id="_x0000_s1091" type="#_x0000_t202" style="position:absolute;left:10137;top:3021;width:15996;height:3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" filled="f" stroked="f">
                  <v:textbox>
                    <w:txbxContent>
                      <w:p w14:paraId="2C4F4997" w14:textId="77777777" w:rsidR="002A1612" w:rsidRDefault="002A1612" w:rsidP="00AB129B">
                        <w:pPr>
                          <w:rPr>
                            <w:b/>
                            <w:color w:val="FF7000"/>
                            <w:sz w:val="28"/>
                            <w:szCs w:val="28"/>
                          </w:rPr>
                        </w:pPr>
                        <w:proofErr w:type="spellStart"/>
                        <w:r>
                          <w:rPr>
                            <w:b/>
                            <w:color w:val="FF7000"/>
                            <w:sz w:val="28"/>
                            <w:szCs w:val="28"/>
                          </w:rPr>
                          <w:t>Nezapomeňte</w:t>
                        </w:r>
                        <w:proofErr w:type="spellEnd"/>
                      </w:p>
                      <w:p w14:paraId="78C6F8A6" w14:textId="77777777" w:rsidR="002A1612" w:rsidRDefault="002A1612" w:rsidP="00AB129B">
                        <w:pPr>
                          <w:rPr>
                            <w:b/>
                            <w:color w:val="FF7000"/>
                            <w:sz w:val="28"/>
                            <w:szCs w:val="28"/>
                          </w:rPr>
                        </w:pPr>
                      </w:p>
                    </w:txbxContent>
                  </v:textbox>
                </v:shape>
                <w10:wrap type="topAndBottom"/>
              </v:group>
            </w:pict>
          </mc:Fallback>
        </mc:AlternateContent>
      </w:r>
      <w:r w:rsidR="00AB129B" w:rsidRPr="00FE1D98">
        <w:rPr>
          <w:lang w:val="cs-CZ"/>
        </w:rPr>
        <w:br w:type="page"/>
      </w:r>
    </w:p>
    <w:p w14:paraId="138BD24A" w14:textId="77777777" w:rsidR="00AB129B" w:rsidRPr="00FE1D98" w:rsidRDefault="00AB129B" w:rsidP="00AB129B">
      <w:pPr>
        <w:pStyle w:val="Nadpis1"/>
        <w:rPr>
          <w:lang w:val="cs-CZ"/>
        </w:rPr>
      </w:pPr>
      <w:bookmarkStart w:id="13" w:name="_Hlk509931954"/>
      <w:bookmarkStart w:id="14" w:name="_Toc19607153"/>
      <w:r w:rsidRPr="00FE1D98">
        <w:rPr>
          <w:lang w:val="cs-CZ"/>
        </w:rPr>
        <w:lastRenderedPageBreak/>
        <w:t xml:space="preserve">U1-2.1 </w:t>
      </w:r>
      <w:bookmarkEnd w:id="13"/>
      <w:r w:rsidRPr="00FE1D98">
        <w:rPr>
          <w:lang w:val="cs-CZ"/>
        </w:rPr>
        <w:t xml:space="preserve">Prozkoumejte prostředí </w:t>
      </w:r>
      <w:proofErr w:type="spellStart"/>
      <w:r w:rsidRPr="00FE1D98">
        <w:rPr>
          <w:lang w:val="cs-CZ"/>
        </w:rPr>
        <w:t>EdScratch</w:t>
      </w:r>
      <w:bookmarkEnd w:id="14"/>
      <w:proofErr w:type="spellEnd"/>
      <w:r w:rsidRPr="00FE1D98">
        <w:rPr>
          <w:lang w:val="cs-CZ"/>
        </w:rPr>
        <w:t xml:space="preserve"> </w:t>
      </w:r>
    </w:p>
    <w:p w14:paraId="760F19C0" w14:textId="2A228AE5" w:rsidR="00AB129B" w:rsidRPr="00FE1D98" w:rsidRDefault="00AB129B" w:rsidP="00AB129B">
      <w:pPr>
        <w:rPr>
          <w:lang w:val="cs-CZ"/>
        </w:rPr>
      </w:pPr>
      <w:r w:rsidRPr="00FE1D98">
        <w:rPr>
          <w:noProof/>
          <w:lang w:val="cs-CZ"/>
        </w:rPr>
        <mc:AlternateContent>
          <mc:Choice Requires="wpg">
            <w:drawing>
              <wp:anchor distT="0" distB="0" distL="114300" distR="114300" simplePos="0" relativeHeight="253213696" behindDoc="0" locked="0" layoutInCell="1" allowOverlap="1" wp14:anchorId="73C03FDA" wp14:editId="348F09EF">
                <wp:simplePos x="0" y="0"/>
                <wp:positionH relativeFrom="column">
                  <wp:posOffset>3175</wp:posOffset>
                </wp:positionH>
                <wp:positionV relativeFrom="paragraph">
                  <wp:posOffset>408940</wp:posOffset>
                </wp:positionV>
                <wp:extent cx="5715000" cy="1947545"/>
                <wp:effectExtent l="0" t="0" r="19050" b="14605"/>
                <wp:wrapTopAndBottom/>
                <wp:docPr id="383" name="Group 383"/>
                <wp:cNvGraphicFramePr/>
                <a:graphic xmlns:a="http://schemas.openxmlformats.org/drawingml/2006/main">
                  <a:graphicData uri="http://schemas.microsoft.com/office/word/2010/wordprocessingGroup">
                    <wpg:wgp>
                      <wpg:cNvGrpSpPr/>
                      <wpg:grpSpPr>
                        <a:xfrm>
                          <a:off x="0" y="0"/>
                          <a:ext cx="5715000" cy="1947545"/>
                          <a:chOff x="0" y="0"/>
                          <a:chExt cx="5715000" cy="1948070"/>
                        </a:xfrm>
                      </wpg:grpSpPr>
                      <wps:wsp>
                        <wps:cNvPr id="380" name="Text Box 10"/>
                        <wps:cNvSpPr txBox="1">
                          <a:spLocks noChangeArrowheads="1"/>
                        </wps:cNvSpPr>
                        <wps:spPr bwMode="auto">
                          <a:xfrm>
                            <a:off x="0" y="667910"/>
                            <a:ext cx="5715000" cy="1280160"/>
                          </a:xfrm>
                          <a:prstGeom prst="roundRect">
                            <a:avLst>
                              <a:gd name="adj" fmla="val 7850"/>
                            </a:avLst>
                          </a:prstGeom>
                          <a:solidFill>
                            <a:srgbClr val="FFFFFF"/>
                          </a:solidFill>
                          <a:ln w="9525">
                            <a:solidFill>
                              <a:schemeClr val="tx1">
                                <a:lumMod val="65000"/>
                                <a:lumOff val="35000"/>
                              </a:schemeClr>
                            </a:solidFill>
                            <a:miter lim="800000"/>
                            <a:headEnd/>
                            <a:tailEnd/>
                          </a:ln>
                        </wps:spPr>
                        <wps:txbx>
                          <w:txbxContent>
                            <w:p w14:paraId="56CCD7E9" w14:textId="77777777" w:rsidR="002A1612" w:rsidRPr="00B165DC" w:rsidRDefault="002A1612" w:rsidP="00AB129B">
                              <w:pPr>
                                <w:rPr>
                                  <w:lang w:val="cs-CZ"/>
                                </w:rPr>
                              </w:pPr>
                              <w:r w:rsidRPr="00B165DC">
                                <w:rPr>
                                  <w:lang w:val="cs-CZ"/>
                                </w:rPr>
                                <w:t xml:space="preserve">Všechny počítače se skládají ze dvou hlavních částí: hardware a software. </w:t>
                              </w:r>
                            </w:p>
                            <w:p w14:paraId="0B83D705" w14:textId="77777777" w:rsidR="002A1612" w:rsidRPr="00B165DC" w:rsidRDefault="002A1612" w:rsidP="00AB129B">
                              <w:pPr>
                                <w:rPr>
                                  <w:lang w:val="cs-CZ"/>
                                </w:rPr>
                              </w:pPr>
                              <w:r w:rsidRPr="00B165DC">
                                <w:rPr>
                                  <w:b/>
                                  <w:color w:val="FF7000"/>
                                  <w:lang w:val="cs-CZ"/>
                                </w:rPr>
                                <w:t>Hardware</w:t>
                              </w:r>
                              <w:r w:rsidRPr="00B165DC">
                                <w:rPr>
                                  <w:lang w:val="cs-CZ"/>
                                </w:rPr>
                                <w:t xml:space="preserve"> </w:t>
                              </w:r>
                              <w:r>
                                <w:rPr>
                                  <w:lang w:val="cs-CZ"/>
                                </w:rPr>
                                <w:t>jsou fyzické části počítače (nebo robota</w:t>
                              </w:r>
                              <w:r w:rsidRPr="00B165DC">
                                <w:rPr>
                                  <w:lang w:val="cs-CZ"/>
                                </w:rPr>
                                <w:t>).</w:t>
                              </w:r>
                            </w:p>
                            <w:p w14:paraId="5BDC9855" w14:textId="77777777" w:rsidR="002A1612" w:rsidRPr="00B165DC" w:rsidRDefault="002A1612" w:rsidP="00AB129B">
                              <w:pPr>
                                <w:rPr>
                                  <w:lang w:val="cs-CZ"/>
                                </w:rPr>
                              </w:pPr>
                              <w:r w:rsidRPr="00B165DC">
                                <w:rPr>
                                  <w:b/>
                                  <w:color w:val="FF7000"/>
                                  <w:lang w:val="cs-CZ"/>
                                </w:rPr>
                                <w:t>Software</w:t>
                              </w:r>
                              <w:r>
                                <w:rPr>
                                  <w:lang w:val="cs-CZ"/>
                                </w:rPr>
                                <w:t xml:space="preserve"> je sada programů a aplikací, které umožňují hardwaru, tj. např. počítači či robotovi, běžet. </w:t>
                              </w:r>
                            </w:p>
                          </w:txbxContent>
                        </wps:txbx>
                        <wps:bodyPr rot="0" vert="horz" wrap="square" lIns="91440" tIns="180000" rIns="91440" bIns="90000" anchor="t" anchorCtr="0">
                          <a:noAutofit/>
                        </wps:bodyPr>
                      </wps:wsp>
                      <pic:pic xmlns:pic="http://schemas.openxmlformats.org/drawingml/2006/picture">
                        <pic:nvPicPr>
                          <pic:cNvPr id="381" name="Picture 381"/>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210710" y="0"/>
                            <a:ext cx="899160" cy="899160"/>
                          </a:xfrm>
                          <a:prstGeom prst="rect">
                            <a:avLst/>
                          </a:prstGeom>
                        </pic:spPr>
                      </pic:pic>
                      <wps:wsp>
                        <wps:cNvPr id="382" name="Text Box 2"/>
                        <wps:cNvSpPr txBox="1">
                          <a:spLocks noChangeArrowheads="1"/>
                        </wps:cNvSpPr>
                        <wps:spPr bwMode="auto">
                          <a:xfrm>
                            <a:off x="1009816" y="306043"/>
                            <a:ext cx="1979874" cy="365760"/>
                          </a:xfrm>
                          <a:prstGeom prst="rect">
                            <a:avLst/>
                          </a:prstGeom>
                          <a:noFill/>
                          <a:ln w="9525">
                            <a:noFill/>
                            <a:miter lim="800000"/>
                            <a:headEnd/>
                            <a:tailEnd/>
                          </a:ln>
                        </wps:spPr>
                        <wps:txbx>
                          <w:txbxContent>
                            <w:p w14:paraId="24DE121D" w14:textId="77777777" w:rsidR="002A1612" w:rsidRDefault="002A1612" w:rsidP="00AB129B">
                              <w:pPr>
                                <w:rPr>
                                  <w:b/>
                                  <w:color w:val="FF7000"/>
                                  <w:sz w:val="28"/>
                                  <w:szCs w:val="28"/>
                                </w:rPr>
                              </w:pPr>
                              <w:proofErr w:type="spellStart"/>
                              <w:r>
                                <w:rPr>
                                  <w:b/>
                                  <w:color w:val="FF7000"/>
                                  <w:sz w:val="28"/>
                                  <w:szCs w:val="28"/>
                                </w:rPr>
                                <w:t>Slovníček</w:t>
                              </w:r>
                              <w:proofErr w:type="spellEnd"/>
                              <w:r>
                                <w:rPr>
                                  <w:b/>
                                  <w:color w:val="FF7000"/>
                                  <w:sz w:val="28"/>
                                  <w:szCs w:val="28"/>
                                </w:rPr>
                                <w:t xml:space="preserve"> </w:t>
                              </w:r>
                              <w:proofErr w:type="spellStart"/>
                              <w:r>
                                <w:rPr>
                                  <w:b/>
                                  <w:color w:val="FF7000"/>
                                  <w:sz w:val="28"/>
                                  <w:szCs w:val="28"/>
                                </w:rPr>
                                <w:t>pojmů</w:t>
                              </w:r>
                              <w:proofErr w:type="spellEnd"/>
                            </w:p>
                            <w:p w14:paraId="7669963C" w14:textId="77777777" w:rsidR="002A1612" w:rsidRDefault="002A1612" w:rsidP="00AB129B">
                              <w:pPr>
                                <w:rPr>
                                  <w:b/>
                                  <w:color w:val="FF7000"/>
                                  <w:sz w:val="28"/>
                                  <w:szCs w:val="28"/>
                                </w:rPr>
                              </w:pPr>
                            </w:p>
                          </w:txbxContent>
                        </wps:txbx>
                        <wps:bodyPr rot="0" vert="horz" wrap="square" lIns="91440" tIns="45720" rIns="91440" bIns="45720" anchor="t" anchorCtr="0">
                          <a:noAutofit/>
                        </wps:bodyPr>
                      </wps:wsp>
                    </wpg:wgp>
                  </a:graphicData>
                </a:graphic>
              </wp:anchor>
            </w:drawing>
          </mc:Choice>
          <mc:Fallback>
            <w:pict>
              <v:group w14:anchorId="73C03FDA" id="Group 383" o:spid="_x0000_s1092" style="position:absolute;margin-left:.25pt;margin-top:32.2pt;width:450pt;height:153.35pt;z-index:253213696" coordsize="57150,1948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">
                <v:roundrect id="Text Box 10" o:spid="_x0000_s1093" style="position:absolute;top:6679;width:57150;height:12801;visibility:visible;mso-wrap-style:square;v-text-anchor:top" arcsize="514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" strokecolor="#5a5a5a [2109]">
                  <v:stroke joinstyle="miter"/>
                  <v:textbox inset=",5mm,,2.5mm">
                    <w:txbxContent>
                      <w:p w14:paraId="56CCD7E9" w14:textId="77777777" w:rsidR="002A1612" w:rsidRPr="00B165DC" w:rsidRDefault="002A1612" w:rsidP="00AB129B">
                        <w:pPr>
                          <w:rPr>
                            <w:lang w:val="cs-CZ"/>
                          </w:rPr>
                        </w:pPr>
                        <w:r w:rsidRPr="00B165DC">
                          <w:rPr>
                            <w:lang w:val="cs-CZ"/>
                          </w:rPr>
                          <w:t xml:space="preserve">Všechny počítače se skládají ze dvou hlavních částí: hardware a software. </w:t>
                        </w:r>
                      </w:p>
                      <w:p w14:paraId="0B83D705" w14:textId="77777777" w:rsidR="002A1612" w:rsidRPr="00B165DC" w:rsidRDefault="002A1612" w:rsidP="00AB129B">
                        <w:pPr>
                          <w:rPr>
                            <w:lang w:val="cs-CZ"/>
                          </w:rPr>
                        </w:pPr>
                        <w:r w:rsidRPr="00B165DC">
                          <w:rPr>
                            <w:b/>
                            <w:color w:val="FF7000"/>
                            <w:lang w:val="cs-CZ"/>
                          </w:rPr>
                          <w:t>Hardware</w:t>
                        </w:r>
                        <w:r w:rsidRPr="00B165DC">
                          <w:rPr>
                            <w:lang w:val="cs-CZ"/>
                          </w:rPr>
                          <w:t xml:space="preserve"> </w:t>
                        </w:r>
                        <w:r>
                          <w:rPr>
                            <w:lang w:val="cs-CZ"/>
                          </w:rPr>
                          <w:t>jsou fyzické části počítače (nebo robota</w:t>
                        </w:r>
                        <w:r w:rsidRPr="00B165DC">
                          <w:rPr>
                            <w:lang w:val="cs-CZ"/>
                          </w:rPr>
                          <w:t>).</w:t>
                        </w:r>
                      </w:p>
                      <w:p w14:paraId="5BDC9855" w14:textId="77777777" w:rsidR="002A1612" w:rsidRPr="00B165DC" w:rsidRDefault="002A1612" w:rsidP="00AB129B">
                        <w:pPr>
                          <w:rPr>
                            <w:lang w:val="cs-CZ"/>
                          </w:rPr>
                        </w:pPr>
                        <w:r w:rsidRPr="00B165DC">
                          <w:rPr>
                            <w:b/>
                            <w:color w:val="FF7000"/>
                            <w:lang w:val="cs-CZ"/>
                          </w:rPr>
                          <w:t>Software</w:t>
                        </w:r>
                        <w:r>
                          <w:rPr>
                            <w:lang w:val="cs-CZ"/>
                          </w:rPr>
                          <w:t xml:space="preserve"> je sada programů a aplikací, které umožňují hardwaru, tj. např. počítači či robotovi, běžet. </w:t>
                        </w:r>
                      </w:p>
                    </w:txbxContent>
                  </v:textbox>
                </v:roundrect>
                <v:shape id="Picture 381" o:spid="_x0000_s1094" type="#_x0000_t75" style="position:absolute;left:2107;width:8991;height:8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">
                  <v:imagedata r:id="rId51" o:title=""/>
                </v:shape>
                <v:shape id="_x0000_s1095" type="#_x0000_t202" style="position:absolute;left:10098;top:3060;width:19798;height:3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" filled="f" stroked="f">
                  <v:textbox>
                    <w:txbxContent>
                      <w:p w14:paraId="24DE121D" w14:textId="77777777" w:rsidR="002A1612" w:rsidRDefault="002A1612" w:rsidP="00AB129B">
                        <w:pPr>
                          <w:rPr>
                            <w:b/>
                            <w:color w:val="FF7000"/>
                            <w:sz w:val="28"/>
                            <w:szCs w:val="28"/>
                          </w:rPr>
                        </w:pPr>
                        <w:proofErr w:type="spellStart"/>
                        <w:r>
                          <w:rPr>
                            <w:b/>
                            <w:color w:val="FF7000"/>
                            <w:sz w:val="28"/>
                            <w:szCs w:val="28"/>
                          </w:rPr>
                          <w:t>Slovníček</w:t>
                        </w:r>
                        <w:proofErr w:type="spellEnd"/>
                        <w:r>
                          <w:rPr>
                            <w:b/>
                            <w:color w:val="FF7000"/>
                            <w:sz w:val="28"/>
                            <w:szCs w:val="28"/>
                          </w:rPr>
                          <w:t xml:space="preserve"> </w:t>
                        </w:r>
                        <w:proofErr w:type="spellStart"/>
                        <w:r>
                          <w:rPr>
                            <w:b/>
                            <w:color w:val="FF7000"/>
                            <w:sz w:val="28"/>
                            <w:szCs w:val="28"/>
                          </w:rPr>
                          <w:t>pojmů</w:t>
                        </w:r>
                        <w:proofErr w:type="spellEnd"/>
                      </w:p>
                      <w:p w14:paraId="7669963C" w14:textId="77777777" w:rsidR="002A1612" w:rsidRDefault="002A1612" w:rsidP="00AB129B">
                        <w:pPr>
                          <w:rPr>
                            <w:b/>
                            <w:color w:val="FF7000"/>
                            <w:sz w:val="28"/>
                            <w:szCs w:val="28"/>
                          </w:rPr>
                        </w:pPr>
                      </w:p>
                    </w:txbxContent>
                  </v:textbox>
                </v:shape>
                <w10:wrap type="topAndBottom"/>
              </v:group>
            </w:pict>
          </mc:Fallback>
        </mc:AlternateContent>
      </w:r>
      <w:r w:rsidRPr="00FE1D98">
        <w:rPr>
          <w:lang w:val="cs-CZ"/>
        </w:rPr>
        <w:t>Jednou z nejlepších věcí na Edisonovi, je, že pro svého robota můžete vytvářet vlastní programy! Chcete-li napsat pro Edison</w:t>
      </w:r>
      <w:r w:rsidR="00027451">
        <w:rPr>
          <w:lang w:val="cs-CZ"/>
        </w:rPr>
        <w:t>a</w:t>
      </w:r>
      <w:r w:rsidRPr="00FE1D98">
        <w:rPr>
          <w:lang w:val="cs-CZ"/>
        </w:rPr>
        <w:t xml:space="preserve"> program, musí</w:t>
      </w:r>
      <w:r w:rsidR="00E61E5B">
        <w:rPr>
          <w:lang w:val="cs-CZ"/>
        </w:rPr>
        <w:t>te</w:t>
      </w:r>
      <w:r w:rsidRPr="00FE1D98">
        <w:rPr>
          <w:lang w:val="cs-CZ"/>
        </w:rPr>
        <w:t xml:space="preserve"> použít speciální </w:t>
      </w:r>
      <w:r w:rsidRPr="00FE1D98">
        <w:rPr>
          <w:b/>
          <w:color w:val="FF7000"/>
          <w:lang w:val="cs-CZ"/>
        </w:rPr>
        <w:t>software</w:t>
      </w:r>
      <w:r w:rsidRPr="00FE1D98">
        <w:rPr>
          <w:lang w:val="cs-CZ"/>
        </w:rPr>
        <w:t xml:space="preserve">. </w:t>
      </w:r>
    </w:p>
    <w:p w14:paraId="3C5BD5C8" w14:textId="77777777" w:rsidR="00AB129B" w:rsidRPr="00FE1D98" w:rsidRDefault="00AB129B" w:rsidP="00AB129B">
      <w:pPr>
        <w:rPr>
          <w:lang w:val="cs-CZ"/>
        </w:rPr>
      </w:pPr>
    </w:p>
    <w:p w14:paraId="2A253D63" w14:textId="77777777" w:rsidR="00AB129B" w:rsidRPr="00FE1D98" w:rsidRDefault="00AB129B" w:rsidP="00AB129B">
      <w:pPr>
        <w:rPr>
          <w:lang w:val="cs-CZ"/>
        </w:rPr>
      </w:pPr>
      <w:r w:rsidRPr="00FE1D98">
        <w:rPr>
          <w:noProof/>
          <w:lang w:val="cs-CZ"/>
        </w:rPr>
        <mc:AlternateContent>
          <mc:Choice Requires="wpg">
            <w:drawing>
              <wp:anchor distT="0" distB="0" distL="114300" distR="114300" simplePos="0" relativeHeight="253214720" behindDoc="0" locked="0" layoutInCell="1" allowOverlap="1" wp14:anchorId="14054B52" wp14:editId="6E7CE865">
                <wp:simplePos x="0" y="0"/>
                <wp:positionH relativeFrom="column">
                  <wp:posOffset>3810</wp:posOffset>
                </wp:positionH>
                <wp:positionV relativeFrom="paragraph">
                  <wp:posOffset>180340</wp:posOffset>
                </wp:positionV>
                <wp:extent cx="5715000" cy="1562100"/>
                <wp:effectExtent l="0" t="0" r="19050" b="19050"/>
                <wp:wrapTopAndBottom/>
                <wp:docPr id="1073741892" name="Group 1073741892"/>
                <wp:cNvGraphicFramePr/>
                <a:graphic xmlns:a="http://schemas.openxmlformats.org/drawingml/2006/main">
                  <a:graphicData uri="http://schemas.microsoft.com/office/word/2010/wordprocessingGroup">
                    <wpg:wgp>
                      <wpg:cNvGrpSpPr/>
                      <wpg:grpSpPr>
                        <a:xfrm>
                          <a:off x="0" y="0"/>
                          <a:ext cx="5715000" cy="1562100"/>
                          <a:chOff x="0" y="0"/>
                          <a:chExt cx="5715000" cy="1563056"/>
                        </a:xfrm>
                      </wpg:grpSpPr>
                      <wps:wsp>
                        <wps:cNvPr id="1073741889" name="Text Box 10"/>
                        <wps:cNvSpPr txBox="1">
                          <a:spLocks noChangeArrowheads="1"/>
                        </wps:cNvSpPr>
                        <wps:spPr bwMode="auto">
                          <a:xfrm>
                            <a:off x="0" y="667911"/>
                            <a:ext cx="5715000" cy="895145"/>
                          </a:xfrm>
                          <a:prstGeom prst="roundRect">
                            <a:avLst>
                              <a:gd name="adj" fmla="val 7850"/>
                            </a:avLst>
                          </a:prstGeom>
                          <a:solidFill>
                            <a:srgbClr val="FFFFFF"/>
                          </a:solidFill>
                          <a:ln w="9525">
                            <a:solidFill>
                              <a:schemeClr val="tx1">
                                <a:lumMod val="65000"/>
                                <a:lumOff val="35000"/>
                              </a:schemeClr>
                            </a:solidFill>
                            <a:miter lim="800000"/>
                            <a:headEnd/>
                            <a:tailEnd/>
                          </a:ln>
                        </wps:spPr>
                        <wps:txbx>
                          <w:txbxContent>
                            <w:p w14:paraId="75D05222" w14:textId="354AFE46" w:rsidR="002A1612" w:rsidRPr="000129D2" w:rsidRDefault="002A1612" w:rsidP="00AB129B">
                              <w:pPr>
                                <w:rPr>
                                  <w:lang w:val="cs-CZ"/>
                                </w:rPr>
                              </w:pPr>
                              <w:r w:rsidRPr="000129D2">
                                <w:rPr>
                                  <w:b/>
                                  <w:color w:val="FF7000"/>
                                  <w:lang w:val="cs-CZ"/>
                                </w:rPr>
                                <w:t>Programovací jazyk</w:t>
                              </w:r>
                              <w:r w:rsidRPr="000129D2">
                                <w:rPr>
                                  <w:lang w:val="cs-CZ"/>
                                </w:rPr>
                                <w:t xml:space="preserve"> je soubor pravidel a instrukcí používaných k psaní počítačových programů. </w:t>
                              </w:r>
                              <w:proofErr w:type="spellStart"/>
                              <w:r w:rsidRPr="000129D2">
                                <w:rPr>
                                  <w:lang w:val="cs-CZ"/>
                                </w:rPr>
                                <w:t>EdScratch</w:t>
                              </w:r>
                              <w:proofErr w:type="spellEnd"/>
                              <w:r w:rsidRPr="000129D2">
                                <w:rPr>
                                  <w:lang w:val="cs-CZ"/>
                                </w:rPr>
                                <w:t xml:space="preserve"> je programovací jazyk speciálně navržený pro programování robotů Edison.</w:t>
                              </w:r>
                            </w:p>
                          </w:txbxContent>
                        </wps:txbx>
                        <wps:bodyPr rot="0" vert="horz" wrap="square" lIns="91440" tIns="180000" rIns="91440" bIns="90000" anchor="t" anchorCtr="0">
                          <a:noAutofit/>
                        </wps:bodyPr>
                      </wps:wsp>
                      <pic:pic xmlns:pic="http://schemas.openxmlformats.org/drawingml/2006/picture">
                        <pic:nvPicPr>
                          <pic:cNvPr id="1073741890" name="Picture 1073741890"/>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210710" y="0"/>
                            <a:ext cx="899160" cy="898525"/>
                          </a:xfrm>
                          <a:prstGeom prst="rect">
                            <a:avLst/>
                          </a:prstGeom>
                        </pic:spPr>
                      </pic:pic>
                      <wps:wsp>
                        <wps:cNvPr id="1073741891" name="Text Box 2"/>
                        <wps:cNvSpPr txBox="1">
                          <a:spLocks noChangeArrowheads="1"/>
                        </wps:cNvSpPr>
                        <wps:spPr bwMode="auto">
                          <a:xfrm>
                            <a:off x="1009816" y="306125"/>
                            <a:ext cx="2194559" cy="365661"/>
                          </a:xfrm>
                          <a:prstGeom prst="rect">
                            <a:avLst/>
                          </a:prstGeom>
                          <a:noFill/>
                          <a:ln w="9525">
                            <a:noFill/>
                            <a:miter lim="800000"/>
                            <a:headEnd/>
                            <a:tailEnd/>
                          </a:ln>
                        </wps:spPr>
                        <wps:txbx>
                          <w:txbxContent>
                            <w:p w14:paraId="1CCF22C8" w14:textId="77777777" w:rsidR="002A1612" w:rsidRDefault="002A1612" w:rsidP="00AB129B">
                              <w:pPr>
                                <w:rPr>
                                  <w:b/>
                                  <w:color w:val="FF7000"/>
                                  <w:sz w:val="28"/>
                                  <w:szCs w:val="28"/>
                                </w:rPr>
                              </w:pPr>
                              <w:proofErr w:type="spellStart"/>
                              <w:r>
                                <w:rPr>
                                  <w:b/>
                                  <w:color w:val="FF7000"/>
                                  <w:sz w:val="28"/>
                                  <w:szCs w:val="28"/>
                                </w:rPr>
                                <w:t>Slovníček</w:t>
                              </w:r>
                              <w:proofErr w:type="spellEnd"/>
                              <w:r>
                                <w:rPr>
                                  <w:b/>
                                  <w:color w:val="FF7000"/>
                                  <w:sz w:val="28"/>
                                  <w:szCs w:val="28"/>
                                </w:rPr>
                                <w:t xml:space="preserve"> </w:t>
                              </w:r>
                              <w:proofErr w:type="spellStart"/>
                              <w:r>
                                <w:rPr>
                                  <w:b/>
                                  <w:color w:val="FF7000"/>
                                  <w:sz w:val="28"/>
                                  <w:szCs w:val="28"/>
                                </w:rPr>
                                <w:t>pojmů</w:t>
                              </w:r>
                              <w:proofErr w:type="spellEnd"/>
                            </w:p>
                            <w:p w14:paraId="5176163E" w14:textId="77777777" w:rsidR="002A1612" w:rsidRDefault="002A1612" w:rsidP="00AB129B">
                              <w:pPr>
                                <w:rPr>
                                  <w:b/>
                                  <w:color w:val="FF7000"/>
                                  <w:sz w:val="28"/>
                                  <w:szCs w:val="28"/>
                                </w:rPr>
                              </w:pP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14054B52" id="Group 1073741892" o:spid="_x0000_s1096" style="position:absolute;margin-left:.3pt;margin-top:14.2pt;width:450pt;height:123pt;z-index:253214720;mso-height-relative:margin" coordsize="57150,1563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">
                <v:roundrect id="Text Box 10" o:spid="_x0000_s1097" style="position:absolute;top:6679;width:57150;height:8951;visibility:visible;mso-wrap-style:square;v-text-anchor:top" arcsize="514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" strokecolor="#5a5a5a [2109]">
                  <v:stroke joinstyle="miter"/>
                  <v:textbox inset=",5mm,,2.5mm">
                    <w:txbxContent>
                      <w:p w14:paraId="75D05222" w14:textId="354AFE46" w:rsidR="002A1612" w:rsidRPr="000129D2" w:rsidRDefault="002A1612" w:rsidP="00AB129B">
                        <w:pPr>
                          <w:rPr>
                            <w:lang w:val="cs-CZ"/>
                          </w:rPr>
                        </w:pPr>
                        <w:r w:rsidRPr="000129D2">
                          <w:rPr>
                            <w:b/>
                            <w:color w:val="FF7000"/>
                            <w:lang w:val="cs-CZ"/>
                          </w:rPr>
                          <w:t>Programovací jazyk</w:t>
                        </w:r>
                        <w:r w:rsidRPr="000129D2">
                          <w:rPr>
                            <w:lang w:val="cs-CZ"/>
                          </w:rPr>
                          <w:t xml:space="preserve"> je soubor pravidel a instrukcí používaných k psaní počítačových programů. </w:t>
                        </w:r>
                        <w:proofErr w:type="spellStart"/>
                        <w:r w:rsidRPr="000129D2">
                          <w:rPr>
                            <w:lang w:val="cs-CZ"/>
                          </w:rPr>
                          <w:t>EdScratch</w:t>
                        </w:r>
                        <w:proofErr w:type="spellEnd"/>
                        <w:r w:rsidRPr="000129D2">
                          <w:rPr>
                            <w:lang w:val="cs-CZ"/>
                          </w:rPr>
                          <w:t xml:space="preserve"> je programovací jazyk speciálně navržený pro programování robotů Edison.</w:t>
                        </w:r>
                      </w:p>
                    </w:txbxContent>
                  </v:textbox>
                </v:roundrect>
                <v:shape id="Picture 1073741890" o:spid="_x0000_s1098" type="#_x0000_t75" style="position:absolute;left:2107;width:8991;height:89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">
                  <v:imagedata r:id="rId51" o:title=""/>
                </v:shape>
                <v:shape id="_x0000_s1099" type="#_x0000_t202" style="position:absolute;left:10098;top:3061;width:21945;height:36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" filled="f" stroked="f">
                  <v:textbox>
                    <w:txbxContent>
                      <w:p w14:paraId="1CCF22C8" w14:textId="77777777" w:rsidR="002A1612" w:rsidRDefault="002A1612" w:rsidP="00AB129B">
                        <w:pPr>
                          <w:rPr>
                            <w:b/>
                            <w:color w:val="FF7000"/>
                            <w:sz w:val="28"/>
                            <w:szCs w:val="28"/>
                          </w:rPr>
                        </w:pPr>
                        <w:proofErr w:type="spellStart"/>
                        <w:r>
                          <w:rPr>
                            <w:b/>
                            <w:color w:val="FF7000"/>
                            <w:sz w:val="28"/>
                            <w:szCs w:val="28"/>
                          </w:rPr>
                          <w:t>Slovníček</w:t>
                        </w:r>
                        <w:proofErr w:type="spellEnd"/>
                        <w:r>
                          <w:rPr>
                            <w:b/>
                            <w:color w:val="FF7000"/>
                            <w:sz w:val="28"/>
                            <w:szCs w:val="28"/>
                          </w:rPr>
                          <w:t xml:space="preserve"> </w:t>
                        </w:r>
                        <w:proofErr w:type="spellStart"/>
                        <w:r>
                          <w:rPr>
                            <w:b/>
                            <w:color w:val="FF7000"/>
                            <w:sz w:val="28"/>
                            <w:szCs w:val="28"/>
                          </w:rPr>
                          <w:t>pojmů</w:t>
                        </w:r>
                        <w:proofErr w:type="spellEnd"/>
                      </w:p>
                      <w:p w14:paraId="5176163E" w14:textId="77777777" w:rsidR="002A1612" w:rsidRDefault="002A1612" w:rsidP="00AB129B">
                        <w:pPr>
                          <w:rPr>
                            <w:b/>
                            <w:color w:val="FF7000"/>
                            <w:sz w:val="28"/>
                            <w:szCs w:val="28"/>
                          </w:rPr>
                        </w:pPr>
                      </w:p>
                    </w:txbxContent>
                  </v:textbox>
                </v:shape>
                <w10:wrap type="topAndBottom"/>
              </v:group>
            </w:pict>
          </mc:Fallback>
        </mc:AlternateContent>
      </w:r>
      <w:r w:rsidRPr="00FE1D98">
        <w:rPr>
          <w:lang w:val="cs-CZ"/>
        </w:rPr>
        <w:t xml:space="preserve">Softwarem, který budeme pro Edisona používat, je </w:t>
      </w:r>
      <w:r w:rsidRPr="00FE1D98">
        <w:rPr>
          <w:b/>
          <w:color w:val="FF7000"/>
          <w:lang w:val="cs-CZ"/>
        </w:rPr>
        <w:t>programovací jazyk</w:t>
      </w:r>
      <w:bookmarkStart w:id="15" w:name="_Toc508113130"/>
      <w:r w:rsidRPr="00FE1D98">
        <w:rPr>
          <w:lang w:val="cs-CZ"/>
        </w:rPr>
        <w:t xml:space="preserve"> pro roboty.</w:t>
      </w:r>
    </w:p>
    <w:p w14:paraId="71B0CFBC" w14:textId="77777777" w:rsidR="00AB129B" w:rsidRPr="00FE1D98" w:rsidRDefault="00AB129B" w:rsidP="00AB129B">
      <w:pPr>
        <w:rPr>
          <w:lang w:val="cs-CZ"/>
        </w:rPr>
      </w:pPr>
    </w:p>
    <w:p w14:paraId="271E5828" w14:textId="77777777" w:rsidR="00AB129B" w:rsidRPr="00FE1D98" w:rsidRDefault="00AB129B" w:rsidP="00AB129B">
      <w:pPr>
        <w:rPr>
          <w:lang w:val="cs-CZ"/>
        </w:rPr>
      </w:pPr>
      <w:r w:rsidRPr="00FE1D98">
        <w:rPr>
          <w:lang w:val="cs-CZ"/>
        </w:rPr>
        <w:t xml:space="preserve">Programovací jazyk, který budeme používat, se nazývá </w:t>
      </w:r>
      <w:proofErr w:type="spellStart"/>
      <w:r w:rsidRPr="00FE1D98">
        <w:rPr>
          <w:lang w:val="cs-CZ"/>
        </w:rPr>
        <w:t>EdScratch</w:t>
      </w:r>
      <w:proofErr w:type="spellEnd"/>
      <w:r w:rsidRPr="00FE1D98">
        <w:rPr>
          <w:lang w:val="cs-CZ"/>
        </w:rPr>
        <w:t xml:space="preserve">. Pojďme se s ním seznámit trochu blíže. </w:t>
      </w:r>
    </w:p>
    <w:p w14:paraId="5228CFEB" w14:textId="77777777" w:rsidR="00AB129B" w:rsidRPr="00FE1D98" w:rsidRDefault="00AB129B" w:rsidP="00AB129B">
      <w:pPr>
        <w:pStyle w:val="Nadpis2"/>
        <w:rPr>
          <w:lang w:val="cs-CZ"/>
        </w:rPr>
      </w:pPr>
    </w:p>
    <w:p w14:paraId="02BD5EF7" w14:textId="77777777" w:rsidR="00AB129B" w:rsidRPr="00FE1D98" w:rsidRDefault="00AB129B" w:rsidP="00AB129B">
      <w:pPr>
        <w:pStyle w:val="Nadpis2"/>
        <w:rPr>
          <w:lang w:val="cs-CZ"/>
        </w:rPr>
      </w:pPr>
      <w:r w:rsidRPr="00FE1D98">
        <w:rPr>
          <w:lang w:val="cs-CZ"/>
        </w:rPr>
        <w:t xml:space="preserve">Úkol 1: Vyzkoušejte </w:t>
      </w:r>
      <w:proofErr w:type="spellStart"/>
      <w:r w:rsidRPr="00FE1D98">
        <w:rPr>
          <w:lang w:val="cs-CZ"/>
        </w:rPr>
        <w:t>EdScratch</w:t>
      </w:r>
      <w:proofErr w:type="spellEnd"/>
    </w:p>
    <w:p w14:paraId="35F0CF1F" w14:textId="432EFF58" w:rsidR="00AB129B" w:rsidRPr="00FE1D98" w:rsidRDefault="00AB129B" w:rsidP="00AB129B">
      <w:pPr>
        <w:rPr>
          <w:lang w:val="cs-CZ"/>
        </w:rPr>
      </w:pPr>
      <w:r w:rsidRPr="00FE1D98">
        <w:rPr>
          <w:noProof/>
          <w:lang w:val="cs-CZ"/>
        </w:rPr>
        <mc:AlternateContent>
          <mc:Choice Requires="wpg">
            <w:drawing>
              <wp:anchor distT="0" distB="0" distL="114300" distR="114300" simplePos="0" relativeHeight="253215744" behindDoc="0" locked="0" layoutInCell="1" allowOverlap="1" wp14:anchorId="3CB60018" wp14:editId="48EC595C">
                <wp:simplePos x="0" y="0"/>
                <wp:positionH relativeFrom="column">
                  <wp:posOffset>3175</wp:posOffset>
                </wp:positionH>
                <wp:positionV relativeFrom="paragraph">
                  <wp:posOffset>261620</wp:posOffset>
                </wp:positionV>
                <wp:extent cx="5715000" cy="1760855"/>
                <wp:effectExtent l="0" t="0" r="19050" b="10795"/>
                <wp:wrapTopAndBottom/>
                <wp:docPr id="1073741894" name="Group 1073741894"/>
                <wp:cNvGraphicFramePr/>
                <a:graphic xmlns:a="http://schemas.openxmlformats.org/drawingml/2006/main">
                  <a:graphicData uri="http://schemas.microsoft.com/office/word/2010/wordprocessingGroup">
                    <wpg:wgp>
                      <wpg:cNvGrpSpPr/>
                      <wpg:grpSpPr>
                        <a:xfrm>
                          <a:off x="0" y="0"/>
                          <a:ext cx="5715000" cy="1760855"/>
                          <a:chOff x="0" y="0"/>
                          <a:chExt cx="5715000" cy="1760938"/>
                        </a:xfrm>
                      </wpg:grpSpPr>
                      <wps:wsp>
                        <wps:cNvPr id="384" name="Text Box 17"/>
                        <wps:cNvSpPr txBox="1">
                          <a:spLocks noChangeArrowheads="1"/>
                        </wps:cNvSpPr>
                        <wps:spPr bwMode="auto">
                          <a:xfrm>
                            <a:off x="0" y="687788"/>
                            <a:ext cx="5715000" cy="1073150"/>
                          </a:xfrm>
                          <a:prstGeom prst="roundRect">
                            <a:avLst>
                              <a:gd name="adj" fmla="val 16380"/>
                            </a:avLst>
                          </a:prstGeom>
                          <a:solidFill>
                            <a:srgbClr val="FFFFFF"/>
                          </a:solidFill>
                          <a:ln w="9525">
                            <a:solidFill>
                              <a:schemeClr val="tx1">
                                <a:lumMod val="65000"/>
                                <a:lumOff val="35000"/>
                              </a:schemeClr>
                            </a:solidFill>
                            <a:miter lim="800000"/>
                            <a:headEnd/>
                            <a:tailEnd/>
                          </a:ln>
                        </wps:spPr>
                        <wps:txbx>
                          <w:txbxContent>
                            <w:p w14:paraId="48876610" w14:textId="77777777" w:rsidR="002A1612" w:rsidRPr="000129D2" w:rsidRDefault="002A1612" w:rsidP="00AB129B">
                              <w:pPr>
                                <w:rPr>
                                  <w:lang w:val="cs-CZ"/>
                                </w:rPr>
                              </w:pPr>
                              <w:r>
                                <w:rPr>
                                  <w:lang w:val="cs-CZ"/>
                                </w:rPr>
                                <w:t>Přejděte na</w:t>
                              </w:r>
                              <w:r w:rsidRPr="000129D2">
                                <w:rPr>
                                  <w:lang w:val="cs-CZ"/>
                                </w:rPr>
                                <w:t xml:space="preserve"> </w:t>
                              </w:r>
                              <w:hyperlink r:id="rId65" w:history="1">
                                <w:r w:rsidRPr="000129D2">
                                  <w:rPr>
                                    <w:rStyle w:val="Hypertextovodkaz"/>
                                    <w:lang w:val="cs-CZ"/>
                                  </w:rPr>
                                  <w:t>www.edscratchapp.com</w:t>
                                </w:r>
                              </w:hyperlink>
                              <w:r w:rsidRPr="000129D2">
                                <w:rPr>
                                  <w:lang w:val="cs-CZ"/>
                                </w:rPr>
                                <w:t xml:space="preserve"> </w:t>
                              </w:r>
                            </w:p>
                            <w:p w14:paraId="0D6345DD" w14:textId="77777777" w:rsidR="002A1612" w:rsidRPr="000129D2" w:rsidRDefault="002A1612" w:rsidP="00AB129B">
                              <w:pPr>
                                <w:rPr>
                                  <w:lang w:val="cs-CZ"/>
                                </w:rPr>
                              </w:pPr>
                              <w:r>
                                <w:rPr>
                                  <w:lang w:val="cs-CZ"/>
                                </w:rPr>
                                <w:t xml:space="preserve">Kdykoliv budete chtít programovat Edisona v programovacím jazyce </w:t>
                              </w:r>
                              <w:proofErr w:type="spellStart"/>
                              <w:r>
                                <w:rPr>
                                  <w:lang w:val="cs-CZ"/>
                                </w:rPr>
                                <w:t>EdScratch</w:t>
                              </w:r>
                              <w:proofErr w:type="spellEnd"/>
                              <w:r>
                                <w:rPr>
                                  <w:lang w:val="cs-CZ"/>
                                </w:rPr>
                                <w:t xml:space="preserve">, budete muset spustit aplikaci </w:t>
                              </w:r>
                              <w:proofErr w:type="spellStart"/>
                              <w:r w:rsidRPr="000129D2">
                                <w:rPr>
                                  <w:lang w:val="cs-CZ"/>
                                </w:rPr>
                                <w:t>EdScratch</w:t>
                              </w:r>
                              <w:proofErr w:type="spellEnd"/>
                              <w:r>
                                <w:rPr>
                                  <w:lang w:val="cs-CZ"/>
                                </w:rPr>
                                <w:t>.</w:t>
                              </w:r>
                            </w:p>
                            <w:p w14:paraId="347BDECA" w14:textId="77777777" w:rsidR="002A1612" w:rsidRPr="000129D2" w:rsidRDefault="002A1612" w:rsidP="00AB129B">
                              <w:pPr>
                                <w:rPr>
                                  <w:lang w:val="cs-CZ"/>
                                </w:rPr>
                              </w:pPr>
                            </w:p>
                          </w:txbxContent>
                        </wps:txbx>
                        <wps:bodyPr rot="0" vert="horz" wrap="square" lIns="91440" tIns="180000" rIns="91440" bIns="90000" anchor="t" anchorCtr="0">
                          <a:noAutofit/>
                        </wps:bodyPr>
                      </wps:wsp>
                      <pic:pic xmlns:pic="http://schemas.openxmlformats.org/drawingml/2006/picture">
                        <pic:nvPicPr>
                          <pic:cNvPr id="385" name="Picture 385"/>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210710" y="0"/>
                            <a:ext cx="899160" cy="899160"/>
                          </a:xfrm>
                          <a:prstGeom prst="rect">
                            <a:avLst/>
                          </a:prstGeom>
                        </pic:spPr>
                      </pic:pic>
                      <wps:wsp>
                        <wps:cNvPr id="386" name="Text Box 2"/>
                        <wps:cNvSpPr txBox="1">
                          <a:spLocks noChangeArrowheads="1"/>
                        </wps:cNvSpPr>
                        <wps:spPr bwMode="auto">
                          <a:xfrm>
                            <a:off x="1009816" y="306111"/>
                            <a:ext cx="2099144" cy="365760"/>
                          </a:xfrm>
                          <a:prstGeom prst="rect">
                            <a:avLst/>
                          </a:prstGeom>
                          <a:noFill/>
                          <a:ln w="9525">
                            <a:noFill/>
                            <a:miter lim="800000"/>
                            <a:headEnd/>
                            <a:tailEnd/>
                          </a:ln>
                        </wps:spPr>
                        <wps:txbx>
                          <w:txbxContent>
                            <w:p w14:paraId="2B6CA2C7" w14:textId="77777777" w:rsidR="002A1612" w:rsidRDefault="002A1612" w:rsidP="00AB129B">
                              <w:pPr>
                                <w:rPr>
                                  <w:b/>
                                  <w:color w:val="FF7000"/>
                                  <w:sz w:val="28"/>
                                  <w:szCs w:val="28"/>
                                </w:rPr>
                              </w:pPr>
                              <w:proofErr w:type="spellStart"/>
                              <w:r>
                                <w:rPr>
                                  <w:b/>
                                  <w:color w:val="FF7000"/>
                                  <w:sz w:val="28"/>
                                  <w:szCs w:val="28"/>
                                </w:rPr>
                                <w:t>Použijte</w:t>
                              </w:r>
                              <w:proofErr w:type="spellEnd"/>
                              <w:r>
                                <w:rPr>
                                  <w:b/>
                                  <w:color w:val="FF7000"/>
                                  <w:sz w:val="28"/>
                                  <w:szCs w:val="28"/>
                                </w:rPr>
                                <w:t xml:space="preserve"> </w:t>
                              </w:r>
                              <w:proofErr w:type="spellStart"/>
                              <w:r>
                                <w:rPr>
                                  <w:b/>
                                  <w:color w:val="FF7000"/>
                                  <w:sz w:val="28"/>
                                  <w:szCs w:val="28"/>
                                </w:rPr>
                                <w:t>tento</w:t>
                              </w:r>
                              <w:proofErr w:type="spellEnd"/>
                              <w:r>
                                <w:rPr>
                                  <w:b/>
                                  <w:color w:val="FF7000"/>
                                  <w:sz w:val="28"/>
                                  <w:szCs w:val="28"/>
                                </w:rPr>
                                <w:t xml:space="preserve"> </w:t>
                              </w:r>
                              <w:proofErr w:type="spellStart"/>
                              <w:r>
                                <w:rPr>
                                  <w:b/>
                                  <w:color w:val="FF7000"/>
                                  <w:sz w:val="28"/>
                                  <w:szCs w:val="28"/>
                                </w:rPr>
                                <w:t>odkaz</w:t>
                              </w:r>
                              <w:proofErr w:type="spellEnd"/>
                            </w:p>
                            <w:p w14:paraId="01AD66AB" w14:textId="77777777" w:rsidR="002A1612" w:rsidRDefault="002A1612" w:rsidP="00AB129B">
                              <w:pPr>
                                <w:rPr>
                                  <w:b/>
                                  <w:color w:val="FF7000"/>
                                  <w:sz w:val="28"/>
                                  <w:szCs w:val="28"/>
                                </w:rPr>
                              </w:pPr>
                            </w:p>
                          </w:txbxContent>
                        </wps:txbx>
                        <wps:bodyPr rot="0" vert="horz" wrap="square" lIns="91440" tIns="45720" rIns="91440" bIns="45720" anchor="t" anchorCtr="0">
                          <a:noAutofit/>
                        </wps:bodyPr>
                      </wps:wsp>
                    </wpg:wgp>
                  </a:graphicData>
                </a:graphic>
              </wp:anchor>
            </w:drawing>
          </mc:Choice>
          <mc:Fallback>
            <w:pict>
              <v:group w14:anchorId="3CB60018" id="Group 1073741894" o:spid="_x0000_s1100" style="position:absolute;margin-left:.25pt;margin-top:20.6pt;width:450pt;height:138.65pt;z-index:253215744" coordsize="57150,1760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">
                <v:roundrect id="Text Box 17" o:spid="_x0000_s1101" style="position:absolute;top:6877;width:57150;height:10732;visibility:visible;mso-wrap-style:square;v-text-anchor:top" arcsize="1073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" strokecolor="#5a5a5a [2109]">
                  <v:stroke joinstyle="miter"/>
                  <v:textbox inset=",5mm,,2.5mm">
                    <w:txbxContent>
                      <w:p w14:paraId="48876610" w14:textId="77777777" w:rsidR="002A1612" w:rsidRPr="000129D2" w:rsidRDefault="002A1612" w:rsidP="00AB129B">
                        <w:pPr>
                          <w:rPr>
                            <w:lang w:val="cs-CZ"/>
                          </w:rPr>
                        </w:pPr>
                        <w:r>
                          <w:rPr>
                            <w:lang w:val="cs-CZ"/>
                          </w:rPr>
                          <w:t>Přejděte na</w:t>
                        </w:r>
                        <w:r w:rsidRPr="000129D2">
                          <w:rPr>
                            <w:lang w:val="cs-CZ"/>
                          </w:rPr>
                          <w:t xml:space="preserve"> </w:t>
                        </w:r>
                        <w:hyperlink r:id="rId67" w:history="1">
                          <w:r w:rsidRPr="000129D2">
                            <w:rPr>
                              <w:rStyle w:val="Hypertextovodkaz"/>
                              <w:lang w:val="cs-CZ"/>
                            </w:rPr>
                            <w:t>www.edscratchapp.com</w:t>
                          </w:r>
                        </w:hyperlink>
                        <w:r w:rsidRPr="000129D2">
                          <w:rPr>
                            <w:lang w:val="cs-CZ"/>
                          </w:rPr>
                          <w:t xml:space="preserve"> </w:t>
                        </w:r>
                      </w:p>
                      <w:p w14:paraId="0D6345DD" w14:textId="77777777" w:rsidR="002A1612" w:rsidRPr="000129D2" w:rsidRDefault="002A1612" w:rsidP="00AB129B">
                        <w:pPr>
                          <w:rPr>
                            <w:lang w:val="cs-CZ"/>
                          </w:rPr>
                        </w:pPr>
                        <w:r>
                          <w:rPr>
                            <w:lang w:val="cs-CZ"/>
                          </w:rPr>
                          <w:t xml:space="preserve">Kdykoliv budete chtít programovat Edisona v programovacím jazyce </w:t>
                        </w:r>
                        <w:proofErr w:type="spellStart"/>
                        <w:r>
                          <w:rPr>
                            <w:lang w:val="cs-CZ"/>
                          </w:rPr>
                          <w:t>EdScratch</w:t>
                        </w:r>
                        <w:proofErr w:type="spellEnd"/>
                        <w:r>
                          <w:rPr>
                            <w:lang w:val="cs-CZ"/>
                          </w:rPr>
                          <w:t xml:space="preserve">, budete muset spustit aplikaci </w:t>
                        </w:r>
                        <w:proofErr w:type="spellStart"/>
                        <w:r w:rsidRPr="000129D2">
                          <w:rPr>
                            <w:lang w:val="cs-CZ"/>
                          </w:rPr>
                          <w:t>EdScratch</w:t>
                        </w:r>
                        <w:proofErr w:type="spellEnd"/>
                        <w:r>
                          <w:rPr>
                            <w:lang w:val="cs-CZ"/>
                          </w:rPr>
                          <w:t>.</w:t>
                        </w:r>
                      </w:p>
                      <w:p w14:paraId="347BDECA" w14:textId="77777777" w:rsidR="002A1612" w:rsidRPr="000129D2" w:rsidRDefault="002A1612" w:rsidP="00AB129B">
                        <w:pPr>
                          <w:rPr>
                            <w:lang w:val="cs-CZ"/>
                          </w:rPr>
                        </w:pPr>
                      </w:p>
                    </w:txbxContent>
                  </v:textbox>
                </v:roundrect>
                <v:shape id="Picture 385" o:spid="_x0000_s1102" type="#_x0000_t75" style="position:absolute;left:2107;width:8991;height:8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">
                  <v:imagedata r:id="rId68" o:title=""/>
                </v:shape>
                <v:shape id="_x0000_s1103" type="#_x0000_t202" style="position:absolute;left:10098;top:3061;width:20991;height:36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" filled="f" stroked="f">
                  <v:textbox>
                    <w:txbxContent>
                      <w:p w14:paraId="2B6CA2C7" w14:textId="77777777" w:rsidR="002A1612" w:rsidRDefault="002A1612" w:rsidP="00AB129B">
                        <w:pPr>
                          <w:rPr>
                            <w:b/>
                            <w:color w:val="FF7000"/>
                            <w:sz w:val="28"/>
                            <w:szCs w:val="28"/>
                          </w:rPr>
                        </w:pPr>
                        <w:proofErr w:type="spellStart"/>
                        <w:r>
                          <w:rPr>
                            <w:b/>
                            <w:color w:val="FF7000"/>
                            <w:sz w:val="28"/>
                            <w:szCs w:val="28"/>
                          </w:rPr>
                          <w:t>Použijte</w:t>
                        </w:r>
                        <w:proofErr w:type="spellEnd"/>
                        <w:r>
                          <w:rPr>
                            <w:b/>
                            <w:color w:val="FF7000"/>
                            <w:sz w:val="28"/>
                            <w:szCs w:val="28"/>
                          </w:rPr>
                          <w:t xml:space="preserve"> </w:t>
                        </w:r>
                        <w:proofErr w:type="spellStart"/>
                        <w:r>
                          <w:rPr>
                            <w:b/>
                            <w:color w:val="FF7000"/>
                            <w:sz w:val="28"/>
                            <w:szCs w:val="28"/>
                          </w:rPr>
                          <w:t>tento</w:t>
                        </w:r>
                        <w:proofErr w:type="spellEnd"/>
                        <w:r>
                          <w:rPr>
                            <w:b/>
                            <w:color w:val="FF7000"/>
                            <w:sz w:val="28"/>
                            <w:szCs w:val="28"/>
                          </w:rPr>
                          <w:t xml:space="preserve"> </w:t>
                        </w:r>
                        <w:proofErr w:type="spellStart"/>
                        <w:r>
                          <w:rPr>
                            <w:b/>
                            <w:color w:val="FF7000"/>
                            <w:sz w:val="28"/>
                            <w:szCs w:val="28"/>
                          </w:rPr>
                          <w:t>odkaz</w:t>
                        </w:r>
                        <w:proofErr w:type="spellEnd"/>
                      </w:p>
                      <w:p w14:paraId="01AD66AB" w14:textId="77777777" w:rsidR="002A1612" w:rsidRDefault="002A1612" w:rsidP="00AB129B">
                        <w:pPr>
                          <w:rPr>
                            <w:b/>
                            <w:color w:val="FF7000"/>
                            <w:sz w:val="28"/>
                            <w:szCs w:val="28"/>
                          </w:rPr>
                        </w:pPr>
                      </w:p>
                    </w:txbxContent>
                  </v:textbox>
                </v:shape>
                <w10:wrap type="topAndBottom"/>
              </v:group>
            </w:pict>
          </mc:Fallback>
        </mc:AlternateContent>
      </w:r>
      <w:proofErr w:type="spellStart"/>
      <w:r w:rsidRPr="00FE1D98">
        <w:rPr>
          <w:lang w:val="cs-CZ"/>
        </w:rPr>
        <w:t>EdScratch</w:t>
      </w:r>
      <w:proofErr w:type="spellEnd"/>
      <w:r w:rsidRPr="00FE1D98">
        <w:rPr>
          <w:lang w:val="cs-CZ"/>
        </w:rPr>
        <w:t xml:space="preserve"> je k dispozici online. </w:t>
      </w:r>
    </w:p>
    <w:p w14:paraId="7246A43D" w14:textId="77777777" w:rsidR="00AB129B" w:rsidRPr="00FE1D98" w:rsidRDefault="00AB129B" w:rsidP="00AB129B">
      <w:pPr>
        <w:rPr>
          <w:lang w:val="cs-CZ"/>
        </w:rPr>
      </w:pPr>
      <w:r w:rsidRPr="00FE1D98">
        <w:rPr>
          <w:lang w:val="cs-CZ"/>
        </w:rPr>
        <w:br w:type="page"/>
      </w:r>
    </w:p>
    <w:p w14:paraId="1B17B00C" w14:textId="77777777" w:rsidR="00AB129B" w:rsidRPr="00FE1D98" w:rsidRDefault="00AB129B" w:rsidP="00AB129B">
      <w:pPr>
        <w:rPr>
          <w:lang w:val="cs-CZ"/>
        </w:rPr>
      </w:pPr>
      <w:r w:rsidRPr="00FE1D98">
        <w:rPr>
          <w:noProof/>
          <w:lang w:val="cs-CZ"/>
        </w:rPr>
        <w:lastRenderedPageBreak/>
        <w:t>Prostředí aplikace EdScratch vypadá takto</w:t>
      </w:r>
      <w:r w:rsidRPr="00FE1D98">
        <w:rPr>
          <w:lang w:val="cs-CZ"/>
        </w:rPr>
        <w:t>:</w:t>
      </w:r>
      <w:r w:rsidRPr="00FE1D98">
        <w:rPr>
          <w:noProof/>
          <w:lang w:val="cs-CZ"/>
        </w:rPr>
        <mc:AlternateContent>
          <mc:Choice Requires="wps">
            <w:drawing>
              <wp:anchor distT="45720" distB="45720" distL="114300" distR="114300" simplePos="0" relativeHeight="253224960" behindDoc="0" locked="0" layoutInCell="1" allowOverlap="1" wp14:anchorId="683B9D26" wp14:editId="2E2D0334">
                <wp:simplePos x="0" y="0"/>
                <wp:positionH relativeFrom="column">
                  <wp:posOffset>4360735</wp:posOffset>
                </wp:positionH>
                <wp:positionV relativeFrom="paragraph">
                  <wp:posOffset>142875</wp:posOffset>
                </wp:positionV>
                <wp:extent cx="1402715" cy="1404620"/>
                <wp:effectExtent l="0" t="0" r="0" b="6350"/>
                <wp:wrapNone/>
                <wp:docPr id="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2715" cy="1404620"/>
                        </a:xfrm>
                        <a:prstGeom prst="rect">
                          <a:avLst/>
                        </a:prstGeom>
                        <a:noFill/>
                        <a:ln w="9525">
                          <a:noFill/>
                          <a:miter lim="800000"/>
                          <a:headEnd/>
                          <a:tailEnd/>
                        </a:ln>
                      </wps:spPr>
                      <wps:txbx>
                        <w:txbxContent>
                          <w:p w14:paraId="14F23D7F" w14:textId="19098F7C" w:rsidR="002A1612" w:rsidRPr="007E4369" w:rsidRDefault="002A1612" w:rsidP="009040AE">
                            <w:pPr>
                              <w:pStyle w:val="Nadpis2"/>
                              <w:rPr>
                                <w:lang w:val="cs-CZ"/>
                              </w:rPr>
                            </w:pPr>
                            <w:r>
                              <w:rPr>
                                <w:lang w:val="cs-CZ"/>
                              </w:rPr>
                              <w:t>Programovací plocha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83B9D26" id="Text Box 2" o:spid="_x0000_s1104" type="#_x0000_t202" style="position:absolute;margin-left:343.35pt;margin-top:11.25pt;width:110.45pt;height:110.6pt;z-index:25322496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" filled="f" stroked="f">
                <v:textbox style="mso-fit-shape-to-text:t">
                  <w:txbxContent>
                    <w:p w14:paraId="14F23D7F" w14:textId="19098F7C" w:rsidR="002A1612" w:rsidRPr="007E4369" w:rsidRDefault="002A1612" w:rsidP="009040AE">
                      <w:pPr>
                        <w:pStyle w:val="Nadpis2"/>
                        <w:rPr>
                          <w:lang w:val="cs-CZ"/>
                        </w:rPr>
                      </w:pPr>
                      <w:r>
                        <w:rPr>
                          <w:lang w:val="cs-CZ"/>
                        </w:rPr>
                        <w:t>Programovací plocha</w:t>
                      </w:r>
                    </w:p>
                  </w:txbxContent>
                </v:textbox>
              </v:shape>
            </w:pict>
          </mc:Fallback>
        </mc:AlternateContent>
      </w:r>
    </w:p>
    <w:p w14:paraId="76C987CF" w14:textId="77777777" w:rsidR="00AB129B" w:rsidRPr="00FE1D98" w:rsidRDefault="00AB129B" w:rsidP="00AB129B">
      <w:pPr>
        <w:rPr>
          <w:lang w:val="cs-CZ"/>
        </w:rPr>
      </w:pPr>
      <w:r w:rsidRPr="00FE1D98">
        <w:rPr>
          <w:noProof/>
          <w:lang w:val="cs-CZ"/>
        </w:rPr>
        <mc:AlternateContent>
          <mc:Choice Requires="wps">
            <w:drawing>
              <wp:anchor distT="45720" distB="45720" distL="114300" distR="114300" simplePos="0" relativeHeight="253200384" behindDoc="0" locked="0" layoutInCell="1" allowOverlap="1" wp14:anchorId="2F6EE1C7" wp14:editId="0FE0A122">
                <wp:simplePos x="0" y="0"/>
                <wp:positionH relativeFrom="column">
                  <wp:posOffset>2410764</wp:posOffset>
                </wp:positionH>
                <wp:positionV relativeFrom="paragraph">
                  <wp:posOffset>11900</wp:posOffset>
                </wp:positionV>
                <wp:extent cx="1238250" cy="1404620"/>
                <wp:effectExtent l="0" t="0" r="0" b="0"/>
                <wp:wrapNone/>
                <wp:docPr id="10737418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38250" cy="1404620"/>
                        </a:xfrm>
                        <a:prstGeom prst="rect">
                          <a:avLst/>
                        </a:prstGeom>
                        <a:noFill/>
                        <a:ln w="9525">
                          <a:noFill/>
                          <a:miter lim="800000"/>
                          <a:headEnd/>
                          <a:tailEnd/>
                        </a:ln>
                      </wps:spPr>
                      <wps:txbx>
                        <w:txbxContent>
                          <w:p w14:paraId="78C79FC5" w14:textId="77777777" w:rsidR="002A1612" w:rsidRPr="007E4369" w:rsidRDefault="002A1612" w:rsidP="009040AE">
                            <w:pPr>
                              <w:pStyle w:val="Nadpis2"/>
                              <w:rPr>
                                <w:lang w:val="cs-CZ"/>
                              </w:rPr>
                            </w:pPr>
                            <w:r>
                              <w:rPr>
                                <w:lang w:val="cs-CZ"/>
                              </w:rPr>
                              <w:t>Paleta bloků</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F6EE1C7" id="_x0000_s1105" type="#_x0000_t202" style="position:absolute;margin-left:189.8pt;margin-top:.95pt;width:97.5pt;height:110.6pt;z-index:25320038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" filled="f" stroked="f">
                <v:textbox style="mso-fit-shape-to-text:t">
                  <w:txbxContent>
                    <w:p w14:paraId="78C79FC5" w14:textId="77777777" w:rsidR="002A1612" w:rsidRPr="007E4369" w:rsidRDefault="002A1612" w:rsidP="009040AE">
                      <w:pPr>
                        <w:pStyle w:val="Nadpis2"/>
                        <w:rPr>
                          <w:lang w:val="cs-CZ"/>
                        </w:rPr>
                      </w:pPr>
                      <w:r>
                        <w:rPr>
                          <w:lang w:val="cs-CZ"/>
                        </w:rPr>
                        <w:t>Paleta bloků</w:t>
                      </w:r>
                    </w:p>
                  </w:txbxContent>
                </v:textbox>
              </v:shape>
            </w:pict>
          </mc:Fallback>
        </mc:AlternateContent>
      </w:r>
      <w:r w:rsidRPr="00FE1D98">
        <w:rPr>
          <w:noProof/>
          <w:lang w:val="cs-CZ"/>
        </w:rPr>
        <mc:AlternateContent>
          <mc:Choice Requires="wps">
            <w:drawing>
              <wp:anchor distT="0" distB="0" distL="114300" distR="114300" simplePos="0" relativeHeight="253225984" behindDoc="0" locked="0" layoutInCell="1" allowOverlap="1" wp14:anchorId="455D9085" wp14:editId="37925484">
                <wp:simplePos x="0" y="0"/>
                <wp:positionH relativeFrom="column">
                  <wp:posOffset>3616045</wp:posOffset>
                </wp:positionH>
                <wp:positionV relativeFrom="paragraph">
                  <wp:posOffset>276768</wp:posOffset>
                </wp:positionV>
                <wp:extent cx="1114798" cy="461645"/>
                <wp:effectExtent l="21590" t="0" r="12065" b="31115"/>
                <wp:wrapNone/>
                <wp:docPr id="35" name="Bent Arrow 36"/>
                <wp:cNvGraphicFramePr/>
                <a:graphic xmlns:a="http://schemas.openxmlformats.org/drawingml/2006/main">
                  <a:graphicData uri="http://schemas.microsoft.com/office/word/2010/wordprocessingShape">
                    <wps:wsp>
                      <wps:cNvSpPr/>
                      <wps:spPr>
                        <a:xfrm rot="16200000" flipH="1">
                          <a:off x="0" y="0"/>
                          <a:ext cx="1114798" cy="461645"/>
                        </a:xfrm>
                        <a:prstGeom prst="bentArrow">
                          <a:avLst>
                            <a:gd name="adj1" fmla="val 25758"/>
                            <a:gd name="adj2" fmla="val 23921"/>
                            <a:gd name="adj3" fmla="val 50000"/>
                            <a:gd name="adj4" fmla="val 32611"/>
                          </a:avLst>
                        </a:prstGeom>
                        <a:solidFill>
                          <a:srgbClr val="FF7000"/>
                        </a:solidFill>
                        <a:ln>
                          <a:solidFill>
                            <a:srgbClr val="595959"/>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0E6FB1" id="Bent Arrow 36" o:spid="_x0000_s1026" style="position:absolute;margin-left:284.75pt;margin-top:21.8pt;width:87.8pt;height:36.35pt;rotation:90;flip:x;z-index:25322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114798,4616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" path="m,461645l,201522c,118377,67402,50975,150547,50975r733429,l883976,r230822,110430l883976,220860r,-50975l150547,169885v-17473,,-31637,14164,-31637,31637c118910,288230,118911,374937,118911,461645l,461645xe" fillcolor="#ff7000" strokecolor="#595959" strokeweight="1pt">
                <v:stroke joinstyle="miter"/>
                <v:path arrowok="t" o:connecttype="custom" o:connectlocs="0,461645;0,201522;150547,50975;883976,50975;883976,0;1114798,110430;883976,220860;883976,169885;150547,169885;118910,201522;118911,461645;0,461645" o:connectangles="0,0,0,0,0,0,0,0,0,0,0,0"/>
              </v:shape>
            </w:pict>
          </mc:Fallback>
        </mc:AlternateContent>
      </w:r>
      <w:r w:rsidRPr="00FE1D98">
        <w:rPr>
          <w:noProof/>
          <w:lang w:val="cs-CZ"/>
        </w:rPr>
        <mc:AlternateContent>
          <mc:Choice Requires="wps">
            <w:drawing>
              <wp:anchor distT="45720" distB="45720" distL="114300" distR="114300" simplePos="0" relativeHeight="253199360" behindDoc="0" locked="0" layoutInCell="1" allowOverlap="1" wp14:anchorId="4C5AB4BF" wp14:editId="03C12A84">
                <wp:simplePos x="0" y="0"/>
                <wp:positionH relativeFrom="column">
                  <wp:posOffset>808277</wp:posOffset>
                </wp:positionH>
                <wp:positionV relativeFrom="paragraph">
                  <wp:posOffset>26670</wp:posOffset>
                </wp:positionV>
                <wp:extent cx="1238250" cy="1404620"/>
                <wp:effectExtent l="0" t="0" r="0" b="0"/>
                <wp:wrapNone/>
                <wp:docPr id="10737418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38250" cy="1404620"/>
                        </a:xfrm>
                        <a:prstGeom prst="rect">
                          <a:avLst/>
                        </a:prstGeom>
                        <a:noFill/>
                        <a:ln w="9525">
                          <a:noFill/>
                          <a:miter lim="800000"/>
                          <a:headEnd/>
                          <a:tailEnd/>
                        </a:ln>
                      </wps:spPr>
                      <wps:txbx>
                        <w:txbxContent>
                          <w:p w14:paraId="20E3AF05" w14:textId="77777777" w:rsidR="002A1612" w:rsidRPr="007E4369" w:rsidRDefault="002A1612" w:rsidP="009040AE">
                            <w:pPr>
                              <w:pStyle w:val="Nadpis2"/>
                              <w:rPr>
                                <w:lang w:val="cs-CZ"/>
                              </w:rPr>
                            </w:pPr>
                            <w:r>
                              <w:rPr>
                                <w:lang w:val="cs-CZ"/>
                              </w:rPr>
                              <w:t>Lišta menu</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C5AB4BF" id="_x0000_s1106" type="#_x0000_t202" style="position:absolute;margin-left:63.65pt;margin-top:2.1pt;width:97.5pt;height:110.6pt;z-index:25319936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" filled="f" stroked="f">
                <v:textbox style="mso-fit-shape-to-text:t">
                  <w:txbxContent>
                    <w:p w14:paraId="20E3AF05" w14:textId="77777777" w:rsidR="002A1612" w:rsidRPr="007E4369" w:rsidRDefault="002A1612" w:rsidP="009040AE">
                      <w:pPr>
                        <w:pStyle w:val="Nadpis2"/>
                        <w:rPr>
                          <w:lang w:val="cs-CZ"/>
                        </w:rPr>
                      </w:pPr>
                      <w:r>
                        <w:rPr>
                          <w:lang w:val="cs-CZ"/>
                        </w:rPr>
                        <w:t>Lišta menu</w:t>
                      </w:r>
                    </w:p>
                  </w:txbxContent>
                </v:textbox>
              </v:shape>
            </w:pict>
          </mc:Fallback>
        </mc:AlternateContent>
      </w:r>
      <w:r w:rsidRPr="00FE1D98">
        <w:rPr>
          <w:noProof/>
          <w:lang w:val="cs-CZ"/>
        </w:rPr>
        <mc:AlternateContent>
          <mc:Choice Requires="wps">
            <w:drawing>
              <wp:anchor distT="0" distB="0" distL="114300" distR="114300" simplePos="0" relativeHeight="253221888" behindDoc="0" locked="0" layoutInCell="1" allowOverlap="1" wp14:anchorId="599090B6" wp14:editId="2488C646">
                <wp:simplePos x="0" y="0"/>
                <wp:positionH relativeFrom="column">
                  <wp:posOffset>295206</wp:posOffset>
                </wp:positionH>
                <wp:positionV relativeFrom="paragraph">
                  <wp:posOffset>165067</wp:posOffset>
                </wp:positionV>
                <wp:extent cx="568960" cy="461645"/>
                <wp:effectExtent l="0" t="3493" r="18098" b="37147"/>
                <wp:wrapNone/>
                <wp:docPr id="36" name="Bent Arrow 36"/>
                <wp:cNvGraphicFramePr/>
                <a:graphic xmlns:a="http://schemas.openxmlformats.org/drawingml/2006/main">
                  <a:graphicData uri="http://schemas.microsoft.com/office/word/2010/wordprocessingShape">
                    <wps:wsp>
                      <wps:cNvSpPr/>
                      <wps:spPr>
                        <a:xfrm rot="16200000" flipH="1">
                          <a:off x="0" y="0"/>
                          <a:ext cx="568960" cy="461645"/>
                        </a:xfrm>
                        <a:prstGeom prst="bentArrow">
                          <a:avLst>
                            <a:gd name="adj1" fmla="val 25758"/>
                            <a:gd name="adj2" fmla="val 23921"/>
                            <a:gd name="adj3" fmla="val 50000"/>
                            <a:gd name="adj4" fmla="val 32611"/>
                          </a:avLst>
                        </a:prstGeom>
                        <a:solidFill>
                          <a:srgbClr val="FF7000"/>
                        </a:solidFill>
                        <a:ln>
                          <a:solidFill>
                            <a:srgbClr val="595959"/>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DF9DA7" id="Bent Arrow 36" o:spid="_x0000_s1026" style="position:absolute;margin-left:23.25pt;margin-top:13pt;width:44.8pt;height:36.35pt;rotation:90;flip:x;z-index:25322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568960,4616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" path="m,461645l,201522c,118377,67402,50975,150547,50975r187591,l338138,,568960,110430,338138,220860r,-50975l150547,169885v-17473,,-31637,14164,-31637,31637c118910,288230,118911,374937,118911,461645l,461645xe" fillcolor="#ff7000" strokecolor="#595959" strokeweight="1pt">
                <v:stroke joinstyle="miter"/>
                <v:path arrowok="t" o:connecttype="custom" o:connectlocs="0,461645;0,201522;150547,50975;338138,50975;338138,0;568960,110430;338138,220860;338138,169885;150547,169885;118910,201522;118911,461645;0,461645" o:connectangles="0,0,0,0,0,0,0,0,0,0,0,0"/>
              </v:shape>
            </w:pict>
          </mc:Fallback>
        </mc:AlternateContent>
      </w:r>
    </w:p>
    <w:p w14:paraId="2C6C0D08" w14:textId="77777777" w:rsidR="00AB129B" w:rsidRPr="00FE1D98" w:rsidRDefault="00AB129B" w:rsidP="00AB129B">
      <w:pPr>
        <w:rPr>
          <w:lang w:val="cs-CZ"/>
        </w:rPr>
      </w:pPr>
    </w:p>
    <w:p w14:paraId="483CB70F" w14:textId="77777777" w:rsidR="00AB129B" w:rsidRPr="00FE1D98" w:rsidRDefault="00AB129B" w:rsidP="00AB129B">
      <w:pPr>
        <w:rPr>
          <w:lang w:val="cs-CZ"/>
        </w:rPr>
      </w:pPr>
      <w:r w:rsidRPr="00FE1D98">
        <w:rPr>
          <w:noProof/>
          <w:lang w:val="cs-CZ"/>
        </w:rPr>
        <mc:AlternateContent>
          <mc:Choice Requires="wps">
            <w:drawing>
              <wp:anchor distT="45720" distB="45720" distL="114300" distR="114300" simplePos="0" relativeHeight="253201408" behindDoc="0" locked="0" layoutInCell="1" allowOverlap="1" wp14:anchorId="6D46581C" wp14:editId="2E2B2760">
                <wp:simplePos x="0" y="0"/>
                <wp:positionH relativeFrom="column">
                  <wp:posOffset>2913655</wp:posOffset>
                </wp:positionH>
                <wp:positionV relativeFrom="paragraph">
                  <wp:posOffset>2633483</wp:posOffset>
                </wp:positionV>
                <wp:extent cx="2003729" cy="1404620"/>
                <wp:effectExtent l="0" t="0" r="0" b="5715"/>
                <wp:wrapNone/>
                <wp:docPr id="10737418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3729" cy="1404620"/>
                        </a:xfrm>
                        <a:prstGeom prst="rect">
                          <a:avLst/>
                        </a:prstGeom>
                        <a:noFill/>
                        <a:ln w="9525">
                          <a:noFill/>
                          <a:miter lim="800000"/>
                          <a:headEnd/>
                          <a:tailEnd/>
                        </a:ln>
                      </wps:spPr>
                      <wps:txbx>
                        <w:txbxContent>
                          <w:p w14:paraId="6DAA72E2" w14:textId="512D8F75" w:rsidR="002A1612" w:rsidRPr="00FC292A" w:rsidRDefault="002A1612" w:rsidP="009040AE">
                            <w:pPr>
                              <w:pStyle w:val="Nadpis2"/>
                            </w:pPr>
                            <w:proofErr w:type="spellStart"/>
                            <w:r>
                              <w:t>Ladicí</w:t>
                            </w:r>
                            <w:proofErr w:type="spellEnd"/>
                            <w:r>
                              <w:t xml:space="preserve"> panel</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D46581C" id="_x0000_s1107" type="#_x0000_t202" style="position:absolute;margin-left:229.4pt;margin-top:207.35pt;width:157.75pt;height:110.6pt;z-index:25320140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" filled="f" stroked="f">
                <v:textbox style="mso-fit-shape-to-text:t">
                  <w:txbxContent>
                    <w:p w14:paraId="6DAA72E2" w14:textId="512D8F75" w:rsidR="002A1612" w:rsidRPr="00FC292A" w:rsidRDefault="002A1612" w:rsidP="009040AE">
                      <w:pPr>
                        <w:pStyle w:val="Nadpis2"/>
                      </w:pPr>
                      <w:proofErr w:type="spellStart"/>
                      <w:r>
                        <w:t>Ladicí</w:t>
                      </w:r>
                      <w:proofErr w:type="spellEnd"/>
                      <w:r>
                        <w:t xml:space="preserve"> panel</w:t>
                      </w:r>
                    </w:p>
                  </w:txbxContent>
                </v:textbox>
              </v:shape>
            </w:pict>
          </mc:Fallback>
        </mc:AlternateContent>
      </w:r>
      <w:r w:rsidRPr="00FE1D98">
        <w:rPr>
          <w:noProof/>
          <w:lang w:val="cs-CZ"/>
        </w:rPr>
        <mc:AlternateContent>
          <mc:Choice Requires="wps">
            <w:drawing>
              <wp:anchor distT="0" distB="0" distL="114300" distR="114300" simplePos="0" relativeHeight="253223936" behindDoc="0" locked="0" layoutInCell="1" allowOverlap="1" wp14:anchorId="5DCBFB25" wp14:editId="48924D57">
                <wp:simplePos x="0" y="0"/>
                <wp:positionH relativeFrom="column">
                  <wp:posOffset>2509520</wp:posOffset>
                </wp:positionH>
                <wp:positionV relativeFrom="paragraph">
                  <wp:posOffset>2683320</wp:posOffset>
                </wp:positionV>
                <wp:extent cx="454025" cy="228600"/>
                <wp:effectExtent l="19050" t="19050" r="22225" b="38100"/>
                <wp:wrapNone/>
                <wp:docPr id="52" name="Right Arrow 52"/>
                <wp:cNvGraphicFramePr/>
                <a:graphic xmlns:a="http://schemas.openxmlformats.org/drawingml/2006/main">
                  <a:graphicData uri="http://schemas.microsoft.com/office/word/2010/wordprocessingShape">
                    <wps:wsp>
                      <wps:cNvSpPr/>
                      <wps:spPr>
                        <a:xfrm flipH="1">
                          <a:off x="0" y="0"/>
                          <a:ext cx="454025" cy="228600"/>
                        </a:xfrm>
                        <a:prstGeom prst="rightArrow">
                          <a:avLst>
                            <a:gd name="adj1" fmla="val 50000"/>
                            <a:gd name="adj2" fmla="val 99362"/>
                          </a:avLst>
                        </a:prstGeom>
                        <a:solidFill>
                          <a:srgbClr val="FF7000"/>
                        </a:solidFill>
                        <a:ln>
                          <a:solidFill>
                            <a:srgbClr val="595959"/>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2BF1863D" id="Right Arrow 52" o:spid="_x0000_s1026" type="#_x0000_t13" style="position:absolute;margin-left:197.6pt;margin-top:211.3pt;width:35.75pt;height:18pt;flip:x;z-index:253223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" adj="10794" fillcolor="#ff7000" strokecolor="#595959" strokeweight="1pt"/>
            </w:pict>
          </mc:Fallback>
        </mc:AlternateContent>
      </w:r>
      <w:r w:rsidRPr="00FE1D98">
        <w:rPr>
          <w:noProof/>
          <w:lang w:val="cs-CZ"/>
        </w:rPr>
        <mc:AlternateContent>
          <mc:Choice Requires="wps">
            <w:drawing>
              <wp:anchor distT="0" distB="0" distL="114300" distR="114300" simplePos="0" relativeHeight="253222912" behindDoc="0" locked="0" layoutInCell="1" allowOverlap="1" wp14:anchorId="30776618" wp14:editId="2FADD6AD">
                <wp:simplePos x="0" y="0"/>
                <wp:positionH relativeFrom="column">
                  <wp:posOffset>1253501</wp:posOffset>
                </wp:positionH>
                <wp:positionV relativeFrom="paragraph">
                  <wp:posOffset>130810</wp:posOffset>
                </wp:positionV>
                <wp:extent cx="1362710" cy="228600"/>
                <wp:effectExtent l="0" t="419100" r="0" b="381000"/>
                <wp:wrapNone/>
                <wp:docPr id="53" name="Right Arrow 53"/>
                <wp:cNvGraphicFramePr/>
                <a:graphic xmlns:a="http://schemas.openxmlformats.org/drawingml/2006/main">
                  <a:graphicData uri="http://schemas.microsoft.com/office/word/2010/wordprocessingShape">
                    <wps:wsp>
                      <wps:cNvSpPr/>
                      <wps:spPr>
                        <a:xfrm rot="18968146" flipH="1">
                          <a:off x="0" y="0"/>
                          <a:ext cx="1362710" cy="228600"/>
                        </a:xfrm>
                        <a:prstGeom prst="rightArrow">
                          <a:avLst>
                            <a:gd name="adj1" fmla="val 50000"/>
                            <a:gd name="adj2" fmla="val 99362"/>
                          </a:avLst>
                        </a:prstGeom>
                        <a:solidFill>
                          <a:srgbClr val="FF7000"/>
                        </a:solidFill>
                        <a:ln>
                          <a:solidFill>
                            <a:srgbClr val="595959"/>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336E01F2" id="Right Arrow 53" o:spid="_x0000_s1026" type="#_x0000_t13" style="position:absolute;margin-left:98.7pt;margin-top:10.3pt;width:107.3pt;height:18pt;rotation:2874686fd;flip:x;z-index:253222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" adj="18000" fillcolor="#ff7000" strokecolor="#595959" strokeweight="1pt"/>
            </w:pict>
          </mc:Fallback>
        </mc:AlternateContent>
      </w:r>
      <w:r w:rsidRPr="00FE1D98">
        <w:rPr>
          <w:noProof/>
          <w:lang w:val="cs-CZ"/>
        </w:rPr>
        <w:drawing>
          <wp:inline distT="0" distB="0" distL="0" distR="0" wp14:anchorId="2CDB993B" wp14:editId="3B117D0B">
            <wp:extent cx="5731510" cy="3132455"/>
            <wp:effectExtent l="0" t="0" r="2540" b="0"/>
            <wp:docPr id="1073741831" name="Picture 1073741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1" name="U1-2.1_This is EdScratch.PNG"/>
                    <pic:cNvPicPr/>
                  </pic:nvPicPr>
                  <pic:blipFill>
                    <a:blip r:embed="rId69">
                      <a:extLst>
                        <a:ext uri="{28A0092B-C50C-407E-A947-70E740481C1C}">
                          <a14:useLocalDpi xmlns:a14="http://schemas.microsoft.com/office/drawing/2010/main" val="0"/>
                        </a:ext>
                      </a:extLst>
                    </a:blip>
                    <a:stretch>
                      <a:fillRect/>
                    </a:stretch>
                  </pic:blipFill>
                  <pic:spPr>
                    <a:xfrm>
                      <a:off x="0" y="0"/>
                      <a:ext cx="5731510" cy="3132455"/>
                    </a:xfrm>
                    <a:prstGeom prst="rect">
                      <a:avLst/>
                    </a:prstGeom>
                  </pic:spPr>
                </pic:pic>
              </a:graphicData>
            </a:graphic>
          </wp:inline>
        </w:drawing>
      </w:r>
    </w:p>
    <w:p w14:paraId="5C479B68" w14:textId="77777777" w:rsidR="00AB129B" w:rsidRPr="00FE1D98" w:rsidRDefault="00AB129B" w:rsidP="00AB129B">
      <w:pPr>
        <w:rPr>
          <w:lang w:val="cs-CZ"/>
        </w:rPr>
      </w:pPr>
      <w:r w:rsidRPr="00FE1D98">
        <w:rPr>
          <w:noProof/>
          <w:lang w:val="cs-CZ"/>
        </w:rPr>
        <mc:AlternateContent>
          <mc:Choice Requires="wps">
            <w:drawing>
              <wp:anchor distT="45720" distB="45720" distL="114300" distR="114300" simplePos="0" relativeHeight="253233152" behindDoc="0" locked="0" layoutInCell="1" allowOverlap="1" wp14:anchorId="255A6E3F" wp14:editId="28F6F2CD">
                <wp:simplePos x="0" y="0"/>
                <wp:positionH relativeFrom="column">
                  <wp:posOffset>-163830</wp:posOffset>
                </wp:positionH>
                <wp:positionV relativeFrom="paragraph">
                  <wp:posOffset>355600</wp:posOffset>
                </wp:positionV>
                <wp:extent cx="6023610" cy="3752850"/>
                <wp:effectExtent l="0" t="0" r="15240" b="19050"/>
                <wp:wrapTopAndBottom/>
                <wp:docPr id="1007" name="Text Box 10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23610" cy="3752850"/>
                        </a:xfrm>
                        <a:prstGeom prst="roundRect">
                          <a:avLst>
                            <a:gd name="adj" fmla="val 8316"/>
                          </a:avLst>
                        </a:prstGeom>
                        <a:solidFill>
                          <a:srgbClr val="FFFFFF"/>
                        </a:solidFill>
                        <a:ln w="9525">
                          <a:solidFill>
                            <a:srgbClr val="FF7000"/>
                          </a:solidFill>
                          <a:miter lim="800000"/>
                          <a:headEnd/>
                          <a:tailEnd/>
                        </a:ln>
                      </wps:spPr>
                      <wps:txbx>
                        <w:txbxContent>
                          <w:p w14:paraId="6F80C51D" w14:textId="77777777" w:rsidR="002A1612" w:rsidRPr="00042840" w:rsidRDefault="002A1612" w:rsidP="00AB129B">
                            <w:pPr>
                              <w:pStyle w:val="Nadpis3"/>
                              <w:rPr>
                                <w:b/>
                                <w:lang w:val="cs-CZ"/>
                              </w:rPr>
                            </w:pPr>
                            <w:r w:rsidRPr="00042840">
                              <w:rPr>
                                <w:b/>
                                <w:lang w:val="cs-CZ"/>
                              </w:rPr>
                              <w:t>Paleta bloků</w:t>
                            </w:r>
                          </w:p>
                          <w:p w14:paraId="3A16C998" w14:textId="534090A3" w:rsidR="002A1612" w:rsidRPr="00042840" w:rsidRDefault="002A1612" w:rsidP="00AB129B">
                            <w:pPr>
                              <w:rPr>
                                <w:lang w:val="cs-CZ"/>
                              </w:rPr>
                            </w:pPr>
                            <w:r w:rsidRPr="00042840">
                              <w:rPr>
                                <w:rFonts w:hint="eastAsia"/>
                                <w:lang w:val="cs-CZ"/>
                              </w:rPr>
                              <w:t xml:space="preserve">Všechny bloky, které můžete použít, </w:t>
                            </w:r>
                            <w:r>
                              <w:rPr>
                                <w:lang w:val="cs-CZ"/>
                              </w:rPr>
                              <w:t>najdete v </w:t>
                            </w:r>
                            <w:r>
                              <w:rPr>
                                <w:color w:val="FF7000"/>
                                <w:lang w:val="cs-CZ"/>
                              </w:rPr>
                              <w:t>paletě bloků</w:t>
                            </w:r>
                            <w:r w:rsidRPr="00042840">
                              <w:rPr>
                                <w:rFonts w:hint="eastAsia"/>
                                <w:lang w:val="cs-CZ"/>
                              </w:rPr>
                              <w:t>. Chcete-li použít</w:t>
                            </w:r>
                            <w:r>
                              <w:rPr>
                                <w:lang w:val="cs-CZ"/>
                              </w:rPr>
                              <w:t xml:space="preserve"> některý</w:t>
                            </w:r>
                            <w:r w:rsidRPr="00042840">
                              <w:rPr>
                                <w:rFonts w:hint="eastAsia"/>
                                <w:lang w:val="cs-CZ"/>
                              </w:rPr>
                              <w:t xml:space="preserve"> blok, vyberte jej z</w:t>
                            </w:r>
                            <w:r>
                              <w:rPr>
                                <w:lang w:val="cs-CZ"/>
                              </w:rPr>
                              <w:t xml:space="preserve"> palety bloků </w:t>
                            </w:r>
                            <w:r w:rsidRPr="00042840">
                              <w:rPr>
                                <w:rFonts w:hint="eastAsia"/>
                                <w:lang w:val="cs-CZ"/>
                              </w:rPr>
                              <w:t>a přetáhněte</w:t>
                            </w:r>
                            <w:r>
                              <w:rPr>
                                <w:lang w:val="cs-CZ"/>
                              </w:rPr>
                              <w:t xml:space="preserve"> na programovací plochu. </w:t>
                            </w:r>
                          </w:p>
                          <w:p w14:paraId="1740A0F7" w14:textId="77777777" w:rsidR="002A1612" w:rsidRPr="00042840" w:rsidRDefault="002A1612" w:rsidP="00AB129B">
                            <w:pPr>
                              <w:pStyle w:val="Nadpis3"/>
                              <w:rPr>
                                <w:b/>
                                <w:lang w:val="cs-CZ"/>
                              </w:rPr>
                            </w:pPr>
                          </w:p>
                          <w:p w14:paraId="256BE7EB" w14:textId="7B272318" w:rsidR="002A1612" w:rsidRPr="00042840" w:rsidRDefault="002A1612" w:rsidP="00AB129B">
                            <w:pPr>
                              <w:pStyle w:val="Nadpis3"/>
                              <w:rPr>
                                <w:b/>
                                <w:lang w:val="cs-CZ"/>
                              </w:rPr>
                            </w:pPr>
                            <w:r>
                              <w:rPr>
                                <w:b/>
                                <w:lang w:val="cs-CZ"/>
                              </w:rPr>
                              <w:t>Programovací plocha</w:t>
                            </w:r>
                          </w:p>
                          <w:p w14:paraId="37ACE116" w14:textId="2B906DAC" w:rsidR="002A1612" w:rsidRPr="00042840" w:rsidRDefault="002A1612" w:rsidP="00AB129B">
                            <w:pPr>
                              <w:rPr>
                                <w:lang w:val="cs-CZ"/>
                              </w:rPr>
                            </w:pPr>
                            <w:r>
                              <w:rPr>
                                <w:lang w:val="cs-CZ"/>
                              </w:rPr>
                              <w:t xml:space="preserve">Velká plocha, v níž můžete spojovat bloky do programů, se nazývá </w:t>
                            </w:r>
                            <w:r>
                              <w:rPr>
                                <w:color w:val="FF7000"/>
                                <w:lang w:val="cs-CZ"/>
                              </w:rPr>
                              <w:t>programovací plocha</w:t>
                            </w:r>
                            <w:r w:rsidRPr="00042840">
                              <w:rPr>
                                <w:lang w:val="cs-CZ"/>
                              </w:rPr>
                              <w:t xml:space="preserve">. </w:t>
                            </w:r>
                            <w:r w:rsidRPr="00965EF9">
                              <w:rPr>
                                <w:rFonts w:hint="eastAsia"/>
                                <w:lang w:val="cs-CZ"/>
                              </w:rPr>
                              <w:t xml:space="preserve">Přetáhněte bloky z palety bloků </w:t>
                            </w:r>
                            <w:r>
                              <w:rPr>
                                <w:lang w:val="cs-CZ"/>
                              </w:rPr>
                              <w:t xml:space="preserve">na tuto plochu </w:t>
                            </w:r>
                            <w:r w:rsidRPr="00965EF9">
                              <w:rPr>
                                <w:rFonts w:hint="eastAsia"/>
                                <w:lang w:val="cs-CZ"/>
                              </w:rPr>
                              <w:t>a použijte je ve svém programu</w:t>
                            </w:r>
                            <w:r w:rsidRPr="00042840">
                              <w:rPr>
                                <w:lang w:val="cs-CZ"/>
                              </w:rPr>
                              <w:t>.</w:t>
                            </w:r>
                          </w:p>
                          <w:p w14:paraId="7E43E41A" w14:textId="77777777" w:rsidR="002A1612" w:rsidRPr="00042840" w:rsidRDefault="002A1612" w:rsidP="00AB129B">
                            <w:pPr>
                              <w:pStyle w:val="Nadpis3"/>
                              <w:rPr>
                                <w:b/>
                                <w:lang w:val="cs-CZ"/>
                              </w:rPr>
                            </w:pPr>
                          </w:p>
                          <w:p w14:paraId="0D92B4DB" w14:textId="77777777" w:rsidR="002A1612" w:rsidRPr="00042840" w:rsidRDefault="002A1612" w:rsidP="00AB129B">
                            <w:pPr>
                              <w:pStyle w:val="Nadpis3"/>
                              <w:rPr>
                                <w:b/>
                                <w:lang w:val="cs-CZ"/>
                              </w:rPr>
                            </w:pPr>
                            <w:r>
                              <w:rPr>
                                <w:b/>
                                <w:lang w:val="cs-CZ"/>
                              </w:rPr>
                              <w:t>Lišta menu</w:t>
                            </w:r>
                          </w:p>
                          <w:p w14:paraId="5030EF54" w14:textId="6E3A19BC" w:rsidR="002A1612" w:rsidRPr="00042840" w:rsidRDefault="002A1612" w:rsidP="00AB129B">
                            <w:pPr>
                              <w:rPr>
                                <w:lang w:val="cs-CZ"/>
                              </w:rPr>
                            </w:pPr>
                            <w:r>
                              <w:rPr>
                                <w:lang w:val="cs-CZ"/>
                              </w:rPr>
                              <w:t>V</w:t>
                            </w:r>
                            <w:r>
                              <w:rPr>
                                <w:color w:val="FF7000"/>
                                <w:lang w:val="cs-CZ"/>
                              </w:rPr>
                              <w:t xml:space="preserve"> liště menu </w:t>
                            </w:r>
                            <w:r>
                              <w:rPr>
                                <w:lang w:val="cs-CZ"/>
                              </w:rPr>
                              <w:t>jsou dostupné různé možnosti, např. „</w:t>
                            </w:r>
                            <w:proofErr w:type="spellStart"/>
                            <w:r w:rsidRPr="00E61E5B">
                              <w:rPr>
                                <w:lang w:val="cs-CZ"/>
                              </w:rPr>
                              <w:t>Save</w:t>
                            </w:r>
                            <w:proofErr w:type="spellEnd"/>
                            <w:r>
                              <w:rPr>
                                <w:lang w:val="cs-CZ"/>
                              </w:rPr>
                              <w:t>“ (Uložit) či „</w:t>
                            </w:r>
                            <w:proofErr w:type="spellStart"/>
                            <w:r w:rsidRPr="00042840">
                              <w:rPr>
                                <w:lang w:val="cs-CZ"/>
                              </w:rPr>
                              <w:t>Load</w:t>
                            </w:r>
                            <w:proofErr w:type="spellEnd"/>
                            <w:r>
                              <w:rPr>
                                <w:lang w:val="cs-CZ"/>
                              </w:rPr>
                              <w:t>“</w:t>
                            </w:r>
                            <w:r w:rsidRPr="00042840">
                              <w:rPr>
                                <w:lang w:val="cs-CZ"/>
                              </w:rPr>
                              <w:t xml:space="preserve"> </w:t>
                            </w:r>
                            <w:r>
                              <w:rPr>
                                <w:lang w:val="cs-CZ"/>
                              </w:rPr>
                              <w:t>(Nahrát). V této liště naleznete i tlačítko „</w:t>
                            </w:r>
                            <w:r w:rsidRPr="00042840">
                              <w:rPr>
                                <w:lang w:val="cs-CZ"/>
                              </w:rPr>
                              <w:t>Program Edison</w:t>
                            </w:r>
                            <w:r>
                              <w:rPr>
                                <w:lang w:val="cs-CZ"/>
                              </w:rPr>
                              <w:t>“</w:t>
                            </w:r>
                            <w:r w:rsidRPr="00042840">
                              <w:rPr>
                                <w:lang w:val="cs-CZ"/>
                              </w:rPr>
                              <w:t xml:space="preserve"> </w:t>
                            </w:r>
                            <w:r>
                              <w:rPr>
                                <w:lang w:val="cs-CZ"/>
                              </w:rPr>
                              <w:t>(programování Edisona)</w:t>
                            </w:r>
                            <w:r w:rsidRPr="00042840">
                              <w:rPr>
                                <w:lang w:val="cs-CZ"/>
                              </w:rPr>
                              <w:t xml:space="preserve">.  </w:t>
                            </w:r>
                          </w:p>
                          <w:p w14:paraId="005A4515" w14:textId="77777777" w:rsidR="002A1612" w:rsidRPr="00042840" w:rsidRDefault="002A1612" w:rsidP="00AB129B">
                            <w:pPr>
                              <w:pStyle w:val="Nadpis3"/>
                              <w:rPr>
                                <w:b/>
                                <w:lang w:val="cs-CZ"/>
                              </w:rPr>
                            </w:pPr>
                          </w:p>
                          <w:p w14:paraId="2218E8C2" w14:textId="45FA435F" w:rsidR="002A1612" w:rsidRPr="00042840" w:rsidRDefault="002A1612" w:rsidP="00AB129B">
                            <w:pPr>
                              <w:pStyle w:val="Nadpis3"/>
                              <w:rPr>
                                <w:b/>
                                <w:lang w:val="cs-CZ"/>
                              </w:rPr>
                            </w:pPr>
                            <w:r>
                              <w:rPr>
                                <w:b/>
                                <w:lang w:val="cs-CZ"/>
                              </w:rPr>
                              <w:t>Ladicí panel</w:t>
                            </w:r>
                          </w:p>
                          <w:p w14:paraId="30A621D0" w14:textId="2CF779F1" w:rsidR="002A1612" w:rsidRPr="00042840" w:rsidRDefault="002A1612" w:rsidP="00AB129B">
                            <w:pPr>
                              <w:rPr>
                                <w:lang w:val="cs-CZ"/>
                              </w:rPr>
                            </w:pPr>
                            <w:r w:rsidRPr="00D96667">
                              <w:rPr>
                                <w:lang w:val="cs-CZ"/>
                              </w:rPr>
                              <w:t xml:space="preserve">Pod </w:t>
                            </w:r>
                            <w:r>
                              <w:rPr>
                                <w:lang w:val="cs-CZ"/>
                              </w:rPr>
                              <w:t>paletou bloků</w:t>
                            </w:r>
                            <w:r w:rsidRPr="00D96667">
                              <w:rPr>
                                <w:lang w:val="cs-CZ"/>
                              </w:rPr>
                              <w:t xml:space="preserve"> a </w:t>
                            </w:r>
                            <w:r>
                              <w:rPr>
                                <w:lang w:val="cs-CZ"/>
                              </w:rPr>
                              <w:t xml:space="preserve">programovací plochou se nachází </w:t>
                            </w:r>
                            <w:r>
                              <w:rPr>
                                <w:color w:val="FF7000"/>
                                <w:lang w:val="cs-CZ"/>
                              </w:rPr>
                              <w:t>ladicí panel</w:t>
                            </w:r>
                            <w:r w:rsidRPr="00042840">
                              <w:rPr>
                                <w:lang w:val="cs-CZ"/>
                              </w:rPr>
                              <w:t xml:space="preserve">. </w:t>
                            </w:r>
                            <w:r>
                              <w:rPr>
                                <w:lang w:val="cs-CZ"/>
                              </w:rPr>
                              <w:t xml:space="preserve">V něm se objevují varovná hlášení. </w:t>
                            </w:r>
                          </w:p>
                          <w:p w14:paraId="706BE76D" w14:textId="77777777" w:rsidR="002A1612" w:rsidRPr="00042840" w:rsidRDefault="002A1612" w:rsidP="00AB129B">
                            <w:pPr>
                              <w:rPr>
                                <w:lang w:val="cs-CZ"/>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roundrect w14:anchorId="255A6E3F" id="Text Box 1007" o:spid="_x0000_s1108" style="position:absolute;margin-left:-12.9pt;margin-top:28pt;width:474.3pt;height:295.5pt;z-index:2532331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arcsize="544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" strokecolor="#ff7000">
                <v:stroke joinstyle="miter"/>
                <v:textbox>
                  <w:txbxContent>
                    <w:p w14:paraId="6F80C51D" w14:textId="77777777" w:rsidR="002A1612" w:rsidRPr="00042840" w:rsidRDefault="002A1612" w:rsidP="00AB129B">
                      <w:pPr>
                        <w:pStyle w:val="Nadpis3"/>
                        <w:rPr>
                          <w:b/>
                          <w:lang w:val="cs-CZ"/>
                        </w:rPr>
                      </w:pPr>
                      <w:r w:rsidRPr="00042840">
                        <w:rPr>
                          <w:b/>
                          <w:lang w:val="cs-CZ"/>
                        </w:rPr>
                        <w:t>Paleta bloků</w:t>
                      </w:r>
                    </w:p>
                    <w:p w14:paraId="3A16C998" w14:textId="534090A3" w:rsidR="002A1612" w:rsidRPr="00042840" w:rsidRDefault="002A1612" w:rsidP="00AB129B">
                      <w:pPr>
                        <w:rPr>
                          <w:lang w:val="cs-CZ"/>
                        </w:rPr>
                      </w:pPr>
                      <w:r w:rsidRPr="00042840">
                        <w:rPr>
                          <w:rFonts w:hint="eastAsia"/>
                          <w:lang w:val="cs-CZ"/>
                        </w:rPr>
                        <w:t xml:space="preserve">Všechny bloky, které můžete použít, </w:t>
                      </w:r>
                      <w:r>
                        <w:rPr>
                          <w:lang w:val="cs-CZ"/>
                        </w:rPr>
                        <w:t>najdete v </w:t>
                      </w:r>
                      <w:r>
                        <w:rPr>
                          <w:color w:val="FF7000"/>
                          <w:lang w:val="cs-CZ"/>
                        </w:rPr>
                        <w:t>paletě bloků</w:t>
                      </w:r>
                      <w:r w:rsidRPr="00042840">
                        <w:rPr>
                          <w:rFonts w:hint="eastAsia"/>
                          <w:lang w:val="cs-CZ"/>
                        </w:rPr>
                        <w:t>. Chcete-li použít</w:t>
                      </w:r>
                      <w:r>
                        <w:rPr>
                          <w:lang w:val="cs-CZ"/>
                        </w:rPr>
                        <w:t xml:space="preserve"> některý</w:t>
                      </w:r>
                      <w:r w:rsidRPr="00042840">
                        <w:rPr>
                          <w:rFonts w:hint="eastAsia"/>
                          <w:lang w:val="cs-CZ"/>
                        </w:rPr>
                        <w:t xml:space="preserve"> blok, vyberte jej z</w:t>
                      </w:r>
                      <w:r>
                        <w:rPr>
                          <w:lang w:val="cs-CZ"/>
                        </w:rPr>
                        <w:t xml:space="preserve"> palety bloků </w:t>
                      </w:r>
                      <w:r w:rsidRPr="00042840">
                        <w:rPr>
                          <w:rFonts w:hint="eastAsia"/>
                          <w:lang w:val="cs-CZ"/>
                        </w:rPr>
                        <w:t>a přetáhněte</w:t>
                      </w:r>
                      <w:r>
                        <w:rPr>
                          <w:lang w:val="cs-CZ"/>
                        </w:rPr>
                        <w:t xml:space="preserve"> na programovací plochu. </w:t>
                      </w:r>
                    </w:p>
                    <w:p w14:paraId="1740A0F7" w14:textId="77777777" w:rsidR="002A1612" w:rsidRPr="00042840" w:rsidRDefault="002A1612" w:rsidP="00AB129B">
                      <w:pPr>
                        <w:pStyle w:val="Nadpis3"/>
                        <w:rPr>
                          <w:b/>
                          <w:lang w:val="cs-CZ"/>
                        </w:rPr>
                      </w:pPr>
                    </w:p>
                    <w:p w14:paraId="256BE7EB" w14:textId="7B272318" w:rsidR="002A1612" w:rsidRPr="00042840" w:rsidRDefault="002A1612" w:rsidP="00AB129B">
                      <w:pPr>
                        <w:pStyle w:val="Nadpis3"/>
                        <w:rPr>
                          <w:b/>
                          <w:lang w:val="cs-CZ"/>
                        </w:rPr>
                      </w:pPr>
                      <w:r>
                        <w:rPr>
                          <w:b/>
                          <w:lang w:val="cs-CZ"/>
                        </w:rPr>
                        <w:t>Programovací plocha</w:t>
                      </w:r>
                    </w:p>
                    <w:p w14:paraId="37ACE116" w14:textId="2B906DAC" w:rsidR="002A1612" w:rsidRPr="00042840" w:rsidRDefault="002A1612" w:rsidP="00AB129B">
                      <w:pPr>
                        <w:rPr>
                          <w:lang w:val="cs-CZ"/>
                        </w:rPr>
                      </w:pPr>
                      <w:r>
                        <w:rPr>
                          <w:lang w:val="cs-CZ"/>
                        </w:rPr>
                        <w:t xml:space="preserve">Velká plocha, v níž můžete spojovat bloky do programů, se nazývá </w:t>
                      </w:r>
                      <w:r>
                        <w:rPr>
                          <w:color w:val="FF7000"/>
                          <w:lang w:val="cs-CZ"/>
                        </w:rPr>
                        <w:t>programovací plocha</w:t>
                      </w:r>
                      <w:r w:rsidRPr="00042840">
                        <w:rPr>
                          <w:lang w:val="cs-CZ"/>
                        </w:rPr>
                        <w:t xml:space="preserve">. </w:t>
                      </w:r>
                      <w:r w:rsidRPr="00965EF9">
                        <w:rPr>
                          <w:rFonts w:hint="eastAsia"/>
                          <w:lang w:val="cs-CZ"/>
                        </w:rPr>
                        <w:t xml:space="preserve">Přetáhněte bloky z palety bloků </w:t>
                      </w:r>
                      <w:r>
                        <w:rPr>
                          <w:lang w:val="cs-CZ"/>
                        </w:rPr>
                        <w:t xml:space="preserve">na tuto plochu </w:t>
                      </w:r>
                      <w:r w:rsidRPr="00965EF9">
                        <w:rPr>
                          <w:rFonts w:hint="eastAsia"/>
                          <w:lang w:val="cs-CZ"/>
                        </w:rPr>
                        <w:t>a použijte je ve svém programu</w:t>
                      </w:r>
                      <w:r w:rsidRPr="00042840">
                        <w:rPr>
                          <w:lang w:val="cs-CZ"/>
                        </w:rPr>
                        <w:t>.</w:t>
                      </w:r>
                    </w:p>
                    <w:p w14:paraId="7E43E41A" w14:textId="77777777" w:rsidR="002A1612" w:rsidRPr="00042840" w:rsidRDefault="002A1612" w:rsidP="00AB129B">
                      <w:pPr>
                        <w:pStyle w:val="Nadpis3"/>
                        <w:rPr>
                          <w:b/>
                          <w:lang w:val="cs-CZ"/>
                        </w:rPr>
                      </w:pPr>
                    </w:p>
                    <w:p w14:paraId="0D92B4DB" w14:textId="77777777" w:rsidR="002A1612" w:rsidRPr="00042840" w:rsidRDefault="002A1612" w:rsidP="00AB129B">
                      <w:pPr>
                        <w:pStyle w:val="Nadpis3"/>
                        <w:rPr>
                          <w:b/>
                          <w:lang w:val="cs-CZ"/>
                        </w:rPr>
                      </w:pPr>
                      <w:r>
                        <w:rPr>
                          <w:b/>
                          <w:lang w:val="cs-CZ"/>
                        </w:rPr>
                        <w:t>Lišta menu</w:t>
                      </w:r>
                    </w:p>
                    <w:p w14:paraId="5030EF54" w14:textId="6E3A19BC" w:rsidR="002A1612" w:rsidRPr="00042840" w:rsidRDefault="002A1612" w:rsidP="00AB129B">
                      <w:pPr>
                        <w:rPr>
                          <w:lang w:val="cs-CZ"/>
                        </w:rPr>
                      </w:pPr>
                      <w:r>
                        <w:rPr>
                          <w:lang w:val="cs-CZ"/>
                        </w:rPr>
                        <w:t>V</w:t>
                      </w:r>
                      <w:r>
                        <w:rPr>
                          <w:color w:val="FF7000"/>
                          <w:lang w:val="cs-CZ"/>
                        </w:rPr>
                        <w:t xml:space="preserve"> liště menu </w:t>
                      </w:r>
                      <w:r>
                        <w:rPr>
                          <w:lang w:val="cs-CZ"/>
                        </w:rPr>
                        <w:t>jsou dostupné různé možnosti, např. „</w:t>
                      </w:r>
                      <w:proofErr w:type="spellStart"/>
                      <w:r w:rsidRPr="00E61E5B">
                        <w:rPr>
                          <w:lang w:val="cs-CZ"/>
                        </w:rPr>
                        <w:t>Save</w:t>
                      </w:r>
                      <w:proofErr w:type="spellEnd"/>
                      <w:r>
                        <w:rPr>
                          <w:lang w:val="cs-CZ"/>
                        </w:rPr>
                        <w:t>“ (Uložit) či „</w:t>
                      </w:r>
                      <w:proofErr w:type="spellStart"/>
                      <w:r w:rsidRPr="00042840">
                        <w:rPr>
                          <w:lang w:val="cs-CZ"/>
                        </w:rPr>
                        <w:t>Load</w:t>
                      </w:r>
                      <w:proofErr w:type="spellEnd"/>
                      <w:r>
                        <w:rPr>
                          <w:lang w:val="cs-CZ"/>
                        </w:rPr>
                        <w:t>“</w:t>
                      </w:r>
                      <w:r w:rsidRPr="00042840">
                        <w:rPr>
                          <w:lang w:val="cs-CZ"/>
                        </w:rPr>
                        <w:t xml:space="preserve"> </w:t>
                      </w:r>
                      <w:r>
                        <w:rPr>
                          <w:lang w:val="cs-CZ"/>
                        </w:rPr>
                        <w:t>(Nahrát). V této liště naleznete i tlačítko „</w:t>
                      </w:r>
                      <w:r w:rsidRPr="00042840">
                        <w:rPr>
                          <w:lang w:val="cs-CZ"/>
                        </w:rPr>
                        <w:t>Program Edison</w:t>
                      </w:r>
                      <w:r>
                        <w:rPr>
                          <w:lang w:val="cs-CZ"/>
                        </w:rPr>
                        <w:t>“</w:t>
                      </w:r>
                      <w:r w:rsidRPr="00042840">
                        <w:rPr>
                          <w:lang w:val="cs-CZ"/>
                        </w:rPr>
                        <w:t xml:space="preserve"> </w:t>
                      </w:r>
                      <w:r>
                        <w:rPr>
                          <w:lang w:val="cs-CZ"/>
                        </w:rPr>
                        <w:t>(programování Edisona)</w:t>
                      </w:r>
                      <w:r w:rsidRPr="00042840">
                        <w:rPr>
                          <w:lang w:val="cs-CZ"/>
                        </w:rPr>
                        <w:t xml:space="preserve">.  </w:t>
                      </w:r>
                    </w:p>
                    <w:p w14:paraId="005A4515" w14:textId="77777777" w:rsidR="002A1612" w:rsidRPr="00042840" w:rsidRDefault="002A1612" w:rsidP="00AB129B">
                      <w:pPr>
                        <w:pStyle w:val="Nadpis3"/>
                        <w:rPr>
                          <w:b/>
                          <w:lang w:val="cs-CZ"/>
                        </w:rPr>
                      </w:pPr>
                    </w:p>
                    <w:p w14:paraId="2218E8C2" w14:textId="45FA435F" w:rsidR="002A1612" w:rsidRPr="00042840" w:rsidRDefault="002A1612" w:rsidP="00AB129B">
                      <w:pPr>
                        <w:pStyle w:val="Nadpis3"/>
                        <w:rPr>
                          <w:b/>
                          <w:lang w:val="cs-CZ"/>
                        </w:rPr>
                      </w:pPr>
                      <w:r>
                        <w:rPr>
                          <w:b/>
                          <w:lang w:val="cs-CZ"/>
                        </w:rPr>
                        <w:t>Ladicí panel</w:t>
                      </w:r>
                    </w:p>
                    <w:p w14:paraId="30A621D0" w14:textId="2CF779F1" w:rsidR="002A1612" w:rsidRPr="00042840" w:rsidRDefault="002A1612" w:rsidP="00AB129B">
                      <w:pPr>
                        <w:rPr>
                          <w:lang w:val="cs-CZ"/>
                        </w:rPr>
                      </w:pPr>
                      <w:r w:rsidRPr="00D96667">
                        <w:rPr>
                          <w:lang w:val="cs-CZ"/>
                        </w:rPr>
                        <w:t xml:space="preserve">Pod </w:t>
                      </w:r>
                      <w:r>
                        <w:rPr>
                          <w:lang w:val="cs-CZ"/>
                        </w:rPr>
                        <w:t>paletou bloků</w:t>
                      </w:r>
                      <w:r w:rsidRPr="00D96667">
                        <w:rPr>
                          <w:lang w:val="cs-CZ"/>
                        </w:rPr>
                        <w:t xml:space="preserve"> a </w:t>
                      </w:r>
                      <w:r>
                        <w:rPr>
                          <w:lang w:val="cs-CZ"/>
                        </w:rPr>
                        <w:t xml:space="preserve">programovací plochou se nachází </w:t>
                      </w:r>
                      <w:r>
                        <w:rPr>
                          <w:color w:val="FF7000"/>
                          <w:lang w:val="cs-CZ"/>
                        </w:rPr>
                        <w:t>ladicí panel</w:t>
                      </w:r>
                      <w:r w:rsidRPr="00042840">
                        <w:rPr>
                          <w:lang w:val="cs-CZ"/>
                        </w:rPr>
                        <w:t xml:space="preserve">. </w:t>
                      </w:r>
                      <w:r>
                        <w:rPr>
                          <w:lang w:val="cs-CZ"/>
                        </w:rPr>
                        <w:t xml:space="preserve">V něm se objevují varovná hlášení. </w:t>
                      </w:r>
                    </w:p>
                    <w:p w14:paraId="706BE76D" w14:textId="77777777" w:rsidR="002A1612" w:rsidRPr="00042840" w:rsidRDefault="002A1612" w:rsidP="00AB129B">
                      <w:pPr>
                        <w:rPr>
                          <w:lang w:val="cs-CZ"/>
                        </w:rPr>
                      </w:pPr>
                    </w:p>
                  </w:txbxContent>
                </v:textbox>
                <w10:wrap type="topAndBottom"/>
              </v:roundrect>
            </w:pict>
          </mc:Fallback>
        </mc:AlternateContent>
      </w:r>
      <w:r w:rsidRPr="00FE1D98">
        <w:rPr>
          <w:lang w:val="cs-CZ"/>
        </w:rPr>
        <w:t xml:space="preserve">Programovací prostředí </w:t>
      </w:r>
      <w:proofErr w:type="spellStart"/>
      <w:r w:rsidRPr="00FE1D98">
        <w:rPr>
          <w:lang w:val="cs-CZ"/>
        </w:rPr>
        <w:t>EdScratch</w:t>
      </w:r>
      <w:proofErr w:type="spellEnd"/>
      <w:r w:rsidRPr="00FE1D98">
        <w:rPr>
          <w:lang w:val="cs-CZ"/>
        </w:rPr>
        <w:t xml:space="preserve"> se skládá ze čtyř hlavních částí:</w:t>
      </w:r>
    </w:p>
    <w:p w14:paraId="4221C045" w14:textId="77777777" w:rsidR="00AB129B" w:rsidRPr="00FE1D98" w:rsidRDefault="00AB129B" w:rsidP="00AB129B">
      <w:pPr>
        <w:pStyle w:val="Nadpis3"/>
        <w:rPr>
          <w:b/>
          <w:lang w:val="cs-CZ"/>
        </w:rPr>
      </w:pPr>
    </w:p>
    <w:p w14:paraId="23D9E897" w14:textId="77777777" w:rsidR="00AB129B" w:rsidRPr="00FE1D98" w:rsidRDefault="00AB129B" w:rsidP="00AB129B">
      <w:pPr>
        <w:spacing w:after="0"/>
        <w:rPr>
          <w:rFonts w:asciiTheme="majorHAnsi" w:eastAsiaTheme="majorEastAsia" w:hAnsiTheme="majorHAnsi" w:cstheme="majorBidi"/>
          <w:color w:val="FF7000"/>
          <w:sz w:val="26"/>
          <w:szCs w:val="26"/>
          <w:lang w:val="cs-CZ"/>
        </w:rPr>
      </w:pPr>
      <w:r w:rsidRPr="00FE1D98">
        <w:rPr>
          <w:lang w:val="cs-CZ"/>
        </w:rPr>
        <w:t xml:space="preserve">Prohlédněte si </w:t>
      </w:r>
      <w:proofErr w:type="spellStart"/>
      <w:r w:rsidRPr="00FE1D98">
        <w:rPr>
          <w:lang w:val="cs-CZ"/>
        </w:rPr>
        <w:t>EdScratch</w:t>
      </w:r>
      <w:proofErr w:type="spellEnd"/>
      <w:r w:rsidRPr="00FE1D98">
        <w:rPr>
          <w:lang w:val="cs-CZ"/>
        </w:rPr>
        <w:t xml:space="preserve"> na svém počítači. Najděte každou ze čtyř hlavních částí prostředí </w:t>
      </w:r>
      <w:proofErr w:type="spellStart"/>
      <w:r w:rsidRPr="00FE1D98">
        <w:rPr>
          <w:lang w:val="cs-CZ"/>
        </w:rPr>
        <w:t>EdScratch</w:t>
      </w:r>
      <w:proofErr w:type="spellEnd"/>
      <w:r w:rsidRPr="00FE1D98">
        <w:rPr>
          <w:lang w:val="cs-CZ"/>
        </w:rPr>
        <w:t xml:space="preserve">. </w:t>
      </w:r>
      <w:r w:rsidRPr="00FE1D98">
        <w:rPr>
          <w:lang w:val="cs-CZ"/>
        </w:rPr>
        <w:br w:type="page"/>
      </w:r>
    </w:p>
    <w:p w14:paraId="79BCB44E" w14:textId="77777777" w:rsidR="00AB129B" w:rsidRPr="00FE1D98" w:rsidRDefault="00AB129B" w:rsidP="00AB129B">
      <w:pPr>
        <w:pStyle w:val="Nadpis2"/>
        <w:rPr>
          <w:lang w:val="cs-CZ"/>
        </w:rPr>
      </w:pPr>
      <w:r w:rsidRPr="00FE1D98">
        <w:rPr>
          <w:lang w:val="cs-CZ"/>
        </w:rPr>
        <w:lastRenderedPageBreak/>
        <w:t xml:space="preserve">Úkol 2: Nahrajte a stáhněte testovací program </w:t>
      </w:r>
    </w:p>
    <w:p w14:paraId="575E112A" w14:textId="02882C24" w:rsidR="00AB129B" w:rsidRPr="00FE1D98" w:rsidRDefault="00AB129B" w:rsidP="00AB129B">
      <w:pPr>
        <w:rPr>
          <w:lang w:val="cs-CZ"/>
        </w:rPr>
      </w:pPr>
      <w:r w:rsidRPr="00FE1D98">
        <w:rPr>
          <w:lang w:val="cs-CZ"/>
        </w:rPr>
        <w:t>V </w:t>
      </w:r>
      <w:proofErr w:type="spellStart"/>
      <w:r w:rsidRPr="00FE1D98">
        <w:rPr>
          <w:lang w:val="cs-CZ"/>
        </w:rPr>
        <w:t>EdScratchi</w:t>
      </w:r>
      <w:proofErr w:type="spellEnd"/>
      <w:r w:rsidRPr="00FE1D98">
        <w:rPr>
          <w:lang w:val="cs-CZ"/>
        </w:rPr>
        <w:t xml:space="preserve"> je k dispozici několik </w:t>
      </w:r>
      <w:r w:rsidR="00E61E5B">
        <w:rPr>
          <w:lang w:val="cs-CZ"/>
        </w:rPr>
        <w:t>hotových</w:t>
      </w:r>
      <w:r w:rsidRPr="00FE1D98">
        <w:rPr>
          <w:lang w:val="cs-CZ"/>
        </w:rPr>
        <w:t xml:space="preserve"> demo programů. Zkuste načíst a stáhnout demo program nazvaný </w:t>
      </w:r>
      <w:proofErr w:type="spellStart"/>
      <w:r w:rsidRPr="00FE1D98">
        <w:rPr>
          <w:b/>
          <w:color w:val="FF7000"/>
          <w:lang w:val="cs-CZ"/>
        </w:rPr>
        <w:t>Test_program</w:t>
      </w:r>
      <w:proofErr w:type="spellEnd"/>
      <w:r w:rsidRPr="00FE1D98">
        <w:rPr>
          <w:lang w:val="cs-CZ"/>
        </w:rPr>
        <w:t>.</w:t>
      </w:r>
    </w:p>
    <w:p w14:paraId="4EC569C6" w14:textId="77777777" w:rsidR="00AB129B" w:rsidRPr="00FE1D98" w:rsidRDefault="00AB129B" w:rsidP="00AB129B">
      <w:pPr>
        <w:pStyle w:val="Nadpis3"/>
        <w:rPr>
          <w:lang w:val="cs-CZ"/>
        </w:rPr>
      </w:pPr>
    </w:p>
    <w:p w14:paraId="0677B1E4" w14:textId="77777777" w:rsidR="00AB129B" w:rsidRPr="00FE1D98" w:rsidRDefault="00AB129B" w:rsidP="00AB129B">
      <w:pPr>
        <w:pStyle w:val="Nadpis3"/>
        <w:rPr>
          <w:lang w:val="cs-CZ"/>
        </w:rPr>
      </w:pPr>
      <w:r w:rsidRPr="00FE1D98">
        <w:rPr>
          <w:lang w:val="cs-CZ"/>
        </w:rPr>
        <w:t xml:space="preserve">Načtěte předváděcí program </w:t>
      </w:r>
      <w:proofErr w:type="spellStart"/>
      <w:r w:rsidRPr="00FE1D98">
        <w:rPr>
          <w:lang w:val="cs-CZ"/>
        </w:rPr>
        <w:t>Test_program</w:t>
      </w:r>
      <w:proofErr w:type="spellEnd"/>
      <w:r w:rsidRPr="00FE1D98">
        <w:rPr>
          <w:lang w:val="cs-CZ"/>
        </w:rPr>
        <w:t xml:space="preserve"> </w:t>
      </w:r>
    </w:p>
    <w:p w14:paraId="38F02CF4" w14:textId="77777777" w:rsidR="00AB129B" w:rsidRPr="00FE1D98" w:rsidRDefault="00AB129B" w:rsidP="00AB129B">
      <w:pPr>
        <w:rPr>
          <w:lang w:val="cs-CZ"/>
        </w:rPr>
      </w:pPr>
      <w:r w:rsidRPr="00FE1D98">
        <w:rPr>
          <w:lang w:val="cs-CZ"/>
        </w:rPr>
        <w:t xml:space="preserve">Pro načtení předváděcího programu </w:t>
      </w:r>
      <w:proofErr w:type="spellStart"/>
      <w:r w:rsidRPr="00FE1D98">
        <w:rPr>
          <w:b/>
          <w:color w:val="FF7000"/>
          <w:lang w:val="cs-CZ"/>
        </w:rPr>
        <w:t>Test_program</w:t>
      </w:r>
      <w:proofErr w:type="spellEnd"/>
      <w:r w:rsidRPr="00FE1D98">
        <w:rPr>
          <w:lang w:val="cs-CZ"/>
        </w:rPr>
        <w:t xml:space="preserve"> se řiďte následujícími kroky: </w:t>
      </w:r>
    </w:p>
    <w:p w14:paraId="70F95E29" w14:textId="3D120784" w:rsidR="00AB129B" w:rsidRPr="00FE1D98" w:rsidRDefault="00AB129B" w:rsidP="00AB129B">
      <w:pPr>
        <w:pStyle w:val="Odstavecseseznamem"/>
        <w:numPr>
          <w:ilvl w:val="0"/>
          <w:numId w:val="3"/>
        </w:numPr>
        <w:rPr>
          <w:b/>
          <w:lang w:val="cs-CZ"/>
        </w:rPr>
      </w:pPr>
      <w:r w:rsidRPr="00FE1D98">
        <w:rPr>
          <w:lang w:val="cs-CZ"/>
        </w:rPr>
        <w:t>Přejděte v </w:t>
      </w:r>
      <w:proofErr w:type="spellStart"/>
      <w:r w:rsidRPr="00FE1D98">
        <w:rPr>
          <w:lang w:val="cs-CZ"/>
        </w:rPr>
        <w:t>EdScratchi</w:t>
      </w:r>
      <w:proofErr w:type="spellEnd"/>
      <w:r w:rsidRPr="00FE1D98">
        <w:rPr>
          <w:lang w:val="cs-CZ"/>
        </w:rPr>
        <w:t xml:space="preserve"> do lišty menu a vyberte </w:t>
      </w:r>
      <w:r w:rsidR="001A666A">
        <w:rPr>
          <w:lang w:val="cs-CZ"/>
        </w:rPr>
        <w:t>rozbalovací</w:t>
      </w:r>
      <w:r w:rsidR="001A666A" w:rsidRPr="00FE1D98">
        <w:rPr>
          <w:lang w:val="cs-CZ"/>
        </w:rPr>
        <w:t xml:space="preserve"> </w:t>
      </w:r>
      <w:r w:rsidRPr="00FE1D98">
        <w:rPr>
          <w:lang w:val="cs-CZ"/>
        </w:rPr>
        <w:t xml:space="preserve">nabídku. Vyhledejte a vyberte možnost </w:t>
      </w:r>
      <w:r w:rsidR="007C36BC" w:rsidRPr="007C36BC">
        <w:rPr>
          <w:lang w:val="cs-CZ"/>
        </w:rPr>
        <w:t>„</w:t>
      </w:r>
      <w:proofErr w:type="spellStart"/>
      <w:r w:rsidRPr="009040AE">
        <w:rPr>
          <w:lang w:val="cs-CZ"/>
        </w:rPr>
        <w:t>Load</w:t>
      </w:r>
      <w:proofErr w:type="spellEnd"/>
      <w:r w:rsidRPr="009040AE">
        <w:rPr>
          <w:lang w:val="cs-CZ"/>
        </w:rPr>
        <w:t xml:space="preserve"> </w:t>
      </w:r>
      <w:proofErr w:type="spellStart"/>
      <w:r w:rsidRPr="009040AE">
        <w:rPr>
          <w:lang w:val="cs-CZ"/>
        </w:rPr>
        <w:t>Demos</w:t>
      </w:r>
      <w:proofErr w:type="spellEnd"/>
      <w:r w:rsidR="007C36BC" w:rsidRPr="009040AE">
        <w:rPr>
          <w:lang w:val="cs-CZ"/>
        </w:rPr>
        <w:t>“</w:t>
      </w:r>
      <w:r w:rsidRPr="00FE1D98">
        <w:rPr>
          <w:lang w:val="cs-CZ"/>
        </w:rPr>
        <w:t xml:space="preserve">. Otevře se vyskakovací okno se všemi předváděcími programy. </w:t>
      </w:r>
    </w:p>
    <w:p w14:paraId="299E3CB6" w14:textId="7D06BD37" w:rsidR="00AB129B" w:rsidRPr="00FE1D98" w:rsidRDefault="00AB129B" w:rsidP="00AB129B">
      <w:pPr>
        <w:pStyle w:val="Odstavecseseznamem"/>
        <w:numPr>
          <w:ilvl w:val="0"/>
          <w:numId w:val="3"/>
        </w:numPr>
        <w:rPr>
          <w:b/>
          <w:lang w:val="cs-CZ"/>
        </w:rPr>
      </w:pPr>
      <w:r w:rsidRPr="00FE1D98">
        <w:rPr>
          <w:lang w:val="cs-CZ"/>
        </w:rPr>
        <w:t xml:space="preserve">Najděte a vyberte program nazvaný </w:t>
      </w:r>
      <w:proofErr w:type="spellStart"/>
      <w:r w:rsidRPr="00FE1D98">
        <w:rPr>
          <w:b/>
          <w:color w:val="FF7000"/>
          <w:lang w:val="cs-CZ"/>
        </w:rPr>
        <w:t>Test_program</w:t>
      </w:r>
      <w:proofErr w:type="spellEnd"/>
      <w:r w:rsidRPr="00FE1D98">
        <w:rPr>
          <w:lang w:val="cs-CZ"/>
        </w:rPr>
        <w:t xml:space="preserve">. Tento program se zobrazí na programovací ploše. </w:t>
      </w:r>
    </w:p>
    <w:p w14:paraId="368BE8A9" w14:textId="77777777" w:rsidR="00AB129B" w:rsidRPr="00FE1D98" w:rsidRDefault="00AB129B" w:rsidP="00AB129B">
      <w:pPr>
        <w:rPr>
          <w:lang w:val="cs-CZ"/>
        </w:rPr>
      </w:pPr>
      <w:r w:rsidRPr="00FE1D98">
        <w:rPr>
          <w:noProof/>
          <w:lang w:val="cs-CZ"/>
        </w:rPr>
        <w:drawing>
          <wp:anchor distT="0" distB="0" distL="114300" distR="114300" simplePos="0" relativeHeight="253202432" behindDoc="0" locked="0" layoutInCell="1" allowOverlap="1" wp14:anchorId="695FFDA8" wp14:editId="24CD7A37">
            <wp:simplePos x="0" y="0"/>
            <wp:positionH relativeFrom="column">
              <wp:posOffset>714375</wp:posOffset>
            </wp:positionH>
            <wp:positionV relativeFrom="paragraph">
              <wp:posOffset>289560</wp:posOffset>
            </wp:positionV>
            <wp:extent cx="4029637" cy="4039164"/>
            <wp:effectExtent l="19050" t="19050" r="9525" b="19050"/>
            <wp:wrapTopAndBottom/>
            <wp:docPr id="1073741843" name="Picture 1073741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43" name="U1-2.1_Test-program.PNG"/>
                    <pic:cNvPicPr/>
                  </pic:nvPicPr>
                  <pic:blipFill>
                    <a:blip r:embed="rId70">
                      <a:extLst>
                        <a:ext uri="{28A0092B-C50C-407E-A947-70E740481C1C}">
                          <a14:useLocalDpi xmlns:a14="http://schemas.microsoft.com/office/drawing/2010/main" val="0"/>
                        </a:ext>
                      </a:extLst>
                    </a:blip>
                    <a:stretch>
                      <a:fillRect/>
                    </a:stretch>
                  </pic:blipFill>
                  <pic:spPr>
                    <a:xfrm>
                      <a:off x="0" y="0"/>
                      <a:ext cx="4029637" cy="4039164"/>
                    </a:xfrm>
                    <a:prstGeom prst="rect">
                      <a:avLst/>
                    </a:prstGeom>
                    <a:ln w="19050">
                      <a:solidFill>
                        <a:srgbClr val="FF7000"/>
                      </a:solidFill>
                      <a:prstDash val="lgDash"/>
                    </a:ln>
                  </pic:spPr>
                </pic:pic>
              </a:graphicData>
            </a:graphic>
            <wp14:sizeRelH relativeFrom="margin">
              <wp14:pctWidth>0</wp14:pctWidth>
            </wp14:sizeRelH>
            <wp14:sizeRelV relativeFrom="margin">
              <wp14:pctHeight>0</wp14:pctHeight>
            </wp14:sizeRelV>
          </wp:anchor>
        </w:drawing>
      </w:r>
      <w:r w:rsidRPr="00FE1D98">
        <w:rPr>
          <w:lang w:val="cs-CZ"/>
        </w:rPr>
        <w:t xml:space="preserve"> </w:t>
      </w:r>
      <w:proofErr w:type="spellStart"/>
      <w:r w:rsidRPr="00FE1D98">
        <w:rPr>
          <w:b/>
          <w:color w:val="FF7000"/>
          <w:lang w:val="cs-CZ"/>
        </w:rPr>
        <w:t>Test_program</w:t>
      </w:r>
      <w:proofErr w:type="spellEnd"/>
      <w:r w:rsidRPr="00FE1D98">
        <w:rPr>
          <w:lang w:val="cs-CZ"/>
        </w:rPr>
        <w:t xml:space="preserve"> vypadá následovně: </w:t>
      </w:r>
    </w:p>
    <w:p w14:paraId="30696D5E" w14:textId="77777777" w:rsidR="00AB129B" w:rsidRPr="00FE1D98" w:rsidRDefault="00AB129B" w:rsidP="00AB129B">
      <w:pPr>
        <w:rPr>
          <w:lang w:val="cs-CZ"/>
        </w:rPr>
      </w:pPr>
    </w:p>
    <w:p w14:paraId="57957E0C" w14:textId="0695D68D" w:rsidR="00AB129B" w:rsidRPr="00FE1D98" w:rsidRDefault="00AB129B" w:rsidP="00AB129B">
      <w:pPr>
        <w:rPr>
          <w:lang w:val="cs-CZ"/>
        </w:rPr>
      </w:pPr>
      <w:r w:rsidRPr="00FE1D98">
        <w:rPr>
          <w:lang w:val="cs-CZ"/>
        </w:rPr>
        <w:t>Jakmile se program zobrazí na programovací ploše, můžete si jej stáhnout do svého robota Edison.</w:t>
      </w:r>
    </w:p>
    <w:p w14:paraId="1D117677" w14:textId="77777777" w:rsidR="00AB129B" w:rsidRPr="00FE1D98" w:rsidRDefault="00AB129B" w:rsidP="00AB129B">
      <w:pPr>
        <w:rPr>
          <w:rFonts w:asciiTheme="majorHAnsi" w:eastAsiaTheme="majorEastAsia" w:hAnsiTheme="majorHAnsi" w:cstheme="majorBidi"/>
          <w:color w:val="FF7000"/>
          <w:sz w:val="24"/>
          <w:szCs w:val="24"/>
          <w:lang w:val="cs-CZ"/>
        </w:rPr>
      </w:pPr>
      <w:r w:rsidRPr="00FE1D98">
        <w:rPr>
          <w:lang w:val="cs-CZ"/>
        </w:rPr>
        <w:br w:type="page"/>
      </w:r>
    </w:p>
    <w:p w14:paraId="41FA807B" w14:textId="77777777" w:rsidR="00AB129B" w:rsidRPr="00FE1D98" w:rsidRDefault="00AB129B" w:rsidP="00AB129B">
      <w:pPr>
        <w:pStyle w:val="Nadpis3"/>
        <w:rPr>
          <w:lang w:val="cs-CZ"/>
        </w:rPr>
      </w:pPr>
      <w:r w:rsidRPr="00FE1D98">
        <w:rPr>
          <w:lang w:val="cs-CZ"/>
        </w:rPr>
        <w:lastRenderedPageBreak/>
        <w:t xml:space="preserve">Stažení programu </w:t>
      </w:r>
      <w:proofErr w:type="spellStart"/>
      <w:r w:rsidRPr="00FE1D98">
        <w:rPr>
          <w:lang w:val="cs-CZ"/>
        </w:rPr>
        <w:t>Test_program</w:t>
      </w:r>
      <w:proofErr w:type="spellEnd"/>
      <w:r w:rsidRPr="00FE1D98">
        <w:rPr>
          <w:lang w:val="cs-CZ"/>
        </w:rPr>
        <w:t xml:space="preserve"> do Edisona</w:t>
      </w:r>
    </w:p>
    <w:p w14:paraId="421FD2F0" w14:textId="77777777" w:rsidR="00AB129B" w:rsidRPr="00FE1D98" w:rsidRDefault="00AB129B" w:rsidP="00AB129B">
      <w:pPr>
        <w:rPr>
          <w:lang w:val="cs-CZ"/>
        </w:rPr>
      </w:pPr>
      <w:r w:rsidRPr="00FE1D98">
        <w:rPr>
          <w:lang w:val="cs-CZ"/>
        </w:rPr>
        <w:t>Kdykoli chcete stáhnout program z </w:t>
      </w:r>
      <w:proofErr w:type="spellStart"/>
      <w:r w:rsidRPr="00FE1D98">
        <w:rPr>
          <w:lang w:val="cs-CZ"/>
        </w:rPr>
        <w:t>EdScratche</w:t>
      </w:r>
      <w:proofErr w:type="spellEnd"/>
      <w:r w:rsidRPr="00FE1D98">
        <w:rPr>
          <w:lang w:val="cs-CZ"/>
        </w:rPr>
        <w:t xml:space="preserve"> do Edisona, postupujte podle následujících kroků: </w:t>
      </w:r>
    </w:p>
    <w:p w14:paraId="59EC1C60" w14:textId="77777777" w:rsidR="00AB129B" w:rsidRPr="00FE1D98" w:rsidRDefault="00AB129B" w:rsidP="00AB129B">
      <w:pPr>
        <w:pStyle w:val="Odstavecseseznamem"/>
        <w:numPr>
          <w:ilvl w:val="0"/>
          <w:numId w:val="2"/>
        </w:numPr>
        <w:spacing w:before="240"/>
        <w:rPr>
          <w:lang w:val="cs-CZ"/>
        </w:rPr>
      </w:pPr>
      <w:r w:rsidRPr="00FE1D98">
        <w:rPr>
          <w:lang w:val="cs-CZ"/>
        </w:rPr>
        <w:t xml:space="preserve">Připojte Edisona k počítači pomocí kabelu </w:t>
      </w:r>
      <w:proofErr w:type="spellStart"/>
      <w:r w:rsidRPr="00FE1D98">
        <w:rPr>
          <w:lang w:val="cs-CZ"/>
        </w:rPr>
        <w:t>EdComm</w:t>
      </w:r>
      <w:proofErr w:type="spellEnd"/>
      <w:r w:rsidRPr="00FE1D98">
        <w:rPr>
          <w:lang w:val="cs-CZ"/>
        </w:rPr>
        <w:t xml:space="preserve">. </w:t>
      </w:r>
    </w:p>
    <w:p w14:paraId="52096AE3" w14:textId="77777777" w:rsidR="00AB129B" w:rsidRPr="00FE1D98" w:rsidRDefault="00AB129B" w:rsidP="00AB129B">
      <w:pPr>
        <w:pStyle w:val="Odstavecseseznamem"/>
        <w:numPr>
          <w:ilvl w:val="0"/>
          <w:numId w:val="2"/>
        </w:numPr>
        <w:spacing w:before="240"/>
        <w:rPr>
          <w:lang w:val="cs-CZ"/>
        </w:rPr>
      </w:pPr>
      <w:r w:rsidRPr="00FE1D98">
        <w:rPr>
          <w:noProof/>
          <w:lang w:val="cs-CZ"/>
        </w:rPr>
        <w:drawing>
          <wp:anchor distT="0" distB="0" distL="114300" distR="114300" simplePos="0" relativeHeight="253232128" behindDoc="0" locked="0" layoutInCell="1" allowOverlap="1" wp14:anchorId="7BC3BBC4" wp14:editId="79D65E5A">
            <wp:simplePos x="0" y="0"/>
            <wp:positionH relativeFrom="column">
              <wp:posOffset>3095625</wp:posOffset>
            </wp:positionH>
            <wp:positionV relativeFrom="paragraph">
              <wp:posOffset>97155</wp:posOffset>
            </wp:positionV>
            <wp:extent cx="3009900" cy="1647825"/>
            <wp:effectExtent l="0" t="0" r="0" b="9525"/>
            <wp:wrapSquare wrapText="bothSides"/>
            <wp:docPr id="1073742153" name="Picture 1073742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Edison EdComm Connected.jpg"/>
                    <pic:cNvPicPr/>
                  </pic:nvPicPr>
                  <pic:blipFill rotWithShape="1">
                    <a:blip r:embed="rId71" cstate="print">
                      <a:extLst>
                        <a:ext uri="{28A0092B-C50C-407E-A947-70E740481C1C}">
                          <a14:useLocalDpi xmlns:a14="http://schemas.microsoft.com/office/drawing/2010/main" val="0"/>
                        </a:ext>
                      </a:extLst>
                    </a:blip>
                    <a:srcRect l="7980" t="13438" r="7196" b="7640"/>
                    <a:stretch/>
                  </pic:blipFill>
                  <pic:spPr bwMode="auto">
                    <a:xfrm>
                      <a:off x="0" y="0"/>
                      <a:ext cx="3009900" cy="16478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E1D98">
        <w:rPr>
          <w:lang w:val="cs-CZ"/>
        </w:rPr>
        <w:t xml:space="preserve">Ověřte, zda je hlasitost na počítači nastavena na maximum. </w:t>
      </w:r>
    </w:p>
    <w:p w14:paraId="4E566267" w14:textId="77777777" w:rsidR="00AB129B" w:rsidRPr="00FE1D98" w:rsidRDefault="00AB129B" w:rsidP="00AB129B">
      <w:pPr>
        <w:pStyle w:val="Odstavecseseznamem"/>
        <w:numPr>
          <w:ilvl w:val="0"/>
          <w:numId w:val="2"/>
        </w:numPr>
        <w:spacing w:before="240"/>
        <w:rPr>
          <w:lang w:val="cs-CZ"/>
        </w:rPr>
      </w:pPr>
      <w:r w:rsidRPr="00FE1D98">
        <w:rPr>
          <w:lang w:val="cs-CZ"/>
        </w:rPr>
        <w:t xml:space="preserve">Stiskněte </w:t>
      </w:r>
      <w:r w:rsidRPr="00FE1D98">
        <w:rPr>
          <w:b/>
          <w:bCs/>
          <w:lang w:val="cs-CZ"/>
        </w:rPr>
        <w:t xml:space="preserve">jednou </w:t>
      </w:r>
      <w:r w:rsidRPr="00FE1D98">
        <w:rPr>
          <w:lang w:val="cs-CZ"/>
        </w:rPr>
        <w:t xml:space="preserve">tlačítko nahrávání (kulaté) na Edisonovi. </w:t>
      </w:r>
    </w:p>
    <w:p w14:paraId="6309DE63" w14:textId="77777777" w:rsidR="00AB129B" w:rsidRPr="00FE1D98" w:rsidRDefault="00AB129B" w:rsidP="00AB129B">
      <w:pPr>
        <w:pStyle w:val="Odstavecseseznamem"/>
        <w:numPr>
          <w:ilvl w:val="0"/>
          <w:numId w:val="2"/>
        </w:numPr>
        <w:spacing w:before="240"/>
        <w:rPr>
          <w:lang w:val="cs-CZ"/>
        </w:rPr>
      </w:pPr>
      <w:r w:rsidRPr="00FE1D98">
        <w:rPr>
          <w:lang w:val="cs-CZ"/>
        </w:rPr>
        <w:t>Přejděte do lišty menu v </w:t>
      </w:r>
      <w:proofErr w:type="spellStart"/>
      <w:r w:rsidRPr="00FE1D98">
        <w:rPr>
          <w:lang w:val="cs-CZ"/>
        </w:rPr>
        <w:t>EdScratchi</w:t>
      </w:r>
      <w:proofErr w:type="spellEnd"/>
      <w:r w:rsidRPr="00FE1D98">
        <w:rPr>
          <w:lang w:val="cs-CZ"/>
        </w:rPr>
        <w:t xml:space="preserve"> a klikněte na tlačítko </w:t>
      </w:r>
      <w:r w:rsidRPr="00FE1D98">
        <w:rPr>
          <w:color w:val="FF7000"/>
          <w:lang w:val="cs-CZ"/>
        </w:rPr>
        <w:t>Program Edison</w:t>
      </w:r>
      <w:r w:rsidRPr="00FE1D98">
        <w:rPr>
          <w:lang w:val="cs-CZ"/>
        </w:rPr>
        <w:t>.</w:t>
      </w:r>
    </w:p>
    <w:p w14:paraId="0CA5550F" w14:textId="77777777" w:rsidR="00AB129B" w:rsidRPr="00FE1D98" w:rsidRDefault="00AB129B" w:rsidP="00AB129B">
      <w:pPr>
        <w:pStyle w:val="Odstavecseseznamem"/>
        <w:numPr>
          <w:ilvl w:val="0"/>
          <w:numId w:val="2"/>
        </w:numPr>
        <w:spacing w:before="240"/>
        <w:rPr>
          <w:lang w:val="cs-CZ"/>
        </w:rPr>
      </w:pPr>
      <w:r w:rsidRPr="00FE1D98">
        <w:rPr>
          <w:lang w:val="cs-CZ"/>
        </w:rPr>
        <w:t xml:space="preserve">Otevře se vyskakovací okno. Jakmile je program připraven, objeví se ve spodní části vyskakovacího okna tlačítko </w:t>
      </w:r>
      <w:r w:rsidRPr="00FE1D98">
        <w:rPr>
          <w:color w:val="FF7000"/>
          <w:lang w:val="cs-CZ"/>
        </w:rPr>
        <w:t>Program Edison</w:t>
      </w:r>
      <w:r w:rsidRPr="00FE1D98">
        <w:rPr>
          <w:lang w:val="cs-CZ"/>
        </w:rPr>
        <w:t>.</w:t>
      </w:r>
    </w:p>
    <w:p w14:paraId="3DBCD2CD" w14:textId="77777777" w:rsidR="00AB129B" w:rsidRPr="00FE1D98" w:rsidRDefault="00AB129B" w:rsidP="00AB129B">
      <w:pPr>
        <w:pStyle w:val="Odstavecseseznamem"/>
        <w:numPr>
          <w:ilvl w:val="0"/>
          <w:numId w:val="2"/>
        </w:numPr>
        <w:spacing w:before="240"/>
        <w:rPr>
          <w:lang w:val="cs-CZ"/>
        </w:rPr>
      </w:pPr>
      <w:r w:rsidRPr="00FE1D98">
        <w:rPr>
          <w:rFonts w:ascii="Times New Roman" w:hAnsi="Times New Roman" w:cs="Times New Roman"/>
          <w:noProof/>
          <w:color w:val="auto"/>
          <w:sz w:val="24"/>
          <w:szCs w:val="24"/>
          <w:lang w:val="cs-CZ"/>
        </w:rPr>
        <mc:AlternateContent>
          <mc:Choice Requires="wpg">
            <w:drawing>
              <wp:anchor distT="0" distB="0" distL="114300" distR="114300" simplePos="0" relativeHeight="253216768" behindDoc="0" locked="0" layoutInCell="1" allowOverlap="1" wp14:anchorId="73276241" wp14:editId="2FEEA2C0">
                <wp:simplePos x="0" y="0"/>
                <wp:positionH relativeFrom="column">
                  <wp:posOffset>64135</wp:posOffset>
                </wp:positionH>
                <wp:positionV relativeFrom="paragraph">
                  <wp:posOffset>319405</wp:posOffset>
                </wp:positionV>
                <wp:extent cx="5715000" cy="2258695"/>
                <wp:effectExtent l="0" t="0" r="19050" b="27305"/>
                <wp:wrapTopAndBottom/>
                <wp:docPr id="1073741895" name="Group 1073741895"/>
                <wp:cNvGraphicFramePr/>
                <a:graphic xmlns:a="http://schemas.openxmlformats.org/drawingml/2006/main">
                  <a:graphicData uri="http://schemas.microsoft.com/office/word/2010/wordprocessingGroup">
                    <wpg:wgp>
                      <wpg:cNvGrpSpPr/>
                      <wpg:grpSpPr>
                        <a:xfrm>
                          <a:off x="0" y="0"/>
                          <a:ext cx="5715000" cy="2258695"/>
                          <a:chOff x="0" y="0"/>
                          <a:chExt cx="5715000" cy="2120900"/>
                        </a:xfrm>
                      </wpg:grpSpPr>
                      <wps:wsp>
                        <wps:cNvPr id="387" name="Text Box 10"/>
                        <wps:cNvSpPr txBox="1">
                          <a:spLocks noChangeArrowheads="1"/>
                        </wps:cNvSpPr>
                        <wps:spPr bwMode="auto">
                          <a:xfrm>
                            <a:off x="0" y="673100"/>
                            <a:ext cx="5715000" cy="1447800"/>
                          </a:xfrm>
                          <a:prstGeom prst="roundRect">
                            <a:avLst>
                              <a:gd name="adj" fmla="val 7850"/>
                            </a:avLst>
                          </a:prstGeom>
                          <a:solidFill>
                            <a:srgbClr val="FFFFFF"/>
                          </a:solidFill>
                          <a:ln w="9525">
                            <a:solidFill>
                              <a:schemeClr val="tx1">
                                <a:lumMod val="65000"/>
                                <a:lumOff val="35000"/>
                              </a:schemeClr>
                            </a:solidFill>
                            <a:miter lim="800000"/>
                            <a:headEnd/>
                            <a:tailEnd/>
                          </a:ln>
                        </wps:spPr>
                        <wps:txbx>
                          <w:txbxContent>
                            <w:p w14:paraId="133C9242" w14:textId="77777777" w:rsidR="002A1612" w:rsidRPr="004D6428" w:rsidRDefault="002A1612" w:rsidP="00AB129B">
                              <w:pPr>
                                <w:rPr>
                                  <w:lang w:val="cs-CZ"/>
                                </w:rPr>
                              </w:pPr>
                              <w:r w:rsidRPr="004D6428">
                                <w:rPr>
                                  <w:rFonts w:hint="eastAsia"/>
                                  <w:lang w:val="cs-CZ"/>
                                </w:rPr>
                                <w:t xml:space="preserve">Edison </w:t>
                              </w:r>
                              <w:r>
                                <w:rPr>
                                  <w:lang w:val="cs-CZ"/>
                                </w:rPr>
                                <w:t xml:space="preserve">nedokáže porozumět blokům </w:t>
                              </w:r>
                              <w:r w:rsidRPr="004D6428">
                                <w:rPr>
                                  <w:rFonts w:hint="eastAsia"/>
                                  <w:lang w:val="cs-CZ"/>
                                </w:rPr>
                                <w:t xml:space="preserve">v </w:t>
                              </w:r>
                              <w:proofErr w:type="spellStart"/>
                              <w:r w:rsidRPr="004D6428">
                                <w:rPr>
                                  <w:rFonts w:hint="eastAsia"/>
                                  <w:lang w:val="cs-CZ"/>
                                </w:rPr>
                                <w:t>EdScratch</w:t>
                              </w:r>
                              <w:r>
                                <w:rPr>
                                  <w:lang w:val="cs-CZ"/>
                                </w:rPr>
                                <w:t>i</w:t>
                              </w:r>
                              <w:proofErr w:type="spellEnd"/>
                              <w:r w:rsidRPr="004D6428">
                                <w:rPr>
                                  <w:rFonts w:hint="eastAsia"/>
                                  <w:lang w:val="cs-CZ"/>
                                </w:rPr>
                                <w:t xml:space="preserve"> tak, jak</w:t>
                              </w:r>
                              <w:r>
                                <w:rPr>
                                  <w:lang w:val="cs-CZ"/>
                                </w:rPr>
                                <w:t xml:space="preserve"> jsou zobrazeny </w:t>
                              </w:r>
                              <w:r w:rsidRPr="004D6428">
                                <w:rPr>
                                  <w:rFonts w:hint="eastAsia"/>
                                  <w:lang w:val="cs-CZ"/>
                                </w:rPr>
                                <w:t>na obrazovce vašeho počítače. Bloky musí být</w:t>
                              </w:r>
                              <w:r>
                                <w:rPr>
                                  <w:lang w:val="cs-CZ"/>
                                </w:rPr>
                                <w:t xml:space="preserve"> před stažením</w:t>
                              </w:r>
                              <w:r w:rsidRPr="004D6428">
                                <w:rPr>
                                  <w:rFonts w:hint="eastAsia"/>
                                  <w:lang w:val="cs-CZ"/>
                                </w:rPr>
                                <w:t xml:space="preserve"> změněny na formát, kterému Edison dokáže porozumět. To může chvíli trvat.</w:t>
                              </w:r>
                            </w:p>
                            <w:p w14:paraId="15C3B66F" w14:textId="77777777" w:rsidR="002A1612" w:rsidRPr="004D6428" w:rsidRDefault="002A1612" w:rsidP="00AB129B">
                              <w:pPr>
                                <w:rPr>
                                  <w:lang w:val="cs-CZ"/>
                                </w:rPr>
                              </w:pPr>
                              <w:r>
                                <w:rPr>
                                  <w:lang w:val="cs-CZ"/>
                                </w:rPr>
                                <w:t xml:space="preserve">Proto může nějakou dobu trvat, než se ve vyskakovacím okně objeví tlačítko </w:t>
                              </w:r>
                              <w:r w:rsidRPr="004D6428">
                                <w:rPr>
                                  <w:color w:val="FF7000"/>
                                  <w:lang w:val="cs-CZ"/>
                                </w:rPr>
                                <w:t>Program Edison</w:t>
                              </w:r>
                              <w:r w:rsidRPr="004D6428">
                                <w:rPr>
                                  <w:lang w:val="cs-CZ"/>
                                </w:rPr>
                                <w:t>.</w:t>
                              </w:r>
                            </w:p>
                            <w:p w14:paraId="103A8C9B" w14:textId="77777777" w:rsidR="002A1612" w:rsidRPr="004D6428" w:rsidRDefault="002A1612" w:rsidP="00AB129B">
                              <w:pPr>
                                <w:rPr>
                                  <w:lang w:val="cs-CZ"/>
                                </w:rPr>
                              </w:pPr>
                            </w:p>
                          </w:txbxContent>
                        </wps:txbx>
                        <wps:bodyPr rot="0" vert="horz" wrap="square" lIns="91440" tIns="180000" rIns="91440" bIns="90000" anchor="t" anchorCtr="0">
                          <a:noAutofit/>
                        </wps:bodyPr>
                      </wps:wsp>
                      <pic:pic xmlns:pic="http://schemas.openxmlformats.org/drawingml/2006/picture">
                        <pic:nvPicPr>
                          <pic:cNvPr id="388" name="Picture 388"/>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203200" y="0"/>
                            <a:ext cx="899160" cy="899160"/>
                          </a:xfrm>
                          <a:prstGeom prst="rect">
                            <a:avLst/>
                          </a:prstGeom>
                        </pic:spPr>
                      </pic:pic>
                      <wps:wsp>
                        <wps:cNvPr id="389" name="Text Box 2"/>
                        <wps:cNvSpPr txBox="1">
                          <a:spLocks noChangeArrowheads="1"/>
                        </wps:cNvSpPr>
                        <wps:spPr bwMode="auto">
                          <a:xfrm>
                            <a:off x="1016000" y="304800"/>
                            <a:ext cx="1563427" cy="365760"/>
                          </a:xfrm>
                          <a:prstGeom prst="rect">
                            <a:avLst/>
                          </a:prstGeom>
                          <a:noFill/>
                          <a:ln w="9525">
                            <a:noFill/>
                            <a:miter lim="800000"/>
                            <a:headEnd/>
                            <a:tailEnd/>
                          </a:ln>
                        </wps:spPr>
                        <wps:txbx>
                          <w:txbxContent>
                            <w:p w14:paraId="3735BBA4" w14:textId="77777777" w:rsidR="002A1612" w:rsidRDefault="002A1612" w:rsidP="00AB129B">
                              <w:pPr>
                                <w:rPr>
                                  <w:b/>
                                  <w:color w:val="FF7000"/>
                                  <w:sz w:val="28"/>
                                  <w:szCs w:val="28"/>
                                </w:rPr>
                              </w:pPr>
                              <w:proofErr w:type="spellStart"/>
                              <w:r>
                                <w:rPr>
                                  <w:b/>
                                  <w:color w:val="FF7000"/>
                                  <w:sz w:val="28"/>
                                  <w:szCs w:val="28"/>
                                </w:rPr>
                                <w:t>Proč</w:t>
                              </w:r>
                              <w:proofErr w:type="spellEnd"/>
                              <w:r>
                                <w:rPr>
                                  <w:b/>
                                  <w:color w:val="FF7000"/>
                                  <w:sz w:val="28"/>
                                  <w:szCs w:val="28"/>
                                </w:rPr>
                                <w:t xml:space="preserve"> je to </w:t>
                              </w:r>
                              <w:proofErr w:type="spellStart"/>
                              <w:r>
                                <w:rPr>
                                  <w:b/>
                                  <w:color w:val="FF7000"/>
                                  <w:sz w:val="28"/>
                                  <w:szCs w:val="28"/>
                                </w:rPr>
                                <w:t>tak</w:t>
                              </w:r>
                              <w:proofErr w:type="spellEnd"/>
                              <w:r>
                                <w:rPr>
                                  <w:b/>
                                  <w:color w:val="FF7000"/>
                                  <w:sz w:val="28"/>
                                  <w:szCs w:val="28"/>
                                </w:rPr>
                                <w:t>?</w:t>
                              </w:r>
                            </w:p>
                            <w:p w14:paraId="236C59B9" w14:textId="77777777" w:rsidR="002A1612" w:rsidRDefault="002A1612" w:rsidP="00AB129B">
                              <w:pPr>
                                <w:rPr>
                                  <w:b/>
                                  <w:color w:val="FF7000"/>
                                  <w:sz w:val="28"/>
                                  <w:szCs w:val="28"/>
                                </w:rPr>
                              </w:pPr>
                            </w:p>
                            <w:p w14:paraId="0EBACB34" w14:textId="77777777" w:rsidR="002A1612" w:rsidRDefault="002A1612" w:rsidP="00AB129B">
                              <w:pPr>
                                <w:rPr>
                                  <w:b/>
                                  <w:color w:val="FF7000"/>
                                  <w:sz w:val="28"/>
                                  <w:szCs w:val="28"/>
                                </w:rPr>
                              </w:pPr>
                            </w:p>
                          </w:txbxContent>
                        </wps:txbx>
                        <wps:bodyPr rot="0" vert="horz" wrap="square" lIns="91440" tIns="45720" rIns="91440" bIns="45720" anchor="t" anchorCtr="0">
                          <a:noAutofit/>
                        </wps:bodyPr>
                      </wps:wsp>
                    </wpg:wgp>
                  </a:graphicData>
                </a:graphic>
                <wp14:sizeRelH relativeFrom="page">
                  <wp14:pctWidth>0</wp14:pctWidth>
                </wp14:sizeRelH>
                <wp14:sizeRelV relativeFrom="page">
                  <wp14:pctHeight>0</wp14:pctHeight>
                </wp14:sizeRelV>
              </wp:anchor>
            </w:drawing>
          </mc:Choice>
          <mc:Fallback>
            <w:pict>
              <v:group w14:anchorId="73276241" id="Group 1073741895" o:spid="_x0000_s1109" style="position:absolute;left:0;text-align:left;margin-left:5.05pt;margin-top:25.15pt;width:450pt;height:177.85pt;z-index:253216768" coordsize="57150,2120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">
                <v:roundrect id="Text Box 10" o:spid="_x0000_s1110" style="position:absolute;top:6731;width:57150;height:14478;visibility:visible;mso-wrap-style:square;v-text-anchor:top" arcsize="514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" strokecolor="#5a5a5a [2109]">
                  <v:stroke joinstyle="miter"/>
                  <v:textbox inset=",5mm,,2.5mm">
                    <w:txbxContent>
                      <w:p w14:paraId="133C9242" w14:textId="77777777" w:rsidR="002A1612" w:rsidRPr="004D6428" w:rsidRDefault="002A1612" w:rsidP="00AB129B">
                        <w:pPr>
                          <w:rPr>
                            <w:lang w:val="cs-CZ"/>
                          </w:rPr>
                        </w:pPr>
                        <w:r w:rsidRPr="004D6428">
                          <w:rPr>
                            <w:rFonts w:hint="eastAsia"/>
                            <w:lang w:val="cs-CZ"/>
                          </w:rPr>
                          <w:t xml:space="preserve">Edison </w:t>
                        </w:r>
                        <w:r>
                          <w:rPr>
                            <w:lang w:val="cs-CZ"/>
                          </w:rPr>
                          <w:t xml:space="preserve">nedokáže porozumět blokům </w:t>
                        </w:r>
                        <w:r w:rsidRPr="004D6428">
                          <w:rPr>
                            <w:rFonts w:hint="eastAsia"/>
                            <w:lang w:val="cs-CZ"/>
                          </w:rPr>
                          <w:t xml:space="preserve">v </w:t>
                        </w:r>
                        <w:proofErr w:type="spellStart"/>
                        <w:r w:rsidRPr="004D6428">
                          <w:rPr>
                            <w:rFonts w:hint="eastAsia"/>
                            <w:lang w:val="cs-CZ"/>
                          </w:rPr>
                          <w:t>EdScratch</w:t>
                        </w:r>
                        <w:r>
                          <w:rPr>
                            <w:lang w:val="cs-CZ"/>
                          </w:rPr>
                          <w:t>i</w:t>
                        </w:r>
                        <w:proofErr w:type="spellEnd"/>
                        <w:r w:rsidRPr="004D6428">
                          <w:rPr>
                            <w:rFonts w:hint="eastAsia"/>
                            <w:lang w:val="cs-CZ"/>
                          </w:rPr>
                          <w:t xml:space="preserve"> tak, jak</w:t>
                        </w:r>
                        <w:r>
                          <w:rPr>
                            <w:lang w:val="cs-CZ"/>
                          </w:rPr>
                          <w:t xml:space="preserve"> jsou zobrazeny </w:t>
                        </w:r>
                        <w:r w:rsidRPr="004D6428">
                          <w:rPr>
                            <w:rFonts w:hint="eastAsia"/>
                            <w:lang w:val="cs-CZ"/>
                          </w:rPr>
                          <w:t>na obrazovce vašeho počítače. Bloky musí být</w:t>
                        </w:r>
                        <w:r>
                          <w:rPr>
                            <w:lang w:val="cs-CZ"/>
                          </w:rPr>
                          <w:t xml:space="preserve"> před stažením</w:t>
                        </w:r>
                        <w:r w:rsidRPr="004D6428">
                          <w:rPr>
                            <w:rFonts w:hint="eastAsia"/>
                            <w:lang w:val="cs-CZ"/>
                          </w:rPr>
                          <w:t xml:space="preserve"> změněny na formát, kterému Edison dokáže porozumět. To může chvíli trvat.</w:t>
                        </w:r>
                      </w:p>
                      <w:p w14:paraId="15C3B66F" w14:textId="77777777" w:rsidR="002A1612" w:rsidRPr="004D6428" w:rsidRDefault="002A1612" w:rsidP="00AB129B">
                        <w:pPr>
                          <w:rPr>
                            <w:lang w:val="cs-CZ"/>
                          </w:rPr>
                        </w:pPr>
                        <w:r>
                          <w:rPr>
                            <w:lang w:val="cs-CZ"/>
                          </w:rPr>
                          <w:t xml:space="preserve">Proto může nějakou dobu trvat, než se ve vyskakovacím okně objeví tlačítko </w:t>
                        </w:r>
                        <w:r w:rsidRPr="004D6428">
                          <w:rPr>
                            <w:color w:val="FF7000"/>
                            <w:lang w:val="cs-CZ"/>
                          </w:rPr>
                          <w:t>Program Edison</w:t>
                        </w:r>
                        <w:r w:rsidRPr="004D6428">
                          <w:rPr>
                            <w:lang w:val="cs-CZ"/>
                          </w:rPr>
                          <w:t>.</w:t>
                        </w:r>
                      </w:p>
                      <w:p w14:paraId="103A8C9B" w14:textId="77777777" w:rsidR="002A1612" w:rsidRPr="004D6428" w:rsidRDefault="002A1612" w:rsidP="00AB129B">
                        <w:pPr>
                          <w:rPr>
                            <w:lang w:val="cs-CZ"/>
                          </w:rPr>
                        </w:pPr>
                      </w:p>
                    </w:txbxContent>
                  </v:textbox>
                </v:roundrect>
                <v:shape id="Picture 388" o:spid="_x0000_s1111" type="#_x0000_t75" style="position:absolute;left:2032;width:8991;height:8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">
                  <v:imagedata r:id="rId42" o:title=""/>
                </v:shape>
                <v:shape id="_x0000_s1112" type="#_x0000_t202" style="position:absolute;left:10160;top:3048;width:15634;height:36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" filled="f" stroked="f">
                  <v:textbox>
                    <w:txbxContent>
                      <w:p w14:paraId="3735BBA4" w14:textId="77777777" w:rsidR="002A1612" w:rsidRDefault="002A1612" w:rsidP="00AB129B">
                        <w:pPr>
                          <w:rPr>
                            <w:b/>
                            <w:color w:val="FF7000"/>
                            <w:sz w:val="28"/>
                            <w:szCs w:val="28"/>
                          </w:rPr>
                        </w:pPr>
                        <w:proofErr w:type="spellStart"/>
                        <w:r>
                          <w:rPr>
                            <w:b/>
                            <w:color w:val="FF7000"/>
                            <w:sz w:val="28"/>
                            <w:szCs w:val="28"/>
                          </w:rPr>
                          <w:t>Proč</w:t>
                        </w:r>
                        <w:proofErr w:type="spellEnd"/>
                        <w:r>
                          <w:rPr>
                            <w:b/>
                            <w:color w:val="FF7000"/>
                            <w:sz w:val="28"/>
                            <w:szCs w:val="28"/>
                          </w:rPr>
                          <w:t xml:space="preserve"> je to </w:t>
                        </w:r>
                        <w:proofErr w:type="spellStart"/>
                        <w:r>
                          <w:rPr>
                            <w:b/>
                            <w:color w:val="FF7000"/>
                            <w:sz w:val="28"/>
                            <w:szCs w:val="28"/>
                          </w:rPr>
                          <w:t>tak</w:t>
                        </w:r>
                        <w:proofErr w:type="spellEnd"/>
                        <w:r>
                          <w:rPr>
                            <w:b/>
                            <w:color w:val="FF7000"/>
                            <w:sz w:val="28"/>
                            <w:szCs w:val="28"/>
                          </w:rPr>
                          <w:t>?</w:t>
                        </w:r>
                      </w:p>
                      <w:p w14:paraId="236C59B9" w14:textId="77777777" w:rsidR="002A1612" w:rsidRDefault="002A1612" w:rsidP="00AB129B">
                        <w:pPr>
                          <w:rPr>
                            <w:b/>
                            <w:color w:val="FF7000"/>
                            <w:sz w:val="28"/>
                            <w:szCs w:val="28"/>
                          </w:rPr>
                        </w:pPr>
                      </w:p>
                      <w:p w14:paraId="0EBACB34" w14:textId="77777777" w:rsidR="002A1612" w:rsidRDefault="002A1612" w:rsidP="00AB129B">
                        <w:pPr>
                          <w:rPr>
                            <w:b/>
                            <w:color w:val="FF7000"/>
                            <w:sz w:val="28"/>
                            <w:szCs w:val="28"/>
                          </w:rPr>
                        </w:pPr>
                      </w:p>
                    </w:txbxContent>
                  </v:textbox>
                </v:shape>
                <w10:wrap type="topAndBottom"/>
              </v:group>
            </w:pict>
          </mc:Fallback>
        </mc:AlternateContent>
      </w:r>
      <w:r w:rsidRPr="00FE1D98">
        <w:rPr>
          <w:lang w:val="cs-CZ"/>
        </w:rPr>
        <w:t xml:space="preserve">Klikněte na tlačítko </w:t>
      </w:r>
      <w:r w:rsidRPr="00FE1D98">
        <w:rPr>
          <w:color w:val="FF7000"/>
          <w:lang w:val="cs-CZ"/>
        </w:rPr>
        <w:t>Program Edison</w:t>
      </w:r>
      <w:r w:rsidRPr="00FE1D98">
        <w:rPr>
          <w:lang w:val="cs-CZ"/>
        </w:rPr>
        <w:t xml:space="preserve"> ve vyskakovacím okně.  </w:t>
      </w:r>
    </w:p>
    <w:p w14:paraId="0FEFDEB6" w14:textId="77777777" w:rsidR="00AB129B" w:rsidRPr="00FE1D98" w:rsidRDefault="00AB129B" w:rsidP="00AB129B">
      <w:pPr>
        <w:spacing w:before="240"/>
        <w:rPr>
          <w:lang w:val="cs-CZ"/>
        </w:rPr>
      </w:pPr>
    </w:p>
    <w:p w14:paraId="003FB69A" w14:textId="77777777" w:rsidR="00AB129B" w:rsidRPr="00FE1D98" w:rsidRDefault="00AB129B" w:rsidP="00AB129B">
      <w:pPr>
        <w:rPr>
          <w:lang w:val="cs-CZ"/>
        </w:rPr>
      </w:pPr>
      <w:r w:rsidRPr="00FE1D98">
        <w:rPr>
          <w:rFonts w:ascii="Times New Roman" w:hAnsi="Times New Roman" w:cs="Times New Roman"/>
          <w:noProof/>
          <w:color w:val="auto"/>
          <w:sz w:val="24"/>
          <w:szCs w:val="24"/>
          <w:lang w:val="cs-CZ"/>
        </w:rPr>
        <mc:AlternateContent>
          <mc:Choice Requires="wpg">
            <w:drawing>
              <wp:anchor distT="0" distB="0" distL="114300" distR="114300" simplePos="0" relativeHeight="253217792" behindDoc="0" locked="0" layoutInCell="1" allowOverlap="1" wp14:anchorId="6BE87415" wp14:editId="70E6638F">
                <wp:simplePos x="0" y="0"/>
                <wp:positionH relativeFrom="column">
                  <wp:posOffset>16510</wp:posOffset>
                </wp:positionH>
                <wp:positionV relativeFrom="paragraph">
                  <wp:posOffset>372110</wp:posOffset>
                </wp:positionV>
                <wp:extent cx="5715000" cy="2251710"/>
                <wp:effectExtent l="0" t="0" r="19050" b="15240"/>
                <wp:wrapTopAndBottom/>
                <wp:docPr id="1073741896" name="Group 1073741896"/>
                <wp:cNvGraphicFramePr/>
                <a:graphic xmlns:a="http://schemas.openxmlformats.org/drawingml/2006/main">
                  <a:graphicData uri="http://schemas.microsoft.com/office/word/2010/wordprocessingGroup">
                    <wpg:wgp>
                      <wpg:cNvGrpSpPr/>
                      <wpg:grpSpPr>
                        <a:xfrm>
                          <a:off x="0" y="0"/>
                          <a:ext cx="5715000" cy="2251710"/>
                          <a:chOff x="0" y="0"/>
                          <a:chExt cx="5715000" cy="2157772"/>
                        </a:xfrm>
                      </wpg:grpSpPr>
                      <wps:wsp>
                        <wps:cNvPr id="1073741897" name="Text Box 10"/>
                        <wps:cNvSpPr txBox="1">
                          <a:spLocks noChangeArrowheads="1"/>
                        </wps:cNvSpPr>
                        <wps:spPr bwMode="auto">
                          <a:xfrm>
                            <a:off x="0" y="673100"/>
                            <a:ext cx="5715000" cy="1484672"/>
                          </a:xfrm>
                          <a:prstGeom prst="roundRect">
                            <a:avLst>
                              <a:gd name="adj" fmla="val 7850"/>
                            </a:avLst>
                          </a:prstGeom>
                          <a:solidFill>
                            <a:srgbClr val="FFFFFF"/>
                          </a:solidFill>
                          <a:ln w="9525">
                            <a:solidFill>
                              <a:schemeClr val="tx1">
                                <a:lumMod val="65000"/>
                                <a:lumOff val="35000"/>
                              </a:schemeClr>
                            </a:solidFill>
                            <a:miter lim="800000"/>
                            <a:headEnd/>
                            <a:tailEnd/>
                          </a:ln>
                        </wps:spPr>
                        <wps:txbx>
                          <w:txbxContent>
                            <w:p w14:paraId="68F45A63" w14:textId="77777777" w:rsidR="002A1612" w:rsidRPr="008C6164" w:rsidRDefault="002A1612" w:rsidP="00AB129B">
                              <w:pPr>
                                <w:rPr>
                                  <w:lang w:val="cs-CZ"/>
                                </w:rPr>
                              </w:pPr>
                              <w:r w:rsidRPr="008C6164">
                                <w:rPr>
                                  <w:lang w:val="cs-CZ"/>
                                </w:rPr>
                                <w:t xml:space="preserve">Edison </w:t>
                              </w:r>
                              <w:r>
                                <w:rPr>
                                  <w:lang w:val="cs-CZ"/>
                                </w:rPr>
                                <w:t xml:space="preserve">vám potvrdí úspěšné stažení programu krátkým potvrzovacím pípnutím. Jde o stejný zvuk, který se ozve při spuštění Edisona. </w:t>
                              </w:r>
                            </w:p>
                            <w:p w14:paraId="013C85C6" w14:textId="77777777" w:rsidR="002A1612" w:rsidRPr="008C6164" w:rsidRDefault="002A1612" w:rsidP="00AB129B">
                              <w:pPr>
                                <w:rPr>
                                  <w:lang w:val="cs-CZ"/>
                                </w:rPr>
                              </w:pPr>
                              <w:r>
                                <w:rPr>
                                  <w:lang w:val="cs-CZ"/>
                                </w:rPr>
                                <w:t>Pokud se program nestáhne správně, Edison vydá jiný zvuk. Tento zvuk oznamuje selhání stahování. Pokud jej Edison vydá, zkuste zahájit stahování znovu.</w:t>
                              </w:r>
                            </w:p>
                            <w:p w14:paraId="09E4AF6F" w14:textId="77777777" w:rsidR="002A1612" w:rsidRPr="008C6164" w:rsidRDefault="002A1612" w:rsidP="00AB129B">
                              <w:pPr>
                                <w:rPr>
                                  <w:lang w:val="cs-CZ"/>
                                </w:rPr>
                              </w:pPr>
                            </w:p>
                          </w:txbxContent>
                        </wps:txbx>
                        <wps:bodyPr rot="0" vert="horz" wrap="square" lIns="91440" tIns="180000" rIns="91440" bIns="90000" anchor="t" anchorCtr="0">
                          <a:noAutofit/>
                        </wps:bodyPr>
                      </wps:wsp>
                      <pic:pic xmlns:pic="http://schemas.openxmlformats.org/drawingml/2006/picture">
                        <pic:nvPicPr>
                          <pic:cNvPr id="1073741898" name="Picture 1073741898"/>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203200" y="0"/>
                            <a:ext cx="899160" cy="899160"/>
                          </a:xfrm>
                          <a:prstGeom prst="rect">
                            <a:avLst/>
                          </a:prstGeom>
                        </pic:spPr>
                      </pic:pic>
                      <wps:wsp>
                        <wps:cNvPr id="1073741899" name="Text Box 2"/>
                        <wps:cNvSpPr txBox="1">
                          <a:spLocks noChangeArrowheads="1"/>
                        </wps:cNvSpPr>
                        <wps:spPr bwMode="auto">
                          <a:xfrm>
                            <a:off x="1016000" y="304800"/>
                            <a:ext cx="1508836" cy="365760"/>
                          </a:xfrm>
                          <a:prstGeom prst="rect">
                            <a:avLst/>
                          </a:prstGeom>
                          <a:noFill/>
                          <a:ln w="9525">
                            <a:noFill/>
                            <a:miter lim="800000"/>
                            <a:headEnd/>
                            <a:tailEnd/>
                          </a:ln>
                        </wps:spPr>
                        <wps:txbx>
                          <w:txbxContent>
                            <w:p w14:paraId="7CA48173" w14:textId="77777777" w:rsidR="002A1612" w:rsidRDefault="002A1612" w:rsidP="00AB129B">
                              <w:pPr>
                                <w:rPr>
                                  <w:b/>
                                  <w:color w:val="FF7000"/>
                                  <w:sz w:val="28"/>
                                  <w:szCs w:val="28"/>
                                </w:rPr>
                              </w:pPr>
                              <w:proofErr w:type="spellStart"/>
                              <w:r>
                                <w:rPr>
                                  <w:b/>
                                  <w:color w:val="FF7000"/>
                                  <w:sz w:val="28"/>
                                  <w:szCs w:val="28"/>
                                </w:rPr>
                                <w:t>Proč</w:t>
                              </w:r>
                              <w:proofErr w:type="spellEnd"/>
                              <w:r>
                                <w:rPr>
                                  <w:b/>
                                  <w:color w:val="FF7000"/>
                                  <w:sz w:val="28"/>
                                  <w:szCs w:val="28"/>
                                </w:rPr>
                                <w:t xml:space="preserve"> je to </w:t>
                              </w:r>
                              <w:proofErr w:type="spellStart"/>
                              <w:r>
                                <w:rPr>
                                  <w:b/>
                                  <w:color w:val="FF7000"/>
                                  <w:sz w:val="28"/>
                                  <w:szCs w:val="28"/>
                                </w:rPr>
                                <w:t>tak</w:t>
                              </w:r>
                              <w:proofErr w:type="spellEnd"/>
                              <w:r>
                                <w:rPr>
                                  <w:b/>
                                  <w:color w:val="FF7000"/>
                                  <w:sz w:val="28"/>
                                  <w:szCs w:val="28"/>
                                </w:rPr>
                                <w:t>?</w:t>
                              </w:r>
                            </w:p>
                            <w:p w14:paraId="4E071725" w14:textId="77777777" w:rsidR="002A1612" w:rsidRDefault="002A1612" w:rsidP="00AB129B">
                              <w:pPr>
                                <w:rPr>
                                  <w:b/>
                                  <w:color w:val="FF7000"/>
                                  <w:sz w:val="28"/>
                                  <w:szCs w:val="28"/>
                                </w:rPr>
                              </w:pPr>
                            </w:p>
                            <w:p w14:paraId="010FBA24" w14:textId="77777777" w:rsidR="002A1612" w:rsidRDefault="002A1612" w:rsidP="00AB129B">
                              <w:pPr>
                                <w:rPr>
                                  <w:b/>
                                  <w:color w:val="FF7000"/>
                                  <w:sz w:val="28"/>
                                  <w:szCs w:val="28"/>
                                </w:rPr>
                              </w:pPr>
                            </w:p>
                            <w:p w14:paraId="5364A66F" w14:textId="77777777" w:rsidR="002A1612" w:rsidRDefault="002A1612" w:rsidP="00AB129B">
                              <w:pPr>
                                <w:rPr>
                                  <w:b/>
                                  <w:color w:val="FF7000"/>
                                  <w:sz w:val="28"/>
                                  <w:szCs w:val="28"/>
                                </w:rPr>
                              </w:pPr>
                            </w:p>
                          </w:txbxContent>
                        </wps:txbx>
                        <wps:bodyPr rot="0" vert="horz" wrap="square" lIns="91440" tIns="45720" rIns="91440" bIns="45720" anchor="t" anchorCtr="0">
                          <a:noAutofit/>
                        </wps:bodyPr>
                      </wps:wsp>
                    </wpg:wgp>
                  </a:graphicData>
                </a:graphic>
                <wp14:sizeRelH relativeFrom="page">
                  <wp14:pctWidth>0</wp14:pctWidth>
                </wp14:sizeRelH>
                <wp14:sizeRelV relativeFrom="page">
                  <wp14:pctHeight>0</wp14:pctHeight>
                </wp14:sizeRelV>
              </wp:anchor>
            </w:drawing>
          </mc:Choice>
          <mc:Fallback>
            <w:pict>
              <v:group w14:anchorId="6BE87415" id="Group 1073741896" o:spid="_x0000_s1113" style="position:absolute;margin-left:1.3pt;margin-top:29.3pt;width:450pt;height:177.3pt;z-index:253217792" coordsize="57150,2157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">
                <v:roundrect id="Text Box 10" o:spid="_x0000_s1114" style="position:absolute;top:6731;width:57150;height:14846;visibility:visible;mso-wrap-style:square;v-text-anchor:top" arcsize="514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" strokecolor="#5a5a5a [2109]">
                  <v:stroke joinstyle="miter"/>
                  <v:textbox inset=",5mm,,2.5mm">
                    <w:txbxContent>
                      <w:p w14:paraId="68F45A63" w14:textId="77777777" w:rsidR="002A1612" w:rsidRPr="008C6164" w:rsidRDefault="002A1612" w:rsidP="00AB129B">
                        <w:pPr>
                          <w:rPr>
                            <w:lang w:val="cs-CZ"/>
                          </w:rPr>
                        </w:pPr>
                        <w:r w:rsidRPr="008C6164">
                          <w:rPr>
                            <w:lang w:val="cs-CZ"/>
                          </w:rPr>
                          <w:t xml:space="preserve">Edison </w:t>
                        </w:r>
                        <w:r>
                          <w:rPr>
                            <w:lang w:val="cs-CZ"/>
                          </w:rPr>
                          <w:t xml:space="preserve">vám potvrdí úspěšné stažení programu krátkým potvrzovacím pípnutím. Jde o stejný zvuk, který se ozve při spuštění Edisona. </w:t>
                        </w:r>
                      </w:p>
                      <w:p w14:paraId="013C85C6" w14:textId="77777777" w:rsidR="002A1612" w:rsidRPr="008C6164" w:rsidRDefault="002A1612" w:rsidP="00AB129B">
                        <w:pPr>
                          <w:rPr>
                            <w:lang w:val="cs-CZ"/>
                          </w:rPr>
                        </w:pPr>
                        <w:r>
                          <w:rPr>
                            <w:lang w:val="cs-CZ"/>
                          </w:rPr>
                          <w:t>Pokud se program nestáhne správně, Edison vydá jiný zvuk. Tento zvuk oznamuje selhání stahování. Pokud jej Edison vydá, zkuste zahájit stahování znovu.</w:t>
                        </w:r>
                      </w:p>
                      <w:p w14:paraId="09E4AF6F" w14:textId="77777777" w:rsidR="002A1612" w:rsidRPr="008C6164" w:rsidRDefault="002A1612" w:rsidP="00AB129B">
                        <w:pPr>
                          <w:rPr>
                            <w:lang w:val="cs-CZ"/>
                          </w:rPr>
                        </w:pPr>
                      </w:p>
                    </w:txbxContent>
                  </v:textbox>
                </v:roundrect>
                <v:shape id="Picture 1073741898" o:spid="_x0000_s1115" type="#_x0000_t75" style="position:absolute;left:2032;width:8991;height:8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">
                  <v:imagedata r:id="rId42" o:title=""/>
                </v:shape>
                <v:shape id="_x0000_s1116" type="#_x0000_t202" style="position:absolute;left:10160;top:3048;width:15088;height:36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" filled="f" stroked="f">
                  <v:textbox>
                    <w:txbxContent>
                      <w:p w14:paraId="7CA48173" w14:textId="77777777" w:rsidR="002A1612" w:rsidRDefault="002A1612" w:rsidP="00AB129B">
                        <w:pPr>
                          <w:rPr>
                            <w:b/>
                            <w:color w:val="FF7000"/>
                            <w:sz w:val="28"/>
                            <w:szCs w:val="28"/>
                          </w:rPr>
                        </w:pPr>
                        <w:proofErr w:type="spellStart"/>
                        <w:r>
                          <w:rPr>
                            <w:b/>
                            <w:color w:val="FF7000"/>
                            <w:sz w:val="28"/>
                            <w:szCs w:val="28"/>
                          </w:rPr>
                          <w:t>Proč</w:t>
                        </w:r>
                        <w:proofErr w:type="spellEnd"/>
                        <w:r>
                          <w:rPr>
                            <w:b/>
                            <w:color w:val="FF7000"/>
                            <w:sz w:val="28"/>
                            <w:szCs w:val="28"/>
                          </w:rPr>
                          <w:t xml:space="preserve"> je to </w:t>
                        </w:r>
                        <w:proofErr w:type="spellStart"/>
                        <w:r>
                          <w:rPr>
                            <w:b/>
                            <w:color w:val="FF7000"/>
                            <w:sz w:val="28"/>
                            <w:szCs w:val="28"/>
                          </w:rPr>
                          <w:t>tak</w:t>
                        </w:r>
                        <w:proofErr w:type="spellEnd"/>
                        <w:r>
                          <w:rPr>
                            <w:b/>
                            <w:color w:val="FF7000"/>
                            <w:sz w:val="28"/>
                            <w:szCs w:val="28"/>
                          </w:rPr>
                          <w:t>?</w:t>
                        </w:r>
                      </w:p>
                      <w:p w14:paraId="4E071725" w14:textId="77777777" w:rsidR="002A1612" w:rsidRDefault="002A1612" w:rsidP="00AB129B">
                        <w:pPr>
                          <w:rPr>
                            <w:b/>
                            <w:color w:val="FF7000"/>
                            <w:sz w:val="28"/>
                            <w:szCs w:val="28"/>
                          </w:rPr>
                        </w:pPr>
                      </w:p>
                      <w:p w14:paraId="010FBA24" w14:textId="77777777" w:rsidR="002A1612" w:rsidRDefault="002A1612" w:rsidP="00AB129B">
                        <w:pPr>
                          <w:rPr>
                            <w:b/>
                            <w:color w:val="FF7000"/>
                            <w:sz w:val="28"/>
                            <w:szCs w:val="28"/>
                          </w:rPr>
                        </w:pPr>
                      </w:p>
                      <w:p w14:paraId="5364A66F" w14:textId="77777777" w:rsidR="002A1612" w:rsidRDefault="002A1612" w:rsidP="00AB129B">
                        <w:pPr>
                          <w:rPr>
                            <w:b/>
                            <w:color w:val="FF7000"/>
                            <w:sz w:val="28"/>
                            <w:szCs w:val="28"/>
                          </w:rPr>
                        </w:pPr>
                      </w:p>
                    </w:txbxContent>
                  </v:textbox>
                </v:shape>
                <w10:wrap type="topAndBottom"/>
              </v:group>
            </w:pict>
          </mc:Fallback>
        </mc:AlternateContent>
      </w:r>
      <w:r w:rsidRPr="00FE1D98">
        <w:rPr>
          <w:lang w:val="cs-CZ"/>
        </w:rPr>
        <w:t>Uslyšíte, jak se program stahuje do Edisona. Po skončení stahování se ozve pípnutí potvrzující úspěšné stažení. Dokud neuslyšíte toto pípnutí, Edisona neodpojujte!</w:t>
      </w:r>
    </w:p>
    <w:p w14:paraId="274CD430" w14:textId="77777777" w:rsidR="00AB129B" w:rsidRPr="00FE1D98" w:rsidRDefault="00AB129B" w:rsidP="00AB129B">
      <w:pPr>
        <w:rPr>
          <w:lang w:val="cs-CZ"/>
        </w:rPr>
      </w:pPr>
    </w:p>
    <w:p w14:paraId="49750FA7" w14:textId="77B733C2" w:rsidR="00AB129B" w:rsidRPr="00FE1D98" w:rsidRDefault="00AB129B" w:rsidP="00AB129B">
      <w:pPr>
        <w:rPr>
          <w:lang w:val="cs-CZ"/>
        </w:rPr>
      </w:pPr>
      <w:r w:rsidRPr="00FE1D98">
        <w:rPr>
          <w:lang w:val="cs-CZ"/>
        </w:rPr>
        <w:t xml:space="preserve">Poté, co uslyšíte zvuk potvrzující úspěšné stažení programu, odpojte od Edisona </w:t>
      </w:r>
      <w:r w:rsidR="007C36BC">
        <w:rPr>
          <w:lang w:val="cs-CZ"/>
        </w:rPr>
        <w:t>programovací</w:t>
      </w:r>
      <w:r w:rsidR="007C36BC" w:rsidRPr="00FE1D98">
        <w:rPr>
          <w:lang w:val="cs-CZ"/>
        </w:rPr>
        <w:t xml:space="preserve"> </w:t>
      </w:r>
      <w:r w:rsidRPr="00FE1D98">
        <w:rPr>
          <w:lang w:val="cs-CZ"/>
        </w:rPr>
        <w:t>kabel. Pro spuštění programu stiskněte jednou tlačítko pro spuštění (trojúhelníkové).</w:t>
      </w:r>
    </w:p>
    <w:p w14:paraId="2AE65635" w14:textId="77777777" w:rsidR="00AB129B" w:rsidRPr="00FE1D98" w:rsidRDefault="00AB129B" w:rsidP="00AB129B">
      <w:pPr>
        <w:pStyle w:val="Nadpis2"/>
        <w:rPr>
          <w:lang w:val="cs-CZ"/>
        </w:rPr>
      </w:pPr>
      <w:r w:rsidRPr="00FE1D98">
        <w:rPr>
          <w:lang w:val="cs-CZ"/>
        </w:rPr>
        <w:lastRenderedPageBreak/>
        <w:t>Vyzkoušejte si to!</w:t>
      </w:r>
    </w:p>
    <w:p w14:paraId="6185EF3E" w14:textId="77777777" w:rsidR="00AB129B" w:rsidRPr="00FE1D98" w:rsidRDefault="00AB129B" w:rsidP="00AB129B">
      <w:pPr>
        <w:rPr>
          <w:lang w:val="cs-CZ"/>
        </w:rPr>
      </w:pPr>
      <w:r w:rsidRPr="00FE1D98">
        <w:rPr>
          <w:lang w:val="cs-CZ"/>
        </w:rPr>
        <w:t xml:space="preserve">Načtěte do </w:t>
      </w:r>
      <w:proofErr w:type="spellStart"/>
      <w:r w:rsidRPr="00FE1D98">
        <w:rPr>
          <w:lang w:val="cs-CZ"/>
        </w:rPr>
        <w:t>EdScratche</w:t>
      </w:r>
      <w:proofErr w:type="spellEnd"/>
      <w:r w:rsidRPr="00FE1D98">
        <w:rPr>
          <w:lang w:val="cs-CZ"/>
        </w:rPr>
        <w:t xml:space="preserve"> předváděcí program </w:t>
      </w:r>
      <w:proofErr w:type="spellStart"/>
      <w:r w:rsidRPr="00FE1D98">
        <w:rPr>
          <w:b/>
          <w:color w:val="FF7000"/>
          <w:lang w:val="cs-CZ"/>
        </w:rPr>
        <w:t>Test_program</w:t>
      </w:r>
      <w:proofErr w:type="spellEnd"/>
      <w:r w:rsidRPr="00FE1D98">
        <w:rPr>
          <w:lang w:val="cs-CZ"/>
        </w:rPr>
        <w:t xml:space="preserve">. Stáhněte jej do Edisona a spusťte. Poté zodpovězte následující otázky. </w:t>
      </w:r>
    </w:p>
    <w:p w14:paraId="6A37FC01" w14:textId="77777777" w:rsidR="00AB129B" w:rsidRPr="00FE1D98" w:rsidRDefault="00AB129B" w:rsidP="00AB129B">
      <w:pPr>
        <w:pStyle w:val="Odstavecseseznamem"/>
        <w:numPr>
          <w:ilvl w:val="0"/>
          <w:numId w:val="4"/>
        </w:numPr>
        <w:rPr>
          <w:lang w:val="cs-CZ"/>
        </w:rPr>
      </w:pPr>
      <w:r w:rsidRPr="00FE1D98">
        <w:rPr>
          <w:lang w:val="cs-CZ"/>
        </w:rPr>
        <w:t xml:space="preserve">Ve které části prostředí </w:t>
      </w:r>
      <w:proofErr w:type="spellStart"/>
      <w:r w:rsidRPr="00FE1D98">
        <w:rPr>
          <w:lang w:val="cs-CZ"/>
        </w:rPr>
        <w:t>EdScratch</w:t>
      </w:r>
      <w:proofErr w:type="spellEnd"/>
      <w:r w:rsidRPr="00FE1D98">
        <w:rPr>
          <w:lang w:val="cs-CZ"/>
        </w:rPr>
        <w:t xml:space="preserve"> se nachází tlačítko </w:t>
      </w:r>
      <w:r w:rsidRPr="00FE1D98">
        <w:rPr>
          <w:color w:val="FF7000"/>
          <w:lang w:val="cs-CZ"/>
        </w:rPr>
        <w:t>Program Edison</w:t>
      </w:r>
      <w:r w:rsidRPr="00FE1D98">
        <w:rPr>
          <w:lang w:val="cs-CZ"/>
        </w:rPr>
        <w:t>?</w:t>
      </w:r>
    </w:p>
    <w:p w14:paraId="00CBB471" w14:textId="77777777" w:rsidR="00AB129B" w:rsidRPr="00FE1D98" w:rsidRDefault="00AB129B" w:rsidP="00AB129B">
      <w:pPr>
        <w:rPr>
          <w:lang w:val="cs-CZ"/>
        </w:rPr>
      </w:pPr>
      <w:r w:rsidRPr="00FE1D98">
        <w:rPr>
          <w:lang w:val="cs-CZ"/>
        </w:rPr>
        <w:t>________________________________________________________________________________</w:t>
      </w:r>
    </w:p>
    <w:p w14:paraId="21D6131E" w14:textId="77777777" w:rsidR="00AB129B" w:rsidRPr="00FE1D98" w:rsidRDefault="00AB129B" w:rsidP="00AB129B">
      <w:pPr>
        <w:rPr>
          <w:lang w:val="cs-CZ"/>
        </w:rPr>
      </w:pPr>
      <w:r w:rsidRPr="00FE1D98">
        <w:rPr>
          <w:lang w:val="cs-CZ"/>
        </w:rPr>
        <w:t>________________________________________________________________________________</w:t>
      </w:r>
    </w:p>
    <w:p w14:paraId="2CA824FE" w14:textId="77777777" w:rsidR="00AB129B" w:rsidRPr="00FE1D98" w:rsidRDefault="00AB129B" w:rsidP="00AB129B">
      <w:pPr>
        <w:tabs>
          <w:tab w:val="left" w:pos="910"/>
        </w:tabs>
        <w:rPr>
          <w:lang w:val="cs-CZ"/>
        </w:rPr>
      </w:pPr>
      <w:r w:rsidRPr="00FE1D98">
        <w:rPr>
          <w:lang w:val="cs-CZ"/>
        </w:rPr>
        <w:tab/>
      </w:r>
    </w:p>
    <w:p w14:paraId="499FE101" w14:textId="3D54A488" w:rsidR="00AB129B" w:rsidRPr="00FE1D98" w:rsidRDefault="00AB129B" w:rsidP="00AB129B">
      <w:pPr>
        <w:pStyle w:val="Odstavecseseznamem"/>
        <w:numPr>
          <w:ilvl w:val="0"/>
          <w:numId w:val="4"/>
        </w:numPr>
        <w:rPr>
          <w:lang w:val="cs-CZ"/>
        </w:rPr>
      </w:pPr>
      <w:r w:rsidRPr="00FE1D98">
        <w:rPr>
          <w:lang w:val="cs-CZ"/>
        </w:rPr>
        <w:t xml:space="preserve">Kolik varovných hlášek se zobrazí v ladícím panelu po načtení programu </w:t>
      </w:r>
      <w:proofErr w:type="spellStart"/>
      <w:r w:rsidRPr="00FE1D98">
        <w:rPr>
          <w:b/>
          <w:color w:val="FF7000"/>
          <w:lang w:val="cs-CZ"/>
        </w:rPr>
        <w:t>Test_program</w:t>
      </w:r>
      <w:proofErr w:type="spellEnd"/>
      <w:r w:rsidRPr="00FE1D98">
        <w:rPr>
          <w:lang w:val="cs-CZ"/>
        </w:rPr>
        <w:t>?</w:t>
      </w:r>
    </w:p>
    <w:p w14:paraId="1587B274" w14:textId="77777777" w:rsidR="00AB129B" w:rsidRPr="00FE1D98" w:rsidRDefault="00AB129B" w:rsidP="00AB129B">
      <w:pPr>
        <w:rPr>
          <w:lang w:val="cs-CZ"/>
        </w:rPr>
      </w:pPr>
      <w:r w:rsidRPr="00FE1D98">
        <w:rPr>
          <w:lang w:val="cs-CZ"/>
        </w:rPr>
        <w:t>________________________________________________________________________________</w:t>
      </w:r>
    </w:p>
    <w:p w14:paraId="11D5C816" w14:textId="77777777" w:rsidR="00AB129B" w:rsidRPr="00FE1D98" w:rsidRDefault="00AB129B" w:rsidP="00AB129B">
      <w:pPr>
        <w:rPr>
          <w:lang w:val="cs-CZ"/>
        </w:rPr>
      </w:pPr>
      <w:r w:rsidRPr="00FE1D98">
        <w:rPr>
          <w:lang w:val="cs-CZ"/>
        </w:rPr>
        <w:t>________________________________________________________________________________</w:t>
      </w:r>
    </w:p>
    <w:p w14:paraId="5169B375" w14:textId="77777777" w:rsidR="00AB129B" w:rsidRPr="00FE1D98" w:rsidRDefault="00AB129B" w:rsidP="00AB129B">
      <w:pPr>
        <w:rPr>
          <w:lang w:val="cs-CZ"/>
        </w:rPr>
      </w:pPr>
    </w:p>
    <w:p w14:paraId="5F166392" w14:textId="77777777" w:rsidR="00AB129B" w:rsidRPr="00FE1D98" w:rsidRDefault="00AB129B" w:rsidP="00AB129B">
      <w:pPr>
        <w:pStyle w:val="Odstavecseseznamem"/>
        <w:numPr>
          <w:ilvl w:val="0"/>
          <w:numId w:val="4"/>
        </w:numPr>
        <w:rPr>
          <w:lang w:val="cs-CZ"/>
        </w:rPr>
      </w:pPr>
      <w:r w:rsidRPr="00FE1D98">
        <w:rPr>
          <w:lang w:val="cs-CZ"/>
        </w:rPr>
        <w:t xml:space="preserve">Co robot provede po spuštění programu </w:t>
      </w:r>
      <w:proofErr w:type="spellStart"/>
      <w:r w:rsidRPr="00FE1D98">
        <w:rPr>
          <w:b/>
          <w:color w:val="FF7000"/>
          <w:lang w:val="cs-CZ"/>
        </w:rPr>
        <w:t>Test_program</w:t>
      </w:r>
      <w:proofErr w:type="spellEnd"/>
      <w:r w:rsidRPr="00FE1D98">
        <w:rPr>
          <w:lang w:val="cs-CZ"/>
        </w:rPr>
        <w:t>? Popište, co se děje.</w:t>
      </w:r>
    </w:p>
    <w:p w14:paraId="78F6D098" w14:textId="77777777" w:rsidR="00AB129B" w:rsidRPr="00FE1D98" w:rsidRDefault="00AB129B" w:rsidP="00AB129B">
      <w:pPr>
        <w:rPr>
          <w:lang w:val="cs-CZ"/>
        </w:rPr>
      </w:pPr>
      <w:r w:rsidRPr="00FE1D98">
        <w:rPr>
          <w:lang w:val="cs-CZ"/>
        </w:rPr>
        <w:t>________________________________________________________________________________</w:t>
      </w:r>
    </w:p>
    <w:p w14:paraId="2FAD6163" w14:textId="77777777" w:rsidR="00AB129B" w:rsidRPr="00FE1D98" w:rsidRDefault="00AB129B" w:rsidP="00AB129B">
      <w:pPr>
        <w:rPr>
          <w:lang w:val="cs-CZ"/>
        </w:rPr>
      </w:pPr>
      <w:r w:rsidRPr="00FE1D98">
        <w:rPr>
          <w:lang w:val="cs-CZ"/>
        </w:rPr>
        <w:t>________________________________________________________________________________</w:t>
      </w:r>
    </w:p>
    <w:p w14:paraId="297DEAB5" w14:textId="77777777" w:rsidR="00AB129B" w:rsidRPr="00FE1D98" w:rsidRDefault="00AB129B" w:rsidP="00AB129B">
      <w:pPr>
        <w:rPr>
          <w:lang w:val="cs-CZ"/>
        </w:rPr>
      </w:pPr>
      <w:r w:rsidRPr="00FE1D98">
        <w:rPr>
          <w:lang w:val="cs-CZ"/>
        </w:rPr>
        <w:t>________________________________________________________________________________</w:t>
      </w:r>
    </w:p>
    <w:p w14:paraId="5EA1F021" w14:textId="77777777" w:rsidR="00AB129B" w:rsidRPr="00FE1D98" w:rsidRDefault="00AB129B" w:rsidP="00AB129B">
      <w:pPr>
        <w:rPr>
          <w:lang w:val="cs-CZ"/>
        </w:rPr>
      </w:pPr>
      <w:r w:rsidRPr="00FE1D98">
        <w:rPr>
          <w:lang w:val="cs-CZ"/>
        </w:rPr>
        <w:t>________________________________________________________________________________</w:t>
      </w:r>
    </w:p>
    <w:p w14:paraId="0585FBAE" w14:textId="77777777" w:rsidR="00AB129B" w:rsidRPr="00FE1D98" w:rsidRDefault="00AB129B" w:rsidP="00AB129B">
      <w:pPr>
        <w:tabs>
          <w:tab w:val="left" w:pos="910"/>
        </w:tabs>
        <w:rPr>
          <w:lang w:val="cs-CZ"/>
        </w:rPr>
      </w:pPr>
      <w:r w:rsidRPr="00FE1D98">
        <w:rPr>
          <w:lang w:val="cs-CZ"/>
        </w:rPr>
        <w:t>________________________________________________________________________________</w:t>
      </w:r>
    </w:p>
    <w:p w14:paraId="001505F3" w14:textId="77777777" w:rsidR="00AB129B" w:rsidRPr="00FE1D98" w:rsidRDefault="00AB129B" w:rsidP="00AB129B">
      <w:pPr>
        <w:tabs>
          <w:tab w:val="left" w:pos="910"/>
        </w:tabs>
        <w:rPr>
          <w:lang w:val="cs-CZ"/>
        </w:rPr>
      </w:pPr>
    </w:p>
    <w:p w14:paraId="4191F68C" w14:textId="77777777" w:rsidR="00AB129B" w:rsidRPr="00FE1D98" w:rsidRDefault="00AB129B" w:rsidP="00AB129B">
      <w:pPr>
        <w:rPr>
          <w:lang w:val="cs-CZ"/>
        </w:rPr>
      </w:pPr>
    </w:p>
    <w:bookmarkEnd w:id="15"/>
    <w:p w14:paraId="17AC2657" w14:textId="77777777" w:rsidR="00AB129B" w:rsidRPr="00FE1D98" w:rsidRDefault="00AB129B" w:rsidP="00AB129B">
      <w:pPr>
        <w:rPr>
          <w:lang w:val="cs-CZ"/>
        </w:rPr>
      </w:pPr>
      <w:r w:rsidRPr="00FE1D98">
        <w:rPr>
          <w:lang w:val="cs-CZ"/>
        </w:rPr>
        <w:br w:type="page"/>
      </w:r>
    </w:p>
    <w:p w14:paraId="424791AD" w14:textId="1B329021" w:rsidR="00AB129B" w:rsidRPr="00FE1D98" w:rsidRDefault="00E16020" w:rsidP="00AB129B">
      <w:pPr>
        <w:pStyle w:val="Nadpis1"/>
        <w:rPr>
          <w:lang w:val="cs-CZ"/>
        </w:rPr>
      </w:pPr>
      <w:bookmarkStart w:id="16" w:name="_Toc19607154"/>
      <w:r w:rsidRPr="00FE1D98">
        <w:rPr>
          <w:noProof/>
          <w:lang w:val="cs-CZ"/>
        </w:rPr>
        <w:lastRenderedPageBreak/>
        <mc:AlternateContent>
          <mc:Choice Requires="wpg">
            <w:drawing>
              <wp:anchor distT="0" distB="0" distL="114300" distR="114300" simplePos="0" relativeHeight="253218816" behindDoc="0" locked="0" layoutInCell="1" allowOverlap="1" wp14:anchorId="391F5D28" wp14:editId="51864D8C">
                <wp:simplePos x="0" y="0"/>
                <wp:positionH relativeFrom="margin">
                  <wp:posOffset>3491230</wp:posOffset>
                </wp:positionH>
                <wp:positionV relativeFrom="paragraph">
                  <wp:posOffset>251129</wp:posOffset>
                </wp:positionV>
                <wp:extent cx="2615565" cy="1740535"/>
                <wp:effectExtent l="0" t="0" r="13335" b="12065"/>
                <wp:wrapSquare wrapText="bothSides"/>
                <wp:docPr id="1039" name="Group 1039"/>
                <wp:cNvGraphicFramePr/>
                <a:graphic xmlns:a="http://schemas.openxmlformats.org/drawingml/2006/main">
                  <a:graphicData uri="http://schemas.microsoft.com/office/word/2010/wordprocessingGroup">
                    <wpg:wgp>
                      <wpg:cNvGrpSpPr/>
                      <wpg:grpSpPr>
                        <a:xfrm>
                          <a:off x="0" y="0"/>
                          <a:ext cx="2615565" cy="1740535"/>
                          <a:chOff x="0" y="0"/>
                          <a:chExt cx="2615565" cy="1741509"/>
                        </a:xfrm>
                      </wpg:grpSpPr>
                      <wps:wsp>
                        <wps:cNvPr id="396" name="Text Box 3"/>
                        <wps:cNvSpPr txBox="1">
                          <a:spLocks noChangeArrowheads="1"/>
                        </wps:cNvSpPr>
                        <wps:spPr bwMode="auto">
                          <a:xfrm>
                            <a:off x="0" y="665682"/>
                            <a:ext cx="2615565" cy="1075827"/>
                          </a:xfrm>
                          <a:prstGeom prst="roundRect">
                            <a:avLst>
                              <a:gd name="adj" fmla="val 10454"/>
                            </a:avLst>
                          </a:prstGeom>
                          <a:solidFill>
                            <a:srgbClr val="FFFFFF"/>
                          </a:solidFill>
                          <a:ln w="9525">
                            <a:solidFill>
                              <a:schemeClr val="tx1">
                                <a:lumMod val="65000"/>
                                <a:lumOff val="35000"/>
                              </a:schemeClr>
                            </a:solidFill>
                            <a:miter lim="800000"/>
                            <a:headEnd/>
                            <a:tailEnd/>
                          </a:ln>
                        </wps:spPr>
                        <wps:txbx>
                          <w:txbxContent>
                            <w:p w14:paraId="769A97D7" w14:textId="6635EFFB" w:rsidR="002A1612" w:rsidRPr="00E50299" w:rsidRDefault="002A1612" w:rsidP="009040AE">
                              <w:pPr>
                                <w:jc w:val="center"/>
                                <w:rPr>
                                  <w:lang w:val="cs-CZ"/>
                                </w:rPr>
                              </w:pPr>
                              <w:r>
                                <w:rPr>
                                  <w:color w:val="FF7000"/>
                                  <w:lang w:val="cs-CZ"/>
                                </w:rPr>
                                <w:t xml:space="preserve">Ladicí panel </w:t>
                              </w:r>
                              <w:r>
                                <w:rPr>
                                  <w:lang w:val="cs-CZ"/>
                                </w:rPr>
                                <w:t xml:space="preserve">se </w:t>
                              </w:r>
                              <w:proofErr w:type="gramStart"/>
                              <w:r>
                                <w:rPr>
                                  <w:lang w:val="cs-CZ"/>
                                </w:rPr>
                                <w:t>nachází  v</w:t>
                              </w:r>
                              <w:proofErr w:type="gramEnd"/>
                              <w:r>
                                <w:rPr>
                                  <w:lang w:val="cs-CZ"/>
                                </w:rPr>
                                <w:t> </w:t>
                              </w:r>
                              <w:proofErr w:type="spellStart"/>
                              <w:r>
                                <w:rPr>
                                  <w:lang w:val="cs-CZ"/>
                                </w:rPr>
                                <w:t>EdScratchi</w:t>
                              </w:r>
                              <w:proofErr w:type="spellEnd"/>
                              <w:r>
                                <w:rPr>
                                  <w:lang w:val="cs-CZ"/>
                                </w:rPr>
                                <w:t xml:space="preserve"> pod paletou programovacích bloků a programovací plochou.</w:t>
                              </w:r>
                            </w:p>
                            <w:p w14:paraId="23C01170" w14:textId="77777777" w:rsidR="002A1612" w:rsidRPr="00E50299" w:rsidRDefault="002A1612" w:rsidP="00AB129B">
                              <w:pPr>
                                <w:rPr>
                                  <w:lang w:val="cs-CZ"/>
                                </w:rPr>
                              </w:pPr>
                            </w:p>
                          </w:txbxContent>
                        </wps:txbx>
                        <wps:bodyPr rot="0" vert="horz" wrap="square" lIns="91440" tIns="180000" rIns="91440" bIns="90000" anchor="t" anchorCtr="0">
                          <a:noAutofit/>
                        </wps:bodyPr>
                      </wps:wsp>
                      <wps:wsp>
                        <wps:cNvPr id="397" name="Text Box 2"/>
                        <wps:cNvSpPr txBox="1">
                          <a:spLocks noChangeArrowheads="1"/>
                        </wps:cNvSpPr>
                        <wps:spPr bwMode="auto">
                          <a:xfrm>
                            <a:off x="1027785" y="285293"/>
                            <a:ext cx="1485900" cy="365760"/>
                          </a:xfrm>
                          <a:prstGeom prst="rect">
                            <a:avLst/>
                          </a:prstGeom>
                          <a:noFill/>
                          <a:ln w="9525">
                            <a:noFill/>
                            <a:miter lim="800000"/>
                            <a:headEnd/>
                            <a:tailEnd/>
                          </a:ln>
                        </wps:spPr>
                        <wps:txbx>
                          <w:txbxContent>
                            <w:p w14:paraId="63FB7160" w14:textId="77777777" w:rsidR="002A1612" w:rsidRDefault="002A1612" w:rsidP="00AB129B">
                              <w:pPr>
                                <w:rPr>
                                  <w:b/>
                                  <w:color w:val="FF7000"/>
                                  <w:sz w:val="28"/>
                                  <w:szCs w:val="28"/>
                                </w:rPr>
                              </w:pPr>
                              <w:proofErr w:type="spellStart"/>
                              <w:r>
                                <w:rPr>
                                  <w:b/>
                                  <w:color w:val="FF7000"/>
                                  <w:sz w:val="28"/>
                                  <w:szCs w:val="28"/>
                                </w:rPr>
                                <w:t>Nezapomeňte</w:t>
                              </w:r>
                              <w:proofErr w:type="spellEnd"/>
                            </w:p>
                            <w:p w14:paraId="403952DB" w14:textId="77777777" w:rsidR="002A1612" w:rsidRDefault="002A1612" w:rsidP="00AB129B">
                              <w:pPr>
                                <w:rPr>
                                  <w:b/>
                                  <w:color w:val="FF7000"/>
                                  <w:sz w:val="28"/>
                                  <w:szCs w:val="28"/>
                                </w:rPr>
                              </w:pPr>
                            </w:p>
                          </w:txbxContent>
                        </wps:txbx>
                        <wps:bodyPr rot="0" vert="horz" wrap="square" lIns="91440" tIns="45720" rIns="91440" bIns="45720" anchor="t" anchorCtr="0">
                          <a:noAutofit/>
                        </wps:bodyPr>
                      </wps:wsp>
                      <pic:pic xmlns:pic="http://schemas.openxmlformats.org/drawingml/2006/picture">
                        <pic:nvPicPr>
                          <pic:cNvPr id="398" name="Picture 398"/>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218008" y="0"/>
                            <a:ext cx="899795" cy="899795"/>
                          </a:xfrm>
                          <a:prstGeom prst="rect">
                            <a:avLst/>
                          </a:prstGeom>
                        </pic:spPr>
                      </pic:pic>
                    </wpg:wgp>
                  </a:graphicData>
                </a:graphic>
                <wp14:sizeRelV relativeFrom="margin">
                  <wp14:pctHeight>0</wp14:pctHeight>
                </wp14:sizeRelV>
              </wp:anchor>
            </w:drawing>
          </mc:Choice>
          <mc:Fallback>
            <w:pict>
              <v:group w14:anchorId="391F5D28" id="Group 1039" o:spid="_x0000_s1117" style="position:absolute;margin-left:274.9pt;margin-top:19.75pt;width:205.95pt;height:137.05pt;z-index:253218816;mso-position-horizontal-relative:margin;mso-height-relative:margin" coordsize="26155,1741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">
                <v:roundrect id="Text Box 3" o:spid="_x0000_s1118" style="position:absolute;top:6656;width:26155;height:10759;visibility:visible;mso-wrap-style:square;v-text-anchor:top" arcsize="6851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" strokecolor="#5a5a5a [2109]">
                  <v:stroke joinstyle="miter"/>
                  <v:textbox inset=",5mm,,2.5mm">
                    <w:txbxContent>
                      <w:p w14:paraId="769A97D7" w14:textId="6635EFFB" w:rsidR="002A1612" w:rsidRPr="00E50299" w:rsidRDefault="002A1612" w:rsidP="009040AE">
                        <w:pPr>
                          <w:jc w:val="center"/>
                          <w:rPr>
                            <w:lang w:val="cs-CZ"/>
                          </w:rPr>
                        </w:pPr>
                        <w:r>
                          <w:rPr>
                            <w:color w:val="FF7000"/>
                            <w:lang w:val="cs-CZ"/>
                          </w:rPr>
                          <w:t xml:space="preserve">Ladicí panel </w:t>
                        </w:r>
                        <w:r>
                          <w:rPr>
                            <w:lang w:val="cs-CZ"/>
                          </w:rPr>
                          <w:t xml:space="preserve">se </w:t>
                        </w:r>
                        <w:proofErr w:type="gramStart"/>
                        <w:r>
                          <w:rPr>
                            <w:lang w:val="cs-CZ"/>
                          </w:rPr>
                          <w:t>nachází  v</w:t>
                        </w:r>
                        <w:proofErr w:type="gramEnd"/>
                        <w:r>
                          <w:rPr>
                            <w:lang w:val="cs-CZ"/>
                          </w:rPr>
                          <w:t> </w:t>
                        </w:r>
                        <w:proofErr w:type="spellStart"/>
                        <w:r>
                          <w:rPr>
                            <w:lang w:val="cs-CZ"/>
                          </w:rPr>
                          <w:t>EdScratchi</w:t>
                        </w:r>
                        <w:proofErr w:type="spellEnd"/>
                        <w:r>
                          <w:rPr>
                            <w:lang w:val="cs-CZ"/>
                          </w:rPr>
                          <w:t xml:space="preserve"> pod paletou programovacích bloků a programovací plochou.</w:t>
                        </w:r>
                      </w:p>
                      <w:p w14:paraId="23C01170" w14:textId="77777777" w:rsidR="002A1612" w:rsidRPr="00E50299" w:rsidRDefault="002A1612" w:rsidP="00AB129B">
                        <w:pPr>
                          <w:rPr>
                            <w:lang w:val="cs-CZ"/>
                          </w:rPr>
                        </w:pPr>
                      </w:p>
                    </w:txbxContent>
                  </v:textbox>
                </v:roundrect>
                <v:shape id="_x0000_s1119" type="#_x0000_t202" style="position:absolute;left:10277;top:2852;width:14859;height:3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" filled="f" stroked="f">
                  <v:textbox>
                    <w:txbxContent>
                      <w:p w14:paraId="63FB7160" w14:textId="77777777" w:rsidR="002A1612" w:rsidRDefault="002A1612" w:rsidP="00AB129B">
                        <w:pPr>
                          <w:rPr>
                            <w:b/>
                            <w:color w:val="FF7000"/>
                            <w:sz w:val="28"/>
                            <w:szCs w:val="28"/>
                          </w:rPr>
                        </w:pPr>
                        <w:proofErr w:type="spellStart"/>
                        <w:r>
                          <w:rPr>
                            <w:b/>
                            <w:color w:val="FF7000"/>
                            <w:sz w:val="28"/>
                            <w:szCs w:val="28"/>
                          </w:rPr>
                          <w:t>Nezapomeňte</w:t>
                        </w:r>
                        <w:proofErr w:type="spellEnd"/>
                      </w:p>
                      <w:p w14:paraId="403952DB" w14:textId="77777777" w:rsidR="002A1612" w:rsidRDefault="002A1612" w:rsidP="00AB129B">
                        <w:pPr>
                          <w:rPr>
                            <w:b/>
                            <w:color w:val="FF7000"/>
                            <w:sz w:val="28"/>
                            <w:szCs w:val="28"/>
                          </w:rPr>
                        </w:pPr>
                      </w:p>
                    </w:txbxContent>
                  </v:textbox>
                </v:shape>
                <v:shape id="Picture 398" o:spid="_x0000_s1120" type="#_x0000_t75" style="position:absolute;left:2180;width:8998;height:89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">
                  <v:imagedata r:id="rId49" o:title=""/>
                </v:shape>
                <w10:wrap type="square" anchorx="margin"/>
              </v:group>
            </w:pict>
          </mc:Fallback>
        </mc:AlternateContent>
      </w:r>
      <w:r w:rsidR="00AB129B" w:rsidRPr="00FE1D98">
        <w:rPr>
          <w:lang w:val="cs-CZ"/>
        </w:rPr>
        <w:t>U1-2.2 Prozkoumejte varovné hlášky</w:t>
      </w:r>
      <w:bookmarkEnd w:id="16"/>
    </w:p>
    <w:p w14:paraId="4EAC6AEB" w14:textId="51001173" w:rsidR="00AB129B" w:rsidRPr="00FE1D98" w:rsidRDefault="00AB129B" w:rsidP="00AB129B">
      <w:pPr>
        <w:rPr>
          <w:lang w:val="cs-CZ"/>
        </w:rPr>
      </w:pPr>
      <w:r w:rsidRPr="00FE1D98">
        <w:rPr>
          <w:lang w:val="cs-CZ"/>
        </w:rPr>
        <w:t xml:space="preserve">Některé programovací jazyky nabízejí speciální funkce usnadňující jejich používání. Jedním z příkladů takové funkce je </w:t>
      </w:r>
      <w:r w:rsidRPr="009040AE">
        <w:rPr>
          <w:color w:val="FF7000"/>
          <w:lang w:val="cs-CZ"/>
        </w:rPr>
        <w:t>Lad</w:t>
      </w:r>
      <w:r w:rsidR="00E16020" w:rsidRPr="009040AE">
        <w:rPr>
          <w:color w:val="FF7000"/>
          <w:lang w:val="cs-CZ"/>
        </w:rPr>
        <w:t>i</w:t>
      </w:r>
      <w:r w:rsidRPr="009040AE">
        <w:rPr>
          <w:color w:val="FF7000"/>
          <w:lang w:val="cs-CZ"/>
        </w:rPr>
        <w:t>cí panel</w:t>
      </w:r>
      <w:r w:rsidRPr="00FE1D98">
        <w:rPr>
          <w:lang w:val="cs-CZ"/>
        </w:rPr>
        <w:t xml:space="preserve"> v </w:t>
      </w:r>
      <w:proofErr w:type="spellStart"/>
      <w:r w:rsidRPr="00FE1D98">
        <w:rPr>
          <w:lang w:val="cs-CZ"/>
        </w:rPr>
        <w:t>EdScratchi</w:t>
      </w:r>
      <w:proofErr w:type="spellEnd"/>
      <w:r w:rsidRPr="00FE1D98">
        <w:rPr>
          <w:lang w:val="cs-CZ"/>
        </w:rPr>
        <w:t xml:space="preserve">. </w:t>
      </w:r>
    </w:p>
    <w:p w14:paraId="478EA7BE" w14:textId="2490D0F6" w:rsidR="00AB129B" w:rsidRPr="00FE1D98" w:rsidRDefault="00E16020" w:rsidP="00AB129B">
      <w:pPr>
        <w:rPr>
          <w:lang w:val="cs-CZ"/>
        </w:rPr>
      </w:pPr>
      <w:r>
        <w:rPr>
          <w:lang w:val="cs-CZ"/>
        </w:rPr>
        <w:t>K</w:t>
      </w:r>
      <w:r w:rsidR="00AB129B" w:rsidRPr="00FE1D98">
        <w:rPr>
          <w:lang w:val="cs-CZ"/>
        </w:rPr>
        <w:t>dyž píšeme program v</w:t>
      </w:r>
      <w:r>
        <w:rPr>
          <w:lang w:val="cs-CZ"/>
        </w:rPr>
        <w:t> </w:t>
      </w:r>
      <w:proofErr w:type="spellStart"/>
      <w:r w:rsidR="00AB129B" w:rsidRPr="00FE1D98">
        <w:rPr>
          <w:lang w:val="cs-CZ"/>
        </w:rPr>
        <w:t>EdScratch</w:t>
      </w:r>
      <w:r>
        <w:rPr>
          <w:lang w:val="cs-CZ"/>
        </w:rPr>
        <w:t>i</w:t>
      </w:r>
      <w:proofErr w:type="spellEnd"/>
      <w:r w:rsidR="00AB129B" w:rsidRPr="00FE1D98">
        <w:rPr>
          <w:lang w:val="cs-CZ"/>
        </w:rPr>
        <w:t xml:space="preserve">, </w:t>
      </w:r>
      <w:r>
        <w:rPr>
          <w:lang w:val="cs-CZ"/>
        </w:rPr>
        <w:t>můžeme někde udělat chybu.</w:t>
      </w:r>
      <w:r w:rsidR="00AB129B" w:rsidRPr="00FE1D98">
        <w:rPr>
          <w:lang w:val="cs-CZ"/>
        </w:rPr>
        <w:t xml:space="preserve"> V</w:t>
      </w:r>
      <w:r>
        <w:rPr>
          <w:lang w:val="cs-CZ"/>
        </w:rPr>
        <w:t> </w:t>
      </w:r>
      <w:r w:rsidR="00AB129B" w:rsidRPr="00FE1D98">
        <w:rPr>
          <w:lang w:val="cs-CZ"/>
        </w:rPr>
        <w:t>takovém případě se v Lad</w:t>
      </w:r>
      <w:r>
        <w:rPr>
          <w:lang w:val="cs-CZ"/>
        </w:rPr>
        <w:t>i</w:t>
      </w:r>
      <w:r w:rsidR="00AB129B" w:rsidRPr="00FE1D98">
        <w:rPr>
          <w:lang w:val="cs-CZ"/>
        </w:rPr>
        <w:t xml:space="preserve">cím panelu objeví varovná hláška. </w:t>
      </w:r>
    </w:p>
    <w:p w14:paraId="46C5ECDB" w14:textId="77777777" w:rsidR="00AB129B" w:rsidRPr="00FE1D98" w:rsidRDefault="00AB129B" w:rsidP="00AB129B">
      <w:pPr>
        <w:rPr>
          <w:lang w:val="cs-CZ"/>
        </w:rPr>
      </w:pPr>
    </w:p>
    <w:p w14:paraId="321C5651" w14:textId="0978C632" w:rsidR="00AB129B" w:rsidRPr="00FE1D98" w:rsidRDefault="00AB129B" w:rsidP="00AB129B">
      <w:pPr>
        <w:rPr>
          <w:lang w:val="cs-CZ"/>
        </w:rPr>
      </w:pPr>
      <w:r w:rsidRPr="00FE1D98">
        <w:rPr>
          <w:noProof/>
          <w:lang w:val="cs-CZ"/>
        </w:rPr>
        <mc:AlternateContent>
          <mc:Choice Requires="wpg">
            <w:drawing>
              <wp:anchor distT="0" distB="0" distL="114300" distR="114300" simplePos="0" relativeHeight="253219840" behindDoc="0" locked="0" layoutInCell="1" allowOverlap="1" wp14:anchorId="223B2074" wp14:editId="2859E394">
                <wp:simplePos x="0" y="0"/>
                <wp:positionH relativeFrom="column">
                  <wp:posOffset>-28575</wp:posOffset>
                </wp:positionH>
                <wp:positionV relativeFrom="paragraph">
                  <wp:posOffset>302895</wp:posOffset>
                </wp:positionV>
                <wp:extent cx="5715000" cy="3227705"/>
                <wp:effectExtent l="0" t="0" r="19050" b="10795"/>
                <wp:wrapTopAndBottom/>
                <wp:docPr id="1073741914" name="Group 1073741914"/>
                <wp:cNvGraphicFramePr/>
                <a:graphic xmlns:a="http://schemas.openxmlformats.org/drawingml/2006/main">
                  <a:graphicData uri="http://schemas.microsoft.com/office/word/2010/wordprocessingGroup">
                    <wpg:wgp>
                      <wpg:cNvGrpSpPr/>
                      <wpg:grpSpPr>
                        <a:xfrm>
                          <a:off x="0" y="0"/>
                          <a:ext cx="5715000" cy="3227705"/>
                          <a:chOff x="0" y="-23859"/>
                          <a:chExt cx="5715000" cy="3230150"/>
                        </a:xfrm>
                      </wpg:grpSpPr>
                      <wps:wsp>
                        <wps:cNvPr id="399" name="Text Box 14"/>
                        <wps:cNvSpPr txBox="1">
                          <a:spLocks noChangeArrowheads="1"/>
                        </wps:cNvSpPr>
                        <wps:spPr bwMode="auto">
                          <a:xfrm>
                            <a:off x="0" y="652007"/>
                            <a:ext cx="5715000" cy="2554284"/>
                          </a:xfrm>
                          <a:prstGeom prst="roundRect">
                            <a:avLst>
                              <a:gd name="adj" fmla="val 3864"/>
                            </a:avLst>
                          </a:prstGeom>
                          <a:solidFill>
                            <a:srgbClr val="FFFFFF"/>
                          </a:solidFill>
                          <a:ln w="9525">
                            <a:solidFill>
                              <a:schemeClr val="tx1">
                                <a:lumMod val="65000"/>
                                <a:lumOff val="35000"/>
                              </a:schemeClr>
                            </a:solidFill>
                            <a:miter lim="800000"/>
                            <a:headEnd/>
                            <a:tailEnd/>
                          </a:ln>
                        </wps:spPr>
                        <wps:txbx>
                          <w:txbxContent>
                            <w:p w14:paraId="2E52FF38" w14:textId="5478597D" w:rsidR="002A1612" w:rsidRPr="0042423B" w:rsidRDefault="002A1612" w:rsidP="00AB129B">
                              <w:pPr>
                                <w:rPr>
                                  <w:lang w:val="cs-CZ"/>
                                </w:rPr>
                              </w:pPr>
                              <w:r w:rsidRPr="0042423B">
                                <w:rPr>
                                  <w:b/>
                                  <w:noProof/>
                                  <w:lang w:val="cs-CZ"/>
                                </w:rPr>
                                <w:drawing>
                                  <wp:inline distT="0" distB="0" distL="0" distR="0" wp14:anchorId="64EBE3E6" wp14:editId="4892CE3D">
                                    <wp:extent cx="488950" cy="420596"/>
                                    <wp:effectExtent l="0" t="0" r="6350" b="0"/>
                                    <wp:docPr id="5" name="Picture 1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48" name="warning-no-background.png"/>
                                            <pic:cNvPicPr/>
                                          </pic:nvPicPr>
                                          <pic:blipFill>
                                            <a:blip r:embed="rId72">
                                              <a:extLst>
                                                <a:ext uri="{28A0092B-C50C-407E-A947-70E740481C1C}">
                                                  <a14:useLocalDpi xmlns:a14="http://schemas.microsoft.com/office/drawing/2010/main" val="0"/>
                                                </a:ext>
                                              </a:extLst>
                                            </a:blip>
                                            <a:stretch>
                                              <a:fillRect/>
                                            </a:stretch>
                                          </pic:blipFill>
                                          <pic:spPr>
                                            <a:xfrm>
                                              <a:off x="0" y="0"/>
                                              <a:ext cx="502766" cy="432480"/>
                                            </a:xfrm>
                                            <a:prstGeom prst="rect">
                                              <a:avLst/>
                                            </a:prstGeom>
                                          </pic:spPr>
                                        </pic:pic>
                                      </a:graphicData>
                                    </a:graphic>
                                  </wp:inline>
                                </w:drawing>
                              </w:r>
                              <w:r>
                                <w:rPr>
                                  <w:b/>
                                  <w:color w:val="FF7000"/>
                                  <w:lang w:val="cs-CZ"/>
                                </w:rPr>
                                <w:t xml:space="preserve"> </w:t>
                              </w:r>
                              <w:r w:rsidRPr="0042423B">
                                <w:rPr>
                                  <w:b/>
                                  <w:color w:val="FF7000"/>
                                  <w:lang w:val="cs-CZ"/>
                                </w:rPr>
                                <w:t>Žluté varovné</w:t>
                              </w:r>
                              <w:r>
                                <w:rPr>
                                  <w:b/>
                                  <w:color w:val="FF7000"/>
                                  <w:lang w:val="cs-CZ"/>
                                </w:rPr>
                                <w:t xml:space="preserve"> hlášky </w:t>
                              </w:r>
                              <w:proofErr w:type="gramStart"/>
                              <w:r>
                                <w:rPr>
                                  <w:lang w:val="cs-CZ"/>
                                </w:rPr>
                                <w:t>slouží</w:t>
                              </w:r>
                              <w:proofErr w:type="gramEnd"/>
                              <w:r>
                                <w:rPr>
                                  <w:lang w:val="cs-CZ"/>
                                </w:rPr>
                                <w:t xml:space="preserve"> k upozornění. Těmito hláškami vám </w:t>
                              </w:r>
                              <w:proofErr w:type="spellStart"/>
                              <w:r>
                                <w:rPr>
                                  <w:lang w:val="cs-CZ"/>
                                </w:rPr>
                                <w:t>EdScratch</w:t>
                              </w:r>
                              <w:proofErr w:type="spellEnd"/>
                              <w:r>
                                <w:rPr>
                                  <w:lang w:val="cs-CZ"/>
                                </w:rPr>
                                <w:t xml:space="preserve"> sděluje: „Pozor! Tohle možná nebude fungovat tak, jak byste si představovali</w:t>
                              </w:r>
                              <w:r w:rsidRPr="0042423B">
                                <w:rPr>
                                  <w:lang w:val="cs-CZ"/>
                                </w:rPr>
                                <w:t>.”</w:t>
                              </w:r>
                              <w:r>
                                <w:rPr>
                                  <w:lang w:val="cs-CZ"/>
                                </w:rPr>
                                <w:t xml:space="preserve"> Programy se žlutými varovnými hláškami v ladicím panelu však přesto můžete stáhnout. </w:t>
                              </w:r>
                            </w:p>
                            <w:p w14:paraId="4115DCFD" w14:textId="11159013" w:rsidR="002A1612" w:rsidRPr="0042423B" w:rsidRDefault="002A1612" w:rsidP="00AB129B">
                              <w:pPr>
                                <w:rPr>
                                  <w:lang w:val="cs-CZ"/>
                                </w:rPr>
                              </w:pPr>
                              <w:r w:rsidRPr="0042423B">
                                <w:rPr>
                                  <w:b/>
                                  <w:noProof/>
                                  <w:lang w:val="cs-CZ"/>
                                </w:rPr>
                                <w:drawing>
                                  <wp:inline distT="0" distB="0" distL="0" distR="0" wp14:anchorId="42FED247" wp14:editId="44D5B8A5">
                                    <wp:extent cx="564735" cy="485775"/>
                                    <wp:effectExtent l="0" t="0" r="6985" b="0"/>
                                    <wp:docPr id="8" name="Picture 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49" name="error-no-background.png"/>
                                            <pic:cNvPicPr/>
                                          </pic:nvPicPr>
                                          <pic:blipFill>
                                            <a:blip r:embed="rId73">
                                              <a:extLst>
                                                <a:ext uri="{28A0092B-C50C-407E-A947-70E740481C1C}">
                                                  <a14:useLocalDpi xmlns:a14="http://schemas.microsoft.com/office/drawing/2010/main" val="0"/>
                                                </a:ext>
                                              </a:extLst>
                                            </a:blip>
                                            <a:stretch>
                                              <a:fillRect/>
                                            </a:stretch>
                                          </pic:blipFill>
                                          <pic:spPr>
                                            <a:xfrm>
                                              <a:off x="0" y="0"/>
                                              <a:ext cx="571923" cy="491958"/>
                                            </a:xfrm>
                                            <a:prstGeom prst="rect">
                                              <a:avLst/>
                                            </a:prstGeom>
                                          </pic:spPr>
                                        </pic:pic>
                                      </a:graphicData>
                                    </a:graphic>
                                  </wp:inline>
                                </w:drawing>
                              </w:r>
                              <w:r>
                                <w:rPr>
                                  <w:b/>
                                  <w:color w:val="FF7000"/>
                                  <w:lang w:val="cs-CZ"/>
                                </w:rPr>
                                <w:t>Červené varovné hlášky</w:t>
                              </w:r>
                              <w:r w:rsidRPr="0042423B">
                                <w:rPr>
                                  <w:lang w:val="cs-CZ"/>
                                </w:rPr>
                                <w:t xml:space="preserve"> </w:t>
                              </w:r>
                              <w:proofErr w:type="gramStart"/>
                              <w:r>
                                <w:rPr>
                                  <w:lang w:val="cs-CZ"/>
                                </w:rPr>
                                <w:t>slouží</w:t>
                              </w:r>
                              <w:proofErr w:type="gramEnd"/>
                              <w:r>
                                <w:rPr>
                                  <w:lang w:val="cs-CZ"/>
                                </w:rPr>
                                <w:t xml:space="preserve"> jako „stopka“</w:t>
                              </w:r>
                              <w:r w:rsidRPr="0042423B">
                                <w:rPr>
                                  <w:lang w:val="cs-CZ"/>
                                </w:rPr>
                                <w:t>.</w:t>
                              </w:r>
                              <w:r>
                                <w:rPr>
                                  <w:lang w:val="cs-CZ"/>
                                </w:rPr>
                                <w:t xml:space="preserve"> Těmito hláškami </w:t>
                              </w:r>
                              <w:proofErr w:type="spellStart"/>
                              <w:r>
                                <w:rPr>
                                  <w:lang w:val="cs-CZ"/>
                                </w:rPr>
                                <w:t>EdScratch</w:t>
                              </w:r>
                              <w:proofErr w:type="spellEnd"/>
                              <w:r>
                                <w:rPr>
                                  <w:lang w:val="cs-CZ"/>
                                </w:rPr>
                                <w:t xml:space="preserve"> upozorňuje:</w:t>
                              </w:r>
                              <w:r w:rsidRPr="0042423B">
                                <w:rPr>
                                  <w:lang w:val="cs-CZ"/>
                                </w:rPr>
                                <w:t xml:space="preserve"> </w:t>
                              </w:r>
                              <w:r>
                                <w:rPr>
                                  <w:lang w:val="cs-CZ"/>
                                </w:rPr>
                                <w:t>„Je mi líto! Tomuto programu Edison nebude rozumět.</w:t>
                              </w:r>
                              <w:r w:rsidRPr="0042423B">
                                <w:rPr>
                                  <w:lang w:val="cs-CZ"/>
                                </w:rPr>
                                <w:t xml:space="preserve">” </w:t>
                              </w:r>
                              <w:r>
                                <w:rPr>
                                  <w:lang w:val="cs-CZ"/>
                                </w:rPr>
                                <w:t xml:space="preserve">Pokud se v ladícím panelu objeví nějaká červená varovná hláška, nebudete moci daný program do Edisona vůbec stáhnout. </w:t>
                              </w:r>
                            </w:p>
                          </w:txbxContent>
                        </wps:txbx>
                        <wps:bodyPr rot="0" vert="horz" wrap="square" lIns="91440" tIns="180000" rIns="91440" bIns="90000" anchor="t" anchorCtr="0">
                          <a:noAutofit/>
                        </wps:bodyPr>
                      </wps:wsp>
                      <pic:pic xmlns:pic="http://schemas.openxmlformats.org/drawingml/2006/picture">
                        <pic:nvPicPr>
                          <pic:cNvPr id="400" name="Picture 400"/>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210710" y="-23859"/>
                            <a:ext cx="899795" cy="899795"/>
                          </a:xfrm>
                          <a:prstGeom prst="rect">
                            <a:avLst/>
                          </a:prstGeom>
                        </pic:spPr>
                      </pic:pic>
                      <wps:wsp>
                        <wps:cNvPr id="401" name="Text Box 2"/>
                        <wps:cNvSpPr txBox="1">
                          <a:spLocks noChangeArrowheads="1"/>
                        </wps:cNvSpPr>
                        <wps:spPr bwMode="auto">
                          <a:xfrm>
                            <a:off x="1009815" y="286247"/>
                            <a:ext cx="1590261" cy="365760"/>
                          </a:xfrm>
                          <a:prstGeom prst="rect">
                            <a:avLst/>
                          </a:prstGeom>
                          <a:noFill/>
                          <a:ln w="9525">
                            <a:noFill/>
                            <a:miter lim="800000"/>
                            <a:headEnd/>
                            <a:tailEnd/>
                          </a:ln>
                        </wps:spPr>
                        <wps:txbx>
                          <w:txbxContent>
                            <w:p w14:paraId="56197D63" w14:textId="77777777" w:rsidR="002A1612" w:rsidRDefault="002A1612" w:rsidP="00AB129B">
                              <w:pPr>
                                <w:rPr>
                                  <w:b/>
                                  <w:color w:val="FF7000"/>
                                  <w:sz w:val="28"/>
                                  <w:szCs w:val="28"/>
                                </w:rPr>
                              </w:pPr>
                              <w:proofErr w:type="spellStart"/>
                              <w:r>
                                <w:rPr>
                                  <w:b/>
                                  <w:color w:val="FF7000"/>
                                  <w:sz w:val="28"/>
                                  <w:szCs w:val="28"/>
                                </w:rPr>
                                <w:t>Proč</w:t>
                              </w:r>
                              <w:proofErr w:type="spellEnd"/>
                              <w:r>
                                <w:rPr>
                                  <w:b/>
                                  <w:color w:val="FF7000"/>
                                  <w:sz w:val="28"/>
                                  <w:szCs w:val="28"/>
                                </w:rPr>
                                <w:t xml:space="preserve"> je to </w:t>
                              </w:r>
                              <w:proofErr w:type="spellStart"/>
                              <w:r>
                                <w:rPr>
                                  <w:b/>
                                  <w:color w:val="FF7000"/>
                                  <w:sz w:val="28"/>
                                  <w:szCs w:val="28"/>
                                </w:rPr>
                                <w:t>tak</w:t>
                              </w:r>
                              <w:proofErr w:type="spellEnd"/>
                              <w:r>
                                <w:rPr>
                                  <w:b/>
                                  <w:color w:val="FF7000"/>
                                  <w:sz w:val="28"/>
                                  <w:szCs w:val="28"/>
                                </w:rPr>
                                <w:t>?</w:t>
                              </w:r>
                            </w:p>
                            <w:p w14:paraId="2AEC2AF0" w14:textId="77777777" w:rsidR="002A1612" w:rsidRDefault="002A1612" w:rsidP="00AB129B">
                              <w:pPr>
                                <w:rPr>
                                  <w:b/>
                                  <w:color w:val="FF7000"/>
                                  <w:sz w:val="28"/>
                                  <w:szCs w:val="28"/>
                                </w:rPr>
                              </w:pP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223B2074" id="Group 1073741914" o:spid="_x0000_s1121" style="position:absolute;margin-left:-2.25pt;margin-top:23.85pt;width:450pt;height:254.15pt;z-index:253219840;mso-height-relative:margin" coordorigin=",-238" coordsize="57150,3230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">
                <v:roundrect id="Text Box 14" o:spid="_x0000_s1122" style="position:absolute;top:6520;width:57150;height:25542;visibility:visible;mso-wrap-style:square;v-text-anchor:top" arcsize="253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" strokecolor="#5a5a5a [2109]">
                  <v:stroke joinstyle="miter"/>
                  <v:textbox inset=",5mm,,2.5mm">
                    <w:txbxContent>
                      <w:p w14:paraId="2E52FF38" w14:textId="5478597D" w:rsidR="002A1612" w:rsidRPr="0042423B" w:rsidRDefault="002A1612" w:rsidP="00AB129B">
                        <w:pPr>
                          <w:rPr>
                            <w:lang w:val="cs-CZ"/>
                          </w:rPr>
                        </w:pPr>
                        <w:r w:rsidRPr="0042423B">
                          <w:rPr>
                            <w:b/>
                            <w:noProof/>
                            <w:lang w:val="cs-CZ"/>
                          </w:rPr>
                          <w:drawing>
                            <wp:inline distT="0" distB="0" distL="0" distR="0" wp14:anchorId="64EBE3E6" wp14:editId="4892CE3D">
                              <wp:extent cx="488950" cy="420596"/>
                              <wp:effectExtent l="0" t="0" r="6350" b="0"/>
                              <wp:docPr id="5" name="Picture 1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48" name="warning-no-background.png"/>
                                      <pic:cNvPicPr/>
                                    </pic:nvPicPr>
                                    <pic:blipFill>
                                      <a:blip r:embed="rId72">
                                        <a:extLst>
                                          <a:ext uri="{28A0092B-C50C-407E-A947-70E740481C1C}">
                                            <a14:useLocalDpi xmlns:a14="http://schemas.microsoft.com/office/drawing/2010/main" val="0"/>
                                          </a:ext>
                                        </a:extLst>
                                      </a:blip>
                                      <a:stretch>
                                        <a:fillRect/>
                                      </a:stretch>
                                    </pic:blipFill>
                                    <pic:spPr>
                                      <a:xfrm>
                                        <a:off x="0" y="0"/>
                                        <a:ext cx="502766" cy="432480"/>
                                      </a:xfrm>
                                      <a:prstGeom prst="rect">
                                        <a:avLst/>
                                      </a:prstGeom>
                                    </pic:spPr>
                                  </pic:pic>
                                </a:graphicData>
                              </a:graphic>
                            </wp:inline>
                          </w:drawing>
                        </w:r>
                        <w:r>
                          <w:rPr>
                            <w:b/>
                            <w:color w:val="FF7000"/>
                            <w:lang w:val="cs-CZ"/>
                          </w:rPr>
                          <w:t xml:space="preserve"> </w:t>
                        </w:r>
                        <w:r w:rsidRPr="0042423B">
                          <w:rPr>
                            <w:b/>
                            <w:color w:val="FF7000"/>
                            <w:lang w:val="cs-CZ"/>
                          </w:rPr>
                          <w:t>Žluté varovné</w:t>
                        </w:r>
                        <w:r>
                          <w:rPr>
                            <w:b/>
                            <w:color w:val="FF7000"/>
                            <w:lang w:val="cs-CZ"/>
                          </w:rPr>
                          <w:t xml:space="preserve"> hlášky </w:t>
                        </w:r>
                        <w:proofErr w:type="gramStart"/>
                        <w:r>
                          <w:rPr>
                            <w:lang w:val="cs-CZ"/>
                          </w:rPr>
                          <w:t>slouží</w:t>
                        </w:r>
                        <w:proofErr w:type="gramEnd"/>
                        <w:r>
                          <w:rPr>
                            <w:lang w:val="cs-CZ"/>
                          </w:rPr>
                          <w:t xml:space="preserve"> k upozornění. Těmito hláškami vám </w:t>
                        </w:r>
                        <w:proofErr w:type="spellStart"/>
                        <w:r>
                          <w:rPr>
                            <w:lang w:val="cs-CZ"/>
                          </w:rPr>
                          <w:t>EdScratch</w:t>
                        </w:r>
                        <w:proofErr w:type="spellEnd"/>
                        <w:r>
                          <w:rPr>
                            <w:lang w:val="cs-CZ"/>
                          </w:rPr>
                          <w:t xml:space="preserve"> sděluje: „Pozor! Tohle možná nebude fungovat tak, jak byste si představovali</w:t>
                        </w:r>
                        <w:r w:rsidRPr="0042423B">
                          <w:rPr>
                            <w:lang w:val="cs-CZ"/>
                          </w:rPr>
                          <w:t>.”</w:t>
                        </w:r>
                        <w:r>
                          <w:rPr>
                            <w:lang w:val="cs-CZ"/>
                          </w:rPr>
                          <w:t xml:space="preserve"> Programy se žlutými varovnými hláškami v ladicím panelu však přesto můžete stáhnout. </w:t>
                        </w:r>
                      </w:p>
                      <w:p w14:paraId="4115DCFD" w14:textId="11159013" w:rsidR="002A1612" w:rsidRPr="0042423B" w:rsidRDefault="002A1612" w:rsidP="00AB129B">
                        <w:pPr>
                          <w:rPr>
                            <w:lang w:val="cs-CZ"/>
                          </w:rPr>
                        </w:pPr>
                        <w:r w:rsidRPr="0042423B">
                          <w:rPr>
                            <w:b/>
                            <w:noProof/>
                            <w:lang w:val="cs-CZ"/>
                          </w:rPr>
                          <w:drawing>
                            <wp:inline distT="0" distB="0" distL="0" distR="0" wp14:anchorId="42FED247" wp14:editId="44D5B8A5">
                              <wp:extent cx="564735" cy="485775"/>
                              <wp:effectExtent l="0" t="0" r="6985" b="0"/>
                              <wp:docPr id="8" name="Picture 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49" name="error-no-background.png"/>
                                      <pic:cNvPicPr/>
                                    </pic:nvPicPr>
                                    <pic:blipFill>
                                      <a:blip r:embed="rId73">
                                        <a:extLst>
                                          <a:ext uri="{28A0092B-C50C-407E-A947-70E740481C1C}">
                                            <a14:useLocalDpi xmlns:a14="http://schemas.microsoft.com/office/drawing/2010/main" val="0"/>
                                          </a:ext>
                                        </a:extLst>
                                      </a:blip>
                                      <a:stretch>
                                        <a:fillRect/>
                                      </a:stretch>
                                    </pic:blipFill>
                                    <pic:spPr>
                                      <a:xfrm>
                                        <a:off x="0" y="0"/>
                                        <a:ext cx="571923" cy="491958"/>
                                      </a:xfrm>
                                      <a:prstGeom prst="rect">
                                        <a:avLst/>
                                      </a:prstGeom>
                                    </pic:spPr>
                                  </pic:pic>
                                </a:graphicData>
                              </a:graphic>
                            </wp:inline>
                          </w:drawing>
                        </w:r>
                        <w:r>
                          <w:rPr>
                            <w:b/>
                            <w:color w:val="FF7000"/>
                            <w:lang w:val="cs-CZ"/>
                          </w:rPr>
                          <w:t>Červené varovné hlášky</w:t>
                        </w:r>
                        <w:r w:rsidRPr="0042423B">
                          <w:rPr>
                            <w:lang w:val="cs-CZ"/>
                          </w:rPr>
                          <w:t xml:space="preserve"> </w:t>
                        </w:r>
                        <w:proofErr w:type="gramStart"/>
                        <w:r>
                          <w:rPr>
                            <w:lang w:val="cs-CZ"/>
                          </w:rPr>
                          <w:t>slouží</w:t>
                        </w:r>
                        <w:proofErr w:type="gramEnd"/>
                        <w:r>
                          <w:rPr>
                            <w:lang w:val="cs-CZ"/>
                          </w:rPr>
                          <w:t xml:space="preserve"> jako „stopka“</w:t>
                        </w:r>
                        <w:r w:rsidRPr="0042423B">
                          <w:rPr>
                            <w:lang w:val="cs-CZ"/>
                          </w:rPr>
                          <w:t>.</w:t>
                        </w:r>
                        <w:r>
                          <w:rPr>
                            <w:lang w:val="cs-CZ"/>
                          </w:rPr>
                          <w:t xml:space="preserve"> Těmito hláškami </w:t>
                        </w:r>
                        <w:proofErr w:type="spellStart"/>
                        <w:r>
                          <w:rPr>
                            <w:lang w:val="cs-CZ"/>
                          </w:rPr>
                          <w:t>EdScratch</w:t>
                        </w:r>
                        <w:proofErr w:type="spellEnd"/>
                        <w:r>
                          <w:rPr>
                            <w:lang w:val="cs-CZ"/>
                          </w:rPr>
                          <w:t xml:space="preserve"> upozorňuje:</w:t>
                        </w:r>
                        <w:r w:rsidRPr="0042423B">
                          <w:rPr>
                            <w:lang w:val="cs-CZ"/>
                          </w:rPr>
                          <w:t xml:space="preserve"> </w:t>
                        </w:r>
                        <w:r>
                          <w:rPr>
                            <w:lang w:val="cs-CZ"/>
                          </w:rPr>
                          <w:t>„Je mi líto! Tomuto programu Edison nebude rozumět.</w:t>
                        </w:r>
                        <w:r w:rsidRPr="0042423B">
                          <w:rPr>
                            <w:lang w:val="cs-CZ"/>
                          </w:rPr>
                          <w:t xml:space="preserve">” </w:t>
                        </w:r>
                        <w:r>
                          <w:rPr>
                            <w:lang w:val="cs-CZ"/>
                          </w:rPr>
                          <w:t xml:space="preserve">Pokud se v ladícím panelu objeví nějaká červená varovná hláška, nebudete moci daný program do Edisona vůbec stáhnout. </w:t>
                        </w:r>
                      </w:p>
                    </w:txbxContent>
                  </v:textbox>
                </v:roundrect>
                <v:shape id="Picture 400" o:spid="_x0000_s1123" type="#_x0000_t75" style="position:absolute;left:2107;top:-238;width:8998;height:89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">
                  <v:imagedata r:id="rId42" o:title=""/>
                </v:shape>
                <v:shape id="_x0000_s1124" type="#_x0000_t202" style="position:absolute;left:10098;top:2862;width:15902;height:3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" filled="f" stroked="f">
                  <v:textbox>
                    <w:txbxContent>
                      <w:p w14:paraId="56197D63" w14:textId="77777777" w:rsidR="002A1612" w:rsidRDefault="002A1612" w:rsidP="00AB129B">
                        <w:pPr>
                          <w:rPr>
                            <w:b/>
                            <w:color w:val="FF7000"/>
                            <w:sz w:val="28"/>
                            <w:szCs w:val="28"/>
                          </w:rPr>
                        </w:pPr>
                        <w:proofErr w:type="spellStart"/>
                        <w:r>
                          <w:rPr>
                            <w:b/>
                            <w:color w:val="FF7000"/>
                            <w:sz w:val="28"/>
                            <w:szCs w:val="28"/>
                          </w:rPr>
                          <w:t>Proč</w:t>
                        </w:r>
                        <w:proofErr w:type="spellEnd"/>
                        <w:r>
                          <w:rPr>
                            <w:b/>
                            <w:color w:val="FF7000"/>
                            <w:sz w:val="28"/>
                            <w:szCs w:val="28"/>
                          </w:rPr>
                          <w:t xml:space="preserve"> je to </w:t>
                        </w:r>
                        <w:proofErr w:type="spellStart"/>
                        <w:r>
                          <w:rPr>
                            <w:b/>
                            <w:color w:val="FF7000"/>
                            <w:sz w:val="28"/>
                            <w:szCs w:val="28"/>
                          </w:rPr>
                          <w:t>tak</w:t>
                        </w:r>
                        <w:proofErr w:type="spellEnd"/>
                        <w:r>
                          <w:rPr>
                            <w:b/>
                            <w:color w:val="FF7000"/>
                            <w:sz w:val="28"/>
                            <w:szCs w:val="28"/>
                          </w:rPr>
                          <w:t>?</w:t>
                        </w:r>
                      </w:p>
                      <w:p w14:paraId="2AEC2AF0" w14:textId="77777777" w:rsidR="002A1612" w:rsidRDefault="002A1612" w:rsidP="00AB129B">
                        <w:pPr>
                          <w:rPr>
                            <w:b/>
                            <w:color w:val="FF7000"/>
                            <w:sz w:val="28"/>
                            <w:szCs w:val="28"/>
                          </w:rPr>
                        </w:pPr>
                      </w:p>
                    </w:txbxContent>
                  </v:textbox>
                </v:shape>
                <w10:wrap type="topAndBottom"/>
              </v:group>
            </w:pict>
          </mc:Fallback>
        </mc:AlternateContent>
      </w:r>
      <w:r w:rsidRPr="00FE1D98">
        <w:rPr>
          <w:lang w:val="cs-CZ"/>
        </w:rPr>
        <w:t xml:space="preserve">Existují dva druhy varovných hlášek: žluté a červené varovné hlášky. </w:t>
      </w:r>
    </w:p>
    <w:p w14:paraId="04282338" w14:textId="77777777" w:rsidR="00AB129B" w:rsidRPr="00FE1D98" w:rsidRDefault="00AB129B" w:rsidP="00AB129B">
      <w:pPr>
        <w:rPr>
          <w:lang w:val="cs-CZ"/>
        </w:rPr>
      </w:pPr>
    </w:p>
    <w:p w14:paraId="12DBBAE4" w14:textId="6523C61E" w:rsidR="00AB129B" w:rsidRPr="00FE1D98" w:rsidRDefault="00AB129B" w:rsidP="00AB129B">
      <w:pPr>
        <w:rPr>
          <w:lang w:val="cs-CZ"/>
        </w:rPr>
      </w:pPr>
      <w:r w:rsidRPr="00FE1D98">
        <w:rPr>
          <w:lang w:val="cs-CZ"/>
        </w:rPr>
        <w:t>Kdykoli píšete programy pro Edisona, je rozumné před stažením programu do robota zkontrolovat ladící panel. Varovné hlášky vám mohou pomoci program opravit!</w:t>
      </w:r>
    </w:p>
    <w:p w14:paraId="129D825D" w14:textId="77777777" w:rsidR="00AB129B" w:rsidRPr="00FE1D98" w:rsidRDefault="00AB129B" w:rsidP="00AB129B">
      <w:pPr>
        <w:pStyle w:val="Nadpis2"/>
        <w:rPr>
          <w:lang w:val="cs-CZ"/>
        </w:rPr>
      </w:pPr>
    </w:p>
    <w:p w14:paraId="3F9EF2D7" w14:textId="77777777" w:rsidR="00AB129B" w:rsidRPr="00FE1D98" w:rsidRDefault="00AB129B" w:rsidP="00AB129B">
      <w:pPr>
        <w:pStyle w:val="Nadpis2"/>
        <w:rPr>
          <w:lang w:val="cs-CZ"/>
        </w:rPr>
      </w:pPr>
      <w:r w:rsidRPr="00FE1D98">
        <w:rPr>
          <w:lang w:val="cs-CZ"/>
        </w:rPr>
        <w:t>Vyzkoušejte si to!</w:t>
      </w:r>
    </w:p>
    <w:p w14:paraId="4FD6FFC4" w14:textId="77777777" w:rsidR="00AB129B" w:rsidRPr="00FE1D98" w:rsidRDefault="00AB129B" w:rsidP="00AB129B">
      <w:pPr>
        <w:rPr>
          <w:lang w:val="cs-CZ"/>
        </w:rPr>
      </w:pPr>
      <w:r w:rsidRPr="00FE1D98">
        <w:rPr>
          <w:noProof/>
          <w:lang w:val="cs-CZ"/>
        </w:rPr>
        <mc:AlternateContent>
          <mc:Choice Requires="wpg">
            <w:drawing>
              <wp:anchor distT="0" distB="0" distL="114300" distR="114300" simplePos="0" relativeHeight="253234176" behindDoc="0" locked="0" layoutInCell="1" allowOverlap="1" wp14:anchorId="53A6B24A" wp14:editId="1B7C77F0">
                <wp:simplePos x="0" y="0"/>
                <wp:positionH relativeFrom="column">
                  <wp:posOffset>19050</wp:posOffset>
                </wp:positionH>
                <wp:positionV relativeFrom="paragraph">
                  <wp:posOffset>208915</wp:posOffset>
                </wp:positionV>
                <wp:extent cx="5715000" cy="2051050"/>
                <wp:effectExtent l="0" t="0" r="19050" b="25400"/>
                <wp:wrapTopAndBottom/>
                <wp:docPr id="1044" name="Group 1044"/>
                <wp:cNvGraphicFramePr/>
                <a:graphic xmlns:a="http://schemas.openxmlformats.org/drawingml/2006/main">
                  <a:graphicData uri="http://schemas.microsoft.com/office/word/2010/wordprocessingGroup">
                    <wpg:wgp>
                      <wpg:cNvGrpSpPr/>
                      <wpg:grpSpPr>
                        <a:xfrm>
                          <a:off x="0" y="0"/>
                          <a:ext cx="5715000" cy="2051050"/>
                          <a:chOff x="0" y="0"/>
                          <a:chExt cx="5715000" cy="2051534"/>
                        </a:xfrm>
                      </wpg:grpSpPr>
                      <wps:wsp>
                        <wps:cNvPr id="402" name="Text Box 10"/>
                        <wps:cNvSpPr txBox="1">
                          <a:spLocks noChangeArrowheads="1"/>
                        </wps:cNvSpPr>
                        <wps:spPr bwMode="auto">
                          <a:xfrm>
                            <a:off x="0" y="672853"/>
                            <a:ext cx="5715000" cy="1378681"/>
                          </a:xfrm>
                          <a:prstGeom prst="roundRect">
                            <a:avLst>
                              <a:gd name="adj" fmla="val 7850"/>
                            </a:avLst>
                          </a:prstGeom>
                          <a:solidFill>
                            <a:srgbClr val="FFFFFF"/>
                          </a:solidFill>
                          <a:ln w="9525">
                            <a:solidFill>
                              <a:schemeClr val="tx1">
                                <a:lumMod val="65000"/>
                                <a:lumOff val="35000"/>
                              </a:schemeClr>
                            </a:solidFill>
                            <a:miter lim="800000"/>
                            <a:headEnd/>
                            <a:tailEnd/>
                          </a:ln>
                        </wps:spPr>
                        <wps:txbx>
                          <w:txbxContent>
                            <w:p w14:paraId="1DC63629" w14:textId="77777777" w:rsidR="002A1612" w:rsidRPr="001F489B" w:rsidRDefault="002A1612" w:rsidP="00AB129B">
                              <w:pPr>
                                <w:rPr>
                                  <w:lang w:val="cs-CZ"/>
                                </w:rPr>
                              </w:pPr>
                              <w:proofErr w:type="spellStart"/>
                              <w:r>
                                <w:rPr>
                                  <w:lang w:val="cs-CZ"/>
                                </w:rPr>
                                <w:t>EdScratch</w:t>
                              </w:r>
                              <w:proofErr w:type="spellEnd"/>
                              <w:r>
                                <w:rPr>
                                  <w:lang w:val="cs-CZ"/>
                                </w:rPr>
                                <w:t xml:space="preserve"> najdete na adrese </w:t>
                              </w:r>
                              <w:hyperlink r:id="rId74" w:history="1">
                                <w:r w:rsidRPr="001F489B">
                                  <w:rPr>
                                    <w:rStyle w:val="Hypertextovodkaz"/>
                                    <w:lang w:val="cs-CZ"/>
                                  </w:rPr>
                                  <w:t>www.edscratchapp.com</w:t>
                                </w:r>
                              </w:hyperlink>
                              <w:r w:rsidRPr="001F489B">
                                <w:rPr>
                                  <w:lang w:val="cs-CZ"/>
                                </w:rPr>
                                <w:t xml:space="preserve"> </w:t>
                              </w:r>
                            </w:p>
                            <w:p w14:paraId="581878B1" w14:textId="77777777" w:rsidR="002A1612" w:rsidRPr="001F489B" w:rsidRDefault="002A1612" w:rsidP="00AB129B">
                              <w:pPr>
                                <w:rPr>
                                  <w:lang w:val="cs-CZ"/>
                                </w:rPr>
                              </w:pPr>
                              <w:r w:rsidRPr="001F489B">
                                <w:rPr>
                                  <w:rFonts w:hint="eastAsia"/>
                                  <w:lang w:val="cs-CZ"/>
                                </w:rPr>
                                <w:t xml:space="preserve">Přejděte v </w:t>
                              </w:r>
                              <w:proofErr w:type="spellStart"/>
                              <w:r w:rsidRPr="001F489B">
                                <w:rPr>
                                  <w:rFonts w:hint="eastAsia"/>
                                  <w:lang w:val="cs-CZ"/>
                                </w:rPr>
                                <w:t>EdScratchi</w:t>
                              </w:r>
                              <w:proofErr w:type="spellEnd"/>
                              <w:r w:rsidRPr="001F489B">
                                <w:rPr>
                                  <w:rFonts w:hint="eastAsia"/>
                                  <w:lang w:val="cs-CZ"/>
                                </w:rPr>
                                <w:t xml:space="preserve"> do lišty menu a vyberte rozevírací nabídku. Vyhledejte a vyberte možnost </w:t>
                              </w:r>
                              <w:proofErr w:type="spellStart"/>
                              <w:r w:rsidRPr="007D4B55">
                                <w:rPr>
                                  <w:rFonts w:hint="eastAsia"/>
                                  <w:b/>
                                  <w:bCs/>
                                  <w:lang w:val="cs-CZ"/>
                                </w:rPr>
                                <w:t>Load</w:t>
                              </w:r>
                              <w:proofErr w:type="spellEnd"/>
                              <w:r w:rsidRPr="007D4B55">
                                <w:rPr>
                                  <w:rFonts w:hint="eastAsia"/>
                                  <w:b/>
                                  <w:bCs/>
                                  <w:lang w:val="cs-CZ"/>
                                </w:rPr>
                                <w:t xml:space="preserve"> </w:t>
                              </w:r>
                              <w:proofErr w:type="spellStart"/>
                              <w:r w:rsidRPr="007D4B55">
                                <w:rPr>
                                  <w:rFonts w:hint="eastAsia"/>
                                  <w:b/>
                                  <w:bCs/>
                                  <w:lang w:val="cs-CZ"/>
                                </w:rPr>
                                <w:t>Demos</w:t>
                              </w:r>
                              <w:proofErr w:type="spellEnd"/>
                              <w:r w:rsidRPr="001F489B">
                                <w:rPr>
                                  <w:rFonts w:hint="eastAsia"/>
                                  <w:lang w:val="cs-CZ"/>
                                </w:rPr>
                                <w:t>. Otevře se vyskakovací okno se všemi předváděcími programy</w:t>
                              </w:r>
                              <w:r>
                                <w:rPr>
                                  <w:lang w:val="cs-CZ"/>
                                </w:rPr>
                                <w:t xml:space="preserve">. Najděte a načtěte </w:t>
                              </w:r>
                              <w:r w:rsidRPr="001F489B">
                                <w:rPr>
                                  <w:lang w:val="cs-CZ"/>
                                </w:rPr>
                                <w:t xml:space="preserve">program </w:t>
                              </w:r>
                              <w:proofErr w:type="spellStart"/>
                              <w:r w:rsidRPr="001F489B">
                                <w:rPr>
                                  <w:b/>
                                  <w:color w:val="FF7000"/>
                                  <w:lang w:val="cs-CZ"/>
                                </w:rPr>
                                <w:t>Warning_messages_demo</w:t>
                              </w:r>
                              <w:proofErr w:type="spellEnd"/>
                              <w:r w:rsidRPr="001F489B">
                                <w:rPr>
                                  <w:lang w:val="cs-CZ"/>
                                </w:rPr>
                                <w:t>.</w:t>
                              </w:r>
                            </w:p>
                          </w:txbxContent>
                        </wps:txbx>
                        <wps:bodyPr rot="0" vert="horz" wrap="square" lIns="91440" tIns="180000" rIns="91440" bIns="90000" anchor="t" anchorCtr="0">
                          <a:noAutofit/>
                        </wps:bodyPr>
                      </wps:wsp>
                      <wps:wsp>
                        <wps:cNvPr id="404" name="Text Box 2"/>
                        <wps:cNvSpPr txBox="1">
                          <a:spLocks noChangeArrowheads="1"/>
                        </wps:cNvSpPr>
                        <wps:spPr bwMode="auto">
                          <a:xfrm>
                            <a:off x="1016813" y="303581"/>
                            <a:ext cx="1599565" cy="365760"/>
                          </a:xfrm>
                          <a:prstGeom prst="rect">
                            <a:avLst/>
                          </a:prstGeom>
                          <a:noFill/>
                          <a:ln w="9525">
                            <a:noFill/>
                            <a:miter lim="800000"/>
                            <a:headEnd/>
                            <a:tailEnd/>
                          </a:ln>
                        </wps:spPr>
                        <wps:txbx>
                          <w:txbxContent>
                            <w:p w14:paraId="16D57314" w14:textId="77777777" w:rsidR="002A1612" w:rsidRDefault="002A1612" w:rsidP="00AB129B">
                              <w:pPr>
                                <w:rPr>
                                  <w:b/>
                                  <w:color w:val="FF7000"/>
                                  <w:sz w:val="28"/>
                                  <w:szCs w:val="28"/>
                                </w:rPr>
                              </w:pPr>
                              <w:proofErr w:type="spellStart"/>
                              <w:r>
                                <w:rPr>
                                  <w:b/>
                                  <w:color w:val="FF7000"/>
                                  <w:sz w:val="28"/>
                                  <w:szCs w:val="28"/>
                                </w:rPr>
                                <w:t>Nezapomeňte</w:t>
                              </w:r>
                              <w:proofErr w:type="spellEnd"/>
                            </w:p>
                            <w:p w14:paraId="15AC79BF" w14:textId="77777777" w:rsidR="002A1612" w:rsidRDefault="002A1612" w:rsidP="00AB129B">
                              <w:pPr>
                                <w:rPr>
                                  <w:b/>
                                  <w:color w:val="FF7000"/>
                                  <w:sz w:val="28"/>
                                  <w:szCs w:val="28"/>
                                </w:rPr>
                              </w:pPr>
                            </w:p>
                          </w:txbxContent>
                        </wps:txbx>
                        <wps:bodyPr rot="0" vert="horz" wrap="square" lIns="91440" tIns="45720" rIns="91440" bIns="45720" anchor="t" anchorCtr="0">
                          <a:noAutofit/>
                        </wps:bodyPr>
                      </wps:wsp>
                      <pic:pic xmlns:pic="http://schemas.openxmlformats.org/drawingml/2006/picture">
                        <pic:nvPicPr>
                          <pic:cNvPr id="403" name="Picture 403"/>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204826" y="0"/>
                            <a:ext cx="899160" cy="899160"/>
                          </a:xfrm>
                          <a:prstGeom prst="rect">
                            <a:avLst/>
                          </a:prstGeom>
                        </pic:spPr>
                      </pic:pic>
                    </wpg:wgp>
                  </a:graphicData>
                </a:graphic>
                <wp14:sizeRelV relativeFrom="margin">
                  <wp14:pctHeight>0</wp14:pctHeight>
                </wp14:sizeRelV>
              </wp:anchor>
            </w:drawing>
          </mc:Choice>
          <mc:Fallback>
            <w:pict>
              <v:group w14:anchorId="53A6B24A" id="Group 1044" o:spid="_x0000_s1125" style="position:absolute;margin-left:1.5pt;margin-top:16.45pt;width:450pt;height:161.5pt;z-index:253234176;mso-height-relative:margin" coordsize="57150,2051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">
                <v:roundrect id="Text Box 10" o:spid="_x0000_s1126" style="position:absolute;top:6728;width:57150;height:13787;visibility:visible;mso-wrap-style:square;v-text-anchor:top" arcsize="514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" strokecolor="#5a5a5a [2109]">
                  <v:stroke joinstyle="miter"/>
                  <v:textbox inset=",5mm,,2.5mm">
                    <w:txbxContent>
                      <w:p w14:paraId="1DC63629" w14:textId="77777777" w:rsidR="002A1612" w:rsidRPr="001F489B" w:rsidRDefault="002A1612" w:rsidP="00AB129B">
                        <w:pPr>
                          <w:rPr>
                            <w:lang w:val="cs-CZ"/>
                          </w:rPr>
                        </w:pPr>
                        <w:proofErr w:type="spellStart"/>
                        <w:r>
                          <w:rPr>
                            <w:lang w:val="cs-CZ"/>
                          </w:rPr>
                          <w:t>EdScratch</w:t>
                        </w:r>
                        <w:proofErr w:type="spellEnd"/>
                        <w:r>
                          <w:rPr>
                            <w:lang w:val="cs-CZ"/>
                          </w:rPr>
                          <w:t xml:space="preserve"> najdete na adrese </w:t>
                        </w:r>
                        <w:hyperlink r:id="rId75" w:history="1">
                          <w:r w:rsidRPr="001F489B">
                            <w:rPr>
                              <w:rStyle w:val="Hypertextovodkaz"/>
                              <w:lang w:val="cs-CZ"/>
                            </w:rPr>
                            <w:t>www.edscratchapp.com</w:t>
                          </w:r>
                        </w:hyperlink>
                        <w:r w:rsidRPr="001F489B">
                          <w:rPr>
                            <w:lang w:val="cs-CZ"/>
                          </w:rPr>
                          <w:t xml:space="preserve"> </w:t>
                        </w:r>
                      </w:p>
                      <w:p w14:paraId="581878B1" w14:textId="77777777" w:rsidR="002A1612" w:rsidRPr="001F489B" w:rsidRDefault="002A1612" w:rsidP="00AB129B">
                        <w:pPr>
                          <w:rPr>
                            <w:lang w:val="cs-CZ"/>
                          </w:rPr>
                        </w:pPr>
                        <w:r w:rsidRPr="001F489B">
                          <w:rPr>
                            <w:rFonts w:hint="eastAsia"/>
                            <w:lang w:val="cs-CZ"/>
                          </w:rPr>
                          <w:t xml:space="preserve">Přejděte v </w:t>
                        </w:r>
                        <w:proofErr w:type="spellStart"/>
                        <w:r w:rsidRPr="001F489B">
                          <w:rPr>
                            <w:rFonts w:hint="eastAsia"/>
                            <w:lang w:val="cs-CZ"/>
                          </w:rPr>
                          <w:t>EdScratchi</w:t>
                        </w:r>
                        <w:proofErr w:type="spellEnd"/>
                        <w:r w:rsidRPr="001F489B">
                          <w:rPr>
                            <w:rFonts w:hint="eastAsia"/>
                            <w:lang w:val="cs-CZ"/>
                          </w:rPr>
                          <w:t xml:space="preserve"> do lišty menu a vyberte rozevírací nabídku. Vyhledejte a vyberte možnost </w:t>
                        </w:r>
                        <w:proofErr w:type="spellStart"/>
                        <w:r w:rsidRPr="007D4B55">
                          <w:rPr>
                            <w:rFonts w:hint="eastAsia"/>
                            <w:b/>
                            <w:bCs/>
                            <w:lang w:val="cs-CZ"/>
                          </w:rPr>
                          <w:t>Load</w:t>
                        </w:r>
                        <w:proofErr w:type="spellEnd"/>
                        <w:r w:rsidRPr="007D4B55">
                          <w:rPr>
                            <w:rFonts w:hint="eastAsia"/>
                            <w:b/>
                            <w:bCs/>
                            <w:lang w:val="cs-CZ"/>
                          </w:rPr>
                          <w:t xml:space="preserve"> </w:t>
                        </w:r>
                        <w:proofErr w:type="spellStart"/>
                        <w:r w:rsidRPr="007D4B55">
                          <w:rPr>
                            <w:rFonts w:hint="eastAsia"/>
                            <w:b/>
                            <w:bCs/>
                            <w:lang w:val="cs-CZ"/>
                          </w:rPr>
                          <w:t>Demos</w:t>
                        </w:r>
                        <w:proofErr w:type="spellEnd"/>
                        <w:r w:rsidRPr="001F489B">
                          <w:rPr>
                            <w:rFonts w:hint="eastAsia"/>
                            <w:lang w:val="cs-CZ"/>
                          </w:rPr>
                          <w:t>. Otevře se vyskakovací okno se všemi předváděcími programy</w:t>
                        </w:r>
                        <w:r>
                          <w:rPr>
                            <w:lang w:val="cs-CZ"/>
                          </w:rPr>
                          <w:t xml:space="preserve">. Najděte a načtěte </w:t>
                        </w:r>
                        <w:r w:rsidRPr="001F489B">
                          <w:rPr>
                            <w:lang w:val="cs-CZ"/>
                          </w:rPr>
                          <w:t xml:space="preserve">program </w:t>
                        </w:r>
                        <w:proofErr w:type="spellStart"/>
                        <w:r w:rsidRPr="001F489B">
                          <w:rPr>
                            <w:b/>
                            <w:color w:val="FF7000"/>
                            <w:lang w:val="cs-CZ"/>
                          </w:rPr>
                          <w:t>Warning_messages_demo</w:t>
                        </w:r>
                        <w:proofErr w:type="spellEnd"/>
                        <w:r w:rsidRPr="001F489B">
                          <w:rPr>
                            <w:lang w:val="cs-CZ"/>
                          </w:rPr>
                          <w:t>.</w:t>
                        </w:r>
                      </w:p>
                    </w:txbxContent>
                  </v:textbox>
                </v:roundrect>
                <v:shape id="_x0000_s1127" type="#_x0000_t202" style="position:absolute;left:10168;top:3035;width:15995;height:3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" filled="f" stroked="f">
                  <v:textbox>
                    <w:txbxContent>
                      <w:p w14:paraId="16D57314" w14:textId="77777777" w:rsidR="002A1612" w:rsidRDefault="002A1612" w:rsidP="00AB129B">
                        <w:pPr>
                          <w:rPr>
                            <w:b/>
                            <w:color w:val="FF7000"/>
                            <w:sz w:val="28"/>
                            <w:szCs w:val="28"/>
                          </w:rPr>
                        </w:pPr>
                        <w:proofErr w:type="spellStart"/>
                        <w:r>
                          <w:rPr>
                            <w:b/>
                            <w:color w:val="FF7000"/>
                            <w:sz w:val="28"/>
                            <w:szCs w:val="28"/>
                          </w:rPr>
                          <w:t>Nezapomeňte</w:t>
                        </w:r>
                        <w:proofErr w:type="spellEnd"/>
                      </w:p>
                      <w:p w14:paraId="15AC79BF" w14:textId="77777777" w:rsidR="002A1612" w:rsidRDefault="002A1612" w:rsidP="00AB129B">
                        <w:pPr>
                          <w:rPr>
                            <w:b/>
                            <w:color w:val="FF7000"/>
                            <w:sz w:val="28"/>
                            <w:szCs w:val="28"/>
                          </w:rPr>
                        </w:pPr>
                      </w:p>
                    </w:txbxContent>
                  </v:textbox>
                </v:shape>
                <v:shape id="Picture 403" o:spid="_x0000_s1128" type="#_x0000_t75" style="position:absolute;left:2048;width:8991;height:8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">
                  <v:imagedata r:id="rId49" o:title=""/>
                </v:shape>
                <w10:wrap type="topAndBottom"/>
              </v:group>
            </w:pict>
          </mc:Fallback>
        </mc:AlternateContent>
      </w:r>
      <w:r w:rsidRPr="00FE1D98">
        <w:rPr>
          <w:lang w:val="cs-CZ"/>
        </w:rPr>
        <w:t>Najděte v </w:t>
      </w:r>
      <w:proofErr w:type="spellStart"/>
      <w:r w:rsidRPr="00FE1D98">
        <w:rPr>
          <w:lang w:val="cs-CZ"/>
        </w:rPr>
        <w:t>EdScratchi</w:t>
      </w:r>
      <w:proofErr w:type="spellEnd"/>
      <w:r w:rsidRPr="00FE1D98">
        <w:rPr>
          <w:lang w:val="cs-CZ"/>
        </w:rPr>
        <w:t xml:space="preserve"> předváděcí program</w:t>
      </w:r>
      <w:r w:rsidRPr="00FE1D98">
        <w:rPr>
          <w:b/>
          <w:color w:val="FF7000"/>
          <w:lang w:val="cs-CZ"/>
        </w:rPr>
        <w:t xml:space="preserve"> </w:t>
      </w:r>
      <w:proofErr w:type="spellStart"/>
      <w:r w:rsidRPr="00FE1D98">
        <w:rPr>
          <w:b/>
          <w:color w:val="FF7000"/>
          <w:lang w:val="cs-CZ"/>
        </w:rPr>
        <w:t>Warning_messages_demo</w:t>
      </w:r>
      <w:proofErr w:type="spellEnd"/>
      <w:r w:rsidRPr="00FE1D98">
        <w:rPr>
          <w:lang w:val="cs-CZ"/>
        </w:rPr>
        <w:t xml:space="preserve"> a načtěte jej. </w:t>
      </w:r>
    </w:p>
    <w:p w14:paraId="6937204E" w14:textId="77777777" w:rsidR="00AB129B" w:rsidRPr="00FE1D98" w:rsidRDefault="00AB129B" w:rsidP="00AB129B">
      <w:pPr>
        <w:rPr>
          <w:lang w:val="cs-CZ"/>
        </w:rPr>
      </w:pPr>
      <w:r w:rsidRPr="00FE1D98">
        <w:rPr>
          <w:lang w:val="cs-CZ"/>
        </w:rPr>
        <w:lastRenderedPageBreak/>
        <w:t xml:space="preserve">Po načtení programu do </w:t>
      </w:r>
      <w:proofErr w:type="spellStart"/>
      <w:r w:rsidRPr="00FE1D98">
        <w:rPr>
          <w:lang w:val="cs-CZ"/>
        </w:rPr>
        <w:t>EdScratche</w:t>
      </w:r>
      <w:proofErr w:type="spellEnd"/>
      <w:r w:rsidRPr="00FE1D98">
        <w:rPr>
          <w:lang w:val="cs-CZ"/>
        </w:rPr>
        <w:t xml:space="preserve"> zodpovězte následující otázky </w:t>
      </w:r>
    </w:p>
    <w:p w14:paraId="02DF31AC" w14:textId="77777777" w:rsidR="00AB129B" w:rsidRPr="00FE1D98" w:rsidRDefault="00AB129B" w:rsidP="00AB129B">
      <w:pPr>
        <w:pStyle w:val="Odstavecseseznamem"/>
        <w:numPr>
          <w:ilvl w:val="0"/>
          <w:numId w:val="7"/>
        </w:numPr>
        <w:rPr>
          <w:lang w:val="cs-CZ"/>
        </w:rPr>
      </w:pPr>
      <w:r w:rsidRPr="00FE1D98">
        <w:rPr>
          <w:lang w:val="cs-CZ"/>
        </w:rPr>
        <w:t xml:space="preserve">Zkuste tento program stáhnout do robota Edison. Co se stane? Funguje to? Proč ano nebo proč ne? </w:t>
      </w:r>
    </w:p>
    <w:p w14:paraId="47814516" w14:textId="77777777" w:rsidR="00AB129B" w:rsidRPr="00FE1D98" w:rsidRDefault="00AB129B" w:rsidP="00AB129B">
      <w:pPr>
        <w:rPr>
          <w:lang w:val="cs-CZ"/>
        </w:rPr>
      </w:pPr>
      <w:r w:rsidRPr="00FE1D98">
        <w:rPr>
          <w:lang w:val="cs-CZ"/>
        </w:rPr>
        <w:t>________________________________________________________________________________</w:t>
      </w:r>
    </w:p>
    <w:p w14:paraId="45444046" w14:textId="77777777" w:rsidR="00AB129B" w:rsidRPr="00FE1D98" w:rsidRDefault="00AB129B" w:rsidP="00AB129B">
      <w:pPr>
        <w:rPr>
          <w:lang w:val="cs-CZ"/>
        </w:rPr>
      </w:pPr>
      <w:r w:rsidRPr="00FE1D98">
        <w:rPr>
          <w:lang w:val="cs-CZ"/>
        </w:rPr>
        <w:t>________________________________________________________________________________</w:t>
      </w:r>
    </w:p>
    <w:p w14:paraId="6662A1C2" w14:textId="77777777" w:rsidR="00AB129B" w:rsidRPr="00FE1D98" w:rsidRDefault="00AB129B" w:rsidP="00AB129B">
      <w:pPr>
        <w:rPr>
          <w:lang w:val="cs-CZ"/>
        </w:rPr>
      </w:pPr>
      <w:r w:rsidRPr="00FE1D98">
        <w:rPr>
          <w:lang w:val="cs-CZ"/>
        </w:rPr>
        <w:t>________________________________________________________________________________</w:t>
      </w:r>
    </w:p>
    <w:p w14:paraId="70E471A1" w14:textId="77777777" w:rsidR="00AB129B" w:rsidRPr="00FE1D98" w:rsidRDefault="00AB129B" w:rsidP="00AB129B">
      <w:pPr>
        <w:pStyle w:val="Odstavecseseznamem"/>
        <w:rPr>
          <w:lang w:val="cs-CZ"/>
        </w:rPr>
      </w:pPr>
    </w:p>
    <w:p w14:paraId="06E82BBF" w14:textId="11687FB6" w:rsidR="00AB129B" w:rsidRPr="00FE1D98" w:rsidRDefault="00AB129B" w:rsidP="00AB129B">
      <w:pPr>
        <w:pStyle w:val="Odstavecseseznamem"/>
        <w:numPr>
          <w:ilvl w:val="0"/>
          <w:numId w:val="7"/>
        </w:numPr>
        <w:rPr>
          <w:lang w:val="cs-CZ"/>
        </w:rPr>
      </w:pPr>
      <w:r w:rsidRPr="00FE1D98">
        <w:rPr>
          <w:lang w:val="cs-CZ"/>
        </w:rPr>
        <w:t xml:space="preserve">Přečtěte si červenou varovnou hlášku v ladícím panelu. Podívejte se na program. Dokážete tento problém </w:t>
      </w:r>
      <w:r w:rsidR="00964123">
        <w:rPr>
          <w:lang w:val="cs-CZ"/>
        </w:rPr>
        <w:t>na</w:t>
      </w:r>
      <w:r w:rsidRPr="00FE1D98">
        <w:rPr>
          <w:lang w:val="cs-CZ"/>
        </w:rPr>
        <w:t>pravit</w:t>
      </w:r>
      <w:r w:rsidR="00964123">
        <w:rPr>
          <w:lang w:val="cs-CZ"/>
        </w:rPr>
        <w:t>?</w:t>
      </w:r>
      <w:r w:rsidRPr="00FE1D98">
        <w:rPr>
          <w:lang w:val="cs-CZ"/>
        </w:rPr>
        <w:t xml:space="preserve"> Popište, jaké kroky jste podnikli k nápravě červené varovné hlášky. </w:t>
      </w:r>
    </w:p>
    <w:p w14:paraId="13E2F46A" w14:textId="77777777" w:rsidR="00AB129B" w:rsidRPr="00FE1D98" w:rsidRDefault="00AB129B" w:rsidP="00AB129B">
      <w:pPr>
        <w:rPr>
          <w:lang w:val="cs-CZ"/>
        </w:rPr>
      </w:pPr>
      <w:r w:rsidRPr="00FE1D98">
        <w:rPr>
          <w:lang w:val="cs-CZ"/>
        </w:rPr>
        <w:t>________________________________________________________________________________</w:t>
      </w:r>
    </w:p>
    <w:p w14:paraId="04C73890" w14:textId="77777777" w:rsidR="00AB129B" w:rsidRPr="00FE1D98" w:rsidRDefault="00AB129B" w:rsidP="00AB129B">
      <w:pPr>
        <w:rPr>
          <w:lang w:val="cs-CZ"/>
        </w:rPr>
      </w:pPr>
      <w:r w:rsidRPr="00FE1D98">
        <w:rPr>
          <w:lang w:val="cs-CZ"/>
        </w:rPr>
        <w:t>________________________________________________________________________________</w:t>
      </w:r>
    </w:p>
    <w:p w14:paraId="69D1ACAC" w14:textId="77777777" w:rsidR="00AB129B" w:rsidRPr="00FE1D98" w:rsidRDefault="00AB129B" w:rsidP="00AB129B">
      <w:pPr>
        <w:tabs>
          <w:tab w:val="left" w:pos="910"/>
        </w:tabs>
        <w:rPr>
          <w:lang w:val="cs-CZ"/>
        </w:rPr>
      </w:pPr>
      <w:r w:rsidRPr="00FE1D98">
        <w:rPr>
          <w:lang w:val="cs-CZ"/>
        </w:rPr>
        <w:t>________________________________________________________________________________</w:t>
      </w:r>
      <w:r w:rsidRPr="00FE1D98">
        <w:rPr>
          <w:lang w:val="cs-CZ"/>
        </w:rPr>
        <w:tab/>
      </w:r>
    </w:p>
    <w:p w14:paraId="2BDA43D0" w14:textId="70F83085" w:rsidR="00AB129B" w:rsidRPr="00FE1D98" w:rsidRDefault="00AB129B" w:rsidP="00AB129B">
      <w:pPr>
        <w:pStyle w:val="Odstavecseseznamem"/>
        <w:numPr>
          <w:ilvl w:val="0"/>
          <w:numId w:val="7"/>
        </w:numPr>
        <w:rPr>
          <w:lang w:val="cs-CZ"/>
        </w:rPr>
      </w:pPr>
      <w:r w:rsidRPr="00FE1D98">
        <w:rPr>
          <w:lang w:val="cs-CZ"/>
        </w:rPr>
        <w:t>Přečtěte si žlutou varovnou hlášku v ladícím panelu. Pokud stáhnete program do Edisona i se žlutými varovnými hláškami, které bloky do něj nebudou naprogramovány?</w:t>
      </w:r>
    </w:p>
    <w:p w14:paraId="6F6849AB" w14:textId="77777777" w:rsidR="00AB129B" w:rsidRPr="00FE1D98" w:rsidRDefault="00AB129B" w:rsidP="00AB129B">
      <w:pPr>
        <w:rPr>
          <w:lang w:val="cs-CZ"/>
        </w:rPr>
      </w:pPr>
      <w:r w:rsidRPr="00FE1D98">
        <w:rPr>
          <w:lang w:val="cs-CZ"/>
        </w:rPr>
        <w:t>________________________________________________________________________________</w:t>
      </w:r>
    </w:p>
    <w:p w14:paraId="0EDF0D6D" w14:textId="77777777" w:rsidR="00AB129B" w:rsidRPr="00FE1D98" w:rsidRDefault="00AB129B" w:rsidP="00AB129B">
      <w:pPr>
        <w:rPr>
          <w:lang w:val="cs-CZ"/>
        </w:rPr>
      </w:pPr>
      <w:r w:rsidRPr="00FE1D98">
        <w:rPr>
          <w:lang w:val="cs-CZ"/>
        </w:rPr>
        <w:t>________________________________________________________________________________</w:t>
      </w:r>
    </w:p>
    <w:p w14:paraId="1E12BC15" w14:textId="77777777" w:rsidR="00AB129B" w:rsidRPr="00FE1D98" w:rsidRDefault="00AB129B" w:rsidP="00AB129B">
      <w:pPr>
        <w:tabs>
          <w:tab w:val="left" w:pos="910"/>
        </w:tabs>
        <w:rPr>
          <w:lang w:val="cs-CZ"/>
        </w:rPr>
      </w:pPr>
      <w:r w:rsidRPr="00FE1D98">
        <w:rPr>
          <w:lang w:val="cs-CZ"/>
        </w:rPr>
        <w:t>________________________________________________________________________________</w:t>
      </w:r>
      <w:r w:rsidRPr="00FE1D98">
        <w:rPr>
          <w:lang w:val="cs-CZ"/>
        </w:rPr>
        <w:tab/>
      </w:r>
    </w:p>
    <w:p w14:paraId="4FC62EEB" w14:textId="77777777" w:rsidR="00AB129B" w:rsidRPr="00FE1D98" w:rsidRDefault="00AB129B" w:rsidP="00AB129B">
      <w:pPr>
        <w:rPr>
          <w:lang w:val="cs-CZ"/>
        </w:rPr>
      </w:pPr>
    </w:p>
    <w:p w14:paraId="0102DD8B" w14:textId="77777777" w:rsidR="00AB129B" w:rsidRPr="00FE1D98" w:rsidRDefault="00AB129B" w:rsidP="00AB129B">
      <w:pPr>
        <w:rPr>
          <w:lang w:val="cs-CZ"/>
        </w:rPr>
      </w:pPr>
    </w:p>
    <w:p w14:paraId="65F9CDBF" w14:textId="77777777" w:rsidR="00AB129B" w:rsidRPr="00FE1D98" w:rsidRDefault="00AB129B" w:rsidP="00AB129B">
      <w:pPr>
        <w:rPr>
          <w:lang w:val="cs-CZ"/>
        </w:rPr>
      </w:pPr>
    </w:p>
    <w:p w14:paraId="3B5717B1" w14:textId="77777777" w:rsidR="00AB129B" w:rsidRPr="00FE1D98" w:rsidRDefault="00AB129B" w:rsidP="00AB129B">
      <w:pPr>
        <w:rPr>
          <w:lang w:val="cs-CZ"/>
        </w:rPr>
      </w:pPr>
      <w:r w:rsidRPr="00FE1D98">
        <w:rPr>
          <w:lang w:val="cs-CZ"/>
        </w:rPr>
        <w:t xml:space="preserve">  </w:t>
      </w:r>
      <w:r w:rsidRPr="00FE1D98">
        <w:rPr>
          <w:lang w:val="cs-CZ"/>
        </w:rPr>
        <w:br w:type="page"/>
      </w:r>
    </w:p>
    <w:p w14:paraId="1734B78C" w14:textId="77777777" w:rsidR="00AB129B" w:rsidRPr="00FE1D98" w:rsidRDefault="00AB129B" w:rsidP="00AB129B">
      <w:pPr>
        <w:pStyle w:val="Nadpis1"/>
        <w:rPr>
          <w:lang w:val="cs-CZ"/>
        </w:rPr>
        <w:sectPr w:rsidR="00AB129B" w:rsidRPr="00FE1D98" w:rsidSect="00013A39">
          <w:headerReference w:type="default" r:id="rId76"/>
          <w:pgSz w:w="11906" w:h="16838"/>
          <w:pgMar w:top="1021" w:right="1134" w:bottom="1021" w:left="1134" w:header="709" w:footer="283" w:gutter="0"/>
          <w:cols w:space="708"/>
          <w:titlePg/>
          <w:docGrid w:linePitch="360"/>
        </w:sectPr>
      </w:pPr>
    </w:p>
    <w:p w14:paraId="5C722BF5" w14:textId="77777777" w:rsidR="00AB129B" w:rsidRPr="00FE1D98" w:rsidRDefault="00AB129B" w:rsidP="00AB129B">
      <w:pPr>
        <w:rPr>
          <w:lang w:val="cs-CZ"/>
        </w:rPr>
      </w:pPr>
      <w:r w:rsidRPr="00FE1D98">
        <w:rPr>
          <w:noProof/>
          <w:lang w:val="cs-CZ"/>
        </w:rPr>
        <w:lastRenderedPageBreak/>
        <w:drawing>
          <wp:anchor distT="152400" distB="152400" distL="152400" distR="152400" simplePos="0" relativeHeight="253203456" behindDoc="0" locked="0" layoutInCell="1" allowOverlap="1" wp14:anchorId="0C7ECBA0" wp14:editId="1111FD7E">
            <wp:simplePos x="0" y="0"/>
            <wp:positionH relativeFrom="page">
              <wp:posOffset>-11430</wp:posOffset>
            </wp:positionH>
            <wp:positionV relativeFrom="page">
              <wp:posOffset>180188</wp:posOffset>
            </wp:positionV>
            <wp:extent cx="7857914" cy="10148749"/>
            <wp:effectExtent l="0" t="0" r="0" b="5080"/>
            <wp:wrapNone/>
            <wp:docPr id="77" name="officeArt object"/>
            <wp:cNvGraphicFramePr/>
            <a:graphic xmlns:a="http://schemas.openxmlformats.org/drawingml/2006/main">
              <a:graphicData uri="http://schemas.openxmlformats.org/drawingml/2006/picture">
                <pic:pic xmlns:pic="http://schemas.openxmlformats.org/drawingml/2006/picture">
                  <pic:nvPicPr>
                    <pic:cNvPr id="1073741825" name="Activity Sheet_Follow a Line-3.jpg"/>
                    <pic:cNvPicPr>
                      <a:picLocks noChangeAspect="1"/>
                    </pic:cNvPicPr>
                  </pic:nvPicPr>
                  <pic:blipFill>
                    <a:blip r:embed="rId77"/>
                    <a:srcRect/>
                    <a:stretch>
                      <a:fillRect/>
                    </a:stretch>
                  </pic:blipFill>
                  <pic:spPr>
                    <a:xfrm>
                      <a:off x="0" y="0"/>
                      <a:ext cx="7857914" cy="10148749"/>
                    </a:xfrm>
                    <a:prstGeom prst="rect">
                      <a:avLst/>
                    </a:prstGeom>
                    <a:ln w="12700" cap="flat">
                      <a:noFill/>
                      <a:miter lim="400000"/>
                    </a:ln>
                    <a:effectLst/>
                  </pic:spPr>
                </pic:pic>
              </a:graphicData>
            </a:graphic>
          </wp:anchor>
        </w:drawing>
      </w:r>
    </w:p>
    <w:p w14:paraId="230D3564" w14:textId="77777777" w:rsidR="00AB129B" w:rsidRPr="00FE1D98" w:rsidRDefault="00AB129B" w:rsidP="00AB129B">
      <w:pPr>
        <w:pStyle w:val="Nadpis1"/>
        <w:rPr>
          <w:lang w:val="cs-CZ"/>
        </w:rPr>
      </w:pPr>
    </w:p>
    <w:p w14:paraId="4CC5F992" w14:textId="77777777" w:rsidR="00AB129B" w:rsidRPr="00FE1D98" w:rsidRDefault="00AB129B" w:rsidP="00AB129B">
      <w:pPr>
        <w:rPr>
          <w:rFonts w:asciiTheme="majorHAnsi" w:eastAsiaTheme="majorEastAsia" w:hAnsiTheme="majorHAnsi" w:cstheme="majorBidi"/>
          <w:color w:val="FF7000"/>
          <w:sz w:val="32"/>
          <w:szCs w:val="32"/>
          <w:lang w:val="cs-CZ"/>
        </w:rPr>
      </w:pPr>
      <w:r w:rsidRPr="00FE1D98">
        <w:rPr>
          <w:noProof/>
          <w:lang w:val="cs-CZ"/>
        </w:rPr>
        <mc:AlternateContent>
          <mc:Choice Requires="wps">
            <w:drawing>
              <wp:anchor distT="152400" distB="152400" distL="152400" distR="152400" simplePos="0" relativeHeight="253204480" behindDoc="0" locked="0" layoutInCell="1" allowOverlap="1" wp14:anchorId="4AEA1219" wp14:editId="7A36934D">
                <wp:simplePos x="0" y="0"/>
                <wp:positionH relativeFrom="page">
                  <wp:posOffset>-1799903</wp:posOffset>
                </wp:positionH>
                <wp:positionV relativeFrom="page">
                  <wp:posOffset>7629212</wp:posOffset>
                </wp:positionV>
                <wp:extent cx="4576780" cy="647395"/>
                <wp:effectExtent l="0" t="0" r="0" b="0"/>
                <wp:wrapNone/>
                <wp:docPr id="76" name="officeArt object" descr="officeArt object"/>
                <wp:cNvGraphicFramePr/>
                <a:graphic xmlns:a="http://schemas.openxmlformats.org/drawingml/2006/main">
                  <a:graphicData uri="http://schemas.microsoft.com/office/word/2010/wordprocessingShape">
                    <wps:wsp>
                      <wps:cNvSpPr txBox="1"/>
                      <wps:spPr>
                        <a:xfrm rot="16200000" flipH="1">
                          <a:off x="0" y="0"/>
                          <a:ext cx="4576780" cy="647395"/>
                        </a:xfrm>
                        <a:prstGeom prst="rect">
                          <a:avLst/>
                        </a:prstGeom>
                        <a:noFill/>
                        <a:ln w="12700" cap="flat">
                          <a:noFill/>
                          <a:miter lim="400000"/>
                        </a:ln>
                        <a:effectLst/>
                      </wps:spPr>
                      <wps:txbx>
                        <w:txbxContent>
                          <w:p w14:paraId="3AE3690E" w14:textId="77777777" w:rsidR="002A1612" w:rsidRDefault="002A1612" w:rsidP="00AB129B">
                            <w:pPr>
                              <w:pStyle w:val="Nadpis1"/>
                            </w:pPr>
                            <w:bookmarkStart w:id="17" w:name="_Toc19607155"/>
                            <w:proofErr w:type="spellStart"/>
                            <w:r>
                              <w:rPr>
                                <w:u w:color="FF6600"/>
                                <w:lang w:val="en-US"/>
                              </w:rPr>
                              <w:t>Pracovní</w:t>
                            </w:r>
                            <w:proofErr w:type="spellEnd"/>
                            <w:r>
                              <w:rPr>
                                <w:u w:color="FF6600"/>
                                <w:lang w:val="en-US"/>
                              </w:rPr>
                              <w:t xml:space="preserve"> list</w:t>
                            </w:r>
                            <w:r w:rsidRPr="00F36EEB">
                              <w:rPr>
                                <w:u w:color="FF6600"/>
                                <w:lang w:val="en-US"/>
                              </w:rPr>
                              <w:t xml:space="preserve"> U1-1: </w:t>
                            </w:r>
                            <w:r>
                              <w:rPr>
                                <w:u w:color="FF6600"/>
                                <w:lang w:val="en-US"/>
                              </w:rPr>
                              <w:t xml:space="preserve">Hranice pro </w:t>
                            </w:r>
                            <w:proofErr w:type="spellStart"/>
                            <w:r>
                              <w:rPr>
                                <w:u w:color="FF6600"/>
                                <w:lang w:val="en-US"/>
                              </w:rPr>
                              <w:t>sledování</w:t>
                            </w:r>
                            <w:proofErr w:type="spellEnd"/>
                            <w:r>
                              <w:rPr>
                                <w:u w:color="FF6600"/>
                                <w:lang w:val="en-US"/>
                              </w:rPr>
                              <w:t xml:space="preserve"> </w:t>
                            </w:r>
                            <w:proofErr w:type="spellStart"/>
                            <w:r>
                              <w:rPr>
                                <w:u w:color="FF6600"/>
                                <w:lang w:val="en-US"/>
                              </w:rPr>
                              <w:t>čáry</w:t>
                            </w:r>
                            <w:bookmarkEnd w:id="17"/>
                            <w:proofErr w:type="spellEnd"/>
                          </w:p>
                        </w:txbxContent>
                      </wps:txbx>
                      <wps:bodyPr wrap="square" lIns="50800" tIns="50800" rIns="50800" bIns="50800" numCol="1" anchor="t">
                        <a:noAutofit/>
                      </wps:bodyPr>
                    </wps:wsp>
                  </a:graphicData>
                </a:graphic>
                <wp14:sizeRelH relativeFrom="margin">
                  <wp14:pctWidth>0</wp14:pctWidth>
                </wp14:sizeRelH>
                <wp14:sizeRelV relativeFrom="margin">
                  <wp14:pctHeight>0</wp14:pctHeight>
                </wp14:sizeRelV>
              </wp:anchor>
            </w:drawing>
          </mc:Choice>
          <mc:Fallback>
            <w:pict>
              <v:shape w14:anchorId="4AEA1219" id="officeArt object" o:spid="_x0000_s1129" type="#_x0000_t202" alt="officeArt object" style="position:absolute;margin-left:-141.7pt;margin-top:600.75pt;width:360.4pt;height:51pt;rotation:90;flip:x;z-index:253204480;visibility:visible;mso-wrap-style:square;mso-width-percent:0;mso-height-percent:0;mso-wrap-distance-left:12pt;mso-wrap-distance-top:12pt;mso-wrap-distance-right:12pt;mso-wrap-distance-bottom:12pt;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" filled="f" stroked="f" strokeweight="1pt">
                <v:stroke miterlimit="4"/>
                <v:textbox inset="4pt,4pt,4pt,4pt">
                  <w:txbxContent>
                    <w:p w14:paraId="3AE3690E" w14:textId="77777777" w:rsidR="002A1612" w:rsidRDefault="002A1612" w:rsidP="00AB129B">
                      <w:pPr>
                        <w:pStyle w:val="Nadpis1"/>
                      </w:pPr>
                      <w:bookmarkStart w:id="18" w:name="_Toc19607155"/>
                      <w:proofErr w:type="spellStart"/>
                      <w:r>
                        <w:rPr>
                          <w:u w:color="FF6600"/>
                          <w:lang w:val="en-US"/>
                        </w:rPr>
                        <w:t>Pracovní</w:t>
                      </w:r>
                      <w:proofErr w:type="spellEnd"/>
                      <w:r>
                        <w:rPr>
                          <w:u w:color="FF6600"/>
                          <w:lang w:val="en-US"/>
                        </w:rPr>
                        <w:t xml:space="preserve"> list</w:t>
                      </w:r>
                      <w:r w:rsidRPr="00F36EEB">
                        <w:rPr>
                          <w:u w:color="FF6600"/>
                          <w:lang w:val="en-US"/>
                        </w:rPr>
                        <w:t xml:space="preserve"> U1-1: </w:t>
                      </w:r>
                      <w:r>
                        <w:rPr>
                          <w:u w:color="FF6600"/>
                          <w:lang w:val="en-US"/>
                        </w:rPr>
                        <w:t xml:space="preserve">Hranice pro </w:t>
                      </w:r>
                      <w:proofErr w:type="spellStart"/>
                      <w:r>
                        <w:rPr>
                          <w:u w:color="FF6600"/>
                          <w:lang w:val="en-US"/>
                        </w:rPr>
                        <w:t>sledování</w:t>
                      </w:r>
                      <w:proofErr w:type="spellEnd"/>
                      <w:r>
                        <w:rPr>
                          <w:u w:color="FF6600"/>
                          <w:lang w:val="en-US"/>
                        </w:rPr>
                        <w:t xml:space="preserve"> </w:t>
                      </w:r>
                      <w:proofErr w:type="spellStart"/>
                      <w:r>
                        <w:rPr>
                          <w:u w:color="FF6600"/>
                          <w:lang w:val="en-US"/>
                        </w:rPr>
                        <w:t>čáry</w:t>
                      </w:r>
                      <w:bookmarkEnd w:id="18"/>
                      <w:proofErr w:type="spellEnd"/>
                    </w:p>
                  </w:txbxContent>
                </v:textbox>
                <w10:wrap anchorx="page" anchory="page"/>
              </v:shape>
            </w:pict>
          </mc:Fallback>
        </mc:AlternateContent>
      </w:r>
      <w:r w:rsidRPr="00FE1D98">
        <w:rPr>
          <w:lang w:val="cs-CZ"/>
        </w:rPr>
        <w:br w:type="page"/>
      </w:r>
    </w:p>
    <w:p w14:paraId="62043160" w14:textId="77777777" w:rsidR="00AB129B" w:rsidRPr="00FE1D98" w:rsidRDefault="00AB129B" w:rsidP="00AB129B">
      <w:pPr>
        <w:pStyle w:val="Nadpis1"/>
        <w:rPr>
          <w:lang w:val="cs-CZ"/>
        </w:rPr>
        <w:sectPr w:rsidR="00AB129B" w:rsidRPr="00FE1D98" w:rsidSect="00013A39">
          <w:pgSz w:w="11906" w:h="16838"/>
          <w:pgMar w:top="1021" w:right="1134" w:bottom="1021" w:left="1134" w:header="709" w:footer="708" w:gutter="0"/>
          <w:cols w:space="708"/>
          <w:titlePg/>
          <w:docGrid w:linePitch="360"/>
        </w:sectPr>
      </w:pPr>
    </w:p>
    <w:p w14:paraId="55E719D3" w14:textId="77777777" w:rsidR="00AB129B" w:rsidRPr="00FE1D98" w:rsidRDefault="00AB129B" w:rsidP="00AB129B">
      <w:pPr>
        <w:pStyle w:val="BodyA"/>
        <w:rPr>
          <w:lang w:val="cs-CZ"/>
        </w:rPr>
      </w:pPr>
      <w:r w:rsidRPr="00FE1D98">
        <w:rPr>
          <w:noProof/>
          <w:lang w:val="cs-CZ"/>
        </w:rPr>
        <w:lastRenderedPageBreak/>
        <mc:AlternateContent>
          <mc:Choice Requires="wps">
            <w:drawing>
              <wp:anchor distT="152400" distB="152400" distL="152400" distR="152400" simplePos="0" relativeHeight="253205504" behindDoc="0" locked="0" layoutInCell="1" allowOverlap="1" wp14:anchorId="766F02AE" wp14:editId="1ABDEA95">
                <wp:simplePos x="0" y="0"/>
                <wp:positionH relativeFrom="page">
                  <wp:posOffset>812867</wp:posOffset>
                </wp:positionH>
                <wp:positionV relativeFrom="page">
                  <wp:posOffset>501450</wp:posOffset>
                </wp:positionV>
                <wp:extent cx="3902659" cy="647395"/>
                <wp:effectExtent l="0" t="0" r="0" b="0"/>
                <wp:wrapNone/>
                <wp:docPr id="78" name="officeArt object" descr="officeArt object"/>
                <wp:cNvGraphicFramePr/>
                <a:graphic xmlns:a="http://schemas.openxmlformats.org/drawingml/2006/main">
                  <a:graphicData uri="http://schemas.microsoft.com/office/word/2010/wordprocessingShape">
                    <wps:wsp>
                      <wps:cNvSpPr txBox="1"/>
                      <wps:spPr>
                        <a:xfrm>
                          <a:off x="0" y="0"/>
                          <a:ext cx="3902659" cy="647395"/>
                        </a:xfrm>
                        <a:prstGeom prst="rect">
                          <a:avLst/>
                        </a:prstGeom>
                        <a:noFill/>
                        <a:ln w="12700" cap="flat">
                          <a:noFill/>
                          <a:miter lim="400000"/>
                        </a:ln>
                        <a:effectLst/>
                      </wps:spPr>
                      <wps:txbx>
                        <w:txbxContent>
                          <w:p w14:paraId="1DDF24D1" w14:textId="0344EF7D" w:rsidR="002A1612" w:rsidRPr="00F36EEB" w:rsidRDefault="002A1612" w:rsidP="00AB129B">
                            <w:pPr>
                              <w:pStyle w:val="Nadpis1"/>
                            </w:pPr>
                            <w:bookmarkStart w:id="19" w:name="_Toc19607156"/>
                            <w:proofErr w:type="spellStart"/>
                            <w:r>
                              <w:t>Pracovní</w:t>
                            </w:r>
                            <w:proofErr w:type="spellEnd"/>
                            <w:r>
                              <w:t xml:space="preserve"> list</w:t>
                            </w:r>
                            <w:r w:rsidRPr="00F36EEB">
                              <w:t xml:space="preserve"> U1-2: </w:t>
                            </w:r>
                            <w:r>
                              <w:t xml:space="preserve">Ring pro </w:t>
                            </w:r>
                            <w:proofErr w:type="spellStart"/>
                            <w:r>
                              <w:t>zápas</w:t>
                            </w:r>
                            <w:proofErr w:type="spellEnd"/>
                            <w:r>
                              <w:t xml:space="preserve"> sumo</w:t>
                            </w:r>
                            <w:bookmarkEnd w:id="19"/>
                          </w:p>
                        </w:txbxContent>
                      </wps:txbx>
                      <wps:bodyPr wrap="square" lIns="50800" tIns="50800" rIns="50800" bIns="50800" numCol="1" anchor="t">
                        <a:noAutofit/>
                      </wps:bodyPr>
                    </wps:wsp>
                  </a:graphicData>
                </a:graphic>
                <wp14:sizeRelH relativeFrom="margin">
                  <wp14:pctWidth>0</wp14:pctWidth>
                </wp14:sizeRelH>
                <wp14:sizeRelV relativeFrom="margin">
                  <wp14:pctHeight>0</wp14:pctHeight>
                </wp14:sizeRelV>
              </wp:anchor>
            </w:drawing>
          </mc:Choice>
          <mc:Fallback>
            <w:pict>
              <v:shape w14:anchorId="766F02AE" id="_x0000_s1130" type="#_x0000_t202" alt="officeArt object" style="position:absolute;margin-left:64pt;margin-top:39.5pt;width:307.3pt;height:51pt;z-index:253205504;visibility:visible;mso-wrap-style:square;mso-width-percent:0;mso-height-percent:0;mso-wrap-distance-left:12pt;mso-wrap-distance-top:12pt;mso-wrap-distance-right:12pt;mso-wrap-distance-bottom:12pt;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" filled="f" stroked="f" strokeweight="1pt">
                <v:stroke miterlimit="4"/>
                <v:textbox inset="4pt,4pt,4pt,4pt">
                  <w:txbxContent>
                    <w:p w14:paraId="1DDF24D1" w14:textId="0344EF7D" w:rsidR="002A1612" w:rsidRPr="00F36EEB" w:rsidRDefault="002A1612" w:rsidP="00AB129B">
                      <w:pPr>
                        <w:pStyle w:val="Nadpis1"/>
                      </w:pPr>
                      <w:bookmarkStart w:id="20" w:name="_Toc19607156"/>
                      <w:proofErr w:type="spellStart"/>
                      <w:r>
                        <w:t>Pracovní</w:t>
                      </w:r>
                      <w:proofErr w:type="spellEnd"/>
                      <w:r>
                        <w:t xml:space="preserve"> list</w:t>
                      </w:r>
                      <w:r w:rsidRPr="00F36EEB">
                        <w:t xml:space="preserve"> U1-2: </w:t>
                      </w:r>
                      <w:r>
                        <w:t xml:space="preserve">Ring pro </w:t>
                      </w:r>
                      <w:proofErr w:type="spellStart"/>
                      <w:r>
                        <w:t>zápas</w:t>
                      </w:r>
                      <w:proofErr w:type="spellEnd"/>
                      <w:r>
                        <w:t xml:space="preserve"> sumo</w:t>
                      </w:r>
                      <w:bookmarkEnd w:id="20"/>
                    </w:p>
                  </w:txbxContent>
                </v:textbox>
                <w10:wrap anchorx="page" anchory="page"/>
              </v:shape>
            </w:pict>
          </mc:Fallback>
        </mc:AlternateContent>
      </w:r>
      <w:r w:rsidRPr="00FE1D98">
        <w:rPr>
          <w:noProof/>
          <w:lang w:val="cs-CZ"/>
        </w:rPr>
        <w:drawing>
          <wp:anchor distT="152400" distB="152400" distL="152400" distR="152400" simplePos="0" relativeHeight="253206528" behindDoc="0" locked="0" layoutInCell="1" allowOverlap="1" wp14:anchorId="315394D4" wp14:editId="02DD287B">
            <wp:simplePos x="0" y="0"/>
            <wp:positionH relativeFrom="page">
              <wp:posOffset>237642</wp:posOffset>
            </wp:positionH>
            <wp:positionV relativeFrom="page">
              <wp:posOffset>991870</wp:posOffset>
            </wp:positionV>
            <wp:extent cx="7115810" cy="9408160"/>
            <wp:effectExtent l="0" t="0" r="8890" b="2540"/>
            <wp:wrapNone/>
            <wp:docPr id="86" name="officeArt object"/>
            <wp:cNvGraphicFramePr/>
            <a:graphic xmlns:a="http://schemas.openxmlformats.org/drawingml/2006/main">
              <a:graphicData uri="http://schemas.openxmlformats.org/drawingml/2006/picture">
                <pic:pic xmlns:pic="http://schemas.openxmlformats.org/drawingml/2006/picture">
                  <pic:nvPicPr>
                    <pic:cNvPr id="1073741826" name="Activity Sheet_Sumo Ring.jpg"/>
                    <pic:cNvPicPr>
                      <a:picLocks noChangeAspect="1"/>
                    </pic:cNvPicPr>
                  </pic:nvPicPr>
                  <pic:blipFill>
                    <a:blip r:embed="rId78"/>
                    <a:stretch>
                      <a:fillRect/>
                    </a:stretch>
                  </pic:blipFill>
                  <pic:spPr>
                    <a:xfrm>
                      <a:off x="0" y="0"/>
                      <a:ext cx="7115810" cy="9408160"/>
                    </a:xfrm>
                    <a:prstGeom prst="rect">
                      <a:avLst/>
                    </a:prstGeom>
                    <a:ln w="12700" cap="flat">
                      <a:noFill/>
                      <a:miter lim="400000"/>
                    </a:ln>
                    <a:effectLst/>
                  </pic:spPr>
                </pic:pic>
              </a:graphicData>
            </a:graphic>
          </wp:anchor>
        </w:drawing>
      </w:r>
    </w:p>
    <w:p w14:paraId="1DD6875A" w14:textId="77777777" w:rsidR="00AB129B" w:rsidRPr="00FE1D98" w:rsidRDefault="00AB129B" w:rsidP="00AB129B">
      <w:pPr>
        <w:pStyle w:val="Nadpis1"/>
        <w:rPr>
          <w:lang w:val="cs-CZ"/>
        </w:rPr>
        <w:sectPr w:rsidR="00AB129B" w:rsidRPr="00FE1D98" w:rsidSect="00013A39">
          <w:pgSz w:w="11906" w:h="16838"/>
          <w:pgMar w:top="1021" w:right="1134" w:bottom="1021" w:left="1134" w:header="709" w:footer="708" w:gutter="0"/>
          <w:cols w:space="708"/>
          <w:titlePg/>
          <w:docGrid w:linePitch="360"/>
        </w:sectPr>
      </w:pPr>
    </w:p>
    <w:p w14:paraId="4A13370D" w14:textId="77777777" w:rsidR="00AB129B" w:rsidRPr="00FE1D98" w:rsidRDefault="00AB129B" w:rsidP="00AB129B">
      <w:pPr>
        <w:pStyle w:val="Nadpis1"/>
        <w:rPr>
          <w:lang w:val="cs-CZ"/>
        </w:rPr>
      </w:pPr>
      <w:bookmarkStart w:id="21" w:name="_Toc19607157"/>
      <w:r w:rsidRPr="00FE1D98">
        <w:rPr>
          <w:lang w:val="cs-CZ"/>
        </w:rPr>
        <w:lastRenderedPageBreak/>
        <w:t>Pracovní list U1-3: Dálkový ovladač TV</w:t>
      </w:r>
      <w:bookmarkEnd w:id="21"/>
    </w:p>
    <w:p w14:paraId="5E33BFC5" w14:textId="77777777" w:rsidR="00AB129B" w:rsidRPr="00FE1D98" w:rsidRDefault="00AB129B" w:rsidP="00AB129B">
      <w:pPr>
        <w:rPr>
          <w:lang w:val="cs-CZ"/>
        </w:rPr>
      </w:pPr>
      <w:r w:rsidRPr="00FE1D98">
        <w:rPr>
          <w:noProof/>
          <w:lang w:val="cs-CZ"/>
        </w:rPr>
        <mc:AlternateContent>
          <mc:Choice Requires="wpg">
            <w:drawing>
              <wp:anchor distT="0" distB="0" distL="114300" distR="114300" simplePos="0" relativeHeight="253195264" behindDoc="0" locked="0" layoutInCell="1" allowOverlap="1" wp14:anchorId="74F69A83" wp14:editId="79669BB2">
                <wp:simplePos x="0" y="0"/>
                <wp:positionH relativeFrom="column">
                  <wp:posOffset>-129540</wp:posOffset>
                </wp:positionH>
                <wp:positionV relativeFrom="paragraph">
                  <wp:posOffset>4411980</wp:posOffset>
                </wp:positionV>
                <wp:extent cx="2936875" cy="1402715"/>
                <wp:effectExtent l="0" t="0" r="0" b="0"/>
                <wp:wrapNone/>
                <wp:docPr id="307" name="Group 307"/>
                <wp:cNvGraphicFramePr/>
                <a:graphic xmlns:a="http://schemas.openxmlformats.org/drawingml/2006/main">
                  <a:graphicData uri="http://schemas.microsoft.com/office/word/2010/wordprocessingGroup">
                    <wpg:wgp>
                      <wpg:cNvGrpSpPr/>
                      <wpg:grpSpPr>
                        <a:xfrm>
                          <a:off x="0" y="0"/>
                          <a:ext cx="2936875" cy="1402715"/>
                          <a:chOff x="7952" y="0"/>
                          <a:chExt cx="2937178" cy="1403163"/>
                        </a:xfrm>
                      </wpg:grpSpPr>
                      <wpg:grpSp>
                        <wpg:cNvPr id="308" name="Group 308"/>
                        <wpg:cNvGrpSpPr/>
                        <wpg:grpSpPr>
                          <a:xfrm>
                            <a:off x="7952" y="341906"/>
                            <a:ext cx="2937178" cy="1061257"/>
                            <a:chOff x="79488" y="222702"/>
                            <a:chExt cx="2939205" cy="1062192"/>
                          </a:xfrm>
                        </wpg:grpSpPr>
                        <wps:wsp>
                          <wps:cNvPr id="309" name="Text Box 2"/>
                          <wps:cNvSpPr txBox="1">
                            <a:spLocks noChangeArrowheads="1"/>
                          </wps:cNvSpPr>
                          <wps:spPr bwMode="auto">
                            <a:xfrm>
                              <a:off x="79488" y="1021163"/>
                              <a:ext cx="2067550" cy="263731"/>
                            </a:xfrm>
                            <a:prstGeom prst="rect">
                              <a:avLst/>
                            </a:prstGeom>
                            <a:noFill/>
                            <a:ln w="9525">
                              <a:noFill/>
                              <a:miter lim="800000"/>
                              <a:headEnd/>
                              <a:tailEnd/>
                            </a:ln>
                          </wps:spPr>
                          <wps:txbx>
                            <w:txbxContent>
                              <w:p w14:paraId="144B4BCE" w14:textId="00798B4E" w:rsidR="002A1612" w:rsidRPr="00911283" w:rsidRDefault="002A1612" w:rsidP="00AB129B">
                                <w:pPr>
                                  <w:jc w:val="center"/>
                                  <w:rPr>
                                    <w:rFonts w:ascii="Times New Roman" w:hAnsi="Times New Roman"/>
                                    <w:color w:val="FF7000"/>
                                    <w:sz w:val="20"/>
                                    <w:lang w:val="cs-CZ"/>
                                  </w:rPr>
                                </w:pPr>
                                <w:r>
                                  <w:rPr>
                                    <w:rFonts w:ascii="Times New Roman" w:hAnsi="Times New Roman"/>
                                    <w:color w:val="FF7000"/>
                                    <w:sz w:val="20"/>
                                    <w:lang w:val="cs-CZ"/>
                                  </w:rPr>
                                  <w:t>Zatočení do</w:t>
                                </w:r>
                                <w:r w:rsidR="000D0E92">
                                  <w:rPr>
                                    <w:rFonts w:ascii="Times New Roman" w:hAnsi="Times New Roman"/>
                                    <w:color w:val="FF7000"/>
                                    <w:sz w:val="20"/>
                                    <w:lang w:val="cs-CZ"/>
                                  </w:rPr>
                                  <w:t>prava / kód 2</w:t>
                                </w:r>
                              </w:p>
                            </w:txbxContent>
                          </wps:txbx>
                          <wps:bodyPr rot="0" vert="horz" wrap="square" lIns="91440" tIns="45720" rIns="91440" bIns="45720" anchor="t" anchorCtr="0">
                            <a:noAutofit/>
                          </wps:bodyPr>
                        </wps:wsp>
                        <pic:pic xmlns:pic="http://schemas.openxmlformats.org/drawingml/2006/picture">
                          <pic:nvPicPr>
                            <pic:cNvPr id="310" name="Picture 310"/>
                            <pic:cNvPicPr>
                              <a:picLocks noChangeAspect="1"/>
                            </pic:cNvPicPr>
                          </pic:nvPicPr>
                          <pic:blipFill>
                            <a:blip r:embed="rId79" cstate="screen">
                              <a:extLst>
                                <a:ext uri="{28A0092B-C50C-407E-A947-70E740481C1C}">
                                  <a14:useLocalDpi xmlns:a14="http://schemas.microsoft.com/office/drawing/2010/main"/>
                                </a:ext>
                              </a:extLst>
                            </a:blip>
                            <a:stretch>
                              <a:fillRect/>
                            </a:stretch>
                          </pic:blipFill>
                          <pic:spPr>
                            <a:xfrm>
                              <a:off x="2155446" y="222702"/>
                              <a:ext cx="863247" cy="470506"/>
                            </a:xfrm>
                            <a:prstGeom prst="rect">
                              <a:avLst/>
                            </a:prstGeom>
                          </pic:spPr>
                        </pic:pic>
                      </wpg:grpSp>
                      <pic:pic xmlns:pic="http://schemas.openxmlformats.org/drawingml/2006/picture">
                        <pic:nvPicPr>
                          <pic:cNvPr id="311" name="Picture 311"/>
                          <pic:cNvPicPr>
                            <a:picLocks noChangeAspect="1"/>
                          </pic:cNvPicPr>
                        </pic:nvPicPr>
                        <pic:blipFill>
                          <a:blip r:embed="rId80" cstate="screen">
                            <a:extLst>
                              <a:ext uri="{28A0092B-C50C-407E-A947-70E740481C1C}">
                                <a14:useLocalDpi xmlns:a14="http://schemas.microsoft.com/office/drawing/2010/main"/>
                              </a:ext>
                            </a:extLst>
                          </a:blip>
                          <a:stretch>
                            <a:fillRect/>
                          </a:stretch>
                        </pic:blipFill>
                        <pic:spPr>
                          <a:xfrm>
                            <a:off x="87465" y="0"/>
                            <a:ext cx="1978660" cy="114871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4F69A83" id="Group 307" o:spid="_x0000_s1131" style="position:absolute;margin-left:-10.2pt;margin-top:347.4pt;width:231.25pt;height:110.45pt;z-index:253195264;mso-width-relative:margin;mso-height-relative:margin" coordorigin="79" coordsize="29371,14031" o:gfxdata="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">
                <v:group id="Group 308" o:spid="_x0000_s1132" style="position:absolute;left:79;top:3419;width:29372;height:10612" coordorigin="794,2227" coordsize="29392,106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">
                  <v:shape id="_x0000_s1133" type="#_x0000_t202" style="position:absolute;left:794;top:10211;width:20676;height:26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" filled="f" stroked="f">
                    <v:textbox>
                      <w:txbxContent>
                        <w:p w14:paraId="144B4BCE" w14:textId="00798B4E" w:rsidR="002A1612" w:rsidRPr="00911283" w:rsidRDefault="002A1612" w:rsidP="00AB129B">
                          <w:pPr>
                            <w:jc w:val="center"/>
                            <w:rPr>
                              <w:rFonts w:ascii="Times New Roman" w:hAnsi="Times New Roman"/>
                              <w:color w:val="FF7000"/>
                              <w:sz w:val="20"/>
                              <w:lang w:val="cs-CZ"/>
                            </w:rPr>
                          </w:pPr>
                          <w:r>
                            <w:rPr>
                              <w:rFonts w:ascii="Times New Roman" w:hAnsi="Times New Roman"/>
                              <w:color w:val="FF7000"/>
                              <w:sz w:val="20"/>
                              <w:lang w:val="cs-CZ"/>
                            </w:rPr>
                            <w:t>Zatočení do</w:t>
                          </w:r>
                          <w:r w:rsidR="000D0E92">
                            <w:rPr>
                              <w:rFonts w:ascii="Times New Roman" w:hAnsi="Times New Roman"/>
                              <w:color w:val="FF7000"/>
                              <w:sz w:val="20"/>
                              <w:lang w:val="cs-CZ"/>
                            </w:rPr>
                            <w:t>prava / kód 2</w:t>
                          </w:r>
                        </w:p>
                      </w:txbxContent>
                    </v:textbox>
                  </v:shape>
                  <v:shape id="Picture 310" o:spid="_x0000_s1134" type="#_x0000_t75" style="position:absolute;left:21554;top:2227;width:8632;height:47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">
                    <v:imagedata r:id="rId81" o:title=""/>
                  </v:shape>
                </v:group>
                <v:shape id="Picture 311" o:spid="_x0000_s1135" type="#_x0000_t75" style="position:absolute;left:874;width:19787;height:11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">
                  <v:imagedata r:id="rId82" o:title=""/>
                </v:shape>
              </v:group>
            </w:pict>
          </mc:Fallback>
        </mc:AlternateContent>
      </w:r>
      <w:r w:rsidRPr="00FE1D98">
        <w:rPr>
          <w:noProof/>
          <w:lang w:val="cs-CZ"/>
        </w:rPr>
        <mc:AlternateContent>
          <mc:Choice Requires="wpg">
            <w:drawing>
              <wp:anchor distT="0" distB="0" distL="114300" distR="114300" simplePos="0" relativeHeight="253197312" behindDoc="0" locked="0" layoutInCell="1" allowOverlap="1" wp14:anchorId="17B5B615" wp14:editId="706FF187">
                <wp:simplePos x="0" y="0"/>
                <wp:positionH relativeFrom="column">
                  <wp:posOffset>-71120</wp:posOffset>
                </wp:positionH>
                <wp:positionV relativeFrom="paragraph">
                  <wp:posOffset>6687185</wp:posOffset>
                </wp:positionV>
                <wp:extent cx="2936875" cy="1411605"/>
                <wp:effectExtent l="0" t="0" r="0" b="0"/>
                <wp:wrapNone/>
                <wp:docPr id="339" name="Group 339"/>
                <wp:cNvGraphicFramePr/>
                <a:graphic xmlns:a="http://schemas.openxmlformats.org/drawingml/2006/main">
                  <a:graphicData uri="http://schemas.microsoft.com/office/word/2010/wordprocessingGroup">
                    <wpg:wgp>
                      <wpg:cNvGrpSpPr/>
                      <wpg:grpSpPr>
                        <a:xfrm>
                          <a:off x="0" y="0"/>
                          <a:ext cx="2936875" cy="1411605"/>
                          <a:chOff x="0" y="0"/>
                          <a:chExt cx="2936875" cy="1412155"/>
                        </a:xfrm>
                      </wpg:grpSpPr>
                      <wpg:grpSp>
                        <wpg:cNvPr id="340" name="Group 340"/>
                        <wpg:cNvGrpSpPr/>
                        <wpg:grpSpPr>
                          <a:xfrm>
                            <a:off x="0" y="341906"/>
                            <a:ext cx="2936875" cy="1070249"/>
                            <a:chOff x="79488" y="222702"/>
                            <a:chExt cx="2939205" cy="1071430"/>
                          </a:xfrm>
                        </wpg:grpSpPr>
                        <wps:wsp>
                          <wps:cNvPr id="341" name="Text Box 2"/>
                          <wps:cNvSpPr txBox="1">
                            <a:spLocks noChangeArrowheads="1"/>
                          </wps:cNvSpPr>
                          <wps:spPr bwMode="auto">
                            <a:xfrm>
                              <a:off x="79488" y="1030401"/>
                              <a:ext cx="2067550" cy="263731"/>
                            </a:xfrm>
                            <a:prstGeom prst="rect">
                              <a:avLst/>
                            </a:prstGeom>
                            <a:noFill/>
                            <a:ln w="9525">
                              <a:noFill/>
                              <a:miter lim="800000"/>
                              <a:headEnd/>
                              <a:tailEnd/>
                            </a:ln>
                          </wps:spPr>
                          <wps:txbx>
                            <w:txbxContent>
                              <w:p w14:paraId="6B49A4EA" w14:textId="38D883A7" w:rsidR="002A1612" w:rsidRPr="00911283" w:rsidRDefault="002A1612" w:rsidP="00AB129B">
                                <w:pPr>
                                  <w:jc w:val="center"/>
                                  <w:rPr>
                                    <w:rFonts w:ascii="Times New Roman" w:hAnsi="Times New Roman"/>
                                    <w:color w:val="FF7000"/>
                                    <w:sz w:val="20"/>
                                    <w:lang w:val="cs-CZ"/>
                                  </w:rPr>
                                </w:pPr>
                                <w:r>
                                  <w:rPr>
                                    <w:rFonts w:ascii="Times New Roman" w:hAnsi="Times New Roman"/>
                                    <w:color w:val="FF7000"/>
                                    <w:sz w:val="20"/>
                                    <w:lang w:val="cs-CZ"/>
                                  </w:rPr>
                                  <w:t>Přehrát pípnutí</w:t>
                                </w:r>
                                <w:r w:rsidR="000D0E92">
                                  <w:rPr>
                                    <w:rFonts w:ascii="Times New Roman" w:hAnsi="Times New Roman"/>
                                    <w:color w:val="FF7000"/>
                                    <w:sz w:val="20"/>
                                    <w:lang w:val="cs-CZ"/>
                                  </w:rPr>
                                  <w:t xml:space="preserve"> / kód 6</w:t>
                                </w:r>
                              </w:p>
                            </w:txbxContent>
                          </wps:txbx>
                          <wps:bodyPr rot="0" vert="horz" wrap="square" lIns="91440" tIns="45720" rIns="91440" bIns="45720" anchor="t" anchorCtr="0">
                            <a:noAutofit/>
                          </wps:bodyPr>
                        </wps:wsp>
                        <pic:pic xmlns:pic="http://schemas.openxmlformats.org/drawingml/2006/picture">
                          <pic:nvPicPr>
                            <pic:cNvPr id="343" name="Picture 343"/>
                            <pic:cNvPicPr>
                              <a:picLocks noChangeAspect="1"/>
                            </pic:cNvPicPr>
                          </pic:nvPicPr>
                          <pic:blipFill>
                            <a:blip r:embed="rId79" cstate="screen">
                              <a:extLst>
                                <a:ext uri="{28A0092B-C50C-407E-A947-70E740481C1C}">
                                  <a14:useLocalDpi xmlns:a14="http://schemas.microsoft.com/office/drawing/2010/main"/>
                                </a:ext>
                              </a:extLst>
                            </a:blip>
                            <a:stretch>
                              <a:fillRect/>
                            </a:stretch>
                          </pic:blipFill>
                          <pic:spPr>
                            <a:xfrm>
                              <a:off x="2155446" y="222702"/>
                              <a:ext cx="863247" cy="470506"/>
                            </a:xfrm>
                            <a:prstGeom prst="rect">
                              <a:avLst/>
                            </a:prstGeom>
                          </pic:spPr>
                        </pic:pic>
                      </wpg:grpSp>
                      <pic:pic xmlns:pic="http://schemas.openxmlformats.org/drawingml/2006/picture">
                        <pic:nvPicPr>
                          <pic:cNvPr id="344" name="Picture 344"/>
                          <pic:cNvPicPr>
                            <a:picLocks noChangeAspect="1"/>
                          </pic:cNvPicPr>
                        </pic:nvPicPr>
                        <pic:blipFill>
                          <a:blip r:embed="rId83" cstate="screen">
                            <a:extLst>
                              <a:ext uri="{28A0092B-C50C-407E-A947-70E740481C1C}">
                                <a14:useLocalDpi xmlns:a14="http://schemas.microsoft.com/office/drawing/2010/main"/>
                              </a:ext>
                            </a:extLst>
                          </a:blip>
                          <a:stretch>
                            <a:fillRect/>
                          </a:stretch>
                        </pic:blipFill>
                        <pic:spPr>
                          <a:xfrm>
                            <a:off x="79513" y="0"/>
                            <a:ext cx="1978660" cy="1148715"/>
                          </a:xfrm>
                          <a:prstGeom prst="rect">
                            <a:avLst/>
                          </a:prstGeom>
                        </pic:spPr>
                      </pic:pic>
                    </wpg:wgp>
                  </a:graphicData>
                </a:graphic>
                <wp14:sizeRelV relativeFrom="margin">
                  <wp14:pctHeight>0</wp14:pctHeight>
                </wp14:sizeRelV>
              </wp:anchor>
            </w:drawing>
          </mc:Choice>
          <mc:Fallback>
            <w:pict>
              <v:group w14:anchorId="17B5B615" id="Group 339" o:spid="_x0000_s1136" style="position:absolute;margin-left:-5.6pt;margin-top:526.55pt;width:231.25pt;height:111.15pt;z-index:253197312;mso-height-relative:margin" coordsize="29368,14121" o:gfxdata="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">
                <v:group id="Group 340" o:spid="_x0000_s1137" style="position:absolute;top:3419;width:29368;height:10702" coordorigin="794,2227" coordsize="29392,107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">
                  <v:shape id="_x0000_s1138" type="#_x0000_t202" style="position:absolute;left:794;top:10304;width:20676;height:26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" filled="f" stroked="f">
                    <v:textbox>
                      <w:txbxContent>
                        <w:p w14:paraId="6B49A4EA" w14:textId="38D883A7" w:rsidR="002A1612" w:rsidRPr="00911283" w:rsidRDefault="002A1612" w:rsidP="00AB129B">
                          <w:pPr>
                            <w:jc w:val="center"/>
                            <w:rPr>
                              <w:rFonts w:ascii="Times New Roman" w:hAnsi="Times New Roman"/>
                              <w:color w:val="FF7000"/>
                              <w:sz w:val="20"/>
                              <w:lang w:val="cs-CZ"/>
                            </w:rPr>
                          </w:pPr>
                          <w:r>
                            <w:rPr>
                              <w:rFonts w:ascii="Times New Roman" w:hAnsi="Times New Roman"/>
                              <w:color w:val="FF7000"/>
                              <w:sz w:val="20"/>
                              <w:lang w:val="cs-CZ"/>
                            </w:rPr>
                            <w:t>Přehrát pípnutí</w:t>
                          </w:r>
                          <w:r w:rsidR="000D0E92">
                            <w:rPr>
                              <w:rFonts w:ascii="Times New Roman" w:hAnsi="Times New Roman"/>
                              <w:color w:val="FF7000"/>
                              <w:sz w:val="20"/>
                              <w:lang w:val="cs-CZ"/>
                            </w:rPr>
                            <w:t xml:space="preserve"> / kód 6</w:t>
                          </w:r>
                        </w:p>
                      </w:txbxContent>
                    </v:textbox>
                  </v:shape>
                  <v:shape id="Picture 343" o:spid="_x0000_s1139" type="#_x0000_t75" style="position:absolute;left:21554;top:2227;width:8632;height:47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">
                    <v:imagedata r:id="rId81" o:title=""/>
                  </v:shape>
                </v:group>
                <v:shape id="Picture 344" o:spid="_x0000_s1140" type="#_x0000_t75" style="position:absolute;left:795;width:19786;height:11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">
                  <v:imagedata r:id="rId84" o:title=""/>
                </v:shape>
              </v:group>
            </w:pict>
          </mc:Fallback>
        </mc:AlternateContent>
      </w:r>
      <w:r w:rsidRPr="00FE1D98">
        <w:rPr>
          <w:noProof/>
          <w:lang w:val="cs-CZ"/>
        </w:rPr>
        <mc:AlternateContent>
          <mc:Choice Requires="wpg">
            <w:drawing>
              <wp:anchor distT="0" distB="0" distL="114300" distR="114300" simplePos="0" relativeHeight="253191168" behindDoc="0" locked="0" layoutInCell="1" allowOverlap="1" wp14:anchorId="5D8D84E1" wp14:editId="1191AE2C">
                <wp:simplePos x="0" y="0"/>
                <wp:positionH relativeFrom="column">
                  <wp:posOffset>-56515</wp:posOffset>
                </wp:positionH>
                <wp:positionV relativeFrom="paragraph">
                  <wp:posOffset>293370</wp:posOffset>
                </wp:positionV>
                <wp:extent cx="2927985" cy="1422400"/>
                <wp:effectExtent l="0" t="0" r="5715" b="6350"/>
                <wp:wrapNone/>
                <wp:docPr id="323" name="Group 323"/>
                <wp:cNvGraphicFramePr/>
                <a:graphic xmlns:a="http://schemas.openxmlformats.org/drawingml/2006/main">
                  <a:graphicData uri="http://schemas.microsoft.com/office/word/2010/wordprocessingGroup">
                    <wpg:wgp>
                      <wpg:cNvGrpSpPr/>
                      <wpg:grpSpPr>
                        <a:xfrm>
                          <a:off x="0" y="0"/>
                          <a:ext cx="2927985" cy="1422400"/>
                          <a:chOff x="16355" y="0"/>
                          <a:chExt cx="2928774" cy="1424128"/>
                        </a:xfrm>
                      </wpg:grpSpPr>
                      <wpg:grpSp>
                        <wpg:cNvPr id="324" name="Group 324"/>
                        <wpg:cNvGrpSpPr/>
                        <wpg:grpSpPr>
                          <a:xfrm>
                            <a:off x="16355" y="310101"/>
                            <a:ext cx="2928774" cy="1114027"/>
                            <a:chOff x="87898" y="222702"/>
                            <a:chExt cx="2930795" cy="1115009"/>
                          </a:xfrm>
                        </wpg:grpSpPr>
                        <wps:wsp>
                          <wps:cNvPr id="325" name="Text Box 2"/>
                          <wps:cNvSpPr txBox="1">
                            <a:spLocks noChangeArrowheads="1"/>
                          </wps:cNvSpPr>
                          <wps:spPr bwMode="auto">
                            <a:xfrm>
                              <a:off x="87898" y="1073980"/>
                              <a:ext cx="2083463" cy="263731"/>
                            </a:xfrm>
                            <a:prstGeom prst="rect">
                              <a:avLst/>
                            </a:prstGeom>
                            <a:noFill/>
                            <a:ln w="9525">
                              <a:noFill/>
                              <a:miter lim="800000"/>
                              <a:headEnd/>
                              <a:tailEnd/>
                            </a:ln>
                          </wps:spPr>
                          <wps:txbx>
                            <w:txbxContent>
                              <w:p w14:paraId="12C093EB" w14:textId="70BBA28E" w:rsidR="002A1612" w:rsidRPr="00911283" w:rsidRDefault="002A1612" w:rsidP="00AB129B">
                                <w:pPr>
                                  <w:jc w:val="center"/>
                                  <w:rPr>
                                    <w:rFonts w:ascii="Times New Roman" w:hAnsi="Times New Roman"/>
                                    <w:color w:val="FF7000"/>
                                    <w:sz w:val="20"/>
                                    <w:lang w:val="cs-CZ"/>
                                  </w:rPr>
                                </w:pPr>
                                <w:r>
                                  <w:rPr>
                                    <w:rFonts w:ascii="Times New Roman" w:hAnsi="Times New Roman"/>
                                    <w:color w:val="FF7000"/>
                                    <w:sz w:val="20"/>
                                    <w:lang w:val="cs-CZ"/>
                                  </w:rPr>
                                  <w:t>Pohyb vpřed</w:t>
                                </w:r>
                                <w:r w:rsidR="000D0E92">
                                  <w:rPr>
                                    <w:rFonts w:ascii="Times New Roman" w:hAnsi="Times New Roman"/>
                                    <w:color w:val="FF7000"/>
                                    <w:sz w:val="20"/>
                                    <w:lang w:val="cs-CZ"/>
                                  </w:rPr>
                                  <w:t xml:space="preserve"> / kód 0</w:t>
                                </w:r>
                              </w:p>
                            </w:txbxContent>
                          </wps:txbx>
                          <wps:bodyPr rot="0" vert="horz" wrap="square" lIns="91440" tIns="45720" rIns="91440" bIns="45720" anchor="t" anchorCtr="0">
                            <a:noAutofit/>
                          </wps:bodyPr>
                        </wps:wsp>
                        <pic:pic xmlns:pic="http://schemas.openxmlformats.org/drawingml/2006/picture">
                          <pic:nvPicPr>
                            <pic:cNvPr id="326" name="Picture 326"/>
                            <pic:cNvPicPr>
                              <a:picLocks noChangeAspect="1"/>
                            </pic:cNvPicPr>
                          </pic:nvPicPr>
                          <pic:blipFill>
                            <a:blip r:embed="rId79" cstate="screen">
                              <a:extLst>
                                <a:ext uri="{28A0092B-C50C-407E-A947-70E740481C1C}">
                                  <a14:useLocalDpi xmlns:a14="http://schemas.microsoft.com/office/drawing/2010/main"/>
                                </a:ext>
                              </a:extLst>
                            </a:blip>
                            <a:stretch>
                              <a:fillRect/>
                            </a:stretch>
                          </pic:blipFill>
                          <pic:spPr>
                            <a:xfrm>
                              <a:off x="2155446" y="222702"/>
                              <a:ext cx="863247" cy="470506"/>
                            </a:xfrm>
                            <a:prstGeom prst="rect">
                              <a:avLst/>
                            </a:prstGeom>
                          </pic:spPr>
                        </pic:pic>
                      </wpg:grpSp>
                      <pic:pic xmlns:pic="http://schemas.openxmlformats.org/drawingml/2006/picture">
                        <pic:nvPicPr>
                          <pic:cNvPr id="327" name="Picture 327"/>
                          <pic:cNvPicPr>
                            <a:picLocks noChangeAspect="1"/>
                          </pic:cNvPicPr>
                        </pic:nvPicPr>
                        <pic:blipFill>
                          <a:blip r:embed="rId85" cstate="screen">
                            <a:extLst>
                              <a:ext uri="{28A0092B-C50C-407E-A947-70E740481C1C}">
                                <a14:useLocalDpi xmlns:a14="http://schemas.microsoft.com/office/drawing/2010/main"/>
                              </a:ext>
                            </a:extLst>
                          </a:blip>
                          <a:stretch>
                            <a:fillRect/>
                          </a:stretch>
                        </pic:blipFill>
                        <pic:spPr>
                          <a:xfrm>
                            <a:off x="103367" y="0"/>
                            <a:ext cx="1978660" cy="115062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D8D84E1" id="Group 323" o:spid="_x0000_s1141" style="position:absolute;margin-left:-4.45pt;margin-top:23.1pt;width:230.55pt;height:112pt;z-index:253191168;mso-width-relative:margin;mso-height-relative:margin" coordorigin="163" coordsize="29287,14241" o:gfxdata="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">
                <v:group id="Group 324" o:spid="_x0000_s1142" style="position:absolute;left:163;top:3101;width:29288;height:11140" coordorigin="878,2227" coordsize="29307,11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q7e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kGaLODvTDgCcv0LAAD//wMAUEsBAi0AFAAGAAgAAAAhANvh9svuAAAAhQEAABMAAAAAAAAA&#10;AAAAAAAAAAAAAFtDb250ZW50X1R5cGVzXS54bWxQSwECLQAUAAYACAAAACEAWvQsW78AAAAVAQAA&#10;CwAAAAAAAAAAAAAAAAAfAQAAX3JlbHMvLnJlbHNQSwECLQAUAAYACAAAACEA0o6u3sYAAADcAAAA&#10;DwAAAAAAAAAAAAAAAAAHAgAAZHJzL2Rvd25yZXYueG1sUEsFBgAAAAADAAMAtwAAAPoCAAAAAA==&#10;">
                  <v:shape id="_x0000_s1143" type="#_x0000_t202" style="position:absolute;left:878;top:10739;width:20835;height:26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" filled="f" stroked="f">
                    <v:textbox>
                      <w:txbxContent>
                        <w:p w14:paraId="12C093EB" w14:textId="70BBA28E" w:rsidR="002A1612" w:rsidRPr="00911283" w:rsidRDefault="002A1612" w:rsidP="00AB129B">
                          <w:pPr>
                            <w:jc w:val="center"/>
                            <w:rPr>
                              <w:rFonts w:ascii="Times New Roman" w:hAnsi="Times New Roman"/>
                              <w:color w:val="FF7000"/>
                              <w:sz w:val="20"/>
                              <w:lang w:val="cs-CZ"/>
                            </w:rPr>
                          </w:pPr>
                          <w:r>
                            <w:rPr>
                              <w:rFonts w:ascii="Times New Roman" w:hAnsi="Times New Roman"/>
                              <w:color w:val="FF7000"/>
                              <w:sz w:val="20"/>
                              <w:lang w:val="cs-CZ"/>
                            </w:rPr>
                            <w:t>Pohyb vpřed</w:t>
                          </w:r>
                          <w:r w:rsidR="000D0E92">
                            <w:rPr>
                              <w:rFonts w:ascii="Times New Roman" w:hAnsi="Times New Roman"/>
                              <w:color w:val="FF7000"/>
                              <w:sz w:val="20"/>
                              <w:lang w:val="cs-CZ"/>
                            </w:rPr>
                            <w:t xml:space="preserve"> / kód 0</w:t>
                          </w:r>
                        </w:p>
                      </w:txbxContent>
                    </v:textbox>
                  </v:shape>
                  <v:shape id="Picture 326" o:spid="_x0000_s1144" type="#_x0000_t75" style="position:absolute;left:21554;top:2227;width:8632;height:47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">
                    <v:imagedata r:id="rId81" o:title=""/>
                  </v:shape>
                </v:group>
                <v:shape id="Picture 327" o:spid="_x0000_s1145" type="#_x0000_t75" style="position:absolute;left:1033;width:19787;height:115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">
                  <v:imagedata r:id="rId86" o:title=""/>
                </v:shape>
              </v:group>
            </w:pict>
          </mc:Fallback>
        </mc:AlternateContent>
      </w:r>
      <w:r w:rsidRPr="00FE1D98">
        <w:rPr>
          <w:noProof/>
          <w:lang w:val="cs-CZ"/>
        </w:rPr>
        <mc:AlternateContent>
          <mc:Choice Requires="wpg">
            <w:drawing>
              <wp:anchor distT="0" distB="0" distL="114300" distR="114300" simplePos="0" relativeHeight="253192192" behindDoc="0" locked="0" layoutInCell="1" allowOverlap="1" wp14:anchorId="4FDF2808" wp14:editId="1CD397A4">
                <wp:simplePos x="0" y="0"/>
                <wp:positionH relativeFrom="column">
                  <wp:posOffset>3073070</wp:posOffset>
                </wp:positionH>
                <wp:positionV relativeFrom="paragraph">
                  <wp:posOffset>293370</wp:posOffset>
                </wp:positionV>
                <wp:extent cx="2969895" cy="1425575"/>
                <wp:effectExtent l="0" t="0" r="1905" b="3175"/>
                <wp:wrapNone/>
                <wp:docPr id="318" name="Group 318"/>
                <wp:cNvGraphicFramePr/>
                <a:graphic xmlns:a="http://schemas.openxmlformats.org/drawingml/2006/main">
                  <a:graphicData uri="http://schemas.microsoft.com/office/word/2010/wordprocessingGroup">
                    <wpg:wgp>
                      <wpg:cNvGrpSpPr/>
                      <wpg:grpSpPr>
                        <a:xfrm>
                          <a:off x="0" y="0"/>
                          <a:ext cx="2969895" cy="1425575"/>
                          <a:chOff x="-25272" y="0"/>
                          <a:chExt cx="2970402" cy="1426290"/>
                        </a:xfrm>
                      </wpg:grpSpPr>
                      <wpg:grpSp>
                        <wpg:cNvPr id="319" name="Group 319"/>
                        <wpg:cNvGrpSpPr/>
                        <wpg:grpSpPr>
                          <a:xfrm>
                            <a:off x="-25272" y="310101"/>
                            <a:ext cx="2970402" cy="1116189"/>
                            <a:chOff x="46242" y="222702"/>
                            <a:chExt cx="2972451" cy="1117174"/>
                          </a:xfrm>
                        </wpg:grpSpPr>
                        <wps:wsp>
                          <wps:cNvPr id="320" name="Text Box 2"/>
                          <wps:cNvSpPr txBox="1">
                            <a:spLocks noChangeArrowheads="1"/>
                          </wps:cNvSpPr>
                          <wps:spPr bwMode="auto">
                            <a:xfrm>
                              <a:off x="46242" y="1076145"/>
                              <a:ext cx="2083915" cy="263731"/>
                            </a:xfrm>
                            <a:prstGeom prst="rect">
                              <a:avLst/>
                            </a:prstGeom>
                            <a:noFill/>
                            <a:ln w="9525">
                              <a:noFill/>
                              <a:miter lim="800000"/>
                              <a:headEnd/>
                              <a:tailEnd/>
                            </a:ln>
                          </wps:spPr>
                          <wps:txbx>
                            <w:txbxContent>
                              <w:p w14:paraId="2DFFD87F" w14:textId="76DF794B" w:rsidR="002A1612" w:rsidRPr="00911283" w:rsidRDefault="002A1612" w:rsidP="00AB129B">
                                <w:pPr>
                                  <w:jc w:val="center"/>
                                  <w:rPr>
                                    <w:rFonts w:ascii="Times New Roman" w:hAnsi="Times New Roman"/>
                                    <w:color w:val="FF7000"/>
                                    <w:sz w:val="20"/>
                                    <w:lang w:val="cs-CZ"/>
                                  </w:rPr>
                                </w:pPr>
                                <w:r>
                                  <w:rPr>
                                    <w:rFonts w:ascii="Times New Roman" w:hAnsi="Times New Roman"/>
                                    <w:color w:val="FF7000"/>
                                    <w:sz w:val="20"/>
                                    <w:lang w:val="cs-CZ"/>
                                  </w:rPr>
                                  <w:t>Pohyb vzad</w:t>
                                </w:r>
                                <w:r w:rsidR="000D0E92">
                                  <w:rPr>
                                    <w:rFonts w:ascii="Times New Roman" w:hAnsi="Times New Roman"/>
                                    <w:color w:val="FF7000"/>
                                    <w:sz w:val="20"/>
                                    <w:lang w:val="cs-CZ"/>
                                  </w:rPr>
                                  <w:t xml:space="preserve"> / kód 1</w:t>
                                </w:r>
                              </w:p>
                            </w:txbxContent>
                          </wps:txbx>
                          <wps:bodyPr rot="0" vert="horz" wrap="square" lIns="91440" tIns="45720" rIns="91440" bIns="45720" anchor="t" anchorCtr="0">
                            <a:noAutofit/>
                          </wps:bodyPr>
                        </wps:wsp>
                        <pic:pic xmlns:pic="http://schemas.openxmlformats.org/drawingml/2006/picture">
                          <pic:nvPicPr>
                            <pic:cNvPr id="321" name="Picture 321"/>
                            <pic:cNvPicPr>
                              <a:picLocks noChangeAspect="1"/>
                            </pic:cNvPicPr>
                          </pic:nvPicPr>
                          <pic:blipFill>
                            <a:blip r:embed="rId79" cstate="screen">
                              <a:extLst>
                                <a:ext uri="{28A0092B-C50C-407E-A947-70E740481C1C}">
                                  <a14:useLocalDpi xmlns:a14="http://schemas.microsoft.com/office/drawing/2010/main"/>
                                </a:ext>
                              </a:extLst>
                            </a:blip>
                            <a:stretch>
                              <a:fillRect/>
                            </a:stretch>
                          </pic:blipFill>
                          <pic:spPr>
                            <a:xfrm>
                              <a:off x="2155446" y="222702"/>
                              <a:ext cx="863247" cy="470506"/>
                            </a:xfrm>
                            <a:prstGeom prst="rect">
                              <a:avLst/>
                            </a:prstGeom>
                          </pic:spPr>
                        </pic:pic>
                      </wpg:grpSp>
                      <pic:pic xmlns:pic="http://schemas.openxmlformats.org/drawingml/2006/picture">
                        <pic:nvPicPr>
                          <pic:cNvPr id="322" name="Picture 322"/>
                          <pic:cNvPicPr>
                            <a:picLocks noChangeAspect="1"/>
                          </pic:cNvPicPr>
                        </pic:nvPicPr>
                        <pic:blipFill>
                          <a:blip r:embed="rId87" cstate="screen">
                            <a:extLst>
                              <a:ext uri="{28A0092B-C50C-407E-A947-70E740481C1C}">
                                <a14:useLocalDpi xmlns:a14="http://schemas.microsoft.com/office/drawing/2010/main"/>
                              </a:ext>
                            </a:extLst>
                          </a:blip>
                          <a:stretch>
                            <a:fillRect/>
                          </a:stretch>
                        </pic:blipFill>
                        <pic:spPr>
                          <a:xfrm>
                            <a:off x="87464" y="0"/>
                            <a:ext cx="1978660" cy="114935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FDF2808" id="Group 318" o:spid="_x0000_s1146" style="position:absolute;margin-left:241.95pt;margin-top:23.1pt;width:233.85pt;height:112.25pt;z-index:253192192;mso-width-relative:margin;mso-height-relative:margin" coordorigin="-252" coordsize="29704,14262" o:gfxdata="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">
                <v:group id="Group 319" o:spid="_x0000_s1147" style="position:absolute;left:-252;top:3101;width:29703;height:11161" coordorigin="462,2227" coordsize="29724,11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">
                  <v:shape id="_x0000_s1148" type="#_x0000_t202" style="position:absolute;left:462;top:10761;width:20839;height:26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" filled="f" stroked="f">
                    <v:textbox>
                      <w:txbxContent>
                        <w:p w14:paraId="2DFFD87F" w14:textId="76DF794B" w:rsidR="002A1612" w:rsidRPr="00911283" w:rsidRDefault="002A1612" w:rsidP="00AB129B">
                          <w:pPr>
                            <w:jc w:val="center"/>
                            <w:rPr>
                              <w:rFonts w:ascii="Times New Roman" w:hAnsi="Times New Roman"/>
                              <w:color w:val="FF7000"/>
                              <w:sz w:val="20"/>
                              <w:lang w:val="cs-CZ"/>
                            </w:rPr>
                          </w:pPr>
                          <w:r>
                            <w:rPr>
                              <w:rFonts w:ascii="Times New Roman" w:hAnsi="Times New Roman"/>
                              <w:color w:val="FF7000"/>
                              <w:sz w:val="20"/>
                              <w:lang w:val="cs-CZ"/>
                            </w:rPr>
                            <w:t>Pohyb vzad</w:t>
                          </w:r>
                          <w:r w:rsidR="000D0E92">
                            <w:rPr>
                              <w:rFonts w:ascii="Times New Roman" w:hAnsi="Times New Roman"/>
                              <w:color w:val="FF7000"/>
                              <w:sz w:val="20"/>
                              <w:lang w:val="cs-CZ"/>
                            </w:rPr>
                            <w:t xml:space="preserve"> / kód 1</w:t>
                          </w:r>
                        </w:p>
                      </w:txbxContent>
                    </v:textbox>
                  </v:shape>
                  <v:shape id="Picture 321" o:spid="_x0000_s1149" type="#_x0000_t75" style="position:absolute;left:21554;top:2227;width:8632;height:47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">
                    <v:imagedata r:id="rId81" o:title=""/>
                  </v:shape>
                </v:group>
                <v:shape id="Picture 322" o:spid="_x0000_s1150" type="#_x0000_t75" style="position:absolute;left:874;width:19787;height:114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">
                  <v:imagedata r:id="rId88" o:title=""/>
                </v:shape>
              </v:group>
            </w:pict>
          </mc:Fallback>
        </mc:AlternateContent>
      </w:r>
    </w:p>
    <w:p w14:paraId="0250BE70" w14:textId="582E334C" w:rsidR="00AB129B" w:rsidRPr="00FE1D98" w:rsidRDefault="00AB129B" w:rsidP="00AB129B">
      <w:pPr>
        <w:rPr>
          <w:lang w:val="cs-CZ"/>
        </w:rPr>
      </w:pPr>
      <w:r w:rsidRPr="00FE1D98">
        <w:rPr>
          <w:noProof/>
          <w:lang w:val="cs-CZ"/>
        </w:rPr>
        <mc:AlternateContent>
          <mc:Choice Requires="wpg">
            <w:drawing>
              <wp:anchor distT="0" distB="0" distL="114300" distR="114300" simplePos="0" relativeHeight="253196288" behindDoc="0" locked="0" layoutInCell="1" allowOverlap="1" wp14:anchorId="53D2D4AB" wp14:editId="7C6D3741">
                <wp:simplePos x="0" y="0"/>
                <wp:positionH relativeFrom="column">
                  <wp:posOffset>3013710</wp:posOffset>
                </wp:positionH>
                <wp:positionV relativeFrom="paragraph">
                  <wp:posOffset>4136364</wp:posOffset>
                </wp:positionV>
                <wp:extent cx="2961005" cy="1386834"/>
                <wp:effectExtent l="0" t="0" r="0" b="4445"/>
                <wp:wrapNone/>
                <wp:docPr id="312" name="Group 312"/>
                <wp:cNvGraphicFramePr/>
                <a:graphic xmlns:a="http://schemas.openxmlformats.org/drawingml/2006/main">
                  <a:graphicData uri="http://schemas.microsoft.com/office/word/2010/wordprocessingGroup">
                    <wpg:wgp>
                      <wpg:cNvGrpSpPr/>
                      <wpg:grpSpPr>
                        <a:xfrm>
                          <a:off x="0" y="0"/>
                          <a:ext cx="2961005" cy="1386834"/>
                          <a:chOff x="-15903" y="0"/>
                          <a:chExt cx="2961033" cy="1388665"/>
                        </a:xfrm>
                      </wpg:grpSpPr>
                      <wpg:grpSp>
                        <wpg:cNvPr id="313" name="Group 313"/>
                        <wpg:cNvGrpSpPr/>
                        <wpg:grpSpPr>
                          <a:xfrm>
                            <a:off x="-15903" y="329561"/>
                            <a:ext cx="2961033" cy="1059104"/>
                            <a:chOff x="55617" y="274016"/>
                            <a:chExt cx="2963076" cy="1060041"/>
                          </a:xfrm>
                        </wpg:grpSpPr>
                        <wps:wsp>
                          <wps:cNvPr id="314" name="Text Box 2"/>
                          <wps:cNvSpPr txBox="1">
                            <a:spLocks noChangeArrowheads="1"/>
                          </wps:cNvSpPr>
                          <wps:spPr bwMode="auto">
                            <a:xfrm>
                              <a:off x="55617" y="1070326"/>
                              <a:ext cx="2067550" cy="263731"/>
                            </a:xfrm>
                            <a:prstGeom prst="rect">
                              <a:avLst/>
                            </a:prstGeom>
                            <a:noFill/>
                            <a:ln w="9525">
                              <a:noFill/>
                              <a:miter lim="800000"/>
                              <a:headEnd/>
                              <a:tailEnd/>
                            </a:ln>
                          </wps:spPr>
                          <wps:txbx>
                            <w:txbxContent>
                              <w:p w14:paraId="56A5CA1A" w14:textId="005ABE64" w:rsidR="002A1612" w:rsidRPr="00911283" w:rsidRDefault="002A1612" w:rsidP="00AB129B">
                                <w:pPr>
                                  <w:jc w:val="center"/>
                                  <w:rPr>
                                    <w:rFonts w:ascii="Times New Roman" w:hAnsi="Times New Roman"/>
                                    <w:color w:val="FF7000"/>
                                    <w:sz w:val="20"/>
                                    <w:lang w:val="cs-CZ"/>
                                  </w:rPr>
                                </w:pPr>
                                <w:r>
                                  <w:rPr>
                                    <w:rFonts w:ascii="Times New Roman" w:hAnsi="Times New Roman"/>
                                    <w:color w:val="FF7000"/>
                                    <w:sz w:val="20"/>
                                    <w:lang w:val="cs-CZ"/>
                                  </w:rPr>
                                  <w:t>Zatočení do</w:t>
                                </w:r>
                                <w:r w:rsidR="000D0E92">
                                  <w:rPr>
                                    <w:rFonts w:ascii="Times New Roman" w:hAnsi="Times New Roman"/>
                                    <w:color w:val="FF7000"/>
                                    <w:sz w:val="20"/>
                                    <w:lang w:val="cs-CZ"/>
                                  </w:rPr>
                                  <w:t>leva / kód 3</w:t>
                                </w:r>
                              </w:p>
                            </w:txbxContent>
                          </wps:txbx>
                          <wps:bodyPr rot="0" vert="horz" wrap="square" lIns="91440" tIns="45720" rIns="91440" bIns="45720" anchor="t" anchorCtr="0">
                            <a:noAutofit/>
                          </wps:bodyPr>
                        </wps:wsp>
                        <pic:pic xmlns:pic="http://schemas.openxmlformats.org/drawingml/2006/picture">
                          <pic:nvPicPr>
                            <pic:cNvPr id="315" name="Picture 315"/>
                            <pic:cNvPicPr>
                              <a:picLocks noChangeAspect="1"/>
                            </pic:cNvPicPr>
                          </pic:nvPicPr>
                          <pic:blipFill>
                            <a:blip r:embed="rId79" cstate="screen">
                              <a:extLst>
                                <a:ext uri="{28A0092B-C50C-407E-A947-70E740481C1C}">
                                  <a14:useLocalDpi xmlns:a14="http://schemas.microsoft.com/office/drawing/2010/main"/>
                                </a:ext>
                              </a:extLst>
                            </a:blip>
                            <a:stretch>
                              <a:fillRect/>
                            </a:stretch>
                          </pic:blipFill>
                          <pic:spPr>
                            <a:xfrm>
                              <a:off x="2155446" y="274016"/>
                              <a:ext cx="863247" cy="470506"/>
                            </a:xfrm>
                            <a:prstGeom prst="rect">
                              <a:avLst/>
                            </a:prstGeom>
                          </pic:spPr>
                        </pic:pic>
                      </wpg:grpSp>
                      <pic:pic xmlns:pic="http://schemas.openxmlformats.org/drawingml/2006/picture">
                        <pic:nvPicPr>
                          <pic:cNvPr id="317" name="Picture 317"/>
                          <pic:cNvPicPr>
                            <a:picLocks noChangeAspect="1"/>
                          </pic:cNvPicPr>
                        </pic:nvPicPr>
                        <pic:blipFill>
                          <a:blip r:embed="rId89" cstate="screen">
                            <a:extLst>
                              <a:ext uri="{28A0092B-C50C-407E-A947-70E740481C1C}">
                                <a14:useLocalDpi xmlns:a14="http://schemas.microsoft.com/office/drawing/2010/main"/>
                              </a:ext>
                            </a:extLst>
                          </a:blip>
                          <a:stretch>
                            <a:fillRect/>
                          </a:stretch>
                        </pic:blipFill>
                        <pic:spPr>
                          <a:xfrm>
                            <a:off x="87464" y="0"/>
                            <a:ext cx="1978660" cy="114871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3D2D4AB" id="Group 312" o:spid="_x0000_s1151" style="position:absolute;margin-left:237.3pt;margin-top:325.7pt;width:233.15pt;height:109.2pt;z-index:253196288;mso-width-relative:margin;mso-height-relative:margin" coordorigin="-159" coordsize="29610,13886" o:gfxdata="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">
                <v:group id="Group 313" o:spid="_x0000_s1152" style="position:absolute;left:-159;top:3295;width:29610;height:10591" coordorigin="556,2740" coordsize="29630,10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">
                  <v:shape id="_x0000_s1153" type="#_x0000_t202" style="position:absolute;left:556;top:10703;width:20675;height:26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" filled="f" stroked="f">
                    <v:textbox>
                      <w:txbxContent>
                        <w:p w14:paraId="56A5CA1A" w14:textId="005ABE64" w:rsidR="002A1612" w:rsidRPr="00911283" w:rsidRDefault="002A1612" w:rsidP="00AB129B">
                          <w:pPr>
                            <w:jc w:val="center"/>
                            <w:rPr>
                              <w:rFonts w:ascii="Times New Roman" w:hAnsi="Times New Roman"/>
                              <w:color w:val="FF7000"/>
                              <w:sz w:val="20"/>
                              <w:lang w:val="cs-CZ"/>
                            </w:rPr>
                          </w:pPr>
                          <w:r>
                            <w:rPr>
                              <w:rFonts w:ascii="Times New Roman" w:hAnsi="Times New Roman"/>
                              <w:color w:val="FF7000"/>
                              <w:sz w:val="20"/>
                              <w:lang w:val="cs-CZ"/>
                            </w:rPr>
                            <w:t>Zatočení do</w:t>
                          </w:r>
                          <w:r w:rsidR="000D0E92">
                            <w:rPr>
                              <w:rFonts w:ascii="Times New Roman" w:hAnsi="Times New Roman"/>
                              <w:color w:val="FF7000"/>
                              <w:sz w:val="20"/>
                              <w:lang w:val="cs-CZ"/>
                            </w:rPr>
                            <w:t>leva / kód 3</w:t>
                          </w:r>
                        </w:p>
                      </w:txbxContent>
                    </v:textbox>
                  </v:shape>
                  <v:shape id="Picture 315" o:spid="_x0000_s1154" type="#_x0000_t75" style="position:absolute;left:21554;top:2740;width:8632;height:47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">
                    <v:imagedata r:id="rId81" o:title=""/>
                  </v:shape>
                </v:group>
                <v:shape id="Picture 317" o:spid="_x0000_s1155" type="#_x0000_t75" style="position:absolute;left:874;width:19787;height:11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">
                  <v:imagedata r:id="rId90" o:title=""/>
                </v:shape>
              </v:group>
            </w:pict>
          </mc:Fallback>
        </mc:AlternateContent>
      </w:r>
      <w:r w:rsidRPr="00FE1D98">
        <w:rPr>
          <w:noProof/>
          <w:lang w:val="cs-CZ"/>
        </w:rPr>
        <mc:AlternateContent>
          <mc:Choice Requires="wpg">
            <w:drawing>
              <wp:anchor distT="0" distB="0" distL="114300" distR="114300" simplePos="0" relativeHeight="253193216" behindDoc="0" locked="0" layoutInCell="1" allowOverlap="1" wp14:anchorId="55024BF0" wp14:editId="04EDC02A">
                <wp:simplePos x="0" y="0"/>
                <wp:positionH relativeFrom="column">
                  <wp:posOffset>-56515</wp:posOffset>
                </wp:positionH>
                <wp:positionV relativeFrom="paragraph">
                  <wp:posOffset>1938655</wp:posOffset>
                </wp:positionV>
                <wp:extent cx="2921635" cy="1420495"/>
                <wp:effectExtent l="0" t="0" r="0" b="0"/>
                <wp:wrapNone/>
                <wp:docPr id="334" name="Group 334"/>
                <wp:cNvGraphicFramePr/>
                <a:graphic xmlns:a="http://schemas.openxmlformats.org/drawingml/2006/main">
                  <a:graphicData uri="http://schemas.microsoft.com/office/word/2010/wordprocessingGroup">
                    <wpg:wgp>
                      <wpg:cNvGrpSpPr/>
                      <wpg:grpSpPr>
                        <a:xfrm>
                          <a:off x="0" y="0"/>
                          <a:ext cx="2921635" cy="1420495"/>
                          <a:chOff x="23033" y="0"/>
                          <a:chExt cx="2922097" cy="1421154"/>
                        </a:xfrm>
                      </wpg:grpSpPr>
                      <wpg:grpSp>
                        <wpg:cNvPr id="335" name="Group 335"/>
                        <wpg:cNvGrpSpPr/>
                        <wpg:grpSpPr>
                          <a:xfrm>
                            <a:off x="23033" y="333956"/>
                            <a:ext cx="2922097" cy="1087198"/>
                            <a:chOff x="94580" y="262495"/>
                            <a:chExt cx="2924113" cy="1088156"/>
                          </a:xfrm>
                        </wpg:grpSpPr>
                        <wps:wsp>
                          <wps:cNvPr id="336" name="Text Box 2"/>
                          <wps:cNvSpPr txBox="1">
                            <a:spLocks noChangeArrowheads="1"/>
                          </wps:cNvSpPr>
                          <wps:spPr bwMode="auto">
                            <a:xfrm>
                              <a:off x="94580" y="1086920"/>
                              <a:ext cx="2075506" cy="263731"/>
                            </a:xfrm>
                            <a:prstGeom prst="rect">
                              <a:avLst/>
                            </a:prstGeom>
                            <a:noFill/>
                            <a:ln w="9525">
                              <a:noFill/>
                              <a:miter lim="800000"/>
                              <a:headEnd/>
                              <a:tailEnd/>
                            </a:ln>
                          </wps:spPr>
                          <wps:txbx>
                            <w:txbxContent>
                              <w:p w14:paraId="101427DC" w14:textId="05E52437" w:rsidR="002A1612" w:rsidRPr="00911283" w:rsidRDefault="002A1612" w:rsidP="00AB129B">
                                <w:pPr>
                                  <w:jc w:val="center"/>
                                  <w:rPr>
                                    <w:rFonts w:ascii="Times New Roman" w:hAnsi="Times New Roman"/>
                                    <w:color w:val="FF7000"/>
                                    <w:sz w:val="20"/>
                                    <w:lang w:val="cs-CZ"/>
                                  </w:rPr>
                                </w:pPr>
                                <w:r>
                                  <w:rPr>
                                    <w:rFonts w:ascii="Times New Roman" w:hAnsi="Times New Roman"/>
                                    <w:color w:val="FF7000"/>
                                    <w:sz w:val="20"/>
                                    <w:lang w:val="cs-CZ"/>
                                  </w:rPr>
                                  <w:t xml:space="preserve">Otočení </w:t>
                                </w:r>
                                <w:r w:rsidR="000D0E92">
                                  <w:rPr>
                                    <w:rFonts w:ascii="Times New Roman" w:hAnsi="Times New Roman"/>
                                    <w:color w:val="FF7000"/>
                                    <w:sz w:val="20"/>
                                    <w:lang w:val="cs-CZ"/>
                                  </w:rPr>
                                  <w:t>doprava</w:t>
                                </w:r>
                                <w:r>
                                  <w:rPr>
                                    <w:rFonts w:ascii="Times New Roman" w:hAnsi="Times New Roman"/>
                                    <w:color w:val="FF7000"/>
                                    <w:sz w:val="20"/>
                                    <w:lang w:val="cs-CZ"/>
                                  </w:rPr>
                                  <w:t xml:space="preserve"> na místě</w:t>
                                </w:r>
                                <w:r w:rsidR="000D0E92">
                                  <w:rPr>
                                    <w:rFonts w:ascii="Times New Roman" w:hAnsi="Times New Roman"/>
                                    <w:color w:val="FF7000"/>
                                    <w:sz w:val="20"/>
                                    <w:lang w:val="cs-CZ"/>
                                  </w:rPr>
                                  <w:t xml:space="preserve"> / kód 4</w:t>
                                </w:r>
                              </w:p>
                            </w:txbxContent>
                          </wps:txbx>
                          <wps:bodyPr rot="0" vert="horz" wrap="square" lIns="91440" tIns="45720" rIns="91440" bIns="45720" anchor="t" anchorCtr="0">
                            <a:noAutofit/>
                          </wps:bodyPr>
                        </wps:wsp>
                        <pic:pic xmlns:pic="http://schemas.openxmlformats.org/drawingml/2006/picture">
                          <pic:nvPicPr>
                            <pic:cNvPr id="337" name="Picture 337"/>
                            <pic:cNvPicPr>
                              <a:picLocks noChangeAspect="1"/>
                            </pic:cNvPicPr>
                          </pic:nvPicPr>
                          <pic:blipFill>
                            <a:blip r:embed="rId79" cstate="screen">
                              <a:extLst>
                                <a:ext uri="{28A0092B-C50C-407E-A947-70E740481C1C}">
                                  <a14:useLocalDpi xmlns:a14="http://schemas.microsoft.com/office/drawing/2010/main"/>
                                </a:ext>
                              </a:extLst>
                            </a:blip>
                            <a:stretch>
                              <a:fillRect/>
                            </a:stretch>
                          </pic:blipFill>
                          <pic:spPr>
                            <a:xfrm>
                              <a:off x="2155446" y="262495"/>
                              <a:ext cx="863247" cy="470506"/>
                            </a:xfrm>
                            <a:prstGeom prst="rect">
                              <a:avLst/>
                            </a:prstGeom>
                          </pic:spPr>
                        </pic:pic>
                      </wpg:grpSp>
                      <pic:pic xmlns:pic="http://schemas.openxmlformats.org/drawingml/2006/picture">
                        <pic:nvPicPr>
                          <pic:cNvPr id="338" name="Picture 338"/>
                          <pic:cNvPicPr>
                            <a:picLocks noChangeAspect="1"/>
                          </pic:cNvPicPr>
                        </pic:nvPicPr>
                        <pic:blipFill>
                          <a:blip r:embed="rId91" cstate="screen">
                            <a:extLst>
                              <a:ext uri="{28A0092B-C50C-407E-A947-70E740481C1C}">
                                <a14:useLocalDpi xmlns:a14="http://schemas.microsoft.com/office/drawing/2010/main"/>
                              </a:ext>
                            </a:extLst>
                          </a:blip>
                          <a:stretch>
                            <a:fillRect/>
                          </a:stretch>
                        </pic:blipFill>
                        <pic:spPr>
                          <a:xfrm>
                            <a:off x="103367" y="0"/>
                            <a:ext cx="1975485" cy="115125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5024BF0" id="Group 334" o:spid="_x0000_s1156" style="position:absolute;margin-left:-4.45pt;margin-top:152.65pt;width:230.05pt;height:111.85pt;z-index:253193216;mso-width-relative:margin;mso-height-relative:margin" coordorigin="230" coordsize="29220,14211" o:gfxdata="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">
                <v:group id="Group 335" o:spid="_x0000_s1157" style="position:absolute;left:230;top:3339;width:29221;height:10872" coordorigin="945,2624" coordsize="29241,108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">
                  <v:shape id="_x0000_s1158" type="#_x0000_t202" style="position:absolute;left:945;top:10869;width:20755;height:26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" filled="f" stroked="f">
                    <v:textbox>
                      <w:txbxContent>
                        <w:p w14:paraId="101427DC" w14:textId="05E52437" w:rsidR="002A1612" w:rsidRPr="00911283" w:rsidRDefault="002A1612" w:rsidP="00AB129B">
                          <w:pPr>
                            <w:jc w:val="center"/>
                            <w:rPr>
                              <w:rFonts w:ascii="Times New Roman" w:hAnsi="Times New Roman"/>
                              <w:color w:val="FF7000"/>
                              <w:sz w:val="20"/>
                              <w:lang w:val="cs-CZ"/>
                            </w:rPr>
                          </w:pPr>
                          <w:r>
                            <w:rPr>
                              <w:rFonts w:ascii="Times New Roman" w:hAnsi="Times New Roman"/>
                              <w:color w:val="FF7000"/>
                              <w:sz w:val="20"/>
                              <w:lang w:val="cs-CZ"/>
                            </w:rPr>
                            <w:t xml:space="preserve">Otočení </w:t>
                          </w:r>
                          <w:r w:rsidR="000D0E92">
                            <w:rPr>
                              <w:rFonts w:ascii="Times New Roman" w:hAnsi="Times New Roman"/>
                              <w:color w:val="FF7000"/>
                              <w:sz w:val="20"/>
                              <w:lang w:val="cs-CZ"/>
                            </w:rPr>
                            <w:t>doprava</w:t>
                          </w:r>
                          <w:r>
                            <w:rPr>
                              <w:rFonts w:ascii="Times New Roman" w:hAnsi="Times New Roman"/>
                              <w:color w:val="FF7000"/>
                              <w:sz w:val="20"/>
                              <w:lang w:val="cs-CZ"/>
                            </w:rPr>
                            <w:t xml:space="preserve"> na místě</w:t>
                          </w:r>
                          <w:r w:rsidR="000D0E92">
                            <w:rPr>
                              <w:rFonts w:ascii="Times New Roman" w:hAnsi="Times New Roman"/>
                              <w:color w:val="FF7000"/>
                              <w:sz w:val="20"/>
                              <w:lang w:val="cs-CZ"/>
                            </w:rPr>
                            <w:t xml:space="preserve"> / kód 4</w:t>
                          </w:r>
                        </w:p>
                      </w:txbxContent>
                    </v:textbox>
                  </v:shape>
                  <v:shape id="Picture 337" o:spid="_x0000_s1159" type="#_x0000_t75" style="position:absolute;left:21554;top:2624;width:8632;height:47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">
                    <v:imagedata r:id="rId81" o:title=""/>
                  </v:shape>
                </v:group>
                <v:shape id="Picture 338" o:spid="_x0000_s1160" type="#_x0000_t75" style="position:absolute;left:1033;width:19755;height:115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">
                  <v:imagedata r:id="rId92" o:title=""/>
                </v:shape>
              </v:group>
            </w:pict>
          </mc:Fallback>
        </mc:AlternateContent>
      </w:r>
      <w:r w:rsidRPr="00FE1D98">
        <w:rPr>
          <w:noProof/>
          <w:lang w:val="cs-CZ"/>
        </w:rPr>
        <mc:AlternateContent>
          <mc:Choice Requires="wpg">
            <w:drawing>
              <wp:anchor distT="0" distB="0" distL="114300" distR="114300" simplePos="0" relativeHeight="253194240" behindDoc="0" locked="0" layoutInCell="1" allowOverlap="1" wp14:anchorId="2209B68D" wp14:editId="2FF1AF00">
                <wp:simplePos x="0" y="0"/>
                <wp:positionH relativeFrom="column">
                  <wp:posOffset>3074035</wp:posOffset>
                </wp:positionH>
                <wp:positionV relativeFrom="paragraph">
                  <wp:posOffset>1938985</wp:posOffset>
                </wp:positionV>
                <wp:extent cx="2952115" cy="1420495"/>
                <wp:effectExtent l="0" t="0" r="635" b="0"/>
                <wp:wrapNone/>
                <wp:docPr id="328" name="Group 328"/>
                <wp:cNvGraphicFramePr/>
                <a:graphic xmlns:a="http://schemas.openxmlformats.org/drawingml/2006/main">
                  <a:graphicData uri="http://schemas.microsoft.com/office/word/2010/wordprocessingGroup">
                    <wpg:wgp>
                      <wpg:cNvGrpSpPr/>
                      <wpg:grpSpPr>
                        <a:xfrm>
                          <a:off x="0" y="0"/>
                          <a:ext cx="2952115" cy="1420495"/>
                          <a:chOff x="-7315" y="0"/>
                          <a:chExt cx="2952445" cy="1420780"/>
                        </a:xfrm>
                      </wpg:grpSpPr>
                      <wpg:grpSp>
                        <wpg:cNvPr id="329" name="Group 329"/>
                        <wpg:cNvGrpSpPr/>
                        <wpg:grpSpPr>
                          <a:xfrm>
                            <a:off x="-7315" y="294198"/>
                            <a:ext cx="2952445" cy="1126582"/>
                            <a:chOff x="64211" y="222702"/>
                            <a:chExt cx="2954482" cy="1127575"/>
                          </a:xfrm>
                        </wpg:grpSpPr>
                        <wps:wsp>
                          <wps:cNvPr id="330" name="Text Box 2"/>
                          <wps:cNvSpPr txBox="1">
                            <a:spLocks noChangeArrowheads="1"/>
                          </wps:cNvSpPr>
                          <wps:spPr bwMode="auto">
                            <a:xfrm>
                              <a:off x="64211" y="1086546"/>
                              <a:ext cx="2067550" cy="263731"/>
                            </a:xfrm>
                            <a:prstGeom prst="rect">
                              <a:avLst/>
                            </a:prstGeom>
                            <a:noFill/>
                            <a:ln w="9525">
                              <a:noFill/>
                              <a:miter lim="800000"/>
                              <a:headEnd/>
                              <a:tailEnd/>
                            </a:ln>
                          </wps:spPr>
                          <wps:txbx>
                            <w:txbxContent>
                              <w:p w14:paraId="5CC3EC70" w14:textId="485A8E13" w:rsidR="002A1612" w:rsidRPr="00911283" w:rsidRDefault="002A1612" w:rsidP="00AB129B">
                                <w:pPr>
                                  <w:jc w:val="center"/>
                                  <w:rPr>
                                    <w:rFonts w:ascii="Times New Roman" w:hAnsi="Times New Roman"/>
                                    <w:color w:val="FF7000"/>
                                    <w:sz w:val="20"/>
                                    <w:lang w:val="cs-CZ"/>
                                  </w:rPr>
                                </w:pPr>
                                <w:r>
                                  <w:rPr>
                                    <w:rFonts w:ascii="Times New Roman" w:hAnsi="Times New Roman"/>
                                    <w:color w:val="FF7000"/>
                                    <w:sz w:val="20"/>
                                    <w:lang w:val="cs-CZ"/>
                                  </w:rPr>
                                  <w:t>Otočení do</w:t>
                                </w:r>
                                <w:r w:rsidR="000D0E92">
                                  <w:rPr>
                                    <w:rFonts w:ascii="Times New Roman" w:hAnsi="Times New Roman"/>
                                    <w:color w:val="FF7000"/>
                                    <w:sz w:val="20"/>
                                    <w:lang w:val="cs-CZ"/>
                                  </w:rPr>
                                  <w:t>leva</w:t>
                                </w:r>
                                <w:r>
                                  <w:rPr>
                                    <w:rFonts w:ascii="Times New Roman" w:hAnsi="Times New Roman"/>
                                    <w:color w:val="FF7000"/>
                                    <w:sz w:val="20"/>
                                    <w:lang w:val="cs-CZ"/>
                                  </w:rPr>
                                  <w:t xml:space="preserve"> na místě</w:t>
                                </w:r>
                                <w:r w:rsidR="000D0E92">
                                  <w:rPr>
                                    <w:rFonts w:ascii="Times New Roman" w:hAnsi="Times New Roman"/>
                                    <w:color w:val="FF7000"/>
                                    <w:sz w:val="20"/>
                                    <w:lang w:val="cs-CZ"/>
                                  </w:rPr>
                                  <w:t xml:space="preserve"> / kód 5</w:t>
                                </w:r>
                              </w:p>
                            </w:txbxContent>
                          </wps:txbx>
                          <wps:bodyPr rot="0" vert="horz" wrap="square" lIns="91440" tIns="45720" rIns="91440" bIns="45720" anchor="t" anchorCtr="0">
                            <a:noAutofit/>
                          </wps:bodyPr>
                        </wps:wsp>
                        <pic:pic xmlns:pic="http://schemas.openxmlformats.org/drawingml/2006/picture">
                          <pic:nvPicPr>
                            <pic:cNvPr id="332" name="Picture 332"/>
                            <pic:cNvPicPr>
                              <a:picLocks noChangeAspect="1"/>
                            </pic:cNvPicPr>
                          </pic:nvPicPr>
                          <pic:blipFill>
                            <a:blip r:embed="rId79" cstate="screen">
                              <a:extLst>
                                <a:ext uri="{28A0092B-C50C-407E-A947-70E740481C1C}">
                                  <a14:useLocalDpi xmlns:a14="http://schemas.microsoft.com/office/drawing/2010/main"/>
                                </a:ext>
                              </a:extLst>
                            </a:blip>
                            <a:stretch>
                              <a:fillRect/>
                            </a:stretch>
                          </pic:blipFill>
                          <pic:spPr>
                            <a:xfrm>
                              <a:off x="2155446" y="222702"/>
                              <a:ext cx="863247" cy="470506"/>
                            </a:xfrm>
                            <a:prstGeom prst="rect">
                              <a:avLst/>
                            </a:prstGeom>
                          </pic:spPr>
                        </pic:pic>
                      </wpg:grpSp>
                      <pic:pic xmlns:pic="http://schemas.openxmlformats.org/drawingml/2006/picture">
                        <pic:nvPicPr>
                          <pic:cNvPr id="333" name="Picture 333"/>
                          <pic:cNvPicPr>
                            <a:picLocks noChangeAspect="1"/>
                          </pic:cNvPicPr>
                        </pic:nvPicPr>
                        <pic:blipFill>
                          <a:blip r:embed="rId93" cstate="screen">
                            <a:extLst>
                              <a:ext uri="{28A0092B-C50C-407E-A947-70E740481C1C}">
                                <a14:useLocalDpi xmlns:a14="http://schemas.microsoft.com/office/drawing/2010/main"/>
                              </a:ext>
                            </a:extLst>
                          </a:blip>
                          <a:stretch>
                            <a:fillRect/>
                          </a:stretch>
                        </pic:blipFill>
                        <pic:spPr>
                          <a:xfrm>
                            <a:off x="87464" y="0"/>
                            <a:ext cx="1978660" cy="115062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209B68D" id="Group 328" o:spid="_x0000_s1161" style="position:absolute;margin-left:242.05pt;margin-top:152.7pt;width:232.45pt;height:111.85pt;z-index:253194240;mso-width-relative:margin;mso-height-relative:margin" coordorigin="-73" coordsize="29524,14207" o:gfxdata="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">
                <v:group id="Group 329" o:spid="_x0000_s1162" style="position:absolute;left:-73;top:2941;width:29524;height:11266" coordorigin="642,2227" coordsize="29544,11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">
                  <v:shape id="_x0000_s1163" type="#_x0000_t202" style="position:absolute;left:642;top:10865;width:20675;height:26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" filled="f" stroked="f">
                    <v:textbox>
                      <w:txbxContent>
                        <w:p w14:paraId="5CC3EC70" w14:textId="485A8E13" w:rsidR="002A1612" w:rsidRPr="00911283" w:rsidRDefault="002A1612" w:rsidP="00AB129B">
                          <w:pPr>
                            <w:jc w:val="center"/>
                            <w:rPr>
                              <w:rFonts w:ascii="Times New Roman" w:hAnsi="Times New Roman"/>
                              <w:color w:val="FF7000"/>
                              <w:sz w:val="20"/>
                              <w:lang w:val="cs-CZ"/>
                            </w:rPr>
                          </w:pPr>
                          <w:r>
                            <w:rPr>
                              <w:rFonts w:ascii="Times New Roman" w:hAnsi="Times New Roman"/>
                              <w:color w:val="FF7000"/>
                              <w:sz w:val="20"/>
                              <w:lang w:val="cs-CZ"/>
                            </w:rPr>
                            <w:t>Otočení do</w:t>
                          </w:r>
                          <w:r w:rsidR="000D0E92">
                            <w:rPr>
                              <w:rFonts w:ascii="Times New Roman" w:hAnsi="Times New Roman"/>
                              <w:color w:val="FF7000"/>
                              <w:sz w:val="20"/>
                              <w:lang w:val="cs-CZ"/>
                            </w:rPr>
                            <w:t>leva</w:t>
                          </w:r>
                          <w:r>
                            <w:rPr>
                              <w:rFonts w:ascii="Times New Roman" w:hAnsi="Times New Roman"/>
                              <w:color w:val="FF7000"/>
                              <w:sz w:val="20"/>
                              <w:lang w:val="cs-CZ"/>
                            </w:rPr>
                            <w:t xml:space="preserve"> na místě</w:t>
                          </w:r>
                          <w:r w:rsidR="000D0E92">
                            <w:rPr>
                              <w:rFonts w:ascii="Times New Roman" w:hAnsi="Times New Roman"/>
                              <w:color w:val="FF7000"/>
                              <w:sz w:val="20"/>
                              <w:lang w:val="cs-CZ"/>
                            </w:rPr>
                            <w:t xml:space="preserve"> / kód 5</w:t>
                          </w:r>
                        </w:p>
                      </w:txbxContent>
                    </v:textbox>
                  </v:shape>
                  <v:shape id="Picture 332" o:spid="_x0000_s1164" type="#_x0000_t75" style="position:absolute;left:21554;top:2227;width:8632;height:47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">
                    <v:imagedata r:id="rId81" o:title=""/>
                  </v:shape>
                </v:group>
                <v:shape id="Picture 333" o:spid="_x0000_s1165" type="#_x0000_t75" style="position:absolute;left:874;width:19787;height:115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">
                  <v:imagedata r:id="rId94" o:title=""/>
                </v:shape>
              </v:group>
            </w:pict>
          </mc:Fallback>
        </mc:AlternateContent>
      </w:r>
      <w:r w:rsidRPr="00FE1D98">
        <w:rPr>
          <w:noProof/>
          <w:lang w:val="cs-CZ"/>
        </w:rPr>
        <mc:AlternateContent>
          <mc:Choice Requires="wpg">
            <w:drawing>
              <wp:anchor distT="0" distB="0" distL="114300" distR="114300" simplePos="0" relativeHeight="253198336" behindDoc="0" locked="0" layoutInCell="1" allowOverlap="1" wp14:anchorId="2CCD58D8" wp14:editId="65D35F20">
                <wp:simplePos x="0" y="0"/>
                <wp:positionH relativeFrom="column">
                  <wp:posOffset>3097835</wp:posOffset>
                </wp:positionH>
                <wp:positionV relativeFrom="paragraph">
                  <wp:posOffset>6395085</wp:posOffset>
                </wp:positionV>
                <wp:extent cx="2927985" cy="1412240"/>
                <wp:effectExtent l="0" t="0" r="5715" b="0"/>
                <wp:wrapNone/>
                <wp:docPr id="345" name="Group 345"/>
                <wp:cNvGraphicFramePr/>
                <a:graphic xmlns:a="http://schemas.openxmlformats.org/drawingml/2006/main">
                  <a:graphicData uri="http://schemas.microsoft.com/office/word/2010/wordprocessingGroup">
                    <wpg:wgp>
                      <wpg:cNvGrpSpPr/>
                      <wpg:grpSpPr>
                        <a:xfrm>
                          <a:off x="0" y="0"/>
                          <a:ext cx="2927985" cy="1412240"/>
                          <a:chOff x="8401" y="0"/>
                          <a:chExt cx="2928474" cy="1412788"/>
                        </a:xfrm>
                      </wpg:grpSpPr>
                      <wpg:grpSp>
                        <wpg:cNvPr id="347" name="Group 347"/>
                        <wpg:cNvGrpSpPr/>
                        <wpg:grpSpPr>
                          <a:xfrm>
                            <a:off x="8401" y="341906"/>
                            <a:ext cx="2928474" cy="1070882"/>
                            <a:chOff x="87896" y="222702"/>
                            <a:chExt cx="2930797" cy="1072063"/>
                          </a:xfrm>
                        </wpg:grpSpPr>
                        <wps:wsp>
                          <wps:cNvPr id="348" name="Text Box 2"/>
                          <wps:cNvSpPr txBox="1">
                            <a:spLocks noChangeArrowheads="1"/>
                          </wps:cNvSpPr>
                          <wps:spPr bwMode="auto">
                            <a:xfrm>
                              <a:off x="87896" y="1031034"/>
                              <a:ext cx="2067550" cy="263731"/>
                            </a:xfrm>
                            <a:prstGeom prst="rect">
                              <a:avLst/>
                            </a:prstGeom>
                            <a:noFill/>
                            <a:ln w="9525">
                              <a:noFill/>
                              <a:miter lim="800000"/>
                              <a:headEnd/>
                              <a:tailEnd/>
                            </a:ln>
                          </wps:spPr>
                          <wps:txbx>
                            <w:txbxContent>
                              <w:p w14:paraId="6E84BEB9" w14:textId="32FBB6AF" w:rsidR="002A1612" w:rsidRPr="00911283" w:rsidRDefault="002A1612" w:rsidP="00AB129B">
                                <w:pPr>
                                  <w:jc w:val="center"/>
                                  <w:rPr>
                                    <w:rFonts w:ascii="Times New Roman" w:hAnsi="Times New Roman"/>
                                    <w:color w:val="FF7000"/>
                                    <w:sz w:val="20"/>
                                    <w:lang w:val="cs-CZ"/>
                                  </w:rPr>
                                </w:pPr>
                                <w:r>
                                  <w:rPr>
                                    <w:rFonts w:ascii="Times New Roman" w:hAnsi="Times New Roman"/>
                                    <w:color w:val="FF7000"/>
                                    <w:sz w:val="20"/>
                                    <w:lang w:val="cs-CZ"/>
                                  </w:rPr>
                                  <w:t>Přehrát melodii</w:t>
                                </w:r>
                                <w:r w:rsidR="000D0E92">
                                  <w:rPr>
                                    <w:rFonts w:ascii="Times New Roman" w:hAnsi="Times New Roman"/>
                                    <w:color w:val="FF7000"/>
                                    <w:sz w:val="20"/>
                                    <w:lang w:val="cs-CZ"/>
                                  </w:rPr>
                                  <w:t xml:space="preserve"> / kód 7</w:t>
                                </w:r>
                              </w:p>
                            </w:txbxContent>
                          </wps:txbx>
                          <wps:bodyPr rot="0" vert="horz" wrap="square" lIns="91440" tIns="45720" rIns="91440" bIns="45720" anchor="t" anchorCtr="0">
                            <a:noAutofit/>
                          </wps:bodyPr>
                        </wps:wsp>
                        <pic:pic xmlns:pic="http://schemas.openxmlformats.org/drawingml/2006/picture">
                          <pic:nvPicPr>
                            <pic:cNvPr id="349" name="Picture 349"/>
                            <pic:cNvPicPr>
                              <a:picLocks noChangeAspect="1"/>
                            </pic:cNvPicPr>
                          </pic:nvPicPr>
                          <pic:blipFill>
                            <a:blip r:embed="rId79" cstate="screen">
                              <a:extLst>
                                <a:ext uri="{28A0092B-C50C-407E-A947-70E740481C1C}">
                                  <a14:useLocalDpi xmlns:a14="http://schemas.microsoft.com/office/drawing/2010/main"/>
                                </a:ext>
                              </a:extLst>
                            </a:blip>
                            <a:stretch>
                              <a:fillRect/>
                            </a:stretch>
                          </pic:blipFill>
                          <pic:spPr>
                            <a:xfrm>
                              <a:off x="2155446" y="222702"/>
                              <a:ext cx="863247" cy="470506"/>
                            </a:xfrm>
                            <a:prstGeom prst="rect">
                              <a:avLst/>
                            </a:prstGeom>
                          </pic:spPr>
                        </pic:pic>
                      </wpg:grpSp>
                      <pic:pic xmlns:pic="http://schemas.openxmlformats.org/drawingml/2006/picture">
                        <pic:nvPicPr>
                          <pic:cNvPr id="350" name="Picture 350"/>
                          <pic:cNvPicPr>
                            <a:picLocks noChangeAspect="1"/>
                          </pic:cNvPicPr>
                        </pic:nvPicPr>
                        <pic:blipFill>
                          <a:blip r:embed="rId95" cstate="screen">
                            <a:extLst>
                              <a:ext uri="{28A0092B-C50C-407E-A947-70E740481C1C}">
                                <a14:useLocalDpi xmlns:a14="http://schemas.microsoft.com/office/drawing/2010/main"/>
                              </a:ext>
                            </a:extLst>
                          </a:blip>
                          <a:stretch>
                            <a:fillRect/>
                          </a:stretch>
                        </pic:blipFill>
                        <pic:spPr>
                          <a:xfrm>
                            <a:off x="71561" y="0"/>
                            <a:ext cx="1978660" cy="114935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CCD58D8" id="Group 345" o:spid="_x0000_s1166" style="position:absolute;margin-left:243.9pt;margin-top:503.55pt;width:230.55pt;height:111.2pt;z-index:253198336;mso-width-relative:margin;mso-height-relative:margin" coordorigin="84" coordsize="29284,14127" o:gfxdata="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">
                <v:group id="Group 347" o:spid="_x0000_s1167" style="position:absolute;left:84;top:3419;width:29284;height:10708" coordorigin="878,2227" coordsize="29307,10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">
                  <v:shape id="_x0000_s1168" type="#_x0000_t202" style="position:absolute;left:878;top:10310;width:20676;height:26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" filled="f" stroked="f">
                    <v:textbox>
                      <w:txbxContent>
                        <w:p w14:paraId="6E84BEB9" w14:textId="32FBB6AF" w:rsidR="002A1612" w:rsidRPr="00911283" w:rsidRDefault="002A1612" w:rsidP="00AB129B">
                          <w:pPr>
                            <w:jc w:val="center"/>
                            <w:rPr>
                              <w:rFonts w:ascii="Times New Roman" w:hAnsi="Times New Roman"/>
                              <w:color w:val="FF7000"/>
                              <w:sz w:val="20"/>
                              <w:lang w:val="cs-CZ"/>
                            </w:rPr>
                          </w:pPr>
                          <w:r>
                            <w:rPr>
                              <w:rFonts w:ascii="Times New Roman" w:hAnsi="Times New Roman"/>
                              <w:color w:val="FF7000"/>
                              <w:sz w:val="20"/>
                              <w:lang w:val="cs-CZ"/>
                            </w:rPr>
                            <w:t>Přehrát melodii</w:t>
                          </w:r>
                          <w:r w:rsidR="000D0E92">
                            <w:rPr>
                              <w:rFonts w:ascii="Times New Roman" w:hAnsi="Times New Roman"/>
                              <w:color w:val="FF7000"/>
                              <w:sz w:val="20"/>
                              <w:lang w:val="cs-CZ"/>
                            </w:rPr>
                            <w:t xml:space="preserve"> / kód 7</w:t>
                          </w:r>
                        </w:p>
                      </w:txbxContent>
                    </v:textbox>
                  </v:shape>
                  <v:shape id="Picture 349" o:spid="_x0000_s1169" type="#_x0000_t75" style="position:absolute;left:21554;top:2227;width:8632;height:47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">
                    <v:imagedata r:id="rId81" o:title=""/>
                  </v:shape>
                </v:group>
                <v:shape id="Picture 350" o:spid="_x0000_s1170" type="#_x0000_t75" style="position:absolute;left:715;width:19787;height:114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">
                  <v:imagedata r:id="rId96" o:title=""/>
                </v:shape>
              </v:group>
            </w:pict>
          </mc:Fallback>
        </mc:AlternateContent>
      </w:r>
      <w:r w:rsidRPr="00FE1D98">
        <w:rPr>
          <w:lang w:val="cs-CZ"/>
        </w:rPr>
        <w:br w:type="page"/>
      </w:r>
    </w:p>
    <w:p w14:paraId="768334FE" w14:textId="77777777" w:rsidR="005D54A5" w:rsidRDefault="005D54A5" w:rsidP="00AB129B">
      <w:pPr>
        <w:rPr>
          <w:lang w:val="cs-CZ"/>
        </w:rPr>
        <w:sectPr w:rsidR="005D54A5" w:rsidSect="005D54A5">
          <w:headerReference w:type="default" r:id="rId97"/>
          <w:pgSz w:w="11906" w:h="16838"/>
          <w:pgMar w:top="1021" w:right="1134" w:bottom="1021" w:left="1134" w:header="709" w:footer="708" w:gutter="0"/>
          <w:cols w:space="708"/>
          <w:titlePg/>
          <w:docGrid w:linePitch="360"/>
        </w:sectPr>
      </w:pPr>
    </w:p>
    <w:p w14:paraId="6EA6884E" w14:textId="4880211D" w:rsidR="00AB129B" w:rsidRPr="00FE1D98" w:rsidRDefault="00AB129B" w:rsidP="00AB129B">
      <w:pPr>
        <w:rPr>
          <w:lang w:val="cs-CZ"/>
        </w:rPr>
      </w:pPr>
    </w:p>
    <w:p w14:paraId="2FB03CD8" w14:textId="77777777" w:rsidR="00F30968" w:rsidRPr="00FE1D98" w:rsidRDefault="00F30968" w:rsidP="00F30968">
      <w:pPr>
        <w:pStyle w:val="Nadpis1"/>
        <w:jc w:val="center"/>
        <w:rPr>
          <w:sz w:val="72"/>
          <w:szCs w:val="72"/>
          <w:lang w:val="cs-CZ"/>
        </w:rPr>
      </w:pPr>
    </w:p>
    <w:p w14:paraId="327D4090" w14:textId="62AD3C91" w:rsidR="001C6C01" w:rsidRDefault="001C6C01" w:rsidP="001C6C01">
      <w:pPr>
        <w:pStyle w:val="Nadpis1"/>
        <w:jc w:val="center"/>
        <w:rPr>
          <w:sz w:val="72"/>
          <w:szCs w:val="72"/>
        </w:rPr>
      </w:pPr>
      <w:bookmarkStart w:id="22" w:name="_Toc19607158"/>
      <w:proofErr w:type="spellStart"/>
      <w:r>
        <w:rPr>
          <w:sz w:val="72"/>
          <w:szCs w:val="72"/>
        </w:rPr>
        <w:t>Lekce</w:t>
      </w:r>
      <w:proofErr w:type="spellEnd"/>
      <w:r>
        <w:rPr>
          <w:sz w:val="72"/>
          <w:szCs w:val="72"/>
        </w:rPr>
        <w:t xml:space="preserve"> 2: </w:t>
      </w:r>
      <w:proofErr w:type="spellStart"/>
      <w:r w:rsidR="00B75E17">
        <w:rPr>
          <w:sz w:val="72"/>
          <w:szCs w:val="72"/>
        </w:rPr>
        <w:t>Rozpohybujte</w:t>
      </w:r>
      <w:proofErr w:type="spellEnd"/>
      <w:r w:rsidR="00B75E17">
        <w:rPr>
          <w:sz w:val="72"/>
          <w:szCs w:val="72"/>
        </w:rPr>
        <w:t xml:space="preserve"> to</w:t>
      </w:r>
      <w:r>
        <w:rPr>
          <w:sz w:val="72"/>
          <w:szCs w:val="72"/>
        </w:rPr>
        <w:t>!</w:t>
      </w:r>
      <w:bookmarkEnd w:id="22"/>
    </w:p>
    <w:p w14:paraId="0A22902F" w14:textId="3F85C32D" w:rsidR="001C6C01" w:rsidRDefault="006D5D32" w:rsidP="001C6C01">
      <w:r w:rsidRPr="00D14040">
        <w:rPr>
          <w:noProof/>
        </w:rPr>
        <w:drawing>
          <wp:anchor distT="152400" distB="152400" distL="152400" distR="152400" simplePos="0" relativeHeight="253297664" behindDoc="0" locked="0" layoutInCell="1" allowOverlap="1" wp14:anchorId="0E0CA89C" wp14:editId="78F53D71">
            <wp:simplePos x="0" y="0"/>
            <wp:positionH relativeFrom="margin">
              <wp:align>center</wp:align>
            </wp:positionH>
            <wp:positionV relativeFrom="line">
              <wp:posOffset>5703049</wp:posOffset>
            </wp:positionV>
            <wp:extent cx="1611630" cy="1223645"/>
            <wp:effectExtent l="0" t="0" r="7620" b="0"/>
            <wp:wrapNone/>
            <wp:docPr id="75" name="officeArt object"/>
            <wp:cNvGraphicFramePr/>
            <a:graphic xmlns:a="http://schemas.openxmlformats.org/drawingml/2006/main">
              <a:graphicData uri="http://schemas.openxmlformats.org/drawingml/2006/picture">
                <pic:pic xmlns:pic="http://schemas.openxmlformats.org/drawingml/2006/picture">
                  <pic:nvPicPr>
                    <pic:cNvPr id="1073741825" name="logo.jpg"/>
                    <pic:cNvPicPr>
                      <a:picLocks noChangeAspect="1"/>
                    </pic:cNvPicPr>
                  </pic:nvPicPr>
                  <pic:blipFill rotWithShape="1">
                    <a:blip r:embed="rId19"/>
                    <a:srcRect b="24045"/>
                    <a:stretch/>
                  </pic:blipFill>
                  <pic:spPr bwMode="auto">
                    <a:xfrm>
                      <a:off x="0" y="0"/>
                      <a:ext cx="1611630" cy="1223645"/>
                    </a:xfrm>
                    <a:prstGeom prst="rect">
                      <a:avLst/>
                    </a:prstGeom>
                    <a:ln>
                      <a:noFill/>
                    </a:ln>
                    <a:effectLst/>
                    <a:extLst>
                      <a:ext uri="{53640926-AAD7-44D8-BBD7-CCE9431645EC}">
                        <a14:shadowObscured xmlns:a14="http://schemas.microsoft.com/office/drawing/2010/main"/>
                      </a:ext>
                    </a:extLst>
                  </pic:spPr>
                </pic:pic>
              </a:graphicData>
            </a:graphic>
            <wp14:sizeRelV relativeFrom="margin">
              <wp14:pctHeight>0</wp14:pctHeight>
            </wp14:sizeRelV>
          </wp:anchor>
        </w:drawing>
      </w:r>
      <w:r w:rsidR="001C6C01">
        <w:rPr>
          <w:noProof/>
        </w:rPr>
        <w:drawing>
          <wp:anchor distT="0" distB="0" distL="114300" distR="114300" simplePos="0" relativeHeight="253238272" behindDoc="0" locked="0" layoutInCell="1" allowOverlap="1" wp14:anchorId="50AF76BF" wp14:editId="73430AB0">
            <wp:simplePos x="0" y="0"/>
            <wp:positionH relativeFrom="column">
              <wp:posOffset>198120</wp:posOffset>
            </wp:positionH>
            <wp:positionV relativeFrom="paragraph">
              <wp:posOffset>1232535</wp:posOffset>
            </wp:positionV>
            <wp:extent cx="5399405" cy="3825240"/>
            <wp:effectExtent l="0" t="0" r="0" b="0"/>
            <wp:wrapNone/>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age divider move it.jp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399405" cy="3825240"/>
                    </a:xfrm>
                    <a:prstGeom prst="rect">
                      <a:avLst/>
                    </a:prstGeom>
                  </pic:spPr>
                </pic:pic>
              </a:graphicData>
            </a:graphic>
            <wp14:sizeRelH relativeFrom="page">
              <wp14:pctWidth>0</wp14:pctWidth>
            </wp14:sizeRelH>
            <wp14:sizeRelV relativeFrom="page">
              <wp14:pctHeight>0</wp14:pctHeight>
            </wp14:sizeRelV>
          </wp:anchor>
        </w:drawing>
      </w:r>
      <w:r w:rsidR="001C6C01" w:rsidRPr="008B5D2D">
        <w:br w:type="page"/>
      </w:r>
    </w:p>
    <w:p w14:paraId="6B021391" w14:textId="43E85947" w:rsidR="001C6C01" w:rsidRDefault="001C6C01" w:rsidP="001C6C01">
      <w:pPr>
        <w:pStyle w:val="Nadpis1"/>
      </w:pPr>
      <w:bookmarkStart w:id="23" w:name="_Toc19607159"/>
      <w:r>
        <w:lastRenderedPageBreak/>
        <w:t xml:space="preserve">U2-1.1 </w:t>
      </w:r>
      <w:proofErr w:type="spellStart"/>
      <w:r>
        <w:t>Prozkoumejte</w:t>
      </w:r>
      <w:proofErr w:type="spellEnd"/>
      <w:r>
        <w:t xml:space="preserve">, jak </w:t>
      </w:r>
      <w:proofErr w:type="spellStart"/>
      <w:r>
        <w:t>počítače</w:t>
      </w:r>
      <w:proofErr w:type="spellEnd"/>
      <w:r w:rsidR="004E1FFF">
        <w:t xml:space="preserve"> </w:t>
      </w:r>
      <w:r w:rsidR="004E1FFF">
        <w:rPr>
          <w:rFonts w:ascii="Century Gothic" w:hAnsi="Century Gothic"/>
        </w:rPr>
        <w:t>„</w:t>
      </w:r>
      <w:proofErr w:type="spellStart"/>
      <w:r>
        <w:t>přemýšlejí</w:t>
      </w:r>
      <w:proofErr w:type="spellEnd"/>
      <w:r w:rsidR="004E1FFF">
        <w:rPr>
          <w:rFonts w:ascii="Century Gothic" w:hAnsi="Century Gothic"/>
        </w:rPr>
        <w:t>”</w:t>
      </w:r>
      <w:bookmarkEnd w:id="23"/>
    </w:p>
    <w:p w14:paraId="49B5A03B" w14:textId="77777777" w:rsidR="001C6C01" w:rsidRPr="006E31B2" w:rsidRDefault="001C6C01" w:rsidP="001C6C01">
      <w:pPr>
        <w:rPr>
          <w:lang w:val="cs-CZ"/>
        </w:rPr>
      </w:pPr>
      <w:bookmarkStart w:id="24" w:name="_Hlk510704315"/>
      <w:r>
        <w:rPr>
          <w:lang w:val="cs-CZ"/>
        </w:rPr>
        <w:t xml:space="preserve">Představte si počítač. Nyní si představte člověka. Kdo je podle vás chytřejší? </w:t>
      </w:r>
    </w:p>
    <w:p w14:paraId="57D0C954" w14:textId="77B1F559" w:rsidR="001C6C01" w:rsidRPr="006E31B2" w:rsidRDefault="001C6C01" w:rsidP="001C6C01">
      <w:pPr>
        <w:rPr>
          <w:lang w:val="cs-CZ"/>
        </w:rPr>
      </w:pPr>
      <w:r w:rsidRPr="006E31B2">
        <w:rPr>
          <w:noProof/>
          <w:lang w:val="cs-CZ"/>
        </w:rPr>
        <mc:AlternateContent>
          <mc:Choice Requires="wpg">
            <w:drawing>
              <wp:anchor distT="0" distB="0" distL="114300" distR="114300" simplePos="0" relativeHeight="253266944" behindDoc="0" locked="0" layoutInCell="1" allowOverlap="1" wp14:anchorId="1B40F9F8" wp14:editId="6DFDFED7">
                <wp:simplePos x="0" y="0"/>
                <wp:positionH relativeFrom="column">
                  <wp:posOffset>-73025</wp:posOffset>
                </wp:positionH>
                <wp:positionV relativeFrom="paragraph">
                  <wp:posOffset>469569</wp:posOffset>
                </wp:positionV>
                <wp:extent cx="5848350" cy="2119630"/>
                <wp:effectExtent l="0" t="0" r="19050" b="13970"/>
                <wp:wrapTopAndBottom/>
                <wp:docPr id="1073741906" name="Group 1073741906"/>
                <wp:cNvGraphicFramePr/>
                <a:graphic xmlns:a="http://schemas.openxmlformats.org/drawingml/2006/main">
                  <a:graphicData uri="http://schemas.microsoft.com/office/word/2010/wordprocessingGroup">
                    <wpg:wgp>
                      <wpg:cNvGrpSpPr/>
                      <wpg:grpSpPr>
                        <a:xfrm>
                          <a:off x="0" y="0"/>
                          <a:ext cx="5848350" cy="2119630"/>
                          <a:chOff x="0" y="0"/>
                          <a:chExt cx="5848350" cy="1876323"/>
                        </a:xfrm>
                      </wpg:grpSpPr>
                      <wps:wsp>
                        <wps:cNvPr id="405" name="Text Box 10"/>
                        <wps:cNvSpPr txBox="1">
                          <a:spLocks noChangeArrowheads="1"/>
                        </wps:cNvSpPr>
                        <wps:spPr bwMode="auto">
                          <a:xfrm>
                            <a:off x="0" y="672998"/>
                            <a:ext cx="5848350" cy="1203325"/>
                          </a:xfrm>
                          <a:prstGeom prst="roundRect">
                            <a:avLst>
                              <a:gd name="adj" fmla="val 7850"/>
                            </a:avLst>
                          </a:prstGeom>
                          <a:solidFill>
                            <a:srgbClr val="FFFFFF"/>
                          </a:solidFill>
                          <a:ln w="9525">
                            <a:solidFill>
                              <a:schemeClr val="tx1">
                                <a:lumMod val="65000"/>
                                <a:lumOff val="35000"/>
                              </a:schemeClr>
                            </a:solidFill>
                            <a:miter lim="800000"/>
                            <a:headEnd/>
                            <a:tailEnd/>
                          </a:ln>
                        </wps:spPr>
                        <wps:txbx>
                          <w:txbxContent>
                            <w:p w14:paraId="699F2310" w14:textId="77777777" w:rsidR="002A1612" w:rsidRPr="006F4EB0" w:rsidRDefault="002A1612" w:rsidP="001C6C01">
                              <w:pPr>
                                <w:rPr>
                                  <w:lang w:val="cs-CZ"/>
                                </w:rPr>
                              </w:pPr>
                              <w:r>
                                <w:rPr>
                                  <w:lang w:val="cs-CZ"/>
                                </w:rPr>
                                <w:t xml:space="preserve">Jak počítače, tak lidé, se mohou řídit pokyny, ale jen lidé </w:t>
                              </w:r>
                              <w:proofErr w:type="gramStart"/>
                              <w:r>
                                <w:rPr>
                                  <w:lang w:val="cs-CZ"/>
                                </w:rPr>
                                <w:t>dokáží</w:t>
                              </w:r>
                              <w:proofErr w:type="gramEnd"/>
                              <w:r>
                                <w:rPr>
                                  <w:lang w:val="cs-CZ"/>
                                </w:rPr>
                                <w:t xml:space="preserve"> přemýšlet sami za sebe. Umíme se poučit a změnit to, co děláme, na základě nových znalostí. </w:t>
                              </w:r>
                            </w:p>
                            <w:p w14:paraId="1910F981" w14:textId="77777777" w:rsidR="002A1612" w:rsidRPr="006F4EB0" w:rsidRDefault="002A1612" w:rsidP="001C6C01">
                              <w:pPr>
                                <w:rPr>
                                  <w:lang w:val="cs-CZ"/>
                                </w:rPr>
                              </w:pPr>
                              <w:r>
                                <w:rPr>
                                  <w:lang w:val="cs-CZ"/>
                                </w:rPr>
                                <w:t>Většina počítačů to však nedokáže. Robot Edison například nedokáže myslet sám za sebe. Umí se pouze řídit pokyny. Od koho tyto pokyny pocházejí? Od člověka, jako jste vy</w:t>
                              </w:r>
                              <w:r w:rsidRPr="006F4EB0">
                                <w:rPr>
                                  <w:lang w:val="cs-CZ"/>
                                </w:rPr>
                                <w:t>!</w:t>
                              </w:r>
                            </w:p>
                            <w:p w14:paraId="3B40886E" w14:textId="77777777" w:rsidR="002A1612" w:rsidRPr="006F4EB0" w:rsidRDefault="002A1612" w:rsidP="001C6C01">
                              <w:pPr>
                                <w:rPr>
                                  <w:lang w:val="cs-CZ"/>
                                </w:rPr>
                              </w:pPr>
                            </w:p>
                          </w:txbxContent>
                        </wps:txbx>
                        <wps:bodyPr rot="0" vert="horz" wrap="square" lIns="91440" tIns="180000" rIns="91440" bIns="90000" anchor="t" anchorCtr="0">
                          <a:noAutofit/>
                        </wps:bodyPr>
                      </wps:wsp>
                      <pic:pic xmlns:pic="http://schemas.openxmlformats.org/drawingml/2006/picture">
                        <pic:nvPicPr>
                          <pic:cNvPr id="406" name="Picture 406"/>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204826" y="0"/>
                            <a:ext cx="899160" cy="899160"/>
                          </a:xfrm>
                          <a:prstGeom prst="rect">
                            <a:avLst/>
                          </a:prstGeom>
                        </pic:spPr>
                      </pic:pic>
                      <wps:wsp>
                        <wps:cNvPr id="407" name="Text Box 2"/>
                        <wps:cNvSpPr txBox="1">
                          <a:spLocks noChangeArrowheads="1"/>
                        </wps:cNvSpPr>
                        <wps:spPr bwMode="auto">
                          <a:xfrm>
                            <a:off x="1016813" y="303580"/>
                            <a:ext cx="1637322" cy="365760"/>
                          </a:xfrm>
                          <a:prstGeom prst="rect">
                            <a:avLst/>
                          </a:prstGeom>
                          <a:noFill/>
                          <a:ln w="9525">
                            <a:noFill/>
                            <a:miter lim="800000"/>
                            <a:headEnd/>
                            <a:tailEnd/>
                          </a:ln>
                        </wps:spPr>
                        <wps:txbx>
                          <w:txbxContent>
                            <w:p w14:paraId="35BEB123" w14:textId="77777777" w:rsidR="002A1612" w:rsidRDefault="002A1612" w:rsidP="001C6C01">
                              <w:pPr>
                                <w:rPr>
                                  <w:b/>
                                  <w:color w:val="FF7000"/>
                                  <w:sz w:val="28"/>
                                  <w:szCs w:val="28"/>
                                </w:rPr>
                              </w:pPr>
                              <w:proofErr w:type="spellStart"/>
                              <w:r>
                                <w:rPr>
                                  <w:b/>
                                  <w:color w:val="FF7000"/>
                                  <w:sz w:val="28"/>
                                  <w:szCs w:val="28"/>
                                </w:rPr>
                                <w:t>Proč</w:t>
                              </w:r>
                              <w:proofErr w:type="spellEnd"/>
                              <w:r>
                                <w:rPr>
                                  <w:b/>
                                  <w:color w:val="FF7000"/>
                                  <w:sz w:val="28"/>
                                  <w:szCs w:val="28"/>
                                </w:rPr>
                                <w:t xml:space="preserve"> je to </w:t>
                              </w:r>
                              <w:proofErr w:type="spellStart"/>
                              <w:r>
                                <w:rPr>
                                  <w:b/>
                                  <w:color w:val="FF7000"/>
                                  <w:sz w:val="28"/>
                                  <w:szCs w:val="28"/>
                                </w:rPr>
                                <w:t>tak</w:t>
                              </w:r>
                              <w:proofErr w:type="spellEnd"/>
                              <w:r>
                                <w:rPr>
                                  <w:b/>
                                  <w:color w:val="FF7000"/>
                                  <w:sz w:val="28"/>
                                  <w:szCs w:val="28"/>
                                </w:rPr>
                                <w:t>?</w:t>
                              </w:r>
                            </w:p>
                            <w:p w14:paraId="6F9E68FF" w14:textId="77777777" w:rsidR="002A1612" w:rsidRDefault="002A1612" w:rsidP="001C6C01">
                              <w:pPr>
                                <w:rPr>
                                  <w:b/>
                                  <w:color w:val="FF7000"/>
                                  <w:sz w:val="28"/>
                                  <w:szCs w:val="28"/>
                                </w:rPr>
                              </w:pPr>
                            </w:p>
                            <w:p w14:paraId="2B2F044F" w14:textId="77777777" w:rsidR="002A1612" w:rsidRDefault="002A1612" w:rsidP="001C6C01">
                              <w:pPr>
                                <w:rPr>
                                  <w:b/>
                                  <w:color w:val="FF7000"/>
                                  <w:sz w:val="28"/>
                                  <w:szCs w:val="28"/>
                                </w:rPr>
                              </w:pP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1B40F9F8" id="Group 1073741906" o:spid="_x0000_s1171" style="position:absolute;margin-left:-5.75pt;margin-top:36.95pt;width:460.5pt;height:166.9pt;z-index:253266944;mso-height-relative:margin" coordsize="58483,1876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">
                <v:roundrect id="Text Box 10" o:spid="_x0000_s1172" style="position:absolute;top:6729;width:58483;height:12034;visibility:visible;mso-wrap-style:square;v-text-anchor:top" arcsize="514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" strokecolor="#5a5a5a [2109]">
                  <v:stroke joinstyle="miter"/>
                  <v:textbox inset=",5mm,,2.5mm">
                    <w:txbxContent>
                      <w:p w14:paraId="699F2310" w14:textId="77777777" w:rsidR="002A1612" w:rsidRPr="006F4EB0" w:rsidRDefault="002A1612" w:rsidP="001C6C01">
                        <w:pPr>
                          <w:rPr>
                            <w:lang w:val="cs-CZ"/>
                          </w:rPr>
                        </w:pPr>
                        <w:r>
                          <w:rPr>
                            <w:lang w:val="cs-CZ"/>
                          </w:rPr>
                          <w:t xml:space="preserve">Jak počítače, tak lidé, se mohou řídit pokyny, ale jen lidé </w:t>
                        </w:r>
                        <w:proofErr w:type="gramStart"/>
                        <w:r>
                          <w:rPr>
                            <w:lang w:val="cs-CZ"/>
                          </w:rPr>
                          <w:t>dokáží</w:t>
                        </w:r>
                        <w:proofErr w:type="gramEnd"/>
                        <w:r>
                          <w:rPr>
                            <w:lang w:val="cs-CZ"/>
                          </w:rPr>
                          <w:t xml:space="preserve"> přemýšlet sami za sebe. Umíme se poučit a změnit to, co děláme, na základě nových znalostí. </w:t>
                        </w:r>
                      </w:p>
                      <w:p w14:paraId="1910F981" w14:textId="77777777" w:rsidR="002A1612" w:rsidRPr="006F4EB0" w:rsidRDefault="002A1612" w:rsidP="001C6C01">
                        <w:pPr>
                          <w:rPr>
                            <w:lang w:val="cs-CZ"/>
                          </w:rPr>
                        </w:pPr>
                        <w:r>
                          <w:rPr>
                            <w:lang w:val="cs-CZ"/>
                          </w:rPr>
                          <w:t>Většina počítačů to však nedokáže. Robot Edison například nedokáže myslet sám za sebe. Umí se pouze řídit pokyny. Od koho tyto pokyny pocházejí? Od člověka, jako jste vy</w:t>
                        </w:r>
                        <w:r w:rsidRPr="006F4EB0">
                          <w:rPr>
                            <w:lang w:val="cs-CZ"/>
                          </w:rPr>
                          <w:t>!</w:t>
                        </w:r>
                      </w:p>
                      <w:p w14:paraId="3B40886E" w14:textId="77777777" w:rsidR="002A1612" w:rsidRPr="006F4EB0" w:rsidRDefault="002A1612" w:rsidP="001C6C01">
                        <w:pPr>
                          <w:rPr>
                            <w:lang w:val="cs-CZ"/>
                          </w:rPr>
                        </w:pPr>
                      </w:p>
                    </w:txbxContent>
                  </v:textbox>
                </v:roundrect>
                <v:shape id="Picture 406" o:spid="_x0000_s1173" type="#_x0000_t75" style="position:absolute;left:2048;width:8991;height:8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">
                  <v:imagedata r:id="rId42" o:title=""/>
                </v:shape>
                <v:shape id="_x0000_s1174" type="#_x0000_t202" style="position:absolute;left:10168;top:3035;width:16373;height:3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" filled="f" stroked="f">
                  <v:textbox>
                    <w:txbxContent>
                      <w:p w14:paraId="35BEB123" w14:textId="77777777" w:rsidR="002A1612" w:rsidRDefault="002A1612" w:rsidP="001C6C01">
                        <w:pPr>
                          <w:rPr>
                            <w:b/>
                            <w:color w:val="FF7000"/>
                            <w:sz w:val="28"/>
                            <w:szCs w:val="28"/>
                          </w:rPr>
                        </w:pPr>
                        <w:proofErr w:type="spellStart"/>
                        <w:r>
                          <w:rPr>
                            <w:b/>
                            <w:color w:val="FF7000"/>
                            <w:sz w:val="28"/>
                            <w:szCs w:val="28"/>
                          </w:rPr>
                          <w:t>Proč</w:t>
                        </w:r>
                        <w:proofErr w:type="spellEnd"/>
                        <w:r>
                          <w:rPr>
                            <w:b/>
                            <w:color w:val="FF7000"/>
                            <w:sz w:val="28"/>
                            <w:szCs w:val="28"/>
                          </w:rPr>
                          <w:t xml:space="preserve"> je to </w:t>
                        </w:r>
                        <w:proofErr w:type="spellStart"/>
                        <w:r>
                          <w:rPr>
                            <w:b/>
                            <w:color w:val="FF7000"/>
                            <w:sz w:val="28"/>
                            <w:szCs w:val="28"/>
                          </w:rPr>
                          <w:t>tak</w:t>
                        </w:r>
                        <w:proofErr w:type="spellEnd"/>
                        <w:r>
                          <w:rPr>
                            <w:b/>
                            <w:color w:val="FF7000"/>
                            <w:sz w:val="28"/>
                            <w:szCs w:val="28"/>
                          </w:rPr>
                          <w:t>?</w:t>
                        </w:r>
                      </w:p>
                      <w:p w14:paraId="6F9E68FF" w14:textId="77777777" w:rsidR="002A1612" w:rsidRDefault="002A1612" w:rsidP="001C6C01">
                        <w:pPr>
                          <w:rPr>
                            <w:b/>
                            <w:color w:val="FF7000"/>
                            <w:sz w:val="28"/>
                            <w:szCs w:val="28"/>
                          </w:rPr>
                        </w:pPr>
                      </w:p>
                      <w:p w14:paraId="2B2F044F" w14:textId="77777777" w:rsidR="002A1612" w:rsidRDefault="002A1612" w:rsidP="001C6C01">
                        <w:pPr>
                          <w:rPr>
                            <w:b/>
                            <w:color w:val="FF7000"/>
                            <w:sz w:val="28"/>
                            <w:szCs w:val="28"/>
                          </w:rPr>
                        </w:pPr>
                      </w:p>
                    </w:txbxContent>
                  </v:textbox>
                </v:shape>
                <w10:wrap type="topAndBottom"/>
              </v:group>
            </w:pict>
          </mc:Fallback>
        </mc:AlternateContent>
      </w:r>
      <w:r>
        <w:rPr>
          <w:noProof/>
          <w:lang w:val="cs-CZ"/>
        </w:rPr>
        <w:t xml:space="preserve">Tato otázka je trochu záludná. Věřte nebo ne, většina počítačů bez lidské pomoci nedokáže udělat nic. </w:t>
      </w:r>
    </w:p>
    <w:p w14:paraId="7FC889CE" w14:textId="011E4568" w:rsidR="001C6C01" w:rsidRPr="006E31B2" w:rsidRDefault="008537F5" w:rsidP="001C6C01">
      <w:pPr>
        <w:rPr>
          <w:lang w:val="cs-CZ"/>
        </w:rPr>
      </w:pPr>
      <w:r w:rsidRPr="006E31B2">
        <w:rPr>
          <w:noProof/>
          <w:lang w:val="cs-CZ"/>
        </w:rPr>
        <mc:AlternateContent>
          <mc:Choice Requires="wpg">
            <w:drawing>
              <wp:anchor distT="0" distB="0" distL="114300" distR="114300" simplePos="0" relativeHeight="253267968" behindDoc="0" locked="0" layoutInCell="1" allowOverlap="1" wp14:anchorId="0A34AE72" wp14:editId="44267684">
                <wp:simplePos x="0" y="0"/>
                <wp:positionH relativeFrom="column">
                  <wp:posOffset>3112439</wp:posOffset>
                </wp:positionH>
                <wp:positionV relativeFrom="paragraph">
                  <wp:posOffset>2275647</wp:posOffset>
                </wp:positionV>
                <wp:extent cx="2615565" cy="1793321"/>
                <wp:effectExtent l="0" t="0" r="13335" b="16510"/>
                <wp:wrapSquare wrapText="bothSides"/>
                <wp:docPr id="1073741915" name="Group 1073741915"/>
                <wp:cNvGraphicFramePr/>
                <a:graphic xmlns:a="http://schemas.openxmlformats.org/drawingml/2006/main">
                  <a:graphicData uri="http://schemas.microsoft.com/office/word/2010/wordprocessingGroup">
                    <wpg:wgp>
                      <wpg:cNvGrpSpPr/>
                      <wpg:grpSpPr>
                        <a:xfrm>
                          <a:off x="0" y="0"/>
                          <a:ext cx="2615565" cy="1793321"/>
                          <a:chOff x="0" y="-41238"/>
                          <a:chExt cx="2615565" cy="1550146"/>
                        </a:xfrm>
                      </wpg:grpSpPr>
                      <wps:wsp>
                        <wps:cNvPr id="408" name="Text Box 3"/>
                        <wps:cNvSpPr txBox="1">
                          <a:spLocks noChangeArrowheads="1"/>
                        </wps:cNvSpPr>
                        <wps:spPr bwMode="auto">
                          <a:xfrm>
                            <a:off x="0" y="665684"/>
                            <a:ext cx="2615565" cy="843224"/>
                          </a:xfrm>
                          <a:prstGeom prst="roundRect">
                            <a:avLst>
                              <a:gd name="adj" fmla="val 10454"/>
                            </a:avLst>
                          </a:prstGeom>
                          <a:solidFill>
                            <a:srgbClr val="FFFFFF"/>
                          </a:solidFill>
                          <a:ln w="9525">
                            <a:solidFill>
                              <a:schemeClr val="tx1">
                                <a:lumMod val="65000"/>
                                <a:lumOff val="35000"/>
                              </a:schemeClr>
                            </a:solidFill>
                            <a:miter lim="800000"/>
                            <a:headEnd/>
                            <a:tailEnd/>
                          </a:ln>
                        </wps:spPr>
                        <wps:txbx>
                          <w:txbxContent>
                            <w:p w14:paraId="128C04AA" w14:textId="77777777" w:rsidR="002A1612" w:rsidRPr="006F4EB0" w:rsidRDefault="002A1612" w:rsidP="001C6C01">
                              <w:pPr>
                                <w:rPr>
                                  <w:lang w:val="cs-CZ"/>
                                </w:rPr>
                              </w:pPr>
                              <w:r w:rsidRPr="006F4EB0">
                                <w:rPr>
                                  <w:color w:val="FF7000"/>
                                  <w:lang w:val="cs-CZ"/>
                                </w:rPr>
                                <w:t xml:space="preserve">Počítačový program </w:t>
                              </w:r>
                              <w:r>
                                <w:rPr>
                                  <w:lang w:val="cs-CZ"/>
                                </w:rPr>
                                <w:t>je soubor pokynů, které říkají počítači, že má splnit konkrétní úkol</w:t>
                              </w:r>
                              <w:r w:rsidRPr="006F4EB0">
                                <w:rPr>
                                  <w:lang w:val="cs-CZ"/>
                                </w:rPr>
                                <w:t>.</w:t>
                              </w:r>
                            </w:p>
                            <w:p w14:paraId="209BB95D" w14:textId="77777777" w:rsidR="002A1612" w:rsidRPr="006F4EB0" w:rsidRDefault="002A1612" w:rsidP="001C6C01">
                              <w:pPr>
                                <w:rPr>
                                  <w:lang w:val="cs-CZ"/>
                                </w:rPr>
                              </w:pPr>
                            </w:p>
                          </w:txbxContent>
                        </wps:txbx>
                        <wps:bodyPr rot="0" vert="horz" wrap="square" lIns="91440" tIns="180000" rIns="91440" bIns="90000" anchor="t" anchorCtr="0">
                          <a:noAutofit/>
                        </wps:bodyPr>
                      </wps:wsp>
                      <wps:wsp>
                        <wps:cNvPr id="409" name="Text Box 2"/>
                        <wps:cNvSpPr txBox="1">
                          <a:spLocks noChangeArrowheads="1"/>
                        </wps:cNvSpPr>
                        <wps:spPr bwMode="auto">
                          <a:xfrm>
                            <a:off x="1027785" y="285293"/>
                            <a:ext cx="1485900" cy="365760"/>
                          </a:xfrm>
                          <a:prstGeom prst="rect">
                            <a:avLst/>
                          </a:prstGeom>
                          <a:noFill/>
                          <a:ln w="9525">
                            <a:noFill/>
                            <a:miter lim="800000"/>
                            <a:headEnd/>
                            <a:tailEnd/>
                          </a:ln>
                        </wps:spPr>
                        <wps:txbx>
                          <w:txbxContent>
                            <w:p w14:paraId="1122E2D4" w14:textId="77777777" w:rsidR="002A1612" w:rsidRDefault="002A1612" w:rsidP="001C6C01">
                              <w:pPr>
                                <w:rPr>
                                  <w:b/>
                                  <w:color w:val="FF7000"/>
                                  <w:sz w:val="28"/>
                                  <w:szCs w:val="28"/>
                                </w:rPr>
                              </w:pPr>
                              <w:proofErr w:type="spellStart"/>
                              <w:r>
                                <w:rPr>
                                  <w:b/>
                                  <w:color w:val="FF7000"/>
                                  <w:sz w:val="28"/>
                                  <w:szCs w:val="28"/>
                                </w:rPr>
                                <w:t>Nezapomeňte</w:t>
                              </w:r>
                              <w:proofErr w:type="spellEnd"/>
                            </w:p>
                            <w:p w14:paraId="0264A1C8" w14:textId="77777777" w:rsidR="002A1612" w:rsidRDefault="002A1612" w:rsidP="001C6C01">
                              <w:pPr>
                                <w:rPr>
                                  <w:b/>
                                  <w:color w:val="FF7000"/>
                                  <w:sz w:val="28"/>
                                  <w:szCs w:val="28"/>
                                </w:rPr>
                              </w:pPr>
                            </w:p>
                          </w:txbxContent>
                        </wps:txbx>
                        <wps:bodyPr rot="0" vert="horz" wrap="square" lIns="91440" tIns="45720" rIns="91440" bIns="45720" anchor="t" anchorCtr="0">
                          <a:noAutofit/>
                        </wps:bodyPr>
                      </wps:wsp>
                      <pic:pic xmlns:pic="http://schemas.openxmlformats.org/drawingml/2006/picture">
                        <pic:nvPicPr>
                          <pic:cNvPr id="410" name="Picture 410"/>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208483" y="-41238"/>
                            <a:ext cx="899795" cy="899795"/>
                          </a:xfrm>
                          <a:prstGeom prst="rect">
                            <a:avLst/>
                          </a:prstGeom>
                        </pic:spPr>
                      </pic:pic>
                    </wpg:wgp>
                  </a:graphicData>
                </a:graphic>
                <wp14:sizeRelV relativeFrom="margin">
                  <wp14:pctHeight>0</wp14:pctHeight>
                </wp14:sizeRelV>
              </wp:anchor>
            </w:drawing>
          </mc:Choice>
          <mc:Fallback>
            <w:pict>
              <v:group w14:anchorId="0A34AE72" id="Group 1073741915" o:spid="_x0000_s1175" style="position:absolute;margin-left:245.05pt;margin-top:179.2pt;width:205.95pt;height:141.2pt;z-index:253267968;mso-height-relative:margin" coordorigin=",-412" coordsize="26155,1550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">
                <v:roundrect id="Text Box 3" o:spid="_x0000_s1176" style="position:absolute;top:6656;width:26155;height:8433;visibility:visible;mso-wrap-style:square;v-text-anchor:top" arcsize="6851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" strokecolor="#5a5a5a [2109]">
                  <v:stroke joinstyle="miter"/>
                  <v:textbox inset=",5mm,,2.5mm">
                    <w:txbxContent>
                      <w:p w14:paraId="128C04AA" w14:textId="77777777" w:rsidR="002A1612" w:rsidRPr="006F4EB0" w:rsidRDefault="002A1612" w:rsidP="001C6C01">
                        <w:pPr>
                          <w:rPr>
                            <w:lang w:val="cs-CZ"/>
                          </w:rPr>
                        </w:pPr>
                        <w:r w:rsidRPr="006F4EB0">
                          <w:rPr>
                            <w:color w:val="FF7000"/>
                            <w:lang w:val="cs-CZ"/>
                          </w:rPr>
                          <w:t xml:space="preserve">Počítačový program </w:t>
                        </w:r>
                        <w:r>
                          <w:rPr>
                            <w:lang w:val="cs-CZ"/>
                          </w:rPr>
                          <w:t>je soubor pokynů, které říkají počítači, že má splnit konkrétní úkol</w:t>
                        </w:r>
                        <w:r w:rsidRPr="006F4EB0">
                          <w:rPr>
                            <w:lang w:val="cs-CZ"/>
                          </w:rPr>
                          <w:t>.</w:t>
                        </w:r>
                      </w:p>
                      <w:p w14:paraId="209BB95D" w14:textId="77777777" w:rsidR="002A1612" w:rsidRPr="006F4EB0" w:rsidRDefault="002A1612" w:rsidP="001C6C01">
                        <w:pPr>
                          <w:rPr>
                            <w:lang w:val="cs-CZ"/>
                          </w:rPr>
                        </w:pPr>
                      </w:p>
                    </w:txbxContent>
                  </v:textbox>
                </v:roundrect>
                <v:shape id="_x0000_s1177" type="#_x0000_t202" style="position:absolute;left:10277;top:2852;width:14859;height:3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" filled="f" stroked="f">
                  <v:textbox>
                    <w:txbxContent>
                      <w:p w14:paraId="1122E2D4" w14:textId="77777777" w:rsidR="002A1612" w:rsidRDefault="002A1612" w:rsidP="001C6C01">
                        <w:pPr>
                          <w:rPr>
                            <w:b/>
                            <w:color w:val="FF7000"/>
                            <w:sz w:val="28"/>
                            <w:szCs w:val="28"/>
                          </w:rPr>
                        </w:pPr>
                        <w:proofErr w:type="spellStart"/>
                        <w:r>
                          <w:rPr>
                            <w:b/>
                            <w:color w:val="FF7000"/>
                            <w:sz w:val="28"/>
                            <w:szCs w:val="28"/>
                          </w:rPr>
                          <w:t>Nezapomeňte</w:t>
                        </w:r>
                        <w:proofErr w:type="spellEnd"/>
                      </w:p>
                      <w:p w14:paraId="0264A1C8" w14:textId="77777777" w:rsidR="002A1612" w:rsidRDefault="002A1612" w:rsidP="001C6C01">
                        <w:pPr>
                          <w:rPr>
                            <w:b/>
                            <w:color w:val="FF7000"/>
                            <w:sz w:val="28"/>
                            <w:szCs w:val="28"/>
                          </w:rPr>
                        </w:pPr>
                      </w:p>
                    </w:txbxContent>
                  </v:textbox>
                </v:shape>
                <v:shape id="Picture 410" o:spid="_x0000_s1178" type="#_x0000_t75" style="position:absolute;left:2084;top:-412;width:8998;height:89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">
                  <v:imagedata r:id="rId49" o:title=""/>
                </v:shape>
                <w10:wrap type="square"/>
              </v:group>
            </w:pict>
          </mc:Fallback>
        </mc:AlternateContent>
      </w:r>
    </w:p>
    <w:p w14:paraId="4B5BB26D" w14:textId="77777777" w:rsidR="001C6C01" w:rsidRPr="006E31B2" w:rsidRDefault="001C6C01" w:rsidP="001C6C01">
      <w:pPr>
        <w:rPr>
          <w:lang w:val="cs-CZ"/>
        </w:rPr>
      </w:pPr>
      <w:r>
        <w:rPr>
          <w:lang w:val="cs-CZ"/>
        </w:rPr>
        <w:t xml:space="preserve">Lidé dávají počítačům pokyny pomocí počítačových programů. </w:t>
      </w:r>
    </w:p>
    <w:p w14:paraId="17D8CC8D" w14:textId="77777777" w:rsidR="001C6C01" w:rsidRPr="006E31B2" w:rsidRDefault="001C6C01" w:rsidP="001C6C01">
      <w:pPr>
        <w:rPr>
          <w:lang w:val="cs-CZ"/>
        </w:rPr>
      </w:pPr>
      <w:r>
        <w:rPr>
          <w:noProof/>
          <w:lang w:val="cs-CZ"/>
        </w:rPr>
        <w:t xml:space="preserve">Abychom pro našeho Edisona nebo počítač vytvořili dobrý počítačový program, musíme tento program napsat způsobem, kterému bude počítač rozumět. Proto musíme o věcech přemýšlet tak, jako bychom sami byli počítačem. </w:t>
      </w:r>
    </w:p>
    <w:p w14:paraId="732C059A" w14:textId="6C92A30D" w:rsidR="001C6C01" w:rsidRPr="006E31B2" w:rsidRDefault="001C6C01" w:rsidP="001C6C01">
      <w:pPr>
        <w:rPr>
          <w:b/>
          <w:lang w:val="cs-CZ"/>
        </w:rPr>
      </w:pPr>
      <w:r w:rsidRPr="006E31B2">
        <w:rPr>
          <w:noProof/>
          <w:lang w:val="cs-CZ"/>
        </w:rPr>
        <mc:AlternateContent>
          <mc:Choice Requires="wpg">
            <w:drawing>
              <wp:anchor distT="0" distB="0" distL="114300" distR="114300" simplePos="0" relativeHeight="253268992" behindDoc="0" locked="0" layoutInCell="1" allowOverlap="1" wp14:anchorId="07510371" wp14:editId="129D7BE6">
                <wp:simplePos x="0" y="0"/>
                <wp:positionH relativeFrom="column">
                  <wp:posOffset>-1905</wp:posOffset>
                </wp:positionH>
                <wp:positionV relativeFrom="paragraph">
                  <wp:posOffset>327025</wp:posOffset>
                </wp:positionV>
                <wp:extent cx="5715000" cy="2278380"/>
                <wp:effectExtent l="0" t="0" r="19050" b="26670"/>
                <wp:wrapTopAndBottom/>
                <wp:docPr id="1073741919" name="Group 1073741919"/>
                <wp:cNvGraphicFramePr/>
                <a:graphic xmlns:a="http://schemas.openxmlformats.org/drawingml/2006/main">
                  <a:graphicData uri="http://schemas.microsoft.com/office/word/2010/wordprocessingGroup">
                    <wpg:wgp>
                      <wpg:cNvGrpSpPr/>
                      <wpg:grpSpPr>
                        <a:xfrm>
                          <a:off x="0" y="0"/>
                          <a:ext cx="5715000" cy="2278380"/>
                          <a:chOff x="0" y="0"/>
                          <a:chExt cx="5715000" cy="2278584"/>
                        </a:xfrm>
                      </wpg:grpSpPr>
                      <wps:wsp>
                        <wps:cNvPr id="411" name="Text Box 10"/>
                        <wps:cNvSpPr txBox="1">
                          <a:spLocks noChangeArrowheads="1"/>
                        </wps:cNvSpPr>
                        <wps:spPr bwMode="auto">
                          <a:xfrm>
                            <a:off x="0" y="665684"/>
                            <a:ext cx="5715000" cy="1612900"/>
                          </a:xfrm>
                          <a:prstGeom prst="roundRect">
                            <a:avLst>
                              <a:gd name="adj" fmla="val 7850"/>
                            </a:avLst>
                          </a:prstGeom>
                          <a:solidFill>
                            <a:srgbClr val="FFFFFF"/>
                          </a:solidFill>
                          <a:ln w="9525">
                            <a:solidFill>
                              <a:schemeClr val="tx1">
                                <a:lumMod val="65000"/>
                                <a:lumOff val="35000"/>
                              </a:schemeClr>
                            </a:solidFill>
                            <a:miter lim="800000"/>
                            <a:headEnd/>
                            <a:tailEnd/>
                          </a:ln>
                        </wps:spPr>
                        <wps:txbx>
                          <w:txbxContent>
                            <w:p w14:paraId="45C52656" w14:textId="5906B9A7" w:rsidR="002A1612" w:rsidRPr="00952008" w:rsidRDefault="002A1612" w:rsidP="001C6C01">
                              <w:pPr>
                                <w:tabs>
                                  <w:tab w:val="left" w:pos="6946"/>
                                </w:tabs>
                                <w:rPr>
                                  <w:lang w:val="cs-CZ"/>
                                </w:rPr>
                              </w:pPr>
                              <w:r>
                                <w:rPr>
                                  <w:b/>
                                  <w:color w:val="FF7000"/>
                                  <w:lang w:val="cs-CZ"/>
                                </w:rPr>
                                <w:t>Algoritmické</w:t>
                              </w:r>
                              <w:r w:rsidRPr="00952008">
                                <w:rPr>
                                  <w:b/>
                                  <w:color w:val="FF7000"/>
                                  <w:lang w:val="cs-CZ"/>
                                </w:rPr>
                                <w:t xml:space="preserve"> myšlení</w:t>
                              </w:r>
                              <w:r w:rsidRPr="00952008">
                                <w:rPr>
                                  <w:lang w:val="cs-CZ"/>
                                </w:rPr>
                                <w:t xml:space="preserve"> </w:t>
                              </w:r>
                              <w:r>
                                <w:rPr>
                                  <w:lang w:val="cs-CZ"/>
                                </w:rPr>
                                <w:t xml:space="preserve">znamená, že o problému nebo úkolu přemýšlíte podobně jako počítač. </w:t>
                              </w:r>
                              <w:r w:rsidRPr="00952008">
                                <w:rPr>
                                  <w:rFonts w:hint="eastAsia"/>
                                  <w:lang w:val="cs-CZ"/>
                                </w:rPr>
                                <w:t>Je to způsob, jak logicky řešit problémy</w:t>
                              </w:r>
                              <w:r>
                                <w:rPr>
                                  <w:lang w:val="cs-CZ"/>
                                </w:rPr>
                                <w:t xml:space="preserve"> jejich rozdělením </w:t>
                              </w:r>
                              <w:r w:rsidRPr="00952008">
                                <w:rPr>
                                  <w:rFonts w:hint="eastAsia"/>
                                  <w:lang w:val="cs-CZ"/>
                                </w:rPr>
                                <w:t xml:space="preserve">na menší kousky, </w:t>
                              </w:r>
                              <w:r>
                                <w:rPr>
                                  <w:lang w:val="cs-CZ"/>
                                </w:rPr>
                                <w:t xml:space="preserve">nalezením vzorců a následným vytvořením postupného řešení s využitím informací. </w:t>
                              </w:r>
                            </w:p>
                            <w:p w14:paraId="375C90B4" w14:textId="3C2EE993" w:rsidR="002A1612" w:rsidRPr="00952008" w:rsidRDefault="002A1612" w:rsidP="001C6C01">
                              <w:pPr>
                                <w:tabs>
                                  <w:tab w:val="left" w:pos="6946"/>
                                </w:tabs>
                                <w:rPr>
                                  <w:lang w:val="cs-CZ"/>
                                </w:rPr>
                              </w:pPr>
                              <w:r w:rsidRPr="00952008">
                                <w:rPr>
                                  <w:rFonts w:hint="eastAsia"/>
                                  <w:lang w:val="cs-CZ"/>
                                </w:rPr>
                                <w:t xml:space="preserve">Jinými slovy, </w:t>
                              </w:r>
                              <w:r>
                                <w:rPr>
                                  <w:lang w:val="cs-CZ"/>
                                </w:rPr>
                                <w:t>algoritmické myšlení je</w:t>
                              </w:r>
                              <w:r w:rsidRPr="00952008">
                                <w:rPr>
                                  <w:rFonts w:hint="eastAsia"/>
                                  <w:lang w:val="cs-CZ"/>
                                </w:rPr>
                                <w:t xml:space="preserve"> způsob plánování, řešení problémů a analýzy informací stejným způsobem jako počítač.</w:t>
                              </w:r>
                            </w:p>
                          </w:txbxContent>
                        </wps:txbx>
                        <wps:bodyPr rot="0" vert="horz" wrap="square" lIns="91440" tIns="180000" rIns="91440" bIns="90000" anchor="t" anchorCtr="0">
                          <a:noAutofit/>
                        </wps:bodyPr>
                      </wps:wsp>
                      <pic:pic xmlns:pic="http://schemas.openxmlformats.org/drawingml/2006/picture">
                        <pic:nvPicPr>
                          <pic:cNvPr id="412" name="Picture 412"/>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208483" y="0"/>
                            <a:ext cx="899160" cy="899160"/>
                          </a:xfrm>
                          <a:prstGeom prst="rect">
                            <a:avLst/>
                          </a:prstGeom>
                        </pic:spPr>
                      </pic:pic>
                      <wps:wsp>
                        <wps:cNvPr id="413" name="Text Box 2"/>
                        <wps:cNvSpPr txBox="1">
                          <a:spLocks noChangeArrowheads="1"/>
                        </wps:cNvSpPr>
                        <wps:spPr bwMode="auto">
                          <a:xfrm>
                            <a:off x="1009498" y="303581"/>
                            <a:ext cx="1709951" cy="365760"/>
                          </a:xfrm>
                          <a:prstGeom prst="rect">
                            <a:avLst/>
                          </a:prstGeom>
                          <a:noFill/>
                          <a:ln w="9525">
                            <a:noFill/>
                            <a:miter lim="800000"/>
                            <a:headEnd/>
                            <a:tailEnd/>
                          </a:ln>
                        </wps:spPr>
                        <wps:txbx>
                          <w:txbxContent>
                            <w:p w14:paraId="75280C99" w14:textId="77777777" w:rsidR="002A1612" w:rsidRDefault="002A1612" w:rsidP="001C6C01">
                              <w:pPr>
                                <w:rPr>
                                  <w:b/>
                                  <w:color w:val="FF7000"/>
                                  <w:sz w:val="28"/>
                                  <w:szCs w:val="28"/>
                                </w:rPr>
                              </w:pPr>
                              <w:proofErr w:type="spellStart"/>
                              <w:r>
                                <w:rPr>
                                  <w:b/>
                                  <w:color w:val="FF7000"/>
                                  <w:sz w:val="28"/>
                                  <w:szCs w:val="28"/>
                                </w:rPr>
                                <w:t>Slovníček</w:t>
                              </w:r>
                              <w:proofErr w:type="spellEnd"/>
                              <w:r>
                                <w:rPr>
                                  <w:b/>
                                  <w:color w:val="FF7000"/>
                                  <w:sz w:val="28"/>
                                  <w:szCs w:val="28"/>
                                </w:rPr>
                                <w:t xml:space="preserve"> </w:t>
                              </w:r>
                              <w:proofErr w:type="spellStart"/>
                              <w:r>
                                <w:rPr>
                                  <w:b/>
                                  <w:color w:val="FF7000"/>
                                  <w:sz w:val="28"/>
                                  <w:szCs w:val="28"/>
                                </w:rPr>
                                <w:t>pojmů</w:t>
                              </w:r>
                              <w:proofErr w:type="spellEnd"/>
                            </w:p>
                            <w:p w14:paraId="1C78472A" w14:textId="77777777" w:rsidR="002A1612" w:rsidRDefault="002A1612" w:rsidP="001C6C01">
                              <w:pPr>
                                <w:rPr>
                                  <w:b/>
                                  <w:color w:val="FF7000"/>
                                  <w:sz w:val="28"/>
                                  <w:szCs w:val="28"/>
                                </w:rPr>
                              </w:pPr>
                            </w:p>
                          </w:txbxContent>
                        </wps:txbx>
                        <wps:bodyPr rot="0" vert="horz" wrap="square" lIns="91440" tIns="45720" rIns="91440" bIns="45720" anchor="t" anchorCtr="0">
                          <a:noAutofit/>
                        </wps:bodyPr>
                      </wps:wsp>
                    </wpg:wgp>
                  </a:graphicData>
                </a:graphic>
              </wp:anchor>
            </w:drawing>
          </mc:Choice>
          <mc:Fallback>
            <w:pict>
              <v:group w14:anchorId="07510371" id="Group 1073741919" o:spid="_x0000_s1179" style="position:absolute;margin-left:-.15pt;margin-top:25.75pt;width:450pt;height:179.4pt;z-index:253268992" coordsize="57150,2278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">
                <v:roundrect id="Text Box 10" o:spid="_x0000_s1180" style="position:absolute;top:6656;width:57150;height:16129;visibility:visible;mso-wrap-style:square;v-text-anchor:top" arcsize="514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" strokecolor="#5a5a5a [2109]">
                  <v:stroke joinstyle="miter"/>
                  <v:textbox inset=",5mm,,2.5mm">
                    <w:txbxContent>
                      <w:p w14:paraId="45C52656" w14:textId="5906B9A7" w:rsidR="002A1612" w:rsidRPr="00952008" w:rsidRDefault="002A1612" w:rsidP="001C6C01">
                        <w:pPr>
                          <w:tabs>
                            <w:tab w:val="left" w:pos="6946"/>
                          </w:tabs>
                          <w:rPr>
                            <w:lang w:val="cs-CZ"/>
                          </w:rPr>
                        </w:pPr>
                        <w:r>
                          <w:rPr>
                            <w:b/>
                            <w:color w:val="FF7000"/>
                            <w:lang w:val="cs-CZ"/>
                          </w:rPr>
                          <w:t>Algoritmické</w:t>
                        </w:r>
                        <w:r w:rsidRPr="00952008">
                          <w:rPr>
                            <w:b/>
                            <w:color w:val="FF7000"/>
                            <w:lang w:val="cs-CZ"/>
                          </w:rPr>
                          <w:t xml:space="preserve"> myšlení</w:t>
                        </w:r>
                        <w:r w:rsidRPr="00952008">
                          <w:rPr>
                            <w:lang w:val="cs-CZ"/>
                          </w:rPr>
                          <w:t xml:space="preserve"> </w:t>
                        </w:r>
                        <w:r>
                          <w:rPr>
                            <w:lang w:val="cs-CZ"/>
                          </w:rPr>
                          <w:t xml:space="preserve">znamená, že o problému nebo úkolu přemýšlíte podobně jako počítač. </w:t>
                        </w:r>
                        <w:r w:rsidRPr="00952008">
                          <w:rPr>
                            <w:rFonts w:hint="eastAsia"/>
                            <w:lang w:val="cs-CZ"/>
                          </w:rPr>
                          <w:t>Je to způsob, jak logicky řešit problémy</w:t>
                        </w:r>
                        <w:r>
                          <w:rPr>
                            <w:lang w:val="cs-CZ"/>
                          </w:rPr>
                          <w:t xml:space="preserve"> jejich rozdělením </w:t>
                        </w:r>
                        <w:r w:rsidRPr="00952008">
                          <w:rPr>
                            <w:rFonts w:hint="eastAsia"/>
                            <w:lang w:val="cs-CZ"/>
                          </w:rPr>
                          <w:t xml:space="preserve">na menší kousky, </w:t>
                        </w:r>
                        <w:r>
                          <w:rPr>
                            <w:lang w:val="cs-CZ"/>
                          </w:rPr>
                          <w:t xml:space="preserve">nalezením vzorců a následným vytvořením postupného řešení s využitím informací. </w:t>
                        </w:r>
                      </w:p>
                      <w:p w14:paraId="375C90B4" w14:textId="3C2EE993" w:rsidR="002A1612" w:rsidRPr="00952008" w:rsidRDefault="002A1612" w:rsidP="001C6C01">
                        <w:pPr>
                          <w:tabs>
                            <w:tab w:val="left" w:pos="6946"/>
                          </w:tabs>
                          <w:rPr>
                            <w:lang w:val="cs-CZ"/>
                          </w:rPr>
                        </w:pPr>
                        <w:r w:rsidRPr="00952008">
                          <w:rPr>
                            <w:rFonts w:hint="eastAsia"/>
                            <w:lang w:val="cs-CZ"/>
                          </w:rPr>
                          <w:t xml:space="preserve">Jinými slovy, </w:t>
                        </w:r>
                        <w:r>
                          <w:rPr>
                            <w:lang w:val="cs-CZ"/>
                          </w:rPr>
                          <w:t>algoritmické myšlení je</w:t>
                        </w:r>
                        <w:r w:rsidRPr="00952008">
                          <w:rPr>
                            <w:rFonts w:hint="eastAsia"/>
                            <w:lang w:val="cs-CZ"/>
                          </w:rPr>
                          <w:t xml:space="preserve"> způsob plánování, řešení problémů a analýzy informací stejným způsobem jako počítač.</w:t>
                        </w:r>
                      </w:p>
                    </w:txbxContent>
                  </v:textbox>
                </v:roundrect>
                <v:shape id="Picture 412" o:spid="_x0000_s1181" type="#_x0000_t75" style="position:absolute;left:2084;width:8992;height:8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">
                  <v:imagedata r:id="rId51" o:title=""/>
                </v:shape>
                <v:shape id="_x0000_s1182" type="#_x0000_t202" style="position:absolute;left:10094;top:3035;width:17100;height:3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" filled="f" stroked="f">
                  <v:textbox>
                    <w:txbxContent>
                      <w:p w14:paraId="75280C99" w14:textId="77777777" w:rsidR="002A1612" w:rsidRDefault="002A1612" w:rsidP="001C6C01">
                        <w:pPr>
                          <w:rPr>
                            <w:b/>
                            <w:color w:val="FF7000"/>
                            <w:sz w:val="28"/>
                            <w:szCs w:val="28"/>
                          </w:rPr>
                        </w:pPr>
                        <w:proofErr w:type="spellStart"/>
                        <w:r>
                          <w:rPr>
                            <w:b/>
                            <w:color w:val="FF7000"/>
                            <w:sz w:val="28"/>
                            <w:szCs w:val="28"/>
                          </w:rPr>
                          <w:t>Slovníček</w:t>
                        </w:r>
                        <w:proofErr w:type="spellEnd"/>
                        <w:r>
                          <w:rPr>
                            <w:b/>
                            <w:color w:val="FF7000"/>
                            <w:sz w:val="28"/>
                            <w:szCs w:val="28"/>
                          </w:rPr>
                          <w:t xml:space="preserve"> </w:t>
                        </w:r>
                        <w:proofErr w:type="spellStart"/>
                        <w:r>
                          <w:rPr>
                            <w:b/>
                            <w:color w:val="FF7000"/>
                            <w:sz w:val="28"/>
                            <w:szCs w:val="28"/>
                          </w:rPr>
                          <w:t>pojmů</w:t>
                        </w:r>
                        <w:proofErr w:type="spellEnd"/>
                      </w:p>
                      <w:p w14:paraId="1C78472A" w14:textId="77777777" w:rsidR="002A1612" w:rsidRDefault="002A1612" w:rsidP="001C6C01">
                        <w:pPr>
                          <w:rPr>
                            <w:b/>
                            <w:color w:val="FF7000"/>
                            <w:sz w:val="28"/>
                            <w:szCs w:val="28"/>
                          </w:rPr>
                        </w:pPr>
                      </w:p>
                    </w:txbxContent>
                  </v:textbox>
                </v:shape>
                <w10:wrap type="topAndBottom"/>
              </v:group>
            </w:pict>
          </mc:Fallback>
        </mc:AlternateContent>
      </w:r>
      <w:r>
        <w:rPr>
          <w:lang w:val="cs-CZ"/>
        </w:rPr>
        <w:t xml:space="preserve">Tento druh myšlení se nazývá </w:t>
      </w:r>
      <w:r w:rsidR="00A42745">
        <w:rPr>
          <w:b/>
          <w:color w:val="FF7000"/>
          <w:lang w:val="cs-CZ"/>
        </w:rPr>
        <w:t>algoritmické</w:t>
      </w:r>
      <w:r>
        <w:rPr>
          <w:b/>
          <w:color w:val="FF7000"/>
          <w:lang w:val="cs-CZ"/>
        </w:rPr>
        <w:t xml:space="preserve"> myšlení</w:t>
      </w:r>
      <w:r w:rsidRPr="006E31B2">
        <w:rPr>
          <w:b/>
          <w:lang w:val="cs-CZ"/>
        </w:rPr>
        <w:t>.</w:t>
      </w:r>
    </w:p>
    <w:p w14:paraId="7ADFD09D" w14:textId="77777777" w:rsidR="001C6C01" w:rsidRPr="006E31B2" w:rsidRDefault="001C6C01" w:rsidP="001C6C01">
      <w:pPr>
        <w:pStyle w:val="Nadpis2"/>
        <w:rPr>
          <w:lang w:val="cs-CZ"/>
        </w:rPr>
      </w:pPr>
    </w:p>
    <w:p w14:paraId="775317FC" w14:textId="3076F55C" w:rsidR="001C6C01" w:rsidRPr="006E31B2" w:rsidRDefault="001C6C01" w:rsidP="001C6C01">
      <w:pPr>
        <w:rPr>
          <w:lang w:val="cs-CZ"/>
        </w:rPr>
      </w:pPr>
      <w:r>
        <w:rPr>
          <w:lang w:val="cs-CZ"/>
        </w:rPr>
        <w:t xml:space="preserve">Kdykoliv budete chtít napsat program pro Edisona, budete muset použít </w:t>
      </w:r>
      <w:r w:rsidR="00CA299A">
        <w:rPr>
          <w:lang w:val="cs-CZ"/>
        </w:rPr>
        <w:t>algoritmické</w:t>
      </w:r>
      <w:r>
        <w:rPr>
          <w:lang w:val="cs-CZ"/>
        </w:rPr>
        <w:t xml:space="preserve"> myšlení, abyste přišli na to, co máte dělat. Tím, že se naučíte přemýšlet tak, aby vám Edison rozuměl, budete schopni dát robotovi pokyny, díky nimž vykoná to, co chcete. </w:t>
      </w:r>
    </w:p>
    <w:p w14:paraId="49CC0F9D" w14:textId="77777777" w:rsidR="001C6C01" w:rsidRPr="006E31B2" w:rsidRDefault="001C6C01" w:rsidP="001C6C01">
      <w:pPr>
        <w:rPr>
          <w:rFonts w:asciiTheme="majorHAnsi" w:eastAsiaTheme="majorEastAsia" w:hAnsiTheme="majorHAnsi" w:cstheme="majorBidi"/>
          <w:color w:val="FF7000"/>
          <w:sz w:val="26"/>
          <w:szCs w:val="26"/>
          <w:lang w:val="cs-CZ"/>
        </w:rPr>
      </w:pPr>
      <w:r>
        <w:rPr>
          <w:lang w:val="cs-CZ"/>
        </w:rPr>
        <w:t xml:space="preserve">Jednou z nejdůležitějších věcí při zadávání pokynů Edisonovi je pořadí, v němž pokyny dáváte. </w:t>
      </w:r>
    </w:p>
    <w:p w14:paraId="347FD79F" w14:textId="77777777" w:rsidR="001C6C01" w:rsidRPr="00854602" w:rsidRDefault="001C6C01" w:rsidP="001C6C01">
      <w:pPr>
        <w:pStyle w:val="Nadpis2"/>
        <w:rPr>
          <w:lang w:val="cs-CZ"/>
        </w:rPr>
      </w:pPr>
      <w:r w:rsidRPr="00854602">
        <w:rPr>
          <w:rFonts w:hint="eastAsia"/>
          <w:lang w:val="cs-CZ"/>
        </w:rPr>
        <w:lastRenderedPageBreak/>
        <w:t>Důležitost postup</w:t>
      </w:r>
      <w:r>
        <w:rPr>
          <w:lang w:val="cs-CZ"/>
        </w:rPr>
        <w:t>u</w:t>
      </w:r>
      <w:r w:rsidRPr="00854602">
        <w:rPr>
          <w:rFonts w:hint="eastAsia"/>
          <w:lang w:val="cs-CZ"/>
        </w:rPr>
        <w:t xml:space="preserve"> krok za krokem</w:t>
      </w:r>
    </w:p>
    <w:p w14:paraId="277FC395" w14:textId="5936AE77" w:rsidR="001C6C01" w:rsidRPr="00854602" w:rsidRDefault="001C6C01" w:rsidP="001C6C01">
      <w:pPr>
        <w:rPr>
          <w:b/>
          <w:lang w:val="cs-CZ"/>
        </w:rPr>
      </w:pPr>
      <w:r w:rsidRPr="00854602">
        <w:rPr>
          <w:noProof/>
          <w:lang w:val="cs-CZ"/>
        </w:rPr>
        <mc:AlternateContent>
          <mc:Choice Requires="wpg">
            <w:drawing>
              <wp:anchor distT="0" distB="0" distL="114300" distR="114300" simplePos="0" relativeHeight="253270016" behindDoc="0" locked="0" layoutInCell="1" allowOverlap="1" wp14:anchorId="23509DE9" wp14:editId="3EA6E725">
                <wp:simplePos x="0" y="0"/>
                <wp:positionH relativeFrom="margin">
                  <wp:posOffset>1259840</wp:posOffset>
                </wp:positionH>
                <wp:positionV relativeFrom="paragraph">
                  <wp:posOffset>729946</wp:posOffset>
                </wp:positionV>
                <wp:extent cx="3585845" cy="1407160"/>
                <wp:effectExtent l="0" t="0" r="14605" b="21590"/>
                <wp:wrapTopAndBottom/>
                <wp:docPr id="418" name="Group 418"/>
                <wp:cNvGraphicFramePr/>
                <a:graphic xmlns:a="http://schemas.openxmlformats.org/drawingml/2006/main">
                  <a:graphicData uri="http://schemas.microsoft.com/office/word/2010/wordprocessingGroup">
                    <wpg:wgp>
                      <wpg:cNvGrpSpPr/>
                      <wpg:grpSpPr>
                        <a:xfrm>
                          <a:off x="0" y="0"/>
                          <a:ext cx="3585845" cy="1407160"/>
                          <a:chOff x="-2" y="0"/>
                          <a:chExt cx="3586039" cy="1247831"/>
                        </a:xfrm>
                      </wpg:grpSpPr>
                      <wps:wsp>
                        <wps:cNvPr id="415" name="Text Box 3"/>
                        <wps:cNvSpPr txBox="1">
                          <a:spLocks noChangeArrowheads="1"/>
                        </wps:cNvSpPr>
                        <wps:spPr bwMode="auto">
                          <a:xfrm>
                            <a:off x="-2" y="665683"/>
                            <a:ext cx="3586039" cy="582148"/>
                          </a:xfrm>
                          <a:prstGeom prst="roundRect">
                            <a:avLst>
                              <a:gd name="adj" fmla="val 10454"/>
                            </a:avLst>
                          </a:prstGeom>
                          <a:solidFill>
                            <a:srgbClr val="FFFFFF"/>
                          </a:solidFill>
                          <a:ln w="9525">
                            <a:solidFill>
                              <a:schemeClr val="tx1">
                                <a:lumMod val="65000"/>
                                <a:lumOff val="35000"/>
                              </a:schemeClr>
                            </a:solidFill>
                            <a:miter lim="800000"/>
                            <a:headEnd/>
                            <a:tailEnd/>
                          </a:ln>
                        </wps:spPr>
                        <wps:txbx>
                          <w:txbxContent>
                            <w:p w14:paraId="4D4EDA38" w14:textId="3B810CA9" w:rsidR="002A1612" w:rsidRDefault="002A1612" w:rsidP="001C6C01">
                              <w:pPr>
                                <w:tabs>
                                  <w:tab w:val="left" w:pos="6946"/>
                                </w:tabs>
                              </w:pPr>
                              <w:proofErr w:type="spellStart"/>
                              <w:r>
                                <w:rPr>
                                  <w:b/>
                                  <w:color w:val="FF7000"/>
                                </w:rPr>
                                <w:t>Sekvence</w:t>
                              </w:r>
                              <w:proofErr w:type="spellEnd"/>
                              <w:r>
                                <w:rPr>
                                  <w:b/>
                                  <w:color w:val="FF7000"/>
                                </w:rPr>
                                <w:t xml:space="preserve"> </w:t>
                              </w:r>
                              <w:proofErr w:type="spellStart"/>
                              <w:r>
                                <w:t>znamená</w:t>
                              </w:r>
                              <w:proofErr w:type="spellEnd"/>
                              <w:r>
                                <w:t xml:space="preserve"> </w:t>
                              </w:r>
                              <w:proofErr w:type="spellStart"/>
                              <w:r>
                                <w:t>postup</w:t>
                              </w:r>
                              <w:proofErr w:type="spellEnd"/>
                              <w:r>
                                <w:t xml:space="preserve"> </w:t>
                              </w:r>
                              <w:proofErr w:type="spellStart"/>
                              <w:r>
                                <w:t>krok</w:t>
                              </w:r>
                              <w:proofErr w:type="spellEnd"/>
                              <w:r>
                                <w:t xml:space="preserve"> za </w:t>
                              </w:r>
                              <w:proofErr w:type="spellStart"/>
                              <w:r>
                                <w:t>krokem</w:t>
                              </w:r>
                              <w:proofErr w:type="spellEnd"/>
                              <w:r>
                                <w:t xml:space="preserve">. </w:t>
                              </w:r>
                            </w:p>
                          </w:txbxContent>
                        </wps:txbx>
                        <wps:bodyPr rot="0" vert="horz" wrap="square" lIns="91440" tIns="180000" rIns="91440" bIns="90000" anchor="t" anchorCtr="0">
                          <a:noAutofit/>
                        </wps:bodyPr>
                      </wps:wsp>
                      <wps:wsp>
                        <wps:cNvPr id="416" name="Text Box 2"/>
                        <wps:cNvSpPr txBox="1">
                          <a:spLocks noChangeArrowheads="1"/>
                        </wps:cNvSpPr>
                        <wps:spPr bwMode="auto">
                          <a:xfrm>
                            <a:off x="1009497" y="285292"/>
                            <a:ext cx="1727766" cy="365760"/>
                          </a:xfrm>
                          <a:prstGeom prst="rect">
                            <a:avLst/>
                          </a:prstGeom>
                          <a:noFill/>
                          <a:ln w="9525">
                            <a:noFill/>
                            <a:miter lim="800000"/>
                            <a:headEnd/>
                            <a:tailEnd/>
                          </a:ln>
                        </wps:spPr>
                        <wps:txbx>
                          <w:txbxContent>
                            <w:p w14:paraId="65166684" w14:textId="77777777" w:rsidR="002A1612" w:rsidRDefault="002A1612" w:rsidP="001C6C01">
                              <w:pPr>
                                <w:rPr>
                                  <w:b/>
                                  <w:color w:val="FF7000"/>
                                  <w:sz w:val="28"/>
                                  <w:szCs w:val="28"/>
                                </w:rPr>
                              </w:pPr>
                              <w:proofErr w:type="spellStart"/>
                              <w:r>
                                <w:rPr>
                                  <w:b/>
                                  <w:color w:val="FF7000"/>
                                  <w:sz w:val="28"/>
                                  <w:szCs w:val="28"/>
                                </w:rPr>
                                <w:t>Slovníček</w:t>
                              </w:r>
                              <w:proofErr w:type="spellEnd"/>
                              <w:r>
                                <w:rPr>
                                  <w:b/>
                                  <w:color w:val="FF7000"/>
                                  <w:sz w:val="28"/>
                                  <w:szCs w:val="28"/>
                                </w:rPr>
                                <w:t xml:space="preserve"> </w:t>
                              </w:r>
                              <w:proofErr w:type="spellStart"/>
                              <w:r>
                                <w:rPr>
                                  <w:b/>
                                  <w:color w:val="FF7000"/>
                                  <w:sz w:val="28"/>
                                  <w:szCs w:val="28"/>
                                </w:rPr>
                                <w:t>pojmů</w:t>
                              </w:r>
                              <w:proofErr w:type="spellEnd"/>
                            </w:p>
                            <w:p w14:paraId="2767BD6E" w14:textId="77777777" w:rsidR="002A1612" w:rsidRDefault="002A1612" w:rsidP="001C6C01">
                              <w:pPr>
                                <w:rPr>
                                  <w:b/>
                                  <w:color w:val="FF7000"/>
                                  <w:sz w:val="28"/>
                                  <w:szCs w:val="28"/>
                                </w:rPr>
                              </w:pPr>
                            </w:p>
                          </w:txbxContent>
                        </wps:txbx>
                        <wps:bodyPr rot="0" vert="horz" wrap="square" lIns="91440" tIns="45720" rIns="91440" bIns="45720" anchor="t" anchorCtr="0">
                          <a:noAutofit/>
                        </wps:bodyPr>
                      </wps:wsp>
                      <pic:pic xmlns:pic="http://schemas.openxmlformats.org/drawingml/2006/picture">
                        <pic:nvPicPr>
                          <pic:cNvPr id="417" name="Picture 417"/>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208483" y="0"/>
                            <a:ext cx="899795" cy="89979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3509DE9" id="Group 418" o:spid="_x0000_s1183" style="position:absolute;margin-left:99.2pt;margin-top:57.5pt;width:282.35pt;height:110.8pt;z-index:253270016;mso-position-horizontal-relative:margin;mso-width-relative:margin;mso-height-relative:margin" coordorigin="" coordsize="35860,1247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">
                <v:roundrect id="Text Box 3" o:spid="_x0000_s1184" style="position:absolute;top:6656;width:35860;height:5822;visibility:visible;mso-wrap-style:square;v-text-anchor:top" arcsize="6851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" strokecolor="#5a5a5a [2109]">
                  <v:stroke joinstyle="miter"/>
                  <v:textbox inset=",5mm,,2.5mm">
                    <w:txbxContent>
                      <w:p w14:paraId="4D4EDA38" w14:textId="3B810CA9" w:rsidR="002A1612" w:rsidRDefault="002A1612" w:rsidP="001C6C01">
                        <w:pPr>
                          <w:tabs>
                            <w:tab w:val="left" w:pos="6946"/>
                          </w:tabs>
                        </w:pPr>
                        <w:proofErr w:type="spellStart"/>
                        <w:r>
                          <w:rPr>
                            <w:b/>
                            <w:color w:val="FF7000"/>
                          </w:rPr>
                          <w:t>Sekvence</w:t>
                        </w:r>
                        <w:proofErr w:type="spellEnd"/>
                        <w:r>
                          <w:rPr>
                            <w:b/>
                            <w:color w:val="FF7000"/>
                          </w:rPr>
                          <w:t xml:space="preserve"> </w:t>
                        </w:r>
                        <w:proofErr w:type="spellStart"/>
                        <w:r>
                          <w:t>znamená</w:t>
                        </w:r>
                        <w:proofErr w:type="spellEnd"/>
                        <w:r>
                          <w:t xml:space="preserve"> </w:t>
                        </w:r>
                        <w:proofErr w:type="spellStart"/>
                        <w:r>
                          <w:t>postup</w:t>
                        </w:r>
                        <w:proofErr w:type="spellEnd"/>
                        <w:r>
                          <w:t xml:space="preserve"> </w:t>
                        </w:r>
                        <w:proofErr w:type="spellStart"/>
                        <w:r>
                          <w:t>krok</w:t>
                        </w:r>
                        <w:proofErr w:type="spellEnd"/>
                        <w:r>
                          <w:t xml:space="preserve"> za </w:t>
                        </w:r>
                        <w:proofErr w:type="spellStart"/>
                        <w:r>
                          <w:t>krokem</w:t>
                        </w:r>
                        <w:proofErr w:type="spellEnd"/>
                        <w:r>
                          <w:t xml:space="preserve">. </w:t>
                        </w:r>
                      </w:p>
                    </w:txbxContent>
                  </v:textbox>
                </v:roundrect>
                <v:shape id="_x0000_s1185" type="#_x0000_t202" style="position:absolute;left:10094;top:2852;width:17278;height:3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" filled="f" stroked="f">
                  <v:textbox>
                    <w:txbxContent>
                      <w:p w14:paraId="65166684" w14:textId="77777777" w:rsidR="002A1612" w:rsidRDefault="002A1612" w:rsidP="001C6C01">
                        <w:pPr>
                          <w:rPr>
                            <w:b/>
                            <w:color w:val="FF7000"/>
                            <w:sz w:val="28"/>
                            <w:szCs w:val="28"/>
                          </w:rPr>
                        </w:pPr>
                        <w:proofErr w:type="spellStart"/>
                        <w:r>
                          <w:rPr>
                            <w:b/>
                            <w:color w:val="FF7000"/>
                            <w:sz w:val="28"/>
                            <w:szCs w:val="28"/>
                          </w:rPr>
                          <w:t>Slovníček</w:t>
                        </w:r>
                        <w:proofErr w:type="spellEnd"/>
                        <w:r>
                          <w:rPr>
                            <w:b/>
                            <w:color w:val="FF7000"/>
                            <w:sz w:val="28"/>
                            <w:szCs w:val="28"/>
                          </w:rPr>
                          <w:t xml:space="preserve"> </w:t>
                        </w:r>
                        <w:proofErr w:type="spellStart"/>
                        <w:r>
                          <w:rPr>
                            <w:b/>
                            <w:color w:val="FF7000"/>
                            <w:sz w:val="28"/>
                            <w:szCs w:val="28"/>
                          </w:rPr>
                          <w:t>pojmů</w:t>
                        </w:r>
                        <w:proofErr w:type="spellEnd"/>
                      </w:p>
                      <w:p w14:paraId="2767BD6E" w14:textId="77777777" w:rsidR="002A1612" w:rsidRDefault="002A1612" w:rsidP="001C6C01">
                        <w:pPr>
                          <w:rPr>
                            <w:b/>
                            <w:color w:val="FF7000"/>
                            <w:sz w:val="28"/>
                            <w:szCs w:val="28"/>
                          </w:rPr>
                        </w:pPr>
                      </w:p>
                    </w:txbxContent>
                  </v:textbox>
                </v:shape>
                <v:shape id="Picture 417" o:spid="_x0000_s1186" type="#_x0000_t75" style="position:absolute;left:2084;width:8998;height:89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">
                  <v:imagedata r:id="rId51" o:title=""/>
                </v:shape>
                <w10:wrap type="topAndBottom" anchorx="margin"/>
              </v:group>
            </w:pict>
          </mc:Fallback>
        </mc:AlternateContent>
      </w:r>
      <w:r w:rsidRPr="00854602">
        <w:rPr>
          <w:rFonts w:hint="eastAsia"/>
          <w:lang w:val="cs-CZ"/>
        </w:rPr>
        <w:t xml:space="preserve">Počítače, včetně robotů Edison, se velmi dobře řídí pokyny, které jim dáváme </w:t>
      </w:r>
      <w:r>
        <w:rPr>
          <w:lang w:val="cs-CZ"/>
        </w:rPr>
        <w:t>formou</w:t>
      </w:r>
      <w:r w:rsidRPr="00854602">
        <w:rPr>
          <w:rFonts w:hint="eastAsia"/>
          <w:lang w:val="cs-CZ"/>
        </w:rPr>
        <w:t xml:space="preserve"> počítačov</w:t>
      </w:r>
      <w:r>
        <w:rPr>
          <w:lang w:val="cs-CZ"/>
        </w:rPr>
        <w:t>ých</w:t>
      </w:r>
      <w:r w:rsidRPr="00854602">
        <w:rPr>
          <w:rFonts w:hint="eastAsia"/>
          <w:lang w:val="cs-CZ"/>
        </w:rPr>
        <w:t xml:space="preserve"> program</w:t>
      </w:r>
      <w:r>
        <w:rPr>
          <w:lang w:val="cs-CZ"/>
        </w:rPr>
        <w:t>ů</w:t>
      </w:r>
      <w:r w:rsidRPr="00854602">
        <w:rPr>
          <w:rFonts w:hint="eastAsia"/>
          <w:lang w:val="cs-CZ"/>
        </w:rPr>
        <w:t xml:space="preserve">. Ve skutečnosti se robot Edison bude řídit pokyny v programu </w:t>
      </w:r>
      <w:r w:rsidRPr="00854602">
        <w:rPr>
          <w:rFonts w:hint="eastAsia"/>
          <w:i/>
          <w:iCs/>
          <w:lang w:val="cs-CZ"/>
        </w:rPr>
        <w:t xml:space="preserve">přesně </w:t>
      </w:r>
      <w:r w:rsidRPr="00854602">
        <w:rPr>
          <w:rFonts w:hint="eastAsia"/>
          <w:lang w:val="cs-CZ"/>
        </w:rPr>
        <w:t xml:space="preserve">tak, jak jsou </w:t>
      </w:r>
      <w:r>
        <w:rPr>
          <w:lang w:val="cs-CZ"/>
        </w:rPr>
        <w:t>na</w:t>
      </w:r>
      <w:r w:rsidRPr="00854602">
        <w:rPr>
          <w:rFonts w:hint="eastAsia"/>
          <w:lang w:val="cs-CZ"/>
        </w:rPr>
        <w:t xml:space="preserve">psány. Proto je jednou z nejdůležitějších </w:t>
      </w:r>
      <w:r>
        <w:rPr>
          <w:lang w:val="cs-CZ"/>
        </w:rPr>
        <w:t>sou</w:t>
      </w:r>
      <w:r w:rsidRPr="00854602">
        <w:rPr>
          <w:rFonts w:hint="eastAsia"/>
          <w:lang w:val="cs-CZ"/>
        </w:rPr>
        <w:t>částí</w:t>
      </w:r>
      <w:r>
        <w:rPr>
          <w:lang w:val="cs-CZ"/>
        </w:rPr>
        <w:t xml:space="preserve"> </w:t>
      </w:r>
      <w:r w:rsidR="00CA299A">
        <w:rPr>
          <w:lang w:val="cs-CZ"/>
        </w:rPr>
        <w:t>algoritmického</w:t>
      </w:r>
      <w:r w:rsidRPr="00854602">
        <w:rPr>
          <w:rFonts w:hint="eastAsia"/>
          <w:lang w:val="cs-CZ"/>
        </w:rPr>
        <w:t xml:space="preserve"> myšlení použ</w:t>
      </w:r>
      <w:r w:rsidRPr="00854602">
        <w:rPr>
          <w:lang w:val="cs-CZ"/>
        </w:rPr>
        <w:t xml:space="preserve">ití </w:t>
      </w:r>
      <w:r>
        <w:rPr>
          <w:b/>
          <w:color w:val="FF7000"/>
          <w:lang w:val="cs-CZ"/>
        </w:rPr>
        <w:t>sekvence</w:t>
      </w:r>
      <w:r w:rsidRPr="00854602">
        <w:rPr>
          <w:b/>
          <w:lang w:val="cs-CZ"/>
        </w:rPr>
        <w:t>.</w:t>
      </w:r>
    </w:p>
    <w:p w14:paraId="00BB091E" w14:textId="77777777" w:rsidR="001C6C01" w:rsidRPr="00854602" w:rsidRDefault="001C6C01" w:rsidP="001C6C01">
      <w:pPr>
        <w:rPr>
          <w:lang w:val="cs-CZ"/>
        </w:rPr>
      </w:pPr>
      <w:r w:rsidRPr="00854602">
        <w:rPr>
          <w:rFonts w:hint="eastAsia"/>
          <w:noProof/>
          <w:lang w:val="cs-CZ"/>
        </w:rPr>
        <w:t xml:space="preserve">Představte si, že chcete </w:t>
      </w:r>
      <w:r>
        <w:rPr>
          <w:noProof/>
          <w:lang w:val="cs-CZ"/>
        </w:rPr>
        <w:t>u</w:t>
      </w:r>
      <w:r w:rsidRPr="00854602">
        <w:rPr>
          <w:rFonts w:hint="eastAsia"/>
          <w:noProof/>
          <w:lang w:val="cs-CZ"/>
        </w:rPr>
        <w:t xml:space="preserve">péct dort. </w:t>
      </w:r>
      <w:r>
        <w:rPr>
          <w:noProof/>
          <w:lang w:val="cs-CZ"/>
        </w:rPr>
        <w:t>Vyhledáte si</w:t>
      </w:r>
      <w:r w:rsidRPr="00854602">
        <w:rPr>
          <w:rFonts w:hint="eastAsia"/>
          <w:noProof/>
          <w:lang w:val="cs-CZ"/>
        </w:rPr>
        <w:t xml:space="preserve"> recept v kuchařce. Při přípravě dortu </w:t>
      </w:r>
      <w:r>
        <w:rPr>
          <w:noProof/>
          <w:lang w:val="cs-CZ"/>
        </w:rPr>
        <w:t xml:space="preserve">postupujete krok za krokem. Přesně to je </w:t>
      </w:r>
      <w:r w:rsidRPr="00854602">
        <w:rPr>
          <w:rFonts w:hint="eastAsia"/>
          <w:noProof/>
          <w:lang w:val="cs-CZ"/>
        </w:rPr>
        <w:t>sekvence</w:t>
      </w:r>
      <w:r w:rsidRPr="00854602">
        <w:rPr>
          <w:lang w:val="cs-CZ"/>
        </w:rPr>
        <w:t>!</w:t>
      </w:r>
    </w:p>
    <w:p w14:paraId="2259792D" w14:textId="2C836751" w:rsidR="001C6C01" w:rsidRPr="00854602" w:rsidRDefault="001C6C01" w:rsidP="001C6C01">
      <w:pPr>
        <w:rPr>
          <w:lang w:val="cs-CZ"/>
        </w:rPr>
      </w:pPr>
      <w:r>
        <w:rPr>
          <w:lang w:val="cs-CZ"/>
        </w:rPr>
        <w:t xml:space="preserve">Kdykoliv budete psát program pro Edisona, budete muset používat sekvenci přesně tímto způsobem. Musíte Edisonovi přesně říct, co má dělat, </w:t>
      </w:r>
      <w:r w:rsidR="00422022">
        <w:rPr>
          <w:lang w:val="cs-CZ"/>
        </w:rPr>
        <w:t xml:space="preserve">a </w:t>
      </w:r>
      <w:r>
        <w:rPr>
          <w:lang w:val="cs-CZ"/>
        </w:rPr>
        <w:t xml:space="preserve">v přesném pořadí, v němž chcete, aby tyto kroky vykonal. </w:t>
      </w:r>
    </w:p>
    <w:bookmarkEnd w:id="24"/>
    <w:p w14:paraId="5D8A6C71" w14:textId="77777777" w:rsidR="001C6C01" w:rsidRPr="00854602" w:rsidRDefault="001C6C01" w:rsidP="001C6C01">
      <w:pPr>
        <w:pStyle w:val="Nadpis2"/>
        <w:rPr>
          <w:lang w:val="cs-CZ"/>
        </w:rPr>
      </w:pPr>
    </w:p>
    <w:p w14:paraId="226F2021" w14:textId="77777777" w:rsidR="001C6C01" w:rsidRPr="00854602" w:rsidRDefault="001C6C01" w:rsidP="001C6C01">
      <w:pPr>
        <w:pStyle w:val="Nadpis2"/>
        <w:rPr>
          <w:lang w:val="cs-CZ"/>
        </w:rPr>
      </w:pPr>
      <w:r w:rsidRPr="00854602">
        <w:rPr>
          <w:lang w:val="cs-CZ"/>
        </w:rPr>
        <w:t xml:space="preserve">Úkol 1: </w:t>
      </w:r>
      <w:r>
        <w:rPr>
          <w:lang w:val="cs-CZ"/>
        </w:rPr>
        <w:t xml:space="preserve">Krok za krokem </w:t>
      </w:r>
    </w:p>
    <w:p w14:paraId="1C305188" w14:textId="20B56FE2" w:rsidR="001C6C01" w:rsidRPr="00854602" w:rsidRDefault="00422022" w:rsidP="001C6C01">
      <w:pPr>
        <w:rPr>
          <w:lang w:val="cs-CZ"/>
        </w:rPr>
      </w:pPr>
      <w:r>
        <w:rPr>
          <w:lang w:val="cs-CZ"/>
        </w:rPr>
        <w:t>Když</w:t>
      </w:r>
      <w:r w:rsidRPr="00854602">
        <w:rPr>
          <w:rFonts w:hint="eastAsia"/>
          <w:lang w:val="cs-CZ"/>
        </w:rPr>
        <w:t xml:space="preserve"> </w:t>
      </w:r>
      <w:r w:rsidR="001C6C01" w:rsidRPr="00854602">
        <w:rPr>
          <w:rFonts w:hint="eastAsia"/>
          <w:lang w:val="cs-CZ"/>
        </w:rPr>
        <w:t xml:space="preserve">vám učitel řekne, abyste šli ke dveřím, jaké </w:t>
      </w:r>
      <w:r w:rsidR="001C6C01">
        <w:rPr>
          <w:lang w:val="cs-CZ"/>
        </w:rPr>
        <w:t>úkony</w:t>
      </w:r>
      <w:r w:rsidR="001C6C01" w:rsidRPr="00854602">
        <w:rPr>
          <w:rFonts w:hint="eastAsia"/>
          <w:lang w:val="cs-CZ"/>
        </w:rPr>
        <w:t xml:space="preserve"> musíte udělat, abyste se tam dostali? Pravděpodobně nepřemýšlíte o tom, kolik kroků musíte </w:t>
      </w:r>
      <w:r w:rsidR="001C6C01">
        <w:rPr>
          <w:lang w:val="cs-CZ"/>
        </w:rPr>
        <w:t>udělat</w:t>
      </w:r>
      <w:r w:rsidR="001C6C01" w:rsidRPr="00854602">
        <w:rPr>
          <w:rFonts w:hint="eastAsia"/>
          <w:lang w:val="cs-CZ"/>
        </w:rPr>
        <w:t>. Prostě to udělá</w:t>
      </w:r>
      <w:r w:rsidR="001C6C01">
        <w:rPr>
          <w:lang w:val="cs-CZ"/>
        </w:rPr>
        <w:t>te</w:t>
      </w:r>
      <w:r w:rsidR="001C6C01" w:rsidRPr="00854602">
        <w:rPr>
          <w:rFonts w:hint="eastAsia"/>
          <w:lang w:val="cs-CZ"/>
        </w:rPr>
        <w:t xml:space="preserve">! Pokud </w:t>
      </w:r>
      <w:r w:rsidR="001C6C01">
        <w:rPr>
          <w:lang w:val="cs-CZ"/>
        </w:rPr>
        <w:t xml:space="preserve">vám stojí v </w:t>
      </w:r>
      <w:r w:rsidR="001C6C01" w:rsidRPr="00854602">
        <w:rPr>
          <w:rFonts w:hint="eastAsia"/>
          <w:lang w:val="cs-CZ"/>
        </w:rPr>
        <w:t>cestě stůl, jednoduše se otoč</w:t>
      </w:r>
      <w:r w:rsidR="001C6C01">
        <w:rPr>
          <w:lang w:val="cs-CZ"/>
        </w:rPr>
        <w:t>íte a obejdete jej</w:t>
      </w:r>
      <w:r w:rsidR="001C6C01" w:rsidRPr="00854602">
        <w:rPr>
          <w:lang w:val="cs-CZ"/>
        </w:rPr>
        <w:t xml:space="preserve">. </w:t>
      </w:r>
    </w:p>
    <w:p w14:paraId="04B48316" w14:textId="77777777" w:rsidR="001C6C01" w:rsidRPr="00854602" w:rsidRDefault="001C6C01" w:rsidP="001C6C01">
      <w:pPr>
        <w:rPr>
          <w:lang w:val="cs-CZ"/>
        </w:rPr>
      </w:pPr>
      <w:r>
        <w:rPr>
          <w:lang w:val="cs-CZ"/>
        </w:rPr>
        <w:t>Robot takto nefunguje</w:t>
      </w:r>
      <w:r w:rsidRPr="00AF2248">
        <w:rPr>
          <w:rFonts w:hint="eastAsia"/>
          <w:lang w:val="cs-CZ"/>
        </w:rPr>
        <w:t>. Chcete-li dostat svého robota ke dveřím, musíte mu dát velmi pečlivé pokyny s</w:t>
      </w:r>
      <w:r>
        <w:rPr>
          <w:lang w:val="cs-CZ"/>
        </w:rPr>
        <w:t> podrobným vysvětlením jednotlivých kroků, jednoho</w:t>
      </w:r>
      <w:r w:rsidRPr="00AF2248">
        <w:rPr>
          <w:rFonts w:hint="eastAsia"/>
          <w:lang w:val="cs-CZ"/>
        </w:rPr>
        <w:t xml:space="preserve"> po druhém. Jinými slovy, musíte robotovi sdělit každou akci, kterou má provést</w:t>
      </w:r>
      <w:r>
        <w:rPr>
          <w:lang w:val="cs-CZ"/>
        </w:rPr>
        <w:t xml:space="preserve"> v rámci dané sekvence. </w:t>
      </w:r>
    </w:p>
    <w:p w14:paraId="1C158AB5" w14:textId="77777777" w:rsidR="001C6C01" w:rsidRPr="00854602" w:rsidRDefault="001C6C01" w:rsidP="001C6C01">
      <w:pPr>
        <w:rPr>
          <w:lang w:val="cs-CZ"/>
        </w:rPr>
      </w:pPr>
      <w:r>
        <w:rPr>
          <w:lang w:val="cs-CZ"/>
        </w:rPr>
        <w:t xml:space="preserve">Naučit se, jak dělat věci sekvenčně, vyžaduje trochu praxe. Lidé jsou navyklí věci jednoduše udělat a obvykle nepřemýšlejí o tom, v jakých krocích každou jednotlivou aktivitu provádějí. </w:t>
      </w:r>
    </w:p>
    <w:p w14:paraId="0176FF93" w14:textId="5C4A8D45" w:rsidR="001C6C01" w:rsidRPr="00854602" w:rsidRDefault="001C6C01" w:rsidP="001C6C01">
      <w:pPr>
        <w:rPr>
          <w:lang w:val="cs-CZ"/>
        </w:rPr>
      </w:pPr>
      <w:r w:rsidRPr="00433B60">
        <w:rPr>
          <w:rFonts w:hint="eastAsia"/>
          <w:lang w:val="cs-CZ"/>
        </w:rPr>
        <w:t>Zkuste</w:t>
      </w:r>
      <w:r>
        <w:rPr>
          <w:lang w:val="cs-CZ"/>
        </w:rPr>
        <w:t xml:space="preserve"> se řídit pokyny krok </w:t>
      </w:r>
      <w:r w:rsidRPr="00433B60">
        <w:rPr>
          <w:rFonts w:hint="eastAsia"/>
          <w:lang w:val="cs-CZ"/>
        </w:rPr>
        <w:t>za krokem</w:t>
      </w:r>
      <w:r w:rsidR="00422022">
        <w:rPr>
          <w:lang w:val="cs-CZ"/>
        </w:rPr>
        <w:t>, ať víte,</w:t>
      </w:r>
      <w:r w:rsidRPr="00433B60">
        <w:rPr>
          <w:rFonts w:hint="eastAsia"/>
          <w:lang w:val="cs-CZ"/>
        </w:rPr>
        <w:t xml:space="preserve"> jak</w:t>
      </w:r>
      <w:r w:rsidR="00422022">
        <w:rPr>
          <w:lang w:val="cs-CZ"/>
        </w:rPr>
        <w:t>é to je</w:t>
      </w:r>
      <w:r w:rsidRPr="00433B60">
        <w:rPr>
          <w:rFonts w:hint="eastAsia"/>
          <w:lang w:val="cs-CZ"/>
        </w:rPr>
        <w:t xml:space="preserve">. </w:t>
      </w:r>
      <w:r>
        <w:rPr>
          <w:lang w:val="cs-CZ"/>
        </w:rPr>
        <w:t>O</w:t>
      </w:r>
      <w:r w:rsidRPr="00433B60">
        <w:rPr>
          <w:rFonts w:hint="eastAsia"/>
          <w:lang w:val="cs-CZ"/>
        </w:rPr>
        <w:t xml:space="preserve">dpovězte </w:t>
      </w:r>
      <w:r>
        <w:rPr>
          <w:lang w:val="cs-CZ"/>
        </w:rPr>
        <w:t>n</w:t>
      </w:r>
      <w:r w:rsidRPr="00433B60">
        <w:rPr>
          <w:rFonts w:hint="eastAsia"/>
          <w:lang w:val="cs-CZ"/>
        </w:rPr>
        <w:t xml:space="preserve">a následující otázky </w:t>
      </w:r>
      <w:r>
        <w:rPr>
          <w:lang w:val="cs-CZ"/>
        </w:rPr>
        <w:t>v pracovním sešitu</w:t>
      </w:r>
      <w:r w:rsidRPr="00433B60">
        <w:rPr>
          <w:rFonts w:hint="eastAsia"/>
          <w:lang w:val="cs-CZ"/>
        </w:rPr>
        <w:t xml:space="preserve"> U2-1</w:t>
      </w:r>
      <w:r w:rsidRPr="00854602">
        <w:rPr>
          <w:lang w:val="cs-CZ"/>
        </w:rPr>
        <w:t xml:space="preserve">. </w:t>
      </w:r>
    </w:p>
    <w:p w14:paraId="4D375842" w14:textId="77777777" w:rsidR="001C6C01" w:rsidRPr="00854602" w:rsidRDefault="001C6C01" w:rsidP="001C6C01">
      <w:pPr>
        <w:pStyle w:val="Odstavecseseznamem"/>
        <w:numPr>
          <w:ilvl w:val="0"/>
          <w:numId w:val="8"/>
        </w:numPr>
        <w:rPr>
          <w:lang w:val="cs-CZ"/>
        </w:rPr>
      </w:pPr>
      <w:r>
        <w:rPr>
          <w:lang w:val="cs-CZ"/>
        </w:rPr>
        <w:t xml:space="preserve">Položte robota </w:t>
      </w:r>
      <w:r w:rsidRPr="00433B60">
        <w:rPr>
          <w:rFonts w:hint="eastAsia"/>
          <w:lang w:val="cs-CZ"/>
        </w:rPr>
        <w:t>na</w:t>
      </w:r>
      <w:r>
        <w:rPr>
          <w:lang w:val="cs-CZ"/>
        </w:rPr>
        <w:t xml:space="preserve"> kornout zmrzliny a na</w:t>
      </w:r>
      <w:r w:rsidRPr="00433B60">
        <w:rPr>
          <w:rFonts w:hint="eastAsia"/>
          <w:lang w:val="cs-CZ"/>
        </w:rPr>
        <w:t>smě</w:t>
      </w:r>
      <w:r>
        <w:rPr>
          <w:lang w:val="cs-CZ"/>
        </w:rPr>
        <w:t>r</w:t>
      </w:r>
      <w:r w:rsidRPr="00433B60">
        <w:rPr>
          <w:rFonts w:hint="eastAsia"/>
          <w:lang w:val="cs-CZ"/>
        </w:rPr>
        <w:t>uj</w:t>
      </w:r>
      <w:r>
        <w:rPr>
          <w:lang w:val="cs-CZ"/>
        </w:rPr>
        <w:t>te ho</w:t>
      </w:r>
      <w:r w:rsidRPr="00433B60">
        <w:rPr>
          <w:rFonts w:hint="eastAsia"/>
          <w:lang w:val="cs-CZ"/>
        </w:rPr>
        <w:t xml:space="preserve"> k srdci. Odboč</w:t>
      </w:r>
      <w:r>
        <w:rPr>
          <w:lang w:val="cs-CZ"/>
        </w:rPr>
        <w:t>te</w:t>
      </w:r>
      <w:r w:rsidRPr="00433B60">
        <w:rPr>
          <w:rFonts w:hint="eastAsia"/>
          <w:lang w:val="cs-CZ"/>
        </w:rPr>
        <w:t xml:space="preserve"> vpravo. Po</w:t>
      </w:r>
      <w:r>
        <w:rPr>
          <w:lang w:val="cs-CZ"/>
        </w:rPr>
        <w:t>stupte</w:t>
      </w:r>
      <w:r w:rsidRPr="00433B60">
        <w:rPr>
          <w:rFonts w:hint="eastAsia"/>
          <w:lang w:val="cs-CZ"/>
        </w:rPr>
        <w:t xml:space="preserve"> vpřed o 2 čtverce. Kde js</w:t>
      </w:r>
      <w:r>
        <w:rPr>
          <w:lang w:val="cs-CZ"/>
        </w:rPr>
        <w:t>te?</w:t>
      </w:r>
      <w:r w:rsidRPr="00854602">
        <w:rPr>
          <w:lang w:val="cs-CZ"/>
        </w:rPr>
        <w:t xml:space="preserve">    </w:t>
      </w:r>
    </w:p>
    <w:p w14:paraId="5F41BC1C" w14:textId="77777777" w:rsidR="001C6C01" w:rsidRPr="00854602" w:rsidRDefault="001C6C01" w:rsidP="001C6C01">
      <w:pPr>
        <w:pStyle w:val="Odstavecseseznamem"/>
        <w:rPr>
          <w:lang w:val="cs-CZ"/>
        </w:rPr>
      </w:pPr>
      <w:r w:rsidRPr="00854602">
        <w:rPr>
          <w:lang w:val="cs-CZ"/>
        </w:rPr>
        <w:t>_______________________________________________________</w:t>
      </w:r>
    </w:p>
    <w:p w14:paraId="77DA6532" w14:textId="77777777" w:rsidR="001C6C01" w:rsidRPr="00854602" w:rsidRDefault="001C6C01" w:rsidP="001C6C01">
      <w:pPr>
        <w:pStyle w:val="Odstavecseseznamem"/>
        <w:rPr>
          <w:lang w:val="cs-CZ"/>
        </w:rPr>
      </w:pPr>
    </w:p>
    <w:p w14:paraId="10692601" w14:textId="331A67CF" w:rsidR="001C6C01" w:rsidRPr="00854602" w:rsidRDefault="001C6C01" w:rsidP="001C6C01">
      <w:pPr>
        <w:pStyle w:val="Odstavecseseznamem"/>
        <w:numPr>
          <w:ilvl w:val="0"/>
          <w:numId w:val="8"/>
        </w:numPr>
        <w:rPr>
          <w:lang w:val="cs-CZ"/>
        </w:rPr>
      </w:pPr>
      <w:r>
        <w:rPr>
          <w:lang w:val="cs-CZ"/>
        </w:rPr>
        <w:t xml:space="preserve">Položte robota na pandu a nasměrujte ho </w:t>
      </w:r>
      <w:r w:rsidRPr="00433B60">
        <w:rPr>
          <w:rFonts w:hint="eastAsia"/>
          <w:lang w:val="cs-CZ"/>
        </w:rPr>
        <w:t>ke kolu. Posuňte se o 1 čtverec zpět. Odboč</w:t>
      </w:r>
      <w:r>
        <w:rPr>
          <w:lang w:val="cs-CZ"/>
        </w:rPr>
        <w:t>te</w:t>
      </w:r>
      <w:r w:rsidRPr="00433B60">
        <w:rPr>
          <w:rFonts w:hint="eastAsia"/>
          <w:lang w:val="cs-CZ"/>
        </w:rPr>
        <w:t xml:space="preserve"> vlevo. Po</w:t>
      </w:r>
      <w:r>
        <w:rPr>
          <w:lang w:val="cs-CZ"/>
        </w:rPr>
        <w:t xml:space="preserve">suňte se </w:t>
      </w:r>
      <w:r w:rsidRPr="00433B60">
        <w:rPr>
          <w:rFonts w:hint="eastAsia"/>
          <w:lang w:val="cs-CZ"/>
        </w:rPr>
        <w:t>vpřed o 2 čtverce. Odboč</w:t>
      </w:r>
      <w:r>
        <w:rPr>
          <w:lang w:val="cs-CZ"/>
        </w:rPr>
        <w:t>te</w:t>
      </w:r>
      <w:r w:rsidRPr="00433B60">
        <w:rPr>
          <w:rFonts w:hint="eastAsia"/>
          <w:lang w:val="cs-CZ"/>
        </w:rPr>
        <w:t xml:space="preserve"> vpravo. Po</w:t>
      </w:r>
      <w:r>
        <w:rPr>
          <w:lang w:val="cs-CZ"/>
        </w:rPr>
        <w:t>suňte se</w:t>
      </w:r>
      <w:r w:rsidRPr="00433B60">
        <w:rPr>
          <w:rFonts w:hint="eastAsia"/>
          <w:lang w:val="cs-CZ"/>
        </w:rPr>
        <w:t xml:space="preserve"> vpřed o 1 čtve</w:t>
      </w:r>
      <w:r>
        <w:rPr>
          <w:lang w:val="cs-CZ"/>
        </w:rPr>
        <w:t>rec. Kde jste?</w:t>
      </w:r>
      <w:r w:rsidRPr="00854602">
        <w:rPr>
          <w:lang w:val="cs-CZ"/>
        </w:rPr>
        <w:t xml:space="preserve">    </w:t>
      </w:r>
    </w:p>
    <w:p w14:paraId="2CE3AB23" w14:textId="77777777" w:rsidR="001C6C01" w:rsidRPr="00854602" w:rsidRDefault="001C6C01" w:rsidP="001C6C01">
      <w:pPr>
        <w:pStyle w:val="Odstavecseseznamem"/>
        <w:rPr>
          <w:lang w:val="cs-CZ"/>
        </w:rPr>
      </w:pPr>
      <w:r w:rsidRPr="00854602">
        <w:rPr>
          <w:lang w:val="cs-CZ"/>
        </w:rPr>
        <w:t>_______________________________________________________</w:t>
      </w:r>
    </w:p>
    <w:p w14:paraId="35292F17" w14:textId="77777777" w:rsidR="001C6C01" w:rsidRPr="00854602" w:rsidRDefault="001C6C01" w:rsidP="001C6C01">
      <w:pPr>
        <w:pStyle w:val="Odstavecseseznamem"/>
        <w:rPr>
          <w:lang w:val="cs-CZ"/>
        </w:rPr>
      </w:pPr>
    </w:p>
    <w:p w14:paraId="080042E0" w14:textId="77777777" w:rsidR="001C6C01" w:rsidRPr="00854602" w:rsidRDefault="001C6C01" w:rsidP="001C6C01">
      <w:pPr>
        <w:pStyle w:val="Odstavecseseznamem"/>
        <w:numPr>
          <w:ilvl w:val="0"/>
          <w:numId w:val="8"/>
        </w:numPr>
        <w:rPr>
          <w:lang w:val="cs-CZ"/>
        </w:rPr>
      </w:pPr>
      <w:r>
        <w:rPr>
          <w:lang w:val="cs-CZ"/>
        </w:rPr>
        <w:t xml:space="preserve">Položte robota na </w:t>
      </w:r>
      <w:r w:rsidRPr="00433B60">
        <w:rPr>
          <w:rFonts w:hint="eastAsia"/>
          <w:lang w:val="cs-CZ"/>
        </w:rPr>
        <w:t>hvězd</w:t>
      </w:r>
      <w:r>
        <w:rPr>
          <w:lang w:val="cs-CZ"/>
        </w:rPr>
        <w:t>u</w:t>
      </w:r>
      <w:r w:rsidRPr="00433B60">
        <w:rPr>
          <w:rFonts w:hint="eastAsia"/>
          <w:lang w:val="cs-CZ"/>
        </w:rPr>
        <w:t xml:space="preserve"> a </w:t>
      </w:r>
      <w:r>
        <w:rPr>
          <w:lang w:val="cs-CZ"/>
        </w:rPr>
        <w:t>na</w:t>
      </w:r>
      <w:r w:rsidRPr="00433B60">
        <w:rPr>
          <w:rFonts w:hint="eastAsia"/>
          <w:lang w:val="cs-CZ"/>
        </w:rPr>
        <w:t>smě</w:t>
      </w:r>
      <w:r>
        <w:rPr>
          <w:lang w:val="cs-CZ"/>
        </w:rPr>
        <w:t>r</w:t>
      </w:r>
      <w:r w:rsidRPr="00433B60">
        <w:rPr>
          <w:rFonts w:hint="eastAsia"/>
          <w:lang w:val="cs-CZ"/>
        </w:rPr>
        <w:t>ujte</w:t>
      </w:r>
      <w:r>
        <w:rPr>
          <w:lang w:val="cs-CZ"/>
        </w:rPr>
        <w:t xml:space="preserve"> ho</w:t>
      </w:r>
      <w:r w:rsidRPr="00433B60">
        <w:rPr>
          <w:rFonts w:hint="eastAsia"/>
          <w:lang w:val="cs-CZ"/>
        </w:rPr>
        <w:t xml:space="preserve"> ke kočce. Odboč</w:t>
      </w:r>
      <w:r>
        <w:rPr>
          <w:lang w:val="cs-CZ"/>
        </w:rPr>
        <w:t>te</w:t>
      </w:r>
      <w:r w:rsidRPr="00433B60">
        <w:rPr>
          <w:rFonts w:hint="eastAsia"/>
          <w:lang w:val="cs-CZ"/>
        </w:rPr>
        <w:t xml:space="preserve"> vlevo. Znovu zahněte doleva. Posuňte se o 2 čtverce zpět. Odboč</w:t>
      </w:r>
      <w:r>
        <w:rPr>
          <w:lang w:val="cs-CZ"/>
        </w:rPr>
        <w:t>te</w:t>
      </w:r>
      <w:r w:rsidRPr="00433B60">
        <w:rPr>
          <w:rFonts w:hint="eastAsia"/>
          <w:lang w:val="cs-CZ"/>
        </w:rPr>
        <w:t xml:space="preserve"> vpravo. Posuňte se vpřed o 1 čtverec. Odboč</w:t>
      </w:r>
      <w:r>
        <w:rPr>
          <w:lang w:val="cs-CZ"/>
        </w:rPr>
        <w:t>te</w:t>
      </w:r>
      <w:r w:rsidRPr="00433B60">
        <w:rPr>
          <w:rFonts w:hint="eastAsia"/>
          <w:lang w:val="cs-CZ"/>
        </w:rPr>
        <w:t xml:space="preserve"> vpravo. Po</w:t>
      </w:r>
      <w:r>
        <w:rPr>
          <w:lang w:val="cs-CZ"/>
        </w:rPr>
        <w:t xml:space="preserve">suňte se </w:t>
      </w:r>
      <w:r w:rsidRPr="00433B60">
        <w:rPr>
          <w:rFonts w:hint="eastAsia"/>
          <w:lang w:val="cs-CZ"/>
        </w:rPr>
        <w:t>vpřed o 1 čtverec. Odboč</w:t>
      </w:r>
      <w:r>
        <w:rPr>
          <w:lang w:val="cs-CZ"/>
        </w:rPr>
        <w:t>te</w:t>
      </w:r>
      <w:r w:rsidRPr="00433B60">
        <w:rPr>
          <w:rFonts w:hint="eastAsia"/>
          <w:lang w:val="cs-CZ"/>
        </w:rPr>
        <w:t xml:space="preserve"> vlevo. Posuňte se o 2 čtverce zpět. Kde js</w:t>
      </w:r>
      <w:r>
        <w:rPr>
          <w:lang w:val="cs-CZ"/>
        </w:rPr>
        <w:t>te</w:t>
      </w:r>
      <w:r w:rsidRPr="00433B60">
        <w:rPr>
          <w:rFonts w:hint="eastAsia"/>
          <w:lang w:val="cs-CZ"/>
        </w:rPr>
        <w:t>?</w:t>
      </w:r>
      <w:r w:rsidRPr="00854602">
        <w:rPr>
          <w:lang w:val="cs-CZ"/>
        </w:rPr>
        <w:t xml:space="preserve">   </w:t>
      </w:r>
    </w:p>
    <w:p w14:paraId="0D1243B9" w14:textId="77777777" w:rsidR="001C6C01" w:rsidRPr="00854602" w:rsidRDefault="001C6C01" w:rsidP="001C6C01">
      <w:pPr>
        <w:pStyle w:val="Odstavecseseznamem"/>
        <w:rPr>
          <w:lang w:val="cs-CZ"/>
        </w:rPr>
      </w:pPr>
      <w:r w:rsidRPr="00854602">
        <w:rPr>
          <w:lang w:val="cs-CZ"/>
        </w:rPr>
        <w:t>_______________________________________________________</w:t>
      </w:r>
    </w:p>
    <w:p w14:paraId="10BCDA77" w14:textId="77777777" w:rsidR="001C6C01" w:rsidRPr="00854602" w:rsidRDefault="001C6C01" w:rsidP="001C6C01">
      <w:pPr>
        <w:pStyle w:val="Nadpis2"/>
        <w:rPr>
          <w:lang w:val="cs-CZ"/>
        </w:rPr>
      </w:pPr>
      <w:r w:rsidRPr="00854602">
        <w:rPr>
          <w:lang w:val="cs-CZ"/>
        </w:rPr>
        <w:lastRenderedPageBreak/>
        <w:t xml:space="preserve">Úkol 2: </w:t>
      </w:r>
      <w:r>
        <w:rPr>
          <w:lang w:val="cs-CZ"/>
        </w:rPr>
        <w:t xml:space="preserve">Zadávejte pokyny krok za krokem </w:t>
      </w:r>
    </w:p>
    <w:p w14:paraId="3815BAEF" w14:textId="77777777" w:rsidR="001C6C01" w:rsidRPr="00854602" w:rsidRDefault="001C6C01" w:rsidP="001C6C01">
      <w:pPr>
        <w:rPr>
          <w:lang w:val="cs-CZ"/>
        </w:rPr>
      </w:pPr>
      <w:r w:rsidRPr="00854602">
        <w:rPr>
          <w:noProof/>
          <w:lang w:val="cs-CZ"/>
        </w:rPr>
        <mc:AlternateContent>
          <mc:Choice Requires="wpg">
            <w:drawing>
              <wp:anchor distT="0" distB="0" distL="114300" distR="114300" simplePos="0" relativeHeight="253271040" behindDoc="0" locked="0" layoutInCell="1" allowOverlap="1" wp14:anchorId="705C0708" wp14:editId="23FE3FF3">
                <wp:simplePos x="0" y="0"/>
                <wp:positionH relativeFrom="column">
                  <wp:posOffset>449580</wp:posOffset>
                </wp:positionH>
                <wp:positionV relativeFrom="paragraph">
                  <wp:posOffset>416560</wp:posOffset>
                </wp:positionV>
                <wp:extent cx="4850765" cy="1715770"/>
                <wp:effectExtent l="0" t="0" r="26035" b="17780"/>
                <wp:wrapTopAndBottom/>
                <wp:docPr id="424" name="Group 424"/>
                <wp:cNvGraphicFramePr/>
                <a:graphic xmlns:a="http://schemas.openxmlformats.org/drawingml/2006/main">
                  <a:graphicData uri="http://schemas.microsoft.com/office/word/2010/wordprocessingGroup">
                    <wpg:wgp>
                      <wpg:cNvGrpSpPr/>
                      <wpg:grpSpPr>
                        <a:xfrm>
                          <a:off x="0" y="0"/>
                          <a:ext cx="4850765" cy="1715770"/>
                          <a:chOff x="-130628" y="0"/>
                          <a:chExt cx="4851635" cy="1716223"/>
                        </a:xfrm>
                      </wpg:grpSpPr>
                      <wps:wsp>
                        <wps:cNvPr id="420" name="Text Box 10"/>
                        <wps:cNvSpPr txBox="1">
                          <a:spLocks noChangeArrowheads="1"/>
                        </wps:cNvSpPr>
                        <wps:spPr bwMode="auto">
                          <a:xfrm>
                            <a:off x="-130628" y="665682"/>
                            <a:ext cx="4851635" cy="1050541"/>
                          </a:xfrm>
                          <a:prstGeom prst="roundRect">
                            <a:avLst>
                              <a:gd name="adj" fmla="val 7850"/>
                            </a:avLst>
                          </a:prstGeom>
                          <a:solidFill>
                            <a:srgbClr val="FFFFFF"/>
                          </a:solidFill>
                          <a:ln w="9525">
                            <a:solidFill>
                              <a:schemeClr val="tx1">
                                <a:lumMod val="65000"/>
                                <a:lumOff val="35000"/>
                              </a:schemeClr>
                            </a:solidFill>
                            <a:miter lim="800000"/>
                            <a:headEnd/>
                            <a:tailEnd/>
                          </a:ln>
                        </wps:spPr>
                        <wps:txbx>
                          <w:txbxContent>
                            <w:p w14:paraId="51DAF8E1" w14:textId="77777777" w:rsidR="002A1612" w:rsidRDefault="002A1612" w:rsidP="001C6C01">
                              <w:r>
                                <w:t xml:space="preserve">K </w:t>
                              </w:r>
                              <w:proofErr w:type="spellStart"/>
                              <w:r>
                                <w:t>zapsání</w:t>
                              </w:r>
                              <w:proofErr w:type="spellEnd"/>
                              <w:r>
                                <w:t xml:space="preserve"> </w:t>
                              </w:r>
                              <w:proofErr w:type="spellStart"/>
                              <w:r>
                                <w:t>odpovědí</w:t>
                              </w:r>
                              <w:proofErr w:type="spellEnd"/>
                              <w:r>
                                <w:t xml:space="preserve"> </w:t>
                              </w:r>
                              <w:proofErr w:type="spellStart"/>
                              <w:r>
                                <w:t>použijte</w:t>
                              </w:r>
                              <w:proofErr w:type="spellEnd"/>
                              <w:r>
                                <w:t xml:space="preserve"> </w:t>
                              </w:r>
                              <w:proofErr w:type="spellStart"/>
                              <w:r>
                                <w:t>tyto</w:t>
                              </w:r>
                              <w:proofErr w:type="spellEnd"/>
                              <w:r>
                                <w:t xml:space="preserve"> </w:t>
                              </w:r>
                              <w:proofErr w:type="spellStart"/>
                              <w:r>
                                <w:t>příkazy</w:t>
                              </w:r>
                              <w:proofErr w:type="spellEnd"/>
                              <w:r>
                                <w:t xml:space="preserve">: </w:t>
                              </w:r>
                            </w:p>
                            <w:p w14:paraId="588ABA5C" w14:textId="77777777" w:rsidR="002A1612" w:rsidRDefault="002A1612" w:rsidP="001C6C01">
                              <w:r w:rsidRPr="00E632A3">
                                <w:rPr>
                                  <w:i/>
                                </w:rPr>
                                <w:t>move forwards</w:t>
                              </w:r>
                              <w:r>
                                <w:rPr>
                                  <w:i/>
                                </w:rPr>
                                <w:t xml:space="preserve"> </w:t>
                              </w:r>
                              <w:r>
                                <w:rPr>
                                  <w:i/>
                                </w:rPr>
                                <w:tab/>
                              </w:r>
                              <w:r w:rsidRPr="00E632A3">
                                <w:rPr>
                                  <w:i/>
                                </w:rPr>
                                <w:t xml:space="preserve"> move backwards</w:t>
                              </w:r>
                              <w:r>
                                <w:rPr>
                                  <w:i/>
                                </w:rPr>
                                <w:t xml:space="preserve"> </w:t>
                              </w:r>
                              <w:r>
                                <w:rPr>
                                  <w:i/>
                                </w:rPr>
                                <w:tab/>
                              </w:r>
                              <w:r w:rsidRPr="00E632A3">
                                <w:rPr>
                                  <w:i/>
                                </w:rPr>
                                <w:t xml:space="preserve"> turn left</w:t>
                              </w:r>
                              <w:r>
                                <w:rPr>
                                  <w:i/>
                                </w:rPr>
                                <w:t xml:space="preserve"> </w:t>
                              </w:r>
                              <w:r>
                                <w:rPr>
                                  <w:i/>
                                </w:rPr>
                                <w:tab/>
                              </w:r>
                              <w:r w:rsidRPr="00E632A3">
                                <w:rPr>
                                  <w:i/>
                                </w:rPr>
                                <w:t xml:space="preserve"> turn </w:t>
                              </w:r>
                              <w:proofErr w:type="gramStart"/>
                              <w:r w:rsidRPr="00E632A3">
                                <w:rPr>
                                  <w:i/>
                                </w:rPr>
                                <w:t>right</w:t>
                              </w:r>
                              <w:proofErr w:type="gramEnd"/>
                              <w:r>
                                <w:t xml:space="preserve"> </w:t>
                              </w:r>
                            </w:p>
                            <w:p w14:paraId="5D1C4778" w14:textId="77777777" w:rsidR="002A1612" w:rsidRPr="00E66C5C" w:rsidRDefault="002A1612" w:rsidP="001C6C01">
                              <w:pPr>
                                <w:rPr>
                                  <w:i/>
                                  <w:iCs/>
                                  <w:sz w:val="16"/>
                                  <w:szCs w:val="16"/>
                                </w:rPr>
                              </w:pPr>
                              <w:r w:rsidRPr="00E66C5C">
                                <w:rPr>
                                  <w:i/>
                                  <w:iCs/>
                                  <w:sz w:val="16"/>
                                  <w:szCs w:val="16"/>
                                </w:rPr>
                                <w:t>(</w:t>
                              </w:r>
                              <w:proofErr w:type="spellStart"/>
                              <w:proofErr w:type="gramStart"/>
                              <w:r>
                                <w:rPr>
                                  <w:i/>
                                  <w:iCs/>
                                  <w:sz w:val="16"/>
                                  <w:szCs w:val="16"/>
                                </w:rPr>
                                <w:t>posunout</w:t>
                              </w:r>
                              <w:proofErr w:type="spellEnd"/>
                              <w:proofErr w:type="gramEnd"/>
                              <w:r w:rsidRPr="00E66C5C">
                                <w:rPr>
                                  <w:i/>
                                  <w:iCs/>
                                  <w:sz w:val="16"/>
                                  <w:szCs w:val="16"/>
                                </w:rPr>
                                <w:t xml:space="preserve"> </w:t>
                              </w:r>
                              <w:proofErr w:type="spellStart"/>
                              <w:r w:rsidRPr="00E66C5C">
                                <w:rPr>
                                  <w:i/>
                                  <w:iCs/>
                                  <w:sz w:val="16"/>
                                  <w:szCs w:val="16"/>
                                </w:rPr>
                                <w:t>vpřed</w:t>
                              </w:r>
                              <w:proofErr w:type="spellEnd"/>
                              <w:r w:rsidRPr="00E66C5C">
                                <w:rPr>
                                  <w:i/>
                                  <w:iCs/>
                                  <w:sz w:val="16"/>
                                  <w:szCs w:val="16"/>
                                </w:rPr>
                                <w:t>)</w:t>
                              </w:r>
                              <w:r w:rsidRPr="00E66C5C">
                                <w:rPr>
                                  <w:i/>
                                  <w:iCs/>
                                  <w:sz w:val="16"/>
                                  <w:szCs w:val="16"/>
                                </w:rPr>
                                <w:tab/>
                              </w:r>
                              <w:r>
                                <w:rPr>
                                  <w:i/>
                                  <w:iCs/>
                                  <w:sz w:val="16"/>
                                  <w:szCs w:val="16"/>
                                </w:rPr>
                                <w:tab/>
                              </w:r>
                              <w:r w:rsidRPr="00E66C5C">
                                <w:rPr>
                                  <w:i/>
                                  <w:iCs/>
                                  <w:sz w:val="16"/>
                                  <w:szCs w:val="16"/>
                                </w:rPr>
                                <w:t>(</w:t>
                              </w:r>
                              <w:proofErr w:type="spellStart"/>
                              <w:r>
                                <w:rPr>
                                  <w:i/>
                                  <w:iCs/>
                                  <w:sz w:val="16"/>
                                  <w:szCs w:val="16"/>
                                </w:rPr>
                                <w:t>posunout</w:t>
                              </w:r>
                              <w:proofErr w:type="spellEnd"/>
                              <w:r>
                                <w:rPr>
                                  <w:i/>
                                  <w:iCs/>
                                  <w:sz w:val="16"/>
                                  <w:szCs w:val="16"/>
                                </w:rPr>
                                <w:t xml:space="preserve"> </w:t>
                              </w:r>
                              <w:proofErr w:type="spellStart"/>
                              <w:r>
                                <w:rPr>
                                  <w:i/>
                                  <w:iCs/>
                                  <w:sz w:val="16"/>
                                  <w:szCs w:val="16"/>
                                </w:rPr>
                                <w:t>vzad</w:t>
                              </w:r>
                              <w:proofErr w:type="spellEnd"/>
                              <w:r w:rsidRPr="00E66C5C">
                                <w:rPr>
                                  <w:i/>
                                  <w:iCs/>
                                  <w:sz w:val="16"/>
                                  <w:szCs w:val="16"/>
                                </w:rPr>
                                <w:t>)</w:t>
                              </w:r>
                              <w:r w:rsidRPr="00E66C5C">
                                <w:rPr>
                                  <w:i/>
                                  <w:iCs/>
                                  <w:sz w:val="16"/>
                                  <w:szCs w:val="16"/>
                                </w:rPr>
                                <w:tab/>
                              </w:r>
                              <w:r w:rsidRPr="00E66C5C">
                                <w:rPr>
                                  <w:i/>
                                  <w:iCs/>
                                  <w:sz w:val="16"/>
                                  <w:szCs w:val="16"/>
                                </w:rPr>
                                <w:tab/>
                                <w:t>(</w:t>
                              </w:r>
                              <w:proofErr w:type="spellStart"/>
                              <w:r w:rsidRPr="00E66C5C">
                                <w:rPr>
                                  <w:i/>
                                  <w:iCs/>
                                  <w:sz w:val="16"/>
                                  <w:szCs w:val="16"/>
                                </w:rPr>
                                <w:t>zatočit</w:t>
                              </w:r>
                              <w:proofErr w:type="spellEnd"/>
                              <w:r w:rsidRPr="00E66C5C">
                                <w:rPr>
                                  <w:i/>
                                  <w:iCs/>
                                  <w:sz w:val="16"/>
                                  <w:szCs w:val="16"/>
                                </w:rPr>
                                <w:t xml:space="preserve"> </w:t>
                              </w:r>
                              <w:proofErr w:type="spellStart"/>
                              <w:r w:rsidRPr="00E66C5C">
                                <w:rPr>
                                  <w:i/>
                                  <w:iCs/>
                                  <w:sz w:val="16"/>
                                  <w:szCs w:val="16"/>
                                </w:rPr>
                                <w:t>vlevo</w:t>
                              </w:r>
                              <w:proofErr w:type="spellEnd"/>
                              <w:r w:rsidRPr="00E66C5C">
                                <w:rPr>
                                  <w:i/>
                                  <w:iCs/>
                                  <w:sz w:val="16"/>
                                  <w:szCs w:val="16"/>
                                </w:rPr>
                                <w:t>)</w:t>
                              </w:r>
                              <w:r>
                                <w:rPr>
                                  <w:i/>
                                  <w:iCs/>
                                  <w:sz w:val="16"/>
                                  <w:szCs w:val="16"/>
                                </w:rPr>
                                <w:tab/>
                              </w:r>
                              <w:r w:rsidRPr="00E66C5C">
                                <w:rPr>
                                  <w:i/>
                                  <w:iCs/>
                                  <w:sz w:val="16"/>
                                  <w:szCs w:val="16"/>
                                </w:rPr>
                                <w:t>(</w:t>
                              </w:r>
                              <w:proofErr w:type="spellStart"/>
                              <w:r w:rsidRPr="00E66C5C">
                                <w:rPr>
                                  <w:i/>
                                  <w:iCs/>
                                  <w:sz w:val="16"/>
                                  <w:szCs w:val="16"/>
                                </w:rPr>
                                <w:t>zatočit</w:t>
                              </w:r>
                              <w:proofErr w:type="spellEnd"/>
                              <w:r w:rsidRPr="00E66C5C">
                                <w:rPr>
                                  <w:i/>
                                  <w:iCs/>
                                  <w:sz w:val="16"/>
                                  <w:szCs w:val="16"/>
                                </w:rPr>
                                <w:t xml:space="preserve"> </w:t>
                              </w:r>
                              <w:proofErr w:type="spellStart"/>
                              <w:r w:rsidRPr="00E66C5C">
                                <w:rPr>
                                  <w:i/>
                                  <w:iCs/>
                                  <w:sz w:val="16"/>
                                  <w:szCs w:val="16"/>
                                </w:rPr>
                                <w:t>vpravo</w:t>
                              </w:r>
                              <w:proofErr w:type="spellEnd"/>
                              <w:r w:rsidRPr="00E66C5C">
                                <w:rPr>
                                  <w:i/>
                                  <w:iCs/>
                                  <w:sz w:val="16"/>
                                  <w:szCs w:val="16"/>
                                </w:rPr>
                                <w:t>)</w:t>
                              </w:r>
                            </w:p>
                          </w:txbxContent>
                        </wps:txbx>
                        <wps:bodyPr rot="0" vert="horz" wrap="square" lIns="91440" tIns="180000" rIns="91440" bIns="90000" anchor="t" anchorCtr="0">
                          <a:noAutofit/>
                        </wps:bodyPr>
                      </wps:wsp>
                      <pic:pic xmlns:pic="http://schemas.openxmlformats.org/drawingml/2006/picture">
                        <pic:nvPicPr>
                          <pic:cNvPr id="421" name="Picture 421"/>
                          <pic:cNvPicPr>
                            <a:picLocks noChangeAspect="1"/>
                          </pic:cNvPicPr>
                        </pic:nvPicPr>
                        <pic:blipFill>
                          <a:blip r:embed="rId99" cstate="print">
                            <a:extLst>
                              <a:ext uri="{28A0092B-C50C-407E-A947-70E740481C1C}">
                                <a14:useLocalDpi xmlns:a14="http://schemas.microsoft.com/office/drawing/2010/main" val="0"/>
                              </a:ext>
                            </a:extLst>
                          </a:blip>
                          <a:stretch>
                            <a:fillRect/>
                          </a:stretch>
                        </pic:blipFill>
                        <pic:spPr>
                          <a:xfrm>
                            <a:off x="208483" y="0"/>
                            <a:ext cx="899160" cy="898525"/>
                          </a:xfrm>
                          <a:prstGeom prst="rect">
                            <a:avLst/>
                          </a:prstGeom>
                        </pic:spPr>
                      </pic:pic>
                      <wps:wsp>
                        <wps:cNvPr id="422" name="Text Box 2"/>
                        <wps:cNvSpPr txBox="1">
                          <a:spLocks noChangeArrowheads="1"/>
                        </wps:cNvSpPr>
                        <wps:spPr bwMode="auto">
                          <a:xfrm>
                            <a:off x="1009498" y="303581"/>
                            <a:ext cx="1599565" cy="365709"/>
                          </a:xfrm>
                          <a:prstGeom prst="rect">
                            <a:avLst/>
                          </a:prstGeom>
                          <a:noFill/>
                          <a:ln w="9525">
                            <a:noFill/>
                            <a:miter lim="800000"/>
                            <a:headEnd/>
                            <a:tailEnd/>
                          </a:ln>
                        </wps:spPr>
                        <wps:txbx>
                          <w:txbxContent>
                            <w:p w14:paraId="20EE9D96" w14:textId="77777777" w:rsidR="002A1612" w:rsidRDefault="002A1612" w:rsidP="001C6C01">
                              <w:pPr>
                                <w:rPr>
                                  <w:b/>
                                  <w:color w:val="FF7000"/>
                                  <w:sz w:val="28"/>
                                  <w:szCs w:val="28"/>
                                </w:rPr>
                              </w:pPr>
                              <w:proofErr w:type="spellStart"/>
                              <w:r>
                                <w:rPr>
                                  <w:b/>
                                  <w:color w:val="FF7000"/>
                                  <w:sz w:val="28"/>
                                  <w:szCs w:val="28"/>
                                </w:rPr>
                                <w:t>Nápověda</w:t>
                              </w:r>
                              <w:proofErr w:type="spellEnd"/>
                              <w:r>
                                <w:rPr>
                                  <w:b/>
                                  <w:color w:val="FF7000"/>
                                  <w:sz w:val="28"/>
                                  <w:szCs w:val="28"/>
                                </w:rPr>
                                <w:t>!</w:t>
                              </w:r>
                            </w:p>
                            <w:p w14:paraId="7D2058E8" w14:textId="77777777" w:rsidR="002A1612" w:rsidRDefault="002A1612" w:rsidP="001C6C01">
                              <w:pPr>
                                <w:rPr>
                                  <w:b/>
                                  <w:color w:val="FF7000"/>
                                  <w:sz w:val="28"/>
                                  <w:szCs w:val="28"/>
                                </w:rPr>
                              </w:pP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705C0708" id="Group 424" o:spid="_x0000_s1187" style="position:absolute;margin-left:35.4pt;margin-top:32.8pt;width:381.95pt;height:135.1pt;z-index:253271040;mso-width-relative:margin;mso-height-relative:margin" coordorigin="-1306" coordsize="48516,1716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">
                <v:roundrect id="Text Box 10" o:spid="_x0000_s1188" style="position:absolute;left:-1306;top:6656;width:48516;height:10506;visibility:visible;mso-wrap-style:square;v-text-anchor:top" arcsize="514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" strokecolor="#5a5a5a [2109]">
                  <v:stroke joinstyle="miter"/>
                  <v:textbox inset=",5mm,,2.5mm">
                    <w:txbxContent>
                      <w:p w14:paraId="51DAF8E1" w14:textId="77777777" w:rsidR="002A1612" w:rsidRDefault="002A1612" w:rsidP="001C6C01">
                        <w:r>
                          <w:t xml:space="preserve">K </w:t>
                        </w:r>
                        <w:proofErr w:type="spellStart"/>
                        <w:r>
                          <w:t>zapsání</w:t>
                        </w:r>
                        <w:proofErr w:type="spellEnd"/>
                        <w:r>
                          <w:t xml:space="preserve"> </w:t>
                        </w:r>
                        <w:proofErr w:type="spellStart"/>
                        <w:r>
                          <w:t>odpovědí</w:t>
                        </w:r>
                        <w:proofErr w:type="spellEnd"/>
                        <w:r>
                          <w:t xml:space="preserve"> </w:t>
                        </w:r>
                        <w:proofErr w:type="spellStart"/>
                        <w:r>
                          <w:t>použijte</w:t>
                        </w:r>
                        <w:proofErr w:type="spellEnd"/>
                        <w:r>
                          <w:t xml:space="preserve"> </w:t>
                        </w:r>
                        <w:proofErr w:type="spellStart"/>
                        <w:r>
                          <w:t>tyto</w:t>
                        </w:r>
                        <w:proofErr w:type="spellEnd"/>
                        <w:r>
                          <w:t xml:space="preserve"> </w:t>
                        </w:r>
                        <w:proofErr w:type="spellStart"/>
                        <w:r>
                          <w:t>příkazy</w:t>
                        </w:r>
                        <w:proofErr w:type="spellEnd"/>
                        <w:r>
                          <w:t xml:space="preserve">: </w:t>
                        </w:r>
                      </w:p>
                      <w:p w14:paraId="588ABA5C" w14:textId="77777777" w:rsidR="002A1612" w:rsidRDefault="002A1612" w:rsidP="001C6C01">
                        <w:r w:rsidRPr="00E632A3">
                          <w:rPr>
                            <w:i/>
                          </w:rPr>
                          <w:t>move forwards</w:t>
                        </w:r>
                        <w:r>
                          <w:rPr>
                            <w:i/>
                          </w:rPr>
                          <w:t xml:space="preserve"> </w:t>
                        </w:r>
                        <w:r>
                          <w:rPr>
                            <w:i/>
                          </w:rPr>
                          <w:tab/>
                        </w:r>
                        <w:r w:rsidRPr="00E632A3">
                          <w:rPr>
                            <w:i/>
                          </w:rPr>
                          <w:t xml:space="preserve"> move backwards</w:t>
                        </w:r>
                        <w:r>
                          <w:rPr>
                            <w:i/>
                          </w:rPr>
                          <w:t xml:space="preserve"> </w:t>
                        </w:r>
                        <w:r>
                          <w:rPr>
                            <w:i/>
                          </w:rPr>
                          <w:tab/>
                        </w:r>
                        <w:r w:rsidRPr="00E632A3">
                          <w:rPr>
                            <w:i/>
                          </w:rPr>
                          <w:t xml:space="preserve"> turn left</w:t>
                        </w:r>
                        <w:r>
                          <w:rPr>
                            <w:i/>
                          </w:rPr>
                          <w:t xml:space="preserve"> </w:t>
                        </w:r>
                        <w:r>
                          <w:rPr>
                            <w:i/>
                          </w:rPr>
                          <w:tab/>
                        </w:r>
                        <w:r w:rsidRPr="00E632A3">
                          <w:rPr>
                            <w:i/>
                          </w:rPr>
                          <w:t xml:space="preserve"> turn </w:t>
                        </w:r>
                        <w:proofErr w:type="gramStart"/>
                        <w:r w:rsidRPr="00E632A3">
                          <w:rPr>
                            <w:i/>
                          </w:rPr>
                          <w:t>right</w:t>
                        </w:r>
                        <w:proofErr w:type="gramEnd"/>
                        <w:r>
                          <w:t xml:space="preserve"> </w:t>
                        </w:r>
                      </w:p>
                      <w:p w14:paraId="5D1C4778" w14:textId="77777777" w:rsidR="002A1612" w:rsidRPr="00E66C5C" w:rsidRDefault="002A1612" w:rsidP="001C6C01">
                        <w:pPr>
                          <w:rPr>
                            <w:i/>
                            <w:iCs/>
                            <w:sz w:val="16"/>
                            <w:szCs w:val="16"/>
                          </w:rPr>
                        </w:pPr>
                        <w:r w:rsidRPr="00E66C5C">
                          <w:rPr>
                            <w:i/>
                            <w:iCs/>
                            <w:sz w:val="16"/>
                            <w:szCs w:val="16"/>
                          </w:rPr>
                          <w:t>(</w:t>
                        </w:r>
                        <w:proofErr w:type="spellStart"/>
                        <w:proofErr w:type="gramStart"/>
                        <w:r>
                          <w:rPr>
                            <w:i/>
                            <w:iCs/>
                            <w:sz w:val="16"/>
                            <w:szCs w:val="16"/>
                          </w:rPr>
                          <w:t>posunout</w:t>
                        </w:r>
                        <w:proofErr w:type="spellEnd"/>
                        <w:proofErr w:type="gramEnd"/>
                        <w:r w:rsidRPr="00E66C5C">
                          <w:rPr>
                            <w:i/>
                            <w:iCs/>
                            <w:sz w:val="16"/>
                            <w:szCs w:val="16"/>
                          </w:rPr>
                          <w:t xml:space="preserve"> </w:t>
                        </w:r>
                        <w:proofErr w:type="spellStart"/>
                        <w:r w:rsidRPr="00E66C5C">
                          <w:rPr>
                            <w:i/>
                            <w:iCs/>
                            <w:sz w:val="16"/>
                            <w:szCs w:val="16"/>
                          </w:rPr>
                          <w:t>vpřed</w:t>
                        </w:r>
                        <w:proofErr w:type="spellEnd"/>
                        <w:r w:rsidRPr="00E66C5C">
                          <w:rPr>
                            <w:i/>
                            <w:iCs/>
                            <w:sz w:val="16"/>
                            <w:szCs w:val="16"/>
                          </w:rPr>
                          <w:t>)</w:t>
                        </w:r>
                        <w:r w:rsidRPr="00E66C5C">
                          <w:rPr>
                            <w:i/>
                            <w:iCs/>
                            <w:sz w:val="16"/>
                            <w:szCs w:val="16"/>
                          </w:rPr>
                          <w:tab/>
                        </w:r>
                        <w:r>
                          <w:rPr>
                            <w:i/>
                            <w:iCs/>
                            <w:sz w:val="16"/>
                            <w:szCs w:val="16"/>
                          </w:rPr>
                          <w:tab/>
                        </w:r>
                        <w:r w:rsidRPr="00E66C5C">
                          <w:rPr>
                            <w:i/>
                            <w:iCs/>
                            <w:sz w:val="16"/>
                            <w:szCs w:val="16"/>
                          </w:rPr>
                          <w:t>(</w:t>
                        </w:r>
                        <w:proofErr w:type="spellStart"/>
                        <w:r>
                          <w:rPr>
                            <w:i/>
                            <w:iCs/>
                            <w:sz w:val="16"/>
                            <w:szCs w:val="16"/>
                          </w:rPr>
                          <w:t>posunout</w:t>
                        </w:r>
                        <w:proofErr w:type="spellEnd"/>
                        <w:r>
                          <w:rPr>
                            <w:i/>
                            <w:iCs/>
                            <w:sz w:val="16"/>
                            <w:szCs w:val="16"/>
                          </w:rPr>
                          <w:t xml:space="preserve"> </w:t>
                        </w:r>
                        <w:proofErr w:type="spellStart"/>
                        <w:r>
                          <w:rPr>
                            <w:i/>
                            <w:iCs/>
                            <w:sz w:val="16"/>
                            <w:szCs w:val="16"/>
                          </w:rPr>
                          <w:t>vzad</w:t>
                        </w:r>
                        <w:proofErr w:type="spellEnd"/>
                        <w:r w:rsidRPr="00E66C5C">
                          <w:rPr>
                            <w:i/>
                            <w:iCs/>
                            <w:sz w:val="16"/>
                            <w:szCs w:val="16"/>
                          </w:rPr>
                          <w:t>)</w:t>
                        </w:r>
                        <w:r w:rsidRPr="00E66C5C">
                          <w:rPr>
                            <w:i/>
                            <w:iCs/>
                            <w:sz w:val="16"/>
                            <w:szCs w:val="16"/>
                          </w:rPr>
                          <w:tab/>
                        </w:r>
                        <w:r w:rsidRPr="00E66C5C">
                          <w:rPr>
                            <w:i/>
                            <w:iCs/>
                            <w:sz w:val="16"/>
                            <w:szCs w:val="16"/>
                          </w:rPr>
                          <w:tab/>
                          <w:t>(</w:t>
                        </w:r>
                        <w:proofErr w:type="spellStart"/>
                        <w:r w:rsidRPr="00E66C5C">
                          <w:rPr>
                            <w:i/>
                            <w:iCs/>
                            <w:sz w:val="16"/>
                            <w:szCs w:val="16"/>
                          </w:rPr>
                          <w:t>zatočit</w:t>
                        </w:r>
                        <w:proofErr w:type="spellEnd"/>
                        <w:r w:rsidRPr="00E66C5C">
                          <w:rPr>
                            <w:i/>
                            <w:iCs/>
                            <w:sz w:val="16"/>
                            <w:szCs w:val="16"/>
                          </w:rPr>
                          <w:t xml:space="preserve"> </w:t>
                        </w:r>
                        <w:proofErr w:type="spellStart"/>
                        <w:r w:rsidRPr="00E66C5C">
                          <w:rPr>
                            <w:i/>
                            <w:iCs/>
                            <w:sz w:val="16"/>
                            <w:szCs w:val="16"/>
                          </w:rPr>
                          <w:t>vlevo</w:t>
                        </w:r>
                        <w:proofErr w:type="spellEnd"/>
                        <w:r w:rsidRPr="00E66C5C">
                          <w:rPr>
                            <w:i/>
                            <w:iCs/>
                            <w:sz w:val="16"/>
                            <w:szCs w:val="16"/>
                          </w:rPr>
                          <w:t>)</w:t>
                        </w:r>
                        <w:r>
                          <w:rPr>
                            <w:i/>
                            <w:iCs/>
                            <w:sz w:val="16"/>
                            <w:szCs w:val="16"/>
                          </w:rPr>
                          <w:tab/>
                        </w:r>
                        <w:r w:rsidRPr="00E66C5C">
                          <w:rPr>
                            <w:i/>
                            <w:iCs/>
                            <w:sz w:val="16"/>
                            <w:szCs w:val="16"/>
                          </w:rPr>
                          <w:t>(</w:t>
                        </w:r>
                        <w:proofErr w:type="spellStart"/>
                        <w:r w:rsidRPr="00E66C5C">
                          <w:rPr>
                            <w:i/>
                            <w:iCs/>
                            <w:sz w:val="16"/>
                            <w:szCs w:val="16"/>
                          </w:rPr>
                          <w:t>zatočit</w:t>
                        </w:r>
                        <w:proofErr w:type="spellEnd"/>
                        <w:r w:rsidRPr="00E66C5C">
                          <w:rPr>
                            <w:i/>
                            <w:iCs/>
                            <w:sz w:val="16"/>
                            <w:szCs w:val="16"/>
                          </w:rPr>
                          <w:t xml:space="preserve"> </w:t>
                        </w:r>
                        <w:proofErr w:type="spellStart"/>
                        <w:r w:rsidRPr="00E66C5C">
                          <w:rPr>
                            <w:i/>
                            <w:iCs/>
                            <w:sz w:val="16"/>
                            <w:szCs w:val="16"/>
                          </w:rPr>
                          <w:t>vpravo</w:t>
                        </w:r>
                        <w:proofErr w:type="spellEnd"/>
                        <w:r w:rsidRPr="00E66C5C">
                          <w:rPr>
                            <w:i/>
                            <w:iCs/>
                            <w:sz w:val="16"/>
                            <w:szCs w:val="16"/>
                          </w:rPr>
                          <w:t>)</w:t>
                        </w:r>
                      </w:p>
                    </w:txbxContent>
                  </v:textbox>
                </v:roundrect>
                <v:shape id="Picture 421" o:spid="_x0000_s1189" type="#_x0000_t75" style="position:absolute;left:2084;width:8992;height:89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">
                  <v:imagedata r:id="rId100" o:title=""/>
                </v:shape>
                <v:shape id="_x0000_s1190" type="#_x0000_t202" style="position:absolute;left:10094;top:3035;width:15996;height:36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" filled="f" stroked="f">
                  <v:textbox>
                    <w:txbxContent>
                      <w:p w14:paraId="20EE9D96" w14:textId="77777777" w:rsidR="002A1612" w:rsidRDefault="002A1612" w:rsidP="001C6C01">
                        <w:pPr>
                          <w:rPr>
                            <w:b/>
                            <w:color w:val="FF7000"/>
                            <w:sz w:val="28"/>
                            <w:szCs w:val="28"/>
                          </w:rPr>
                        </w:pPr>
                        <w:proofErr w:type="spellStart"/>
                        <w:r>
                          <w:rPr>
                            <w:b/>
                            <w:color w:val="FF7000"/>
                            <w:sz w:val="28"/>
                            <w:szCs w:val="28"/>
                          </w:rPr>
                          <w:t>Nápověda</w:t>
                        </w:r>
                        <w:proofErr w:type="spellEnd"/>
                        <w:r>
                          <w:rPr>
                            <w:b/>
                            <w:color w:val="FF7000"/>
                            <w:sz w:val="28"/>
                            <w:szCs w:val="28"/>
                          </w:rPr>
                          <w:t>!</w:t>
                        </w:r>
                      </w:p>
                      <w:p w14:paraId="7D2058E8" w14:textId="77777777" w:rsidR="002A1612" w:rsidRDefault="002A1612" w:rsidP="001C6C01">
                        <w:pPr>
                          <w:rPr>
                            <w:b/>
                            <w:color w:val="FF7000"/>
                            <w:sz w:val="28"/>
                            <w:szCs w:val="28"/>
                          </w:rPr>
                        </w:pPr>
                      </w:p>
                    </w:txbxContent>
                  </v:textbox>
                </v:shape>
                <w10:wrap type="topAndBottom"/>
              </v:group>
            </w:pict>
          </mc:Fallback>
        </mc:AlternateContent>
      </w:r>
      <w:r>
        <w:rPr>
          <w:lang w:val="cs-CZ"/>
        </w:rPr>
        <w:t xml:space="preserve">Procvičme si zadávání </w:t>
      </w:r>
      <w:r w:rsidRPr="003E5E2A">
        <w:rPr>
          <w:rFonts w:hint="eastAsia"/>
          <w:lang w:val="cs-CZ"/>
        </w:rPr>
        <w:t>přesn</w:t>
      </w:r>
      <w:r>
        <w:rPr>
          <w:lang w:val="cs-CZ"/>
        </w:rPr>
        <w:t>ých</w:t>
      </w:r>
      <w:r w:rsidRPr="003E5E2A">
        <w:rPr>
          <w:rFonts w:hint="eastAsia"/>
          <w:lang w:val="cs-CZ"/>
        </w:rPr>
        <w:t xml:space="preserve"> pokyn</w:t>
      </w:r>
      <w:r>
        <w:rPr>
          <w:lang w:val="cs-CZ"/>
        </w:rPr>
        <w:t>ů</w:t>
      </w:r>
      <w:r w:rsidRPr="003E5E2A">
        <w:rPr>
          <w:rFonts w:hint="eastAsia"/>
          <w:lang w:val="cs-CZ"/>
        </w:rPr>
        <w:t xml:space="preserve"> a</w:t>
      </w:r>
      <w:r>
        <w:rPr>
          <w:lang w:val="cs-CZ"/>
        </w:rPr>
        <w:t xml:space="preserve"> popis</w:t>
      </w:r>
      <w:r w:rsidRPr="003E5E2A">
        <w:rPr>
          <w:rFonts w:hint="eastAsia"/>
          <w:lang w:val="cs-CZ"/>
        </w:rPr>
        <w:t xml:space="preserve"> jednotliv</w:t>
      </w:r>
      <w:r>
        <w:rPr>
          <w:lang w:val="cs-CZ"/>
        </w:rPr>
        <w:t>ých</w:t>
      </w:r>
      <w:r w:rsidRPr="003E5E2A">
        <w:rPr>
          <w:rFonts w:hint="eastAsia"/>
          <w:lang w:val="cs-CZ"/>
        </w:rPr>
        <w:t xml:space="preserve"> polož</w:t>
      </w:r>
      <w:r>
        <w:rPr>
          <w:lang w:val="cs-CZ"/>
        </w:rPr>
        <w:t>e</w:t>
      </w:r>
      <w:r w:rsidRPr="003E5E2A">
        <w:rPr>
          <w:rFonts w:hint="eastAsia"/>
          <w:lang w:val="cs-CZ"/>
        </w:rPr>
        <w:t>k</w:t>
      </w:r>
      <w:r>
        <w:rPr>
          <w:lang w:val="cs-CZ"/>
        </w:rPr>
        <w:t xml:space="preserve"> k</w:t>
      </w:r>
      <w:r w:rsidRPr="003E5E2A">
        <w:rPr>
          <w:rFonts w:hint="eastAsia"/>
          <w:lang w:val="cs-CZ"/>
        </w:rPr>
        <w:t xml:space="preserve">rok za krokem. </w:t>
      </w:r>
      <w:r>
        <w:rPr>
          <w:lang w:val="cs-CZ"/>
        </w:rPr>
        <w:t>Odpovězte na následující otázky v pracovním sešitu U2-1</w:t>
      </w:r>
      <w:r w:rsidRPr="00854602">
        <w:rPr>
          <w:lang w:val="cs-CZ"/>
        </w:rPr>
        <w:t xml:space="preserve">. </w:t>
      </w:r>
    </w:p>
    <w:p w14:paraId="34B1230A" w14:textId="77777777" w:rsidR="001C6C01" w:rsidRPr="00854602" w:rsidRDefault="001C6C01" w:rsidP="001C6C01">
      <w:pPr>
        <w:rPr>
          <w:lang w:val="cs-CZ"/>
        </w:rPr>
      </w:pPr>
    </w:p>
    <w:p w14:paraId="0A9A03AA" w14:textId="0B170F69" w:rsidR="001C6C01" w:rsidRPr="00854602" w:rsidRDefault="001C6C01" w:rsidP="001C6C01">
      <w:pPr>
        <w:pStyle w:val="Odstavecseseznamem"/>
        <w:numPr>
          <w:ilvl w:val="0"/>
          <w:numId w:val="8"/>
        </w:numPr>
        <w:rPr>
          <w:lang w:val="cs-CZ"/>
        </w:rPr>
      </w:pPr>
      <w:r w:rsidRPr="004C29EE">
        <w:rPr>
          <w:rFonts w:hint="eastAsia"/>
          <w:lang w:val="cs-CZ"/>
        </w:rPr>
        <w:t>Napište pokyny</w:t>
      </w:r>
      <w:r>
        <w:rPr>
          <w:lang w:val="cs-CZ"/>
        </w:rPr>
        <w:t xml:space="preserve"> pro t</w:t>
      </w:r>
      <w:r w:rsidR="003D664E">
        <w:rPr>
          <w:lang w:val="cs-CZ"/>
        </w:rPr>
        <w:t>uto akci:</w:t>
      </w:r>
      <w:r w:rsidRPr="004C29EE">
        <w:rPr>
          <w:rFonts w:hint="eastAsia"/>
          <w:lang w:val="cs-CZ"/>
        </w:rPr>
        <w:t xml:space="preserve"> </w:t>
      </w:r>
      <w:r w:rsidR="003D664E" w:rsidRPr="009040AE">
        <w:rPr>
          <w:i/>
          <w:lang w:val="cs-CZ"/>
        </w:rPr>
        <w:t>Z</w:t>
      </w:r>
      <w:r w:rsidRPr="009040AE">
        <w:rPr>
          <w:rFonts w:hint="eastAsia"/>
          <w:i/>
          <w:lang w:val="cs-CZ"/>
        </w:rPr>
        <w:t>ačn</w:t>
      </w:r>
      <w:r w:rsidR="00B733E7" w:rsidRPr="009040AE">
        <w:rPr>
          <w:i/>
          <w:lang w:val="cs-CZ"/>
        </w:rPr>
        <w:t>i</w:t>
      </w:r>
      <w:r w:rsidRPr="009040AE">
        <w:rPr>
          <w:i/>
          <w:lang w:val="cs-CZ"/>
        </w:rPr>
        <w:t xml:space="preserve"> na duze, </w:t>
      </w:r>
      <w:r w:rsidRPr="009040AE">
        <w:rPr>
          <w:rFonts w:hint="eastAsia"/>
          <w:i/>
          <w:lang w:val="cs-CZ"/>
        </w:rPr>
        <w:t>směrem</w:t>
      </w:r>
      <w:r w:rsidRPr="009040AE">
        <w:rPr>
          <w:i/>
          <w:lang w:val="cs-CZ"/>
        </w:rPr>
        <w:t xml:space="preserve"> k psovi.</w:t>
      </w:r>
      <w:r w:rsidRPr="009040AE">
        <w:rPr>
          <w:rFonts w:hint="eastAsia"/>
          <w:i/>
          <w:lang w:val="cs-CZ"/>
        </w:rPr>
        <w:t xml:space="preserve"> Skonč</w:t>
      </w:r>
      <w:r w:rsidR="00B733E7" w:rsidRPr="009040AE">
        <w:rPr>
          <w:i/>
          <w:lang w:val="cs-CZ"/>
        </w:rPr>
        <w:t>i</w:t>
      </w:r>
      <w:r w:rsidRPr="009040AE">
        <w:rPr>
          <w:i/>
          <w:lang w:val="cs-CZ"/>
        </w:rPr>
        <w:t xml:space="preserve"> na ptákovi.</w:t>
      </w:r>
      <w:r>
        <w:rPr>
          <w:lang w:val="cs-CZ"/>
        </w:rPr>
        <w:t xml:space="preserve"> </w:t>
      </w:r>
    </w:p>
    <w:p w14:paraId="518B39BE" w14:textId="77777777" w:rsidR="001C6C01" w:rsidRPr="00854602" w:rsidRDefault="001C6C01" w:rsidP="001C6C01">
      <w:pPr>
        <w:rPr>
          <w:lang w:val="cs-CZ"/>
        </w:rPr>
      </w:pPr>
      <w:r w:rsidRPr="00854602">
        <w:rPr>
          <w:lang w:val="cs-CZ"/>
        </w:rPr>
        <w:t>________________________________________________________________________________</w:t>
      </w:r>
    </w:p>
    <w:p w14:paraId="65331593" w14:textId="77777777" w:rsidR="001C6C01" w:rsidRPr="00854602" w:rsidRDefault="001C6C01" w:rsidP="001C6C01">
      <w:pPr>
        <w:rPr>
          <w:lang w:val="cs-CZ"/>
        </w:rPr>
      </w:pPr>
      <w:r w:rsidRPr="00854602">
        <w:rPr>
          <w:lang w:val="cs-CZ"/>
        </w:rPr>
        <w:t>________________________________________________________________________________</w:t>
      </w:r>
    </w:p>
    <w:p w14:paraId="73CF834A" w14:textId="77777777" w:rsidR="001C6C01" w:rsidRPr="00854602" w:rsidRDefault="001C6C01" w:rsidP="001C6C01">
      <w:pPr>
        <w:tabs>
          <w:tab w:val="left" w:pos="910"/>
        </w:tabs>
        <w:rPr>
          <w:lang w:val="cs-CZ"/>
        </w:rPr>
      </w:pPr>
      <w:r w:rsidRPr="00854602">
        <w:rPr>
          <w:lang w:val="cs-CZ"/>
        </w:rPr>
        <w:t>________________________________________________________________________________</w:t>
      </w:r>
      <w:r w:rsidRPr="00854602">
        <w:rPr>
          <w:lang w:val="cs-CZ"/>
        </w:rPr>
        <w:tab/>
      </w:r>
    </w:p>
    <w:p w14:paraId="7AEC9462" w14:textId="1C9DF500" w:rsidR="001C6C01" w:rsidRPr="009040AE" w:rsidRDefault="001C6C01" w:rsidP="001C6C01">
      <w:pPr>
        <w:pStyle w:val="Odstavecseseznamem"/>
        <w:numPr>
          <w:ilvl w:val="0"/>
          <w:numId w:val="8"/>
        </w:numPr>
        <w:rPr>
          <w:i/>
          <w:lang w:val="cs-CZ"/>
        </w:rPr>
      </w:pPr>
      <w:r w:rsidRPr="004C29EE">
        <w:rPr>
          <w:rFonts w:hint="eastAsia"/>
          <w:lang w:val="cs-CZ"/>
        </w:rPr>
        <w:t>Napište pokyny</w:t>
      </w:r>
      <w:r>
        <w:rPr>
          <w:lang w:val="cs-CZ"/>
        </w:rPr>
        <w:t xml:space="preserve"> pro t</w:t>
      </w:r>
      <w:r w:rsidR="003D664E">
        <w:rPr>
          <w:lang w:val="cs-CZ"/>
        </w:rPr>
        <w:t>uto akci</w:t>
      </w:r>
      <w:r w:rsidRPr="009040AE">
        <w:rPr>
          <w:i/>
          <w:lang w:val="cs-CZ"/>
        </w:rPr>
        <w:t xml:space="preserve">: </w:t>
      </w:r>
      <w:r w:rsidR="003D664E" w:rsidRPr="009040AE">
        <w:rPr>
          <w:i/>
          <w:lang w:val="cs-CZ"/>
        </w:rPr>
        <w:t>Z</w:t>
      </w:r>
      <w:r w:rsidRPr="009040AE">
        <w:rPr>
          <w:rFonts w:hint="eastAsia"/>
          <w:i/>
          <w:lang w:val="cs-CZ"/>
        </w:rPr>
        <w:t>ačn</w:t>
      </w:r>
      <w:r w:rsidR="003D664E" w:rsidRPr="009040AE">
        <w:rPr>
          <w:i/>
          <w:lang w:val="cs-CZ"/>
        </w:rPr>
        <w:t>i</w:t>
      </w:r>
      <w:r w:rsidRPr="009040AE">
        <w:rPr>
          <w:i/>
          <w:lang w:val="cs-CZ"/>
        </w:rPr>
        <w:t xml:space="preserve"> na duze, </w:t>
      </w:r>
      <w:r w:rsidRPr="009040AE">
        <w:rPr>
          <w:rFonts w:hint="eastAsia"/>
          <w:i/>
          <w:lang w:val="cs-CZ"/>
        </w:rPr>
        <w:t>směrem</w:t>
      </w:r>
      <w:r w:rsidRPr="009040AE">
        <w:rPr>
          <w:i/>
          <w:lang w:val="cs-CZ"/>
        </w:rPr>
        <w:t xml:space="preserve"> k psovi. VYHN</w:t>
      </w:r>
      <w:r w:rsidR="003D664E" w:rsidRPr="009040AE">
        <w:rPr>
          <w:i/>
          <w:lang w:val="cs-CZ"/>
        </w:rPr>
        <w:t>I</w:t>
      </w:r>
      <w:r w:rsidRPr="009040AE">
        <w:rPr>
          <w:i/>
          <w:lang w:val="cs-CZ"/>
        </w:rPr>
        <w:t xml:space="preserve"> se psovi. VYHN</w:t>
      </w:r>
      <w:r w:rsidR="003D664E" w:rsidRPr="009040AE">
        <w:rPr>
          <w:i/>
          <w:lang w:val="cs-CZ"/>
        </w:rPr>
        <w:t>I</w:t>
      </w:r>
      <w:r w:rsidRPr="009040AE">
        <w:rPr>
          <w:rFonts w:hint="eastAsia"/>
          <w:i/>
          <w:lang w:val="cs-CZ"/>
        </w:rPr>
        <w:t xml:space="preserve"> se kočce. Skonč</w:t>
      </w:r>
      <w:r w:rsidR="003D664E" w:rsidRPr="009040AE">
        <w:rPr>
          <w:i/>
          <w:lang w:val="cs-CZ"/>
        </w:rPr>
        <w:t>i</w:t>
      </w:r>
      <w:r w:rsidRPr="009040AE">
        <w:rPr>
          <w:i/>
          <w:lang w:val="cs-CZ"/>
        </w:rPr>
        <w:t xml:space="preserve"> na ptákovi. </w:t>
      </w:r>
    </w:p>
    <w:p w14:paraId="61056005" w14:textId="77777777" w:rsidR="001C6C01" w:rsidRPr="00854602" w:rsidRDefault="001C6C01" w:rsidP="001C6C01">
      <w:pPr>
        <w:rPr>
          <w:lang w:val="cs-CZ"/>
        </w:rPr>
      </w:pPr>
      <w:r w:rsidRPr="00854602">
        <w:rPr>
          <w:lang w:val="cs-CZ"/>
        </w:rPr>
        <w:t>________________________________________________________________________________</w:t>
      </w:r>
    </w:p>
    <w:p w14:paraId="264199BA" w14:textId="77777777" w:rsidR="001C6C01" w:rsidRPr="00854602" w:rsidRDefault="001C6C01" w:rsidP="001C6C01">
      <w:pPr>
        <w:rPr>
          <w:lang w:val="cs-CZ"/>
        </w:rPr>
      </w:pPr>
      <w:r w:rsidRPr="00854602">
        <w:rPr>
          <w:lang w:val="cs-CZ"/>
        </w:rPr>
        <w:t>________________________________________________________________________________</w:t>
      </w:r>
    </w:p>
    <w:p w14:paraId="3DB33C5A" w14:textId="77777777" w:rsidR="001C6C01" w:rsidRPr="00854602" w:rsidRDefault="001C6C01" w:rsidP="001C6C01">
      <w:pPr>
        <w:tabs>
          <w:tab w:val="left" w:pos="910"/>
        </w:tabs>
        <w:rPr>
          <w:lang w:val="cs-CZ"/>
        </w:rPr>
      </w:pPr>
      <w:r w:rsidRPr="00854602">
        <w:rPr>
          <w:lang w:val="cs-CZ"/>
        </w:rPr>
        <w:t>________________________________________________________________________________</w:t>
      </w:r>
      <w:r w:rsidRPr="00854602">
        <w:rPr>
          <w:lang w:val="cs-CZ"/>
        </w:rPr>
        <w:tab/>
      </w:r>
    </w:p>
    <w:p w14:paraId="201F22FC" w14:textId="2DDD5042" w:rsidR="001C6C01" w:rsidRPr="00854602" w:rsidRDefault="001C6C01" w:rsidP="001C6C01">
      <w:pPr>
        <w:pStyle w:val="Odstavecseseznamem"/>
        <w:numPr>
          <w:ilvl w:val="0"/>
          <w:numId w:val="8"/>
        </w:numPr>
        <w:rPr>
          <w:lang w:val="cs-CZ"/>
        </w:rPr>
      </w:pPr>
      <w:r w:rsidRPr="004C29EE">
        <w:rPr>
          <w:rFonts w:hint="eastAsia"/>
          <w:lang w:val="cs-CZ"/>
        </w:rPr>
        <w:t>Napište pokyny</w:t>
      </w:r>
      <w:r>
        <w:rPr>
          <w:lang w:val="cs-CZ"/>
        </w:rPr>
        <w:t xml:space="preserve"> pro t</w:t>
      </w:r>
      <w:r w:rsidR="003D664E">
        <w:rPr>
          <w:lang w:val="cs-CZ"/>
        </w:rPr>
        <w:t>uto akci</w:t>
      </w:r>
      <w:r w:rsidRPr="00854602">
        <w:rPr>
          <w:lang w:val="cs-CZ"/>
        </w:rPr>
        <w:t xml:space="preserve">: </w:t>
      </w:r>
      <w:r w:rsidR="003D664E" w:rsidRPr="009040AE">
        <w:rPr>
          <w:i/>
          <w:lang w:val="cs-CZ"/>
        </w:rPr>
        <w:t>Z</w:t>
      </w:r>
      <w:r w:rsidRPr="009040AE">
        <w:rPr>
          <w:rFonts w:hint="eastAsia"/>
          <w:i/>
          <w:lang w:val="cs-CZ"/>
        </w:rPr>
        <w:t>ačn</w:t>
      </w:r>
      <w:r w:rsidR="003D664E" w:rsidRPr="009040AE">
        <w:rPr>
          <w:i/>
          <w:lang w:val="cs-CZ"/>
        </w:rPr>
        <w:t>i</w:t>
      </w:r>
      <w:r w:rsidRPr="009040AE">
        <w:rPr>
          <w:rFonts w:hint="eastAsia"/>
          <w:i/>
          <w:lang w:val="cs-CZ"/>
        </w:rPr>
        <w:t xml:space="preserve"> na diamantu, směrem k plážovému balónu. </w:t>
      </w:r>
      <w:r w:rsidRPr="003D664E">
        <w:rPr>
          <w:lang w:val="cs-CZ"/>
        </w:rPr>
        <w:t>NEPOUŽÍVEJ</w:t>
      </w:r>
      <w:r w:rsidR="003D664E">
        <w:rPr>
          <w:lang w:val="cs-CZ"/>
        </w:rPr>
        <w:t>TE</w:t>
      </w:r>
      <w:r w:rsidRPr="003D664E">
        <w:rPr>
          <w:lang w:val="cs-CZ"/>
        </w:rPr>
        <w:t xml:space="preserve"> příkaz ‘</w:t>
      </w:r>
      <w:proofErr w:type="spellStart"/>
      <w:r w:rsidRPr="003D664E">
        <w:rPr>
          <w:lang w:val="cs-CZ"/>
        </w:rPr>
        <w:t>move</w:t>
      </w:r>
      <w:proofErr w:type="spellEnd"/>
      <w:r w:rsidRPr="003D664E">
        <w:rPr>
          <w:lang w:val="cs-CZ"/>
        </w:rPr>
        <w:t xml:space="preserve"> </w:t>
      </w:r>
      <w:proofErr w:type="spellStart"/>
      <w:r w:rsidRPr="003D664E">
        <w:rPr>
          <w:lang w:val="cs-CZ"/>
        </w:rPr>
        <w:t>forwards</w:t>
      </w:r>
      <w:proofErr w:type="spellEnd"/>
      <w:r w:rsidRPr="003D664E">
        <w:rPr>
          <w:lang w:val="cs-CZ"/>
        </w:rPr>
        <w:t xml:space="preserve">’ </w:t>
      </w:r>
      <w:r w:rsidRPr="00C1597C">
        <w:rPr>
          <w:lang w:val="cs-CZ"/>
        </w:rPr>
        <w:t>(posunout vp</w:t>
      </w:r>
      <w:r w:rsidRPr="003D664E">
        <w:rPr>
          <w:rFonts w:hint="eastAsia"/>
          <w:lang w:val="cs-CZ"/>
        </w:rPr>
        <w:t>řed).</w:t>
      </w:r>
      <w:r w:rsidRPr="009040AE">
        <w:rPr>
          <w:rFonts w:hint="eastAsia"/>
          <w:i/>
          <w:lang w:val="cs-CZ"/>
        </w:rPr>
        <w:t xml:space="preserve"> Skonč</w:t>
      </w:r>
      <w:r w:rsidR="003D664E" w:rsidRPr="009040AE">
        <w:rPr>
          <w:i/>
          <w:lang w:val="cs-CZ"/>
        </w:rPr>
        <w:t>i</w:t>
      </w:r>
      <w:r w:rsidRPr="009040AE">
        <w:rPr>
          <w:i/>
          <w:lang w:val="cs-CZ"/>
        </w:rPr>
        <w:t xml:space="preserve"> na plážovém balónu.</w:t>
      </w:r>
      <w:r>
        <w:rPr>
          <w:lang w:val="cs-CZ"/>
        </w:rPr>
        <w:t xml:space="preserve"> </w:t>
      </w:r>
    </w:p>
    <w:p w14:paraId="658DF2AA" w14:textId="77777777" w:rsidR="001C6C01" w:rsidRPr="00854602" w:rsidRDefault="001C6C01" w:rsidP="001C6C01">
      <w:pPr>
        <w:rPr>
          <w:lang w:val="cs-CZ"/>
        </w:rPr>
      </w:pPr>
      <w:r w:rsidRPr="00854602">
        <w:rPr>
          <w:lang w:val="cs-CZ"/>
        </w:rPr>
        <w:t>________________________________________________________________________________</w:t>
      </w:r>
    </w:p>
    <w:p w14:paraId="11A34ACA" w14:textId="77777777" w:rsidR="001C6C01" w:rsidRPr="00854602" w:rsidRDefault="001C6C01" w:rsidP="001C6C01">
      <w:pPr>
        <w:rPr>
          <w:lang w:val="cs-CZ"/>
        </w:rPr>
      </w:pPr>
      <w:r w:rsidRPr="00854602">
        <w:rPr>
          <w:lang w:val="cs-CZ"/>
        </w:rPr>
        <w:t>________________________________________________________________________________</w:t>
      </w:r>
    </w:p>
    <w:p w14:paraId="4078D17E" w14:textId="77777777" w:rsidR="001C6C01" w:rsidRPr="00854602" w:rsidRDefault="001C6C01" w:rsidP="001C6C01">
      <w:pPr>
        <w:rPr>
          <w:lang w:val="cs-CZ"/>
        </w:rPr>
      </w:pPr>
      <w:r w:rsidRPr="00854602">
        <w:rPr>
          <w:lang w:val="cs-CZ"/>
        </w:rPr>
        <w:t>________________________________________________________________________________</w:t>
      </w:r>
    </w:p>
    <w:p w14:paraId="7609ABC2" w14:textId="77777777" w:rsidR="001C6C01" w:rsidRPr="00854602" w:rsidRDefault="001C6C01" w:rsidP="001C6C01">
      <w:pPr>
        <w:rPr>
          <w:lang w:val="cs-CZ"/>
        </w:rPr>
      </w:pPr>
    </w:p>
    <w:p w14:paraId="6C0F1B46" w14:textId="77777777" w:rsidR="001C6C01" w:rsidRPr="00854602" w:rsidRDefault="001C6C01" w:rsidP="001C6C01">
      <w:pPr>
        <w:rPr>
          <w:rFonts w:asciiTheme="majorHAnsi" w:eastAsiaTheme="majorEastAsia" w:hAnsiTheme="majorHAnsi" w:cstheme="majorBidi"/>
          <w:color w:val="FF7000"/>
          <w:sz w:val="32"/>
          <w:szCs w:val="32"/>
          <w:lang w:val="cs-CZ"/>
        </w:rPr>
      </w:pPr>
      <w:r w:rsidRPr="00854602">
        <w:rPr>
          <w:lang w:val="cs-CZ"/>
        </w:rPr>
        <w:br w:type="page"/>
      </w:r>
    </w:p>
    <w:p w14:paraId="1A96388E" w14:textId="77777777" w:rsidR="001C6C01" w:rsidRPr="00854602" w:rsidRDefault="001C6C01" w:rsidP="001C6C01">
      <w:pPr>
        <w:pStyle w:val="Nadpis1"/>
        <w:rPr>
          <w:lang w:val="cs-CZ"/>
        </w:rPr>
      </w:pPr>
      <w:bookmarkStart w:id="25" w:name="_Toc19607160"/>
      <w:r w:rsidRPr="00854602">
        <w:rPr>
          <w:lang w:val="cs-CZ"/>
        </w:rPr>
        <w:lastRenderedPageBreak/>
        <w:t>U2-1.</w:t>
      </w:r>
      <w:proofErr w:type="gramStart"/>
      <w:r w:rsidRPr="00854602">
        <w:rPr>
          <w:lang w:val="cs-CZ"/>
        </w:rPr>
        <w:t>1b</w:t>
      </w:r>
      <w:proofErr w:type="gramEnd"/>
      <w:r w:rsidRPr="00854602">
        <w:rPr>
          <w:lang w:val="cs-CZ"/>
        </w:rPr>
        <w:t xml:space="preserve"> </w:t>
      </w:r>
      <w:r>
        <w:rPr>
          <w:lang w:val="cs-CZ"/>
        </w:rPr>
        <w:t>Změňte to</w:t>
      </w:r>
      <w:r w:rsidRPr="00854602">
        <w:rPr>
          <w:lang w:val="cs-CZ"/>
        </w:rPr>
        <w:t xml:space="preserve">: </w:t>
      </w:r>
      <w:r>
        <w:rPr>
          <w:lang w:val="cs-CZ"/>
        </w:rPr>
        <w:t>lidští roboti</w:t>
      </w:r>
      <w:bookmarkEnd w:id="25"/>
      <w:r>
        <w:rPr>
          <w:lang w:val="cs-CZ"/>
        </w:rPr>
        <w:t xml:space="preserve"> </w:t>
      </w:r>
    </w:p>
    <w:p w14:paraId="10045743" w14:textId="1E5CB5EA" w:rsidR="001C6C01" w:rsidRPr="00854602" w:rsidRDefault="001C6C01" w:rsidP="001C6C01">
      <w:pPr>
        <w:rPr>
          <w:lang w:val="cs-CZ"/>
        </w:rPr>
      </w:pPr>
      <w:r w:rsidRPr="00854602">
        <w:rPr>
          <w:noProof/>
          <w:lang w:val="cs-CZ"/>
        </w:rPr>
        <mc:AlternateContent>
          <mc:Choice Requires="wpg">
            <w:drawing>
              <wp:anchor distT="0" distB="0" distL="114300" distR="114300" simplePos="0" relativeHeight="253272064" behindDoc="0" locked="0" layoutInCell="1" allowOverlap="1" wp14:anchorId="6B2CE174" wp14:editId="6BE80805">
                <wp:simplePos x="0" y="0"/>
                <wp:positionH relativeFrom="column">
                  <wp:posOffset>2814320</wp:posOffset>
                </wp:positionH>
                <wp:positionV relativeFrom="paragraph">
                  <wp:posOffset>370840</wp:posOffset>
                </wp:positionV>
                <wp:extent cx="3013710" cy="1316990"/>
                <wp:effectExtent l="0" t="0" r="15240" b="16510"/>
                <wp:wrapSquare wrapText="bothSides"/>
                <wp:docPr id="429" name="Group 429"/>
                <wp:cNvGraphicFramePr/>
                <a:graphic xmlns:a="http://schemas.openxmlformats.org/drawingml/2006/main">
                  <a:graphicData uri="http://schemas.microsoft.com/office/word/2010/wordprocessingGroup">
                    <wpg:wgp>
                      <wpg:cNvGrpSpPr/>
                      <wpg:grpSpPr>
                        <a:xfrm>
                          <a:off x="0" y="0"/>
                          <a:ext cx="3013710" cy="1316990"/>
                          <a:chOff x="0" y="0"/>
                          <a:chExt cx="3013710" cy="1317371"/>
                        </a:xfrm>
                      </wpg:grpSpPr>
                      <wps:wsp>
                        <wps:cNvPr id="430" name="Text Box 3"/>
                        <wps:cNvSpPr txBox="1">
                          <a:spLocks noChangeArrowheads="1"/>
                        </wps:cNvSpPr>
                        <wps:spPr bwMode="auto">
                          <a:xfrm>
                            <a:off x="0" y="665572"/>
                            <a:ext cx="3013710" cy="651799"/>
                          </a:xfrm>
                          <a:prstGeom prst="roundRect">
                            <a:avLst>
                              <a:gd name="adj" fmla="val 10454"/>
                            </a:avLst>
                          </a:prstGeom>
                          <a:solidFill>
                            <a:srgbClr val="FFFFFF"/>
                          </a:solidFill>
                          <a:ln w="9525">
                            <a:solidFill>
                              <a:schemeClr val="tx1">
                                <a:lumMod val="65000"/>
                                <a:lumOff val="35000"/>
                              </a:schemeClr>
                            </a:solidFill>
                            <a:miter lim="800000"/>
                            <a:headEnd/>
                            <a:tailEnd/>
                          </a:ln>
                        </wps:spPr>
                        <wps:txbx>
                          <w:txbxContent>
                            <w:p w14:paraId="05A8A75A" w14:textId="77777777" w:rsidR="002A1612" w:rsidRDefault="002A1612" w:rsidP="003D664E">
                              <w:pPr>
                                <w:tabs>
                                  <w:tab w:val="left" w:pos="6946"/>
                                </w:tabs>
                              </w:pPr>
                              <w:proofErr w:type="spellStart"/>
                              <w:r>
                                <w:rPr>
                                  <w:b/>
                                  <w:color w:val="FF7000"/>
                                </w:rPr>
                                <w:t>Sekvence</w:t>
                              </w:r>
                              <w:proofErr w:type="spellEnd"/>
                              <w:r>
                                <w:rPr>
                                  <w:b/>
                                  <w:color w:val="FF7000"/>
                                </w:rPr>
                                <w:t xml:space="preserve"> </w:t>
                              </w:r>
                              <w:proofErr w:type="spellStart"/>
                              <w:r>
                                <w:t>znamená</w:t>
                              </w:r>
                              <w:proofErr w:type="spellEnd"/>
                              <w:r>
                                <w:t xml:space="preserve"> </w:t>
                              </w:r>
                              <w:proofErr w:type="spellStart"/>
                              <w:r>
                                <w:t>postup</w:t>
                              </w:r>
                              <w:proofErr w:type="spellEnd"/>
                              <w:r>
                                <w:t xml:space="preserve"> </w:t>
                              </w:r>
                              <w:proofErr w:type="spellStart"/>
                              <w:r>
                                <w:t>krok</w:t>
                              </w:r>
                              <w:proofErr w:type="spellEnd"/>
                              <w:r>
                                <w:t xml:space="preserve"> za </w:t>
                              </w:r>
                              <w:proofErr w:type="spellStart"/>
                              <w:r>
                                <w:t>krokem</w:t>
                              </w:r>
                              <w:proofErr w:type="spellEnd"/>
                              <w:r>
                                <w:t xml:space="preserve">. </w:t>
                              </w:r>
                            </w:p>
                            <w:p w14:paraId="5A562E23" w14:textId="77777777" w:rsidR="002A1612" w:rsidRDefault="002A1612" w:rsidP="001C6C01">
                              <w:pPr>
                                <w:tabs>
                                  <w:tab w:val="left" w:pos="6946"/>
                                </w:tabs>
                              </w:pPr>
                            </w:p>
                          </w:txbxContent>
                        </wps:txbx>
                        <wps:bodyPr rot="0" vert="horz" wrap="square" lIns="91440" tIns="180000" rIns="91440" bIns="90000" anchor="t" anchorCtr="0">
                          <a:noAutofit/>
                        </wps:bodyPr>
                      </wps:wsp>
                      <wps:wsp>
                        <wps:cNvPr id="431" name="Text Box 2"/>
                        <wps:cNvSpPr txBox="1">
                          <a:spLocks noChangeArrowheads="1"/>
                        </wps:cNvSpPr>
                        <wps:spPr bwMode="auto">
                          <a:xfrm>
                            <a:off x="1009496" y="285292"/>
                            <a:ext cx="1726879" cy="365760"/>
                          </a:xfrm>
                          <a:prstGeom prst="rect">
                            <a:avLst/>
                          </a:prstGeom>
                          <a:noFill/>
                          <a:ln w="9525">
                            <a:noFill/>
                            <a:miter lim="800000"/>
                            <a:headEnd/>
                            <a:tailEnd/>
                          </a:ln>
                        </wps:spPr>
                        <wps:txbx>
                          <w:txbxContent>
                            <w:p w14:paraId="3734DA2B" w14:textId="77777777" w:rsidR="002A1612" w:rsidRDefault="002A1612" w:rsidP="001C6C01">
                              <w:pPr>
                                <w:rPr>
                                  <w:b/>
                                  <w:color w:val="FF7000"/>
                                  <w:sz w:val="28"/>
                                  <w:szCs w:val="28"/>
                                </w:rPr>
                              </w:pPr>
                              <w:proofErr w:type="spellStart"/>
                              <w:r>
                                <w:rPr>
                                  <w:b/>
                                  <w:color w:val="FF7000"/>
                                  <w:sz w:val="28"/>
                                  <w:szCs w:val="28"/>
                                </w:rPr>
                                <w:t>Slovníček</w:t>
                              </w:r>
                              <w:proofErr w:type="spellEnd"/>
                              <w:r>
                                <w:rPr>
                                  <w:b/>
                                  <w:color w:val="FF7000"/>
                                  <w:sz w:val="28"/>
                                  <w:szCs w:val="28"/>
                                </w:rPr>
                                <w:t xml:space="preserve"> </w:t>
                              </w:r>
                              <w:proofErr w:type="spellStart"/>
                              <w:r>
                                <w:rPr>
                                  <w:b/>
                                  <w:color w:val="FF7000"/>
                                  <w:sz w:val="28"/>
                                  <w:szCs w:val="28"/>
                                </w:rPr>
                                <w:t>pojmů</w:t>
                              </w:r>
                              <w:proofErr w:type="spellEnd"/>
                            </w:p>
                            <w:p w14:paraId="01A27B37" w14:textId="77777777" w:rsidR="002A1612" w:rsidRDefault="002A1612" w:rsidP="001C6C01">
                              <w:pPr>
                                <w:rPr>
                                  <w:b/>
                                  <w:color w:val="FF7000"/>
                                  <w:sz w:val="28"/>
                                  <w:szCs w:val="28"/>
                                </w:rPr>
                              </w:pPr>
                            </w:p>
                          </w:txbxContent>
                        </wps:txbx>
                        <wps:bodyPr rot="0" vert="horz" wrap="square" lIns="91440" tIns="45720" rIns="91440" bIns="45720" anchor="t" anchorCtr="0">
                          <a:noAutofit/>
                        </wps:bodyPr>
                      </wps:wsp>
                      <pic:pic xmlns:pic="http://schemas.openxmlformats.org/drawingml/2006/picture">
                        <pic:nvPicPr>
                          <pic:cNvPr id="432" name="Picture 432"/>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208483" y="0"/>
                            <a:ext cx="899795" cy="899795"/>
                          </a:xfrm>
                          <a:prstGeom prst="rect">
                            <a:avLst/>
                          </a:prstGeom>
                        </pic:spPr>
                      </pic:pic>
                    </wpg:wgp>
                  </a:graphicData>
                </a:graphic>
                <wp14:sizeRelV relativeFrom="margin">
                  <wp14:pctHeight>0</wp14:pctHeight>
                </wp14:sizeRelV>
              </wp:anchor>
            </w:drawing>
          </mc:Choice>
          <mc:Fallback>
            <w:pict>
              <v:group w14:anchorId="6B2CE174" id="Group 429" o:spid="_x0000_s1191" style="position:absolute;margin-left:221.6pt;margin-top:29.2pt;width:237.3pt;height:103.7pt;z-index:253272064;mso-height-relative:margin" coordsize="30137,1317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">
                <v:roundrect id="Text Box 3" o:spid="_x0000_s1192" style="position:absolute;top:6655;width:30137;height:6518;visibility:visible;mso-wrap-style:square;v-text-anchor:top" arcsize="6851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" strokecolor="#5a5a5a [2109]">
                  <v:stroke joinstyle="miter"/>
                  <v:textbox inset=",5mm,,2.5mm">
                    <w:txbxContent>
                      <w:p w14:paraId="05A8A75A" w14:textId="77777777" w:rsidR="002A1612" w:rsidRDefault="002A1612" w:rsidP="003D664E">
                        <w:pPr>
                          <w:tabs>
                            <w:tab w:val="left" w:pos="6946"/>
                          </w:tabs>
                        </w:pPr>
                        <w:proofErr w:type="spellStart"/>
                        <w:r>
                          <w:rPr>
                            <w:b/>
                            <w:color w:val="FF7000"/>
                          </w:rPr>
                          <w:t>Sekvence</w:t>
                        </w:r>
                        <w:proofErr w:type="spellEnd"/>
                        <w:r>
                          <w:rPr>
                            <w:b/>
                            <w:color w:val="FF7000"/>
                          </w:rPr>
                          <w:t xml:space="preserve"> </w:t>
                        </w:r>
                        <w:proofErr w:type="spellStart"/>
                        <w:r>
                          <w:t>znamená</w:t>
                        </w:r>
                        <w:proofErr w:type="spellEnd"/>
                        <w:r>
                          <w:t xml:space="preserve"> </w:t>
                        </w:r>
                        <w:proofErr w:type="spellStart"/>
                        <w:r>
                          <w:t>postup</w:t>
                        </w:r>
                        <w:proofErr w:type="spellEnd"/>
                        <w:r>
                          <w:t xml:space="preserve"> </w:t>
                        </w:r>
                        <w:proofErr w:type="spellStart"/>
                        <w:r>
                          <w:t>krok</w:t>
                        </w:r>
                        <w:proofErr w:type="spellEnd"/>
                        <w:r>
                          <w:t xml:space="preserve"> za </w:t>
                        </w:r>
                        <w:proofErr w:type="spellStart"/>
                        <w:r>
                          <w:t>krokem</w:t>
                        </w:r>
                        <w:proofErr w:type="spellEnd"/>
                        <w:r>
                          <w:t xml:space="preserve">. </w:t>
                        </w:r>
                      </w:p>
                      <w:p w14:paraId="5A562E23" w14:textId="77777777" w:rsidR="002A1612" w:rsidRDefault="002A1612" w:rsidP="001C6C01">
                        <w:pPr>
                          <w:tabs>
                            <w:tab w:val="left" w:pos="6946"/>
                          </w:tabs>
                        </w:pPr>
                      </w:p>
                    </w:txbxContent>
                  </v:textbox>
                </v:roundrect>
                <v:shape id="_x0000_s1193" type="#_x0000_t202" style="position:absolute;left:10094;top:2852;width:17269;height:3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" filled="f" stroked="f">
                  <v:textbox>
                    <w:txbxContent>
                      <w:p w14:paraId="3734DA2B" w14:textId="77777777" w:rsidR="002A1612" w:rsidRDefault="002A1612" w:rsidP="001C6C01">
                        <w:pPr>
                          <w:rPr>
                            <w:b/>
                            <w:color w:val="FF7000"/>
                            <w:sz w:val="28"/>
                            <w:szCs w:val="28"/>
                          </w:rPr>
                        </w:pPr>
                        <w:proofErr w:type="spellStart"/>
                        <w:r>
                          <w:rPr>
                            <w:b/>
                            <w:color w:val="FF7000"/>
                            <w:sz w:val="28"/>
                            <w:szCs w:val="28"/>
                          </w:rPr>
                          <w:t>Slovníček</w:t>
                        </w:r>
                        <w:proofErr w:type="spellEnd"/>
                        <w:r>
                          <w:rPr>
                            <w:b/>
                            <w:color w:val="FF7000"/>
                            <w:sz w:val="28"/>
                            <w:szCs w:val="28"/>
                          </w:rPr>
                          <w:t xml:space="preserve"> </w:t>
                        </w:r>
                        <w:proofErr w:type="spellStart"/>
                        <w:r>
                          <w:rPr>
                            <w:b/>
                            <w:color w:val="FF7000"/>
                            <w:sz w:val="28"/>
                            <w:szCs w:val="28"/>
                          </w:rPr>
                          <w:t>pojmů</w:t>
                        </w:r>
                        <w:proofErr w:type="spellEnd"/>
                      </w:p>
                      <w:p w14:paraId="01A27B37" w14:textId="77777777" w:rsidR="002A1612" w:rsidRDefault="002A1612" w:rsidP="001C6C01">
                        <w:pPr>
                          <w:rPr>
                            <w:b/>
                            <w:color w:val="FF7000"/>
                            <w:sz w:val="28"/>
                            <w:szCs w:val="28"/>
                          </w:rPr>
                        </w:pPr>
                      </w:p>
                    </w:txbxContent>
                  </v:textbox>
                </v:shape>
                <v:shape id="Picture 432" o:spid="_x0000_s1194" type="#_x0000_t75" style="position:absolute;left:2084;width:8998;height:89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">
                  <v:imagedata r:id="rId51" o:title=""/>
                </v:shape>
                <w10:wrap type="square"/>
              </v:group>
            </w:pict>
          </mc:Fallback>
        </mc:AlternateContent>
      </w:r>
      <w:r>
        <w:rPr>
          <w:lang w:val="cs-CZ"/>
        </w:rPr>
        <w:t xml:space="preserve">Existuje spousta </w:t>
      </w:r>
      <w:r w:rsidR="003D664E">
        <w:rPr>
          <w:lang w:val="cs-CZ"/>
        </w:rPr>
        <w:t xml:space="preserve">známých a zdánlivě velmi snadných </w:t>
      </w:r>
      <w:r>
        <w:rPr>
          <w:lang w:val="cs-CZ"/>
        </w:rPr>
        <w:t xml:space="preserve">věcí a činností, </w:t>
      </w:r>
      <w:r w:rsidR="003D664E">
        <w:rPr>
          <w:lang w:val="cs-CZ"/>
        </w:rPr>
        <w:t xml:space="preserve">které </w:t>
      </w:r>
      <w:r>
        <w:rPr>
          <w:lang w:val="cs-CZ"/>
        </w:rPr>
        <w:t xml:space="preserve">ve skutečnosti sestávají z mnoha jednotlivých kroků. </w:t>
      </w:r>
      <w:r w:rsidRPr="00AB129B">
        <w:rPr>
          <w:rFonts w:hint="eastAsia"/>
          <w:lang w:val="cs-CZ"/>
        </w:rPr>
        <w:t xml:space="preserve">Roboti </w:t>
      </w:r>
      <w:proofErr w:type="gramStart"/>
      <w:r>
        <w:rPr>
          <w:lang w:val="cs-CZ"/>
        </w:rPr>
        <w:t>nedokáží</w:t>
      </w:r>
      <w:proofErr w:type="gramEnd"/>
      <w:r>
        <w:rPr>
          <w:lang w:val="cs-CZ"/>
        </w:rPr>
        <w:t xml:space="preserve"> příliš dobře</w:t>
      </w:r>
      <w:r w:rsidRPr="00AB129B">
        <w:rPr>
          <w:rFonts w:hint="eastAsia"/>
          <w:lang w:val="cs-CZ"/>
        </w:rPr>
        <w:t xml:space="preserve"> spoj</w:t>
      </w:r>
      <w:r>
        <w:rPr>
          <w:lang w:val="cs-CZ"/>
        </w:rPr>
        <w:t>ovat</w:t>
      </w:r>
      <w:r w:rsidRPr="00AB129B">
        <w:rPr>
          <w:rFonts w:hint="eastAsia"/>
          <w:lang w:val="cs-CZ"/>
        </w:rPr>
        <w:t xml:space="preserve"> jednotlivé kroky</w:t>
      </w:r>
      <w:r w:rsidRPr="00854602">
        <w:rPr>
          <w:lang w:val="cs-CZ"/>
        </w:rPr>
        <w:t>.</w:t>
      </w:r>
      <w:r>
        <w:rPr>
          <w:lang w:val="cs-CZ"/>
        </w:rPr>
        <w:t xml:space="preserve"> Místo toho potřebují jasné pokyny, které jim krok za krokem </w:t>
      </w:r>
      <w:proofErr w:type="gramStart"/>
      <w:r>
        <w:rPr>
          <w:lang w:val="cs-CZ"/>
        </w:rPr>
        <w:t>vytýčí</w:t>
      </w:r>
      <w:proofErr w:type="gramEnd"/>
      <w:r>
        <w:rPr>
          <w:lang w:val="cs-CZ"/>
        </w:rPr>
        <w:t xml:space="preserve"> každý jednotlivý pohyb. Proto je důležité vysvětlit pomocí jasných pokynů seřazených v </w:t>
      </w:r>
      <w:r w:rsidRPr="00854602">
        <w:rPr>
          <w:b/>
          <w:noProof/>
          <w:color w:val="FF7000"/>
          <w:lang w:val="cs-CZ"/>
        </w:rPr>
        <w:t>se</w:t>
      </w:r>
      <w:r>
        <w:rPr>
          <w:b/>
          <w:noProof/>
          <w:color w:val="FF7000"/>
          <w:lang w:val="cs-CZ"/>
        </w:rPr>
        <w:t>kvenci</w:t>
      </w:r>
      <w:r>
        <w:rPr>
          <w:lang w:val="cs-CZ"/>
        </w:rPr>
        <w:t xml:space="preserve">, co se má </w:t>
      </w:r>
      <w:proofErr w:type="gramStart"/>
      <w:r>
        <w:rPr>
          <w:lang w:val="cs-CZ"/>
        </w:rPr>
        <w:t>odehrát - jedině</w:t>
      </w:r>
      <w:proofErr w:type="gramEnd"/>
      <w:r>
        <w:rPr>
          <w:lang w:val="cs-CZ"/>
        </w:rPr>
        <w:t xml:space="preserve"> tak robot vykoná to, co po něm chcete. </w:t>
      </w:r>
    </w:p>
    <w:p w14:paraId="1194573F" w14:textId="77777777" w:rsidR="001C6C01" w:rsidRPr="00854602" w:rsidRDefault="001C6C01" w:rsidP="001C6C01">
      <w:pPr>
        <w:pStyle w:val="Nadpis2"/>
        <w:rPr>
          <w:lang w:val="cs-CZ"/>
        </w:rPr>
      </w:pPr>
    </w:p>
    <w:p w14:paraId="02E3BE51" w14:textId="77777777" w:rsidR="001C6C01" w:rsidRPr="00854602" w:rsidRDefault="001C6C01" w:rsidP="001C6C01">
      <w:pPr>
        <w:pStyle w:val="Nadpis2"/>
        <w:rPr>
          <w:lang w:val="cs-CZ"/>
        </w:rPr>
      </w:pPr>
      <w:r w:rsidRPr="00854602">
        <w:rPr>
          <w:lang w:val="cs-CZ"/>
        </w:rPr>
        <w:t xml:space="preserve">Úkol 1: </w:t>
      </w:r>
      <w:r>
        <w:rPr>
          <w:lang w:val="cs-CZ"/>
        </w:rPr>
        <w:t xml:space="preserve">Napište pokyny krok za krokem </w:t>
      </w:r>
    </w:p>
    <w:p w14:paraId="7608E644" w14:textId="77777777" w:rsidR="001C6C01" w:rsidRPr="00854602" w:rsidRDefault="001C6C01" w:rsidP="001C6C01">
      <w:pPr>
        <w:rPr>
          <w:lang w:val="cs-CZ"/>
        </w:rPr>
      </w:pPr>
      <w:r>
        <w:rPr>
          <w:lang w:val="cs-CZ"/>
        </w:rPr>
        <w:t>S přípravou na tento úkol vám pomůže v</w:t>
      </w:r>
      <w:r w:rsidRPr="00192AB2">
        <w:rPr>
          <w:rFonts w:hint="eastAsia"/>
          <w:lang w:val="cs-CZ"/>
        </w:rPr>
        <w:t>áš učitel</w:t>
      </w:r>
      <w:r>
        <w:rPr>
          <w:lang w:val="cs-CZ"/>
        </w:rPr>
        <w:t>.</w:t>
      </w:r>
      <w:r w:rsidRPr="00854602">
        <w:rPr>
          <w:lang w:val="cs-CZ"/>
        </w:rPr>
        <w:t xml:space="preserve"> </w:t>
      </w:r>
    </w:p>
    <w:p w14:paraId="4E76AB6D" w14:textId="77777777" w:rsidR="001C6C01" w:rsidRPr="00854602" w:rsidRDefault="001C6C01" w:rsidP="001C6C01">
      <w:pPr>
        <w:pStyle w:val="Odstavecseseznamem"/>
        <w:numPr>
          <w:ilvl w:val="0"/>
          <w:numId w:val="35"/>
        </w:numPr>
        <w:rPr>
          <w:lang w:val="cs-CZ"/>
        </w:rPr>
      </w:pPr>
      <w:r w:rsidRPr="00192AB2">
        <w:rPr>
          <w:rFonts w:hint="eastAsia"/>
          <w:lang w:val="cs-CZ"/>
        </w:rPr>
        <w:t>Co musíte udělat, aby se lidský robot dostal k cíli? Zapište si</w:t>
      </w:r>
      <w:r>
        <w:rPr>
          <w:lang w:val="cs-CZ"/>
        </w:rPr>
        <w:t xml:space="preserve"> postupně</w:t>
      </w:r>
      <w:r w:rsidRPr="00192AB2">
        <w:rPr>
          <w:rFonts w:hint="eastAsia"/>
          <w:lang w:val="cs-CZ"/>
        </w:rPr>
        <w:t xml:space="preserve"> každý krok</w:t>
      </w:r>
      <w:r w:rsidRPr="00854602">
        <w:rPr>
          <w:lang w:val="cs-CZ"/>
        </w:rPr>
        <w:t xml:space="preserve">. </w:t>
      </w:r>
    </w:p>
    <w:p w14:paraId="399B5495" w14:textId="77777777" w:rsidR="001C6C01" w:rsidRPr="00854602" w:rsidRDefault="001C6C01" w:rsidP="001C6C01">
      <w:pPr>
        <w:rPr>
          <w:lang w:val="cs-CZ"/>
        </w:rPr>
      </w:pPr>
      <w:r w:rsidRPr="00854602">
        <w:rPr>
          <w:lang w:val="cs-CZ"/>
        </w:rPr>
        <w:t>________________________________________________________________________________</w:t>
      </w:r>
    </w:p>
    <w:p w14:paraId="1708A5C2" w14:textId="77777777" w:rsidR="001C6C01" w:rsidRPr="00854602" w:rsidRDefault="001C6C01" w:rsidP="001C6C01">
      <w:pPr>
        <w:rPr>
          <w:lang w:val="cs-CZ"/>
        </w:rPr>
      </w:pPr>
      <w:r w:rsidRPr="00854602">
        <w:rPr>
          <w:lang w:val="cs-CZ"/>
        </w:rPr>
        <w:t>________________________________________________________________________________</w:t>
      </w:r>
    </w:p>
    <w:p w14:paraId="41CBBDD9" w14:textId="77777777" w:rsidR="001C6C01" w:rsidRPr="00854602" w:rsidRDefault="001C6C01" w:rsidP="001C6C01">
      <w:pPr>
        <w:rPr>
          <w:lang w:val="cs-CZ"/>
        </w:rPr>
      </w:pPr>
      <w:r w:rsidRPr="00854602">
        <w:rPr>
          <w:lang w:val="cs-CZ"/>
        </w:rPr>
        <w:t>________________________________________________________________________________</w:t>
      </w:r>
    </w:p>
    <w:p w14:paraId="403EF46A" w14:textId="77777777" w:rsidR="001C6C01" w:rsidRPr="00854602" w:rsidRDefault="001C6C01" w:rsidP="001C6C01">
      <w:pPr>
        <w:rPr>
          <w:lang w:val="cs-CZ"/>
        </w:rPr>
      </w:pPr>
      <w:r w:rsidRPr="00854602">
        <w:rPr>
          <w:lang w:val="cs-CZ"/>
        </w:rPr>
        <w:t>________________________________________________________________________________</w:t>
      </w:r>
    </w:p>
    <w:p w14:paraId="4A336465" w14:textId="77777777" w:rsidR="001C6C01" w:rsidRPr="00854602" w:rsidRDefault="001C6C01" w:rsidP="001C6C01">
      <w:pPr>
        <w:rPr>
          <w:lang w:val="cs-CZ"/>
        </w:rPr>
      </w:pPr>
      <w:r w:rsidRPr="00854602">
        <w:rPr>
          <w:lang w:val="cs-CZ"/>
        </w:rPr>
        <w:t>________________________________________________________________________________</w:t>
      </w:r>
    </w:p>
    <w:p w14:paraId="309F4106" w14:textId="77777777" w:rsidR="001C6C01" w:rsidRPr="00854602" w:rsidRDefault="001C6C01" w:rsidP="001C6C01">
      <w:pPr>
        <w:rPr>
          <w:lang w:val="cs-CZ"/>
        </w:rPr>
      </w:pPr>
      <w:r w:rsidRPr="00854602">
        <w:rPr>
          <w:lang w:val="cs-CZ"/>
        </w:rPr>
        <w:t>________________________________________________________________________________</w:t>
      </w:r>
    </w:p>
    <w:p w14:paraId="688E3DD9" w14:textId="77777777" w:rsidR="001C6C01" w:rsidRPr="00854602" w:rsidRDefault="001C6C01" w:rsidP="001C6C01">
      <w:pPr>
        <w:rPr>
          <w:lang w:val="cs-CZ"/>
        </w:rPr>
      </w:pPr>
      <w:r w:rsidRPr="00854602">
        <w:rPr>
          <w:lang w:val="cs-CZ"/>
        </w:rPr>
        <w:t>________________________________________________________________________________</w:t>
      </w:r>
    </w:p>
    <w:p w14:paraId="33E7904A" w14:textId="77777777" w:rsidR="001C6C01" w:rsidRPr="00854602" w:rsidRDefault="001C6C01" w:rsidP="001C6C01">
      <w:pPr>
        <w:rPr>
          <w:lang w:val="cs-CZ"/>
        </w:rPr>
      </w:pPr>
      <w:r w:rsidRPr="00854602">
        <w:rPr>
          <w:lang w:val="cs-CZ"/>
        </w:rPr>
        <w:t>________________________________________________________________________________</w:t>
      </w:r>
    </w:p>
    <w:p w14:paraId="55973448" w14:textId="77777777" w:rsidR="001C6C01" w:rsidRPr="00854602" w:rsidRDefault="001C6C01" w:rsidP="001C6C01">
      <w:pPr>
        <w:rPr>
          <w:lang w:val="cs-CZ"/>
        </w:rPr>
      </w:pPr>
      <w:r w:rsidRPr="00854602">
        <w:rPr>
          <w:lang w:val="cs-CZ"/>
        </w:rPr>
        <w:t>________________________________________________________________________________</w:t>
      </w:r>
    </w:p>
    <w:p w14:paraId="24BDA059" w14:textId="77777777" w:rsidR="001C6C01" w:rsidRPr="00854602" w:rsidRDefault="001C6C01" w:rsidP="001C6C01">
      <w:pPr>
        <w:rPr>
          <w:lang w:val="cs-CZ"/>
        </w:rPr>
      </w:pPr>
      <w:r w:rsidRPr="00854602">
        <w:rPr>
          <w:lang w:val="cs-CZ"/>
        </w:rPr>
        <w:t>________________________________________________________________________________</w:t>
      </w:r>
    </w:p>
    <w:p w14:paraId="19BD4948" w14:textId="77777777" w:rsidR="001C6C01" w:rsidRPr="00854602" w:rsidRDefault="001C6C01" w:rsidP="001C6C01">
      <w:pPr>
        <w:rPr>
          <w:lang w:val="cs-CZ"/>
        </w:rPr>
      </w:pPr>
      <w:r w:rsidRPr="00854602">
        <w:rPr>
          <w:lang w:val="cs-CZ"/>
        </w:rPr>
        <w:t>________________________________________________________________________________</w:t>
      </w:r>
    </w:p>
    <w:p w14:paraId="0DB1058F" w14:textId="77777777" w:rsidR="001C6C01" w:rsidRPr="00854602" w:rsidRDefault="001C6C01" w:rsidP="001C6C01">
      <w:pPr>
        <w:rPr>
          <w:lang w:val="cs-CZ"/>
        </w:rPr>
      </w:pPr>
      <w:r w:rsidRPr="00854602">
        <w:rPr>
          <w:lang w:val="cs-CZ"/>
        </w:rPr>
        <w:t>________________________________________________________________________________</w:t>
      </w:r>
    </w:p>
    <w:p w14:paraId="5B2EED7A" w14:textId="77777777" w:rsidR="001C6C01" w:rsidRPr="00854602" w:rsidRDefault="001C6C01" w:rsidP="001C6C01">
      <w:pPr>
        <w:rPr>
          <w:lang w:val="cs-CZ"/>
        </w:rPr>
      </w:pPr>
      <w:r w:rsidRPr="00854602">
        <w:rPr>
          <w:lang w:val="cs-CZ"/>
        </w:rPr>
        <w:t>________________________________________________________________________________</w:t>
      </w:r>
    </w:p>
    <w:p w14:paraId="325959CE" w14:textId="77777777" w:rsidR="001C6C01" w:rsidRPr="00854602" w:rsidRDefault="001C6C01" w:rsidP="001C6C01">
      <w:pPr>
        <w:rPr>
          <w:lang w:val="cs-CZ"/>
        </w:rPr>
      </w:pPr>
    </w:p>
    <w:p w14:paraId="28D710AD" w14:textId="77777777" w:rsidR="001C6C01" w:rsidRPr="00854602" w:rsidRDefault="001C6C01" w:rsidP="001C6C01">
      <w:pPr>
        <w:pStyle w:val="Nadpis2"/>
        <w:rPr>
          <w:lang w:val="cs-CZ"/>
        </w:rPr>
      </w:pPr>
      <w:r w:rsidRPr="00854602">
        <w:rPr>
          <w:lang w:val="cs-CZ"/>
        </w:rPr>
        <w:t xml:space="preserve">Úkol 2: </w:t>
      </w:r>
      <w:r>
        <w:rPr>
          <w:lang w:val="cs-CZ"/>
        </w:rPr>
        <w:t>Řiďte se pokyny</w:t>
      </w:r>
    </w:p>
    <w:p w14:paraId="5DA77258" w14:textId="77777777" w:rsidR="001C6C01" w:rsidRPr="00854602" w:rsidRDefault="001C6C01" w:rsidP="001C6C01">
      <w:pPr>
        <w:rPr>
          <w:lang w:val="cs-CZ"/>
        </w:rPr>
      </w:pPr>
      <w:r>
        <w:rPr>
          <w:lang w:val="cs-CZ"/>
        </w:rPr>
        <w:t>S přípravou na tento úkol vám pomůže váš učitel</w:t>
      </w:r>
      <w:r w:rsidRPr="00854602">
        <w:rPr>
          <w:lang w:val="cs-CZ"/>
        </w:rPr>
        <w:t xml:space="preserve">. </w:t>
      </w:r>
      <w:r>
        <w:rPr>
          <w:lang w:val="cs-CZ"/>
        </w:rPr>
        <w:t>Ujistěte se, že se řídíte pokyny PŘESNĚ tak, jak byly napsány. Nepřidávejte žádné další kroky</w:t>
      </w:r>
      <w:r w:rsidRPr="00854602">
        <w:rPr>
          <w:noProof/>
          <w:lang w:val="cs-CZ"/>
        </w:rPr>
        <w:t>!</w:t>
      </w:r>
    </w:p>
    <w:p w14:paraId="7BDA8E54" w14:textId="77777777" w:rsidR="001C6C01" w:rsidRPr="00854602" w:rsidRDefault="001C6C01" w:rsidP="001C6C01">
      <w:pPr>
        <w:pStyle w:val="Odstavecseseznamem"/>
        <w:numPr>
          <w:ilvl w:val="0"/>
          <w:numId w:val="35"/>
        </w:numPr>
        <w:rPr>
          <w:lang w:val="cs-CZ"/>
        </w:rPr>
      </w:pPr>
      <w:r w:rsidRPr="00192AB2">
        <w:rPr>
          <w:rFonts w:hint="eastAsia"/>
          <w:lang w:val="cs-CZ"/>
        </w:rPr>
        <w:t>Dosáhl lidský robot cíle? Museli jste něco změnit ve svých pokynech, aby fungovaly?</w:t>
      </w:r>
      <w:r w:rsidRPr="00854602">
        <w:rPr>
          <w:lang w:val="cs-CZ"/>
        </w:rPr>
        <w:t xml:space="preserve"> </w:t>
      </w:r>
    </w:p>
    <w:p w14:paraId="0A933018" w14:textId="77777777" w:rsidR="001C6C01" w:rsidRPr="00854602" w:rsidRDefault="001C6C01" w:rsidP="001C6C01">
      <w:pPr>
        <w:rPr>
          <w:lang w:val="cs-CZ"/>
        </w:rPr>
      </w:pPr>
      <w:r w:rsidRPr="00854602">
        <w:rPr>
          <w:lang w:val="cs-CZ"/>
        </w:rPr>
        <w:t>________________________________________________________________________________</w:t>
      </w:r>
    </w:p>
    <w:p w14:paraId="4BA8BAB2" w14:textId="77777777" w:rsidR="001C6C01" w:rsidRPr="00854602" w:rsidRDefault="001C6C01" w:rsidP="001C6C01">
      <w:pPr>
        <w:rPr>
          <w:lang w:val="cs-CZ"/>
        </w:rPr>
      </w:pPr>
      <w:r w:rsidRPr="00854602">
        <w:rPr>
          <w:lang w:val="cs-CZ"/>
        </w:rPr>
        <w:t>________________________________________________________________________________</w:t>
      </w:r>
    </w:p>
    <w:p w14:paraId="230F1E6D" w14:textId="77777777" w:rsidR="001C6C01" w:rsidRPr="00854602" w:rsidRDefault="001C6C01" w:rsidP="001C6C01">
      <w:pPr>
        <w:pStyle w:val="Nadpis1"/>
        <w:rPr>
          <w:lang w:val="cs-CZ"/>
        </w:rPr>
      </w:pPr>
      <w:r w:rsidRPr="00854602">
        <w:rPr>
          <w:lang w:val="cs-CZ"/>
        </w:rPr>
        <w:br w:type="page"/>
      </w:r>
      <w:bookmarkStart w:id="26" w:name="_Toc19607161"/>
      <w:r w:rsidRPr="00854602">
        <w:rPr>
          <w:lang w:val="cs-CZ"/>
        </w:rPr>
        <w:lastRenderedPageBreak/>
        <w:t xml:space="preserve">U2-1.2 </w:t>
      </w:r>
      <w:r>
        <w:rPr>
          <w:lang w:val="cs-CZ"/>
        </w:rPr>
        <w:t xml:space="preserve">Prozkoumejte postup krok za krokem v </w:t>
      </w:r>
      <w:proofErr w:type="spellStart"/>
      <w:r>
        <w:rPr>
          <w:lang w:val="cs-CZ"/>
        </w:rPr>
        <w:t>EdScratchi</w:t>
      </w:r>
      <w:bookmarkEnd w:id="26"/>
      <w:proofErr w:type="spellEnd"/>
    </w:p>
    <w:p w14:paraId="160EF452" w14:textId="05FF652C" w:rsidR="001C6C01" w:rsidRPr="00854602" w:rsidRDefault="001C6C01" w:rsidP="001C6C01">
      <w:pPr>
        <w:rPr>
          <w:lang w:val="cs-CZ"/>
        </w:rPr>
      </w:pPr>
      <w:bookmarkStart w:id="27" w:name="_Hlk511058168"/>
      <w:r w:rsidRPr="00854602">
        <w:rPr>
          <w:noProof/>
          <w:lang w:val="cs-CZ"/>
        </w:rPr>
        <mc:AlternateContent>
          <mc:Choice Requires="wpg">
            <w:drawing>
              <wp:anchor distT="0" distB="0" distL="114300" distR="114300" simplePos="0" relativeHeight="253273088" behindDoc="0" locked="0" layoutInCell="1" allowOverlap="1" wp14:anchorId="1D6E3723" wp14:editId="3F88913E">
                <wp:simplePos x="0" y="0"/>
                <wp:positionH relativeFrom="column">
                  <wp:posOffset>3196817</wp:posOffset>
                </wp:positionH>
                <wp:positionV relativeFrom="paragraph">
                  <wp:posOffset>405414</wp:posOffset>
                </wp:positionV>
                <wp:extent cx="2622513" cy="1360170"/>
                <wp:effectExtent l="0" t="0" r="0" b="11430"/>
                <wp:wrapSquare wrapText="bothSides"/>
                <wp:docPr id="437" name="Group 437"/>
                <wp:cNvGraphicFramePr/>
                <a:graphic xmlns:a="http://schemas.openxmlformats.org/drawingml/2006/main">
                  <a:graphicData uri="http://schemas.microsoft.com/office/word/2010/wordprocessingGroup">
                    <wpg:wgp>
                      <wpg:cNvGrpSpPr/>
                      <wpg:grpSpPr>
                        <a:xfrm>
                          <a:off x="0" y="0"/>
                          <a:ext cx="2622513" cy="1360170"/>
                          <a:chOff x="-109198" y="0"/>
                          <a:chExt cx="2622884" cy="1360373"/>
                        </a:xfrm>
                      </wpg:grpSpPr>
                      <wps:wsp>
                        <wps:cNvPr id="434" name="Text Box 3"/>
                        <wps:cNvSpPr txBox="1">
                          <a:spLocks noChangeArrowheads="1"/>
                        </wps:cNvSpPr>
                        <wps:spPr bwMode="auto">
                          <a:xfrm>
                            <a:off x="-109198" y="665683"/>
                            <a:ext cx="2504720" cy="694690"/>
                          </a:xfrm>
                          <a:prstGeom prst="roundRect">
                            <a:avLst>
                              <a:gd name="adj" fmla="val 10454"/>
                            </a:avLst>
                          </a:prstGeom>
                          <a:solidFill>
                            <a:srgbClr val="FFFFFF"/>
                          </a:solidFill>
                          <a:ln w="9525">
                            <a:solidFill>
                              <a:schemeClr val="tx1">
                                <a:lumMod val="65000"/>
                                <a:lumOff val="35000"/>
                              </a:schemeClr>
                            </a:solidFill>
                            <a:miter lim="800000"/>
                            <a:headEnd/>
                            <a:tailEnd/>
                          </a:ln>
                        </wps:spPr>
                        <wps:txbx>
                          <w:txbxContent>
                            <w:p w14:paraId="17F977F6" w14:textId="77777777" w:rsidR="002A1612" w:rsidRPr="003D664E" w:rsidRDefault="002A1612" w:rsidP="003D664E">
                              <w:pPr>
                                <w:tabs>
                                  <w:tab w:val="left" w:pos="6946"/>
                                </w:tabs>
                                <w:rPr>
                                  <w:rFonts w:cs="Times New Roman"/>
                                </w:rPr>
                              </w:pPr>
                              <w:proofErr w:type="spellStart"/>
                              <w:r w:rsidRPr="003D664E">
                                <w:rPr>
                                  <w:rFonts w:cs="Times New Roman"/>
                                  <w:b/>
                                  <w:color w:val="FF7000"/>
                                </w:rPr>
                                <w:t>Sekvence</w:t>
                              </w:r>
                              <w:proofErr w:type="spellEnd"/>
                              <w:r w:rsidRPr="003D664E">
                                <w:rPr>
                                  <w:rFonts w:cs="Times New Roman"/>
                                  <w:b/>
                                  <w:color w:val="FF7000"/>
                                </w:rPr>
                                <w:t xml:space="preserve"> </w:t>
                              </w:r>
                              <w:proofErr w:type="spellStart"/>
                              <w:r w:rsidRPr="003D664E">
                                <w:rPr>
                                  <w:rFonts w:cs="Times New Roman"/>
                                </w:rPr>
                                <w:t>znamená</w:t>
                              </w:r>
                              <w:proofErr w:type="spellEnd"/>
                              <w:r w:rsidRPr="003D664E">
                                <w:rPr>
                                  <w:rFonts w:cs="Times New Roman"/>
                                </w:rPr>
                                <w:t xml:space="preserve"> </w:t>
                              </w:r>
                              <w:proofErr w:type="spellStart"/>
                              <w:r w:rsidRPr="003D664E">
                                <w:rPr>
                                  <w:rFonts w:cs="Times New Roman"/>
                                </w:rPr>
                                <w:t>postup</w:t>
                              </w:r>
                              <w:proofErr w:type="spellEnd"/>
                              <w:r w:rsidRPr="003D664E">
                                <w:rPr>
                                  <w:rFonts w:cs="Times New Roman"/>
                                </w:rPr>
                                <w:t xml:space="preserve"> </w:t>
                              </w:r>
                              <w:proofErr w:type="spellStart"/>
                              <w:r w:rsidRPr="003D664E">
                                <w:rPr>
                                  <w:rFonts w:cs="Times New Roman"/>
                                </w:rPr>
                                <w:t>krok</w:t>
                              </w:r>
                              <w:proofErr w:type="spellEnd"/>
                              <w:r w:rsidRPr="003D664E">
                                <w:rPr>
                                  <w:rFonts w:cs="Times New Roman"/>
                                </w:rPr>
                                <w:t xml:space="preserve"> za </w:t>
                              </w:r>
                              <w:proofErr w:type="spellStart"/>
                              <w:r w:rsidRPr="003D664E">
                                <w:rPr>
                                  <w:rFonts w:cs="Times New Roman"/>
                                </w:rPr>
                                <w:t>krokem</w:t>
                              </w:r>
                              <w:proofErr w:type="spellEnd"/>
                              <w:r w:rsidRPr="003D664E">
                                <w:rPr>
                                  <w:rFonts w:cs="Times New Roman"/>
                                </w:rPr>
                                <w:t xml:space="preserve">. </w:t>
                              </w:r>
                            </w:p>
                            <w:p w14:paraId="11D2C3CF" w14:textId="77777777" w:rsidR="002A1612" w:rsidRDefault="002A1612" w:rsidP="001C6C01">
                              <w:pPr>
                                <w:tabs>
                                  <w:tab w:val="left" w:pos="6946"/>
                                </w:tabs>
                              </w:pPr>
                            </w:p>
                          </w:txbxContent>
                        </wps:txbx>
                        <wps:bodyPr rot="0" vert="horz" wrap="square" lIns="91440" tIns="180000" rIns="91440" bIns="90000" anchor="t" anchorCtr="0">
                          <a:noAutofit/>
                        </wps:bodyPr>
                      </wps:wsp>
                      <wps:wsp>
                        <wps:cNvPr id="435" name="Text Box 2"/>
                        <wps:cNvSpPr txBox="1">
                          <a:spLocks noChangeArrowheads="1"/>
                        </wps:cNvSpPr>
                        <wps:spPr bwMode="auto">
                          <a:xfrm>
                            <a:off x="1027786" y="285293"/>
                            <a:ext cx="1485900" cy="365760"/>
                          </a:xfrm>
                          <a:prstGeom prst="rect">
                            <a:avLst/>
                          </a:prstGeom>
                          <a:noFill/>
                          <a:ln w="9525">
                            <a:noFill/>
                            <a:miter lim="800000"/>
                            <a:headEnd/>
                            <a:tailEnd/>
                          </a:ln>
                        </wps:spPr>
                        <wps:txbx>
                          <w:txbxContent>
                            <w:p w14:paraId="5DAE8449" w14:textId="77777777" w:rsidR="002A1612" w:rsidRDefault="002A1612" w:rsidP="001C6C01">
                              <w:pPr>
                                <w:rPr>
                                  <w:b/>
                                  <w:color w:val="FF7000"/>
                                  <w:sz w:val="28"/>
                                  <w:szCs w:val="28"/>
                                </w:rPr>
                              </w:pPr>
                              <w:proofErr w:type="spellStart"/>
                              <w:r>
                                <w:rPr>
                                  <w:b/>
                                  <w:color w:val="FF7000"/>
                                  <w:sz w:val="28"/>
                                  <w:szCs w:val="28"/>
                                </w:rPr>
                                <w:t>Nezapomeňte</w:t>
                              </w:r>
                              <w:proofErr w:type="spellEnd"/>
                            </w:p>
                            <w:p w14:paraId="0B15C52E" w14:textId="77777777" w:rsidR="002A1612" w:rsidRDefault="002A1612" w:rsidP="001C6C01">
                              <w:pPr>
                                <w:rPr>
                                  <w:b/>
                                  <w:color w:val="FF7000"/>
                                  <w:sz w:val="28"/>
                                  <w:szCs w:val="28"/>
                                </w:rPr>
                              </w:pPr>
                            </w:p>
                          </w:txbxContent>
                        </wps:txbx>
                        <wps:bodyPr rot="0" vert="horz" wrap="square" lIns="91440" tIns="45720" rIns="91440" bIns="45720" anchor="t" anchorCtr="0">
                          <a:noAutofit/>
                        </wps:bodyPr>
                      </wps:wsp>
                      <pic:pic xmlns:pic="http://schemas.openxmlformats.org/drawingml/2006/picture">
                        <pic:nvPicPr>
                          <pic:cNvPr id="436" name="Picture 436"/>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208484" y="0"/>
                            <a:ext cx="899795" cy="899795"/>
                          </a:xfrm>
                          <a:prstGeom prst="rect">
                            <a:avLst/>
                          </a:prstGeom>
                        </pic:spPr>
                      </pic:pic>
                    </wpg:wgp>
                  </a:graphicData>
                </a:graphic>
                <wp14:sizeRelH relativeFrom="margin">
                  <wp14:pctWidth>0</wp14:pctWidth>
                </wp14:sizeRelH>
              </wp:anchor>
            </w:drawing>
          </mc:Choice>
          <mc:Fallback>
            <w:pict>
              <v:group w14:anchorId="1D6E3723" id="Group 437" o:spid="_x0000_s1195" style="position:absolute;margin-left:251.7pt;margin-top:31.9pt;width:206.5pt;height:107.1pt;z-index:253273088;mso-width-relative:margin" coordorigin="-1091" coordsize="26228,1360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">
                <v:roundrect id="Text Box 3" o:spid="_x0000_s1196" style="position:absolute;left:-1091;top:6656;width:25046;height:6947;visibility:visible;mso-wrap-style:square;v-text-anchor:top" arcsize="6851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" strokecolor="#5a5a5a [2109]">
                  <v:stroke joinstyle="miter"/>
                  <v:textbox inset=",5mm,,2.5mm">
                    <w:txbxContent>
                      <w:p w14:paraId="17F977F6" w14:textId="77777777" w:rsidR="002A1612" w:rsidRPr="003D664E" w:rsidRDefault="002A1612" w:rsidP="003D664E">
                        <w:pPr>
                          <w:tabs>
                            <w:tab w:val="left" w:pos="6946"/>
                          </w:tabs>
                          <w:rPr>
                            <w:rFonts w:cs="Times New Roman"/>
                          </w:rPr>
                        </w:pPr>
                        <w:proofErr w:type="spellStart"/>
                        <w:r w:rsidRPr="003D664E">
                          <w:rPr>
                            <w:rFonts w:cs="Times New Roman"/>
                            <w:b/>
                            <w:color w:val="FF7000"/>
                          </w:rPr>
                          <w:t>Sekvence</w:t>
                        </w:r>
                        <w:proofErr w:type="spellEnd"/>
                        <w:r w:rsidRPr="003D664E">
                          <w:rPr>
                            <w:rFonts w:cs="Times New Roman"/>
                            <w:b/>
                            <w:color w:val="FF7000"/>
                          </w:rPr>
                          <w:t xml:space="preserve"> </w:t>
                        </w:r>
                        <w:proofErr w:type="spellStart"/>
                        <w:r w:rsidRPr="003D664E">
                          <w:rPr>
                            <w:rFonts w:cs="Times New Roman"/>
                          </w:rPr>
                          <w:t>znamená</w:t>
                        </w:r>
                        <w:proofErr w:type="spellEnd"/>
                        <w:r w:rsidRPr="003D664E">
                          <w:rPr>
                            <w:rFonts w:cs="Times New Roman"/>
                          </w:rPr>
                          <w:t xml:space="preserve"> </w:t>
                        </w:r>
                        <w:proofErr w:type="spellStart"/>
                        <w:r w:rsidRPr="003D664E">
                          <w:rPr>
                            <w:rFonts w:cs="Times New Roman"/>
                          </w:rPr>
                          <w:t>postup</w:t>
                        </w:r>
                        <w:proofErr w:type="spellEnd"/>
                        <w:r w:rsidRPr="003D664E">
                          <w:rPr>
                            <w:rFonts w:cs="Times New Roman"/>
                          </w:rPr>
                          <w:t xml:space="preserve"> </w:t>
                        </w:r>
                        <w:proofErr w:type="spellStart"/>
                        <w:r w:rsidRPr="003D664E">
                          <w:rPr>
                            <w:rFonts w:cs="Times New Roman"/>
                          </w:rPr>
                          <w:t>krok</w:t>
                        </w:r>
                        <w:proofErr w:type="spellEnd"/>
                        <w:r w:rsidRPr="003D664E">
                          <w:rPr>
                            <w:rFonts w:cs="Times New Roman"/>
                          </w:rPr>
                          <w:t xml:space="preserve"> za </w:t>
                        </w:r>
                        <w:proofErr w:type="spellStart"/>
                        <w:r w:rsidRPr="003D664E">
                          <w:rPr>
                            <w:rFonts w:cs="Times New Roman"/>
                          </w:rPr>
                          <w:t>krokem</w:t>
                        </w:r>
                        <w:proofErr w:type="spellEnd"/>
                        <w:r w:rsidRPr="003D664E">
                          <w:rPr>
                            <w:rFonts w:cs="Times New Roman"/>
                          </w:rPr>
                          <w:t xml:space="preserve">. </w:t>
                        </w:r>
                      </w:p>
                      <w:p w14:paraId="11D2C3CF" w14:textId="77777777" w:rsidR="002A1612" w:rsidRDefault="002A1612" w:rsidP="001C6C01">
                        <w:pPr>
                          <w:tabs>
                            <w:tab w:val="left" w:pos="6946"/>
                          </w:tabs>
                        </w:pPr>
                      </w:p>
                    </w:txbxContent>
                  </v:textbox>
                </v:roundrect>
                <v:shape id="_x0000_s1197" type="#_x0000_t202" style="position:absolute;left:10277;top:2852;width:14859;height:3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" filled="f" stroked="f">
                  <v:textbox>
                    <w:txbxContent>
                      <w:p w14:paraId="5DAE8449" w14:textId="77777777" w:rsidR="002A1612" w:rsidRDefault="002A1612" w:rsidP="001C6C01">
                        <w:pPr>
                          <w:rPr>
                            <w:b/>
                            <w:color w:val="FF7000"/>
                            <w:sz w:val="28"/>
                            <w:szCs w:val="28"/>
                          </w:rPr>
                        </w:pPr>
                        <w:proofErr w:type="spellStart"/>
                        <w:r>
                          <w:rPr>
                            <w:b/>
                            <w:color w:val="FF7000"/>
                            <w:sz w:val="28"/>
                            <w:szCs w:val="28"/>
                          </w:rPr>
                          <w:t>Nezapomeňte</w:t>
                        </w:r>
                        <w:proofErr w:type="spellEnd"/>
                      </w:p>
                      <w:p w14:paraId="0B15C52E" w14:textId="77777777" w:rsidR="002A1612" w:rsidRDefault="002A1612" w:rsidP="001C6C01">
                        <w:pPr>
                          <w:rPr>
                            <w:b/>
                            <w:color w:val="FF7000"/>
                            <w:sz w:val="28"/>
                            <w:szCs w:val="28"/>
                          </w:rPr>
                        </w:pPr>
                      </w:p>
                    </w:txbxContent>
                  </v:textbox>
                </v:shape>
                <v:shape id="Picture 436" o:spid="_x0000_s1198" type="#_x0000_t75" style="position:absolute;left:2084;width:8998;height:89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">
                  <v:imagedata r:id="rId49" o:title=""/>
                </v:shape>
                <w10:wrap type="square"/>
              </v:group>
            </w:pict>
          </mc:Fallback>
        </mc:AlternateContent>
      </w:r>
      <w:r w:rsidRPr="007B39F2">
        <w:rPr>
          <w:rFonts w:hint="eastAsia"/>
          <w:lang w:val="cs-CZ"/>
        </w:rPr>
        <w:t>Když píšete program pro Edison</w:t>
      </w:r>
      <w:r>
        <w:rPr>
          <w:lang w:val="cs-CZ"/>
        </w:rPr>
        <w:t>a</w:t>
      </w:r>
      <w:r w:rsidRPr="007B39F2">
        <w:rPr>
          <w:rFonts w:hint="eastAsia"/>
          <w:lang w:val="cs-CZ"/>
        </w:rPr>
        <w:t xml:space="preserve"> v </w:t>
      </w:r>
      <w:proofErr w:type="spellStart"/>
      <w:r w:rsidRPr="007B39F2">
        <w:rPr>
          <w:rFonts w:hint="eastAsia"/>
          <w:lang w:val="cs-CZ"/>
        </w:rPr>
        <w:t>EdScratch</w:t>
      </w:r>
      <w:r>
        <w:rPr>
          <w:lang w:val="cs-CZ"/>
        </w:rPr>
        <w:t>i</w:t>
      </w:r>
      <w:proofErr w:type="spellEnd"/>
      <w:r w:rsidRPr="007B39F2">
        <w:rPr>
          <w:rFonts w:hint="eastAsia"/>
          <w:lang w:val="cs-CZ"/>
        </w:rPr>
        <w:t>, píšete pokyny, které řeknou robotovi, co má dělat a v jakém pořadí má každ</w:t>
      </w:r>
      <w:r>
        <w:rPr>
          <w:lang w:val="cs-CZ"/>
        </w:rPr>
        <w:t xml:space="preserve">ý krok udělat. </w:t>
      </w:r>
      <w:r w:rsidRPr="007B39F2">
        <w:rPr>
          <w:rFonts w:hint="eastAsia"/>
          <w:lang w:val="cs-CZ"/>
        </w:rPr>
        <w:t xml:space="preserve">Každý blok </w:t>
      </w:r>
      <w:r w:rsidR="003D664E">
        <w:rPr>
          <w:lang w:val="cs-CZ"/>
        </w:rPr>
        <w:t xml:space="preserve">v </w:t>
      </w:r>
      <w:proofErr w:type="spellStart"/>
      <w:r w:rsidRPr="007B39F2">
        <w:rPr>
          <w:rFonts w:hint="eastAsia"/>
          <w:lang w:val="cs-CZ"/>
        </w:rPr>
        <w:t>EdScratch</w:t>
      </w:r>
      <w:r w:rsidR="003D664E">
        <w:rPr>
          <w:lang w:val="cs-CZ"/>
        </w:rPr>
        <w:t>i</w:t>
      </w:r>
      <w:proofErr w:type="spellEnd"/>
      <w:r w:rsidRPr="007B39F2">
        <w:rPr>
          <w:rFonts w:hint="eastAsia"/>
          <w:lang w:val="cs-CZ"/>
        </w:rPr>
        <w:t xml:space="preserve"> je jednou akcí, </w:t>
      </w:r>
      <w:r>
        <w:rPr>
          <w:lang w:val="cs-CZ"/>
        </w:rPr>
        <w:t>k jejímuž provedení dáváte robotovi pokyn.</w:t>
      </w:r>
      <w:r w:rsidRPr="00854602">
        <w:rPr>
          <w:lang w:val="cs-CZ"/>
        </w:rPr>
        <w:t xml:space="preserve"> </w:t>
      </w:r>
    </w:p>
    <w:p w14:paraId="56BFB485" w14:textId="77777777" w:rsidR="001C6C01" w:rsidRPr="00854602" w:rsidRDefault="001C6C01" w:rsidP="001C6C01">
      <w:pPr>
        <w:rPr>
          <w:lang w:val="cs-CZ"/>
        </w:rPr>
      </w:pPr>
      <w:r w:rsidRPr="007B39F2">
        <w:rPr>
          <w:rFonts w:hint="eastAsia"/>
          <w:lang w:val="cs-CZ"/>
        </w:rPr>
        <w:t xml:space="preserve">Pořadí, </w:t>
      </w:r>
      <w:r>
        <w:rPr>
          <w:lang w:val="cs-CZ"/>
        </w:rPr>
        <w:t xml:space="preserve">v němž spojíte </w:t>
      </w:r>
      <w:r w:rsidRPr="007B39F2">
        <w:rPr>
          <w:rFonts w:hint="eastAsia"/>
          <w:lang w:val="cs-CZ"/>
        </w:rPr>
        <w:t xml:space="preserve">bloky ve </w:t>
      </w:r>
      <w:r>
        <w:rPr>
          <w:lang w:val="cs-CZ"/>
        </w:rPr>
        <w:t>svém</w:t>
      </w:r>
      <w:r w:rsidRPr="007B39F2">
        <w:rPr>
          <w:rFonts w:hint="eastAsia"/>
          <w:lang w:val="cs-CZ"/>
        </w:rPr>
        <w:t xml:space="preserve"> programu, říká robotovi, v jakém pořadí má provést každou akci. Edison bude </w:t>
      </w:r>
      <w:r>
        <w:rPr>
          <w:lang w:val="cs-CZ"/>
        </w:rPr>
        <w:t xml:space="preserve">provádět kroky postupně, </w:t>
      </w:r>
      <w:r w:rsidRPr="007B39F2">
        <w:rPr>
          <w:rFonts w:hint="eastAsia"/>
          <w:lang w:val="cs-CZ"/>
        </w:rPr>
        <w:t>jeden po druhém, počínaje horním blokem</w:t>
      </w:r>
      <w:r w:rsidRPr="00854602">
        <w:rPr>
          <w:lang w:val="cs-CZ"/>
        </w:rPr>
        <w:t>.</w:t>
      </w:r>
    </w:p>
    <w:p w14:paraId="137D3E24" w14:textId="77777777" w:rsidR="001C6C01" w:rsidRPr="00854602" w:rsidRDefault="001C6C01" w:rsidP="001C6C01">
      <w:pPr>
        <w:rPr>
          <w:lang w:val="cs-CZ"/>
        </w:rPr>
      </w:pPr>
    </w:p>
    <w:p w14:paraId="46C5AD2A" w14:textId="77777777" w:rsidR="001C6C01" w:rsidRPr="00854602" w:rsidRDefault="001C6C01" w:rsidP="001C6C01">
      <w:pPr>
        <w:pStyle w:val="Nadpis2"/>
        <w:rPr>
          <w:lang w:val="cs-CZ"/>
        </w:rPr>
      </w:pPr>
      <w:r w:rsidRPr="00854602">
        <w:rPr>
          <w:noProof/>
          <w:lang w:val="cs-CZ"/>
        </w:rPr>
        <w:t xml:space="preserve">Úkol 1: </w:t>
      </w:r>
      <w:r>
        <w:rPr>
          <w:noProof/>
          <w:lang w:val="cs-CZ"/>
        </w:rPr>
        <w:t xml:space="preserve">Co Edison udělá? </w:t>
      </w:r>
    </w:p>
    <w:p w14:paraId="2891060A" w14:textId="77777777" w:rsidR="001C6C01" w:rsidRPr="00854602" w:rsidRDefault="001C6C01" w:rsidP="001C6C01">
      <w:pPr>
        <w:rPr>
          <w:lang w:val="cs-CZ"/>
        </w:rPr>
      </w:pPr>
      <w:r w:rsidRPr="00854602">
        <w:rPr>
          <w:noProof/>
          <w:lang w:val="cs-CZ"/>
        </w:rPr>
        <w:drawing>
          <wp:anchor distT="0" distB="0" distL="114300" distR="114300" simplePos="0" relativeHeight="253239296" behindDoc="0" locked="0" layoutInCell="1" allowOverlap="1" wp14:anchorId="1FABCB53" wp14:editId="7538C0E0">
            <wp:simplePos x="0" y="0"/>
            <wp:positionH relativeFrom="column">
              <wp:posOffset>748665</wp:posOffset>
            </wp:positionH>
            <wp:positionV relativeFrom="paragraph">
              <wp:posOffset>343535</wp:posOffset>
            </wp:positionV>
            <wp:extent cx="3860165" cy="2633980"/>
            <wp:effectExtent l="19050" t="19050" r="26035" b="13970"/>
            <wp:wrapTopAndBottom/>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U2-1.2_sequence.PNG"/>
                    <pic:cNvPicPr/>
                  </pic:nvPicPr>
                  <pic:blipFill>
                    <a:blip r:embed="rId101">
                      <a:extLst>
                        <a:ext uri="{28A0092B-C50C-407E-A947-70E740481C1C}">
                          <a14:useLocalDpi xmlns:a14="http://schemas.microsoft.com/office/drawing/2010/main" val="0"/>
                        </a:ext>
                      </a:extLst>
                    </a:blip>
                    <a:stretch>
                      <a:fillRect/>
                    </a:stretch>
                  </pic:blipFill>
                  <pic:spPr>
                    <a:xfrm>
                      <a:off x="0" y="0"/>
                      <a:ext cx="3860165" cy="2633980"/>
                    </a:xfrm>
                    <a:prstGeom prst="rect">
                      <a:avLst/>
                    </a:prstGeom>
                    <a:ln w="19050">
                      <a:solidFill>
                        <a:srgbClr val="FF7000"/>
                      </a:solidFill>
                      <a:prstDash val="lgDash"/>
                    </a:ln>
                  </pic:spPr>
                </pic:pic>
              </a:graphicData>
            </a:graphic>
            <wp14:sizeRelH relativeFrom="margin">
              <wp14:pctWidth>0</wp14:pctWidth>
            </wp14:sizeRelH>
            <wp14:sizeRelV relativeFrom="margin">
              <wp14:pctHeight>0</wp14:pctHeight>
            </wp14:sizeRelV>
          </wp:anchor>
        </w:drawing>
      </w:r>
      <w:r>
        <w:rPr>
          <w:lang w:val="cs-CZ"/>
        </w:rPr>
        <w:t xml:space="preserve">Prohlédněte si tento program v </w:t>
      </w:r>
      <w:proofErr w:type="spellStart"/>
      <w:r w:rsidRPr="00854602">
        <w:rPr>
          <w:lang w:val="cs-CZ"/>
        </w:rPr>
        <w:t>EdScratch</w:t>
      </w:r>
      <w:r>
        <w:rPr>
          <w:lang w:val="cs-CZ"/>
        </w:rPr>
        <w:t>i</w:t>
      </w:r>
      <w:proofErr w:type="spellEnd"/>
      <w:r w:rsidRPr="00854602">
        <w:rPr>
          <w:lang w:val="cs-CZ"/>
        </w:rPr>
        <w:t xml:space="preserve">: </w:t>
      </w:r>
    </w:p>
    <w:p w14:paraId="5EA1890B" w14:textId="77777777" w:rsidR="001C6C01" w:rsidRPr="00854602" w:rsidRDefault="001C6C01" w:rsidP="001C6C01">
      <w:pPr>
        <w:rPr>
          <w:lang w:val="cs-CZ"/>
        </w:rPr>
      </w:pPr>
    </w:p>
    <w:p w14:paraId="76135BE9" w14:textId="77777777" w:rsidR="001C6C01" w:rsidRPr="00854602" w:rsidRDefault="001C6C01" w:rsidP="001C6C01">
      <w:pPr>
        <w:rPr>
          <w:lang w:val="cs-CZ"/>
        </w:rPr>
      </w:pPr>
      <w:r w:rsidRPr="00810D1D">
        <w:rPr>
          <w:rFonts w:hint="eastAsia"/>
          <w:lang w:val="cs-CZ"/>
        </w:rPr>
        <w:t xml:space="preserve">Všechny programy </w:t>
      </w:r>
      <w:r>
        <w:rPr>
          <w:lang w:val="cs-CZ"/>
        </w:rPr>
        <w:t xml:space="preserve">v </w:t>
      </w:r>
      <w:proofErr w:type="spellStart"/>
      <w:r w:rsidRPr="00810D1D">
        <w:rPr>
          <w:rFonts w:hint="eastAsia"/>
          <w:lang w:val="cs-CZ"/>
        </w:rPr>
        <w:t>EdScratch</w:t>
      </w:r>
      <w:r>
        <w:rPr>
          <w:lang w:val="cs-CZ"/>
        </w:rPr>
        <w:t>i</w:t>
      </w:r>
      <w:proofErr w:type="spellEnd"/>
      <w:r w:rsidRPr="00810D1D">
        <w:rPr>
          <w:rFonts w:hint="eastAsia"/>
          <w:lang w:val="cs-CZ"/>
        </w:rPr>
        <w:t xml:space="preserve"> musí</w:t>
      </w:r>
      <w:r>
        <w:rPr>
          <w:lang w:val="cs-CZ"/>
        </w:rPr>
        <w:t xml:space="preserve"> začít žlutým blokem</w:t>
      </w:r>
      <w:r w:rsidRPr="00810D1D">
        <w:rPr>
          <w:color w:val="FF7000"/>
          <w:lang w:val="cs-CZ"/>
        </w:rPr>
        <w:t xml:space="preserve"> </w:t>
      </w:r>
      <w:r w:rsidRPr="00854602">
        <w:rPr>
          <w:color w:val="FF7000"/>
          <w:lang w:val="cs-CZ"/>
        </w:rPr>
        <w:t>Start</w:t>
      </w:r>
      <w:r w:rsidRPr="00810D1D">
        <w:rPr>
          <w:rFonts w:hint="eastAsia"/>
          <w:lang w:val="cs-CZ"/>
        </w:rPr>
        <w:t>.</w:t>
      </w:r>
      <w:r>
        <w:rPr>
          <w:lang w:val="cs-CZ"/>
        </w:rPr>
        <w:t xml:space="preserve"> Ten robotovi sděluje, </w:t>
      </w:r>
      <w:r w:rsidRPr="00810D1D">
        <w:rPr>
          <w:rFonts w:hint="eastAsia"/>
          <w:lang w:val="cs-CZ"/>
        </w:rPr>
        <w:t xml:space="preserve">že program začíná prvním blokem pod </w:t>
      </w:r>
      <w:r>
        <w:rPr>
          <w:lang w:val="cs-CZ"/>
        </w:rPr>
        <w:t xml:space="preserve">blokem </w:t>
      </w:r>
      <w:r w:rsidRPr="00854602">
        <w:rPr>
          <w:color w:val="FF7000"/>
          <w:lang w:val="cs-CZ"/>
        </w:rPr>
        <w:t>Start</w:t>
      </w:r>
      <w:r w:rsidRPr="00854602">
        <w:rPr>
          <w:lang w:val="cs-CZ"/>
        </w:rPr>
        <w:t>.</w:t>
      </w:r>
    </w:p>
    <w:p w14:paraId="5FB9EF94" w14:textId="77777777" w:rsidR="001C6C01" w:rsidRPr="00854602" w:rsidRDefault="001C6C01" w:rsidP="001C6C01">
      <w:pPr>
        <w:rPr>
          <w:lang w:val="cs-CZ"/>
        </w:rPr>
      </w:pPr>
      <w:r>
        <w:rPr>
          <w:lang w:val="cs-CZ"/>
        </w:rPr>
        <w:t xml:space="preserve">Přečtěte si každý řádek blok po bloku, počínaje horním blokem umístěným pod blokem </w:t>
      </w:r>
      <w:r w:rsidRPr="00854602">
        <w:rPr>
          <w:color w:val="FF7000"/>
          <w:lang w:val="cs-CZ"/>
        </w:rPr>
        <w:t>Start</w:t>
      </w:r>
      <w:r w:rsidRPr="00854602">
        <w:rPr>
          <w:lang w:val="cs-CZ"/>
        </w:rPr>
        <w:t xml:space="preserve">. </w:t>
      </w:r>
    </w:p>
    <w:p w14:paraId="7B28FD5E" w14:textId="77777777" w:rsidR="001C6C01" w:rsidRPr="00854602" w:rsidRDefault="001C6C01" w:rsidP="001C6C01">
      <w:pPr>
        <w:pStyle w:val="Odstavecseseznamem"/>
        <w:numPr>
          <w:ilvl w:val="0"/>
          <w:numId w:val="36"/>
        </w:numPr>
        <w:rPr>
          <w:lang w:val="cs-CZ"/>
        </w:rPr>
      </w:pPr>
      <w:r w:rsidRPr="00616ABB">
        <w:rPr>
          <w:rFonts w:hint="eastAsia"/>
          <w:lang w:val="cs-CZ"/>
        </w:rPr>
        <w:t xml:space="preserve">Pokud stáhnete tento program do Edisona, co </w:t>
      </w:r>
      <w:r>
        <w:rPr>
          <w:lang w:val="cs-CZ"/>
        </w:rPr>
        <w:t>robot udělá?</w:t>
      </w:r>
      <w:r w:rsidRPr="00616ABB">
        <w:rPr>
          <w:rFonts w:hint="eastAsia"/>
          <w:lang w:val="cs-CZ"/>
        </w:rPr>
        <w:t xml:space="preserve"> Nezapomeňte napsat odpověď ve správném pořadí</w:t>
      </w:r>
      <w:r w:rsidRPr="00854602">
        <w:rPr>
          <w:lang w:val="cs-CZ"/>
        </w:rPr>
        <w:t>.</w:t>
      </w:r>
    </w:p>
    <w:p w14:paraId="6E8D01F9" w14:textId="77777777" w:rsidR="001C6C01" w:rsidRPr="00854602" w:rsidRDefault="001C6C01" w:rsidP="001C6C01">
      <w:pPr>
        <w:rPr>
          <w:lang w:val="cs-CZ"/>
        </w:rPr>
      </w:pPr>
      <w:r w:rsidRPr="00854602">
        <w:rPr>
          <w:lang w:val="cs-CZ"/>
        </w:rPr>
        <w:t>________________________________________________________________________________</w:t>
      </w:r>
    </w:p>
    <w:p w14:paraId="32918CFE" w14:textId="77777777" w:rsidR="001C6C01" w:rsidRPr="00854602" w:rsidRDefault="001C6C01" w:rsidP="001C6C01">
      <w:pPr>
        <w:rPr>
          <w:lang w:val="cs-CZ"/>
        </w:rPr>
      </w:pPr>
      <w:r w:rsidRPr="00854602">
        <w:rPr>
          <w:lang w:val="cs-CZ"/>
        </w:rPr>
        <w:t>________________________________________________________________________________</w:t>
      </w:r>
    </w:p>
    <w:p w14:paraId="14DAB688" w14:textId="77777777" w:rsidR="001C6C01" w:rsidRPr="00854602" w:rsidRDefault="001C6C01" w:rsidP="001C6C01">
      <w:pPr>
        <w:rPr>
          <w:lang w:val="cs-CZ"/>
        </w:rPr>
      </w:pPr>
      <w:r w:rsidRPr="00854602">
        <w:rPr>
          <w:lang w:val="cs-CZ"/>
        </w:rPr>
        <w:t>________________________________________________________________________________</w:t>
      </w:r>
    </w:p>
    <w:p w14:paraId="2599331C" w14:textId="77777777" w:rsidR="001C6C01" w:rsidRPr="00854602" w:rsidRDefault="001C6C01" w:rsidP="001C6C01">
      <w:pPr>
        <w:rPr>
          <w:lang w:val="cs-CZ"/>
        </w:rPr>
      </w:pPr>
      <w:r w:rsidRPr="00854602">
        <w:rPr>
          <w:lang w:val="cs-CZ"/>
        </w:rPr>
        <w:t>________________________________________________________________________________</w:t>
      </w:r>
    </w:p>
    <w:p w14:paraId="014A7964" w14:textId="77777777" w:rsidR="001C6C01" w:rsidRPr="00854602" w:rsidRDefault="001C6C01" w:rsidP="001C6C01">
      <w:pPr>
        <w:rPr>
          <w:lang w:val="cs-CZ"/>
        </w:rPr>
      </w:pPr>
      <w:r w:rsidRPr="00854602">
        <w:rPr>
          <w:lang w:val="cs-CZ"/>
        </w:rPr>
        <w:t>________________________________________________________________________________</w:t>
      </w:r>
    </w:p>
    <w:p w14:paraId="211F97FE" w14:textId="77777777" w:rsidR="001C6C01" w:rsidRPr="00854602" w:rsidRDefault="001C6C01" w:rsidP="001C6C01">
      <w:pPr>
        <w:rPr>
          <w:lang w:val="cs-CZ"/>
        </w:rPr>
      </w:pPr>
    </w:p>
    <w:p w14:paraId="5416BA9F" w14:textId="77777777" w:rsidR="001C6C01" w:rsidRPr="00854602" w:rsidRDefault="001C6C01" w:rsidP="001C6C01">
      <w:pPr>
        <w:pStyle w:val="Nadpis2"/>
        <w:rPr>
          <w:lang w:val="cs-CZ"/>
        </w:rPr>
      </w:pPr>
      <w:r w:rsidRPr="00854602">
        <w:rPr>
          <w:lang w:val="cs-CZ"/>
        </w:rPr>
        <w:lastRenderedPageBreak/>
        <w:t xml:space="preserve">Úkol 2: </w:t>
      </w:r>
      <w:r>
        <w:rPr>
          <w:lang w:val="cs-CZ"/>
        </w:rPr>
        <w:t xml:space="preserve">Napište program </w:t>
      </w:r>
    </w:p>
    <w:p w14:paraId="070258D1" w14:textId="1CD8689A" w:rsidR="001C6C01" w:rsidRPr="00854602" w:rsidRDefault="001C6C01" w:rsidP="001C6C01">
      <w:pPr>
        <w:rPr>
          <w:lang w:val="cs-CZ"/>
        </w:rPr>
      </w:pPr>
      <w:r w:rsidRPr="00854602">
        <w:rPr>
          <w:noProof/>
          <w:lang w:val="cs-CZ"/>
        </w:rPr>
        <mc:AlternateContent>
          <mc:Choice Requires="wpg">
            <w:drawing>
              <wp:anchor distT="0" distB="0" distL="114300" distR="114300" simplePos="0" relativeHeight="253274112" behindDoc="0" locked="0" layoutInCell="1" allowOverlap="1" wp14:anchorId="5A9839DA" wp14:editId="1D4C4AE9">
                <wp:simplePos x="0" y="0"/>
                <wp:positionH relativeFrom="column">
                  <wp:posOffset>-6985</wp:posOffset>
                </wp:positionH>
                <wp:positionV relativeFrom="paragraph">
                  <wp:posOffset>371475</wp:posOffset>
                </wp:positionV>
                <wp:extent cx="5715000" cy="1879600"/>
                <wp:effectExtent l="0" t="0" r="19050" b="25400"/>
                <wp:wrapTopAndBottom/>
                <wp:docPr id="442" name="Group 442"/>
                <wp:cNvGraphicFramePr/>
                <a:graphic xmlns:a="http://schemas.openxmlformats.org/drawingml/2006/main">
                  <a:graphicData uri="http://schemas.microsoft.com/office/word/2010/wordprocessingGroup">
                    <wpg:wgp>
                      <wpg:cNvGrpSpPr/>
                      <wpg:grpSpPr>
                        <a:xfrm>
                          <a:off x="0" y="0"/>
                          <a:ext cx="5715000" cy="1879600"/>
                          <a:chOff x="0" y="0"/>
                          <a:chExt cx="5715000" cy="1879803"/>
                        </a:xfrm>
                      </wpg:grpSpPr>
                      <wps:wsp>
                        <wps:cNvPr id="439" name="Text Box 10"/>
                        <wps:cNvSpPr txBox="1">
                          <a:spLocks noChangeArrowheads="1"/>
                        </wps:cNvSpPr>
                        <wps:spPr bwMode="auto">
                          <a:xfrm>
                            <a:off x="0" y="665683"/>
                            <a:ext cx="5715000" cy="1214120"/>
                          </a:xfrm>
                          <a:prstGeom prst="roundRect">
                            <a:avLst>
                              <a:gd name="adj" fmla="val 7850"/>
                            </a:avLst>
                          </a:prstGeom>
                          <a:solidFill>
                            <a:srgbClr val="FFFFFF"/>
                          </a:solidFill>
                          <a:ln w="9525">
                            <a:solidFill>
                              <a:schemeClr val="tx1">
                                <a:lumMod val="65000"/>
                                <a:lumOff val="35000"/>
                              </a:schemeClr>
                            </a:solidFill>
                            <a:miter lim="800000"/>
                            <a:headEnd/>
                            <a:tailEnd/>
                          </a:ln>
                        </wps:spPr>
                        <wps:txbx>
                          <w:txbxContent>
                            <w:p w14:paraId="5D3A3553" w14:textId="17BA8CA4" w:rsidR="002A1612" w:rsidRPr="002A7201" w:rsidRDefault="002A1612" w:rsidP="001C6C01">
                              <w:pPr>
                                <w:tabs>
                                  <w:tab w:val="left" w:pos="6946"/>
                                </w:tabs>
                                <w:rPr>
                                  <w:lang w:val="cs-CZ"/>
                                </w:rPr>
                              </w:pPr>
                              <w:r w:rsidRPr="002A7201">
                                <w:rPr>
                                  <w:lang w:val="cs-CZ"/>
                                </w:rPr>
                                <w:t xml:space="preserve">Čísla v bloku můžete změnit kliknutím na číslo a </w:t>
                              </w:r>
                              <w:r>
                                <w:rPr>
                                  <w:lang w:val="cs-CZ"/>
                                </w:rPr>
                                <w:t>zadáním</w:t>
                              </w:r>
                              <w:r w:rsidRPr="002A7201">
                                <w:rPr>
                                  <w:lang w:val="cs-CZ"/>
                                </w:rPr>
                                <w:t xml:space="preserve"> pomocí klávesnice.</w:t>
                              </w:r>
                            </w:p>
                            <w:p w14:paraId="1D1C9329" w14:textId="77777777" w:rsidR="002A1612" w:rsidRPr="002A7201" w:rsidRDefault="002A1612" w:rsidP="001C6C01">
                              <w:pPr>
                                <w:tabs>
                                  <w:tab w:val="left" w:pos="6946"/>
                                </w:tabs>
                                <w:rPr>
                                  <w:lang w:val="cs-CZ"/>
                                </w:rPr>
                              </w:pPr>
                              <w:r w:rsidRPr="002A7201">
                                <w:rPr>
                                  <w:lang w:val="cs-CZ"/>
                                </w:rPr>
                                <w:t xml:space="preserve">Rozbalovací položku v bloku můžete změnit kliknutím na šipku dolů a výběrem požadované možnosti. </w:t>
                              </w:r>
                            </w:p>
                          </w:txbxContent>
                        </wps:txbx>
                        <wps:bodyPr rot="0" vert="horz" wrap="square" lIns="91440" tIns="180000" rIns="91440" bIns="90000" anchor="t" anchorCtr="0">
                          <a:noAutofit/>
                        </wps:bodyPr>
                      </wps:wsp>
                      <pic:pic xmlns:pic="http://schemas.openxmlformats.org/drawingml/2006/picture">
                        <pic:nvPicPr>
                          <pic:cNvPr id="440" name="Picture 440"/>
                          <pic:cNvPicPr>
                            <a:picLocks noChangeAspect="1"/>
                          </pic:cNvPicPr>
                        </pic:nvPicPr>
                        <pic:blipFill>
                          <a:blip r:embed="rId99" cstate="print">
                            <a:extLst>
                              <a:ext uri="{28A0092B-C50C-407E-A947-70E740481C1C}">
                                <a14:useLocalDpi xmlns:a14="http://schemas.microsoft.com/office/drawing/2010/main" val="0"/>
                              </a:ext>
                            </a:extLst>
                          </a:blip>
                          <a:stretch>
                            <a:fillRect/>
                          </a:stretch>
                        </pic:blipFill>
                        <pic:spPr>
                          <a:xfrm>
                            <a:off x="208483" y="0"/>
                            <a:ext cx="899160" cy="899160"/>
                          </a:xfrm>
                          <a:prstGeom prst="rect">
                            <a:avLst/>
                          </a:prstGeom>
                        </pic:spPr>
                      </pic:pic>
                      <wps:wsp>
                        <wps:cNvPr id="441" name="Text Box 2"/>
                        <wps:cNvSpPr txBox="1">
                          <a:spLocks noChangeArrowheads="1"/>
                        </wps:cNvSpPr>
                        <wps:spPr bwMode="auto">
                          <a:xfrm>
                            <a:off x="1009497" y="303581"/>
                            <a:ext cx="1599565" cy="365760"/>
                          </a:xfrm>
                          <a:prstGeom prst="rect">
                            <a:avLst/>
                          </a:prstGeom>
                          <a:noFill/>
                          <a:ln w="9525">
                            <a:noFill/>
                            <a:miter lim="800000"/>
                            <a:headEnd/>
                            <a:tailEnd/>
                          </a:ln>
                        </wps:spPr>
                        <wps:txbx>
                          <w:txbxContent>
                            <w:p w14:paraId="6C4655D9" w14:textId="77777777" w:rsidR="002A1612" w:rsidRDefault="002A1612" w:rsidP="001C6C01">
                              <w:pPr>
                                <w:rPr>
                                  <w:b/>
                                  <w:color w:val="FF7000"/>
                                  <w:sz w:val="28"/>
                                  <w:szCs w:val="28"/>
                                </w:rPr>
                              </w:pPr>
                              <w:proofErr w:type="spellStart"/>
                              <w:r>
                                <w:rPr>
                                  <w:b/>
                                  <w:color w:val="FF7000"/>
                                  <w:sz w:val="28"/>
                                  <w:szCs w:val="28"/>
                                </w:rPr>
                                <w:t>Nápověda</w:t>
                              </w:r>
                              <w:proofErr w:type="spellEnd"/>
                              <w:r>
                                <w:rPr>
                                  <w:b/>
                                  <w:color w:val="FF7000"/>
                                  <w:sz w:val="28"/>
                                  <w:szCs w:val="28"/>
                                </w:rPr>
                                <w:t>!</w:t>
                              </w:r>
                            </w:p>
                            <w:p w14:paraId="61584A62" w14:textId="77777777" w:rsidR="002A1612" w:rsidRDefault="002A1612" w:rsidP="001C6C01">
                              <w:pPr>
                                <w:rPr>
                                  <w:b/>
                                  <w:color w:val="FF7000"/>
                                  <w:sz w:val="28"/>
                                  <w:szCs w:val="28"/>
                                </w:rPr>
                              </w:pPr>
                            </w:p>
                          </w:txbxContent>
                        </wps:txbx>
                        <wps:bodyPr rot="0" vert="horz" wrap="square" lIns="91440" tIns="45720" rIns="91440" bIns="45720" anchor="t" anchorCtr="0">
                          <a:noAutofit/>
                        </wps:bodyPr>
                      </wps:wsp>
                    </wpg:wgp>
                  </a:graphicData>
                </a:graphic>
              </wp:anchor>
            </w:drawing>
          </mc:Choice>
          <mc:Fallback>
            <w:pict>
              <v:group w14:anchorId="5A9839DA" id="Group 442" o:spid="_x0000_s1199" style="position:absolute;margin-left:-.55pt;margin-top:29.25pt;width:450pt;height:148pt;z-index:253274112" coordsize="57150,1879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">
                <v:roundrect id="Text Box 10" o:spid="_x0000_s1200" style="position:absolute;top:6656;width:57150;height:12142;visibility:visible;mso-wrap-style:square;v-text-anchor:top" arcsize="514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" strokecolor="#5a5a5a [2109]">
                  <v:stroke joinstyle="miter"/>
                  <v:textbox inset=",5mm,,2.5mm">
                    <w:txbxContent>
                      <w:p w14:paraId="5D3A3553" w14:textId="17BA8CA4" w:rsidR="002A1612" w:rsidRPr="002A7201" w:rsidRDefault="002A1612" w:rsidP="001C6C01">
                        <w:pPr>
                          <w:tabs>
                            <w:tab w:val="left" w:pos="6946"/>
                          </w:tabs>
                          <w:rPr>
                            <w:lang w:val="cs-CZ"/>
                          </w:rPr>
                        </w:pPr>
                        <w:r w:rsidRPr="002A7201">
                          <w:rPr>
                            <w:lang w:val="cs-CZ"/>
                          </w:rPr>
                          <w:t xml:space="preserve">Čísla v bloku můžete změnit kliknutím na číslo a </w:t>
                        </w:r>
                        <w:r>
                          <w:rPr>
                            <w:lang w:val="cs-CZ"/>
                          </w:rPr>
                          <w:t>zadáním</w:t>
                        </w:r>
                        <w:r w:rsidRPr="002A7201">
                          <w:rPr>
                            <w:lang w:val="cs-CZ"/>
                          </w:rPr>
                          <w:t xml:space="preserve"> pomocí klávesnice.</w:t>
                        </w:r>
                      </w:p>
                      <w:p w14:paraId="1D1C9329" w14:textId="77777777" w:rsidR="002A1612" w:rsidRPr="002A7201" w:rsidRDefault="002A1612" w:rsidP="001C6C01">
                        <w:pPr>
                          <w:tabs>
                            <w:tab w:val="left" w:pos="6946"/>
                          </w:tabs>
                          <w:rPr>
                            <w:lang w:val="cs-CZ"/>
                          </w:rPr>
                        </w:pPr>
                        <w:r w:rsidRPr="002A7201">
                          <w:rPr>
                            <w:lang w:val="cs-CZ"/>
                          </w:rPr>
                          <w:t xml:space="preserve">Rozbalovací položku v bloku můžete změnit kliknutím na šipku dolů a výběrem požadované možnosti. </w:t>
                        </w:r>
                      </w:p>
                    </w:txbxContent>
                  </v:textbox>
                </v:roundrect>
                <v:shape id="Picture 440" o:spid="_x0000_s1201" type="#_x0000_t75" style="position:absolute;left:2084;width:8992;height:8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">
                  <v:imagedata r:id="rId100" o:title=""/>
                </v:shape>
                <v:shape id="_x0000_s1202" type="#_x0000_t202" style="position:absolute;left:10094;top:3035;width:15996;height:3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" filled="f" stroked="f">
                  <v:textbox>
                    <w:txbxContent>
                      <w:p w14:paraId="6C4655D9" w14:textId="77777777" w:rsidR="002A1612" w:rsidRDefault="002A1612" w:rsidP="001C6C01">
                        <w:pPr>
                          <w:rPr>
                            <w:b/>
                            <w:color w:val="FF7000"/>
                            <w:sz w:val="28"/>
                            <w:szCs w:val="28"/>
                          </w:rPr>
                        </w:pPr>
                        <w:proofErr w:type="spellStart"/>
                        <w:r>
                          <w:rPr>
                            <w:b/>
                            <w:color w:val="FF7000"/>
                            <w:sz w:val="28"/>
                            <w:szCs w:val="28"/>
                          </w:rPr>
                          <w:t>Nápověda</w:t>
                        </w:r>
                        <w:proofErr w:type="spellEnd"/>
                        <w:r>
                          <w:rPr>
                            <w:b/>
                            <w:color w:val="FF7000"/>
                            <w:sz w:val="28"/>
                            <w:szCs w:val="28"/>
                          </w:rPr>
                          <w:t>!</w:t>
                        </w:r>
                      </w:p>
                      <w:p w14:paraId="61584A62" w14:textId="77777777" w:rsidR="002A1612" w:rsidRDefault="002A1612" w:rsidP="001C6C01">
                        <w:pPr>
                          <w:rPr>
                            <w:b/>
                            <w:color w:val="FF7000"/>
                            <w:sz w:val="28"/>
                            <w:szCs w:val="28"/>
                          </w:rPr>
                        </w:pPr>
                      </w:p>
                    </w:txbxContent>
                  </v:textbox>
                </v:shape>
                <w10:wrap type="topAndBottom"/>
              </v:group>
            </w:pict>
          </mc:Fallback>
        </mc:AlternateContent>
      </w:r>
      <w:r>
        <w:rPr>
          <w:lang w:val="cs-CZ"/>
        </w:rPr>
        <w:t xml:space="preserve">Přejděte do aplikace </w:t>
      </w:r>
      <w:proofErr w:type="spellStart"/>
      <w:r w:rsidRPr="00854602">
        <w:rPr>
          <w:lang w:val="cs-CZ"/>
        </w:rPr>
        <w:t>EdScratch</w:t>
      </w:r>
      <w:proofErr w:type="spellEnd"/>
      <w:r w:rsidRPr="00854602">
        <w:rPr>
          <w:lang w:val="cs-CZ"/>
        </w:rPr>
        <w:t xml:space="preserve"> </w:t>
      </w:r>
      <w:r>
        <w:rPr>
          <w:lang w:val="cs-CZ"/>
        </w:rPr>
        <w:t xml:space="preserve">ve svém počítači a napište program podle obrázku. Najděte každý blok v paletě bloků a přetáhněte jej </w:t>
      </w:r>
      <w:r w:rsidR="007E7BF9">
        <w:rPr>
          <w:lang w:val="cs-CZ"/>
        </w:rPr>
        <w:t>na programovací plochu</w:t>
      </w:r>
      <w:r>
        <w:rPr>
          <w:lang w:val="cs-CZ"/>
        </w:rPr>
        <w:t xml:space="preserve">. </w:t>
      </w:r>
    </w:p>
    <w:p w14:paraId="00160D11" w14:textId="77777777" w:rsidR="001C6C01" w:rsidRPr="00854602" w:rsidRDefault="001C6C01" w:rsidP="001C6C01">
      <w:pPr>
        <w:rPr>
          <w:lang w:val="cs-CZ"/>
        </w:rPr>
      </w:pPr>
    </w:p>
    <w:p w14:paraId="68FFEF0F" w14:textId="77777777" w:rsidR="001C6C01" w:rsidRPr="00854602" w:rsidRDefault="001C6C01" w:rsidP="001C6C01">
      <w:pPr>
        <w:rPr>
          <w:lang w:val="cs-CZ"/>
        </w:rPr>
      </w:pPr>
      <w:r w:rsidRPr="002A7201">
        <w:rPr>
          <w:rFonts w:hint="eastAsia"/>
          <w:lang w:val="cs-CZ"/>
        </w:rPr>
        <w:t>Ujistěte se, že jste ve svém programu umístili všechny bloky ve správném pořadí</w:t>
      </w:r>
      <w:r w:rsidRPr="00854602">
        <w:rPr>
          <w:lang w:val="cs-CZ"/>
        </w:rPr>
        <w:t xml:space="preserve">. </w:t>
      </w:r>
    </w:p>
    <w:p w14:paraId="3D8300E5" w14:textId="77777777" w:rsidR="001C6C01" w:rsidRPr="00854602" w:rsidRDefault="001C6C01" w:rsidP="001C6C01">
      <w:pPr>
        <w:rPr>
          <w:lang w:val="cs-CZ"/>
        </w:rPr>
      </w:pPr>
      <w:r w:rsidRPr="002A7201">
        <w:rPr>
          <w:rFonts w:hint="eastAsia"/>
          <w:lang w:val="cs-CZ"/>
        </w:rPr>
        <w:t>Po napsání programu si jej stáhněte do svého robota Edison. Spusťte program a sledujte, co Edison dělá</w:t>
      </w:r>
      <w:r w:rsidRPr="00854602">
        <w:rPr>
          <w:lang w:val="cs-CZ"/>
        </w:rPr>
        <w:t xml:space="preserve">. </w:t>
      </w:r>
    </w:p>
    <w:p w14:paraId="65C62EA0" w14:textId="65BBA5DA" w:rsidR="001C6C01" w:rsidRPr="00854602" w:rsidRDefault="001C6C01" w:rsidP="001C6C01">
      <w:pPr>
        <w:rPr>
          <w:lang w:val="cs-CZ"/>
        </w:rPr>
      </w:pPr>
      <w:r>
        <w:rPr>
          <w:lang w:val="cs-CZ"/>
        </w:rPr>
        <w:t xml:space="preserve">Nyní se podívejte, co jste napsali v odpovědi v úkolu č. 1, že podle vás robot udělá. </w:t>
      </w:r>
      <w:r w:rsidRPr="002A7201">
        <w:rPr>
          <w:rFonts w:hint="eastAsia"/>
          <w:lang w:val="cs-CZ"/>
        </w:rPr>
        <w:t xml:space="preserve">Porovnejte, co Edison </w:t>
      </w:r>
      <w:r w:rsidR="001A1DD5">
        <w:rPr>
          <w:lang w:val="cs-CZ"/>
        </w:rPr>
        <w:t xml:space="preserve">při spuštění programu </w:t>
      </w:r>
      <w:r w:rsidRPr="002A7201">
        <w:rPr>
          <w:rFonts w:hint="eastAsia"/>
          <w:lang w:val="cs-CZ"/>
        </w:rPr>
        <w:t xml:space="preserve">dělá, </w:t>
      </w:r>
      <w:r>
        <w:rPr>
          <w:lang w:val="cs-CZ"/>
        </w:rPr>
        <w:t>se svou</w:t>
      </w:r>
      <w:r w:rsidRPr="002A7201">
        <w:rPr>
          <w:rFonts w:hint="eastAsia"/>
          <w:lang w:val="cs-CZ"/>
        </w:rPr>
        <w:t xml:space="preserve"> odpovědí. </w:t>
      </w:r>
      <w:r>
        <w:rPr>
          <w:lang w:val="cs-CZ"/>
        </w:rPr>
        <w:t>Dělá</w:t>
      </w:r>
      <w:r w:rsidRPr="002A7201">
        <w:rPr>
          <w:rFonts w:hint="eastAsia"/>
          <w:lang w:val="cs-CZ"/>
        </w:rPr>
        <w:t xml:space="preserve"> robot to, co jste předpověděli? Pokud ne, co </w:t>
      </w:r>
      <w:r>
        <w:rPr>
          <w:lang w:val="cs-CZ"/>
        </w:rPr>
        <w:t xml:space="preserve">je jinak? </w:t>
      </w:r>
      <w:r w:rsidRPr="002A7201">
        <w:rPr>
          <w:rFonts w:hint="eastAsia"/>
          <w:lang w:val="cs-CZ"/>
        </w:rPr>
        <w:t>Zkontrolujte svůj program a sv</w:t>
      </w:r>
      <w:r>
        <w:rPr>
          <w:lang w:val="cs-CZ"/>
        </w:rPr>
        <w:t>é odpovědi a zkuste zjistit, zda dokážete identifikovat a napravit rozdíly</w:t>
      </w:r>
      <w:r w:rsidRPr="00854602">
        <w:rPr>
          <w:lang w:val="cs-CZ"/>
        </w:rPr>
        <w:t>.</w:t>
      </w:r>
    </w:p>
    <w:p w14:paraId="7EF79D5E" w14:textId="77777777" w:rsidR="001C6C01" w:rsidRPr="00B159F4" w:rsidRDefault="001C6C01" w:rsidP="001C6C01">
      <w:pPr>
        <w:rPr>
          <w:lang w:val="cs-CZ"/>
        </w:rPr>
      </w:pPr>
    </w:p>
    <w:p w14:paraId="7C5D18E7" w14:textId="77777777" w:rsidR="001C6C01" w:rsidRPr="00B159F4" w:rsidRDefault="001C6C01" w:rsidP="001C6C01">
      <w:pPr>
        <w:pStyle w:val="Nadpis2"/>
        <w:rPr>
          <w:lang w:val="cs-CZ"/>
        </w:rPr>
      </w:pPr>
      <w:r w:rsidRPr="00B159F4">
        <w:rPr>
          <w:lang w:val="cs-CZ"/>
        </w:rPr>
        <w:t xml:space="preserve">Úkol 3: </w:t>
      </w:r>
      <w:r>
        <w:rPr>
          <w:lang w:val="cs-CZ"/>
        </w:rPr>
        <w:t xml:space="preserve">Změňte sekvenci </w:t>
      </w:r>
    </w:p>
    <w:p w14:paraId="1A915C91" w14:textId="77777777" w:rsidR="001C6C01" w:rsidRPr="00B159F4" w:rsidRDefault="001C6C01" w:rsidP="001C6C01">
      <w:pPr>
        <w:rPr>
          <w:lang w:val="cs-CZ"/>
        </w:rPr>
      </w:pPr>
      <w:r>
        <w:rPr>
          <w:lang w:val="cs-CZ"/>
        </w:rPr>
        <w:t xml:space="preserve">Zkuste změnit sekvenci svého programu. </w:t>
      </w:r>
      <w:r w:rsidRPr="00442844">
        <w:rPr>
          <w:rFonts w:hint="eastAsia"/>
          <w:lang w:val="cs-CZ"/>
        </w:rPr>
        <w:t xml:space="preserve">Změňte pořadí </w:t>
      </w:r>
      <w:r>
        <w:rPr>
          <w:lang w:val="cs-CZ"/>
        </w:rPr>
        <w:t xml:space="preserve">nejméně </w:t>
      </w:r>
      <w:r w:rsidRPr="00442844">
        <w:rPr>
          <w:rFonts w:hint="eastAsia"/>
          <w:lang w:val="cs-CZ"/>
        </w:rPr>
        <w:t xml:space="preserve">tří bloků v programu. Nepřidávejte žádné další bloky ani neměňte žádnou z možností uvnitř </w:t>
      </w:r>
      <w:proofErr w:type="gramStart"/>
      <w:r w:rsidRPr="00442844">
        <w:rPr>
          <w:rFonts w:hint="eastAsia"/>
          <w:lang w:val="cs-CZ"/>
        </w:rPr>
        <w:t>bloku - změňte</w:t>
      </w:r>
      <w:proofErr w:type="gramEnd"/>
      <w:r w:rsidRPr="00442844">
        <w:rPr>
          <w:rFonts w:hint="eastAsia"/>
          <w:lang w:val="cs-CZ"/>
        </w:rPr>
        <w:t xml:space="preserve"> pouze pořadí</w:t>
      </w:r>
      <w:r w:rsidRPr="00B159F4">
        <w:rPr>
          <w:lang w:val="cs-CZ"/>
        </w:rPr>
        <w:t xml:space="preserve">. </w:t>
      </w:r>
    </w:p>
    <w:p w14:paraId="5598E9E3" w14:textId="77777777" w:rsidR="001C6C01" w:rsidRPr="00B159F4" w:rsidRDefault="001C6C01" w:rsidP="001C6C01">
      <w:pPr>
        <w:rPr>
          <w:lang w:val="cs-CZ"/>
        </w:rPr>
      </w:pPr>
      <w:r>
        <w:rPr>
          <w:lang w:val="cs-CZ"/>
        </w:rPr>
        <w:t xml:space="preserve">Stáhněte nový program do Edisona a spusťte jej. </w:t>
      </w:r>
    </w:p>
    <w:p w14:paraId="665180AE" w14:textId="77777777" w:rsidR="001C6C01" w:rsidRPr="00B159F4" w:rsidRDefault="001C6C01" w:rsidP="001C6C01">
      <w:pPr>
        <w:pStyle w:val="Odstavecseseznamem"/>
        <w:numPr>
          <w:ilvl w:val="0"/>
          <w:numId w:val="36"/>
        </w:numPr>
        <w:rPr>
          <w:lang w:val="cs-CZ"/>
        </w:rPr>
      </w:pPr>
      <w:r w:rsidRPr="00442844">
        <w:rPr>
          <w:rFonts w:hint="eastAsia"/>
          <w:lang w:val="cs-CZ"/>
        </w:rPr>
        <w:t>Které bloky jste přesunuli, abyste změnili</w:t>
      </w:r>
      <w:r>
        <w:rPr>
          <w:lang w:val="cs-CZ"/>
        </w:rPr>
        <w:t xml:space="preserve"> sekvenci </w:t>
      </w:r>
      <w:r w:rsidRPr="00442844">
        <w:rPr>
          <w:rFonts w:hint="eastAsia"/>
          <w:lang w:val="cs-CZ"/>
        </w:rPr>
        <w:t>programu? Zapište si svůj nový program</w:t>
      </w:r>
      <w:r w:rsidRPr="00B159F4">
        <w:rPr>
          <w:lang w:val="cs-CZ"/>
        </w:rPr>
        <w:t xml:space="preserve">.  </w:t>
      </w:r>
      <w:bookmarkEnd w:id="27"/>
    </w:p>
    <w:p w14:paraId="5FC27D88" w14:textId="77777777" w:rsidR="001C6C01" w:rsidRPr="00B159F4" w:rsidRDefault="001C6C01" w:rsidP="001C6C01">
      <w:pPr>
        <w:rPr>
          <w:lang w:val="cs-CZ"/>
        </w:rPr>
      </w:pPr>
      <w:r w:rsidRPr="00B159F4">
        <w:rPr>
          <w:lang w:val="cs-CZ"/>
        </w:rPr>
        <w:t>________________________________________________________________________________</w:t>
      </w:r>
    </w:p>
    <w:p w14:paraId="4356C0F1" w14:textId="77777777" w:rsidR="001C6C01" w:rsidRPr="00B159F4" w:rsidRDefault="001C6C01" w:rsidP="001C6C01">
      <w:pPr>
        <w:rPr>
          <w:lang w:val="cs-CZ"/>
        </w:rPr>
      </w:pPr>
      <w:r w:rsidRPr="00B159F4">
        <w:rPr>
          <w:lang w:val="cs-CZ"/>
        </w:rPr>
        <w:t>________________________________________________________________________________</w:t>
      </w:r>
    </w:p>
    <w:p w14:paraId="7234C506" w14:textId="77777777" w:rsidR="001C6C01" w:rsidRPr="00B159F4" w:rsidRDefault="001C6C01" w:rsidP="001C6C01">
      <w:pPr>
        <w:rPr>
          <w:lang w:val="cs-CZ"/>
        </w:rPr>
      </w:pPr>
      <w:r w:rsidRPr="00B159F4">
        <w:rPr>
          <w:lang w:val="cs-CZ"/>
        </w:rPr>
        <w:t>________________________________________________________________________________</w:t>
      </w:r>
    </w:p>
    <w:p w14:paraId="6D777176" w14:textId="77777777" w:rsidR="001C6C01" w:rsidRPr="00B159F4" w:rsidRDefault="001C6C01" w:rsidP="001C6C01">
      <w:pPr>
        <w:rPr>
          <w:lang w:val="cs-CZ"/>
        </w:rPr>
      </w:pPr>
      <w:r w:rsidRPr="00B159F4">
        <w:rPr>
          <w:lang w:val="cs-CZ"/>
        </w:rPr>
        <w:t>________________________________________________________________________________</w:t>
      </w:r>
    </w:p>
    <w:p w14:paraId="1A48A67E" w14:textId="77777777" w:rsidR="001C6C01" w:rsidRPr="00B159F4" w:rsidRDefault="001C6C01" w:rsidP="001C6C01">
      <w:pPr>
        <w:rPr>
          <w:lang w:val="cs-CZ"/>
        </w:rPr>
      </w:pPr>
      <w:r w:rsidRPr="00B159F4">
        <w:rPr>
          <w:lang w:val="cs-CZ"/>
        </w:rPr>
        <w:t>________________________________________________________________________________</w:t>
      </w:r>
    </w:p>
    <w:p w14:paraId="7027F587" w14:textId="77777777" w:rsidR="001C6C01" w:rsidRPr="00B159F4" w:rsidRDefault="001C6C01" w:rsidP="001C6C01">
      <w:pPr>
        <w:rPr>
          <w:lang w:val="cs-CZ"/>
        </w:rPr>
      </w:pPr>
      <w:r w:rsidRPr="00B159F4">
        <w:rPr>
          <w:lang w:val="cs-CZ"/>
        </w:rPr>
        <w:br w:type="page"/>
      </w:r>
    </w:p>
    <w:p w14:paraId="4803405E" w14:textId="77777777" w:rsidR="001C6C01" w:rsidRPr="00B159F4" w:rsidRDefault="001C6C01" w:rsidP="001C6C01">
      <w:pPr>
        <w:pStyle w:val="Nadpis1"/>
        <w:rPr>
          <w:lang w:val="cs-CZ"/>
        </w:rPr>
      </w:pPr>
      <w:bookmarkStart w:id="28" w:name="_Toc19607162"/>
      <w:r w:rsidRPr="00B159F4">
        <w:rPr>
          <w:lang w:val="cs-CZ"/>
        </w:rPr>
        <w:lastRenderedPageBreak/>
        <w:t xml:space="preserve">U2-1.3 </w:t>
      </w:r>
      <w:r>
        <w:rPr>
          <w:lang w:val="cs-CZ"/>
        </w:rPr>
        <w:t>Prozkoumejte, jak Edison jezdí</w:t>
      </w:r>
      <w:bookmarkEnd w:id="28"/>
    </w:p>
    <w:p w14:paraId="3FC92799" w14:textId="77777777" w:rsidR="001C6C01" w:rsidRPr="00B159F4" w:rsidRDefault="001C6C01" w:rsidP="001C6C01">
      <w:pPr>
        <w:rPr>
          <w:lang w:val="cs-CZ"/>
        </w:rPr>
      </w:pPr>
      <w:r w:rsidRPr="00442844">
        <w:rPr>
          <w:rFonts w:hint="eastAsia"/>
          <w:lang w:val="cs-CZ"/>
        </w:rPr>
        <w:t xml:space="preserve">Jednou ze skupin </w:t>
      </w:r>
      <w:r>
        <w:rPr>
          <w:lang w:val="cs-CZ"/>
        </w:rPr>
        <w:t xml:space="preserve">programovacích </w:t>
      </w:r>
      <w:r w:rsidRPr="00442844">
        <w:rPr>
          <w:rFonts w:hint="eastAsia"/>
          <w:lang w:val="cs-CZ"/>
        </w:rPr>
        <w:t xml:space="preserve">bloků v paletě bloků </w:t>
      </w:r>
      <w:r>
        <w:rPr>
          <w:lang w:val="cs-CZ"/>
        </w:rPr>
        <w:t xml:space="preserve">v </w:t>
      </w:r>
      <w:proofErr w:type="spellStart"/>
      <w:r w:rsidRPr="00442844">
        <w:rPr>
          <w:rFonts w:hint="eastAsia"/>
          <w:lang w:val="cs-CZ"/>
        </w:rPr>
        <w:t>EdScratch</w:t>
      </w:r>
      <w:r>
        <w:rPr>
          <w:lang w:val="cs-CZ"/>
        </w:rPr>
        <w:t>i</w:t>
      </w:r>
      <w:proofErr w:type="spellEnd"/>
      <w:r w:rsidRPr="00442844">
        <w:rPr>
          <w:rFonts w:hint="eastAsia"/>
          <w:lang w:val="cs-CZ"/>
        </w:rPr>
        <w:t xml:space="preserve"> je kategorie </w:t>
      </w:r>
      <w:r w:rsidRPr="00B159F4">
        <w:rPr>
          <w:color w:val="FF7000"/>
          <w:lang w:val="cs-CZ"/>
        </w:rPr>
        <w:t>Drive</w:t>
      </w:r>
      <w:r>
        <w:rPr>
          <w:lang w:val="cs-CZ"/>
        </w:rPr>
        <w:t xml:space="preserve"> (Jízda).</w:t>
      </w:r>
      <w:r w:rsidRPr="00442844">
        <w:rPr>
          <w:rFonts w:hint="eastAsia"/>
          <w:lang w:val="cs-CZ"/>
        </w:rPr>
        <w:t xml:space="preserve"> Všechny bloky v této kategorii souvisejí s používáním Edisonových motorů. Jednou </w:t>
      </w:r>
      <w:r>
        <w:rPr>
          <w:lang w:val="cs-CZ"/>
        </w:rPr>
        <w:t xml:space="preserve">z možností je řídit </w:t>
      </w:r>
      <w:r w:rsidRPr="00442844">
        <w:rPr>
          <w:rFonts w:hint="eastAsia"/>
          <w:lang w:val="cs-CZ"/>
        </w:rPr>
        <w:t>robota jako auto</w:t>
      </w:r>
      <w:r w:rsidRPr="00B159F4">
        <w:rPr>
          <w:lang w:val="cs-CZ"/>
        </w:rPr>
        <w:t>.</w:t>
      </w:r>
    </w:p>
    <w:p w14:paraId="2300DD12" w14:textId="77777777" w:rsidR="001C6C01" w:rsidRPr="00B159F4" w:rsidRDefault="001C6C01" w:rsidP="001C6C01">
      <w:pPr>
        <w:pStyle w:val="Nadpis2"/>
        <w:rPr>
          <w:lang w:val="cs-CZ"/>
        </w:rPr>
      </w:pPr>
      <w:r>
        <w:rPr>
          <w:lang w:val="cs-CZ"/>
        </w:rPr>
        <w:t>Řidič není třeba</w:t>
      </w:r>
      <w:r w:rsidRPr="00B159F4">
        <w:rPr>
          <w:lang w:val="cs-CZ"/>
        </w:rPr>
        <w:t xml:space="preserve">! </w:t>
      </w:r>
      <w:r>
        <w:rPr>
          <w:lang w:val="cs-CZ"/>
        </w:rPr>
        <w:t xml:space="preserve">Jen programátor </w:t>
      </w:r>
    </w:p>
    <w:p w14:paraId="732DAFC3" w14:textId="77777777" w:rsidR="001C6C01" w:rsidRPr="00B159F4" w:rsidRDefault="001C6C01" w:rsidP="001C6C01">
      <w:pPr>
        <w:rPr>
          <w:lang w:val="cs-CZ"/>
        </w:rPr>
      </w:pPr>
      <w:r w:rsidRPr="00B159F4">
        <w:rPr>
          <w:noProof/>
          <w:lang w:val="cs-CZ"/>
        </w:rPr>
        <mc:AlternateContent>
          <mc:Choice Requires="wpg">
            <w:drawing>
              <wp:anchor distT="0" distB="0" distL="114300" distR="114300" simplePos="0" relativeHeight="253275136" behindDoc="0" locked="0" layoutInCell="1" allowOverlap="1" wp14:anchorId="48174F9F" wp14:editId="12E2981A">
                <wp:simplePos x="0" y="0"/>
                <wp:positionH relativeFrom="column">
                  <wp:posOffset>-65405</wp:posOffset>
                </wp:positionH>
                <wp:positionV relativeFrom="paragraph">
                  <wp:posOffset>186055</wp:posOffset>
                </wp:positionV>
                <wp:extent cx="5715000" cy="2958465"/>
                <wp:effectExtent l="0" t="0" r="19050" b="13335"/>
                <wp:wrapTopAndBottom/>
                <wp:docPr id="447" name="Group 447"/>
                <wp:cNvGraphicFramePr/>
                <a:graphic xmlns:a="http://schemas.openxmlformats.org/drawingml/2006/main">
                  <a:graphicData uri="http://schemas.microsoft.com/office/word/2010/wordprocessingGroup">
                    <wpg:wgp>
                      <wpg:cNvGrpSpPr/>
                      <wpg:grpSpPr>
                        <a:xfrm>
                          <a:off x="0" y="0"/>
                          <a:ext cx="5715000" cy="2958465"/>
                          <a:chOff x="0" y="0"/>
                          <a:chExt cx="5715000" cy="2958668"/>
                        </a:xfrm>
                      </wpg:grpSpPr>
                      <wps:wsp>
                        <wps:cNvPr id="444" name="Text Box 14"/>
                        <wps:cNvSpPr txBox="1">
                          <a:spLocks noChangeArrowheads="1"/>
                        </wps:cNvSpPr>
                        <wps:spPr bwMode="auto">
                          <a:xfrm>
                            <a:off x="0" y="665683"/>
                            <a:ext cx="5715000" cy="2292985"/>
                          </a:xfrm>
                          <a:prstGeom prst="roundRect">
                            <a:avLst>
                              <a:gd name="adj" fmla="val 3864"/>
                            </a:avLst>
                          </a:prstGeom>
                          <a:solidFill>
                            <a:srgbClr val="FFFFFF"/>
                          </a:solidFill>
                          <a:ln w="9525">
                            <a:solidFill>
                              <a:schemeClr val="tx1">
                                <a:lumMod val="65000"/>
                                <a:lumOff val="35000"/>
                              </a:schemeClr>
                            </a:solidFill>
                            <a:miter lim="800000"/>
                            <a:headEnd/>
                            <a:tailEnd/>
                          </a:ln>
                        </wps:spPr>
                        <wps:txbx>
                          <w:txbxContent>
                            <w:p w14:paraId="132A88D1" w14:textId="77777777" w:rsidR="002A1612" w:rsidRPr="00B052FE" w:rsidRDefault="002A1612" w:rsidP="001C6C01">
                              <w:pPr>
                                <w:tabs>
                                  <w:tab w:val="left" w:pos="6946"/>
                                </w:tabs>
                                <w:rPr>
                                  <w:lang w:val="cs-CZ"/>
                                </w:rPr>
                              </w:pPr>
                              <w:r w:rsidRPr="00B052FE">
                                <w:rPr>
                                  <w:b/>
                                  <w:color w:val="FF7000"/>
                                  <w:lang w:val="cs-CZ"/>
                                </w:rPr>
                                <w:t>Program</w:t>
                              </w:r>
                              <w:r>
                                <w:rPr>
                                  <w:b/>
                                  <w:color w:val="FF7000"/>
                                  <w:lang w:val="cs-CZ"/>
                                </w:rPr>
                                <w:t>y</w:t>
                              </w:r>
                              <w:r w:rsidRPr="00B052FE">
                                <w:rPr>
                                  <w:b/>
                                  <w:lang w:val="cs-CZ"/>
                                </w:rPr>
                                <w:t xml:space="preserve"> </w:t>
                              </w:r>
                              <w:r>
                                <w:rPr>
                                  <w:lang w:val="cs-CZ"/>
                                </w:rPr>
                                <w:t xml:space="preserve">jsou soubory pokynů, které vytvoříte pro svůj počítač nebo robota Edison. Obsahu programu se někdy říká </w:t>
                              </w:r>
                              <w:r>
                                <w:rPr>
                                  <w:b/>
                                  <w:color w:val="FF7000"/>
                                  <w:lang w:val="cs-CZ"/>
                                </w:rPr>
                                <w:t>kód</w:t>
                              </w:r>
                              <w:r w:rsidRPr="00B052FE">
                                <w:rPr>
                                  <w:lang w:val="cs-CZ"/>
                                </w:rPr>
                                <w:t>.</w:t>
                              </w:r>
                            </w:p>
                            <w:p w14:paraId="61CF6D06" w14:textId="14CB92B9" w:rsidR="002A1612" w:rsidRPr="00B052FE" w:rsidRDefault="002A1612" w:rsidP="001C6C01">
                              <w:pPr>
                                <w:tabs>
                                  <w:tab w:val="left" w:pos="6946"/>
                                </w:tabs>
                                <w:rPr>
                                  <w:lang w:val="cs-CZ"/>
                                </w:rPr>
                              </w:pPr>
                              <w:r>
                                <w:rPr>
                                  <w:lang w:val="cs-CZ"/>
                                </w:rPr>
                                <w:t xml:space="preserve">Lidé často používají pojmy </w:t>
                              </w:r>
                              <w:r>
                                <w:rPr>
                                  <w:b/>
                                  <w:color w:val="FF7000"/>
                                  <w:lang w:val="cs-CZ"/>
                                </w:rPr>
                                <w:t>kód</w:t>
                              </w:r>
                              <w:r w:rsidRPr="00B052FE">
                                <w:rPr>
                                  <w:lang w:val="cs-CZ"/>
                                </w:rPr>
                                <w:t xml:space="preserve"> </w:t>
                              </w:r>
                              <w:r>
                                <w:rPr>
                                  <w:lang w:val="cs-CZ"/>
                                </w:rPr>
                                <w:t>a</w:t>
                              </w:r>
                              <w:r w:rsidRPr="00B052FE">
                                <w:rPr>
                                  <w:lang w:val="cs-CZ"/>
                                </w:rPr>
                                <w:t xml:space="preserve"> </w:t>
                              </w:r>
                              <w:r w:rsidRPr="00B052FE">
                                <w:rPr>
                                  <w:b/>
                                  <w:color w:val="FF7000"/>
                                  <w:lang w:val="cs-CZ"/>
                                </w:rPr>
                                <w:t>program</w:t>
                              </w:r>
                              <w:r w:rsidRPr="00B052FE">
                                <w:rPr>
                                  <w:lang w:val="cs-CZ"/>
                                </w:rPr>
                                <w:t xml:space="preserve"> </w:t>
                              </w:r>
                              <w:r>
                                <w:rPr>
                                  <w:lang w:val="cs-CZ"/>
                                </w:rPr>
                                <w:t xml:space="preserve">zaměnitelně. Můžete např. </w:t>
                              </w:r>
                              <w:proofErr w:type="gramStart"/>
                              <w:r>
                                <w:rPr>
                                  <w:lang w:val="cs-CZ"/>
                                </w:rPr>
                                <w:t>říci</w:t>
                              </w:r>
                              <w:proofErr w:type="gramEnd"/>
                              <w:r>
                                <w:rPr>
                                  <w:lang w:val="cs-CZ"/>
                                </w:rPr>
                                <w:t xml:space="preserve">, že „napíšete </w:t>
                              </w:r>
                              <w:r w:rsidRPr="00B052FE">
                                <w:rPr>
                                  <w:lang w:val="cs-CZ"/>
                                </w:rPr>
                                <w:t xml:space="preserve">program </w:t>
                              </w:r>
                              <w:r>
                                <w:rPr>
                                  <w:lang w:val="cs-CZ"/>
                                </w:rPr>
                                <w:t>pro</w:t>
                              </w:r>
                              <w:r w:rsidRPr="00B052FE">
                                <w:rPr>
                                  <w:lang w:val="cs-CZ"/>
                                </w:rPr>
                                <w:t xml:space="preserve"> Edison</w:t>
                              </w:r>
                              <w:r>
                                <w:rPr>
                                  <w:lang w:val="cs-CZ"/>
                                </w:rPr>
                                <w:t>a“, i že „napíšete kód pro Edisona“</w:t>
                              </w:r>
                              <w:r w:rsidRPr="00B052FE">
                                <w:rPr>
                                  <w:lang w:val="cs-CZ"/>
                                </w:rPr>
                                <w:t xml:space="preserve">. </w:t>
                              </w:r>
                              <w:r>
                                <w:rPr>
                                  <w:lang w:val="cs-CZ"/>
                                </w:rPr>
                                <w:t>V obou případech to znamená „napsat příkazy, které dají Edisonovi pokyny pomocí programovacího jazyka, kterému rozumí</w:t>
                              </w:r>
                              <w:r w:rsidRPr="00B052FE">
                                <w:rPr>
                                  <w:lang w:val="cs-CZ"/>
                                </w:rPr>
                                <w:t>.</w:t>
                              </w:r>
                              <w:r>
                                <w:rPr>
                                  <w:lang w:val="cs-CZ"/>
                                </w:rPr>
                                <w:t>“</w:t>
                              </w:r>
                            </w:p>
                            <w:p w14:paraId="6D967ABC" w14:textId="77777777" w:rsidR="002A1612" w:rsidRPr="00B052FE" w:rsidRDefault="002A1612" w:rsidP="001C6C01">
                              <w:pPr>
                                <w:tabs>
                                  <w:tab w:val="left" w:pos="6946"/>
                                </w:tabs>
                                <w:rPr>
                                  <w:lang w:val="cs-CZ"/>
                                </w:rPr>
                              </w:pPr>
                              <w:r w:rsidRPr="003F3886">
                                <w:rPr>
                                  <w:rFonts w:hint="eastAsia"/>
                                  <w:lang w:val="cs-CZ"/>
                                </w:rPr>
                                <w:t xml:space="preserve">Když použijete </w:t>
                              </w:r>
                              <w:proofErr w:type="spellStart"/>
                              <w:r w:rsidRPr="003F3886">
                                <w:rPr>
                                  <w:rFonts w:hint="eastAsia"/>
                                  <w:lang w:val="cs-CZ"/>
                                </w:rPr>
                                <w:t>EdScratch</w:t>
                              </w:r>
                              <w:proofErr w:type="spellEnd"/>
                              <w:r w:rsidRPr="003F3886">
                                <w:rPr>
                                  <w:rFonts w:hint="eastAsia"/>
                                  <w:lang w:val="cs-CZ"/>
                                </w:rPr>
                                <w:t xml:space="preserve"> k vytvoření </w:t>
                              </w:r>
                              <w:r>
                                <w:rPr>
                                  <w:lang w:val="cs-CZ"/>
                                </w:rPr>
                                <w:t>souboru pokynů</w:t>
                              </w:r>
                              <w:r w:rsidRPr="003F3886">
                                <w:rPr>
                                  <w:rFonts w:hint="eastAsia"/>
                                  <w:lang w:val="cs-CZ"/>
                                </w:rPr>
                                <w:t xml:space="preserve"> pro Edison, můžete </w:t>
                              </w:r>
                              <w:proofErr w:type="gramStart"/>
                              <w:r w:rsidRPr="003F3886">
                                <w:rPr>
                                  <w:rFonts w:hint="eastAsia"/>
                                  <w:lang w:val="cs-CZ"/>
                                </w:rPr>
                                <w:t>říci</w:t>
                              </w:r>
                              <w:proofErr w:type="gramEnd"/>
                              <w:r w:rsidRPr="003F3886">
                                <w:rPr>
                                  <w:rFonts w:hint="eastAsia"/>
                                  <w:lang w:val="cs-CZ"/>
                                </w:rPr>
                                <w:t xml:space="preserve">, že </w:t>
                              </w:r>
                              <w:r w:rsidRPr="00B052FE">
                                <w:rPr>
                                  <w:b/>
                                  <w:color w:val="FF7000"/>
                                  <w:lang w:val="cs-CZ"/>
                                </w:rPr>
                                <w:t>program</w:t>
                              </w:r>
                              <w:r>
                                <w:rPr>
                                  <w:b/>
                                  <w:color w:val="FF7000"/>
                                  <w:lang w:val="cs-CZ"/>
                                </w:rPr>
                                <w:t>ujete</w:t>
                              </w:r>
                              <w:r w:rsidRPr="003F3886">
                                <w:rPr>
                                  <w:rFonts w:hint="eastAsia"/>
                                  <w:lang w:val="cs-CZ"/>
                                </w:rPr>
                                <w:t xml:space="preserve"> nebo že </w:t>
                              </w:r>
                              <w:r>
                                <w:rPr>
                                  <w:b/>
                                  <w:color w:val="FF7000"/>
                                  <w:lang w:val="cs-CZ"/>
                                </w:rPr>
                                <w:t>kódujete</w:t>
                              </w:r>
                              <w:r w:rsidRPr="003F3886">
                                <w:rPr>
                                  <w:rFonts w:hint="eastAsia"/>
                                  <w:lang w:val="cs-CZ"/>
                                </w:rPr>
                                <w:t xml:space="preserve"> nebo obojí. Což z vás dělá</w:t>
                              </w:r>
                              <w:r>
                                <w:rPr>
                                  <w:lang w:val="cs-CZ"/>
                                </w:rPr>
                                <w:t xml:space="preserve"> jak</w:t>
                              </w:r>
                              <w:r w:rsidRPr="003F3886">
                                <w:rPr>
                                  <w:rFonts w:hint="eastAsia"/>
                                  <w:lang w:val="cs-CZ"/>
                                </w:rPr>
                                <w:t xml:space="preserve"> </w:t>
                              </w:r>
                              <w:r>
                                <w:rPr>
                                  <w:b/>
                                  <w:color w:val="FF7000"/>
                                  <w:lang w:val="cs-CZ"/>
                                </w:rPr>
                                <w:t>programátora</w:t>
                              </w:r>
                              <w:r>
                                <w:rPr>
                                  <w:lang w:val="cs-CZ"/>
                                </w:rPr>
                                <w:t xml:space="preserve">, tak </w:t>
                              </w:r>
                              <w:r>
                                <w:rPr>
                                  <w:b/>
                                  <w:color w:val="FF7000"/>
                                  <w:lang w:val="cs-CZ"/>
                                </w:rPr>
                                <w:t>kodéra</w:t>
                              </w:r>
                              <w:r w:rsidRPr="003F3886">
                                <w:rPr>
                                  <w:rFonts w:hint="eastAsia"/>
                                  <w:lang w:val="cs-CZ"/>
                                </w:rPr>
                                <w:t>!</w:t>
                              </w:r>
                            </w:p>
                            <w:p w14:paraId="40EF6C4B" w14:textId="77777777" w:rsidR="002A1612" w:rsidRPr="00B052FE" w:rsidRDefault="002A1612" w:rsidP="001C6C01">
                              <w:pPr>
                                <w:rPr>
                                  <w:lang w:val="cs-CZ"/>
                                </w:rPr>
                              </w:pPr>
                            </w:p>
                          </w:txbxContent>
                        </wps:txbx>
                        <wps:bodyPr rot="0" vert="horz" wrap="square" lIns="91440" tIns="180000" rIns="91440" bIns="90000" anchor="t" anchorCtr="0">
                          <a:noAutofit/>
                        </wps:bodyPr>
                      </wps:wsp>
                      <pic:pic xmlns:pic="http://schemas.openxmlformats.org/drawingml/2006/picture">
                        <pic:nvPicPr>
                          <pic:cNvPr id="445" name="Picture 445"/>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208483" y="0"/>
                            <a:ext cx="899795" cy="899795"/>
                          </a:xfrm>
                          <a:prstGeom prst="rect">
                            <a:avLst/>
                          </a:prstGeom>
                        </pic:spPr>
                      </pic:pic>
                      <wps:wsp>
                        <wps:cNvPr id="446" name="Text Box 2"/>
                        <wps:cNvSpPr txBox="1">
                          <a:spLocks noChangeArrowheads="1"/>
                        </wps:cNvSpPr>
                        <wps:spPr bwMode="auto">
                          <a:xfrm>
                            <a:off x="1009497" y="285293"/>
                            <a:ext cx="1890652" cy="365760"/>
                          </a:xfrm>
                          <a:prstGeom prst="rect">
                            <a:avLst/>
                          </a:prstGeom>
                          <a:noFill/>
                          <a:ln w="9525">
                            <a:noFill/>
                            <a:miter lim="800000"/>
                            <a:headEnd/>
                            <a:tailEnd/>
                          </a:ln>
                        </wps:spPr>
                        <wps:txbx>
                          <w:txbxContent>
                            <w:p w14:paraId="3C1A4599" w14:textId="77777777" w:rsidR="002A1612" w:rsidRDefault="002A1612" w:rsidP="001C6C01">
                              <w:pPr>
                                <w:rPr>
                                  <w:b/>
                                  <w:color w:val="FF7000"/>
                                  <w:sz w:val="28"/>
                                  <w:szCs w:val="28"/>
                                </w:rPr>
                              </w:pPr>
                              <w:proofErr w:type="spellStart"/>
                              <w:r>
                                <w:rPr>
                                  <w:b/>
                                  <w:color w:val="FF7000"/>
                                  <w:sz w:val="28"/>
                                  <w:szCs w:val="28"/>
                                </w:rPr>
                                <w:t>Slovníček</w:t>
                              </w:r>
                              <w:proofErr w:type="spellEnd"/>
                              <w:r>
                                <w:rPr>
                                  <w:b/>
                                  <w:color w:val="FF7000"/>
                                  <w:sz w:val="28"/>
                                  <w:szCs w:val="28"/>
                                </w:rPr>
                                <w:t xml:space="preserve"> </w:t>
                              </w:r>
                              <w:proofErr w:type="spellStart"/>
                              <w:r>
                                <w:rPr>
                                  <w:b/>
                                  <w:color w:val="FF7000"/>
                                  <w:sz w:val="28"/>
                                  <w:szCs w:val="28"/>
                                </w:rPr>
                                <w:t>pojmů</w:t>
                              </w:r>
                              <w:proofErr w:type="spellEnd"/>
                            </w:p>
                            <w:p w14:paraId="56ECDBF1" w14:textId="77777777" w:rsidR="002A1612" w:rsidRDefault="002A1612" w:rsidP="001C6C01">
                              <w:pPr>
                                <w:rPr>
                                  <w:b/>
                                  <w:color w:val="FF7000"/>
                                  <w:sz w:val="28"/>
                                  <w:szCs w:val="28"/>
                                </w:rPr>
                              </w:pPr>
                            </w:p>
                          </w:txbxContent>
                        </wps:txbx>
                        <wps:bodyPr rot="0" vert="horz" wrap="square" lIns="91440" tIns="45720" rIns="91440" bIns="45720" anchor="t" anchorCtr="0">
                          <a:noAutofit/>
                        </wps:bodyPr>
                      </wps:wsp>
                    </wpg:wgp>
                  </a:graphicData>
                </a:graphic>
              </wp:anchor>
            </w:drawing>
          </mc:Choice>
          <mc:Fallback>
            <w:pict>
              <v:group w14:anchorId="48174F9F" id="Group 447" o:spid="_x0000_s1203" style="position:absolute;margin-left:-5.15pt;margin-top:14.65pt;width:450pt;height:232.95pt;z-index:253275136" coordsize="57150,2958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">
                <v:roundrect id="Text Box 14" o:spid="_x0000_s1204" style="position:absolute;top:6656;width:57150;height:22930;visibility:visible;mso-wrap-style:square;v-text-anchor:top" arcsize="253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" strokecolor="#5a5a5a [2109]">
                  <v:stroke joinstyle="miter"/>
                  <v:textbox inset=",5mm,,2.5mm">
                    <w:txbxContent>
                      <w:p w14:paraId="132A88D1" w14:textId="77777777" w:rsidR="002A1612" w:rsidRPr="00B052FE" w:rsidRDefault="002A1612" w:rsidP="001C6C01">
                        <w:pPr>
                          <w:tabs>
                            <w:tab w:val="left" w:pos="6946"/>
                          </w:tabs>
                          <w:rPr>
                            <w:lang w:val="cs-CZ"/>
                          </w:rPr>
                        </w:pPr>
                        <w:r w:rsidRPr="00B052FE">
                          <w:rPr>
                            <w:b/>
                            <w:color w:val="FF7000"/>
                            <w:lang w:val="cs-CZ"/>
                          </w:rPr>
                          <w:t>Program</w:t>
                        </w:r>
                        <w:r>
                          <w:rPr>
                            <w:b/>
                            <w:color w:val="FF7000"/>
                            <w:lang w:val="cs-CZ"/>
                          </w:rPr>
                          <w:t>y</w:t>
                        </w:r>
                        <w:r w:rsidRPr="00B052FE">
                          <w:rPr>
                            <w:b/>
                            <w:lang w:val="cs-CZ"/>
                          </w:rPr>
                          <w:t xml:space="preserve"> </w:t>
                        </w:r>
                        <w:r>
                          <w:rPr>
                            <w:lang w:val="cs-CZ"/>
                          </w:rPr>
                          <w:t xml:space="preserve">jsou soubory pokynů, které vytvoříte pro svůj počítač nebo robota Edison. Obsahu programu se někdy říká </w:t>
                        </w:r>
                        <w:r>
                          <w:rPr>
                            <w:b/>
                            <w:color w:val="FF7000"/>
                            <w:lang w:val="cs-CZ"/>
                          </w:rPr>
                          <w:t>kód</w:t>
                        </w:r>
                        <w:r w:rsidRPr="00B052FE">
                          <w:rPr>
                            <w:lang w:val="cs-CZ"/>
                          </w:rPr>
                          <w:t>.</w:t>
                        </w:r>
                      </w:p>
                      <w:p w14:paraId="61CF6D06" w14:textId="14CB92B9" w:rsidR="002A1612" w:rsidRPr="00B052FE" w:rsidRDefault="002A1612" w:rsidP="001C6C01">
                        <w:pPr>
                          <w:tabs>
                            <w:tab w:val="left" w:pos="6946"/>
                          </w:tabs>
                          <w:rPr>
                            <w:lang w:val="cs-CZ"/>
                          </w:rPr>
                        </w:pPr>
                        <w:r>
                          <w:rPr>
                            <w:lang w:val="cs-CZ"/>
                          </w:rPr>
                          <w:t xml:space="preserve">Lidé často používají pojmy </w:t>
                        </w:r>
                        <w:r>
                          <w:rPr>
                            <w:b/>
                            <w:color w:val="FF7000"/>
                            <w:lang w:val="cs-CZ"/>
                          </w:rPr>
                          <w:t>kód</w:t>
                        </w:r>
                        <w:r w:rsidRPr="00B052FE">
                          <w:rPr>
                            <w:lang w:val="cs-CZ"/>
                          </w:rPr>
                          <w:t xml:space="preserve"> </w:t>
                        </w:r>
                        <w:r>
                          <w:rPr>
                            <w:lang w:val="cs-CZ"/>
                          </w:rPr>
                          <w:t>a</w:t>
                        </w:r>
                        <w:r w:rsidRPr="00B052FE">
                          <w:rPr>
                            <w:lang w:val="cs-CZ"/>
                          </w:rPr>
                          <w:t xml:space="preserve"> </w:t>
                        </w:r>
                        <w:r w:rsidRPr="00B052FE">
                          <w:rPr>
                            <w:b/>
                            <w:color w:val="FF7000"/>
                            <w:lang w:val="cs-CZ"/>
                          </w:rPr>
                          <w:t>program</w:t>
                        </w:r>
                        <w:r w:rsidRPr="00B052FE">
                          <w:rPr>
                            <w:lang w:val="cs-CZ"/>
                          </w:rPr>
                          <w:t xml:space="preserve"> </w:t>
                        </w:r>
                        <w:r>
                          <w:rPr>
                            <w:lang w:val="cs-CZ"/>
                          </w:rPr>
                          <w:t xml:space="preserve">zaměnitelně. Můžete např. </w:t>
                        </w:r>
                        <w:proofErr w:type="gramStart"/>
                        <w:r>
                          <w:rPr>
                            <w:lang w:val="cs-CZ"/>
                          </w:rPr>
                          <w:t>říci</w:t>
                        </w:r>
                        <w:proofErr w:type="gramEnd"/>
                        <w:r>
                          <w:rPr>
                            <w:lang w:val="cs-CZ"/>
                          </w:rPr>
                          <w:t xml:space="preserve">, že „napíšete </w:t>
                        </w:r>
                        <w:r w:rsidRPr="00B052FE">
                          <w:rPr>
                            <w:lang w:val="cs-CZ"/>
                          </w:rPr>
                          <w:t xml:space="preserve">program </w:t>
                        </w:r>
                        <w:r>
                          <w:rPr>
                            <w:lang w:val="cs-CZ"/>
                          </w:rPr>
                          <w:t>pro</w:t>
                        </w:r>
                        <w:r w:rsidRPr="00B052FE">
                          <w:rPr>
                            <w:lang w:val="cs-CZ"/>
                          </w:rPr>
                          <w:t xml:space="preserve"> Edison</w:t>
                        </w:r>
                        <w:r>
                          <w:rPr>
                            <w:lang w:val="cs-CZ"/>
                          </w:rPr>
                          <w:t>a“, i že „napíšete kód pro Edisona“</w:t>
                        </w:r>
                        <w:r w:rsidRPr="00B052FE">
                          <w:rPr>
                            <w:lang w:val="cs-CZ"/>
                          </w:rPr>
                          <w:t xml:space="preserve">. </w:t>
                        </w:r>
                        <w:r>
                          <w:rPr>
                            <w:lang w:val="cs-CZ"/>
                          </w:rPr>
                          <w:t>V obou případech to znamená „napsat příkazy, které dají Edisonovi pokyny pomocí programovacího jazyka, kterému rozumí</w:t>
                        </w:r>
                        <w:r w:rsidRPr="00B052FE">
                          <w:rPr>
                            <w:lang w:val="cs-CZ"/>
                          </w:rPr>
                          <w:t>.</w:t>
                        </w:r>
                        <w:r>
                          <w:rPr>
                            <w:lang w:val="cs-CZ"/>
                          </w:rPr>
                          <w:t>“</w:t>
                        </w:r>
                      </w:p>
                      <w:p w14:paraId="6D967ABC" w14:textId="77777777" w:rsidR="002A1612" w:rsidRPr="00B052FE" w:rsidRDefault="002A1612" w:rsidP="001C6C01">
                        <w:pPr>
                          <w:tabs>
                            <w:tab w:val="left" w:pos="6946"/>
                          </w:tabs>
                          <w:rPr>
                            <w:lang w:val="cs-CZ"/>
                          </w:rPr>
                        </w:pPr>
                        <w:r w:rsidRPr="003F3886">
                          <w:rPr>
                            <w:rFonts w:hint="eastAsia"/>
                            <w:lang w:val="cs-CZ"/>
                          </w:rPr>
                          <w:t xml:space="preserve">Když použijete </w:t>
                        </w:r>
                        <w:proofErr w:type="spellStart"/>
                        <w:r w:rsidRPr="003F3886">
                          <w:rPr>
                            <w:rFonts w:hint="eastAsia"/>
                            <w:lang w:val="cs-CZ"/>
                          </w:rPr>
                          <w:t>EdScratch</w:t>
                        </w:r>
                        <w:proofErr w:type="spellEnd"/>
                        <w:r w:rsidRPr="003F3886">
                          <w:rPr>
                            <w:rFonts w:hint="eastAsia"/>
                            <w:lang w:val="cs-CZ"/>
                          </w:rPr>
                          <w:t xml:space="preserve"> k vytvoření </w:t>
                        </w:r>
                        <w:r>
                          <w:rPr>
                            <w:lang w:val="cs-CZ"/>
                          </w:rPr>
                          <w:t>souboru pokynů</w:t>
                        </w:r>
                        <w:r w:rsidRPr="003F3886">
                          <w:rPr>
                            <w:rFonts w:hint="eastAsia"/>
                            <w:lang w:val="cs-CZ"/>
                          </w:rPr>
                          <w:t xml:space="preserve"> pro Edison, můžete </w:t>
                        </w:r>
                        <w:proofErr w:type="gramStart"/>
                        <w:r w:rsidRPr="003F3886">
                          <w:rPr>
                            <w:rFonts w:hint="eastAsia"/>
                            <w:lang w:val="cs-CZ"/>
                          </w:rPr>
                          <w:t>říci</w:t>
                        </w:r>
                        <w:proofErr w:type="gramEnd"/>
                        <w:r w:rsidRPr="003F3886">
                          <w:rPr>
                            <w:rFonts w:hint="eastAsia"/>
                            <w:lang w:val="cs-CZ"/>
                          </w:rPr>
                          <w:t xml:space="preserve">, že </w:t>
                        </w:r>
                        <w:r w:rsidRPr="00B052FE">
                          <w:rPr>
                            <w:b/>
                            <w:color w:val="FF7000"/>
                            <w:lang w:val="cs-CZ"/>
                          </w:rPr>
                          <w:t>program</w:t>
                        </w:r>
                        <w:r>
                          <w:rPr>
                            <w:b/>
                            <w:color w:val="FF7000"/>
                            <w:lang w:val="cs-CZ"/>
                          </w:rPr>
                          <w:t>ujete</w:t>
                        </w:r>
                        <w:r w:rsidRPr="003F3886">
                          <w:rPr>
                            <w:rFonts w:hint="eastAsia"/>
                            <w:lang w:val="cs-CZ"/>
                          </w:rPr>
                          <w:t xml:space="preserve"> nebo že </w:t>
                        </w:r>
                        <w:r>
                          <w:rPr>
                            <w:b/>
                            <w:color w:val="FF7000"/>
                            <w:lang w:val="cs-CZ"/>
                          </w:rPr>
                          <w:t>kódujete</w:t>
                        </w:r>
                        <w:r w:rsidRPr="003F3886">
                          <w:rPr>
                            <w:rFonts w:hint="eastAsia"/>
                            <w:lang w:val="cs-CZ"/>
                          </w:rPr>
                          <w:t xml:space="preserve"> nebo obojí. Což z vás dělá</w:t>
                        </w:r>
                        <w:r>
                          <w:rPr>
                            <w:lang w:val="cs-CZ"/>
                          </w:rPr>
                          <w:t xml:space="preserve"> jak</w:t>
                        </w:r>
                        <w:r w:rsidRPr="003F3886">
                          <w:rPr>
                            <w:rFonts w:hint="eastAsia"/>
                            <w:lang w:val="cs-CZ"/>
                          </w:rPr>
                          <w:t xml:space="preserve"> </w:t>
                        </w:r>
                        <w:r>
                          <w:rPr>
                            <w:b/>
                            <w:color w:val="FF7000"/>
                            <w:lang w:val="cs-CZ"/>
                          </w:rPr>
                          <w:t>programátora</w:t>
                        </w:r>
                        <w:r>
                          <w:rPr>
                            <w:lang w:val="cs-CZ"/>
                          </w:rPr>
                          <w:t xml:space="preserve">, tak </w:t>
                        </w:r>
                        <w:r>
                          <w:rPr>
                            <w:b/>
                            <w:color w:val="FF7000"/>
                            <w:lang w:val="cs-CZ"/>
                          </w:rPr>
                          <w:t>kodéra</w:t>
                        </w:r>
                        <w:r w:rsidRPr="003F3886">
                          <w:rPr>
                            <w:rFonts w:hint="eastAsia"/>
                            <w:lang w:val="cs-CZ"/>
                          </w:rPr>
                          <w:t>!</w:t>
                        </w:r>
                      </w:p>
                      <w:p w14:paraId="40EF6C4B" w14:textId="77777777" w:rsidR="002A1612" w:rsidRPr="00B052FE" w:rsidRDefault="002A1612" w:rsidP="001C6C01">
                        <w:pPr>
                          <w:rPr>
                            <w:lang w:val="cs-CZ"/>
                          </w:rPr>
                        </w:pPr>
                      </w:p>
                    </w:txbxContent>
                  </v:textbox>
                </v:roundrect>
                <v:shape id="Picture 445" o:spid="_x0000_s1205" type="#_x0000_t75" style="position:absolute;left:2084;width:8998;height:89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">
                  <v:imagedata r:id="rId51" o:title=""/>
                </v:shape>
                <v:shape id="_x0000_s1206" type="#_x0000_t202" style="position:absolute;left:10094;top:2852;width:18907;height:3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" filled="f" stroked="f">
                  <v:textbox>
                    <w:txbxContent>
                      <w:p w14:paraId="3C1A4599" w14:textId="77777777" w:rsidR="002A1612" w:rsidRDefault="002A1612" w:rsidP="001C6C01">
                        <w:pPr>
                          <w:rPr>
                            <w:b/>
                            <w:color w:val="FF7000"/>
                            <w:sz w:val="28"/>
                            <w:szCs w:val="28"/>
                          </w:rPr>
                        </w:pPr>
                        <w:proofErr w:type="spellStart"/>
                        <w:r>
                          <w:rPr>
                            <w:b/>
                            <w:color w:val="FF7000"/>
                            <w:sz w:val="28"/>
                            <w:szCs w:val="28"/>
                          </w:rPr>
                          <w:t>Slovníček</w:t>
                        </w:r>
                        <w:proofErr w:type="spellEnd"/>
                        <w:r>
                          <w:rPr>
                            <w:b/>
                            <w:color w:val="FF7000"/>
                            <w:sz w:val="28"/>
                            <w:szCs w:val="28"/>
                          </w:rPr>
                          <w:t xml:space="preserve"> </w:t>
                        </w:r>
                        <w:proofErr w:type="spellStart"/>
                        <w:r>
                          <w:rPr>
                            <w:b/>
                            <w:color w:val="FF7000"/>
                            <w:sz w:val="28"/>
                            <w:szCs w:val="28"/>
                          </w:rPr>
                          <w:t>pojmů</w:t>
                        </w:r>
                        <w:proofErr w:type="spellEnd"/>
                      </w:p>
                      <w:p w14:paraId="56ECDBF1" w14:textId="77777777" w:rsidR="002A1612" w:rsidRDefault="002A1612" w:rsidP="001C6C01">
                        <w:pPr>
                          <w:rPr>
                            <w:b/>
                            <w:color w:val="FF7000"/>
                            <w:sz w:val="28"/>
                            <w:szCs w:val="28"/>
                          </w:rPr>
                        </w:pPr>
                      </w:p>
                    </w:txbxContent>
                  </v:textbox>
                </v:shape>
                <w10:wrap type="topAndBottom"/>
              </v:group>
            </w:pict>
          </mc:Fallback>
        </mc:AlternateContent>
      </w:r>
      <w:r>
        <w:rPr>
          <w:lang w:val="cs-CZ"/>
        </w:rPr>
        <w:t xml:space="preserve">Jak můžete s Edisonem </w:t>
      </w:r>
      <w:r w:rsidRPr="00B159F4">
        <w:rPr>
          <w:lang w:val="cs-CZ"/>
        </w:rPr>
        <w:t>‘</w:t>
      </w:r>
      <w:r>
        <w:rPr>
          <w:lang w:val="cs-CZ"/>
        </w:rPr>
        <w:t>jezdit</w:t>
      </w:r>
      <w:r w:rsidRPr="00B159F4">
        <w:rPr>
          <w:lang w:val="cs-CZ"/>
        </w:rPr>
        <w:t xml:space="preserve">’? </w:t>
      </w:r>
      <w:r>
        <w:rPr>
          <w:b/>
          <w:color w:val="FF7000"/>
          <w:lang w:val="cs-CZ"/>
        </w:rPr>
        <w:t xml:space="preserve">Naprogramováním kódu </w:t>
      </w:r>
      <w:r>
        <w:rPr>
          <w:lang w:val="cs-CZ"/>
        </w:rPr>
        <w:t>do robota</w:t>
      </w:r>
      <w:r w:rsidRPr="00B159F4">
        <w:rPr>
          <w:lang w:val="cs-CZ"/>
        </w:rPr>
        <w:t>!</w:t>
      </w:r>
      <w:r w:rsidRPr="00B159F4">
        <w:rPr>
          <w:rFonts w:ascii="Times New Roman" w:hAnsi="Times New Roman" w:cs="Times New Roman"/>
          <w:color w:val="auto"/>
          <w:sz w:val="24"/>
          <w:szCs w:val="24"/>
          <w:lang w:val="cs-CZ"/>
        </w:rPr>
        <w:t xml:space="preserve"> </w:t>
      </w:r>
    </w:p>
    <w:p w14:paraId="3ABCBCD5" w14:textId="77777777" w:rsidR="001C6C01" w:rsidRPr="00B159F4" w:rsidRDefault="001C6C01" w:rsidP="001C6C01">
      <w:pPr>
        <w:rPr>
          <w:lang w:val="cs-CZ"/>
        </w:rPr>
      </w:pPr>
    </w:p>
    <w:p w14:paraId="75A50DEB" w14:textId="77777777" w:rsidR="001C6C01" w:rsidRPr="00B159F4" w:rsidRDefault="001C6C01" w:rsidP="001C6C01">
      <w:pPr>
        <w:rPr>
          <w:lang w:val="cs-CZ"/>
        </w:rPr>
      </w:pPr>
      <w:r>
        <w:rPr>
          <w:lang w:val="cs-CZ"/>
        </w:rPr>
        <w:t xml:space="preserve">Vyzkoušejte si programování Edisona pomocí bloků pro jízdu. </w:t>
      </w:r>
    </w:p>
    <w:p w14:paraId="5813E8B4" w14:textId="77777777" w:rsidR="001C6C01" w:rsidRPr="00B159F4" w:rsidRDefault="001C6C01" w:rsidP="001C6C01">
      <w:pPr>
        <w:rPr>
          <w:lang w:val="cs-CZ"/>
        </w:rPr>
      </w:pPr>
    </w:p>
    <w:p w14:paraId="0ED336CE" w14:textId="77777777" w:rsidR="001C6C01" w:rsidRPr="00B159F4" w:rsidRDefault="001C6C01" w:rsidP="001C6C01">
      <w:pPr>
        <w:pStyle w:val="Nadpis2"/>
        <w:rPr>
          <w:lang w:val="cs-CZ"/>
        </w:rPr>
      </w:pPr>
      <w:r w:rsidRPr="00B159F4">
        <w:rPr>
          <w:lang w:val="cs-CZ"/>
        </w:rPr>
        <w:t xml:space="preserve">Úkol 1: </w:t>
      </w:r>
      <w:r>
        <w:rPr>
          <w:lang w:val="cs-CZ"/>
        </w:rPr>
        <w:t>Jízda po rovné trati</w:t>
      </w:r>
    </w:p>
    <w:p w14:paraId="57EA4883" w14:textId="2541EFC2" w:rsidR="001C6C01" w:rsidRPr="00B159F4" w:rsidRDefault="001C6C01" w:rsidP="001C6C01">
      <w:pPr>
        <w:rPr>
          <w:lang w:val="cs-CZ"/>
        </w:rPr>
      </w:pPr>
      <w:r>
        <w:rPr>
          <w:lang w:val="cs-CZ"/>
        </w:rPr>
        <w:t>V tomto</w:t>
      </w:r>
      <w:r w:rsidRPr="003F3886">
        <w:rPr>
          <w:rFonts w:hint="eastAsia"/>
          <w:lang w:val="cs-CZ"/>
        </w:rPr>
        <w:t xml:space="preserve"> úkolu</w:t>
      </w:r>
      <w:r>
        <w:rPr>
          <w:lang w:val="cs-CZ"/>
        </w:rPr>
        <w:t xml:space="preserve"> je vaším úkolem přimět </w:t>
      </w:r>
      <w:r w:rsidRPr="003F3886">
        <w:rPr>
          <w:rFonts w:hint="eastAsia"/>
          <w:lang w:val="cs-CZ"/>
        </w:rPr>
        <w:t xml:space="preserve">Edisona, aby </w:t>
      </w:r>
      <w:r>
        <w:rPr>
          <w:lang w:val="cs-CZ"/>
        </w:rPr>
        <w:t xml:space="preserve">jel po rovné trati. </w:t>
      </w:r>
      <w:r w:rsidRPr="003F3886">
        <w:rPr>
          <w:rFonts w:hint="eastAsia"/>
          <w:lang w:val="cs-CZ"/>
        </w:rPr>
        <w:t>Použijte</w:t>
      </w:r>
      <w:r>
        <w:rPr>
          <w:lang w:val="cs-CZ"/>
        </w:rPr>
        <w:t xml:space="preserve"> pracovní list </w:t>
      </w:r>
      <w:r w:rsidRPr="003F3886">
        <w:rPr>
          <w:rFonts w:hint="eastAsia"/>
          <w:lang w:val="cs-CZ"/>
        </w:rPr>
        <w:t xml:space="preserve">U2-2. </w:t>
      </w:r>
      <w:r>
        <w:rPr>
          <w:lang w:val="cs-CZ"/>
        </w:rPr>
        <w:t xml:space="preserve">Potřebujete napsat program, který Edisonovi umožní jet po trati. </w:t>
      </w:r>
      <w:r w:rsidRPr="003F3886">
        <w:rPr>
          <w:rFonts w:hint="eastAsia"/>
          <w:lang w:val="cs-CZ"/>
        </w:rPr>
        <w:t>Spusťte Edisona na</w:t>
      </w:r>
      <w:r>
        <w:rPr>
          <w:lang w:val="cs-CZ"/>
        </w:rPr>
        <w:t xml:space="preserve"> okraji a nechejte jej zastavit poté, co </w:t>
      </w:r>
      <w:proofErr w:type="gramStart"/>
      <w:r>
        <w:rPr>
          <w:lang w:val="cs-CZ"/>
        </w:rPr>
        <w:t>překročí</w:t>
      </w:r>
      <w:proofErr w:type="gramEnd"/>
      <w:r>
        <w:rPr>
          <w:lang w:val="cs-CZ"/>
        </w:rPr>
        <w:t xml:space="preserve"> </w:t>
      </w:r>
      <w:r w:rsidR="008F297D">
        <w:rPr>
          <w:lang w:val="cs-CZ"/>
        </w:rPr>
        <w:t>„</w:t>
      </w:r>
      <w:r>
        <w:rPr>
          <w:lang w:val="cs-CZ"/>
        </w:rPr>
        <w:t>cílovou</w:t>
      </w:r>
      <w:r w:rsidR="008F297D">
        <w:rPr>
          <w:lang w:val="cs-CZ"/>
        </w:rPr>
        <w:t>“</w:t>
      </w:r>
      <w:r w:rsidRPr="00B159F4">
        <w:rPr>
          <w:lang w:val="cs-CZ"/>
        </w:rPr>
        <w:t xml:space="preserve"> </w:t>
      </w:r>
      <w:r>
        <w:rPr>
          <w:lang w:val="cs-CZ"/>
        </w:rPr>
        <w:t>čáru</w:t>
      </w:r>
      <w:r w:rsidRPr="00B159F4">
        <w:rPr>
          <w:lang w:val="cs-CZ"/>
        </w:rPr>
        <w:t xml:space="preserve">. </w:t>
      </w:r>
    </w:p>
    <w:p w14:paraId="51ECB4F6" w14:textId="77777777" w:rsidR="001C6C01" w:rsidRPr="00B159F4" w:rsidRDefault="001C6C01" w:rsidP="001C6C01">
      <w:pPr>
        <w:rPr>
          <w:lang w:val="cs-CZ"/>
        </w:rPr>
      </w:pPr>
      <w:r w:rsidRPr="00B159F4">
        <w:rPr>
          <w:noProof/>
          <w:lang w:val="cs-CZ"/>
        </w:rPr>
        <mc:AlternateContent>
          <mc:Choice Requires="wpg">
            <w:drawing>
              <wp:anchor distT="0" distB="0" distL="114300" distR="114300" simplePos="0" relativeHeight="253276160" behindDoc="0" locked="0" layoutInCell="1" allowOverlap="1" wp14:anchorId="2954AAAA" wp14:editId="19F1CD8D">
                <wp:simplePos x="0" y="0"/>
                <wp:positionH relativeFrom="column">
                  <wp:posOffset>-3810</wp:posOffset>
                </wp:positionH>
                <wp:positionV relativeFrom="paragraph">
                  <wp:posOffset>698500</wp:posOffset>
                </wp:positionV>
                <wp:extent cx="5715000" cy="1864360"/>
                <wp:effectExtent l="0" t="0" r="19050" b="21590"/>
                <wp:wrapTopAndBottom/>
                <wp:docPr id="1073741921" name="Group 1073741921"/>
                <wp:cNvGraphicFramePr/>
                <a:graphic xmlns:a="http://schemas.openxmlformats.org/drawingml/2006/main">
                  <a:graphicData uri="http://schemas.microsoft.com/office/word/2010/wordprocessingGroup">
                    <wpg:wgp>
                      <wpg:cNvGrpSpPr/>
                      <wpg:grpSpPr>
                        <a:xfrm>
                          <a:off x="0" y="0"/>
                          <a:ext cx="5715000" cy="1864360"/>
                          <a:chOff x="0" y="0"/>
                          <a:chExt cx="5715000" cy="1864894"/>
                        </a:xfrm>
                      </wpg:grpSpPr>
                      <wps:wsp>
                        <wps:cNvPr id="448" name="Text Box 10"/>
                        <wps:cNvSpPr txBox="1">
                          <a:spLocks noChangeArrowheads="1"/>
                        </wps:cNvSpPr>
                        <wps:spPr bwMode="auto">
                          <a:xfrm>
                            <a:off x="0" y="672999"/>
                            <a:ext cx="5715000" cy="1191895"/>
                          </a:xfrm>
                          <a:prstGeom prst="roundRect">
                            <a:avLst>
                              <a:gd name="adj" fmla="val 7850"/>
                            </a:avLst>
                          </a:prstGeom>
                          <a:solidFill>
                            <a:srgbClr val="FFFFFF"/>
                          </a:solidFill>
                          <a:ln w="9525">
                            <a:solidFill>
                              <a:schemeClr val="tx1">
                                <a:lumMod val="65000"/>
                                <a:lumOff val="35000"/>
                              </a:schemeClr>
                            </a:solidFill>
                            <a:miter lim="800000"/>
                            <a:headEnd/>
                            <a:tailEnd/>
                          </a:ln>
                        </wps:spPr>
                        <wps:txbx>
                          <w:txbxContent>
                            <w:p w14:paraId="57BE92D4" w14:textId="60C8763B" w:rsidR="002A1612" w:rsidRPr="002A7201" w:rsidRDefault="002A1612" w:rsidP="001C6C01">
                              <w:pPr>
                                <w:tabs>
                                  <w:tab w:val="left" w:pos="6946"/>
                                </w:tabs>
                                <w:rPr>
                                  <w:lang w:val="cs-CZ"/>
                                </w:rPr>
                              </w:pPr>
                              <w:r w:rsidRPr="002A7201">
                                <w:rPr>
                                  <w:lang w:val="cs-CZ"/>
                                </w:rPr>
                                <w:t xml:space="preserve">Čísla v bloku můžete změnit kliknutím na číslo a </w:t>
                              </w:r>
                              <w:r>
                                <w:rPr>
                                  <w:lang w:val="cs-CZ"/>
                                </w:rPr>
                                <w:t>zadáním</w:t>
                              </w:r>
                              <w:r w:rsidRPr="002A7201">
                                <w:rPr>
                                  <w:lang w:val="cs-CZ"/>
                                </w:rPr>
                                <w:t xml:space="preserve"> pomocí klávesnice.</w:t>
                              </w:r>
                            </w:p>
                            <w:p w14:paraId="4513A688" w14:textId="77777777" w:rsidR="002A1612" w:rsidRPr="002A7201" w:rsidRDefault="002A1612" w:rsidP="001C6C01">
                              <w:pPr>
                                <w:tabs>
                                  <w:tab w:val="left" w:pos="6946"/>
                                </w:tabs>
                                <w:rPr>
                                  <w:lang w:val="cs-CZ"/>
                                </w:rPr>
                              </w:pPr>
                              <w:r w:rsidRPr="002A7201">
                                <w:rPr>
                                  <w:lang w:val="cs-CZ"/>
                                </w:rPr>
                                <w:t xml:space="preserve">Rozbalovací položku v bloku můžete změnit kliknutím na šipku dolů a výběrem požadované možnosti. </w:t>
                              </w:r>
                            </w:p>
                            <w:p w14:paraId="1DE88F3E" w14:textId="77777777" w:rsidR="002A1612" w:rsidRPr="00296853" w:rsidRDefault="002A1612" w:rsidP="001C6C01">
                              <w:pPr>
                                <w:tabs>
                                  <w:tab w:val="left" w:pos="6946"/>
                                </w:tabs>
                                <w:rPr>
                                  <w:lang w:val="cs-CZ"/>
                                </w:rPr>
                              </w:pPr>
                            </w:p>
                          </w:txbxContent>
                        </wps:txbx>
                        <wps:bodyPr rot="0" vert="horz" wrap="square" lIns="91440" tIns="180000" rIns="91440" bIns="90000" anchor="t" anchorCtr="0">
                          <a:noAutofit/>
                        </wps:bodyPr>
                      </wps:wsp>
                      <pic:pic xmlns:pic="http://schemas.openxmlformats.org/drawingml/2006/picture">
                        <pic:nvPicPr>
                          <pic:cNvPr id="449" name="Picture 449"/>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201168" y="0"/>
                            <a:ext cx="899160" cy="899160"/>
                          </a:xfrm>
                          <a:prstGeom prst="rect">
                            <a:avLst/>
                          </a:prstGeom>
                        </pic:spPr>
                      </pic:pic>
                      <wps:wsp>
                        <wps:cNvPr id="450" name="Text Box 2"/>
                        <wps:cNvSpPr txBox="1">
                          <a:spLocks noChangeArrowheads="1"/>
                        </wps:cNvSpPr>
                        <wps:spPr bwMode="auto">
                          <a:xfrm>
                            <a:off x="1057755" y="180716"/>
                            <a:ext cx="1599565" cy="365760"/>
                          </a:xfrm>
                          <a:prstGeom prst="rect">
                            <a:avLst/>
                          </a:prstGeom>
                          <a:noFill/>
                          <a:ln w="9525">
                            <a:noFill/>
                            <a:miter lim="800000"/>
                            <a:headEnd/>
                            <a:tailEnd/>
                          </a:ln>
                        </wps:spPr>
                        <wps:txbx>
                          <w:txbxContent>
                            <w:p w14:paraId="7DCBFD36" w14:textId="77777777" w:rsidR="002A1612" w:rsidRDefault="002A1612" w:rsidP="001C6C01">
                              <w:pPr>
                                <w:rPr>
                                  <w:b/>
                                  <w:color w:val="FF7000"/>
                                  <w:sz w:val="28"/>
                                  <w:szCs w:val="28"/>
                                </w:rPr>
                              </w:pPr>
                              <w:proofErr w:type="spellStart"/>
                              <w:r>
                                <w:rPr>
                                  <w:b/>
                                  <w:color w:val="FF7000"/>
                                  <w:sz w:val="28"/>
                                  <w:szCs w:val="28"/>
                                </w:rPr>
                                <w:t>Nezapomeňte</w:t>
                              </w:r>
                              <w:proofErr w:type="spellEnd"/>
                            </w:p>
                            <w:p w14:paraId="15BDE998" w14:textId="77777777" w:rsidR="002A1612" w:rsidRDefault="002A1612" w:rsidP="001C6C01">
                              <w:pPr>
                                <w:rPr>
                                  <w:b/>
                                  <w:color w:val="FF7000"/>
                                  <w:sz w:val="28"/>
                                  <w:szCs w:val="28"/>
                                </w:rPr>
                              </w:pPr>
                            </w:p>
                          </w:txbxContent>
                        </wps:txbx>
                        <wps:bodyPr rot="0" vert="horz" wrap="square" lIns="91440" tIns="45720" rIns="91440" bIns="45720" anchor="t" anchorCtr="0">
                          <a:noAutofit/>
                        </wps:bodyPr>
                      </wps:wsp>
                    </wpg:wgp>
                  </a:graphicData>
                </a:graphic>
              </wp:anchor>
            </w:drawing>
          </mc:Choice>
          <mc:Fallback>
            <w:pict>
              <v:group w14:anchorId="2954AAAA" id="Group 1073741921" o:spid="_x0000_s1207" style="position:absolute;margin-left:-.3pt;margin-top:55pt;width:450pt;height:146.8pt;z-index:253276160" coordsize="57150,1864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">
                <v:roundrect id="Text Box 10" o:spid="_x0000_s1208" style="position:absolute;top:6729;width:57150;height:11919;visibility:visible;mso-wrap-style:square;v-text-anchor:top" arcsize="514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" strokecolor="#5a5a5a [2109]">
                  <v:stroke joinstyle="miter"/>
                  <v:textbox inset=",5mm,,2.5mm">
                    <w:txbxContent>
                      <w:p w14:paraId="57BE92D4" w14:textId="60C8763B" w:rsidR="002A1612" w:rsidRPr="002A7201" w:rsidRDefault="002A1612" w:rsidP="001C6C01">
                        <w:pPr>
                          <w:tabs>
                            <w:tab w:val="left" w:pos="6946"/>
                          </w:tabs>
                          <w:rPr>
                            <w:lang w:val="cs-CZ"/>
                          </w:rPr>
                        </w:pPr>
                        <w:r w:rsidRPr="002A7201">
                          <w:rPr>
                            <w:lang w:val="cs-CZ"/>
                          </w:rPr>
                          <w:t xml:space="preserve">Čísla v bloku můžete změnit kliknutím na číslo a </w:t>
                        </w:r>
                        <w:r>
                          <w:rPr>
                            <w:lang w:val="cs-CZ"/>
                          </w:rPr>
                          <w:t>zadáním</w:t>
                        </w:r>
                        <w:r w:rsidRPr="002A7201">
                          <w:rPr>
                            <w:lang w:val="cs-CZ"/>
                          </w:rPr>
                          <w:t xml:space="preserve"> pomocí klávesnice.</w:t>
                        </w:r>
                      </w:p>
                      <w:p w14:paraId="4513A688" w14:textId="77777777" w:rsidR="002A1612" w:rsidRPr="002A7201" w:rsidRDefault="002A1612" w:rsidP="001C6C01">
                        <w:pPr>
                          <w:tabs>
                            <w:tab w:val="left" w:pos="6946"/>
                          </w:tabs>
                          <w:rPr>
                            <w:lang w:val="cs-CZ"/>
                          </w:rPr>
                        </w:pPr>
                        <w:r w:rsidRPr="002A7201">
                          <w:rPr>
                            <w:lang w:val="cs-CZ"/>
                          </w:rPr>
                          <w:t xml:space="preserve">Rozbalovací položku v bloku můžete změnit kliknutím na šipku dolů a výběrem požadované možnosti. </w:t>
                        </w:r>
                      </w:p>
                      <w:p w14:paraId="1DE88F3E" w14:textId="77777777" w:rsidR="002A1612" w:rsidRPr="00296853" w:rsidRDefault="002A1612" w:rsidP="001C6C01">
                        <w:pPr>
                          <w:tabs>
                            <w:tab w:val="left" w:pos="6946"/>
                          </w:tabs>
                          <w:rPr>
                            <w:lang w:val="cs-CZ"/>
                          </w:rPr>
                        </w:pPr>
                      </w:p>
                    </w:txbxContent>
                  </v:textbox>
                </v:roundrect>
                <v:shape id="Picture 449" o:spid="_x0000_s1209" type="#_x0000_t75" style="position:absolute;left:2011;width:8992;height:8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">
                  <v:imagedata r:id="rId49" o:title=""/>
                </v:shape>
                <v:shape id="_x0000_s1210" type="#_x0000_t202" style="position:absolute;left:10577;top:1807;width:15996;height:36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" filled="f" stroked="f">
                  <v:textbox>
                    <w:txbxContent>
                      <w:p w14:paraId="7DCBFD36" w14:textId="77777777" w:rsidR="002A1612" w:rsidRDefault="002A1612" w:rsidP="001C6C01">
                        <w:pPr>
                          <w:rPr>
                            <w:b/>
                            <w:color w:val="FF7000"/>
                            <w:sz w:val="28"/>
                            <w:szCs w:val="28"/>
                          </w:rPr>
                        </w:pPr>
                        <w:proofErr w:type="spellStart"/>
                        <w:r>
                          <w:rPr>
                            <w:b/>
                            <w:color w:val="FF7000"/>
                            <w:sz w:val="28"/>
                            <w:szCs w:val="28"/>
                          </w:rPr>
                          <w:t>Nezapomeňte</w:t>
                        </w:r>
                        <w:proofErr w:type="spellEnd"/>
                      </w:p>
                      <w:p w14:paraId="15BDE998" w14:textId="77777777" w:rsidR="002A1612" w:rsidRDefault="002A1612" w:rsidP="001C6C01">
                        <w:pPr>
                          <w:rPr>
                            <w:b/>
                            <w:color w:val="FF7000"/>
                            <w:sz w:val="28"/>
                            <w:szCs w:val="28"/>
                          </w:rPr>
                        </w:pPr>
                      </w:p>
                    </w:txbxContent>
                  </v:textbox>
                </v:shape>
                <w10:wrap type="topAndBottom"/>
              </v:group>
            </w:pict>
          </mc:Fallback>
        </mc:AlternateContent>
      </w:r>
      <w:r>
        <w:rPr>
          <w:lang w:val="cs-CZ"/>
        </w:rPr>
        <w:t xml:space="preserve">Přejděte do aplikace </w:t>
      </w:r>
      <w:proofErr w:type="spellStart"/>
      <w:r w:rsidRPr="00B159F4">
        <w:rPr>
          <w:lang w:val="cs-CZ"/>
        </w:rPr>
        <w:t>EdScratch</w:t>
      </w:r>
      <w:proofErr w:type="spellEnd"/>
      <w:r>
        <w:rPr>
          <w:lang w:val="cs-CZ"/>
        </w:rPr>
        <w:t xml:space="preserve"> ve svém počítači. Prohlédněte si bloky v kategorii </w:t>
      </w:r>
      <w:r w:rsidRPr="00B159F4">
        <w:rPr>
          <w:color w:val="FF7000"/>
          <w:lang w:val="cs-CZ"/>
        </w:rPr>
        <w:t>Drive</w:t>
      </w:r>
      <w:r w:rsidRPr="00B159F4">
        <w:rPr>
          <w:lang w:val="cs-CZ"/>
        </w:rPr>
        <w:t xml:space="preserve"> </w:t>
      </w:r>
      <w:r>
        <w:rPr>
          <w:lang w:val="cs-CZ"/>
        </w:rPr>
        <w:t xml:space="preserve">(Jízda). Které bloky budete potřebovat k napsání programu? Stáhněte si program do Edisona a otestujte jej na pracovním listu. Fungoval? </w:t>
      </w:r>
    </w:p>
    <w:p w14:paraId="00E72660" w14:textId="6D979E58" w:rsidR="001C6C01" w:rsidRPr="00B159F4" w:rsidRDefault="001C6C01" w:rsidP="001C6C01">
      <w:pPr>
        <w:pStyle w:val="Odstavecseseznamem"/>
        <w:numPr>
          <w:ilvl w:val="0"/>
          <w:numId w:val="9"/>
        </w:numPr>
        <w:rPr>
          <w:lang w:val="cs-CZ"/>
        </w:rPr>
      </w:pPr>
      <w:r w:rsidRPr="00B159F4">
        <w:rPr>
          <w:noProof/>
          <w:lang w:val="cs-CZ"/>
        </w:rPr>
        <w:lastRenderedPageBreak/>
        <w:drawing>
          <wp:anchor distT="0" distB="0" distL="114300" distR="114300" simplePos="0" relativeHeight="253246464" behindDoc="0" locked="0" layoutInCell="1" allowOverlap="1" wp14:anchorId="6EA336B3" wp14:editId="6C676539">
            <wp:simplePos x="0" y="0"/>
            <wp:positionH relativeFrom="column">
              <wp:posOffset>475946</wp:posOffset>
            </wp:positionH>
            <wp:positionV relativeFrom="paragraph">
              <wp:posOffset>618766</wp:posOffset>
            </wp:positionV>
            <wp:extent cx="5017770" cy="657860"/>
            <wp:effectExtent l="0" t="0" r="0" b="8890"/>
            <wp:wrapTopAndBottom/>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blank drive forwards block.png"/>
                    <pic:cNvPicPr/>
                  </pic:nvPicPr>
                  <pic:blipFill>
                    <a:blip r:embed="rId102">
                      <a:extLst>
                        <a:ext uri="{28A0092B-C50C-407E-A947-70E740481C1C}">
                          <a14:useLocalDpi xmlns:a14="http://schemas.microsoft.com/office/drawing/2010/main" val="0"/>
                        </a:ext>
                      </a:extLst>
                    </a:blip>
                    <a:stretch>
                      <a:fillRect/>
                    </a:stretch>
                  </pic:blipFill>
                  <pic:spPr>
                    <a:xfrm>
                      <a:off x="0" y="0"/>
                      <a:ext cx="5017770" cy="657860"/>
                    </a:xfrm>
                    <a:prstGeom prst="rect">
                      <a:avLst/>
                    </a:prstGeom>
                  </pic:spPr>
                </pic:pic>
              </a:graphicData>
            </a:graphic>
            <wp14:sizeRelH relativeFrom="margin">
              <wp14:pctWidth>0</wp14:pctWidth>
            </wp14:sizeRelH>
            <wp14:sizeRelV relativeFrom="margin">
              <wp14:pctHeight>0</wp14:pctHeight>
            </wp14:sizeRelV>
          </wp:anchor>
        </w:drawing>
      </w:r>
      <w:r w:rsidRPr="00296853">
        <w:rPr>
          <w:rFonts w:hint="eastAsia"/>
          <w:lang w:val="cs-CZ"/>
        </w:rPr>
        <w:t xml:space="preserve">Řešení tohoto úkolu můžete </w:t>
      </w:r>
      <w:proofErr w:type="spellStart"/>
      <w:r>
        <w:rPr>
          <w:lang w:val="cs-CZ"/>
        </w:rPr>
        <w:t>na</w:t>
      </w:r>
      <w:r w:rsidRPr="00296853">
        <w:rPr>
          <w:rFonts w:hint="eastAsia"/>
          <w:lang w:val="cs-CZ"/>
        </w:rPr>
        <w:t>kódovat</w:t>
      </w:r>
      <w:proofErr w:type="spellEnd"/>
      <w:r w:rsidRPr="00296853">
        <w:rPr>
          <w:rFonts w:hint="eastAsia"/>
          <w:lang w:val="cs-CZ"/>
        </w:rPr>
        <w:t xml:space="preserve"> pomocí </w:t>
      </w:r>
      <w:r>
        <w:rPr>
          <w:lang w:val="cs-CZ"/>
        </w:rPr>
        <w:t xml:space="preserve">jediného </w:t>
      </w:r>
      <w:r w:rsidRPr="00296853">
        <w:rPr>
          <w:rFonts w:hint="eastAsia"/>
          <w:lang w:val="cs-CZ"/>
        </w:rPr>
        <w:t>bloku! Který blok bude fungovat? Vyplňte níže uvedený blok</w:t>
      </w:r>
      <w:r w:rsidR="00AD75F8">
        <w:rPr>
          <w:lang w:val="cs-CZ"/>
        </w:rPr>
        <w:t xml:space="preserve"> podle</w:t>
      </w:r>
      <w:r w:rsidRPr="00296853">
        <w:rPr>
          <w:rFonts w:hint="eastAsia"/>
          <w:lang w:val="cs-CZ"/>
        </w:rPr>
        <w:t xml:space="preserve"> </w:t>
      </w:r>
      <w:r>
        <w:rPr>
          <w:lang w:val="cs-CZ"/>
        </w:rPr>
        <w:t xml:space="preserve">bloku, který jste použili ve svém úspěšně fungujícím programu. </w:t>
      </w:r>
    </w:p>
    <w:p w14:paraId="5C9AC006" w14:textId="77777777" w:rsidR="00AD75F8" w:rsidRDefault="00AD75F8" w:rsidP="001C6C01">
      <w:pPr>
        <w:pStyle w:val="Nadpis2"/>
        <w:rPr>
          <w:lang w:val="cs-CZ"/>
        </w:rPr>
      </w:pPr>
    </w:p>
    <w:p w14:paraId="2EE5AC33" w14:textId="0BE49E54" w:rsidR="001C6C01" w:rsidRPr="00B159F4" w:rsidRDefault="001C6C01" w:rsidP="001C6C01">
      <w:pPr>
        <w:pStyle w:val="Nadpis2"/>
        <w:rPr>
          <w:lang w:val="cs-CZ"/>
        </w:rPr>
      </w:pPr>
      <w:r w:rsidRPr="00B159F4">
        <w:rPr>
          <w:lang w:val="cs-CZ"/>
        </w:rPr>
        <w:t xml:space="preserve">Úkol 2: </w:t>
      </w:r>
      <w:r>
        <w:rPr>
          <w:lang w:val="cs-CZ"/>
        </w:rPr>
        <w:t>Jízda bludištěm</w:t>
      </w:r>
    </w:p>
    <w:p w14:paraId="3C0BE550" w14:textId="6CA29100" w:rsidR="001C6C01" w:rsidRPr="00B159F4" w:rsidRDefault="001C6C01" w:rsidP="001C6C01">
      <w:pPr>
        <w:rPr>
          <w:lang w:val="cs-CZ"/>
        </w:rPr>
      </w:pPr>
      <w:r>
        <w:rPr>
          <w:lang w:val="cs-CZ"/>
        </w:rPr>
        <w:t>V rámci tohoto úkolu</w:t>
      </w:r>
      <w:r w:rsidRPr="006618F7">
        <w:rPr>
          <w:rFonts w:hint="eastAsia"/>
          <w:lang w:val="cs-CZ"/>
        </w:rPr>
        <w:t xml:space="preserve"> musíte Edisona</w:t>
      </w:r>
      <w:r>
        <w:rPr>
          <w:lang w:val="cs-CZ"/>
        </w:rPr>
        <w:t xml:space="preserve"> naučit</w:t>
      </w:r>
      <w:r w:rsidRPr="006618F7">
        <w:rPr>
          <w:rFonts w:hint="eastAsia"/>
          <w:lang w:val="cs-CZ"/>
        </w:rPr>
        <w:t xml:space="preserve">, aby projel bludištěm. Podívejte se na bludiště na </w:t>
      </w:r>
      <w:r>
        <w:rPr>
          <w:lang w:val="cs-CZ"/>
        </w:rPr>
        <w:t>pracovním listu</w:t>
      </w:r>
      <w:r w:rsidRPr="006618F7">
        <w:rPr>
          <w:rFonts w:hint="eastAsia"/>
          <w:lang w:val="cs-CZ"/>
        </w:rPr>
        <w:t xml:space="preserve"> U2-3. Přemýšlejte o </w:t>
      </w:r>
      <w:r>
        <w:rPr>
          <w:lang w:val="cs-CZ"/>
        </w:rPr>
        <w:t xml:space="preserve">jednotlivých krocích, </w:t>
      </w:r>
      <w:r w:rsidRPr="006618F7">
        <w:rPr>
          <w:rFonts w:hint="eastAsia"/>
          <w:lang w:val="cs-CZ"/>
        </w:rPr>
        <w:t xml:space="preserve">které bude Edison muset udělat, aby projel bludištěm. Nezapomeňte </w:t>
      </w:r>
      <w:r>
        <w:rPr>
          <w:lang w:val="cs-CZ"/>
        </w:rPr>
        <w:t xml:space="preserve">vzít v úvahu </w:t>
      </w:r>
      <w:r w:rsidR="00AD75F8">
        <w:rPr>
          <w:lang w:val="cs-CZ"/>
        </w:rPr>
        <w:t xml:space="preserve">také </w:t>
      </w:r>
      <w:r>
        <w:rPr>
          <w:lang w:val="cs-CZ"/>
        </w:rPr>
        <w:t>pořadí těchto kroků</w:t>
      </w:r>
      <w:r w:rsidRPr="00B159F4">
        <w:rPr>
          <w:lang w:val="cs-CZ"/>
        </w:rPr>
        <w:t>!</w:t>
      </w:r>
    </w:p>
    <w:p w14:paraId="2F68FE2A" w14:textId="77777777" w:rsidR="001C6C01" w:rsidRPr="00B159F4" w:rsidRDefault="001C6C01" w:rsidP="001C6C01">
      <w:pPr>
        <w:pStyle w:val="Odstavecseseznamem"/>
        <w:numPr>
          <w:ilvl w:val="0"/>
          <w:numId w:val="9"/>
        </w:numPr>
        <w:rPr>
          <w:lang w:val="cs-CZ"/>
        </w:rPr>
      </w:pPr>
      <w:r w:rsidRPr="006618F7">
        <w:rPr>
          <w:rFonts w:hint="eastAsia"/>
          <w:lang w:val="cs-CZ"/>
        </w:rPr>
        <w:t xml:space="preserve">Jaké kroky podle vás bude Edison muset udělat, aby </w:t>
      </w:r>
      <w:r>
        <w:rPr>
          <w:lang w:val="cs-CZ"/>
        </w:rPr>
        <w:t>projel celým</w:t>
      </w:r>
      <w:r w:rsidRPr="006618F7">
        <w:rPr>
          <w:rFonts w:hint="eastAsia"/>
          <w:lang w:val="cs-CZ"/>
        </w:rPr>
        <w:t xml:space="preserve"> bludiště</w:t>
      </w:r>
      <w:r>
        <w:rPr>
          <w:lang w:val="cs-CZ"/>
        </w:rPr>
        <w:t>m</w:t>
      </w:r>
      <w:r w:rsidRPr="006618F7">
        <w:rPr>
          <w:rFonts w:hint="eastAsia"/>
          <w:lang w:val="cs-CZ"/>
        </w:rPr>
        <w:t xml:space="preserve">? Napište plán, jak </w:t>
      </w:r>
      <w:r>
        <w:rPr>
          <w:lang w:val="cs-CZ"/>
        </w:rPr>
        <w:t>zajistit, aby Edison projel bludištěm.</w:t>
      </w:r>
      <w:r w:rsidRPr="00B159F4">
        <w:rPr>
          <w:lang w:val="cs-CZ"/>
        </w:rPr>
        <w:t xml:space="preserve"> </w:t>
      </w:r>
    </w:p>
    <w:p w14:paraId="69EB4B66" w14:textId="77777777" w:rsidR="001C6C01" w:rsidRPr="00B159F4" w:rsidRDefault="001C6C01" w:rsidP="001C6C01">
      <w:pPr>
        <w:rPr>
          <w:lang w:val="cs-CZ"/>
        </w:rPr>
      </w:pPr>
      <w:r w:rsidRPr="00B159F4">
        <w:rPr>
          <w:lang w:val="cs-CZ"/>
        </w:rPr>
        <w:t>________________________________________________________________________________</w:t>
      </w:r>
    </w:p>
    <w:p w14:paraId="02B88676" w14:textId="77777777" w:rsidR="001C6C01" w:rsidRPr="00B159F4" w:rsidRDefault="001C6C01" w:rsidP="001C6C01">
      <w:pPr>
        <w:rPr>
          <w:lang w:val="cs-CZ"/>
        </w:rPr>
      </w:pPr>
      <w:r w:rsidRPr="00B159F4">
        <w:rPr>
          <w:lang w:val="cs-CZ"/>
        </w:rPr>
        <w:t>________________________________________________________________________________</w:t>
      </w:r>
    </w:p>
    <w:p w14:paraId="7C0B20C0" w14:textId="77777777" w:rsidR="001C6C01" w:rsidRPr="00B159F4" w:rsidRDefault="001C6C01" w:rsidP="001C6C01">
      <w:pPr>
        <w:rPr>
          <w:lang w:val="cs-CZ"/>
        </w:rPr>
      </w:pPr>
      <w:r w:rsidRPr="00B159F4">
        <w:rPr>
          <w:lang w:val="cs-CZ"/>
        </w:rPr>
        <w:t>________________________________________________________________________________</w:t>
      </w:r>
    </w:p>
    <w:p w14:paraId="51F45552" w14:textId="77777777" w:rsidR="001C6C01" w:rsidRPr="00B159F4" w:rsidRDefault="001C6C01" w:rsidP="001C6C01">
      <w:pPr>
        <w:rPr>
          <w:lang w:val="cs-CZ"/>
        </w:rPr>
      </w:pPr>
      <w:r w:rsidRPr="00B159F4">
        <w:rPr>
          <w:lang w:val="cs-CZ"/>
        </w:rPr>
        <w:t>________________________________________________________________________________</w:t>
      </w:r>
    </w:p>
    <w:p w14:paraId="257A0707" w14:textId="77777777" w:rsidR="001C6C01" w:rsidRPr="00B159F4" w:rsidRDefault="001C6C01" w:rsidP="001C6C01">
      <w:pPr>
        <w:rPr>
          <w:lang w:val="cs-CZ"/>
        </w:rPr>
      </w:pPr>
      <w:r w:rsidRPr="00B159F4">
        <w:rPr>
          <w:noProof/>
          <w:lang w:val="cs-CZ"/>
        </w:rPr>
        <mc:AlternateContent>
          <mc:Choice Requires="wpg">
            <w:drawing>
              <wp:anchor distT="0" distB="0" distL="114300" distR="114300" simplePos="0" relativeHeight="253277184" behindDoc="0" locked="0" layoutInCell="1" allowOverlap="1" wp14:anchorId="045C4A3A" wp14:editId="55A33517">
                <wp:simplePos x="0" y="0"/>
                <wp:positionH relativeFrom="column">
                  <wp:posOffset>3175</wp:posOffset>
                </wp:positionH>
                <wp:positionV relativeFrom="paragraph">
                  <wp:posOffset>544526</wp:posOffset>
                </wp:positionV>
                <wp:extent cx="5715000" cy="1411605"/>
                <wp:effectExtent l="0" t="0" r="19050" b="17145"/>
                <wp:wrapTopAndBottom/>
                <wp:docPr id="1073741923" name="Group 1073741923"/>
                <wp:cNvGraphicFramePr/>
                <a:graphic xmlns:a="http://schemas.openxmlformats.org/drawingml/2006/main">
                  <a:graphicData uri="http://schemas.microsoft.com/office/word/2010/wordprocessingGroup">
                    <wpg:wgp>
                      <wpg:cNvGrpSpPr/>
                      <wpg:grpSpPr>
                        <a:xfrm>
                          <a:off x="0" y="0"/>
                          <a:ext cx="5715000" cy="1411605"/>
                          <a:chOff x="0" y="0"/>
                          <a:chExt cx="5715000" cy="1411681"/>
                        </a:xfrm>
                      </wpg:grpSpPr>
                      <wps:wsp>
                        <wps:cNvPr id="451" name="Text Box 17"/>
                        <wps:cNvSpPr txBox="1">
                          <a:spLocks noChangeArrowheads="1"/>
                        </wps:cNvSpPr>
                        <wps:spPr bwMode="auto">
                          <a:xfrm>
                            <a:off x="0" y="683971"/>
                            <a:ext cx="5715000" cy="727710"/>
                          </a:xfrm>
                          <a:prstGeom prst="roundRect">
                            <a:avLst>
                              <a:gd name="adj" fmla="val 16380"/>
                            </a:avLst>
                          </a:prstGeom>
                          <a:solidFill>
                            <a:srgbClr val="FFFFFF"/>
                          </a:solidFill>
                          <a:ln w="9525">
                            <a:solidFill>
                              <a:schemeClr val="tx1">
                                <a:lumMod val="65000"/>
                                <a:lumOff val="35000"/>
                              </a:schemeClr>
                            </a:solidFill>
                            <a:miter lim="800000"/>
                            <a:headEnd/>
                            <a:tailEnd/>
                          </a:ln>
                        </wps:spPr>
                        <wps:txbx>
                          <w:txbxContent>
                            <w:p w14:paraId="31B73221" w14:textId="77777777" w:rsidR="002A1612" w:rsidRPr="000C1DE4" w:rsidRDefault="002A1612" w:rsidP="001C6C01">
                              <w:pPr>
                                <w:tabs>
                                  <w:tab w:val="left" w:pos="6946"/>
                                </w:tabs>
                                <w:rPr>
                                  <w:lang w:val="cs-CZ"/>
                                </w:rPr>
                              </w:pPr>
                              <w:r w:rsidRPr="000C1DE4">
                                <w:rPr>
                                  <w:lang w:val="cs-CZ"/>
                                </w:rPr>
                                <w:t xml:space="preserve">Údaje v bloku, které můžete změnit, např. čísla a volby v rozbalovacích menu, se nazývají </w:t>
                              </w:r>
                              <w:r w:rsidRPr="000C1DE4">
                                <w:rPr>
                                  <w:b/>
                                  <w:color w:val="FF7000"/>
                                  <w:lang w:val="cs-CZ"/>
                                </w:rPr>
                                <w:t>vstupní parametry</w:t>
                              </w:r>
                              <w:r w:rsidRPr="000C1DE4">
                                <w:rPr>
                                  <w:lang w:val="cs-CZ"/>
                                </w:rPr>
                                <w:t>.</w:t>
                              </w:r>
                            </w:p>
                            <w:p w14:paraId="5C0AE185" w14:textId="77777777" w:rsidR="002A1612" w:rsidRPr="000C1DE4" w:rsidRDefault="002A1612" w:rsidP="001C6C01">
                              <w:pPr>
                                <w:rPr>
                                  <w:lang w:val="cs-CZ"/>
                                </w:rPr>
                              </w:pPr>
                            </w:p>
                          </w:txbxContent>
                        </wps:txbx>
                        <wps:bodyPr rot="0" vert="horz" wrap="square" lIns="91440" tIns="180000" rIns="91440" bIns="90000" anchor="t" anchorCtr="0">
                          <a:noAutofit/>
                        </wps:bodyPr>
                      </wps:wsp>
                      <pic:pic xmlns:pic="http://schemas.openxmlformats.org/drawingml/2006/picture">
                        <pic:nvPicPr>
                          <pic:cNvPr id="452" name="Picture 452"/>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208483" y="0"/>
                            <a:ext cx="899160" cy="899160"/>
                          </a:xfrm>
                          <a:prstGeom prst="rect">
                            <a:avLst/>
                          </a:prstGeom>
                        </pic:spPr>
                      </pic:pic>
                      <wps:wsp>
                        <wps:cNvPr id="453" name="Text Box 2"/>
                        <wps:cNvSpPr txBox="1">
                          <a:spLocks noChangeArrowheads="1"/>
                        </wps:cNvSpPr>
                        <wps:spPr bwMode="auto">
                          <a:xfrm>
                            <a:off x="1009498" y="303565"/>
                            <a:ext cx="1788293" cy="365760"/>
                          </a:xfrm>
                          <a:prstGeom prst="rect">
                            <a:avLst/>
                          </a:prstGeom>
                          <a:noFill/>
                          <a:ln w="9525">
                            <a:noFill/>
                            <a:miter lim="800000"/>
                            <a:headEnd/>
                            <a:tailEnd/>
                          </a:ln>
                        </wps:spPr>
                        <wps:txbx>
                          <w:txbxContent>
                            <w:p w14:paraId="287A9ABD" w14:textId="77777777" w:rsidR="002A1612" w:rsidRDefault="002A1612" w:rsidP="001C6C01">
                              <w:pPr>
                                <w:rPr>
                                  <w:b/>
                                  <w:color w:val="FF7000"/>
                                  <w:sz w:val="28"/>
                                  <w:szCs w:val="28"/>
                                </w:rPr>
                              </w:pPr>
                              <w:proofErr w:type="spellStart"/>
                              <w:r>
                                <w:rPr>
                                  <w:b/>
                                  <w:color w:val="FF7000"/>
                                  <w:sz w:val="28"/>
                                  <w:szCs w:val="28"/>
                                </w:rPr>
                                <w:t>Slovníček</w:t>
                              </w:r>
                              <w:proofErr w:type="spellEnd"/>
                              <w:r>
                                <w:rPr>
                                  <w:b/>
                                  <w:color w:val="FF7000"/>
                                  <w:sz w:val="28"/>
                                  <w:szCs w:val="28"/>
                                </w:rPr>
                                <w:t xml:space="preserve"> </w:t>
                              </w:r>
                              <w:proofErr w:type="spellStart"/>
                              <w:r>
                                <w:rPr>
                                  <w:b/>
                                  <w:color w:val="FF7000"/>
                                  <w:sz w:val="28"/>
                                  <w:szCs w:val="28"/>
                                </w:rPr>
                                <w:t>pojmů</w:t>
                              </w:r>
                              <w:proofErr w:type="spellEnd"/>
                            </w:p>
                            <w:p w14:paraId="028EFBF6" w14:textId="77777777" w:rsidR="002A1612" w:rsidRDefault="002A1612" w:rsidP="001C6C01">
                              <w:pPr>
                                <w:rPr>
                                  <w:b/>
                                  <w:color w:val="FF7000"/>
                                  <w:sz w:val="28"/>
                                  <w:szCs w:val="28"/>
                                </w:rPr>
                              </w:pPr>
                            </w:p>
                          </w:txbxContent>
                        </wps:txbx>
                        <wps:bodyPr rot="0" vert="horz" wrap="square" lIns="91440" tIns="45720" rIns="91440" bIns="45720" anchor="t" anchorCtr="0">
                          <a:noAutofit/>
                        </wps:bodyPr>
                      </wps:wsp>
                    </wpg:wgp>
                  </a:graphicData>
                </a:graphic>
              </wp:anchor>
            </w:drawing>
          </mc:Choice>
          <mc:Fallback>
            <w:pict>
              <v:group w14:anchorId="045C4A3A" id="Group 1073741923" o:spid="_x0000_s1211" style="position:absolute;margin-left:.25pt;margin-top:42.9pt;width:450pt;height:111.15pt;z-index:253277184" coordsize="57150,1411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">
                <v:roundrect id="Text Box 17" o:spid="_x0000_s1212" style="position:absolute;top:6839;width:57150;height:7277;visibility:visible;mso-wrap-style:square;v-text-anchor:top" arcsize="1073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" strokecolor="#5a5a5a [2109]">
                  <v:stroke joinstyle="miter"/>
                  <v:textbox inset=",5mm,,2.5mm">
                    <w:txbxContent>
                      <w:p w14:paraId="31B73221" w14:textId="77777777" w:rsidR="002A1612" w:rsidRPr="000C1DE4" w:rsidRDefault="002A1612" w:rsidP="001C6C01">
                        <w:pPr>
                          <w:tabs>
                            <w:tab w:val="left" w:pos="6946"/>
                          </w:tabs>
                          <w:rPr>
                            <w:lang w:val="cs-CZ"/>
                          </w:rPr>
                        </w:pPr>
                        <w:r w:rsidRPr="000C1DE4">
                          <w:rPr>
                            <w:lang w:val="cs-CZ"/>
                          </w:rPr>
                          <w:t xml:space="preserve">Údaje v bloku, které můžete změnit, např. čísla a volby v rozbalovacích menu, se nazývají </w:t>
                        </w:r>
                        <w:r w:rsidRPr="000C1DE4">
                          <w:rPr>
                            <w:b/>
                            <w:color w:val="FF7000"/>
                            <w:lang w:val="cs-CZ"/>
                          </w:rPr>
                          <w:t>vstupní parametry</w:t>
                        </w:r>
                        <w:r w:rsidRPr="000C1DE4">
                          <w:rPr>
                            <w:lang w:val="cs-CZ"/>
                          </w:rPr>
                          <w:t>.</w:t>
                        </w:r>
                      </w:p>
                      <w:p w14:paraId="5C0AE185" w14:textId="77777777" w:rsidR="002A1612" w:rsidRPr="000C1DE4" w:rsidRDefault="002A1612" w:rsidP="001C6C01">
                        <w:pPr>
                          <w:rPr>
                            <w:lang w:val="cs-CZ"/>
                          </w:rPr>
                        </w:pPr>
                      </w:p>
                    </w:txbxContent>
                  </v:textbox>
                </v:roundrect>
                <v:shape id="Picture 452" o:spid="_x0000_s1213" type="#_x0000_t75" style="position:absolute;left:2084;width:8992;height:8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">
                  <v:imagedata r:id="rId51" o:title=""/>
                </v:shape>
                <v:shape id="_x0000_s1214" type="#_x0000_t202" style="position:absolute;left:10094;top:3035;width:17883;height:3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" filled="f" stroked="f">
                  <v:textbox>
                    <w:txbxContent>
                      <w:p w14:paraId="287A9ABD" w14:textId="77777777" w:rsidR="002A1612" w:rsidRDefault="002A1612" w:rsidP="001C6C01">
                        <w:pPr>
                          <w:rPr>
                            <w:b/>
                            <w:color w:val="FF7000"/>
                            <w:sz w:val="28"/>
                            <w:szCs w:val="28"/>
                          </w:rPr>
                        </w:pPr>
                        <w:proofErr w:type="spellStart"/>
                        <w:r>
                          <w:rPr>
                            <w:b/>
                            <w:color w:val="FF7000"/>
                            <w:sz w:val="28"/>
                            <w:szCs w:val="28"/>
                          </w:rPr>
                          <w:t>Slovníček</w:t>
                        </w:r>
                        <w:proofErr w:type="spellEnd"/>
                        <w:r>
                          <w:rPr>
                            <w:b/>
                            <w:color w:val="FF7000"/>
                            <w:sz w:val="28"/>
                            <w:szCs w:val="28"/>
                          </w:rPr>
                          <w:t xml:space="preserve"> </w:t>
                        </w:r>
                        <w:proofErr w:type="spellStart"/>
                        <w:r>
                          <w:rPr>
                            <w:b/>
                            <w:color w:val="FF7000"/>
                            <w:sz w:val="28"/>
                            <w:szCs w:val="28"/>
                          </w:rPr>
                          <w:t>pojmů</w:t>
                        </w:r>
                        <w:proofErr w:type="spellEnd"/>
                      </w:p>
                      <w:p w14:paraId="028EFBF6" w14:textId="77777777" w:rsidR="002A1612" w:rsidRDefault="002A1612" w:rsidP="001C6C01">
                        <w:pPr>
                          <w:rPr>
                            <w:b/>
                            <w:color w:val="FF7000"/>
                            <w:sz w:val="28"/>
                            <w:szCs w:val="28"/>
                          </w:rPr>
                        </w:pPr>
                      </w:p>
                    </w:txbxContent>
                  </v:textbox>
                </v:shape>
                <w10:wrap type="topAndBottom"/>
              </v:group>
            </w:pict>
          </mc:Fallback>
        </mc:AlternateContent>
      </w:r>
      <w:r>
        <w:rPr>
          <w:lang w:val="cs-CZ"/>
        </w:rPr>
        <w:t>Pomocí tohoto plánu napište v </w:t>
      </w:r>
      <w:proofErr w:type="spellStart"/>
      <w:r>
        <w:rPr>
          <w:lang w:val="cs-CZ"/>
        </w:rPr>
        <w:t>EdScratchi</w:t>
      </w:r>
      <w:proofErr w:type="spellEnd"/>
      <w:r>
        <w:rPr>
          <w:lang w:val="cs-CZ"/>
        </w:rPr>
        <w:t xml:space="preserve"> program, který umožní Edisonovi projet bludištěm. K projetí celého bludiště budete potřebovat použít několik různých bloků. Budete rovněž muset přijít na to, jaké </w:t>
      </w:r>
      <w:r>
        <w:rPr>
          <w:b/>
          <w:color w:val="FF7000"/>
          <w:lang w:val="cs-CZ"/>
        </w:rPr>
        <w:t xml:space="preserve">vstupní parametry </w:t>
      </w:r>
      <w:r>
        <w:rPr>
          <w:lang w:val="cs-CZ"/>
        </w:rPr>
        <w:t xml:space="preserve">v každém bloku použít. </w:t>
      </w:r>
    </w:p>
    <w:p w14:paraId="556C6205" w14:textId="77777777" w:rsidR="001C6C01" w:rsidRPr="00B159F4" w:rsidRDefault="001C6C01" w:rsidP="001C6C01">
      <w:pPr>
        <w:rPr>
          <w:lang w:val="cs-CZ"/>
        </w:rPr>
      </w:pPr>
    </w:p>
    <w:p w14:paraId="39F948C9" w14:textId="583A26C8" w:rsidR="001C6C01" w:rsidRPr="00B159F4" w:rsidRDefault="001C6C01" w:rsidP="001C6C01">
      <w:pPr>
        <w:rPr>
          <w:lang w:val="cs-CZ"/>
        </w:rPr>
      </w:pPr>
      <w:r w:rsidRPr="00B159F4">
        <w:rPr>
          <w:noProof/>
          <w:lang w:val="cs-CZ"/>
        </w:rPr>
        <mc:AlternateContent>
          <mc:Choice Requires="wpg">
            <w:drawing>
              <wp:anchor distT="0" distB="0" distL="114300" distR="114300" simplePos="0" relativeHeight="253278208" behindDoc="0" locked="0" layoutInCell="1" allowOverlap="1" wp14:anchorId="65724809" wp14:editId="71389715">
                <wp:simplePos x="0" y="0"/>
                <wp:positionH relativeFrom="column">
                  <wp:posOffset>-20375</wp:posOffset>
                </wp:positionH>
                <wp:positionV relativeFrom="paragraph">
                  <wp:posOffset>330034</wp:posOffset>
                </wp:positionV>
                <wp:extent cx="5715000" cy="2377441"/>
                <wp:effectExtent l="0" t="0" r="19050" b="22860"/>
                <wp:wrapNone/>
                <wp:docPr id="1049" name="Group 1049"/>
                <wp:cNvGraphicFramePr/>
                <a:graphic xmlns:a="http://schemas.openxmlformats.org/drawingml/2006/main">
                  <a:graphicData uri="http://schemas.microsoft.com/office/word/2010/wordprocessingGroup">
                    <wpg:wgp>
                      <wpg:cNvGrpSpPr/>
                      <wpg:grpSpPr>
                        <a:xfrm>
                          <a:off x="0" y="0"/>
                          <a:ext cx="5715000" cy="2377441"/>
                          <a:chOff x="0" y="0"/>
                          <a:chExt cx="5715000" cy="2378290"/>
                        </a:xfrm>
                      </wpg:grpSpPr>
                      <wps:wsp>
                        <wps:cNvPr id="454" name="Text Box 10"/>
                        <wps:cNvSpPr txBox="1">
                          <a:spLocks noChangeArrowheads="1"/>
                        </wps:cNvSpPr>
                        <wps:spPr bwMode="auto">
                          <a:xfrm>
                            <a:off x="0" y="665588"/>
                            <a:ext cx="5715000" cy="1712702"/>
                          </a:xfrm>
                          <a:prstGeom prst="roundRect">
                            <a:avLst>
                              <a:gd name="adj" fmla="val 7850"/>
                            </a:avLst>
                          </a:prstGeom>
                          <a:solidFill>
                            <a:srgbClr val="FFFFFF"/>
                          </a:solidFill>
                          <a:ln w="9525">
                            <a:solidFill>
                              <a:schemeClr val="tx1">
                                <a:lumMod val="65000"/>
                                <a:lumOff val="35000"/>
                              </a:schemeClr>
                            </a:solidFill>
                            <a:miter lim="800000"/>
                            <a:headEnd/>
                            <a:tailEnd/>
                          </a:ln>
                        </wps:spPr>
                        <wps:txbx>
                          <w:txbxContent>
                            <w:p w14:paraId="4264C1CB" w14:textId="77777777" w:rsidR="002A1612" w:rsidRPr="00100F2C" w:rsidRDefault="002A1612" w:rsidP="001C6C01">
                              <w:pPr>
                                <w:tabs>
                                  <w:tab w:val="left" w:pos="6946"/>
                                </w:tabs>
                                <w:rPr>
                                  <w:lang w:val="cs-CZ"/>
                                </w:rPr>
                              </w:pPr>
                              <w:r w:rsidRPr="00100F2C">
                                <w:rPr>
                                  <w:lang w:val="cs-CZ"/>
                                </w:rPr>
                                <w:t xml:space="preserve">Váš program možná napoprvé nebude fungovat – to nevadí! </w:t>
                              </w:r>
                              <w:r>
                                <w:rPr>
                                  <w:lang w:val="cs-CZ"/>
                                </w:rPr>
                                <w:t>Součástí psaní kódů je i experimentování a řešení problémů</w:t>
                              </w:r>
                              <w:r w:rsidRPr="00100F2C">
                                <w:rPr>
                                  <w:lang w:val="cs-CZ"/>
                                </w:rPr>
                                <w:t xml:space="preserve">. </w:t>
                              </w:r>
                              <w:r>
                                <w:rPr>
                                  <w:lang w:val="cs-CZ"/>
                                </w:rPr>
                                <w:t xml:space="preserve">Pokud váš program nefunguje, zamyslete se, jaké kroky musí Edison provést k projetí bludiště. </w:t>
                              </w:r>
                            </w:p>
                            <w:p w14:paraId="2E6B4FC8" w14:textId="056CAA07" w:rsidR="002A1612" w:rsidRPr="00100F2C" w:rsidRDefault="002A1612" w:rsidP="001C6C01">
                              <w:pPr>
                                <w:tabs>
                                  <w:tab w:val="left" w:pos="6946"/>
                                </w:tabs>
                                <w:rPr>
                                  <w:lang w:val="cs-CZ"/>
                                </w:rPr>
                              </w:pPr>
                              <w:r>
                                <w:rPr>
                                  <w:lang w:val="cs-CZ"/>
                                </w:rPr>
                                <w:t>Chybí vám v programu některé kroky? Jsou některé kroky ve špatném pořadí</w:t>
                              </w:r>
                              <w:r w:rsidRPr="00100F2C">
                                <w:rPr>
                                  <w:lang w:val="cs-CZ"/>
                                </w:rPr>
                                <w:t>?</w:t>
                              </w:r>
                            </w:p>
                            <w:p w14:paraId="65E07DA0" w14:textId="77777777" w:rsidR="002A1612" w:rsidRPr="00100F2C" w:rsidRDefault="002A1612" w:rsidP="001C6C01">
                              <w:pPr>
                                <w:tabs>
                                  <w:tab w:val="left" w:pos="6946"/>
                                </w:tabs>
                                <w:rPr>
                                  <w:lang w:val="cs-CZ"/>
                                </w:rPr>
                              </w:pPr>
                              <w:r w:rsidRPr="00625630">
                                <w:rPr>
                                  <w:rFonts w:hint="eastAsia"/>
                                  <w:lang w:val="cs-CZ"/>
                                </w:rPr>
                                <w:t xml:space="preserve">Můžete také zkusit změnit některé vstupní parametry. Někdy </w:t>
                              </w:r>
                              <w:r>
                                <w:rPr>
                                  <w:lang w:val="cs-CZ"/>
                                </w:rPr>
                                <w:t xml:space="preserve">i malá </w:t>
                              </w:r>
                              <w:r w:rsidRPr="00625630">
                                <w:rPr>
                                  <w:rFonts w:hint="eastAsia"/>
                                  <w:lang w:val="cs-CZ"/>
                                </w:rPr>
                                <w:t>změna vstupního parametru způsobí velký rozdíl</w:t>
                              </w:r>
                              <w:r w:rsidRPr="00100F2C">
                                <w:rPr>
                                  <w:lang w:val="cs-CZ"/>
                                </w:rPr>
                                <w:t xml:space="preserve">! </w:t>
                              </w:r>
                            </w:p>
                            <w:p w14:paraId="70405863" w14:textId="77777777" w:rsidR="002A1612" w:rsidRPr="00100F2C" w:rsidRDefault="002A1612" w:rsidP="001C6C01">
                              <w:pPr>
                                <w:rPr>
                                  <w:lang w:val="cs-CZ"/>
                                </w:rPr>
                              </w:pPr>
                            </w:p>
                          </w:txbxContent>
                        </wps:txbx>
                        <wps:bodyPr rot="0" vert="horz" wrap="square" lIns="91440" tIns="180000" rIns="91440" bIns="90000" anchor="t" anchorCtr="0">
                          <a:noAutofit/>
                        </wps:bodyPr>
                      </wps:wsp>
                      <wps:wsp>
                        <wps:cNvPr id="456" name="Text Box 2"/>
                        <wps:cNvSpPr txBox="1">
                          <a:spLocks noChangeArrowheads="1"/>
                        </wps:cNvSpPr>
                        <wps:spPr bwMode="auto">
                          <a:xfrm>
                            <a:off x="1009498" y="303580"/>
                            <a:ext cx="1599565" cy="365760"/>
                          </a:xfrm>
                          <a:prstGeom prst="rect">
                            <a:avLst/>
                          </a:prstGeom>
                          <a:noFill/>
                          <a:ln w="9525">
                            <a:noFill/>
                            <a:miter lim="800000"/>
                            <a:headEnd/>
                            <a:tailEnd/>
                          </a:ln>
                        </wps:spPr>
                        <wps:txbx>
                          <w:txbxContent>
                            <w:p w14:paraId="6F8BB211" w14:textId="77777777" w:rsidR="002A1612" w:rsidRDefault="002A1612" w:rsidP="001C6C01">
                              <w:pPr>
                                <w:rPr>
                                  <w:b/>
                                  <w:color w:val="FF7000"/>
                                  <w:sz w:val="28"/>
                                  <w:szCs w:val="28"/>
                                </w:rPr>
                              </w:pPr>
                              <w:proofErr w:type="spellStart"/>
                              <w:r>
                                <w:rPr>
                                  <w:b/>
                                  <w:color w:val="FF7000"/>
                                  <w:sz w:val="28"/>
                                  <w:szCs w:val="28"/>
                                </w:rPr>
                                <w:t>Nápověda</w:t>
                              </w:r>
                              <w:proofErr w:type="spellEnd"/>
                              <w:r>
                                <w:rPr>
                                  <w:b/>
                                  <w:color w:val="FF7000"/>
                                  <w:sz w:val="28"/>
                                  <w:szCs w:val="28"/>
                                </w:rPr>
                                <w:t>!</w:t>
                              </w:r>
                            </w:p>
                            <w:p w14:paraId="5D3B29CA" w14:textId="77777777" w:rsidR="002A1612" w:rsidRDefault="002A1612" w:rsidP="001C6C01">
                              <w:pPr>
                                <w:rPr>
                                  <w:b/>
                                  <w:color w:val="FF7000"/>
                                  <w:sz w:val="28"/>
                                  <w:szCs w:val="28"/>
                                </w:rPr>
                              </w:pPr>
                            </w:p>
                          </w:txbxContent>
                        </wps:txbx>
                        <wps:bodyPr rot="0" vert="horz" wrap="square" lIns="91440" tIns="45720" rIns="91440" bIns="45720" anchor="t" anchorCtr="0">
                          <a:noAutofit/>
                        </wps:bodyPr>
                      </wps:wsp>
                      <pic:pic xmlns:pic="http://schemas.openxmlformats.org/drawingml/2006/picture">
                        <pic:nvPicPr>
                          <pic:cNvPr id="455" name="Picture 455"/>
                          <pic:cNvPicPr>
                            <a:picLocks noChangeAspect="1"/>
                          </pic:cNvPicPr>
                        </pic:nvPicPr>
                        <pic:blipFill>
                          <a:blip r:embed="rId99" cstate="print">
                            <a:extLst>
                              <a:ext uri="{28A0092B-C50C-407E-A947-70E740481C1C}">
                                <a14:useLocalDpi xmlns:a14="http://schemas.microsoft.com/office/drawing/2010/main" val="0"/>
                              </a:ext>
                            </a:extLst>
                          </a:blip>
                          <a:stretch>
                            <a:fillRect/>
                          </a:stretch>
                        </pic:blipFill>
                        <pic:spPr>
                          <a:xfrm>
                            <a:off x="208483" y="0"/>
                            <a:ext cx="899160" cy="899160"/>
                          </a:xfrm>
                          <a:prstGeom prst="rect">
                            <a:avLst/>
                          </a:prstGeom>
                        </pic:spPr>
                      </pic:pic>
                    </wpg:wgp>
                  </a:graphicData>
                </a:graphic>
                <wp14:sizeRelV relativeFrom="margin">
                  <wp14:pctHeight>0</wp14:pctHeight>
                </wp14:sizeRelV>
              </wp:anchor>
            </w:drawing>
          </mc:Choice>
          <mc:Fallback>
            <w:pict>
              <v:group w14:anchorId="65724809" id="Group 1049" o:spid="_x0000_s1215" style="position:absolute;margin-left:-1.6pt;margin-top:26pt;width:450pt;height:187.2pt;z-index:253278208;mso-height-relative:margin" coordsize="57150,2378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">
                <v:roundrect id="Text Box 10" o:spid="_x0000_s1216" style="position:absolute;top:6655;width:57150;height:17127;visibility:visible;mso-wrap-style:square;v-text-anchor:top" arcsize="514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" strokecolor="#5a5a5a [2109]">
                  <v:stroke joinstyle="miter"/>
                  <v:textbox inset=",5mm,,2.5mm">
                    <w:txbxContent>
                      <w:p w14:paraId="4264C1CB" w14:textId="77777777" w:rsidR="002A1612" w:rsidRPr="00100F2C" w:rsidRDefault="002A1612" w:rsidP="001C6C01">
                        <w:pPr>
                          <w:tabs>
                            <w:tab w:val="left" w:pos="6946"/>
                          </w:tabs>
                          <w:rPr>
                            <w:lang w:val="cs-CZ"/>
                          </w:rPr>
                        </w:pPr>
                        <w:r w:rsidRPr="00100F2C">
                          <w:rPr>
                            <w:lang w:val="cs-CZ"/>
                          </w:rPr>
                          <w:t xml:space="preserve">Váš program možná napoprvé nebude fungovat – to nevadí! </w:t>
                        </w:r>
                        <w:r>
                          <w:rPr>
                            <w:lang w:val="cs-CZ"/>
                          </w:rPr>
                          <w:t>Součástí psaní kódů je i experimentování a řešení problémů</w:t>
                        </w:r>
                        <w:r w:rsidRPr="00100F2C">
                          <w:rPr>
                            <w:lang w:val="cs-CZ"/>
                          </w:rPr>
                          <w:t xml:space="preserve">. </w:t>
                        </w:r>
                        <w:r>
                          <w:rPr>
                            <w:lang w:val="cs-CZ"/>
                          </w:rPr>
                          <w:t xml:space="preserve">Pokud váš program nefunguje, zamyslete se, jaké kroky musí Edison provést k projetí bludiště. </w:t>
                        </w:r>
                      </w:p>
                      <w:p w14:paraId="2E6B4FC8" w14:textId="056CAA07" w:rsidR="002A1612" w:rsidRPr="00100F2C" w:rsidRDefault="002A1612" w:rsidP="001C6C01">
                        <w:pPr>
                          <w:tabs>
                            <w:tab w:val="left" w:pos="6946"/>
                          </w:tabs>
                          <w:rPr>
                            <w:lang w:val="cs-CZ"/>
                          </w:rPr>
                        </w:pPr>
                        <w:r>
                          <w:rPr>
                            <w:lang w:val="cs-CZ"/>
                          </w:rPr>
                          <w:t>Chybí vám v programu některé kroky? Jsou některé kroky ve špatném pořadí</w:t>
                        </w:r>
                        <w:r w:rsidRPr="00100F2C">
                          <w:rPr>
                            <w:lang w:val="cs-CZ"/>
                          </w:rPr>
                          <w:t>?</w:t>
                        </w:r>
                      </w:p>
                      <w:p w14:paraId="65E07DA0" w14:textId="77777777" w:rsidR="002A1612" w:rsidRPr="00100F2C" w:rsidRDefault="002A1612" w:rsidP="001C6C01">
                        <w:pPr>
                          <w:tabs>
                            <w:tab w:val="left" w:pos="6946"/>
                          </w:tabs>
                          <w:rPr>
                            <w:lang w:val="cs-CZ"/>
                          </w:rPr>
                        </w:pPr>
                        <w:r w:rsidRPr="00625630">
                          <w:rPr>
                            <w:rFonts w:hint="eastAsia"/>
                            <w:lang w:val="cs-CZ"/>
                          </w:rPr>
                          <w:t xml:space="preserve">Můžete také zkusit změnit některé vstupní parametry. Někdy </w:t>
                        </w:r>
                        <w:r>
                          <w:rPr>
                            <w:lang w:val="cs-CZ"/>
                          </w:rPr>
                          <w:t xml:space="preserve">i malá </w:t>
                        </w:r>
                        <w:r w:rsidRPr="00625630">
                          <w:rPr>
                            <w:rFonts w:hint="eastAsia"/>
                            <w:lang w:val="cs-CZ"/>
                          </w:rPr>
                          <w:t>změna vstupního parametru způsobí velký rozdíl</w:t>
                        </w:r>
                        <w:r w:rsidRPr="00100F2C">
                          <w:rPr>
                            <w:lang w:val="cs-CZ"/>
                          </w:rPr>
                          <w:t xml:space="preserve">! </w:t>
                        </w:r>
                      </w:p>
                      <w:p w14:paraId="70405863" w14:textId="77777777" w:rsidR="002A1612" w:rsidRPr="00100F2C" w:rsidRDefault="002A1612" w:rsidP="001C6C01">
                        <w:pPr>
                          <w:rPr>
                            <w:lang w:val="cs-CZ"/>
                          </w:rPr>
                        </w:pPr>
                      </w:p>
                    </w:txbxContent>
                  </v:textbox>
                </v:roundrect>
                <v:shape id="_x0000_s1217" type="#_x0000_t202" style="position:absolute;left:10094;top:3035;width:15996;height:3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" filled="f" stroked="f">
                  <v:textbox>
                    <w:txbxContent>
                      <w:p w14:paraId="6F8BB211" w14:textId="77777777" w:rsidR="002A1612" w:rsidRDefault="002A1612" w:rsidP="001C6C01">
                        <w:pPr>
                          <w:rPr>
                            <w:b/>
                            <w:color w:val="FF7000"/>
                            <w:sz w:val="28"/>
                            <w:szCs w:val="28"/>
                          </w:rPr>
                        </w:pPr>
                        <w:proofErr w:type="spellStart"/>
                        <w:r>
                          <w:rPr>
                            <w:b/>
                            <w:color w:val="FF7000"/>
                            <w:sz w:val="28"/>
                            <w:szCs w:val="28"/>
                          </w:rPr>
                          <w:t>Nápověda</w:t>
                        </w:r>
                        <w:proofErr w:type="spellEnd"/>
                        <w:r>
                          <w:rPr>
                            <w:b/>
                            <w:color w:val="FF7000"/>
                            <w:sz w:val="28"/>
                            <w:szCs w:val="28"/>
                          </w:rPr>
                          <w:t>!</w:t>
                        </w:r>
                      </w:p>
                      <w:p w14:paraId="5D3B29CA" w14:textId="77777777" w:rsidR="002A1612" w:rsidRDefault="002A1612" w:rsidP="001C6C01">
                        <w:pPr>
                          <w:rPr>
                            <w:b/>
                            <w:color w:val="FF7000"/>
                            <w:sz w:val="28"/>
                            <w:szCs w:val="28"/>
                          </w:rPr>
                        </w:pPr>
                      </w:p>
                    </w:txbxContent>
                  </v:textbox>
                </v:shape>
                <v:shape id="Picture 455" o:spid="_x0000_s1218" type="#_x0000_t75" style="position:absolute;left:2084;width:8992;height:8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">
                  <v:imagedata r:id="rId100" o:title=""/>
                </v:shape>
              </v:group>
            </w:pict>
          </mc:Fallback>
        </mc:AlternateContent>
      </w:r>
      <w:r w:rsidRPr="00E42B15">
        <w:rPr>
          <w:rFonts w:hint="eastAsia"/>
          <w:lang w:val="cs-CZ"/>
        </w:rPr>
        <w:t>Spusťte Edisona na obrysu bludišt</w:t>
      </w:r>
      <w:r>
        <w:rPr>
          <w:lang w:val="cs-CZ"/>
        </w:rPr>
        <w:t>ě</w:t>
      </w:r>
      <w:r w:rsidRPr="00E42B15">
        <w:rPr>
          <w:rFonts w:hint="eastAsia"/>
          <w:lang w:val="cs-CZ"/>
        </w:rPr>
        <w:t xml:space="preserve"> a nech</w:t>
      </w:r>
      <w:r>
        <w:rPr>
          <w:lang w:val="cs-CZ"/>
        </w:rPr>
        <w:t xml:space="preserve">ejte jej zastavit </w:t>
      </w:r>
      <w:r w:rsidRPr="00E42B15">
        <w:rPr>
          <w:rFonts w:hint="eastAsia"/>
          <w:lang w:val="cs-CZ"/>
        </w:rPr>
        <w:t xml:space="preserve">poté, co </w:t>
      </w:r>
      <w:proofErr w:type="gramStart"/>
      <w:r w:rsidRPr="00E42B15">
        <w:rPr>
          <w:rFonts w:hint="eastAsia"/>
          <w:lang w:val="cs-CZ"/>
        </w:rPr>
        <w:t>překročí</w:t>
      </w:r>
      <w:proofErr w:type="gramEnd"/>
      <w:r w:rsidRPr="00E42B15">
        <w:rPr>
          <w:rFonts w:hint="eastAsia"/>
          <w:lang w:val="cs-CZ"/>
        </w:rPr>
        <w:t xml:space="preserve"> </w:t>
      </w:r>
      <w:r w:rsidR="00AD75F8">
        <w:rPr>
          <w:lang w:val="cs-CZ"/>
        </w:rPr>
        <w:t>„</w:t>
      </w:r>
      <w:r>
        <w:rPr>
          <w:lang w:val="cs-CZ"/>
        </w:rPr>
        <w:t>cílovou</w:t>
      </w:r>
      <w:r w:rsidR="00AD75F8">
        <w:rPr>
          <w:lang w:val="cs-CZ"/>
        </w:rPr>
        <w:t>“</w:t>
      </w:r>
      <w:r w:rsidRPr="00E42B15">
        <w:rPr>
          <w:rFonts w:hint="eastAsia"/>
          <w:lang w:val="cs-CZ"/>
        </w:rPr>
        <w:t xml:space="preserve"> čáru. Ujistěte se, že Edison zůstane </w:t>
      </w:r>
      <w:r>
        <w:rPr>
          <w:lang w:val="cs-CZ"/>
        </w:rPr>
        <w:t>v celém bludišti mezi čarami – bez podvádění</w:t>
      </w:r>
      <w:r w:rsidRPr="00B159F4">
        <w:rPr>
          <w:lang w:val="cs-CZ"/>
        </w:rPr>
        <w:t>!</w:t>
      </w:r>
      <w:r w:rsidRPr="00B159F4">
        <w:rPr>
          <w:rFonts w:ascii="Times New Roman" w:hAnsi="Times New Roman" w:cs="Times New Roman"/>
          <w:color w:val="auto"/>
          <w:sz w:val="24"/>
          <w:szCs w:val="24"/>
          <w:lang w:val="cs-CZ"/>
        </w:rPr>
        <w:t xml:space="preserve"> </w:t>
      </w:r>
    </w:p>
    <w:p w14:paraId="2B6A213C" w14:textId="77777777" w:rsidR="001C6C01" w:rsidRPr="00B159F4" w:rsidRDefault="001C6C01" w:rsidP="001C6C01">
      <w:pPr>
        <w:rPr>
          <w:rFonts w:asciiTheme="majorHAnsi" w:eastAsiaTheme="majorEastAsia" w:hAnsiTheme="majorHAnsi" w:cstheme="majorBidi"/>
          <w:color w:val="FF7000"/>
          <w:sz w:val="32"/>
          <w:szCs w:val="32"/>
          <w:lang w:val="cs-CZ"/>
        </w:rPr>
      </w:pPr>
      <w:r w:rsidRPr="00B159F4">
        <w:rPr>
          <w:lang w:val="cs-CZ"/>
        </w:rPr>
        <w:br w:type="page"/>
      </w:r>
    </w:p>
    <w:p w14:paraId="2189C8F3" w14:textId="77777777" w:rsidR="001C6C01" w:rsidRPr="00B159F4" w:rsidRDefault="001C6C01" w:rsidP="001C6C01">
      <w:pPr>
        <w:pStyle w:val="Nadpis1"/>
        <w:rPr>
          <w:lang w:val="cs-CZ"/>
        </w:rPr>
      </w:pPr>
      <w:bookmarkStart w:id="29" w:name="_Toc19607163"/>
      <w:r w:rsidRPr="00B159F4">
        <w:rPr>
          <w:lang w:val="cs-CZ"/>
        </w:rPr>
        <w:lastRenderedPageBreak/>
        <w:t>U2-1.</w:t>
      </w:r>
      <w:proofErr w:type="gramStart"/>
      <w:r w:rsidRPr="00B159F4">
        <w:rPr>
          <w:lang w:val="cs-CZ"/>
        </w:rPr>
        <w:t>3a</w:t>
      </w:r>
      <w:proofErr w:type="gramEnd"/>
      <w:r w:rsidRPr="00B159F4">
        <w:rPr>
          <w:lang w:val="cs-CZ"/>
        </w:rPr>
        <w:t xml:space="preserve"> </w:t>
      </w:r>
      <w:r>
        <w:rPr>
          <w:lang w:val="cs-CZ"/>
        </w:rPr>
        <w:t>Další výzva: Šílenství v bludišti</w:t>
      </w:r>
      <w:bookmarkEnd w:id="29"/>
    </w:p>
    <w:p w14:paraId="3DEED710" w14:textId="7876800B" w:rsidR="001C6C01" w:rsidRPr="00B159F4" w:rsidRDefault="001C6C01" w:rsidP="001C6C01">
      <w:pPr>
        <w:rPr>
          <w:lang w:val="cs-CZ"/>
        </w:rPr>
      </w:pPr>
      <w:r>
        <w:rPr>
          <w:lang w:val="cs-CZ"/>
        </w:rPr>
        <w:t>Přiměli js</w:t>
      </w:r>
      <w:r w:rsidRPr="00744B29">
        <w:rPr>
          <w:rFonts w:hint="eastAsia"/>
          <w:lang w:val="cs-CZ"/>
        </w:rPr>
        <w:t xml:space="preserve">te Edisona, aby úspěšně </w:t>
      </w:r>
      <w:r>
        <w:rPr>
          <w:lang w:val="cs-CZ"/>
        </w:rPr>
        <w:t xml:space="preserve">projel </w:t>
      </w:r>
      <w:r w:rsidRPr="00744B29">
        <w:rPr>
          <w:rFonts w:hint="eastAsia"/>
          <w:lang w:val="cs-CZ"/>
        </w:rPr>
        <w:t xml:space="preserve">bludiště na </w:t>
      </w:r>
      <w:r>
        <w:rPr>
          <w:lang w:val="cs-CZ"/>
        </w:rPr>
        <w:t xml:space="preserve">pracovním </w:t>
      </w:r>
      <w:r w:rsidRPr="00744B29">
        <w:rPr>
          <w:rFonts w:hint="eastAsia"/>
          <w:lang w:val="cs-CZ"/>
        </w:rPr>
        <w:t xml:space="preserve">listu U2-3? </w:t>
      </w:r>
      <w:r w:rsidR="002F2B27">
        <w:rPr>
          <w:lang w:val="cs-CZ"/>
        </w:rPr>
        <w:t>Zkuste</w:t>
      </w:r>
      <w:r w:rsidR="002F2B27" w:rsidRPr="00744B29">
        <w:rPr>
          <w:rFonts w:hint="eastAsia"/>
          <w:lang w:val="cs-CZ"/>
        </w:rPr>
        <w:t xml:space="preserve"> </w:t>
      </w:r>
      <w:r w:rsidR="002F2B27">
        <w:rPr>
          <w:lang w:val="cs-CZ"/>
        </w:rPr>
        <w:t xml:space="preserve">i </w:t>
      </w:r>
      <w:r w:rsidRPr="00744B29">
        <w:rPr>
          <w:rFonts w:hint="eastAsia"/>
          <w:lang w:val="cs-CZ"/>
        </w:rPr>
        <w:t xml:space="preserve">další bludiště! Nezapomeňte, že Edison </w:t>
      </w:r>
      <w:r>
        <w:rPr>
          <w:lang w:val="cs-CZ"/>
        </w:rPr>
        <w:t>musí zůstat mezi čarami po celou cestu bludištěm</w:t>
      </w:r>
      <w:r w:rsidR="00727259">
        <w:rPr>
          <w:lang w:val="cs-CZ"/>
        </w:rPr>
        <w:t xml:space="preserve"> </w:t>
      </w:r>
      <w:proofErr w:type="gramStart"/>
      <w:r w:rsidR="00727259" w:rsidRPr="00100F2C">
        <w:rPr>
          <w:lang w:val="cs-CZ"/>
        </w:rPr>
        <w:t>–</w:t>
      </w:r>
      <w:r w:rsidR="00727259">
        <w:rPr>
          <w:lang w:val="cs-CZ"/>
        </w:rPr>
        <w:t xml:space="preserve"> </w:t>
      </w:r>
      <w:r w:rsidRPr="00744B29">
        <w:rPr>
          <w:rFonts w:hint="eastAsia"/>
          <w:lang w:val="cs-CZ"/>
        </w:rPr>
        <w:t xml:space="preserve"> žádné</w:t>
      </w:r>
      <w:proofErr w:type="gramEnd"/>
      <w:r w:rsidRPr="00744B29">
        <w:rPr>
          <w:rFonts w:hint="eastAsia"/>
          <w:lang w:val="cs-CZ"/>
        </w:rPr>
        <w:t xml:space="preserve"> podvádění</w:t>
      </w:r>
      <w:r w:rsidRPr="00B159F4">
        <w:rPr>
          <w:lang w:val="cs-CZ"/>
        </w:rPr>
        <w:t>!</w:t>
      </w:r>
    </w:p>
    <w:p w14:paraId="0EBD50EA" w14:textId="77777777" w:rsidR="001C6C01" w:rsidRPr="00B159F4" w:rsidRDefault="001C6C01" w:rsidP="001C6C01">
      <w:pPr>
        <w:pStyle w:val="Nadpis2"/>
        <w:rPr>
          <w:lang w:val="cs-CZ"/>
        </w:rPr>
      </w:pPr>
    </w:p>
    <w:p w14:paraId="0FD5DB28" w14:textId="77777777" w:rsidR="001C6C01" w:rsidRPr="00B159F4" w:rsidRDefault="001C6C01" w:rsidP="001C6C01">
      <w:pPr>
        <w:pStyle w:val="Nadpis2"/>
        <w:rPr>
          <w:lang w:val="cs-CZ"/>
        </w:rPr>
      </w:pPr>
      <w:r>
        <w:rPr>
          <w:lang w:val="cs-CZ"/>
        </w:rPr>
        <w:t xml:space="preserve">Zrcadlová trasa </w:t>
      </w:r>
    </w:p>
    <w:p w14:paraId="1A453F36" w14:textId="2D3C2836" w:rsidR="001C6C01" w:rsidRPr="00B159F4" w:rsidRDefault="001C6C01" w:rsidP="001C6C01">
      <w:pPr>
        <w:rPr>
          <w:lang w:val="cs-CZ"/>
        </w:rPr>
      </w:pPr>
      <w:r>
        <w:rPr>
          <w:lang w:val="cs-CZ"/>
        </w:rPr>
        <w:t xml:space="preserve">Projeďte bludiště od </w:t>
      </w:r>
      <w:r w:rsidR="00727259">
        <w:rPr>
          <w:lang w:val="cs-CZ"/>
        </w:rPr>
        <w:t>„</w:t>
      </w:r>
      <w:r>
        <w:rPr>
          <w:lang w:val="cs-CZ"/>
        </w:rPr>
        <w:t>cílové</w:t>
      </w:r>
      <w:r w:rsidR="00727259">
        <w:rPr>
          <w:lang w:val="cs-CZ"/>
        </w:rPr>
        <w:t>“</w:t>
      </w:r>
      <w:r w:rsidRPr="00B159F4">
        <w:rPr>
          <w:lang w:val="cs-CZ"/>
        </w:rPr>
        <w:t xml:space="preserve"> </w:t>
      </w:r>
      <w:r>
        <w:rPr>
          <w:lang w:val="cs-CZ"/>
        </w:rPr>
        <w:t xml:space="preserve">čáry po startovní bod. </w:t>
      </w:r>
    </w:p>
    <w:p w14:paraId="6D96BE80" w14:textId="77777777" w:rsidR="001C6C01" w:rsidRPr="00B159F4" w:rsidRDefault="001C6C01" w:rsidP="001C6C01">
      <w:pPr>
        <w:rPr>
          <w:lang w:val="cs-CZ"/>
        </w:rPr>
      </w:pPr>
    </w:p>
    <w:p w14:paraId="4B172411" w14:textId="77777777" w:rsidR="001C6C01" w:rsidRPr="00B159F4" w:rsidRDefault="001C6C01" w:rsidP="001C6C01">
      <w:pPr>
        <w:pStyle w:val="Nadpis2"/>
        <w:rPr>
          <w:lang w:val="cs-CZ"/>
        </w:rPr>
      </w:pPr>
      <w:r>
        <w:rPr>
          <w:lang w:val="cs-CZ"/>
        </w:rPr>
        <w:t>Jízda pozpátku</w:t>
      </w:r>
    </w:p>
    <w:p w14:paraId="51CF8BD9" w14:textId="77777777" w:rsidR="001C6C01" w:rsidRPr="00B159F4" w:rsidRDefault="001C6C01" w:rsidP="001C6C01">
      <w:pPr>
        <w:rPr>
          <w:lang w:val="cs-CZ"/>
        </w:rPr>
      </w:pPr>
      <w:r>
        <w:rPr>
          <w:lang w:val="cs-CZ"/>
        </w:rPr>
        <w:t xml:space="preserve">Projeďte bludiště pozpátku, od začátku až do cíle. </w:t>
      </w:r>
    </w:p>
    <w:p w14:paraId="2234DE59" w14:textId="77777777" w:rsidR="001C6C01" w:rsidRPr="00B159F4" w:rsidRDefault="001C6C01" w:rsidP="001C6C01">
      <w:pPr>
        <w:rPr>
          <w:lang w:val="cs-CZ"/>
        </w:rPr>
      </w:pPr>
    </w:p>
    <w:p w14:paraId="6142BFFE" w14:textId="77777777" w:rsidR="001C6C01" w:rsidRPr="00B159F4" w:rsidRDefault="001C6C01" w:rsidP="001C6C01">
      <w:pPr>
        <w:pStyle w:val="Nadpis2"/>
        <w:rPr>
          <w:lang w:val="cs-CZ"/>
        </w:rPr>
      </w:pPr>
      <w:r>
        <w:rPr>
          <w:lang w:val="cs-CZ"/>
        </w:rPr>
        <w:t xml:space="preserve">Vytvořte si vlastní bludiště </w:t>
      </w:r>
    </w:p>
    <w:p w14:paraId="58CC4DEF" w14:textId="77777777" w:rsidR="001C6C01" w:rsidRPr="00B159F4" w:rsidRDefault="001C6C01" w:rsidP="001C6C01">
      <w:pPr>
        <w:rPr>
          <w:lang w:val="cs-CZ"/>
        </w:rPr>
      </w:pPr>
      <w:r>
        <w:rPr>
          <w:lang w:val="cs-CZ"/>
        </w:rPr>
        <w:t>Vytvořte Edisonovi vlastní bludiště a poté napište v </w:t>
      </w:r>
      <w:proofErr w:type="spellStart"/>
      <w:r>
        <w:rPr>
          <w:lang w:val="cs-CZ"/>
        </w:rPr>
        <w:t>EdScratchi</w:t>
      </w:r>
      <w:proofErr w:type="spellEnd"/>
      <w:r>
        <w:rPr>
          <w:lang w:val="cs-CZ"/>
        </w:rPr>
        <w:t xml:space="preserve"> program, který mu umožní toto bludiště projet. </w:t>
      </w:r>
    </w:p>
    <w:p w14:paraId="30D6C1C9" w14:textId="77777777" w:rsidR="001C6C01" w:rsidRPr="00B159F4" w:rsidRDefault="001C6C01" w:rsidP="001C6C01">
      <w:pPr>
        <w:rPr>
          <w:lang w:val="cs-CZ"/>
        </w:rPr>
      </w:pPr>
      <w:r>
        <w:rPr>
          <w:lang w:val="cs-CZ"/>
        </w:rPr>
        <w:t>Až vyřešíte své bludiště, vyměňte se s partnerem. Zatímco on bude řešit, jak přimět Edisona projet vaším bludištěm, vy budete muset přijít na to, jak dostat robota celým jeho bludištěm</w:t>
      </w:r>
      <w:r w:rsidRPr="00B159F4">
        <w:rPr>
          <w:lang w:val="cs-CZ"/>
        </w:rPr>
        <w:t xml:space="preserve">! </w:t>
      </w:r>
    </w:p>
    <w:p w14:paraId="39D50E71" w14:textId="77777777" w:rsidR="001C6C01" w:rsidRPr="00B159F4" w:rsidRDefault="001C6C01" w:rsidP="001C6C01">
      <w:pPr>
        <w:rPr>
          <w:lang w:val="cs-CZ"/>
        </w:rPr>
      </w:pPr>
    </w:p>
    <w:p w14:paraId="3D97D766" w14:textId="77777777" w:rsidR="001C6C01" w:rsidRPr="00B159F4" w:rsidRDefault="001C6C01" w:rsidP="001C6C01">
      <w:pPr>
        <w:rPr>
          <w:lang w:val="cs-CZ"/>
        </w:rPr>
      </w:pPr>
      <w:r w:rsidRPr="00B159F4">
        <w:rPr>
          <w:noProof/>
          <w:lang w:val="cs-CZ"/>
        </w:rPr>
        <w:drawing>
          <wp:inline distT="0" distB="0" distL="0" distR="0" wp14:anchorId="4C48C954" wp14:editId="2308F7C4">
            <wp:extent cx="5731510" cy="4602480"/>
            <wp:effectExtent l="0" t="0" r="2540" b="7620"/>
            <wp:docPr id="1073741885" name="Picture 1073741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85" name="Jazz up_Maze.jp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731510" cy="4602480"/>
                    </a:xfrm>
                    <a:prstGeom prst="rect">
                      <a:avLst/>
                    </a:prstGeom>
                  </pic:spPr>
                </pic:pic>
              </a:graphicData>
            </a:graphic>
          </wp:inline>
        </w:drawing>
      </w:r>
      <w:r w:rsidRPr="00B159F4">
        <w:rPr>
          <w:lang w:val="cs-CZ"/>
        </w:rPr>
        <w:br w:type="page"/>
      </w:r>
    </w:p>
    <w:p w14:paraId="052F2F70" w14:textId="77777777" w:rsidR="001C6C01" w:rsidRPr="00B159F4" w:rsidRDefault="001C6C01" w:rsidP="001C6C01">
      <w:pPr>
        <w:pStyle w:val="Nadpis1"/>
        <w:rPr>
          <w:lang w:val="cs-CZ"/>
        </w:rPr>
      </w:pPr>
      <w:bookmarkStart w:id="30" w:name="_Toc19607164"/>
      <w:r w:rsidRPr="00B159F4">
        <w:rPr>
          <w:lang w:val="cs-CZ"/>
        </w:rPr>
        <w:lastRenderedPageBreak/>
        <w:t xml:space="preserve">U2-2.1 </w:t>
      </w:r>
      <w:r>
        <w:rPr>
          <w:lang w:val="cs-CZ"/>
        </w:rPr>
        <w:t>Prozkoumejte Edisonovy výstupy</w:t>
      </w:r>
      <w:bookmarkEnd w:id="30"/>
    </w:p>
    <w:p w14:paraId="7E3B84D2" w14:textId="2C0A6648" w:rsidR="001C6C01" w:rsidRPr="00B159F4" w:rsidRDefault="001C6C01" w:rsidP="001C6C01">
      <w:pPr>
        <w:rPr>
          <w:lang w:val="cs-CZ"/>
        </w:rPr>
      </w:pPr>
      <w:r>
        <w:rPr>
          <w:lang w:val="cs-CZ"/>
        </w:rPr>
        <w:t>Co dělají počítače</w:t>
      </w:r>
      <w:r w:rsidRPr="00B159F4">
        <w:rPr>
          <w:lang w:val="cs-CZ"/>
        </w:rPr>
        <w:t xml:space="preserve">? </w:t>
      </w:r>
      <w:r>
        <w:rPr>
          <w:lang w:val="cs-CZ"/>
        </w:rPr>
        <w:t>Počítače</w:t>
      </w:r>
      <w:r w:rsidRPr="00B159F4">
        <w:rPr>
          <w:lang w:val="cs-CZ"/>
        </w:rPr>
        <w:t xml:space="preserve"> </w:t>
      </w:r>
      <w:r w:rsidR="001D054D">
        <w:rPr>
          <w:b/>
          <w:color w:val="FF7000"/>
          <w:lang w:val="cs-CZ"/>
        </w:rPr>
        <w:t xml:space="preserve">zpracovávají </w:t>
      </w:r>
      <w:r w:rsidRPr="00B159F4">
        <w:rPr>
          <w:lang w:val="cs-CZ"/>
        </w:rPr>
        <w:t>informa</w:t>
      </w:r>
      <w:r>
        <w:rPr>
          <w:lang w:val="cs-CZ"/>
        </w:rPr>
        <w:t>ce</w:t>
      </w:r>
      <w:r w:rsidRPr="00B159F4">
        <w:rPr>
          <w:lang w:val="cs-CZ"/>
        </w:rPr>
        <w:t xml:space="preserve">. </w:t>
      </w:r>
      <w:r w:rsidRPr="0023745A">
        <w:rPr>
          <w:rFonts w:hint="eastAsia"/>
          <w:lang w:val="cs-CZ"/>
        </w:rPr>
        <w:t xml:space="preserve">To znamená, že počítače </w:t>
      </w:r>
      <w:r>
        <w:rPr>
          <w:lang w:val="cs-CZ"/>
        </w:rPr>
        <w:t xml:space="preserve">odněkud </w:t>
      </w:r>
      <w:r w:rsidRPr="0023745A">
        <w:rPr>
          <w:rFonts w:hint="eastAsia"/>
          <w:lang w:val="cs-CZ"/>
        </w:rPr>
        <w:t xml:space="preserve">berou informace a </w:t>
      </w:r>
      <w:r>
        <w:rPr>
          <w:lang w:val="cs-CZ"/>
        </w:rPr>
        <w:t xml:space="preserve">něco s těmito informacemi </w:t>
      </w:r>
      <w:r w:rsidRPr="0023745A">
        <w:rPr>
          <w:rFonts w:hint="eastAsia"/>
          <w:lang w:val="cs-CZ"/>
        </w:rPr>
        <w:t>dělají. Například můžete dát počítači dvě čísla a</w:t>
      </w:r>
      <w:r>
        <w:rPr>
          <w:lang w:val="cs-CZ"/>
        </w:rPr>
        <w:t xml:space="preserve"> zadat mu úkol, aby je sečetl. </w:t>
      </w:r>
      <w:r w:rsidRPr="0023745A">
        <w:rPr>
          <w:rFonts w:hint="eastAsia"/>
          <w:lang w:val="cs-CZ"/>
        </w:rPr>
        <w:t xml:space="preserve">Počítač pak může tato čísla </w:t>
      </w:r>
      <w:r>
        <w:rPr>
          <w:lang w:val="cs-CZ"/>
        </w:rPr>
        <w:t>sečíst</w:t>
      </w:r>
      <w:r w:rsidRPr="0023745A">
        <w:rPr>
          <w:rFonts w:hint="eastAsia"/>
          <w:lang w:val="cs-CZ"/>
        </w:rPr>
        <w:t xml:space="preserve"> a zobrazit výsledek.</w:t>
      </w:r>
      <w:r w:rsidRPr="00B159F4">
        <w:rPr>
          <w:lang w:val="cs-CZ"/>
        </w:rPr>
        <w:t xml:space="preserve"> </w:t>
      </w:r>
    </w:p>
    <w:p w14:paraId="4C6361C7" w14:textId="15F26351" w:rsidR="001C6C01" w:rsidRPr="00B159F4" w:rsidRDefault="00C1597C" w:rsidP="001C6C01">
      <w:pPr>
        <w:rPr>
          <w:lang w:val="cs-CZ"/>
        </w:rPr>
      </w:pPr>
      <w:r w:rsidRPr="00B159F4">
        <w:rPr>
          <w:noProof/>
          <w:lang w:val="cs-CZ"/>
        </w:rPr>
        <mc:AlternateContent>
          <mc:Choice Requires="wpg">
            <w:drawing>
              <wp:anchor distT="0" distB="0" distL="114300" distR="114300" simplePos="0" relativeHeight="253500416" behindDoc="0" locked="0" layoutInCell="1" allowOverlap="1" wp14:anchorId="591D4671" wp14:editId="262C2816">
                <wp:simplePos x="0" y="0"/>
                <wp:positionH relativeFrom="column">
                  <wp:posOffset>30480</wp:posOffset>
                </wp:positionH>
                <wp:positionV relativeFrom="paragraph">
                  <wp:posOffset>533400</wp:posOffset>
                </wp:positionV>
                <wp:extent cx="5647055" cy="2886710"/>
                <wp:effectExtent l="0" t="0" r="10795" b="27940"/>
                <wp:wrapTopAndBottom/>
                <wp:docPr id="14" name="Group 14"/>
                <wp:cNvGraphicFramePr/>
                <a:graphic xmlns:a="http://schemas.openxmlformats.org/drawingml/2006/main">
                  <a:graphicData uri="http://schemas.microsoft.com/office/word/2010/wordprocessingGroup">
                    <wpg:wgp>
                      <wpg:cNvGrpSpPr/>
                      <wpg:grpSpPr>
                        <a:xfrm>
                          <a:off x="0" y="0"/>
                          <a:ext cx="5647055" cy="2886710"/>
                          <a:chOff x="0" y="-17339"/>
                          <a:chExt cx="5647055" cy="2888378"/>
                        </a:xfrm>
                      </wpg:grpSpPr>
                      <wps:wsp>
                        <wps:cNvPr id="40" name="Text Box 14"/>
                        <wps:cNvSpPr txBox="1">
                          <a:spLocks noChangeArrowheads="1"/>
                        </wps:cNvSpPr>
                        <wps:spPr bwMode="auto">
                          <a:xfrm>
                            <a:off x="0" y="665684"/>
                            <a:ext cx="5647055" cy="2205355"/>
                          </a:xfrm>
                          <a:prstGeom prst="roundRect">
                            <a:avLst>
                              <a:gd name="adj" fmla="val 3864"/>
                            </a:avLst>
                          </a:prstGeom>
                          <a:solidFill>
                            <a:srgbClr val="FFFFFF"/>
                          </a:solidFill>
                          <a:ln w="9525">
                            <a:solidFill>
                              <a:schemeClr val="tx1">
                                <a:lumMod val="65000"/>
                                <a:lumOff val="35000"/>
                              </a:schemeClr>
                            </a:solidFill>
                            <a:miter lim="800000"/>
                            <a:headEnd/>
                            <a:tailEnd/>
                          </a:ln>
                        </wps:spPr>
                        <wps:txbx>
                          <w:txbxContent>
                            <w:p w14:paraId="5F430634" w14:textId="77777777" w:rsidR="002A1612" w:rsidRPr="0023745A" w:rsidRDefault="002A1612" w:rsidP="001C6C01">
                              <w:pPr>
                                <w:tabs>
                                  <w:tab w:val="left" w:pos="6946"/>
                                </w:tabs>
                                <w:rPr>
                                  <w:lang w:val="cs-CZ"/>
                                </w:rPr>
                              </w:pPr>
                              <w:r>
                                <w:rPr>
                                  <w:b/>
                                  <w:color w:val="FF7000"/>
                                  <w:lang w:val="cs-CZ"/>
                                </w:rPr>
                                <w:t>Vstupy</w:t>
                              </w:r>
                              <w:r w:rsidRPr="0023745A">
                                <w:rPr>
                                  <w:lang w:val="cs-CZ"/>
                                </w:rPr>
                                <w:t xml:space="preserve"> </w:t>
                              </w:r>
                              <w:r>
                                <w:rPr>
                                  <w:lang w:val="cs-CZ"/>
                                </w:rPr>
                                <w:t>jsou informace a pokyny, které dáváte počítači</w:t>
                              </w:r>
                              <w:r w:rsidRPr="0023745A">
                                <w:rPr>
                                  <w:lang w:val="cs-CZ"/>
                                </w:rPr>
                                <w:t>.</w:t>
                              </w:r>
                            </w:p>
                            <w:p w14:paraId="2951DD85" w14:textId="3958905B" w:rsidR="002A1612" w:rsidRPr="0023745A" w:rsidRDefault="002A1612" w:rsidP="001C6C01">
                              <w:pPr>
                                <w:tabs>
                                  <w:tab w:val="left" w:pos="6946"/>
                                </w:tabs>
                                <w:rPr>
                                  <w:lang w:val="cs-CZ"/>
                                </w:rPr>
                              </w:pPr>
                              <w:r>
                                <w:rPr>
                                  <w:b/>
                                  <w:color w:val="FF7000"/>
                                  <w:lang w:val="cs-CZ"/>
                                </w:rPr>
                                <w:t>Zpracování</w:t>
                              </w:r>
                              <w:r w:rsidRPr="0023745A">
                                <w:rPr>
                                  <w:lang w:val="cs-CZ"/>
                                </w:rPr>
                                <w:t xml:space="preserve"> </w:t>
                              </w:r>
                              <w:r>
                                <w:rPr>
                                  <w:lang w:val="cs-CZ"/>
                                </w:rPr>
                                <w:t>označuje akci, kterou počítač provede pomocí počítačového programu s informacemi a pokyny. Někdy se tomu říká „spuštění“</w:t>
                              </w:r>
                              <w:r w:rsidRPr="0023745A">
                                <w:rPr>
                                  <w:lang w:val="cs-CZ"/>
                                </w:rPr>
                                <w:t xml:space="preserve"> </w:t>
                              </w:r>
                              <w:r>
                                <w:rPr>
                                  <w:lang w:val="cs-CZ"/>
                                </w:rPr>
                                <w:t xml:space="preserve">programu. </w:t>
                              </w:r>
                            </w:p>
                            <w:p w14:paraId="44AC0EFC" w14:textId="77777777" w:rsidR="002A1612" w:rsidRPr="0023745A" w:rsidRDefault="002A1612" w:rsidP="001C6C01">
                              <w:pPr>
                                <w:tabs>
                                  <w:tab w:val="left" w:pos="6946"/>
                                </w:tabs>
                                <w:rPr>
                                  <w:highlight w:val="green"/>
                                  <w:lang w:val="cs-CZ"/>
                                </w:rPr>
                              </w:pPr>
                              <w:r>
                                <w:rPr>
                                  <w:b/>
                                  <w:color w:val="FF7000"/>
                                  <w:lang w:val="cs-CZ"/>
                                </w:rPr>
                                <w:t>Výstupy</w:t>
                              </w:r>
                              <w:r w:rsidRPr="0023745A">
                                <w:rPr>
                                  <w:lang w:val="cs-CZ"/>
                                </w:rPr>
                                <w:t xml:space="preserve"> </w:t>
                              </w:r>
                              <w:r>
                                <w:rPr>
                                  <w:lang w:val="cs-CZ"/>
                                </w:rPr>
                                <w:t xml:space="preserve">jsou výsledky, které získáte z počítače. Výstupem je to, co počítač zobrazí nebo co robot udělá na základě zadaných informací a pokynů. </w:t>
                              </w:r>
                            </w:p>
                            <w:p w14:paraId="17C7A0F5" w14:textId="77777777" w:rsidR="002A1612" w:rsidRPr="0023745A" w:rsidRDefault="002A1612" w:rsidP="001C6C01">
                              <w:pPr>
                                <w:tabs>
                                  <w:tab w:val="left" w:pos="6946"/>
                                </w:tabs>
                                <w:rPr>
                                  <w:lang w:val="cs-CZ"/>
                                </w:rPr>
                              </w:pPr>
                              <w:r>
                                <w:rPr>
                                  <w:lang w:val="cs-CZ"/>
                                </w:rPr>
                                <w:t xml:space="preserve">Tomuto procesu, při němž do počítače přicházejí </w:t>
                              </w:r>
                              <w:r>
                                <w:rPr>
                                  <w:b/>
                                  <w:color w:val="FF7000"/>
                                  <w:lang w:val="cs-CZ"/>
                                </w:rPr>
                                <w:t>vstupy</w:t>
                              </w:r>
                              <w:r w:rsidRPr="0023745A">
                                <w:rPr>
                                  <w:lang w:val="cs-CZ"/>
                                </w:rPr>
                                <w:t xml:space="preserve">, </w:t>
                              </w:r>
                              <w:r>
                                <w:rPr>
                                  <w:lang w:val="cs-CZ"/>
                                </w:rPr>
                                <w:t xml:space="preserve">počítač informace zpracuje v rámci </w:t>
                              </w:r>
                              <w:r>
                                <w:rPr>
                                  <w:b/>
                                  <w:color w:val="FF7000"/>
                                  <w:lang w:val="cs-CZ"/>
                                </w:rPr>
                                <w:t>zpracování</w:t>
                              </w:r>
                              <w:r w:rsidRPr="0023745A">
                                <w:rPr>
                                  <w:lang w:val="cs-CZ"/>
                                </w:rPr>
                                <w:t xml:space="preserve"> </w:t>
                              </w:r>
                              <w:r>
                                <w:rPr>
                                  <w:lang w:val="cs-CZ"/>
                                </w:rPr>
                                <w:t xml:space="preserve">a vygeneruje určitý druh </w:t>
                              </w:r>
                              <w:r>
                                <w:rPr>
                                  <w:b/>
                                  <w:color w:val="FF7000"/>
                                  <w:lang w:val="cs-CZ"/>
                                </w:rPr>
                                <w:t>výstupu</w:t>
                              </w:r>
                              <w:r>
                                <w:rPr>
                                  <w:lang w:val="cs-CZ"/>
                                </w:rPr>
                                <w:t>, říkáme</w:t>
                              </w:r>
                              <w:r w:rsidRPr="0023745A">
                                <w:rPr>
                                  <w:lang w:val="cs-CZ"/>
                                </w:rPr>
                                <w:t xml:space="preserve"> </w:t>
                              </w:r>
                              <w:r w:rsidRPr="00F03835">
                                <w:rPr>
                                  <w:b/>
                                  <w:color w:val="FF7000"/>
                                  <w:lang w:val="cs-CZ"/>
                                </w:rPr>
                                <w:t>cyklus input-</w:t>
                              </w:r>
                              <w:proofErr w:type="spellStart"/>
                              <w:r w:rsidRPr="00F03835">
                                <w:rPr>
                                  <w:b/>
                                  <w:color w:val="FF7000"/>
                                  <w:lang w:val="cs-CZ"/>
                                </w:rPr>
                                <w:t>process</w:t>
                              </w:r>
                              <w:proofErr w:type="spellEnd"/>
                              <w:r w:rsidRPr="00F03835">
                                <w:rPr>
                                  <w:b/>
                                  <w:color w:val="FF7000"/>
                                  <w:lang w:val="cs-CZ"/>
                                </w:rPr>
                                <w:t>-output (vstup-</w:t>
                              </w:r>
                              <w:r>
                                <w:rPr>
                                  <w:b/>
                                  <w:color w:val="FF7000"/>
                                  <w:lang w:val="cs-CZ"/>
                                </w:rPr>
                                <w:t>zpracování</w:t>
                              </w:r>
                              <w:r w:rsidRPr="00F03835">
                                <w:rPr>
                                  <w:b/>
                                  <w:color w:val="FF7000"/>
                                  <w:lang w:val="cs-CZ"/>
                                </w:rPr>
                                <w:t>-výstup)</w:t>
                              </w:r>
                              <w:r w:rsidRPr="0023745A">
                                <w:rPr>
                                  <w:lang w:val="cs-CZ"/>
                                </w:rPr>
                                <w:t>.</w:t>
                              </w:r>
                            </w:p>
                            <w:p w14:paraId="60768E73" w14:textId="77777777" w:rsidR="002A1612" w:rsidRPr="001E61C8" w:rsidRDefault="002A1612" w:rsidP="001C6C01">
                              <w:pPr>
                                <w:rPr>
                                  <w:lang w:val="cs-CZ"/>
                                </w:rPr>
                              </w:pPr>
                            </w:p>
                          </w:txbxContent>
                        </wps:txbx>
                        <wps:bodyPr rot="0" vert="horz" wrap="square" lIns="91440" tIns="180000" rIns="91440" bIns="90000" anchor="t" anchorCtr="0">
                          <a:noAutofit/>
                        </wps:bodyPr>
                      </wps:wsp>
                      <pic:pic xmlns:pic="http://schemas.openxmlformats.org/drawingml/2006/picture">
                        <pic:nvPicPr>
                          <pic:cNvPr id="1445" name="Picture 1445"/>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208483" y="-17339"/>
                            <a:ext cx="899795" cy="899795"/>
                          </a:xfrm>
                          <a:prstGeom prst="rect">
                            <a:avLst/>
                          </a:prstGeom>
                        </pic:spPr>
                      </pic:pic>
                      <wps:wsp>
                        <wps:cNvPr id="1447" name="Text Box 2"/>
                        <wps:cNvSpPr txBox="1">
                          <a:spLocks noChangeArrowheads="1"/>
                        </wps:cNvSpPr>
                        <wps:spPr bwMode="auto">
                          <a:xfrm>
                            <a:off x="1009497" y="285293"/>
                            <a:ext cx="2061249" cy="365760"/>
                          </a:xfrm>
                          <a:prstGeom prst="rect">
                            <a:avLst/>
                          </a:prstGeom>
                          <a:noFill/>
                          <a:ln w="9525">
                            <a:noFill/>
                            <a:miter lim="800000"/>
                            <a:headEnd/>
                            <a:tailEnd/>
                          </a:ln>
                        </wps:spPr>
                        <wps:txbx>
                          <w:txbxContent>
                            <w:p w14:paraId="247D02A8" w14:textId="77777777" w:rsidR="002A1612" w:rsidRDefault="002A1612" w:rsidP="001C6C01">
                              <w:pPr>
                                <w:rPr>
                                  <w:b/>
                                  <w:color w:val="FF7000"/>
                                  <w:sz w:val="28"/>
                                  <w:szCs w:val="28"/>
                                </w:rPr>
                              </w:pPr>
                              <w:proofErr w:type="spellStart"/>
                              <w:r>
                                <w:rPr>
                                  <w:b/>
                                  <w:color w:val="FF7000"/>
                                  <w:sz w:val="28"/>
                                  <w:szCs w:val="28"/>
                                </w:rPr>
                                <w:t>Slovníček</w:t>
                              </w:r>
                              <w:proofErr w:type="spellEnd"/>
                              <w:r>
                                <w:rPr>
                                  <w:b/>
                                  <w:color w:val="FF7000"/>
                                  <w:sz w:val="28"/>
                                  <w:szCs w:val="28"/>
                                </w:rPr>
                                <w:t xml:space="preserve"> </w:t>
                              </w:r>
                              <w:proofErr w:type="spellStart"/>
                              <w:r>
                                <w:rPr>
                                  <w:b/>
                                  <w:color w:val="FF7000"/>
                                  <w:sz w:val="28"/>
                                  <w:szCs w:val="28"/>
                                </w:rPr>
                                <w:t>pojmů</w:t>
                              </w:r>
                              <w:proofErr w:type="spellEnd"/>
                            </w:p>
                            <w:p w14:paraId="6ADBA2BF" w14:textId="77777777" w:rsidR="002A1612" w:rsidRDefault="002A1612" w:rsidP="001C6C01">
                              <w:pPr>
                                <w:rPr>
                                  <w:b/>
                                  <w:color w:val="FF7000"/>
                                  <w:sz w:val="28"/>
                                  <w:szCs w:val="28"/>
                                </w:rPr>
                              </w:pPr>
                            </w:p>
                          </w:txbxContent>
                        </wps:txbx>
                        <wps:bodyPr rot="0" vert="horz" wrap="square" lIns="91440" tIns="45720" rIns="91440" bIns="45720" anchor="t" anchorCtr="0">
                          <a:noAutofit/>
                        </wps:bodyPr>
                      </wps:wsp>
                    </wpg:wgp>
                  </a:graphicData>
                </a:graphic>
              </wp:anchor>
            </w:drawing>
          </mc:Choice>
          <mc:Fallback>
            <w:pict>
              <v:group w14:anchorId="591D4671" id="Group 14" o:spid="_x0000_s1219" style="position:absolute;margin-left:2.4pt;margin-top:42pt;width:444.65pt;height:227.3pt;z-index:253500416" coordorigin=",-173" coordsize="56470,2888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">
                <v:roundrect id="Text Box 14" o:spid="_x0000_s1220" style="position:absolute;top:6656;width:56470;height:22054;visibility:visible;mso-wrap-style:square;v-text-anchor:top" arcsize="253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" strokecolor="#5a5a5a [2109]">
                  <v:stroke joinstyle="miter"/>
                  <v:textbox inset=",5mm,,2.5mm">
                    <w:txbxContent>
                      <w:p w14:paraId="5F430634" w14:textId="77777777" w:rsidR="002A1612" w:rsidRPr="0023745A" w:rsidRDefault="002A1612" w:rsidP="001C6C01">
                        <w:pPr>
                          <w:tabs>
                            <w:tab w:val="left" w:pos="6946"/>
                          </w:tabs>
                          <w:rPr>
                            <w:lang w:val="cs-CZ"/>
                          </w:rPr>
                        </w:pPr>
                        <w:r>
                          <w:rPr>
                            <w:b/>
                            <w:color w:val="FF7000"/>
                            <w:lang w:val="cs-CZ"/>
                          </w:rPr>
                          <w:t>Vstupy</w:t>
                        </w:r>
                        <w:r w:rsidRPr="0023745A">
                          <w:rPr>
                            <w:lang w:val="cs-CZ"/>
                          </w:rPr>
                          <w:t xml:space="preserve"> </w:t>
                        </w:r>
                        <w:r>
                          <w:rPr>
                            <w:lang w:val="cs-CZ"/>
                          </w:rPr>
                          <w:t>jsou informace a pokyny, které dáváte počítači</w:t>
                        </w:r>
                        <w:r w:rsidRPr="0023745A">
                          <w:rPr>
                            <w:lang w:val="cs-CZ"/>
                          </w:rPr>
                          <w:t>.</w:t>
                        </w:r>
                      </w:p>
                      <w:p w14:paraId="2951DD85" w14:textId="3958905B" w:rsidR="002A1612" w:rsidRPr="0023745A" w:rsidRDefault="002A1612" w:rsidP="001C6C01">
                        <w:pPr>
                          <w:tabs>
                            <w:tab w:val="left" w:pos="6946"/>
                          </w:tabs>
                          <w:rPr>
                            <w:lang w:val="cs-CZ"/>
                          </w:rPr>
                        </w:pPr>
                        <w:r>
                          <w:rPr>
                            <w:b/>
                            <w:color w:val="FF7000"/>
                            <w:lang w:val="cs-CZ"/>
                          </w:rPr>
                          <w:t>Zpracování</w:t>
                        </w:r>
                        <w:r w:rsidRPr="0023745A">
                          <w:rPr>
                            <w:lang w:val="cs-CZ"/>
                          </w:rPr>
                          <w:t xml:space="preserve"> </w:t>
                        </w:r>
                        <w:r>
                          <w:rPr>
                            <w:lang w:val="cs-CZ"/>
                          </w:rPr>
                          <w:t>označuje akci, kterou počítač provede pomocí počítačového programu s informacemi a pokyny. Někdy se tomu říká „spuštění“</w:t>
                        </w:r>
                        <w:r w:rsidRPr="0023745A">
                          <w:rPr>
                            <w:lang w:val="cs-CZ"/>
                          </w:rPr>
                          <w:t xml:space="preserve"> </w:t>
                        </w:r>
                        <w:r>
                          <w:rPr>
                            <w:lang w:val="cs-CZ"/>
                          </w:rPr>
                          <w:t xml:space="preserve">programu. </w:t>
                        </w:r>
                      </w:p>
                      <w:p w14:paraId="44AC0EFC" w14:textId="77777777" w:rsidR="002A1612" w:rsidRPr="0023745A" w:rsidRDefault="002A1612" w:rsidP="001C6C01">
                        <w:pPr>
                          <w:tabs>
                            <w:tab w:val="left" w:pos="6946"/>
                          </w:tabs>
                          <w:rPr>
                            <w:highlight w:val="green"/>
                            <w:lang w:val="cs-CZ"/>
                          </w:rPr>
                        </w:pPr>
                        <w:r>
                          <w:rPr>
                            <w:b/>
                            <w:color w:val="FF7000"/>
                            <w:lang w:val="cs-CZ"/>
                          </w:rPr>
                          <w:t>Výstupy</w:t>
                        </w:r>
                        <w:r w:rsidRPr="0023745A">
                          <w:rPr>
                            <w:lang w:val="cs-CZ"/>
                          </w:rPr>
                          <w:t xml:space="preserve"> </w:t>
                        </w:r>
                        <w:r>
                          <w:rPr>
                            <w:lang w:val="cs-CZ"/>
                          </w:rPr>
                          <w:t xml:space="preserve">jsou výsledky, které získáte z počítače. Výstupem je to, co počítač zobrazí nebo co robot udělá na základě zadaných informací a pokynů. </w:t>
                        </w:r>
                      </w:p>
                      <w:p w14:paraId="17C7A0F5" w14:textId="77777777" w:rsidR="002A1612" w:rsidRPr="0023745A" w:rsidRDefault="002A1612" w:rsidP="001C6C01">
                        <w:pPr>
                          <w:tabs>
                            <w:tab w:val="left" w:pos="6946"/>
                          </w:tabs>
                          <w:rPr>
                            <w:lang w:val="cs-CZ"/>
                          </w:rPr>
                        </w:pPr>
                        <w:r>
                          <w:rPr>
                            <w:lang w:val="cs-CZ"/>
                          </w:rPr>
                          <w:t xml:space="preserve">Tomuto procesu, při němž do počítače přicházejí </w:t>
                        </w:r>
                        <w:r>
                          <w:rPr>
                            <w:b/>
                            <w:color w:val="FF7000"/>
                            <w:lang w:val="cs-CZ"/>
                          </w:rPr>
                          <w:t>vstupy</w:t>
                        </w:r>
                        <w:r w:rsidRPr="0023745A">
                          <w:rPr>
                            <w:lang w:val="cs-CZ"/>
                          </w:rPr>
                          <w:t xml:space="preserve">, </w:t>
                        </w:r>
                        <w:r>
                          <w:rPr>
                            <w:lang w:val="cs-CZ"/>
                          </w:rPr>
                          <w:t xml:space="preserve">počítač informace zpracuje v rámci </w:t>
                        </w:r>
                        <w:r>
                          <w:rPr>
                            <w:b/>
                            <w:color w:val="FF7000"/>
                            <w:lang w:val="cs-CZ"/>
                          </w:rPr>
                          <w:t>zpracování</w:t>
                        </w:r>
                        <w:r w:rsidRPr="0023745A">
                          <w:rPr>
                            <w:lang w:val="cs-CZ"/>
                          </w:rPr>
                          <w:t xml:space="preserve"> </w:t>
                        </w:r>
                        <w:r>
                          <w:rPr>
                            <w:lang w:val="cs-CZ"/>
                          </w:rPr>
                          <w:t xml:space="preserve">a vygeneruje určitý druh </w:t>
                        </w:r>
                        <w:r>
                          <w:rPr>
                            <w:b/>
                            <w:color w:val="FF7000"/>
                            <w:lang w:val="cs-CZ"/>
                          </w:rPr>
                          <w:t>výstupu</w:t>
                        </w:r>
                        <w:r>
                          <w:rPr>
                            <w:lang w:val="cs-CZ"/>
                          </w:rPr>
                          <w:t>, říkáme</w:t>
                        </w:r>
                        <w:r w:rsidRPr="0023745A">
                          <w:rPr>
                            <w:lang w:val="cs-CZ"/>
                          </w:rPr>
                          <w:t xml:space="preserve"> </w:t>
                        </w:r>
                        <w:r w:rsidRPr="00F03835">
                          <w:rPr>
                            <w:b/>
                            <w:color w:val="FF7000"/>
                            <w:lang w:val="cs-CZ"/>
                          </w:rPr>
                          <w:t>cyklus input-</w:t>
                        </w:r>
                        <w:proofErr w:type="spellStart"/>
                        <w:r w:rsidRPr="00F03835">
                          <w:rPr>
                            <w:b/>
                            <w:color w:val="FF7000"/>
                            <w:lang w:val="cs-CZ"/>
                          </w:rPr>
                          <w:t>process</w:t>
                        </w:r>
                        <w:proofErr w:type="spellEnd"/>
                        <w:r w:rsidRPr="00F03835">
                          <w:rPr>
                            <w:b/>
                            <w:color w:val="FF7000"/>
                            <w:lang w:val="cs-CZ"/>
                          </w:rPr>
                          <w:t>-output (vstup-</w:t>
                        </w:r>
                        <w:r>
                          <w:rPr>
                            <w:b/>
                            <w:color w:val="FF7000"/>
                            <w:lang w:val="cs-CZ"/>
                          </w:rPr>
                          <w:t>zpracování</w:t>
                        </w:r>
                        <w:r w:rsidRPr="00F03835">
                          <w:rPr>
                            <w:b/>
                            <w:color w:val="FF7000"/>
                            <w:lang w:val="cs-CZ"/>
                          </w:rPr>
                          <w:t>-výstup)</w:t>
                        </w:r>
                        <w:r w:rsidRPr="0023745A">
                          <w:rPr>
                            <w:lang w:val="cs-CZ"/>
                          </w:rPr>
                          <w:t>.</w:t>
                        </w:r>
                      </w:p>
                      <w:p w14:paraId="60768E73" w14:textId="77777777" w:rsidR="002A1612" w:rsidRPr="001E61C8" w:rsidRDefault="002A1612" w:rsidP="001C6C01">
                        <w:pPr>
                          <w:rPr>
                            <w:lang w:val="cs-CZ"/>
                          </w:rPr>
                        </w:pPr>
                      </w:p>
                    </w:txbxContent>
                  </v:textbox>
                </v:roundrect>
                <v:shape id="Picture 1445" o:spid="_x0000_s1221" type="#_x0000_t75" style="position:absolute;left:2084;top:-173;width:8998;height:89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">
                  <v:imagedata r:id="rId51" o:title=""/>
                </v:shape>
                <v:shape id="_x0000_s1222" type="#_x0000_t202" style="position:absolute;left:10094;top:2852;width:20613;height:3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" filled="f" stroked="f">
                  <v:textbox>
                    <w:txbxContent>
                      <w:p w14:paraId="247D02A8" w14:textId="77777777" w:rsidR="002A1612" w:rsidRDefault="002A1612" w:rsidP="001C6C01">
                        <w:pPr>
                          <w:rPr>
                            <w:b/>
                            <w:color w:val="FF7000"/>
                            <w:sz w:val="28"/>
                            <w:szCs w:val="28"/>
                          </w:rPr>
                        </w:pPr>
                        <w:proofErr w:type="spellStart"/>
                        <w:r>
                          <w:rPr>
                            <w:b/>
                            <w:color w:val="FF7000"/>
                            <w:sz w:val="28"/>
                            <w:szCs w:val="28"/>
                          </w:rPr>
                          <w:t>Slovníček</w:t>
                        </w:r>
                        <w:proofErr w:type="spellEnd"/>
                        <w:r>
                          <w:rPr>
                            <w:b/>
                            <w:color w:val="FF7000"/>
                            <w:sz w:val="28"/>
                            <w:szCs w:val="28"/>
                          </w:rPr>
                          <w:t xml:space="preserve"> </w:t>
                        </w:r>
                        <w:proofErr w:type="spellStart"/>
                        <w:r>
                          <w:rPr>
                            <w:b/>
                            <w:color w:val="FF7000"/>
                            <w:sz w:val="28"/>
                            <w:szCs w:val="28"/>
                          </w:rPr>
                          <w:t>pojmů</w:t>
                        </w:r>
                        <w:proofErr w:type="spellEnd"/>
                      </w:p>
                      <w:p w14:paraId="6ADBA2BF" w14:textId="77777777" w:rsidR="002A1612" w:rsidRDefault="002A1612" w:rsidP="001C6C01">
                        <w:pPr>
                          <w:rPr>
                            <w:b/>
                            <w:color w:val="FF7000"/>
                            <w:sz w:val="28"/>
                            <w:szCs w:val="28"/>
                          </w:rPr>
                        </w:pPr>
                      </w:p>
                    </w:txbxContent>
                  </v:textbox>
                </v:shape>
                <w10:wrap type="topAndBottom"/>
              </v:group>
            </w:pict>
          </mc:Fallback>
        </mc:AlternateContent>
      </w:r>
      <w:r>
        <w:rPr>
          <w:lang w:val="cs-CZ"/>
        </w:rPr>
        <w:t xml:space="preserve">Takový </w:t>
      </w:r>
      <w:r w:rsidR="001C6C01">
        <w:rPr>
          <w:lang w:val="cs-CZ"/>
        </w:rPr>
        <w:t xml:space="preserve">cyklus, </w:t>
      </w:r>
      <w:r>
        <w:rPr>
          <w:lang w:val="cs-CZ"/>
        </w:rPr>
        <w:t xml:space="preserve">do kterého </w:t>
      </w:r>
      <w:r w:rsidR="001C6C01">
        <w:rPr>
          <w:lang w:val="cs-CZ"/>
        </w:rPr>
        <w:t>informace vstupují, počítač s </w:t>
      </w:r>
      <w:r>
        <w:rPr>
          <w:lang w:val="cs-CZ"/>
        </w:rPr>
        <w:t>nimi</w:t>
      </w:r>
      <w:r w:rsidR="001C6C01">
        <w:rPr>
          <w:lang w:val="cs-CZ"/>
        </w:rPr>
        <w:t xml:space="preserve"> provede nějaký úkon a </w:t>
      </w:r>
      <w:proofErr w:type="gramStart"/>
      <w:r w:rsidR="001C6C01">
        <w:rPr>
          <w:lang w:val="cs-CZ"/>
        </w:rPr>
        <w:t>vytvoří</w:t>
      </w:r>
      <w:proofErr w:type="gramEnd"/>
      <w:r w:rsidR="001C6C01">
        <w:rPr>
          <w:lang w:val="cs-CZ"/>
        </w:rPr>
        <w:t xml:space="preserve"> výsledek, se nazývá</w:t>
      </w:r>
      <w:r w:rsidR="001C6C01" w:rsidRPr="00B159F4">
        <w:rPr>
          <w:lang w:val="cs-CZ"/>
        </w:rPr>
        <w:t xml:space="preserve"> </w:t>
      </w:r>
      <w:r w:rsidR="001C6C01">
        <w:rPr>
          <w:b/>
          <w:color w:val="FF7000"/>
          <w:lang w:val="cs-CZ"/>
        </w:rPr>
        <w:t>cyklus i</w:t>
      </w:r>
      <w:r w:rsidR="001C6C01" w:rsidRPr="00B159F4">
        <w:rPr>
          <w:b/>
          <w:color w:val="FF7000"/>
          <w:lang w:val="cs-CZ"/>
        </w:rPr>
        <w:t>nput-</w:t>
      </w:r>
      <w:proofErr w:type="spellStart"/>
      <w:r w:rsidR="001C6C01" w:rsidRPr="00B159F4">
        <w:rPr>
          <w:b/>
          <w:color w:val="FF7000"/>
          <w:lang w:val="cs-CZ"/>
        </w:rPr>
        <w:t>process</w:t>
      </w:r>
      <w:proofErr w:type="spellEnd"/>
      <w:r w:rsidR="001C6C01" w:rsidRPr="00B159F4">
        <w:rPr>
          <w:b/>
          <w:color w:val="FF7000"/>
          <w:lang w:val="cs-CZ"/>
        </w:rPr>
        <w:t xml:space="preserve">-output </w:t>
      </w:r>
      <w:r w:rsidR="001C6C01">
        <w:rPr>
          <w:b/>
          <w:color w:val="FF7000"/>
          <w:lang w:val="cs-CZ"/>
        </w:rPr>
        <w:t>(vstup-zpracování-výstup)</w:t>
      </w:r>
      <w:r w:rsidR="001C6C01" w:rsidRPr="00B159F4">
        <w:rPr>
          <w:lang w:val="cs-CZ"/>
        </w:rPr>
        <w:t xml:space="preserve">. </w:t>
      </w:r>
    </w:p>
    <w:p w14:paraId="1BAAE1F1" w14:textId="77777777" w:rsidR="001C6C01" w:rsidRPr="0023745A" w:rsidRDefault="001C6C01" w:rsidP="001C6C01">
      <w:pPr>
        <w:rPr>
          <w:lang w:val="cs-CZ"/>
        </w:rPr>
      </w:pPr>
    </w:p>
    <w:p w14:paraId="05AA9B71" w14:textId="77777777" w:rsidR="001C6C01" w:rsidRPr="00315A2C" w:rsidRDefault="001C6C01" w:rsidP="001C6C01">
      <w:pPr>
        <w:rPr>
          <w:lang w:val="cs-CZ"/>
        </w:rPr>
      </w:pPr>
      <w:r>
        <w:rPr>
          <w:lang w:val="cs-CZ"/>
        </w:rPr>
        <w:t>Cyklus</w:t>
      </w:r>
      <w:r w:rsidRPr="00315A2C">
        <w:rPr>
          <w:lang w:val="cs-CZ"/>
        </w:rPr>
        <w:t xml:space="preserve"> </w:t>
      </w:r>
      <w:r>
        <w:rPr>
          <w:lang w:val="cs-CZ"/>
        </w:rPr>
        <w:t xml:space="preserve">vstup-zpracování-výstup se nepoužívá jen v počítačích. Můžete se s ním často setkat i v každodenním životě. </w:t>
      </w:r>
    </w:p>
    <w:p w14:paraId="7D19FD10" w14:textId="3089DF5A" w:rsidR="001C6C01" w:rsidRPr="00315A2C" w:rsidRDefault="001C6C01" w:rsidP="001C6C01">
      <w:pPr>
        <w:rPr>
          <w:lang w:val="cs-CZ"/>
        </w:rPr>
      </w:pPr>
      <w:r w:rsidRPr="00315A2C">
        <w:rPr>
          <w:noProof/>
          <w:lang w:val="cs-CZ"/>
        </w:rPr>
        <w:drawing>
          <wp:anchor distT="0" distB="0" distL="114300" distR="114300" simplePos="0" relativeHeight="253265920" behindDoc="0" locked="0" layoutInCell="1" allowOverlap="1" wp14:anchorId="26411319" wp14:editId="070A9303">
            <wp:simplePos x="0" y="0"/>
            <wp:positionH relativeFrom="column">
              <wp:posOffset>2071593</wp:posOffset>
            </wp:positionH>
            <wp:positionV relativeFrom="paragraph">
              <wp:posOffset>441325</wp:posOffset>
            </wp:positionV>
            <wp:extent cx="1628140" cy="1060450"/>
            <wp:effectExtent l="0" t="0" r="0" b="6350"/>
            <wp:wrapSquare wrapText="bothSides"/>
            <wp:docPr id="1073741883" name="Picture 1073741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82" name="Jazz up_Cake.jp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1628140" cy="1060450"/>
                    </a:xfrm>
                    <a:prstGeom prst="rect">
                      <a:avLst/>
                    </a:prstGeom>
                  </pic:spPr>
                </pic:pic>
              </a:graphicData>
            </a:graphic>
            <wp14:sizeRelH relativeFrom="margin">
              <wp14:pctWidth>0</wp14:pctWidth>
            </wp14:sizeRelH>
            <wp14:sizeRelV relativeFrom="margin">
              <wp14:pctHeight>0</wp14:pctHeight>
            </wp14:sizeRelV>
          </wp:anchor>
        </w:drawing>
      </w:r>
      <w:r>
        <w:rPr>
          <w:lang w:val="cs-CZ"/>
        </w:rPr>
        <w:t xml:space="preserve">Dobrým příkladem je pečení dortu. </w:t>
      </w:r>
      <w:r>
        <w:rPr>
          <w:b/>
          <w:lang w:val="cs-CZ"/>
        </w:rPr>
        <w:t xml:space="preserve">Vstupem </w:t>
      </w:r>
      <w:r>
        <w:rPr>
          <w:lang w:val="cs-CZ"/>
        </w:rPr>
        <w:t>jsou přísady</w:t>
      </w:r>
      <w:r w:rsidR="00C1597C">
        <w:rPr>
          <w:lang w:val="cs-CZ"/>
        </w:rPr>
        <w:t xml:space="preserve"> vložené</w:t>
      </w:r>
      <w:r>
        <w:rPr>
          <w:lang w:val="cs-CZ"/>
        </w:rPr>
        <w:t xml:space="preserve"> do formy, kterou následně dáte do trouby. V troubě dojde ke </w:t>
      </w:r>
      <w:r w:rsidRPr="009040AE">
        <w:rPr>
          <w:b/>
          <w:lang w:val="cs-CZ"/>
        </w:rPr>
        <w:t>zpracování</w:t>
      </w:r>
      <w:r>
        <w:rPr>
          <w:lang w:val="cs-CZ"/>
        </w:rPr>
        <w:t xml:space="preserve"> </w:t>
      </w:r>
      <w:r w:rsidR="00C1597C" w:rsidRPr="00100F2C">
        <w:rPr>
          <w:lang w:val="cs-CZ"/>
        </w:rPr>
        <w:t>–</w:t>
      </w:r>
      <w:r>
        <w:rPr>
          <w:b/>
          <w:lang w:val="cs-CZ"/>
        </w:rPr>
        <w:t xml:space="preserve"> </w:t>
      </w:r>
      <w:r>
        <w:rPr>
          <w:lang w:val="cs-CZ"/>
        </w:rPr>
        <w:t xml:space="preserve">pečení. Po nějaké době je hotov </w:t>
      </w:r>
      <w:r>
        <w:rPr>
          <w:b/>
          <w:lang w:val="cs-CZ"/>
        </w:rPr>
        <w:t>výstup</w:t>
      </w:r>
      <w:r w:rsidRPr="00315A2C">
        <w:rPr>
          <w:lang w:val="cs-CZ"/>
        </w:rPr>
        <w:t xml:space="preserve"> </w:t>
      </w:r>
      <w:r w:rsidR="00C1597C" w:rsidRPr="00100F2C">
        <w:rPr>
          <w:lang w:val="cs-CZ"/>
        </w:rPr>
        <w:t>–</w:t>
      </w:r>
      <w:r>
        <w:rPr>
          <w:lang w:val="cs-CZ"/>
        </w:rPr>
        <w:t xml:space="preserve"> dort</w:t>
      </w:r>
      <w:r w:rsidRPr="00315A2C">
        <w:rPr>
          <w:lang w:val="cs-CZ"/>
        </w:rPr>
        <w:t>!</w:t>
      </w:r>
    </w:p>
    <w:p w14:paraId="690E45CC" w14:textId="77777777" w:rsidR="001C6C01" w:rsidRPr="00315A2C" w:rsidRDefault="001C6C01" w:rsidP="001C6C01">
      <w:pPr>
        <w:rPr>
          <w:lang w:val="cs-CZ"/>
        </w:rPr>
      </w:pPr>
    </w:p>
    <w:p w14:paraId="63988E08" w14:textId="77777777" w:rsidR="001C6C01" w:rsidRPr="00315A2C" w:rsidRDefault="001C6C01" w:rsidP="001C6C01">
      <w:pPr>
        <w:pStyle w:val="Nadpis2"/>
        <w:rPr>
          <w:lang w:val="cs-CZ"/>
        </w:rPr>
      </w:pPr>
    </w:p>
    <w:p w14:paraId="6E8DAA76" w14:textId="77777777" w:rsidR="001C6C01" w:rsidRPr="00315A2C" w:rsidRDefault="001C6C01" w:rsidP="001C6C01">
      <w:pPr>
        <w:pStyle w:val="Nadpis2"/>
        <w:rPr>
          <w:lang w:val="cs-CZ"/>
        </w:rPr>
      </w:pPr>
    </w:p>
    <w:p w14:paraId="4BD15DBD" w14:textId="77777777" w:rsidR="001C6C01" w:rsidRPr="00315A2C" w:rsidRDefault="001C6C01" w:rsidP="001C6C01">
      <w:pPr>
        <w:pStyle w:val="Nadpis2"/>
        <w:rPr>
          <w:lang w:val="cs-CZ"/>
        </w:rPr>
      </w:pPr>
    </w:p>
    <w:p w14:paraId="3A05F2A7" w14:textId="77777777" w:rsidR="001C6C01" w:rsidRPr="00315A2C" w:rsidRDefault="001C6C01" w:rsidP="001C6C01">
      <w:pPr>
        <w:pStyle w:val="Nadpis2"/>
        <w:rPr>
          <w:lang w:val="cs-CZ"/>
        </w:rPr>
      </w:pPr>
      <w:r>
        <w:rPr>
          <w:lang w:val="cs-CZ"/>
        </w:rPr>
        <w:t xml:space="preserve">Vstupy, výstupy a Edison </w:t>
      </w:r>
    </w:p>
    <w:p w14:paraId="113AC617" w14:textId="77777777" w:rsidR="001C6C01" w:rsidRPr="00315A2C" w:rsidRDefault="001C6C01" w:rsidP="001C6C01">
      <w:pPr>
        <w:rPr>
          <w:lang w:val="cs-CZ"/>
        </w:rPr>
      </w:pPr>
      <w:r>
        <w:rPr>
          <w:lang w:val="cs-CZ"/>
        </w:rPr>
        <w:t xml:space="preserve">Když píšete program pro svého Edisona, říkáte robotovi, co má dělat tím, že mu poskytujete vstupy. Edisonův mikročip pak tyto informace zpracuje a sdělí robotovi, jaký má být výstup. </w:t>
      </w:r>
    </w:p>
    <w:p w14:paraId="16CE1688" w14:textId="2602B2E5" w:rsidR="001C6C01" w:rsidRPr="00315A2C" w:rsidRDefault="001C6C01" w:rsidP="001C6C01">
      <w:pPr>
        <w:rPr>
          <w:lang w:val="cs-CZ"/>
        </w:rPr>
      </w:pPr>
      <w:bookmarkStart w:id="31" w:name="_Hlk511396687"/>
      <w:r>
        <w:rPr>
          <w:lang w:val="cs-CZ"/>
        </w:rPr>
        <w:t>Edison má tři hlavní druhy výstupů: výstupy využívající motory, výstupy využívající LED a výstupy využívající zvuky. V </w:t>
      </w:r>
      <w:proofErr w:type="spellStart"/>
      <w:r w:rsidRPr="00315A2C">
        <w:rPr>
          <w:lang w:val="cs-CZ"/>
        </w:rPr>
        <w:t>EdScratch</w:t>
      </w:r>
      <w:r>
        <w:rPr>
          <w:lang w:val="cs-CZ"/>
        </w:rPr>
        <w:t>i</w:t>
      </w:r>
      <w:proofErr w:type="spellEnd"/>
      <w:r>
        <w:rPr>
          <w:lang w:val="cs-CZ"/>
        </w:rPr>
        <w:t xml:space="preserve"> jsou bloky vztahující se k hlavním výstupům Edisona rozčleněny do tří různých kategorií</w:t>
      </w:r>
      <w:r w:rsidRPr="00315A2C">
        <w:rPr>
          <w:lang w:val="cs-CZ"/>
        </w:rPr>
        <w:t xml:space="preserve">: </w:t>
      </w:r>
      <w:r w:rsidRPr="00315A2C">
        <w:rPr>
          <w:color w:val="FF7000"/>
          <w:lang w:val="cs-CZ"/>
        </w:rPr>
        <w:t>Drive</w:t>
      </w:r>
      <w:r>
        <w:rPr>
          <w:lang w:val="cs-CZ"/>
        </w:rPr>
        <w:t xml:space="preserve"> (Jízda),</w:t>
      </w:r>
      <w:r w:rsidRPr="00315A2C">
        <w:rPr>
          <w:lang w:val="cs-CZ"/>
        </w:rPr>
        <w:t xml:space="preserve"> </w:t>
      </w:r>
      <w:proofErr w:type="spellStart"/>
      <w:r w:rsidRPr="00315A2C">
        <w:rPr>
          <w:color w:val="FF7000"/>
          <w:lang w:val="cs-CZ"/>
        </w:rPr>
        <w:t>LEDs</w:t>
      </w:r>
      <w:proofErr w:type="spellEnd"/>
      <w:r w:rsidRPr="00315A2C">
        <w:rPr>
          <w:lang w:val="cs-CZ"/>
        </w:rPr>
        <w:t xml:space="preserve"> </w:t>
      </w:r>
      <w:r>
        <w:rPr>
          <w:lang w:val="cs-CZ"/>
        </w:rPr>
        <w:t xml:space="preserve">(LED) a </w:t>
      </w:r>
      <w:proofErr w:type="spellStart"/>
      <w:r w:rsidRPr="00315A2C">
        <w:rPr>
          <w:color w:val="FF7000"/>
          <w:lang w:val="cs-CZ"/>
        </w:rPr>
        <w:t>Sound</w:t>
      </w:r>
      <w:proofErr w:type="spellEnd"/>
      <w:r>
        <w:rPr>
          <w:lang w:val="cs-CZ"/>
        </w:rPr>
        <w:t xml:space="preserve"> (Zvuk).</w:t>
      </w:r>
    </w:p>
    <w:p w14:paraId="7B431F64" w14:textId="77777777" w:rsidR="001C6C01" w:rsidRPr="00315A2C" w:rsidRDefault="001C6C01" w:rsidP="001C6C01">
      <w:pPr>
        <w:rPr>
          <w:lang w:val="cs-CZ"/>
        </w:rPr>
      </w:pPr>
    </w:p>
    <w:p w14:paraId="5918442D" w14:textId="77777777" w:rsidR="001C6C01" w:rsidRPr="00315A2C" w:rsidRDefault="001C6C01" w:rsidP="001C6C01">
      <w:pPr>
        <w:pStyle w:val="Odstavecseseznamem"/>
        <w:numPr>
          <w:ilvl w:val="0"/>
          <w:numId w:val="12"/>
        </w:numPr>
        <w:rPr>
          <w:lang w:val="cs-CZ"/>
        </w:rPr>
      </w:pPr>
      <w:bookmarkStart w:id="32" w:name="_Hlk514077781"/>
      <w:r w:rsidRPr="00315A2C">
        <w:rPr>
          <w:noProof/>
          <w:lang w:val="cs-CZ"/>
        </w:rPr>
        <w:lastRenderedPageBreak/>
        <mc:AlternateContent>
          <mc:Choice Requires="wpg">
            <w:drawing>
              <wp:anchor distT="0" distB="0" distL="114300" distR="114300" simplePos="0" relativeHeight="253298688" behindDoc="0" locked="0" layoutInCell="1" allowOverlap="1" wp14:anchorId="268D61ED" wp14:editId="3BB6845A">
                <wp:simplePos x="0" y="0"/>
                <wp:positionH relativeFrom="column">
                  <wp:posOffset>81280</wp:posOffset>
                </wp:positionH>
                <wp:positionV relativeFrom="paragraph">
                  <wp:posOffset>798195</wp:posOffset>
                </wp:positionV>
                <wp:extent cx="5664200" cy="2398395"/>
                <wp:effectExtent l="0" t="0" r="0" b="1905"/>
                <wp:wrapTopAndBottom/>
                <wp:docPr id="576" name="Group 576"/>
                <wp:cNvGraphicFramePr/>
                <a:graphic xmlns:a="http://schemas.openxmlformats.org/drawingml/2006/main">
                  <a:graphicData uri="http://schemas.microsoft.com/office/word/2010/wordprocessingGroup">
                    <wpg:wgp>
                      <wpg:cNvGrpSpPr/>
                      <wpg:grpSpPr>
                        <a:xfrm>
                          <a:off x="0" y="0"/>
                          <a:ext cx="5664200" cy="2398395"/>
                          <a:chOff x="0" y="0"/>
                          <a:chExt cx="5664518" cy="2398712"/>
                        </a:xfrm>
                      </wpg:grpSpPr>
                      <wps:wsp>
                        <wps:cNvPr id="581" name="Text Box 2"/>
                        <wps:cNvSpPr txBox="1">
                          <a:spLocks noChangeArrowheads="1"/>
                        </wps:cNvSpPr>
                        <wps:spPr bwMode="auto">
                          <a:xfrm>
                            <a:off x="0" y="57150"/>
                            <a:ext cx="3145155" cy="397510"/>
                          </a:xfrm>
                          <a:prstGeom prst="rect">
                            <a:avLst/>
                          </a:prstGeom>
                          <a:solidFill>
                            <a:srgbClr val="FFFFFF"/>
                          </a:solidFill>
                          <a:ln w="38100">
                            <a:noFill/>
                            <a:miter lim="800000"/>
                            <a:headEnd/>
                            <a:tailEnd/>
                          </a:ln>
                        </wps:spPr>
                        <wps:txbx>
                          <w:txbxContent>
                            <w:p w14:paraId="7AFBAE63" w14:textId="77777777" w:rsidR="002A1612" w:rsidRDefault="002A1612" w:rsidP="001C6C01">
                              <w:pPr>
                                <w:jc w:val="center"/>
                                <w:rPr>
                                  <w:b/>
                                  <w:color w:val="FF7000"/>
                                </w:rPr>
                              </w:pPr>
                              <w:proofErr w:type="spellStart"/>
                              <w:r>
                                <w:rPr>
                                  <w:b/>
                                  <w:color w:val="FF7000"/>
                                </w:rPr>
                                <w:t>Výstup</w:t>
                              </w:r>
                              <w:proofErr w:type="spellEnd"/>
                            </w:p>
                            <w:p w14:paraId="245E0FD7" w14:textId="77777777" w:rsidR="002A1612" w:rsidRDefault="002A1612" w:rsidP="001C6C01">
                              <w:pPr>
                                <w:jc w:val="center"/>
                              </w:pPr>
                            </w:p>
                          </w:txbxContent>
                        </wps:txbx>
                        <wps:bodyPr rot="0" vert="horz" wrap="square" lIns="91440" tIns="45720" rIns="91440" bIns="45720" anchor="t" anchorCtr="0">
                          <a:noAutofit/>
                        </wps:bodyPr>
                      </wps:wsp>
                      <wps:wsp>
                        <wps:cNvPr id="591" name="Text Box 2"/>
                        <wps:cNvSpPr txBox="1">
                          <a:spLocks noChangeArrowheads="1"/>
                        </wps:cNvSpPr>
                        <wps:spPr bwMode="auto">
                          <a:xfrm>
                            <a:off x="3529013" y="0"/>
                            <a:ext cx="2135505" cy="332105"/>
                          </a:xfrm>
                          <a:prstGeom prst="rect">
                            <a:avLst/>
                          </a:prstGeom>
                          <a:solidFill>
                            <a:srgbClr val="FFFFFF"/>
                          </a:solidFill>
                          <a:ln w="38100">
                            <a:noFill/>
                            <a:miter lim="800000"/>
                            <a:headEnd/>
                            <a:tailEnd/>
                          </a:ln>
                        </wps:spPr>
                        <wps:txbx>
                          <w:txbxContent>
                            <w:p w14:paraId="479278F5" w14:textId="77777777" w:rsidR="002A1612" w:rsidRPr="00AD0E75" w:rsidRDefault="002A1612" w:rsidP="001C6C01">
                              <w:pPr>
                                <w:jc w:val="center"/>
                                <w:rPr>
                                  <w:b/>
                                  <w:color w:val="FF7000"/>
                                </w:rPr>
                              </w:pPr>
                              <w:proofErr w:type="spellStart"/>
                              <w:r>
                                <w:rPr>
                                  <w:b/>
                                  <w:color w:val="FF7000"/>
                                </w:rPr>
                                <w:t>Kategorie</w:t>
                              </w:r>
                              <w:proofErr w:type="spellEnd"/>
                            </w:p>
                            <w:p w14:paraId="59371E47" w14:textId="77777777" w:rsidR="002A1612" w:rsidRDefault="002A1612" w:rsidP="001C6C01">
                              <w:pPr>
                                <w:ind w:left="360"/>
                              </w:pPr>
                            </w:p>
                          </w:txbxContent>
                        </wps:txbx>
                        <wps:bodyPr rot="0" vert="horz" wrap="square" lIns="91440" tIns="45720" rIns="91440" bIns="45720" anchor="t" anchorCtr="0">
                          <a:noAutofit/>
                        </wps:bodyPr>
                      </wps:wsp>
                      <wpg:grpSp>
                        <wpg:cNvPr id="592" name="Group 592"/>
                        <wpg:cNvGrpSpPr/>
                        <wpg:grpSpPr>
                          <a:xfrm>
                            <a:off x="371475" y="404812"/>
                            <a:ext cx="2412000" cy="396000"/>
                            <a:chOff x="0" y="0"/>
                            <a:chExt cx="2412000" cy="396000"/>
                          </a:xfrm>
                        </wpg:grpSpPr>
                        <wps:wsp>
                          <wps:cNvPr id="593" name="Rounded Rectangle 1"/>
                          <wps:cNvSpPr/>
                          <wps:spPr>
                            <a:xfrm>
                              <a:off x="0" y="0"/>
                              <a:ext cx="2412000" cy="396000"/>
                            </a:xfrm>
                            <a:prstGeom prst="roundRect">
                              <a:avLst/>
                            </a:prstGeom>
                            <a:solidFill>
                              <a:srgbClr val="F2EFEF"/>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4" name="Rounded Rectangle 3"/>
                          <wps:cNvSpPr>
                            <a:spLocks noChangeAspect="1"/>
                          </wps:cNvSpPr>
                          <wps:spPr>
                            <a:xfrm>
                              <a:off x="2108410" y="105798"/>
                              <a:ext cx="179705" cy="179705"/>
                            </a:xfrm>
                            <a:prstGeom prst="round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5" name="Text Box 595"/>
                          <wps:cNvSpPr txBox="1"/>
                          <wps:spPr>
                            <a:xfrm>
                              <a:off x="345981" y="40962"/>
                              <a:ext cx="1681494" cy="318052"/>
                            </a:xfrm>
                            <a:prstGeom prst="rect">
                              <a:avLst/>
                            </a:prstGeom>
                            <a:noFill/>
                            <a:ln w="6350">
                              <a:noFill/>
                            </a:ln>
                          </wps:spPr>
                          <wps:txbx>
                            <w:txbxContent>
                              <w:p w14:paraId="32916A60" w14:textId="77777777" w:rsidR="002A1612" w:rsidRPr="00413E59" w:rsidRDefault="002A1612" w:rsidP="001C6C01">
                                <w:pPr>
                                  <w:jc w:val="right"/>
                                  <w:rPr>
                                    <w:color w:val="000000" w:themeColor="text1"/>
                                    <w14:textOutline w14:w="9525" w14:cap="rnd" w14:cmpd="sng" w14:algn="ctr">
                                      <w14:noFill/>
                                      <w14:prstDash w14:val="solid"/>
                                      <w14:bevel/>
                                    </w14:textOutline>
                                  </w:rPr>
                                </w:pPr>
                                <w:proofErr w:type="spellStart"/>
                                <w:r>
                                  <w:rPr>
                                    <w:color w:val="000000" w:themeColor="text1"/>
                                    <w14:textOutline w14:w="9525" w14:cap="rnd" w14:cmpd="sng" w14:algn="ctr">
                                      <w14:noFill/>
                                      <w14:prstDash w14:val="solid"/>
                                      <w14:bevel/>
                                    </w14:textOutline>
                                  </w:rPr>
                                  <w:t>Vypnutí</w:t>
                                </w:r>
                                <w:proofErr w:type="spellEnd"/>
                                <w:r w:rsidRPr="00413E59">
                                  <w:rPr>
                                    <w:color w:val="000000" w:themeColor="text1"/>
                                    <w14:textOutline w14:w="9525" w14:cap="rnd" w14:cmpd="sng" w14:algn="ctr">
                                      <w14:noFill/>
                                      <w14:prstDash w14:val="solid"/>
                                      <w14:bevel/>
                                    </w14:textOutline>
                                  </w:rPr>
                                  <w:t xml:space="preserve"> </w:t>
                                </w:r>
                                <w:proofErr w:type="spellStart"/>
                                <w:r>
                                  <w:rPr>
                                    <w:color w:val="000000" w:themeColor="text1"/>
                                    <w14:textOutline w14:w="9525" w14:cap="rnd" w14:cmpd="sng" w14:algn="ctr">
                                      <w14:noFill/>
                                      <w14:prstDash w14:val="solid"/>
                                      <w14:bevel/>
                                    </w14:textOutline>
                                  </w:rPr>
                                  <w:t>světel</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96" name="Group 596"/>
                        <wpg:cNvGrpSpPr/>
                        <wpg:grpSpPr>
                          <a:xfrm>
                            <a:off x="371475" y="938212"/>
                            <a:ext cx="2412000" cy="396000"/>
                            <a:chOff x="0" y="0"/>
                            <a:chExt cx="2412000" cy="396000"/>
                          </a:xfrm>
                        </wpg:grpSpPr>
                        <wps:wsp>
                          <wps:cNvPr id="601" name="Rounded Rectangle 9"/>
                          <wps:cNvSpPr/>
                          <wps:spPr>
                            <a:xfrm>
                              <a:off x="0" y="0"/>
                              <a:ext cx="2412000" cy="396000"/>
                            </a:xfrm>
                            <a:prstGeom prst="roundRect">
                              <a:avLst/>
                            </a:prstGeom>
                            <a:solidFill>
                              <a:srgbClr val="F2EFEF"/>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2" name="Rounded Rectangle 10"/>
                          <wps:cNvSpPr>
                            <a:spLocks noChangeAspect="1"/>
                          </wps:cNvSpPr>
                          <wps:spPr>
                            <a:xfrm>
                              <a:off x="2108410" y="105798"/>
                              <a:ext cx="179705" cy="179705"/>
                            </a:xfrm>
                            <a:prstGeom prst="round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3" name="Text Box 603"/>
                          <wps:cNvSpPr txBox="1"/>
                          <wps:spPr>
                            <a:xfrm>
                              <a:off x="173812" y="52899"/>
                              <a:ext cx="1930428" cy="318052"/>
                            </a:xfrm>
                            <a:prstGeom prst="rect">
                              <a:avLst/>
                            </a:prstGeom>
                            <a:noFill/>
                            <a:ln w="6350">
                              <a:noFill/>
                            </a:ln>
                          </wps:spPr>
                          <wps:txbx>
                            <w:txbxContent>
                              <w:p w14:paraId="0FAAC3E3" w14:textId="77777777" w:rsidR="002A1612" w:rsidRPr="007B4B3A" w:rsidRDefault="002A1612" w:rsidP="001C6C01">
                                <w:pPr>
                                  <w:jc w:val="right"/>
                                  <w:rPr>
                                    <w:rFonts w:ascii="Times New Roman" w:hAnsi="Times New Roman"/>
                                    <w:color w:val="000000" w:themeColor="text1"/>
                                    <w:lang w:val="cs-CZ"/>
                                    <w14:textOutline w14:w="9525" w14:cap="rnd" w14:cmpd="sng" w14:algn="ctr">
                                      <w14:noFill/>
                                      <w14:prstDash w14:val="solid"/>
                                      <w14:bevel/>
                                    </w14:textOutline>
                                  </w:rPr>
                                </w:pPr>
                                <w:proofErr w:type="spellStart"/>
                                <w:r>
                                  <w:rPr>
                                    <w:color w:val="000000" w:themeColor="text1"/>
                                    <w14:textOutline w14:w="9525" w14:cap="rnd" w14:cmpd="sng" w14:algn="ctr">
                                      <w14:noFill/>
                                      <w14:prstDash w14:val="solid"/>
                                      <w14:bevel/>
                                    </w14:textOutline>
                                  </w:rPr>
                                  <w:t>Zahrání</w:t>
                                </w:r>
                                <w:proofErr w:type="spellEnd"/>
                                <w:r>
                                  <w:rPr>
                                    <w:color w:val="000000" w:themeColor="text1"/>
                                    <w14:textOutline w14:w="9525" w14:cap="rnd" w14:cmpd="sng" w14:algn="ctr">
                                      <w14:noFill/>
                                      <w14:prstDash w14:val="solid"/>
                                      <w14:bevel/>
                                    </w14:textOutline>
                                  </w:rPr>
                                  <w:t xml:space="preserve"> </w:t>
                                </w:r>
                                <w:proofErr w:type="spellStart"/>
                                <w:r>
                                  <w:rPr>
                                    <w:color w:val="000000" w:themeColor="text1"/>
                                    <w14:textOutline w14:w="9525" w14:cap="rnd" w14:cmpd="sng" w14:algn="ctr">
                                      <w14:noFill/>
                                      <w14:prstDash w14:val="solid"/>
                                      <w14:bevel/>
                                    </w14:textOutline>
                                  </w:rPr>
                                  <w:t>tónu</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604" name="Group 604"/>
                        <wpg:cNvGrpSpPr/>
                        <wpg:grpSpPr>
                          <a:xfrm>
                            <a:off x="371475" y="1500187"/>
                            <a:ext cx="2412000" cy="396000"/>
                            <a:chOff x="0" y="0"/>
                            <a:chExt cx="2412000" cy="396000"/>
                          </a:xfrm>
                        </wpg:grpSpPr>
                        <wps:wsp>
                          <wps:cNvPr id="605" name="Rounded Rectangle 17"/>
                          <wps:cNvSpPr/>
                          <wps:spPr>
                            <a:xfrm>
                              <a:off x="0" y="0"/>
                              <a:ext cx="2412000" cy="396000"/>
                            </a:xfrm>
                            <a:prstGeom prst="roundRect">
                              <a:avLst/>
                            </a:prstGeom>
                            <a:solidFill>
                              <a:srgbClr val="F2EFEF"/>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6" name="Rounded Rectangle 18"/>
                          <wps:cNvSpPr>
                            <a:spLocks noChangeAspect="1"/>
                          </wps:cNvSpPr>
                          <wps:spPr>
                            <a:xfrm>
                              <a:off x="2108410" y="105798"/>
                              <a:ext cx="179705" cy="179705"/>
                            </a:xfrm>
                            <a:prstGeom prst="round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7" name="Text Box 607"/>
                          <wps:cNvSpPr txBox="1"/>
                          <wps:spPr>
                            <a:xfrm>
                              <a:off x="173812" y="52899"/>
                              <a:ext cx="1930428" cy="318052"/>
                            </a:xfrm>
                            <a:prstGeom prst="rect">
                              <a:avLst/>
                            </a:prstGeom>
                            <a:noFill/>
                            <a:ln w="6350">
                              <a:noFill/>
                            </a:ln>
                          </wps:spPr>
                          <wps:txbx>
                            <w:txbxContent>
                              <w:p w14:paraId="25299B3B" w14:textId="77777777" w:rsidR="002A1612" w:rsidRPr="007B4B3A" w:rsidRDefault="002A1612" w:rsidP="001C6C01">
                                <w:pPr>
                                  <w:jc w:val="right"/>
                                  <w:rPr>
                                    <w:rFonts w:ascii="Times New Roman" w:hAnsi="Times New Roman"/>
                                    <w:color w:val="000000" w:themeColor="text1"/>
                                    <w:lang w:val="cs-CZ"/>
                                    <w14:textOutline w14:w="9525" w14:cap="rnd" w14:cmpd="sng" w14:algn="ctr">
                                      <w14:noFill/>
                                      <w14:prstDash w14:val="solid"/>
                                      <w14:bevel/>
                                    </w14:textOutline>
                                  </w:rPr>
                                </w:pPr>
                                <w:proofErr w:type="spellStart"/>
                                <w:r>
                                  <w:rPr>
                                    <w:color w:val="000000" w:themeColor="text1"/>
                                    <w14:textOutline w14:w="9525" w14:cap="rnd" w14:cmpd="sng" w14:algn="ctr">
                                      <w14:noFill/>
                                      <w14:prstDash w14:val="solid"/>
                                      <w14:bevel/>
                                    </w14:textOutline>
                                  </w:rPr>
                                  <w:t>Zatočení</w:t>
                                </w:r>
                                <w:proofErr w:type="spellEnd"/>
                                <w:r>
                                  <w:rPr>
                                    <w:color w:val="000000" w:themeColor="text1"/>
                                    <w14:textOutline w14:w="9525" w14:cap="rnd" w14:cmpd="sng" w14:algn="ctr">
                                      <w14:noFill/>
                                      <w14:prstDash w14:val="solid"/>
                                      <w14:bevel/>
                                    </w14:textOutline>
                                  </w:rPr>
                                  <w:t xml:space="preserve"> </w:t>
                                </w:r>
                                <w:proofErr w:type="spellStart"/>
                                <w:r>
                                  <w:rPr>
                                    <w:color w:val="000000" w:themeColor="text1"/>
                                    <w14:textOutline w14:w="9525" w14:cap="rnd" w14:cmpd="sng" w14:algn="ctr">
                                      <w14:noFill/>
                                      <w14:prstDash w14:val="solid"/>
                                      <w14:bevel/>
                                    </w14:textOutline>
                                  </w:rPr>
                                  <w:t>doprava</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073741847" name="Group 1073741847"/>
                        <wpg:cNvGrpSpPr/>
                        <wpg:grpSpPr>
                          <a:xfrm>
                            <a:off x="3990975" y="409575"/>
                            <a:ext cx="1159641" cy="395605"/>
                            <a:chOff x="0" y="0"/>
                            <a:chExt cx="1159641" cy="395605"/>
                          </a:xfrm>
                        </wpg:grpSpPr>
                        <wps:wsp>
                          <wps:cNvPr id="1073741888" name="Rounded Rectangle 23"/>
                          <wps:cNvSpPr/>
                          <wps:spPr>
                            <a:xfrm>
                              <a:off x="0" y="0"/>
                              <a:ext cx="1159641" cy="395605"/>
                            </a:xfrm>
                            <a:prstGeom prst="roundRect">
                              <a:avLst>
                                <a:gd name="adj" fmla="val 50000"/>
                              </a:avLst>
                            </a:prstGeom>
                            <a:solidFill>
                              <a:srgbClr val="F2EFEF"/>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3741942" name="Rounded Rectangle 24"/>
                          <wps:cNvSpPr>
                            <a:spLocks noChangeAspect="1"/>
                          </wps:cNvSpPr>
                          <wps:spPr>
                            <a:xfrm>
                              <a:off x="120912" y="98241"/>
                              <a:ext cx="179705" cy="179705"/>
                            </a:xfrm>
                            <a:prstGeom prst="roundRect">
                              <a:avLst>
                                <a:gd name="adj" fmla="val 50000"/>
                              </a:avLst>
                            </a:prstGeom>
                            <a:solidFill>
                              <a:srgbClr val="4C97FF"/>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3741953" name="Text Box 1073741953"/>
                          <wps:cNvSpPr txBox="1"/>
                          <wps:spPr>
                            <a:xfrm>
                              <a:off x="340066" y="45342"/>
                              <a:ext cx="649905" cy="317500"/>
                            </a:xfrm>
                            <a:prstGeom prst="rect">
                              <a:avLst/>
                            </a:prstGeom>
                            <a:noFill/>
                            <a:ln w="6350">
                              <a:noFill/>
                            </a:ln>
                          </wps:spPr>
                          <wps:txbx>
                            <w:txbxContent>
                              <w:p w14:paraId="4834F003" w14:textId="77777777" w:rsidR="002A1612" w:rsidRPr="00413E59" w:rsidRDefault="002A1612" w:rsidP="001C6C01">
                                <w:pPr>
                                  <w:rPr>
                                    <w:b/>
                                    <w:color w:val="000000" w:themeColor="text1"/>
                                    <w14:textOutline w14:w="9525" w14:cap="rnd" w14:cmpd="sng" w14:algn="ctr">
                                      <w14:noFill/>
                                      <w14:prstDash w14:val="solid"/>
                                      <w14:bevel/>
                                    </w14:textOutline>
                                  </w:rPr>
                                </w:pPr>
                                <w:r w:rsidRPr="00413E59">
                                  <w:rPr>
                                    <w:b/>
                                    <w:color w:val="000000" w:themeColor="text1"/>
                                    <w14:textOutline w14:w="9525" w14:cap="rnd" w14:cmpd="sng" w14:algn="ctr">
                                      <w14:noFill/>
                                      <w14:prstDash w14:val="solid"/>
                                      <w14:bevel/>
                                    </w14:textOutline>
                                  </w:rPr>
                                  <w:t>Drive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073741990" name="Group 1073741990"/>
                        <wpg:cNvGrpSpPr/>
                        <wpg:grpSpPr>
                          <a:xfrm>
                            <a:off x="3990975" y="938212"/>
                            <a:ext cx="1159510" cy="395605"/>
                            <a:chOff x="0" y="0"/>
                            <a:chExt cx="1159510" cy="395605"/>
                          </a:xfrm>
                        </wpg:grpSpPr>
                        <wps:wsp>
                          <wps:cNvPr id="1073741991" name="Rounded Rectangle 28"/>
                          <wps:cNvSpPr/>
                          <wps:spPr>
                            <a:xfrm>
                              <a:off x="0" y="0"/>
                              <a:ext cx="1159510" cy="395605"/>
                            </a:xfrm>
                            <a:prstGeom prst="roundRect">
                              <a:avLst>
                                <a:gd name="adj" fmla="val 50000"/>
                              </a:avLst>
                            </a:prstGeom>
                            <a:solidFill>
                              <a:srgbClr val="F2EFEF"/>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3741992" name="Rounded Rectangle 29"/>
                          <wps:cNvSpPr>
                            <a:spLocks noChangeAspect="1"/>
                          </wps:cNvSpPr>
                          <wps:spPr>
                            <a:xfrm>
                              <a:off x="120912" y="98241"/>
                              <a:ext cx="179685" cy="179705"/>
                            </a:xfrm>
                            <a:prstGeom prst="roundRect">
                              <a:avLst>
                                <a:gd name="adj" fmla="val 50000"/>
                              </a:avLst>
                            </a:prstGeom>
                            <a:solidFill>
                              <a:srgbClr val="9965FF"/>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3741993" name="Text Box 1073741993"/>
                          <wps:cNvSpPr txBox="1"/>
                          <wps:spPr>
                            <a:xfrm>
                              <a:off x="340066" y="45342"/>
                              <a:ext cx="649832" cy="317500"/>
                            </a:xfrm>
                            <a:prstGeom prst="rect">
                              <a:avLst/>
                            </a:prstGeom>
                            <a:noFill/>
                            <a:ln w="6350">
                              <a:noFill/>
                            </a:ln>
                          </wps:spPr>
                          <wps:txbx>
                            <w:txbxContent>
                              <w:p w14:paraId="31E88B2B" w14:textId="77777777" w:rsidR="002A1612" w:rsidRPr="00413E59" w:rsidRDefault="002A1612" w:rsidP="001C6C01">
                                <w:pPr>
                                  <w:rPr>
                                    <w:b/>
                                    <w:color w:val="000000" w:themeColor="text1"/>
                                    <w14:textOutline w14:w="9525" w14:cap="rnd" w14:cmpd="sng" w14:algn="ctr">
                                      <w14:noFill/>
                                      <w14:prstDash w14:val="solid"/>
                                      <w14:bevel/>
                                    </w14:textOutline>
                                  </w:rPr>
                                </w:pPr>
                                <w:r>
                                  <w:rPr>
                                    <w:b/>
                                    <w:color w:val="000000" w:themeColor="text1"/>
                                    <w14:textOutline w14:w="9525" w14:cap="rnd" w14:cmpd="sng" w14:algn="ctr">
                                      <w14:noFill/>
                                      <w14:prstDash w14:val="solid"/>
                                      <w14:bevel/>
                                    </w14:textOutline>
                                  </w:rPr>
                                  <w:t>LEDs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073741998" name="Group 1073741998"/>
                        <wpg:cNvGrpSpPr/>
                        <wpg:grpSpPr>
                          <a:xfrm>
                            <a:off x="3995738" y="1500187"/>
                            <a:ext cx="1159510" cy="395605"/>
                            <a:chOff x="0" y="0"/>
                            <a:chExt cx="1159510" cy="395605"/>
                          </a:xfrm>
                        </wpg:grpSpPr>
                        <wps:wsp>
                          <wps:cNvPr id="1073741999" name="Rounded Rectangle 32"/>
                          <wps:cNvSpPr/>
                          <wps:spPr>
                            <a:xfrm>
                              <a:off x="0" y="0"/>
                              <a:ext cx="1159510" cy="395605"/>
                            </a:xfrm>
                            <a:prstGeom prst="roundRect">
                              <a:avLst>
                                <a:gd name="adj" fmla="val 50000"/>
                              </a:avLst>
                            </a:prstGeom>
                            <a:solidFill>
                              <a:srgbClr val="F2EFEF"/>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3742000" name="Rounded Rectangle 33"/>
                          <wps:cNvSpPr>
                            <a:spLocks noChangeAspect="1"/>
                          </wps:cNvSpPr>
                          <wps:spPr>
                            <a:xfrm>
                              <a:off x="120913" y="98241"/>
                              <a:ext cx="179685" cy="179705"/>
                            </a:xfrm>
                            <a:prstGeom prst="roundRect">
                              <a:avLst>
                                <a:gd name="adj" fmla="val 50000"/>
                              </a:avLst>
                            </a:prstGeom>
                            <a:solidFill>
                              <a:srgbClr val="CF63D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3742001" name="Text Box 1073742001"/>
                          <wps:cNvSpPr txBox="1"/>
                          <wps:spPr>
                            <a:xfrm>
                              <a:off x="340066" y="45342"/>
                              <a:ext cx="740589" cy="317500"/>
                            </a:xfrm>
                            <a:prstGeom prst="rect">
                              <a:avLst/>
                            </a:prstGeom>
                            <a:noFill/>
                            <a:ln w="6350">
                              <a:noFill/>
                            </a:ln>
                          </wps:spPr>
                          <wps:txbx>
                            <w:txbxContent>
                              <w:p w14:paraId="412FAF90" w14:textId="77777777" w:rsidR="002A1612" w:rsidRPr="00413E59" w:rsidRDefault="002A1612" w:rsidP="001C6C01">
                                <w:pPr>
                                  <w:rPr>
                                    <w:b/>
                                    <w:color w:val="000000" w:themeColor="text1"/>
                                    <w14:textOutline w14:w="9525" w14:cap="rnd" w14:cmpd="sng" w14:algn="ctr">
                                      <w14:noFill/>
                                      <w14:prstDash w14:val="solid"/>
                                      <w14:bevel/>
                                    </w14:textOutline>
                                  </w:rPr>
                                </w:pPr>
                                <w:r>
                                  <w:rPr>
                                    <w:b/>
                                    <w:color w:val="000000" w:themeColor="text1"/>
                                    <w14:textOutline w14:w="9525" w14:cap="rnd" w14:cmpd="sng" w14:algn="ctr">
                                      <w14:noFill/>
                                      <w14:prstDash w14:val="solid"/>
                                      <w14:bevel/>
                                    </w14:textOutline>
                                  </w:rPr>
                                  <w:t>Sound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pic:pic xmlns:pic="http://schemas.openxmlformats.org/drawingml/2006/picture">
                        <pic:nvPicPr>
                          <pic:cNvPr id="1073742002" name="Picture 1073742002"/>
                          <pic:cNvPicPr>
                            <a:picLocks noChangeAspect="1"/>
                          </pic:cNvPicPr>
                        </pic:nvPicPr>
                        <pic:blipFill rotWithShape="1">
                          <a:blip r:embed="rId105" cstate="print">
                            <a:extLst>
                              <a:ext uri="{28A0092B-C50C-407E-A947-70E740481C1C}">
                                <a14:useLocalDpi xmlns:a14="http://schemas.microsoft.com/office/drawing/2010/main" val="0"/>
                              </a:ext>
                            </a:extLst>
                          </a:blip>
                          <a:srcRect b="65341"/>
                          <a:stretch/>
                        </pic:blipFill>
                        <pic:spPr bwMode="auto">
                          <a:xfrm>
                            <a:off x="147638" y="328612"/>
                            <a:ext cx="1195070" cy="73279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073742003" name="Picture 1073742003"/>
                          <pic:cNvPicPr>
                            <a:picLocks noChangeAspect="1"/>
                          </pic:cNvPicPr>
                        </pic:nvPicPr>
                        <pic:blipFill rotWithShape="1">
                          <a:blip r:embed="rId106" cstate="print">
                            <a:extLst>
                              <a:ext uri="{28A0092B-C50C-407E-A947-70E740481C1C}">
                                <a14:useLocalDpi xmlns:a14="http://schemas.microsoft.com/office/drawing/2010/main" val="0"/>
                              </a:ext>
                            </a:extLst>
                          </a:blip>
                          <a:srcRect t="34706" b="46019"/>
                          <a:stretch/>
                        </pic:blipFill>
                        <pic:spPr bwMode="auto">
                          <a:xfrm>
                            <a:off x="214313" y="1009650"/>
                            <a:ext cx="1193800" cy="40703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073742004" name="Picture 1073742004"/>
                          <pic:cNvPicPr>
                            <a:picLocks noChangeAspect="1"/>
                          </pic:cNvPicPr>
                        </pic:nvPicPr>
                        <pic:blipFill rotWithShape="1">
                          <a:blip r:embed="rId106" cstate="print">
                            <a:extLst>
                              <a:ext uri="{28A0092B-C50C-407E-A947-70E740481C1C}">
                                <a14:useLocalDpi xmlns:a14="http://schemas.microsoft.com/office/drawing/2010/main" val="0"/>
                              </a:ext>
                            </a:extLst>
                          </a:blip>
                          <a:srcRect t="56205" b="-131"/>
                          <a:stretch/>
                        </pic:blipFill>
                        <pic:spPr bwMode="auto">
                          <a:xfrm>
                            <a:off x="423863" y="1471612"/>
                            <a:ext cx="1193165" cy="92710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268D61ED" id="Group 576" o:spid="_x0000_s1223" style="position:absolute;left:0;text-align:left;margin-left:6.4pt;margin-top:62.85pt;width:446pt;height:188.85pt;z-index:253298688" coordsize="56645,239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">
                <v:shape id="_x0000_s1224" type="#_x0000_t202" style="position:absolute;top:571;width:31451;height:3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" stroked="f" strokeweight="3pt">
                  <v:textbox>
                    <w:txbxContent>
                      <w:p w14:paraId="7AFBAE63" w14:textId="77777777" w:rsidR="002A1612" w:rsidRDefault="002A1612" w:rsidP="001C6C01">
                        <w:pPr>
                          <w:jc w:val="center"/>
                          <w:rPr>
                            <w:b/>
                            <w:color w:val="FF7000"/>
                          </w:rPr>
                        </w:pPr>
                        <w:proofErr w:type="spellStart"/>
                        <w:r>
                          <w:rPr>
                            <w:b/>
                            <w:color w:val="FF7000"/>
                          </w:rPr>
                          <w:t>Výstup</w:t>
                        </w:r>
                        <w:proofErr w:type="spellEnd"/>
                      </w:p>
                      <w:p w14:paraId="245E0FD7" w14:textId="77777777" w:rsidR="002A1612" w:rsidRDefault="002A1612" w:rsidP="001C6C01">
                        <w:pPr>
                          <w:jc w:val="center"/>
                        </w:pPr>
                      </w:p>
                    </w:txbxContent>
                  </v:textbox>
                </v:shape>
                <v:shape id="_x0000_s1225" type="#_x0000_t202" style="position:absolute;left:35290;width:21355;height:3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" stroked="f" strokeweight="3pt">
                  <v:textbox>
                    <w:txbxContent>
                      <w:p w14:paraId="479278F5" w14:textId="77777777" w:rsidR="002A1612" w:rsidRPr="00AD0E75" w:rsidRDefault="002A1612" w:rsidP="001C6C01">
                        <w:pPr>
                          <w:jc w:val="center"/>
                          <w:rPr>
                            <w:b/>
                            <w:color w:val="FF7000"/>
                          </w:rPr>
                        </w:pPr>
                        <w:proofErr w:type="spellStart"/>
                        <w:r>
                          <w:rPr>
                            <w:b/>
                            <w:color w:val="FF7000"/>
                          </w:rPr>
                          <w:t>Kategorie</w:t>
                        </w:r>
                        <w:proofErr w:type="spellEnd"/>
                      </w:p>
                      <w:p w14:paraId="59371E47" w14:textId="77777777" w:rsidR="002A1612" w:rsidRDefault="002A1612" w:rsidP="001C6C01">
                        <w:pPr>
                          <w:ind w:left="360"/>
                        </w:pPr>
                      </w:p>
                    </w:txbxContent>
                  </v:textbox>
                </v:shape>
                <v:group id="Group 592" o:spid="_x0000_s1226" style="position:absolute;left:3714;top:4048;width:24120;height:3960" coordsize="24120,3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">
                  <v:roundrect id="Rounded Rectangle 1" o:spid="_x0000_s1227" style="position:absolute;width:24120;height:396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" fillcolor="#f2efef" stroked="f" strokeweight="1pt">
                    <v:stroke joinstyle="miter"/>
                  </v:roundrect>
                  <v:roundrect id="Rounded Rectangle 3" o:spid="_x0000_s1228" style="position:absolute;left:21084;top:1057;width:1797;height:179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" fillcolor="white [3212]" stroked="f" strokeweight="1pt">
                    <v:stroke joinstyle="miter"/>
                    <o:lock v:ext="edit" aspectratio="t"/>
                  </v:roundrect>
                  <v:shape id="Text Box 595" o:spid="_x0000_s1229" type="#_x0000_t202" style="position:absolute;left:3459;top:409;width:16815;height:31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" filled="f" stroked="f" strokeweight=".5pt">
                    <v:textbox>
                      <w:txbxContent>
                        <w:p w14:paraId="32916A60" w14:textId="77777777" w:rsidR="002A1612" w:rsidRPr="00413E59" w:rsidRDefault="002A1612" w:rsidP="001C6C01">
                          <w:pPr>
                            <w:jc w:val="right"/>
                            <w:rPr>
                              <w:color w:val="000000" w:themeColor="text1"/>
                              <w14:textOutline w14:w="9525" w14:cap="rnd" w14:cmpd="sng" w14:algn="ctr">
                                <w14:noFill/>
                                <w14:prstDash w14:val="solid"/>
                                <w14:bevel/>
                              </w14:textOutline>
                            </w:rPr>
                          </w:pPr>
                          <w:proofErr w:type="spellStart"/>
                          <w:r>
                            <w:rPr>
                              <w:color w:val="000000" w:themeColor="text1"/>
                              <w14:textOutline w14:w="9525" w14:cap="rnd" w14:cmpd="sng" w14:algn="ctr">
                                <w14:noFill/>
                                <w14:prstDash w14:val="solid"/>
                                <w14:bevel/>
                              </w14:textOutline>
                            </w:rPr>
                            <w:t>Vypnutí</w:t>
                          </w:r>
                          <w:proofErr w:type="spellEnd"/>
                          <w:r w:rsidRPr="00413E59">
                            <w:rPr>
                              <w:color w:val="000000" w:themeColor="text1"/>
                              <w14:textOutline w14:w="9525" w14:cap="rnd" w14:cmpd="sng" w14:algn="ctr">
                                <w14:noFill/>
                                <w14:prstDash w14:val="solid"/>
                                <w14:bevel/>
                              </w14:textOutline>
                            </w:rPr>
                            <w:t xml:space="preserve"> </w:t>
                          </w:r>
                          <w:proofErr w:type="spellStart"/>
                          <w:r>
                            <w:rPr>
                              <w:color w:val="000000" w:themeColor="text1"/>
                              <w14:textOutline w14:w="9525" w14:cap="rnd" w14:cmpd="sng" w14:algn="ctr">
                                <w14:noFill/>
                                <w14:prstDash w14:val="solid"/>
                                <w14:bevel/>
                              </w14:textOutline>
                            </w:rPr>
                            <w:t>světel</w:t>
                          </w:r>
                          <w:proofErr w:type="spellEnd"/>
                        </w:p>
                      </w:txbxContent>
                    </v:textbox>
                  </v:shape>
                </v:group>
                <v:group id="Group 596" o:spid="_x0000_s1230" style="position:absolute;left:3714;top:9382;width:24120;height:3960" coordsize="24120,3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">
                  <v:roundrect id="Rounded Rectangle 9" o:spid="_x0000_s1231" style="position:absolute;width:24120;height:396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" fillcolor="#f2efef" stroked="f" strokeweight="1pt">
                    <v:stroke joinstyle="miter"/>
                  </v:roundrect>
                  <v:roundrect id="Rounded Rectangle 10" o:spid="_x0000_s1232" style="position:absolute;left:21084;top:1057;width:1797;height:179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" fillcolor="white [3212]" stroked="f" strokeweight="1pt">
                    <v:stroke joinstyle="miter"/>
                    <o:lock v:ext="edit" aspectratio="t"/>
                  </v:roundrect>
                  <v:shape id="Text Box 603" o:spid="_x0000_s1233" type="#_x0000_t202" style="position:absolute;left:1738;top:528;width:19304;height:31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" filled="f" stroked="f" strokeweight=".5pt">
                    <v:textbox>
                      <w:txbxContent>
                        <w:p w14:paraId="0FAAC3E3" w14:textId="77777777" w:rsidR="002A1612" w:rsidRPr="007B4B3A" w:rsidRDefault="002A1612" w:rsidP="001C6C01">
                          <w:pPr>
                            <w:jc w:val="right"/>
                            <w:rPr>
                              <w:rFonts w:ascii="Times New Roman" w:hAnsi="Times New Roman"/>
                              <w:color w:val="000000" w:themeColor="text1"/>
                              <w:lang w:val="cs-CZ"/>
                              <w14:textOutline w14:w="9525" w14:cap="rnd" w14:cmpd="sng" w14:algn="ctr">
                                <w14:noFill/>
                                <w14:prstDash w14:val="solid"/>
                                <w14:bevel/>
                              </w14:textOutline>
                            </w:rPr>
                          </w:pPr>
                          <w:proofErr w:type="spellStart"/>
                          <w:r>
                            <w:rPr>
                              <w:color w:val="000000" w:themeColor="text1"/>
                              <w14:textOutline w14:w="9525" w14:cap="rnd" w14:cmpd="sng" w14:algn="ctr">
                                <w14:noFill/>
                                <w14:prstDash w14:val="solid"/>
                                <w14:bevel/>
                              </w14:textOutline>
                            </w:rPr>
                            <w:t>Zahrání</w:t>
                          </w:r>
                          <w:proofErr w:type="spellEnd"/>
                          <w:r>
                            <w:rPr>
                              <w:color w:val="000000" w:themeColor="text1"/>
                              <w14:textOutline w14:w="9525" w14:cap="rnd" w14:cmpd="sng" w14:algn="ctr">
                                <w14:noFill/>
                                <w14:prstDash w14:val="solid"/>
                                <w14:bevel/>
                              </w14:textOutline>
                            </w:rPr>
                            <w:t xml:space="preserve"> </w:t>
                          </w:r>
                          <w:proofErr w:type="spellStart"/>
                          <w:r>
                            <w:rPr>
                              <w:color w:val="000000" w:themeColor="text1"/>
                              <w14:textOutline w14:w="9525" w14:cap="rnd" w14:cmpd="sng" w14:algn="ctr">
                                <w14:noFill/>
                                <w14:prstDash w14:val="solid"/>
                                <w14:bevel/>
                              </w14:textOutline>
                            </w:rPr>
                            <w:t>tónu</w:t>
                          </w:r>
                          <w:proofErr w:type="spellEnd"/>
                        </w:p>
                      </w:txbxContent>
                    </v:textbox>
                  </v:shape>
                </v:group>
                <v:group id="Group 604" o:spid="_x0000_s1234" style="position:absolute;left:3714;top:15001;width:24120;height:3960" coordsize="24120,3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">
                  <v:roundrect id="Rounded Rectangle 17" o:spid="_x0000_s1235" style="position:absolute;width:24120;height:396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" fillcolor="#f2efef" stroked="f" strokeweight="1pt">
                    <v:stroke joinstyle="miter"/>
                  </v:roundrect>
                  <v:roundrect id="Rounded Rectangle 18" o:spid="_x0000_s1236" style="position:absolute;left:21084;top:1057;width:1797;height:179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" fillcolor="white [3212]" stroked="f" strokeweight="1pt">
                    <v:stroke joinstyle="miter"/>
                    <o:lock v:ext="edit" aspectratio="t"/>
                  </v:roundrect>
                  <v:shape id="Text Box 607" o:spid="_x0000_s1237" type="#_x0000_t202" style="position:absolute;left:1738;top:528;width:19304;height:31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" filled="f" stroked="f" strokeweight=".5pt">
                    <v:textbox>
                      <w:txbxContent>
                        <w:p w14:paraId="25299B3B" w14:textId="77777777" w:rsidR="002A1612" w:rsidRPr="007B4B3A" w:rsidRDefault="002A1612" w:rsidP="001C6C01">
                          <w:pPr>
                            <w:jc w:val="right"/>
                            <w:rPr>
                              <w:rFonts w:ascii="Times New Roman" w:hAnsi="Times New Roman"/>
                              <w:color w:val="000000" w:themeColor="text1"/>
                              <w:lang w:val="cs-CZ"/>
                              <w14:textOutline w14:w="9525" w14:cap="rnd" w14:cmpd="sng" w14:algn="ctr">
                                <w14:noFill/>
                                <w14:prstDash w14:val="solid"/>
                                <w14:bevel/>
                              </w14:textOutline>
                            </w:rPr>
                          </w:pPr>
                          <w:proofErr w:type="spellStart"/>
                          <w:r>
                            <w:rPr>
                              <w:color w:val="000000" w:themeColor="text1"/>
                              <w14:textOutline w14:w="9525" w14:cap="rnd" w14:cmpd="sng" w14:algn="ctr">
                                <w14:noFill/>
                                <w14:prstDash w14:val="solid"/>
                                <w14:bevel/>
                              </w14:textOutline>
                            </w:rPr>
                            <w:t>Zatočení</w:t>
                          </w:r>
                          <w:proofErr w:type="spellEnd"/>
                          <w:r>
                            <w:rPr>
                              <w:color w:val="000000" w:themeColor="text1"/>
                              <w14:textOutline w14:w="9525" w14:cap="rnd" w14:cmpd="sng" w14:algn="ctr">
                                <w14:noFill/>
                                <w14:prstDash w14:val="solid"/>
                                <w14:bevel/>
                              </w14:textOutline>
                            </w:rPr>
                            <w:t xml:space="preserve"> </w:t>
                          </w:r>
                          <w:proofErr w:type="spellStart"/>
                          <w:r>
                            <w:rPr>
                              <w:color w:val="000000" w:themeColor="text1"/>
                              <w14:textOutline w14:w="9525" w14:cap="rnd" w14:cmpd="sng" w14:algn="ctr">
                                <w14:noFill/>
                                <w14:prstDash w14:val="solid"/>
                                <w14:bevel/>
                              </w14:textOutline>
                            </w:rPr>
                            <w:t>doprava</w:t>
                          </w:r>
                          <w:proofErr w:type="spellEnd"/>
                        </w:p>
                      </w:txbxContent>
                    </v:textbox>
                  </v:shape>
                </v:group>
                <v:group id="Group 1073741847" o:spid="_x0000_s1238" style="position:absolute;left:39909;top:4095;width:11597;height:3956" coordsize="11596,3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">
                  <v:roundrect id="Rounded Rectangle 23" o:spid="_x0000_s1239" style="position:absolute;width:11596;height:3956;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" fillcolor="#f2efef" stroked="f" strokeweight="1pt">
                    <v:stroke joinstyle="miter"/>
                  </v:roundrect>
                  <v:roundrect id="Rounded Rectangle 24" o:spid="_x0000_s1240" style="position:absolute;left:1209;top:982;width:1797;height:1797;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" fillcolor="#4c97ff" stroked="f" strokeweight="1pt">
                    <v:stroke joinstyle="miter"/>
                    <o:lock v:ext="edit" aspectratio="t"/>
                  </v:roundrect>
                  <v:shape id="Text Box 1073741953" o:spid="_x0000_s1241" type="#_x0000_t202" style="position:absolute;left:3400;top:453;width:6499;height:31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" filled="f" stroked="f" strokeweight=".5pt">
                    <v:textbox>
                      <w:txbxContent>
                        <w:p w14:paraId="4834F003" w14:textId="77777777" w:rsidR="002A1612" w:rsidRPr="00413E59" w:rsidRDefault="002A1612" w:rsidP="001C6C01">
                          <w:pPr>
                            <w:rPr>
                              <w:b/>
                              <w:color w:val="000000" w:themeColor="text1"/>
                              <w14:textOutline w14:w="9525" w14:cap="rnd" w14:cmpd="sng" w14:algn="ctr">
                                <w14:noFill/>
                                <w14:prstDash w14:val="solid"/>
                                <w14:bevel/>
                              </w14:textOutline>
                            </w:rPr>
                          </w:pPr>
                          <w:r w:rsidRPr="00413E59">
                            <w:rPr>
                              <w:b/>
                              <w:color w:val="000000" w:themeColor="text1"/>
                              <w14:textOutline w14:w="9525" w14:cap="rnd" w14:cmpd="sng" w14:algn="ctr">
                                <w14:noFill/>
                                <w14:prstDash w14:val="solid"/>
                                <w14:bevel/>
                              </w14:textOutline>
                            </w:rPr>
                            <w:t>Drive</w:t>
                          </w:r>
                        </w:p>
                      </w:txbxContent>
                    </v:textbox>
                  </v:shape>
                </v:group>
                <v:group id="Group 1073741990" o:spid="_x0000_s1242" style="position:absolute;left:39909;top:9382;width:11595;height:3956" coordsize="11595,3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">
                  <v:roundrect id="Rounded Rectangle 28" o:spid="_x0000_s1243" style="position:absolute;width:11595;height:3956;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" fillcolor="#f2efef" stroked="f" strokeweight="1pt">
                    <v:stroke joinstyle="miter"/>
                  </v:roundrect>
                  <v:roundrect id="Rounded Rectangle 29" o:spid="_x0000_s1244" style="position:absolute;left:1209;top:982;width:1796;height:1797;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" fillcolor="#9965ff" stroked="f" strokeweight="1pt">
                    <v:stroke joinstyle="miter"/>
                    <o:lock v:ext="edit" aspectratio="t"/>
                  </v:roundrect>
                  <v:shape id="Text Box 1073741993" o:spid="_x0000_s1245" type="#_x0000_t202" style="position:absolute;left:3400;top:453;width:6498;height:31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" filled="f" stroked="f" strokeweight=".5pt">
                    <v:textbox>
                      <w:txbxContent>
                        <w:p w14:paraId="31E88B2B" w14:textId="77777777" w:rsidR="002A1612" w:rsidRPr="00413E59" w:rsidRDefault="002A1612" w:rsidP="001C6C01">
                          <w:pPr>
                            <w:rPr>
                              <w:b/>
                              <w:color w:val="000000" w:themeColor="text1"/>
                              <w14:textOutline w14:w="9525" w14:cap="rnd" w14:cmpd="sng" w14:algn="ctr">
                                <w14:noFill/>
                                <w14:prstDash w14:val="solid"/>
                                <w14:bevel/>
                              </w14:textOutline>
                            </w:rPr>
                          </w:pPr>
                          <w:r>
                            <w:rPr>
                              <w:b/>
                              <w:color w:val="000000" w:themeColor="text1"/>
                              <w14:textOutline w14:w="9525" w14:cap="rnd" w14:cmpd="sng" w14:algn="ctr">
                                <w14:noFill/>
                                <w14:prstDash w14:val="solid"/>
                                <w14:bevel/>
                              </w14:textOutline>
                            </w:rPr>
                            <w:t>LEDs</w:t>
                          </w:r>
                        </w:p>
                      </w:txbxContent>
                    </v:textbox>
                  </v:shape>
                </v:group>
                <v:group id="Group 1073741998" o:spid="_x0000_s1246" style="position:absolute;left:39957;top:15001;width:11595;height:3956" coordsize="11595,3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">
                  <v:roundrect id="Rounded Rectangle 32" o:spid="_x0000_s1247" style="position:absolute;width:11595;height:3956;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" fillcolor="#f2efef" stroked="f" strokeweight="1pt">
                    <v:stroke joinstyle="miter"/>
                  </v:roundrect>
                  <v:roundrect id="Rounded Rectangle 33" o:spid="_x0000_s1248" style="position:absolute;left:1209;top:982;width:1796;height:1797;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" fillcolor="#cf63d0" stroked="f" strokeweight="1pt">
                    <v:stroke joinstyle="miter"/>
                    <o:lock v:ext="edit" aspectratio="t"/>
                  </v:roundrect>
                  <v:shape id="Text Box 1073742001" o:spid="_x0000_s1249" type="#_x0000_t202" style="position:absolute;left:3400;top:453;width:7406;height:31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" filled="f" stroked="f" strokeweight=".5pt">
                    <v:textbox>
                      <w:txbxContent>
                        <w:p w14:paraId="412FAF90" w14:textId="77777777" w:rsidR="002A1612" w:rsidRPr="00413E59" w:rsidRDefault="002A1612" w:rsidP="001C6C01">
                          <w:pPr>
                            <w:rPr>
                              <w:b/>
                              <w:color w:val="000000" w:themeColor="text1"/>
                              <w14:textOutline w14:w="9525" w14:cap="rnd" w14:cmpd="sng" w14:algn="ctr">
                                <w14:noFill/>
                                <w14:prstDash w14:val="solid"/>
                                <w14:bevel/>
                              </w14:textOutline>
                            </w:rPr>
                          </w:pPr>
                          <w:r>
                            <w:rPr>
                              <w:b/>
                              <w:color w:val="000000" w:themeColor="text1"/>
                              <w14:textOutline w14:w="9525" w14:cap="rnd" w14:cmpd="sng" w14:algn="ctr">
                                <w14:noFill/>
                                <w14:prstDash w14:val="solid"/>
                                <w14:bevel/>
                              </w14:textOutline>
                            </w:rPr>
                            <w:t>Sound</w:t>
                          </w:r>
                        </w:p>
                      </w:txbxContent>
                    </v:textbox>
                  </v:shape>
                </v:group>
                <v:shape id="Picture 1073742002" o:spid="_x0000_s1250" type="#_x0000_t75" style="position:absolute;left:1476;top:3286;width:11951;height:73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">
                  <v:imagedata r:id="rId107" o:title="" cropbottom="42822f"/>
                </v:shape>
                <v:shape id="Picture 1073742003" o:spid="_x0000_s1251" type="#_x0000_t75" style="position:absolute;left:2143;top:10096;width:11938;height:40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">
                  <v:imagedata r:id="rId108" o:title="" croptop="22745f" cropbottom="30159f"/>
                </v:shape>
                <v:shape id="Picture 1073742004" o:spid="_x0000_s1252" type="#_x0000_t75" style="position:absolute;left:4238;top:14716;width:11932;height:92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">
                  <v:imagedata r:id="rId108" o:title="" croptop="36835f" cropbottom="-86f"/>
                </v:shape>
                <w10:wrap type="topAndBottom"/>
              </v:group>
            </w:pict>
          </mc:Fallback>
        </mc:AlternateContent>
      </w:r>
      <w:r>
        <w:rPr>
          <w:lang w:val="cs-CZ"/>
        </w:rPr>
        <w:t>Prohlédněte si</w:t>
      </w:r>
      <w:r w:rsidRPr="007B4B3A">
        <w:rPr>
          <w:rFonts w:hint="eastAsia"/>
          <w:lang w:val="cs-CZ"/>
        </w:rPr>
        <w:t xml:space="preserve"> bloky v kategoriích </w:t>
      </w:r>
      <w:r w:rsidRPr="00315A2C">
        <w:rPr>
          <w:color w:val="FF7000"/>
          <w:lang w:val="cs-CZ"/>
        </w:rPr>
        <w:t>Drive</w:t>
      </w:r>
      <w:r w:rsidRPr="00315A2C">
        <w:rPr>
          <w:lang w:val="cs-CZ"/>
        </w:rPr>
        <w:t xml:space="preserve">, </w:t>
      </w:r>
      <w:proofErr w:type="spellStart"/>
      <w:r w:rsidRPr="00315A2C">
        <w:rPr>
          <w:color w:val="FF7000"/>
          <w:lang w:val="cs-CZ"/>
        </w:rPr>
        <w:t>LEDs</w:t>
      </w:r>
      <w:proofErr w:type="spellEnd"/>
      <w:r w:rsidRPr="00315A2C">
        <w:rPr>
          <w:lang w:val="cs-CZ"/>
        </w:rPr>
        <w:t xml:space="preserve"> a </w:t>
      </w:r>
      <w:proofErr w:type="spellStart"/>
      <w:r w:rsidRPr="00315A2C">
        <w:rPr>
          <w:color w:val="FF7000"/>
          <w:lang w:val="cs-CZ"/>
        </w:rPr>
        <w:t>Sound</w:t>
      </w:r>
      <w:proofErr w:type="spellEnd"/>
      <w:r w:rsidRPr="007B4B3A">
        <w:rPr>
          <w:rFonts w:hint="eastAsia"/>
          <w:lang w:val="cs-CZ"/>
        </w:rPr>
        <w:t xml:space="preserve"> v </w:t>
      </w:r>
      <w:proofErr w:type="spellStart"/>
      <w:r w:rsidRPr="007B4B3A">
        <w:rPr>
          <w:rFonts w:hint="eastAsia"/>
          <w:lang w:val="cs-CZ"/>
        </w:rPr>
        <w:t>EdScratch</w:t>
      </w:r>
      <w:r>
        <w:rPr>
          <w:lang w:val="cs-CZ"/>
        </w:rPr>
        <w:t>i</w:t>
      </w:r>
      <w:proofErr w:type="spellEnd"/>
      <w:r w:rsidRPr="007B4B3A">
        <w:rPr>
          <w:rFonts w:hint="eastAsia"/>
          <w:lang w:val="cs-CZ"/>
        </w:rPr>
        <w:t>. Která kategorie obsahuje bloky kódu, které byste museli vložit do programu, aby Edison vygeneroval</w:t>
      </w:r>
      <w:r>
        <w:rPr>
          <w:lang w:val="cs-CZ"/>
        </w:rPr>
        <w:t xml:space="preserve"> níže uvedené výstupy</w:t>
      </w:r>
      <w:r w:rsidRPr="007B4B3A">
        <w:rPr>
          <w:rFonts w:hint="eastAsia"/>
          <w:lang w:val="cs-CZ"/>
        </w:rPr>
        <w:t xml:space="preserve">? </w:t>
      </w:r>
      <w:r>
        <w:rPr>
          <w:lang w:val="cs-CZ"/>
        </w:rPr>
        <w:t>Spojte požadovaný</w:t>
      </w:r>
      <w:r w:rsidRPr="007B4B3A">
        <w:rPr>
          <w:rFonts w:hint="eastAsia"/>
          <w:lang w:val="cs-CZ"/>
        </w:rPr>
        <w:t xml:space="preserve"> výstup s kategorií, </w:t>
      </w:r>
      <w:r>
        <w:rPr>
          <w:lang w:val="cs-CZ"/>
        </w:rPr>
        <w:t xml:space="preserve">v níž </w:t>
      </w:r>
      <w:r w:rsidRPr="007B4B3A">
        <w:rPr>
          <w:rFonts w:hint="eastAsia"/>
          <w:lang w:val="cs-CZ"/>
        </w:rPr>
        <w:t xml:space="preserve">najdete </w:t>
      </w:r>
      <w:r>
        <w:rPr>
          <w:lang w:val="cs-CZ"/>
        </w:rPr>
        <w:t xml:space="preserve">potřebné </w:t>
      </w:r>
      <w:r w:rsidRPr="007B4B3A">
        <w:rPr>
          <w:rFonts w:hint="eastAsia"/>
          <w:lang w:val="cs-CZ"/>
        </w:rPr>
        <w:t>bloky</w:t>
      </w:r>
      <w:r w:rsidRPr="00315A2C">
        <w:rPr>
          <w:lang w:val="cs-CZ"/>
        </w:rPr>
        <w:t xml:space="preserve">. </w:t>
      </w:r>
    </w:p>
    <w:bookmarkEnd w:id="31"/>
    <w:p w14:paraId="12FC4E23" w14:textId="77777777" w:rsidR="001C6C01" w:rsidRPr="00315A2C" w:rsidRDefault="001C6C01" w:rsidP="001C6C01">
      <w:pPr>
        <w:rPr>
          <w:lang w:val="cs-CZ"/>
        </w:rPr>
      </w:pPr>
    </w:p>
    <w:p w14:paraId="744E5BBE" w14:textId="77777777" w:rsidR="001C6C01" w:rsidRPr="00315A2C" w:rsidRDefault="001C6C01" w:rsidP="001C6C01">
      <w:pPr>
        <w:pStyle w:val="Nadpis2"/>
        <w:rPr>
          <w:lang w:val="cs-CZ"/>
        </w:rPr>
      </w:pPr>
      <w:r w:rsidRPr="00315A2C">
        <w:rPr>
          <w:lang w:val="cs-CZ"/>
        </w:rPr>
        <w:t xml:space="preserve">Úkol 1: </w:t>
      </w:r>
      <w:r>
        <w:rPr>
          <w:lang w:val="cs-CZ"/>
        </w:rPr>
        <w:t xml:space="preserve">Blikněte a pípněte </w:t>
      </w:r>
    </w:p>
    <w:p w14:paraId="7D228FB7" w14:textId="77777777" w:rsidR="001C6C01" w:rsidRPr="00315A2C" w:rsidRDefault="001C6C01" w:rsidP="001C6C01">
      <w:pPr>
        <w:rPr>
          <w:lang w:val="cs-CZ"/>
        </w:rPr>
      </w:pPr>
      <w:r w:rsidRPr="00315A2C">
        <w:rPr>
          <w:lang w:val="cs-CZ"/>
        </w:rPr>
        <w:t xml:space="preserve">Edison </w:t>
      </w:r>
      <w:r>
        <w:rPr>
          <w:lang w:val="cs-CZ"/>
        </w:rPr>
        <w:t xml:space="preserve">je vybaven dvěma červenými </w:t>
      </w:r>
      <w:proofErr w:type="spellStart"/>
      <w:r>
        <w:rPr>
          <w:lang w:val="cs-CZ"/>
        </w:rPr>
        <w:t>LEDkami</w:t>
      </w:r>
      <w:proofErr w:type="spellEnd"/>
      <w:r>
        <w:rPr>
          <w:lang w:val="cs-CZ"/>
        </w:rPr>
        <w:t xml:space="preserve">. Tyto </w:t>
      </w:r>
      <w:proofErr w:type="spellStart"/>
      <w:r>
        <w:rPr>
          <w:lang w:val="cs-CZ"/>
        </w:rPr>
        <w:t>LEDky</w:t>
      </w:r>
      <w:proofErr w:type="spellEnd"/>
      <w:r>
        <w:rPr>
          <w:lang w:val="cs-CZ"/>
        </w:rPr>
        <w:t xml:space="preserve"> začnou po spuštění Edisona blikat. </w:t>
      </w:r>
    </w:p>
    <w:bookmarkEnd w:id="32"/>
    <w:p w14:paraId="31F05DE3" w14:textId="344A5BEF" w:rsidR="001C6C01" w:rsidRPr="00315A2C" w:rsidRDefault="001C6C01" w:rsidP="001C6C01">
      <w:pPr>
        <w:rPr>
          <w:lang w:val="cs-CZ"/>
        </w:rPr>
      </w:pPr>
      <w:r w:rsidRPr="007B4B3A">
        <w:rPr>
          <w:rFonts w:hint="eastAsia"/>
          <w:lang w:val="cs-CZ"/>
        </w:rPr>
        <w:t xml:space="preserve">Edison má také speciální </w:t>
      </w:r>
      <w:r>
        <w:rPr>
          <w:lang w:val="cs-CZ"/>
        </w:rPr>
        <w:t>zařízení,</w:t>
      </w:r>
      <w:r w:rsidRPr="007B4B3A">
        <w:rPr>
          <w:rFonts w:hint="eastAsia"/>
          <w:lang w:val="cs-CZ"/>
        </w:rPr>
        <w:t xml:space="preserve"> kte</w:t>
      </w:r>
      <w:r>
        <w:rPr>
          <w:lang w:val="cs-CZ"/>
        </w:rPr>
        <w:t>ré</w:t>
      </w:r>
      <w:r w:rsidRPr="007B4B3A">
        <w:rPr>
          <w:rFonts w:hint="eastAsia"/>
          <w:lang w:val="cs-CZ"/>
        </w:rPr>
        <w:t xml:space="preserve"> můžete vidět na levé straně kulatého tlačítka na horní straně robota. Jedná se o bzučák a zvukový senzor v jednom. </w:t>
      </w:r>
      <w:r>
        <w:rPr>
          <w:lang w:val="cs-CZ"/>
        </w:rPr>
        <w:t>Dokáže</w:t>
      </w:r>
      <w:r w:rsidRPr="007B4B3A">
        <w:rPr>
          <w:rFonts w:hint="eastAsia"/>
          <w:lang w:val="cs-CZ"/>
        </w:rPr>
        <w:t xml:space="preserve"> </w:t>
      </w:r>
      <w:r w:rsidR="00BF3A82">
        <w:rPr>
          <w:lang w:val="cs-CZ"/>
        </w:rPr>
        <w:t>rozpoznat</w:t>
      </w:r>
      <w:r w:rsidR="00BF3A82" w:rsidRPr="007B4B3A">
        <w:rPr>
          <w:rFonts w:hint="eastAsia"/>
          <w:lang w:val="cs-CZ"/>
        </w:rPr>
        <w:t xml:space="preserve"> </w:t>
      </w:r>
      <w:r>
        <w:rPr>
          <w:lang w:val="cs-CZ"/>
        </w:rPr>
        <w:t xml:space="preserve">zvuk, ale také jej </w:t>
      </w:r>
      <w:r w:rsidRPr="007B4B3A">
        <w:rPr>
          <w:rFonts w:hint="eastAsia"/>
          <w:lang w:val="cs-CZ"/>
        </w:rPr>
        <w:t>vytvářet</w:t>
      </w:r>
      <w:r w:rsidRPr="00315A2C">
        <w:rPr>
          <w:lang w:val="cs-CZ"/>
        </w:rPr>
        <w:t>!</w:t>
      </w:r>
    </w:p>
    <w:p w14:paraId="6D4E916C" w14:textId="0B533AF2" w:rsidR="001C6C01" w:rsidRPr="00315A2C" w:rsidRDefault="001C6C01" w:rsidP="001C6C01">
      <w:pPr>
        <w:rPr>
          <w:lang w:val="cs-CZ"/>
        </w:rPr>
      </w:pPr>
      <w:r w:rsidRPr="00315A2C">
        <w:rPr>
          <w:noProof/>
          <w:lang w:val="cs-CZ"/>
        </w:rPr>
        <mc:AlternateContent>
          <mc:Choice Requires="wps">
            <w:drawing>
              <wp:anchor distT="45720" distB="45720" distL="114300" distR="114300" simplePos="0" relativeHeight="253299712" behindDoc="0" locked="0" layoutInCell="1" allowOverlap="1" wp14:anchorId="2D7C82E1" wp14:editId="64003541">
                <wp:simplePos x="0" y="0"/>
                <wp:positionH relativeFrom="column">
                  <wp:posOffset>1422617</wp:posOffset>
                </wp:positionH>
                <wp:positionV relativeFrom="paragraph">
                  <wp:posOffset>630910</wp:posOffset>
                </wp:positionV>
                <wp:extent cx="2860040" cy="1725930"/>
                <wp:effectExtent l="0" t="0" r="16510" b="26670"/>
                <wp:wrapTopAndBottom/>
                <wp:docPr id="1073741882" name="Text Box 10737418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60040" cy="1725930"/>
                        </a:xfrm>
                        <a:prstGeom prst="roundRect">
                          <a:avLst>
                            <a:gd name="adj" fmla="val 8316"/>
                          </a:avLst>
                        </a:prstGeom>
                        <a:solidFill>
                          <a:srgbClr val="FFFFFF"/>
                        </a:solidFill>
                        <a:ln w="9525">
                          <a:solidFill>
                            <a:srgbClr val="FF7000"/>
                          </a:solidFill>
                          <a:miter lim="800000"/>
                          <a:headEnd/>
                          <a:tailEnd/>
                        </a:ln>
                      </wps:spPr>
                      <wps:txbx>
                        <w:txbxContent>
                          <w:p w14:paraId="5D6EF0F7" w14:textId="77777777" w:rsidR="002A1612" w:rsidRPr="00E921A1" w:rsidRDefault="002A1612" w:rsidP="001C6C01">
                            <w:pPr>
                              <w:pStyle w:val="Odstavecseseznamem"/>
                              <w:numPr>
                                <w:ilvl w:val="0"/>
                                <w:numId w:val="82"/>
                              </w:numPr>
                              <w:rPr>
                                <w:lang w:val="cs-CZ"/>
                              </w:rPr>
                            </w:pPr>
                            <w:r>
                              <w:rPr>
                                <w:lang w:val="cs-CZ"/>
                              </w:rPr>
                              <w:t>zapnout levou LED</w:t>
                            </w:r>
                          </w:p>
                          <w:p w14:paraId="041F22C7" w14:textId="77777777" w:rsidR="002A1612" w:rsidRPr="00E921A1" w:rsidRDefault="002A1612" w:rsidP="001C6C01">
                            <w:pPr>
                              <w:pStyle w:val="Odstavecseseznamem"/>
                              <w:numPr>
                                <w:ilvl w:val="0"/>
                                <w:numId w:val="82"/>
                              </w:numPr>
                              <w:rPr>
                                <w:lang w:val="cs-CZ"/>
                              </w:rPr>
                            </w:pPr>
                            <w:r>
                              <w:rPr>
                                <w:lang w:val="cs-CZ"/>
                              </w:rPr>
                              <w:t>pípnout</w:t>
                            </w:r>
                          </w:p>
                          <w:p w14:paraId="3985E71D" w14:textId="77777777" w:rsidR="002A1612" w:rsidRPr="00E921A1" w:rsidRDefault="002A1612" w:rsidP="001C6C01">
                            <w:pPr>
                              <w:pStyle w:val="Odstavecseseznamem"/>
                              <w:numPr>
                                <w:ilvl w:val="0"/>
                                <w:numId w:val="82"/>
                              </w:numPr>
                              <w:rPr>
                                <w:lang w:val="cs-CZ"/>
                              </w:rPr>
                            </w:pPr>
                            <w:r>
                              <w:rPr>
                                <w:lang w:val="cs-CZ"/>
                              </w:rPr>
                              <w:t>vypnout levou LED</w:t>
                            </w:r>
                          </w:p>
                          <w:p w14:paraId="61000D90" w14:textId="77777777" w:rsidR="002A1612" w:rsidRPr="00E921A1" w:rsidRDefault="002A1612" w:rsidP="001C6C01">
                            <w:pPr>
                              <w:pStyle w:val="Odstavecseseznamem"/>
                              <w:numPr>
                                <w:ilvl w:val="0"/>
                                <w:numId w:val="82"/>
                              </w:numPr>
                              <w:rPr>
                                <w:lang w:val="cs-CZ"/>
                              </w:rPr>
                            </w:pPr>
                            <w:r>
                              <w:rPr>
                                <w:lang w:val="cs-CZ"/>
                              </w:rPr>
                              <w:t>pípnout</w:t>
                            </w:r>
                          </w:p>
                          <w:p w14:paraId="5A1538D5" w14:textId="77777777" w:rsidR="002A1612" w:rsidRPr="00E921A1" w:rsidRDefault="002A1612" w:rsidP="001C6C01">
                            <w:pPr>
                              <w:pStyle w:val="Odstavecseseznamem"/>
                              <w:numPr>
                                <w:ilvl w:val="0"/>
                                <w:numId w:val="82"/>
                              </w:numPr>
                              <w:rPr>
                                <w:lang w:val="cs-CZ"/>
                              </w:rPr>
                            </w:pPr>
                            <w:r>
                              <w:rPr>
                                <w:lang w:val="cs-CZ"/>
                              </w:rPr>
                              <w:t>zapnout pravou LED</w:t>
                            </w:r>
                          </w:p>
                          <w:p w14:paraId="7B323651" w14:textId="77777777" w:rsidR="002A1612" w:rsidRPr="00E921A1" w:rsidRDefault="002A1612" w:rsidP="001C6C01">
                            <w:pPr>
                              <w:pStyle w:val="Odstavecseseznamem"/>
                              <w:numPr>
                                <w:ilvl w:val="0"/>
                                <w:numId w:val="82"/>
                              </w:numPr>
                              <w:rPr>
                                <w:lang w:val="cs-CZ"/>
                              </w:rPr>
                            </w:pPr>
                            <w:r>
                              <w:rPr>
                                <w:lang w:val="cs-CZ"/>
                              </w:rPr>
                              <w:t>pípnout</w:t>
                            </w:r>
                          </w:p>
                          <w:p w14:paraId="505AB3B1" w14:textId="77777777" w:rsidR="002A1612" w:rsidRPr="00E921A1" w:rsidRDefault="002A1612" w:rsidP="001C6C01">
                            <w:pPr>
                              <w:pStyle w:val="Odstavecseseznamem"/>
                              <w:numPr>
                                <w:ilvl w:val="0"/>
                                <w:numId w:val="82"/>
                              </w:numPr>
                              <w:rPr>
                                <w:lang w:val="cs-CZ"/>
                              </w:rPr>
                            </w:pPr>
                            <w:r>
                              <w:rPr>
                                <w:lang w:val="cs-CZ"/>
                              </w:rPr>
                              <w:t>vypnout pravou LED</w:t>
                            </w:r>
                          </w:p>
                          <w:p w14:paraId="42AC674A" w14:textId="77777777" w:rsidR="002A1612" w:rsidRPr="00E921A1" w:rsidRDefault="002A1612" w:rsidP="001C6C01">
                            <w:pPr>
                              <w:pStyle w:val="Odstavecseseznamem"/>
                              <w:numPr>
                                <w:ilvl w:val="0"/>
                                <w:numId w:val="82"/>
                              </w:numPr>
                              <w:rPr>
                                <w:lang w:val="cs-CZ"/>
                              </w:rPr>
                            </w:pPr>
                            <w:r>
                              <w:rPr>
                                <w:lang w:val="cs-CZ"/>
                              </w:rPr>
                              <w:t>pípnout</w:t>
                            </w:r>
                          </w:p>
                          <w:p w14:paraId="6B03617D" w14:textId="77777777" w:rsidR="002A1612" w:rsidRPr="00E921A1" w:rsidRDefault="002A1612" w:rsidP="001C6C01">
                            <w:pPr>
                              <w:rPr>
                                <w:lang w:val="cs-CZ"/>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roundrect w14:anchorId="2D7C82E1" id="Text Box 1073741882" o:spid="_x0000_s1253" style="position:absolute;margin-left:112pt;margin-top:49.7pt;width:225.2pt;height:135.9pt;z-index:2532997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arcsize="544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" strokecolor="#ff7000">
                <v:stroke joinstyle="miter"/>
                <v:textbox>
                  <w:txbxContent>
                    <w:p w14:paraId="5D6EF0F7" w14:textId="77777777" w:rsidR="002A1612" w:rsidRPr="00E921A1" w:rsidRDefault="002A1612" w:rsidP="001C6C01">
                      <w:pPr>
                        <w:pStyle w:val="Odstavecseseznamem"/>
                        <w:numPr>
                          <w:ilvl w:val="0"/>
                          <w:numId w:val="82"/>
                        </w:numPr>
                        <w:rPr>
                          <w:lang w:val="cs-CZ"/>
                        </w:rPr>
                      </w:pPr>
                      <w:r>
                        <w:rPr>
                          <w:lang w:val="cs-CZ"/>
                        </w:rPr>
                        <w:t>zapnout levou LED</w:t>
                      </w:r>
                    </w:p>
                    <w:p w14:paraId="041F22C7" w14:textId="77777777" w:rsidR="002A1612" w:rsidRPr="00E921A1" w:rsidRDefault="002A1612" w:rsidP="001C6C01">
                      <w:pPr>
                        <w:pStyle w:val="Odstavecseseznamem"/>
                        <w:numPr>
                          <w:ilvl w:val="0"/>
                          <w:numId w:val="82"/>
                        </w:numPr>
                        <w:rPr>
                          <w:lang w:val="cs-CZ"/>
                        </w:rPr>
                      </w:pPr>
                      <w:r>
                        <w:rPr>
                          <w:lang w:val="cs-CZ"/>
                        </w:rPr>
                        <w:t>pípnout</w:t>
                      </w:r>
                    </w:p>
                    <w:p w14:paraId="3985E71D" w14:textId="77777777" w:rsidR="002A1612" w:rsidRPr="00E921A1" w:rsidRDefault="002A1612" w:rsidP="001C6C01">
                      <w:pPr>
                        <w:pStyle w:val="Odstavecseseznamem"/>
                        <w:numPr>
                          <w:ilvl w:val="0"/>
                          <w:numId w:val="82"/>
                        </w:numPr>
                        <w:rPr>
                          <w:lang w:val="cs-CZ"/>
                        </w:rPr>
                      </w:pPr>
                      <w:r>
                        <w:rPr>
                          <w:lang w:val="cs-CZ"/>
                        </w:rPr>
                        <w:t>vypnout levou LED</w:t>
                      </w:r>
                    </w:p>
                    <w:p w14:paraId="61000D90" w14:textId="77777777" w:rsidR="002A1612" w:rsidRPr="00E921A1" w:rsidRDefault="002A1612" w:rsidP="001C6C01">
                      <w:pPr>
                        <w:pStyle w:val="Odstavecseseznamem"/>
                        <w:numPr>
                          <w:ilvl w:val="0"/>
                          <w:numId w:val="82"/>
                        </w:numPr>
                        <w:rPr>
                          <w:lang w:val="cs-CZ"/>
                        </w:rPr>
                      </w:pPr>
                      <w:r>
                        <w:rPr>
                          <w:lang w:val="cs-CZ"/>
                        </w:rPr>
                        <w:t>pípnout</w:t>
                      </w:r>
                    </w:p>
                    <w:p w14:paraId="5A1538D5" w14:textId="77777777" w:rsidR="002A1612" w:rsidRPr="00E921A1" w:rsidRDefault="002A1612" w:rsidP="001C6C01">
                      <w:pPr>
                        <w:pStyle w:val="Odstavecseseznamem"/>
                        <w:numPr>
                          <w:ilvl w:val="0"/>
                          <w:numId w:val="82"/>
                        </w:numPr>
                        <w:rPr>
                          <w:lang w:val="cs-CZ"/>
                        </w:rPr>
                      </w:pPr>
                      <w:r>
                        <w:rPr>
                          <w:lang w:val="cs-CZ"/>
                        </w:rPr>
                        <w:t>zapnout pravou LED</w:t>
                      </w:r>
                    </w:p>
                    <w:p w14:paraId="7B323651" w14:textId="77777777" w:rsidR="002A1612" w:rsidRPr="00E921A1" w:rsidRDefault="002A1612" w:rsidP="001C6C01">
                      <w:pPr>
                        <w:pStyle w:val="Odstavecseseznamem"/>
                        <w:numPr>
                          <w:ilvl w:val="0"/>
                          <w:numId w:val="82"/>
                        </w:numPr>
                        <w:rPr>
                          <w:lang w:val="cs-CZ"/>
                        </w:rPr>
                      </w:pPr>
                      <w:r>
                        <w:rPr>
                          <w:lang w:val="cs-CZ"/>
                        </w:rPr>
                        <w:t>pípnout</w:t>
                      </w:r>
                    </w:p>
                    <w:p w14:paraId="505AB3B1" w14:textId="77777777" w:rsidR="002A1612" w:rsidRPr="00E921A1" w:rsidRDefault="002A1612" w:rsidP="001C6C01">
                      <w:pPr>
                        <w:pStyle w:val="Odstavecseseznamem"/>
                        <w:numPr>
                          <w:ilvl w:val="0"/>
                          <w:numId w:val="82"/>
                        </w:numPr>
                        <w:rPr>
                          <w:lang w:val="cs-CZ"/>
                        </w:rPr>
                      </w:pPr>
                      <w:r>
                        <w:rPr>
                          <w:lang w:val="cs-CZ"/>
                        </w:rPr>
                        <w:t>vypnout pravou LED</w:t>
                      </w:r>
                    </w:p>
                    <w:p w14:paraId="42AC674A" w14:textId="77777777" w:rsidR="002A1612" w:rsidRPr="00E921A1" w:rsidRDefault="002A1612" w:rsidP="001C6C01">
                      <w:pPr>
                        <w:pStyle w:val="Odstavecseseznamem"/>
                        <w:numPr>
                          <w:ilvl w:val="0"/>
                          <w:numId w:val="82"/>
                        </w:numPr>
                        <w:rPr>
                          <w:lang w:val="cs-CZ"/>
                        </w:rPr>
                      </w:pPr>
                      <w:r>
                        <w:rPr>
                          <w:lang w:val="cs-CZ"/>
                        </w:rPr>
                        <w:t>pípnout</w:t>
                      </w:r>
                    </w:p>
                    <w:p w14:paraId="6B03617D" w14:textId="77777777" w:rsidR="002A1612" w:rsidRPr="00E921A1" w:rsidRDefault="002A1612" w:rsidP="001C6C01">
                      <w:pPr>
                        <w:rPr>
                          <w:lang w:val="cs-CZ"/>
                        </w:rPr>
                      </w:pPr>
                    </w:p>
                  </w:txbxContent>
                </v:textbox>
                <w10:wrap type="topAndBottom"/>
              </v:roundrect>
            </w:pict>
          </mc:Fallback>
        </mc:AlternateContent>
      </w:r>
      <w:r>
        <w:rPr>
          <w:lang w:val="cs-CZ"/>
        </w:rPr>
        <w:t>V rámci tohoto</w:t>
      </w:r>
      <w:r w:rsidRPr="00E921A1">
        <w:rPr>
          <w:rFonts w:hint="eastAsia"/>
          <w:lang w:val="cs-CZ"/>
        </w:rPr>
        <w:t xml:space="preserve"> úkol</w:t>
      </w:r>
      <w:r>
        <w:rPr>
          <w:lang w:val="cs-CZ"/>
        </w:rPr>
        <w:t>u</w:t>
      </w:r>
      <w:r w:rsidRPr="00E921A1">
        <w:rPr>
          <w:rFonts w:hint="eastAsia"/>
          <w:lang w:val="cs-CZ"/>
        </w:rPr>
        <w:t xml:space="preserve"> je třeba napsat program, </w:t>
      </w:r>
      <w:r>
        <w:rPr>
          <w:lang w:val="cs-CZ"/>
        </w:rPr>
        <w:t xml:space="preserve">v němž bude </w:t>
      </w:r>
      <w:r w:rsidRPr="00E921A1">
        <w:rPr>
          <w:rFonts w:hint="eastAsia"/>
          <w:lang w:val="cs-CZ"/>
        </w:rPr>
        <w:t xml:space="preserve">Edison používat jak </w:t>
      </w:r>
      <w:r>
        <w:rPr>
          <w:lang w:val="cs-CZ"/>
        </w:rPr>
        <w:t xml:space="preserve">výstupy </w:t>
      </w:r>
      <w:r w:rsidRPr="00E921A1">
        <w:rPr>
          <w:rFonts w:hint="eastAsia"/>
          <w:lang w:val="cs-CZ"/>
        </w:rPr>
        <w:t>LED, tak bzučák</w:t>
      </w:r>
      <w:r>
        <w:rPr>
          <w:lang w:val="cs-CZ"/>
        </w:rPr>
        <w:t>u</w:t>
      </w:r>
      <w:r w:rsidRPr="00E921A1">
        <w:rPr>
          <w:rFonts w:hint="eastAsia"/>
          <w:lang w:val="cs-CZ"/>
        </w:rPr>
        <w:t>. Napiš</w:t>
      </w:r>
      <w:r w:rsidR="000C1DE4">
        <w:rPr>
          <w:lang w:val="cs-CZ"/>
        </w:rPr>
        <w:t>te</w:t>
      </w:r>
      <w:r w:rsidRPr="00E921A1">
        <w:rPr>
          <w:rFonts w:hint="eastAsia"/>
          <w:lang w:val="cs-CZ"/>
        </w:rPr>
        <w:t xml:space="preserve"> program v </w:t>
      </w:r>
      <w:proofErr w:type="spellStart"/>
      <w:r w:rsidRPr="00E921A1">
        <w:rPr>
          <w:rFonts w:hint="eastAsia"/>
          <w:lang w:val="cs-CZ"/>
        </w:rPr>
        <w:t>EdScratch</w:t>
      </w:r>
      <w:r>
        <w:rPr>
          <w:lang w:val="cs-CZ"/>
        </w:rPr>
        <w:t>i</w:t>
      </w:r>
      <w:proofErr w:type="spellEnd"/>
      <w:r w:rsidRPr="00E921A1">
        <w:rPr>
          <w:rFonts w:hint="eastAsia"/>
          <w:lang w:val="cs-CZ"/>
        </w:rPr>
        <w:t xml:space="preserve"> </w:t>
      </w:r>
      <w:r w:rsidRPr="00E921A1">
        <w:rPr>
          <w:rFonts w:hint="eastAsia"/>
          <w:b/>
          <w:bCs/>
          <w:lang w:val="cs-CZ"/>
        </w:rPr>
        <w:t>pomocí osmi bloků</w:t>
      </w:r>
      <w:r w:rsidRPr="00E921A1">
        <w:rPr>
          <w:rFonts w:hint="eastAsia"/>
          <w:lang w:val="cs-CZ"/>
        </w:rPr>
        <w:t xml:space="preserve">, které </w:t>
      </w:r>
      <w:proofErr w:type="gramStart"/>
      <w:r>
        <w:rPr>
          <w:lang w:val="cs-CZ"/>
        </w:rPr>
        <w:t>přikáží</w:t>
      </w:r>
      <w:proofErr w:type="gramEnd"/>
      <w:r>
        <w:rPr>
          <w:lang w:val="cs-CZ"/>
        </w:rPr>
        <w:t xml:space="preserve"> </w:t>
      </w:r>
      <w:r w:rsidRPr="00E921A1">
        <w:rPr>
          <w:rFonts w:hint="eastAsia"/>
          <w:lang w:val="cs-CZ"/>
        </w:rPr>
        <w:t xml:space="preserve">Edisonovi, aby postupně </w:t>
      </w:r>
      <w:r w:rsidR="00FE7CA4">
        <w:rPr>
          <w:lang w:val="cs-CZ"/>
        </w:rPr>
        <w:t xml:space="preserve">vykonal </w:t>
      </w:r>
      <w:r w:rsidR="00A4664F">
        <w:rPr>
          <w:lang w:val="cs-CZ"/>
        </w:rPr>
        <w:t>tyto</w:t>
      </w:r>
      <w:r w:rsidR="00A4664F" w:rsidRPr="00E921A1">
        <w:rPr>
          <w:rFonts w:hint="eastAsia"/>
          <w:lang w:val="cs-CZ"/>
        </w:rPr>
        <w:t xml:space="preserve"> </w:t>
      </w:r>
      <w:r>
        <w:rPr>
          <w:lang w:val="cs-CZ"/>
        </w:rPr>
        <w:t>kroky</w:t>
      </w:r>
      <w:r w:rsidRPr="00315A2C">
        <w:rPr>
          <w:lang w:val="cs-CZ"/>
        </w:rPr>
        <w:t>:</w:t>
      </w:r>
    </w:p>
    <w:p w14:paraId="7A2DD2C5" w14:textId="77777777" w:rsidR="001C6C01" w:rsidRPr="00315A2C" w:rsidRDefault="001C6C01" w:rsidP="001C6C01">
      <w:pPr>
        <w:rPr>
          <w:lang w:val="cs-CZ"/>
        </w:rPr>
      </w:pPr>
      <w:r>
        <w:rPr>
          <w:lang w:val="cs-CZ"/>
        </w:rPr>
        <w:t xml:space="preserve">Stáhněte program do Edisona a vyzkoušejte jej. </w:t>
      </w:r>
    </w:p>
    <w:p w14:paraId="4AFBB731" w14:textId="5CC8725A" w:rsidR="001C6C01" w:rsidRPr="00315A2C" w:rsidRDefault="001C6C01" w:rsidP="001C6C01">
      <w:pPr>
        <w:pStyle w:val="Odstavecseseznamem"/>
        <w:numPr>
          <w:ilvl w:val="0"/>
          <w:numId w:val="12"/>
        </w:numPr>
        <w:rPr>
          <w:lang w:val="cs-CZ"/>
        </w:rPr>
      </w:pPr>
      <w:r>
        <w:rPr>
          <w:lang w:val="cs-CZ"/>
        </w:rPr>
        <w:t>Fungoval program v souladu s vaš</w:t>
      </w:r>
      <w:r w:rsidR="00C25C38">
        <w:rPr>
          <w:lang w:val="cs-CZ"/>
        </w:rPr>
        <w:t>ím</w:t>
      </w:r>
      <w:r>
        <w:rPr>
          <w:lang w:val="cs-CZ"/>
        </w:rPr>
        <w:t xml:space="preserve"> očekáváním? Viděli jste, jak robot plní každý jednotlivý krok programu? </w:t>
      </w:r>
    </w:p>
    <w:p w14:paraId="35AFB4BC" w14:textId="77777777" w:rsidR="001C6C01" w:rsidRPr="00315A2C" w:rsidRDefault="001C6C01" w:rsidP="001C6C01">
      <w:pPr>
        <w:rPr>
          <w:lang w:val="cs-CZ"/>
        </w:rPr>
      </w:pPr>
      <w:r w:rsidRPr="00315A2C">
        <w:rPr>
          <w:lang w:val="cs-CZ"/>
        </w:rPr>
        <w:t>________________________________________________________________________________</w:t>
      </w:r>
    </w:p>
    <w:p w14:paraId="30B55349" w14:textId="77777777" w:rsidR="001C6C01" w:rsidRPr="00315A2C" w:rsidRDefault="001C6C01" w:rsidP="001C6C01">
      <w:pPr>
        <w:rPr>
          <w:lang w:val="cs-CZ"/>
        </w:rPr>
      </w:pPr>
      <w:r w:rsidRPr="00315A2C">
        <w:rPr>
          <w:lang w:val="cs-CZ"/>
        </w:rPr>
        <w:t>________________________________________________________________________________</w:t>
      </w:r>
    </w:p>
    <w:p w14:paraId="3748D9D5" w14:textId="77777777" w:rsidR="001C6C01" w:rsidRPr="00315A2C" w:rsidRDefault="001C6C01" w:rsidP="001C6C01">
      <w:pPr>
        <w:rPr>
          <w:lang w:val="cs-CZ"/>
        </w:rPr>
      </w:pPr>
      <w:r w:rsidRPr="00315A2C">
        <w:rPr>
          <w:lang w:val="cs-CZ"/>
        </w:rPr>
        <w:t>________________________________________________________________________________</w:t>
      </w:r>
    </w:p>
    <w:p w14:paraId="00D990B5" w14:textId="10D7D1D9" w:rsidR="001C6C01" w:rsidRPr="00315A2C" w:rsidRDefault="001C6C01" w:rsidP="001C6C01">
      <w:pPr>
        <w:pStyle w:val="Nadpis2"/>
        <w:rPr>
          <w:lang w:val="cs-CZ"/>
        </w:rPr>
      </w:pPr>
      <w:r w:rsidRPr="00315A2C">
        <w:rPr>
          <w:lang w:val="cs-CZ"/>
        </w:rPr>
        <w:lastRenderedPageBreak/>
        <w:t xml:space="preserve">Úkol 2: </w:t>
      </w:r>
      <w:r>
        <w:rPr>
          <w:lang w:val="cs-CZ"/>
        </w:rPr>
        <w:t>Nauč</w:t>
      </w:r>
      <w:r w:rsidR="00B20CAE">
        <w:rPr>
          <w:lang w:val="cs-CZ"/>
        </w:rPr>
        <w:t>te</w:t>
      </w:r>
      <w:r>
        <w:rPr>
          <w:lang w:val="cs-CZ"/>
        </w:rPr>
        <w:t xml:space="preserve"> Edisona blikat</w:t>
      </w:r>
    </w:p>
    <w:p w14:paraId="35911871" w14:textId="77777777" w:rsidR="001C6C01" w:rsidRPr="00315A2C" w:rsidRDefault="001C6C01" w:rsidP="001C6C01">
      <w:pPr>
        <w:rPr>
          <w:lang w:val="cs-CZ"/>
        </w:rPr>
      </w:pPr>
      <w:r>
        <w:rPr>
          <w:lang w:val="cs-CZ"/>
        </w:rPr>
        <w:t xml:space="preserve">Některé z Edisonových výstupů, jako např. zapnutí či vypnutí LED, se odehrávají velmi rychle. Mohou být tak rychlé, že je velmi těžké je zahlédnout. </w:t>
      </w:r>
    </w:p>
    <w:p w14:paraId="1A6372BB" w14:textId="77777777" w:rsidR="001C6C01" w:rsidRPr="00315A2C" w:rsidRDefault="001C6C01" w:rsidP="001C6C01">
      <w:pPr>
        <w:rPr>
          <w:lang w:val="cs-CZ"/>
        </w:rPr>
      </w:pPr>
      <w:r w:rsidRPr="00315A2C">
        <w:rPr>
          <w:noProof/>
          <w:lang w:val="cs-CZ"/>
        </w:rPr>
        <w:drawing>
          <wp:anchor distT="0" distB="0" distL="114300" distR="114300" simplePos="0" relativeHeight="253245440" behindDoc="0" locked="0" layoutInCell="1" allowOverlap="1" wp14:anchorId="034A55B8" wp14:editId="7707E02B">
            <wp:simplePos x="0" y="0"/>
            <wp:positionH relativeFrom="column">
              <wp:posOffset>1791335</wp:posOffset>
            </wp:positionH>
            <wp:positionV relativeFrom="paragraph">
              <wp:posOffset>331470</wp:posOffset>
            </wp:positionV>
            <wp:extent cx="2003425" cy="2479675"/>
            <wp:effectExtent l="19050" t="19050" r="15875" b="15875"/>
            <wp:wrapTopAndBottom/>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U2-2.1_Blink-no waits.PNG"/>
                    <pic:cNvPicPr/>
                  </pic:nvPicPr>
                  <pic:blipFill>
                    <a:blip r:embed="rId109">
                      <a:extLst>
                        <a:ext uri="{28A0092B-C50C-407E-A947-70E740481C1C}">
                          <a14:useLocalDpi xmlns:a14="http://schemas.microsoft.com/office/drawing/2010/main" val="0"/>
                        </a:ext>
                      </a:extLst>
                    </a:blip>
                    <a:stretch>
                      <a:fillRect/>
                    </a:stretch>
                  </pic:blipFill>
                  <pic:spPr>
                    <a:xfrm>
                      <a:off x="0" y="0"/>
                      <a:ext cx="2003425" cy="2479675"/>
                    </a:xfrm>
                    <a:prstGeom prst="rect">
                      <a:avLst/>
                    </a:prstGeom>
                    <a:ln w="19050">
                      <a:solidFill>
                        <a:srgbClr val="FF7000"/>
                      </a:solidFill>
                      <a:prstDash val="lgDash"/>
                    </a:ln>
                  </pic:spPr>
                </pic:pic>
              </a:graphicData>
            </a:graphic>
            <wp14:sizeRelH relativeFrom="margin">
              <wp14:pctWidth>0</wp14:pctWidth>
            </wp14:sizeRelH>
            <wp14:sizeRelV relativeFrom="margin">
              <wp14:pctHeight>0</wp14:pctHeight>
            </wp14:sizeRelV>
          </wp:anchor>
        </w:drawing>
      </w:r>
      <w:r>
        <w:rPr>
          <w:lang w:val="cs-CZ"/>
        </w:rPr>
        <w:t>Zkuste napsat v </w:t>
      </w:r>
      <w:proofErr w:type="spellStart"/>
      <w:r>
        <w:rPr>
          <w:lang w:val="cs-CZ"/>
        </w:rPr>
        <w:t>EdScratchi</w:t>
      </w:r>
      <w:proofErr w:type="spellEnd"/>
      <w:r>
        <w:rPr>
          <w:lang w:val="cs-CZ"/>
        </w:rPr>
        <w:t xml:space="preserve"> následující program</w:t>
      </w:r>
      <w:r w:rsidRPr="00315A2C">
        <w:rPr>
          <w:lang w:val="cs-CZ"/>
        </w:rPr>
        <w:t>:</w:t>
      </w:r>
    </w:p>
    <w:p w14:paraId="74354067" w14:textId="77777777" w:rsidR="001C6C01" w:rsidRPr="00315A2C" w:rsidRDefault="001C6C01" w:rsidP="001C6C01">
      <w:pPr>
        <w:rPr>
          <w:lang w:val="cs-CZ"/>
        </w:rPr>
      </w:pPr>
    </w:p>
    <w:p w14:paraId="39F4B2C5" w14:textId="2D206A2F" w:rsidR="001C6C01" w:rsidRPr="00315A2C" w:rsidRDefault="001C6C01" w:rsidP="001C6C01">
      <w:pPr>
        <w:rPr>
          <w:lang w:val="cs-CZ"/>
        </w:rPr>
      </w:pPr>
      <w:r>
        <w:rPr>
          <w:lang w:val="cs-CZ"/>
        </w:rPr>
        <w:t xml:space="preserve">Stáhněte jej do robota a spusťte. </w:t>
      </w:r>
      <w:r w:rsidR="00B20CAE">
        <w:rPr>
          <w:lang w:val="cs-CZ"/>
        </w:rPr>
        <w:t>Vidíte</w:t>
      </w:r>
      <w:r>
        <w:rPr>
          <w:lang w:val="cs-CZ"/>
        </w:rPr>
        <w:t xml:space="preserve">, jak Edison bliká? </w:t>
      </w:r>
    </w:p>
    <w:p w14:paraId="7B7AF313" w14:textId="60E22F39" w:rsidR="001C6C01" w:rsidRPr="00315A2C" w:rsidRDefault="001C6C01" w:rsidP="001C6C01">
      <w:pPr>
        <w:rPr>
          <w:lang w:val="cs-CZ"/>
        </w:rPr>
      </w:pPr>
      <w:r w:rsidRPr="00315A2C">
        <w:rPr>
          <w:noProof/>
          <w:lang w:val="cs-CZ"/>
        </w:rPr>
        <mc:AlternateContent>
          <mc:Choice Requires="wpg">
            <w:drawing>
              <wp:anchor distT="0" distB="0" distL="114300" distR="114300" simplePos="0" relativeHeight="253280256" behindDoc="0" locked="0" layoutInCell="1" allowOverlap="1" wp14:anchorId="561970FE" wp14:editId="042FBE7F">
                <wp:simplePos x="0" y="0"/>
                <wp:positionH relativeFrom="column">
                  <wp:posOffset>-37465</wp:posOffset>
                </wp:positionH>
                <wp:positionV relativeFrom="paragraph">
                  <wp:posOffset>425450</wp:posOffset>
                </wp:positionV>
                <wp:extent cx="5715000" cy="1593850"/>
                <wp:effectExtent l="0" t="0" r="19050" b="25400"/>
                <wp:wrapTopAndBottom/>
                <wp:docPr id="1073741929" name="Group 1073741929"/>
                <wp:cNvGraphicFramePr/>
                <a:graphic xmlns:a="http://schemas.openxmlformats.org/drawingml/2006/main">
                  <a:graphicData uri="http://schemas.microsoft.com/office/word/2010/wordprocessingGroup">
                    <wpg:wgp>
                      <wpg:cNvGrpSpPr/>
                      <wpg:grpSpPr>
                        <a:xfrm>
                          <a:off x="0" y="0"/>
                          <a:ext cx="5715000" cy="1593850"/>
                          <a:chOff x="0" y="0"/>
                          <a:chExt cx="5715000" cy="1594384"/>
                        </a:xfrm>
                      </wpg:grpSpPr>
                      <wps:wsp>
                        <wps:cNvPr id="460" name="Text Box 10"/>
                        <wps:cNvSpPr txBox="1">
                          <a:spLocks noChangeArrowheads="1"/>
                        </wps:cNvSpPr>
                        <wps:spPr bwMode="auto">
                          <a:xfrm>
                            <a:off x="0" y="672999"/>
                            <a:ext cx="5715000" cy="921385"/>
                          </a:xfrm>
                          <a:prstGeom prst="roundRect">
                            <a:avLst>
                              <a:gd name="adj" fmla="val 7850"/>
                            </a:avLst>
                          </a:prstGeom>
                          <a:solidFill>
                            <a:srgbClr val="FFFFFF"/>
                          </a:solidFill>
                          <a:ln w="9525">
                            <a:solidFill>
                              <a:schemeClr val="tx1">
                                <a:lumMod val="65000"/>
                                <a:lumOff val="35000"/>
                              </a:schemeClr>
                            </a:solidFill>
                            <a:miter lim="800000"/>
                            <a:headEnd/>
                            <a:tailEnd/>
                          </a:ln>
                        </wps:spPr>
                        <wps:txbx>
                          <w:txbxContent>
                            <w:p w14:paraId="7BBFEFEB" w14:textId="15A6C795" w:rsidR="002A1612" w:rsidRPr="00E43B8C" w:rsidRDefault="002A1612" w:rsidP="001C6C01">
                              <w:pPr>
                                <w:rPr>
                                  <w:lang w:val="cs-CZ"/>
                                </w:rPr>
                              </w:pPr>
                              <w:r w:rsidRPr="00E43B8C">
                                <w:rPr>
                                  <w:lang w:val="cs-CZ"/>
                                </w:rPr>
                                <w:t xml:space="preserve">Edison uskutečňuje bloky </w:t>
                              </w:r>
                              <w:proofErr w:type="spellStart"/>
                              <w:r w:rsidRPr="00E43B8C">
                                <w:rPr>
                                  <w:lang w:val="cs-CZ"/>
                                </w:rPr>
                                <w:t>EdScratch</w:t>
                              </w:r>
                              <w:proofErr w:type="spellEnd"/>
                              <w:r w:rsidRPr="00E43B8C">
                                <w:rPr>
                                  <w:lang w:val="cs-CZ"/>
                                </w:rPr>
                                <w:t xml:space="preserve"> </w:t>
                              </w:r>
                              <w:r>
                                <w:rPr>
                                  <w:lang w:val="cs-CZ"/>
                                </w:rPr>
                                <w:t>jednotlivě</w:t>
                              </w:r>
                              <w:r w:rsidRPr="00E43B8C">
                                <w:rPr>
                                  <w:lang w:val="cs-CZ"/>
                                </w:rPr>
                                <w:t xml:space="preserve">, robot však dokáže každý blok zpracovat velmi rychle. Počítače mohou zpracovávat informace velmi rychle </w:t>
                              </w:r>
                              <w:r w:rsidRPr="00100F2C">
                                <w:rPr>
                                  <w:lang w:val="cs-CZ"/>
                                </w:rPr>
                                <w:t>–</w:t>
                              </w:r>
                              <w:r w:rsidRPr="00E43B8C">
                                <w:rPr>
                                  <w:lang w:val="cs-CZ"/>
                                </w:rPr>
                                <w:t xml:space="preserve"> to je jedna z věcí, </w:t>
                              </w:r>
                              <w:r>
                                <w:rPr>
                                  <w:lang w:val="cs-CZ"/>
                                </w:rPr>
                                <w:t xml:space="preserve">kvůli nimž jsou </w:t>
                              </w:r>
                              <w:r w:rsidRPr="00E43B8C">
                                <w:rPr>
                                  <w:lang w:val="cs-CZ"/>
                                </w:rPr>
                                <w:t>tak užitečn</w:t>
                              </w:r>
                              <w:r>
                                <w:rPr>
                                  <w:lang w:val="cs-CZ"/>
                                </w:rPr>
                                <w:t>é</w:t>
                              </w:r>
                              <w:r w:rsidRPr="00E43B8C">
                                <w:rPr>
                                  <w:lang w:val="cs-CZ"/>
                                </w:rPr>
                                <w:t xml:space="preserve">! </w:t>
                              </w:r>
                            </w:p>
                          </w:txbxContent>
                        </wps:txbx>
                        <wps:bodyPr rot="0" vert="horz" wrap="square" lIns="91440" tIns="180000" rIns="91440" bIns="90000" anchor="t" anchorCtr="0">
                          <a:noAutofit/>
                        </wps:bodyPr>
                      </wps:wsp>
                      <pic:pic xmlns:pic="http://schemas.openxmlformats.org/drawingml/2006/picture">
                        <pic:nvPicPr>
                          <pic:cNvPr id="461" name="Picture 461"/>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201168" y="0"/>
                            <a:ext cx="899160" cy="899160"/>
                          </a:xfrm>
                          <a:prstGeom prst="rect">
                            <a:avLst/>
                          </a:prstGeom>
                        </pic:spPr>
                      </pic:pic>
                      <wps:wsp>
                        <wps:cNvPr id="462" name="Text Box 2"/>
                        <wps:cNvSpPr txBox="1">
                          <a:spLocks noChangeArrowheads="1"/>
                        </wps:cNvSpPr>
                        <wps:spPr bwMode="auto">
                          <a:xfrm>
                            <a:off x="1016812" y="303581"/>
                            <a:ext cx="1851079" cy="365760"/>
                          </a:xfrm>
                          <a:prstGeom prst="rect">
                            <a:avLst/>
                          </a:prstGeom>
                          <a:noFill/>
                          <a:ln w="9525">
                            <a:noFill/>
                            <a:miter lim="800000"/>
                            <a:headEnd/>
                            <a:tailEnd/>
                          </a:ln>
                        </wps:spPr>
                        <wps:txbx>
                          <w:txbxContent>
                            <w:p w14:paraId="0D63FFCA" w14:textId="77777777" w:rsidR="002A1612" w:rsidRDefault="002A1612" w:rsidP="001C6C01">
                              <w:pPr>
                                <w:rPr>
                                  <w:b/>
                                  <w:color w:val="FF7000"/>
                                  <w:sz w:val="28"/>
                                  <w:szCs w:val="28"/>
                                </w:rPr>
                              </w:pPr>
                              <w:proofErr w:type="spellStart"/>
                              <w:r>
                                <w:rPr>
                                  <w:b/>
                                  <w:color w:val="FF7000"/>
                                  <w:sz w:val="28"/>
                                  <w:szCs w:val="28"/>
                                </w:rPr>
                                <w:t>Proč</w:t>
                              </w:r>
                              <w:proofErr w:type="spellEnd"/>
                              <w:r>
                                <w:rPr>
                                  <w:b/>
                                  <w:color w:val="FF7000"/>
                                  <w:sz w:val="28"/>
                                  <w:szCs w:val="28"/>
                                </w:rPr>
                                <w:t xml:space="preserve"> je to </w:t>
                              </w:r>
                              <w:proofErr w:type="spellStart"/>
                              <w:r>
                                <w:rPr>
                                  <w:b/>
                                  <w:color w:val="FF7000"/>
                                  <w:sz w:val="28"/>
                                  <w:szCs w:val="28"/>
                                </w:rPr>
                                <w:t>tak</w:t>
                              </w:r>
                              <w:proofErr w:type="spellEnd"/>
                              <w:r>
                                <w:rPr>
                                  <w:b/>
                                  <w:color w:val="FF7000"/>
                                  <w:sz w:val="28"/>
                                  <w:szCs w:val="28"/>
                                </w:rPr>
                                <w:t>?</w:t>
                              </w:r>
                            </w:p>
                            <w:p w14:paraId="50588DC5" w14:textId="77777777" w:rsidR="002A1612" w:rsidRDefault="002A1612" w:rsidP="001C6C01">
                              <w:pPr>
                                <w:rPr>
                                  <w:b/>
                                  <w:color w:val="FF7000"/>
                                  <w:sz w:val="28"/>
                                  <w:szCs w:val="28"/>
                                </w:rPr>
                              </w:pPr>
                            </w:p>
                            <w:p w14:paraId="7043B0E8" w14:textId="77777777" w:rsidR="002A1612" w:rsidRDefault="002A1612" w:rsidP="001C6C01">
                              <w:pPr>
                                <w:rPr>
                                  <w:b/>
                                  <w:color w:val="FF7000"/>
                                  <w:sz w:val="28"/>
                                  <w:szCs w:val="28"/>
                                </w:rPr>
                              </w:pPr>
                            </w:p>
                          </w:txbxContent>
                        </wps:txbx>
                        <wps:bodyPr rot="0" vert="horz" wrap="square" lIns="91440" tIns="45720" rIns="91440" bIns="45720" anchor="t" anchorCtr="0">
                          <a:noAutofit/>
                        </wps:bodyPr>
                      </wps:wsp>
                    </wpg:wgp>
                  </a:graphicData>
                </a:graphic>
              </wp:anchor>
            </w:drawing>
          </mc:Choice>
          <mc:Fallback>
            <w:pict>
              <v:group w14:anchorId="561970FE" id="Group 1073741929" o:spid="_x0000_s1254" style="position:absolute;margin-left:-2.95pt;margin-top:33.5pt;width:450pt;height:125.5pt;z-index:253280256" coordsize="57150,1594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">
                <v:roundrect id="Text Box 10" o:spid="_x0000_s1255" style="position:absolute;top:6729;width:57150;height:9214;visibility:visible;mso-wrap-style:square;v-text-anchor:top" arcsize="514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" strokecolor="#5a5a5a [2109]">
                  <v:stroke joinstyle="miter"/>
                  <v:textbox inset=",5mm,,2.5mm">
                    <w:txbxContent>
                      <w:p w14:paraId="7BBFEFEB" w14:textId="15A6C795" w:rsidR="002A1612" w:rsidRPr="00E43B8C" w:rsidRDefault="002A1612" w:rsidP="001C6C01">
                        <w:pPr>
                          <w:rPr>
                            <w:lang w:val="cs-CZ"/>
                          </w:rPr>
                        </w:pPr>
                        <w:r w:rsidRPr="00E43B8C">
                          <w:rPr>
                            <w:lang w:val="cs-CZ"/>
                          </w:rPr>
                          <w:t xml:space="preserve">Edison uskutečňuje bloky </w:t>
                        </w:r>
                        <w:proofErr w:type="spellStart"/>
                        <w:r w:rsidRPr="00E43B8C">
                          <w:rPr>
                            <w:lang w:val="cs-CZ"/>
                          </w:rPr>
                          <w:t>EdScratch</w:t>
                        </w:r>
                        <w:proofErr w:type="spellEnd"/>
                        <w:r w:rsidRPr="00E43B8C">
                          <w:rPr>
                            <w:lang w:val="cs-CZ"/>
                          </w:rPr>
                          <w:t xml:space="preserve"> </w:t>
                        </w:r>
                        <w:r>
                          <w:rPr>
                            <w:lang w:val="cs-CZ"/>
                          </w:rPr>
                          <w:t>jednotlivě</w:t>
                        </w:r>
                        <w:r w:rsidRPr="00E43B8C">
                          <w:rPr>
                            <w:lang w:val="cs-CZ"/>
                          </w:rPr>
                          <w:t xml:space="preserve">, robot však dokáže každý blok zpracovat velmi rychle. Počítače mohou zpracovávat informace velmi rychle </w:t>
                        </w:r>
                        <w:r w:rsidRPr="00100F2C">
                          <w:rPr>
                            <w:lang w:val="cs-CZ"/>
                          </w:rPr>
                          <w:t>–</w:t>
                        </w:r>
                        <w:r w:rsidRPr="00E43B8C">
                          <w:rPr>
                            <w:lang w:val="cs-CZ"/>
                          </w:rPr>
                          <w:t xml:space="preserve"> to je jedna z věcí, </w:t>
                        </w:r>
                        <w:r>
                          <w:rPr>
                            <w:lang w:val="cs-CZ"/>
                          </w:rPr>
                          <w:t xml:space="preserve">kvůli nimž jsou </w:t>
                        </w:r>
                        <w:r w:rsidRPr="00E43B8C">
                          <w:rPr>
                            <w:lang w:val="cs-CZ"/>
                          </w:rPr>
                          <w:t>tak užitečn</w:t>
                        </w:r>
                        <w:r>
                          <w:rPr>
                            <w:lang w:val="cs-CZ"/>
                          </w:rPr>
                          <w:t>é</w:t>
                        </w:r>
                        <w:r w:rsidRPr="00E43B8C">
                          <w:rPr>
                            <w:lang w:val="cs-CZ"/>
                          </w:rPr>
                          <w:t xml:space="preserve">! </w:t>
                        </w:r>
                      </w:p>
                    </w:txbxContent>
                  </v:textbox>
                </v:roundrect>
                <v:shape id="Picture 461" o:spid="_x0000_s1256" type="#_x0000_t75" style="position:absolute;left:2011;width:8992;height:8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">
                  <v:imagedata r:id="rId42" o:title=""/>
                </v:shape>
                <v:shape id="_x0000_s1257" type="#_x0000_t202" style="position:absolute;left:10168;top:3035;width:18510;height:3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" filled="f" stroked="f">
                  <v:textbox>
                    <w:txbxContent>
                      <w:p w14:paraId="0D63FFCA" w14:textId="77777777" w:rsidR="002A1612" w:rsidRDefault="002A1612" w:rsidP="001C6C01">
                        <w:pPr>
                          <w:rPr>
                            <w:b/>
                            <w:color w:val="FF7000"/>
                            <w:sz w:val="28"/>
                            <w:szCs w:val="28"/>
                          </w:rPr>
                        </w:pPr>
                        <w:proofErr w:type="spellStart"/>
                        <w:r>
                          <w:rPr>
                            <w:b/>
                            <w:color w:val="FF7000"/>
                            <w:sz w:val="28"/>
                            <w:szCs w:val="28"/>
                          </w:rPr>
                          <w:t>Proč</w:t>
                        </w:r>
                        <w:proofErr w:type="spellEnd"/>
                        <w:r>
                          <w:rPr>
                            <w:b/>
                            <w:color w:val="FF7000"/>
                            <w:sz w:val="28"/>
                            <w:szCs w:val="28"/>
                          </w:rPr>
                          <w:t xml:space="preserve"> je to </w:t>
                        </w:r>
                        <w:proofErr w:type="spellStart"/>
                        <w:r>
                          <w:rPr>
                            <w:b/>
                            <w:color w:val="FF7000"/>
                            <w:sz w:val="28"/>
                            <w:szCs w:val="28"/>
                          </w:rPr>
                          <w:t>tak</w:t>
                        </w:r>
                        <w:proofErr w:type="spellEnd"/>
                        <w:r>
                          <w:rPr>
                            <w:b/>
                            <w:color w:val="FF7000"/>
                            <w:sz w:val="28"/>
                            <w:szCs w:val="28"/>
                          </w:rPr>
                          <w:t>?</w:t>
                        </w:r>
                      </w:p>
                      <w:p w14:paraId="50588DC5" w14:textId="77777777" w:rsidR="002A1612" w:rsidRDefault="002A1612" w:rsidP="001C6C01">
                        <w:pPr>
                          <w:rPr>
                            <w:b/>
                            <w:color w:val="FF7000"/>
                            <w:sz w:val="28"/>
                            <w:szCs w:val="28"/>
                          </w:rPr>
                        </w:pPr>
                      </w:p>
                      <w:p w14:paraId="7043B0E8" w14:textId="77777777" w:rsidR="002A1612" w:rsidRDefault="002A1612" w:rsidP="001C6C01">
                        <w:pPr>
                          <w:rPr>
                            <w:b/>
                            <w:color w:val="FF7000"/>
                            <w:sz w:val="28"/>
                            <w:szCs w:val="28"/>
                          </w:rPr>
                        </w:pPr>
                      </w:p>
                    </w:txbxContent>
                  </v:textbox>
                </v:shape>
                <w10:wrap type="topAndBottom"/>
              </v:group>
            </w:pict>
          </mc:Fallback>
        </mc:AlternateContent>
      </w:r>
      <w:r>
        <w:rPr>
          <w:lang w:val="cs-CZ"/>
        </w:rPr>
        <w:t>Protože robot v</w:t>
      </w:r>
      <w:r w:rsidR="00D41F09">
        <w:rPr>
          <w:lang w:val="cs-CZ"/>
        </w:rPr>
        <w:t xml:space="preserve"> pohotovostním </w:t>
      </w:r>
      <w:r>
        <w:rPr>
          <w:lang w:val="cs-CZ"/>
        </w:rPr>
        <w:t xml:space="preserve">režimu bliká </w:t>
      </w:r>
      <w:proofErr w:type="spellStart"/>
      <w:r>
        <w:rPr>
          <w:lang w:val="cs-CZ"/>
        </w:rPr>
        <w:t>LEDkami</w:t>
      </w:r>
      <w:proofErr w:type="spellEnd"/>
      <w:r>
        <w:rPr>
          <w:lang w:val="cs-CZ"/>
        </w:rPr>
        <w:t xml:space="preserve">, je tento program velmi obtížně </w:t>
      </w:r>
      <w:r w:rsidR="00D41F09">
        <w:rPr>
          <w:lang w:val="cs-CZ"/>
        </w:rPr>
        <w:t>pozorovatelný</w:t>
      </w:r>
      <w:r>
        <w:rPr>
          <w:lang w:val="cs-CZ"/>
        </w:rPr>
        <w:t xml:space="preserve">. </w:t>
      </w:r>
    </w:p>
    <w:p w14:paraId="36CC12FE" w14:textId="77777777" w:rsidR="001C6C01" w:rsidRPr="00315A2C" w:rsidRDefault="001C6C01" w:rsidP="001C6C01">
      <w:pPr>
        <w:rPr>
          <w:lang w:val="cs-CZ"/>
        </w:rPr>
      </w:pPr>
    </w:p>
    <w:p w14:paraId="4E01741D" w14:textId="603A894D" w:rsidR="001C6C01" w:rsidRPr="00315A2C" w:rsidRDefault="001C6C01" w:rsidP="001C6C01">
      <w:pPr>
        <w:rPr>
          <w:lang w:val="cs-CZ"/>
        </w:rPr>
      </w:pPr>
      <w:r>
        <w:rPr>
          <w:lang w:val="cs-CZ"/>
        </w:rPr>
        <w:t>Pokud chcete, aby Edison udělal přestávku</w:t>
      </w:r>
      <w:r w:rsidR="00560858">
        <w:rPr>
          <w:lang w:val="cs-CZ"/>
        </w:rPr>
        <w:t xml:space="preserve"> mezi jednotlivými bloky,</w:t>
      </w:r>
      <w:r>
        <w:rPr>
          <w:lang w:val="cs-CZ"/>
        </w:rPr>
        <w:t xml:space="preserve"> musíte mu to říct. </w:t>
      </w:r>
    </w:p>
    <w:p w14:paraId="28D04E35" w14:textId="77777777" w:rsidR="001C6C01" w:rsidRPr="00315A2C" w:rsidRDefault="001C6C01" w:rsidP="001C6C01">
      <w:pPr>
        <w:rPr>
          <w:lang w:val="cs-CZ"/>
        </w:rPr>
      </w:pPr>
      <w:r w:rsidRPr="00315A2C">
        <w:rPr>
          <w:noProof/>
          <w:lang w:val="cs-CZ"/>
        </w:rPr>
        <w:drawing>
          <wp:anchor distT="0" distB="0" distL="114300" distR="114300" simplePos="0" relativeHeight="253247488" behindDoc="0" locked="0" layoutInCell="1" allowOverlap="1" wp14:anchorId="014D8A29" wp14:editId="36ABBEC4">
            <wp:simplePos x="0" y="0"/>
            <wp:positionH relativeFrom="column">
              <wp:posOffset>2226310</wp:posOffset>
            </wp:positionH>
            <wp:positionV relativeFrom="paragraph">
              <wp:posOffset>690880</wp:posOffset>
            </wp:positionV>
            <wp:extent cx="1353185" cy="624840"/>
            <wp:effectExtent l="19050" t="19050" r="18415" b="22860"/>
            <wp:wrapTopAndBottom/>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U2-2.1_Wait block.PNG"/>
                    <pic:cNvPicPr/>
                  </pic:nvPicPr>
                  <pic:blipFill rotWithShape="1">
                    <a:blip r:embed="rId110">
                      <a:extLst>
                        <a:ext uri="{28A0092B-C50C-407E-A947-70E740481C1C}">
                          <a14:useLocalDpi xmlns:a14="http://schemas.microsoft.com/office/drawing/2010/main" val="0"/>
                        </a:ext>
                      </a:extLst>
                    </a:blip>
                    <a:srcRect t="13039" r="5364" b="10004"/>
                    <a:stretch/>
                  </pic:blipFill>
                  <pic:spPr bwMode="auto">
                    <a:xfrm>
                      <a:off x="0" y="0"/>
                      <a:ext cx="1353185" cy="624840"/>
                    </a:xfrm>
                    <a:prstGeom prst="rect">
                      <a:avLst/>
                    </a:prstGeom>
                    <a:ln w="19050">
                      <a:solidFill>
                        <a:srgbClr val="FF7000"/>
                      </a:solidFill>
                      <a:prstDash val="lgDash"/>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lang w:val="cs-CZ"/>
        </w:rPr>
        <w:t>Jednou z kategorií bloků v </w:t>
      </w:r>
      <w:proofErr w:type="spellStart"/>
      <w:r>
        <w:rPr>
          <w:lang w:val="cs-CZ"/>
        </w:rPr>
        <w:t>EdScratchi</w:t>
      </w:r>
      <w:proofErr w:type="spellEnd"/>
      <w:r>
        <w:rPr>
          <w:lang w:val="cs-CZ"/>
        </w:rPr>
        <w:t xml:space="preserve"> je </w:t>
      </w:r>
      <w:proofErr w:type="spellStart"/>
      <w:r w:rsidRPr="00315A2C">
        <w:rPr>
          <w:color w:val="FF7000"/>
          <w:lang w:val="cs-CZ"/>
        </w:rPr>
        <w:t>Control</w:t>
      </w:r>
      <w:proofErr w:type="spellEnd"/>
      <w:r w:rsidRPr="00315A2C">
        <w:rPr>
          <w:color w:val="FF7000"/>
          <w:lang w:val="cs-CZ"/>
        </w:rPr>
        <w:t xml:space="preserve"> </w:t>
      </w:r>
      <w:r>
        <w:rPr>
          <w:lang w:val="cs-CZ"/>
        </w:rPr>
        <w:t>(Ovládání). Bloky v kategorii</w:t>
      </w:r>
      <w:r w:rsidRPr="00315A2C">
        <w:rPr>
          <w:lang w:val="cs-CZ"/>
        </w:rPr>
        <w:t xml:space="preserve"> </w:t>
      </w:r>
      <w:proofErr w:type="spellStart"/>
      <w:r w:rsidRPr="00315A2C">
        <w:rPr>
          <w:color w:val="FF7000"/>
          <w:lang w:val="cs-CZ"/>
        </w:rPr>
        <w:t>Control</w:t>
      </w:r>
      <w:proofErr w:type="spellEnd"/>
      <w:r w:rsidRPr="00315A2C">
        <w:rPr>
          <w:lang w:val="cs-CZ"/>
        </w:rPr>
        <w:t xml:space="preserve"> </w:t>
      </w:r>
      <w:r>
        <w:rPr>
          <w:lang w:val="cs-CZ"/>
        </w:rPr>
        <w:t xml:space="preserve">vám umožňují ovládat tok programu. Jedním z bloků v této kategorii je blok </w:t>
      </w:r>
      <w:proofErr w:type="spellStart"/>
      <w:r w:rsidRPr="00315A2C">
        <w:rPr>
          <w:color w:val="FF7000"/>
          <w:lang w:val="cs-CZ"/>
        </w:rPr>
        <w:t>wait</w:t>
      </w:r>
      <w:proofErr w:type="spellEnd"/>
      <w:r w:rsidRPr="00315A2C">
        <w:rPr>
          <w:lang w:val="cs-CZ"/>
        </w:rPr>
        <w:t xml:space="preserve"> </w:t>
      </w:r>
      <w:r>
        <w:rPr>
          <w:lang w:val="cs-CZ"/>
        </w:rPr>
        <w:t>(počkat)</w:t>
      </w:r>
      <w:r w:rsidRPr="00315A2C">
        <w:rPr>
          <w:lang w:val="cs-CZ"/>
        </w:rPr>
        <w:t>:</w:t>
      </w:r>
    </w:p>
    <w:p w14:paraId="5A5520A4" w14:textId="77777777" w:rsidR="001C6C01" w:rsidRPr="00315A2C" w:rsidRDefault="001C6C01" w:rsidP="001C6C01">
      <w:pPr>
        <w:rPr>
          <w:lang w:val="cs-CZ"/>
        </w:rPr>
      </w:pPr>
    </w:p>
    <w:p w14:paraId="0ED2282B" w14:textId="77777777" w:rsidR="001C6C01" w:rsidRPr="00315A2C" w:rsidRDefault="001C6C01" w:rsidP="001C6C01">
      <w:pPr>
        <w:rPr>
          <w:lang w:val="cs-CZ"/>
        </w:rPr>
      </w:pPr>
      <w:r w:rsidRPr="002A70D8">
        <w:rPr>
          <w:rFonts w:hint="eastAsia"/>
          <w:lang w:val="cs-CZ"/>
        </w:rPr>
        <w:t xml:space="preserve">Tento blok řekne Edisonovi, aby před přechodem na další blok </w:t>
      </w:r>
      <w:r>
        <w:rPr>
          <w:lang w:val="cs-CZ"/>
        </w:rPr>
        <w:t>vyčkal po vámi určený časový interval</w:t>
      </w:r>
      <w:r w:rsidRPr="002A70D8">
        <w:rPr>
          <w:rFonts w:hint="eastAsia"/>
          <w:lang w:val="cs-CZ"/>
        </w:rPr>
        <w:t>. Zkus</w:t>
      </w:r>
      <w:r>
        <w:rPr>
          <w:lang w:val="cs-CZ"/>
        </w:rPr>
        <w:t>t</w:t>
      </w:r>
      <w:r w:rsidRPr="002A70D8">
        <w:rPr>
          <w:rFonts w:hint="eastAsia"/>
          <w:lang w:val="cs-CZ"/>
        </w:rPr>
        <w:t>e tento blok použít v</w:t>
      </w:r>
      <w:r>
        <w:rPr>
          <w:lang w:val="cs-CZ"/>
        </w:rPr>
        <w:t> </w:t>
      </w:r>
      <w:r w:rsidRPr="002A70D8">
        <w:rPr>
          <w:rFonts w:hint="eastAsia"/>
          <w:lang w:val="cs-CZ"/>
        </w:rPr>
        <w:t>programu</w:t>
      </w:r>
      <w:r>
        <w:rPr>
          <w:lang w:val="cs-CZ"/>
        </w:rPr>
        <w:t>.</w:t>
      </w:r>
      <w:r w:rsidRPr="002A70D8">
        <w:rPr>
          <w:lang w:val="cs-CZ"/>
        </w:rPr>
        <w:t xml:space="preserve"> </w:t>
      </w:r>
    </w:p>
    <w:p w14:paraId="2F5BC560" w14:textId="30909E73" w:rsidR="001C6C01" w:rsidRPr="00315A2C" w:rsidRDefault="001C6C01" w:rsidP="001C6C01">
      <w:pPr>
        <w:rPr>
          <w:lang w:val="cs-CZ"/>
        </w:rPr>
      </w:pPr>
      <w:r>
        <w:rPr>
          <w:lang w:val="cs-CZ"/>
        </w:rPr>
        <w:t xml:space="preserve">Pomocí tohoto nového ovládacího bloku upravte dříve vytvořený </w:t>
      </w:r>
      <w:r w:rsidR="009618B7">
        <w:rPr>
          <w:lang w:val="cs-CZ"/>
        </w:rPr>
        <w:t>„</w:t>
      </w:r>
      <w:proofErr w:type="spellStart"/>
      <w:r w:rsidRPr="00315A2C">
        <w:rPr>
          <w:lang w:val="cs-CZ"/>
        </w:rPr>
        <w:t>bli</w:t>
      </w:r>
      <w:r>
        <w:rPr>
          <w:lang w:val="cs-CZ"/>
        </w:rPr>
        <w:t>kací</w:t>
      </w:r>
      <w:proofErr w:type="spellEnd"/>
      <w:r w:rsidR="009618B7">
        <w:rPr>
          <w:lang w:val="cs-CZ"/>
        </w:rPr>
        <w:t>“</w:t>
      </w:r>
      <w:r w:rsidRPr="00315A2C">
        <w:rPr>
          <w:lang w:val="cs-CZ"/>
        </w:rPr>
        <w:t xml:space="preserve"> program </w:t>
      </w:r>
      <w:r>
        <w:rPr>
          <w:lang w:val="cs-CZ"/>
        </w:rPr>
        <w:t xml:space="preserve">tak, aby fungoval lépe. Chcete vytvořit program, v němž všichni snadno uvidí, že Edison </w:t>
      </w:r>
      <w:r w:rsidRPr="00315A2C">
        <w:rPr>
          <w:lang w:val="cs-CZ"/>
        </w:rPr>
        <w:t>bli</w:t>
      </w:r>
      <w:r>
        <w:rPr>
          <w:lang w:val="cs-CZ"/>
        </w:rPr>
        <w:t>ká</w:t>
      </w:r>
      <w:r w:rsidRPr="00315A2C">
        <w:rPr>
          <w:lang w:val="cs-CZ"/>
        </w:rPr>
        <w:t xml:space="preserve">. </w:t>
      </w:r>
      <w:r>
        <w:rPr>
          <w:lang w:val="cs-CZ"/>
        </w:rPr>
        <w:lastRenderedPageBreak/>
        <w:t xml:space="preserve">Experimentuje s použitím alespoň jednoho bloku </w:t>
      </w:r>
      <w:proofErr w:type="spellStart"/>
      <w:r w:rsidRPr="00315A2C">
        <w:rPr>
          <w:color w:val="FF7000"/>
          <w:lang w:val="cs-CZ"/>
        </w:rPr>
        <w:t>wait</w:t>
      </w:r>
      <w:proofErr w:type="spellEnd"/>
      <w:r>
        <w:rPr>
          <w:lang w:val="cs-CZ"/>
        </w:rPr>
        <w:t xml:space="preserve"> (čekat).</w:t>
      </w:r>
      <w:r w:rsidRPr="00315A2C">
        <w:rPr>
          <w:lang w:val="cs-CZ"/>
        </w:rPr>
        <w:t xml:space="preserve"> </w:t>
      </w:r>
      <w:r>
        <w:rPr>
          <w:lang w:val="cs-CZ"/>
        </w:rPr>
        <w:t xml:space="preserve">Vyzkoušejte využití bloků </w:t>
      </w:r>
      <w:proofErr w:type="spellStart"/>
      <w:r w:rsidRPr="00315A2C">
        <w:rPr>
          <w:color w:val="FF7000"/>
          <w:lang w:val="cs-CZ"/>
        </w:rPr>
        <w:t>wait</w:t>
      </w:r>
      <w:proofErr w:type="spellEnd"/>
      <w:r w:rsidRPr="00315A2C">
        <w:rPr>
          <w:lang w:val="cs-CZ"/>
        </w:rPr>
        <w:t xml:space="preserve"> </w:t>
      </w:r>
      <w:r>
        <w:rPr>
          <w:lang w:val="cs-CZ"/>
        </w:rPr>
        <w:t>na různých místech programu a zjistěte, kde fungují nejlépe</w:t>
      </w:r>
      <w:r w:rsidRPr="00315A2C">
        <w:rPr>
          <w:lang w:val="cs-CZ"/>
        </w:rPr>
        <w:t xml:space="preserve">. </w:t>
      </w:r>
    </w:p>
    <w:p w14:paraId="6EAFBFDA" w14:textId="77777777" w:rsidR="001C6C01" w:rsidRPr="00315A2C" w:rsidRDefault="001C6C01" w:rsidP="001C6C01">
      <w:pPr>
        <w:pStyle w:val="Odstavecseseznamem"/>
        <w:numPr>
          <w:ilvl w:val="0"/>
          <w:numId w:val="12"/>
        </w:numPr>
        <w:rPr>
          <w:lang w:val="cs-CZ"/>
        </w:rPr>
      </w:pPr>
      <w:r w:rsidRPr="00315A2C">
        <w:rPr>
          <w:noProof/>
          <w:lang w:val="cs-CZ"/>
        </w:rPr>
        <mc:AlternateContent>
          <mc:Choice Requires="wps">
            <w:drawing>
              <wp:anchor distT="0" distB="0" distL="114300" distR="114300" simplePos="0" relativeHeight="253248512" behindDoc="0" locked="0" layoutInCell="1" allowOverlap="1" wp14:anchorId="7A2B24A3" wp14:editId="75C23A9E">
                <wp:simplePos x="0" y="0"/>
                <wp:positionH relativeFrom="column">
                  <wp:posOffset>381000</wp:posOffset>
                </wp:positionH>
                <wp:positionV relativeFrom="paragraph">
                  <wp:posOffset>483235</wp:posOffset>
                </wp:positionV>
                <wp:extent cx="5204460" cy="4657725"/>
                <wp:effectExtent l="0" t="0" r="15240" b="28575"/>
                <wp:wrapTopAndBottom/>
                <wp:docPr id="68" name="Rectangle: Rounded Corners 68"/>
                <wp:cNvGraphicFramePr/>
                <a:graphic xmlns:a="http://schemas.openxmlformats.org/drawingml/2006/main">
                  <a:graphicData uri="http://schemas.microsoft.com/office/word/2010/wordprocessingShape">
                    <wps:wsp>
                      <wps:cNvSpPr/>
                      <wps:spPr>
                        <a:xfrm>
                          <a:off x="0" y="0"/>
                          <a:ext cx="5204460" cy="4657725"/>
                        </a:xfrm>
                        <a:prstGeom prst="roundRect">
                          <a:avLst>
                            <a:gd name="adj" fmla="val 1333"/>
                          </a:avLst>
                        </a:prstGeom>
                        <a:noFill/>
                        <a:ln>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797C14B" id="Rectangle: Rounded Corners 68" o:spid="_x0000_s1026" style="position:absolute;margin-left:30pt;margin-top:38.05pt;width:409.8pt;height:366.75pt;z-index:2532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874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" filled="f" strokecolor="#5a5a5a [2109]" strokeweight="1pt">
                <v:stroke joinstyle="miter"/>
                <w10:wrap type="topAndBottom"/>
              </v:roundrect>
            </w:pict>
          </mc:Fallback>
        </mc:AlternateContent>
      </w:r>
      <w:r w:rsidRPr="002A70D8">
        <w:rPr>
          <w:rFonts w:hint="eastAsia"/>
          <w:lang w:val="cs-CZ"/>
        </w:rPr>
        <w:t>Jak vypadá váš program? Které bloky používá, v jakém pořadí? Napište svůj program níže. Nezapomeňte uvést použité vstupní parametry</w:t>
      </w:r>
      <w:r w:rsidRPr="00315A2C">
        <w:rPr>
          <w:lang w:val="cs-CZ"/>
        </w:rPr>
        <w:t>.</w:t>
      </w:r>
    </w:p>
    <w:p w14:paraId="675FEF13" w14:textId="77777777" w:rsidR="001C6C01" w:rsidRPr="00315A2C" w:rsidRDefault="001C6C01" w:rsidP="001C6C01">
      <w:pPr>
        <w:rPr>
          <w:lang w:val="cs-CZ"/>
        </w:rPr>
      </w:pPr>
    </w:p>
    <w:p w14:paraId="6663A6DC" w14:textId="77777777" w:rsidR="001C6C01" w:rsidRPr="00315A2C" w:rsidRDefault="001C6C01" w:rsidP="001C6C01">
      <w:pPr>
        <w:pStyle w:val="Nadpis2"/>
        <w:rPr>
          <w:lang w:val="cs-CZ"/>
        </w:rPr>
      </w:pPr>
      <w:r>
        <w:rPr>
          <w:noProof/>
          <w:lang w:val="cs-CZ"/>
        </w:rPr>
        <w:t>Mini výzva</w:t>
      </w:r>
      <w:r w:rsidRPr="00315A2C">
        <w:rPr>
          <w:lang w:val="cs-CZ"/>
        </w:rPr>
        <w:t>!</w:t>
      </w:r>
    </w:p>
    <w:p w14:paraId="18052289" w14:textId="371B6271" w:rsidR="001C6C01" w:rsidRPr="00315A2C" w:rsidRDefault="001C6C01" w:rsidP="001C6C01">
      <w:pPr>
        <w:rPr>
          <w:lang w:val="cs-CZ"/>
        </w:rPr>
      </w:pPr>
      <w:r>
        <w:rPr>
          <w:lang w:val="cs-CZ"/>
        </w:rPr>
        <w:t xml:space="preserve">Co se přesně stane, když někdo zamrká? Otevře oči a pak… </w:t>
      </w:r>
    </w:p>
    <w:p w14:paraId="180AA8BB" w14:textId="77777777" w:rsidR="001C6C01" w:rsidRPr="00315A2C" w:rsidRDefault="001C6C01" w:rsidP="001C6C01">
      <w:pPr>
        <w:rPr>
          <w:lang w:val="cs-CZ"/>
        </w:rPr>
      </w:pPr>
      <w:r>
        <w:rPr>
          <w:lang w:val="cs-CZ"/>
        </w:rPr>
        <w:t xml:space="preserve">Prohlédněte si svůj </w:t>
      </w:r>
      <w:proofErr w:type="spellStart"/>
      <w:r>
        <w:rPr>
          <w:lang w:val="cs-CZ"/>
        </w:rPr>
        <w:t>blikací</w:t>
      </w:r>
      <w:proofErr w:type="spellEnd"/>
      <w:r>
        <w:rPr>
          <w:lang w:val="cs-CZ"/>
        </w:rPr>
        <w:t xml:space="preserve"> program. Dokážete jej upravit tak, aby to vypadalo, že robot mrká? </w:t>
      </w:r>
    </w:p>
    <w:p w14:paraId="6BF7C1EE" w14:textId="77777777" w:rsidR="001C6C01" w:rsidRPr="00315A2C" w:rsidRDefault="001C6C01" w:rsidP="001C6C01">
      <w:pPr>
        <w:rPr>
          <w:lang w:val="cs-CZ"/>
        </w:rPr>
      </w:pPr>
    </w:p>
    <w:p w14:paraId="1AD7C9EA" w14:textId="77777777" w:rsidR="001C6C01" w:rsidRPr="00315A2C" w:rsidRDefault="001C6C01" w:rsidP="001C6C01">
      <w:pPr>
        <w:rPr>
          <w:rFonts w:asciiTheme="majorHAnsi" w:eastAsiaTheme="majorEastAsia" w:hAnsiTheme="majorHAnsi" w:cstheme="majorBidi"/>
          <w:color w:val="FF7000"/>
          <w:sz w:val="32"/>
          <w:szCs w:val="32"/>
          <w:lang w:val="cs-CZ"/>
        </w:rPr>
      </w:pPr>
      <w:r w:rsidRPr="00315A2C">
        <w:rPr>
          <w:lang w:val="cs-CZ"/>
        </w:rPr>
        <w:br w:type="page"/>
      </w:r>
    </w:p>
    <w:p w14:paraId="6369D29F" w14:textId="77777777" w:rsidR="001C6C01" w:rsidRPr="00315A2C" w:rsidRDefault="001C6C01" w:rsidP="001C6C01">
      <w:pPr>
        <w:pStyle w:val="Nadpis1"/>
        <w:rPr>
          <w:lang w:val="cs-CZ"/>
        </w:rPr>
      </w:pPr>
      <w:bookmarkStart w:id="33" w:name="_Toc19607165"/>
      <w:r w:rsidRPr="00315A2C">
        <w:rPr>
          <w:lang w:val="cs-CZ"/>
        </w:rPr>
        <w:lastRenderedPageBreak/>
        <w:t>U2-2.</w:t>
      </w:r>
      <w:proofErr w:type="gramStart"/>
      <w:r w:rsidRPr="00315A2C">
        <w:rPr>
          <w:lang w:val="cs-CZ"/>
        </w:rPr>
        <w:t>1a</w:t>
      </w:r>
      <w:proofErr w:type="gramEnd"/>
      <w:r w:rsidRPr="00315A2C">
        <w:rPr>
          <w:lang w:val="cs-CZ"/>
        </w:rPr>
        <w:t xml:space="preserve"> </w:t>
      </w:r>
      <w:r>
        <w:rPr>
          <w:lang w:val="cs-CZ"/>
        </w:rPr>
        <w:t>Další výzva</w:t>
      </w:r>
      <w:r w:rsidRPr="00315A2C">
        <w:rPr>
          <w:lang w:val="cs-CZ"/>
        </w:rPr>
        <w:t xml:space="preserve">: </w:t>
      </w:r>
      <w:r>
        <w:rPr>
          <w:lang w:val="cs-CZ"/>
        </w:rPr>
        <w:t>Projeďte bezpečně bludiště</w:t>
      </w:r>
      <w:bookmarkEnd w:id="33"/>
      <w:r w:rsidRPr="00315A2C">
        <w:rPr>
          <w:lang w:val="cs-CZ"/>
        </w:rPr>
        <w:t xml:space="preserve"> </w:t>
      </w:r>
    </w:p>
    <w:p w14:paraId="6DC21BF0" w14:textId="77777777" w:rsidR="001C6C01" w:rsidRPr="00315A2C" w:rsidRDefault="001C6C01" w:rsidP="001C6C01">
      <w:pPr>
        <w:rPr>
          <w:lang w:val="cs-CZ"/>
        </w:rPr>
      </w:pPr>
      <w:r w:rsidRPr="00315A2C">
        <w:rPr>
          <w:noProof/>
          <w:lang w:val="cs-CZ"/>
        </w:rPr>
        <mc:AlternateContent>
          <mc:Choice Requires="wpg">
            <w:drawing>
              <wp:anchor distT="0" distB="0" distL="114300" distR="114300" simplePos="0" relativeHeight="253281280" behindDoc="0" locked="0" layoutInCell="1" allowOverlap="1" wp14:anchorId="23EE4ED5" wp14:editId="374FC24D">
                <wp:simplePos x="0" y="0"/>
                <wp:positionH relativeFrom="column">
                  <wp:posOffset>33655</wp:posOffset>
                </wp:positionH>
                <wp:positionV relativeFrom="paragraph">
                  <wp:posOffset>214630</wp:posOffset>
                </wp:positionV>
                <wp:extent cx="5715000" cy="1798955"/>
                <wp:effectExtent l="0" t="0" r="19050" b="10795"/>
                <wp:wrapTopAndBottom/>
                <wp:docPr id="1073741932" name="Group 1073741932"/>
                <wp:cNvGraphicFramePr/>
                <a:graphic xmlns:a="http://schemas.openxmlformats.org/drawingml/2006/main">
                  <a:graphicData uri="http://schemas.microsoft.com/office/word/2010/wordprocessingGroup">
                    <wpg:wgp>
                      <wpg:cNvGrpSpPr/>
                      <wpg:grpSpPr>
                        <a:xfrm>
                          <a:off x="0" y="0"/>
                          <a:ext cx="5715000" cy="1798955"/>
                          <a:chOff x="0" y="0"/>
                          <a:chExt cx="5715000" cy="1602004"/>
                        </a:xfrm>
                      </wpg:grpSpPr>
                      <wps:wsp>
                        <wps:cNvPr id="463" name="Text Box 10"/>
                        <wps:cNvSpPr txBox="1">
                          <a:spLocks noChangeArrowheads="1"/>
                        </wps:cNvSpPr>
                        <wps:spPr bwMode="auto">
                          <a:xfrm>
                            <a:off x="0" y="672999"/>
                            <a:ext cx="5715000" cy="929005"/>
                          </a:xfrm>
                          <a:prstGeom prst="roundRect">
                            <a:avLst>
                              <a:gd name="adj" fmla="val 7850"/>
                            </a:avLst>
                          </a:prstGeom>
                          <a:solidFill>
                            <a:srgbClr val="FFFFFF"/>
                          </a:solidFill>
                          <a:ln w="9525">
                            <a:solidFill>
                              <a:schemeClr val="tx1">
                                <a:lumMod val="65000"/>
                                <a:lumOff val="35000"/>
                              </a:schemeClr>
                            </a:solidFill>
                            <a:miter lim="800000"/>
                            <a:headEnd/>
                            <a:tailEnd/>
                          </a:ln>
                        </wps:spPr>
                        <wps:txbx>
                          <w:txbxContent>
                            <w:p w14:paraId="6FE69529" w14:textId="77777777" w:rsidR="002A1612" w:rsidRPr="00EE39E6" w:rsidRDefault="002A1612" w:rsidP="001C6C01">
                              <w:pPr>
                                <w:rPr>
                                  <w:lang w:val="cs-CZ"/>
                                </w:rPr>
                              </w:pPr>
                              <w:r w:rsidRPr="00EE39E6">
                                <w:rPr>
                                  <w:lang w:val="cs-CZ"/>
                                </w:rPr>
                                <w:t xml:space="preserve">Edison má tři hlavní druhy výstupů: výstupy využívající motory, výstupy využívající LED a výstupy využívající zvuky. V </w:t>
                              </w:r>
                              <w:proofErr w:type="spellStart"/>
                              <w:r w:rsidRPr="00EE39E6">
                                <w:rPr>
                                  <w:lang w:val="cs-CZ"/>
                                </w:rPr>
                                <w:t>EdScratchi</w:t>
                              </w:r>
                              <w:proofErr w:type="spellEnd"/>
                              <w:r w:rsidRPr="00EE39E6">
                                <w:rPr>
                                  <w:lang w:val="cs-CZ"/>
                                </w:rPr>
                                <w:t xml:space="preserve"> jsou bloky vztahující se k hlavním výstupům Edisona rozčleněny do tří různých </w:t>
                              </w:r>
                              <w:proofErr w:type="spellStart"/>
                              <w:r w:rsidRPr="00EE39E6">
                                <w:rPr>
                                  <w:lang w:val="cs-CZ"/>
                                </w:rPr>
                                <w:t>katerogorií</w:t>
                              </w:r>
                              <w:proofErr w:type="spellEnd"/>
                              <w:r w:rsidRPr="00EE39E6">
                                <w:rPr>
                                  <w:lang w:val="cs-CZ"/>
                                </w:rPr>
                                <w:t xml:space="preserve">: </w:t>
                              </w:r>
                              <w:r w:rsidRPr="00EE39E6">
                                <w:rPr>
                                  <w:color w:val="FF7000"/>
                                  <w:lang w:val="cs-CZ"/>
                                </w:rPr>
                                <w:t>Drive</w:t>
                              </w:r>
                              <w:r w:rsidRPr="00EE39E6">
                                <w:rPr>
                                  <w:lang w:val="cs-CZ"/>
                                </w:rPr>
                                <w:t xml:space="preserve"> (Jízda), </w:t>
                              </w:r>
                              <w:proofErr w:type="spellStart"/>
                              <w:r w:rsidRPr="00EE39E6">
                                <w:rPr>
                                  <w:color w:val="FF7000"/>
                                  <w:lang w:val="cs-CZ"/>
                                </w:rPr>
                                <w:t>LEDs</w:t>
                              </w:r>
                              <w:proofErr w:type="spellEnd"/>
                              <w:r w:rsidRPr="00EE39E6">
                                <w:rPr>
                                  <w:lang w:val="cs-CZ"/>
                                </w:rPr>
                                <w:t xml:space="preserve"> (LED) a </w:t>
                              </w:r>
                              <w:proofErr w:type="spellStart"/>
                              <w:r w:rsidRPr="00EE39E6">
                                <w:rPr>
                                  <w:color w:val="FF7000"/>
                                  <w:lang w:val="cs-CZ"/>
                                </w:rPr>
                                <w:t>Sound</w:t>
                              </w:r>
                              <w:proofErr w:type="spellEnd"/>
                              <w:r w:rsidRPr="00EE39E6">
                                <w:rPr>
                                  <w:lang w:val="cs-CZ"/>
                                </w:rPr>
                                <w:t xml:space="preserve"> (Zvuk).</w:t>
                              </w:r>
                            </w:p>
                          </w:txbxContent>
                        </wps:txbx>
                        <wps:bodyPr rot="0" vert="horz" wrap="square" lIns="91440" tIns="180000" rIns="91440" bIns="90000" anchor="t" anchorCtr="0">
                          <a:noAutofit/>
                        </wps:bodyPr>
                      </wps:wsp>
                      <pic:pic xmlns:pic="http://schemas.openxmlformats.org/drawingml/2006/picture">
                        <pic:nvPicPr>
                          <pic:cNvPr id="464" name="Picture 464"/>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201168" y="0"/>
                            <a:ext cx="899160" cy="899160"/>
                          </a:xfrm>
                          <a:prstGeom prst="rect">
                            <a:avLst/>
                          </a:prstGeom>
                        </pic:spPr>
                      </pic:pic>
                      <wps:wsp>
                        <wps:cNvPr id="465" name="Text Box 2"/>
                        <wps:cNvSpPr txBox="1">
                          <a:spLocks noChangeArrowheads="1"/>
                        </wps:cNvSpPr>
                        <wps:spPr bwMode="auto">
                          <a:xfrm>
                            <a:off x="1016813" y="303581"/>
                            <a:ext cx="1599565" cy="365760"/>
                          </a:xfrm>
                          <a:prstGeom prst="rect">
                            <a:avLst/>
                          </a:prstGeom>
                          <a:noFill/>
                          <a:ln w="9525">
                            <a:noFill/>
                            <a:miter lim="800000"/>
                            <a:headEnd/>
                            <a:tailEnd/>
                          </a:ln>
                        </wps:spPr>
                        <wps:txbx>
                          <w:txbxContent>
                            <w:p w14:paraId="7BF540D9" w14:textId="77777777" w:rsidR="002A1612" w:rsidRDefault="002A1612" w:rsidP="001C6C01">
                              <w:pPr>
                                <w:rPr>
                                  <w:b/>
                                  <w:color w:val="FF7000"/>
                                  <w:sz w:val="28"/>
                                  <w:szCs w:val="28"/>
                                </w:rPr>
                              </w:pPr>
                              <w:proofErr w:type="spellStart"/>
                              <w:r>
                                <w:rPr>
                                  <w:b/>
                                  <w:color w:val="FF7000"/>
                                  <w:sz w:val="28"/>
                                  <w:szCs w:val="28"/>
                                </w:rPr>
                                <w:t>Nezapomeňte</w:t>
                              </w:r>
                              <w:proofErr w:type="spellEnd"/>
                            </w:p>
                            <w:p w14:paraId="0AC5C7E3" w14:textId="77777777" w:rsidR="002A1612" w:rsidRDefault="002A1612" w:rsidP="001C6C01">
                              <w:pPr>
                                <w:rPr>
                                  <w:b/>
                                  <w:color w:val="FF7000"/>
                                  <w:sz w:val="28"/>
                                  <w:szCs w:val="28"/>
                                </w:rPr>
                              </w:pP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23EE4ED5" id="Group 1073741932" o:spid="_x0000_s1258" style="position:absolute;margin-left:2.65pt;margin-top:16.9pt;width:450pt;height:141.65pt;z-index:253281280;mso-height-relative:margin" coordsize="57150,1602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">
                <v:roundrect id="Text Box 10" o:spid="_x0000_s1259" style="position:absolute;top:6729;width:57150;height:9291;visibility:visible;mso-wrap-style:square;v-text-anchor:top" arcsize="514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" strokecolor="#5a5a5a [2109]">
                  <v:stroke joinstyle="miter"/>
                  <v:textbox inset=",5mm,,2.5mm">
                    <w:txbxContent>
                      <w:p w14:paraId="6FE69529" w14:textId="77777777" w:rsidR="002A1612" w:rsidRPr="00EE39E6" w:rsidRDefault="002A1612" w:rsidP="001C6C01">
                        <w:pPr>
                          <w:rPr>
                            <w:lang w:val="cs-CZ"/>
                          </w:rPr>
                        </w:pPr>
                        <w:r w:rsidRPr="00EE39E6">
                          <w:rPr>
                            <w:lang w:val="cs-CZ"/>
                          </w:rPr>
                          <w:t xml:space="preserve">Edison má tři hlavní druhy výstupů: výstupy využívající motory, výstupy využívající LED a výstupy využívající zvuky. V </w:t>
                        </w:r>
                        <w:proofErr w:type="spellStart"/>
                        <w:r w:rsidRPr="00EE39E6">
                          <w:rPr>
                            <w:lang w:val="cs-CZ"/>
                          </w:rPr>
                          <w:t>EdScratchi</w:t>
                        </w:r>
                        <w:proofErr w:type="spellEnd"/>
                        <w:r w:rsidRPr="00EE39E6">
                          <w:rPr>
                            <w:lang w:val="cs-CZ"/>
                          </w:rPr>
                          <w:t xml:space="preserve"> jsou bloky vztahující se k hlavním výstupům Edisona rozčleněny do tří různých </w:t>
                        </w:r>
                        <w:proofErr w:type="spellStart"/>
                        <w:r w:rsidRPr="00EE39E6">
                          <w:rPr>
                            <w:lang w:val="cs-CZ"/>
                          </w:rPr>
                          <w:t>katerogorií</w:t>
                        </w:r>
                        <w:proofErr w:type="spellEnd"/>
                        <w:r w:rsidRPr="00EE39E6">
                          <w:rPr>
                            <w:lang w:val="cs-CZ"/>
                          </w:rPr>
                          <w:t xml:space="preserve">: </w:t>
                        </w:r>
                        <w:r w:rsidRPr="00EE39E6">
                          <w:rPr>
                            <w:color w:val="FF7000"/>
                            <w:lang w:val="cs-CZ"/>
                          </w:rPr>
                          <w:t>Drive</w:t>
                        </w:r>
                        <w:r w:rsidRPr="00EE39E6">
                          <w:rPr>
                            <w:lang w:val="cs-CZ"/>
                          </w:rPr>
                          <w:t xml:space="preserve"> (Jízda), </w:t>
                        </w:r>
                        <w:proofErr w:type="spellStart"/>
                        <w:r w:rsidRPr="00EE39E6">
                          <w:rPr>
                            <w:color w:val="FF7000"/>
                            <w:lang w:val="cs-CZ"/>
                          </w:rPr>
                          <w:t>LEDs</w:t>
                        </w:r>
                        <w:proofErr w:type="spellEnd"/>
                        <w:r w:rsidRPr="00EE39E6">
                          <w:rPr>
                            <w:lang w:val="cs-CZ"/>
                          </w:rPr>
                          <w:t xml:space="preserve"> (LED) a </w:t>
                        </w:r>
                        <w:proofErr w:type="spellStart"/>
                        <w:r w:rsidRPr="00EE39E6">
                          <w:rPr>
                            <w:color w:val="FF7000"/>
                            <w:lang w:val="cs-CZ"/>
                          </w:rPr>
                          <w:t>Sound</w:t>
                        </w:r>
                        <w:proofErr w:type="spellEnd"/>
                        <w:r w:rsidRPr="00EE39E6">
                          <w:rPr>
                            <w:lang w:val="cs-CZ"/>
                          </w:rPr>
                          <w:t xml:space="preserve"> (Zvuk).</w:t>
                        </w:r>
                      </w:p>
                    </w:txbxContent>
                  </v:textbox>
                </v:roundrect>
                <v:shape id="Picture 464" o:spid="_x0000_s1260" type="#_x0000_t75" style="position:absolute;left:2011;width:8992;height:8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">
                  <v:imagedata r:id="rId49" o:title=""/>
                </v:shape>
                <v:shape id="_x0000_s1261" type="#_x0000_t202" style="position:absolute;left:10168;top:3035;width:15995;height:3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" filled="f" stroked="f">
                  <v:textbox>
                    <w:txbxContent>
                      <w:p w14:paraId="7BF540D9" w14:textId="77777777" w:rsidR="002A1612" w:rsidRDefault="002A1612" w:rsidP="001C6C01">
                        <w:pPr>
                          <w:rPr>
                            <w:b/>
                            <w:color w:val="FF7000"/>
                            <w:sz w:val="28"/>
                            <w:szCs w:val="28"/>
                          </w:rPr>
                        </w:pPr>
                        <w:proofErr w:type="spellStart"/>
                        <w:r>
                          <w:rPr>
                            <w:b/>
                            <w:color w:val="FF7000"/>
                            <w:sz w:val="28"/>
                            <w:szCs w:val="28"/>
                          </w:rPr>
                          <w:t>Nezapomeňte</w:t>
                        </w:r>
                        <w:proofErr w:type="spellEnd"/>
                      </w:p>
                      <w:p w14:paraId="0AC5C7E3" w14:textId="77777777" w:rsidR="002A1612" w:rsidRDefault="002A1612" w:rsidP="001C6C01">
                        <w:pPr>
                          <w:rPr>
                            <w:b/>
                            <w:color w:val="FF7000"/>
                            <w:sz w:val="28"/>
                            <w:szCs w:val="28"/>
                          </w:rPr>
                        </w:pPr>
                      </w:p>
                    </w:txbxContent>
                  </v:textbox>
                </v:shape>
                <w10:wrap type="topAndBottom"/>
              </v:group>
            </w:pict>
          </mc:Fallback>
        </mc:AlternateContent>
      </w:r>
      <w:r>
        <w:rPr>
          <w:lang w:val="cs-CZ"/>
        </w:rPr>
        <w:t xml:space="preserve">Umíte napsat pro Edisona programy, které mu přikazují používat různé druhy výstupů. </w:t>
      </w:r>
    </w:p>
    <w:p w14:paraId="4AB6C1E5" w14:textId="77777777" w:rsidR="001C6C01" w:rsidRPr="00315A2C" w:rsidRDefault="001C6C01" w:rsidP="001C6C01">
      <w:pPr>
        <w:rPr>
          <w:lang w:val="cs-CZ"/>
        </w:rPr>
      </w:pPr>
    </w:p>
    <w:p w14:paraId="603943D5" w14:textId="77777777" w:rsidR="001C6C01" w:rsidRPr="00315A2C" w:rsidRDefault="001C6C01" w:rsidP="001C6C01">
      <w:pPr>
        <w:rPr>
          <w:lang w:val="cs-CZ"/>
        </w:rPr>
      </w:pPr>
      <w:r>
        <w:rPr>
          <w:lang w:val="cs-CZ"/>
        </w:rPr>
        <w:t xml:space="preserve">V rámci této aktivity bude vaším úkolem napsat program, který přikáže Edisonovi projet bludiště na pracovním listu </w:t>
      </w:r>
      <w:r w:rsidRPr="00315A2C">
        <w:rPr>
          <w:lang w:val="cs-CZ"/>
        </w:rPr>
        <w:t>U2-3.</w:t>
      </w:r>
      <w:r>
        <w:rPr>
          <w:lang w:val="cs-CZ"/>
        </w:rPr>
        <w:t xml:space="preserve"> Tentokrát však musí jet Edison velmi opatrně. Řidiči v silničním provozu upozorňují ostatní řidiče pomocí směrových světel a klaksonů. </w:t>
      </w:r>
      <w:r w:rsidRPr="00315A2C">
        <w:rPr>
          <w:lang w:val="cs-CZ"/>
        </w:rPr>
        <w:t>Edison</w:t>
      </w:r>
      <w:r>
        <w:rPr>
          <w:lang w:val="cs-CZ"/>
        </w:rPr>
        <w:t xml:space="preserve"> to dokáže taky</w:t>
      </w:r>
      <w:r w:rsidRPr="00315A2C">
        <w:rPr>
          <w:lang w:val="cs-CZ"/>
        </w:rPr>
        <w:t>!</w:t>
      </w:r>
    </w:p>
    <w:p w14:paraId="0FEC33D3" w14:textId="77777777" w:rsidR="001C6C01" w:rsidRPr="00315A2C" w:rsidRDefault="001C6C01" w:rsidP="001C6C01">
      <w:pPr>
        <w:rPr>
          <w:lang w:val="cs-CZ"/>
        </w:rPr>
      </w:pPr>
    </w:p>
    <w:p w14:paraId="738CD946" w14:textId="77777777" w:rsidR="001C6C01" w:rsidRPr="00315A2C" w:rsidRDefault="001C6C01" w:rsidP="001C6C01">
      <w:pPr>
        <w:rPr>
          <w:lang w:val="cs-CZ"/>
        </w:rPr>
      </w:pPr>
      <w:r>
        <w:rPr>
          <w:lang w:val="cs-CZ"/>
        </w:rPr>
        <w:t xml:space="preserve">Projeďte bludiště od okraje směrem k cílové čáře. Program by měl skončit poté, co Edison přejede cílovou čáru. </w:t>
      </w:r>
    </w:p>
    <w:p w14:paraId="7D785866" w14:textId="77777777" w:rsidR="001C6C01" w:rsidRPr="00315A2C" w:rsidRDefault="001C6C01" w:rsidP="001C6C01">
      <w:pPr>
        <w:rPr>
          <w:lang w:val="cs-CZ"/>
        </w:rPr>
      </w:pPr>
      <w:r w:rsidRPr="00315A2C">
        <w:rPr>
          <w:noProof/>
          <w:lang w:val="cs-CZ"/>
        </w:rPr>
        <mc:AlternateContent>
          <mc:Choice Requires="wpg">
            <w:drawing>
              <wp:anchor distT="0" distB="0" distL="114300" distR="114300" simplePos="0" relativeHeight="253301760" behindDoc="0" locked="0" layoutInCell="1" allowOverlap="1" wp14:anchorId="75737A18" wp14:editId="09DDC40A">
                <wp:simplePos x="0" y="0"/>
                <wp:positionH relativeFrom="column">
                  <wp:posOffset>-34721</wp:posOffset>
                </wp:positionH>
                <wp:positionV relativeFrom="paragraph">
                  <wp:posOffset>495275</wp:posOffset>
                </wp:positionV>
                <wp:extent cx="5715000" cy="1459230"/>
                <wp:effectExtent l="0" t="0" r="19050" b="26670"/>
                <wp:wrapTopAndBottom/>
                <wp:docPr id="1054" name="Group 1054"/>
                <wp:cNvGraphicFramePr/>
                <a:graphic xmlns:a="http://schemas.openxmlformats.org/drawingml/2006/main">
                  <a:graphicData uri="http://schemas.microsoft.com/office/word/2010/wordprocessingGroup">
                    <wpg:wgp>
                      <wpg:cNvGrpSpPr/>
                      <wpg:grpSpPr>
                        <a:xfrm>
                          <a:off x="0" y="0"/>
                          <a:ext cx="5715000" cy="1459230"/>
                          <a:chOff x="0" y="0"/>
                          <a:chExt cx="5715000" cy="1459382"/>
                        </a:xfrm>
                      </wpg:grpSpPr>
                      <wps:wsp>
                        <wps:cNvPr id="1055" name="Text Box 1055"/>
                        <wps:cNvSpPr txBox="1">
                          <a:spLocks noChangeArrowheads="1"/>
                        </wps:cNvSpPr>
                        <wps:spPr bwMode="auto">
                          <a:xfrm>
                            <a:off x="0" y="683971"/>
                            <a:ext cx="5715000" cy="775411"/>
                          </a:xfrm>
                          <a:prstGeom prst="roundRect">
                            <a:avLst>
                              <a:gd name="adj" fmla="val 16380"/>
                            </a:avLst>
                          </a:prstGeom>
                          <a:solidFill>
                            <a:srgbClr val="FFFFFF"/>
                          </a:solidFill>
                          <a:ln w="9525">
                            <a:solidFill>
                              <a:schemeClr val="tx1">
                                <a:lumMod val="65000"/>
                                <a:lumOff val="35000"/>
                              </a:schemeClr>
                            </a:solidFill>
                            <a:miter lim="800000"/>
                            <a:headEnd/>
                            <a:tailEnd/>
                          </a:ln>
                        </wps:spPr>
                        <wps:txbx>
                          <w:txbxContent>
                            <w:p w14:paraId="6091F71A" w14:textId="77777777" w:rsidR="002A1612" w:rsidRPr="00EE39E6" w:rsidRDefault="002A1612" w:rsidP="001C6C01">
                              <w:pPr>
                                <w:rPr>
                                  <w:lang w:val="cs-CZ"/>
                                </w:rPr>
                              </w:pPr>
                              <w:r>
                                <w:rPr>
                                  <w:lang w:val="cs-CZ"/>
                                </w:rPr>
                                <w:t xml:space="preserve">Pokud se chystáte odbočit doleva, kterou </w:t>
                              </w:r>
                              <w:proofErr w:type="spellStart"/>
                              <w:r>
                                <w:rPr>
                                  <w:lang w:val="cs-CZ"/>
                                </w:rPr>
                                <w:t>LEDku</w:t>
                              </w:r>
                              <w:proofErr w:type="spellEnd"/>
                              <w:r>
                                <w:rPr>
                                  <w:lang w:val="cs-CZ"/>
                                </w:rPr>
                                <w:t xml:space="preserve"> použijete k vyslání signálu? A co při odbočení doprava</w:t>
                              </w:r>
                              <w:r w:rsidRPr="00EE39E6">
                                <w:rPr>
                                  <w:lang w:val="cs-CZ"/>
                                </w:rPr>
                                <w:t>?</w:t>
                              </w:r>
                            </w:p>
                            <w:p w14:paraId="5AC17DA8" w14:textId="77777777" w:rsidR="002A1612" w:rsidRDefault="002A1612" w:rsidP="001C6C01"/>
                          </w:txbxContent>
                        </wps:txbx>
                        <wps:bodyPr rot="0" vert="horz" wrap="square" lIns="91440" tIns="180000" rIns="91440" bIns="90000" anchor="t" anchorCtr="0">
                          <a:noAutofit/>
                        </wps:bodyPr>
                      </wps:wsp>
                      <pic:pic xmlns:pic="http://schemas.openxmlformats.org/drawingml/2006/picture">
                        <pic:nvPicPr>
                          <pic:cNvPr id="1073742028" name="Picture 1073742028"/>
                          <pic:cNvPicPr>
                            <a:picLocks noChangeAspect="1"/>
                          </pic:cNvPicPr>
                        </pic:nvPicPr>
                        <pic:blipFill>
                          <a:blip r:embed="rId99" cstate="print">
                            <a:extLst>
                              <a:ext uri="{28A0092B-C50C-407E-A947-70E740481C1C}">
                                <a14:useLocalDpi xmlns:a14="http://schemas.microsoft.com/office/drawing/2010/main" val="0"/>
                              </a:ext>
                            </a:extLst>
                          </a:blip>
                          <a:stretch>
                            <a:fillRect/>
                          </a:stretch>
                        </pic:blipFill>
                        <pic:spPr>
                          <a:xfrm>
                            <a:off x="208483" y="0"/>
                            <a:ext cx="899160" cy="899160"/>
                          </a:xfrm>
                          <a:prstGeom prst="rect">
                            <a:avLst/>
                          </a:prstGeom>
                        </pic:spPr>
                      </pic:pic>
                      <wps:wsp>
                        <wps:cNvPr id="1073742029" name="Text Box 2"/>
                        <wps:cNvSpPr txBox="1">
                          <a:spLocks noChangeArrowheads="1"/>
                        </wps:cNvSpPr>
                        <wps:spPr bwMode="auto">
                          <a:xfrm>
                            <a:off x="1009497" y="303580"/>
                            <a:ext cx="1605915" cy="365760"/>
                          </a:xfrm>
                          <a:prstGeom prst="rect">
                            <a:avLst/>
                          </a:prstGeom>
                          <a:noFill/>
                          <a:ln w="9525">
                            <a:noFill/>
                            <a:miter lim="800000"/>
                            <a:headEnd/>
                            <a:tailEnd/>
                          </a:ln>
                        </wps:spPr>
                        <wps:txbx>
                          <w:txbxContent>
                            <w:p w14:paraId="4BFE6E5F" w14:textId="77777777" w:rsidR="002A1612" w:rsidRPr="00D31915" w:rsidRDefault="002A1612" w:rsidP="001C6C01">
                              <w:pPr>
                                <w:rPr>
                                  <w:b/>
                                  <w:color w:val="FF7000"/>
                                  <w:sz w:val="28"/>
                                  <w:szCs w:val="28"/>
                                </w:rPr>
                              </w:pPr>
                              <w:proofErr w:type="spellStart"/>
                              <w:r>
                                <w:rPr>
                                  <w:b/>
                                  <w:color w:val="FF7000"/>
                                  <w:sz w:val="28"/>
                                  <w:szCs w:val="28"/>
                                </w:rPr>
                                <w:t>Nápověda</w:t>
                              </w:r>
                              <w:proofErr w:type="spellEnd"/>
                              <w:r>
                                <w:rPr>
                                  <w:b/>
                                  <w:color w:val="FF7000"/>
                                  <w:sz w:val="28"/>
                                  <w:szCs w:val="28"/>
                                </w:rPr>
                                <w:t>!</w:t>
                              </w:r>
                            </w:p>
                            <w:p w14:paraId="7ADD1244" w14:textId="77777777" w:rsidR="002A1612" w:rsidRPr="00D31915" w:rsidRDefault="002A1612" w:rsidP="001C6C01">
                              <w:pPr>
                                <w:rPr>
                                  <w:b/>
                                  <w:color w:val="FF7000"/>
                                  <w:sz w:val="28"/>
                                  <w:szCs w:val="28"/>
                                </w:rPr>
                              </w:pPr>
                            </w:p>
                          </w:txbxContent>
                        </wps:txbx>
                        <wps:bodyPr rot="0" vert="horz" wrap="square" lIns="91440" tIns="45720" rIns="91440" bIns="45720" anchor="t" anchorCtr="0">
                          <a:noAutofit/>
                        </wps:bodyPr>
                      </wps:wsp>
                    </wpg:wgp>
                  </a:graphicData>
                </a:graphic>
              </wp:anchor>
            </w:drawing>
          </mc:Choice>
          <mc:Fallback>
            <w:pict>
              <v:group w14:anchorId="75737A18" id="Group 1054" o:spid="_x0000_s1262" style="position:absolute;margin-left:-2.75pt;margin-top:39pt;width:450pt;height:114.9pt;z-index:253301760" coordsize="57150,1459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">
                <v:roundrect id="Text Box 1055" o:spid="_x0000_s1263" style="position:absolute;top:6839;width:57150;height:7754;visibility:visible;mso-wrap-style:square;v-text-anchor:top" arcsize="1073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" strokecolor="#5a5a5a [2109]">
                  <v:stroke joinstyle="miter"/>
                  <v:textbox inset=",5mm,,2.5mm">
                    <w:txbxContent>
                      <w:p w14:paraId="6091F71A" w14:textId="77777777" w:rsidR="002A1612" w:rsidRPr="00EE39E6" w:rsidRDefault="002A1612" w:rsidP="001C6C01">
                        <w:pPr>
                          <w:rPr>
                            <w:lang w:val="cs-CZ"/>
                          </w:rPr>
                        </w:pPr>
                        <w:r>
                          <w:rPr>
                            <w:lang w:val="cs-CZ"/>
                          </w:rPr>
                          <w:t xml:space="preserve">Pokud se chystáte odbočit doleva, kterou </w:t>
                        </w:r>
                        <w:proofErr w:type="spellStart"/>
                        <w:r>
                          <w:rPr>
                            <w:lang w:val="cs-CZ"/>
                          </w:rPr>
                          <w:t>LEDku</w:t>
                        </w:r>
                        <w:proofErr w:type="spellEnd"/>
                        <w:r>
                          <w:rPr>
                            <w:lang w:val="cs-CZ"/>
                          </w:rPr>
                          <w:t xml:space="preserve"> použijete k vyslání signálu? A co při odbočení doprava</w:t>
                        </w:r>
                        <w:r w:rsidRPr="00EE39E6">
                          <w:rPr>
                            <w:lang w:val="cs-CZ"/>
                          </w:rPr>
                          <w:t>?</w:t>
                        </w:r>
                      </w:p>
                      <w:p w14:paraId="5AC17DA8" w14:textId="77777777" w:rsidR="002A1612" w:rsidRDefault="002A1612" w:rsidP="001C6C01"/>
                    </w:txbxContent>
                  </v:textbox>
                </v:roundrect>
                <v:shape id="Picture 1073742028" o:spid="_x0000_s1264" type="#_x0000_t75" style="position:absolute;left:2084;width:8992;height:8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">
                  <v:imagedata r:id="rId100" o:title=""/>
                </v:shape>
                <v:shape id="_x0000_s1265" type="#_x0000_t202" style="position:absolute;left:10094;top:3035;width:16060;height:3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" filled="f" stroked="f">
                  <v:textbox>
                    <w:txbxContent>
                      <w:p w14:paraId="4BFE6E5F" w14:textId="77777777" w:rsidR="002A1612" w:rsidRPr="00D31915" w:rsidRDefault="002A1612" w:rsidP="001C6C01">
                        <w:pPr>
                          <w:rPr>
                            <w:b/>
                            <w:color w:val="FF7000"/>
                            <w:sz w:val="28"/>
                            <w:szCs w:val="28"/>
                          </w:rPr>
                        </w:pPr>
                        <w:proofErr w:type="spellStart"/>
                        <w:r>
                          <w:rPr>
                            <w:b/>
                            <w:color w:val="FF7000"/>
                            <w:sz w:val="28"/>
                            <w:szCs w:val="28"/>
                          </w:rPr>
                          <w:t>Nápověda</w:t>
                        </w:r>
                        <w:proofErr w:type="spellEnd"/>
                        <w:r>
                          <w:rPr>
                            <w:b/>
                            <w:color w:val="FF7000"/>
                            <w:sz w:val="28"/>
                            <w:szCs w:val="28"/>
                          </w:rPr>
                          <w:t>!</w:t>
                        </w:r>
                      </w:p>
                      <w:p w14:paraId="7ADD1244" w14:textId="77777777" w:rsidR="002A1612" w:rsidRPr="00D31915" w:rsidRDefault="002A1612" w:rsidP="001C6C01">
                        <w:pPr>
                          <w:rPr>
                            <w:b/>
                            <w:color w:val="FF7000"/>
                            <w:sz w:val="28"/>
                            <w:szCs w:val="28"/>
                          </w:rPr>
                        </w:pPr>
                      </w:p>
                    </w:txbxContent>
                  </v:textbox>
                </v:shape>
                <w10:wrap type="topAndBottom"/>
              </v:group>
            </w:pict>
          </mc:Fallback>
        </mc:AlternateContent>
      </w:r>
      <w:r>
        <w:rPr>
          <w:lang w:val="cs-CZ"/>
        </w:rPr>
        <w:t xml:space="preserve">Program by měl Edisonovi přikázat před každým zatočením v bludišti zastavit a udat směr jízdy zablikáním </w:t>
      </w:r>
      <w:proofErr w:type="spellStart"/>
      <w:r>
        <w:rPr>
          <w:lang w:val="cs-CZ"/>
        </w:rPr>
        <w:t>LEDkami</w:t>
      </w:r>
      <w:proofErr w:type="spellEnd"/>
      <w:r>
        <w:rPr>
          <w:lang w:val="cs-CZ"/>
        </w:rPr>
        <w:t>. Ujistěte se, že dá Edison signál ostatním řidičům</w:t>
      </w:r>
      <w:r w:rsidRPr="00315A2C">
        <w:rPr>
          <w:lang w:val="cs-CZ"/>
        </w:rPr>
        <w:t>!</w:t>
      </w:r>
      <w:r w:rsidRPr="00315A2C">
        <w:rPr>
          <w:rFonts w:ascii="Times New Roman" w:hAnsi="Times New Roman" w:cs="Times New Roman"/>
          <w:color w:val="auto"/>
          <w:sz w:val="24"/>
          <w:szCs w:val="24"/>
          <w:lang w:val="cs-CZ"/>
        </w:rPr>
        <w:t xml:space="preserve"> </w:t>
      </w:r>
    </w:p>
    <w:p w14:paraId="0CE43892" w14:textId="77777777" w:rsidR="001C6C01" w:rsidRPr="00315A2C" w:rsidRDefault="001C6C01" w:rsidP="001C6C01">
      <w:pPr>
        <w:rPr>
          <w:lang w:val="cs-CZ"/>
        </w:rPr>
      </w:pPr>
    </w:p>
    <w:p w14:paraId="2A5AE1BA" w14:textId="792346AA" w:rsidR="001C6C01" w:rsidRPr="00315A2C" w:rsidRDefault="001C6C01" w:rsidP="001C6C01">
      <w:pPr>
        <w:rPr>
          <w:lang w:val="cs-CZ"/>
        </w:rPr>
      </w:pPr>
      <w:r w:rsidRPr="00315A2C">
        <w:rPr>
          <w:noProof/>
          <w:lang w:val="cs-CZ"/>
        </w:rPr>
        <mc:AlternateContent>
          <mc:Choice Requires="wpg">
            <w:drawing>
              <wp:anchor distT="0" distB="0" distL="114300" distR="114300" simplePos="0" relativeHeight="253300736" behindDoc="0" locked="0" layoutInCell="1" allowOverlap="1" wp14:anchorId="62A172CB" wp14:editId="1BB672BA">
                <wp:simplePos x="0" y="0"/>
                <wp:positionH relativeFrom="column">
                  <wp:posOffset>3175</wp:posOffset>
                </wp:positionH>
                <wp:positionV relativeFrom="paragraph">
                  <wp:posOffset>265430</wp:posOffset>
                </wp:positionV>
                <wp:extent cx="5715000" cy="1459382"/>
                <wp:effectExtent l="0" t="0" r="19050" b="26670"/>
                <wp:wrapNone/>
                <wp:docPr id="1053" name="Group 1053"/>
                <wp:cNvGraphicFramePr/>
                <a:graphic xmlns:a="http://schemas.openxmlformats.org/drawingml/2006/main">
                  <a:graphicData uri="http://schemas.microsoft.com/office/word/2010/wordprocessingGroup">
                    <wpg:wgp>
                      <wpg:cNvGrpSpPr/>
                      <wpg:grpSpPr>
                        <a:xfrm>
                          <a:off x="0" y="0"/>
                          <a:ext cx="5715000" cy="1459382"/>
                          <a:chOff x="0" y="0"/>
                          <a:chExt cx="5715000" cy="1459382"/>
                        </a:xfrm>
                      </wpg:grpSpPr>
                      <wps:wsp>
                        <wps:cNvPr id="1073741917" name="Text Box 1073741917"/>
                        <wps:cNvSpPr txBox="1">
                          <a:spLocks noChangeArrowheads="1"/>
                        </wps:cNvSpPr>
                        <wps:spPr bwMode="auto">
                          <a:xfrm>
                            <a:off x="0" y="683971"/>
                            <a:ext cx="5715000" cy="775411"/>
                          </a:xfrm>
                          <a:prstGeom prst="roundRect">
                            <a:avLst>
                              <a:gd name="adj" fmla="val 16380"/>
                            </a:avLst>
                          </a:prstGeom>
                          <a:solidFill>
                            <a:srgbClr val="FFFFFF"/>
                          </a:solidFill>
                          <a:ln w="9525">
                            <a:solidFill>
                              <a:schemeClr val="tx1">
                                <a:lumMod val="65000"/>
                                <a:lumOff val="35000"/>
                              </a:schemeClr>
                            </a:solidFill>
                            <a:miter lim="800000"/>
                            <a:headEnd/>
                            <a:tailEnd/>
                          </a:ln>
                        </wps:spPr>
                        <wps:txbx>
                          <w:txbxContent>
                            <w:p w14:paraId="0E12C027" w14:textId="51EAADB2" w:rsidR="002A1612" w:rsidRPr="00EE39E6" w:rsidRDefault="002A1612" w:rsidP="001C6C01">
                              <w:pPr>
                                <w:rPr>
                                  <w:lang w:val="cs-CZ"/>
                                </w:rPr>
                              </w:pPr>
                              <w:r>
                                <w:rPr>
                                  <w:lang w:val="cs-CZ"/>
                                </w:rPr>
                                <w:t>Použijte blok „</w:t>
                              </w:r>
                              <w:proofErr w:type="spellStart"/>
                              <w:r w:rsidRPr="00EE39E6">
                                <w:rPr>
                                  <w:lang w:val="cs-CZ"/>
                                </w:rPr>
                                <w:t>beep</w:t>
                              </w:r>
                              <w:proofErr w:type="spellEnd"/>
                              <w:r>
                                <w:rPr>
                                  <w:lang w:val="cs-CZ"/>
                                </w:rPr>
                                <w:t>“</w:t>
                              </w:r>
                              <w:r w:rsidRPr="00EE39E6">
                                <w:rPr>
                                  <w:lang w:val="cs-CZ"/>
                                </w:rPr>
                                <w:t xml:space="preserve"> </w:t>
                              </w:r>
                              <w:r>
                                <w:rPr>
                                  <w:lang w:val="cs-CZ"/>
                                </w:rPr>
                                <w:t xml:space="preserve">jako klakson v autě. Na kterém místě v programu dává smysl, aby Edison zapípal? </w:t>
                              </w:r>
                            </w:p>
                            <w:p w14:paraId="00625EFB" w14:textId="77777777" w:rsidR="002A1612" w:rsidRPr="00EE39E6" w:rsidRDefault="002A1612" w:rsidP="001C6C01">
                              <w:pPr>
                                <w:rPr>
                                  <w:lang w:val="cs-CZ"/>
                                </w:rPr>
                              </w:pPr>
                            </w:p>
                          </w:txbxContent>
                        </wps:txbx>
                        <wps:bodyPr rot="0" vert="horz" wrap="square" lIns="91440" tIns="180000" rIns="91440" bIns="90000" anchor="t" anchorCtr="0">
                          <a:noAutofit/>
                        </wps:bodyPr>
                      </wps:wsp>
                      <pic:pic xmlns:pic="http://schemas.openxmlformats.org/drawingml/2006/picture">
                        <pic:nvPicPr>
                          <pic:cNvPr id="1073741925" name="Picture 1073741925"/>
                          <pic:cNvPicPr>
                            <a:picLocks noChangeAspect="1"/>
                          </pic:cNvPicPr>
                        </pic:nvPicPr>
                        <pic:blipFill>
                          <a:blip r:embed="rId99" cstate="print">
                            <a:extLst>
                              <a:ext uri="{28A0092B-C50C-407E-A947-70E740481C1C}">
                                <a14:useLocalDpi xmlns:a14="http://schemas.microsoft.com/office/drawing/2010/main" val="0"/>
                              </a:ext>
                            </a:extLst>
                          </a:blip>
                          <a:stretch>
                            <a:fillRect/>
                          </a:stretch>
                        </pic:blipFill>
                        <pic:spPr>
                          <a:xfrm>
                            <a:off x="208483" y="0"/>
                            <a:ext cx="899160" cy="899160"/>
                          </a:xfrm>
                          <a:prstGeom prst="rect">
                            <a:avLst/>
                          </a:prstGeom>
                        </pic:spPr>
                      </pic:pic>
                      <wps:wsp>
                        <wps:cNvPr id="1052" name="Text Box 2"/>
                        <wps:cNvSpPr txBox="1">
                          <a:spLocks noChangeArrowheads="1"/>
                        </wps:cNvSpPr>
                        <wps:spPr bwMode="auto">
                          <a:xfrm>
                            <a:off x="1009497" y="303580"/>
                            <a:ext cx="1605915" cy="365760"/>
                          </a:xfrm>
                          <a:prstGeom prst="rect">
                            <a:avLst/>
                          </a:prstGeom>
                          <a:noFill/>
                          <a:ln w="9525">
                            <a:noFill/>
                            <a:miter lim="800000"/>
                            <a:headEnd/>
                            <a:tailEnd/>
                          </a:ln>
                        </wps:spPr>
                        <wps:txbx>
                          <w:txbxContent>
                            <w:p w14:paraId="58E2693F" w14:textId="77777777" w:rsidR="002A1612" w:rsidRPr="00D31915" w:rsidRDefault="002A1612" w:rsidP="001C6C01">
                              <w:pPr>
                                <w:rPr>
                                  <w:b/>
                                  <w:color w:val="FF7000"/>
                                  <w:sz w:val="28"/>
                                  <w:szCs w:val="28"/>
                                </w:rPr>
                              </w:pPr>
                              <w:proofErr w:type="spellStart"/>
                              <w:r>
                                <w:rPr>
                                  <w:b/>
                                  <w:color w:val="FF7000"/>
                                  <w:sz w:val="28"/>
                                  <w:szCs w:val="28"/>
                                </w:rPr>
                                <w:t>Nápověda</w:t>
                              </w:r>
                              <w:proofErr w:type="spellEnd"/>
                              <w:r>
                                <w:rPr>
                                  <w:b/>
                                  <w:color w:val="FF7000"/>
                                  <w:sz w:val="28"/>
                                  <w:szCs w:val="28"/>
                                </w:rPr>
                                <w:t>!</w:t>
                              </w:r>
                            </w:p>
                            <w:p w14:paraId="00EC7A39" w14:textId="77777777" w:rsidR="002A1612" w:rsidRPr="00D31915" w:rsidRDefault="002A1612" w:rsidP="001C6C01">
                              <w:pPr>
                                <w:rPr>
                                  <w:b/>
                                  <w:color w:val="FF7000"/>
                                  <w:sz w:val="28"/>
                                  <w:szCs w:val="28"/>
                                </w:rPr>
                              </w:pPr>
                            </w:p>
                          </w:txbxContent>
                        </wps:txbx>
                        <wps:bodyPr rot="0" vert="horz" wrap="square" lIns="91440" tIns="45720" rIns="91440" bIns="45720" anchor="t" anchorCtr="0">
                          <a:noAutofit/>
                        </wps:bodyPr>
                      </wps:wsp>
                    </wpg:wgp>
                  </a:graphicData>
                </a:graphic>
              </wp:anchor>
            </w:drawing>
          </mc:Choice>
          <mc:Fallback>
            <w:pict>
              <v:group w14:anchorId="62A172CB" id="Group 1053" o:spid="_x0000_s1266" style="position:absolute;margin-left:.25pt;margin-top:20.9pt;width:450pt;height:114.9pt;z-index:253300736" coordsize="57150,1459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">
                <v:roundrect id="Text Box 1073741917" o:spid="_x0000_s1267" style="position:absolute;top:6839;width:57150;height:7754;visibility:visible;mso-wrap-style:square;v-text-anchor:top" arcsize="1073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" strokecolor="#5a5a5a [2109]">
                  <v:stroke joinstyle="miter"/>
                  <v:textbox inset=",5mm,,2.5mm">
                    <w:txbxContent>
                      <w:p w14:paraId="0E12C027" w14:textId="51EAADB2" w:rsidR="002A1612" w:rsidRPr="00EE39E6" w:rsidRDefault="002A1612" w:rsidP="001C6C01">
                        <w:pPr>
                          <w:rPr>
                            <w:lang w:val="cs-CZ"/>
                          </w:rPr>
                        </w:pPr>
                        <w:r>
                          <w:rPr>
                            <w:lang w:val="cs-CZ"/>
                          </w:rPr>
                          <w:t>Použijte blok „</w:t>
                        </w:r>
                        <w:proofErr w:type="spellStart"/>
                        <w:r w:rsidRPr="00EE39E6">
                          <w:rPr>
                            <w:lang w:val="cs-CZ"/>
                          </w:rPr>
                          <w:t>beep</w:t>
                        </w:r>
                        <w:proofErr w:type="spellEnd"/>
                        <w:r>
                          <w:rPr>
                            <w:lang w:val="cs-CZ"/>
                          </w:rPr>
                          <w:t>“</w:t>
                        </w:r>
                        <w:r w:rsidRPr="00EE39E6">
                          <w:rPr>
                            <w:lang w:val="cs-CZ"/>
                          </w:rPr>
                          <w:t xml:space="preserve"> </w:t>
                        </w:r>
                        <w:r>
                          <w:rPr>
                            <w:lang w:val="cs-CZ"/>
                          </w:rPr>
                          <w:t xml:space="preserve">jako klakson v autě. Na kterém místě v programu dává smysl, aby Edison zapípal? </w:t>
                        </w:r>
                      </w:p>
                      <w:p w14:paraId="00625EFB" w14:textId="77777777" w:rsidR="002A1612" w:rsidRPr="00EE39E6" w:rsidRDefault="002A1612" w:rsidP="001C6C01">
                        <w:pPr>
                          <w:rPr>
                            <w:lang w:val="cs-CZ"/>
                          </w:rPr>
                        </w:pPr>
                      </w:p>
                    </w:txbxContent>
                  </v:textbox>
                </v:roundrect>
                <v:shape id="Picture 1073741925" o:spid="_x0000_s1268" type="#_x0000_t75" style="position:absolute;left:2084;width:8992;height:8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">
                  <v:imagedata r:id="rId100" o:title=""/>
                </v:shape>
                <v:shape id="_x0000_s1269" type="#_x0000_t202" style="position:absolute;left:10094;top:3035;width:16060;height:3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" filled="f" stroked="f">
                  <v:textbox>
                    <w:txbxContent>
                      <w:p w14:paraId="58E2693F" w14:textId="77777777" w:rsidR="002A1612" w:rsidRPr="00D31915" w:rsidRDefault="002A1612" w:rsidP="001C6C01">
                        <w:pPr>
                          <w:rPr>
                            <w:b/>
                            <w:color w:val="FF7000"/>
                            <w:sz w:val="28"/>
                            <w:szCs w:val="28"/>
                          </w:rPr>
                        </w:pPr>
                        <w:proofErr w:type="spellStart"/>
                        <w:r>
                          <w:rPr>
                            <w:b/>
                            <w:color w:val="FF7000"/>
                            <w:sz w:val="28"/>
                            <w:szCs w:val="28"/>
                          </w:rPr>
                          <w:t>Nápověda</w:t>
                        </w:r>
                        <w:proofErr w:type="spellEnd"/>
                        <w:r>
                          <w:rPr>
                            <w:b/>
                            <w:color w:val="FF7000"/>
                            <w:sz w:val="28"/>
                            <w:szCs w:val="28"/>
                          </w:rPr>
                          <w:t>!</w:t>
                        </w:r>
                      </w:p>
                      <w:p w14:paraId="00EC7A39" w14:textId="77777777" w:rsidR="002A1612" w:rsidRPr="00D31915" w:rsidRDefault="002A1612" w:rsidP="001C6C01">
                        <w:pPr>
                          <w:rPr>
                            <w:b/>
                            <w:color w:val="FF7000"/>
                            <w:sz w:val="28"/>
                            <w:szCs w:val="28"/>
                          </w:rPr>
                        </w:pPr>
                      </w:p>
                    </w:txbxContent>
                  </v:textbox>
                </v:shape>
              </v:group>
            </w:pict>
          </mc:Fallback>
        </mc:AlternateContent>
      </w:r>
      <w:r>
        <w:rPr>
          <w:lang w:val="cs-CZ"/>
        </w:rPr>
        <w:t xml:space="preserve">Váš program by rovněž měl alespoň jednou využít blok </w:t>
      </w:r>
      <w:r w:rsidR="002714DB">
        <w:rPr>
          <w:lang w:val="cs-CZ"/>
        </w:rPr>
        <w:t>„</w:t>
      </w:r>
      <w:proofErr w:type="spellStart"/>
      <w:r w:rsidRPr="00315A2C">
        <w:rPr>
          <w:lang w:val="cs-CZ"/>
        </w:rPr>
        <w:t>beep</w:t>
      </w:r>
      <w:proofErr w:type="spellEnd"/>
      <w:r w:rsidR="002714DB">
        <w:rPr>
          <w:lang w:val="cs-CZ"/>
        </w:rPr>
        <w:t>“</w:t>
      </w:r>
      <w:r>
        <w:rPr>
          <w:lang w:val="cs-CZ"/>
        </w:rPr>
        <w:t xml:space="preserve"> (pípnutí)</w:t>
      </w:r>
      <w:r w:rsidRPr="00315A2C">
        <w:rPr>
          <w:lang w:val="cs-CZ"/>
        </w:rPr>
        <w:t xml:space="preserve">. </w:t>
      </w:r>
    </w:p>
    <w:p w14:paraId="7B92683F" w14:textId="77777777" w:rsidR="001C6C01" w:rsidRPr="00315A2C" w:rsidRDefault="001C6C01" w:rsidP="001C6C01">
      <w:pPr>
        <w:rPr>
          <w:lang w:val="cs-CZ"/>
        </w:rPr>
      </w:pPr>
    </w:p>
    <w:p w14:paraId="3AB62442" w14:textId="77777777" w:rsidR="001C6C01" w:rsidRPr="00315A2C" w:rsidRDefault="001C6C01" w:rsidP="001C6C01">
      <w:pPr>
        <w:rPr>
          <w:lang w:val="cs-CZ"/>
        </w:rPr>
      </w:pPr>
      <w:r w:rsidRPr="00315A2C">
        <w:rPr>
          <w:lang w:val="cs-CZ"/>
        </w:rPr>
        <w:br w:type="page"/>
      </w:r>
    </w:p>
    <w:p w14:paraId="7899DD0D" w14:textId="77777777" w:rsidR="001C6C01" w:rsidRPr="00315A2C" w:rsidRDefault="001C6C01" w:rsidP="001C6C01">
      <w:pPr>
        <w:pStyle w:val="Nadpis1"/>
        <w:rPr>
          <w:lang w:val="cs-CZ"/>
        </w:rPr>
      </w:pPr>
      <w:bookmarkStart w:id="34" w:name="_Toc19607166"/>
      <w:r w:rsidRPr="00315A2C">
        <w:rPr>
          <w:lang w:val="cs-CZ"/>
        </w:rPr>
        <w:lastRenderedPageBreak/>
        <w:t xml:space="preserve">U2-2.2 </w:t>
      </w:r>
      <w:r>
        <w:rPr>
          <w:lang w:val="cs-CZ"/>
        </w:rPr>
        <w:t>Prozkoumejte vstupní parametry</w:t>
      </w:r>
      <w:bookmarkEnd w:id="34"/>
      <w:r>
        <w:rPr>
          <w:lang w:val="cs-CZ"/>
        </w:rPr>
        <w:t xml:space="preserve"> </w:t>
      </w:r>
    </w:p>
    <w:p w14:paraId="41C23D33" w14:textId="0C2620B6" w:rsidR="001C6C01" w:rsidRPr="00EE39E6" w:rsidRDefault="001C6C01" w:rsidP="001C6C01">
      <w:pPr>
        <w:rPr>
          <w:lang w:val="cs-CZ"/>
        </w:rPr>
      </w:pPr>
      <w:r w:rsidRPr="00315A2C">
        <w:rPr>
          <w:rFonts w:ascii="Times New Roman" w:hAnsi="Times New Roman" w:cs="Times New Roman"/>
          <w:noProof/>
          <w:color w:val="auto"/>
          <w:sz w:val="24"/>
          <w:szCs w:val="24"/>
          <w:lang w:val="cs-CZ"/>
        </w:rPr>
        <mc:AlternateContent>
          <mc:Choice Requires="wpg">
            <w:drawing>
              <wp:anchor distT="0" distB="0" distL="114300" distR="114300" simplePos="0" relativeHeight="253282304" behindDoc="0" locked="0" layoutInCell="1" allowOverlap="1" wp14:anchorId="15C981E2" wp14:editId="415BFACC">
                <wp:simplePos x="0" y="0"/>
                <wp:positionH relativeFrom="column">
                  <wp:posOffset>-1905</wp:posOffset>
                </wp:positionH>
                <wp:positionV relativeFrom="paragraph">
                  <wp:posOffset>374650</wp:posOffset>
                </wp:positionV>
                <wp:extent cx="5715000" cy="2196465"/>
                <wp:effectExtent l="0" t="0" r="19050" b="13335"/>
                <wp:wrapTopAndBottom/>
                <wp:docPr id="1073741938" name="Group 1073741938"/>
                <wp:cNvGraphicFramePr/>
                <a:graphic xmlns:a="http://schemas.openxmlformats.org/drawingml/2006/main">
                  <a:graphicData uri="http://schemas.microsoft.com/office/word/2010/wordprocessingGroup">
                    <wpg:wgp>
                      <wpg:cNvGrpSpPr/>
                      <wpg:grpSpPr>
                        <a:xfrm>
                          <a:off x="0" y="0"/>
                          <a:ext cx="5715000" cy="2196465"/>
                          <a:chOff x="0" y="0"/>
                          <a:chExt cx="5715000" cy="2196934"/>
                        </a:xfrm>
                      </wpg:grpSpPr>
                      <wps:wsp>
                        <wps:cNvPr id="469" name="Text Box 10"/>
                        <wps:cNvSpPr txBox="1">
                          <a:spLocks noChangeArrowheads="1"/>
                        </wps:cNvSpPr>
                        <wps:spPr bwMode="auto">
                          <a:xfrm>
                            <a:off x="0" y="666749"/>
                            <a:ext cx="5715000" cy="1530185"/>
                          </a:xfrm>
                          <a:prstGeom prst="roundRect">
                            <a:avLst>
                              <a:gd name="adj" fmla="val 7850"/>
                            </a:avLst>
                          </a:prstGeom>
                          <a:solidFill>
                            <a:srgbClr val="FFFFFF"/>
                          </a:solidFill>
                          <a:ln w="9525">
                            <a:solidFill>
                              <a:schemeClr val="tx1">
                                <a:lumMod val="65000"/>
                                <a:lumOff val="35000"/>
                              </a:schemeClr>
                            </a:solidFill>
                            <a:miter lim="800000"/>
                            <a:headEnd/>
                            <a:tailEnd/>
                          </a:ln>
                        </wps:spPr>
                        <wps:txbx>
                          <w:txbxContent>
                            <w:p w14:paraId="0B198087" w14:textId="77777777" w:rsidR="002A1612" w:rsidRPr="007A1BED" w:rsidRDefault="002A1612" w:rsidP="001C6C01">
                              <w:pPr>
                                <w:tabs>
                                  <w:tab w:val="left" w:pos="6946"/>
                                </w:tabs>
                                <w:rPr>
                                  <w:lang w:val="cs-CZ"/>
                                </w:rPr>
                              </w:pPr>
                              <w:r w:rsidRPr="007A1BED">
                                <w:rPr>
                                  <w:lang w:val="cs-CZ"/>
                                </w:rPr>
                                <w:t xml:space="preserve">Údaje v bloku, které můžete změnit, např. čísla a volby v rozbalovacích menu, se nazývají </w:t>
                              </w:r>
                              <w:r w:rsidRPr="007A1BED">
                                <w:rPr>
                                  <w:b/>
                                  <w:color w:val="FF7000"/>
                                  <w:lang w:val="cs-CZ"/>
                                </w:rPr>
                                <w:t>vstupní parametry</w:t>
                              </w:r>
                              <w:r w:rsidRPr="007A1BED">
                                <w:rPr>
                                  <w:lang w:val="cs-CZ"/>
                                </w:rPr>
                                <w:t xml:space="preserve">. </w:t>
                              </w:r>
                              <w:r>
                                <w:rPr>
                                  <w:lang w:val="cs-CZ"/>
                                </w:rPr>
                                <w:t xml:space="preserve">Vstupní parametry jsou konkrétní informace potřebné pro daný vstup. </w:t>
                              </w:r>
                            </w:p>
                            <w:p w14:paraId="6C6467C6" w14:textId="77777777" w:rsidR="002A1612" w:rsidRPr="007A1BED" w:rsidRDefault="002A1612" w:rsidP="001C6C01">
                              <w:pPr>
                                <w:tabs>
                                  <w:tab w:val="left" w:pos="6946"/>
                                </w:tabs>
                                <w:rPr>
                                  <w:lang w:val="cs-CZ"/>
                                </w:rPr>
                              </w:pPr>
                              <w:r w:rsidRPr="00D76E7D">
                                <w:rPr>
                                  <w:rFonts w:hint="eastAsia"/>
                                  <w:lang w:val="cs-CZ"/>
                                </w:rPr>
                                <w:t xml:space="preserve">Pokud například chcete, aby se Edison pohyboval kupředu, musíte robotovi poskytnout konkrétní informace </w:t>
                              </w:r>
                              <w:r>
                                <w:rPr>
                                  <w:lang w:val="cs-CZ"/>
                                </w:rPr>
                                <w:t>pro</w:t>
                              </w:r>
                              <w:r w:rsidRPr="00D76E7D">
                                <w:rPr>
                                  <w:rFonts w:hint="eastAsia"/>
                                  <w:lang w:val="cs-CZ"/>
                                </w:rPr>
                                <w:t xml:space="preserve"> t</w:t>
                              </w:r>
                              <w:r>
                                <w:rPr>
                                  <w:lang w:val="cs-CZ"/>
                                </w:rPr>
                                <w:t>ento</w:t>
                              </w:r>
                              <w:r w:rsidRPr="00D76E7D">
                                <w:rPr>
                                  <w:rFonts w:hint="eastAsia"/>
                                  <w:lang w:val="cs-CZ"/>
                                </w:rPr>
                                <w:t xml:space="preserve"> příkaz, například jak daleko a jakou rychlostí</w:t>
                              </w:r>
                              <w:r>
                                <w:rPr>
                                  <w:lang w:val="cs-CZ"/>
                                </w:rPr>
                                <w:t xml:space="preserve"> má jet</w:t>
                              </w:r>
                              <w:r w:rsidRPr="00D76E7D">
                                <w:rPr>
                                  <w:rFonts w:hint="eastAsia"/>
                                  <w:lang w:val="cs-CZ"/>
                                </w:rPr>
                                <w:t>.</w:t>
                              </w:r>
                              <w:r>
                                <w:rPr>
                                  <w:lang w:val="cs-CZ"/>
                                </w:rPr>
                                <w:t xml:space="preserve"> </w:t>
                              </w:r>
                            </w:p>
                            <w:p w14:paraId="62EE0D21" w14:textId="77777777" w:rsidR="002A1612" w:rsidRPr="007A1BED" w:rsidRDefault="002A1612" w:rsidP="001C6C01">
                              <w:pPr>
                                <w:rPr>
                                  <w:lang w:val="cs-CZ"/>
                                </w:rPr>
                              </w:pPr>
                            </w:p>
                          </w:txbxContent>
                        </wps:txbx>
                        <wps:bodyPr rot="0" vert="horz" wrap="square" lIns="91440" tIns="180000" rIns="91440" bIns="90000" anchor="t" anchorCtr="0">
                          <a:noAutofit/>
                        </wps:bodyPr>
                      </wps:wsp>
                      <pic:pic xmlns:pic="http://schemas.openxmlformats.org/drawingml/2006/picture">
                        <pic:nvPicPr>
                          <pic:cNvPr id="470" name="Picture 470"/>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209550" y="0"/>
                            <a:ext cx="899160" cy="899160"/>
                          </a:xfrm>
                          <a:prstGeom prst="rect">
                            <a:avLst/>
                          </a:prstGeom>
                        </pic:spPr>
                      </pic:pic>
                      <wps:wsp>
                        <wps:cNvPr id="471" name="Text Box 2"/>
                        <wps:cNvSpPr txBox="1">
                          <a:spLocks noChangeArrowheads="1"/>
                        </wps:cNvSpPr>
                        <wps:spPr bwMode="auto">
                          <a:xfrm>
                            <a:off x="1009650" y="304800"/>
                            <a:ext cx="1887929" cy="365760"/>
                          </a:xfrm>
                          <a:prstGeom prst="rect">
                            <a:avLst/>
                          </a:prstGeom>
                          <a:noFill/>
                          <a:ln w="9525">
                            <a:noFill/>
                            <a:miter lim="800000"/>
                            <a:headEnd/>
                            <a:tailEnd/>
                          </a:ln>
                        </wps:spPr>
                        <wps:txbx>
                          <w:txbxContent>
                            <w:p w14:paraId="617A8653" w14:textId="77777777" w:rsidR="002A1612" w:rsidRDefault="002A1612" w:rsidP="001C6C01">
                              <w:pPr>
                                <w:rPr>
                                  <w:b/>
                                  <w:color w:val="FF7000"/>
                                  <w:sz w:val="28"/>
                                  <w:szCs w:val="28"/>
                                </w:rPr>
                              </w:pPr>
                              <w:proofErr w:type="spellStart"/>
                              <w:r>
                                <w:rPr>
                                  <w:b/>
                                  <w:color w:val="FF7000"/>
                                  <w:sz w:val="28"/>
                                  <w:szCs w:val="28"/>
                                </w:rPr>
                                <w:t>Slovníček</w:t>
                              </w:r>
                              <w:proofErr w:type="spellEnd"/>
                              <w:r>
                                <w:rPr>
                                  <w:b/>
                                  <w:color w:val="FF7000"/>
                                  <w:sz w:val="28"/>
                                  <w:szCs w:val="28"/>
                                </w:rPr>
                                <w:t xml:space="preserve"> </w:t>
                              </w:r>
                              <w:proofErr w:type="spellStart"/>
                              <w:r>
                                <w:rPr>
                                  <w:b/>
                                  <w:color w:val="FF7000"/>
                                  <w:sz w:val="28"/>
                                  <w:szCs w:val="28"/>
                                </w:rPr>
                                <w:t>pojmů</w:t>
                              </w:r>
                              <w:proofErr w:type="spellEnd"/>
                            </w:p>
                            <w:p w14:paraId="3480081A" w14:textId="77777777" w:rsidR="002A1612" w:rsidRDefault="002A1612" w:rsidP="001C6C01">
                              <w:pPr>
                                <w:rPr>
                                  <w:b/>
                                  <w:color w:val="FF7000"/>
                                  <w:sz w:val="28"/>
                                  <w:szCs w:val="28"/>
                                </w:rPr>
                              </w:pPr>
                            </w:p>
                          </w:txbxContent>
                        </wps:txbx>
                        <wps:bodyPr rot="0" vert="horz" wrap="square" lIns="91440" tIns="45720" rIns="91440" bIns="45720" anchor="t" anchorCtr="0">
                          <a:noAutofit/>
                        </wps:bodyPr>
                      </wps:wsp>
                    </wpg:wgp>
                  </a:graphicData>
                </a:graphic>
                <wp14:sizeRelH relativeFrom="page">
                  <wp14:pctWidth>0</wp14:pctWidth>
                </wp14:sizeRelH>
                <wp14:sizeRelV relativeFrom="page">
                  <wp14:pctHeight>0</wp14:pctHeight>
                </wp14:sizeRelV>
              </wp:anchor>
            </w:drawing>
          </mc:Choice>
          <mc:Fallback>
            <w:pict>
              <v:group w14:anchorId="15C981E2" id="Group 1073741938" o:spid="_x0000_s1270" style="position:absolute;margin-left:-.15pt;margin-top:29.5pt;width:450pt;height:172.95pt;z-index:253282304" coordsize="57150,2196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">
                <v:roundrect id="Text Box 10" o:spid="_x0000_s1271" style="position:absolute;top:6667;width:57150;height:15302;visibility:visible;mso-wrap-style:square;v-text-anchor:top" arcsize="514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" strokecolor="#5a5a5a [2109]">
                  <v:stroke joinstyle="miter"/>
                  <v:textbox inset=",5mm,,2.5mm">
                    <w:txbxContent>
                      <w:p w14:paraId="0B198087" w14:textId="77777777" w:rsidR="002A1612" w:rsidRPr="007A1BED" w:rsidRDefault="002A1612" w:rsidP="001C6C01">
                        <w:pPr>
                          <w:tabs>
                            <w:tab w:val="left" w:pos="6946"/>
                          </w:tabs>
                          <w:rPr>
                            <w:lang w:val="cs-CZ"/>
                          </w:rPr>
                        </w:pPr>
                        <w:r w:rsidRPr="007A1BED">
                          <w:rPr>
                            <w:lang w:val="cs-CZ"/>
                          </w:rPr>
                          <w:t xml:space="preserve">Údaje v bloku, které můžete změnit, např. čísla a volby v rozbalovacích menu, se nazývají </w:t>
                        </w:r>
                        <w:r w:rsidRPr="007A1BED">
                          <w:rPr>
                            <w:b/>
                            <w:color w:val="FF7000"/>
                            <w:lang w:val="cs-CZ"/>
                          </w:rPr>
                          <w:t>vstupní parametry</w:t>
                        </w:r>
                        <w:r w:rsidRPr="007A1BED">
                          <w:rPr>
                            <w:lang w:val="cs-CZ"/>
                          </w:rPr>
                          <w:t xml:space="preserve">. </w:t>
                        </w:r>
                        <w:r>
                          <w:rPr>
                            <w:lang w:val="cs-CZ"/>
                          </w:rPr>
                          <w:t xml:space="preserve">Vstupní parametry jsou konkrétní informace potřebné pro daný vstup. </w:t>
                        </w:r>
                      </w:p>
                      <w:p w14:paraId="6C6467C6" w14:textId="77777777" w:rsidR="002A1612" w:rsidRPr="007A1BED" w:rsidRDefault="002A1612" w:rsidP="001C6C01">
                        <w:pPr>
                          <w:tabs>
                            <w:tab w:val="left" w:pos="6946"/>
                          </w:tabs>
                          <w:rPr>
                            <w:lang w:val="cs-CZ"/>
                          </w:rPr>
                        </w:pPr>
                        <w:r w:rsidRPr="00D76E7D">
                          <w:rPr>
                            <w:rFonts w:hint="eastAsia"/>
                            <w:lang w:val="cs-CZ"/>
                          </w:rPr>
                          <w:t xml:space="preserve">Pokud například chcete, aby se Edison pohyboval kupředu, musíte robotovi poskytnout konkrétní informace </w:t>
                        </w:r>
                        <w:r>
                          <w:rPr>
                            <w:lang w:val="cs-CZ"/>
                          </w:rPr>
                          <w:t>pro</w:t>
                        </w:r>
                        <w:r w:rsidRPr="00D76E7D">
                          <w:rPr>
                            <w:rFonts w:hint="eastAsia"/>
                            <w:lang w:val="cs-CZ"/>
                          </w:rPr>
                          <w:t xml:space="preserve"> t</w:t>
                        </w:r>
                        <w:r>
                          <w:rPr>
                            <w:lang w:val="cs-CZ"/>
                          </w:rPr>
                          <w:t>ento</w:t>
                        </w:r>
                        <w:r w:rsidRPr="00D76E7D">
                          <w:rPr>
                            <w:rFonts w:hint="eastAsia"/>
                            <w:lang w:val="cs-CZ"/>
                          </w:rPr>
                          <w:t xml:space="preserve"> příkaz, například jak daleko a jakou rychlostí</w:t>
                        </w:r>
                        <w:r>
                          <w:rPr>
                            <w:lang w:val="cs-CZ"/>
                          </w:rPr>
                          <w:t xml:space="preserve"> má jet</w:t>
                        </w:r>
                        <w:r w:rsidRPr="00D76E7D">
                          <w:rPr>
                            <w:rFonts w:hint="eastAsia"/>
                            <w:lang w:val="cs-CZ"/>
                          </w:rPr>
                          <w:t>.</w:t>
                        </w:r>
                        <w:r>
                          <w:rPr>
                            <w:lang w:val="cs-CZ"/>
                          </w:rPr>
                          <w:t xml:space="preserve"> </w:t>
                        </w:r>
                      </w:p>
                      <w:p w14:paraId="62EE0D21" w14:textId="77777777" w:rsidR="002A1612" w:rsidRPr="007A1BED" w:rsidRDefault="002A1612" w:rsidP="001C6C01">
                        <w:pPr>
                          <w:rPr>
                            <w:lang w:val="cs-CZ"/>
                          </w:rPr>
                        </w:pPr>
                      </w:p>
                    </w:txbxContent>
                  </v:textbox>
                </v:roundrect>
                <v:shape id="Picture 470" o:spid="_x0000_s1272" type="#_x0000_t75" style="position:absolute;left:2095;width:8992;height:8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">
                  <v:imagedata r:id="rId51" o:title=""/>
                </v:shape>
                <v:shape id="_x0000_s1273" type="#_x0000_t202" style="position:absolute;left:10096;top:3048;width:18879;height:36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" filled="f" stroked="f">
                  <v:textbox>
                    <w:txbxContent>
                      <w:p w14:paraId="617A8653" w14:textId="77777777" w:rsidR="002A1612" w:rsidRDefault="002A1612" w:rsidP="001C6C01">
                        <w:pPr>
                          <w:rPr>
                            <w:b/>
                            <w:color w:val="FF7000"/>
                            <w:sz w:val="28"/>
                            <w:szCs w:val="28"/>
                          </w:rPr>
                        </w:pPr>
                        <w:proofErr w:type="spellStart"/>
                        <w:r>
                          <w:rPr>
                            <w:b/>
                            <w:color w:val="FF7000"/>
                            <w:sz w:val="28"/>
                            <w:szCs w:val="28"/>
                          </w:rPr>
                          <w:t>Slovníček</w:t>
                        </w:r>
                        <w:proofErr w:type="spellEnd"/>
                        <w:r>
                          <w:rPr>
                            <w:b/>
                            <w:color w:val="FF7000"/>
                            <w:sz w:val="28"/>
                            <w:szCs w:val="28"/>
                          </w:rPr>
                          <w:t xml:space="preserve"> </w:t>
                        </w:r>
                        <w:proofErr w:type="spellStart"/>
                        <w:r>
                          <w:rPr>
                            <w:b/>
                            <w:color w:val="FF7000"/>
                            <w:sz w:val="28"/>
                            <w:szCs w:val="28"/>
                          </w:rPr>
                          <w:t>pojmů</w:t>
                        </w:r>
                        <w:proofErr w:type="spellEnd"/>
                      </w:p>
                      <w:p w14:paraId="3480081A" w14:textId="77777777" w:rsidR="002A1612" w:rsidRDefault="002A1612" w:rsidP="001C6C01">
                        <w:pPr>
                          <w:rPr>
                            <w:b/>
                            <w:color w:val="FF7000"/>
                            <w:sz w:val="28"/>
                            <w:szCs w:val="28"/>
                          </w:rPr>
                        </w:pPr>
                      </w:p>
                    </w:txbxContent>
                  </v:textbox>
                </v:shape>
                <w10:wrap type="topAndBottom"/>
              </v:group>
            </w:pict>
          </mc:Fallback>
        </mc:AlternateContent>
      </w:r>
      <w:r>
        <w:rPr>
          <w:lang w:val="cs-CZ"/>
        </w:rPr>
        <w:t>Každý blok v </w:t>
      </w:r>
      <w:proofErr w:type="spellStart"/>
      <w:r w:rsidRPr="00315A2C">
        <w:rPr>
          <w:lang w:val="cs-CZ"/>
        </w:rPr>
        <w:t>EdScratch</w:t>
      </w:r>
      <w:r>
        <w:rPr>
          <w:lang w:val="cs-CZ"/>
        </w:rPr>
        <w:t>i</w:t>
      </w:r>
      <w:proofErr w:type="spellEnd"/>
      <w:r>
        <w:rPr>
          <w:lang w:val="cs-CZ"/>
        </w:rPr>
        <w:t xml:space="preserve"> obsahuje vstupy, které Edisonovi říkají, co chcete, aby udělal</w:t>
      </w:r>
      <w:r w:rsidRPr="00315A2C">
        <w:rPr>
          <w:lang w:val="cs-CZ"/>
        </w:rPr>
        <w:t>.</w:t>
      </w:r>
      <w:r>
        <w:rPr>
          <w:lang w:val="cs-CZ"/>
        </w:rPr>
        <w:t xml:space="preserve"> Pravděpodobně jste si již všimli, že mnohé z blok</w:t>
      </w:r>
      <w:r w:rsidR="002714DB">
        <w:rPr>
          <w:lang w:val="cs-CZ"/>
        </w:rPr>
        <w:t>ů</w:t>
      </w:r>
      <w:r>
        <w:rPr>
          <w:lang w:val="cs-CZ"/>
        </w:rPr>
        <w:t xml:space="preserve"> mají</w:t>
      </w:r>
      <w:r w:rsidR="002714DB">
        <w:rPr>
          <w:lang w:val="cs-CZ"/>
        </w:rPr>
        <w:t xml:space="preserve"> také</w:t>
      </w:r>
      <w:r>
        <w:rPr>
          <w:lang w:val="cs-CZ"/>
        </w:rPr>
        <w:t xml:space="preserve"> </w:t>
      </w:r>
      <w:r>
        <w:rPr>
          <w:b/>
          <w:color w:val="FF7000"/>
          <w:lang w:val="cs-CZ"/>
        </w:rPr>
        <w:t>vstupní parametry</w:t>
      </w:r>
      <w:r w:rsidRPr="00315A2C">
        <w:rPr>
          <w:lang w:val="cs-CZ"/>
        </w:rPr>
        <w:t>.</w:t>
      </w:r>
      <w:r w:rsidRPr="00EE39E6">
        <w:rPr>
          <w:lang w:val="cs-CZ"/>
        </w:rPr>
        <w:t xml:space="preserve"> </w:t>
      </w:r>
    </w:p>
    <w:p w14:paraId="53B2A292" w14:textId="77777777" w:rsidR="001C6C01" w:rsidRPr="00EE39E6" w:rsidRDefault="001C6C01" w:rsidP="001C6C01">
      <w:pPr>
        <w:rPr>
          <w:lang w:val="cs-CZ"/>
        </w:rPr>
      </w:pPr>
    </w:p>
    <w:p w14:paraId="07139B1A" w14:textId="77777777" w:rsidR="001C6C01" w:rsidRPr="00DA5E89" w:rsidRDefault="001C6C01" w:rsidP="001C6C01">
      <w:pPr>
        <w:rPr>
          <w:lang w:val="cs-CZ"/>
        </w:rPr>
      </w:pPr>
      <w:r w:rsidRPr="00DA5E89">
        <w:rPr>
          <w:noProof/>
          <w:lang w:val="cs-CZ"/>
        </w:rPr>
        <mc:AlternateContent>
          <mc:Choice Requires="wps">
            <w:drawing>
              <wp:anchor distT="45720" distB="45720" distL="114300" distR="114300" simplePos="0" relativeHeight="253302784" behindDoc="0" locked="0" layoutInCell="1" allowOverlap="1" wp14:anchorId="046E4547" wp14:editId="00B14AEA">
                <wp:simplePos x="0" y="0"/>
                <wp:positionH relativeFrom="column">
                  <wp:posOffset>698500</wp:posOffset>
                </wp:positionH>
                <wp:positionV relativeFrom="paragraph">
                  <wp:posOffset>365760</wp:posOffset>
                </wp:positionV>
                <wp:extent cx="4352290" cy="860425"/>
                <wp:effectExtent l="0" t="0" r="10160" b="15875"/>
                <wp:wrapTopAndBottom/>
                <wp:docPr id="1073742030" name="Text Box 10737420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52290" cy="860425"/>
                        </a:xfrm>
                        <a:prstGeom prst="roundRect">
                          <a:avLst>
                            <a:gd name="adj" fmla="val 8316"/>
                          </a:avLst>
                        </a:prstGeom>
                        <a:solidFill>
                          <a:srgbClr val="FFFFFF"/>
                        </a:solidFill>
                        <a:ln w="9525">
                          <a:solidFill>
                            <a:srgbClr val="FF7000"/>
                          </a:solidFill>
                          <a:miter lim="800000"/>
                          <a:headEnd/>
                          <a:tailEnd/>
                        </a:ln>
                      </wps:spPr>
                      <wps:txbx>
                        <w:txbxContent>
                          <w:p w14:paraId="2EC3A124" w14:textId="33166546" w:rsidR="002A1612" w:rsidRPr="00E45D4F" w:rsidRDefault="002A1612" w:rsidP="001C6C01">
                            <w:pPr>
                              <w:pStyle w:val="Odstavecseseznamem"/>
                              <w:numPr>
                                <w:ilvl w:val="0"/>
                                <w:numId w:val="14"/>
                              </w:numPr>
                              <w:rPr>
                                <w:lang w:val="cs-CZ"/>
                              </w:rPr>
                            </w:pPr>
                            <w:r>
                              <w:rPr>
                                <w:b/>
                                <w:lang w:val="cs-CZ"/>
                              </w:rPr>
                              <w:t>Čísla</w:t>
                            </w:r>
                            <w:r>
                              <w:rPr>
                                <w:lang w:val="cs-CZ"/>
                              </w:rPr>
                              <w:t>, která zadáváte do bloku pomocí klávesnice</w:t>
                            </w:r>
                            <w:r w:rsidRPr="00E45D4F">
                              <w:rPr>
                                <w:lang w:val="cs-CZ"/>
                              </w:rPr>
                              <w:t>,</w:t>
                            </w:r>
                          </w:p>
                          <w:p w14:paraId="2209B7CC" w14:textId="7D37FF93" w:rsidR="002A1612" w:rsidRPr="00E45D4F" w:rsidRDefault="002A1612" w:rsidP="001C6C01">
                            <w:pPr>
                              <w:pStyle w:val="Odstavecseseznamem"/>
                              <w:numPr>
                                <w:ilvl w:val="0"/>
                                <w:numId w:val="14"/>
                              </w:numPr>
                              <w:rPr>
                                <w:lang w:val="cs-CZ"/>
                              </w:rPr>
                            </w:pPr>
                            <w:r>
                              <w:rPr>
                                <w:b/>
                                <w:lang w:val="cs-CZ"/>
                              </w:rPr>
                              <w:t>rozbalovací menu</w:t>
                            </w:r>
                            <w:r>
                              <w:rPr>
                                <w:lang w:val="cs-CZ"/>
                              </w:rPr>
                              <w:t>, v nich si vybíráte možnost,</w:t>
                            </w:r>
                          </w:p>
                          <w:p w14:paraId="69DCDF27" w14:textId="77777777" w:rsidR="002A1612" w:rsidRPr="00E45D4F" w:rsidRDefault="002A1612" w:rsidP="001C6C01">
                            <w:pPr>
                              <w:pStyle w:val="Odstavecseseznamem"/>
                              <w:numPr>
                                <w:ilvl w:val="0"/>
                                <w:numId w:val="14"/>
                              </w:numPr>
                              <w:rPr>
                                <w:lang w:val="cs-CZ"/>
                              </w:rPr>
                            </w:pPr>
                            <w:r>
                              <w:rPr>
                                <w:b/>
                                <w:lang w:val="cs-CZ"/>
                              </w:rPr>
                              <w:t>díry ve tvaru kruhu nebo kosočtverce</w:t>
                            </w:r>
                            <w:r>
                              <w:rPr>
                                <w:lang w:val="cs-CZ"/>
                              </w:rPr>
                              <w:t>, do nichž umísťujete speciální bloky</w:t>
                            </w:r>
                            <w:r w:rsidRPr="00E45D4F">
                              <w:rPr>
                                <w:lang w:val="cs-CZ"/>
                              </w:rPr>
                              <w:t>.</w:t>
                            </w:r>
                          </w:p>
                          <w:p w14:paraId="5969D766" w14:textId="77777777" w:rsidR="002A1612" w:rsidRPr="00E45D4F" w:rsidRDefault="002A1612" w:rsidP="001C6C01">
                            <w:pPr>
                              <w:rPr>
                                <w:lang w:val="cs-CZ"/>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roundrect w14:anchorId="046E4547" id="Text Box 1073742030" o:spid="_x0000_s1274" style="position:absolute;margin-left:55pt;margin-top:28.8pt;width:342.7pt;height:67.75pt;z-index:2533027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arcsize="544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" strokecolor="#ff7000">
                <v:stroke joinstyle="miter"/>
                <v:textbox>
                  <w:txbxContent>
                    <w:p w14:paraId="2EC3A124" w14:textId="33166546" w:rsidR="002A1612" w:rsidRPr="00E45D4F" w:rsidRDefault="002A1612" w:rsidP="001C6C01">
                      <w:pPr>
                        <w:pStyle w:val="Odstavecseseznamem"/>
                        <w:numPr>
                          <w:ilvl w:val="0"/>
                          <w:numId w:val="14"/>
                        </w:numPr>
                        <w:rPr>
                          <w:lang w:val="cs-CZ"/>
                        </w:rPr>
                      </w:pPr>
                      <w:r>
                        <w:rPr>
                          <w:b/>
                          <w:lang w:val="cs-CZ"/>
                        </w:rPr>
                        <w:t>Čísla</w:t>
                      </w:r>
                      <w:r>
                        <w:rPr>
                          <w:lang w:val="cs-CZ"/>
                        </w:rPr>
                        <w:t>, která zadáváte do bloku pomocí klávesnice</w:t>
                      </w:r>
                      <w:r w:rsidRPr="00E45D4F">
                        <w:rPr>
                          <w:lang w:val="cs-CZ"/>
                        </w:rPr>
                        <w:t>,</w:t>
                      </w:r>
                    </w:p>
                    <w:p w14:paraId="2209B7CC" w14:textId="7D37FF93" w:rsidR="002A1612" w:rsidRPr="00E45D4F" w:rsidRDefault="002A1612" w:rsidP="001C6C01">
                      <w:pPr>
                        <w:pStyle w:val="Odstavecseseznamem"/>
                        <w:numPr>
                          <w:ilvl w:val="0"/>
                          <w:numId w:val="14"/>
                        </w:numPr>
                        <w:rPr>
                          <w:lang w:val="cs-CZ"/>
                        </w:rPr>
                      </w:pPr>
                      <w:r>
                        <w:rPr>
                          <w:b/>
                          <w:lang w:val="cs-CZ"/>
                        </w:rPr>
                        <w:t>rozbalovací menu</w:t>
                      </w:r>
                      <w:r>
                        <w:rPr>
                          <w:lang w:val="cs-CZ"/>
                        </w:rPr>
                        <w:t>, v nich si vybíráte možnost,</w:t>
                      </w:r>
                    </w:p>
                    <w:p w14:paraId="69DCDF27" w14:textId="77777777" w:rsidR="002A1612" w:rsidRPr="00E45D4F" w:rsidRDefault="002A1612" w:rsidP="001C6C01">
                      <w:pPr>
                        <w:pStyle w:val="Odstavecseseznamem"/>
                        <w:numPr>
                          <w:ilvl w:val="0"/>
                          <w:numId w:val="14"/>
                        </w:numPr>
                        <w:rPr>
                          <w:lang w:val="cs-CZ"/>
                        </w:rPr>
                      </w:pPr>
                      <w:r>
                        <w:rPr>
                          <w:b/>
                          <w:lang w:val="cs-CZ"/>
                        </w:rPr>
                        <w:t>díry ve tvaru kruhu nebo kosočtverce</w:t>
                      </w:r>
                      <w:r>
                        <w:rPr>
                          <w:lang w:val="cs-CZ"/>
                        </w:rPr>
                        <w:t>, do nichž umísťujete speciální bloky</w:t>
                      </w:r>
                      <w:r w:rsidRPr="00E45D4F">
                        <w:rPr>
                          <w:lang w:val="cs-CZ"/>
                        </w:rPr>
                        <w:t>.</w:t>
                      </w:r>
                    </w:p>
                    <w:p w14:paraId="5969D766" w14:textId="77777777" w:rsidR="002A1612" w:rsidRPr="00E45D4F" w:rsidRDefault="002A1612" w:rsidP="001C6C01">
                      <w:pPr>
                        <w:rPr>
                          <w:lang w:val="cs-CZ"/>
                        </w:rPr>
                      </w:pPr>
                    </w:p>
                  </w:txbxContent>
                </v:textbox>
                <w10:wrap type="topAndBottom"/>
              </v:roundrect>
            </w:pict>
          </mc:Fallback>
        </mc:AlternateContent>
      </w:r>
      <w:r>
        <w:rPr>
          <w:lang w:val="cs-CZ"/>
        </w:rPr>
        <w:t>V </w:t>
      </w:r>
      <w:proofErr w:type="spellStart"/>
      <w:r>
        <w:rPr>
          <w:lang w:val="cs-CZ"/>
        </w:rPr>
        <w:t>EdScratchi</w:t>
      </w:r>
      <w:proofErr w:type="spellEnd"/>
      <w:r>
        <w:rPr>
          <w:lang w:val="cs-CZ"/>
        </w:rPr>
        <w:t xml:space="preserve"> najdete tři druhy vstupních parametrů</w:t>
      </w:r>
      <w:r w:rsidRPr="00DA5E89">
        <w:rPr>
          <w:lang w:val="cs-CZ"/>
        </w:rPr>
        <w:t>:</w:t>
      </w:r>
    </w:p>
    <w:p w14:paraId="1631E2AE" w14:textId="77777777" w:rsidR="001C6C01" w:rsidRPr="00DA5E89" w:rsidRDefault="001C6C01" w:rsidP="001C6C01">
      <w:pPr>
        <w:spacing w:after="0"/>
        <w:rPr>
          <w:lang w:val="cs-CZ"/>
        </w:rPr>
      </w:pPr>
    </w:p>
    <w:p w14:paraId="12D1E376" w14:textId="77777777" w:rsidR="001C6C01" w:rsidRPr="00DA5E89" w:rsidRDefault="001C6C01" w:rsidP="001C6C01">
      <w:pPr>
        <w:rPr>
          <w:lang w:val="cs-CZ"/>
        </w:rPr>
      </w:pPr>
      <w:r w:rsidRPr="00DA5E89">
        <w:rPr>
          <w:noProof/>
          <w:lang w:val="cs-CZ"/>
        </w:rPr>
        <mc:AlternateContent>
          <mc:Choice Requires="wps">
            <w:drawing>
              <wp:anchor distT="45720" distB="45720" distL="114300" distR="114300" simplePos="0" relativeHeight="253303808" behindDoc="0" locked="0" layoutInCell="1" allowOverlap="1" wp14:anchorId="457D0DB5" wp14:editId="2C93AE94">
                <wp:simplePos x="0" y="0"/>
                <wp:positionH relativeFrom="margin">
                  <wp:align>center</wp:align>
                </wp:positionH>
                <wp:positionV relativeFrom="paragraph">
                  <wp:posOffset>1027430</wp:posOffset>
                </wp:positionV>
                <wp:extent cx="5692775" cy="2226310"/>
                <wp:effectExtent l="0" t="0" r="22225" b="21590"/>
                <wp:wrapTopAndBottom/>
                <wp:docPr id="1073742031" name="Text Box 10737420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92775" cy="2226310"/>
                        </a:xfrm>
                        <a:prstGeom prst="roundRect">
                          <a:avLst>
                            <a:gd name="adj" fmla="val 8316"/>
                          </a:avLst>
                        </a:prstGeom>
                        <a:solidFill>
                          <a:srgbClr val="FFFFFF"/>
                        </a:solidFill>
                        <a:ln w="9525">
                          <a:solidFill>
                            <a:srgbClr val="FF7000"/>
                          </a:solidFill>
                          <a:miter lim="800000"/>
                          <a:headEnd/>
                          <a:tailEnd/>
                        </a:ln>
                      </wps:spPr>
                      <wps:txbx>
                        <w:txbxContent>
                          <w:p w14:paraId="4C79440A" w14:textId="77777777" w:rsidR="002A1612" w:rsidRPr="00415BBF" w:rsidRDefault="002A1612" w:rsidP="001C6C01">
                            <w:pPr>
                              <w:pStyle w:val="Odstavecseseznamem"/>
                              <w:numPr>
                                <w:ilvl w:val="0"/>
                                <w:numId w:val="15"/>
                              </w:numPr>
                              <w:ind w:left="1080"/>
                              <w:rPr>
                                <w:lang w:val="cs-CZ"/>
                              </w:rPr>
                            </w:pPr>
                            <w:r>
                              <w:rPr>
                                <w:b/>
                                <w:lang w:val="cs-CZ"/>
                              </w:rPr>
                              <w:t>Otázka</w:t>
                            </w:r>
                            <w:r w:rsidRPr="00415BBF">
                              <w:rPr>
                                <w:b/>
                                <w:lang w:val="cs-CZ"/>
                              </w:rPr>
                              <w:t xml:space="preserve">: </w:t>
                            </w:r>
                            <w:r>
                              <w:rPr>
                                <w:lang w:val="cs-CZ"/>
                              </w:rPr>
                              <w:t>Jak daleko má robot jet</w:t>
                            </w:r>
                            <w:r w:rsidRPr="00415BBF">
                              <w:rPr>
                                <w:lang w:val="cs-CZ"/>
                              </w:rPr>
                              <w:t xml:space="preserve">? </w:t>
                            </w:r>
                          </w:p>
                          <w:p w14:paraId="63340142" w14:textId="6521F54B" w:rsidR="002A1612" w:rsidRPr="00415BBF" w:rsidRDefault="002A1612" w:rsidP="001C6C01">
                            <w:pPr>
                              <w:ind w:left="1440"/>
                              <w:rPr>
                                <w:lang w:val="cs-CZ"/>
                              </w:rPr>
                            </w:pPr>
                            <w:r w:rsidRPr="00415BBF">
                              <w:rPr>
                                <w:lang w:val="cs-CZ"/>
                              </w:rPr>
                              <w:sym w:font="Wingdings" w:char="F0E0"/>
                            </w:r>
                            <w:r w:rsidRPr="00415BBF">
                              <w:rPr>
                                <w:lang w:val="cs-CZ"/>
                              </w:rPr>
                              <w:t xml:space="preserve"> </w:t>
                            </w:r>
                            <w:r>
                              <w:rPr>
                                <w:b/>
                                <w:lang w:val="cs-CZ"/>
                              </w:rPr>
                              <w:t>Odpověď</w:t>
                            </w:r>
                            <w:r w:rsidRPr="00415BBF">
                              <w:rPr>
                                <w:b/>
                                <w:lang w:val="cs-CZ"/>
                              </w:rPr>
                              <w:t xml:space="preserve">: </w:t>
                            </w:r>
                            <w:r>
                              <w:rPr>
                                <w:color w:val="FF7000"/>
                                <w:lang w:val="cs-CZ"/>
                              </w:rPr>
                              <w:t>vstupní parametr</w:t>
                            </w:r>
                            <w:r w:rsidRPr="00F553BA">
                              <w:rPr>
                                <w:color w:val="FF7000"/>
                                <w:lang w:val="cs-CZ"/>
                              </w:rPr>
                              <w:t xml:space="preserve"> „distance</w:t>
                            </w:r>
                            <w:r w:rsidRPr="009040AE">
                              <w:rPr>
                                <w:color w:val="FF7000"/>
                                <w:lang w:val="cs-CZ"/>
                              </w:rPr>
                              <w:t>“</w:t>
                            </w:r>
                            <w:r>
                              <w:rPr>
                                <w:color w:val="FF7000"/>
                                <w:lang w:val="cs-CZ"/>
                              </w:rPr>
                              <w:t xml:space="preserve"> (vzdálenost) </w:t>
                            </w:r>
                          </w:p>
                          <w:p w14:paraId="5D2121B5" w14:textId="77777777" w:rsidR="002A1612" w:rsidRPr="00415BBF" w:rsidRDefault="002A1612" w:rsidP="001C6C01">
                            <w:pPr>
                              <w:pStyle w:val="Odstavecseseznamem"/>
                              <w:numPr>
                                <w:ilvl w:val="0"/>
                                <w:numId w:val="15"/>
                              </w:numPr>
                              <w:ind w:left="1080"/>
                              <w:rPr>
                                <w:lang w:val="cs-CZ"/>
                              </w:rPr>
                            </w:pPr>
                            <w:r>
                              <w:rPr>
                                <w:b/>
                                <w:lang w:val="cs-CZ"/>
                              </w:rPr>
                              <w:t>Otázka</w:t>
                            </w:r>
                            <w:r w:rsidRPr="00415BBF">
                              <w:rPr>
                                <w:b/>
                                <w:lang w:val="cs-CZ"/>
                              </w:rPr>
                              <w:t xml:space="preserve">: </w:t>
                            </w:r>
                            <w:r>
                              <w:rPr>
                                <w:lang w:val="cs-CZ"/>
                              </w:rPr>
                              <w:t>V jakých jednotkách se má měřit vzdálenost</w:t>
                            </w:r>
                            <w:r w:rsidRPr="00415BBF">
                              <w:rPr>
                                <w:lang w:val="cs-CZ"/>
                              </w:rPr>
                              <w:t>?</w:t>
                            </w:r>
                          </w:p>
                          <w:p w14:paraId="5B1709B3" w14:textId="3EDAD778" w:rsidR="002A1612" w:rsidRPr="00415BBF" w:rsidRDefault="002A1612" w:rsidP="001C6C01">
                            <w:pPr>
                              <w:ind w:left="1440"/>
                              <w:rPr>
                                <w:lang w:val="cs-CZ"/>
                              </w:rPr>
                            </w:pPr>
                            <w:r w:rsidRPr="00415BBF">
                              <w:rPr>
                                <w:lang w:val="cs-CZ"/>
                              </w:rPr>
                              <w:sym w:font="Wingdings" w:char="F0E0"/>
                            </w:r>
                            <w:r w:rsidRPr="00415BBF">
                              <w:rPr>
                                <w:lang w:val="cs-CZ"/>
                              </w:rPr>
                              <w:t xml:space="preserve"> </w:t>
                            </w:r>
                            <w:r>
                              <w:rPr>
                                <w:b/>
                                <w:lang w:val="cs-CZ"/>
                              </w:rPr>
                              <w:t>Odpověď</w:t>
                            </w:r>
                            <w:r w:rsidRPr="00415BBF">
                              <w:rPr>
                                <w:b/>
                                <w:lang w:val="cs-CZ"/>
                              </w:rPr>
                              <w:t xml:space="preserve">: </w:t>
                            </w:r>
                            <w:r>
                              <w:rPr>
                                <w:color w:val="FF7000"/>
                                <w:lang w:val="cs-CZ"/>
                              </w:rPr>
                              <w:t xml:space="preserve">vstupní parametr </w:t>
                            </w:r>
                            <w:r w:rsidRPr="00F553BA">
                              <w:rPr>
                                <w:color w:val="FF7000"/>
                                <w:lang w:val="cs-CZ"/>
                              </w:rPr>
                              <w:t>„distance unit</w:t>
                            </w:r>
                            <w:r w:rsidRPr="009040AE">
                              <w:rPr>
                                <w:color w:val="FF7000"/>
                                <w:lang w:val="cs-CZ"/>
                              </w:rPr>
                              <w:t>“</w:t>
                            </w:r>
                            <w:r w:rsidRPr="00F553BA">
                              <w:rPr>
                                <w:color w:val="FF7000"/>
                                <w:lang w:val="cs-CZ"/>
                              </w:rPr>
                              <w:t xml:space="preserve"> </w:t>
                            </w:r>
                            <w:r>
                              <w:rPr>
                                <w:color w:val="FF7000"/>
                                <w:lang w:val="cs-CZ"/>
                              </w:rPr>
                              <w:t>(délková jednotka)</w:t>
                            </w:r>
                          </w:p>
                          <w:p w14:paraId="1DDBF5EA" w14:textId="77777777" w:rsidR="002A1612" w:rsidRPr="00415BBF" w:rsidRDefault="002A1612" w:rsidP="001C6C01">
                            <w:pPr>
                              <w:pStyle w:val="Odstavecseseznamem"/>
                              <w:numPr>
                                <w:ilvl w:val="0"/>
                                <w:numId w:val="15"/>
                              </w:numPr>
                              <w:ind w:left="1080"/>
                              <w:rPr>
                                <w:lang w:val="cs-CZ"/>
                              </w:rPr>
                            </w:pPr>
                            <w:r>
                              <w:rPr>
                                <w:b/>
                                <w:lang w:val="cs-CZ"/>
                              </w:rPr>
                              <w:t>Otázka</w:t>
                            </w:r>
                            <w:r w:rsidRPr="00415BBF">
                              <w:rPr>
                                <w:b/>
                                <w:lang w:val="cs-CZ"/>
                              </w:rPr>
                              <w:t xml:space="preserve">: </w:t>
                            </w:r>
                            <w:r>
                              <w:rPr>
                                <w:lang w:val="cs-CZ"/>
                              </w:rPr>
                              <w:t>Jak rychle chcete, aby robot jel</w:t>
                            </w:r>
                            <w:r w:rsidRPr="00415BBF">
                              <w:rPr>
                                <w:lang w:val="cs-CZ"/>
                              </w:rPr>
                              <w:t xml:space="preserve">? </w:t>
                            </w:r>
                          </w:p>
                          <w:p w14:paraId="1A75DC57" w14:textId="52E8374E" w:rsidR="002A1612" w:rsidRPr="00415BBF" w:rsidRDefault="002A1612" w:rsidP="001C6C01">
                            <w:pPr>
                              <w:ind w:left="1440"/>
                              <w:rPr>
                                <w:lang w:val="cs-CZ"/>
                              </w:rPr>
                            </w:pPr>
                            <w:r w:rsidRPr="00415BBF">
                              <w:rPr>
                                <w:lang w:val="cs-CZ"/>
                              </w:rPr>
                              <w:sym w:font="Wingdings" w:char="F0E0"/>
                            </w:r>
                            <w:r w:rsidRPr="00415BBF">
                              <w:rPr>
                                <w:lang w:val="cs-CZ"/>
                              </w:rPr>
                              <w:t xml:space="preserve"> </w:t>
                            </w:r>
                            <w:r>
                              <w:rPr>
                                <w:b/>
                                <w:lang w:val="cs-CZ"/>
                              </w:rPr>
                              <w:t>Odpověď</w:t>
                            </w:r>
                            <w:r w:rsidRPr="00415BBF">
                              <w:rPr>
                                <w:b/>
                                <w:lang w:val="cs-CZ"/>
                              </w:rPr>
                              <w:t xml:space="preserve">: </w:t>
                            </w:r>
                            <w:r>
                              <w:rPr>
                                <w:color w:val="FF7000"/>
                                <w:lang w:val="cs-CZ"/>
                              </w:rPr>
                              <w:t xml:space="preserve">vstupní parametr </w:t>
                            </w:r>
                            <w:r w:rsidRPr="00F553BA">
                              <w:rPr>
                                <w:color w:val="FF7000"/>
                                <w:lang w:val="cs-CZ"/>
                              </w:rPr>
                              <w:t>„speed</w:t>
                            </w:r>
                            <w:r w:rsidRPr="009040AE">
                              <w:rPr>
                                <w:color w:val="FF7000"/>
                                <w:lang w:val="cs-CZ"/>
                              </w:rPr>
                              <w:t>“</w:t>
                            </w:r>
                            <w:r>
                              <w:rPr>
                                <w:color w:val="FF7000"/>
                                <w:lang w:val="cs-CZ"/>
                              </w:rPr>
                              <w:t xml:space="preserve"> (rychlost)</w:t>
                            </w:r>
                          </w:p>
                          <w:p w14:paraId="3692B046" w14:textId="77777777" w:rsidR="002A1612" w:rsidRPr="00415BBF" w:rsidRDefault="002A1612" w:rsidP="001C6C01">
                            <w:pPr>
                              <w:rPr>
                                <w:lang w:val="cs-CZ"/>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roundrect w14:anchorId="457D0DB5" id="Text Box 1073742031" o:spid="_x0000_s1275" style="position:absolute;margin-left:0;margin-top:80.9pt;width:448.25pt;height:175.3pt;z-index:25330380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arcsize="544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" strokecolor="#ff7000">
                <v:stroke joinstyle="miter"/>
                <v:textbox>
                  <w:txbxContent>
                    <w:p w14:paraId="4C79440A" w14:textId="77777777" w:rsidR="002A1612" w:rsidRPr="00415BBF" w:rsidRDefault="002A1612" w:rsidP="001C6C01">
                      <w:pPr>
                        <w:pStyle w:val="Odstavecseseznamem"/>
                        <w:numPr>
                          <w:ilvl w:val="0"/>
                          <w:numId w:val="15"/>
                        </w:numPr>
                        <w:ind w:left="1080"/>
                        <w:rPr>
                          <w:lang w:val="cs-CZ"/>
                        </w:rPr>
                      </w:pPr>
                      <w:r>
                        <w:rPr>
                          <w:b/>
                          <w:lang w:val="cs-CZ"/>
                        </w:rPr>
                        <w:t>Otázka</w:t>
                      </w:r>
                      <w:r w:rsidRPr="00415BBF">
                        <w:rPr>
                          <w:b/>
                          <w:lang w:val="cs-CZ"/>
                        </w:rPr>
                        <w:t xml:space="preserve">: </w:t>
                      </w:r>
                      <w:r>
                        <w:rPr>
                          <w:lang w:val="cs-CZ"/>
                        </w:rPr>
                        <w:t>Jak daleko má robot jet</w:t>
                      </w:r>
                      <w:r w:rsidRPr="00415BBF">
                        <w:rPr>
                          <w:lang w:val="cs-CZ"/>
                        </w:rPr>
                        <w:t xml:space="preserve">? </w:t>
                      </w:r>
                    </w:p>
                    <w:p w14:paraId="63340142" w14:textId="6521F54B" w:rsidR="002A1612" w:rsidRPr="00415BBF" w:rsidRDefault="002A1612" w:rsidP="001C6C01">
                      <w:pPr>
                        <w:ind w:left="1440"/>
                        <w:rPr>
                          <w:lang w:val="cs-CZ"/>
                        </w:rPr>
                      </w:pPr>
                      <w:r w:rsidRPr="00415BBF">
                        <w:rPr>
                          <w:lang w:val="cs-CZ"/>
                        </w:rPr>
                        <w:sym w:font="Wingdings" w:char="F0E0"/>
                      </w:r>
                      <w:r w:rsidRPr="00415BBF">
                        <w:rPr>
                          <w:lang w:val="cs-CZ"/>
                        </w:rPr>
                        <w:t xml:space="preserve"> </w:t>
                      </w:r>
                      <w:r>
                        <w:rPr>
                          <w:b/>
                          <w:lang w:val="cs-CZ"/>
                        </w:rPr>
                        <w:t>Odpověď</w:t>
                      </w:r>
                      <w:r w:rsidRPr="00415BBF">
                        <w:rPr>
                          <w:b/>
                          <w:lang w:val="cs-CZ"/>
                        </w:rPr>
                        <w:t xml:space="preserve">: </w:t>
                      </w:r>
                      <w:r>
                        <w:rPr>
                          <w:color w:val="FF7000"/>
                          <w:lang w:val="cs-CZ"/>
                        </w:rPr>
                        <w:t>vstupní parametr</w:t>
                      </w:r>
                      <w:r w:rsidRPr="00F553BA">
                        <w:rPr>
                          <w:color w:val="FF7000"/>
                          <w:lang w:val="cs-CZ"/>
                        </w:rPr>
                        <w:t xml:space="preserve"> „distance</w:t>
                      </w:r>
                      <w:r w:rsidRPr="009040AE">
                        <w:rPr>
                          <w:color w:val="FF7000"/>
                          <w:lang w:val="cs-CZ"/>
                        </w:rPr>
                        <w:t>“</w:t>
                      </w:r>
                      <w:r>
                        <w:rPr>
                          <w:color w:val="FF7000"/>
                          <w:lang w:val="cs-CZ"/>
                        </w:rPr>
                        <w:t xml:space="preserve"> (vzdálenost) </w:t>
                      </w:r>
                    </w:p>
                    <w:p w14:paraId="5D2121B5" w14:textId="77777777" w:rsidR="002A1612" w:rsidRPr="00415BBF" w:rsidRDefault="002A1612" w:rsidP="001C6C01">
                      <w:pPr>
                        <w:pStyle w:val="Odstavecseseznamem"/>
                        <w:numPr>
                          <w:ilvl w:val="0"/>
                          <w:numId w:val="15"/>
                        </w:numPr>
                        <w:ind w:left="1080"/>
                        <w:rPr>
                          <w:lang w:val="cs-CZ"/>
                        </w:rPr>
                      </w:pPr>
                      <w:r>
                        <w:rPr>
                          <w:b/>
                          <w:lang w:val="cs-CZ"/>
                        </w:rPr>
                        <w:t>Otázka</w:t>
                      </w:r>
                      <w:r w:rsidRPr="00415BBF">
                        <w:rPr>
                          <w:b/>
                          <w:lang w:val="cs-CZ"/>
                        </w:rPr>
                        <w:t xml:space="preserve">: </w:t>
                      </w:r>
                      <w:r>
                        <w:rPr>
                          <w:lang w:val="cs-CZ"/>
                        </w:rPr>
                        <w:t>V jakých jednotkách se má měřit vzdálenost</w:t>
                      </w:r>
                      <w:r w:rsidRPr="00415BBF">
                        <w:rPr>
                          <w:lang w:val="cs-CZ"/>
                        </w:rPr>
                        <w:t>?</w:t>
                      </w:r>
                    </w:p>
                    <w:p w14:paraId="5B1709B3" w14:textId="3EDAD778" w:rsidR="002A1612" w:rsidRPr="00415BBF" w:rsidRDefault="002A1612" w:rsidP="001C6C01">
                      <w:pPr>
                        <w:ind w:left="1440"/>
                        <w:rPr>
                          <w:lang w:val="cs-CZ"/>
                        </w:rPr>
                      </w:pPr>
                      <w:r w:rsidRPr="00415BBF">
                        <w:rPr>
                          <w:lang w:val="cs-CZ"/>
                        </w:rPr>
                        <w:sym w:font="Wingdings" w:char="F0E0"/>
                      </w:r>
                      <w:r w:rsidRPr="00415BBF">
                        <w:rPr>
                          <w:lang w:val="cs-CZ"/>
                        </w:rPr>
                        <w:t xml:space="preserve"> </w:t>
                      </w:r>
                      <w:r>
                        <w:rPr>
                          <w:b/>
                          <w:lang w:val="cs-CZ"/>
                        </w:rPr>
                        <w:t>Odpověď</w:t>
                      </w:r>
                      <w:r w:rsidRPr="00415BBF">
                        <w:rPr>
                          <w:b/>
                          <w:lang w:val="cs-CZ"/>
                        </w:rPr>
                        <w:t xml:space="preserve">: </w:t>
                      </w:r>
                      <w:r>
                        <w:rPr>
                          <w:color w:val="FF7000"/>
                          <w:lang w:val="cs-CZ"/>
                        </w:rPr>
                        <w:t xml:space="preserve">vstupní parametr </w:t>
                      </w:r>
                      <w:r w:rsidRPr="00F553BA">
                        <w:rPr>
                          <w:color w:val="FF7000"/>
                          <w:lang w:val="cs-CZ"/>
                        </w:rPr>
                        <w:t>„distance unit</w:t>
                      </w:r>
                      <w:r w:rsidRPr="009040AE">
                        <w:rPr>
                          <w:color w:val="FF7000"/>
                          <w:lang w:val="cs-CZ"/>
                        </w:rPr>
                        <w:t>“</w:t>
                      </w:r>
                      <w:r w:rsidRPr="00F553BA">
                        <w:rPr>
                          <w:color w:val="FF7000"/>
                          <w:lang w:val="cs-CZ"/>
                        </w:rPr>
                        <w:t xml:space="preserve"> </w:t>
                      </w:r>
                      <w:r>
                        <w:rPr>
                          <w:color w:val="FF7000"/>
                          <w:lang w:val="cs-CZ"/>
                        </w:rPr>
                        <w:t>(délková jednotka)</w:t>
                      </w:r>
                    </w:p>
                    <w:p w14:paraId="1DDBF5EA" w14:textId="77777777" w:rsidR="002A1612" w:rsidRPr="00415BBF" w:rsidRDefault="002A1612" w:rsidP="001C6C01">
                      <w:pPr>
                        <w:pStyle w:val="Odstavecseseznamem"/>
                        <w:numPr>
                          <w:ilvl w:val="0"/>
                          <w:numId w:val="15"/>
                        </w:numPr>
                        <w:ind w:left="1080"/>
                        <w:rPr>
                          <w:lang w:val="cs-CZ"/>
                        </w:rPr>
                      </w:pPr>
                      <w:r>
                        <w:rPr>
                          <w:b/>
                          <w:lang w:val="cs-CZ"/>
                        </w:rPr>
                        <w:t>Otázka</w:t>
                      </w:r>
                      <w:r w:rsidRPr="00415BBF">
                        <w:rPr>
                          <w:b/>
                          <w:lang w:val="cs-CZ"/>
                        </w:rPr>
                        <w:t xml:space="preserve">: </w:t>
                      </w:r>
                      <w:r>
                        <w:rPr>
                          <w:lang w:val="cs-CZ"/>
                        </w:rPr>
                        <w:t>Jak rychle chcete, aby robot jel</w:t>
                      </w:r>
                      <w:r w:rsidRPr="00415BBF">
                        <w:rPr>
                          <w:lang w:val="cs-CZ"/>
                        </w:rPr>
                        <w:t xml:space="preserve">? </w:t>
                      </w:r>
                    </w:p>
                    <w:p w14:paraId="1A75DC57" w14:textId="52E8374E" w:rsidR="002A1612" w:rsidRPr="00415BBF" w:rsidRDefault="002A1612" w:rsidP="001C6C01">
                      <w:pPr>
                        <w:ind w:left="1440"/>
                        <w:rPr>
                          <w:lang w:val="cs-CZ"/>
                        </w:rPr>
                      </w:pPr>
                      <w:r w:rsidRPr="00415BBF">
                        <w:rPr>
                          <w:lang w:val="cs-CZ"/>
                        </w:rPr>
                        <w:sym w:font="Wingdings" w:char="F0E0"/>
                      </w:r>
                      <w:r w:rsidRPr="00415BBF">
                        <w:rPr>
                          <w:lang w:val="cs-CZ"/>
                        </w:rPr>
                        <w:t xml:space="preserve"> </w:t>
                      </w:r>
                      <w:r>
                        <w:rPr>
                          <w:b/>
                          <w:lang w:val="cs-CZ"/>
                        </w:rPr>
                        <w:t>Odpověď</w:t>
                      </w:r>
                      <w:r w:rsidRPr="00415BBF">
                        <w:rPr>
                          <w:b/>
                          <w:lang w:val="cs-CZ"/>
                        </w:rPr>
                        <w:t xml:space="preserve">: </w:t>
                      </w:r>
                      <w:r>
                        <w:rPr>
                          <w:color w:val="FF7000"/>
                          <w:lang w:val="cs-CZ"/>
                        </w:rPr>
                        <w:t xml:space="preserve">vstupní parametr </w:t>
                      </w:r>
                      <w:r w:rsidRPr="00F553BA">
                        <w:rPr>
                          <w:color w:val="FF7000"/>
                          <w:lang w:val="cs-CZ"/>
                        </w:rPr>
                        <w:t>„speed</w:t>
                      </w:r>
                      <w:r w:rsidRPr="009040AE">
                        <w:rPr>
                          <w:color w:val="FF7000"/>
                          <w:lang w:val="cs-CZ"/>
                        </w:rPr>
                        <w:t>“</w:t>
                      </w:r>
                      <w:r>
                        <w:rPr>
                          <w:color w:val="FF7000"/>
                          <w:lang w:val="cs-CZ"/>
                        </w:rPr>
                        <w:t xml:space="preserve"> (rychlost)</w:t>
                      </w:r>
                    </w:p>
                    <w:p w14:paraId="3692B046" w14:textId="77777777" w:rsidR="002A1612" w:rsidRPr="00415BBF" w:rsidRDefault="002A1612" w:rsidP="001C6C01">
                      <w:pPr>
                        <w:rPr>
                          <w:lang w:val="cs-CZ"/>
                        </w:rPr>
                      </w:pPr>
                    </w:p>
                  </w:txbxContent>
                </v:textbox>
                <w10:wrap type="topAndBottom" anchorx="margin"/>
              </v:roundrect>
            </w:pict>
          </mc:Fallback>
        </mc:AlternateContent>
      </w:r>
      <w:r w:rsidRPr="00415BBF">
        <w:rPr>
          <w:rFonts w:hint="eastAsia"/>
          <w:lang w:val="cs-CZ"/>
        </w:rPr>
        <w:t>Každý vstupní parametr v bloku poskytuje jinou informaci, kterou</w:t>
      </w:r>
      <w:r>
        <w:rPr>
          <w:lang w:val="cs-CZ"/>
        </w:rPr>
        <w:t xml:space="preserve"> Edison potřebuje ke splnění daného příkazu. </w:t>
      </w:r>
      <w:r w:rsidRPr="00415BBF">
        <w:rPr>
          <w:rFonts w:hint="eastAsia"/>
          <w:lang w:val="cs-CZ"/>
        </w:rPr>
        <w:t xml:space="preserve">Vstupní parametry si můžete představit jako odpovědi na otázky, které má robot ohledně toho, co od něj požadujete. Například, pokud chcete, aby Edison </w:t>
      </w:r>
      <w:r>
        <w:rPr>
          <w:lang w:val="cs-CZ"/>
        </w:rPr>
        <w:t>jel</w:t>
      </w:r>
      <w:r w:rsidRPr="00415BBF">
        <w:rPr>
          <w:rFonts w:hint="eastAsia"/>
          <w:lang w:val="cs-CZ"/>
        </w:rPr>
        <w:t xml:space="preserve"> dozadu, musíte odpovědět na tři otázky</w:t>
      </w:r>
      <w:r w:rsidRPr="00DA5E89">
        <w:rPr>
          <w:lang w:val="cs-CZ"/>
        </w:rPr>
        <w:t>:</w:t>
      </w:r>
    </w:p>
    <w:p w14:paraId="190FECD4" w14:textId="77777777" w:rsidR="001C6C01" w:rsidRPr="00DA5E89" w:rsidRDefault="001C6C01" w:rsidP="001C6C01">
      <w:pPr>
        <w:rPr>
          <w:b/>
          <w:lang w:val="cs-CZ"/>
        </w:rPr>
      </w:pPr>
    </w:p>
    <w:p w14:paraId="12FD3505" w14:textId="77777777" w:rsidR="001C6C01" w:rsidRPr="00DA5E89" w:rsidRDefault="001C6C01" w:rsidP="001C6C01">
      <w:pPr>
        <w:rPr>
          <w:lang w:val="cs-CZ"/>
        </w:rPr>
      </w:pPr>
      <w:r>
        <w:rPr>
          <w:lang w:val="cs-CZ"/>
        </w:rPr>
        <w:t xml:space="preserve">Je třeba vždy vyplnit všechny vstupní parametry v bloku, abyste robotovi poskytli všechny potřebné informace. </w:t>
      </w:r>
    </w:p>
    <w:p w14:paraId="16E7B68B" w14:textId="77777777" w:rsidR="001C6C01" w:rsidRPr="00DA5E89" w:rsidRDefault="001C6C01" w:rsidP="001C6C01">
      <w:pPr>
        <w:rPr>
          <w:lang w:val="cs-CZ"/>
        </w:rPr>
      </w:pPr>
    </w:p>
    <w:p w14:paraId="5252AF0A" w14:textId="77777777" w:rsidR="001C6C01" w:rsidRPr="00DA5E89" w:rsidRDefault="001C6C01" w:rsidP="001C6C01">
      <w:pPr>
        <w:pStyle w:val="Nadpis2"/>
        <w:rPr>
          <w:lang w:val="cs-CZ"/>
        </w:rPr>
      </w:pPr>
      <w:r w:rsidRPr="00DA5E89">
        <w:rPr>
          <w:lang w:val="cs-CZ"/>
        </w:rPr>
        <w:lastRenderedPageBreak/>
        <w:t xml:space="preserve">Vyzkoušejte si to! </w:t>
      </w:r>
    </w:p>
    <w:p w14:paraId="4911E37B" w14:textId="2DC19DB7" w:rsidR="001C6C01" w:rsidRPr="00DA5E89" w:rsidRDefault="001C6C01" w:rsidP="001C6C01">
      <w:pPr>
        <w:rPr>
          <w:lang w:val="cs-CZ"/>
        </w:rPr>
      </w:pPr>
      <w:r>
        <w:rPr>
          <w:lang w:val="cs-CZ"/>
        </w:rPr>
        <w:t xml:space="preserve">Vstupní parametry programu vám poskytují spoustu informací o tom, co program od Edisona požaduje. Přečtěte si následující </w:t>
      </w:r>
      <w:r w:rsidR="00F553BA">
        <w:rPr>
          <w:lang w:val="cs-CZ"/>
        </w:rPr>
        <w:t xml:space="preserve">programy </w:t>
      </w:r>
      <w:r>
        <w:rPr>
          <w:lang w:val="cs-CZ"/>
        </w:rPr>
        <w:t xml:space="preserve">a odpovězte na otázky. </w:t>
      </w:r>
    </w:p>
    <w:p w14:paraId="4E50BF26" w14:textId="77777777" w:rsidR="001C6C01" w:rsidRPr="00DA5E89" w:rsidRDefault="001C6C01" w:rsidP="001C6C01">
      <w:pPr>
        <w:rPr>
          <w:lang w:val="cs-CZ"/>
        </w:rPr>
      </w:pPr>
      <w:r w:rsidRPr="00DA5E89">
        <w:rPr>
          <w:noProof/>
          <w:lang w:val="cs-CZ"/>
        </w:rPr>
        <w:drawing>
          <wp:anchor distT="0" distB="0" distL="114300" distR="114300" simplePos="0" relativeHeight="253249536" behindDoc="0" locked="0" layoutInCell="1" allowOverlap="1" wp14:anchorId="7CB1FF86" wp14:editId="389D26C1">
            <wp:simplePos x="0" y="0"/>
            <wp:positionH relativeFrom="column">
              <wp:posOffset>906628</wp:posOffset>
            </wp:positionH>
            <wp:positionV relativeFrom="paragraph">
              <wp:posOffset>346075</wp:posOffset>
            </wp:positionV>
            <wp:extent cx="3702685" cy="1243330"/>
            <wp:effectExtent l="19050" t="19050" r="12065" b="13970"/>
            <wp:wrapTopAndBottom/>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U2-2.2_input parameters.PNG"/>
                    <pic:cNvPicPr/>
                  </pic:nvPicPr>
                  <pic:blipFill>
                    <a:blip r:embed="rId111">
                      <a:extLst>
                        <a:ext uri="{28A0092B-C50C-407E-A947-70E740481C1C}">
                          <a14:useLocalDpi xmlns:a14="http://schemas.microsoft.com/office/drawing/2010/main" val="0"/>
                        </a:ext>
                      </a:extLst>
                    </a:blip>
                    <a:stretch>
                      <a:fillRect/>
                    </a:stretch>
                  </pic:blipFill>
                  <pic:spPr>
                    <a:xfrm>
                      <a:off x="0" y="0"/>
                      <a:ext cx="3702685" cy="1243330"/>
                    </a:xfrm>
                    <a:prstGeom prst="rect">
                      <a:avLst/>
                    </a:prstGeom>
                    <a:ln w="19050">
                      <a:solidFill>
                        <a:srgbClr val="FF7000"/>
                      </a:solidFill>
                      <a:prstDash val="lgDash"/>
                    </a:ln>
                  </pic:spPr>
                </pic:pic>
              </a:graphicData>
            </a:graphic>
            <wp14:sizeRelH relativeFrom="margin">
              <wp14:pctWidth>0</wp14:pctWidth>
            </wp14:sizeRelH>
            <wp14:sizeRelV relativeFrom="margin">
              <wp14:pctHeight>0</wp14:pctHeight>
            </wp14:sizeRelV>
          </wp:anchor>
        </w:drawing>
      </w:r>
      <w:r>
        <w:rPr>
          <w:lang w:val="cs-CZ"/>
        </w:rPr>
        <w:t>Prohlédněte si tento program</w:t>
      </w:r>
      <w:r w:rsidRPr="00DA5E89">
        <w:rPr>
          <w:lang w:val="cs-CZ"/>
        </w:rPr>
        <w:t>:</w:t>
      </w:r>
    </w:p>
    <w:p w14:paraId="0AC1EA00" w14:textId="77777777" w:rsidR="001C6C01" w:rsidRPr="00DA5E89" w:rsidRDefault="001C6C01" w:rsidP="001C6C01">
      <w:pPr>
        <w:pStyle w:val="Odstavecseseznamem"/>
        <w:rPr>
          <w:lang w:val="cs-CZ"/>
        </w:rPr>
      </w:pPr>
    </w:p>
    <w:p w14:paraId="4C3AC9A2" w14:textId="77777777" w:rsidR="001C6C01" w:rsidRPr="00DA5E89" w:rsidRDefault="001C6C01" w:rsidP="001C6C01">
      <w:pPr>
        <w:pStyle w:val="Odstavecseseznamem"/>
        <w:numPr>
          <w:ilvl w:val="0"/>
          <w:numId w:val="16"/>
        </w:numPr>
        <w:rPr>
          <w:lang w:val="cs-CZ"/>
        </w:rPr>
      </w:pPr>
      <w:r>
        <w:rPr>
          <w:lang w:val="cs-CZ"/>
        </w:rPr>
        <w:t>Jaký je v programu vstupní parametr pro</w:t>
      </w:r>
      <w:r w:rsidRPr="009B4EE9">
        <w:rPr>
          <w:b/>
          <w:bCs/>
          <w:lang w:val="cs-CZ"/>
        </w:rPr>
        <w:t xml:space="preserve"> </w:t>
      </w:r>
      <w:r w:rsidRPr="009040AE">
        <w:rPr>
          <w:b/>
          <w:bCs/>
          <w:i/>
          <w:lang w:val="cs-CZ"/>
        </w:rPr>
        <w:t xml:space="preserve">distance </w:t>
      </w:r>
      <w:proofErr w:type="spellStart"/>
      <w:r w:rsidRPr="009040AE">
        <w:rPr>
          <w:b/>
          <w:bCs/>
          <w:i/>
          <w:lang w:val="cs-CZ"/>
        </w:rPr>
        <w:t>units</w:t>
      </w:r>
      <w:proofErr w:type="spellEnd"/>
      <w:r>
        <w:rPr>
          <w:lang w:val="cs-CZ"/>
        </w:rPr>
        <w:t xml:space="preserve"> (</w:t>
      </w:r>
      <w:r>
        <w:rPr>
          <w:b/>
          <w:lang w:val="cs-CZ"/>
        </w:rPr>
        <w:t>délkové jednotky)</w:t>
      </w:r>
      <w:r w:rsidRPr="00DA5E89">
        <w:rPr>
          <w:lang w:val="cs-CZ"/>
        </w:rPr>
        <w:t>?</w:t>
      </w:r>
    </w:p>
    <w:p w14:paraId="06561835" w14:textId="77777777" w:rsidR="001C6C01" w:rsidRPr="00DA5E89" w:rsidRDefault="001C6C01" w:rsidP="001C6C01">
      <w:pPr>
        <w:ind w:left="360" w:firstLine="360"/>
        <w:rPr>
          <w:lang w:val="cs-CZ"/>
        </w:rPr>
      </w:pPr>
      <w:r w:rsidRPr="00DA5E89">
        <w:rPr>
          <w:lang w:val="cs-CZ"/>
        </w:rPr>
        <w:t>_______________________________________________________</w:t>
      </w:r>
    </w:p>
    <w:p w14:paraId="2FEB6041" w14:textId="77777777" w:rsidR="001C6C01" w:rsidRPr="00DA5E89" w:rsidRDefault="001C6C01" w:rsidP="001C6C01">
      <w:pPr>
        <w:pStyle w:val="Odstavecseseznamem"/>
        <w:numPr>
          <w:ilvl w:val="0"/>
          <w:numId w:val="16"/>
        </w:numPr>
        <w:rPr>
          <w:lang w:val="cs-CZ"/>
        </w:rPr>
      </w:pPr>
      <w:r>
        <w:rPr>
          <w:lang w:val="cs-CZ"/>
        </w:rPr>
        <w:t xml:space="preserve">Jaký je v programu vstupní parametr pro </w:t>
      </w:r>
      <w:r w:rsidRPr="009040AE">
        <w:rPr>
          <w:b/>
          <w:bCs/>
          <w:i/>
          <w:lang w:val="cs-CZ"/>
        </w:rPr>
        <w:t>speed</w:t>
      </w:r>
      <w:r w:rsidRPr="009B4EE9">
        <w:rPr>
          <w:b/>
          <w:bCs/>
          <w:lang w:val="cs-CZ"/>
        </w:rPr>
        <w:t xml:space="preserve"> </w:t>
      </w:r>
      <w:r>
        <w:rPr>
          <w:b/>
          <w:lang w:val="cs-CZ"/>
        </w:rPr>
        <w:t>(rychlost)</w:t>
      </w:r>
      <w:r w:rsidRPr="00DA5E89">
        <w:rPr>
          <w:lang w:val="cs-CZ"/>
        </w:rPr>
        <w:t>?</w:t>
      </w:r>
    </w:p>
    <w:p w14:paraId="73D85D86" w14:textId="77777777" w:rsidR="001C6C01" w:rsidRPr="00DA5E89" w:rsidRDefault="001C6C01" w:rsidP="001C6C01">
      <w:pPr>
        <w:ind w:firstLine="720"/>
        <w:rPr>
          <w:lang w:val="cs-CZ"/>
        </w:rPr>
      </w:pPr>
      <w:r w:rsidRPr="00DA5E89">
        <w:rPr>
          <w:lang w:val="cs-CZ"/>
        </w:rPr>
        <w:t>_______________________________________________________</w:t>
      </w:r>
    </w:p>
    <w:p w14:paraId="4E88DB8F" w14:textId="77CC46C6" w:rsidR="001C6C01" w:rsidRPr="00DA5E89" w:rsidRDefault="001C6C01" w:rsidP="001C6C01">
      <w:pPr>
        <w:pStyle w:val="Odstavecseseznamem"/>
        <w:numPr>
          <w:ilvl w:val="0"/>
          <w:numId w:val="16"/>
        </w:numPr>
        <w:rPr>
          <w:lang w:val="cs-CZ"/>
        </w:rPr>
      </w:pPr>
      <w:r>
        <w:rPr>
          <w:lang w:val="cs-CZ"/>
        </w:rPr>
        <w:t xml:space="preserve">Co celý program Edisonovi přikazuje udělat? </w:t>
      </w:r>
      <w:r w:rsidR="002D70E3">
        <w:rPr>
          <w:lang w:val="cs-CZ"/>
        </w:rPr>
        <w:t>K</w:t>
      </w:r>
      <w:r>
        <w:rPr>
          <w:lang w:val="cs-CZ"/>
        </w:rPr>
        <w:t xml:space="preserve">aždý vstupní parametr ve své odpovědi </w:t>
      </w:r>
      <w:r w:rsidR="002D70E3">
        <w:rPr>
          <w:lang w:val="cs-CZ"/>
        </w:rPr>
        <w:t xml:space="preserve">zvýrazněte </w:t>
      </w:r>
      <w:r>
        <w:rPr>
          <w:lang w:val="cs-CZ"/>
        </w:rPr>
        <w:t>jinou barvou či potržením nebo zakroužkováním</w:t>
      </w:r>
      <w:r w:rsidRPr="00DA5E89">
        <w:rPr>
          <w:lang w:val="cs-CZ"/>
        </w:rPr>
        <w:t xml:space="preserve">. </w:t>
      </w:r>
    </w:p>
    <w:p w14:paraId="735BDCC8" w14:textId="77777777" w:rsidR="001C6C01" w:rsidRPr="00DA5E89" w:rsidRDefault="001C6C01" w:rsidP="001C6C01">
      <w:pPr>
        <w:rPr>
          <w:lang w:val="cs-CZ"/>
        </w:rPr>
      </w:pPr>
      <w:r w:rsidRPr="00DA5E89">
        <w:rPr>
          <w:lang w:val="cs-CZ"/>
        </w:rPr>
        <w:t>________________________________________________________________________________</w:t>
      </w:r>
    </w:p>
    <w:p w14:paraId="2631CAB6" w14:textId="77777777" w:rsidR="001C6C01" w:rsidRPr="00DA5E89" w:rsidRDefault="001C6C01" w:rsidP="001C6C01">
      <w:pPr>
        <w:rPr>
          <w:lang w:val="cs-CZ"/>
        </w:rPr>
      </w:pPr>
      <w:r w:rsidRPr="00DA5E89">
        <w:rPr>
          <w:lang w:val="cs-CZ"/>
        </w:rPr>
        <w:t>________________________________________________________________________________</w:t>
      </w:r>
    </w:p>
    <w:p w14:paraId="5F3A6AE0" w14:textId="77777777" w:rsidR="001C6C01" w:rsidRPr="00DA5E89" w:rsidRDefault="001C6C01" w:rsidP="001C6C01">
      <w:pPr>
        <w:rPr>
          <w:lang w:val="cs-CZ"/>
        </w:rPr>
      </w:pPr>
      <w:r w:rsidRPr="00DA5E89">
        <w:rPr>
          <w:noProof/>
          <w:lang w:val="cs-CZ"/>
        </w:rPr>
        <w:drawing>
          <wp:anchor distT="0" distB="0" distL="114300" distR="114300" simplePos="0" relativeHeight="253250560" behindDoc="0" locked="0" layoutInCell="1" allowOverlap="1" wp14:anchorId="724E9DEA" wp14:editId="7FE487EC">
            <wp:simplePos x="0" y="0"/>
            <wp:positionH relativeFrom="column">
              <wp:posOffset>822325</wp:posOffset>
            </wp:positionH>
            <wp:positionV relativeFrom="paragraph">
              <wp:posOffset>300990</wp:posOffset>
            </wp:positionV>
            <wp:extent cx="3975735" cy="1548130"/>
            <wp:effectExtent l="19050" t="19050" r="24765" b="13970"/>
            <wp:wrapTopAndBottom/>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U2_2.2_input parameters_2.PNG"/>
                    <pic:cNvPicPr/>
                  </pic:nvPicPr>
                  <pic:blipFill>
                    <a:blip r:embed="rId112">
                      <a:extLst>
                        <a:ext uri="{28A0092B-C50C-407E-A947-70E740481C1C}">
                          <a14:useLocalDpi xmlns:a14="http://schemas.microsoft.com/office/drawing/2010/main" val="0"/>
                        </a:ext>
                      </a:extLst>
                    </a:blip>
                    <a:stretch>
                      <a:fillRect/>
                    </a:stretch>
                  </pic:blipFill>
                  <pic:spPr>
                    <a:xfrm>
                      <a:off x="0" y="0"/>
                      <a:ext cx="3975735" cy="1548130"/>
                    </a:xfrm>
                    <a:prstGeom prst="rect">
                      <a:avLst/>
                    </a:prstGeom>
                    <a:ln w="19050">
                      <a:solidFill>
                        <a:srgbClr val="FF7000"/>
                      </a:solidFill>
                      <a:prstDash val="lgDash"/>
                    </a:ln>
                  </pic:spPr>
                </pic:pic>
              </a:graphicData>
            </a:graphic>
          </wp:anchor>
        </w:drawing>
      </w:r>
      <w:r>
        <w:rPr>
          <w:lang w:val="cs-CZ"/>
        </w:rPr>
        <w:t>Prohlédněte si následující program</w:t>
      </w:r>
      <w:r w:rsidRPr="00DA5E89">
        <w:rPr>
          <w:lang w:val="cs-CZ"/>
        </w:rPr>
        <w:t>:</w:t>
      </w:r>
    </w:p>
    <w:p w14:paraId="5F230D82" w14:textId="77777777" w:rsidR="001C6C01" w:rsidRPr="00DA5E89" w:rsidRDefault="001C6C01" w:rsidP="001C6C01">
      <w:pPr>
        <w:rPr>
          <w:lang w:val="cs-CZ"/>
        </w:rPr>
      </w:pPr>
    </w:p>
    <w:p w14:paraId="5ECA10E9" w14:textId="77777777" w:rsidR="001C6C01" w:rsidRPr="00DA5E89" w:rsidRDefault="001C6C01" w:rsidP="001C6C01">
      <w:pPr>
        <w:pStyle w:val="Odstavecseseznamem"/>
        <w:numPr>
          <w:ilvl w:val="0"/>
          <w:numId w:val="16"/>
        </w:numPr>
        <w:rPr>
          <w:lang w:val="cs-CZ"/>
        </w:rPr>
      </w:pPr>
      <w:r>
        <w:rPr>
          <w:lang w:val="cs-CZ"/>
        </w:rPr>
        <w:t xml:space="preserve">Kolik je v tomto programu vstupních parametrů? </w:t>
      </w:r>
    </w:p>
    <w:p w14:paraId="08F7AEF0" w14:textId="77777777" w:rsidR="001C6C01" w:rsidRPr="00DA5E89" w:rsidRDefault="001C6C01" w:rsidP="001C6C01">
      <w:pPr>
        <w:ind w:left="360" w:firstLine="360"/>
        <w:rPr>
          <w:lang w:val="cs-CZ"/>
        </w:rPr>
      </w:pPr>
      <w:r w:rsidRPr="00DA5E89">
        <w:rPr>
          <w:lang w:val="cs-CZ"/>
        </w:rPr>
        <w:t>_______________________________________________________</w:t>
      </w:r>
    </w:p>
    <w:p w14:paraId="20FEDD12" w14:textId="77777777" w:rsidR="001C6C01" w:rsidRPr="009040AE" w:rsidRDefault="001C6C01" w:rsidP="001C6C01">
      <w:pPr>
        <w:pStyle w:val="Odstavecseseznamem"/>
        <w:numPr>
          <w:ilvl w:val="0"/>
          <w:numId w:val="16"/>
        </w:numPr>
        <w:rPr>
          <w:i/>
          <w:lang w:val="cs-CZ"/>
        </w:rPr>
      </w:pPr>
      <w:r>
        <w:rPr>
          <w:lang w:val="cs-CZ"/>
        </w:rPr>
        <w:t xml:space="preserve">Zapamatujte si, že vstupní parametry jsou odpovědi na otázky, které robot potřebuje znát. Na jakou otázku odpovídá vstupní parametr </w:t>
      </w:r>
      <w:r w:rsidRPr="009040AE">
        <w:rPr>
          <w:b/>
          <w:i/>
        </w:rPr>
        <w:t>spin</w:t>
      </w:r>
      <w:r w:rsidRPr="009040AE">
        <w:rPr>
          <w:rFonts w:hint="eastAsia"/>
          <w:b/>
          <w:lang w:val="cs-CZ"/>
        </w:rPr>
        <w:t xml:space="preserve"> (otočení)</w:t>
      </w:r>
      <w:r w:rsidRPr="00DA5E89">
        <w:rPr>
          <w:lang w:val="cs-CZ"/>
        </w:rPr>
        <w:t xml:space="preserve">? </w:t>
      </w:r>
      <w:r w:rsidRPr="00B31B77">
        <w:rPr>
          <w:rFonts w:hint="eastAsia"/>
          <w:i/>
          <w:color w:val="FF7000"/>
          <w:lang w:val="cs-CZ"/>
        </w:rPr>
        <w:t>Nápověda:</w:t>
      </w:r>
      <w:r w:rsidRPr="009040AE">
        <w:rPr>
          <w:rFonts w:hint="eastAsia"/>
          <w:i/>
          <w:lang w:val="cs-CZ"/>
        </w:rPr>
        <w:t xml:space="preserve"> při promýšlení odpovědi se podívejte na další možnosti pro tento vstupní parametr v </w:t>
      </w:r>
      <w:proofErr w:type="spellStart"/>
      <w:r w:rsidRPr="009040AE">
        <w:rPr>
          <w:i/>
          <w:lang w:val="cs-CZ"/>
        </w:rPr>
        <w:t>EdScratchi</w:t>
      </w:r>
      <w:proofErr w:type="spellEnd"/>
      <w:r w:rsidRPr="009040AE">
        <w:rPr>
          <w:i/>
          <w:lang w:val="cs-CZ"/>
        </w:rPr>
        <w:t>.</w:t>
      </w:r>
    </w:p>
    <w:p w14:paraId="6C73B1A3" w14:textId="77777777" w:rsidR="001C6C01" w:rsidRPr="00DA5E89" w:rsidRDefault="001C6C01" w:rsidP="001C6C01">
      <w:pPr>
        <w:rPr>
          <w:lang w:val="cs-CZ"/>
        </w:rPr>
      </w:pPr>
      <w:r w:rsidRPr="00DA5E89">
        <w:rPr>
          <w:lang w:val="cs-CZ"/>
        </w:rPr>
        <w:t>________________________________________________________________________________</w:t>
      </w:r>
    </w:p>
    <w:p w14:paraId="2D72999A" w14:textId="77777777" w:rsidR="001C6C01" w:rsidRPr="00DA5E89" w:rsidRDefault="001C6C01" w:rsidP="001C6C01">
      <w:pPr>
        <w:rPr>
          <w:lang w:val="cs-CZ"/>
        </w:rPr>
      </w:pPr>
      <w:r w:rsidRPr="00DA5E89">
        <w:rPr>
          <w:lang w:val="cs-CZ"/>
        </w:rPr>
        <w:t>________________________________________________________________________________</w:t>
      </w:r>
      <w:r w:rsidRPr="00DA5E89">
        <w:rPr>
          <w:lang w:val="cs-CZ"/>
        </w:rPr>
        <w:br w:type="page"/>
      </w:r>
    </w:p>
    <w:p w14:paraId="207B6544" w14:textId="77777777" w:rsidR="001C6C01" w:rsidRPr="00DA5E89" w:rsidRDefault="001C6C01" w:rsidP="001C6C01">
      <w:pPr>
        <w:rPr>
          <w:rFonts w:asciiTheme="majorHAnsi" w:eastAsiaTheme="majorEastAsia" w:hAnsiTheme="majorHAnsi" w:cstheme="majorBidi"/>
          <w:color w:val="FF7000"/>
          <w:sz w:val="32"/>
          <w:szCs w:val="32"/>
          <w:lang w:val="cs-CZ"/>
        </w:rPr>
      </w:pPr>
    </w:p>
    <w:p w14:paraId="38E89DA6" w14:textId="77777777" w:rsidR="001C6C01" w:rsidRPr="00DA5E89" w:rsidRDefault="001C6C01" w:rsidP="001C6C01">
      <w:pPr>
        <w:pStyle w:val="Nadpis1"/>
        <w:rPr>
          <w:lang w:val="cs-CZ"/>
        </w:rPr>
      </w:pPr>
      <w:bookmarkStart w:id="35" w:name="_Toc19607167"/>
      <w:r w:rsidRPr="00DA5E89">
        <w:rPr>
          <w:lang w:val="cs-CZ"/>
        </w:rPr>
        <w:t xml:space="preserve">U2-2.3 </w:t>
      </w:r>
      <w:r>
        <w:rPr>
          <w:lang w:val="cs-CZ"/>
        </w:rPr>
        <w:t>Prozkoumejte Edisonův hudební talent</w:t>
      </w:r>
      <w:bookmarkEnd w:id="35"/>
    </w:p>
    <w:p w14:paraId="4EF4A8C5" w14:textId="77777777" w:rsidR="001C6C01" w:rsidRPr="00DA5E89" w:rsidRDefault="001C6C01" w:rsidP="001C6C01">
      <w:pPr>
        <w:rPr>
          <w:lang w:val="cs-CZ"/>
        </w:rPr>
      </w:pPr>
      <w:r w:rsidRPr="00DA5E89">
        <w:rPr>
          <w:noProof/>
          <w:lang w:val="cs-CZ"/>
        </w:rPr>
        <mc:AlternateContent>
          <mc:Choice Requires="wpg">
            <w:drawing>
              <wp:anchor distT="0" distB="0" distL="114300" distR="114300" simplePos="0" relativeHeight="253283328" behindDoc="0" locked="0" layoutInCell="1" allowOverlap="1" wp14:anchorId="07692156" wp14:editId="7D3F6E1A">
                <wp:simplePos x="0" y="0"/>
                <wp:positionH relativeFrom="column">
                  <wp:posOffset>27940</wp:posOffset>
                </wp:positionH>
                <wp:positionV relativeFrom="paragraph">
                  <wp:posOffset>369570</wp:posOffset>
                </wp:positionV>
                <wp:extent cx="5715000" cy="1703705"/>
                <wp:effectExtent l="0" t="0" r="19050" b="10795"/>
                <wp:wrapTopAndBottom/>
                <wp:docPr id="1073741948" name="Group 1073741948"/>
                <wp:cNvGraphicFramePr/>
                <a:graphic xmlns:a="http://schemas.openxmlformats.org/drawingml/2006/main">
                  <a:graphicData uri="http://schemas.microsoft.com/office/word/2010/wordprocessingGroup">
                    <wpg:wgp>
                      <wpg:cNvGrpSpPr/>
                      <wpg:grpSpPr>
                        <a:xfrm>
                          <a:off x="0" y="0"/>
                          <a:ext cx="5715000" cy="1703705"/>
                          <a:chOff x="0" y="0"/>
                          <a:chExt cx="5715000" cy="1704958"/>
                        </a:xfrm>
                      </wpg:grpSpPr>
                      <wps:wsp>
                        <wps:cNvPr id="1073741945" name="Text Box 10"/>
                        <wps:cNvSpPr txBox="1">
                          <a:spLocks noChangeArrowheads="1"/>
                        </wps:cNvSpPr>
                        <wps:spPr bwMode="auto">
                          <a:xfrm>
                            <a:off x="0" y="672997"/>
                            <a:ext cx="5715000" cy="1031961"/>
                          </a:xfrm>
                          <a:prstGeom prst="roundRect">
                            <a:avLst>
                              <a:gd name="adj" fmla="val 7850"/>
                            </a:avLst>
                          </a:prstGeom>
                          <a:solidFill>
                            <a:srgbClr val="FFFFFF"/>
                          </a:solidFill>
                          <a:ln w="9525">
                            <a:solidFill>
                              <a:schemeClr val="tx1">
                                <a:lumMod val="65000"/>
                                <a:lumOff val="35000"/>
                              </a:schemeClr>
                            </a:solidFill>
                            <a:miter lim="800000"/>
                            <a:headEnd/>
                            <a:tailEnd/>
                          </a:ln>
                        </wps:spPr>
                        <wps:txbx>
                          <w:txbxContent>
                            <w:p w14:paraId="34814FE3" w14:textId="68549FBD" w:rsidR="002A1612" w:rsidRPr="00713404" w:rsidRDefault="002A1612" w:rsidP="001C6C01">
                              <w:pPr>
                                <w:rPr>
                                  <w:lang w:val="cs-CZ"/>
                                </w:rPr>
                              </w:pPr>
                              <w:r w:rsidRPr="00F63D07">
                                <w:rPr>
                                  <w:rFonts w:hint="eastAsia"/>
                                  <w:lang w:val="cs-CZ"/>
                                </w:rPr>
                                <w:t xml:space="preserve">Edison má také speciální </w:t>
                              </w:r>
                              <w:r>
                                <w:rPr>
                                  <w:lang w:val="cs-CZ"/>
                                </w:rPr>
                                <w:t>zařízení</w:t>
                              </w:r>
                              <w:r w:rsidRPr="00F63D07">
                                <w:rPr>
                                  <w:rFonts w:hint="eastAsia"/>
                                  <w:lang w:val="cs-CZ"/>
                                </w:rPr>
                                <w:t>, kter</w:t>
                              </w:r>
                              <w:r>
                                <w:rPr>
                                  <w:lang w:val="cs-CZ"/>
                                </w:rPr>
                                <w:t>é</w:t>
                              </w:r>
                              <w:r w:rsidRPr="00F63D07">
                                <w:rPr>
                                  <w:rFonts w:hint="eastAsia"/>
                                  <w:lang w:val="cs-CZ"/>
                                </w:rPr>
                                <w:t xml:space="preserve"> můžete vidět na levé straně kulatého tlačítka na horní straně robota. Jedná se o bzučák a zvukový senzor v jednom. Dokáže </w:t>
                              </w:r>
                              <w:r>
                                <w:rPr>
                                  <w:lang w:val="cs-CZ"/>
                                </w:rPr>
                                <w:t>rozpoznat</w:t>
                              </w:r>
                              <w:r w:rsidRPr="00F63D07">
                                <w:rPr>
                                  <w:rFonts w:hint="eastAsia"/>
                                  <w:lang w:val="cs-CZ"/>
                                </w:rPr>
                                <w:t xml:space="preserve"> zvuk, ale také jej vytvářet</w:t>
                              </w:r>
                              <w:r>
                                <w:rPr>
                                  <w:lang w:val="cs-CZ"/>
                                </w:rPr>
                                <w:t xml:space="preserve">, např. pípat nebo vydávat tóny. </w:t>
                              </w:r>
                            </w:p>
                          </w:txbxContent>
                        </wps:txbx>
                        <wps:bodyPr rot="0" vert="horz" wrap="square" lIns="91440" tIns="180000" rIns="91440" bIns="90000" anchor="t" anchorCtr="0">
                          <a:noAutofit/>
                        </wps:bodyPr>
                      </wps:wsp>
                      <pic:pic xmlns:pic="http://schemas.openxmlformats.org/drawingml/2006/picture">
                        <pic:nvPicPr>
                          <pic:cNvPr id="1073741946" name="Picture 1073741946"/>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204825" y="0"/>
                            <a:ext cx="899160" cy="898525"/>
                          </a:xfrm>
                          <a:prstGeom prst="rect">
                            <a:avLst/>
                          </a:prstGeom>
                        </pic:spPr>
                      </pic:pic>
                      <wps:wsp>
                        <wps:cNvPr id="1073741947" name="Text Box 2"/>
                        <wps:cNvSpPr txBox="1">
                          <a:spLocks noChangeArrowheads="1"/>
                        </wps:cNvSpPr>
                        <wps:spPr bwMode="auto">
                          <a:xfrm>
                            <a:off x="1016812" y="303581"/>
                            <a:ext cx="1599565" cy="365650"/>
                          </a:xfrm>
                          <a:prstGeom prst="rect">
                            <a:avLst/>
                          </a:prstGeom>
                          <a:noFill/>
                          <a:ln w="9525">
                            <a:noFill/>
                            <a:miter lim="800000"/>
                            <a:headEnd/>
                            <a:tailEnd/>
                          </a:ln>
                        </wps:spPr>
                        <wps:txbx>
                          <w:txbxContent>
                            <w:p w14:paraId="5FE284DD" w14:textId="77777777" w:rsidR="002A1612" w:rsidRDefault="002A1612" w:rsidP="001C6C01">
                              <w:pPr>
                                <w:rPr>
                                  <w:b/>
                                  <w:color w:val="FF7000"/>
                                  <w:sz w:val="28"/>
                                  <w:szCs w:val="28"/>
                                </w:rPr>
                              </w:pPr>
                              <w:proofErr w:type="spellStart"/>
                              <w:r>
                                <w:rPr>
                                  <w:b/>
                                  <w:color w:val="FF7000"/>
                                  <w:sz w:val="28"/>
                                  <w:szCs w:val="28"/>
                                </w:rPr>
                                <w:t>Nezapomeňte</w:t>
                              </w:r>
                              <w:proofErr w:type="spellEnd"/>
                            </w:p>
                            <w:p w14:paraId="1010047B" w14:textId="77777777" w:rsidR="002A1612" w:rsidRDefault="002A1612" w:rsidP="001C6C01">
                              <w:pPr>
                                <w:rPr>
                                  <w:b/>
                                  <w:color w:val="FF7000"/>
                                  <w:sz w:val="28"/>
                                  <w:szCs w:val="28"/>
                                </w:rPr>
                              </w:pP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07692156" id="Group 1073741948" o:spid="_x0000_s1276" style="position:absolute;margin-left:2.2pt;margin-top:29.1pt;width:450pt;height:134.15pt;z-index:253283328;mso-height-relative:margin" coordsize="57150,1704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">
                <v:roundrect id="Text Box 10" o:spid="_x0000_s1277" style="position:absolute;top:6729;width:57150;height:10320;visibility:visible;mso-wrap-style:square;v-text-anchor:top" arcsize="514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" strokecolor="#5a5a5a [2109]">
                  <v:stroke joinstyle="miter"/>
                  <v:textbox inset=",5mm,,2.5mm">
                    <w:txbxContent>
                      <w:p w14:paraId="34814FE3" w14:textId="68549FBD" w:rsidR="002A1612" w:rsidRPr="00713404" w:rsidRDefault="002A1612" w:rsidP="001C6C01">
                        <w:pPr>
                          <w:rPr>
                            <w:lang w:val="cs-CZ"/>
                          </w:rPr>
                        </w:pPr>
                        <w:r w:rsidRPr="00F63D07">
                          <w:rPr>
                            <w:rFonts w:hint="eastAsia"/>
                            <w:lang w:val="cs-CZ"/>
                          </w:rPr>
                          <w:t xml:space="preserve">Edison má také speciální </w:t>
                        </w:r>
                        <w:r>
                          <w:rPr>
                            <w:lang w:val="cs-CZ"/>
                          </w:rPr>
                          <w:t>zařízení</w:t>
                        </w:r>
                        <w:r w:rsidRPr="00F63D07">
                          <w:rPr>
                            <w:rFonts w:hint="eastAsia"/>
                            <w:lang w:val="cs-CZ"/>
                          </w:rPr>
                          <w:t>, kter</w:t>
                        </w:r>
                        <w:r>
                          <w:rPr>
                            <w:lang w:val="cs-CZ"/>
                          </w:rPr>
                          <w:t>é</w:t>
                        </w:r>
                        <w:r w:rsidRPr="00F63D07">
                          <w:rPr>
                            <w:rFonts w:hint="eastAsia"/>
                            <w:lang w:val="cs-CZ"/>
                          </w:rPr>
                          <w:t xml:space="preserve"> můžete vidět na levé straně kulatého tlačítka na horní straně robota. Jedná se o bzučák a zvukový senzor v jednom. Dokáže </w:t>
                        </w:r>
                        <w:r>
                          <w:rPr>
                            <w:lang w:val="cs-CZ"/>
                          </w:rPr>
                          <w:t>rozpoznat</w:t>
                        </w:r>
                        <w:r w:rsidRPr="00F63D07">
                          <w:rPr>
                            <w:rFonts w:hint="eastAsia"/>
                            <w:lang w:val="cs-CZ"/>
                          </w:rPr>
                          <w:t xml:space="preserve"> zvuk, ale také jej vytvářet</w:t>
                        </w:r>
                        <w:r>
                          <w:rPr>
                            <w:lang w:val="cs-CZ"/>
                          </w:rPr>
                          <w:t xml:space="preserve">, např. pípat nebo vydávat tóny. </w:t>
                        </w:r>
                      </w:p>
                    </w:txbxContent>
                  </v:textbox>
                </v:roundrect>
                <v:shape id="Picture 1073741946" o:spid="_x0000_s1278" type="#_x0000_t75" style="position:absolute;left:2048;width:8991;height:89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">
                  <v:imagedata r:id="rId49" o:title=""/>
                </v:shape>
                <v:shape id="_x0000_s1279" type="#_x0000_t202" style="position:absolute;left:10168;top:3035;width:15995;height:36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" filled="f" stroked="f">
                  <v:textbox>
                    <w:txbxContent>
                      <w:p w14:paraId="5FE284DD" w14:textId="77777777" w:rsidR="002A1612" w:rsidRDefault="002A1612" w:rsidP="001C6C01">
                        <w:pPr>
                          <w:rPr>
                            <w:b/>
                            <w:color w:val="FF7000"/>
                            <w:sz w:val="28"/>
                            <w:szCs w:val="28"/>
                          </w:rPr>
                        </w:pPr>
                        <w:proofErr w:type="spellStart"/>
                        <w:r>
                          <w:rPr>
                            <w:b/>
                            <w:color w:val="FF7000"/>
                            <w:sz w:val="28"/>
                            <w:szCs w:val="28"/>
                          </w:rPr>
                          <w:t>Nezapomeňte</w:t>
                        </w:r>
                        <w:proofErr w:type="spellEnd"/>
                      </w:p>
                      <w:p w14:paraId="1010047B" w14:textId="77777777" w:rsidR="002A1612" w:rsidRDefault="002A1612" w:rsidP="001C6C01">
                        <w:pPr>
                          <w:rPr>
                            <w:b/>
                            <w:color w:val="FF7000"/>
                            <w:sz w:val="28"/>
                            <w:szCs w:val="28"/>
                          </w:rPr>
                        </w:pPr>
                      </w:p>
                    </w:txbxContent>
                  </v:textbox>
                </v:shape>
                <w10:wrap type="topAndBottom"/>
              </v:group>
            </w:pict>
          </mc:Fallback>
        </mc:AlternateContent>
      </w:r>
      <w:r>
        <w:rPr>
          <w:lang w:val="cs-CZ"/>
        </w:rPr>
        <w:t>Výstupy využívající zvuky jsou jedním ze tří hlavních Edisonových výstupu. V </w:t>
      </w:r>
      <w:proofErr w:type="spellStart"/>
      <w:r w:rsidRPr="00DA5E89">
        <w:rPr>
          <w:lang w:val="cs-CZ"/>
        </w:rPr>
        <w:t>EdScratch</w:t>
      </w:r>
      <w:r>
        <w:rPr>
          <w:lang w:val="cs-CZ"/>
        </w:rPr>
        <w:t>i</w:t>
      </w:r>
      <w:proofErr w:type="spellEnd"/>
      <w:r>
        <w:rPr>
          <w:lang w:val="cs-CZ"/>
        </w:rPr>
        <w:t xml:space="preserve"> naleznete bloky související se zvukovými výstupy v kategorii </w:t>
      </w:r>
      <w:proofErr w:type="spellStart"/>
      <w:r w:rsidRPr="00DA5E89">
        <w:rPr>
          <w:color w:val="FF7000"/>
          <w:lang w:val="cs-CZ"/>
        </w:rPr>
        <w:t>Sound</w:t>
      </w:r>
      <w:proofErr w:type="spellEnd"/>
      <w:r w:rsidRPr="00DA5E89">
        <w:rPr>
          <w:lang w:val="cs-CZ"/>
        </w:rPr>
        <w:t xml:space="preserve"> </w:t>
      </w:r>
      <w:r>
        <w:rPr>
          <w:lang w:val="cs-CZ"/>
        </w:rPr>
        <w:t>(Zvuk)</w:t>
      </w:r>
      <w:r w:rsidRPr="00DA5E89">
        <w:rPr>
          <w:lang w:val="cs-CZ"/>
        </w:rPr>
        <w:t>.</w:t>
      </w:r>
      <w:r w:rsidRPr="00DA5E89">
        <w:rPr>
          <w:noProof/>
          <w:lang w:val="cs-CZ"/>
        </w:rPr>
        <w:t xml:space="preserve"> </w:t>
      </w:r>
    </w:p>
    <w:p w14:paraId="1AFB61A3" w14:textId="77777777" w:rsidR="001C6C01" w:rsidRPr="00DA5E89" w:rsidRDefault="001C6C01" w:rsidP="001C6C01">
      <w:pPr>
        <w:rPr>
          <w:lang w:val="cs-CZ"/>
        </w:rPr>
      </w:pPr>
    </w:p>
    <w:p w14:paraId="23FAABF3" w14:textId="72C41D34" w:rsidR="001C6C01" w:rsidRPr="00DA5E89" w:rsidRDefault="001C6C01" w:rsidP="001C6C01">
      <w:pPr>
        <w:rPr>
          <w:lang w:val="cs-CZ"/>
        </w:rPr>
      </w:pPr>
      <w:r>
        <w:rPr>
          <w:lang w:val="cs-CZ"/>
        </w:rPr>
        <w:t>Projděte si v </w:t>
      </w:r>
      <w:proofErr w:type="spellStart"/>
      <w:r>
        <w:rPr>
          <w:lang w:val="cs-CZ"/>
        </w:rPr>
        <w:t>EdScratchi</w:t>
      </w:r>
      <w:proofErr w:type="spellEnd"/>
      <w:r>
        <w:rPr>
          <w:lang w:val="cs-CZ"/>
        </w:rPr>
        <w:t xml:space="preserve"> kategorii </w:t>
      </w:r>
      <w:proofErr w:type="spellStart"/>
      <w:r w:rsidRPr="00DA5E89">
        <w:rPr>
          <w:color w:val="FF7000"/>
          <w:lang w:val="cs-CZ"/>
        </w:rPr>
        <w:t>Sound</w:t>
      </w:r>
      <w:proofErr w:type="spellEnd"/>
      <w:r w:rsidRPr="00DA5E89">
        <w:rPr>
          <w:lang w:val="cs-CZ"/>
        </w:rPr>
        <w:t xml:space="preserve"> </w:t>
      </w:r>
      <w:r>
        <w:rPr>
          <w:lang w:val="cs-CZ"/>
        </w:rPr>
        <w:t>(Zvuk). Není příliš rozsáhlá a není v ní mnoho bloků, takže byste si mohli myslet, že Edison nedokáže se zvuky příliš pracovat. Seřazením zvukových bloků do různých posloupností s různými vstupním</w:t>
      </w:r>
      <w:r w:rsidR="00B31B77">
        <w:rPr>
          <w:lang w:val="cs-CZ"/>
        </w:rPr>
        <w:t>i</w:t>
      </w:r>
      <w:r>
        <w:rPr>
          <w:lang w:val="cs-CZ"/>
        </w:rPr>
        <w:t xml:space="preserve"> parametry však můžete zahrát celou písničku</w:t>
      </w:r>
      <w:r w:rsidRPr="00DA5E89">
        <w:rPr>
          <w:lang w:val="cs-CZ"/>
        </w:rPr>
        <w:t>!</w:t>
      </w:r>
    </w:p>
    <w:p w14:paraId="62A36104" w14:textId="77777777" w:rsidR="001C6C01" w:rsidRPr="00DA5E89" w:rsidRDefault="001C6C01" w:rsidP="001C6C01">
      <w:pPr>
        <w:pStyle w:val="Nadpis2"/>
        <w:rPr>
          <w:lang w:val="cs-CZ"/>
        </w:rPr>
      </w:pPr>
      <w:r w:rsidRPr="00DA5E89">
        <w:rPr>
          <w:lang w:val="cs-CZ"/>
        </w:rPr>
        <w:t xml:space="preserve">Úkol 1: </w:t>
      </w:r>
      <w:r>
        <w:rPr>
          <w:lang w:val="cs-CZ"/>
        </w:rPr>
        <w:t>Zahrajte písničku</w:t>
      </w:r>
    </w:p>
    <w:p w14:paraId="30CDCB31" w14:textId="77777777" w:rsidR="001C6C01" w:rsidRPr="00DA5E89" w:rsidRDefault="001C6C01" w:rsidP="001C6C01">
      <w:pPr>
        <w:rPr>
          <w:lang w:val="cs-CZ"/>
        </w:rPr>
      </w:pPr>
      <w:r w:rsidRPr="00DA5E89">
        <w:rPr>
          <w:noProof/>
          <w:lang w:val="cs-CZ"/>
        </w:rPr>
        <w:drawing>
          <wp:anchor distT="0" distB="0" distL="114300" distR="114300" simplePos="0" relativeHeight="253251584" behindDoc="0" locked="0" layoutInCell="1" allowOverlap="1" wp14:anchorId="4C9FF706" wp14:editId="056FE7F1">
            <wp:simplePos x="0" y="0"/>
            <wp:positionH relativeFrom="column">
              <wp:posOffset>953135</wp:posOffset>
            </wp:positionH>
            <wp:positionV relativeFrom="paragraph">
              <wp:posOffset>254000</wp:posOffset>
            </wp:positionV>
            <wp:extent cx="3215640" cy="3818255"/>
            <wp:effectExtent l="19050" t="19050" r="22860" b="10795"/>
            <wp:wrapTopAndBottom/>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U2-2.3_Mary had a little lamb.PNG"/>
                    <pic:cNvPicPr/>
                  </pic:nvPicPr>
                  <pic:blipFill rotWithShape="1">
                    <a:blip r:embed="rId113">
                      <a:extLst>
                        <a:ext uri="{28A0092B-C50C-407E-A947-70E740481C1C}">
                          <a14:useLocalDpi xmlns:a14="http://schemas.microsoft.com/office/drawing/2010/main" val="0"/>
                        </a:ext>
                      </a:extLst>
                    </a:blip>
                    <a:srcRect l="1897" t="1571" b="1934"/>
                    <a:stretch/>
                  </pic:blipFill>
                  <pic:spPr bwMode="auto">
                    <a:xfrm>
                      <a:off x="0" y="0"/>
                      <a:ext cx="3215640" cy="3818255"/>
                    </a:xfrm>
                    <a:prstGeom prst="rect">
                      <a:avLst/>
                    </a:prstGeom>
                    <a:ln w="19050">
                      <a:solidFill>
                        <a:srgbClr val="FF7000"/>
                      </a:solidFill>
                      <a:prstDash val="lgDash"/>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lang w:val="cs-CZ"/>
        </w:rPr>
        <w:t>Napište v </w:t>
      </w:r>
      <w:proofErr w:type="spellStart"/>
      <w:r w:rsidRPr="00DA5E89">
        <w:rPr>
          <w:lang w:val="cs-CZ"/>
        </w:rPr>
        <w:t>EdScratch</w:t>
      </w:r>
      <w:proofErr w:type="spellEnd"/>
      <w:r>
        <w:rPr>
          <w:lang w:val="cs-CZ"/>
        </w:rPr>
        <w:t xml:space="preserve"> následující program</w:t>
      </w:r>
      <w:r w:rsidRPr="00DA5E89">
        <w:rPr>
          <w:lang w:val="cs-CZ"/>
        </w:rPr>
        <w:t>:</w:t>
      </w:r>
    </w:p>
    <w:p w14:paraId="61F8F07D" w14:textId="77777777" w:rsidR="001C6C01" w:rsidRPr="00DA5E89" w:rsidRDefault="001C6C01" w:rsidP="001C6C01">
      <w:pPr>
        <w:rPr>
          <w:lang w:val="cs-CZ"/>
        </w:rPr>
      </w:pPr>
    </w:p>
    <w:p w14:paraId="262ED583" w14:textId="3C3A3A7A" w:rsidR="001C6C01" w:rsidRPr="00DA5E89" w:rsidRDefault="001C6C01" w:rsidP="001C6C01">
      <w:pPr>
        <w:rPr>
          <w:lang w:val="cs-CZ"/>
        </w:rPr>
      </w:pPr>
      <w:r>
        <w:rPr>
          <w:lang w:val="cs-CZ"/>
        </w:rPr>
        <w:t>Stáhněte program do Edisona a spusťte jej</w:t>
      </w:r>
      <w:r w:rsidRPr="00DA5E89">
        <w:rPr>
          <w:lang w:val="cs-CZ"/>
        </w:rPr>
        <w:t xml:space="preserve">. </w:t>
      </w:r>
      <w:r>
        <w:rPr>
          <w:lang w:val="cs-CZ"/>
        </w:rPr>
        <w:t>Tento program je první část</w:t>
      </w:r>
      <w:r w:rsidR="00F32204">
        <w:rPr>
          <w:lang w:val="cs-CZ"/>
        </w:rPr>
        <w:t>í</w:t>
      </w:r>
      <w:r>
        <w:rPr>
          <w:lang w:val="cs-CZ"/>
        </w:rPr>
        <w:t xml:space="preserve"> </w:t>
      </w:r>
      <w:r w:rsidR="008C49F4">
        <w:rPr>
          <w:lang w:val="cs-CZ"/>
        </w:rPr>
        <w:t xml:space="preserve">anglické </w:t>
      </w:r>
      <w:r>
        <w:rPr>
          <w:lang w:val="cs-CZ"/>
        </w:rPr>
        <w:t>písn</w:t>
      </w:r>
      <w:r w:rsidR="00F32204">
        <w:rPr>
          <w:lang w:val="cs-CZ"/>
        </w:rPr>
        <w:t>ičky</w:t>
      </w:r>
      <w:r>
        <w:rPr>
          <w:lang w:val="cs-CZ"/>
        </w:rPr>
        <w:t>, kter</w:t>
      </w:r>
      <w:r w:rsidR="00F32204">
        <w:rPr>
          <w:lang w:val="cs-CZ"/>
        </w:rPr>
        <w:t>á je vám možná povědomá.</w:t>
      </w:r>
      <w:r>
        <w:rPr>
          <w:lang w:val="cs-CZ"/>
        </w:rPr>
        <w:t xml:space="preserve"> </w:t>
      </w:r>
      <w:r w:rsidR="00F32204">
        <w:rPr>
          <w:lang w:val="cs-CZ"/>
        </w:rPr>
        <w:t>Znáte ji?</w:t>
      </w:r>
    </w:p>
    <w:p w14:paraId="6DC1BDDB" w14:textId="77777777" w:rsidR="001C6C01" w:rsidRPr="00DA5E89" w:rsidRDefault="001C6C01" w:rsidP="001C6C01">
      <w:pPr>
        <w:rPr>
          <w:lang w:val="cs-CZ"/>
        </w:rPr>
      </w:pPr>
      <w:r>
        <w:rPr>
          <w:lang w:val="cs-CZ"/>
        </w:rPr>
        <w:lastRenderedPageBreak/>
        <w:t xml:space="preserve">Prvním blokem v programu je </w:t>
      </w:r>
      <w:r w:rsidRPr="00DA5E89">
        <w:rPr>
          <w:color w:val="FF7000"/>
          <w:lang w:val="cs-CZ"/>
        </w:rPr>
        <w:t xml:space="preserve">set music tempo </w:t>
      </w:r>
      <w:r>
        <w:rPr>
          <w:lang w:val="cs-CZ"/>
        </w:rPr>
        <w:t>(nastavit tempo hudby)</w:t>
      </w:r>
      <w:r w:rsidRPr="00DA5E89">
        <w:rPr>
          <w:lang w:val="cs-CZ"/>
        </w:rPr>
        <w:t xml:space="preserve">. </w:t>
      </w:r>
      <w:r>
        <w:rPr>
          <w:lang w:val="cs-CZ"/>
        </w:rPr>
        <w:t xml:space="preserve">Zkuste v rozbalovacím menu kliknout na možnost </w:t>
      </w:r>
      <w:r w:rsidRPr="00DA5E89">
        <w:rPr>
          <w:color w:val="FF7000"/>
          <w:lang w:val="cs-CZ"/>
        </w:rPr>
        <w:t xml:space="preserve">set music tempo </w:t>
      </w:r>
      <w:r>
        <w:rPr>
          <w:lang w:val="cs-CZ"/>
        </w:rPr>
        <w:t>a projděte si možnosti vstupních parametrů pro tento blok. Zvolte jiný vstupní parametr a stáhněte upravený program do Edisona. Spusťte nový program.</w:t>
      </w:r>
    </w:p>
    <w:p w14:paraId="3C9D6E66" w14:textId="77777777" w:rsidR="001C6C01" w:rsidRPr="00DA5E89" w:rsidRDefault="001C6C01" w:rsidP="001C6C01">
      <w:pPr>
        <w:pStyle w:val="Odstavecseseznamem"/>
        <w:numPr>
          <w:ilvl w:val="0"/>
          <w:numId w:val="18"/>
        </w:numPr>
        <w:rPr>
          <w:lang w:val="cs-CZ"/>
        </w:rPr>
      </w:pPr>
      <w:r>
        <w:rPr>
          <w:lang w:val="cs-CZ"/>
        </w:rPr>
        <w:t xml:space="preserve">Jaký nový vstupní parametr jste pro blok </w:t>
      </w:r>
      <w:r w:rsidRPr="00DA5E89">
        <w:rPr>
          <w:color w:val="FF7000"/>
          <w:lang w:val="cs-CZ"/>
        </w:rPr>
        <w:t>set music tempo</w:t>
      </w:r>
      <w:r w:rsidRPr="00DA5E89">
        <w:rPr>
          <w:lang w:val="cs-CZ"/>
        </w:rPr>
        <w:t xml:space="preserve"> </w:t>
      </w:r>
      <w:r>
        <w:rPr>
          <w:lang w:val="cs-CZ"/>
        </w:rPr>
        <w:t>zvolili</w:t>
      </w:r>
      <w:r w:rsidRPr="00DA5E89">
        <w:rPr>
          <w:lang w:val="cs-CZ"/>
        </w:rPr>
        <w:t>?</w:t>
      </w:r>
    </w:p>
    <w:p w14:paraId="7EA111FF" w14:textId="77777777" w:rsidR="001C6C01" w:rsidRPr="00DA5E89" w:rsidRDefault="001C6C01" w:rsidP="001C6C01">
      <w:pPr>
        <w:ind w:left="360" w:firstLine="360"/>
        <w:rPr>
          <w:lang w:val="cs-CZ"/>
        </w:rPr>
      </w:pPr>
      <w:r w:rsidRPr="00DA5E89">
        <w:rPr>
          <w:lang w:val="cs-CZ"/>
        </w:rPr>
        <w:t>_______________________________________________________</w:t>
      </w:r>
    </w:p>
    <w:p w14:paraId="043C66C4" w14:textId="77777777" w:rsidR="001C6C01" w:rsidRPr="00DA5E89" w:rsidRDefault="001C6C01" w:rsidP="001C6C01">
      <w:pPr>
        <w:pStyle w:val="Odstavecseseznamem"/>
        <w:numPr>
          <w:ilvl w:val="0"/>
          <w:numId w:val="18"/>
        </w:numPr>
        <w:rPr>
          <w:lang w:val="cs-CZ"/>
        </w:rPr>
      </w:pPr>
      <w:r>
        <w:rPr>
          <w:lang w:val="cs-CZ"/>
        </w:rPr>
        <w:t xml:space="preserve">Co se stalo při přehrání nového programu? Jaká změna nastala v porovnání s původním programem? </w:t>
      </w:r>
    </w:p>
    <w:p w14:paraId="1C3F1BE3" w14:textId="77777777" w:rsidR="001C6C01" w:rsidRPr="00DA5E89" w:rsidRDefault="001C6C01" w:rsidP="001C6C01">
      <w:pPr>
        <w:rPr>
          <w:lang w:val="cs-CZ"/>
        </w:rPr>
      </w:pPr>
      <w:r w:rsidRPr="00DA5E89">
        <w:rPr>
          <w:lang w:val="cs-CZ"/>
        </w:rPr>
        <w:t>________________________________________________________________________________</w:t>
      </w:r>
    </w:p>
    <w:p w14:paraId="3C1D8D29" w14:textId="77777777" w:rsidR="001C6C01" w:rsidRPr="00DA5E89" w:rsidRDefault="001C6C01" w:rsidP="001C6C01">
      <w:pPr>
        <w:rPr>
          <w:lang w:val="cs-CZ"/>
        </w:rPr>
      </w:pPr>
      <w:r w:rsidRPr="00DA5E89">
        <w:rPr>
          <w:lang w:val="cs-CZ"/>
        </w:rPr>
        <w:t>________________________________________________________________________________</w:t>
      </w:r>
    </w:p>
    <w:p w14:paraId="54BD327D" w14:textId="77777777" w:rsidR="001C6C01" w:rsidRPr="00DA5E89" w:rsidRDefault="001C6C01" w:rsidP="001C6C01">
      <w:pPr>
        <w:rPr>
          <w:lang w:val="cs-CZ"/>
        </w:rPr>
      </w:pPr>
      <w:r w:rsidRPr="00DA5E89">
        <w:rPr>
          <w:lang w:val="cs-CZ"/>
        </w:rPr>
        <w:t>________________________________________________________________________________</w:t>
      </w:r>
    </w:p>
    <w:p w14:paraId="7946C205" w14:textId="77777777" w:rsidR="001C6C01" w:rsidRPr="00DA5E89" w:rsidRDefault="001C6C01" w:rsidP="001C6C01">
      <w:pPr>
        <w:pStyle w:val="Odstavecseseznamem"/>
        <w:numPr>
          <w:ilvl w:val="0"/>
          <w:numId w:val="18"/>
        </w:numPr>
        <w:rPr>
          <w:lang w:val="cs-CZ"/>
        </w:rPr>
      </w:pPr>
      <w:r>
        <w:rPr>
          <w:lang w:val="cs-CZ"/>
        </w:rPr>
        <w:t xml:space="preserve">Jak blok </w:t>
      </w:r>
      <w:r w:rsidRPr="00DA5E89">
        <w:rPr>
          <w:color w:val="FF7000"/>
          <w:lang w:val="cs-CZ"/>
        </w:rPr>
        <w:t>set music tempo</w:t>
      </w:r>
      <w:r w:rsidRPr="00DA5E89">
        <w:rPr>
          <w:lang w:val="cs-CZ"/>
        </w:rPr>
        <w:t xml:space="preserve"> </w:t>
      </w:r>
      <w:r>
        <w:rPr>
          <w:lang w:val="cs-CZ"/>
        </w:rPr>
        <w:t>funguje</w:t>
      </w:r>
      <w:r w:rsidRPr="00DA5E89">
        <w:rPr>
          <w:lang w:val="cs-CZ"/>
        </w:rPr>
        <w:t>?</w:t>
      </w:r>
    </w:p>
    <w:p w14:paraId="2A8E2723" w14:textId="77777777" w:rsidR="001C6C01" w:rsidRPr="00DA5E89" w:rsidRDefault="001C6C01" w:rsidP="001C6C01">
      <w:pPr>
        <w:rPr>
          <w:lang w:val="cs-CZ"/>
        </w:rPr>
      </w:pPr>
      <w:r w:rsidRPr="00DA5E89">
        <w:rPr>
          <w:lang w:val="cs-CZ"/>
        </w:rPr>
        <w:t>________________________________________________________________________________</w:t>
      </w:r>
    </w:p>
    <w:p w14:paraId="2A804428" w14:textId="77777777" w:rsidR="001C6C01" w:rsidRPr="00DA5E89" w:rsidRDefault="001C6C01" w:rsidP="001C6C01">
      <w:pPr>
        <w:rPr>
          <w:lang w:val="cs-CZ"/>
        </w:rPr>
      </w:pPr>
      <w:r w:rsidRPr="00DA5E89">
        <w:rPr>
          <w:lang w:val="cs-CZ"/>
        </w:rPr>
        <w:t>________________________________________________________________________________</w:t>
      </w:r>
    </w:p>
    <w:p w14:paraId="15C36F3A" w14:textId="77777777" w:rsidR="001C6C01" w:rsidRPr="00DA5E89" w:rsidRDefault="001C6C01" w:rsidP="001C6C01">
      <w:pPr>
        <w:rPr>
          <w:lang w:val="cs-CZ"/>
        </w:rPr>
      </w:pPr>
      <w:r w:rsidRPr="00DA5E89">
        <w:rPr>
          <w:lang w:val="cs-CZ"/>
        </w:rPr>
        <w:t>________________________________________________________________________________</w:t>
      </w:r>
    </w:p>
    <w:p w14:paraId="058EBC7F" w14:textId="20E225ED" w:rsidR="001C6C01" w:rsidRPr="009040AE" w:rsidRDefault="001C6C01" w:rsidP="001C6C01">
      <w:pPr>
        <w:pStyle w:val="Odstavecseseznamem"/>
        <w:numPr>
          <w:ilvl w:val="0"/>
          <w:numId w:val="18"/>
        </w:numPr>
        <w:rPr>
          <w:i/>
          <w:lang w:val="cs-CZ"/>
        </w:rPr>
      </w:pPr>
      <w:r>
        <w:rPr>
          <w:lang w:val="cs-CZ"/>
        </w:rPr>
        <w:t xml:space="preserve">Co by se stalo, </w:t>
      </w:r>
      <w:r w:rsidR="006F4603">
        <w:rPr>
          <w:lang w:val="cs-CZ"/>
        </w:rPr>
        <w:t>kdy</w:t>
      </w:r>
      <w:r>
        <w:rPr>
          <w:lang w:val="cs-CZ"/>
        </w:rPr>
        <w:t xml:space="preserve">byste blok </w:t>
      </w:r>
      <w:r w:rsidRPr="00DA5E89">
        <w:rPr>
          <w:color w:val="FF7000"/>
          <w:lang w:val="cs-CZ"/>
        </w:rPr>
        <w:t>set music tempo</w:t>
      </w:r>
      <w:r w:rsidRPr="00DA5E89">
        <w:rPr>
          <w:lang w:val="cs-CZ"/>
        </w:rPr>
        <w:t xml:space="preserve"> </w:t>
      </w:r>
      <w:r>
        <w:rPr>
          <w:lang w:val="cs-CZ"/>
        </w:rPr>
        <w:t xml:space="preserve">umístili na konec programu místo na začátek? </w:t>
      </w:r>
      <w:r w:rsidRPr="006F4603">
        <w:rPr>
          <w:rFonts w:hint="eastAsia"/>
          <w:i/>
          <w:color w:val="FF7000"/>
          <w:lang w:val="cs-CZ"/>
        </w:rPr>
        <w:t>Nápověda:</w:t>
      </w:r>
      <w:r w:rsidRPr="009040AE">
        <w:rPr>
          <w:rFonts w:hint="eastAsia"/>
          <w:i/>
          <w:lang w:val="cs-CZ"/>
        </w:rPr>
        <w:t xml:space="preserve"> Mějte na paměti, že Edison čte bloky v </w:t>
      </w:r>
      <w:proofErr w:type="spellStart"/>
      <w:r w:rsidRPr="009040AE">
        <w:rPr>
          <w:i/>
          <w:lang w:val="cs-CZ"/>
        </w:rPr>
        <w:t>EdScratchi</w:t>
      </w:r>
      <w:proofErr w:type="spellEnd"/>
      <w:r w:rsidRPr="009040AE">
        <w:rPr>
          <w:i/>
          <w:lang w:val="cs-CZ"/>
        </w:rPr>
        <w:t xml:space="preserve"> po jednom od prvního po poslední.</w:t>
      </w:r>
    </w:p>
    <w:p w14:paraId="4FE1FEFF" w14:textId="77777777" w:rsidR="001C6C01" w:rsidRPr="00DA5E89" w:rsidRDefault="001C6C01" w:rsidP="001C6C01">
      <w:pPr>
        <w:rPr>
          <w:lang w:val="cs-CZ"/>
        </w:rPr>
      </w:pPr>
      <w:r w:rsidRPr="00DA5E89">
        <w:rPr>
          <w:lang w:val="cs-CZ"/>
        </w:rPr>
        <w:t>________________________________________________________________________________</w:t>
      </w:r>
    </w:p>
    <w:p w14:paraId="2C005295" w14:textId="3AA31236" w:rsidR="001C6C01" w:rsidRPr="00DA5E89" w:rsidRDefault="006F4603" w:rsidP="001C6C01">
      <w:pPr>
        <w:rPr>
          <w:lang w:val="cs-CZ"/>
        </w:rPr>
      </w:pPr>
      <w:r w:rsidRPr="00DA5E89">
        <w:rPr>
          <w:noProof/>
          <w:lang w:val="cs-CZ"/>
        </w:rPr>
        <mc:AlternateContent>
          <mc:Choice Requires="wpg">
            <w:drawing>
              <wp:anchor distT="0" distB="0" distL="114300" distR="114300" simplePos="0" relativeHeight="253284352" behindDoc="0" locked="0" layoutInCell="1" allowOverlap="1" wp14:anchorId="055293AE" wp14:editId="3121ABD8">
                <wp:simplePos x="0" y="0"/>
                <wp:positionH relativeFrom="column">
                  <wp:posOffset>-44450</wp:posOffset>
                </wp:positionH>
                <wp:positionV relativeFrom="paragraph">
                  <wp:posOffset>463246</wp:posOffset>
                </wp:positionV>
                <wp:extent cx="5715000" cy="2040890"/>
                <wp:effectExtent l="0" t="0" r="19050" b="16510"/>
                <wp:wrapTopAndBottom/>
                <wp:docPr id="1059" name="Group 1059"/>
                <wp:cNvGraphicFramePr/>
                <a:graphic xmlns:a="http://schemas.openxmlformats.org/drawingml/2006/main">
                  <a:graphicData uri="http://schemas.microsoft.com/office/word/2010/wordprocessingGroup">
                    <wpg:wgp>
                      <wpg:cNvGrpSpPr/>
                      <wpg:grpSpPr>
                        <a:xfrm>
                          <a:off x="0" y="0"/>
                          <a:ext cx="5715000" cy="2040890"/>
                          <a:chOff x="0" y="0"/>
                          <a:chExt cx="5715000" cy="1773479"/>
                        </a:xfrm>
                      </wpg:grpSpPr>
                      <wps:wsp>
                        <wps:cNvPr id="478" name="Text Box 17"/>
                        <wps:cNvSpPr txBox="1">
                          <a:spLocks noChangeArrowheads="1"/>
                        </wps:cNvSpPr>
                        <wps:spPr bwMode="auto">
                          <a:xfrm>
                            <a:off x="0" y="687629"/>
                            <a:ext cx="5715000" cy="1085850"/>
                          </a:xfrm>
                          <a:prstGeom prst="roundRect">
                            <a:avLst>
                              <a:gd name="adj" fmla="val 16380"/>
                            </a:avLst>
                          </a:prstGeom>
                          <a:solidFill>
                            <a:srgbClr val="FFFFFF"/>
                          </a:solidFill>
                          <a:ln w="9525">
                            <a:solidFill>
                              <a:schemeClr val="tx1">
                                <a:lumMod val="65000"/>
                                <a:lumOff val="35000"/>
                              </a:schemeClr>
                            </a:solidFill>
                            <a:miter lim="800000"/>
                            <a:headEnd/>
                            <a:tailEnd/>
                          </a:ln>
                        </wps:spPr>
                        <wps:txbx>
                          <w:txbxContent>
                            <w:p w14:paraId="09797377" w14:textId="77777777" w:rsidR="002A1612" w:rsidRPr="009226BB" w:rsidRDefault="002A1612" w:rsidP="001C6C01">
                              <w:pPr>
                                <w:rPr>
                                  <w:lang w:val="cs-CZ"/>
                                </w:rPr>
                              </w:pPr>
                              <w:r w:rsidRPr="009226BB">
                                <w:rPr>
                                  <w:lang w:val="cs-CZ"/>
                                </w:rPr>
                                <w:t>Nejste si jisti, co by se stalo, kdybyste provedli změnu nějakého programu? Nejlepší způsob, jak to zjistit, je tuto změnu udělat, stáhnout upravený program do Edisona a vyzkoušet jej!</w:t>
                              </w:r>
                            </w:p>
                            <w:p w14:paraId="134F4452" w14:textId="77777777" w:rsidR="002A1612" w:rsidRPr="009226BB" w:rsidRDefault="002A1612" w:rsidP="001C6C01">
                              <w:pPr>
                                <w:rPr>
                                  <w:lang w:val="cs-CZ"/>
                                </w:rPr>
                              </w:pPr>
                              <w:r w:rsidRPr="009226BB">
                                <w:rPr>
                                  <w:lang w:val="cs-CZ"/>
                                </w:rPr>
                                <w:t>V programování můžete vždy experimentovat!</w:t>
                              </w:r>
                            </w:p>
                            <w:p w14:paraId="62FCB815" w14:textId="77777777" w:rsidR="002A1612" w:rsidRPr="009226BB" w:rsidRDefault="002A1612" w:rsidP="001C6C01">
                              <w:pPr>
                                <w:rPr>
                                  <w:lang w:val="cs-CZ"/>
                                </w:rPr>
                              </w:pPr>
                            </w:p>
                          </w:txbxContent>
                        </wps:txbx>
                        <wps:bodyPr rot="0" vert="horz" wrap="square" lIns="91440" tIns="180000" rIns="91440" bIns="90000" anchor="t" anchorCtr="0">
                          <a:noAutofit/>
                        </wps:bodyPr>
                      </wps:wsp>
                      <pic:pic xmlns:pic="http://schemas.openxmlformats.org/drawingml/2006/picture">
                        <pic:nvPicPr>
                          <pic:cNvPr id="479" name="Picture 479"/>
                          <pic:cNvPicPr>
                            <a:picLocks noChangeAspect="1"/>
                          </pic:cNvPicPr>
                        </pic:nvPicPr>
                        <pic:blipFill>
                          <a:blip r:embed="rId99" cstate="print">
                            <a:extLst>
                              <a:ext uri="{28A0092B-C50C-407E-A947-70E740481C1C}">
                                <a14:useLocalDpi xmlns:a14="http://schemas.microsoft.com/office/drawing/2010/main" val="0"/>
                              </a:ext>
                            </a:extLst>
                          </a:blip>
                          <a:stretch>
                            <a:fillRect/>
                          </a:stretch>
                        </pic:blipFill>
                        <pic:spPr>
                          <a:xfrm>
                            <a:off x="208483" y="0"/>
                            <a:ext cx="899160" cy="898525"/>
                          </a:xfrm>
                          <a:prstGeom prst="rect">
                            <a:avLst/>
                          </a:prstGeom>
                        </pic:spPr>
                      </pic:pic>
                      <wps:wsp>
                        <wps:cNvPr id="480" name="Text Box 2"/>
                        <wps:cNvSpPr txBox="1">
                          <a:spLocks noChangeArrowheads="1"/>
                        </wps:cNvSpPr>
                        <wps:spPr bwMode="auto">
                          <a:xfrm>
                            <a:off x="1009498" y="296672"/>
                            <a:ext cx="1605915" cy="365644"/>
                          </a:xfrm>
                          <a:prstGeom prst="rect">
                            <a:avLst/>
                          </a:prstGeom>
                          <a:noFill/>
                          <a:ln w="9525">
                            <a:noFill/>
                            <a:miter lim="800000"/>
                            <a:headEnd/>
                            <a:tailEnd/>
                          </a:ln>
                        </wps:spPr>
                        <wps:txbx>
                          <w:txbxContent>
                            <w:p w14:paraId="142EE39C" w14:textId="77777777" w:rsidR="002A1612" w:rsidRDefault="002A1612" w:rsidP="001C6C01">
                              <w:pPr>
                                <w:rPr>
                                  <w:b/>
                                  <w:color w:val="FF7000"/>
                                  <w:sz w:val="28"/>
                                  <w:szCs w:val="28"/>
                                </w:rPr>
                              </w:pPr>
                              <w:proofErr w:type="spellStart"/>
                              <w:r>
                                <w:rPr>
                                  <w:b/>
                                  <w:color w:val="FF7000"/>
                                  <w:sz w:val="28"/>
                                  <w:szCs w:val="28"/>
                                </w:rPr>
                                <w:t>Nápověda</w:t>
                              </w:r>
                              <w:proofErr w:type="spellEnd"/>
                              <w:r>
                                <w:rPr>
                                  <w:b/>
                                  <w:color w:val="FF7000"/>
                                  <w:sz w:val="28"/>
                                  <w:szCs w:val="28"/>
                                </w:rPr>
                                <w:t>!</w:t>
                              </w:r>
                            </w:p>
                            <w:p w14:paraId="65DE9350" w14:textId="77777777" w:rsidR="002A1612" w:rsidRDefault="002A1612" w:rsidP="001C6C01">
                              <w:pPr>
                                <w:rPr>
                                  <w:b/>
                                  <w:color w:val="FF7000"/>
                                  <w:sz w:val="28"/>
                                  <w:szCs w:val="28"/>
                                </w:rPr>
                              </w:pP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055293AE" id="Group 1059" o:spid="_x0000_s1280" style="position:absolute;margin-left:-3.5pt;margin-top:36.5pt;width:450pt;height:160.7pt;z-index:253284352;mso-height-relative:margin" coordsize="57150,1773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">
                <v:roundrect id="Text Box 17" o:spid="_x0000_s1281" style="position:absolute;top:6876;width:57150;height:10858;visibility:visible;mso-wrap-style:square;v-text-anchor:top" arcsize="1073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" strokecolor="#5a5a5a [2109]">
                  <v:stroke joinstyle="miter"/>
                  <v:textbox inset=",5mm,,2.5mm">
                    <w:txbxContent>
                      <w:p w14:paraId="09797377" w14:textId="77777777" w:rsidR="002A1612" w:rsidRPr="009226BB" w:rsidRDefault="002A1612" w:rsidP="001C6C01">
                        <w:pPr>
                          <w:rPr>
                            <w:lang w:val="cs-CZ"/>
                          </w:rPr>
                        </w:pPr>
                        <w:r w:rsidRPr="009226BB">
                          <w:rPr>
                            <w:lang w:val="cs-CZ"/>
                          </w:rPr>
                          <w:t>Nejste si jisti, co by se stalo, kdybyste provedli změnu nějakého programu? Nejlepší způsob, jak to zjistit, je tuto změnu udělat, stáhnout upravený program do Edisona a vyzkoušet jej!</w:t>
                        </w:r>
                      </w:p>
                      <w:p w14:paraId="134F4452" w14:textId="77777777" w:rsidR="002A1612" w:rsidRPr="009226BB" w:rsidRDefault="002A1612" w:rsidP="001C6C01">
                        <w:pPr>
                          <w:rPr>
                            <w:lang w:val="cs-CZ"/>
                          </w:rPr>
                        </w:pPr>
                        <w:r w:rsidRPr="009226BB">
                          <w:rPr>
                            <w:lang w:val="cs-CZ"/>
                          </w:rPr>
                          <w:t>V programování můžete vždy experimentovat!</w:t>
                        </w:r>
                      </w:p>
                      <w:p w14:paraId="62FCB815" w14:textId="77777777" w:rsidR="002A1612" w:rsidRPr="009226BB" w:rsidRDefault="002A1612" w:rsidP="001C6C01">
                        <w:pPr>
                          <w:rPr>
                            <w:lang w:val="cs-CZ"/>
                          </w:rPr>
                        </w:pPr>
                      </w:p>
                    </w:txbxContent>
                  </v:textbox>
                </v:roundrect>
                <v:shape id="Picture 479" o:spid="_x0000_s1282" type="#_x0000_t75" style="position:absolute;left:2084;width:8992;height:89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">
                  <v:imagedata r:id="rId100" o:title=""/>
                </v:shape>
                <v:shape id="_x0000_s1283" type="#_x0000_t202" style="position:absolute;left:10094;top:2966;width:16060;height:36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" filled="f" stroked="f">
                  <v:textbox>
                    <w:txbxContent>
                      <w:p w14:paraId="142EE39C" w14:textId="77777777" w:rsidR="002A1612" w:rsidRDefault="002A1612" w:rsidP="001C6C01">
                        <w:pPr>
                          <w:rPr>
                            <w:b/>
                            <w:color w:val="FF7000"/>
                            <w:sz w:val="28"/>
                            <w:szCs w:val="28"/>
                          </w:rPr>
                        </w:pPr>
                        <w:proofErr w:type="spellStart"/>
                        <w:r>
                          <w:rPr>
                            <w:b/>
                            <w:color w:val="FF7000"/>
                            <w:sz w:val="28"/>
                            <w:szCs w:val="28"/>
                          </w:rPr>
                          <w:t>Nápověda</w:t>
                        </w:r>
                        <w:proofErr w:type="spellEnd"/>
                        <w:r>
                          <w:rPr>
                            <w:b/>
                            <w:color w:val="FF7000"/>
                            <w:sz w:val="28"/>
                            <w:szCs w:val="28"/>
                          </w:rPr>
                          <w:t>!</w:t>
                        </w:r>
                      </w:p>
                      <w:p w14:paraId="65DE9350" w14:textId="77777777" w:rsidR="002A1612" w:rsidRDefault="002A1612" w:rsidP="001C6C01">
                        <w:pPr>
                          <w:rPr>
                            <w:b/>
                            <w:color w:val="FF7000"/>
                            <w:sz w:val="28"/>
                            <w:szCs w:val="28"/>
                          </w:rPr>
                        </w:pPr>
                      </w:p>
                    </w:txbxContent>
                  </v:textbox>
                </v:shape>
                <w10:wrap type="topAndBottom"/>
              </v:group>
            </w:pict>
          </mc:Fallback>
        </mc:AlternateContent>
      </w:r>
      <w:r w:rsidR="001C6C01" w:rsidRPr="00DA5E89">
        <w:rPr>
          <w:lang w:val="cs-CZ"/>
        </w:rPr>
        <w:t>________________________________________________________________________________</w:t>
      </w:r>
    </w:p>
    <w:p w14:paraId="236CDEB8" w14:textId="6E143E6D" w:rsidR="001C6C01" w:rsidRPr="00DA5E89" w:rsidRDefault="001C6C01" w:rsidP="001C6C01">
      <w:pPr>
        <w:rPr>
          <w:lang w:val="cs-CZ"/>
        </w:rPr>
      </w:pPr>
      <w:r w:rsidRPr="00DA5E89">
        <w:rPr>
          <w:lang w:val="cs-CZ"/>
        </w:rPr>
        <w:t>________________________________________________________________________________</w:t>
      </w:r>
      <w:r w:rsidRPr="00DA5E89">
        <w:rPr>
          <w:rFonts w:ascii="Times New Roman" w:hAnsi="Times New Roman" w:cs="Times New Roman"/>
          <w:color w:val="auto"/>
          <w:sz w:val="24"/>
          <w:szCs w:val="24"/>
          <w:lang w:val="cs-CZ"/>
        </w:rPr>
        <w:t xml:space="preserve"> </w:t>
      </w:r>
    </w:p>
    <w:p w14:paraId="22A9025A" w14:textId="19ABD057" w:rsidR="001C6C01" w:rsidRPr="00DA5E89" w:rsidRDefault="006F4603" w:rsidP="001C6C01">
      <w:pPr>
        <w:rPr>
          <w:lang w:val="cs-CZ"/>
        </w:rPr>
      </w:pPr>
      <w:r w:rsidRPr="00DA5E89">
        <w:rPr>
          <w:noProof/>
          <w:lang w:val="cs-CZ"/>
        </w:rPr>
        <mc:AlternateContent>
          <mc:Choice Requires="wpg">
            <w:drawing>
              <wp:anchor distT="0" distB="0" distL="114300" distR="114300" simplePos="0" relativeHeight="253285376" behindDoc="0" locked="0" layoutInCell="1" allowOverlap="1" wp14:anchorId="08A7FC27" wp14:editId="73CA4625">
                <wp:simplePos x="0" y="0"/>
                <wp:positionH relativeFrom="column">
                  <wp:posOffset>-52705</wp:posOffset>
                </wp:positionH>
                <wp:positionV relativeFrom="paragraph">
                  <wp:posOffset>1957401</wp:posOffset>
                </wp:positionV>
                <wp:extent cx="5715000" cy="1526540"/>
                <wp:effectExtent l="0" t="0" r="19050" b="16510"/>
                <wp:wrapNone/>
                <wp:docPr id="1060" name="Group 1060"/>
                <wp:cNvGraphicFramePr/>
                <a:graphic xmlns:a="http://schemas.openxmlformats.org/drawingml/2006/main">
                  <a:graphicData uri="http://schemas.microsoft.com/office/word/2010/wordprocessingGroup">
                    <wpg:wgp>
                      <wpg:cNvGrpSpPr/>
                      <wpg:grpSpPr>
                        <a:xfrm>
                          <a:off x="0" y="0"/>
                          <a:ext cx="5715000" cy="1526540"/>
                          <a:chOff x="0" y="0"/>
                          <a:chExt cx="5715000" cy="1526651"/>
                        </a:xfrm>
                      </wpg:grpSpPr>
                      <wps:wsp>
                        <wps:cNvPr id="481" name="Text Box 17"/>
                        <wps:cNvSpPr txBox="1">
                          <a:spLocks noChangeArrowheads="1"/>
                        </wps:cNvSpPr>
                        <wps:spPr bwMode="auto">
                          <a:xfrm>
                            <a:off x="0" y="672516"/>
                            <a:ext cx="5715000" cy="854135"/>
                          </a:xfrm>
                          <a:prstGeom prst="roundRect">
                            <a:avLst>
                              <a:gd name="adj" fmla="val 16380"/>
                            </a:avLst>
                          </a:prstGeom>
                          <a:solidFill>
                            <a:srgbClr val="FFFFFF"/>
                          </a:solidFill>
                          <a:ln w="9525">
                            <a:solidFill>
                              <a:schemeClr val="tx1">
                                <a:lumMod val="65000"/>
                                <a:lumOff val="35000"/>
                              </a:schemeClr>
                            </a:solidFill>
                            <a:miter lim="800000"/>
                            <a:headEnd/>
                            <a:tailEnd/>
                          </a:ln>
                        </wps:spPr>
                        <wps:txbx>
                          <w:txbxContent>
                            <w:p w14:paraId="7EED0076" w14:textId="118100E3" w:rsidR="002A1612" w:rsidRDefault="002A1612" w:rsidP="001C6C01">
                              <w:r>
                                <w:rPr>
                                  <w:lang w:val="cs-CZ"/>
                                </w:rPr>
                                <w:t>Chcete, aby Edison zahrál z této písničky více</w:t>
                              </w:r>
                              <w:r w:rsidRPr="00117379">
                                <w:rPr>
                                  <w:lang w:val="cs-CZ"/>
                                </w:rPr>
                                <w:t xml:space="preserve">? </w:t>
                              </w:r>
                              <w:r>
                                <w:rPr>
                                  <w:lang w:val="cs-CZ"/>
                                </w:rPr>
                                <w:t xml:space="preserve"> Otevřete program pod následujícím odkazem</w:t>
                              </w:r>
                              <w:r w:rsidRPr="00117379">
                                <w:rPr>
                                  <w:lang w:val="cs-CZ"/>
                                </w:rPr>
                                <w:t>:</w:t>
                              </w:r>
                              <w:r>
                                <w:t xml:space="preserve"> </w:t>
                              </w:r>
                              <w:hyperlink r:id="rId114" w:history="1">
                                <w:r w:rsidRPr="007E697D">
                                  <w:rPr>
                                    <w:rStyle w:val="Hypertextovodkaz"/>
                                  </w:rPr>
                                  <w:t>https://www.edscratchapp.com?share=Eb12x3Dm</w:t>
                                </w:r>
                              </w:hyperlink>
                              <w:r>
                                <w:t xml:space="preserve"> </w:t>
                              </w:r>
                            </w:p>
                            <w:p w14:paraId="6537AA1F" w14:textId="77777777" w:rsidR="002A1612" w:rsidRDefault="002A1612" w:rsidP="001C6C01"/>
                          </w:txbxContent>
                        </wps:txbx>
                        <wps:bodyPr rot="0" vert="horz" wrap="square" lIns="91440" tIns="180000" rIns="91440" bIns="90000" anchor="t" anchorCtr="0">
                          <a:noAutofit/>
                        </wps:bodyPr>
                      </wps:wsp>
                      <wps:wsp>
                        <wps:cNvPr id="483" name="Text Box 2"/>
                        <wps:cNvSpPr txBox="1">
                          <a:spLocks noChangeArrowheads="1"/>
                        </wps:cNvSpPr>
                        <wps:spPr bwMode="auto">
                          <a:xfrm>
                            <a:off x="1009498" y="300515"/>
                            <a:ext cx="1983084" cy="365623"/>
                          </a:xfrm>
                          <a:prstGeom prst="rect">
                            <a:avLst/>
                          </a:prstGeom>
                          <a:noFill/>
                          <a:ln w="9525">
                            <a:noFill/>
                            <a:miter lim="800000"/>
                            <a:headEnd/>
                            <a:tailEnd/>
                          </a:ln>
                        </wps:spPr>
                        <wps:txbx>
                          <w:txbxContent>
                            <w:p w14:paraId="23865FD3" w14:textId="77777777" w:rsidR="002A1612" w:rsidRDefault="002A1612" w:rsidP="001C6C01">
                              <w:pPr>
                                <w:rPr>
                                  <w:b/>
                                  <w:color w:val="FF7000"/>
                                  <w:sz w:val="28"/>
                                  <w:szCs w:val="28"/>
                                </w:rPr>
                              </w:pPr>
                              <w:proofErr w:type="spellStart"/>
                              <w:r>
                                <w:rPr>
                                  <w:b/>
                                  <w:color w:val="FF7000"/>
                                  <w:sz w:val="28"/>
                                  <w:szCs w:val="28"/>
                                </w:rPr>
                                <w:t>Použijte</w:t>
                              </w:r>
                              <w:proofErr w:type="spellEnd"/>
                              <w:r>
                                <w:rPr>
                                  <w:b/>
                                  <w:color w:val="FF7000"/>
                                  <w:sz w:val="28"/>
                                  <w:szCs w:val="28"/>
                                </w:rPr>
                                <w:t xml:space="preserve"> </w:t>
                              </w:r>
                              <w:proofErr w:type="spellStart"/>
                              <w:r>
                                <w:rPr>
                                  <w:b/>
                                  <w:color w:val="FF7000"/>
                                  <w:sz w:val="28"/>
                                  <w:szCs w:val="28"/>
                                </w:rPr>
                                <w:t>tento</w:t>
                              </w:r>
                              <w:proofErr w:type="spellEnd"/>
                              <w:r>
                                <w:rPr>
                                  <w:b/>
                                  <w:color w:val="FF7000"/>
                                  <w:sz w:val="28"/>
                                  <w:szCs w:val="28"/>
                                </w:rPr>
                                <w:t xml:space="preserve"> </w:t>
                              </w:r>
                              <w:proofErr w:type="spellStart"/>
                              <w:r>
                                <w:rPr>
                                  <w:b/>
                                  <w:color w:val="FF7000"/>
                                  <w:sz w:val="28"/>
                                  <w:szCs w:val="28"/>
                                </w:rPr>
                                <w:t>odkaz</w:t>
                              </w:r>
                              <w:proofErr w:type="spellEnd"/>
                            </w:p>
                            <w:p w14:paraId="7516DF17" w14:textId="77777777" w:rsidR="002A1612" w:rsidRDefault="002A1612" w:rsidP="001C6C01">
                              <w:pPr>
                                <w:rPr>
                                  <w:b/>
                                  <w:color w:val="FF7000"/>
                                  <w:sz w:val="28"/>
                                  <w:szCs w:val="28"/>
                                </w:rPr>
                              </w:pPr>
                            </w:p>
                          </w:txbxContent>
                        </wps:txbx>
                        <wps:bodyPr rot="0" vert="horz" wrap="square" lIns="91440" tIns="45720" rIns="91440" bIns="45720" anchor="t" anchorCtr="0">
                          <a:noAutofit/>
                        </wps:bodyPr>
                      </wps:wsp>
                      <pic:pic xmlns:pic="http://schemas.openxmlformats.org/drawingml/2006/picture">
                        <pic:nvPicPr>
                          <pic:cNvPr id="482" name="Picture 482"/>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208483" y="0"/>
                            <a:ext cx="899160" cy="898525"/>
                          </a:xfrm>
                          <a:prstGeom prst="rect">
                            <a:avLst/>
                          </a:prstGeom>
                        </pic:spPr>
                      </pic:pic>
                    </wpg:wgp>
                  </a:graphicData>
                </a:graphic>
                <wp14:sizeRelV relativeFrom="margin">
                  <wp14:pctHeight>0</wp14:pctHeight>
                </wp14:sizeRelV>
              </wp:anchor>
            </w:drawing>
          </mc:Choice>
          <mc:Fallback>
            <w:pict>
              <v:group w14:anchorId="08A7FC27" id="Group 1060" o:spid="_x0000_s1284" style="position:absolute;margin-left:-4.15pt;margin-top:154.15pt;width:450pt;height:120.2pt;z-index:253285376;mso-height-relative:margin" coordsize="57150,1526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">
                <v:roundrect id="Text Box 17" o:spid="_x0000_s1285" style="position:absolute;top:6725;width:57150;height:8541;visibility:visible;mso-wrap-style:square;v-text-anchor:top" arcsize="1073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" strokecolor="#5a5a5a [2109]">
                  <v:stroke joinstyle="miter"/>
                  <v:textbox inset=",5mm,,2.5mm">
                    <w:txbxContent>
                      <w:p w14:paraId="7EED0076" w14:textId="118100E3" w:rsidR="002A1612" w:rsidRDefault="002A1612" w:rsidP="001C6C01">
                        <w:r>
                          <w:rPr>
                            <w:lang w:val="cs-CZ"/>
                          </w:rPr>
                          <w:t>Chcete, aby Edison zahrál z této písničky více</w:t>
                        </w:r>
                        <w:r w:rsidRPr="00117379">
                          <w:rPr>
                            <w:lang w:val="cs-CZ"/>
                          </w:rPr>
                          <w:t xml:space="preserve">? </w:t>
                        </w:r>
                        <w:r>
                          <w:rPr>
                            <w:lang w:val="cs-CZ"/>
                          </w:rPr>
                          <w:t xml:space="preserve"> Otevřete program pod následujícím odkazem</w:t>
                        </w:r>
                        <w:r w:rsidRPr="00117379">
                          <w:rPr>
                            <w:lang w:val="cs-CZ"/>
                          </w:rPr>
                          <w:t>:</w:t>
                        </w:r>
                        <w:r>
                          <w:t xml:space="preserve"> </w:t>
                        </w:r>
                        <w:hyperlink r:id="rId115" w:history="1">
                          <w:r w:rsidRPr="007E697D">
                            <w:rPr>
                              <w:rStyle w:val="Hypertextovodkaz"/>
                            </w:rPr>
                            <w:t>https://www.edscratchapp.com?share=Eb12x3Dm</w:t>
                          </w:r>
                        </w:hyperlink>
                        <w:r>
                          <w:t xml:space="preserve"> </w:t>
                        </w:r>
                      </w:p>
                      <w:p w14:paraId="6537AA1F" w14:textId="77777777" w:rsidR="002A1612" w:rsidRDefault="002A1612" w:rsidP="001C6C01"/>
                    </w:txbxContent>
                  </v:textbox>
                </v:roundrect>
                <v:shape id="_x0000_s1286" type="#_x0000_t202" style="position:absolute;left:10094;top:3005;width:19831;height:36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" filled="f" stroked="f">
                  <v:textbox>
                    <w:txbxContent>
                      <w:p w14:paraId="23865FD3" w14:textId="77777777" w:rsidR="002A1612" w:rsidRDefault="002A1612" w:rsidP="001C6C01">
                        <w:pPr>
                          <w:rPr>
                            <w:b/>
                            <w:color w:val="FF7000"/>
                            <w:sz w:val="28"/>
                            <w:szCs w:val="28"/>
                          </w:rPr>
                        </w:pPr>
                        <w:proofErr w:type="spellStart"/>
                        <w:r>
                          <w:rPr>
                            <w:b/>
                            <w:color w:val="FF7000"/>
                            <w:sz w:val="28"/>
                            <w:szCs w:val="28"/>
                          </w:rPr>
                          <w:t>Použijte</w:t>
                        </w:r>
                        <w:proofErr w:type="spellEnd"/>
                        <w:r>
                          <w:rPr>
                            <w:b/>
                            <w:color w:val="FF7000"/>
                            <w:sz w:val="28"/>
                            <w:szCs w:val="28"/>
                          </w:rPr>
                          <w:t xml:space="preserve"> </w:t>
                        </w:r>
                        <w:proofErr w:type="spellStart"/>
                        <w:r>
                          <w:rPr>
                            <w:b/>
                            <w:color w:val="FF7000"/>
                            <w:sz w:val="28"/>
                            <w:szCs w:val="28"/>
                          </w:rPr>
                          <w:t>tento</w:t>
                        </w:r>
                        <w:proofErr w:type="spellEnd"/>
                        <w:r>
                          <w:rPr>
                            <w:b/>
                            <w:color w:val="FF7000"/>
                            <w:sz w:val="28"/>
                            <w:szCs w:val="28"/>
                          </w:rPr>
                          <w:t xml:space="preserve"> </w:t>
                        </w:r>
                        <w:proofErr w:type="spellStart"/>
                        <w:r>
                          <w:rPr>
                            <w:b/>
                            <w:color w:val="FF7000"/>
                            <w:sz w:val="28"/>
                            <w:szCs w:val="28"/>
                          </w:rPr>
                          <w:t>odkaz</w:t>
                        </w:r>
                        <w:proofErr w:type="spellEnd"/>
                      </w:p>
                      <w:p w14:paraId="7516DF17" w14:textId="77777777" w:rsidR="002A1612" w:rsidRDefault="002A1612" w:rsidP="001C6C01">
                        <w:pPr>
                          <w:rPr>
                            <w:b/>
                            <w:color w:val="FF7000"/>
                            <w:sz w:val="28"/>
                            <w:szCs w:val="28"/>
                          </w:rPr>
                        </w:pPr>
                      </w:p>
                    </w:txbxContent>
                  </v:textbox>
                </v:shape>
                <v:shape id="Picture 482" o:spid="_x0000_s1287" type="#_x0000_t75" style="position:absolute;left:2084;width:8992;height:89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">
                  <v:imagedata r:id="rId68" o:title=""/>
                </v:shape>
              </v:group>
            </w:pict>
          </mc:Fallback>
        </mc:AlternateContent>
      </w:r>
    </w:p>
    <w:p w14:paraId="48CBF170" w14:textId="77777777" w:rsidR="001C6C01" w:rsidRPr="00DA5E89" w:rsidRDefault="001C6C01" w:rsidP="001C6C01">
      <w:pPr>
        <w:rPr>
          <w:lang w:val="cs-CZ"/>
        </w:rPr>
      </w:pPr>
    </w:p>
    <w:p w14:paraId="52FA3F1C" w14:textId="77777777" w:rsidR="001C6C01" w:rsidRPr="00DA5E89" w:rsidRDefault="001C6C01" w:rsidP="001C6C01">
      <w:pPr>
        <w:rPr>
          <w:lang w:val="cs-CZ"/>
        </w:rPr>
      </w:pPr>
    </w:p>
    <w:p w14:paraId="655404D0" w14:textId="77777777" w:rsidR="001C6C01" w:rsidRPr="00DA5E89" w:rsidRDefault="001C6C01" w:rsidP="001C6C01">
      <w:pPr>
        <w:pStyle w:val="Nadpis2"/>
        <w:rPr>
          <w:lang w:val="cs-CZ"/>
        </w:rPr>
      </w:pPr>
      <w:r w:rsidRPr="00DA5E89">
        <w:rPr>
          <w:lang w:val="cs-CZ"/>
        </w:rPr>
        <w:lastRenderedPageBreak/>
        <w:t xml:space="preserve">Úkol 2: </w:t>
      </w:r>
      <w:r>
        <w:rPr>
          <w:lang w:val="cs-CZ"/>
        </w:rPr>
        <w:t xml:space="preserve">Tancuj podle muziky </w:t>
      </w:r>
    </w:p>
    <w:p w14:paraId="63499220" w14:textId="77777777" w:rsidR="001C6C01" w:rsidRPr="00DA5E89" w:rsidRDefault="001C6C01" w:rsidP="001C6C01">
      <w:pPr>
        <w:rPr>
          <w:lang w:val="cs-CZ"/>
        </w:rPr>
      </w:pPr>
      <w:r w:rsidRPr="00DA5E89">
        <w:rPr>
          <w:noProof/>
          <w:lang w:val="cs-CZ"/>
        </w:rPr>
        <w:drawing>
          <wp:anchor distT="0" distB="0" distL="114300" distR="114300" simplePos="0" relativeHeight="253252608" behindDoc="0" locked="0" layoutInCell="1" allowOverlap="1" wp14:anchorId="0A0EF559" wp14:editId="31F200FD">
            <wp:simplePos x="0" y="0"/>
            <wp:positionH relativeFrom="column">
              <wp:posOffset>1199211</wp:posOffset>
            </wp:positionH>
            <wp:positionV relativeFrom="paragraph">
              <wp:posOffset>227762</wp:posOffset>
            </wp:positionV>
            <wp:extent cx="2747010" cy="5647055"/>
            <wp:effectExtent l="19050" t="19050" r="15240" b="10795"/>
            <wp:wrapTopAndBottom/>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U2_2.3_Hokey Pokey then move.PNG"/>
                    <pic:cNvPicPr/>
                  </pic:nvPicPr>
                  <pic:blipFill>
                    <a:blip r:embed="rId116">
                      <a:extLst>
                        <a:ext uri="{28A0092B-C50C-407E-A947-70E740481C1C}">
                          <a14:useLocalDpi xmlns:a14="http://schemas.microsoft.com/office/drawing/2010/main" val="0"/>
                        </a:ext>
                      </a:extLst>
                    </a:blip>
                    <a:stretch>
                      <a:fillRect/>
                    </a:stretch>
                  </pic:blipFill>
                  <pic:spPr>
                    <a:xfrm>
                      <a:off x="0" y="0"/>
                      <a:ext cx="2747010" cy="5647055"/>
                    </a:xfrm>
                    <a:prstGeom prst="rect">
                      <a:avLst/>
                    </a:prstGeom>
                    <a:ln w="19050">
                      <a:solidFill>
                        <a:srgbClr val="FF7000"/>
                      </a:solidFill>
                      <a:prstDash val="lgDash"/>
                    </a:ln>
                  </pic:spPr>
                </pic:pic>
              </a:graphicData>
            </a:graphic>
            <wp14:sizeRelH relativeFrom="margin">
              <wp14:pctWidth>0</wp14:pctWidth>
            </wp14:sizeRelH>
            <wp14:sizeRelV relativeFrom="margin">
              <wp14:pctHeight>0</wp14:pctHeight>
            </wp14:sizeRelV>
          </wp:anchor>
        </w:drawing>
      </w:r>
      <w:r>
        <w:rPr>
          <w:lang w:val="cs-CZ"/>
        </w:rPr>
        <w:t xml:space="preserve">Prohlédněte si následující program v </w:t>
      </w:r>
      <w:proofErr w:type="spellStart"/>
      <w:r>
        <w:rPr>
          <w:lang w:val="cs-CZ"/>
        </w:rPr>
        <w:t>EdScratchi</w:t>
      </w:r>
      <w:proofErr w:type="spellEnd"/>
      <w:r w:rsidRPr="00DA5E89">
        <w:rPr>
          <w:lang w:val="cs-CZ"/>
        </w:rPr>
        <w:t xml:space="preserve">: </w:t>
      </w:r>
    </w:p>
    <w:p w14:paraId="1877CB6A" w14:textId="77777777" w:rsidR="001C6C01" w:rsidRPr="00DA5E89" w:rsidRDefault="001C6C01" w:rsidP="001C6C01">
      <w:pPr>
        <w:rPr>
          <w:lang w:val="cs-CZ"/>
        </w:rPr>
      </w:pPr>
    </w:p>
    <w:p w14:paraId="46C369AA" w14:textId="2A7FC1E0" w:rsidR="001C6C01" w:rsidRPr="00DA5E89" w:rsidRDefault="001C6C01" w:rsidP="001C6C01">
      <w:pPr>
        <w:rPr>
          <w:lang w:val="cs-CZ"/>
        </w:rPr>
      </w:pPr>
      <w:r w:rsidRPr="00DA5E89">
        <w:rPr>
          <w:lang w:val="cs-CZ"/>
        </w:rPr>
        <w:t>T</w:t>
      </w:r>
      <w:r>
        <w:rPr>
          <w:lang w:val="cs-CZ"/>
        </w:rPr>
        <w:t xml:space="preserve">ento program obsahuje hudbu k první části písně </w:t>
      </w:r>
      <w:proofErr w:type="spellStart"/>
      <w:r w:rsidRPr="00DA5E89">
        <w:rPr>
          <w:i/>
          <w:lang w:val="cs-CZ"/>
        </w:rPr>
        <w:t>The</w:t>
      </w:r>
      <w:proofErr w:type="spellEnd"/>
      <w:r w:rsidRPr="00DA5E89">
        <w:rPr>
          <w:i/>
          <w:lang w:val="cs-CZ"/>
        </w:rPr>
        <w:t xml:space="preserve"> </w:t>
      </w:r>
      <w:proofErr w:type="spellStart"/>
      <w:r w:rsidRPr="00DA5E89">
        <w:rPr>
          <w:i/>
          <w:lang w:val="cs-CZ"/>
        </w:rPr>
        <w:t>Hokey-Pokey</w:t>
      </w:r>
      <w:proofErr w:type="spellEnd"/>
      <w:r w:rsidRPr="00DA5E89">
        <w:rPr>
          <w:lang w:val="cs-CZ"/>
        </w:rPr>
        <w:t xml:space="preserve">. </w:t>
      </w:r>
      <w:r w:rsidR="00A25330">
        <w:rPr>
          <w:lang w:val="cs-CZ"/>
        </w:rPr>
        <w:t>Dobře s </w:t>
      </w:r>
      <w:r w:rsidR="002A1612">
        <w:rPr>
          <w:lang w:val="cs-CZ"/>
        </w:rPr>
        <w:t>u</w:t>
      </w:r>
      <w:r w:rsidR="00A25330">
        <w:rPr>
          <w:lang w:val="cs-CZ"/>
        </w:rPr>
        <w:t> ní tancuje</w:t>
      </w:r>
      <w:r>
        <w:rPr>
          <w:noProof/>
          <w:lang w:val="cs-CZ"/>
        </w:rPr>
        <w:t xml:space="preserve"> – píseň vám </w:t>
      </w:r>
      <w:r w:rsidR="00A25330">
        <w:rPr>
          <w:noProof/>
          <w:lang w:val="cs-CZ"/>
        </w:rPr>
        <w:t xml:space="preserve">sama </w:t>
      </w:r>
      <w:r>
        <w:rPr>
          <w:noProof/>
          <w:lang w:val="cs-CZ"/>
        </w:rPr>
        <w:t xml:space="preserve">říká, </w:t>
      </w:r>
      <w:r w:rsidR="00A25330">
        <w:rPr>
          <w:noProof/>
          <w:lang w:val="cs-CZ"/>
        </w:rPr>
        <w:t xml:space="preserve">jaké pohyby </w:t>
      </w:r>
      <w:r>
        <w:rPr>
          <w:noProof/>
          <w:lang w:val="cs-CZ"/>
        </w:rPr>
        <w:t>máte dělat</w:t>
      </w:r>
      <w:r w:rsidRPr="00DA5E89">
        <w:rPr>
          <w:lang w:val="cs-CZ"/>
        </w:rPr>
        <w:t>!</w:t>
      </w:r>
    </w:p>
    <w:p w14:paraId="51B97586" w14:textId="77777777" w:rsidR="001C6C01" w:rsidRPr="00DA5E89" w:rsidRDefault="001C6C01" w:rsidP="001C6C01">
      <w:pPr>
        <w:rPr>
          <w:lang w:val="cs-CZ"/>
        </w:rPr>
      </w:pPr>
      <w:r>
        <w:rPr>
          <w:lang w:val="cs-CZ"/>
        </w:rPr>
        <w:t xml:space="preserve">Napište taneční program </w:t>
      </w:r>
      <w:proofErr w:type="spellStart"/>
      <w:r>
        <w:rPr>
          <w:lang w:val="cs-CZ"/>
        </w:rPr>
        <w:t>Hokey-Pokey</w:t>
      </w:r>
      <w:proofErr w:type="spellEnd"/>
      <w:r>
        <w:rPr>
          <w:lang w:val="cs-CZ"/>
        </w:rPr>
        <w:t xml:space="preserve"> v </w:t>
      </w:r>
      <w:proofErr w:type="spellStart"/>
      <w:r w:rsidRPr="00DA5E89">
        <w:rPr>
          <w:lang w:val="cs-CZ"/>
        </w:rPr>
        <w:t>EdScratch</w:t>
      </w:r>
      <w:r>
        <w:rPr>
          <w:lang w:val="cs-CZ"/>
        </w:rPr>
        <w:t>i</w:t>
      </w:r>
      <w:proofErr w:type="spellEnd"/>
      <w:r>
        <w:rPr>
          <w:lang w:val="cs-CZ"/>
        </w:rPr>
        <w:t>. Stáhněte program do Edisona a přehrajte jej</w:t>
      </w:r>
      <w:r w:rsidRPr="00DA5E89">
        <w:rPr>
          <w:lang w:val="cs-CZ"/>
        </w:rPr>
        <w:t xml:space="preserve">. </w:t>
      </w:r>
    </w:p>
    <w:p w14:paraId="52DE7C8E" w14:textId="77777777" w:rsidR="001C6C01" w:rsidRPr="00DA5E89" w:rsidRDefault="001C6C01" w:rsidP="001C6C01">
      <w:pPr>
        <w:pStyle w:val="Odstavecseseznamem"/>
        <w:numPr>
          <w:ilvl w:val="0"/>
          <w:numId w:val="18"/>
        </w:numPr>
        <w:rPr>
          <w:lang w:val="cs-CZ"/>
        </w:rPr>
      </w:pPr>
      <w:r>
        <w:rPr>
          <w:lang w:val="cs-CZ"/>
        </w:rPr>
        <w:t xml:space="preserve">Pohyboval se </w:t>
      </w:r>
      <w:r w:rsidRPr="00DA5E89">
        <w:rPr>
          <w:lang w:val="cs-CZ"/>
        </w:rPr>
        <w:t>Edison</w:t>
      </w:r>
      <w:r>
        <w:rPr>
          <w:lang w:val="cs-CZ"/>
        </w:rPr>
        <w:t xml:space="preserve"> podle hudby? Proč tomu tak podle vás je</w:t>
      </w:r>
      <w:r w:rsidRPr="00DA5E89">
        <w:rPr>
          <w:lang w:val="cs-CZ"/>
        </w:rPr>
        <w:t>?</w:t>
      </w:r>
    </w:p>
    <w:p w14:paraId="3C5D3C7C" w14:textId="77777777" w:rsidR="001C6C01" w:rsidRPr="00DA5E89" w:rsidRDefault="001C6C01" w:rsidP="001C6C01">
      <w:pPr>
        <w:rPr>
          <w:lang w:val="cs-CZ"/>
        </w:rPr>
      </w:pPr>
      <w:r w:rsidRPr="00DA5E89">
        <w:rPr>
          <w:lang w:val="cs-CZ"/>
        </w:rPr>
        <w:t>________________________________________________________________________________</w:t>
      </w:r>
    </w:p>
    <w:p w14:paraId="5FE64646" w14:textId="77777777" w:rsidR="001C6C01" w:rsidRPr="00DA5E89" w:rsidRDefault="001C6C01" w:rsidP="001C6C01">
      <w:pPr>
        <w:rPr>
          <w:lang w:val="cs-CZ"/>
        </w:rPr>
      </w:pPr>
      <w:r w:rsidRPr="00DA5E89">
        <w:rPr>
          <w:lang w:val="cs-CZ"/>
        </w:rPr>
        <w:t>________________________________________________________________________________</w:t>
      </w:r>
    </w:p>
    <w:p w14:paraId="2022D47B" w14:textId="77777777" w:rsidR="001C6C01" w:rsidRPr="00DA5E89" w:rsidRDefault="001C6C01" w:rsidP="001C6C01">
      <w:pPr>
        <w:rPr>
          <w:lang w:val="cs-CZ"/>
        </w:rPr>
      </w:pPr>
      <w:r w:rsidRPr="00DA5E89">
        <w:rPr>
          <w:lang w:val="cs-CZ"/>
        </w:rPr>
        <w:t>________________________________________________________________________________</w:t>
      </w:r>
    </w:p>
    <w:p w14:paraId="733E3F7B" w14:textId="77777777" w:rsidR="001C6C01" w:rsidRPr="00DA5E89" w:rsidRDefault="001C6C01" w:rsidP="001C6C01">
      <w:pPr>
        <w:rPr>
          <w:lang w:val="cs-CZ"/>
        </w:rPr>
      </w:pPr>
    </w:p>
    <w:p w14:paraId="361658DB" w14:textId="77777777" w:rsidR="001C6C01" w:rsidRPr="00DA5E89" w:rsidRDefault="001C6C01" w:rsidP="001C6C01">
      <w:pPr>
        <w:rPr>
          <w:noProof/>
          <w:lang w:val="cs-CZ"/>
        </w:rPr>
      </w:pPr>
      <w:r w:rsidRPr="00DA5E89">
        <w:rPr>
          <w:noProof/>
          <w:lang w:val="cs-CZ"/>
        </w:rPr>
        <w:lastRenderedPageBreak/>
        <w:drawing>
          <wp:anchor distT="0" distB="0" distL="114300" distR="114300" simplePos="0" relativeHeight="253253632" behindDoc="0" locked="0" layoutInCell="1" allowOverlap="1" wp14:anchorId="0C099F36" wp14:editId="2C1CB404">
            <wp:simplePos x="0" y="0"/>
            <wp:positionH relativeFrom="column">
              <wp:posOffset>1930374</wp:posOffset>
            </wp:positionH>
            <wp:positionV relativeFrom="paragraph">
              <wp:posOffset>697484</wp:posOffset>
            </wp:positionV>
            <wp:extent cx="1859280" cy="1122680"/>
            <wp:effectExtent l="19050" t="19050" r="26670" b="20320"/>
            <wp:wrapTopAndBottom/>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U2-2.3_music grouping block.PNG"/>
                    <pic:cNvPicPr/>
                  </pic:nvPicPr>
                  <pic:blipFill rotWithShape="1">
                    <a:blip r:embed="rId117">
                      <a:extLst>
                        <a:ext uri="{28A0092B-C50C-407E-A947-70E740481C1C}">
                          <a14:useLocalDpi xmlns:a14="http://schemas.microsoft.com/office/drawing/2010/main" val="0"/>
                        </a:ext>
                      </a:extLst>
                    </a:blip>
                    <a:srcRect l="4181" t="8334" r="8694" b="11112"/>
                    <a:stretch/>
                  </pic:blipFill>
                  <pic:spPr bwMode="auto">
                    <a:xfrm>
                      <a:off x="0" y="0"/>
                      <a:ext cx="1859280" cy="1122680"/>
                    </a:xfrm>
                    <a:prstGeom prst="rect">
                      <a:avLst/>
                    </a:prstGeom>
                    <a:ln w="19050">
                      <a:solidFill>
                        <a:srgbClr val="FF7000"/>
                      </a:solidFill>
                      <a:prstDash val="lgDash"/>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A5E89">
        <w:rPr>
          <w:lang w:val="cs-CZ"/>
        </w:rPr>
        <w:t>Edison</w:t>
      </w:r>
      <w:r>
        <w:rPr>
          <w:lang w:val="cs-CZ"/>
        </w:rPr>
        <w:t xml:space="preserve"> dokáže přehrát tón, a přitom dělat i něco jiného, např. pohybovat se. Budete však muset robotovi říct přesně, co má dělat. K tomu budete potřebovat speciální blok v </w:t>
      </w:r>
      <w:proofErr w:type="spellStart"/>
      <w:r>
        <w:rPr>
          <w:lang w:val="cs-CZ"/>
        </w:rPr>
        <w:t>EdScratchi</w:t>
      </w:r>
      <w:proofErr w:type="spellEnd"/>
      <w:r>
        <w:rPr>
          <w:lang w:val="cs-CZ"/>
        </w:rPr>
        <w:t xml:space="preserve"> v kategorii </w:t>
      </w:r>
      <w:proofErr w:type="spellStart"/>
      <w:r w:rsidRPr="00DA5E89">
        <w:rPr>
          <w:color w:val="FF7000"/>
          <w:lang w:val="cs-CZ"/>
        </w:rPr>
        <w:t>Sound</w:t>
      </w:r>
      <w:proofErr w:type="spellEnd"/>
      <w:r w:rsidRPr="00DA5E89">
        <w:rPr>
          <w:lang w:val="cs-CZ"/>
        </w:rPr>
        <w:t xml:space="preserve">. </w:t>
      </w:r>
      <w:r>
        <w:rPr>
          <w:lang w:val="cs-CZ"/>
        </w:rPr>
        <w:t>Vypadá takto</w:t>
      </w:r>
      <w:r w:rsidRPr="00DA5E89">
        <w:rPr>
          <w:lang w:val="cs-CZ"/>
        </w:rPr>
        <w:t>:</w:t>
      </w:r>
    </w:p>
    <w:p w14:paraId="125B971D" w14:textId="77777777" w:rsidR="001C6C01" w:rsidRPr="00DA5E89" w:rsidRDefault="001C6C01" w:rsidP="001C6C01">
      <w:pPr>
        <w:rPr>
          <w:lang w:val="cs-CZ"/>
        </w:rPr>
      </w:pPr>
    </w:p>
    <w:p w14:paraId="5EC0E6EF" w14:textId="77777777" w:rsidR="001C6C01" w:rsidRPr="00DA5E89" w:rsidRDefault="001C6C01" w:rsidP="001C6C01">
      <w:pPr>
        <w:rPr>
          <w:lang w:val="cs-CZ"/>
        </w:rPr>
      </w:pPr>
      <w:r w:rsidRPr="00DA5E89">
        <w:rPr>
          <w:noProof/>
          <w:lang w:val="cs-CZ"/>
        </w:rPr>
        <mc:AlternateContent>
          <mc:Choice Requires="wpg">
            <w:drawing>
              <wp:anchor distT="0" distB="0" distL="114300" distR="114300" simplePos="0" relativeHeight="253286400" behindDoc="0" locked="0" layoutInCell="1" allowOverlap="1" wp14:anchorId="3826AF94" wp14:editId="6432C994">
                <wp:simplePos x="0" y="0"/>
                <wp:positionH relativeFrom="column">
                  <wp:posOffset>-19685</wp:posOffset>
                </wp:positionH>
                <wp:positionV relativeFrom="paragraph">
                  <wp:posOffset>369570</wp:posOffset>
                </wp:positionV>
                <wp:extent cx="5715000" cy="2630170"/>
                <wp:effectExtent l="0" t="0" r="19050" b="17780"/>
                <wp:wrapTopAndBottom/>
                <wp:docPr id="491" name="Group 491"/>
                <wp:cNvGraphicFramePr/>
                <a:graphic xmlns:a="http://schemas.openxmlformats.org/drawingml/2006/main">
                  <a:graphicData uri="http://schemas.microsoft.com/office/word/2010/wordprocessingGroup">
                    <wpg:wgp>
                      <wpg:cNvGrpSpPr/>
                      <wpg:grpSpPr>
                        <a:xfrm>
                          <a:off x="0" y="0"/>
                          <a:ext cx="5715000" cy="2630170"/>
                          <a:chOff x="0" y="0"/>
                          <a:chExt cx="5715000" cy="2479574"/>
                        </a:xfrm>
                      </wpg:grpSpPr>
                      <wps:wsp>
                        <wps:cNvPr id="487" name="Text Box 10"/>
                        <wps:cNvSpPr txBox="1">
                          <a:spLocks noChangeArrowheads="1"/>
                        </wps:cNvSpPr>
                        <wps:spPr bwMode="auto">
                          <a:xfrm>
                            <a:off x="0" y="672999"/>
                            <a:ext cx="5715000" cy="1806575"/>
                          </a:xfrm>
                          <a:prstGeom prst="roundRect">
                            <a:avLst>
                              <a:gd name="adj" fmla="val 7850"/>
                            </a:avLst>
                          </a:prstGeom>
                          <a:solidFill>
                            <a:srgbClr val="FFFFFF"/>
                          </a:solidFill>
                          <a:ln w="9525">
                            <a:solidFill>
                              <a:schemeClr val="tx1">
                                <a:lumMod val="65000"/>
                                <a:lumOff val="35000"/>
                              </a:schemeClr>
                            </a:solidFill>
                            <a:miter lim="800000"/>
                            <a:headEnd/>
                            <a:tailEnd/>
                          </a:ln>
                        </wps:spPr>
                        <wps:txbx>
                          <w:txbxContent>
                            <w:p w14:paraId="26C65462" w14:textId="65320F01" w:rsidR="002A1612" w:rsidRPr="00091473" w:rsidRDefault="002A1612" w:rsidP="001C6C01">
                              <w:pPr>
                                <w:rPr>
                                  <w:lang w:val="cs-CZ"/>
                                </w:rPr>
                              </w:pPr>
                              <w:r>
                                <w:rPr>
                                  <w:lang w:val="cs-CZ"/>
                                </w:rPr>
                                <w:t>Tvar bloku v </w:t>
                              </w:r>
                              <w:proofErr w:type="spellStart"/>
                              <w:r w:rsidRPr="00091473">
                                <w:rPr>
                                  <w:lang w:val="cs-CZ"/>
                                </w:rPr>
                                <w:t>EdScratch</w:t>
                              </w:r>
                              <w:r>
                                <w:rPr>
                                  <w:lang w:val="cs-CZ"/>
                                </w:rPr>
                                <w:t>i</w:t>
                              </w:r>
                              <w:proofErr w:type="spellEnd"/>
                              <w:r>
                                <w:rPr>
                                  <w:lang w:val="cs-CZ"/>
                                </w:rPr>
                                <w:t xml:space="preserve"> vám napoví, k čemu se daný blok využívá v programech. Podívejte se na blok </w:t>
                              </w:r>
                              <w:r w:rsidRPr="00091473">
                                <w:rPr>
                                  <w:color w:val="FF7000"/>
                                  <w:lang w:val="cs-CZ"/>
                                </w:rPr>
                                <w:t>play music in background</w:t>
                              </w:r>
                              <w:r>
                                <w:rPr>
                                  <w:lang w:val="cs-CZ"/>
                                </w:rPr>
                                <w:t xml:space="preserve"> (přehrát hudbu v pozadí). Podobá se trochu ústům, že</w:t>
                              </w:r>
                              <w:r w:rsidRPr="00091473">
                                <w:rPr>
                                  <w:lang w:val="cs-CZ"/>
                                </w:rPr>
                                <w:t xml:space="preserve">? </w:t>
                              </w:r>
                              <w:r>
                                <w:rPr>
                                  <w:lang w:val="cs-CZ"/>
                                </w:rPr>
                                <w:t>Ostatní bloky je možné do těchto „úst“ vložit</w:t>
                              </w:r>
                              <w:r w:rsidRPr="00091473">
                                <w:rPr>
                                  <w:lang w:val="cs-CZ"/>
                                </w:rPr>
                                <w:t xml:space="preserve">. </w:t>
                              </w:r>
                            </w:p>
                            <w:p w14:paraId="219FF1CB" w14:textId="274850CD" w:rsidR="002A1612" w:rsidRPr="00091473" w:rsidRDefault="002A1612" w:rsidP="001C6C01">
                              <w:pPr>
                                <w:rPr>
                                  <w:lang w:val="cs-CZ"/>
                                </w:rPr>
                              </w:pPr>
                              <w:r>
                                <w:rPr>
                                  <w:lang w:val="cs-CZ"/>
                                </w:rPr>
                                <w:t xml:space="preserve">Tento </w:t>
                              </w:r>
                              <w:proofErr w:type="spellStart"/>
                              <w:r>
                                <w:rPr>
                                  <w:lang w:val="cs-CZ"/>
                                </w:rPr>
                                <w:t>seskupovací</w:t>
                              </w:r>
                              <w:proofErr w:type="spellEnd"/>
                              <w:r>
                                <w:rPr>
                                  <w:lang w:val="cs-CZ"/>
                                </w:rPr>
                                <w:t xml:space="preserve"> blok ovlivní všechny bloky umístěné v bloku </w:t>
                              </w:r>
                              <w:r w:rsidRPr="00091473">
                                <w:rPr>
                                  <w:color w:val="FF7000"/>
                                  <w:lang w:val="cs-CZ"/>
                                </w:rPr>
                                <w:t>play music in background</w:t>
                              </w:r>
                              <w:r>
                                <w:rPr>
                                  <w:lang w:val="cs-CZ"/>
                                </w:rPr>
                                <w:t>. Pamatujte si, že Edison plní příkazy z bloků v </w:t>
                              </w:r>
                              <w:proofErr w:type="spellStart"/>
                              <w:r>
                                <w:rPr>
                                  <w:lang w:val="cs-CZ"/>
                                </w:rPr>
                                <w:t>EdScratchi</w:t>
                              </w:r>
                              <w:proofErr w:type="spellEnd"/>
                              <w:r>
                                <w:rPr>
                                  <w:lang w:val="cs-CZ"/>
                                </w:rPr>
                                <w:t xml:space="preserve"> po jednom. Robot tak nejprve uvidí </w:t>
                              </w:r>
                              <w:proofErr w:type="spellStart"/>
                              <w:r>
                                <w:rPr>
                                  <w:lang w:val="cs-CZ"/>
                                </w:rPr>
                                <w:t>seskupovací</w:t>
                              </w:r>
                              <w:proofErr w:type="spellEnd"/>
                              <w:r>
                                <w:rPr>
                                  <w:lang w:val="cs-CZ"/>
                                </w:rPr>
                                <w:t xml:space="preserve"> blok a dostane informace, že všechny bloky v něm budou plněny v režimu „přehrávání hudby v pozadí“</w:t>
                              </w:r>
                              <w:r w:rsidRPr="00091473">
                                <w:rPr>
                                  <w:lang w:val="cs-CZ"/>
                                </w:rPr>
                                <w:t xml:space="preserve">. </w:t>
                              </w:r>
                            </w:p>
                            <w:p w14:paraId="100BC972" w14:textId="77777777" w:rsidR="002A1612" w:rsidRPr="00091473" w:rsidRDefault="002A1612" w:rsidP="001C6C01">
                              <w:pPr>
                                <w:rPr>
                                  <w:lang w:val="cs-CZ"/>
                                </w:rPr>
                              </w:pPr>
                            </w:p>
                          </w:txbxContent>
                        </wps:txbx>
                        <wps:bodyPr rot="0" vert="horz" wrap="square" lIns="91440" tIns="180000" rIns="91440" bIns="90000" anchor="t" anchorCtr="0">
                          <a:noAutofit/>
                        </wps:bodyPr>
                      </wps:wsp>
                      <pic:pic xmlns:pic="http://schemas.openxmlformats.org/drawingml/2006/picture">
                        <pic:nvPicPr>
                          <pic:cNvPr id="488" name="Picture 488"/>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204826" y="0"/>
                            <a:ext cx="899160" cy="899160"/>
                          </a:xfrm>
                          <a:prstGeom prst="rect">
                            <a:avLst/>
                          </a:prstGeom>
                        </pic:spPr>
                      </pic:pic>
                      <wps:wsp>
                        <wps:cNvPr id="489" name="Text Box 2"/>
                        <wps:cNvSpPr txBox="1">
                          <a:spLocks noChangeArrowheads="1"/>
                        </wps:cNvSpPr>
                        <wps:spPr bwMode="auto">
                          <a:xfrm>
                            <a:off x="1016813" y="303581"/>
                            <a:ext cx="1518569" cy="365760"/>
                          </a:xfrm>
                          <a:prstGeom prst="rect">
                            <a:avLst/>
                          </a:prstGeom>
                          <a:noFill/>
                          <a:ln w="9525">
                            <a:noFill/>
                            <a:miter lim="800000"/>
                            <a:headEnd/>
                            <a:tailEnd/>
                          </a:ln>
                        </wps:spPr>
                        <wps:txbx>
                          <w:txbxContent>
                            <w:p w14:paraId="2F3BE5F1" w14:textId="77777777" w:rsidR="002A1612" w:rsidRDefault="002A1612" w:rsidP="001C6C01">
                              <w:pPr>
                                <w:rPr>
                                  <w:b/>
                                  <w:color w:val="FF7000"/>
                                  <w:sz w:val="28"/>
                                  <w:szCs w:val="28"/>
                                </w:rPr>
                              </w:pPr>
                              <w:proofErr w:type="spellStart"/>
                              <w:r>
                                <w:rPr>
                                  <w:b/>
                                  <w:color w:val="FF7000"/>
                                  <w:sz w:val="28"/>
                                  <w:szCs w:val="28"/>
                                </w:rPr>
                                <w:t>Proč</w:t>
                              </w:r>
                              <w:proofErr w:type="spellEnd"/>
                              <w:r>
                                <w:rPr>
                                  <w:b/>
                                  <w:color w:val="FF7000"/>
                                  <w:sz w:val="28"/>
                                  <w:szCs w:val="28"/>
                                </w:rPr>
                                <w:t xml:space="preserve"> je to </w:t>
                              </w:r>
                              <w:proofErr w:type="spellStart"/>
                              <w:r>
                                <w:rPr>
                                  <w:b/>
                                  <w:color w:val="FF7000"/>
                                  <w:sz w:val="28"/>
                                  <w:szCs w:val="28"/>
                                </w:rPr>
                                <w:t>tak</w:t>
                              </w:r>
                              <w:proofErr w:type="spellEnd"/>
                              <w:r>
                                <w:rPr>
                                  <w:b/>
                                  <w:color w:val="FF7000"/>
                                  <w:sz w:val="28"/>
                                  <w:szCs w:val="28"/>
                                </w:rPr>
                                <w:t>?</w:t>
                              </w:r>
                            </w:p>
                            <w:p w14:paraId="27F12BFD" w14:textId="77777777" w:rsidR="002A1612" w:rsidRDefault="002A1612" w:rsidP="001C6C01">
                              <w:pPr>
                                <w:rPr>
                                  <w:b/>
                                  <w:color w:val="FF7000"/>
                                  <w:sz w:val="28"/>
                                  <w:szCs w:val="28"/>
                                </w:rPr>
                              </w:pPr>
                            </w:p>
                            <w:p w14:paraId="6A314FCA" w14:textId="77777777" w:rsidR="002A1612" w:rsidRDefault="002A1612" w:rsidP="001C6C01">
                              <w:pPr>
                                <w:rPr>
                                  <w:b/>
                                  <w:color w:val="FF7000"/>
                                  <w:sz w:val="28"/>
                                  <w:szCs w:val="28"/>
                                </w:rPr>
                              </w:pP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3826AF94" id="Group 491" o:spid="_x0000_s1288" style="position:absolute;margin-left:-1.55pt;margin-top:29.1pt;width:450pt;height:207.1pt;z-index:253286400;mso-height-relative:margin" coordsize="57150,2479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">
                <v:roundrect id="Text Box 10" o:spid="_x0000_s1289" style="position:absolute;top:6729;width:57150;height:18066;visibility:visible;mso-wrap-style:square;v-text-anchor:top" arcsize="514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" strokecolor="#5a5a5a [2109]">
                  <v:stroke joinstyle="miter"/>
                  <v:textbox inset=",5mm,,2.5mm">
                    <w:txbxContent>
                      <w:p w14:paraId="26C65462" w14:textId="65320F01" w:rsidR="002A1612" w:rsidRPr="00091473" w:rsidRDefault="002A1612" w:rsidP="001C6C01">
                        <w:pPr>
                          <w:rPr>
                            <w:lang w:val="cs-CZ"/>
                          </w:rPr>
                        </w:pPr>
                        <w:r>
                          <w:rPr>
                            <w:lang w:val="cs-CZ"/>
                          </w:rPr>
                          <w:t>Tvar bloku v </w:t>
                        </w:r>
                        <w:proofErr w:type="spellStart"/>
                        <w:r w:rsidRPr="00091473">
                          <w:rPr>
                            <w:lang w:val="cs-CZ"/>
                          </w:rPr>
                          <w:t>EdScratch</w:t>
                        </w:r>
                        <w:r>
                          <w:rPr>
                            <w:lang w:val="cs-CZ"/>
                          </w:rPr>
                          <w:t>i</w:t>
                        </w:r>
                        <w:proofErr w:type="spellEnd"/>
                        <w:r>
                          <w:rPr>
                            <w:lang w:val="cs-CZ"/>
                          </w:rPr>
                          <w:t xml:space="preserve"> vám napoví, k čemu se daný blok využívá v programech. Podívejte se na blok </w:t>
                        </w:r>
                        <w:r w:rsidRPr="00091473">
                          <w:rPr>
                            <w:color w:val="FF7000"/>
                            <w:lang w:val="cs-CZ"/>
                          </w:rPr>
                          <w:t>play music in background</w:t>
                        </w:r>
                        <w:r>
                          <w:rPr>
                            <w:lang w:val="cs-CZ"/>
                          </w:rPr>
                          <w:t xml:space="preserve"> (přehrát hudbu v pozadí). Podobá se trochu ústům, že</w:t>
                        </w:r>
                        <w:r w:rsidRPr="00091473">
                          <w:rPr>
                            <w:lang w:val="cs-CZ"/>
                          </w:rPr>
                          <w:t xml:space="preserve">? </w:t>
                        </w:r>
                        <w:r>
                          <w:rPr>
                            <w:lang w:val="cs-CZ"/>
                          </w:rPr>
                          <w:t>Ostatní bloky je možné do těchto „úst“ vložit</w:t>
                        </w:r>
                        <w:r w:rsidRPr="00091473">
                          <w:rPr>
                            <w:lang w:val="cs-CZ"/>
                          </w:rPr>
                          <w:t xml:space="preserve">. </w:t>
                        </w:r>
                      </w:p>
                      <w:p w14:paraId="219FF1CB" w14:textId="274850CD" w:rsidR="002A1612" w:rsidRPr="00091473" w:rsidRDefault="002A1612" w:rsidP="001C6C01">
                        <w:pPr>
                          <w:rPr>
                            <w:lang w:val="cs-CZ"/>
                          </w:rPr>
                        </w:pPr>
                        <w:r>
                          <w:rPr>
                            <w:lang w:val="cs-CZ"/>
                          </w:rPr>
                          <w:t xml:space="preserve">Tento </w:t>
                        </w:r>
                        <w:proofErr w:type="spellStart"/>
                        <w:r>
                          <w:rPr>
                            <w:lang w:val="cs-CZ"/>
                          </w:rPr>
                          <w:t>seskupovací</w:t>
                        </w:r>
                        <w:proofErr w:type="spellEnd"/>
                        <w:r>
                          <w:rPr>
                            <w:lang w:val="cs-CZ"/>
                          </w:rPr>
                          <w:t xml:space="preserve"> blok ovlivní všechny bloky umístěné v bloku </w:t>
                        </w:r>
                        <w:r w:rsidRPr="00091473">
                          <w:rPr>
                            <w:color w:val="FF7000"/>
                            <w:lang w:val="cs-CZ"/>
                          </w:rPr>
                          <w:t>play music in background</w:t>
                        </w:r>
                        <w:r>
                          <w:rPr>
                            <w:lang w:val="cs-CZ"/>
                          </w:rPr>
                          <w:t>. Pamatujte si, že Edison plní příkazy z bloků v </w:t>
                        </w:r>
                        <w:proofErr w:type="spellStart"/>
                        <w:r>
                          <w:rPr>
                            <w:lang w:val="cs-CZ"/>
                          </w:rPr>
                          <w:t>EdScratchi</w:t>
                        </w:r>
                        <w:proofErr w:type="spellEnd"/>
                        <w:r>
                          <w:rPr>
                            <w:lang w:val="cs-CZ"/>
                          </w:rPr>
                          <w:t xml:space="preserve"> po jednom. Robot tak nejprve uvidí </w:t>
                        </w:r>
                        <w:proofErr w:type="spellStart"/>
                        <w:r>
                          <w:rPr>
                            <w:lang w:val="cs-CZ"/>
                          </w:rPr>
                          <w:t>seskupovací</w:t>
                        </w:r>
                        <w:proofErr w:type="spellEnd"/>
                        <w:r>
                          <w:rPr>
                            <w:lang w:val="cs-CZ"/>
                          </w:rPr>
                          <w:t xml:space="preserve"> blok a dostane informace, že všechny bloky v něm budou plněny v režimu „přehrávání hudby v pozadí“</w:t>
                        </w:r>
                        <w:r w:rsidRPr="00091473">
                          <w:rPr>
                            <w:lang w:val="cs-CZ"/>
                          </w:rPr>
                          <w:t xml:space="preserve">. </w:t>
                        </w:r>
                      </w:p>
                      <w:p w14:paraId="100BC972" w14:textId="77777777" w:rsidR="002A1612" w:rsidRPr="00091473" w:rsidRDefault="002A1612" w:rsidP="001C6C01">
                        <w:pPr>
                          <w:rPr>
                            <w:lang w:val="cs-CZ"/>
                          </w:rPr>
                        </w:pPr>
                      </w:p>
                    </w:txbxContent>
                  </v:textbox>
                </v:roundrect>
                <v:shape id="Picture 488" o:spid="_x0000_s1290" type="#_x0000_t75" style="position:absolute;left:2048;width:8991;height:8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">
                  <v:imagedata r:id="rId42" o:title=""/>
                </v:shape>
                <v:shape id="_x0000_s1291" type="#_x0000_t202" style="position:absolute;left:10168;top:3035;width:15185;height:3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" filled="f" stroked="f">
                  <v:textbox>
                    <w:txbxContent>
                      <w:p w14:paraId="2F3BE5F1" w14:textId="77777777" w:rsidR="002A1612" w:rsidRDefault="002A1612" w:rsidP="001C6C01">
                        <w:pPr>
                          <w:rPr>
                            <w:b/>
                            <w:color w:val="FF7000"/>
                            <w:sz w:val="28"/>
                            <w:szCs w:val="28"/>
                          </w:rPr>
                        </w:pPr>
                        <w:proofErr w:type="spellStart"/>
                        <w:r>
                          <w:rPr>
                            <w:b/>
                            <w:color w:val="FF7000"/>
                            <w:sz w:val="28"/>
                            <w:szCs w:val="28"/>
                          </w:rPr>
                          <w:t>Proč</w:t>
                        </w:r>
                        <w:proofErr w:type="spellEnd"/>
                        <w:r>
                          <w:rPr>
                            <w:b/>
                            <w:color w:val="FF7000"/>
                            <w:sz w:val="28"/>
                            <w:szCs w:val="28"/>
                          </w:rPr>
                          <w:t xml:space="preserve"> je to </w:t>
                        </w:r>
                        <w:proofErr w:type="spellStart"/>
                        <w:r>
                          <w:rPr>
                            <w:b/>
                            <w:color w:val="FF7000"/>
                            <w:sz w:val="28"/>
                            <w:szCs w:val="28"/>
                          </w:rPr>
                          <w:t>tak</w:t>
                        </w:r>
                        <w:proofErr w:type="spellEnd"/>
                        <w:r>
                          <w:rPr>
                            <w:b/>
                            <w:color w:val="FF7000"/>
                            <w:sz w:val="28"/>
                            <w:szCs w:val="28"/>
                          </w:rPr>
                          <w:t>?</w:t>
                        </w:r>
                      </w:p>
                      <w:p w14:paraId="27F12BFD" w14:textId="77777777" w:rsidR="002A1612" w:rsidRDefault="002A1612" w:rsidP="001C6C01">
                        <w:pPr>
                          <w:rPr>
                            <w:b/>
                            <w:color w:val="FF7000"/>
                            <w:sz w:val="28"/>
                            <w:szCs w:val="28"/>
                          </w:rPr>
                        </w:pPr>
                      </w:p>
                      <w:p w14:paraId="6A314FCA" w14:textId="77777777" w:rsidR="002A1612" w:rsidRDefault="002A1612" w:rsidP="001C6C01">
                        <w:pPr>
                          <w:rPr>
                            <w:b/>
                            <w:color w:val="FF7000"/>
                            <w:sz w:val="28"/>
                            <w:szCs w:val="28"/>
                          </w:rPr>
                        </w:pPr>
                      </w:p>
                    </w:txbxContent>
                  </v:textbox>
                </v:shape>
                <w10:wrap type="topAndBottom"/>
              </v:group>
            </w:pict>
          </mc:Fallback>
        </mc:AlternateContent>
      </w:r>
      <w:r>
        <w:rPr>
          <w:lang w:val="cs-CZ"/>
        </w:rPr>
        <w:t>Blok</w:t>
      </w:r>
      <w:r w:rsidRPr="00DA5E89">
        <w:rPr>
          <w:lang w:val="cs-CZ"/>
        </w:rPr>
        <w:t xml:space="preserve"> </w:t>
      </w:r>
      <w:r w:rsidRPr="00DA5E89">
        <w:rPr>
          <w:color w:val="FF7000"/>
          <w:lang w:val="cs-CZ"/>
        </w:rPr>
        <w:t>play music in background</w:t>
      </w:r>
      <w:r w:rsidRPr="00DA5E89">
        <w:rPr>
          <w:lang w:val="cs-CZ"/>
        </w:rPr>
        <w:t xml:space="preserve"> </w:t>
      </w:r>
      <w:r>
        <w:rPr>
          <w:lang w:val="cs-CZ"/>
        </w:rPr>
        <w:t xml:space="preserve">(přehrát hudbu na pozadí) je </w:t>
      </w:r>
      <w:proofErr w:type="spellStart"/>
      <w:r>
        <w:rPr>
          <w:lang w:val="cs-CZ"/>
        </w:rPr>
        <w:t>seskupovací</w:t>
      </w:r>
      <w:proofErr w:type="spellEnd"/>
      <w:r>
        <w:rPr>
          <w:lang w:val="cs-CZ"/>
        </w:rPr>
        <w:t xml:space="preserve"> blok. V tomto </w:t>
      </w:r>
      <w:proofErr w:type="spellStart"/>
      <w:r>
        <w:rPr>
          <w:lang w:val="cs-CZ"/>
        </w:rPr>
        <w:t>seskupovacím</w:t>
      </w:r>
      <w:proofErr w:type="spellEnd"/>
      <w:r>
        <w:rPr>
          <w:lang w:val="cs-CZ"/>
        </w:rPr>
        <w:t xml:space="preserve"> bloku mohou být shromážděny jiné bloky. </w:t>
      </w:r>
    </w:p>
    <w:p w14:paraId="29684FE5" w14:textId="77777777" w:rsidR="001C6C01" w:rsidRPr="00DA5E89" w:rsidRDefault="001C6C01" w:rsidP="001C6C01">
      <w:pPr>
        <w:rPr>
          <w:lang w:val="cs-CZ"/>
        </w:rPr>
      </w:pPr>
      <w:r w:rsidRPr="00DA5E89">
        <w:rPr>
          <w:noProof/>
          <w:lang w:val="cs-CZ"/>
        </w:rPr>
        <mc:AlternateContent>
          <mc:Choice Requires="wpg">
            <w:drawing>
              <wp:anchor distT="0" distB="0" distL="114300" distR="114300" simplePos="0" relativeHeight="253287424" behindDoc="0" locked="0" layoutInCell="1" allowOverlap="1" wp14:anchorId="609C7C6D" wp14:editId="0B6C2197">
                <wp:simplePos x="0" y="0"/>
                <wp:positionH relativeFrom="column">
                  <wp:posOffset>3228340</wp:posOffset>
                </wp:positionH>
                <wp:positionV relativeFrom="paragraph">
                  <wp:posOffset>2570480</wp:posOffset>
                </wp:positionV>
                <wp:extent cx="2628265" cy="2357120"/>
                <wp:effectExtent l="0" t="0" r="635" b="24130"/>
                <wp:wrapSquare wrapText="bothSides"/>
                <wp:docPr id="501" name="Group 501"/>
                <wp:cNvGraphicFramePr/>
                <a:graphic xmlns:a="http://schemas.openxmlformats.org/drawingml/2006/main">
                  <a:graphicData uri="http://schemas.microsoft.com/office/word/2010/wordprocessingGroup">
                    <wpg:wgp>
                      <wpg:cNvGrpSpPr/>
                      <wpg:grpSpPr>
                        <a:xfrm>
                          <a:off x="0" y="0"/>
                          <a:ext cx="2628265" cy="2357120"/>
                          <a:chOff x="0" y="0"/>
                          <a:chExt cx="2628748" cy="2357637"/>
                        </a:xfrm>
                      </wpg:grpSpPr>
                      <wps:wsp>
                        <wps:cNvPr id="498" name="Text Box 3"/>
                        <wps:cNvSpPr txBox="1">
                          <a:spLocks noChangeArrowheads="1"/>
                        </wps:cNvSpPr>
                        <wps:spPr bwMode="auto">
                          <a:xfrm>
                            <a:off x="0" y="665683"/>
                            <a:ext cx="2615565" cy="1691954"/>
                          </a:xfrm>
                          <a:prstGeom prst="roundRect">
                            <a:avLst>
                              <a:gd name="adj" fmla="val 10454"/>
                            </a:avLst>
                          </a:prstGeom>
                          <a:solidFill>
                            <a:srgbClr val="FFFFFF"/>
                          </a:solidFill>
                          <a:ln w="9525">
                            <a:solidFill>
                              <a:schemeClr val="tx1">
                                <a:lumMod val="65000"/>
                                <a:lumOff val="35000"/>
                              </a:schemeClr>
                            </a:solidFill>
                            <a:miter lim="800000"/>
                            <a:headEnd/>
                            <a:tailEnd/>
                          </a:ln>
                        </wps:spPr>
                        <wps:txbx>
                          <w:txbxContent>
                            <w:p w14:paraId="00CEF225" w14:textId="6C157AFB" w:rsidR="002A1612" w:rsidRPr="00560C9F" w:rsidRDefault="002A1612" w:rsidP="001C6C01">
                              <w:pPr>
                                <w:rPr>
                                  <w:lang w:val="cs-CZ"/>
                                </w:rPr>
                              </w:pPr>
                              <w:r w:rsidRPr="00560C9F">
                                <w:rPr>
                                  <w:rFonts w:hint="eastAsia"/>
                                  <w:lang w:val="cs-CZ"/>
                                </w:rPr>
                                <w:t>Nezapomeňte, že pokud něco není v programu zcela v pořádku, zobrazí se v</w:t>
                              </w:r>
                              <w:r>
                                <w:rPr>
                                  <w:lang w:val="cs-CZ"/>
                                </w:rPr>
                                <w:t> ladicím panelu</w:t>
                              </w:r>
                              <w:r w:rsidRPr="00560C9F">
                                <w:rPr>
                                  <w:rFonts w:hint="eastAsia"/>
                                  <w:lang w:val="cs-CZ"/>
                                </w:rPr>
                                <w:t xml:space="preserve"> varovná zpráva. Tyto zprávy vám </w:t>
                              </w:r>
                              <w:r>
                                <w:rPr>
                                  <w:lang w:val="cs-CZ"/>
                                </w:rPr>
                                <w:t>po</w:t>
                              </w:r>
                              <w:r w:rsidRPr="00560C9F">
                                <w:rPr>
                                  <w:rFonts w:hint="eastAsia"/>
                                  <w:lang w:val="cs-CZ"/>
                                </w:rPr>
                                <w:t xml:space="preserve">mohou </w:t>
                              </w:r>
                              <w:r>
                                <w:rPr>
                                  <w:lang w:val="cs-CZ"/>
                                </w:rPr>
                                <w:t>přijít na to</w:t>
                              </w:r>
                              <w:r w:rsidRPr="00560C9F">
                                <w:rPr>
                                  <w:rFonts w:hint="eastAsia"/>
                                  <w:lang w:val="cs-CZ"/>
                                </w:rPr>
                                <w:t>, co by mělo být uvnitř</w:t>
                              </w:r>
                              <w:r>
                                <w:rPr>
                                  <w:lang w:val="cs-CZ"/>
                                </w:rPr>
                                <w:t xml:space="preserve"> </w:t>
                              </w:r>
                              <w:proofErr w:type="spellStart"/>
                              <w:r>
                                <w:rPr>
                                  <w:lang w:val="cs-CZ"/>
                                </w:rPr>
                                <w:t>seskupovacího</w:t>
                              </w:r>
                              <w:proofErr w:type="spellEnd"/>
                              <w:r w:rsidRPr="00560C9F">
                                <w:rPr>
                                  <w:rFonts w:hint="eastAsia"/>
                                  <w:lang w:val="cs-CZ"/>
                                </w:rPr>
                                <w:t xml:space="preserve"> bloku</w:t>
                              </w:r>
                              <w:r>
                                <w:rPr>
                                  <w:lang w:val="cs-CZ"/>
                                </w:rPr>
                                <w:t>,</w:t>
                              </w:r>
                              <w:r w:rsidRPr="00560C9F">
                                <w:rPr>
                                  <w:rFonts w:hint="eastAsia"/>
                                  <w:lang w:val="cs-CZ"/>
                                </w:rPr>
                                <w:t xml:space="preserve"> a co </w:t>
                              </w:r>
                              <w:r>
                                <w:rPr>
                                  <w:lang w:val="cs-CZ"/>
                                </w:rPr>
                                <w:t xml:space="preserve">ne. </w:t>
                              </w:r>
                            </w:p>
                            <w:p w14:paraId="1E2C2F4A" w14:textId="77777777" w:rsidR="002A1612" w:rsidRDefault="002A1612" w:rsidP="001C6C01"/>
                          </w:txbxContent>
                        </wps:txbx>
                        <wps:bodyPr rot="0" vert="horz" wrap="square" lIns="91440" tIns="180000" rIns="91440" bIns="90000" anchor="t" anchorCtr="0">
                          <a:noAutofit/>
                        </wps:bodyPr>
                      </wps:wsp>
                      <wps:wsp>
                        <wps:cNvPr id="499" name="Text Box 2"/>
                        <wps:cNvSpPr txBox="1">
                          <a:spLocks noChangeArrowheads="1"/>
                        </wps:cNvSpPr>
                        <wps:spPr bwMode="auto">
                          <a:xfrm>
                            <a:off x="1009498" y="285293"/>
                            <a:ext cx="1619250" cy="365760"/>
                          </a:xfrm>
                          <a:prstGeom prst="rect">
                            <a:avLst/>
                          </a:prstGeom>
                          <a:noFill/>
                          <a:ln w="9525">
                            <a:noFill/>
                            <a:miter lim="800000"/>
                            <a:headEnd/>
                            <a:tailEnd/>
                          </a:ln>
                        </wps:spPr>
                        <wps:txbx>
                          <w:txbxContent>
                            <w:p w14:paraId="201EE60E" w14:textId="1C508FBB" w:rsidR="002A1612" w:rsidRDefault="002A1612" w:rsidP="001C6C01">
                              <w:pPr>
                                <w:rPr>
                                  <w:b/>
                                  <w:color w:val="FF7000"/>
                                  <w:sz w:val="28"/>
                                  <w:szCs w:val="28"/>
                                </w:rPr>
                              </w:pPr>
                              <w:proofErr w:type="spellStart"/>
                              <w:r>
                                <w:rPr>
                                  <w:b/>
                                  <w:color w:val="FF7000"/>
                                  <w:sz w:val="28"/>
                                  <w:szCs w:val="28"/>
                                </w:rPr>
                                <w:t>Nápověda</w:t>
                              </w:r>
                              <w:proofErr w:type="spellEnd"/>
                              <w:r>
                                <w:rPr>
                                  <w:b/>
                                  <w:color w:val="FF7000"/>
                                  <w:sz w:val="28"/>
                                  <w:szCs w:val="28"/>
                                </w:rPr>
                                <w:t>!</w:t>
                              </w:r>
                            </w:p>
                            <w:p w14:paraId="5C6C6098" w14:textId="77777777" w:rsidR="002A1612" w:rsidRDefault="002A1612" w:rsidP="001C6C01">
                              <w:pPr>
                                <w:rPr>
                                  <w:b/>
                                  <w:color w:val="FF7000"/>
                                  <w:sz w:val="28"/>
                                  <w:szCs w:val="28"/>
                                </w:rPr>
                              </w:pPr>
                            </w:p>
                          </w:txbxContent>
                        </wps:txbx>
                        <wps:bodyPr rot="0" vert="horz" wrap="square" lIns="91440" tIns="45720" rIns="91440" bIns="45720" anchor="t" anchorCtr="0">
                          <a:noAutofit/>
                        </wps:bodyPr>
                      </wps:wsp>
                      <pic:pic xmlns:pic="http://schemas.openxmlformats.org/drawingml/2006/picture">
                        <pic:nvPicPr>
                          <pic:cNvPr id="500" name="Picture 500"/>
                          <pic:cNvPicPr>
                            <a:picLocks noChangeAspect="1"/>
                          </pic:cNvPicPr>
                        </pic:nvPicPr>
                        <pic:blipFill>
                          <a:blip r:embed="rId99" cstate="print">
                            <a:extLst>
                              <a:ext uri="{28A0092B-C50C-407E-A947-70E740481C1C}">
                                <a14:useLocalDpi xmlns:a14="http://schemas.microsoft.com/office/drawing/2010/main" val="0"/>
                              </a:ext>
                            </a:extLst>
                          </a:blip>
                          <a:stretch>
                            <a:fillRect/>
                          </a:stretch>
                        </pic:blipFill>
                        <pic:spPr>
                          <a:xfrm>
                            <a:off x="208483" y="0"/>
                            <a:ext cx="899795" cy="899795"/>
                          </a:xfrm>
                          <a:prstGeom prst="rect">
                            <a:avLst/>
                          </a:prstGeom>
                        </pic:spPr>
                      </pic:pic>
                    </wpg:wgp>
                  </a:graphicData>
                </a:graphic>
                <wp14:sizeRelV relativeFrom="margin">
                  <wp14:pctHeight>0</wp14:pctHeight>
                </wp14:sizeRelV>
              </wp:anchor>
            </w:drawing>
          </mc:Choice>
          <mc:Fallback>
            <w:pict>
              <v:group w14:anchorId="609C7C6D" id="Group 501" o:spid="_x0000_s1292" style="position:absolute;margin-left:254.2pt;margin-top:202.4pt;width:206.95pt;height:185.6pt;z-index:253287424;mso-height-relative:margin" coordsize="26287,2357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">
                <v:roundrect id="Text Box 3" o:spid="_x0000_s1293" style="position:absolute;top:6656;width:26155;height:16920;visibility:visible;mso-wrap-style:square;v-text-anchor:top" arcsize="6851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" strokecolor="#5a5a5a [2109]">
                  <v:stroke joinstyle="miter"/>
                  <v:textbox inset=",5mm,,2.5mm">
                    <w:txbxContent>
                      <w:p w14:paraId="00CEF225" w14:textId="6C157AFB" w:rsidR="002A1612" w:rsidRPr="00560C9F" w:rsidRDefault="002A1612" w:rsidP="001C6C01">
                        <w:pPr>
                          <w:rPr>
                            <w:lang w:val="cs-CZ"/>
                          </w:rPr>
                        </w:pPr>
                        <w:r w:rsidRPr="00560C9F">
                          <w:rPr>
                            <w:rFonts w:hint="eastAsia"/>
                            <w:lang w:val="cs-CZ"/>
                          </w:rPr>
                          <w:t>Nezapomeňte, že pokud něco není v programu zcela v pořádku, zobrazí se v</w:t>
                        </w:r>
                        <w:r>
                          <w:rPr>
                            <w:lang w:val="cs-CZ"/>
                          </w:rPr>
                          <w:t> ladicím panelu</w:t>
                        </w:r>
                        <w:r w:rsidRPr="00560C9F">
                          <w:rPr>
                            <w:rFonts w:hint="eastAsia"/>
                            <w:lang w:val="cs-CZ"/>
                          </w:rPr>
                          <w:t xml:space="preserve"> varovná zpráva. Tyto zprávy vám </w:t>
                        </w:r>
                        <w:r>
                          <w:rPr>
                            <w:lang w:val="cs-CZ"/>
                          </w:rPr>
                          <w:t>po</w:t>
                        </w:r>
                        <w:r w:rsidRPr="00560C9F">
                          <w:rPr>
                            <w:rFonts w:hint="eastAsia"/>
                            <w:lang w:val="cs-CZ"/>
                          </w:rPr>
                          <w:t xml:space="preserve">mohou </w:t>
                        </w:r>
                        <w:r>
                          <w:rPr>
                            <w:lang w:val="cs-CZ"/>
                          </w:rPr>
                          <w:t>přijít na to</w:t>
                        </w:r>
                        <w:r w:rsidRPr="00560C9F">
                          <w:rPr>
                            <w:rFonts w:hint="eastAsia"/>
                            <w:lang w:val="cs-CZ"/>
                          </w:rPr>
                          <w:t>, co by mělo být uvnitř</w:t>
                        </w:r>
                        <w:r>
                          <w:rPr>
                            <w:lang w:val="cs-CZ"/>
                          </w:rPr>
                          <w:t xml:space="preserve"> </w:t>
                        </w:r>
                        <w:proofErr w:type="spellStart"/>
                        <w:r>
                          <w:rPr>
                            <w:lang w:val="cs-CZ"/>
                          </w:rPr>
                          <w:t>seskupovacího</w:t>
                        </w:r>
                        <w:proofErr w:type="spellEnd"/>
                        <w:r w:rsidRPr="00560C9F">
                          <w:rPr>
                            <w:rFonts w:hint="eastAsia"/>
                            <w:lang w:val="cs-CZ"/>
                          </w:rPr>
                          <w:t xml:space="preserve"> bloku</w:t>
                        </w:r>
                        <w:r>
                          <w:rPr>
                            <w:lang w:val="cs-CZ"/>
                          </w:rPr>
                          <w:t>,</w:t>
                        </w:r>
                        <w:r w:rsidRPr="00560C9F">
                          <w:rPr>
                            <w:rFonts w:hint="eastAsia"/>
                            <w:lang w:val="cs-CZ"/>
                          </w:rPr>
                          <w:t xml:space="preserve"> a co </w:t>
                        </w:r>
                        <w:r>
                          <w:rPr>
                            <w:lang w:val="cs-CZ"/>
                          </w:rPr>
                          <w:t xml:space="preserve">ne. </w:t>
                        </w:r>
                      </w:p>
                      <w:p w14:paraId="1E2C2F4A" w14:textId="77777777" w:rsidR="002A1612" w:rsidRDefault="002A1612" w:rsidP="001C6C01"/>
                    </w:txbxContent>
                  </v:textbox>
                </v:roundrect>
                <v:shape id="_x0000_s1294" type="#_x0000_t202" style="position:absolute;left:10094;top:2852;width:16193;height:3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" filled="f" stroked="f">
                  <v:textbox>
                    <w:txbxContent>
                      <w:p w14:paraId="201EE60E" w14:textId="1C508FBB" w:rsidR="002A1612" w:rsidRDefault="002A1612" w:rsidP="001C6C01">
                        <w:pPr>
                          <w:rPr>
                            <w:b/>
                            <w:color w:val="FF7000"/>
                            <w:sz w:val="28"/>
                            <w:szCs w:val="28"/>
                          </w:rPr>
                        </w:pPr>
                        <w:proofErr w:type="spellStart"/>
                        <w:r>
                          <w:rPr>
                            <w:b/>
                            <w:color w:val="FF7000"/>
                            <w:sz w:val="28"/>
                            <w:szCs w:val="28"/>
                          </w:rPr>
                          <w:t>Nápověda</w:t>
                        </w:r>
                        <w:proofErr w:type="spellEnd"/>
                        <w:r>
                          <w:rPr>
                            <w:b/>
                            <w:color w:val="FF7000"/>
                            <w:sz w:val="28"/>
                            <w:szCs w:val="28"/>
                          </w:rPr>
                          <w:t>!</w:t>
                        </w:r>
                      </w:p>
                      <w:p w14:paraId="5C6C6098" w14:textId="77777777" w:rsidR="002A1612" w:rsidRDefault="002A1612" w:rsidP="001C6C01">
                        <w:pPr>
                          <w:rPr>
                            <w:b/>
                            <w:color w:val="FF7000"/>
                            <w:sz w:val="28"/>
                            <w:szCs w:val="28"/>
                          </w:rPr>
                        </w:pPr>
                      </w:p>
                    </w:txbxContent>
                  </v:textbox>
                </v:shape>
                <v:shape id="Picture 500" o:spid="_x0000_s1295" type="#_x0000_t75" style="position:absolute;left:2084;width:8998;height:89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">
                  <v:imagedata r:id="rId100" o:title=""/>
                </v:shape>
                <w10:wrap type="square"/>
              </v:group>
            </w:pict>
          </mc:Fallback>
        </mc:AlternateContent>
      </w:r>
    </w:p>
    <w:p w14:paraId="21CDBB57" w14:textId="77777777" w:rsidR="001C6C01" w:rsidRPr="00DA5E89" w:rsidRDefault="001C6C01" w:rsidP="001C6C01">
      <w:pPr>
        <w:rPr>
          <w:lang w:val="cs-CZ"/>
        </w:rPr>
      </w:pPr>
      <w:r>
        <w:rPr>
          <w:lang w:val="cs-CZ"/>
        </w:rPr>
        <w:t xml:space="preserve">Přidejte blok </w:t>
      </w:r>
      <w:r w:rsidRPr="00DA5E89">
        <w:rPr>
          <w:noProof/>
          <w:color w:val="FF7000"/>
          <w:lang w:val="cs-CZ"/>
        </w:rPr>
        <w:t>play</w:t>
      </w:r>
      <w:r w:rsidRPr="00DA5E89">
        <w:rPr>
          <w:color w:val="FF7000"/>
          <w:lang w:val="cs-CZ"/>
        </w:rPr>
        <w:t xml:space="preserve"> music in background</w:t>
      </w:r>
      <w:r w:rsidRPr="00DA5E89">
        <w:rPr>
          <w:lang w:val="cs-CZ"/>
        </w:rPr>
        <w:t xml:space="preserve"> </w:t>
      </w:r>
      <w:r>
        <w:rPr>
          <w:lang w:val="cs-CZ"/>
        </w:rPr>
        <w:t xml:space="preserve">do tanečního programu </w:t>
      </w:r>
      <w:proofErr w:type="spellStart"/>
      <w:r w:rsidRPr="00DA5E89">
        <w:rPr>
          <w:lang w:val="cs-CZ"/>
        </w:rPr>
        <w:t>Hokey-Pokey</w:t>
      </w:r>
      <w:proofErr w:type="spellEnd"/>
      <w:r w:rsidRPr="00DA5E89">
        <w:rPr>
          <w:lang w:val="cs-CZ"/>
        </w:rPr>
        <w:t>.</w:t>
      </w:r>
      <w:r>
        <w:rPr>
          <w:lang w:val="cs-CZ"/>
        </w:rPr>
        <w:t xml:space="preserve"> Zamyslete se nad tím, do které části programu tento blok </w:t>
      </w:r>
      <w:proofErr w:type="gramStart"/>
      <w:r>
        <w:rPr>
          <w:lang w:val="cs-CZ"/>
        </w:rPr>
        <w:t>patří</w:t>
      </w:r>
      <w:proofErr w:type="gramEnd"/>
      <w:r>
        <w:rPr>
          <w:lang w:val="cs-CZ"/>
        </w:rPr>
        <w:t xml:space="preserve">. </w:t>
      </w:r>
    </w:p>
    <w:p w14:paraId="6C98C674" w14:textId="77777777" w:rsidR="001C6C01" w:rsidRPr="00DA5E89" w:rsidRDefault="001C6C01" w:rsidP="001C6C01">
      <w:pPr>
        <w:rPr>
          <w:lang w:val="cs-CZ"/>
        </w:rPr>
      </w:pPr>
    </w:p>
    <w:p w14:paraId="3C0245C7" w14:textId="77777777" w:rsidR="001C6C01" w:rsidRPr="00DA5E89" w:rsidRDefault="001C6C01" w:rsidP="001C6C01">
      <w:pPr>
        <w:rPr>
          <w:lang w:val="cs-CZ"/>
        </w:rPr>
      </w:pPr>
      <w:r>
        <w:rPr>
          <w:lang w:val="cs-CZ"/>
        </w:rPr>
        <w:t>Stáhněte upravený program do Edisona a spusťte jej. Edison by měl začít přehrávat píseň a zároveň se pohybovat</w:t>
      </w:r>
      <w:r w:rsidRPr="00DA5E89">
        <w:rPr>
          <w:lang w:val="cs-CZ"/>
        </w:rPr>
        <w:t>!</w:t>
      </w:r>
    </w:p>
    <w:p w14:paraId="3E3BC407" w14:textId="77777777" w:rsidR="001C6C01" w:rsidRPr="00DA5E89" w:rsidRDefault="001C6C01" w:rsidP="001C6C01">
      <w:pPr>
        <w:rPr>
          <w:lang w:val="cs-CZ"/>
        </w:rPr>
      </w:pPr>
      <w:r>
        <w:rPr>
          <w:lang w:val="cs-CZ"/>
        </w:rPr>
        <w:t xml:space="preserve">Na Edisonových tanečních pohybech je však třeba ještě zapracovat. </w:t>
      </w:r>
    </w:p>
    <w:p w14:paraId="15DC0721" w14:textId="77777777" w:rsidR="001C6C01" w:rsidRPr="00560C9F" w:rsidRDefault="001C6C01" w:rsidP="001C6C01">
      <w:pPr>
        <w:rPr>
          <w:lang w:val="cs-CZ"/>
        </w:rPr>
      </w:pPr>
    </w:p>
    <w:p w14:paraId="350A3483" w14:textId="77777777" w:rsidR="001C6C01" w:rsidRPr="00D972EE" w:rsidRDefault="001C6C01" w:rsidP="001C6C01">
      <w:pPr>
        <w:pStyle w:val="Nadpis2"/>
        <w:rPr>
          <w:lang w:val="cs-CZ"/>
        </w:rPr>
      </w:pPr>
      <w:r w:rsidRPr="00D972EE">
        <w:rPr>
          <w:lang w:val="cs-CZ"/>
        </w:rPr>
        <w:t xml:space="preserve">Úkol 3: </w:t>
      </w:r>
      <w:r>
        <w:rPr>
          <w:lang w:val="cs-CZ"/>
        </w:rPr>
        <w:t>Tancuj podle hudby</w:t>
      </w:r>
    </w:p>
    <w:p w14:paraId="638D4FEB" w14:textId="77777777" w:rsidR="001C6C01" w:rsidRPr="00D972EE" w:rsidRDefault="001C6C01" w:rsidP="001C6C01">
      <w:pPr>
        <w:rPr>
          <w:lang w:val="cs-CZ"/>
        </w:rPr>
      </w:pPr>
      <w:r>
        <w:rPr>
          <w:lang w:val="cs-CZ"/>
        </w:rPr>
        <w:t xml:space="preserve">Přidejte do tanečního programu </w:t>
      </w:r>
      <w:proofErr w:type="spellStart"/>
      <w:r>
        <w:rPr>
          <w:lang w:val="cs-CZ"/>
        </w:rPr>
        <w:t>Hokey-Pokey</w:t>
      </w:r>
      <w:proofErr w:type="spellEnd"/>
      <w:r>
        <w:rPr>
          <w:lang w:val="cs-CZ"/>
        </w:rPr>
        <w:t xml:space="preserve"> více tanečních pohybů. Můžete naučit Edisona řídit se podle textu písně </w:t>
      </w:r>
      <w:proofErr w:type="spellStart"/>
      <w:r>
        <w:rPr>
          <w:lang w:val="cs-CZ"/>
        </w:rPr>
        <w:t>Hokey-Pokey</w:t>
      </w:r>
      <w:proofErr w:type="spellEnd"/>
      <w:r>
        <w:rPr>
          <w:lang w:val="cs-CZ"/>
        </w:rPr>
        <w:t xml:space="preserve"> nebo si vymyslet vlastní tanec</w:t>
      </w:r>
      <w:r w:rsidRPr="00D972EE">
        <w:rPr>
          <w:lang w:val="cs-CZ"/>
        </w:rPr>
        <w:t>!</w:t>
      </w:r>
    </w:p>
    <w:p w14:paraId="3F3FCB67" w14:textId="77777777" w:rsidR="001C6C01" w:rsidRPr="00D972EE" w:rsidRDefault="001C6C01" w:rsidP="001C6C01">
      <w:pPr>
        <w:rPr>
          <w:lang w:val="cs-CZ"/>
        </w:rPr>
      </w:pPr>
      <w:r>
        <w:rPr>
          <w:lang w:val="cs-CZ"/>
        </w:rPr>
        <w:t>Dokážete Edisona naučit, aby tančil podle hudby</w:t>
      </w:r>
      <w:r w:rsidRPr="00D972EE">
        <w:rPr>
          <w:lang w:val="cs-CZ"/>
        </w:rPr>
        <w:t>?</w:t>
      </w:r>
      <w:r w:rsidRPr="00D972EE">
        <w:rPr>
          <w:lang w:val="cs-CZ"/>
        </w:rPr>
        <w:br w:type="page"/>
      </w:r>
    </w:p>
    <w:p w14:paraId="0D6B10E1" w14:textId="77777777" w:rsidR="001C6C01" w:rsidRPr="00D972EE" w:rsidRDefault="001C6C01" w:rsidP="001C6C01">
      <w:pPr>
        <w:rPr>
          <w:lang w:val="cs-CZ"/>
        </w:rPr>
      </w:pPr>
    </w:p>
    <w:p w14:paraId="5F732EC6" w14:textId="77777777" w:rsidR="001C6C01" w:rsidRPr="00D972EE" w:rsidRDefault="001C6C01" w:rsidP="001C6C01">
      <w:pPr>
        <w:pStyle w:val="Nadpis1"/>
        <w:rPr>
          <w:lang w:val="cs-CZ"/>
        </w:rPr>
      </w:pPr>
      <w:bookmarkStart w:id="36" w:name="_Toc19607168"/>
      <w:r w:rsidRPr="00D972EE">
        <w:rPr>
          <w:lang w:val="cs-CZ"/>
        </w:rPr>
        <w:t xml:space="preserve">U2-2.4 </w:t>
      </w:r>
      <w:r>
        <w:rPr>
          <w:lang w:val="cs-CZ"/>
        </w:rPr>
        <w:t>Prozkoumejte chyby a jejich odlaďování</w:t>
      </w:r>
      <w:bookmarkEnd w:id="36"/>
      <w:r w:rsidRPr="00D972EE">
        <w:rPr>
          <w:lang w:val="cs-CZ"/>
        </w:rPr>
        <w:t xml:space="preserve"> </w:t>
      </w:r>
    </w:p>
    <w:p w14:paraId="60D6541E" w14:textId="77777777" w:rsidR="001C6C01" w:rsidRPr="00D972EE" w:rsidRDefault="001C6C01" w:rsidP="001C6C01">
      <w:pPr>
        <w:rPr>
          <w:lang w:val="cs-CZ"/>
        </w:rPr>
      </w:pPr>
      <w:r w:rsidRPr="00D972EE">
        <w:rPr>
          <w:noProof/>
          <w:lang w:val="cs-CZ"/>
        </w:rPr>
        <mc:AlternateContent>
          <mc:Choice Requires="wps">
            <w:drawing>
              <wp:anchor distT="45720" distB="45720" distL="114300" distR="114300" simplePos="0" relativeHeight="253304832" behindDoc="0" locked="0" layoutInCell="1" allowOverlap="1" wp14:anchorId="34201B10" wp14:editId="4E5143C5">
                <wp:simplePos x="0" y="0"/>
                <wp:positionH relativeFrom="column">
                  <wp:posOffset>1114755</wp:posOffset>
                </wp:positionH>
                <wp:positionV relativeFrom="paragraph">
                  <wp:posOffset>307975</wp:posOffset>
                </wp:positionV>
                <wp:extent cx="3258820" cy="566420"/>
                <wp:effectExtent l="0" t="0" r="17780" b="24130"/>
                <wp:wrapTopAndBottom/>
                <wp:docPr id="1083" name="Text Box 10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58820" cy="566420"/>
                        </a:xfrm>
                        <a:prstGeom prst="roundRect">
                          <a:avLst>
                            <a:gd name="adj" fmla="val 8316"/>
                          </a:avLst>
                        </a:prstGeom>
                        <a:solidFill>
                          <a:srgbClr val="FFFFFF"/>
                        </a:solidFill>
                        <a:ln w="9525">
                          <a:solidFill>
                            <a:srgbClr val="FF7000"/>
                          </a:solidFill>
                          <a:miter lim="800000"/>
                          <a:headEnd/>
                          <a:tailEnd/>
                        </a:ln>
                      </wps:spPr>
                      <wps:txbx>
                        <w:txbxContent>
                          <w:p w14:paraId="44C27D93" w14:textId="77777777" w:rsidR="002A1612" w:rsidRPr="00B801F5" w:rsidRDefault="002A1612" w:rsidP="001C6C01">
                            <w:pPr>
                              <w:spacing w:before="240"/>
                              <w:jc w:val="center"/>
                              <w:rPr>
                                <w:b/>
                                <w:color w:val="FF7000"/>
                              </w:rPr>
                            </w:pPr>
                            <w:r>
                              <w:rPr>
                                <w:b/>
                                <w:color w:val="FF7000"/>
                              </w:rPr>
                              <w:t>VŽDYCKY SE NĚCO POKAZÍ!</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roundrect w14:anchorId="34201B10" id="Text Box 1083" o:spid="_x0000_s1296" style="position:absolute;margin-left:87.8pt;margin-top:24.25pt;width:256.6pt;height:44.6pt;z-index:2533048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arcsize="544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" strokecolor="#ff7000">
                <v:stroke joinstyle="miter"/>
                <v:textbox>
                  <w:txbxContent>
                    <w:p w14:paraId="44C27D93" w14:textId="77777777" w:rsidR="002A1612" w:rsidRPr="00B801F5" w:rsidRDefault="002A1612" w:rsidP="001C6C01">
                      <w:pPr>
                        <w:spacing w:before="240"/>
                        <w:jc w:val="center"/>
                        <w:rPr>
                          <w:b/>
                          <w:color w:val="FF7000"/>
                        </w:rPr>
                      </w:pPr>
                      <w:r>
                        <w:rPr>
                          <w:b/>
                          <w:color w:val="FF7000"/>
                        </w:rPr>
                        <w:t>VŽDYCKY SE NĚCO POKAZÍ!</w:t>
                      </w:r>
                    </w:p>
                  </w:txbxContent>
                </v:textbox>
                <w10:wrap type="topAndBottom"/>
              </v:roundrect>
            </w:pict>
          </mc:Fallback>
        </mc:AlternateContent>
      </w:r>
      <w:r>
        <w:rPr>
          <w:lang w:val="cs-CZ"/>
        </w:rPr>
        <w:t>Chcete se dozvědět tajemství o práci s počítači a psaní kódů? Tady je</w:t>
      </w:r>
      <w:r w:rsidRPr="00D972EE">
        <w:rPr>
          <w:lang w:val="cs-CZ"/>
        </w:rPr>
        <w:t>:</w:t>
      </w:r>
    </w:p>
    <w:p w14:paraId="1965FC36" w14:textId="77777777" w:rsidR="001C6C01" w:rsidRPr="00D972EE" w:rsidRDefault="001C6C01" w:rsidP="001C6C01">
      <w:pPr>
        <w:spacing w:after="0"/>
        <w:rPr>
          <w:lang w:val="cs-CZ"/>
        </w:rPr>
      </w:pPr>
    </w:p>
    <w:p w14:paraId="78895A03" w14:textId="77777777" w:rsidR="001C6C01" w:rsidRPr="00D972EE" w:rsidRDefault="001C6C01" w:rsidP="001C6C01">
      <w:pPr>
        <w:rPr>
          <w:lang w:val="cs-CZ"/>
        </w:rPr>
      </w:pPr>
      <w:r w:rsidRPr="00D972EE">
        <w:rPr>
          <w:noProof/>
          <w:lang w:val="cs-CZ"/>
        </w:rPr>
        <mc:AlternateContent>
          <mc:Choice Requires="wpg">
            <w:drawing>
              <wp:anchor distT="0" distB="0" distL="114300" distR="114300" simplePos="0" relativeHeight="253288448" behindDoc="0" locked="0" layoutInCell="1" allowOverlap="1" wp14:anchorId="767C0D60" wp14:editId="1EA1B2F6">
                <wp:simplePos x="0" y="0"/>
                <wp:positionH relativeFrom="column">
                  <wp:posOffset>-24765</wp:posOffset>
                </wp:positionH>
                <wp:positionV relativeFrom="paragraph">
                  <wp:posOffset>387654</wp:posOffset>
                </wp:positionV>
                <wp:extent cx="5715000" cy="1649095"/>
                <wp:effectExtent l="0" t="0" r="19050" b="27305"/>
                <wp:wrapTopAndBottom/>
                <wp:docPr id="31" name="Group 31"/>
                <wp:cNvGraphicFramePr/>
                <a:graphic xmlns:a="http://schemas.openxmlformats.org/drawingml/2006/main">
                  <a:graphicData uri="http://schemas.microsoft.com/office/word/2010/wordprocessingGroup">
                    <wpg:wgp>
                      <wpg:cNvGrpSpPr/>
                      <wpg:grpSpPr>
                        <a:xfrm>
                          <a:off x="0" y="0"/>
                          <a:ext cx="5715000" cy="1649095"/>
                          <a:chOff x="0" y="0"/>
                          <a:chExt cx="5715000" cy="1650164"/>
                        </a:xfrm>
                      </wpg:grpSpPr>
                      <wps:wsp>
                        <wps:cNvPr id="27" name="Text Box 27"/>
                        <wps:cNvSpPr txBox="1">
                          <a:spLocks noChangeArrowheads="1"/>
                        </wps:cNvSpPr>
                        <wps:spPr bwMode="auto">
                          <a:xfrm>
                            <a:off x="0" y="665683"/>
                            <a:ext cx="5715000" cy="984481"/>
                          </a:xfrm>
                          <a:prstGeom prst="roundRect">
                            <a:avLst>
                              <a:gd name="adj" fmla="val 16380"/>
                            </a:avLst>
                          </a:prstGeom>
                          <a:solidFill>
                            <a:srgbClr val="FFFFFF"/>
                          </a:solidFill>
                          <a:ln w="9525">
                            <a:solidFill>
                              <a:schemeClr val="tx1">
                                <a:lumMod val="65000"/>
                                <a:lumOff val="35000"/>
                              </a:schemeClr>
                            </a:solidFill>
                            <a:miter lim="800000"/>
                            <a:headEnd/>
                            <a:tailEnd/>
                          </a:ln>
                        </wps:spPr>
                        <wps:txbx>
                          <w:txbxContent>
                            <w:p w14:paraId="7458442B" w14:textId="77777777" w:rsidR="002A1612" w:rsidRPr="00A541C6" w:rsidRDefault="002A1612" w:rsidP="001C6C01">
                              <w:pPr>
                                <w:tabs>
                                  <w:tab w:val="left" w:pos="6946"/>
                                </w:tabs>
                                <w:rPr>
                                  <w:lang w:val="cs-CZ"/>
                                </w:rPr>
                              </w:pPr>
                              <w:r>
                                <w:rPr>
                                  <w:bCs/>
                                  <w:color w:val="FF7000"/>
                                  <w:lang w:val="cs-CZ"/>
                                </w:rPr>
                                <w:t>Algoritmické</w:t>
                              </w:r>
                              <w:r w:rsidRPr="00A541C6">
                                <w:rPr>
                                  <w:bCs/>
                                  <w:color w:val="FF7000"/>
                                  <w:lang w:val="cs-CZ"/>
                                </w:rPr>
                                <w:t xml:space="preserve"> myšlení</w:t>
                              </w:r>
                              <w:r w:rsidRPr="00A541C6">
                                <w:rPr>
                                  <w:bCs/>
                                  <w:lang w:val="cs-CZ"/>
                                </w:rPr>
                                <w:t xml:space="preserve"> </w:t>
                              </w:r>
                              <w:r w:rsidRPr="00A541C6">
                                <w:rPr>
                                  <w:lang w:val="cs-CZ"/>
                                </w:rPr>
                                <w:t xml:space="preserve">znamená, že o problému nebo úkolu přemýšlíte podobně jako počítač. </w:t>
                              </w:r>
                              <w:r>
                                <w:rPr>
                                  <w:lang w:val="cs-CZ"/>
                                </w:rPr>
                                <w:t xml:space="preserve">Jde o plánování, řešení problémů a analýzy informací stejným způsobem, jako to dělá počítač. </w:t>
                              </w:r>
                            </w:p>
                          </w:txbxContent>
                        </wps:txbx>
                        <wps:bodyPr rot="0" vert="horz" wrap="square" lIns="91440" tIns="180000" rIns="91440" bIns="90000" anchor="t" anchorCtr="0">
                          <a:noAutofit/>
                        </wps:bodyPr>
                      </wps:wsp>
                      <pic:pic xmlns:pic="http://schemas.openxmlformats.org/drawingml/2006/picture">
                        <pic:nvPicPr>
                          <pic:cNvPr id="28" name="Picture 28"/>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208483" y="0"/>
                            <a:ext cx="899160" cy="899160"/>
                          </a:xfrm>
                          <a:prstGeom prst="rect">
                            <a:avLst/>
                          </a:prstGeom>
                        </pic:spPr>
                      </pic:pic>
                      <wps:wsp>
                        <wps:cNvPr id="30" name="Text Box 2"/>
                        <wps:cNvSpPr txBox="1">
                          <a:spLocks noChangeArrowheads="1"/>
                        </wps:cNvSpPr>
                        <wps:spPr bwMode="auto">
                          <a:xfrm>
                            <a:off x="1027786" y="303581"/>
                            <a:ext cx="1657350" cy="365760"/>
                          </a:xfrm>
                          <a:prstGeom prst="rect">
                            <a:avLst/>
                          </a:prstGeom>
                          <a:noFill/>
                          <a:ln w="9525">
                            <a:noFill/>
                            <a:miter lim="800000"/>
                            <a:headEnd/>
                            <a:tailEnd/>
                          </a:ln>
                        </wps:spPr>
                        <wps:txbx>
                          <w:txbxContent>
                            <w:p w14:paraId="793C28AB" w14:textId="77777777" w:rsidR="002A1612" w:rsidRPr="00D31915" w:rsidRDefault="002A1612" w:rsidP="001C6C01">
                              <w:pPr>
                                <w:rPr>
                                  <w:b/>
                                  <w:color w:val="FF7000"/>
                                  <w:sz w:val="28"/>
                                  <w:szCs w:val="28"/>
                                </w:rPr>
                              </w:pPr>
                              <w:proofErr w:type="spellStart"/>
                              <w:r>
                                <w:rPr>
                                  <w:b/>
                                  <w:color w:val="FF7000"/>
                                  <w:sz w:val="28"/>
                                  <w:szCs w:val="28"/>
                                </w:rPr>
                                <w:t>Nezapomeňte</w:t>
                              </w:r>
                              <w:proofErr w:type="spellEnd"/>
                            </w:p>
                            <w:p w14:paraId="13F11C7D" w14:textId="77777777" w:rsidR="002A1612" w:rsidRPr="00D31915" w:rsidRDefault="002A1612" w:rsidP="001C6C01">
                              <w:pPr>
                                <w:rPr>
                                  <w:b/>
                                  <w:color w:val="FF7000"/>
                                  <w:sz w:val="28"/>
                                  <w:szCs w:val="28"/>
                                </w:rPr>
                              </w:pP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767C0D60" id="Group 31" o:spid="_x0000_s1297" style="position:absolute;margin-left:-1.95pt;margin-top:30.5pt;width:450pt;height:129.85pt;z-index:253288448;mso-height-relative:margin" coordsize="57150,1650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">
                <v:roundrect id="Text Box 27" o:spid="_x0000_s1298" style="position:absolute;top:6656;width:57150;height:9845;visibility:visible;mso-wrap-style:square;v-text-anchor:top" arcsize="1073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" strokecolor="#5a5a5a [2109]">
                  <v:stroke joinstyle="miter"/>
                  <v:textbox inset=",5mm,,2.5mm">
                    <w:txbxContent>
                      <w:p w14:paraId="7458442B" w14:textId="77777777" w:rsidR="002A1612" w:rsidRPr="00A541C6" w:rsidRDefault="002A1612" w:rsidP="001C6C01">
                        <w:pPr>
                          <w:tabs>
                            <w:tab w:val="left" w:pos="6946"/>
                          </w:tabs>
                          <w:rPr>
                            <w:lang w:val="cs-CZ"/>
                          </w:rPr>
                        </w:pPr>
                        <w:r>
                          <w:rPr>
                            <w:bCs/>
                            <w:color w:val="FF7000"/>
                            <w:lang w:val="cs-CZ"/>
                          </w:rPr>
                          <w:t>Algoritmické</w:t>
                        </w:r>
                        <w:r w:rsidRPr="00A541C6">
                          <w:rPr>
                            <w:bCs/>
                            <w:color w:val="FF7000"/>
                            <w:lang w:val="cs-CZ"/>
                          </w:rPr>
                          <w:t xml:space="preserve"> myšlení</w:t>
                        </w:r>
                        <w:r w:rsidRPr="00A541C6">
                          <w:rPr>
                            <w:bCs/>
                            <w:lang w:val="cs-CZ"/>
                          </w:rPr>
                          <w:t xml:space="preserve"> </w:t>
                        </w:r>
                        <w:r w:rsidRPr="00A541C6">
                          <w:rPr>
                            <w:lang w:val="cs-CZ"/>
                          </w:rPr>
                          <w:t xml:space="preserve">znamená, že o problému nebo úkolu přemýšlíte podobně jako počítač. </w:t>
                        </w:r>
                        <w:r>
                          <w:rPr>
                            <w:lang w:val="cs-CZ"/>
                          </w:rPr>
                          <w:t xml:space="preserve">Jde o plánování, řešení problémů a analýzy informací stejným způsobem, jako to dělá počítač. </w:t>
                        </w:r>
                      </w:p>
                    </w:txbxContent>
                  </v:textbox>
                </v:roundrect>
                <v:shape id="Picture 28" o:spid="_x0000_s1299" type="#_x0000_t75" style="position:absolute;left:2084;width:8992;height:8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">
                  <v:imagedata r:id="rId49" o:title=""/>
                </v:shape>
                <v:shape id="_x0000_s1300" type="#_x0000_t202" style="position:absolute;left:10277;top:3035;width:16574;height:3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" filled="f" stroked="f">
                  <v:textbox>
                    <w:txbxContent>
                      <w:p w14:paraId="793C28AB" w14:textId="77777777" w:rsidR="002A1612" w:rsidRPr="00D31915" w:rsidRDefault="002A1612" w:rsidP="001C6C01">
                        <w:pPr>
                          <w:rPr>
                            <w:b/>
                            <w:color w:val="FF7000"/>
                            <w:sz w:val="28"/>
                            <w:szCs w:val="28"/>
                          </w:rPr>
                        </w:pPr>
                        <w:proofErr w:type="spellStart"/>
                        <w:r>
                          <w:rPr>
                            <w:b/>
                            <w:color w:val="FF7000"/>
                            <w:sz w:val="28"/>
                            <w:szCs w:val="28"/>
                          </w:rPr>
                          <w:t>Nezapomeňte</w:t>
                        </w:r>
                        <w:proofErr w:type="spellEnd"/>
                      </w:p>
                      <w:p w14:paraId="13F11C7D" w14:textId="77777777" w:rsidR="002A1612" w:rsidRPr="00D31915" w:rsidRDefault="002A1612" w:rsidP="001C6C01">
                        <w:pPr>
                          <w:rPr>
                            <w:b/>
                            <w:color w:val="FF7000"/>
                            <w:sz w:val="28"/>
                            <w:szCs w:val="28"/>
                          </w:rPr>
                        </w:pPr>
                      </w:p>
                    </w:txbxContent>
                  </v:textbox>
                </v:shape>
                <w10:wrap type="topAndBottom"/>
              </v:group>
            </w:pict>
          </mc:Fallback>
        </mc:AlternateContent>
      </w:r>
      <w:r>
        <w:rPr>
          <w:lang w:val="cs-CZ"/>
        </w:rPr>
        <w:t>Dobře, ve skutečnosti to není tajemství, ale je to velmi důležité. Významnou součástí algoritmického myšlení a práce s počítači je řešení problémů</w:t>
      </w:r>
      <w:r w:rsidRPr="00D972EE">
        <w:rPr>
          <w:lang w:val="cs-CZ"/>
        </w:rPr>
        <w:t xml:space="preserve">. </w:t>
      </w:r>
    </w:p>
    <w:p w14:paraId="484F2059" w14:textId="77777777" w:rsidR="001C6C01" w:rsidRPr="00D972EE" w:rsidRDefault="001C6C01" w:rsidP="001C6C01">
      <w:pPr>
        <w:tabs>
          <w:tab w:val="left" w:pos="6946"/>
        </w:tabs>
        <w:rPr>
          <w:lang w:val="cs-CZ"/>
        </w:rPr>
      </w:pPr>
    </w:p>
    <w:p w14:paraId="1E98C888" w14:textId="77777777" w:rsidR="001C6C01" w:rsidRPr="00D972EE" w:rsidRDefault="001C6C01" w:rsidP="001C6C01">
      <w:pPr>
        <w:tabs>
          <w:tab w:val="left" w:pos="6946"/>
        </w:tabs>
        <w:rPr>
          <w:lang w:val="cs-CZ"/>
        </w:rPr>
      </w:pPr>
      <w:r w:rsidRPr="00D972EE">
        <w:rPr>
          <w:noProof/>
          <w:lang w:val="cs-CZ"/>
        </w:rPr>
        <mc:AlternateContent>
          <mc:Choice Requires="wpg">
            <w:drawing>
              <wp:anchor distT="0" distB="0" distL="114300" distR="114300" simplePos="0" relativeHeight="253289472" behindDoc="1" locked="0" layoutInCell="1" allowOverlap="1" wp14:anchorId="5360CC46" wp14:editId="3C5B4B67">
                <wp:simplePos x="0" y="0"/>
                <wp:positionH relativeFrom="column">
                  <wp:posOffset>3103880</wp:posOffset>
                </wp:positionH>
                <wp:positionV relativeFrom="paragraph">
                  <wp:posOffset>361315</wp:posOffset>
                </wp:positionV>
                <wp:extent cx="2898140" cy="1955800"/>
                <wp:effectExtent l="0" t="0" r="0" b="25400"/>
                <wp:wrapSquare wrapText="bothSides"/>
                <wp:docPr id="72" name="Group 72"/>
                <wp:cNvGraphicFramePr/>
                <a:graphic xmlns:a="http://schemas.openxmlformats.org/drawingml/2006/main">
                  <a:graphicData uri="http://schemas.microsoft.com/office/word/2010/wordprocessingGroup">
                    <wpg:wgp>
                      <wpg:cNvGrpSpPr/>
                      <wpg:grpSpPr>
                        <a:xfrm>
                          <a:off x="0" y="0"/>
                          <a:ext cx="2898140" cy="1955800"/>
                          <a:chOff x="0" y="0"/>
                          <a:chExt cx="2683823" cy="2233773"/>
                        </a:xfrm>
                      </wpg:grpSpPr>
                      <wps:wsp>
                        <wps:cNvPr id="69" name="Text Box 69"/>
                        <wps:cNvSpPr txBox="1">
                          <a:spLocks noChangeArrowheads="1"/>
                        </wps:cNvSpPr>
                        <wps:spPr bwMode="auto">
                          <a:xfrm>
                            <a:off x="0" y="683970"/>
                            <a:ext cx="2615565" cy="1549803"/>
                          </a:xfrm>
                          <a:prstGeom prst="roundRect">
                            <a:avLst>
                              <a:gd name="adj" fmla="val 7850"/>
                            </a:avLst>
                          </a:prstGeom>
                          <a:solidFill>
                            <a:srgbClr val="FFFFFF"/>
                          </a:solidFill>
                          <a:ln w="9525">
                            <a:solidFill>
                              <a:schemeClr val="tx1">
                                <a:lumMod val="65000"/>
                                <a:lumOff val="35000"/>
                              </a:schemeClr>
                            </a:solidFill>
                            <a:miter lim="800000"/>
                            <a:headEnd/>
                            <a:tailEnd/>
                          </a:ln>
                        </wps:spPr>
                        <wps:txbx>
                          <w:txbxContent>
                            <w:p w14:paraId="23DE9E56" w14:textId="77777777" w:rsidR="002A1612" w:rsidRPr="00A541C6" w:rsidRDefault="002A1612" w:rsidP="001C6C01">
                              <w:pPr>
                                <w:tabs>
                                  <w:tab w:val="left" w:pos="6946"/>
                                </w:tabs>
                                <w:rPr>
                                  <w:lang w:val="cs-CZ"/>
                                </w:rPr>
                              </w:pPr>
                              <w:r>
                                <w:rPr>
                                  <w:lang w:val="cs-CZ"/>
                                </w:rPr>
                                <w:t xml:space="preserve">Když něco v počítačovém programu nefunguje, říká se tomu </w:t>
                              </w:r>
                              <w:r>
                                <w:rPr>
                                  <w:b/>
                                  <w:color w:val="FF7000"/>
                                  <w:lang w:val="cs-CZ"/>
                                </w:rPr>
                                <w:t>chyba (b</w:t>
                              </w:r>
                              <w:r w:rsidRPr="00A541C6">
                                <w:rPr>
                                  <w:b/>
                                  <w:color w:val="FF7000"/>
                                  <w:lang w:val="cs-CZ"/>
                                </w:rPr>
                                <w:t>ug</w:t>
                              </w:r>
                              <w:r>
                                <w:rPr>
                                  <w:b/>
                                  <w:color w:val="FF7000"/>
                                  <w:lang w:val="cs-CZ"/>
                                </w:rPr>
                                <w:t>)</w:t>
                              </w:r>
                              <w:r w:rsidRPr="00A541C6">
                                <w:rPr>
                                  <w:lang w:val="cs-CZ"/>
                                </w:rPr>
                                <w:t xml:space="preserve">. </w:t>
                              </w:r>
                            </w:p>
                            <w:p w14:paraId="2E6D0230" w14:textId="77777777" w:rsidR="002A1612" w:rsidRPr="00A541C6" w:rsidRDefault="002A1612" w:rsidP="001C6C01">
                              <w:pPr>
                                <w:tabs>
                                  <w:tab w:val="left" w:pos="6946"/>
                                </w:tabs>
                                <w:rPr>
                                  <w:lang w:val="cs-CZ"/>
                                </w:rPr>
                              </w:pPr>
                              <w:r>
                                <w:rPr>
                                  <w:lang w:val="cs-CZ"/>
                                </w:rPr>
                                <w:t xml:space="preserve">Hledání a opravě chyb v počítačovém programu říkáme </w:t>
                              </w:r>
                              <w:r>
                                <w:rPr>
                                  <w:b/>
                                  <w:color w:val="FF7000"/>
                                  <w:lang w:val="cs-CZ"/>
                                </w:rPr>
                                <w:t>ladění chyb (debug</w:t>
                              </w:r>
                              <w:r w:rsidRPr="00A541C6">
                                <w:rPr>
                                  <w:b/>
                                  <w:color w:val="FF7000"/>
                                  <w:lang w:val="cs-CZ"/>
                                </w:rPr>
                                <w:t>ging</w:t>
                              </w:r>
                              <w:r>
                                <w:rPr>
                                  <w:b/>
                                  <w:color w:val="FF7000"/>
                                  <w:lang w:val="cs-CZ"/>
                                </w:rPr>
                                <w:t>)</w:t>
                              </w:r>
                              <w:r w:rsidRPr="00A541C6">
                                <w:rPr>
                                  <w:lang w:val="cs-CZ"/>
                                </w:rPr>
                                <w:t xml:space="preserve">. </w:t>
                              </w:r>
                            </w:p>
                            <w:p w14:paraId="26F9C714" w14:textId="77777777" w:rsidR="002A1612" w:rsidRPr="00A541C6" w:rsidRDefault="002A1612" w:rsidP="001C6C01">
                              <w:pPr>
                                <w:rPr>
                                  <w:lang w:val="cs-CZ"/>
                                </w:rPr>
                              </w:pPr>
                            </w:p>
                          </w:txbxContent>
                        </wps:txbx>
                        <wps:bodyPr rot="0" vert="horz" wrap="square" lIns="91440" tIns="180000" rIns="91440" bIns="90000" anchor="t" anchorCtr="0">
                          <a:noAutofit/>
                        </wps:bodyPr>
                      </wps:wsp>
                      <wps:wsp>
                        <wps:cNvPr id="70" name="Text Box 2"/>
                        <wps:cNvSpPr txBox="1">
                          <a:spLocks noChangeArrowheads="1"/>
                        </wps:cNvSpPr>
                        <wps:spPr bwMode="auto">
                          <a:xfrm>
                            <a:off x="1009498" y="303581"/>
                            <a:ext cx="1674325" cy="381000"/>
                          </a:xfrm>
                          <a:prstGeom prst="rect">
                            <a:avLst/>
                          </a:prstGeom>
                          <a:noFill/>
                          <a:ln w="9525">
                            <a:noFill/>
                            <a:miter lim="800000"/>
                            <a:headEnd/>
                            <a:tailEnd/>
                          </a:ln>
                        </wps:spPr>
                        <wps:txbx>
                          <w:txbxContent>
                            <w:p w14:paraId="5757035C" w14:textId="77777777" w:rsidR="002A1612" w:rsidRPr="00D31915" w:rsidRDefault="002A1612" w:rsidP="001C6C01">
                              <w:pPr>
                                <w:rPr>
                                  <w:b/>
                                  <w:color w:val="FF7000"/>
                                  <w:sz w:val="28"/>
                                  <w:szCs w:val="28"/>
                                </w:rPr>
                              </w:pPr>
                              <w:proofErr w:type="spellStart"/>
                              <w:r>
                                <w:rPr>
                                  <w:b/>
                                  <w:color w:val="FF7000"/>
                                  <w:sz w:val="28"/>
                                  <w:szCs w:val="28"/>
                                </w:rPr>
                                <w:t>Slovníček</w:t>
                              </w:r>
                              <w:proofErr w:type="spellEnd"/>
                              <w:r>
                                <w:rPr>
                                  <w:b/>
                                  <w:color w:val="FF7000"/>
                                  <w:sz w:val="28"/>
                                  <w:szCs w:val="28"/>
                                </w:rPr>
                                <w:t xml:space="preserve"> </w:t>
                              </w:r>
                              <w:proofErr w:type="spellStart"/>
                              <w:r>
                                <w:rPr>
                                  <w:b/>
                                  <w:color w:val="FF7000"/>
                                  <w:sz w:val="28"/>
                                  <w:szCs w:val="28"/>
                                </w:rPr>
                                <w:t>pojmů</w:t>
                              </w:r>
                              <w:proofErr w:type="spellEnd"/>
                            </w:p>
                          </w:txbxContent>
                        </wps:txbx>
                        <wps:bodyPr rot="0" vert="horz" wrap="square" lIns="91440" tIns="45720" rIns="91440" bIns="45720" anchor="t" anchorCtr="0">
                          <a:noAutofit/>
                        </wps:bodyPr>
                      </wps:wsp>
                      <pic:pic xmlns:pic="http://schemas.openxmlformats.org/drawingml/2006/picture">
                        <pic:nvPicPr>
                          <pic:cNvPr id="71" name="Picture 71"/>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208483" y="0"/>
                            <a:ext cx="899160" cy="89916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360CC46" id="Group 72" o:spid="_x0000_s1301" style="position:absolute;margin-left:244.4pt;margin-top:28.45pt;width:228.2pt;height:154pt;z-index:-250027008;mso-width-relative:margin;mso-height-relative:margin" coordsize="26838,2233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">
                <v:roundrect id="Text Box 69" o:spid="_x0000_s1302" style="position:absolute;top:6839;width:26155;height:15498;visibility:visible;mso-wrap-style:square;v-text-anchor:top" arcsize="514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" strokecolor="#5a5a5a [2109]">
                  <v:stroke joinstyle="miter"/>
                  <v:textbox inset=",5mm,,2.5mm">
                    <w:txbxContent>
                      <w:p w14:paraId="23DE9E56" w14:textId="77777777" w:rsidR="002A1612" w:rsidRPr="00A541C6" w:rsidRDefault="002A1612" w:rsidP="001C6C01">
                        <w:pPr>
                          <w:tabs>
                            <w:tab w:val="left" w:pos="6946"/>
                          </w:tabs>
                          <w:rPr>
                            <w:lang w:val="cs-CZ"/>
                          </w:rPr>
                        </w:pPr>
                        <w:r>
                          <w:rPr>
                            <w:lang w:val="cs-CZ"/>
                          </w:rPr>
                          <w:t xml:space="preserve">Když něco v počítačovém programu nefunguje, říká se tomu </w:t>
                        </w:r>
                        <w:r>
                          <w:rPr>
                            <w:b/>
                            <w:color w:val="FF7000"/>
                            <w:lang w:val="cs-CZ"/>
                          </w:rPr>
                          <w:t>chyba (b</w:t>
                        </w:r>
                        <w:r w:rsidRPr="00A541C6">
                          <w:rPr>
                            <w:b/>
                            <w:color w:val="FF7000"/>
                            <w:lang w:val="cs-CZ"/>
                          </w:rPr>
                          <w:t>ug</w:t>
                        </w:r>
                        <w:r>
                          <w:rPr>
                            <w:b/>
                            <w:color w:val="FF7000"/>
                            <w:lang w:val="cs-CZ"/>
                          </w:rPr>
                          <w:t>)</w:t>
                        </w:r>
                        <w:r w:rsidRPr="00A541C6">
                          <w:rPr>
                            <w:lang w:val="cs-CZ"/>
                          </w:rPr>
                          <w:t xml:space="preserve">. </w:t>
                        </w:r>
                      </w:p>
                      <w:p w14:paraId="2E6D0230" w14:textId="77777777" w:rsidR="002A1612" w:rsidRPr="00A541C6" w:rsidRDefault="002A1612" w:rsidP="001C6C01">
                        <w:pPr>
                          <w:tabs>
                            <w:tab w:val="left" w:pos="6946"/>
                          </w:tabs>
                          <w:rPr>
                            <w:lang w:val="cs-CZ"/>
                          </w:rPr>
                        </w:pPr>
                        <w:r>
                          <w:rPr>
                            <w:lang w:val="cs-CZ"/>
                          </w:rPr>
                          <w:t xml:space="preserve">Hledání a opravě chyb v počítačovém programu říkáme </w:t>
                        </w:r>
                        <w:r>
                          <w:rPr>
                            <w:b/>
                            <w:color w:val="FF7000"/>
                            <w:lang w:val="cs-CZ"/>
                          </w:rPr>
                          <w:t>ladění chyb (debug</w:t>
                        </w:r>
                        <w:r w:rsidRPr="00A541C6">
                          <w:rPr>
                            <w:b/>
                            <w:color w:val="FF7000"/>
                            <w:lang w:val="cs-CZ"/>
                          </w:rPr>
                          <w:t>ging</w:t>
                        </w:r>
                        <w:r>
                          <w:rPr>
                            <w:b/>
                            <w:color w:val="FF7000"/>
                            <w:lang w:val="cs-CZ"/>
                          </w:rPr>
                          <w:t>)</w:t>
                        </w:r>
                        <w:r w:rsidRPr="00A541C6">
                          <w:rPr>
                            <w:lang w:val="cs-CZ"/>
                          </w:rPr>
                          <w:t xml:space="preserve">. </w:t>
                        </w:r>
                      </w:p>
                      <w:p w14:paraId="26F9C714" w14:textId="77777777" w:rsidR="002A1612" w:rsidRPr="00A541C6" w:rsidRDefault="002A1612" w:rsidP="001C6C01">
                        <w:pPr>
                          <w:rPr>
                            <w:lang w:val="cs-CZ"/>
                          </w:rPr>
                        </w:pPr>
                      </w:p>
                    </w:txbxContent>
                  </v:textbox>
                </v:roundrect>
                <v:shape id="_x0000_s1303" type="#_x0000_t202" style="position:absolute;left:10094;top:3035;width:16744;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" filled="f" stroked="f">
                  <v:textbox>
                    <w:txbxContent>
                      <w:p w14:paraId="5757035C" w14:textId="77777777" w:rsidR="002A1612" w:rsidRPr="00D31915" w:rsidRDefault="002A1612" w:rsidP="001C6C01">
                        <w:pPr>
                          <w:rPr>
                            <w:b/>
                            <w:color w:val="FF7000"/>
                            <w:sz w:val="28"/>
                            <w:szCs w:val="28"/>
                          </w:rPr>
                        </w:pPr>
                        <w:proofErr w:type="spellStart"/>
                        <w:r>
                          <w:rPr>
                            <w:b/>
                            <w:color w:val="FF7000"/>
                            <w:sz w:val="28"/>
                            <w:szCs w:val="28"/>
                          </w:rPr>
                          <w:t>Slovníček</w:t>
                        </w:r>
                        <w:proofErr w:type="spellEnd"/>
                        <w:r>
                          <w:rPr>
                            <w:b/>
                            <w:color w:val="FF7000"/>
                            <w:sz w:val="28"/>
                            <w:szCs w:val="28"/>
                          </w:rPr>
                          <w:t xml:space="preserve"> </w:t>
                        </w:r>
                        <w:proofErr w:type="spellStart"/>
                        <w:r>
                          <w:rPr>
                            <w:b/>
                            <w:color w:val="FF7000"/>
                            <w:sz w:val="28"/>
                            <w:szCs w:val="28"/>
                          </w:rPr>
                          <w:t>pojmů</w:t>
                        </w:r>
                        <w:proofErr w:type="spellEnd"/>
                      </w:p>
                    </w:txbxContent>
                  </v:textbox>
                </v:shape>
                <v:shape id="Picture 71" o:spid="_x0000_s1304" type="#_x0000_t75" style="position:absolute;left:2084;width:8992;height:8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">
                  <v:imagedata r:id="rId51" o:title=""/>
                </v:shape>
                <w10:wrap type="square"/>
              </v:group>
            </w:pict>
          </mc:Fallback>
        </mc:AlternateContent>
      </w:r>
      <w:r>
        <w:rPr>
          <w:lang w:val="cs-CZ"/>
        </w:rPr>
        <w:t xml:space="preserve">Pamatujte si, že když něco nefunguje tak, jak chcete, nic se neděje! Znamená to jen, že je třeba vyřešit problém. Jedním z hlavních druhů řešení problémů v informatice je hledání a odlaďování </w:t>
      </w:r>
      <w:r>
        <w:rPr>
          <w:b/>
          <w:color w:val="FF7000"/>
          <w:lang w:val="cs-CZ"/>
        </w:rPr>
        <w:t>chyb</w:t>
      </w:r>
      <w:r w:rsidRPr="00D972EE">
        <w:rPr>
          <w:lang w:val="cs-CZ"/>
        </w:rPr>
        <w:t>.</w:t>
      </w:r>
      <w:r w:rsidRPr="00D972EE">
        <w:rPr>
          <w:noProof/>
          <w:lang w:val="cs-CZ"/>
        </w:rPr>
        <w:t xml:space="preserve"> </w:t>
      </w:r>
    </w:p>
    <w:p w14:paraId="6A464A92" w14:textId="023D8B11" w:rsidR="001C6C01" w:rsidRPr="00D972EE" w:rsidRDefault="00774E8A" w:rsidP="001C6C01">
      <w:pPr>
        <w:tabs>
          <w:tab w:val="left" w:pos="6946"/>
        </w:tabs>
        <w:rPr>
          <w:lang w:val="cs-CZ"/>
        </w:rPr>
      </w:pPr>
      <w:r w:rsidRPr="00D972EE">
        <w:rPr>
          <w:noProof/>
          <w:lang w:val="cs-CZ"/>
        </w:rPr>
        <mc:AlternateContent>
          <mc:Choice Requires="wpg">
            <w:drawing>
              <wp:anchor distT="0" distB="0" distL="114300" distR="114300" simplePos="0" relativeHeight="253290496" behindDoc="0" locked="0" layoutInCell="1" allowOverlap="1" wp14:anchorId="0A34D9F5" wp14:editId="15688590">
                <wp:simplePos x="0" y="0"/>
                <wp:positionH relativeFrom="margin">
                  <wp:align>left</wp:align>
                </wp:positionH>
                <wp:positionV relativeFrom="paragraph">
                  <wp:posOffset>1184275</wp:posOffset>
                </wp:positionV>
                <wp:extent cx="6097905" cy="2961640"/>
                <wp:effectExtent l="0" t="0" r="17145" b="10160"/>
                <wp:wrapTopAndBottom/>
                <wp:docPr id="92" name="Group 92"/>
                <wp:cNvGraphicFramePr/>
                <a:graphic xmlns:a="http://schemas.openxmlformats.org/drawingml/2006/main">
                  <a:graphicData uri="http://schemas.microsoft.com/office/word/2010/wordprocessingGroup">
                    <wpg:wgp>
                      <wpg:cNvGrpSpPr/>
                      <wpg:grpSpPr>
                        <a:xfrm>
                          <a:off x="0" y="0"/>
                          <a:ext cx="6097905" cy="2961640"/>
                          <a:chOff x="0" y="0"/>
                          <a:chExt cx="5715000" cy="2801518"/>
                        </a:xfrm>
                      </wpg:grpSpPr>
                      <wps:wsp>
                        <wps:cNvPr id="80" name="Text Box 80"/>
                        <wps:cNvSpPr txBox="1">
                          <a:spLocks noChangeArrowheads="1"/>
                        </wps:cNvSpPr>
                        <wps:spPr bwMode="auto">
                          <a:xfrm>
                            <a:off x="0" y="672998"/>
                            <a:ext cx="5715000" cy="2128520"/>
                          </a:xfrm>
                          <a:prstGeom prst="roundRect">
                            <a:avLst>
                              <a:gd name="adj" fmla="val 7850"/>
                            </a:avLst>
                          </a:prstGeom>
                          <a:solidFill>
                            <a:srgbClr val="FFFFFF"/>
                          </a:solidFill>
                          <a:ln w="9525">
                            <a:solidFill>
                              <a:schemeClr val="tx1">
                                <a:lumMod val="65000"/>
                                <a:lumOff val="35000"/>
                              </a:schemeClr>
                            </a:solidFill>
                            <a:miter lim="800000"/>
                            <a:headEnd/>
                            <a:tailEnd/>
                          </a:ln>
                        </wps:spPr>
                        <wps:txbx>
                          <w:txbxContent>
                            <w:p w14:paraId="4028C9FF" w14:textId="35A65E80" w:rsidR="002A1612" w:rsidRPr="00FD1C7B" w:rsidRDefault="002A1612" w:rsidP="001C6C01">
                              <w:pPr>
                                <w:tabs>
                                  <w:tab w:val="left" w:pos="6946"/>
                                </w:tabs>
                                <w:rPr>
                                  <w:lang w:val="cs-CZ"/>
                                </w:rPr>
                              </w:pPr>
                              <w:r>
                                <w:rPr>
                                  <w:lang w:val="cs-CZ"/>
                                </w:rPr>
                                <w:t>Označovat chybu v programu slovem „hmyz“ (bug) se může zdát zvláštní, ale skutečně se jim tak v angličtině říká</w:t>
                              </w:r>
                              <w:r w:rsidRPr="00FD1C7B">
                                <w:rPr>
                                  <w:lang w:val="cs-CZ"/>
                                </w:rPr>
                                <w:t xml:space="preserve">. </w:t>
                              </w:r>
                            </w:p>
                            <w:p w14:paraId="77DA12DA" w14:textId="77777777" w:rsidR="002A1612" w:rsidRPr="00FD1C7B" w:rsidRDefault="002A1612" w:rsidP="001C6C01">
                              <w:pPr>
                                <w:rPr>
                                  <w:lang w:val="cs-CZ"/>
                                </w:rPr>
                              </w:pPr>
                              <w:r>
                                <w:rPr>
                                  <w:lang w:val="cs-CZ"/>
                                </w:rPr>
                                <w:t xml:space="preserve">Proč se problémům u počítačů říká </w:t>
                              </w:r>
                              <w:proofErr w:type="spellStart"/>
                              <w:r w:rsidRPr="00FD1C7B">
                                <w:rPr>
                                  <w:color w:val="FF7000"/>
                                  <w:lang w:val="cs-CZ"/>
                                </w:rPr>
                                <w:t>bugs</w:t>
                              </w:r>
                              <w:proofErr w:type="spellEnd"/>
                              <w:r w:rsidRPr="00FD1C7B">
                                <w:rPr>
                                  <w:lang w:val="cs-CZ"/>
                                </w:rPr>
                                <w:t xml:space="preserve">? </w:t>
                              </w:r>
                              <w:r>
                                <w:rPr>
                                  <w:lang w:val="cs-CZ"/>
                                </w:rPr>
                                <w:t xml:space="preserve">Tento pojem zavedla </w:t>
                              </w:r>
                              <w:r w:rsidRPr="00FD1C7B">
                                <w:rPr>
                                  <w:lang w:val="cs-CZ"/>
                                </w:rPr>
                                <w:t xml:space="preserve">Grace Murray </w:t>
                              </w:r>
                              <w:proofErr w:type="spellStart"/>
                              <w:r w:rsidRPr="00FD1C7B">
                                <w:rPr>
                                  <w:lang w:val="cs-CZ"/>
                                </w:rPr>
                                <w:t>Hopper</w:t>
                              </w:r>
                              <w:r>
                                <w:rPr>
                                  <w:lang w:val="cs-CZ"/>
                                </w:rPr>
                                <w:t>ová</w:t>
                              </w:r>
                              <w:proofErr w:type="spellEnd"/>
                              <w:r>
                                <w:rPr>
                                  <w:lang w:val="cs-CZ"/>
                                </w:rPr>
                                <w:t>, jedna z vynálezkyň moderního programování počítačů. Kdysi totiž zjistila, že problémem, který způsoboval nefunkčnost jejího počítače, byla opravdová můra, která se dostala do</w:t>
                              </w:r>
                              <w:r w:rsidRPr="00FD1C7B">
                                <w:rPr>
                                  <w:lang w:val="cs-CZ"/>
                                </w:rPr>
                                <w:t xml:space="preserve"> hardwar</w:t>
                              </w:r>
                              <w:r>
                                <w:rPr>
                                  <w:lang w:val="cs-CZ"/>
                                </w:rPr>
                                <w:t>u</w:t>
                              </w:r>
                              <w:r w:rsidRPr="00FD1C7B">
                                <w:rPr>
                                  <w:lang w:val="cs-CZ"/>
                                </w:rPr>
                                <w:t xml:space="preserve">! </w:t>
                              </w:r>
                              <w:r>
                                <w:rPr>
                                  <w:lang w:val="cs-CZ"/>
                                </w:rPr>
                                <w:t xml:space="preserve">Řešením problému tak byl skutečně </w:t>
                              </w:r>
                              <w:r w:rsidRPr="00FD1C7B">
                                <w:rPr>
                                  <w:color w:val="FF7000"/>
                                  <w:lang w:val="cs-CZ"/>
                                </w:rPr>
                                <w:t>debugging</w:t>
                              </w:r>
                              <w:r w:rsidRPr="00FD1C7B">
                                <w:rPr>
                                  <w:lang w:val="cs-CZ"/>
                                </w:rPr>
                                <w:t xml:space="preserve"> </w:t>
                              </w:r>
                              <w:r>
                                <w:rPr>
                                  <w:lang w:val="cs-CZ"/>
                                </w:rPr>
                                <w:t>(odstranění hmyzu)</w:t>
                              </w:r>
                              <w:r w:rsidRPr="00FD1C7B">
                                <w:rPr>
                                  <w:lang w:val="cs-CZ"/>
                                </w:rPr>
                                <w:t xml:space="preserve">.  </w:t>
                              </w:r>
                            </w:p>
                            <w:p w14:paraId="04121F86" w14:textId="77777777" w:rsidR="002A1612" w:rsidRPr="00FD1C7B" w:rsidRDefault="002A1612" w:rsidP="001C6C01">
                              <w:pPr>
                                <w:rPr>
                                  <w:lang w:val="cs-CZ"/>
                                </w:rPr>
                              </w:pPr>
                              <w:r>
                                <w:rPr>
                                  <w:lang w:val="cs-CZ"/>
                                </w:rPr>
                                <w:t>Název se ujal a problémům se softwarem či hardwarem se v </w:t>
                              </w:r>
                              <w:proofErr w:type="gramStart"/>
                              <w:r>
                                <w:rPr>
                                  <w:lang w:val="cs-CZ"/>
                                </w:rPr>
                                <w:t>angličtině  říká</w:t>
                              </w:r>
                              <w:proofErr w:type="gramEnd"/>
                              <w:r>
                                <w:rPr>
                                  <w:lang w:val="cs-CZ"/>
                                </w:rPr>
                                <w:t xml:space="preserve"> </w:t>
                              </w:r>
                              <w:proofErr w:type="spellStart"/>
                              <w:r w:rsidRPr="00FD1C7B">
                                <w:rPr>
                                  <w:color w:val="FF7000"/>
                                  <w:lang w:val="cs-CZ"/>
                                </w:rPr>
                                <w:t>bugs</w:t>
                              </w:r>
                              <w:proofErr w:type="spellEnd"/>
                              <w:r w:rsidRPr="00FD1C7B">
                                <w:rPr>
                                  <w:lang w:val="cs-CZ"/>
                                </w:rPr>
                                <w:t xml:space="preserve"> a</w:t>
                              </w:r>
                              <w:r>
                                <w:rPr>
                                  <w:lang w:val="cs-CZ"/>
                                </w:rPr>
                                <w:t xml:space="preserve"> jejich odstraňování nazýváme </w:t>
                              </w:r>
                              <w:r w:rsidRPr="00FD1C7B">
                                <w:rPr>
                                  <w:color w:val="FF7000"/>
                                  <w:lang w:val="cs-CZ"/>
                                </w:rPr>
                                <w:t>debugging</w:t>
                              </w:r>
                              <w:r w:rsidRPr="00FD1C7B">
                                <w:rPr>
                                  <w:lang w:val="cs-CZ"/>
                                </w:rPr>
                                <w:t>!</w:t>
                              </w:r>
                            </w:p>
                            <w:p w14:paraId="46500191" w14:textId="77777777" w:rsidR="002A1612" w:rsidRPr="00FD1C7B" w:rsidRDefault="002A1612" w:rsidP="001C6C01">
                              <w:pPr>
                                <w:rPr>
                                  <w:lang w:val="cs-CZ"/>
                                </w:rPr>
                              </w:pPr>
                            </w:p>
                          </w:txbxContent>
                        </wps:txbx>
                        <wps:bodyPr rot="0" vert="horz" wrap="square" lIns="91440" tIns="180000" rIns="91440" bIns="90000" anchor="t" anchorCtr="0">
                          <a:noAutofit/>
                        </wps:bodyPr>
                      </wps:wsp>
                      <pic:pic xmlns:pic="http://schemas.openxmlformats.org/drawingml/2006/picture">
                        <pic:nvPicPr>
                          <pic:cNvPr id="84" name="Picture 84"/>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201168" y="0"/>
                            <a:ext cx="899160" cy="899160"/>
                          </a:xfrm>
                          <a:prstGeom prst="rect">
                            <a:avLst/>
                          </a:prstGeom>
                        </pic:spPr>
                      </pic:pic>
                      <wps:wsp>
                        <wps:cNvPr id="89" name="Text Box 2"/>
                        <wps:cNvSpPr txBox="1">
                          <a:spLocks noChangeArrowheads="1"/>
                        </wps:cNvSpPr>
                        <wps:spPr bwMode="auto">
                          <a:xfrm>
                            <a:off x="1016813" y="303580"/>
                            <a:ext cx="1479555" cy="365760"/>
                          </a:xfrm>
                          <a:prstGeom prst="rect">
                            <a:avLst/>
                          </a:prstGeom>
                          <a:noFill/>
                          <a:ln w="9525">
                            <a:noFill/>
                            <a:miter lim="800000"/>
                            <a:headEnd/>
                            <a:tailEnd/>
                          </a:ln>
                        </wps:spPr>
                        <wps:txbx>
                          <w:txbxContent>
                            <w:p w14:paraId="0658DFC3" w14:textId="77777777" w:rsidR="002A1612" w:rsidRPr="00D31915" w:rsidRDefault="002A1612" w:rsidP="001C6C01">
                              <w:pPr>
                                <w:rPr>
                                  <w:b/>
                                  <w:color w:val="FF7000"/>
                                  <w:sz w:val="28"/>
                                  <w:szCs w:val="28"/>
                                </w:rPr>
                              </w:pPr>
                              <w:proofErr w:type="spellStart"/>
                              <w:r>
                                <w:rPr>
                                  <w:b/>
                                  <w:color w:val="FF7000"/>
                                  <w:sz w:val="28"/>
                                  <w:szCs w:val="28"/>
                                </w:rPr>
                                <w:t>Proč</w:t>
                              </w:r>
                              <w:proofErr w:type="spellEnd"/>
                              <w:r>
                                <w:rPr>
                                  <w:b/>
                                  <w:color w:val="FF7000"/>
                                  <w:sz w:val="28"/>
                                  <w:szCs w:val="28"/>
                                </w:rPr>
                                <w:t xml:space="preserve"> je to </w:t>
                              </w:r>
                              <w:proofErr w:type="spellStart"/>
                              <w:r>
                                <w:rPr>
                                  <w:b/>
                                  <w:color w:val="FF7000"/>
                                  <w:sz w:val="28"/>
                                  <w:szCs w:val="28"/>
                                </w:rPr>
                                <w:t>tak</w:t>
                              </w:r>
                              <w:proofErr w:type="spellEnd"/>
                              <w:r>
                                <w:rPr>
                                  <w:b/>
                                  <w:color w:val="FF7000"/>
                                  <w:sz w:val="28"/>
                                  <w:szCs w:val="28"/>
                                </w:rPr>
                                <w:t>?</w:t>
                              </w:r>
                            </w:p>
                            <w:p w14:paraId="1A8CE547" w14:textId="77777777" w:rsidR="002A1612" w:rsidRPr="00D31915" w:rsidRDefault="002A1612" w:rsidP="001C6C01">
                              <w:pPr>
                                <w:rPr>
                                  <w:b/>
                                  <w:color w:val="FF7000"/>
                                  <w:sz w:val="28"/>
                                  <w:szCs w:val="28"/>
                                </w:rPr>
                              </w:pPr>
                            </w:p>
                            <w:p w14:paraId="2A44996E" w14:textId="77777777" w:rsidR="002A1612" w:rsidRPr="00D31915" w:rsidRDefault="002A1612" w:rsidP="001C6C01">
                              <w:pPr>
                                <w:rPr>
                                  <w:b/>
                                  <w:color w:val="FF7000"/>
                                  <w:sz w:val="28"/>
                                  <w:szCs w:val="28"/>
                                </w:rPr>
                              </w:pP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0A34D9F5" id="Group 92" o:spid="_x0000_s1305" style="position:absolute;margin-left:0;margin-top:93.25pt;width:480.15pt;height:233.2pt;z-index:253290496;mso-position-horizontal:left;mso-position-horizontal-relative:margin;mso-width-relative:margin;mso-height-relative:margin" coordsize="57150,2801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">
                <v:roundrect id="Text Box 80" o:spid="_x0000_s1306" style="position:absolute;top:6729;width:57150;height:21286;visibility:visible;mso-wrap-style:square;v-text-anchor:top" arcsize="514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" strokecolor="#5a5a5a [2109]">
                  <v:stroke joinstyle="miter"/>
                  <v:textbox inset=",5mm,,2.5mm">
                    <w:txbxContent>
                      <w:p w14:paraId="4028C9FF" w14:textId="35A65E80" w:rsidR="002A1612" w:rsidRPr="00FD1C7B" w:rsidRDefault="002A1612" w:rsidP="001C6C01">
                        <w:pPr>
                          <w:tabs>
                            <w:tab w:val="left" w:pos="6946"/>
                          </w:tabs>
                          <w:rPr>
                            <w:lang w:val="cs-CZ"/>
                          </w:rPr>
                        </w:pPr>
                        <w:r>
                          <w:rPr>
                            <w:lang w:val="cs-CZ"/>
                          </w:rPr>
                          <w:t>Označovat chybu v programu slovem „hmyz“ (bug) se může zdát zvláštní, ale skutečně se jim tak v angličtině říká</w:t>
                        </w:r>
                        <w:r w:rsidRPr="00FD1C7B">
                          <w:rPr>
                            <w:lang w:val="cs-CZ"/>
                          </w:rPr>
                          <w:t xml:space="preserve">. </w:t>
                        </w:r>
                      </w:p>
                      <w:p w14:paraId="77DA12DA" w14:textId="77777777" w:rsidR="002A1612" w:rsidRPr="00FD1C7B" w:rsidRDefault="002A1612" w:rsidP="001C6C01">
                        <w:pPr>
                          <w:rPr>
                            <w:lang w:val="cs-CZ"/>
                          </w:rPr>
                        </w:pPr>
                        <w:r>
                          <w:rPr>
                            <w:lang w:val="cs-CZ"/>
                          </w:rPr>
                          <w:t xml:space="preserve">Proč se problémům u počítačů říká </w:t>
                        </w:r>
                        <w:proofErr w:type="spellStart"/>
                        <w:r w:rsidRPr="00FD1C7B">
                          <w:rPr>
                            <w:color w:val="FF7000"/>
                            <w:lang w:val="cs-CZ"/>
                          </w:rPr>
                          <w:t>bugs</w:t>
                        </w:r>
                        <w:proofErr w:type="spellEnd"/>
                        <w:r w:rsidRPr="00FD1C7B">
                          <w:rPr>
                            <w:lang w:val="cs-CZ"/>
                          </w:rPr>
                          <w:t xml:space="preserve">? </w:t>
                        </w:r>
                        <w:r>
                          <w:rPr>
                            <w:lang w:val="cs-CZ"/>
                          </w:rPr>
                          <w:t xml:space="preserve">Tento pojem zavedla </w:t>
                        </w:r>
                        <w:r w:rsidRPr="00FD1C7B">
                          <w:rPr>
                            <w:lang w:val="cs-CZ"/>
                          </w:rPr>
                          <w:t xml:space="preserve">Grace Murray </w:t>
                        </w:r>
                        <w:proofErr w:type="spellStart"/>
                        <w:r w:rsidRPr="00FD1C7B">
                          <w:rPr>
                            <w:lang w:val="cs-CZ"/>
                          </w:rPr>
                          <w:t>Hopper</w:t>
                        </w:r>
                        <w:r>
                          <w:rPr>
                            <w:lang w:val="cs-CZ"/>
                          </w:rPr>
                          <w:t>ová</w:t>
                        </w:r>
                        <w:proofErr w:type="spellEnd"/>
                        <w:r>
                          <w:rPr>
                            <w:lang w:val="cs-CZ"/>
                          </w:rPr>
                          <w:t>, jedna z vynálezkyň moderního programování počítačů. Kdysi totiž zjistila, že problémem, který způsoboval nefunkčnost jejího počítače, byla opravdová můra, která se dostala do</w:t>
                        </w:r>
                        <w:r w:rsidRPr="00FD1C7B">
                          <w:rPr>
                            <w:lang w:val="cs-CZ"/>
                          </w:rPr>
                          <w:t xml:space="preserve"> hardwar</w:t>
                        </w:r>
                        <w:r>
                          <w:rPr>
                            <w:lang w:val="cs-CZ"/>
                          </w:rPr>
                          <w:t>u</w:t>
                        </w:r>
                        <w:r w:rsidRPr="00FD1C7B">
                          <w:rPr>
                            <w:lang w:val="cs-CZ"/>
                          </w:rPr>
                          <w:t xml:space="preserve">! </w:t>
                        </w:r>
                        <w:r>
                          <w:rPr>
                            <w:lang w:val="cs-CZ"/>
                          </w:rPr>
                          <w:t xml:space="preserve">Řešením problému tak byl skutečně </w:t>
                        </w:r>
                        <w:r w:rsidRPr="00FD1C7B">
                          <w:rPr>
                            <w:color w:val="FF7000"/>
                            <w:lang w:val="cs-CZ"/>
                          </w:rPr>
                          <w:t>debugging</w:t>
                        </w:r>
                        <w:r w:rsidRPr="00FD1C7B">
                          <w:rPr>
                            <w:lang w:val="cs-CZ"/>
                          </w:rPr>
                          <w:t xml:space="preserve"> </w:t>
                        </w:r>
                        <w:r>
                          <w:rPr>
                            <w:lang w:val="cs-CZ"/>
                          </w:rPr>
                          <w:t>(odstranění hmyzu)</w:t>
                        </w:r>
                        <w:r w:rsidRPr="00FD1C7B">
                          <w:rPr>
                            <w:lang w:val="cs-CZ"/>
                          </w:rPr>
                          <w:t xml:space="preserve">.  </w:t>
                        </w:r>
                      </w:p>
                      <w:p w14:paraId="04121F86" w14:textId="77777777" w:rsidR="002A1612" w:rsidRPr="00FD1C7B" w:rsidRDefault="002A1612" w:rsidP="001C6C01">
                        <w:pPr>
                          <w:rPr>
                            <w:lang w:val="cs-CZ"/>
                          </w:rPr>
                        </w:pPr>
                        <w:r>
                          <w:rPr>
                            <w:lang w:val="cs-CZ"/>
                          </w:rPr>
                          <w:t>Název se ujal a problémům se softwarem či hardwarem se v </w:t>
                        </w:r>
                        <w:proofErr w:type="gramStart"/>
                        <w:r>
                          <w:rPr>
                            <w:lang w:val="cs-CZ"/>
                          </w:rPr>
                          <w:t>angličtině  říká</w:t>
                        </w:r>
                        <w:proofErr w:type="gramEnd"/>
                        <w:r>
                          <w:rPr>
                            <w:lang w:val="cs-CZ"/>
                          </w:rPr>
                          <w:t xml:space="preserve"> </w:t>
                        </w:r>
                        <w:proofErr w:type="spellStart"/>
                        <w:r w:rsidRPr="00FD1C7B">
                          <w:rPr>
                            <w:color w:val="FF7000"/>
                            <w:lang w:val="cs-CZ"/>
                          </w:rPr>
                          <w:t>bugs</w:t>
                        </w:r>
                        <w:proofErr w:type="spellEnd"/>
                        <w:r w:rsidRPr="00FD1C7B">
                          <w:rPr>
                            <w:lang w:val="cs-CZ"/>
                          </w:rPr>
                          <w:t xml:space="preserve"> a</w:t>
                        </w:r>
                        <w:r>
                          <w:rPr>
                            <w:lang w:val="cs-CZ"/>
                          </w:rPr>
                          <w:t xml:space="preserve"> jejich odstraňování nazýváme </w:t>
                        </w:r>
                        <w:r w:rsidRPr="00FD1C7B">
                          <w:rPr>
                            <w:color w:val="FF7000"/>
                            <w:lang w:val="cs-CZ"/>
                          </w:rPr>
                          <w:t>debugging</w:t>
                        </w:r>
                        <w:r w:rsidRPr="00FD1C7B">
                          <w:rPr>
                            <w:lang w:val="cs-CZ"/>
                          </w:rPr>
                          <w:t>!</w:t>
                        </w:r>
                      </w:p>
                      <w:p w14:paraId="46500191" w14:textId="77777777" w:rsidR="002A1612" w:rsidRPr="00FD1C7B" w:rsidRDefault="002A1612" w:rsidP="001C6C01">
                        <w:pPr>
                          <w:rPr>
                            <w:lang w:val="cs-CZ"/>
                          </w:rPr>
                        </w:pPr>
                      </w:p>
                    </w:txbxContent>
                  </v:textbox>
                </v:roundrect>
                <v:shape id="Picture 84" o:spid="_x0000_s1307" type="#_x0000_t75" style="position:absolute;left:2011;width:8992;height:8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">
                  <v:imagedata r:id="rId42" o:title=""/>
                </v:shape>
                <v:shape id="_x0000_s1308" type="#_x0000_t202" style="position:absolute;left:10168;top:3035;width:14795;height:3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" filled="f" stroked="f">
                  <v:textbox>
                    <w:txbxContent>
                      <w:p w14:paraId="0658DFC3" w14:textId="77777777" w:rsidR="002A1612" w:rsidRPr="00D31915" w:rsidRDefault="002A1612" w:rsidP="001C6C01">
                        <w:pPr>
                          <w:rPr>
                            <w:b/>
                            <w:color w:val="FF7000"/>
                            <w:sz w:val="28"/>
                            <w:szCs w:val="28"/>
                          </w:rPr>
                        </w:pPr>
                        <w:proofErr w:type="spellStart"/>
                        <w:r>
                          <w:rPr>
                            <w:b/>
                            <w:color w:val="FF7000"/>
                            <w:sz w:val="28"/>
                            <w:szCs w:val="28"/>
                          </w:rPr>
                          <w:t>Proč</w:t>
                        </w:r>
                        <w:proofErr w:type="spellEnd"/>
                        <w:r>
                          <w:rPr>
                            <w:b/>
                            <w:color w:val="FF7000"/>
                            <w:sz w:val="28"/>
                            <w:szCs w:val="28"/>
                          </w:rPr>
                          <w:t xml:space="preserve"> je to </w:t>
                        </w:r>
                        <w:proofErr w:type="spellStart"/>
                        <w:r>
                          <w:rPr>
                            <w:b/>
                            <w:color w:val="FF7000"/>
                            <w:sz w:val="28"/>
                            <w:szCs w:val="28"/>
                          </w:rPr>
                          <w:t>tak</w:t>
                        </w:r>
                        <w:proofErr w:type="spellEnd"/>
                        <w:r>
                          <w:rPr>
                            <w:b/>
                            <w:color w:val="FF7000"/>
                            <w:sz w:val="28"/>
                            <w:szCs w:val="28"/>
                          </w:rPr>
                          <w:t>?</w:t>
                        </w:r>
                      </w:p>
                      <w:p w14:paraId="1A8CE547" w14:textId="77777777" w:rsidR="002A1612" w:rsidRPr="00D31915" w:rsidRDefault="002A1612" w:rsidP="001C6C01">
                        <w:pPr>
                          <w:rPr>
                            <w:b/>
                            <w:color w:val="FF7000"/>
                            <w:sz w:val="28"/>
                            <w:szCs w:val="28"/>
                          </w:rPr>
                        </w:pPr>
                      </w:p>
                      <w:p w14:paraId="2A44996E" w14:textId="77777777" w:rsidR="002A1612" w:rsidRPr="00D31915" w:rsidRDefault="002A1612" w:rsidP="001C6C01">
                        <w:pPr>
                          <w:rPr>
                            <w:b/>
                            <w:color w:val="FF7000"/>
                            <w:sz w:val="28"/>
                            <w:szCs w:val="28"/>
                          </w:rPr>
                        </w:pPr>
                      </w:p>
                    </w:txbxContent>
                  </v:textbox>
                </v:shape>
                <w10:wrap type="topAndBottom" anchorx="margin"/>
              </v:group>
            </w:pict>
          </mc:Fallback>
        </mc:AlternateContent>
      </w:r>
      <w:r w:rsidR="001C6C01">
        <w:rPr>
          <w:b/>
          <w:color w:val="FF7000"/>
          <w:lang w:val="cs-CZ"/>
        </w:rPr>
        <w:t>Ladění chyb</w:t>
      </w:r>
      <w:r w:rsidR="001C6C01" w:rsidRPr="00D972EE">
        <w:rPr>
          <w:lang w:val="cs-CZ"/>
        </w:rPr>
        <w:t xml:space="preserve"> </w:t>
      </w:r>
      <w:r w:rsidR="001C6C01">
        <w:rPr>
          <w:lang w:val="cs-CZ"/>
        </w:rPr>
        <w:t xml:space="preserve">je významnou součástí kódování a práce s roboty. Počítačoví vědci, programátoři a </w:t>
      </w:r>
      <w:proofErr w:type="spellStart"/>
      <w:r w:rsidR="001C6C01">
        <w:rPr>
          <w:lang w:val="cs-CZ"/>
        </w:rPr>
        <w:t>robotici</w:t>
      </w:r>
      <w:proofErr w:type="spellEnd"/>
      <w:r w:rsidR="001C6C01">
        <w:rPr>
          <w:lang w:val="cs-CZ"/>
        </w:rPr>
        <w:t xml:space="preserve"> stráví odlaďováním chyb spoustu času. Nejspíš dokonce více než samotným psaním kódu</w:t>
      </w:r>
      <w:r w:rsidR="001C6C01" w:rsidRPr="00D972EE">
        <w:rPr>
          <w:lang w:val="cs-CZ"/>
        </w:rPr>
        <w:t>!</w:t>
      </w:r>
    </w:p>
    <w:p w14:paraId="25A7B7C7" w14:textId="77777777" w:rsidR="001C6C01" w:rsidRPr="00FD1C7B" w:rsidRDefault="001C6C01" w:rsidP="001C6C01">
      <w:pPr>
        <w:pStyle w:val="Nadpis2"/>
        <w:rPr>
          <w:lang w:val="cs-CZ"/>
        </w:rPr>
      </w:pPr>
      <w:r w:rsidRPr="00FD1C7B">
        <w:rPr>
          <w:lang w:val="cs-CZ"/>
        </w:rPr>
        <w:lastRenderedPageBreak/>
        <w:t xml:space="preserve">Odlaďování chyb v </w:t>
      </w:r>
      <w:proofErr w:type="spellStart"/>
      <w:r w:rsidRPr="00FD1C7B">
        <w:rPr>
          <w:lang w:val="cs-CZ"/>
        </w:rPr>
        <w:t>EdScratch</w:t>
      </w:r>
      <w:r>
        <w:rPr>
          <w:lang w:val="cs-CZ"/>
        </w:rPr>
        <w:t>i</w:t>
      </w:r>
      <w:proofErr w:type="spellEnd"/>
    </w:p>
    <w:p w14:paraId="2E4226FC" w14:textId="0E0CB2BE" w:rsidR="001C6C01" w:rsidRPr="00D972EE" w:rsidRDefault="001C6C01" w:rsidP="001C6C01">
      <w:pPr>
        <w:rPr>
          <w:lang w:val="cs-CZ"/>
        </w:rPr>
      </w:pPr>
      <w:r w:rsidRPr="00D972EE">
        <w:rPr>
          <w:noProof/>
          <w:lang w:val="cs-CZ"/>
        </w:rPr>
        <mc:AlternateContent>
          <mc:Choice Requires="wpg">
            <w:drawing>
              <wp:anchor distT="0" distB="0" distL="114300" distR="114300" simplePos="0" relativeHeight="253291520" behindDoc="0" locked="0" layoutInCell="1" allowOverlap="1" wp14:anchorId="433CA3EE" wp14:editId="65D8A24D">
                <wp:simplePos x="0" y="0"/>
                <wp:positionH relativeFrom="column">
                  <wp:posOffset>0</wp:posOffset>
                </wp:positionH>
                <wp:positionV relativeFrom="paragraph">
                  <wp:posOffset>400050</wp:posOffset>
                </wp:positionV>
                <wp:extent cx="5715000" cy="1616075"/>
                <wp:effectExtent l="0" t="0" r="19050" b="22225"/>
                <wp:wrapTopAndBottom/>
                <wp:docPr id="235" name="Group 235"/>
                <wp:cNvGraphicFramePr/>
                <a:graphic xmlns:a="http://schemas.openxmlformats.org/drawingml/2006/main">
                  <a:graphicData uri="http://schemas.microsoft.com/office/word/2010/wordprocessingGroup">
                    <wpg:wgp>
                      <wpg:cNvGrpSpPr/>
                      <wpg:grpSpPr>
                        <a:xfrm>
                          <a:off x="0" y="0"/>
                          <a:ext cx="5715000" cy="1616075"/>
                          <a:chOff x="0" y="0"/>
                          <a:chExt cx="5715000" cy="1616278"/>
                        </a:xfrm>
                      </wpg:grpSpPr>
                      <wps:wsp>
                        <wps:cNvPr id="200" name="Text Box 200"/>
                        <wps:cNvSpPr txBox="1">
                          <a:spLocks noChangeArrowheads="1"/>
                        </wps:cNvSpPr>
                        <wps:spPr bwMode="auto">
                          <a:xfrm>
                            <a:off x="0" y="665683"/>
                            <a:ext cx="5715000" cy="950595"/>
                          </a:xfrm>
                          <a:prstGeom prst="roundRect">
                            <a:avLst>
                              <a:gd name="adj" fmla="val 16380"/>
                            </a:avLst>
                          </a:prstGeom>
                          <a:solidFill>
                            <a:srgbClr val="FFFFFF"/>
                          </a:solidFill>
                          <a:ln w="9525">
                            <a:solidFill>
                              <a:schemeClr val="tx1">
                                <a:lumMod val="65000"/>
                                <a:lumOff val="35000"/>
                              </a:schemeClr>
                            </a:solidFill>
                            <a:miter lim="800000"/>
                            <a:headEnd/>
                            <a:tailEnd/>
                          </a:ln>
                        </wps:spPr>
                        <wps:txbx>
                          <w:txbxContent>
                            <w:p w14:paraId="24BED320" w14:textId="4B09BBC1" w:rsidR="002A1612" w:rsidRPr="00FD1C7B" w:rsidRDefault="002A1612" w:rsidP="001C6C01">
                              <w:pPr>
                                <w:rPr>
                                  <w:lang w:val="cs-CZ"/>
                                </w:rPr>
                              </w:pPr>
                              <w:r>
                                <w:rPr>
                                  <w:color w:val="FF7000"/>
                                  <w:lang w:val="cs-CZ"/>
                                </w:rPr>
                                <w:t xml:space="preserve">Ladicí panel </w:t>
                              </w:r>
                              <w:r>
                                <w:rPr>
                                  <w:lang w:val="cs-CZ"/>
                                </w:rPr>
                                <w:t>je oblast v </w:t>
                              </w:r>
                              <w:proofErr w:type="spellStart"/>
                              <w:r>
                                <w:rPr>
                                  <w:lang w:val="cs-CZ"/>
                                </w:rPr>
                                <w:t>EdScratchi</w:t>
                              </w:r>
                              <w:proofErr w:type="spellEnd"/>
                              <w:r>
                                <w:rPr>
                                  <w:lang w:val="cs-CZ"/>
                                </w:rPr>
                                <w:t xml:space="preserve"> pod paletou bloků a programovací plochou</w:t>
                              </w:r>
                              <w:r w:rsidRPr="00FD1C7B">
                                <w:rPr>
                                  <w:lang w:val="cs-CZ"/>
                                </w:rPr>
                                <w:t>.</w:t>
                              </w:r>
                              <w:r>
                                <w:rPr>
                                  <w:lang w:val="cs-CZ"/>
                                </w:rPr>
                                <w:t xml:space="preserve"> Pokud je v programu chyba nebo se zdá, že něco není zcela v pořádku, zobrazí se v ladicím panelu chybová hláška. </w:t>
                              </w:r>
                            </w:p>
                            <w:p w14:paraId="47B63503" w14:textId="77777777" w:rsidR="002A1612" w:rsidRPr="00FD1C7B" w:rsidRDefault="002A1612" w:rsidP="001C6C01">
                              <w:pPr>
                                <w:rPr>
                                  <w:lang w:val="cs-CZ"/>
                                </w:rPr>
                              </w:pPr>
                            </w:p>
                          </w:txbxContent>
                        </wps:txbx>
                        <wps:bodyPr rot="0" vert="horz" wrap="square" lIns="91440" tIns="180000" rIns="91440" bIns="90000" anchor="t" anchorCtr="0">
                          <a:noAutofit/>
                        </wps:bodyPr>
                      </wps:wsp>
                      <pic:pic xmlns:pic="http://schemas.openxmlformats.org/drawingml/2006/picture">
                        <pic:nvPicPr>
                          <pic:cNvPr id="205" name="Picture 205"/>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208483" y="0"/>
                            <a:ext cx="899160" cy="899160"/>
                          </a:xfrm>
                          <a:prstGeom prst="rect">
                            <a:avLst/>
                          </a:prstGeom>
                        </pic:spPr>
                      </pic:pic>
                      <wps:wsp>
                        <wps:cNvPr id="230" name="Text Box 2"/>
                        <wps:cNvSpPr txBox="1">
                          <a:spLocks noChangeArrowheads="1"/>
                        </wps:cNvSpPr>
                        <wps:spPr bwMode="auto">
                          <a:xfrm>
                            <a:off x="1027786" y="303581"/>
                            <a:ext cx="1657350" cy="365760"/>
                          </a:xfrm>
                          <a:prstGeom prst="rect">
                            <a:avLst/>
                          </a:prstGeom>
                          <a:noFill/>
                          <a:ln w="9525">
                            <a:noFill/>
                            <a:miter lim="800000"/>
                            <a:headEnd/>
                            <a:tailEnd/>
                          </a:ln>
                        </wps:spPr>
                        <wps:txbx>
                          <w:txbxContent>
                            <w:p w14:paraId="341C8B62" w14:textId="77777777" w:rsidR="002A1612" w:rsidRPr="00D31915" w:rsidRDefault="002A1612" w:rsidP="001C6C01">
                              <w:pPr>
                                <w:rPr>
                                  <w:b/>
                                  <w:color w:val="FF7000"/>
                                  <w:sz w:val="28"/>
                                  <w:szCs w:val="28"/>
                                </w:rPr>
                              </w:pPr>
                              <w:proofErr w:type="spellStart"/>
                              <w:r>
                                <w:rPr>
                                  <w:b/>
                                  <w:color w:val="FF7000"/>
                                  <w:sz w:val="28"/>
                                  <w:szCs w:val="28"/>
                                </w:rPr>
                                <w:t>Nezapomeňte</w:t>
                              </w:r>
                              <w:proofErr w:type="spellEnd"/>
                            </w:p>
                            <w:p w14:paraId="461BF988" w14:textId="77777777" w:rsidR="002A1612" w:rsidRPr="00D31915" w:rsidRDefault="002A1612" w:rsidP="001C6C01">
                              <w:pPr>
                                <w:rPr>
                                  <w:b/>
                                  <w:color w:val="FF7000"/>
                                  <w:sz w:val="28"/>
                                  <w:szCs w:val="28"/>
                                </w:rPr>
                              </w:pPr>
                            </w:p>
                          </w:txbxContent>
                        </wps:txbx>
                        <wps:bodyPr rot="0" vert="horz" wrap="square" lIns="91440" tIns="45720" rIns="91440" bIns="45720" anchor="t" anchorCtr="0">
                          <a:noAutofit/>
                        </wps:bodyPr>
                      </wps:wsp>
                    </wpg:wgp>
                  </a:graphicData>
                </a:graphic>
              </wp:anchor>
            </w:drawing>
          </mc:Choice>
          <mc:Fallback>
            <w:pict>
              <v:group w14:anchorId="433CA3EE" id="Group 235" o:spid="_x0000_s1309" style="position:absolute;margin-left:0;margin-top:31.5pt;width:450pt;height:127.25pt;z-index:253291520" coordsize="57150,1616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&#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">
                <v:roundrect id="Text Box 200" o:spid="_x0000_s1310" style="position:absolute;top:6656;width:57150;height:9506;visibility:visible;mso-wrap-style:square;v-text-anchor:top" arcsize="1073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" strokecolor="#5a5a5a [2109]">
                  <v:stroke joinstyle="miter"/>
                  <v:textbox inset=",5mm,,2.5mm">
                    <w:txbxContent>
                      <w:p w14:paraId="24BED320" w14:textId="4B09BBC1" w:rsidR="002A1612" w:rsidRPr="00FD1C7B" w:rsidRDefault="002A1612" w:rsidP="001C6C01">
                        <w:pPr>
                          <w:rPr>
                            <w:lang w:val="cs-CZ"/>
                          </w:rPr>
                        </w:pPr>
                        <w:r>
                          <w:rPr>
                            <w:color w:val="FF7000"/>
                            <w:lang w:val="cs-CZ"/>
                          </w:rPr>
                          <w:t xml:space="preserve">Ladicí panel </w:t>
                        </w:r>
                        <w:r>
                          <w:rPr>
                            <w:lang w:val="cs-CZ"/>
                          </w:rPr>
                          <w:t>je oblast v </w:t>
                        </w:r>
                        <w:proofErr w:type="spellStart"/>
                        <w:r>
                          <w:rPr>
                            <w:lang w:val="cs-CZ"/>
                          </w:rPr>
                          <w:t>EdScratchi</w:t>
                        </w:r>
                        <w:proofErr w:type="spellEnd"/>
                        <w:r>
                          <w:rPr>
                            <w:lang w:val="cs-CZ"/>
                          </w:rPr>
                          <w:t xml:space="preserve"> pod paletou bloků a programovací plochou</w:t>
                        </w:r>
                        <w:r w:rsidRPr="00FD1C7B">
                          <w:rPr>
                            <w:lang w:val="cs-CZ"/>
                          </w:rPr>
                          <w:t>.</w:t>
                        </w:r>
                        <w:r>
                          <w:rPr>
                            <w:lang w:val="cs-CZ"/>
                          </w:rPr>
                          <w:t xml:space="preserve"> Pokud je v programu chyba nebo se zdá, že něco není zcela v pořádku, zobrazí se v ladicím panelu chybová hláška. </w:t>
                        </w:r>
                      </w:p>
                      <w:p w14:paraId="47B63503" w14:textId="77777777" w:rsidR="002A1612" w:rsidRPr="00FD1C7B" w:rsidRDefault="002A1612" w:rsidP="001C6C01">
                        <w:pPr>
                          <w:rPr>
                            <w:lang w:val="cs-CZ"/>
                          </w:rPr>
                        </w:pPr>
                      </w:p>
                    </w:txbxContent>
                  </v:textbox>
                </v:roundrect>
                <v:shape id="Picture 205" o:spid="_x0000_s1311" type="#_x0000_t75" style="position:absolute;left:2084;width:8992;height:8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">
                  <v:imagedata r:id="rId49" o:title=""/>
                </v:shape>
                <v:shape id="_x0000_s1312" type="#_x0000_t202" style="position:absolute;left:10277;top:3035;width:16574;height:3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" filled="f" stroked="f">
                  <v:textbox>
                    <w:txbxContent>
                      <w:p w14:paraId="341C8B62" w14:textId="77777777" w:rsidR="002A1612" w:rsidRPr="00D31915" w:rsidRDefault="002A1612" w:rsidP="001C6C01">
                        <w:pPr>
                          <w:rPr>
                            <w:b/>
                            <w:color w:val="FF7000"/>
                            <w:sz w:val="28"/>
                            <w:szCs w:val="28"/>
                          </w:rPr>
                        </w:pPr>
                        <w:proofErr w:type="spellStart"/>
                        <w:r>
                          <w:rPr>
                            <w:b/>
                            <w:color w:val="FF7000"/>
                            <w:sz w:val="28"/>
                            <w:szCs w:val="28"/>
                          </w:rPr>
                          <w:t>Nezapomeňte</w:t>
                        </w:r>
                        <w:proofErr w:type="spellEnd"/>
                      </w:p>
                      <w:p w14:paraId="461BF988" w14:textId="77777777" w:rsidR="002A1612" w:rsidRPr="00D31915" w:rsidRDefault="002A1612" w:rsidP="001C6C01">
                        <w:pPr>
                          <w:rPr>
                            <w:b/>
                            <w:color w:val="FF7000"/>
                            <w:sz w:val="28"/>
                            <w:szCs w:val="28"/>
                          </w:rPr>
                        </w:pPr>
                      </w:p>
                    </w:txbxContent>
                  </v:textbox>
                </v:shape>
                <w10:wrap type="topAndBottom"/>
              </v:group>
            </w:pict>
          </mc:Fallback>
        </mc:AlternateContent>
      </w:r>
      <w:r>
        <w:rPr>
          <w:lang w:val="cs-CZ"/>
        </w:rPr>
        <w:t>Lad</w:t>
      </w:r>
      <w:r w:rsidR="00555714">
        <w:rPr>
          <w:lang w:val="cs-CZ"/>
        </w:rPr>
        <w:t>i</w:t>
      </w:r>
      <w:r>
        <w:rPr>
          <w:lang w:val="cs-CZ"/>
        </w:rPr>
        <w:t xml:space="preserve">cí panel v programovacím prostředí </w:t>
      </w:r>
      <w:proofErr w:type="spellStart"/>
      <w:r>
        <w:rPr>
          <w:lang w:val="cs-CZ"/>
        </w:rPr>
        <w:t>EdScratch</w:t>
      </w:r>
      <w:proofErr w:type="spellEnd"/>
      <w:r>
        <w:rPr>
          <w:lang w:val="cs-CZ"/>
        </w:rPr>
        <w:t xml:space="preserve"> je speciální funkce umožňující vám najít a odstranit chyby v kódu. </w:t>
      </w:r>
    </w:p>
    <w:p w14:paraId="3ADE5548" w14:textId="77777777" w:rsidR="001C6C01" w:rsidRPr="00D972EE" w:rsidRDefault="001C6C01" w:rsidP="001C6C01">
      <w:pPr>
        <w:rPr>
          <w:lang w:val="cs-CZ"/>
        </w:rPr>
      </w:pPr>
    </w:p>
    <w:p w14:paraId="7E7A8CC9" w14:textId="1831D2E8" w:rsidR="001C6C01" w:rsidRPr="00D972EE" w:rsidRDefault="001C6C01" w:rsidP="001C6C01">
      <w:pPr>
        <w:rPr>
          <w:lang w:val="cs-CZ"/>
        </w:rPr>
      </w:pPr>
      <w:r w:rsidRPr="00D972EE">
        <w:rPr>
          <w:noProof/>
          <w:lang w:val="cs-CZ"/>
        </w:rPr>
        <mc:AlternateContent>
          <mc:Choice Requires="wpg">
            <w:drawing>
              <wp:anchor distT="0" distB="0" distL="114300" distR="114300" simplePos="0" relativeHeight="253292544" behindDoc="0" locked="0" layoutInCell="1" allowOverlap="1" wp14:anchorId="5A99B246" wp14:editId="42D75EA1">
                <wp:simplePos x="0" y="0"/>
                <wp:positionH relativeFrom="column">
                  <wp:posOffset>-19685</wp:posOffset>
                </wp:positionH>
                <wp:positionV relativeFrom="paragraph">
                  <wp:posOffset>873125</wp:posOffset>
                </wp:positionV>
                <wp:extent cx="5715000" cy="4144010"/>
                <wp:effectExtent l="0" t="0" r="19050" b="27940"/>
                <wp:wrapTopAndBottom/>
                <wp:docPr id="240" name="Group 240"/>
                <wp:cNvGraphicFramePr/>
                <a:graphic xmlns:a="http://schemas.openxmlformats.org/drawingml/2006/main">
                  <a:graphicData uri="http://schemas.microsoft.com/office/word/2010/wordprocessingGroup">
                    <wpg:wgp>
                      <wpg:cNvGrpSpPr/>
                      <wpg:grpSpPr>
                        <a:xfrm>
                          <a:off x="0" y="0"/>
                          <a:ext cx="5715000" cy="4144010"/>
                          <a:chOff x="0" y="0"/>
                          <a:chExt cx="5715000" cy="4037533"/>
                        </a:xfrm>
                      </wpg:grpSpPr>
                      <wps:wsp>
                        <wps:cNvPr id="237" name="Text Box 237"/>
                        <wps:cNvSpPr txBox="1">
                          <a:spLocks noChangeArrowheads="1"/>
                        </wps:cNvSpPr>
                        <wps:spPr bwMode="auto">
                          <a:xfrm>
                            <a:off x="0" y="665683"/>
                            <a:ext cx="5715000" cy="3371850"/>
                          </a:xfrm>
                          <a:prstGeom prst="roundRect">
                            <a:avLst>
                              <a:gd name="adj" fmla="val 3864"/>
                            </a:avLst>
                          </a:prstGeom>
                          <a:solidFill>
                            <a:srgbClr val="FFFFFF"/>
                          </a:solidFill>
                          <a:ln w="9525">
                            <a:solidFill>
                              <a:schemeClr val="tx1">
                                <a:lumMod val="65000"/>
                                <a:lumOff val="35000"/>
                              </a:schemeClr>
                            </a:solidFill>
                            <a:miter lim="800000"/>
                            <a:headEnd/>
                            <a:tailEnd/>
                          </a:ln>
                        </wps:spPr>
                        <wps:txbx>
                          <w:txbxContent>
                            <w:p w14:paraId="3A40A276" w14:textId="4985BAE0" w:rsidR="002A1612" w:rsidRPr="002C1962" w:rsidRDefault="002A1612" w:rsidP="001C6C01">
                              <w:pPr>
                                <w:tabs>
                                  <w:tab w:val="left" w:pos="6946"/>
                                </w:tabs>
                                <w:rPr>
                                  <w:b/>
                                  <w:color w:val="FF7000"/>
                                  <w:lang w:val="cs-CZ"/>
                                </w:rPr>
                              </w:pPr>
                              <w:r w:rsidRPr="002C1962">
                                <w:rPr>
                                  <w:b/>
                                  <w:color w:val="FF7000"/>
                                  <w:lang w:val="cs-CZ"/>
                                </w:rPr>
                                <w:t xml:space="preserve">Syntax </w:t>
                              </w:r>
                              <w:r>
                                <w:rPr>
                                  <w:lang w:val="cs-CZ"/>
                                </w:rPr>
                                <w:t xml:space="preserve">je sada pravidel fungování programovacího jazyka. Všechny jazyky mají svá pravidla. U jazyků používaných lidmi, jako je např. čeština či angličtina, se tato pravidla týkají hláskování, gramatiky nebo psaní písmen či znaků v daném jazyce. </w:t>
                              </w:r>
                              <w:r w:rsidRPr="002C1962">
                                <w:rPr>
                                  <w:lang w:val="cs-CZ"/>
                                </w:rPr>
                                <w:t xml:space="preserve">Syntax </w:t>
                              </w:r>
                              <w:r>
                                <w:rPr>
                                  <w:lang w:val="cs-CZ"/>
                                </w:rPr>
                                <w:t xml:space="preserve">je vlastně totéž, ale v počítačovém jazyce. </w:t>
                              </w:r>
                            </w:p>
                            <w:p w14:paraId="5CA54A5A" w14:textId="323FB806" w:rsidR="002A1612" w:rsidRPr="002C1962" w:rsidRDefault="002A1612" w:rsidP="001C6C01">
                              <w:pPr>
                                <w:tabs>
                                  <w:tab w:val="left" w:pos="6946"/>
                                </w:tabs>
                                <w:rPr>
                                  <w:lang w:val="cs-CZ"/>
                                </w:rPr>
                              </w:pPr>
                              <w:r w:rsidRPr="002C1962">
                                <w:rPr>
                                  <w:b/>
                                  <w:color w:val="FF7000"/>
                                  <w:lang w:val="cs-CZ"/>
                                </w:rPr>
                                <w:t>Synta</w:t>
                              </w:r>
                              <w:r>
                                <w:rPr>
                                  <w:b/>
                                  <w:color w:val="FF7000"/>
                                  <w:lang w:val="cs-CZ"/>
                                </w:rPr>
                                <w:t>ktické chyby</w:t>
                              </w:r>
                              <w:r w:rsidRPr="002C1962">
                                <w:rPr>
                                  <w:b/>
                                  <w:color w:val="FF7000"/>
                                  <w:lang w:val="cs-CZ"/>
                                </w:rPr>
                                <w:t xml:space="preserve"> </w:t>
                              </w:r>
                              <w:r>
                                <w:rPr>
                                  <w:lang w:val="cs-CZ"/>
                                </w:rPr>
                                <w:t>jsou způsobeny tím, že při psaní kódu porušíte pravidla daného jazyka. Tyto chyby lze přirovnat k překlepům, nesprávnému hláskování nebo pravopisu</w:t>
                              </w:r>
                              <w:r w:rsidRPr="002C1962">
                                <w:rPr>
                                  <w:lang w:val="cs-CZ"/>
                                </w:rPr>
                                <w:t>.</w:t>
                              </w:r>
                            </w:p>
                            <w:p w14:paraId="4C225575" w14:textId="7CCAF929" w:rsidR="002A1612" w:rsidRPr="002C1962" w:rsidRDefault="002A1612" w:rsidP="001C6C01">
                              <w:pPr>
                                <w:tabs>
                                  <w:tab w:val="left" w:pos="6946"/>
                                </w:tabs>
                                <w:rPr>
                                  <w:lang w:val="cs-CZ"/>
                                </w:rPr>
                              </w:pPr>
                              <w:r w:rsidRPr="002C1962">
                                <w:rPr>
                                  <w:b/>
                                  <w:color w:val="FF7000"/>
                                  <w:lang w:val="cs-CZ"/>
                                </w:rPr>
                                <w:t>Lo</w:t>
                              </w:r>
                              <w:r>
                                <w:rPr>
                                  <w:b/>
                                  <w:color w:val="FF7000"/>
                                  <w:lang w:val="cs-CZ"/>
                                </w:rPr>
                                <w:t>gika</w:t>
                              </w:r>
                              <w:r>
                                <w:rPr>
                                  <w:lang w:val="cs-CZ"/>
                                </w:rPr>
                                <w:t xml:space="preserve"> představuje organizovaný způsob myšlení, kterému počítač rozumí. </w:t>
                              </w:r>
                              <w:r w:rsidRPr="002C1962">
                                <w:rPr>
                                  <w:lang w:val="cs-CZ"/>
                                </w:rPr>
                                <w:t>Logi</w:t>
                              </w:r>
                              <w:r>
                                <w:rPr>
                                  <w:lang w:val="cs-CZ"/>
                                </w:rPr>
                                <w:t xml:space="preserve">ka určuje tok programu, řazení položek v programu a to, jaké vstupy vedou k požadovaným výstupům. </w:t>
                              </w:r>
                            </w:p>
                            <w:p w14:paraId="5C353F85" w14:textId="77777777" w:rsidR="002A1612" w:rsidRPr="002C1962" w:rsidRDefault="002A1612" w:rsidP="001C6C01">
                              <w:pPr>
                                <w:tabs>
                                  <w:tab w:val="left" w:pos="6946"/>
                                </w:tabs>
                                <w:rPr>
                                  <w:lang w:val="cs-CZ"/>
                                </w:rPr>
                              </w:pPr>
                              <w:r w:rsidRPr="002C1962">
                                <w:rPr>
                                  <w:b/>
                                  <w:color w:val="FF7000"/>
                                  <w:lang w:val="cs-CZ"/>
                                </w:rPr>
                                <w:t>Logic</w:t>
                              </w:r>
                              <w:r>
                                <w:rPr>
                                  <w:b/>
                                  <w:color w:val="FF7000"/>
                                  <w:lang w:val="cs-CZ"/>
                                </w:rPr>
                                <w:t>ké</w:t>
                              </w:r>
                              <w:r w:rsidRPr="002C1962">
                                <w:rPr>
                                  <w:b/>
                                  <w:color w:val="FF7000"/>
                                  <w:lang w:val="cs-CZ"/>
                                </w:rPr>
                                <w:t xml:space="preserve"> </w:t>
                              </w:r>
                              <w:r>
                                <w:rPr>
                                  <w:b/>
                                  <w:color w:val="FF7000"/>
                                  <w:lang w:val="cs-CZ"/>
                                </w:rPr>
                                <w:t>chyby</w:t>
                              </w:r>
                              <w:r w:rsidRPr="002C1962">
                                <w:rPr>
                                  <w:b/>
                                  <w:color w:val="FF7000"/>
                                  <w:lang w:val="cs-CZ"/>
                                </w:rPr>
                                <w:t xml:space="preserve"> </w:t>
                              </w:r>
                              <w:r>
                                <w:rPr>
                                  <w:lang w:val="cs-CZ"/>
                                </w:rPr>
                                <w:t xml:space="preserve">jsou problémy v logice programu. Logické chyby jsou v podstatě problémy se způsobem myšlení použitým v programu. K příkladům </w:t>
                              </w:r>
                              <w:proofErr w:type="gramStart"/>
                              <w:r>
                                <w:rPr>
                                  <w:lang w:val="cs-CZ"/>
                                </w:rPr>
                                <w:t>patří</w:t>
                              </w:r>
                              <w:proofErr w:type="gramEnd"/>
                              <w:r>
                                <w:rPr>
                                  <w:lang w:val="cs-CZ"/>
                                </w:rPr>
                                <w:t xml:space="preserve"> programy, kterým počítač nerozumí nebo programy, které počítači přikazují něco, co nedokáže udělat. Pokud program funguje jinak, než jste očekávali, je pravděpodobné, že je v něm logická chyba. </w:t>
                              </w:r>
                            </w:p>
                            <w:p w14:paraId="01D2BF3E" w14:textId="77777777" w:rsidR="002A1612" w:rsidRPr="002C1962" w:rsidRDefault="002A1612" w:rsidP="001C6C01">
                              <w:pPr>
                                <w:rPr>
                                  <w:lang w:val="cs-CZ"/>
                                </w:rPr>
                              </w:pPr>
                            </w:p>
                          </w:txbxContent>
                        </wps:txbx>
                        <wps:bodyPr rot="0" vert="horz" wrap="square" lIns="91440" tIns="180000" rIns="91440" bIns="90000" anchor="t" anchorCtr="0">
                          <a:noAutofit/>
                        </wps:bodyPr>
                      </wps:wsp>
                      <pic:pic xmlns:pic="http://schemas.openxmlformats.org/drawingml/2006/picture">
                        <pic:nvPicPr>
                          <pic:cNvPr id="238" name="Picture 238"/>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208483" y="0"/>
                            <a:ext cx="899795" cy="899795"/>
                          </a:xfrm>
                          <a:prstGeom prst="rect">
                            <a:avLst/>
                          </a:prstGeom>
                        </pic:spPr>
                      </pic:pic>
                      <wps:wsp>
                        <wps:cNvPr id="239" name="Text Box 2"/>
                        <wps:cNvSpPr txBox="1">
                          <a:spLocks noChangeArrowheads="1"/>
                        </wps:cNvSpPr>
                        <wps:spPr bwMode="auto">
                          <a:xfrm>
                            <a:off x="1009498" y="285278"/>
                            <a:ext cx="1799016" cy="365760"/>
                          </a:xfrm>
                          <a:prstGeom prst="rect">
                            <a:avLst/>
                          </a:prstGeom>
                          <a:noFill/>
                          <a:ln w="9525">
                            <a:noFill/>
                            <a:miter lim="800000"/>
                            <a:headEnd/>
                            <a:tailEnd/>
                          </a:ln>
                        </wps:spPr>
                        <wps:txbx>
                          <w:txbxContent>
                            <w:p w14:paraId="0CFF4C8C" w14:textId="77777777" w:rsidR="002A1612" w:rsidRPr="00D31915" w:rsidRDefault="002A1612" w:rsidP="001C6C01">
                              <w:pPr>
                                <w:rPr>
                                  <w:b/>
                                  <w:color w:val="FF7000"/>
                                  <w:sz w:val="28"/>
                                  <w:szCs w:val="28"/>
                                </w:rPr>
                              </w:pPr>
                              <w:proofErr w:type="spellStart"/>
                              <w:r>
                                <w:rPr>
                                  <w:b/>
                                  <w:color w:val="FF7000"/>
                                  <w:sz w:val="28"/>
                                  <w:szCs w:val="28"/>
                                </w:rPr>
                                <w:t>Slovníček</w:t>
                              </w:r>
                              <w:proofErr w:type="spellEnd"/>
                              <w:r>
                                <w:rPr>
                                  <w:b/>
                                  <w:color w:val="FF7000"/>
                                  <w:sz w:val="28"/>
                                  <w:szCs w:val="28"/>
                                </w:rPr>
                                <w:t xml:space="preserve"> </w:t>
                              </w:r>
                              <w:proofErr w:type="spellStart"/>
                              <w:r>
                                <w:rPr>
                                  <w:b/>
                                  <w:color w:val="FF7000"/>
                                  <w:sz w:val="28"/>
                                  <w:szCs w:val="28"/>
                                </w:rPr>
                                <w:t>pojmů</w:t>
                              </w:r>
                              <w:proofErr w:type="spellEnd"/>
                            </w:p>
                            <w:p w14:paraId="392851FB" w14:textId="77777777" w:rsidR="002A1612" w:rsidRPr="00D31915" w:rsidRDefault="002A1612" w:rsidP="001C6C01">
                              <w:pPr>
                                <w:rPr>
                                  <w:b/>
                                  <w:color w:val="FF7000"/>
                                  <w:sz w:val="28"/>
                                  <w:szCs w:val="28"/>
                                </w:rPr>
                              </w:pP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5A99B246" id="Group 240" o:spid="_x0000_s1313" style="position:absolute;margin-left:-1.55pt;margin-top:68.75pt;width:450pt;height:326.3pt;z-index:253292544;mso-height-relative:margin" coordsize="57150,4037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">
                <v:roundrect id="Text Box 237" o:spid="_x0000_s1314" style="position:absolute;top:6656;width:57150;height:33719;visibility:visible;mso-wrap-style:square;v-text-anchor:top" arcsize="253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" strokecolor="#5a5a5a [2109]">
                  <v:stroke joinstyle="miter"/>
                  <v:textbox inset=",5mm,,2.5mm">
                    <w:txbxContent>
                      <w:p w14:paraId="3A40A276" w14:textId="4985BAE0" w:rsidR="002A1612" w:rsidRPr="002C1962" w:rsidRDefault="002A1612" w:rsidP="001C6C01">
                        <w:pPr>
                          <w:tabs>
                            <w:tab w:val="left" w:pos="6946"/>
                          </w:tabs>
                          <w:rPr>
                            <w:b/>
                            <w:color w:val="FF7000"/>
                            <w:lang w:val="cs-CZ"/>
                          </w:rPr>
                        </w:pPr>
                        <w:r w:rsidRPr="002C1962">
                          <w:rPr>
                            <w:b/>
                            <w:color w:val="FF7000"/>
                            <w:lang w:val="cs-CZ"/>
                          </w:rPr>
                          <w:t xml:space="preserve">Syntax </w:t>
                        </w:r>
                        <w:r>
                          <w:rPr>
                            <w:lang w:val="cs-CZ"/>
                          </w:rPr>
                          <w:t xml:space="preserve">je sada pravidel fungování programovacího jazyka. Všechny jazyky mají svá pravidla. U jazyků používaných lidmi, jako je např. čeština či angličtina, se tato pravidla týkají hláskování, gramatiky nebo psaní písmen či znaků v daném jazyce. </w:t>
                        </w:r>
                        <w:r w:rsidRPr="002C1962">
                          <w:rPr>
                            <w:lang w:val="cs-CZ"/>
                          </w:rPr>
                          <w:t xml:space="preserve">Syntax </w:t>
                        </w:r>
                        <w:r>
                          <w:rPr>
                            <w:lang w:val="cs-CZ"/>
                          </w:rPr>
                          <w:t xml:space="preserve">je vlastně totéž, ale v počítačovém jazyce. </w:t>
                        </w:r>
                      </w:p>
                      <w:p w14:paraId="5CA54A5A" w14:textId="323FB806" w:rsidR="002A1612" w:rsidRPr="002C1962" w:rsidRDefault="002A1612" w:rsidP="001C6C01">
                        <w:pPr>
                          <w:tabs>
                            <w:tab w:val="left" w:pos="6946"/>
                          </w:tabs>
                          <w:rPr>
                            <w:lang w:val="cs-CZ"/>
                          </w:rPr>
                        </w:pPr>
                        <w:r w:rsidRPr="002C1962">
                          <w:rPr>
                            <w:b/>
                            <w:color w:val="FF7000"/>
                            <w:lang w:val="cs-CZ"/>
                          </w:rPr>
                          <w:t>Synta</w:t>
                        </w:r>
                        <w:r>
                          <w:rPr>
                            <w:b/>
                            <w:color w:val="FF7000"/>
                            <w:lang w:val="cs-CZ"/>
                          </w:rPr>
                          <w:t>ktické chyby</w:t>
                        </w:r>
                        <w:r w:rsidRPr="002C1962">
                          <w:rPr>
                            <w:b/>
                            <w:color w:val="FF7000"/>
                            <w:lang w:val="cs-CZ"/>
                          </w:rPr>
                          <w:t xml:space="preserve"> </w:t>
                        </w:r>
                        <w:r>
                          <w:rPr>
                            <w:lang w:val="cs-CZ"/>
                          </w:rPr>
                          <w:t>jsou způsobeny tím, že při psaní kódu porušíte pravidla daného jazyka. Tyto chyby lze přirovnat k překlepům, nesprávnému hláskování nebo pravopisu</w:t>
                        </w:r>
                        <w:r w:rsidRPr="002C1962">
                          <w:rPr>
                            <w:lang w:val="cs-CZ"/>
                          </w:rPr>
                          <w:t>.</w:t>
                        </w:r>
                      </w:p>
                      <w:p w14:paraId="4C225575" w14:textId="7CCAF929" w:rsidR="002A1612" w:rsidRPr="002C1962" w:rsidRDefault="002A1612" w:rsidP="001C6C01">
                        <w:pPr>
                          <w:tabs>
                            <w:tab w:val="left" w:pos="6946"/>
                          </w:tabs>
                          <w:rPr>
                            <w:lang w:val="cs-CZ"/>
                          </w:rPr>
                        </w:pPr>
                        <w:r w:rsidRPr="002C1962">
                          <w:rPr>
                            <w:b/>
                            <w:color w:val="FF7000"/>
                            <w:lang w:val="cs-CZ"/>
                          </w:rPr>
                          <w:t>Lo</w:t>
                        </w:r>
                        <w:r>
                          <w:rPr>
                            <w:b/>
                            <w:color w:val="FF7000"/>
                            <w:lang w:val="cs-CZ"/>
                          </w:rPr>
                          <w:t>gika</w:t>
                        </w:r>
                        <w:r>
                          <w:rPr>
                            <w:lang w:val="cs-CZ"/>
                          </w:rPr>
                          <w:t xml:space="preserve"> představuje organizovaný způsob myšlení, kterému počítač rozumí. </w:t>
                        </w:r>
                        <w:r w:rsidRPr="002C1962">
                          <w:rPr>
                            <w:lang w:val="cs-CZ"/>
                          </w:rPr>
                          <w:t>Logi</w:t>
                        </w:r>
                        <w:r>
                          <w:rPr>
                            <w:lang w:val="cs-CZ"/>
                          </w:rPr>
                          <w:t xml:space="preserve">ka určuje tok programu, řazení položek v programu a to, jaké vstupy vedou k požadovaným výstupům. </w:t>
                        </w:r>
                      </w:p>
                      <w:p w14:paraId="5C353F85" w14:textId="77777777" w:rsidR="002A1612" w:rsidRPr="002C1962" w:rsidRDefault="002A1612" w:rsidP="001C6C01">
                        <w:pPr>
                          <w:tabs>
                            <w:tab w:val="left" w:pos="6946"/>
                          </w:tabs>
                          <w:rPr>
                            <w:lang w:val="cs-CZ"/>
                          </w:rPr>
                        </w:pPr>
                        <w:r w:rsidRPr="002C1962">
                          <w:rPr>
                            <w:b/>
                            <w:color w:val="FF7000"/>
                            <w:lang w:val="cs-CZ"/>
                          </w:rPr>
                          <w:t>Logic</w:t>
                        </w:r>
                        <w:r>
                          <w:rPr>
                            <w:b/>
                            <w:color w:val="FF7000"/>
                            <w:lang w:val="cs-CZ"/>
                          </w:rPr>
                          <w:t>ké</w:t>
                        </w:r>
                        <w:r w:rsidRPr="002C1962">
                          <w:rPr>
                            <w:b/>
                            <w:color w:val="FF7000"/>
                            <w:lang w:val="cs-CZ"/>
                          </w:rPr>
                          <w:t xml:space="preserve"> </w:t>
                        </w:r>
                        <w:r>
                          <w:rPr>
                            <w:b/>
                            <w:color w:val="FF7000"/>
                            <w:lang w:val="cs-CZ"/>
                          </w:rPr>
                          <w:t>chyby</w:t>
                        </w:r>
                        <w:r w:rsidRPr="002C1962">
                          <w:rPr>
                            <w:b/>
                            <w:color w:val="FF7000"/>
                            <w:lang w:val="cs-CZ"/>
                          </w:rPr>
                          <w:t xml:space="preserve"> </w:t>
                        </w:r>
                        <w:r>
                          <w:rPr>
                            <w:lang w:val="cs-CZ"/>
                          </w:rPr>
                          <w:t xml:space="preserve">jsou problémy v logice programu. Logické chyby jsou v podstatě problémy se způsobem myšlení použitým v programu. K příkladům </w:t>
                        </w:r>
                        <w:proofErr w:type="gramStart"/>
                        <w:r>
                          <w:rPr>
                            <w:lang w:val="cs-CZ"/>
                          </w:rPr>
                          <w:t>patří</w:t>
                        </w:r>
                        <w:proofErr w:type="gramEnd"/>
                        <w:r>
                          <w:rPr>
                            <w:lang w:val="cs-CZ"/>
                          </w:rPr>
                          <w:t xml:space="preserve"> programy, kterým počítač nerozumí nebo programy, které počítači přikazují něco, co nedokáže udělat. Pokud program funguje jinak, než jste očekávali, je pravděpodobné, že je v něm logická chyba. </w:t>
                        </w:r>
                      </w:p>
                      <w:p w14:paraId="01D2BF3E" w14:textId="77777777" w:rsidR="002A1612" w:rsidRPr="002C1962" w:rsidRDefault="002A1612" w:rsidP="001C6C01">
                        <w:pPr>
                          <w:rPr>
                            <w:lang w:val="cs-CZ"/>
                          </w:rPr>
                        </w:pPr>
                      </w:p>
                    </w:txbxContent>
                  </v:textbox>
                </v:roundrect>
                <v:shape id="Picture 238" o:spid="_x0000_s1315" type="#_x0000_t75" style="position:absolute;left:2084;width:8998;height:89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">
                  <v:imagedata r:id="rId51" o:title=""/>
                </v:shape>
                <v:shape id="_x0000_s1316" type="#_x0000_t202" style="position:absolute;left:10094;top:2852;width:17991;height:3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" filled="f" stroked="f">
                  <v:textbox>
                    <w:txbxContent>
                      <w:p w14:paraId="0CFF4C8C" w14:textId="77777777" w:rsidR="002A1612" w:rsidRPr="00D31915" w:rsidRDefault="002A1612" w:rsidP="001C6C01">
                        <w:pPr>
                          <w:rPr>
                            <w:b/>
                            <w:color w:val="FF7000"/>
                            <w:sz w:val="28"/>
                            <w:szCs w:val="28"/>
                          </w:rPr>
                        </w:pPr>
                        <w:proofErr w:type="spellStart"/>
                        <w:r>
                          <w:rPr>
                            <w:b/>
                            <w:color w:val="FF7000"/>
                            <w:sz w:val="28"/>
                            <w:szCs w:val="28"/>
                          </w:rPr>
                          <w:t>Slovníček</w:t>
                        </w:r>
                        <w:proofErr w:type="spellEnd"/>
                        <w:r>
                          <w:rPr>
                            <w:b/>
                            <w:color w:val="FF7000"/>
                            <w:sz w:val="28"/>
                            <w:szCs w:val="28"/>
                          </w:rPr>
                          <w:t xml:space="preserve"> </w:t>
                        </w:r>
                        <w:proofErr w:type="spellStart"/>
                        <w:r>
                          <w:rPr>
                            <w:b/>
                            <w:color w:val="FF7000"/>
                            <w:sz w:val="28"/>
                            <w:szCs w:val="28"/>
                          </w:rPr>
                          <w:t>pojmů</w:t>
                        </w:r>
                        <w:proofErr w:type="spellEnd"/>
                      </w:p>
                      <w:p w14:paraId="392851FB" w14:textId="77777777" w:rsidR="002A1612" w:rsidRPr="00D31915" w:rsidRDefault="002A1612" w:rsidP="001C6C01">
                        <w:pPr>
                          <w:rPr>
                            <w:b/>
                            <w:color w:val="FF7000"/>
                            <w:sz w:val="28"/>
                            <w:szCs w:val="28"/>
                          </w:rPr>
                        </w:pPr>
                      </w:p>
                    </w:txbxContent>
                  </v:textbox>
                </v:shape>
                <w10:wrap type="topAndBottom"/>
              </v:group>
            </w:pict>
          </mc:Fallback>
        </mc:AlternateContent>
      </w:r>
      <w:r>
        <w:rPr>
          <w:lang w:val="cs-CZ"/>
        </w:rPr>
        <w:t>Varovné hlášky, které se zobrazují v lad</w:t>
      </w:r>
      <w:r w:rsidR="00555714">
        <w:rPr>
          <w:lang w:val="cs-CZ"/>
        </w:rPr>
        <w:t>i</w:t>
      </w:r>
      <w:r>
        <w:rPr>
          <w:lang w:val="cs-CZ"/>
        </w:rPr>
        <w:t xml:space="preserve">cím panelu, vám podávají informace o existujících či potenciálních problémech ve vašem kódu. Těmito zprávami vám </w:t>
      </w:r>
      <w:proofErr w:type="spellStart"/>
      <w:r>
        <w:rPr>
          <w:lang w:val="cs-CZ"/>
        </w:rPr>
        <w:t>EdScratch</w:t>
      </w:r>
      <w:proofErr w:type="spellEnd"/>
      <w:r>
        <w:rPr>
          <w:lang w:val="cs-CZ"/>
        </w:rPr>
        <w:t xml:space="preserve"> sděluje, že je v kódu chyba nebo že může k chybě dojít, když spustíte program v Edisonovi. V kódování existují dva hlavní druhy chyb</w:t>
      </w:r>
      <w:r w:rsidRPr="00D972EE">
        <w:rPr>
          <w:lang w:val="cs-CZ"/>
        </w:rPr>
        <w:t xml:space="preserve">: </w:t>
      </w:r>
      <w:r>
        <w:rPr>
          <w:b/>
          <w:color w:val="FF7000"/>
          <w:lang w:val="cs-CZ"/>
        </w:rPr>
        <w:t>syntaktické chyby</w:t>
      </w:r>
      <w:r w:rsidRPr="00D972EE">
        <w:rPr>
          <w:lang w:val="cs-CZ"/>
        </w:rPr>
        <w:t xml:space="preserve"> a </w:t>
      </w:r>
      <w:r w:rsidRPr="00D972EE">
        <w:rPr>
          <w:b/>
          <w:color w:val="FF7000"/>
          <w:lang w:val="cs-CZ"/>
        </w:rPr>
        <w:t>logic</w:t>
      </w:r>
      <w:r>
        <w:rPr>
          <w:b/>
          <w:color w:val="FF7000"/>
          <w:lang w:val="cs-CZ"/>
        </w:rPr>
        <w:t>ké chyby</w:t>
      </w:r>
      <w:r w:rsidRPr="00D972EE">
        <w:rPr>
          <w:lang w:val="cs-CZ"/>
        </w:rPr>
        <w:t>.</w:t>
      </w:r>
      <w:r w:rsidRPr="00D972EE">
        <w:rPr>
          <w:noProof/>
          <w:lang w:val="cs-CZ"/>
        </w:rPr>
        <w:t xml:space="preserve"> </w:t>
      </w:r>
    </w:p>
    <w:p w14:paraId="3E77EEDC" w14:textId="77777777" w:rsidR="001C6C01" w:rsidRPr="00D972EE" w:rsidRDefault="001C6C01" w:rsidP="001C6C01">
      <w:pPr>
        <w:rPr>
          <w:lang w:val="cs-CZ"/>
        </w:rPr>
      </w:pPr>
    </w:p>
    <w:p w14:paraId="1A1340DF" w14:textId="38425813" w:rsidR="001C6C01" w:rsidRPr="00D972EE" w:rsidRDefault="001C6C01" w:rsidP="001C6C01">
      <w:pPr>
        <w:rPr>
          <w:lang w:val="cs-CZ"/>
        </w:rPr>
      </w:pPr>
      <w:r w:rsidRPr="00C02E00">
        <w:rPr>
          <w:rFonts w:hint="eastAsia"/>
          <w:lang w:val="cs-CZ"/>
        </w:rPr>
        <w:t xml:space="preserve">Porozumění, </w:t>
      </w:r>
      <w:r>
        <w:rPr>
          <w:lang w:val="cs-CZ"/>
        </w:rPr>
        <w:t xml:space="preserve">zda </w:t>
      </w:r>
      <w:r w:rsidRPr="00C02E00">
        <w:rPr>
          <w:rFonts w:hint="eastAsia"/>
          <w:lang w:val="cs-CZ"/>
        </w:rPr>
        <w:t>je chyba výsledkem chyby synta</w:t>
      </w:r>
      <w:r>
        <w:rPr>
          <w:lang w:val="cs-CZ"/>
        </w:rPr>
        <w:t>ktické</w:t>
      </w:r>
      <w:r w:rsidRPr="00C02E00">
        <w:rPr>
          <w:rFonts w:hint="eastAsia"/>
          <w:lang w:val="cs-CZ"/>
        </w:rPr>
        <w:t xml:space="preserve"> nebo logické chyby, vám může pomoci problém </w:t>
      </w:r>
      <w:r>
        <w:rPr>
          <w:lang w:val="cs-CZ"/>
        </w:rPr>
        <w:t xml:space="preserve">snadněji </w:t>
      </w:r>
      <w:r w:rsidRPr="00C02E00">
        <w:rPr>
          <w:rFonts w:hint="eastAsia"/>
          <w:lang w:val="cs-CZ"/>
        </w:rPr>
        <w:t xml:space="preserve">vyřešit. Pokud se v </w:t>
      </w:r>
      <w:proofErr w:type="spellStart"/>
      <w:r w:rsidRPr="00C02E00">
        <w:rPr>
          <w:rFonts w:hint="eastAsia"/>
          <w:lang w:val="cs-CZ"/>
        </w:rPr>
        <w:t>EdScratch</w:t>
      </w:r>
      <w:r>
        <w:rPr>
          <w:lang w:val="cs-CZ"/>
        </w:rPr>
        <w:t>i</w:t>
      </w:r>
      <w:proofErr w:type="spellEnd"/>
      <w:r w:rsidRPr="00C02E00">
        <w:rPr>
          <w:rFonts w:hint="eastAsia"/>
          <w:lang w:val="cs-CZ"/>
        </w:rPr>
        <w:t xml:space="preserve"> vyskytne</w:t>
      </w:r>
      <w:r>
        <w:rPr>
          <w:lang w:val="cs-CZ"/>
        </w:rPr>
        <w:t xml:space="preserve"> syntaktická chyba, zobrazí se v lad</w:t>
      </w:r>
      <w:r w:rsidR="006D68C8">
        <w:rPr>
          <w:lang w:val="cs-CZ"/>
        </w:rPr>
        <w:t>i</w:t>
      </w:r>
      <w:r>
        <w:rPr>
          <w:lang w:val="cs-CZ"/>
        </w:rPr>
        <w:t xml:space="preserve">cím panelu </w:t>
      </w:r>
      <w:r w:rsidRPr="00C02E00">
        <w:rPr>
          <w:rFonts w:hint="eastAsia"/>
          <w:lang w:val="cs-CZ"/>
        </w:rPr>
        <w:t xml:space="preserve">červená varovná zpráva a program nebudete moci </w:t>
      </w:r>
      <w:r w:rsidR="006D68C8">
        <w:rPr>
          <w:lang w:val="cs-CZ"/>
        </w:rPr>
        <w:t xml:space="preserve">do Edisona </w:t>
      </w:r>
      <w:r w:rsidRPr="00C02E00">
        <w:rPr>
          <w:rFonts w:hint="eastAsia"/>
          <w:lang w:val="cs-CZ"/>
        </w:rPr>
        <w:t>stáhnout</w:t>
      </w:r>
      <w:r w:rsidR="006D68C8">
        <w:rPr>
          <w:lang w:val="cs-CZ"/>
        </w:rPr>
        <w:t>.</w:t>
      </w:r>
      <w:r w:rsidRPr="00C02E00">
        <w:rPr>
          <w:rFonts w:hint="eastAsia"/>
          <w:lang w:val="cs-CZ"/>
        </w:rPr>
        <w:t xml:space="preserve"> Pokud </w:t>
      </w:r>
      <w:r>
        <w:rPr>
          <w:lang w:val="cs-CZ"/>
        </w:rPr>
        <w:t>program</w:t>
      </w:r>
      <w:r w:rsidRPr="00C02E00">
        <w:rPr>
          <w:rFonts w:hint="eastAsia"/>
          <w:lang w:val="cs-CZ"/>
        </w:rPr>
        <w:t xml:space="preserve"> můžete stáhnout a </w:t>
      </w:r>
      <w:r w:rsidR="00827B79">
        <w:rPr>
          <w:lang w:val="cs-CZ"/>
        </w:rPr>
        <w:t xml:space="preserve">v Edisonovi </w:t>
      </w:r>
      <w:r w:rsidRPr="00C02E00">
        <w:rPr>
          <w:rFonts w:hint="eastAsia"/>
          <w:lang w:val="cs-CZ"/>
        </w:rPr>
        <w:t>spustit</w:t>
      </w:r>
      <w:r w:rsidR="00827B79">
        <w:rPr>
          <w:lang w:val="cs-CZ"/>
        </w:rPr>
        <w:t>,</w:t>
      </w:r>
      <w:r>
        <w:rPr>
          <w:lang w:val="cs-CZ"/>
        </w:rPr>
        <w:t xml:space="preserve"> ale nefunguje tak, jak byste chtěli, </w:t>
      </w:r>
      <w:r w:rsidRPr="00C02E00">
        <w:rPr>
          <w:rFonts w:hint="eastAsia"/>
          <w:lang w:val="cs-CZ"/>
        </w:rPr>
        <w:t>pravděpodobně to znamená, že došlo k logické chybě</w:t>
      </w:r>
      <w:r>
        <w:rPr>
          <w:lang w:val="cs-CZ"/>
        </w:rPr>
        <w:t xml:space="preserve">. </w:t>
      </w:r>
    </w:p>
    <w:p w14:paraId="6FAC6168" w14:textId="77777777" w:rsidR="001C6C01" w:rsidRPr="00D972EE" w:rsidRDefault="001C6C01" w:rsidP="001C6C01">
      <w:pPr>
        <w:pStyle w:val="Nadpis2"/>
        <w:rPr>
          <w:lang w:val="cs-CZ"/>
        </w:rPr>
      </w:pPr>
      <w:r w:rsidRPr="00D972EE">
        <w:rPr>
          <w:lang w:val="cs-CZ"/>
        </w:rPr>
        <w:lastRenderedPageBreak/>
        <w:t>Vyzkoušejte si to!</w:t>
      </w:r>
    </w:p>
    <w:p w14:paraId="4321CE0A" w14:textId="77777777" w:rsidR="001C6C01" w:rsidRPr="00D972EE" w:rsidRDefault="001C6C01" w:rsidP="001C6C01">
      <w:pPr>
        <w:rPr>
          <w:lang w:val="cs-CZ"/>
        </w:rPr>
      </w:pPr>
      <w:r w:rsidRPr="00D972EE">
        <w:rPr>
          <w:noProof/>
          <w:lang w:val="cs-CZ"/>
        </w:rPr>
        <w:drawing>
          <wp:anchor distT="0" distB="0" distL="114300" distR="114300" simplePos="0" relativeHeight="253254656" behindDoc="0" locked="0" layoutInCell="1" allowOverlap="1" wp14:anchorId="54729024" wp14:editId="5B562D97">
            <wp:simplePos x="0" y="0"/>
            <wp:positionH relativeFrom="column">
              <wp:posOffset>892175</wp:posOffset>
            </wp:positionH>
            <wp:positionV relativeFrom="paragraph">
              <wp:posOffset>290830</wp:posOffset>
            </wp:positionV>
            <wp:extent cx="3772535" cy="6473825"/>
            <wp:effectExtent l="19050" t="19050" r="18415" b="22225"/>
            <wp:wrapTopAndBottom/>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U2-2.4_bugs.PNG"/>
                    <pic:cNvPicPr/>
                  </pic:nvPicPr>
                  <pic:blipFill>
                    <a:blip r:embed="rId118">
                      <a:extLst>
                        <a:ext uri="{28A0092B-C50C-407E-A947-70E740481C1C}">
                          <a14:useLocalDpi xmlns:a14="http://schemas.microsoft.com/office/drawing/2010/main" val="0"/>
                        </a:ext>
                      </a:extLst>
                    </a:blip>
                    <a:stretch>
                      <a:fillRect/>
                    </a:stretch>
                  </pic:blipFill>
                  <pic:spPr>
                    <a:xfrm>
                      <a:off x="0" y="0"/>
                      <a:ext cx="3772535" cy="6473825"/>
                    </a:xfrm>
                    <a:prstGeom prst="rect">
                      <a:avLst/>
                    </a:prstGeom>
                    <a:ln w="19050">
                      <a:solidFill>
                        <a:srgbClr val="FF7000"/>
                      </a:solidFill>
                      <a:prstDash val="lgDash"/>
                    </a:ln>
                  </pic:spPr>
                </pic:pic>
              </a:graphicData>
            </a:graphic>
            <wp14:sizeRelH relativeFrom="margin">
              <wp14:pctWidth>0</wp14:pctWidth>
            </wp14:sizeRelH>
            <wp14:sizeRelV relativeFrom="margin">
              <wp14:pctHeight>0</wp14:pctHeight>
            </wp14:sizeRelV>
          </wp:anchor>
        </w:drawing>
      </w:r>
      <w:r>
        <w:rPr>
          <w:lang w:val="cs-CZ"/>
        </w:rPr>
        <w:t>Prohlédněte si následující program</w:t>
      </w:r>
      <w:r w:rsidRPr="00D972EE">
        <w:rPr>
          <w:lang w:val="cs-CZ"/>
        </w:rPr>
        <w:t>:</w:t>
      </w:r>
    </w:p>
    <w:p w14:paraId="02EA27D5" w14:textId="77777777" w:rsidR="001C6C01" w:rsidRPr="00D972EE" w:rsidRDefault="001C6C01" w:rsidP="001C6C01">
      <w:pPr>
        <w:rPr>
          <w:lang w:val="cs-CZ"/>
        </w:rPr>
      </w:pPr>
      <w:r w:rsidRPr="00D972EE">
        <w:rPr>
          <w:noProof/>
          <w:lang w:val="cs-CZ"/>
        </w:rPr>
        <mc:AlternateContent>
          <mc:Choice Requires="wpg">
            <w:drawing>
              <wp:anchor distT="0" distB="0" distL="114300" distR="114300" simplePos="0" relativeHeight="253293568" behindDoc="0" locked="0" layoutInCell="1" allowOverlap="1" wp14:anchorId="788F7BCF" wp14:editId="141FD14D">
                <wp:simplePos x="0" y="0"/>
                <wp:positionH relativeFrom="column">
                  <wp:posOffset>3427095</wp:posOffset>
                </wp:positionH>
                <wp:positionV relativeFrom="paragraph">
                  <wp:posOffset>6572857</wp:posOffset>
                </wp:positionV>
                <wp:extent cx="2628748" cy="1762964"/>
                <wp:effectExtent l="0" t="0" r="635" b="27940"/>
                <wp:wrapTight wrapText="bothSides">
                  <wp:wrapPolygon edited="0">
                    <wp:start x="1409" y="0"/>
                    <wp:lineTo x="1409" y="7470"/>
                    <wp:lineTo x="0" y="8170"/>
                    <wp:lineTo x="0" y="21242"/>
                    <wp:lineTo x="157" y="21709"/>
                    <wp:lineTo x="21292" y="21709"/>
                    <wp:lineTo x="21449" y="21242"/>
                    <wp:lineTo x="21449" y="7937"/>
                    <wp:lineTo x="20822" y="7470"/>
                    <wp:lineTo x="20822" y="3735"/>
                    <wp:lineTo x="9237" y="3735"/>
                    <wp:lineTo x="9237" y="0"/>
                    <wp:lineTo x="1409" y="0"/>
                  </wp:wrapPolygon>
                </wp:wrapTight>
                <wp:docPr id="245" name="Group 245"/>
                <wp:cNvGraphicFramePr/>
                <a:graphic xmlns:a="http://schemas.openxmlformats.org/drawingml/2006/main">
                  <a:graphicData uri="http://schemas.microsoft.com/office/word/2010/wordprocessingGroup">
                    <wpg:wgp>
                      <wpg:cNvGrpSpPr/>
                      <wpg:grpSpPr>
                        <a:xfrm>
                          <a:off x="0" y="0"/>
                          <a:ext cx="2628748" cy="1762964"/>
                          <a:chOff x="0" y="0"/>
                          <a:chExt cx="2628748" cy="1762964"/>
                        </a:xfrm>
                      </wpg:grpSpPr>
                      <wps:wsp>
                        <wps:cNvPr id="242" name="Text Box 242"/>
                        <wps:cNvSpPr txBox="1">
                          <a:spLocks noChangeArrowheads="1"/>
                        </wps:cNvSpPr>
                        <wps:spPr bwMode="auto">
                          <a:xfrm>
                            <a:off x="0" y="665684"/>
                            <a:ext cx="2615565" cy="1097280"/>
                          </a:xfrm>
                          <a:prstGeom prst="roundRect">
                            <a:avLst>
                              <a:gd name="adj" fmla="val 10454"/>
                            </a:avLst>
                          </a:prstGeom>
                          <a:solidFill>
                            <a:srgbClr val="FFFFFF"/>
                          </a:solidFill>
                          <a:ln w="9525">
                            <a:solidFill>
                              <a:schemeClr val="tx1">
                                <a:lumMod val="65000"/>
                                <a:lumOff val="35000"/>
                              </a:schemeClr>
                            </a:solidFill>
                            <a:miter lim="800000"/>
                            <a:headEnd/>
                            <a:tailEnd/>
                          </a:ln>
                        </wps:spPr>
                        <wps:txbx>
                          <w:txbxContent>
                            <w:p w14:paraId="5ADDE0B7" w14:textId="77777777" w:rsidR="002A1612" w:rsidRPr="00752591" w:rsidRDefault="002A1612" w:rsidP="001C6C01">
                              <w:pPr>
                                <w:rPr>
                                  <w:lang w:val="cs-CZ"/>
                                </w:rPr>
                              </w:pPr>
                              <w:r>
                                <w:rPr>
                                  <w:lang w:val="cs-CZ"/>
                                </w:rPr>
                                <w:t>Nejlepším způsobem, jak zjistit, co v programu funguje špatně – a co správně – je otestovat je v </w:t>
                              </w:r>
                              <w:proofErr w:type="spellStart"/>
                              <w:r w:rsidRPr="00752591">
                                <w:rPr>
                                  <w:lang w:val="cs-CZ"/>
                                </w:rPr>
                                <w:t>EdScratch</w:t>
                              </w:r>
                              <w:r>
                                <w:rPr>
                                  <w:lang w:val="cs-CZ"/>
                                </w:rPr>
                                <w:t>i</w:t>
                              </w:r>
                              <w:proofErr w:type="spellEnd"/>
                              <w:r>
                                <w:rPr>
                                  <w:lang w:val="cs-CZ"/>
                                </w:rPr>
                                <w:t xml:space="preserve"> a v</w:t>
                              </w:r>
                              <w:r w:rsidRPr="00752591">
                                <w:rPr>
                                  <w:lang w:val="cs-CZ"/>
                                </w:rPr>
                                <w:t xml:space="preserve"> Edison</w:t>
                              </w:r>
                              <w:r>
                                <w:rPr>
                                  <w:lang w:val="cs-CZ"/>
                                </w:rPr>
                                <w:t>ovi</w:t>
                              </w:r>
                              <w:r w:rsidRPr="00752591">
                                <w:rPr>
                                  <w:lang w:val="cs-CZ"/>
                                </w:rPr>
                                <w:t xml:space="preserve">! </w:t>
                              </w:r>
                            </w:p>
                            <w:p w14:paraId="0D02B589" w14:textId="77777777" w:rsidR="002A1612" w:rsidRDefault="002A1612" w:rsidP="001C6C01"/>
                          </w:txbxContent>
                        </wps:txbx>
                        <wps:bodyPr rot="0" vert="horz" wrap="square" lIns="91440" tIns="180000" rIns="91440" bIns="90000" anchor="t" anchorCtr="0">
                          <a:noAutofit/>
                        </wps:bodyPr>
                      </wps:wsp>
                      <wps:wsp>
                        <wps:cNvPr id="243" name="Text Box 2"/>
                        <wps:cNvSpPr txBox="1">
                          <a:spLocks noChangeArrowheads="1"/>
                        </wps:cNvSpPr>
                        <wps:spPr bwMode="auto">
                          <a:xfrm>
                            <a:off x="1009498" y="285293"/>
                            <a:ext cx="1619250" cy="365760"/>
                          </a:xfrm>
                          <a:prstGeom prst="rect">
                            <a:avLst/>
                          </a:prstGeom>
                          <a:noFill/>
                          <a:ln w="9525">
                            <a:noFill/>
                            <a:miter lim="800000"/>
                            <a:headEnd/>
                            <a:tailEnd/>
                          </a:ln>
                        </wps:spPr>
                        <wps:txbx>
                          <w:txbxContent>
                            <w:p w14:paraId="3BFAEF35" w14:textId="77777777" w:rsidR="002A1612" w:rsidRPr="00D31915" w:rsidRDefault="002A1612" w:rsidP="001C6C01">
                              <w:pPr>
                                <w:rPr>
                                  <w:b/>
                                  <w:color w:val="FF7000"/>
                                  <w:sz w:val="28"/>
                                  <w:szCs w:val="28"/>
                                </w:rPr>
                              </w:pPr>
                              <w:proofErr w:type="spellStart"/>
                              <w:r>
                                <w:rPr>
                                  <w:b/>
                                  <w:color w:val="FF7000"/>
                                  <w:sz w:val="28"/>
                                  <w:szCs w:val="28"/>
                                </w:rPr>
                                <w:t>Nápověda</w:t>
                              </w:r>
                              <w:proofErr w:type="spellEnd"/>
                              <w:r>
                                <w:rPr>
                                  <w:b/>
                                  <w:color w:val="FF7000"/>
                                  <w:sz w:val="28"/>
                                  <w:szCs w:val="28"/>
                                </w:rPr>
                                <w:t>!</w:t>
                              </w:r>
                            </w:p>
                            <w:p w14:paraId="24B7A510" w14:textId="77777777" w:rsidR="002A1612" w:rsidRPr="00D31915" w:rsidRDefault="002A1612" w:rsidP="001C6C01">
                              <w:pPr>
                                <w:rPr>
                                  <w:b/>
                                  <w:color w:val="FF7000"/>
                                  <w:sz w:val="28"/>
                                  <w:szCs w:val="28"/>
                                </w:rPr>
                              </w:pPr>
                            </w:p>
                          </w:txbxContent>
                        </wps:txbx>
                        <wps:bodyPr rot="0" vert="horz" wrap="square" lIns="91440" tIns="45720" rIns="91440" bIns="45720" anchor="t" anchorCtr="0">
                          <a:noAutofit/>
                        </wps:bodyPr>
                      </wps:wsp>
                      <pic:pic xmlns:pic="http://schemas.openxmlformats.org/drawingml/2006/picture">
                        <pic:nvPicPr>
                          <pic:cNvPr id="244" name="Picture 244"/>
                          <pic:cNvPicPr>
                            <a:picLocks noChangeAspect="1"/>
                          </pic:cNvPicPr>
                        </pic:nvPicPr>
                        <pic:blipFill>
                          <a:blip r:embed="rId99" cstate="print">
                            <a:extLst>
                              <a:ext uri="{28A0092B-C50C-407E-A947-70E740481C1C}">
                                <a14:useLocalDpi xmlns:a14="http://schemas.microsoft.com/office/drawing/2010/main" val="0"/>
                              </a:ext>
                            </a:extLst>
                          </a:blip>
                          <a:stretch>
                            <a:fillRect/>
                          </a:stretch>
                        </pic:blipFill>
                        <pic:spPr>
                          <a:xfrm>
                            <a:off x="208483" y="0"/>
                            <a:ext cx="899795" cy="899795"/>
                          </a:xfrm>
                          <a:prstGeom prst="rect">
                            <a:avLst/>
                          </a:prstGeom>
                        </pic:spPr>
                      </pic:pic>
                    </wpg:wgp>
                  </a:graphicData>
                </a:graphic>
                <wp14:sizeRelH relativeFrom="margin">
                  <wp14:pctWidth>0</wp14:pctWidth>
                </wp14:sizeRelH>
              </wp:anchor>
            </w:drawing>
          </mc:Choice>
          <mc:Fallback>
            <w:pict>
              <v:group w14:anchorId="788F7BCF" id="Group 245" o:spid="_x0000_s1317" style="position:absolute;margin-left:269.85pt;margin-top:517.55pt;width:207pt;height:138.8pt;z-index:253293568;mso-width-relative:margin" coordsize="26287,1762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">
                <v:roundrect id="Text Box 242" o:spid="_x0000_s1318" style="position:absolute;top:6656;width:26155;height:10973;visibility:visible;mso-wrap-style:square;v-text-anchor:top" arcsize="6851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" strokecolor="#5a5a5a [2109]">
                  <v:stroke joinstyle="miter"/>
                  <v:textbox inset=",5mm,,2.5mm">
                    <w:txbxContent>
                      <w:p w14:paraId="5ADDE0B7" w14:textId="77777777" w:rsidR="002A1612" w:rsidRPr="00752591" w:rsidRDefault="002A1612" w:rsidP="001C6C01">
                        <w:pPr>
                          <w:rPr>
                            <w:lang w:val="cs-CZ"/>
                          </w:rPr>
                        </w:pPr>
                        <w:r>
                          <w:rPr>
                            <w:lang w:val="cs-CZ"/>
                          </w:rPr>
                          <w:t>Nejlepším způsobem, jak zjistit, co v programu funguje špatně – a co správně – je otestovat je v </w:t>
                        </w:r>
                        <w:proofErr w:type="spellStart"/>
                        <w:r w:rsidRPr="00752591">
                          <w:rPr>
                            <w:lang w:val="cs-CZ"/>
                          </w:rPr>
                          <w:t>EdScratch</w:t>
                        </w:r>
                        <w:r>
                          <w:rPr>
                            <w:lang w:val="cs-CZ"/>
                          </w:rPr>
                          <w:t>i</w:t>
                        </w:r>
                        <w:proofErr w:type="spellEnd"/>
                        <w:r>
                          <w:rPr>
                            <w:lang w:val="cs-CZ"/>
                          </w:rPr>
                          <w:t xml:space="preserve"> a v</w:t>
                        </w:r>
                        <w:r w:rsidRPr="00752591">
                          <w:rPr>
                            <w:lang w:val="cs-CZ"/>
                          </w:rPr>
                          <w:t xml:space="preserve"> Edison</w:t>
                        </w:r>
                        <w:r>
                          <w:rPr>
                            <w:lang w:val="cs-CZ"/>
                          </w:rPr>
                          <w:t>ovi</w:t>
                        </w:r>
                        <w:r w:rsidRPr="00752591">
                          <w:rPr>
                            <w:lang w:val="cs-CZ"/>
                          </w:rPr>
                          <w:t xml:space="preserve">! </w:t>
                        </w:r>
                      </w:p>
                      <w:p w14:paraId="0D02B589" w14:textId="77777777" w:rsidR="002A1612" w:rsidRDefault="002A1612" w:rsidP="001C6C01"/>
                    </w:txbxContent>
                  </v:textbox>
                </v:roundrect>
                <v:shape id="_x0000_s1319" type="#_x0000_t202" style="position:absolute;left:10094;top:2852;width:16193;height:3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" filled="f" stroked="f">
                  <v:textbox>
                    <w:txbxContent>
                      <w:p w14:paraId="3BFAEF35" w14:textId="77777777" w:rsidR="002A1612" w:rsidRPr="00D31915" w:rsidRDefault="002A1612" w:rsidP="001C6C01">
                        <w:pPr>
                          <w:rPr>
                            <w:b/>
                            <w:color w:val="FF7000"/>
                            <w:sz w:val="28"/>
                            <w:szCs w:val="28"/>
                          </w:rPr>
                        </w:pPr>
                        <w:proofErr w:type="spellStart"/>
                        <w:r>
                          <w:rPr>
                            <w:b/>
                            <w:color w:val="FF7000"/>
                            <w:sz w:val="28"/>
                            <w:szCs w:val="28"/>
                          </w:rPr>
                          <w:t>Nápověda</w:t>
                        </w:r>
                        <w:proofErr w:type="spellEnd"/>
                        <w:r>
                          <w:rPr>
                            <w:b/>
                            <w:color w:val="FF7000"/>
                            <w:sz w:val="28"/>
                            <w:szCs w:val="28"/>
                          </w:rPr>
                          <w:t>!</w:t>
                        </w:r>
                      </w:p>
                      <w:p w14:paraId="24B7A510" w14:textId="77777777" w:rsidR="002A1612" w:rsidRPr="00D31915" w:rsidRDefault="002A1612" w:rsidP="001C6C01">
                        <w:pPr>
                          <w:rPr>
                            <w:b/>
                            <w:color w:val="FF7000"/>
                            <w:sz w:val="28"/>
                            <w:szCs w:val="28"/>
                          </w:rPr>
                        </w:pPr>
                      </w:p>
                    </w:txbxContent>
                  </v:textbox>
                </v:shape>
                <v:shape id="Picture 244" o:spid="_x0000_s1320" type="#_x0000_t75" style="position:absolute;left:2084;width:8998;height:89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">
                  <v:imagedata r:id="rId100" o:title=""/>
                </v:shape>
                <w10:wrap type="tight"/>
              </v:group>
            </w:pict>
          </mc:Fallback>
        </mc:AlternateContent>
      </w:r>
    </w:p>
    <w:p w14:paraId="6C06D3D1" w14:textId="6439911D" w:rsidR="001C6C01" w:rsidRPr="00D972EE" w:rsidRDefault="001C6C01" w:rsidP="001C6C01">
      <w:pPr>
        <w:rPr>
          <w:lang w:val="cs-CZ"/>
        </w:rPr>
      </w:pPr>
      <w:r>
        <w:rPr>
          <w:lang w:val="cs-CZ"/>
        </w:rPr>
        <w:t xml:space="preserve">Tento program je plný chyb. Vaším úkolem </w:t>
      </w:r>
      <w:r w:rsidR="00827B79">
        <w:rPr>
          <w:lang w:val="cs-CZ"/>
        </w:rPr>
        <w:t xml:space="preserve">je </w:t>
      </w:r>
      <w:r>
        <w:rPr>
          <w:lang w:val="cs-CZ"/>
        </w:rPr>
        <w:t>opravit</w:t>
      </w:r>
      <w:r w:rsidR="00827B79">
        <w:rPr>
          <w:lang w:val="cs-CZ"/>
        </w:rPr>
        <w:t xml:space="preserve"> jej</w:t>
      </w:r>
      <w:r w:rsidRPr="00D972EE">
        <w:rPr>
          <w:lang w:val="cs-CZ"/>
        </w:rPr>
        <w:t>!</w:t>
      </w:r>
      <w:r w:rsidRPr="00D972EE">
        <w:rPr>
          <w:noProof/>
          <w:lang w:val="cs-CZ"/>
        </w:rPr>
        <w:t xml:space="preserve"> </w:t>
      </w:r>
    </w:p>
    <w:p w14:paraId="5CF8F708" w14:textId="77777777" w:rsidR="001C6C01" w:rsidRPr="00D972EE" w:rsidRDefault="001C6C01" w:rsidP="001C6C01">
      <w:pPr>
        <w:rPr>
          <w:lang w:val="cs-CZ"/>
        </w:rPr>
      </w:pPr>
      <w:r w:rsidRPr="00D972EE">
        <w:rPr>
          <w:lang w:val="cs-CZ"/>
        </w:rPr>
        <w:br w:type="page"/>
      </w:r>
    </w:p>
    <w:p w14:paraId="5629D348" w14:textId="77777777" w:rsidR="001C6C01" w:rsidRPr="00D972EE" w:rsidRDefault="001C6C01" w:rsidP="001C6C01">
      <w:pPr>
        <w:pStyle w:val="Odstavecseseznamem"/>
        <w:numPr>
          <w:ilvl w:val="0"/>
          <w:numId w:val="19"/>
        </w:numPr>
        <w:rPr>
          <w:lang w:val="cs-CZ"/>
        </w:rPr>
      </w:pPr>
      <w:r>
        <w:rPr>
          <w:lang w:val="cs-CZ"/>
        </w:rPr>
        <w:lastRenderedPageBreak/>
        <w:t xml:space="preserve">Programátor, který napsal tento program, udělal dvě chyby v bloku </w:t>
      </w:r>
      <w:r w:rsidRPr="00D972EE">
        <w:rPr>
          <w:color w:val="FF7000"/>
          <w:lang w:val="cs-CZ"/>
        </w:rPr>
        <w:t>set music tempo</w:t>
      </w:r>
      <w:r w:rsidRPr="00D972EE">
        <w:rPr>
          <w:lang w:val="cs-CZ"/>
        </w:rPr>
        <w:t xml:space="preserve">. </w:t>
      </w:r>
      <w:r>
        <w:rPr>
          <w:lang w:val="cs-CZ"/>
        </w:rPr>
        <w:t xml:space="preserve">V jednom případě jde o </w:t>
      </w:r>
      <w:r>
        <w:rPr>
          <w:color w:val="FF7000"/>
          <w:lang w:val="cs-CZ"/>
        </w:rPr>
        <w:t>syntaktickou chybu</w:t>
      </w:r>
      <w:r w:rsidRPr="00D972EE">
        <w:rPr>
          <w:lang w:val="cs-CZ"/>
        </w:rPr>
        <w:t>,</w:t>
      </w:r>
      <w:r>
        <w:rPr>
          <w:lang w:val="cs-CZ"/>
        </w:rPr>
        <w:t xml:space="preserve"> v druhém o </w:t>
      </w:r>
      <w:r w:rsidRPr="00D972EE">
        <w:rPr>
          <w:color w:val="FF7000"/>
          <w:lang w:val="cs-CZ"/>
        </w:rPr>
        <w:t>logic</w:t>
      </w:r>
      <w:r>
        <w:rPr>
          <w:color w:val="FF7000"/>
          <w:lang w:val="cs-CZ"/>
        </w:rPr>
        <w:t>kou chybu</w:t>
      </w:r>
      <w:r w:rsidRPr="00D972EE">
        <w:rPr>
          <w:lang w:val="cs-CZ"/>
        </w:rPr>
        <w:t xml:space="preserve">. </w:t>
      </w:r>
      <w:r>
        <w:rPr>
          <w:lang w:val="cs-CZ"/>
        </w:rPr>
        <w:t xml:space="preserve">Napište vysvětlení obou chyb tak, aby byly pro programátora srozumitelné. </w:t>
      </w:r>
      <w:r w:rsidRPr="00944E82">
        <w:rPr>
          <w:i/>
          <w:color w:val="FF7000"/>
          <w:lang w:val="cs-CZ"/>
        </w:rPr>
        <w:t>Nápověda:</w:t>
      </w:r>
      <w:r w:rsidRPr="009040AE">
        <w:rPr>
          <w:rFonts w:hint="eastAsia"/>
          <w:i/>
          <w:lang w:val="cs-CZ"/>
        </w:rPr>
        <w:t xml:space="preserve"> programátor chtěl, aby hudba hrála ve velmi rychlém tempu.</w:t>
      </w:r>
    </w:p>
    <w:p w14:paraId="1D9B6825" w14:textId="77777777" w:rsidR="001C6C01" w:rsidRPr="00D972EE" w:rsidRDefault="001C6C01" w:rsidP="001C6C01">
      <w:pPr>
        <w:rPr>
          <w:lang w:val="cs-CZ"/>
        </w:rPr>
      </w:pPr>
      <w:r>
        <w:rPr>
          <w:color w:val="FF7000"/>
          <w:lang w:val="cs-CZ"/>
        </w:rPr>
        <w:t>Syntaktická chyba</w:t>
      </w:r>
      <w:r w:rsidRPr="00D972EE">
        <w:rPr>
          <w:color w:val="FF7000"/>
          <w:lang w:val="cs-CZ"/>
        </w:rPr>
        <w:t xml:space="preserve">: </w:t>
      </w:r>
      <w:r w:rsidRPr="00D972EE">
        <w:rPr>
          <w:lang w:val="cs-CZ"/>
        </w:rPr>
        <w:softHyphen/>
        <w:t>____________________________________________________________________</w:t>
      </w:r>
    </w:p>
    <w:p w14:paraId="6DF71800" w14:textId="77777777" w:rsidR="001C6C01" w:rsidRPr="00D972EE" w:rsidRDefault="001C6C01" w:rsidP="001C6C01">
      <w:pPr>
        <w:rPr>
          <w:lang w:val="cs-CZ"/>
        </w:rPr>
      </w:pPr>
      <w:r w:rsidRPr="00D972EE">
        <w:rPr>
          <w:lang w:val="cs-CZ"/>
        </w:rPr>
        <w:t>________________________________________________________________________________</w:t>
      </w:r>
    </w:p>
    <w:p w14:paraId="3B60998F" w14:textId="77777777" w:rsidR="001C6C01" w:rsidRPr="00D972EE" w:rsidRDefault="001C6C01" w:rsidP="001C6C01">
      <w:pPr>
        <w:rPr>
          <w:lang w:val="cs-CZ"/>
        </w:rPr>
      </w:pPr>
      <w:r w:rsidRPr="00D972EE">
        <w:rPr>
          <w:lang w:val="cs-CZ"/>
        </w:rPr>
        <w:t>________________________________________________________________________________</w:t>
      </w:r>
    </w:p>
    <w:p w14:paraId="03EFC99C" w14:textId="77777777" w:rsidR="001C6C01" w:rsidRPr="00D972EE" w:rsidRDefault="001C6C01" w:rsidP="001C6C01">
      <w:pPr>
        <w:rPr>
          <w:lang w:val="cs-CZ"/>
        </w:rPr>
      </w:pPr>
      <w:r w:rsidRPr="00D972EE">
        <w:rPr>
          <w:color w:val="FF7000"/>
          <w:lang w:val="cs-CZ"/>
        </w:rPr>
        <w:t>Logic</w:t>
      </w:r>
      <w:r>
        <w:rPr>
          <w:color w:val="FF7000"/>
          <w:lang w:val="cs-CZ"/>
        </w:rPr>
        <w:t>ká chyba</w:t>
      </w:r>
      <w:r w:rsidRPr="00D972EE">
        <w:rPr>
          <w:color w:val="FF7000"/>
          <w:lang w:val="cs-CZ"/>
        </w:rPr>
        <w:t xml:space="preserve">: </w:t>
      </w:r>
      <w:r w:rsidRPr="00D972EE">
        <w:rPr>
          <w:lang w:val="cs-CZ"/>
        </w:rPr>
        <w:softHyphen/>
        <w:t>____________________________________________________________________</w:t>
      </w:r>
    </w:p>
    <w:p w14:paraId="2116242A" w14:textId="77777777" w:rsidR="001C6C01" w:rsidRPr="00D972EE" w:rsidRDefault="001C6C01" w:rsidP="001C6C01">
      <w:pPr>
        <w:rPr>
          <w:lang w:val="cs-CZ"/>
        </w:rPr>
      </w:pPr>
      <w:r w:rsidRPr="00D972EE">
        <w:rPr>
          <w:lang w:val="cs-CZ"/>
        </w:rPr>
        <w:t>________________________________________________________________________________</w:t>
      </w:r>
    </w:p>
    <w:p w14:paraId="69762577" w14:textId="77777777" w:rsidR="001C6C01" w:rsidRPr="00D972EE" w:rsidRDefault="001C6C01" w:rsidP="001C6C01">
      <w:pPr>
        <w:rPr>
          <w:lang w:val="cs-CZ"/>
        </w:rPr>
      </w:pPr>
      <w:r w:rsidRPr="00D972EE">
        <w:rPr>
          <w:lang w:val="cs-CZ"/>
        </w:rPr>
        <w:t>________________________________________________________________________________</w:t>
      </w:r>
    </w:p>
    <w:p w14:paraId="748827A2" w14:textId="77777777" w:rsidR="001C6C01" w:rsidRPr="00D972EE" w:rsidRDefault="001C6C01" w:rsidP="001C6C01">
      <w:pPr>
        <w:rPr>
          <w:lang w:val="cs-CZ"/>
        </w:rPr>
      </w:pPr>
    </w:p>
    <w:p w14:paraId="26657727" w14:textId="77777777" w:rsidR="001C6C01" w:rsidRPr="00D972EE" w:rsidRDefault="001C6C01" w:rsidP="001C6C01">
      <w:pPr>
        <w:rPr>
          <w:lang w:val="cs-CZ"/>
        </w:rPr>
      </w:pPr>
      <w:r w:rsidRPr="00D972EE">
        <w:rPr>
          <w:noProof/>
          <w:lang w:val="cs-CZ"/>
        </w:rPr>
        <mc:AlternateContent>
          <mc:Choice Requires="wps">
            <w:drawing>
              <wp:anchor distT="0" distB="0" distL="114300" distR="114300" simplePos="0" relativeHeight="253255680" behindDoc="0" locked="0" layoutInCell="1" allowOverlap="1" wp14:anchorId="5A4C7368" wp14:editId="23AD297A">
                <wp:simplePos x="0" y="0"/>
                <wp:positionH relativeFrom="column">
                  <wp:posOffset>401955</wp:posOffset>
                </wp:positionH>
                <wp:positionV relativeFrom="paragraph">
                  <wp:posOffset>636905</wp:posOffset>
                </wp:positionV>
                <wp:extent cx="5025390" cy="771525"/>
                <wp:effectExtent l="0" t="438150" r="22860" b="28575"/>
                <wp:wrapTopAndBottom/>
                <wp:docPr id="197" name="Speech Bubble: Rectangle with Corners Rounded 197"/>
                <wp:cNvGraphicFramePr/>
                <a:graphic xmlns:a="http://schemas.openxmlformats.org/drawingml/2006/main">
                  <a:graphicData uri="http://schemas.microsoft.com/office/word/2010/wordprocessingShape">
                    <wps:wsp>
                      <wps:cNvSpPr/>
                      <wps:spPr>
                        <a:xfrm>
                          <a:off x="0" y="0"/>
                          <a:ext cx="5025390" cy="771525"/>
                        </a:xfrm>
                        <a:prstGeom prst="wedgeRoundRectCallout">
                          <a:avLst>
                            <a:gd name="adj1" fmla="val 45399"/>
                            <a:gd name="adj2" fmla="val -103425"/>
                            <a:gd name="adj3" fmla="val 16667"/>
                          </a:avLst>
                        </a:prstGeom>
                        <a:noFill/>
                        <a:ln w="19050">
                          <a:solidFill>
                            <a:srgbClr val="FF7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444245D" w14:textId="3F40D6F0" w:rsidR="002A1612" w:rsidRPr="009040AE" w:rsidRDefault="002A1612" w:rsidP="001C6C01">
                            <w:pPr>
                              <w:rPr>
                                <w:i/>
                              </w:rPr>
                            </w:pPr>
                            <w:r w:rsidRPr="009040AE">
                              <w:rPr>
                                <w:i/>
                                <w:lang w:val="cs-CZ"/>
                              </w:rPr>
                              <w:t>„Chci, aby Edison hrál melodii velmi rychle.</w:t>
                            </w:r>
                            <w:r w:rsidRPr="009040AE">
                              <w:rPr>
                                <w:i/>
                              </w:rPr>
                              <w:t xml:space="preserve"> </w:t>
                            </w:r>
                            <w:r w:rsidRPr="009040AE">
                              <w:rPr>
                                <w:i/>
                                <w:lang w:val="cs-CZ"/>
                              </w:rPr>
                              <w:t xml:space="preserve">Zatímco bude hudba hrát, </w:t>
                            </w:r>
                            <w:r w:rsidRPr="009040AE">
                              <w:rPr>
                                <w:rFonts w:hint="eastAsia"/>
                                <w:i/>
                                <w:lang w:val="cs-CZ"/>
                              </w:rPr>
                              <w:t>měl</w:t>
                            </w:r>
                            <w:r w:rsidRPr="009040AE">
                              <w:rPr>
                                <w:i/>
                                <w:lang w:val="cs-CZ"/>
                              </w:rPr>
                              <w:t xml:space="preserve"> by robot </w:t>
                            </w:r>
                            <w:r w:rsidRPr="009040AE">
                              <w:rPr>
                                <w:rFonts w:hint="eastAsia"/>
                                <w:i/>
                                <w:lang w:val="cs-CZ"/>
                              </w:rPr>
                              <w:t>udělat</w:t>
                            </w:r>
                            <w:r w:rsidRPr="009040AE">
                              <w:rPr>
                                <w:i/>
                                <w:lang w:val="cs-CZ"/>
                              </w:rPr>
                              <w:t xml:space="preserve"> úplnou </w:t>
                            </w:r>
                            <w:r w:rsidRPr="009040AE">
                              <w:rPr>
                                <w:rFonts w:hint="eastAsia"/>
                                <w:i/>
                                <w:lang w:val="cs-CZ"/>
                              </w:rPr>
                              <w:t>otočku</w:t>
                            </w:r>
                            <w:r w:rsidRPr="009040AE">
                              <w:rPr>
                                <w:i/>
                                <w:lang w:val="cs-CZ"/>
                              </w:rPr>
                              <w:t xml:space="preserve"> doleva (360°), pak se </w:t>
                            </w:r>
                            <w:r w:rsidRPr="009040AE">
                              <w:rPr>
                                <w:rFonts w:hint="eastAsia"/>
                                <w:i/>
                                <w:lang w:val="cs-CZ"/>
                              </w:rPr>
                              <w:t>otočit</w:t>
                            </w:r>
                            <w:r w:rsidRPr="009040AE">
                              <w:rPr>
                                <w:i/>
                                <w:lang w:val="cs-CZ"/>
                              </w:rPr>
                              <w:t xml:space="preserve"> </w:t>
                            </w:r>
                            <w:r w:rsidRPr="009040AE">
                              <w:rPr>
                                <w:rFonts w:hint="eastAsia"/>
                                <w:i/>
                                <w:lang w:val="cs-CZ"/>
                              </w:rPr>
                              <w:t>zpět</w:t>
                            </w:r>
                            <w:r w:rsidRPr="009040AE">
                              <w:rPr>
                                <w:i/>
                                <w:lang w:val="cs-CZ"/>
                              </w:rPr>
                              <w:t xml:space="preserve"> doprava stejnou rychlostí a o stejnou vzdálenost.“</w:t>
                            </w:r>
                          </w:p>
                          <w:p w14:paraId="3533DD8D" w14:textId="77777777" w:rsidR="002A1612" w:rsidRDefault="002A1612" w:rsidP="001C6C0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A4C7368"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Speech Bubble: Rectangle with Corners Rounded 197" o:spid="_x0000_s1321" type="#_x0000_t62" style="position:absolute;margin-left:31.65pt;margin-top:50.15pt;width:395.7pt;height:60.75pt;z-index:253255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" adj="20606,-11540" filled="f" strokecolor="#ff7000" strokeweight="1.5pt">
                <v:textbox>
                  <w:txbxContent>
                    <w:p w14:paraId="3444245D" w14:textId="3F40D6F0" w:rsidR="002A1612" w:rsidRPr="009040AE" w:rsidRDefault="002A1612" w:rsidP="001C6C01">
                      <w:pPr>
                        <w:rPr>
                          <w:i/>
                        </w:rPr>
                      </w:pPr>
                      <w:r w:rsidRPr="009040AE">
                        <w:rPr>
                          <w:i/>
                          <w:lang w:val="cs-CZ"/>
                        </w:rPr>
                        <w:t>„Chci, aby Edison hrál melodii velmi rychle.</w:t>
                      </w:r>
                      <w:r w:rsidRPr="009040AE">
                        <w:rPr>
                          <w:i/>
                        </w:rPr>
                        <w:t xml:space="preserve"> </w:t>
                      </w:r>
                      <w:r w:rsidRPr="009040AE">
                        <w:rPr>
                          <w:i/>
                          <w:lang w:val="cs-CZ"/>
                        </w:rPr>
                        <w:t xml:space="preserve">Zatímco bude hudba hrát, </w:t>
                      </w:r>
                      <w:r w:rsidRPr="009040AE">
                        <w:rPr>
                          <w:rFonts w:hint="eastAsia"/>
                          <w:i/>
                          <w:lang w:val="cs-CZ"/>
                        </w:rPr>
                        <w:t>měl</w:t>
                      </w:r>
                      <w:r w:rsidRPr="009040AE">
                        <w:rPr>
                          <w:i/>
                          <w:lang w:val="cs-CZ"/>
                        </w:rPr>
                        <w:t xml:space="preserve"> by robot </w:t>
                      </w:r>
                      <w:r w:rsidRPr="009040AE">
                        <w:rPr>
                          <w:rFonts w:hint="eastAsia"/>
                          <w:i/>
                          <w:lang w:val="cs-CZ"/>
                        </w:rPr>
                        <w:t>udělat</w:t>
                      </w:r>
                      <w:r w:rsidRPr="009040AE">
                        <w:rPr>
                          <w:i/>
                          <w:lang w:val="cs-CZ"/>
                        </w:rPr>
                        <w:t xml:space="preserve"> úplnou </w:t>
                      </w:r>
                      <w:r w:rsidRPr="009040AE">
                        <w:rPr>
                          <w:rFonts w:hint="eastAsia"/>
                          <w:i/>
                          <w:lang w:val="cs-CZ"/>
                        </w:rPr>
                        <w:t>otočku</w:t>
                      </w:r>
                      <w:r w:rsidRPr="009040AE">
                        <w:rPr>
                          <w:i/>
                          <w:lang w:val="cs-CZ"/>
                        </w:rPr>
                        <w:t xml:space="preserve"> doleva (360°), pak se </w:t>
                      </w:r>
                      <w:r w:rsidRPr="009040AE">
                        <w:rPr>
                          <w:rFonts w:hint="eastAsia"/>
                          <w:i/>
                          <w:lang w:val="cs-CZ"/>
                        </w:rPr>
                        <w:t>otočit</w:t>
                      </w:r>
                      <w:r w:rsidRPr="009040AE">
                        <w:rPr>
                          <w:i/>
                          <w:lang w:val="cs-CZ"/>
                        </w:rPr>
                        <w:t xml:space="preserve"> </w:t>
                      </w:r>
                      <w:r w:rsidRPr="009040AE">
                        <w:rPr>
                          <w:rFonts w:hint="eastAsia"/>
                          <w:i/>
                          <w:lang w:val="cs-CZ"/>
                        </w:rPr>
                        <w:t>zpět</w:t>
                      </w:r>
                      <w:r w:rsidRPr="009040AE">
                        <w:rPr>
                          <w:i/>
                          <w:lang w:val="cs-CZ"/>
                        </w:rPr>
                        <w:t xml:space="preserve"> doprava stejnou rychlostí a o stejnou vzdálenost.“</w:t>
                      </w:r>
                    </w:p>
                    <w:p w14:paraId="3533DD8D" w14:textId="77777777" w:rsidR="002A1612" w:rsidRDefault="002A1612" w:rsidP="001C6C01">
                      <w:pPr>
                        <w:jc w:val="center"/>
                      </w:pPr>
                    </w:p>
                  </w:txbxContent>
                </v:textbox>
                <w10:wrap type="topAndBottom"/>
              </v:shape>
            </w:pict>
          </mc:Fallback>
        </mc:AlternateContent>
      </w:r>
      <w:r>
        <w:rPr>
          <w:lang w:val="cs-CZ"/>
        </w:rPr>
        <w:t>Podle programátora, který tento kód napsal, by měl program fungovat následovně:</w:t>
      </w:r>
    </w:p>
    <w:p w14:paraId="1D98CC0A" w14:textId="77777777" w:rsidR="001C6C01" w:rsidRPr="00D972EE" w:rsidRDefault="001C6C01" w:rsidP="001C6C01">
      <w:pPr>
        <w:rPr>
          <w:lang w:val="cs-CZ"/>
        </w:rPr>
      </w:pPr>
    </w:p>
    <w:p w14:paraId="09D8704E" w14:textId="77777777" w:rsidR="001C6C01" w:rsidRPr="00D972EE" w:rsidRDefault="001C6C01" w:rsidP="001C6C01">
      <w:pPr>
        <w:pStyle w:val="Odstavecseseznamem"/>
        <w:numPr>
          <w:ilvl w:val="0"/>
          <w:numId w:val="19"/>
        </w:numPr>
        <w:rPr>
          <w:lang w:val="cs-CZ"/>
        </w:rPr>
      </w:pPr>
      <w:r>
        <w:rPr>
          <w:lang w:val="cs-CZ"/>
        </w:rPr>
        <w:t xml:space="preserve">Program nefunguje tak, jak si programátor představoval. Vaším úkolem je program odladit a upravit tak, aby fungoval podle programátorových představ. Vyzkoušejte program v Edisonovi a laďte jej tak dlouho, dokud nebude fungovat podle výše uvedeného popisu. Popište, jaké chyby jste odhalili a jak jste je napravili. </w:t>
      </w:r>
    </w:p>
    <w:p w14:paraId="4F591D8D" w14:textId="77777777" w:rsidR="001C6C01" w:rsidRPr="00D972EE" w:rsidRDefault="001C6C01" w:rsidP="001C6C01">
      <w:pPr>
        <w:rPr>
          <w:lang w:val="cs-CZ"/>
        </w:rPr>
      </w:pPr>
      <w:r w:rsidRPr="00D972EE">
        <w:rPr>
          <w:lang w:val="cs-CZ"/>
        </w:rPr>
        <w:t>________________________________________________________________________________</w:t>
      </w:r>
    </w:p>
    <w:p w14:paraId="28CF936C" w14:textId="77777777" w:rsidR="001C6C01" w:rsidRPr="00D972EE" w:rsidRDefault="001C6C01" w:rsidP="001C6C01">
      <w:pPr>
        <w:rPr>
          <w:lang w:val="cs-CZ"/>
        </w:rPr>
      </w:pPr>
      <w:r w:rsidRPr="00D972EE">
        <w:rPr>
          <w:lang w:val="cs-CZ"/>
        </w:rPr>
        <w:t>________________________________________________________________________________</w:t>
      </w:r>
    </w:p>
    <w:p w14:paraId="3E5770F9" w14:textId="77777777" w:rsidR="001C6C01" w:rsidRPr="00D972EE" w:rsidRDefault="001C6C01" w:rsidP="001C6C01">
      <w:pPr>
        <w:rPr>
          <w:lang w:val="cs-CZ"/>
        </w:rPr>
      </w:pPr>
      <w:r w:rsidRPr="00D972EE">
        <w:rPr>
          <w:lang w:val="cs-CZ"/>
        </w:rPr>
        <w:t>________________________________________________________________________________</w:t>
      </w:r>
    </w:p>
    <w:p w14:paraId="3B95D906" w14:textId="77777777" w:rsidR="001C6C01" w:rsidRPr="00D972EE" w:rsidRDefault="001C6C01" w:rsidP="001C6C01">
      <w:pPr>
        <w:rPr>
          <w:lang w:val="cs-CZ"/>
        </w:rPr>
      </w:pPr>
      <w:r w:rsidRPr="00D972EE">
        <w:rPr>
          <w:lang w:val="cs-CZ"/>
        </w:rPr>
        <w:t>________________________________________________________________________________</w:t>
      </w:r>
    </w:p>
    <w:p w14:paraId="7EB3897A" w14:textId="77777777" w:rsidR="001C6C01" w:rsidRPr="00D972EE" w:rsidRDefault="001C6C01" w:rsidP="001C6C01">
      <w:pPr>
        <w:rPr>
          <w:lang w:val="cs-CZ"/>
        </w:rPr>
      </w:pPr>
      <w:r w:rsidRPr="00D972EE">
        <w:rPr>
          <w:lang w:val="cs-CZ"/>
        </w:rPr>
        <w:t>________________________________________________________________________________</w:t>
      </w:r>
    </w:p>
    <w:p w14:paraId="48AE0667" w14:textId="77777777" w:rsidR="001C6C01" w:rsidRPr="00D972EE" w:rsidRDefault="001C6C01" w:rsidP="001C6C01">
      <w:pPr>
        <w:rPr>
          <w:lang w:val="cs-CZ"/>
        </w:rPr>
      </w:pPr>
      <w:r w:rsidRPr="00D972EE">
        <w:rPr>
          <w:lang w:val="cs-CZ"/>
        </w:rPr>
        <w:t>________________________________________________________________________________</w:t>
      </w:r>
    </w:p>
    <w:p w14:paraId="57388BA3" w14:textId="77777777" w:rsidR="001C6C01" w:rsidRPr="00D972EE" w:rsidRDefault="001C6C01" w:rsidP="001C6C01">
      <w:pPr>
        <w:rPr>
          <w:lang w:val="cs-CZ"/>
        </w:rPr>
      </w:pPr>
      <w:r w:rsidRPr="00D972EE">
        <w:rPr>
          <w:lang w:val="cs-CZ"/>
        </w:rPr>
        <w:t>________________________________________________________________________________</w:t>
      </w:r>
    </w:p>
    <w:p w14:paraId="2F51CD79" w14:textId="77777777" w:rsidR="001C6C01" w:rsidRPr="00D972EE" w:rsidRDefault="001C6C01" w:rsidP="001C6C01">
      <w:pPr>
        <w:rPr>
          <w:lang w:val="cs-CZ"/>
        </w:rPr>
      </w:pPr>
      <w:r w:rsidRPr="00D972EE">
        <w:rPr>
          <w:lang w:val="cs-CZ"/>
        </w:rPr>
        <w:t>________________________________________________________________________________</w:t>
      </w:r>
    </w:p>
    <w:p w14:paraId="70446BF4" w14:textId="77777777" w:rsidR="001C6C01" w:rsidRPr="00D972EE" w:rsidRDefault="001C6C01" w:rsidP="001C6C01">
      <w:pPr>
        <w:rPr>
          <w:lang w:val="cs-CZ"/>
        </w:rPr>
      </w:pPr>
      <w:r w:rsidRPr="00D972EE">
        <w:rPr>
          <w:lang w:val="cs-CZ"/>
        </w:rPr>
        <w:t>________________________________________________________________________________</w:t>
      </w:r>
    </w:p>
    <w:p w14:paraId="0BEE570C" w14:textId="77777777" w:rsidR="001C6C01" w:rsidRPr="00D972EE" w:rsidRDefault="001C6C01" w:rsidP="001C6C01">
      <w:pPr>
        <w:rPr>
          <w:lang w:val="cs-CZ"/>
        </w:rPr>
      </w:pPr>
      <w:r w:rsidRPr="00D972EE">
        <w:rPr>
          <w:lang w:val="cs-CZ"/>
        </w:rPr>
        <w:t>________________________________________________________________________________</w:t>
      </w:r>
    </w:p>
    <w:p w14:paraId="518E0DF2" w14:textId="77777777" w:rsidR="001C6C01" w:rsidRPr="00D972EE" w:rsidRDefault="001C6C01" w:rsidP="001C6C01">
      <w:pPr>
        <w:rPr>
          <w:lang w:val="cs-CZ"/>
        </w:rPr>
      </w:pPr>
      <w:r w:rsidRPr="00D972EE">
        <w:rPr>
          <w:lang w:val="cs-CZ"/>
        </w:rPr>
        <w:br w:type="page"/>
      </w:r>
    </w:p>
    <w:p w14:paraId="51B9EBA8" w14:textId="77777777" w:rsidR="001C6C01" w:rsidRPr="00D972EE" w:rsidRDefault="001C6C01" w:rsidP="001C6C01">
      <w:pPr>
        <w:pStyle w:val="Nadpis1"/>
        <w:rPr>
          <w:lang w:val="cs-CZ"/>
        </w:rPr>
      </w:pPr>
      <w:bookmarkStart w:id="37" w:name="_Toc19607169"/>
      <w:r w:rsidRPr="00D972EE">
        <w:rPr>
          <w:lang w:val="cs-CZ"/>
        </w:rPr>
        <w:lastRenderedPageBreak/>
        <w:t xml:space="preserve">U2-2.5 </w:t>
      </w:r>
      <w:r>
        <w:rPr>
          <w:lang w:val="cs-CZ"/>
        </w:rPr>
        <w:t>Prozkoumejte Edisonovy motory</w:t>
      </w:r>
      <w:bookmarkEnd w:id="37"/>
    </w:p>
    <w:p w14:paraId="649277B4" w14:textId="77777777" w:rsidR="001C6C01" w:rsidRPr="0027631D" w:rsidRDefault="001C6C01" w:rsidP="001C6C01">
      <w:pPr>
        <w:rPr>
          <w:lang w:val="cs-CZ"/>
        </w:rPr>
      </w:pPr>
      <w:r>
        <w:rPr>
          <w:lang w:val="cs-CZ"/>
        </w:rPr>
        <w:t>Robot Edison má dva motory: jeden na levé straně a druhý na pravé. Výstupy využívající těchto motorů jsou jedním ze tří hlavních typů Edisonových výstupů. V </w:t>
      </w:r>
      <w:proofErr w:type="spellStart"/>
      <w:r w:rsidRPr="0027631D">
        <w:rPr>
          <w:lang w:val="cs-CZ"/>
        </w:rPr>
        <w:t>EdScratch</w:t>
      </w:r>
      <w:r>
        <w:rPr>
          <w:lang w:val="cs-CZ"/>
        </w:rPr>
        <w:t>i</w:t>
      </w:r>
      <w:proofErr w:type="spellEnd"/>
      <w:r>
        <w:rPr>
          <w:lang w:val="cs-CZ"/>
        </w:rPr>
        <w:t xml:space="preserve"> bloky související s výstupy motorů naleznete v kategorii </w:t>
      </w:r>
      <w:r w:rsidRPr="0027631D">
        <w:rPr>
          <w:color w:val="FF7000"/>
          <w:lang w:val="cs-CZ"/>
        </w:rPr>
        <w:t>Drive</w:t>
      </w:r>
      <w:r w:rsidRPr="0027631D">
        <w:rPr>
          <w:lang w:val="cs-CZ"/>
        </w:rPr>
        <w:t xml:space="preserve"> </w:t>
      </w:r>
      <w:r>
        <w:rPr>
          <w:lang w:val="cs-CZ"/>
        </w:rPr>
        <w:t>(Jízda)</w:t>
      </w:r>
      <w:r w:rsidRPr="0027631D">
        <w:rPr>
          <w:lang w:val="cs-CZ"/>
        </w:rPr>
        <w:t>.</w:t>
      </w:r>
    </w:p>
    <w:p w14:paraId="62070EE7" w14:textId="77777777" w:rsidR="001C6C01" w:rsidRPr="0027631D" w:rsidRDefault="001C6C01" w:rsidP="001C6C01">
      <w:pPr>
        <w:rPr>
          <w:lang w:val="cs-CZ"/>
        </w:rPr>
      </w:pPr>
      <w:r>
        <w:rPr>
          <w:lang w:val="cs-CZ"/>
        </w:rPr>
        <w:t>Když píšete Edisonovi program v </w:t>
      </w:r>
      <w:proofErr w:type="spellStart"/>
      <w:r>
        <w:rPr>
          <w:lang w:val="cs-CZ"/>
        </w:rPr>
        <w:t>EdScratchi</w:t>
      </w:r>
      <w:proofErr w:type="spellEnd"/>
      <w:r>
        <w:rPr>
          <w:lang w:val="cs-CZ"/>
        </w:rPr>
        <w:t xml:space="preserve"> s použitím bloků z kategorie </w:t>
      </w:r>
      <w:r w:rsidRPr="0027631D">
        <w:rPr>
          <w:color w:val="FF7000"/>
          <w:lang w:val="cs-CZ"/>
        </w:rPr>
        <w:t>Drive</w:t>
      </w:r>
      <w:r>
        <w:rPr>
          <w:lang w:val="cs-CZ"/>
        </w:rPr>
        <w:t>, přikazujete motorům, co mají dělat. Většina bloků ovládá oba Edisonovy motory. Znamená to, že oba motory dělají totéž</w:t>
      </w:r>
      <w:r w:rsidRPr="0027631D">
        <w:rPr>
          <w:lang w:val="cs-CZ"/>
        </w:rPr>
        <w:t>?</w:t>
      </w:r>
    </w:p>
    <w:p w14:paraId="43D39DF1" w14:textId="77777777" w:rsidR="001C6C01" w:rsidRPr="0027631D" w:rsidRDefault="001C6C01" w:rsidP="001C6C01">
      <w:pPr>
        <w:rPr>
          <w:lang w:val="cs-CZ"/>
        </w:rPr>
      </w:pPr>
    </w:p>
    <w:p w14:paraId="285F0137" w14:textId="77777777" w:rsidR="001C6C01" w:rsidRPr="0027631D" w:rsidRDefault="001C6C01" w:rsidP="001C6C01">
      <w:pPr>
        <w:pStyle w:val="Nadpis2"/>
        <w:rPr>
          <w:lang w:val="cs-CZ"/>
        </w:rPr>
      </w:pPr>
      <w:r w:rsidRPr="0027631D">
        <w:rPr>
          <w:lang w:val="cs-CZ"/>
        </w:rPr>
        <w:t xml:space="preserve">Úkol 1: </w:t>
      </w:r>
      <w:r>
        <w:rPr>
          <w:lang w:val="cs-CZ"/>
        </w:rPr>
        <w:t>Otočte robota</w:t>
      </w:r>
    </w:p>
    <w:p w14:paraId="5FBE6C93" w14:textId="61DA6B72" w:rsidR="001C6C01" w:rsidRPr="0027631D" w:rsidRDefault="001C6C01" w:rsidP="001C6C01">
      <w:pPr>
        <w:rPr>
          <w:lang w:val="cs-CZ"/>
        </w:rPr>
      </w:pPr>
      <w:r w:rsidRPr="0027631D">
        <w:rPr>
          <w:noProof/>
          <w:lang w:val="cs-CZ"/>
        </w:rPr>
        <w:drawing>
          <wp:anchor distT="0" distB="0" distL="114300" distR="114300" simplePos="0" relativeHeight="253244416" behindDoc="0" locked="0" layoutInCell="1" allowOverlap="1" wp14:anchorId="54E83501" wp14:editId="451CF121">
            <wp:simplePos x="0" y="0"/>
            <wp:positionH relativeFrom="column">
              <wp:posOffset>921385</wp:posOffset>
            </wp:positionH>
            <wp:positionV relativeFrom="paragraph">
              <wp:posOffset>506756</wp:posOffset>
            </wp:positionV>
            <wp:extent cx="3229610" cy="936625"/>
            <wp:effectExtent l="19050" t="19050" r="27940" b="15875"/>
            <wp:wrapTopAndBottom/>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U2-1.4_spin left.PNG"/>
                    <pic:cNvPicPr/>
                  </pic:nvPicPr>
                  <pic:blipFill rotWithShape="1">
                    <a:blip r:embed="rId119">
                      <a:extLst>
                        <a:ext uri="{28A0092B-C50C-407E-A947-70E740481C1C}">
                          <a14:useLocalDpi xmlns:a14="http://schemas.microsoft.com/office/drawing/2010/main" val="0"/>
                        </a:ext>
                      </a:extLst>
                    </a:blip>
                    <a:srcRect l="2068" t="8153" r="2053" b="24830"/>
                    <a:stretch/>
                  </pic:blipFill>
                  <pic:spPr bwMode="auto">
                    <a:xfrm>
                      <a:off x="0" y="0"/>
                      <a:ext cx="3229610" cy="936625"/>
                    </a:xfrm>
                    <a:prstGeom prst="rect">
                      <a:avLst/>
                    </a:prstGeom>
                    <a:ln w="19050" cap="flat" cmpd="sng" algn="ctr">
                      <a:solidFill>
                        <a:srgbClr val="FF7000"/>
                      </a:solidFill>
                      <a:prstDash val="lgDash"/>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lang w:val="cs-CZ"/>
        </w:rPr>
        <w:t xml:space="preserve">Pokud byste chtěli napsat kód přikazující robotovi </w:t>
      </w:r>
      <w:r w:rsidR="002A1DF0">
        <w:rPr>
          <w:lang w:val="cs-CZ"/>
        </w:rPr>
        <w:t>„</w:t>
      </w:r>
      <w:r>
        <w:rPr>
          <w:lang w:val="cs-CZ"/>
        </w:rPr>
        <w:t>otočit se doleva</w:t>
      </w:r>
      <w:r w:rsidR="002A1DF0">
        <w:rPr>
          <w:lang w:val="cs-CZ"/>
        </w:rPr>
        <w:t>“</w:t>
      </w:r>
      <w:r>
        <w:rPr>
          <w:lang w:val="cs-CZ"/>
        </w:rPr>
        <w:t>, stačí vám napsat jednoduchý s jedním blokem</w:t>
      </w:r>
      <w:r w:rsidRPr="0027631D">
        <w:rPr>
          <w:lang w:val="cs-CZ"/>
        </w:rPr>
        <w:t>:</w:t>
      </w:r>
    </w:p>
    <w:p w14:paraId="27583C30" w14:textId="77777777" w:rsidR="001C6C01" w:rsidRPr="0027631D" w:rsidRDefault="001C6C01" w:rsidP="001C6C01">
      <w:pPr>
        <w:rPr>
          <w:lang w:val="cs-CZ"/>
        </w:rPr>
      </w:pPr>
    </w:p>
    <w:p w14:paraId="7F09CFC8" w14:textId="77777777" w:rsidR="001C6C01" w:rsidRPr="0027631D" w:rsidRDefault="001C6C01" w:rsidP="001C6C01">
      <w:pPr>
        <w:rPr>
          <w:lang w:val="cs-CZ"/>
        </w:rPr>
      </w:pPr>
      <w:r w:rsidRPr="00BC1DF8">
        <w:rPr>
          <w:rFonts w:hint="eastAsia"/>
          <w:lang w:val="cs-CZ"/>
        </w:rPr>
        <w:t xml:space="preserve">Vstupní parametry v tomto bloku informují Edisona o směru, vzdálenosti, </w:t>
      </w:r>
      <w:r>
        <w:rPr>
          <w:lang w:val="cs-CZ"/>
        </w:rPr>
        <w:t xml:space="preserve">délkových </w:t>
      </w:r>
      <w:r w:rsidRPr="00BC1DF8">
        <w:rPr>
          <w:rFonts w:hint="eastAsia"/>
          <w:lang w:val="cs-CZ"/>
        </w:rPr>
        <w:t>jednotkách a rychlosti, kter</w:t>
      </w:r>
      <w:r>
        <w:rPr>
          <w:lang w:val="cs-CZ"/>
        </w:rPr>
        <w:t>é</w:t>
      </w:r>
      <w:r w:rsidRPr="00BC1DF8">
        <w:rPr>
          <w:rFonts w:hint="eastAsia"/>
          <w:lang w:val="cs-CZ"/>
        </w:rPr>
        <w:t xml:space="preserve"> má robot v programu</w:t>
      </w:r>
      <w:r w:rsidRPr="00BC1DF8">
        <w:rPr>
          <w:lang w:val="cs-CZ"/>
        </w:rPr>
        <w:t xml:space="preserve"> </w:t>
      </w:r>
      <w:r>
        <w:rPr>
          <w:lang w:val="cs-CZ"/>
        </w:rPr>
        <w:t xml:space="preserve">použít. </w:t>
      </w:r>
    </w:p>
    <w:p w14:paraId="36751D66" w14:textId="77777777" w:rsidR="001C6C01" w:rsidRPr="0027631D" w:rsidRDefault="001C6C01" w:rsidP="001C6C01">
      <w:pPr>
        <w:rPr>
          <w:lang w:val="cs-CZ"/>
        </w:rPr>
      </w:pPr>
      <w:r>
        <w:rPr>
          <w:lang w:val="cs-CZ"/>
        </w:rPr>
        <w:t xml:space="preserve">Zvoleným směrovým vstupním parametrem je </w:t>
      </w:r>
      <w:r w:rsidRPr="0027631D">
        <w:rPr>
          <w:color w:val="FF7000"/>
          <w:lang w:val="cs-CZ"/>
        </w:rPr>
        <w:t>spin</w:t>
      </w:r>
      <w:r>
        <w:rPr>
          <w:lang w:val="cs-CZ"/>
        </w:rPr>
        <w:t xml:space="preserve"> (otočit). To znamená, že celý vstupní parametr ohledně směru je </w:t>
      </w:r>
      <w:r w:rsidRPr="0027631D">
        <w:rPr>
          <w:color w:val="FF7000"/>
          <w:lang w:val="cs-CZ"/>
        </w:rPr>
        <w:t xml:space="preserve">spin </w:t>
      </w:r>
      <w:proofErr w:type="spellStart"/>
      <w:r w:rsidRPr="0027631D">
        <w:rPr>
          <w:color w:val="FF7000"/>
          <w:lang w:val="cs-CZ"/>
        </w:rPr>
        <w:t>left</w:t>
      </w:r>
      <w:proofErr w:type="spellEnd"/>
      <w:r>
        <w:rPr>
          <w:lang w:val="cs-CZ"/>
        </w:rPr>
        <w:t xml:space="preserve"> (otočit doleva). Jaký výstup tento vstup přikazuje Edisonovým motorům? </w:t>
      </w:r>
    </w:p>
    <w:p w14:paraId="45F5A1B4" w14:textId="77777777" w:rsidR="001C6C01" w:rsidRPr="0027631D" w:rsidRDefault="001C6C01" w:rsidP="001C6C01">
      <w:pPr>
        <w:rPr>
          <w:lang w:val="cs-CZ"/>
        </w:rPr>
      </w:pPr>
      <w:r>
        <w:rPr>
          <w:lang w:val="cs-CZ"/>
        </w:rPr>
        <w:t>Napište program v </w:t>
      </w:r>
      <w:proofErr w:type="spellStart"/>
      <w:r>
        <w:rPr>
          <w:lang w:val="cs-CZ"/>
        </w:rPr>
        <w:t>EdScratchi</w:t>
      </w:r>
      <w:proofErr w:type="spellEnd"/>
      <w:r>
        <w:rPr>
          <w:lang w:val="cs-CZ"/>
        </w:rPr>
        <w:t xml:space="preserve"> s použitím stejných vstupních parametrů jako na obrázku. Stáhněte program a spusťte jej v Edisonovi na stole nebo na podlaze. </w:t>
      </w:r>
    </w:p>
    <w:p w14:paraId="7B495373" w14:textId="77777777" w:rsidR="001C6C01" w:rsidRPr="0027631D" w:rsidRDefault="001C6C01" w:rsidP="001C6C01">
      <w:pPr>
        <w:rPr>
          <w:lang w:val="cs-CZ"/>
        </w:rPr>
      </w:pPr>
      <w:r>
        <w:rPr>
          <w:lang w:val="cs-CZ"/>
        </w:rPr>
        <w:t xml:space="preserve">Nyní program spusťte znovu, ale tentokrát držte Edisona v rukou. Čeho jste si všimli? </w:t>
      </w:r>
    </w:p>
    <w:p w14:paraId="4713538B" w14:textId="77777777" w:rsidR="001C6C01" w:rsidRPr="0027631D" w:rsidRDefault="001C6C01" w:rsidP="001C6C01">
      <w:pPr>
        <w:pStyle w:val="Odstavecseseznamem"/>
        <w:numPr>
          <w:ilvl w:val="0"/>
          <w:numId w:val="11"/>
        </w:numPr>
        <w:rPr>
          <w:lang w:val="cs-CZ"/>
        </w:rPr>
      </w:pPr>
      <w:r>
        <w:rPr>
          <w:lang w:val="cs-CZ"/>
        </w:rPr>
        <w:t xml:space="preserve">Jakým směrem se otáčí levé kolo? </w:t>
      </w:r>
    </w:p>
    <w:p w14:paraId="4B78E392" w14:textId="77777777" w:rsidR="001C6C01" w:rsidRPr="0027631D" w:rsidRDefault="001C6C01" w:rsidP="001C6C01">
      <w:pPr>
        <w:ind w:left="360"/>
        <w:rPr>
          <w:b/>
          <w:lang w:val="cs-CZ"/>
        </w:rPr>
      </w:pPr>
      <w:bookmarkStart w:id="38" w:name="_Hlk512850187"/>
      <w:r w:rsidRPr="0027631D">
        <w:rPr>
          <w:lang w:val="cs-CZ"/>
        </w:rPr>
        <w:t xml:space="preserve">  ______________________________________________________________</w:t>
      </w:r>
    </w:p>
    <w:bookmarkEnd w:id="38"/>
    <w:p w14:paraId="77BF3D57" w14:textId="77777777" w:rsidR="001C6C01" w:rsidRPr="0027631D" w:rsidRDefault="001C6C01" w:rsidP="001C6C01">
      <w:pPr>
        <w:pStyle w:val="Odstavecseseznamem"/>
        <w:rPr>
          <w:lang w:val="cs-CZ"/>
        </w:rPr>
      </w:pPr>
    </w:p>
    <w:p w14:paraId="7EA1229F" w14:textId="77777777" w:rsidR="001C6C01" w:rsidRPr="0027631D" w:rsidRDefault="001C6C01" w:rsidP="001C6C01">
      <w:pPr>
        <w:pStyle w:val="Odstavecseseznamem"/>
        <w:numPr>
          <w:ilvl w:val="0"/>
          <w:numId w:val="11"/>
        </w:numPr>
        <w:rPr>
          <w:lang w:val="cs-CZ"/>
        </w:rPr>
      </w:pPr>
      <w:r>
        <w:rPr>
          <w:lang w:val="cs-CZ"/>
        </w:rPr>
        <w:t>Jakým směrem se otáčí pravé kolo</w:t>
      </w:r>
      <w:r w:rsidRPr="0027631D">
        <w:rPr>
          <w:lang w:val="cs-CZ"/>
        </w:rPr>
        <w:t>?</w:t>
      </w:r>
    </w:p>
    <w:p w14:paraId="06BA1CE2" w14:textId="77777777" w:rsidR="001C6C01" w:rsidRPr="0027631D" w:rsidRDefault="001C6C01" w:rsidP="001C6C01">
      <w:pPr>
        <w:ind w:left="360"/>
        <w:rPr>
          <w:lang w:val="cs-CZ"/>
        </w:rPr>
      </w:pPr>
      <w:r w:rsidRPr="0027631D">
        <w:rPr>
          <w:lang w:val="cs-CZ"/>
        </w:rPr>
        <w:t xml:space="preserve"> ______________________________________________________________</w:t>
      </w:r>
    </w:p>
    <w:p w14:paraId="2CF2CBF7" w14:textId="77777777" w:rsidR="001C6C01" w:rsidRPr="0027631D" w:rsidRDefault="001C6C01" w:rsidP="001C6C01">
      <w:pPr>
        <w:rPr>
          <w:lang w:val="cs-CZ"/>
        </w:rPr>
      </w:pPr>
      <w:r w:rsidRPr="00BC1DF8">
        <w:rPr>
          <w:rFonts w:hint="eastAsia"/>
          <w:lang w:val="cs-CZ"/>
        </w:rPr>
        <w:t>Edisonovy motory nemusí dělat současně</w:t>
      </w:r>
      <w:r>
        <w:rPr>
          <w:lang w:val="cs-CZ"/>
        </w:rPr>
        <w:t xml:space="preserve"> </w:t>
      </w:r>
      <w:r w:rsidRPr="00BC1DF8">
        <w:rPr>
          <w:rFonts w:hint="eastAsia"/>
          <w:lang w:val="cs-CZ"/>
        </w:rPr>
        <w:t>totéž. Znamená to, že byste mohli napsat program pohybující pouze jedn</w:t>
      </w:r>
      <w:r>
        <w:rPr>
          <w:lang w:val="cs-CZ"/>
        </w:rPr>
        <w:t>ím</w:t>
      </w:r>
      <w:r w:rsidRPr="00BC1DF8">
        <w:rPr>
          <w:rFonts w:hint="eastAsia"/>
          <w:lang w:val="cs-CZ"/>
        </w:rPr>
        <w:t xml:space="preserve"> z motorů? Můžete napsat program, který každému motoru řekne, co má dělat samostatně?</w:t>
      </w:r>
      <w:r>
        <w:rPr>
          <w:lang w:val="cs-CZ"/>
        </w:rPr>
        <w:t xml:space="preserve"> </w:t>
      </w:r>
    </w:p>
    <w:p w14:paraId="79878F9B" w14:textId="77777777" w:rsidR="001C6C01" w:rsidRPr="0027631D" w:rsidRDefault="001C6C01" w:rsidP="001C6C01">
      <w:pPr>
        <w:rPr>
          <w:lang w:val="cs-CZ"/>
        </w:rPr>
      </w:pPr>
      <w:r>
        <w:rPr>
          <w:lang w:val="cs-CZ"/>
        </w:rPr>
        <w:t xml:space="preserve">Otevřete si aplikaci </w:t>
      </w:r>
      <w:proofErr w:type="spellStart"/>
      <w:r w:rsidRPr="0027631D">
        <w:rPr>
          <w:lang w:val="cs-CZ"/>
        </w:rPr>
        <w:t>EdScratch</w:t>
      </w:r>
      <w:proofErr w:type="spellEnd"/>
      <w:r w:rsidRPr="0027631D">
        <w:rPr>
          <w:lang w:val="cs-CZ"/>
        </w:rPr>
        <w:t xml:space="preserve"> </w:t>
      </w:r>
      <w:r>
        <w:rPr>
          <w:lang w:val="cs-CZ"/>
        </w:rPr>
        <w:t xml:space="preserve">a prohlédněte si kategorii </w:t>
      </w:r>
      <w:r w:rsidRPr="0027631D">
        <w:rPr>
          <w:color w:val="FF7000"/>
          <w:lang w:val="cs-CZ"/>
        </w:rPr>
        <w:t>Drive</w:t>
      </w:r>
      <w:r w:rsidRPr="0027631D">
        <w:rPr>
          <w:lang w:val="cs-CZ"/>
        </w:rPr>
        <w:t xml:space="preserve"> </w:t>
      </w:r>
      <w:r>
        <w:rPr>
          <w:lang w:val="cs-CZ"/>
        </w:rPr>
        <w:t xml:space="preserve">(Jízda) v paletě bloků. Prostudujte si různé bloky a hledejte bloky, které byste mohli použít, pokud byste chtěli zajistit výstup pouze z jednoho z Edisonových motorů. </w:t>
      </w:r>
    </w:p>
    <w:p w14:paraId="609D1515" w14:textId="0BB3480A" w:rsidR="001C6C01" w:rsidRDefault="001C6C01" w:rsidP="001C6C01">
      <w:pPr>
        <w:rPr>
          <w:lang w:val="cs-CZ"/>
        </w:rPr>
      </w:pPr>
    </w:p>
    <w:p w14:paraId="77DF59C2" w14:textId="77777777" w:rsidR="002A1DF0" w:rsidRPr="0027631D" w:rsidRDefault="002A1DF0" w:rsidP="001C6C01">
      <w:pPr>
        <w:rPr>
          <w:lang w:val="cs-CZ"/>
        </w:rPr>
      </w:pPr>
    </w:p>
    <w:p w14:paraId="053EB680" w14:textId="77777777" w:rsidR="001C6C01" w:rsidRPr="0027631D" w:rsidRDefault="001C6C01" w:rsidP="001C6C01">
      <w:pPr>
        <w:pStyle w:val="Odstavecseseznamem"/>
        <w:numPr>
          <w:ilvl w:val="0"/>
          <w:numId w:val="11"/>
        </w:numPr>
        <w:rPr>
          <w:lang w:val="cs-CZ"/>
        </w:rPr>
      </w:pPr>
      <w:r>
        <w:rPr>
          <w:lang w:val="cs-CZ"/>
        </w:rPr>
        <w:lastRenderedPageBreak/>
        <w:t>Které z bloků podle vás využívají pouze jeden z Edisonových motorů? Proč tomu podle vás tak je</w:t>
      </w:r>
      <w:r w:rsidRPr="0027631D">
        <w:rPr>
          <w:lang w:val="cs-CZ"/>
        </w:rPr>
        <w:t>?</w:t>
      </w:r>
    </w:p>
    <w:p w14:paraId="51EC073E" w14:textId="77777777" w:rsidR="001C6C01" w:rsidRPr="0027631D" w:rsidRDefault="001C6C01" w:rsidP="001C6C01">
      <w:pPr>
        <w:rPr>
          <w:lang w:val="cs-CZ"/>
        </w:rPr>
      </w:pPr>
      <w:bookmarkStart w:id="39" w:name="_Hlk511918885"/>
      <w:bookmarkStart w:id="40" w:name="_Hlk511923281"/>
      <w:r w:rsidRPr="0027631D">
        <w:rPr>
          <w:lang w:val="cs-CZ"/>
        </w:rPr>
        <w:t>________________________________________________________________________________</w:t>
      </w:r>
    </w:p>
    <w:p w14:paraId="66DEBEF2" w14:textId="77777777" w:rsidR="001C6C01" w:rsidRPr="0027631D" w:rsidRDefault="001C6C01" w:rsidP="001C6C01">
      <w:pPr>
        <w:rPr>
          <w:lang w:val="cs-CZ"/>
        </w:rPr>
      </w:pPr>
      <w:r w:rsidRPr="0027631D">
        <w:rPr>
          <w:lang w:val="cs-CZ"/>
        </w:rPr>
        <w:t>________________________________________________________________________________</w:t>
      </w:r>
    </w:p>
    <w:bookmarkEnd w:id="39"/>
    <w:p w14:paraId="0A503990" w14:textId="77777777" w:rsidR="001C6C01" w:rsidRPr="0027631D" w:rsidRDefault="001C6C01" w:rsidP="001C6C01">
      <w:pPr>
        <w:rPr>
          <w:lang w:val="cs-CZ"/>
        </w:rPr>
      </w:pPr>
      <w:r w:rsidRPr="0027631D">
        <w:rPr>
          <w:noProof/>
          <w:lang w:val="cs-CZ"/>
        </w:rPr>
        <mc:AlternateContent>
          <mc:Choice Requires="wpg">
            <w:drawing>
              <wp:anchor distT="0" distB="0" distL="114300" distR="114300" simplePos="0" relativeHeight="253295616" behindDoc="1" locked="0" layoutInCell="1" allowOverlap="1" wp14:anchorId="03AFFD81" wp14:editId="025B6798">
                <wp:simplePos x="0" y="0"/>
                <wp:positionH relativeFrom="column">
                  <wp:posOffset>3223895</wp:posOffset>
                </wp:positionH>
                <wp:positionV relativeFrom="paragraph">
                  <wp:posOffset>194310</wp:posOffset>
                </wp:positionV>
                <wp:extent cx="2615565" cy="1798955"/>
                <wp:effectExtent l="0" t="0" r="13335" b="10795"/>
                <wp:wrapSquare wrapText="bothSides"/>
                <wp:docPr id="260" name="Group 260"/>
                <wp:cNvGraphicFramePr/>
                <a:graphic xmlns:a="http://schemas.openxmlformats.org/drawingml/2006/main">
                  <a:graphicData uri="http://schemas.microsoft.com/office/word/2010/wordprocessingGroup">
                    <wpg:wgp>
                      <wpg:cNvGrpSpPr/>
                      <wpg:grpSpPr>
                        <a:xfrm>
                          <a:off x="0" y="0"/>
                          <a:ext cx="2615565" cy="1798955"/>
                          <a:chOff x="0" y="0"/>
                          <a:chExt cx="2615565" cy="1799158"/>
                        </a:xfrm>
                      </wpg:grpSpPr>
                      <wps:wsp>
                        <wps:cNvPr id="257" name="Text Box 257"/>
                        <wps:cNvSpPr txBox="1">
                          <a:spLocks noChangeArrowheads="1"/>
                        </wps:cNvSpPr>
                        <wps:spPr bwMode="auto">
                          <a:xfrm>
                            <a:off x="0" y="665683"/>
                            <a:ext cx="2615565" cy="1133475"/>
                          </a:xfrm>
                          <a:prstGeom prst="roundRect">
                            <a:avLst>
                              <a:gd name="adj" fmla="val 10454"/>
                            </a:avLst>
                          </a:prstGeom>
                          <a:solidFill>
                            <a:srgbClr val="FFFFFF"/>
                          </a:solidFill>
                          <a:ln w="9525">
                            <a:solidFill>
                              <a:schemeClr val="tx1">
                                <a:lumMod val="65000"/>
                                <a:lumOff val="35000"/>
                              </a:schemeClr>
                            </a:solidFill>
                            <a:miter lim="800000"/>
                            <a:headEnd/>
                            <a:tailEnd/>
                          </a:ln>
                        </wps:spPr>
                        <wps:txbx>
                          <w:txbxContent>
                            <w:p w14:paraId="21C734EE" w14:textId="77777777" w:rsidR="002A1612" w:rsidRPr="00E47757" w:rsidRDefault="002A1612" w:rsidP="001C6C01">
                              <w:pPr>
                                <w:rPr>
                                  <w:lang w:val="cs-CZ"/>
                                </w:rPr>
                              </w:pPr>
                              <w:r>
                                <w:rPr>
                                  <w:lang w:val="cs-CZ"/>
                                </w:rPr>
                                <w:t>Edisonova kola lze vyjmout z pohonných zdířek, v nichž jsou usazena. Edisonovy motory pohybují těmito zdířkami.</w:t>
                              </w:r>
                              <w:r w:rsidRPr="00E47757">
                                <w:rPr>
                                  <w:lang w:val="cs-CZ"/>
                                </w:rPr>
                                <w:t xml:space="preserve"> </w:t>
                              </w:r>
                            </w:p>
                            <w:p w14:paraId="7246459B" w14:textId="77777777" w:rsidR="002A1612" w:rsidRPr="00E47757" w:rsidRDefault="002A1612" w:rsidP="001C6C01">
                              <w:pPr>
                                <w:rPr>
                                  <w:lang w:val="cs-CZ"/>
                                </w:rPr>
                              </w:pPr>
                            </w:p>
                          </w:txbxContent>
                        </wps:txbx>
                        <wps:bodyPr rot="0" vert="horz" wrap="square" lIns="91440" tIns="180000" rIns="91440" bIns="90000" anchor="t" anchorCtr="0">
                          <a:noAutofit/>
                        </wps:bodyPr>
                      </wps:wsp>
                      <wps:wsp>
                        <wps:cNvPr id="258" name="Text Box 2"/>
                        <wps:cNvSpPr txBox="1">
                          <a:spLocks noChangeArrowheads="1"/>
                        </wps:cNvSpPr>
                        <wps:spPr bwMode="auto">
                          <a:xfrm>
                            <a:off x="1027785" y="285293"/>
                            <a:ext cx="1485900" cy="365760"/>
                          </a:xfrm>
                          <a:prstGeom prst="rect">
                            <a:avLst/>
                          </a:prstGeom>
                          <a:noFill/>
                          <a:ln w="9525">
                            <a:noFill/>
                            <a:miter lim="800000"/>
                            <a:headEnd/>
                            <a:tailEnd/>
                          </a:ln>
                        </wps:spPr>
                        <wps:txbx>
                          <w:txbxContent>
                            <w:p w14:paraId="0CE93F87" w14:textId="77777777" w:rsidR="002A1612" w:rsidRPr="00D31915" w:rsidRDefault="002A1612" w:rsidP="001C6C01">
                              <w:pPr>
                                <w:rPr>
                                  <w:b/>
                                  <w:color w:val="FF7000"/>
                                  <w:sz w:val="28"/>
                                  <w:szCs w:val="28"/>
                                </w:rPr>
                              </w:pPr>
                              <w:proofErr w:type="spellStart"/>
                              <w:r>
                                <w:rPr>
                                  <w:b/>
                                  <w:color w:val="FF7000"/>
                                  <w:sz w:val="28"/>
                                  <w:szCs w:val="28"/>
                                </w:rPr>
                                <w:t>Nezapomeňte</w:t>
                              </w:r>
                              <w:proofErr w:type="spellEnd"/>
                            </w:p>
                            <w:p w14:paraId="6B36C707" w14:textId="77777777" w:rsidR="002A1612" w:rsidRPr="00D31915" w:rsidRDefault="002A1612" w:rsidP="001C6C01">
                              <w:pPr>
                                <w:rPr>
                                  <w:b/>
                                  <w:color w:val="FF7000"/>
                                  <w:sz w:val="28"/>
                                  <w:szCs w:val="28"/>
                                </w:rPr>
                              </w:pPr>
                            </w:p>
                          </w:txbxContent>
                        </wps:txbx>
                        <wps:bodyPr rot="0" vert="horz" wrap="square" lIns="91440" tIns="45720" rIns="91440" bIns="45720" anchor="t" anchorCtr="0">
                          <a:noAutofit/>
                        </wps:bodyPr>
                      </wps:wsp>
                      <pic:pic xmlns:pic="http://schemas.openxmlformats.org/drawingml/2006/picture">
                        <pic:nvPicPr>
                          <pic:cNvPr id="259" name="Picture 259"/>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208483" y="0"/>
                            <a:ext cx="899795" cy="899795"/>
                          </a:xfrm>
                          <a:prstGeom prst="rect">
                            <a:avLst/>
                          </a:prstGeom>
                        </pic:spPr>
                      </pic:pic>
                    </wpg:wgp>
                  </a:graphicData>
                </a:graphic>
              </wp:anchor>
            </w:drawing>
          </mc:Choice>
          <mc:Fallback>
            <w:pict>
              <v:group w14:anchorId="03AFFD81" id="Group 260" o:spid="_x0000_s1322" style="position:absolute;margin-left:253.85pt;margin-top:15.3pt;width:205.95pt;height:141.65pt;z-index:-250020864" coordsize="26155,1799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">
                <v:roundrect id="Text Box 257" o:spid="_x0000_s1323" style="position:absolute;top:6656;width:26155;height:11335;visibility:visible;mso-wrap-style:square;v-text-anchor:top" arcsize="6851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" strokecolor="#5a5a5a [2109]">
                  <v:stroke joinstyle="miter"/>
                  <v:textbox inset=",5mm,,2.5mm">
                    <w:txbxContent>
                      <w:p w14:paraId="21C734EE" w14:textId="77777777" w:rsidR="002A1612" w:rsidRPr="00E47757" w:rsidRDefault="002A1612" w:rsidP="001C6C01">
                        <w:pPr>
                          <w:rPr>
                            <w:lang w:val="cs-CZ"/>
                          </w:rPr>
                        </w:pPr>
                        <w:r>
                          <w:rPr>
                            <w:lang w:val="cs-CZ"/>
                          </w:rPr>
                          <w:t>Edisonova kola lze vyjmout z pohonných zdířek, v nichž jsou usazena. Edisonovy motory pohybují těmito zdířkami.</w:t>
                        </w:r>
                        <w:r w:rsidRPr="00E47757">
                          <w:rPr>
                            <w:lang w:val="cs-CZ"/>
                          </w:rPr>
                          <w:t xml:space="preserve"> </w:t>
                        </w:r>
                      </w:p>
                      <w:p w14:paraId="7246459B" w14:textId="77777777" w:rsidR="002A1612" w:rsidRPr="00E47757" w:rsidRDefault="002A1612" w:rsidP="001C6C01">
                        <w:pPr>
                          <w:rPr>
                            <w:lang w:val="cs-CZ"/>
                          </w:rPr>
                        </w:pPr>
                      </w:p>
                    </w:txbxContent>
                  </v:textbox>
                </v:roundrect>
                <v:shape id="_x0000_s1324" type="#_x0000_t202" style="position:absolute;left:10277;top:2852;width:14859;height:3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" filled="f" stroked="f">
                  <v:textbox>
                    <w:txbxContent>
                      <w:p w14:paraId="0CE93F87" w14:textId="77777777" w:rsidR="002A1612" w:rsidRPr="00D31915" w:rsidRDefault="002A1612" w:rsidP="001C6C01">
                        <w:pPr>
                          <w:rPr>
                            <w:b/>
                            <w:color w:val="FF7000"/>
                            <w:sz w:val="28"/>
                            <w:szCs w:val="28"/>
                          </w:rPr>
                        </w:pPr>
                        <w:proofErr w:type="spellStart"/>
                        <w:r>
                          <w:rPr>
                            <w:b/>
                            <w:color w:val="FF7000"/>
                            <w:sz w:val="28"/>
                            <w:szCs w:val="28"/>
                          </w:rPr>
                          <w:t>Nezapomeňte</w:t>
                        </w:r>
                        <w:proofErr w:type="spellEnd"/>
                      </w:p>
                      <w:p w14:paraId="6B36C707" w14:textId="77777777" w:rsidR="002A1612" w:rsidRPr="00D31915" w:rsidRDefault="002A1612" w:rsidP="001C6C01">
                        <w:pPr>
                          <w:rPr>
                            <w:b/>
                            <w:color w:val="FF7000"/>
                            <w:sz w:val="28"/>
                            <w:szCs w:val="28"/>
                          </w:rPr>
                        </w:pPr>
                      </w:p>
                    </w:txbxContent>
                  </v:textbox>
                </v:shape>
                <v:shape id="Picture 259" o:spid="_x0000_s1325" type="#_x0000_t75" style="position:absolute;left:2084;width:8998;height:89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">
                  <v:imagedata r:id="rId49" o:title=""/>
                </v:shape>
                <w10:wrap type="square"/>
              </v:group>
            </w:pict>
          </mc:Fallback>
        </mc:AlternateContent>
      </w:r>
      <w:r w:rsidRPr="0027631D">
        <w:rPr>
          <w:lang w:val="cs-CZ"/>
        </w:rPr>
        <w:t>________________________________________________________________________________</w:t>
      </w:r>
    </w:p>
    <w:bookmarkEnd w:id="40"/>
    <w:p w14:paraId="42BCEF27" w14:textId="77777777" w:rsidR="001C6C01" w:rsidRPr="0027631D" w:rsidRDefault="001C6C01" w:rsidP="001C6C01">
      <w:pPr>
        <w:pStyle w:val="Odstavecseseznamem"/>
        <w:rPr>
          <w:lang w:val="cs-CZ"/>
        </w:rPr>
      </w:pPr>
    </w:p>
    <w:p w14:paraId="652F7A97" w14:textId="77777777" w:rsidR="001C6C01" w:rsidRPr="0027631D" w:rsidRDefault="001C6C01" w:rsidP="001C6C01">
      <w:pPr>
        <w:pStyle w:val="Odstavecseseznamem"/>
        <w:numPr>
          <w:ilvl w:val="0"/>
          <w:numId w:val="11"/>
        </w:numPr>
        <w:rPr>
          <w:lang w:val="cs-CZ"/>
        </w:rPr>
      </w:pPr>
      <w:r>
        <w:rPr>
          <w:lang w:val="cs-CZ"/>
        </w:rPr>
        <w:t xml:space="preserve">Edisona můžete využít ke stavění či vynalézání mnoha nejrůznějších věcí. Představte si, že byste potřebovali vytvořit něco s využitím pouze jednoho z Edisonových motorů. Co byste mohli postavit? Jak by váš výtvor využíval tento motor? </w:t>
      </w:r>
    </w:p>
    <w:p w14:paraId="697EE15F" w14:textId="77777777" w:rsidR="001C6C01" w:rsidRPr="0027631D" w:rsidRDefault="001C6C01" w:rsidP="001C6C01">
      <w:pPr>
        <w:rPr>
          <w:lang w:val="cs-CZ"/>
        </w:rPr>
      </w:pPr>
    </w:p>
    <w:p w14:paraId="4398F6A4" w14:textId="77777777" w:rsidR="001C6C01" w:rsidRPr="0027631D" w:rsidRDefault="001C6C01" w:rsidP="001C6C01">
      <w:pPr>
        <w:rPr>
          <w:lang w:val="cs-CZ"/>
        </w:rPr>
      </w:pPr>
    </w:p>
    <w:p w14:paraId="5E3AD874" w14:textId="77777777" w:rsidR="001C6C01" w:rsidRPr="0027631D" w:rsidRDefault="001C6C01" w:rsidP="001C6C01">
      <w:pPr>
        <w:rPr>
          <w:lang w:val="cs-CZ"/>
        </w:rPr>
      </w:pPr>
      <w:r w:rsidRPr="0027631D">
        <w:rPr>
          <w:lang w:val="cs-CZ"/>
        </w:rPr>
        <w:t>________________________________________________________________________________</w:t>
      </w:r>
    </w:p>
    <w:p w14:paraId="128EC30B" w14:textId="77777777" w:rsidR="001C6C01" w:rsidRPr="0027631D" w:rsidRDefault="001C6C01" w:rsidP="001C6C01">
      <w:pPr>
        <w:rPr>
          <w:lang w:val="cs-CZ"/>
        </w:rPr>
      </w:pPr>
      <w:r w:rsidRPr="0027631D">
        <w:rPr>
          <w:lang w:val="cs-CZ"/>
        </w:rPr>
        <w:t>________________________________________________________________________________</w:t>
      </w:r>
    </w:p>
    <w:p w14:paraId="09DD3BDD" w14:textId="77777777" w:rsidR="001C6C01" w:rsidRPr="0027631D" w:rsidRDefault="001C6C01" w:rsidP="001C6C01">
      <w:pPr>
        <w:rPr>
          <w:lang w:val="cs-CZ"/>
        </w:rPr>
      </w:pPr>
      <w:r w:rsidRPr="0027631D">
        <w:rPr>
          <w:lang w:val="cs-CZ"/>
        </w:rPr>
        <w:t>________________________________________________________________________________</w:t>
      </w:r>
    </w:p>
    <w:p w14:paraId="074E4FFA" w14:textId="77777777" w:rsidR="001C6C01" w:rsidRPr="0027631D" w:rsidRDefault="001C6C01" w:rsidP="001C6C01">
      <w:pPr>
        <w:rPr>
          <w:lang w:val="cs-CZ"/>
        </w:rPr>
      </w:pPr>
      <w:r w:rsidRPr="0027631D">
        <w:rPr>
          <w:lang w:val="cs-CZ"/>
        </w:rPr>
        <w:t>________________________________________________________________________________</w:t>
      </w:r>
    </w:p>
    <w:p w14:paraId="625ED042" w14:textId="77777777" w:rsidR="001C6C01" w:rsidRPr="0027631D" w:rsidRDefault="001C6C01" w:rsidP="001C6C01">
      <w:pPr>
        <w:rPr>
          <w:lang w:val="cs-CZ"/>
        </w:rPr>
      </w:pPr>
      <w:r w:rsidRPr="0027631D">
        <w:rPr>
          <w:lang w:val="cs-CZ"/>
        </w:rPr>
        <w:t>________________________________________________________________________________</w:t>
      </w:r>
    </w:p>
    <w:p w14:paraId="6A6854C8" w14:textId="77777777" w:rsidR="001C6C01" w:rsidRPr="0027631D" w:rsidRDefault="001C6C01" w:rsidP="001C6C01">
      <w:pPr>
        <w:rPr>
          <w:lang w:val="cs-CZ"/>
        </w:rPr>
      </w:pPr>
      <w:r w:rsidRPr="0027631D">
        <w:rPr>
          <w:lang w:val="cs-CZ"/>
        </w:rPr>
        <w:t>________________________________________________________________________________</w:t>
      </w:r>
    </w:p>
    <w:p w14:paraId="16B06ACE" w14:textId="77777777" w:rsidR="001C6C01" w:rsidRPr="0027631D" w:rsidRDefault="001C6C01" w:rsidP="001C6C01">
      <w:pPr>
        <w:pStyle w:val="Nadpis2"/>
        <w:rPr>
          <w:lang w:val="cs-CZ"/>
        </w:rPr>
      </w:pPr>
    </w:p>
    <w:p w14:paraId="08FE2B8B" w14:textId="77777777" w:rsidR="001C6C01" w:rsidRPr="0027631D" w:rsidRDefault="001C6C01" w:rsidP="001C6C01">
      <w:pPr>
        <w:pStyle w:val="Nadpis2"/>
        <w:rPr>
          <w:lang w:val="cs-CZ"/>
        </w:rPr>
      </w:pPr>
      <w:r w:rsidRPr="0027631D">
        <w:rPr>
          <w:lang w:val="cs-CZ"/>
        </w:rPr>
        <w:t xml:space="preserve">Úkol 2: </w:t>
      </w:r>
      <w:r>
        <w:rPr>
          <w:lang w:val="cs-CZ"/>
        </w:rPr>
        <w:t>Směr</w:t>
      </w:r>
      <w:r w:rsidRPr="0027631D">
        <w:rPr>
          <w:lang w:val="cs-CZ"/>
        </w:rPr>
        <w:t xml:space="preserve"> = </w:t>
      </w:r>
      <w:r>
        <w:rPr>
          <w:lang w:val="cs-CZ"/>
        </w:rPr>
        <w:t>dopředu</w:t>
      </w:r>
    </w:p>
    <w:p w14:paraId="19D92AA5" w14:textId="77777777" w:rsidR="001C6C01" w:rsidRPr="0027631D" w:rsidRDefault="001C6C01" w:rsidP="001C6C01">
      <w:pPr>
        <w:rPr>
          <w:lang w:val="cs-CZ"/>
        </w:rPr>
      </w:pPr>
      <w:r>
        <w:rPr>
          <w:lang w:val="cs-CZ"/>
        </w:rPr>
        <w:t xml:space="preserve">Aby Edison fungoval tak, jak chcete, ujistěte se, že jste mu zadali všechny potřebné informace. Pokud robot nemá všechny potřebné vstupy a instrukce, program pravděpodobně nebude fungovat tak, jak byste chtěli. Tento druh logické chyby může být velmi frustrující, především pokud se domníváte, že jste robotovi poskytli všechny požadované informace. </w:t>
      </w:r>
    </w:p>
    <w:p w14:paraId="3B45C9CB" w14:textId="77777777" w:rsidR="001C6C01" w:rsidRPr="00907A01" w:rsidRDefault="001C6C01" w:rsidP="001C6C01">
      <w:pPr>
        <w:rPr>
          <w:rFonts w:ascii="Times New Roman" w:hAnsi="Times New Roman"/>
          <w:lang w:val="cs-CZ"/>
        </w:rPr>
      </w:pPr>
      <w:r w:rsidRPr="0027631D">
        <w:rPr>
          <w:noProof/>
          <w:lang w:val="cs-CZ"/>
        </w:rPr>
        <mc:AlternateContent>
          <mc:Choice Requires="wpg">
            <w:drawing>
              <wp:anchor distT="0" distB="0" distL="114300" distR="114300" simplePos="0" relativeHeight="253294592" behindDoc="0" locked="0" layoutInCell="1" allowOverlap="1" wp14:anchorId="4B0BFD7D" wp14:editId="07A1D537">
                <wp:simplePos x="0" y="0"/>
                <wp:positionH relativeFrom="column">
                  <wp:posOffset>-49530</wp:posOffset>
                </wp:positionH>
                <wp:positionV relativeFrom="paragraph">
                  <wp:posOffset>486410</wp:posOffset>
                </wp:positionV>
                <wp:extent cx="5715000" cy="1680210"/>
                <wp:effectExtent l="0" t="0" r="19050" b="15240"/>
                <wp:wrapTopAndBottom/>
                <wp:docPr id="255" name="Group 255"/>
                <wp:cNvGraphicFramePr/>
                <a:graphic xmlns:a="http://schemas.openxmlformats.org/drawingml/2006/main">
                  <a:graphicData uri="http://schemas.microsoft.com/office/word/2010/wordprocessingGroup">
                    <wpg:wgp>
                      <wpg:cNvGrpSpPr/>
                      <wpg:grpSpPr>
                        <a:xfrm>
                          <a:off x="0" y="0"/>
                          <a:ext cx="5715000" cy="1680210"/>
                          <a:chOff x="0" y="0"/>
                          <a:chExt cx="5715000" cy="1681165"/>
                        </a:xfrm>
                      </wpg:grpSpPr>
                      <wps:wsp>
                        <wps:cNvPr id="252" name="Text Box 252"/>
                        <wps:cNvSpPr txBox="1">
                          <a:spLocks noChangeArrowheads="1"/>
                        </wps:cNvSpPr>
                        <wps:spPr bwMode="auto">
                          <a:xfrm>
                            <a:off x="0" y="665683"/>
                            <a:ext cx="5715000" cy="1015482"/>
                          </a:xfrm>
                          <a:prstGeom prst="roundRect">
                            <a:avLst>
                              <a:gd name="adj" fmla="val 16380"/>
                            </a:avLst>
                          </a:prstGeom>
                          <a:solidFill>
                            <a:srgbClr val="FFFFFF"/>
                          </a:solidFill>
                          <a:ln w="9525">
                            <a:solidFill>
                              <a:schemeClr val="tx1">
                                <a:lumMod val="65000"/>
                                <a:lumOff val="35000"/>
                              </a:schemeClr>
                            </a:solidFill>
                            <a:miter lim="800000"/>
                            <a:headEnd/>
                            <a:tailEnd/>
                          </a:ln>
                        </wps:spPr>
                        <wps:txbx>
                          <w:txbxContent>
                            <w:p w14:paraId="2F7E3F18" w14:textId="77777777" w:rsidR="002A1612" w:rsidRPr="00E47757" w:rsidRDefault="002A1612" w:rsidP="001C6C01">
                              <w:pPr>
                                <w:rPr>
                                  <w:lang w:val="cs-CZ"/>
                                </w:rPr>
                              </w:pPr>
                              <w:r w:rsidRPr="00E47757">
                                <w:rPr>
                                  <w:lang w:val="cs-CZ"/>
                                </w:rPr>
                                <w:t>Každý vstupní parametr v bloku poskytuje Edisonovi jinou informaci k provedení požadované</w:t>
                              </w:r>
                              <w:r>
                                <w:rPr>
                                  <w:lang w:val="cs-CZ"/>
                                </w:rPr>
                                <w:t>ho</w:t>
                              </w:r>
                              <w:r w:rsidRPr="00E47757">
                                <w:rPr>
                                  <w:lang w:val="cs-CZ"/>
                                </w:rPr>
                                <w:t xml:space="preserve"> příkazu. Vstupní parametry jsou </w:t>
                              </w:r>
                              <w:r>
                                <w:rPr>
                                  <w:lang w:val="cs-CZ"/>
                                </w:rPr>
                                <w:t>vlastně</w:t>
                              </w:r>
                              <w:r w:rsidRPr="00E47757">
                                <w:rPr>
                                  <w:lang w:val="cs-CZ"/>
                                </w:rPr>
                                <w:t xml:space="preserve"> odpovědi na</w:t>
                              </w:r>
                              <w:r>
                                <w:rPr>
                                  <w:lang w:val="cs-CZ"/>
                                </w:rPr>
                                <w:t xml:space="preserve"> robotovy</w:t>
                              </w:r>
                              <w:r w:rsidRPr="00E47757">
                                <w:rPr>
                                  <w:lang w:val="cs-CZ"/>
                                </w:rPr>
                                <w:t xml:space="preserve"> otázky</w:t>
                              </w:r>
                              <w:r>
                                <w:rPr>
                                  <w:lang w:val="cs-CZ"/>
                                </w:rPr>
                                <w:t xml:space="preserve"> </w:t>
                              </w:r>
                              <w:r w:rsidRPr="00E47757">
                                <w:rPr>
                                  <w:lang w:val="cs-CZ"/>
                                </w:rPr>
                                <w:t>ohledně toho, co od něj požadujete.</w:t>
                              </w:r>
                              <w:r>
                                <w:rPr>
                                  <w:lang w:val="cs-CZ"/>
                                </w:rPr>
                                <w:t xml:space="preserve"> </w:t>
                              </w:r>
                            </w:p>
                            <w:p w14:paraId="194756C2" w14:textId="77777777" w:rsidR="002A1612" w:rsidRPr="00E47757" w:rsidRDefault="002A1612" w:rsidP="001C6C01">
                              <w:pPr>
                                <w:rPr>
                                  <w:lang w:val="cs-CZ"/>
                                </w:rPr>
                              </w:pPr>
                            </w:p>
                          </w:txbxContent>
                        </wps:txbx>
                        <wps:bodyPr rot="0" vert="horz" wrap="square" lIns="91440" tIns="180000" rIns="91440" bIns="90000" anchor="t" anchorCtr="0">
                          <a:noAutofit/>
                        </wps:bodyPr>
                      </wps:wsp>
                      <pic:pic xmlns:pic="http://schemas.openxmlformats.org/drawingml/2006/picture">
                        <pic:nvPicPr>
                          <pic:cNvPr id="253" name="Picture 253"/>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208483" y="0"/>
                            <a:ext cx="899160" cy="899160"/>
                          </a:xfrm>
                          <a:prstGeom prst="rect">
                            <a:avLst/>
                          </a:prstGeom>
                        </pic:spPr>
                      </pic:pic>
                      <wps:wsp>
                        <wps:cNvPr id="254" name="Text Box 2"/>
                        <wps:cNvSpPr txBox="1">
                          <a:spLocks noChangeArrowheads="1"/>
                        </wps:cNvSpPr>
                        <wps:spPr bwMode="auto">
                          <a:xfrm>
                            <a:off x="1027785" y="303581"/>
                            <a:ext cx="1657350" cy="365760"/>
                          </a:xfrm>
                          <a:prstGeom prst="rect">
                            <a:avLst/>
                          </a:prstGeom>
                          <a:noFill/>
                          <a:ln w="9525">
                            <a:noFill/>
                            <a:miter lim="800000"/>
                            <a:headEnd/>
                            <a:tailEnd/>
                          </a:ln>
                        </wps:spPr>
                        <wps:txbx>
                          <w:txbxContent>
                            <w:p w14:paraId="60D81E8D" w14:textId="77777777" w:rsidR="002A1612" w:rsidRPr="00D31915" w:rsidRDefault="002A1612" w:rsidP="001C6C01">
                              <w:pPr>
                                <w:rPr>
                                  <w:b/>
                                  <w:color w:val="FF7000"/>
                                  <w:sz w:val="28"/>
                                  <w:szCs w:val="28"/>
                                </w:rPr>
                              </w:pPr>
                              <w:proofErr w:type="spellStart"/>
                              <w:r>
                                <w:rPr>
                                  <w:b/>
                                  <w:color w:val="FF7000"/>
                                  <w:sz w:val="28"/>
                                  <w:szCs w:val="28"/>
                                </w:rPr>
                                <w:t>Nezapomeňte</w:t>
                              </w:r>
                              <w:proofErr w:type="spellEnd"/>
                            </w:p>
                            <w:p w14:paraId="5E18EB66" w14:textId="77777777" w:rsidR="002A1612" w:rsidRPr="00D31915" w:rsidRDefault="002A1612" w:rsidP="001C6C01">
                              <w:pPr>
                                <w:rPr>
                                  <w:b/>
                                  <w:color w:val="FF7000"/>
                                  <w:sz w:val="28"/>
                                  <w:szCs w:val="28"/>
                                </w:rPr>
                              </w:pP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4B0BFD7D" id="Group 255" o:spid="_x0000_s1326" style="position:absolute;margin-left:-3.9pt;margin-top:38.3pt;width:450pt;height:132.3pt;z-index:253294592;mso-height-relative:margin" coordsize="57150,1681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">
                <v:roundrect id="Text Box 252" o:spid="_x0000_s1327" style="position:absolute;top:6656;width:57150;height:10155;visibility:visible;mso-wrap-style:square;v-text-anchor:top" arcsize="1073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" strokecolor="#5a5a5a [2109]">
                  <v:stroke joinstyle="miter"/>
                  <v:textbox inset=",5mm,,2.5mm">
                    <w:txbxContent>
                      <w:p w14:paraId="2F7E3F18" w14:textId="77777777" w:rsidR="002A1612" w:rsidRPr="00E47757" w:rsidRDefault="002A1612" w:rsidP="001C6C01">
                        <w:pPr>
                          <w:rPr>
                            <w:lang w:val="cs-CZ"/>
                          </w:rPr>
                        </w:pPr>
                        <w:r w:rsidRPr="00E47757">
                          <w:rPr>
                            <w:lang w:val="cs-CZ"/>
                          </w:rPr>
                          <w:t>Každý vstupní parametr v bloku poskytuje Edisonovi jinou informaci k provedení požadované</w:t>
                        </w:r>
                        <w:r>
                          <w:rPr>
                            <w:lang w:val="cs-CZ"/>
                          </w:rPr>
                          <w:t>ho</w:t>
                        </w:r>
                        <w:r w:rsidRPr="00E47757">
                          <w:rPr>
                            <w:lang w:val="cs-CZ"/>
                          </w:rPr>
                          <w:t xml:space="preserve"> příkazu. Vstupní parametry jsou </w:t>
                        </w:r>
                        <w:r>
                          <w:rPr>
                            <w:lang w:val="cs-CZ"/>
                          </w:rPr>
                          <w:t>vlastně</w:t>
                        </w:r>
                        <w:r w:rsidRPr="00E47757">
                          <w:rPr>
                            <w:lang w:val="cs-CZ"/>
                          </w:rPr>
                          <w:t xml:space="preserve"> odpovědi na</w:t>
                        </w:r>
                        <w:r>
                          <w:rPr>
                            <w:lang w:val="cs-CZ"/>
                          </w:rPr>
                          <w:t xml:space="preserve"> robotovy</w:t>
                        </w:r>
                        <w:r w:rsidRPr="00E47757">
                          <w:rPr>
                            <w:lang w:val="cs-CZ"/>
                          </w:rPr>
                          <w:t xml:space="preserve"> otázky</w:t>
                        </w:r>
                        <w:r>
                          <w:rPr>
                            <w:lang w:val="cs-CZ"/>
                          </w:rPr>
                          <w:t xml:space="preserve"> </w:t>
                        </w:r>
                        <w:r w:rsidRPr="00E47757">
                          <w:rPr>
                            <w:lang w:val="cs-CZ"/>
                          </w:rPr>
                          <w:t>ohledně toho, co od něj požadujete.</w:t>
                        </w:r>
                        <w:r>
                          <w:rPr>
                            <w:lang w:val="cs-CZ"/>
                          </w:rPr>
                          <w:t xml:space="preserve"> </w:t>
                        </w:r>
                      </w:p>
                      <w:p w14:paraId="194756C2" w14:textId="77777777" w:rsidR="002A1612" w:rsidRPr="00E47757" w:rsidRDefault="002A1612" w:rsidP="001C6C01">
                        <w:pPr>
                          <w:rPr>
                            <w:lang w:val="cs-CZ"/>
                          </w:rPr>
                        </w:pPr>
                      </w:p>
                    </w:txbxContent>
                  </v:textbox>
                </v:roundrect>
                <v:shape id="Picture 253" o:spid="_x0000_s1328" type="#_x0000_t75" style="position:absolute;left:2084;width:8992;height:8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">
                  <v:imagedata r:id="rId49" o:title=""/>
                </v:shape>
                <v:shape id="_x0000_s1329" type="#_x0000_t202" style="position:absolute;left:10277;top:3035;width:16574;height:3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" filled="f" stroked="f">
                  <v:textbox>
                    <w:txbxContent>
                      <w:p w14:paraId="60D81E8D" w14:textId="77777777" w:rsidR="002A1612" w:rsidRPr="00D31915" w:rsidRDefault="002A1612" w:rsidP="001C6C01">
                        <w:pPr>
                          <w:rPr>
                            <w:b/>
                            <w:color w:val="FF7000"/>
                            <w:sz w:val="28"/>
                            <w:szCs w:val="28"/>
                          </w:rPr>
                        </w:pPr>
                        <w:proofErr w:type="spellStart"/>
                        <w:r>
                          <w:rPr>
                            <w:b/>
                            <w:color w:val="FF7000"/>
                            <w:sz w:val="28"/>
                            <w:szCs w:val="28"/>
                          </w:rPr>
                          <w:t>Nezapomeňte</w:t>
                        </w:r>
                        <w:proofErr w:type="spellEnd"/>
                      </w:p>
                      <w:p w14:paraId="5E18EB66" w14:textId="77777777" w:rsidR="002A1612" w:rsidRPr="00D31915" w:rsidRDefault="002A1612" w:rsidP="001C6C01">
                        <w:pPr>
                          <w:rPr>
                            <w:b/>
                            <w:color w:val="FF7000"/>
                            <w:sz w:val="28"/>
                            <w:szCs w:val="28"/>
                          </w:rPr>
                        </w:pPr>
                      </w:p>
                    </w:txbxContent>
                  </v:textbox>
                </v:shape>
                <w10:wrap type="topAndBottom"/>
              </v:group>
            </w:pict>
          </mc:Fallback>
        </mc:AlternateContent>
      </w:r>
      <w:r>
        <w:rPr>
          <w:lang w:val="cs-CZ"/>
        </w:rPr>
        <w:t>Jedním z hlavních způsobů, jak robotovi poskytnout tyto informace, jsou vstupní parametry v </w:t>
      </w:r>
      <w:proofErr w:type="spellStart"/>
      <w:r>
        <w:rPr>
          <w:lang w:val="cs-CZ"/>
        </w:rPr>
        <w:t>EdScratchi</w:t>
      </w:r>
      <w:proofErr w:type="spellEnd"/>
      <w:r>
        <w:rPr>
          <w:lang w:val="cs-CZ"/>
        </w:rPr>
        <w:t xml:space="preserve">. </w:t>
      </w:r>
    </w:p>
    <w:p w14:paraId="7F5B4004" w14:textId="77777777" w:rsidR="001C6C01" w:rsidRPr="0027631D" w:rsidRDefault="001C6C01" w:rsidP="001C6C01">
      <w:pPr>
        <w:rPr>
          <w:lang w:val="cs-CZ"/>
        </w:rPr>
      </w:pPr>
      <w:r>
        <w:rPr>
          <w:lang w:val="cs-CZ"/>
        </w:rPr>
        <w:lastRenderedPageBreak/>
        <w:t>Některé bloky v </w:t>
      </w:r>
      <w:proofErr w:type="spellStart"/>
      <w:r w:rsidRPr="0027631D">
        <w:rPr>
          <w:lang w:val="cs-CZ"/>
        </w:rPr>
        <w:t>EdScratch</w:t>
      </w:r>
      <w:r>
        <w:rPr>
          <w:lang w:val="cs-CZ"/>
        </w:rPr>
        <w:t>i</w:t>
      </w:r>
      <w:proofErr w:type="spellEnd"/>
      <w:r>
        <w:rPr>
          <w:lang w:val="cs-CZ"/>
        </w:rPr>
        <w:t xml:space="preserve"> získávají všechny informace, které potřebují, ze svých vlastních vstupních parametrů. Jiné bloky získávají informace z bloku, ale rovněž vyžadují další informace z programu. </w:t>
      </w:r>
    </w:p>
    <w:p w14:paraId="6AB3E066" w14:textId="77777777" w:rsidR="001C6C01" w:rsidRPr="0027631D" w:rsidRDefault="001C6C01" w:rsidP="001C6C01">
      <w:pPr>
        <w:rPr>
          <w:lang w:val="cs-CZ"/>
        </w:rPr>
      </w:pPr>
      <w:r w:rsidRPr="0027631D">
        <w:rPr>
          <w:noProof/>
          <w:lang w:val="cs-CZ"/>
        </w:rPr>
        <mc:AlternateContent>
          <mc:Choice Requires="wps">
            <w:drawing>
              <wp:anchor distT="45720" distB="45720" distL="114300" distR="114300" simplePos="0" relativeHeight="253257728" behindDoc="0" locked="0" layoutInCell="1" allowOverlap="1" wp14:anchorId="2C9B890C" wp14:editId="667D4BCA">
                <wp:simplePos x="0" y="0"/>
                <wp:positionH relativeFrom="column">
                  <wp:posOffset>949325</wp:posOffset>
                </wp:positionH>
                <wp:positionV relativeFrom="paragraph">
                  <wp:posOffset>530225</wp:posOffset>
                </wp:positionV>
                <wp:extent cx="4261485" cy="1383030"/>
                <wp:effectExtent l="0" t="0" r="24765" b="26670"/>
                <wp:wrapTopAndBottom/>
                <wp:docPr id="202" name="Text Box 2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61485" cy="1383030"/>
                        </a:xfrm>
                        <a:prstGeom prst="roundRect">
                          <a:avLst/>
                        </a:prstGeom>
                        <a:solidFill>
                          <a:srgbClr val="FFFFFF"/>
                        </a:solidFill>
                        <a:ln w="9525">
                          <a:solidFill>
                            <a:srgbClr val="FF7000"/>
                          </a:solidFill>
                          <a:miter lim="800000"/>
                          <a:headEnd/>
                          <a:tailEnd/>
                        </a:ln>
                      </wps:spPr>
                      <wps:txbx>
                        <w:txbxContent>
                          <w:p w14:paraId="7D0BA2A2" w14:textId="77777777" w:rsidR="002A1612" w:rsidRPr="00B4034D" w:rsidRDefault="002A1612" w:rsidP="009040AE">
                            <w:pPr>
                              <w:rPr>
                                <w:lang w:val="cs-CZ"/>
                              </w:rPr>
                            </w:pPr>
                            <w:r>
                              <w:rPr>
                                <w:b/>
                                <w:lang w:val="cs-CZ"/>
                              </w:rPr>
                              <w:t>Otázka č.</w:t>
                            </w:r>
                            <w:r w:rsidRPr="00B4034D">
                              <w:rPr>
                                <w:b/>
                                <w:lang w:val="cs-CZ"/>
                              </w:rPr>
                              <w:t xml:space="preserve"> 1: </w:t>
                            </w:r>
                            <w:r>
                              <w:rPr>
                                <w:lang w:val="cs-CZ"/>
                              </w:rPr>
                              <w:t>Jakým směrem má robot jet</w:t>
                            </w:r>
                            <w:r w:rsidRPr="00B4034D">
                              <w:rPr>
                                <w:lang w:val="cs-CZ"/>
                              </w:rPr>
                              <w:t xml:space="preserve">? </w:t>
                            </w:r>
                          </w:p>
                          <w:p w14:paraId="426B2759" w14:textId="77777777" w:rsidR="002A1612" w:rsidRPr="00B4034D" w:rsidRDefault="002A1612" w:rsidP="009040AE">
                            <w:pPr>
                              <w:rPr>
                                <w:lang w:val="cs-CZ"/>
                              </w:rPr>
                            </w:pPr>
                            <w:r>
                              <w:rPr>
                                <w:b/>
                                <w:lang w:val="cs-CZ"/>
                              </w:rPr>
                              <w:t>Otázka č.</w:t>
                            </w:r>
                            <w:r w:rsidRPr="00B4034D">
                              <w:rPr>
                                <w:b/>
                                <w:lang w:val="cs-CZ"/>
                              </w:rPr>
                              <w:t xml:space="preserve"> 2: </w:t>
                            </w:r>
                            <w:r>
                              <w:rPr>
                                <w:lang w:val="cs-CZ"/>
                              </w:rPr>
                              <w:t>Jak daleko má robot jet</w:t>
                            </w:r>
                            <w:r w:rsidRPr="00B4034D">
                              <w:rPr>
                                <w:lang w:val="cs-CZ"/>
                              </w:rPr>
                              <w:t xml:space="preserve">? </w:t>
                            </w:r>
                          </w:p>
                          <w:p w14:paraId="23D15CF9" w14:textId="3582952C" w:rsidR="002A1612" w:rsidRPr="00B4034D" w:rsidRDefault="002A1612" w:rsidP="009040AE">
                            <w:pPr>
                              <w:rPr>
                                <w:lang w:val="cs-CZ"/>
                              </w:rPr>
                            </w:pPr>
                            <w:r>
                              <w:rPr>
                                <w:b/>
                                <w:lang w:val="cs-CZ"/>
                              </w:rPr>
                              <w:t xml:space="preserve">Otázka č. </w:t>
                            </w:r>
                            <w:r w:rsidRPr="00B4034D">
                              <w:rPr>
                                <w:b/>
                                <w:lang w:val="cs-CZ"/>
                              </w:rPr>
                              <w:t xml:space="preserve">3: </w:t>
                            </w:r>
                            <w:r>
                              <w:rPr>
                                <w:lang w:val="cs-CZ"/>
                              </w:rPr>
                              <w:t>V jakých jednotkách je měřena vzdálenost</w:t>
                            </w:r>
                            <w:r w:rsidRPr="00B4034D">
                              <w:rPr>
                                <w:lang w:val="cs-CZ"/>
                              </w:rPr>
                              <w:t>?</w:t>
                            </w:r>
                          </w:p>
                          <w:p w14:paraId="31E8758E" w14:textId="77777777" w:rsidR="002A1612" w:rsidRPr="00B4034D" w:rsidRDefault="002A1612" w:rsidP="009040AE">
                            <w:pPr>
                              <w:rPr>
                                <w:lang w:val="cs-CZ"/>
                              </w:rPr>
                            </w:pPr>
                            <w:r>
                              <w:rPr>
                                <w:b/>
                                <w:lang w:val="cs-CZ"/>
                              </w:rPr>
                              <w:t>Otázka č.</w:t>
                            </w:r>
                            <w:r w:rsidRPr="00B4034D">
                              <w:rPr>
                                <w:b/>
                                <w:lang w:val="cs-CZ"/>
                              </w:rPr>
                              <w:t xml:space="preserve"> 4: </w:t>
                            </w:r>
                            <w:r>
                              <w:rPr>
                                <w:lang w:val="cs-CZ"/>
                              </w:rPr>
                              <w:t>Jak rychle má robot jet</w:t>
                            </w:r>
                            <w:r w:rsidRPr="00B4034D">
                              <w:rPr>
                                <w:lang w:val="cs-CZ"/>
                              </w:rPr>
                              <w:t xml:space="preserve">? </w:t>
                            </w:r>
                          </w:p>
                          <w:p w14:paraId="3DF28BCC" w14:textId="77777777" w:rsidR="002A1612" w:rsidRPr="00B4034D" w:rsidRDefault="002A1612" w:rsidP="001C6C01">
                            <w:pPr>
                              <w:rPr>
                                <w:lang w:val="cs-CZ"/>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roundrect w14:anchorId="2C9B890C" id="Text Box 202" o:spid="_x0000_s1330" style="position:absolute;margin-left:74.75pt;margin-top:41.75pt;width:335.55pt;height:108.9pt;z-index:2532577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" strokecolor="#ff7000">
                <v:stroke joinstyle="miter"/>
                <v:textbox>
                  <w:txbxContent>
                    <w:p w14:paraId="7D0BA2A2" w14:textId="77777777" w:rsidR="002A1612" w:rsidRPr="00B4034D" w:rsidRDefault="002A1612" w:rsidP="009040AE">
                      <w:pPr>
                        <w:rPr>
                          <w:lang w:val="cs-CZ"/>
                        </w:rPr>
                      </w:pPr>
                      <w:r>
                        <w:rPr>
                          <w:b/>
                          <w:lang w:val="cs-CZ"/>
                        </w:rPr>
                        <w:t>Otázka č.</w:t>
                      </w:r>
                      <w:r w:rsidRPr="00B4034D">
                        <w:rPr>
                          <w:b/>
                          <w:lang w:val="cs-CZ"/>
                        </w:rPr>
                        <w:t xml:space="preserve"> 1: </w:t>
                      </w:r>
                      <w:r>
                        <w:rPr>
                          <w:lang w:val="cs-CZ"/>
                        </w:rPr>
                        <w:t>Jakým směrem má robot jet</w:t>
                      </w:r>
                      <w:r w:rsidRPr="00B4034D">
                        <w:rPr>
                          <w:lang w:val="cs-CZ"/>
                        </w:rPr>
                        <w:t xml:space="preserve">? </w:t>
                      </w:r>
                    </w:p>
                    <w:p w14:paraId="426B2759" w14:textId="77777777" w:rsidR="002A1612" w:rsidRPr="00B4034D" w:rsidRDefault="002A1612" w:rsidP="009040AE">
                      <w:pPr>
                        <w:rPr>
                          <w:lang w:val="cs-CZ"/>
                        </w:rPr>
                      </w:pPr>
                      <w:r>
                        <w:rPr>
                          <w:b/>
                          <w:lang w:val="cs-CZ"/>
                        </w:rPr>
                        <w:t>Otázka č.</w:t>
                      </w:r>
                      <w:r w:rsidRPr="00B4034D">
                        <w:rPr>
                          <w:b/>
                          <w:lang w:val="cs-CZ"/>
                        </w:rPr>
                        <w:t xml:space="preserve"> 2: </w:t>
                      </w:r>
                      <w:r>
                        <w:rPr>
                          <w:lang w:val="cs-CZ"/>
                        </w:rPr>
                        <w:t>Jak daleko má robot jet</w:t>
                      </w:r>
                      <w:r w:rsidRPr="00B4034D">
                        <w:rPr>
                          <w:lang w:val="cs-CZ"/>
                        </w:rPr>
                        <w:t xml:space="preserve">? </w:t>
                      </w:r>
                    </w:p>
                    <w:p w14:paraId="23D15CF9" w14:textId="3582952C" w:rsidR="002A1612" w:rsidRPr="00B4034D" w:rsidRDefault="002A1612" w:rsidP="009040AE">
                      <w:pPr>
                        <w:rPr>
                          <w:lang w:val="cs-CZ"/>
                        </w:rPr>
                      </w:pPr>
                      <w:r>
                        <w:rPr>
                          <w:b/>
                          <w:lang w:val="cs-CZ"/>
                        </w:rPr>
                        <w:t xml:space="preserve">Otázka č. </w:t>
                      </w:r>
                      <w:r w:rsidRPr="00B4034D">
                        <w:rPr>
                          <w:b/>
                          <w:lang w:val="cs-CZ"/>
                        </w:rPr>
                        <w:t xml:space="preserve">3: </w:t>
                      </w:r>
                      <w:r>
                        <w:rPr>
                          <w:lang w:val="cs-CZ"/>
                        </w:rPr>
                        <w:t>V jakých jednotkách je měřena vzdálenost</w:t>
                      </w:r>
                      <w:r w:rsidRPr="00B4034D">
                        <w:rPr>
                          <w:lang w:val="cs-CZ"/>
                        </w:rPr>
                        <w:t>?</w:t>
                      </w:r>
                    </w:p>
                    <w:p w14:paraId="31E8758E" w14:textId="77777777" w:rsidR="002A1612" w:rsidRPr="00B4034D" w:rsidRDefault="002A1612" w:rsidP="009040AE">
                      <w:pPr>
                        <w:rPr>
                          <w:lang w:val="cs-CZ"/>
                        </w:rPr>
                      </w:pPr>
                      <w:r>
                        <w:rPr>
                          <w:b/>
                          <w:lang w:val="cs-CZ"/>
                        </w:rPr>
                        <w:t>Otázka č.</w:t>
                      </w:r>
                      <w:r w:rsidRPr="00B4034D">
                        <w:rPr>
                          <w:b/>
                          <w:lang w:val="cs-CZ"/>
                        </w:rPr>
                        <w:t xml:space="preserve"> 4: </w:t>
                      </w:r>
                      <w:r>
                        <w:rPr>
                          <w:lang w:val="cs-CZ"/>
                        </w:rPr>
                        <w:t>Jak rychle má robot jet</w:t>
                      </w:r>
                      <w:r w:rsidRPr="00B4034D">
                        <w:rPr>
                          <w:lang w:val="cs-CZ"/>
                        </w:rPr>
                        <w:t xml:space="preserve">? </w:t>
                      </w:r>
                    </w:p>
                    <w:p w14:paraId="3DF28BCC" w14:textId="77777777" w:rsidR="002A1612" w:rsidRPr="00B4034D" w:rsidRDefault="002A1612" w:rsidP="001C6C01">
                      <w:pPr>
                        <w:rPr>
                          <w:lang w:val="cs-CZ"/>
                        </w:rPr>
                      </w:pPr>
                    </w:p>
                  </w:txbxContent>
                </v:textbox>
                <w10:wrap type="topAndBottom"/>
              </v:roundrect>
            </w:pict>
          </mc:Fallback>
        </mc:AlternateContent>
      </w:r>
      <w:r>
        <w:rPr>
          <w:lang w:val="cs-CZ"/>
        </w:rPr>
        <w:t>Vytvořte Edisonovi program, který dá do pohybu jeho motory. Ke spuštění programu musíte zodpovědět čtyři otázky</w:t>
      </w:r>
      <w:r w:rsidRPr="0027631D">
        <w:rPr>
          <w:lang w:val="cs-CZ"/>
        </w:rPr>
        <w:t>:</w:t>
      </w:r>
    </w:p>
    <w:p w14:paraId="11B48824" w14:textId="77777777" w:rsidR="001C6C01" w:rsidRPr="0027631D" w:rsidRDefault="001C6C01" w:rsidP="001C6C01">
      <w:pPr>
        <w:spacing w:before="240"/>
        <w:rPr>
          <w:lang w:val="cs-CZ"/>
        </w:rPr>
      </w:pPr>
      <w:r>
        <w:rPr>
          <w:lang w:val="cs-CZ"/>
        </w:rPr>
        <w:t>Váš program musí robotovi zodpovědět všechny tyto otázky</w:t>
      </w:r>
    </w:p>
    <w:p w14:paraId="55D793CF" w14:textId="77777777" w:rsidR="001C6C01" w:rsidRPr="0027631D" w:rsidRDefault="001C6C01" w:rsidP="001C6C01">
      <w:pPr>
        <w:rPr>
          <w:lang w:val="cs-CZ"/>
        </w:rPr>
      </w:pPr>
      <w:r w:rsidRPr="0027631D">
        <w:rPr>
          <w:noProof/>
          <w:lang w:val="cs-CZ"/>
        </w:rPr>
        <w:drawing>
          <wp:anchor distT="0" distB="0" distL="114300" distR="114300" simplePos="0" relativeHeight="253256704" behindDoc="0" locked="0" layoutInCell="1" allowOverlap="1" wp14:anchorId="2B8269E5" wp14:editId="6FD166AD">
            <wp:simplePos x="0" y="0"/>
            <wp:positionH relativeFrom="column">
              <wp:posOffset>1188085</wp:posOffset>
            </wp:positionH>
            <wp:positionV relativeFrom="paragraph">
              <wp:posOffset>332105</wp:posOffset>
            </wp:positionV>
            <wp:extent cx="2793365" cy="994410"/>
            <wp:effectExtent l="19050" t="19050" r="26035" b="15240"/>
            <wp:wrapTopAndBottom/>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U2-2.5_can drive forwards.PNG"/>
                    <pic:cNvPicPr/>
                  </pic:nvPicPr>
                  <pic:blipFill>
                    <a:blip r:embed="rId120">
                      <a:extLst>
                        <a:ext uri="{28A0092B-C50C-407E-A947-70E740481C1C}">
                          <a14:useLocalDpi xmlns:a14="http://schemas.microsoft.com/office/drawing/2010/main" val="0"/>
                        </a:ext>
                      </a:extLst>
                    </a:blip>
                    <a:stretch>
                      <a:fillRect/>
                    </a:stretch>
                  </pic:blipFill>
                  <pic:spPr>
                    <a:xfrm>
                      <a:off x="0" y="0"/>
                      <a:ext cx="2793365" cy="994410"/>
                    </a:xfrm>
                    <a:prstGeom prst="rect">
                      <a:avLst/>
                    </a:prstGeom>
                    <a:ln w="19050">
                      <a:solidFill>
                        <a:srgbClr val="FF7000"/>
                      </a:solidFill>
                      <a:prstDash val="lgDash"/>
                    </a:ln>
                  </pic:spPr>
                </pic:pic>
              </a:graphicData>
            </a:graphic>
          </wp:anchor>
        </w:drawing>
      </w:r>
      <w:r w:rsidRPr="0027631D">
        <w:rPr>
          <w:lang w:val="cs-CZ"/>
        </w:rPr>
        <w:t>Prohlédněte si následující program:</w:t>
      </w:r>
    </w:p>
    <w:p w14:paraId="4A4E5805" w14:textId="77777777" w:rsidR="001C6C01" w:rsidRPr="0027631D" w:rsidRDefault="001C6C01" w:rsidP="001C6C01">
      <w:pPr>
        <w:rPr>
          <w:lang w:val="cs-CZ"/>
        </w:rPr>
      </w:pPr>
    </w:p>
    <w:p w14:paraId="3A93A044" w14:textId="1358DBF8" w:rsidR="001C6C01" w:rsidRPr="0027631D" w:rsidRDefault="001C6C01" w:rsidP="001C6C01">
      <w:pPr>
        <w:rPr>
          <w:lang w:val="cs-CZ"/>
        </w:rPr>
      </w:pPr>
      <w:r>
        <w:rPr>
          <w:lang w:val="cs-CZ"/>
        </w:rPr>
        <w:t xml:space="preserve">Pokud byste spustili tento program v Edisonovi, dostal by robot všechny potřebné informace? Jinými slovy: sděluje tento program robotovi směr, vzdálenost, délkové jednotky i rychlost pohybu motorů? </w:t>
      </w:r>
    </w:p>
    <w:p w14:paraId="4C78327C" w14:textId="26B4189A" w:rsidR="001C6C01" w:rsidRDefault="001C6C01" w:rsidP="001C6C01">
      <w:pPr>
        <w:pStyle w:val="Odstavecseseznamem"/>
        <w:numPr>
          <w:ilvl w:val="0"/>
          <w:numId w:val="11"/>
        </w:numPr>
        <w:rPr>
          <w:lang w:val="cs-CZ"/>
        </w:rPr>
      </w:pPr>
      <w:r>
        <w:rPr>
          <w:lang w:val="cs-CZ"/>
        </w:rPr>
        <w:t xml:space="preserve">Vyplňte následující tabulku. Pokud je daná informace obsažena v programu, napište hodnotu daného vstupu do sloupce </w:t>
      </w:r>
      <w:r w:rsidR="00B0342C">
        <w:rPr>
          <w:lang w:val="cs-CZ"/>
        </w:rPr>
        <w:t>„</w:t>
      </w:r>
      <w:r>
        <w:rPr>
          <w:lang w:val="cs-CZ"/>
        </w:rPr>
        <w:t>hodnota</w:t>
      </w:r>
      <w:r w:rsidR="00B0342C">
        <w:rPr>
          <w:lang w:val="cs-CZ"/>
        </w:rPr>
        <w:t>“</w:t>
      </w:r>
      <w:r w:rsidRPr="0027631D">
        <w:rPr>
          <w:lang w:val="cs-CZ"/>
        </w:rPr>
        <w:t xml:space="preserve">. </w:t>
      </w:r>
      <w:r>
        <w:rPr>
          <w:lang w:val="cs-CZ"/>
        </w:rPr>
        <w:t xml:space="preserve">Např. hodnota </w:t>
      </w:r>
      <w:r w:rsidR="00B0342C">
        <w:rPr>
          <w:lang w:val="cs-CZ"/>
        </w:rPr>
        <w:t>„</w:t>
      </w:r>
      <w:r>
        <w:rPr>
          <w:lang w:val="cs-CZ"/>
        </w:rPr>
        <w:t>vzdálenost</w:t>
      </w:r>
      <w:r w:rsidR="00B0342C">
        <w:rPr>
          <w:lang w:val="cs-CZ"/>
        </w:rPr>
        <w:t>“</w:t>
      </w:r>
      <w:r>
        <w:rPr>
          <w:lang w:val="cs-CZ"/>
        </w:rPr>
        <w:t xml:space="preserve"> odpovídá na otázku</w:t>
      </w:r>
      <w:r w:rsidRPr="0027631D">
        <w:rPr>
          <w:lang w:val="cs-CZ"/>
        </w:rPr>
        <w:t xml:space="preserve"> </w:t>
      </w:r>
      <w:r w:rsidR="00B0342C">
        <w:rPr>
          <w:lang w:val="cs-CZ"/>
        </w:rPr>
        <w:t>„</w:t>
      </w:r>
      <w:r>
        <w:rPr>
          <w:lang w:val="cs-CZ"/>
        </w:rPr>
        <w:t>jak daleko má robot podle programu jet</w:t>
      </w:r>
      <w:r w:rsidRPr="0027631D">
        <w:rPr>
          <w:lang w:val="cs-CZ"/>
        </w:rPr>
        <w:t>?</w:t>
      </w:r>
      <w:r w:rsidR="00B0342C">
        <w:rPr>
          <w:lang w:val="cs-CZ"/>
        </w:rPr>
        <w:t>“</w:t>
      </w:r>
    </w:p>
    <w:p w14:paraId="7C94FC26" w14:textId="77777777" w:rsidR="009C284E" w:rsidRPr="0027631D" w:rsidRDefault="009C284E" w:rsidP="009040AE">
      <w:pPr>
        <w:pStyle w:val="Odstavecseseznamem"/>
        <w:rPr>
          <w:lang w:val="cs-CZ"/>
        </w:rPr>
      </w:pPr>
    </w:p>
    <w:tbl>
      <w:tblPr>
        <w:tblStyle w:val="Mkatabulky"/>
        <w:tblW w:w="6127" w:type="dxa"/>
        <w:tblInd w:w="1608" w:type="dxa"/>
        <w:tblLook w:val="04A0" w:firstRow="1" w:lastRow="0" w:firstColumn="1" w:lastColumn="0" w:noHBand="0" w:noVBand="1"/>
      </w:tblPr>
      <w:tblGrid>
        <w:gridCol w:w="2167"/>
        <w:gridCol w:w="1890"/>
        <w:gridCol w:w="2070"/>
      </w:tblGrid>
      <w:tr w:rsidR="001C6C01" w:rsidRPr="0027631D" w14:paraId="4506244B" w14:textId="77777777" w:rsidTr="009040AE">
        <w:trPr>
          <w:trHeight w:val="411"/>
        </w:trPr>
        <w:tc>
          <w:tcPr>
            <w:tcW w:w="2167" w:type="dxa"/>
            <w:vAlign w:val="center"/>
          </w:tcPr>
          <w:p w14:paraId="3A359A76" w14:textId="77777777" w:rsidR="001C6C01" w:rsidRPr="0027631D" w:rsidRDefault="001C6C01" w:rsidP="009040AE">
            <w:pPr>
              <w:rPr>
                <w:b/>
                <w:color w:val="FF7000"/>
                <w:lang w:val="cs-CZ"/>
              </w:rPr>
            </w:pPr>
            <w:bookmarkStart w:id="41" w:name="_Hlk511918998"/>
            <w:r>
              <w:rPr>
                <w:b/>
                <w:color w:val="FF7000"/>
                <w:lang w:val="cs-CZ"/>
              </w:rPr>
              <w:t>Informace</w:t>
            </w:r>
          </w:p>
        </w:tc>
        <w:tc>
          <w:tcPr>
            <w:tcW w:w="1890" w:type="dxa"/>
            <w:vAlign w:val="center"/>
          </w:tcPr>
          <w:p w14:paraId="35736B6C" w14:textId="77777777" w:rsidR="001C6C01" w:rsidRPr="0027631D" w:rsidRDefault="001C6C01" w:rsidP="00944E82">
            <w:pPr>
              <w:jc w:val="center"/>
              <w:rPr>
                <w:b/>
                <w:color w:val="FF7000"/>
                <w:lang w:val="cs-CZ"/>
              </w:rPr>
            </w:pPr>
            <w:r>
              <w:rPr>
                <w:b/>
                <w:color w:val="FF7000"/>
                <w:lang w:val="cs-CZ"/>
              </w:rPr>
              <w:t>Je v programu</w:t>
            </w:r>
            <w:r w:rsidRPr="0027631D">
              <w:rPr>
                <w:b/>
                <w:color w:val="FF7000"/>
                <w:lang w:val="cs-CZ"/>
              </w:rPr>
              <w:t>?</w:t>
            </w:r>
          </w:p>
        </w:tc>
        <w:tc>
          <w:tcPr>
            <w:tcW w:w="2070" w:type="dxa"/>
            <w:vAlign w:val="center"/>
          </w:tcPr>
          <w:p w14:paraId="27ECDDCF" w14:textId="77777777" w:rsidR="001C6C01" w:rsidRPr="0027631D" w:rsidRDefault="001C6C01">
            <w:pPr>
              <w:jc w:val="center"/>
              <w:rPr>
                <w:b/>
                <w:color w:val="FF7000"/>
                <w:lang w:val="cs-CZ"/>
              </w:rPr>
            </w:pPr>
            <w:r>
              <w:rPr>
                <w:b/>
                <w:color w:val="FF7000"/>
                <w:lang w:val="cs-CZ"/>
              </w:rPr>
              <w:t>Hodnota</w:t>
            </w:r>
          </w:p>
        </w:tc>
      </w:tr>
      <w:tr w:rsidR="001C6C01" w:rsidRPr="0027631D" w14:paraId="1F4CF46A" w14:textId="77777777" w:rsidTr="009040AE">
        <w:trPr>
          <w:trHeight w:val="481"/>
        </w:trPr>
        <w:tc>
          <w:tcPr>
            <w:tcW w:w="2167" w:type="dxa"/>
            <w:vAlign w:val="center"/>
          </w:tcPr>
          <w:p w14:paraId="17AB1FC6" w14:textId="77777777" w:rsidR="001C6C01" w:rsidRPr="0027631D" w:rsidRDefault="001C6C01" w:rsidP="001C6C01">
            <w:pPr>
              <w:spacing w:line="276" w:lineRule="auto"/>
              <w:rPr>
                <w:lang w:val="cs-CZ"/>
              </w:rPr>
            </w:pPr>
            <w:r>
              <w:rPr>
                <w:lang w:val="cs-CZ"/>
              </w:rPr>
              <w:t>Směr</w:t>
            </w:r>
          </w:p>
        </w:tc>
        <w:tc>
          <w:tcPr>
            <w:tcW w:w="1890" w:type="dxa"/>
          </w:tcPr>
          <w:p w14:paraId="1AEEB032" w14:textId="77777777" w:rsidR="001C6C01" w:rsidRPr="0027631D" w:rsidRDefault="001C6C01" w:rsidP="001C6C01">
            <w:pPr>
              <w:spacing w:line="276" w:lineRule="auto"/>
              <w:rPr>
                <w:lang w:val="cs-CZ"/>
              </w:rPr>
            </w:pPr>
          </w:p>
        </w:tc>
        <w:tc>
          <w:tcPr>
            <w:tcW w:w="2070" w:type="dxa"/>
          </w:tcPr>
          <w:p w14:paraId="51EA29A8" w14:textId="77777777" w:rsidR="001C6C01" w:rsidRPr="0027631D" w:rsidRDefault="001C6C01" w:rsidP="001C6C01">
            <w:pPr>
              <w:spacing w:line="276" w:lineRule="auto"/>
              <w:rPr>
                <w:lang w:val="cs-CZ"/>
              </w:rPr>
            </w:pPr>
          </w:p>
        </w:tc>
      </w:tr>
      <w:tr w:rsidR="001C6C01" w:rsidRPr="0027631D" w14:paraId="680780D2" w14:textId="77777777" w:rsidTr="009040AE">
        <w:trPr>
          <w:trHeight w:val="464"/>
        </w:trPr>
        <w:tc>
          <w:tcPr>
            <w:tcW w:w="2167" w:type="dxa"/>
            <w:vAlign w:val="center"/>
          </w:tcPr>
          <w:p w14:paraId="66494CF0" w14:textId="77777777" w:rsidR="001C6C01" w:rsidRPr="0027631D" w:rsidRDefault="001C6C01" w:rsidP="001C6C01">
            <w:pPr>
              <w:spacing w:line="276" w:lineRule="auto"/>
              <w:rPr>
                <w:lang w:val="cs-CZ"/>
              </w:rPr>
            </w:pPr>
            <w:r>
              <w:rPr>
                <w:lang w:val="cs-CZ"/>
              </w:rPr>
              <w:t>Vzdálenost</w:t>
            </w:r>
          </w:p>
        </w:tc>
        <w:tc>
          <w:tcPr>
            <w:tcW w:w="1890" w:type="dxa"/>
          </w:tcPr>
          <w:p w14:paraId="25198980" w14:textId="77777777" w:rsidR="001C6C01" w:rsidRPr="0027631D" w:rsidRDefault="001C6C01" w:rsidP="001C6C01">
            <w:pPr>
              <w:spacing w:line="276" w:lineRule="auto"/>
              <w:rPr>
                <w:lang w:val="cs-CZ"/>
              </w:rPr>
            </w:pPr>
          </w:p>
        </w:tc>
        <w:tc>
          <w:tcPr>
            <w:tcW w:w="2070" w:type="dxa"/>
          </w:tcPr>
          <w:p w14:paraId="5FBCC612" w14:textId="77777777" w:rsidR="001C6C01" w:rsidRPr="0027631D" w:rsidRDefault="001C6C01" w:rsidP="001C6C01">
            <w:pPr>
              <w:spacing w:line="276" w:lineRule="auto"/>
              <w:rPr>
                <w:lang w:val="cs-CZ"/>
              </w:rPr>
            </w:pPr>
          </w:p>
        </w:tc>
      </w:tr>
      <w:tr w:rsidR="001C6C01" w:rsidRPr="0027631D" w14:paraId="5F54AFA0" w14:textId="77777777" w:rsidTr="009040AE">
        <w:trPr>
          <w:trHeight w:val="481"/>
        </w:trPr>
        <w:tc>
          <w:tcPr>
            <w:tcW w:w="2167" w:type="dxa"/>
            <w:vAlign w:val="center"/>
          </w:tcPr>
          <w:p w14:paraId="02E5E1CB" w14:textId="77777777" w:rsidR="001C6C01" w:rsidRPr="0027631D" w:rsidRDefault="001C6C01" w:rsidP="001C6C01">
            <w:pPr>
              <w:spacing w:line="276" w:lineRule="auto"/>
              <w:rPr>
                <w:lang w:val="cs-CZ"/>
              </w:rPr>
            </w:pPr>
            <w:r>
              <w:rPr>
                <w:lang w:val="cs-CZ"/>
              </w:rPr>
              <w:t>Délková jednotka</w:t>
            </w:r>
          </w:p>
        </w:tc>
        <w:tc>
          <w:tcPr>
            <w:tcW w:w="1890" w:type="dxa"/>
          </w:tcPr>
          <w:p w14:paraId="4813D2A1" w14:textId="77777777" w:rsidR="001C6C01" w:rsidRPr="0027631D" w:rsidRDefault="001C6C01" w:rsidP="001C6C01">
            <w:pPr>
              <w:spacing w:line="276" w:lineRule="auto"/>
              <w:rPr>
                <w:lang w:val="cs-CZ"/>
              </w:rPr>
            </w:pPr>
          </w:p>
        </w:tc>
        <w:tc>
          <w:tcPr>
            <w:tcW w:w="2070" w:type="dxa"/>
          </w:tcPr>
          <w:p w14:paraId="3B8458EF" w14:textId="77777777" w:rsidR="001C6C01" w:rsidRPr="0027631D" w:rsidRDefault="001C6C01" w:rsidP="001C6C01">
            <w:pPr>
              <w:spacing w:line="276" w:lineRule="auto"/>
              <w:rPr>
                <w:lang w:val="cs-CZ"/>
              </w:rPr>
            </w:pPr>
          </w:p>
        </w:tc>
      </w:tr>
      <w:tr w:rsidR="001C6C01" w:rsidRPr="0027631D" w14:paraId="16D10C53" w14:textId="77777777" w:rsidTr="009040AE">
        <w:trPr>
          <w:trHeight w:val="464"/>
        </w:trPr>
        <w:tc>
          <w:tcPr>
            <w:tcW w:w="2167" w:type="dxa"/>
            <w:vAlign w:val="center"/>
          </w:tcPr>
          <w:p w14:paraId="4EE26F0E" w14:textId="77777777" w:rsidR="001C6C01" w:rsidRPr="0027631D" w:rsidRDefault="001C6C01" w:rsidP="001C6C01">
            <w:pPr>
              <w:spacing w:line="276" w:lineRule="auto"/>
              <w:rPr>
                <w:lang w:val="cs-CZ"/>
              </w:rPr>
            </w:pPr>
            <w:r>
              <w:rPr>
                <w:lang w:val="cs-CZ"/>
              </w:rPr>
              <w:t>Rychlost</w:t>
            </w:r>
          </w:p>
        </w:tc>
        <w:tc>
          <w:tcPr>
            <w:tcW w:w="1890" w:type="dxa"/>
          </w:tcPr>
          <w:p w14:paraId="5FCB556F" w14:textId="77777777" w:rsidR="001C6C01" w:rsidRPr="0027631D" w:rsidRDefault="001C6C01" w:rsidP="001C6C01">
            <w:pPr>
              <w:spacing w:line="276" w:lineRule="auto"/>
              <w:rPr>
                <w:lang w:val="cs-CZ"/>
              </w:rPr>
            </w:pPr>
          </w:p>
        </w:tc>
        <w:tc>
          <w:tcPr>
            <w:tcW w:w="2070" w:type="dxa"/>
          </w:tcPr>
          <w:p w14:paraId="16996C00" w14:textId="77777777" w:rsidR="001C6C01" w:rsidRPr="0027631D" w:rsidRDefault="001C6C01" w:rsidP="001C6C01">
            <w:pPr>
              <w:spacing w:line="276" w:lineRule="auto"/>
              <w:rPr>
                <w:lang w:val="cs-CZ"/>
              </w:rPr>
            </w:pPr>
          </w:p>
        </w:tc>
      </w:tr>
      <w:bookmarkEnd w:id="41"/>
    </w:tbl>
    <w:p w14:paraId="6CD29B33" w14:textId="77777777" w:rsidR="001C6C01" w:rsidRPr="0027631D" w:rsidRDefault="001C6C01" w:rsidP="001C6C01">
      <w:pPr>
        <w:rPr>
          <w:lang w:val="cs-CZ"/>
        </w:rPr>
      </w:pPr>
    </w:p>
    <w:p w14:paraId="6698E591" w14:textId="77777777" w:rsidR="001C6C01" w:rsidRPr="0027631D" w:rsidRDefault="001C6C01" w:rsidP="001C6C01">
      <w:pPr>
        <w:rPr>
          <w:lang w:val="cs-CZ"/>
        </w:rPr>
      </w:pPr>
      <w:r>
        <w:rPr>
          <w:lang w:val="cs-CZ"/>
        </w:rPr>
        <w:t>Napište program v </w:t>
      </w:r>
      <w:proofErr w:type="spellStart"/>
      <w:r>
        <w:rPr>
          <w:lang w:val="cs-CZ"/>
        </w:rPr>
        <w:t>EdScratchi</w:t>
      </w:r>
      <w:proofErr w:type="spellEnd"/>
      <w:r>
        <w:rPr>
          <w:lang w:val="cs-CZ"/>
        </w:rPr>
        <w:t xml:space="preserve">, stáhněte jej a spusťte v robotovi. </w:t>
      </w:r>
    </w:p>
    <w:p w14:paraId="12ABD733" w14:textId="77777777" w:rsidR="001C6C01" w:rsidRPr="0027631D" w:rsidRDefault="001C6C01" w:rsidP="001C6C01">
      <w:pPr>
        <w:pStyle w:val="Odstavecseseznamem"/>
        <w:numPr>
          <w:ilvl w:val="0"/>
          <w:numId w:val="11"/>
        </w:numPr>
        <w:rPr>
          <w:lang w:val="cs-CZ"/>
        </w:rPr>
      </w:pPr>
      <w:r>
        <w:rPr>
          <w:lang w:val="cs-CZ"/>
        </w:rPr>
        <w:t xml:space="preserve">Co robot po spuštění programu provedl? </w:t>
      </w:r>
    </w:p>
    <w:p w14:paraId="656B8C1A" w14:textId="77777777" w:rsidR="001C6C01" w:rsidRPr="0027631D" w:rsidRDefault="001C6C01" w:rsidP="001C6C01">
      <w:pPr>
        <w:rPr>
          <w:lang w:val="cs-CZ"/>
        </w:rPr>
      </w:pPr>
      <w:r w:rsidRPr="0027631D">
        <w:rPr>
          <w:lang w:val="cs-CZ"/>
        </w:rPr>
        <w:t>________________________________________________________________________________</w:t>
      </w:r>
    </w:p>
    <w:p w14:paraId="69EAB3B5" w14:textId="77777777" w:rsidR="001C6C01" w:rsidRPr="0027631D" w:rsidRDefault="001C6C01" w:rsidP="001C6C01">
      <w:pPr>
        <w:rPr>
          <w:lang w:val="cs-CZ"/>
        </w:rPr>
      </w:pPr>
      <w:r w:rsidRPr="0027631D">
        <w:rPr>
          <w:lang w:val="cs-CZ"/>
        </w:rPr>
        <w:t>________________________________________________________________________________</w:t>
      </w:r>
    </w:p>
    <w:p w14:paraId="39790752" w14:textId="54A50C8D" w:rsidR="006C4A1C" w:rsidRPr="0027631D" w:rsidRDefault="001C6C01" w:rsidP="001C6C01">
      <w:pPr>
        <w:rPr>
          <w:lang w:val="cs-CZ"/>
        </w:rPr>
      </w:pPr>
      <w:r w:rsidRPr="0027631D">
        <w:rPr>
          <w:noProof/>
          <w:lang w:val="cs-CZ"/>
        </w:rPr>
        <w:lastRenderedPageBreak/>
        <w:drawing>
          <wp:anchor distT="0" distB="0" distL="114300" distR="114300" simplePos="0" relativeHeight="253258752" behindDoc="0" locked="0" layoutInCell="1" allowOverlap="1" wp14:anchorId="3EBF0B27" wp14:editId="4F5CF7C1">
            <wp:simplePos x="0" y="0"/>
            <wp:positionH relativeFrom="column">
              <wp:posOffset>1177443</wp:posOffset>
            </wp:positionH>
            <wp:positionV relativeFrom="paragraph">
              <wp:posOffset>326390</wp:posOffset>
            </wp:positionV>
            <wp:extent cx="3011805" cy="994410"/>
            <wp:effectExtent l="19050" t="19050" r="17145" b="15240"/>
            <wp:wrapTopAndBottom/>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U2-2.5_can drive forwards.PNG"/>
                    <pic:cNvPicPr/>
                  </pic:nvPicPr>
                  <pic:blipFill>
                    <a:blip r:embed="rId121">
                      <a:extLst>
                        <a:ext uri="{28A0092B-C50C-407E-A947-70E740481C1C}">
                          <a14:useLocalDpi xmlns:a14="http://schemas.microsoft.com/office/drawing/2010/main" val="0"/>
                        </a:ext>
                      </a:extLst>
                    </a:blip>
                    <a:stretch>
                      <a:fillRect/>
                    </a:stretch>
                  </pic:blipFill>
                  <pic:spPr>
                    <a:xfrm>
                      <a:off x="0" y="0"/>
                      <a:ext cx="3011805" cy="994410"/>
                    </a:xfrm>
                    <a:prstGeom prst="rect">
                      <a:avLst/>
                    </a:prstGeom>
                    <a:ln w="19050">
                      <a:solidFill>
                        <a:srgbClr val="FF7000"/>
                      </a:solidFill>
                      <a:prstDash val="lgDash"/>
                    </a:ln>
                  </pic:spPr>
                </pic:pic>
              </a:graphicData>
            </a:graphic>
            <wp14:sizeRelH relativeFrom="margin">
              <wp14:pctWidth>0</wp14:pctWidth>
            </wp14:sizeRelH>
            <wp14:sizeRelV relativeFrom="margin">
              <wp14:pctHeight>0</wp14:pctHeight>
            </wp14:sizeRelV>
          </wp:anchor>
        </w:drawing>
      </w:r>
      <w:r>
        <w:rPr>
          <w:lang w:val="cs-CZ"/>
        </w:rPr>
        <w:t>Nyní si prohlédněte následující program</w:t>
      </w:r>
      <w:r w:rsidRPr="0027631D">
        <w:rPr>
          <w:lang w:val="cs-CZ"/>
        </w:rPr>
        <w:t>:</w:t>
      </w:r>
    </w:p>
    <w:p w14:paraId="69CF368B" w14:textId="77777777" w:rsidR="001C6C01" w:rsidRPr="0027631D" w:rsidRDefault="001C6C01" w:rsidP="001C6C01">
      <w:pPr>
        <w:rPr>
          <w:lang w:val="cs-CZ"/>
        </w:rPr>
      </w:pPr>
    </w:p>
    <w:p w14:paraId="4D6C6E34" w14:textId="77777777" w:rsidR="001C6C01" w:rsidRPr="0027631D" w:rsidRDefault="001C6C01" w:rsidP="001C6C01">
      <w:pPr>
        <w:rPr>
          <w:lang w:val="cs-CZ"/>
        </w:rPr>
      </w:pPr>
      <w:r>
        <w:rPr>
          <w:lang w:val="cs-CZ"/>
        </w:rPr>
        <w:t>Poskytuje tento program robotovi všechny potřebné informace</w:t>
      </w:r>
      <w:r w:rsidRPr="0027631D">
        <w:rPr>
          <w:lang w:val="cs-CZ"/>
        </w:rPr>
        <w:t xml:space="preserve">? </w:t>
      </w:r>
    </w:p>
    <w:p w14:paraId="53CC9675" w14:textId="77777777" w:rsidR="001C6C01" w:rsidRPr="0027631D" w:rsidRDefault="001C6C01" w:rsidP="001C6C01">
      <w:pPr>
        <w:pStyle w:val="Odstavecseseznamem"/>
        <w:numPr>
          <w:ilvl w:val="0"/>
          <w:numId w:val="11"/>
        </w:numPr>
        <w:rPr>
          <w:lang w:val="cs-CZ"/>
        </w:rPr>
      </w:pPr>
      <w:r>
        <w:rPr>
          <w:lang w:val="cs-CZ"/>
        </w:rPr>
        <w:t>Vyplňte následující tabulku. Pokud je daná informace obsažena v programu, napište hodnotu daného vstupu</w:t>
      </w:r>
      <w:r w:rsidRPr="0027631D">
        <w:rPr>
          <w:lang w:val="cs-CZ"/>
        </w:rPr>
        <w:t xml:space="preserve">. </w:t>
      </w:r>
    </w:p>
    <w:tbl>
      <w:tblPr>
        <w:tblStyle w:val="Mkatabulky"/>
        <w:tblW w:w="6217" w:type="dxa"/>
        <w:tblInd w:w="1214" w:type="dxa"/>
        <w:tblLook w:val="04A0" w:firstRow="1" w:lastRow="0" w:firstColumn="1" w:lastColumn="0" w:noHBand="0" w:noVBand="1"/>
      </w:tblPr>
      <w:tblGrid>
        <w:gridCol w:w="2257"/>
        <w:gridCol w:w="1980"/>
        <w:gridCol w:w="1980"/>
      </w:tblGrid>
      <w:tr w:rsidR="001C6C01" w:rsidRPr="0027631D" w14:paraId="1FAFEA56" w14:textId="77777777" w:rsidTr="009040AE">
        <w:trPr>
          <w:trHeight w:val="411"/>
        </w:trPr>
        <w:tc>
          <w:tcPr>
            <w:tcW w:w="2257" w:type="dxa"/>
            <w:vAlign w:val="center"/>
          </w:tcPr>
          <w:p w14:paraId="6AB4F0FA" w14:textId="77777777" w:rsidR="001C6C01" w:rsidRPr="0027631D" w:rsidRDefault="001C6C01" w:rsidP="001C6C01">
            <w:pPr>
              <w:jc w:val="center"/>
              <w:rPr>
                <w:b/>
                <w:color w:val="FF7000"/>
                <w:lang w:val="cs-CZ"/>
              </w:rPr>
            </w:pPr>
            <w:r>
              <w:rPr>
                <w:b/>
                <w:color w:val="FF7000"/>
                <w:lang w:val="cs-CZ"/>
              </w:rPr>
              <w:t>Informace</w:t>
            </w:r>
          </w:p>
        </w:tc>
        <w:tc>
          <w:tcPr>
            <w:tcW w:w="1980" w:type="dxa"/>
          </w:tcPr>
          <w:p w14:paraId="3A8D84EE" w14:textId="77777777" w:rsidR="001C6C01" w:rsidRPr="0027631D" w:rsidRDefault="001C6C01" w:rsidP="001C6C01">
            <w:pPr>
              <w:jc w:val="center"/>
              <w:rPr>
                <w:b/>
                <w:color w:val="FF7000"/>
                <w:lang w:val="cs-CZ"/>
              </w:rPr>
            </w:pPr>
            <w:r>
              <w:rPr>
                <w:b/>
                <w:color w:val="FF7000"/>
                <w:lang w:val="cs-CZ"/>
              </w:rPr>
              <w:t>Je v programu</w:t>
            </w:r>
            <w:r w:rsidRPr="0027631D">
              <w:rPr>
                <w:b/>
                <w:color w:val="FF7000"/>
                <w:lang w:val="cs-CZ"/>
              </w:rPr>
              <w:t>?</w:t>
            </w:r>
          </w:p>
        </w:tc>
        <w:tc>
          <w:tcPr>
            <w:tcW w:w="1980" w:type="dxa"/>
          </w:tcPr>
          <w:p w14:paraId="62317DB1" w14:textId="77777777" w:rsidR="001C6C01" w:rsidRPr="0027631D" w:rsidRDefault="001C6C01" w:rsidP="001C6C01">
            <w:pPr>
              <w:jc w:val="center"/>
              <w:rPr>
                <w:b/>
                <w:color w:val="FF7000"/>
                <w:lang w:val="cs-CZ"/>
              </w:rPr>
            </w:pPr>
            <w:r>
              <w:rPr>
                <w:b/>
                <w:color w:val="FF7000"/>
                <w:lang w:val="cs-CZ"/>
              </w:rPr>
              <w:t>Hodnota</w:t>
            </w:r>
          </w:p>
        </w:tc>
      </w:tr>
      <w:tr w:rsidR="001C6C01" w:rsidRPr="0027631D" w14:paraId="4799B18E" w14:textId="77777777" w:rsidTr="009040AE">
        <w:trPr>
          <w:trHeight w:val="481"/>
        </w:trPr>
        <w:tc>
          <w:tcPr>
            <w:tcW w:w="2257" w:type="dxa"/>
            <w:vAlign w:val="center"/>
          </w:tcPr>
          <w:p w14:paraId="3ABDA276" w14:textId="77777777" w:rsidR="001C6C01" w:rsidRPr="0027631D" w:rsidRDefault="001C6C01" w:rsidP="001C6C01">
            <w:pPr>
              <w:spacing w:line="276" w:lineRule="auto"/>
              <w:rPr>
                <w:lang w:val="cs-CZ"/>
              </w:rPr>
            </w:pPr>
            <w:r>
              <w:rPr>
                <w:lang w:val="cs-CZ"/>
              </w:rPr>
              <w:t>Směr</w:t>
            </w:r>
          </w:p>
        </w:tc>
        <w:tc>
          <w:tcPr>
            <w:tcW w:w="1980" w:type="dxa"/>
          </w:tcPr>
          <w:p w14:paraId="180E4BB5" w14:textId="77777777" w:rsidR="001C6C01" w:rsidRPr="0027631D" w:rsidRDefault="001C6C01" w:rsidP="001C6C01">
            <w:pPr>
              <w:spacing w:line="276" w:lineRule="auto"/>
              <w:rPr>
                <w:lang w:val="cs-CZ"/>
              </w:rPr>
            </w:pPr>
          </w:p>
        </w:tc>
        <w:tc>
          <w:tcPr>
            <w:tcW w:w="1980" w:type="dxa"/>
          </w:tcPr>
          <w:p w14:paraId="777B1320" w14:textId="77777777" w:rsidR="001C6C01" w:rsidRPr="0027631D" w:rsidRDefault="001C6C01" w:rsidP="001C6C01">
            <w:pPr>
              <w:spacing w:line="276" w:lineRule="auto"/>
              <w:rPr>
                <w:lang w:val="cs-CZ"/>
              </w:rPr>
            </w:pPr>
          </w:p>
        </w:tc>
      </w:tr>
      <w:tr w:rsidR="001C6C01" w:rsidRPr="0027631D" w14:paraId="2632ACA7" w14:textId="77777777" w:rsidTr="009040AE">
        <w:trPr>
          <w:trHeight w:val="464"/>
        </w:trPr>
        <w:tc>
          <w:tcPr>
            <w:tcW w:w="2257" w:type="dxa"/>
            <w:vAlign w:val="center"/>
          </w:tcPr>
          <w:p w14:paraId="6E3D6309" w14:textId="77777777" w:rsidR="001C6C01" w:rsidRPr="0027631D" w:rsidRDefault="001C6C01" w:rsidP="001C6C01">
            <w:pPr>
              <w:spacing w:line="276" w:lineRule="auto"/>
              <w:rPr>
                <w:lang w:val="cs-CZ"/>
              </w:rPr>
            </w:pPr>
            <w:r>
              <w:rPr>
                <w:lang w:val="cs-CZ"/>
              </w:rPr>
              <w:t>Vzdálenost</w:t>
            </w:r>
          </w:p>
        </w:tc>
        <w:tc>
          <w:tcPr>
            <w:tcW w:w="1980" w:type="dxa"/>
          </w:tcPr>
          <w:p w14:paraId="440D30ED" w14:textId="77777777" w:rsidR="001C6C01" w:rsidRPr="0027631D" w:rsidRDefault="001C6C01" w:rsidP="001C6C01">
            <w:pPr>
              <w:spacing w:line="276" w:lineRule="auto"/>
              <w:rPr>
                <w:lang w:val="cs-CZ"/>
              </w:rPr>
            </w:pPr>
          </w:p>
        </w:tc>
        <w:tc>
          <w:tcPr>
            <w:tcW w:w="1980" w:type="dxa"/>
          </w:tcPr>
          <w:p w14:paraId="491ADA3A" w14:textId="77777777" w:rsidR="001C6C01" w:rsidRPr="0027631D" w:rsidRDefault="001C6C01" w:rsidP="001C6C01">
            <w:pPr>
              <w:spacing w:line="276" w:lineRule="auto"/>
              <w:rPr>
                <w:lang w:val="cs-CZ"/>
              </w:rPr>
            </w:pPr>
          </w:p>
        </w:tc>
      </w:tr>
      <w:tr w:rsidR="001C6C01" w:rsidRPr="0027631D" w14:paraId="050BC451" w14:textId="77777777" w:rsidTr="009040AE">
        <w:trPr>
          <w:trHeight w:val="481"/>
        </w:trPr>
        <w:tc>
          <w:tcPr>
            <w:tcW w:w="2257" w:type="dxa"/>
            <w:vAlign w:val="center"/>
          </w:tcPr>
          <w:p w14:paraId="01164462" w14:textId="77777777" w:rsidR="001C6C01" w:rsidRPr="0027631D" w:rsidRDefault="001C6C01" w:rsidP="001C6C01">
            <w:pPr>
              <w:spacing w:line="276" w:lineRule="auto"/>
              <w:rPr>
                <w:lang w:val="cs-CZ"/>
              </w:rPr>
            </w:pPr>
            <w:r>
              <w:rPr>
                <w:lang w:val="cs-CZ"/>
              </w:rPr>
              <w:t>Délková jednotka</w:t>
            </w:r>
          </w:p>
        </w:tc>
        <w:tc>
          <w:tcPr>
            <w:tcW w:w="1980" w:type="dxa"/>
          </w:tcPr>
          <w:p w14:paraId="4E4A228A" w14:textId="77777777" w:rsidR="001C6C01" w:rsidRPr="0027631D" w:rsidRDefault="001C6C01" w:rsidP="001C6C01">
            <w:pPr>
              <w:spacing w:line="276" w:lineRule="auto"/>
              <w:rPr>
                <w:lang w:val="cs-CZ"/>
              </w:rPr>
            </w:pPr>
          </w:p>
        </w:tc>
        <w:tc>
          <w:tcPr>
            <w:tcW w:w="1980" w:type="dxa"/>
          </w:tcPr>
          <w:p w14:paraId="0D1BF828" w14:textId="77777777" w:rsidR="001C6C01" w:rsidRPr="0027631D" w:rsidRDefault="001C6C01" w:rsidP="001C6C01">
            <w:pPr>
              <w:spacing w:line="276" w:lineRule="auto"/>
              <w:rPr>
                <w:lang w:val="cs-CZ"/>
              </w:rPr>
            </w:pPr>
          </w:p>
        </w:tc>
      </w:tr>
      <w:tr w:rsidR="001C6C01" w:rsidRPr="0027631D" w14:paraId="76BB1849" w14:textId="77777777" w:rsidTr="009040AE">
        <w:trPr>
          <w:trHeight w:val="464"/>
        </w:trPr>
        <w:tc>
          <w:tcPr>
            <w:tcW w:w="2257" w:type="dxa"/>
            <w:vAlign w:val="center"/>
          </w:tcPr>
          <w:p w14:paraId="2F770A3A" w14:textId="77777777" w:rsidR="001C6C01" w:rsidRPr="0027631D" w:rsidRDefault="001C6C01" w:rsidP="001C6C01">
            <w:pPr>
              <w:spacing w:line="276" w:lineRule="auto"/>
              <w:rPr>
                <w:lang w:val="cs-CZ"/>
              </w:rPr>
            </w:pPr>
            <w:r>
              <w:rPr>
                <w:lang w:val="cs-CZ"/>
              </w:rPr>
              <w:t>Rychlost</w:t>
            </w:r>
          </w:p>
        </w:tc>
        <w:tc>
          <w:tcPr>
            <w:tcW w:w="1980" w:type="dxa"/>
          </w:tcPr>
          <w:p w14:paraId="04D032C2" w14:textId="77777777" w:rsidR="001C6C01" w:rsidRPr="0027631D" w:rsidRDefault="001C6C01" w:rsidP="001C6C01">
            <w:pPr>
              <w:spacing w:line="276" w:lineRule="auto"/>
              <w:rPr>
                <w:lang w:val="cs-CZ"/>
              </w:rPr>
            </w:pPr>
          </w:p>
        </w:tc>
        <w:tc>
          <w:tcPr>
            <w:tcW w:w="1980" w:type="dxa"/>
          </w:tcPr>
          <w:p w14:paraId="4237EE3B" w14:textId="77777777" w:rsidR="001C6C01" w:rsidRPr="0027631D" w:rsidRDefault="001C6C01" w:rsidP="001C6C01">
            <w:pPr>
              <w:spacing w:line="276" w:lineRule="auto"/>
              <w:rPr>
                <w:lang w:val="cs-CZ"/>
              </w:rPr>
            </w:pPr>
          </w:p>
        </w:tc>
      </w:tr>
    </w:tbl>
    <w:p w14:paraId="029F93F9" w14:textId="77777777" w:rsidR="001C6C01" w:rsidRPr="0027631D" w:rsidRDefault="001C6C01" w:rsidP="001C6C01">
      <w:pPr>
        <w:rPr>
          <w:lang w:val="cs-CZ"/>
        </w:rPr>
      </w:pPr>
    </w:p>
    <w:p w14:paraId="3EFC56DA" w14:textId="77777777" w:rsidR="001C6C01" w:rsidRPr="0027631D" w:rsidRDefault="001C6C01" w:rsidP="001C6C01">
      <w:pPr>
        <w:rPr>
          <w:lang w:val="cs-CZ"/>
        </w:rPr>
      </w:pPr>
      <w:r>
        <w:rPr>
          <w:lang w:val="cs-CZ"/>
        </w:rPr>
        <w:t>Napište program v </w:t>
      </w:r>
      <w:proofErr w:type="spellStart"/>
      <w:r>
        <w:rPr>
          <w:lang w:val="cs-CZ"/>
        </w:rPr>
        <w:t>EdScratchi</w:t>
      </w:r>
      <w:proofErr w:type="spellEnd"/>
      <w:r>
        <w:rPr>
          <w:lang w:val="cs-CZ"/>
        </w:rPr>
        <w:t>, stáhněte jej do robota a spusťte</w:t>
      </w:r>
      <w:r w:rsidRPr="0027631D">
        <w:rPr>
          <w:lang w:val="cs-CZ"/>
        </w:rPr>
        <w:t xml:space="preserve">. </w:t>
      </w:r>
    </w:p>
    <w:p w14:paraId="719CC728" w14:textId="77777777" w:rsidR="001C6C01" w:rsidRPr="0027631D" w:rsidRDefault="001C6C01" w:rsidP="001C6C01">
      <w:pPr>
        <w:pStyle w:val="Odstavecseseznamem"/>
        <w:numPr>
          <w:ilvl w:val="0"/>
          <w:numId w:val="11"/>
        </w:numPr>
        <w:rPr>
          <w:lang w:val="cs-CZ"/>
        </w:rPr>
      </w:pPr>
      <w:r>
        <w:rPr>
          <w:lang w:val="cs-CZ"/>
        </w:rPr>
        <w:t>Co robot po spuštění programu udělal? Proč se choval právě tak</w:t>
      </w:r>
      <w:r w:rsidRPr="0027631D">
        <w:rPr>
          <w:lang w:val="cs-CZ"/>
        </w:rPr>
        <w:t>?</w:t>
      </w:r>
    </w:p>
    <w:p w14:paraId="269131D5" w14:textId="77777777" w:rsidR="001C6C01" w:rsidRPr="0027631D" w:rsidRDefault="001C6C01" w:rsidP="001C6C01">
      <w:pPr>
        <w:rPr>
          <w:lang w:val="cs-CZ"/>
        </w:rPr>
      </w:pPr>
      <w:r w:rsidRPr="0027631D">
        <w:rPr>
          <w:lang w:val="cs-CZ"/>
        </w:rPr>
        <w:t>________________________________________________________________________________</w:t>
      </w:r>
    </w:p>
    <w:p w14:paraId="2B318C3A" w14:textId="77777777" w:rsidR="001C6C01" w:rsidRPr="0027631D" w:rsidRDefault="001C6C01" w:rsidP="001C6C01">
      <w:pPr>
        <w:rPr>
          <w:lang w:val="cs-CZ"/>
        </w:rPr>
      </w:pPr>
      <w:r w:rsidRPr="0027631D">
        <w:rPr>
          <w:lang w:val="cs-CZ"/>
        </w:rPr>
        <w:t>________________________________________________________________________________</w:t>
      </w:r>
    </w:p>
    <w:p w14:paraId="26DD4A5D" w14:textId="77777777" w:rsidR="001C6C01" w:rsidRPr="0027631D" w:rsidRDefault="001C6C01" w:rsidP="001C6C01">
      <w:pPr>
        <w:rPr>
          <w:lang w:val="cs-CZ"/>
        </w:rPr>
      </w:pPr>
      <w:r w:rsidRPr="0027631D">
        <w:rPr>
          <w:lang w:val="cs-CZ"/>
        </w:rPr>
        <w:t>________________________________________________________________________________</w:t>
      </w:r>
    </w:p>
    <w:p w14:paraId="04AFC67A" w14:textId="5ADF6DB0" w:rsidR="001C6C01" w:rsidRPr="0027631D" w:rsidRDefault="006C4A1C" w:rsidP="001C6C01">
      <w:pPr>
        <w:rPr>
          <w:lang w:val="cs-CZ"/>
        </w:rPr>
      </w:pPr>
      <w:r w:rsidRPr="0027631D">
        <w:rPr>
          <w:noProof/>
          <w:lang w:val="cs-CZ"/>
        </w:rPr>
        <mc:AlternateContent>
          <mc:Choice Requires="wpg">
            <w:drawing>
              <wp:anchor distT="0" distB="0" distL="114300" distR="114300" simplePos="0" relativeHeight="253296640" behindDoc="0" locked="0" layoutInCell="1" allowOverlap="1" wp14:anchorId="3D39D631" wp14:editId="3C997929">
                <wp:simplePos x="0" y="0"/>
                <wp:positionH relativeFrom="column">
                  <wp:posOffset>-32385</wp:posOffset>
                </wp:positionH>
                <wp:positionV relativeFrom="paragraph">
                  <wp:posOffset>824561</wp:posOffset>
                </wp:positionV>
                <wp:extent cx="5715000" cy="2505075"/>
                <wp:effectExtent l="0" t="0" r="19050" b="28575"/>
                <wp:wrapTopAndBottom/>
                <wp:docPr id="273" name="Group 273"/>
                <wp:cNvGraphicFramePr/>
                <a:graphic xmlns:a="http://schemas.openxmlformats.org/drawingml/2006/main">
                  <a:graphicData uri="http://schemas.microsoft.com/office/word/2010/wordprocessingGroup">
                    <wpg:wgp>
                      <wpg:cNvGrpSpPr/>
                      <wpg:grpSpPr>
                        <a:xfrm>
                          <a:off x="0" y="0"/>
                          <a:ext cx="5715000" cy="2505075"/>
                          <a:chOff x="0" y="0"/>
                          <a:chExt cx="5715000" cy="2505281"/>
                        </a:xfrm>
                      </wpg:grpSpPr>
                      <wps:wsp>
                        <wps:cNvPr id="262" name="Text Box 262"/>
                        <wps:cNvSpPr txBox="1">
                          <a:spLocks noChangeArrowheads="1"/>
                        </wps:cNvSpPr>
                        <wps:spPr bwMode="auto">
                          <a:xfrm>
                            <a:off x="0" y="665684"/>
                            <a:ext cx="5715000" cy="1839597"/>
                          </a:xfrm>
                          <a:prstGeom prst="roundRect">
                            <a:avLst>
                              <a:gd name="adj" fmla="val 7850"/>
                            </a:avLst>
                          </a:prstGeom>
                          <a:solidFill>
                            <a:srgbClr val="FFFFFF"/>
                          </a:solidFill>
                          <a:ln w="9525">
                            <a:solidFill>
                              <a:schemeClr val="tx1">
                                <a:lumMod val="65000"/>
                                <a:lumOff val="35000"/>
                              </a:schemeClr>
                            </a:solidFill>
                            <a:miter lim="800000"/>
                            <a:headEnd/>
                            <a:tailEnd/>
                          </a:ln>
                        </wps:spPr>
                        <wps:txbx>
                          <w:txbxContent>
                            <w:p w14:paraId="1CE9E854" w14:textId="77777777" w:rsidR="002A1612" w:rsidRPr="00A01A1D" w:rsidRDefault="002A1612" w:rsidP="001C6C01">
                              <w:pPr>
                                <w:rPr>
                                  <w:lang w:val="cs-CZ"/>
                                </w:rPr>
                              </w:pPr>
                              <w:r>
                                <w:rPr>
                                  <w:lang w:val="cs-CZ"/>
                                </w:rPr>
                                <w:t>Nevzdávejte se</w:t>
                              </w:r>
                              <w:r w:rsidRPr="00A01A1D">
                                <w:rPr>
                                  <w:lang w:val="cs-CZ"/>
                                </w:rPr>
                                <w:t>! Experiment</w:t>
                              </w:r>
                              <w:r>
                                <w:rPr>
                                  <w:lang w:val="cs-CZ"/>
                                </w:rPr>
                                <w:t xml:space="preserve">ováním, testováním a řešením problémů se při psaní kódu učíte nové věci. </w:t>
                              </w:r>
                            </w:p>
                            <w:p w14:paraId="5482A27A" w14:textId="77777777" w:rsidR="002A1612" w:rsidRPr="00A01A1D" w:rsidRDefault="002A1612" w:rsidP="001C6C01">
                              <w:pPr>
                                <w:rPr>
                                  <w:lang w:val="cs-CZ"/>
                                </w:rPr>
                              </w:pPr>
                              <w:r>
                                <w:rPr>
                                  <w:lang w:val="cs-CZ"/>
                                </w:rPr>
                                <w:t>Zdá se vám, že jste se zasekli? Zkuste se podívat na to, čeho se snažíte dosáhnout, z jiného úhlu. Prohlédněte si různé bloky v </w:t>
                              </w:r>
                              <w:proofErr w:type="spellStart"/>
                              <w:r>
                                <w:rPr>
                                  <w:lang w:val="cs-CZ"/>
                                </w:rPr>
                                <w:t>EdScratchi</w:t>
                              </w:r>
                              <w:proofErr w:type="spellEnd"/>
                              <w:r>
                                <w:rPr>
                                  <w:lang w:val="cs-CZ"/>
                                </w:rPr>
                                <w:t xml:space="preserve"> a položte si otázku: </w:t>
                              </w:r>
                              <w:r w:rsidRPr="00A01A1D">
                                <w:rPr>
                                  <w:lang w:val="cs-CZ"/>
                                </w:rPr>
                                <w:t>‘</w:t>
                              </w:r>
                              <w:r>
                                <w:rPr>
                                  <w:lang w:val="cs-CZ"/>
                                </w:rPr>
                                <w:t xml:space="preserve">pokud </w:t>
                              </w:r>
                              <w:proofErr w:type="gramStart"/>
                              <w:r>
                                <w:rPr>
                                  <w:lang w:val="cs-CZ"/>
                                </w:rPr>
                                <w:t>použiju</w:t>
                              </w:r>
                              <w:proofErr w:type="gramEnd"/>
                              <w:r>
                                <w:rPr>
                                  <w:lang w:val="cs-CZ"/>
                                </w:rPr>
                                <w:t xml:space="preserve"> tento blok, vyřeší to problém, kterým se zabývám?</w:t>
                              </w:r>
                              <w:r w:rsidRPr="00A01A1D">
                                <w:rPr>
                                  <w:lang w:val="cs-CZ"/>
                                </w:rPr>
                                <w:t>’</w:t>
                              </w:r>
                            </w:p>
                            <w:p w14:paraId="329FF27F" w14:textId="77777777" w:rsidR="002A1612" w:rsidRPr="00A01A1D" w:rsidRDefault="002A1612" w:rsidP="001C6C01">
                              <w:pPr>
                                <w:rPr>
                                  <w:lang w:val="cs-CZ"/>
                                </w:rPr>
                              </w:pPr>
                              <w:r>
                                <w:rPr>
                                  <w:lang w:val="cs-CZ"/>
                                </w:rPr>
                                <w:t>Pokud si nejste jisti, vyzkoušejte to a uvidíte, co se stane! Nezapomeňte si přečíst nápovědy v ladícím panelu</w:t>
                              </w:r>
                              <w:r w:rsidRPr="00A01A1D">
                                <w:rPr>
                                  <w:lang w:val="cs-CZ"/>
                                </w:rPr>
                                <w:t>!</w:t>
                              </w:r>
                            </w:p>
                            <w:p w14:paraId="3D26B340" w14:textId="77777777" w:rsidR="002A1612" w:rsidRPr="00A01A1D" w:rsidRDefault="002A1612" w:rsidP="001C6C01">
                              <w:pPr>
                                <w:rPr>
                                  <w:lang w:val="cs-CZ"/>
                                </w:rPr>
                              </w:pPr>
                            </w:p>
                          </w:txbxContent>
                        </wps:txbx>
                        <wps:bodyPr rot="0" vert="horz" wrap="square" lIns="91440" tIns="180000" rIns="91440" bIns="90000" anchor="t" anchorCtr="0">
                          <a:noAutofit/>
                        </wps:bodyPr>
                      </wps:wsp>
                      <pic:pic xmlns:pic="http://schemas.openxmlformats.org/drawingml/2006/picture">
                        <pic:nvPicPr>
                          <pic:cNvPr id="263" name="Picture 263"/>
                          <pic:cNvPicPr>
                            <a:picLocks noChangeAspect="1"/>
                          </pic:cNvPicPr>
                        </pic:nvPicPr>
                        <pic:blipFill>
                          <a:blip r:embed="rId99" cstate="print">
                            <a:extLst>
                              <a:ext uri="{28A0092B-C50C-407E-A947-70E740481C1C}">
                                <a14:useLocalDpi xmlns:a14="http://schemas.microsoft.com/office/drawing/2010/main" val="0"/>
                              </a:ext>
                            </a:extLst>
                          </a:blip>
                          <a:stretch>
                            <a:fillRect/>
                          </a:stretch>
                        </pic:blipFill>
                        <pic:spPr>
                          <a:xfrm>
                            <a:off x="208483" y="0"/>
                            <a:ext cx="899160" cy="899160"/>
                          </a:xfrm>
                          <a:prstGeom prst="rect">
                            <a:avLst/>
                          </a:prstGeom>
                        </pic:spPr>
                      </pic:pic>
                      <wps:wsp>
                        <wps:cNvPr id="264" name="Text Box 2"/>
                        <wps:cNvSpPr txBox="1">
                          <a:spLocks noChangeArrowheads="1"/>
                        </wps:cNvSpPr>
                        <wps:spPr bwMode="auto">
                          <a:xfrm>
                            <a:off x="1009497" y="303581"/>
                            <a:ext cx="1599565" cy="365760"/>
                          </a:xfrm>
                          <a:prstGeom prst="rect">
                            <a:avLst/>
                          </a:prstGeom>
                          <a:noFill/>
                          <a:ln w="9525">
                            <a:noFill/>
                            <a:miter lim="800000"/>
                            <a:headEnd/>
                            <a:tailEnd/>
                          </a:ln>
                        </wps:spPr>
                        <wps:txbx>
                          <w:txbxContent>
                            <w:p w14:paraId="10B7722C" w14:textId="77777777" w:rsidR="002A1612" w:rsidRPr="00D31915" w:rsidRDefault="002A1612" w:rsidP="001C6C01">
                              <w:pPr>
                                <w:rPr>
                                  <w:b/>
                                  <w:color w:val="FF7000"/>
                                  <w:sz w:val="28"/>
                                  <w:szCs w:val="28"/>
                                </w:rPr>
                              </w:pPr>
                              <w:proofErr w:type="spellStart"/>
                              <w:r>
                                <w:rPr>
                                  <w:b/>
                                  <w:color w:val="FF7000"/>
                                  <w:sz w:val="28"/>
                                  <w:szCs w:val="28"/>
                                </w:rPr>
                                <w:t>Nápověda</w:t>
                              </w:r>
                              <w:proofErr w:type="spellEnd"/>
                              <w:r>
                                <w:rPr>
                                  <w:b/>
                                  <w:color w:val="FF7000"/>
                                  <w:sz w:val="28"/>
                                  <w:szCs w:val="28"/>
                                </w:rPr>
                                <w:t>!</w:t>
                              </w:r>
                            </w:p>
                            <w:p w14:paraId="68A3C63E" w14:textId="77777777" w:rsidR="002A1612" w:rsidRPr="00D31915" w:rsidRDefault="002A1612" w:rsidP="001C6C01">
                              <w:pPr>
                                <w:rPr>
                                  <w:b/>
                                  <w:color w:val="FF7000"/>
                                  <w:sz w:val="28"/>
                                  <w:szCs w:val="28"/>
                                </w:rPr>
                              </w:pP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3D39D631" id="Group 273" o:spid="_x0000_s1331" style="position:absolute;margin-left:-2.55pt;margin-top:64.95pt;width:450pt;height:197.25pt;z-index:253296640;mso-height-relative:margin" coordsize="57150,2505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">
                <v:roundrect id="Text Box 262" o:spid="_x0000_s1332" style="position:absolute;top:6656;width:57150;height:18396;visibility:visible;mso-wrap-style:square;v-text-anchor:top" arcsize="514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" strokecolor="#5a5a5a [2109]">
                  <v:stroke joinstyle="miter"/>
                  <v:textbox inset=",5mm,,2.5mm">
                    <w:txbxContent>
                      <w:p w14:paraId="1CE9E854" w14:textId="77777777" w:rsidR="002A1612" w:rsidRPr="00A01A1D" w:rsidRDefault="002A1612" w:rsidP="001C6C01">
                        <w:pPr>
                          <w:rPr>
                            <w:lang w:val="cs-CZ"/>
                          </w:rPr>
                        </w:pPr>
                        <w:r>
                          <w:rPr>
                            <w:lang w:val="cs-CZ"/>
                          </w:rPr>
                          <w:t>Nevzdávejte se</w:t>
                        </w:r>
                        <w:r w:rsidRPr="00A01A1D">
                          <w:rPr>
                            <w:lang w:val="cs-CZ"/>
                          </w:rPr>
                          <w:t>! Experiment</w:t>
                        </w:r>
                        <w:r>
                          <w:rPr>
                            <w:lang w:val="cs-CZ"/>
                          </w:rPr>
                          <w:t xml:space="preserve">ováním, testováním a řešením problémů se při psaní kódu učíte nové věci. </w:t>
                        </w:r>
                      </w:p>
                      <w:p w14:paraId="5482A27A" w14:textId="77777777" w:rsidR="002A1612" w:rsidRPr="00A01A1D" w:rsidRDefault="002A1612" w:rsidP="001C6C01">
                        <w:pPr>
                          <w:rPr>
                            <w:lang w:val="cs-CZ"/>
                          </w:rPr>
                        </w:pPr>
                        <w:r>
                          <w:rPr>
                            <w:lang w:val="cs-CZ"/>
                          </w:rPr>
                          <w:t>Zdá se vám, že jste se zasekli? Zkuste se podívat na to, čeho se snažíte dosáhnout, z jiného úhlu. Prohlédněte si různé bloky v </w:t>
                        </w:r>
                        <w:proofErr w:type="spellStart"/>
                        <w:r>
                          <w:rPr>
                            <w:lang w:val="cs-CZ"/>
                          </w:rPr>
                          <w:t>EdScratchi</w:t>
                        </w:r>
                        <w:proofErr w:type="spellEnd"/>
                        <w:r>
                          <w:rPr>
                            <w:lang w:val="cs-CZ"/>
                          </w:rPr>
                          <w:t xml:space="preserve"> a položte si otázku: </w:t>
                        </w:r>
                        <w:r w:rsidRPr="00A01A1D">
                          <w:rPr>
                            <w:lang w:val="cs-CZ"/>
                          </w:rPr>
                          <w:t>‘</w:t>
                        </w:r>
                        <w:r>
                          <w:rPr>
                            <w:lang w:val="cs-CZ"/>
                          </w:rPr>
                          <w:t xml:space="preserve">pokud </w:t>
                        </w:r>
                        <w:proofErr w:type="gramStart"/>
                        <w:r>
                          <w:rPr>
                            <w:lang w:val="cs-CZ"/>
                          </w:rPr>
                          <w:t>použiju</w:t>
                        </w:r>
                        <w:proofErr w:type="gramEnd"/>
                        <w:r>
                          <w:rPr>
                            <w:lang w:val="cs-CZ"/>
                          </w:rPr>
                          <w:t xml:space="preserve"> tento blok, vyřeší to problém, kterým se zabývám?</w:t>
                        </w:r>
                        <w:r w:rsidRPr="00A01A1D">
                          <w:rPr>
                            <w:lang w:val="cs-CZ"/>
                          </w:rPr>
                          <w:t>’</w:t>
                        </w:r>
                      </w:p>
                      <w:p w14:paraId="329FF27F" w14:textId="77777777" w:rsidR="002A1612" w:rsidRPr="00A01A1D" w:rsidRDefault="002A1612" w:rsidP="001C6C01">
                        <w:pPr>
                          <w:rPr>
                            <w:lang w:val="cs-CZ"/>
                          </w:rPr>
                        </w:pPr>
                        <w:r>
                          <w:rPr>
                            <w:lang w:val="cs-CZ"/>
                          </w:rPr>
                          <w:t>Pokud si nejste jisti, vyzkoušejte to a uvidíte, co se stane! Nezapomeňte si přečíst nápovědy v ladícím panelu</w:t>
                        </w:r>
                        <w:r w:rsidRPr="00A01A1D">
                          <w:rPr>
                            <w:lang w:val="cs-CZ"/>
                          </w:rPr>
                          <w:t>!</w:t>
                        </w:r>
                      </w:p>
                      <w:p w14:paraId="3D26B340" w14:textId="77777777" w:rsidR="002A1612" w:rsidRPr="00A01A1D" w:rsidRDefault="002A1612" w:rsidP="001C6C01">
                        <w:pPr>
                          <w:rPr>
                            <w:lang w:val="cs-CZ"/>
                          </w:rPr>
                        </w:pPr>
                      </w:p>
                    </w:txbxContent>
                  </v:textbox>
                </v:roundrect>
                <v:shape id="Picture 263" o:spid="_x0000_s1333" type="#_x0000_t75" style="position:absolute;left:2084;width:8992;height:8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">
                  <v:imagedata r:id="rId100" o:title=""/>
                </v:shape>
                <v:shape id="_x0000_s1334" type="#_x0000_t202" style="position:absolute;left:10094;top:3035;width:15996;height:3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" filled="f" stroked="f">
                  <v:textbox>
                    <w:txbxContent>
                      <w:p w14:paraId="10B7722C" w14:textId="77777777" w:rsidR="002A1612" w:rsidRPr="00D31915" w:rsidRDefault="002A1612" w:rsidP="001C6C01">
                        <w:pPr>
                          <w:rPr>
                            <w:b/>
                            <w:color w:val="FF7000"/>
                            <w:sz w:val="28"/>
                            <w:szCs w:val="28"/>
                          </w:rPr>
                        </w:pPr>
                        <w:proofErr w:type="spellStart"/>
                        <w:r>
                          <w:rPr>
                            <w:b/>
                            <w:color w:val="FF7000"/>
                            <w:sz w:val="28"/>
                            <w:szCs w:val="28"/>
                          </w:rPr>
                          <w:t>Nápověda</w:t>
                        </w:r>
                        <w:proofErr w:type="spellEnd"/>
                        <w:r>
                          <w:rPr>
                            <w:b/>
                            <w:color w:val="FF7000"/>
                            <w:sz w:val="28"/>
                            <w:szCs w:val="28"/>
                          </w:rPr>
                          <w:t>!</w:t>
                        </w:r>
                      </w:p>
                      <w:p w14:paraId="68A3C63E" w14:textId="77777777" w:rsidR="002A1612" w:rsidRPr="00D31915" w:rsidRDefault="002A1612" w:rsidP="001C6C01">
                        <w:pPr>
                          <w:rPr>
                            <w:b/>
                            <w:color w:val="FF7000"/>
                            <w:sz w:val="28"/>
                            <w:szCs w:val="28"/>
                          </w:rPr>
                        </w:pPr>
                      </w:p>
                    </w:txbxContent>
                  </v:textbox>
                </v:shape>
                <w10:wrap type="topAndBottom"/>
              </v:group>
            </w:pict>
          </mc:Fallback>
        </mc:AlternateContent>
      </w:r>
      <w:r w:rsidR="001C6C01">
        <w:rPr>
          <w:lang w:val="cs-CZ"/>
        </w:rPr>
        <w:t xml:space="preserve">Jak můžete poskytnout robotovi zbytek potřebných informací, aby mohl uvést do provozu motory? </w:t>
      </w:r>
      <w:r w:rsidR="001C6C01" w:rsidRPr="0027631D">
        <w:rPr>
          <w:lang w:val="cs-CZ"/>
        </w:rPr>
        <w:t>Experiment</w:t>
      </w:r>
      <w:r w:rsidR="001C6C01">
        <w:rPr>
          <w:lang w:val="cs-CZ"/>
        </w:rPr>
        <w:t>ujte v </w:t>
      </w:r>
      <w:proofErr w:type="spellStart"/>
      <w:r w:rsidR="001C6C01" w:rsidRPr="0027631D">
        <w:rPr>
          <w:lang w:val="cs-CZ"/>
        </w:rPr>
        <w:t>EdScratch</w:t>
      </w:r>
      <w:r w:rsidR="001C6C01">
        <w:rPr>
          <w:lang w:val="cs-CZ"/>
        </w:rPr>
        <w:t>i</w:t>
      </w:r>
      <w:proofErr w:type="spellEnd"/>
      <w:r w:rsidR="001C6C01">
        <w:rPr>
          <w:lang w:val="cs-CZ"/>
        </w:rPr>
        <w:t xml:space="preserve"> a ověřte si, zda umíte napsat program využívající blok </w:t>
      </w:r>
      <w:r w:rsidR="001C6C01" w:rsidRPr="0027631D">
        <w:rPr>
          <w:color w:val="FF7000"/>
          <w:lang w:val="cs-CZ"/>
        </w:rPr>
        <w:t xml:space="preserve">set </w:t>
      </w:r>
      <w:proofErr w:type="spellStart"/>
      <w:r w:rsidR="001C6C01" w:rsidRPr="0027631D">
        <w:rPr>
          <w:color w:val="FF7000"/>
          <w:lang w:val="cs-CZ"/>
        </w:rPr>
        <w:t>both</w:t>
      </w:r>
      <w:proofErr w:type="spellEnd"/>
      <w:r w:rsidR="001C6C01" w:rsidRPr="0027631D">
        <w:rPr>
          <w:color w:val="FF7000"/>
          <w:lang w:val="cs-CZ"/>
        </w:rPr>
        <w:t xml:space="preserve"> </w:t>
      </w:r>
      <w:proofErr w:type="spellStart"/>
      <w:r w:rsidR="001C6C01" w:rsidRPr="0027631D">
        <w:rPr>
          <w:color w:val="FF7000"/>
          <w:lang w:val="cs-CZ"/>
        </w:rPr>
        <w:t>motors</w:t>
      </w:r>
      <w:proofErr w:type="spellEnd"/>
      <w:r w:rsidR="001C6C01" w:rsidRPr="0027631D">
        <w:rPr>
          <w:lang w:val="cs-CZ"/>
        </w:rPr>
        <w:t xml:space="preserve"> </w:t>
      </w:r>
      <w:r w:rsidR="001C6C01">
        <w:rPr>
          <w:lang w:val="cs-CZ"/>
        </w:rPr>
        <w:t>(</w:t>
      </w:r>
      <w:r w:rsidR="001C6C01" w:rsidRPr="00A01A1D">
        <w:rPr>
          <w:lang w:val="cs-CZ"/>
        </w:rPr>
        <w:t>nastav oba motory</w:t>
      </w:r>
      <w:r w:rsidR="001C6C01">
        <w:rPr>
          <w:lang w:val="cs-CZ"/>
        </w:rPr>
        <w:t xml:space="preserve">) a žádný další blok z kategorie </w:t>
      </w:r>
      <w:proofErr w:type="gramStart"/>
      <w:r w:rsidR="001C6C01" w:rsidRPr="0027631D">
        <w:rPr>
          <w:color w:val="FF7000"/>
          <w:lang w:val="cs-CZ"/>
        </w:rPr>
        <w:t>Drive</w:t>
      </w:r>
      <w:proofErr w:type="gramEnd"/>
      <w:r w:rsidR="001C6C01" w:rsidRPr="0027631D">
        <w:rPr>
          <w:lang w:val="cs-CZ"/>
        </w:rPr>
        <w:t xml:space="preserve"> </w:t>
      </w:r>
      <w:r w:rsidR="001C6C01">
        <w:rPr>
          <w:lang w:val="cs-CZ"/>
        </w:rPr>
        <w:t xml:space="preserve">a přitom robota rozjet vpřed. </w:t>
      </w:r>
    </w:p>
    <w:p w14:paraId="665DE8E5" w14:textId="7EC50C25" w:rsidR="001C6C01" w:rsidRPr="0027631D" w:rsidRDefault="001C6C01" w:rsidP="001C6C01">
      <w:pPr>
        <w:pStyle w:val="Odstavecseseznamem"/>
        <w:numPr>
          <w:ilvl w:val="0"/>
          <w:numId w:val="11"/>
        </w:numPr>
        <w:rPr>
          <w:lang w:val="cs-CZ"/>
        </w:rPr>
      </w:pPr>
      <w:r>
        <w:rPr>
          <w:lang w:val="cs-CZ"/>
        </w:rPr>
        <w:lastRenderedPageBreak/>
        <w:t>Co jste vyzkoušeli? Fungovalo to? Popište, jaké kroky jste podnikli, co fungovalo a co ne a jak</w:t>
      </w:r>
      <w:r w:rsidR="006D3F61">
        <w:rPr>
          <w:lang w:val="cs-CZ"/>
        </w:rPr>
        <w:t>é</w:t>
      </w:r>
      <w:r w:rsidR="00027799">
        <w:rPr>
          <w:lang w:val="cs-CZ"/>
        </w:rPr>
        <w:t xml:space="preserve"> to</w:t>
      </w:r>
      <w:r w:rsidR="006D3F61">
        <w:rPr>
          <w:lang w:val="cs-CZ"/>
        </w:rPr>
        <w:t xml:space="preserve"> pro vás bylo</w:t>
      </w:r>
      <w:r w:rsidRPr="0027631D">
        <w:rPr>
          <w:lang w:val="cs-CZ"/>
        </w:rPr>
        <w:t>.</w:t>
      </w:r>
    </w:p>
    <w:p w14:paraId="3BBC8A55" w14:textId="77777777" w:rsidR="001C6C01" w:rsidRPr="0027631D" w:rsidRDefault="001C6C01" w:rsidP="001C6C01">
      <w:pPr>
        <w:rPr>
          <w:lang w:val="cs-CZ"/>
        </w:rPr>
      </w:pPr>
      <w:r w:rsidRPr="0027631D">
        <w:rPr>
          <w:lang w:val="cs-CZ"/>
        </w:rPr>
        <w:t>________________________________________________________________________________</w:t>
      </w:r>
    </w:p>
    <w:p w14:paraId="4B13C35B" w14:textId="77777777" w:rsidR="001C6C01" w:rsidRPr="0027631D" w:rsidRDefault="001C6C01" w:rsidP="001C6C01">
      <w:pPr>
        <w:rPr>
          <w:lang w:val="cs-CZ"/>
        </w:rPr>
      </w:pPr>
      <w:r w:rsidRPr="0027631D">
        <w:rPr>
          <w:lang w:val="cs-CZ"/>
        </w:rPr>
        <w:t>________________________________________________________________________________</w:t>
      </w:r>
    </w:p>
    <w:p w14:paraId="503A6A27" w14:textId="77777777" w:rsidR="001C6C01" w:rsidRPr="0027631D" w:rsidRDefault="001C6C01" w:rsidP="001C6C01">
      <w:pPr>
        <w:rPr>
          <w:lang w:val="cs-CZ"/>
        </w:rPr>
      </w:pPr>
      <w:r w:rsidRPr="0027631D">
        <w:rPr>
          <w:lang w:val="cs-CZ"/>
        </w:rPr>
        <w:t>________________________________________________________________________________</w:t>
      </w:r>
    </w:p>
    <w:p w14:paraId="6C0729D0" w14:textId="77777777" w:rsidR="001C6C01" w:rsidRPr="0027631D" w:rsidRDefault="001C6C01" w:rsidP="001C6C01">
      <w:pPr>
        <w:rPr>
          <w:lang w:val="cs-CZ"/>
        </w:rPr>
      </w:pPr>
      <w:r w:rsidRPr="0027631D">
        <w:rPr>
          <w:lang w:val="cs-CZ"/>
        </w:rPr>
        <w:t>________________________________________________________________________________</w:t>
      </w:r>
    </w:p>
    <w:p w14:paraId="69DC13FC" w14:textId="77777777" w:rsidR="001C6C01" w:rsidRPr="0027631D" w:rsidRDefault="001C6C01" w:rsidP="001C6C01">
      <w:pPr>
        <w:rPr>
          <w:lang w:val="cs-CZ"/>
        </w:rPr>
      </w:pPr>
      <w:r w:rsidRPr="0027631D">
        <w:rPr>
          <w:lang w:val="cs-CZ"/>
        </w:rPr>
        <w:t>________________________________________________________________________________</w:t>
      </w:r>
    </w:p>
    <w:p w14:paraId="3AF79B77" w14:textId="77777777" w:rsidR="001C6C01" w:rsidRPr="0027631D" w:rsidRDefault="001C6C01" w:rsidP="001C6C01">
      <w:pPr>
        <w:rPr>
          <w:lang w:val="cs-CZ"/>
        </w:rPr>
      </w:pPr>
      <w:r w:rsidRPr="0027631D">
        <w:rPr>
          <w:lang w:val="cs-CZ"/>
        </w:rPr>
        <w:t>________________________________________________________________________________</w:t>
      </w:r>
    </w:p>
    <w:p w14:paraId="4813F3CE" w14:textId="77777777" w:rsidR="001C6C01" w:rsidRPr="0027631D" w:rsidRDefault="001C6C01" w:rsidP="001C6C01">
      <w:pPr>
        <w:rPr>
          <w:lang w:val="cs-CZ"/>
        </w:rPr>
      </w:pPr>
      <w:r w:rsidRPr="0027631D">
        <w:rPr>
          <w:lang w:val="cs-CZ"/>
        </w:rPr>
        <w:t>________________________________________________________________________________</w:t>
      </w:r>
    </w:p>
    <w:p w14:paraId="407CFBEE" w14:textId="77777777" w:rsidR="001C6C01" w:rsidRPr="0027631D" w:rsidRDefault="001C6C01" w:rsidP="001C6C01">
      <w:pPr>
        <w:rPr>
          <w:lang w:val="cs-CZ"/>
        </w:rPr>
      </w:pPr>
      <w:r w:rsidRPr="0027631D">
        <w:rPr>
          <w:lang w:val="cs-CZ"/>
        </w:rPr>
        <w:t>________________________________________________________________________________</w:t>
      </w:r>
    </w:p>
    <w:p w14:paraId="15D9A7FD" w14:textId="77777777" w:rsidR="001C6C01" w:rsidRPr="0027631D" w:rsidRDefault="001C6C01" w:rsidP="001C6C01">
      <w:pPr>
        <w:rPr>
          <w:lang w:val="cs-CZ"/>
        </w:rPr>
      </w:pPr>
      <w:r w:rsidRPr="0027631D">
        <w:rPr>
          <w:lang w:val="cs-CZ"/>
        </w:rPr>
        <w:t>________________________________________________________________________________</w:t>
      </w:r>
    </w:p>
    <w:p w14:paraId="5A0E562C" w14:textId="77777777" w:rsidR="001C6C01" w:rsidRPr="0027631D" w:rsidRDefault="001C6C01" w:rsidP="001C6C01">
      <w:pPr>
        <w:rPr>
          <w:lang w:val="cs-CZ"/>
        </w:rPr>
      </w:pPr>
      <w:r w:rsidRPr="0027631D">
        <w:rPr>
          <w:lang w:val="cs-CZ"/>
        </w:rPr>
        <w:t>________________________________________________________________________________</w:t>
      </w:r>
    </w:p>
    <w:p w14:paraId="730CB7D7" w14:textId="77777777" w:rsidR="001C6C01" w:rsidRPr="0027631D" w:rsidRDefault="001C6C01" w:rsidP="001C6C01">
      <w:pPr>
        <w:rPr>
          <w:lang w:val="cs-CZ"/>
        </w:rPr>
      </w:pPr>
      <w:r w:rsidRPr="0027631D">
        <w:rPr>
          <w:lang w:val="cs-CZ"/>
        </w:rPr>
        <w:t>________________________________________________________________________________</w:t>
      </w:r>
    </w:p>
    <w:p w14:paraId="49F5957C" w14:textId="77777777" w:rsidR="001C6C01" w:rsidRPr="0027631D" w:rsidRDefault="001C6C01" w:rsidP="001C6C01">
      <w:pPr>
        <w:rPr>
          <w:lang w:val="cs-CZ"/>
        </w:rPr>
      </w:pPr>
      <w:r w:rsidRPr="0027631D">
        <w:rPr>
          <w:lang w:val="cs-CZ"/>
        </w:rPr>
        <w:t>________________________________________________________________________________</w:t>
      </w:r>
    </w:p>
    <w:p w14:paraId="6D74A2EA" w14:textId="77777777" w:rsidR="001C6C01" w:rsidRPr="0027631D" w:rsidRDefault="001C6C01" w:rsidP="001C6C01">
      <w:pPr>
        <w:rPr>
          <w:lang w:val="cs-CZ"/>
        </w:rPr>
      </w:pPr>
      <w:r w:rsidRPr="0027631D">
        <w:rPr>
          <w:lang w:val="cs-CZ"/>
        </w:rPr>
        <w:br w:type="page"/>
      </w:r>
    </w:p>
    <w:p w14:paraId="2E9AE84A" w14:textId="37ED503A" w:rsidR="001C6C01" w:rsidRPr="001C6C01" w:rsidRDefault="00AB5744" w:rsidP="001C6C01">
      <w:pPr>
        <w:rPr>
          <w:lang w:val="cs-CZ"/>
        </w:rPr>
      </w:pPr>
      <w:r>
        <w:rPr>
          <w:noProof/>
        </w:rPr>
        <w:lastRenderedPageBreak/>
        <w:drawing>
          <wp:anchor distT="152400" distB="152400" distL="152400" distR="152400" simplePos="0" relativeHeight="253260800" behindDoc="0" locked="0" layoutInCell="1" allowOverlap="1" wp14:anchorId="5C8AA1E4" wp14:editId="66C9EFC3">
            <wp:simplePos x="0" y="0"/>
            <wp:positionH relativeFrom="margin">
              <wp:posOffset>3989070</wp:posOffset>
            </wp:positionH>
            <wp:positionV relativeFrom="page">
              <wp:posOffset>679781</wp:posOffset>
            </wp:positionV>
            <wp:extent cx="1850390" cy="1449070"/>
            <wp:effectExtent l="0" t="0" r="0" b="0"/>
            <wp:wrapThrough wrapText="bothSides" distL="152400" distR="152400">
              <wp:wrapPolygon edited="1">
                <wp:start x="0" y="0"/>
                <wp:lineTo x="0" y="21602"/>
                <wp:lineTo x="21600" y="21602"/>
                <wp:lineTo x="21600" y="0"/>
                <wp:lineTo x="0" y="0"/>
              </wp:wrapPolygon>
            </wp:wrapThrough>
            <wp:docPr id="198" name="officeArt object"/>
            <wp:cNvGraphicFramePr/>
            <a:graphic xmlns:a="http://schemas.openxmlformats.org/drawingml/2006/main">
              <a:graphicData uri="http://schemas.openxmlformats.org/drawingml/2006/picture">
                <pic:pic xmlns:pic="http://schemas.openxmlformats.org/drawingml/2006/picture">
                  <pic:nvPicPr>
                    <pic:cNvPr id="1073741827" name="Grid cut.jpg"/>
                    <pic:cNvPicPr>
                      <a:picLocks noChangeAspect="1"/>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1850390" cy="144907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p>
    <w:p w14:paraId="07CE2D56" w14:textId="2CAE5B32" w:rsidR="001C6C01" w:rsidRPr="001C6C01" w:rsidRDefault="001C6C01" w:rsidP="001C6C01">
      <w:pPr>
        <w:rPr>
          <w:lang w:val="cs-CZ"/>
        </w:rPr>
      </w:pPr>
      <w:r>
        <w:rPr>
          <w:noProof/>
        </w:rPr>
        <mc:AlternateContent>
          <mc:Choice Requires="wps">
            <w:drawing>
              <wp:anchor distT="152400" distB="152400" distL="152400" distR="152400" simplePos="0" relativeHeight="253259776" behindDoc="0" locked="0" layoutInCell="1" allowOverlap="1" wp14:anchorId="19DB2884" wp14:editId="6BFFEBD2">
                <wp:simplePos x="0" y="0"/>
                <wp:positionH relativeFrom="margin">
                  <wp:posOffset>-75489</wp:posOffset>
                </wp:positionH>
                <wp:positionV relativeFrom="page">
                  <wp:posOffset>682028</wp:posOffset>
                </wp:positionV>
                <wp:extent cx="3509010" cy="750570"/>
                <wp:effectExtent l="0" t="0" r="0" b="0"/>
                <wp:wrapThrough wrapText="bothSides" distL="152400" distR="152400">
                  <wp:wrapPolygon edited="1">
                    <wp:start x="0" y="0"/>
                    <wp:lineTo x="21600" y="0"/>
                    <wp:lineTo x="21600" y="21600"/>
                    <wp:lineTo x="0" y="21600"/>
                    <wp:lineTo x="0" y="0"/>
                  </wp:wrapPolygon>
                </wp:wrapThrough>
                <wp:docPr id="300" name="officeArt object" descr="officeArt object"/>
                <wp:cNvGraphicFramePr/>
                <a:graphic xmlns:a="http://schemas.openxmlformats.org/drawingml/2006/main">
                  <a:graphicData uri="http://schemas.microsoft.com/office/word/2010/wordprocessingShape">
                    <wps:wsp>
                      <wps:cNvSpPr txBox="1"/>
                      <wps:spPr>
                        <a:xfrm>
                          <a:off x="0" y="0"/>
                          <a:ext cx="3509010" cy="750570"/>
                        </a:xfrm>
                        <a:prstGeom prst="rect">
                          <a:avLst/>
                        </a:prstGeom>
                        <a:noFill/>
                        <a:ln w="12700" cap="flat">
                          <a:noFill/>
                          <a:miter lim="400000"/>
                        </a:ln>
                        <a:effectLst/>
                      </wps:spPr>
                      <wps:txbx>
                        <w:txbxContent>
                          <w:p w14:paraId="6DF92491" w14:textId="77777777" w:rsidR="002A1612" w:rsidRDefault="002A1612" w:rsidP="001C6C01">
                            <w:pPr>
                              <w:pStyle w:val="Nadpis1"/>
                            </w:pPr>
                            <w:bookmarkStart w:id="42" w:name="_Toc19607170"/>
                            <w:proofErr w:type="spellStart"/>
                            <w:r>
                              <w:t>Pracovní</w:t>
                            </w:r>
                            <w:proofErr w:type="spellEnd"/>
                            <w:r>
                              <w:t xml:space="preserve"> list </w:t>
                            </w:r>
                            <w:r w:rsidRPr="008A05FE">
                              <w:t>U2-1</w:t>
                            </w:r>
                            <w:r>
                              <w:t xml:space="preserve">: </w:t>
                            </w:r>
                            <w:proofErr w:type="spellStart"/>
                            <w:r>
                              <w:t>Postupuj</w:t>
                            </w:r>
                            <w:proofErr w:type="spellEnd"/>
                            <w:r>
                              <w:t xml:space="preserve"> </w:t>
                            </w:r>
                            <w:proofErr w:type="spellStart"/>
                            <w:r>
                              <w:t>krok</w:t>
                            </w:r>
                            <w:proofErr w:type="spellEnd"/>
                            <w:r>
                              <w:t xml:space="preserve"> za </w:t>
                            </w:r>
                            <w:proofErr w:type="spellStart"/>
                            <w:r>
                              <w:t>krokem</w:t>
                            </w:r>
                            <w:bookmarkEnd w:id="42"/>
                            <w:proofErr w:type="spellEnd"/>
                          </w:p>
                        </w:txbxContent>
                      </wps:txbx>
                      <wps:bodyPr wrap="square" lIns="50800" tIns="50800" rIns="50800" bIns="50800" numCol="1" anchor="t">
                        <a:noAutofit/>
                      </wps:bodyPr>
                    </wps:wsp>
                  </a:graphicData>
                </a:graphic>
                <wp14:sizeRelV relativeFrom="margin">
                  <wp14:pctHeight>0</wp14:pctHeight>
                </wp14:sizeRelV>
              </wp:anchor>
            </w:drawing>
          </mc:Choice>
          <mc:Fallback>
            <w:pict>
              <v:shape w14:anchorId="19DB2884" id="_x0000_s1335" type="#_x0000_t202" alt="officeArt object" style="position:absolute;margin-left:-5.95pt;margin-top:53.7pt;width:276.3pt;height:59.1pt;z-index:253259776;visibility:visible;mso-wrap-style:square;mso-height-percent:0;mso-wrap-distance-left:12pt;mso-wrap-distance-top:12pt;mso-wrap-distance-right:12pt;mso-wrap-distance-bottom:12pt;mso-position-horizontal:absolute;mso-position-horizontal-relative:margin;mso-position-vertical:absolute;mso-position-vertical-relative:page;mso-height-percent:0;mso-height-relative:margin;v-text-anchor:top" wrapcoords="4 0 21604 0 21604 21600 4 21600 4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" filled="f" stroked="f" strokeweight="1pt">
                <v:stroke miterlimit="4"/>
                <v:textbox inset="4pt,4pt,4pt,4pt">
                  <w:txbxContent>
                    <w:p w14:paraId="6DF92491" w14:textId="77777777" w:rsidR="002A1612" w:rsidRDefault="002A1612" w:rsidP="001C6C01">
                      <w:pPr>
                        <w:pStyle w:val="Nadpis1"/>
                      </w:pPr>
                      <w:bookmarkStart w:id="43" w:name="_Toc19607170"/>
                      <w:proofErr w:type="spellStart"/>
                      <w:r>
                        <w:t>Pracovní</w:t>
                      </w:r>
                      <w:proofErr w:type="spellEnd"/>
                      <w:r>
                        <w:t xml:space="preserve"> list </w:t>
                      </w:r>
                      <w:r w:rsidRPr="008A05FE">
                        <w:t>U2-1</w:t>
                      </w:r>
                      <w:r>
                        <w:t xml:space="preserve">: </w:t>
                      </w:r>
                      <w:proofErr w:type="spellStart"/>
                      <w:r>
                        <w:t>Postupuj</w:t>
                      </w:r>
                      <w:proofErr w:type="spellEnd"/>
                      <w:r>
                        <w:t xml:space="preserve"> </w:t>
                      </w:r>
                      <w:proofErr w:type="spellStart"/>
                      <w:r>
                        <w:t>krok</w:t>
                      </w:r>
                      <w:proofErr w:type="spellEnd"/>
                      <w:r>
                        <w:t xml:space="preserve"> za </w:t>
                      </w:r>
                      <w:proofErr w:type="spellStart"/>
                      <w:r>
                        <w:t>krokem</w:t>
                      </w:r>
                      <w:bookmarkEnd w:id="43"/>
                      <w:proofErr w:type="spellEnd"/>
                    </w:p>
                  </w:txbxContent>
                </v:textbox>
                <w10:wrap type="through" anchorx="margin" anchory="page"/>
              </v:shape>
            </w:pict>
          </mc:Fallback>
        </mc:AlternateContent>
      </w:r>
    </w:p>
    <w:p w14:paraId="0BADF68A" w14:textId="77777777" w:rsidR="001C6C01" w:rsidRPr="001C6C01" w:rsidRDefault="001C6C01" w:rsidP="001C6C01">
      <w:pPr>
        <w:rPr>
          <w:lang w:val="cs-CZ"/>
        </w:rPr>
      </w:pPr>
      <w:r>
        <w:rPr>
          <w:noProof/>
        </w:rPr>
        <w:drawing>
          <wp:anchor distT="152400" distB="152400" distL="152400" distR="152400" simplePos="0" relativeHeight="253261824" behindDoc="0" locked="0" layoutInCell="1" allowOverlap="1" wp14:anchorId="3AE017F6" wp14:editId="5406CB47">
            <wp:simplePos x="0" y="0"/>
            <wp:positionH relativeFrom="margin">
              <wp:posOffset>-621334</wp:posOffset>
            </wp:positionH>
            <wp:positionV relativeFrom="line">
              <wp:posOffset>885825</wp:posOffset>
            </wp:positionV>
            <wp:extent cx="7352012" cy="7361326"/>
            <wp:effectExtent l="0" t="0" r="1905" b="0"/>
            <wp:wrapTopAndBottom distT="152400" distB="152400"/>
            <wp:docPr id="193" name="officeArt object"/>
            <wp:cNvGraphicFramePr/>
            <a:graphic xmlns:a="http://schemas.openxmlformats.org/drawingml/2006/main">
              <a:graphicData uri="http://schemas.openxmlformats.org/drawingml/2006/picture">
                <pic:pic xmlns:pic="http://schemas.openxmlformats.org/drawingml/2006/picture">
                  <pic:nvPicPr>
                    <pic:cNvPr id="1073741826" name="Grid.jpg"/>
                    <pic:cNvPicPr>
                      <a:picLocks noChangeAspect="1"/>
                    </pic:cNvPicPr>
                  </pic:nvPicPr>
                  <pic:blipFill>
                    <a:blip r:embed="rId123"/>
                    <a:stretch>
                      <a:fillRect/>
                    </a:stretch>
                  </pic:blipFill>
                  <pic:spPr>
                    <a:xfrm>
                      <a:off x="0" y="0"/>
                      <a:ext cx="7352012" cy="7361326"/>
                    </a:xfrm>
                    <a:prstGeom prst="rect">
                      <a:avLst/>
                    </a:prstGeom>
                    <a:ln w="12700" cap="flat">
                      <a:noFill/>
                      <a:miter lim="400000"/>
                    </a:ln>
                    <a:effectLst/>
                  </pic:spPr>
                </pic:pic>
              </a:graphicData>
            </a:graphic>
          </wp:anchor>
        </w:drawing>
      </w:r>
    </w:p>
    <w:p w14:paraId="2BD7CBC0" w14:textId="77777777" w:rsidR="001C6C01" w:rsidRPr="001C6C01" w:rsidRDefault="001C6C01" w:rsidP="001C6C01">
      <w:pPr>
        <w:rPr>
          <w:lang w:val="cs-CZ"/>
        </w:rPr>
        <w:sectPr w:rsidR="001C6C01" w:rsidRPr="001C6C01" w:rsidSect="005D54A5">
          <w:pgSz w:w="11906" w:h="16838"/>
          <w:pgMar w:top="1021" w:right="1134" w:bottom="1021" w:left="1134" w:header="709" w:footer="708" w:gutter="0"/>
          <w:cols w:space="708"/>
          <w:titlePg/>
          <w:docGrid w:linePitch="360"/>
        </w:sectPr>
      </w:pPr>
    </w:p>
    <w:bookmarkStart w:id="44" w:name="_Hlk512870784"/>
    <w:p w14:paraId="10B04065" w14:textId="77777777" w:rsidR="001C6C01" w:rsidRPr="001C6C01" w:rsidRDefault="001C6C01" w:rsidP="001C6C01">
      <w:pPr>
        <w:rPr>
          <w:lang w:val="cs-CZ"/>
        </w:rPr>
      </w:pPr>
      <w:r>
        <w:rPr>
          <w:noProof/>
        </w:rPr>
        <w:lastRenderedPageBreak/>
        <mc:AlternateContent>
          <mc:Choice Requires="wpg">
            <w:drawing>
              <wp:anchor distT="0" distB="0" distL="114300" distR="114300" simplePos="0" relativeHeight="253264896" behindDoc="0" locked="0" layoutInCell="1" allowOverlap="1" wp14:anchorId="2E21F09F" wp14:editId="23B14387">
                <wp:simplePos x="0" y="0"/>
                <wp:positionH relativeFrom="column">
                  <wp:posOffset>1905</wp:posOffset>
                </wp:positionH>
                <wp:positionV relativeFrom="paragraph">
                  <wp:posOffset>-573054</wp:posOffset>
                </wp:positionV>
                <wp:extent cx="5735832" cy="10087080"/>
                <wp:effectExtent l="0" t="0" r="0" b="9525"/>
                <wp:wrapNone/>
                <wp:docPr id="79" name="Group 79"/>
                <wp:cNvGraphicFramePr/>
                <a:graphic xmlns:a="http://schemas.openxmlformats.org/drawingml/2006/main">
                  <a:graphicData uri="http://schemas.microsoft.com/office/word/2010/wordprocessingGroup">
                    <wpg:wgp>
                      <wpg:cNvGrpSpPr/>
                      <wpg:grpSpPr>
                        <a:xfrm>
                          <a:off x="0" y="0"/>
                          <a:ext cx="5735832" cy="10087080"/>
                          <a:chOff x="0" y="0"/>
                          <a:chExt cx="5735832" cy="10087080"/>
                        </a:xfrm>
                      </wpg:grpSpPr>
                      <pic:pic xmlns:pic="http://schemas.openxmlformats.org/drawingml/2006/picture">
                        <pic:nvPicPr>
                          <pic:cNvPr id="1073741867" name="officeArt object"/>
                          <pic:cNvPicPr/>
                        </pic:nvPicPr>
                        <pic:blipFill>
                          <a:blip r:embed="rId124"/>
                          <a:stretch>
                            <a:fillRect/>
                          </a:stretch>
                        </pic:blipFill>
                        <pic:spPr>
                          <a:xfrm>
                            <a:off x="11307" y="0"/>
                            <a:ext cx="5724525" cy="559435"/>
                          </a:xfrm>
                          <a:prstGeom prst="rect">
                            <a:avLst/>
                          </a:prstGeom>
                          <a:ln w="12700" cap="flat">
                            <a:noFill/>
                            <a:miter lim="400000"/>
                          </a:ln>
                          <a:effectLst/>
                        </pic:spPr>
                      </pic:pic>
                      <pic:pic xmlns:pic="http://schemas.openxmlformats.org/drawingml/2006/picture">
                        <pic:nvPicPr>
                          <pic:cNvPr id="1073741866" name="officeArt object"/>
                          <pic:cNvPicPr/>
                        </pic:nvPicPr>
                        <pic:blipFill>
                          <a:blip r:embed="rId125"/>
                          <a:stretch>
                            <a:fillRect/>
                          </a:stretch>
                        </pic:blipFill>
                        <pic:spPr>
                          <a:xfrm rot="16200000">
                            <a:off x="-4458335" y="5015553"/>
                            <a:ext cx="9246235" cy="329565"/>
                          </a:xfrm>
                          <a:prstGeom prst="rect">
                            <a:avLst/>
                          </a:prstGeom>
                          <a:ln w="12700" cap="flat">
                            <a:noFill/>
                            <a:miter lim="400000"/>
                          </a:ln>
                          <a:effectLst/>
                        </pic:spPr>
                      </pic:pic>
                      <pic:pic xmlns:pic="http://schemas.openxmlformats.org/drawingml/2006/picture">
                        <pic:nvPicPr>
                          <pic:cNvPr id="1073741868" name="officeArt object"/>
                          <pic:cNvPicPr/>
                        </pic:nvPicPr>
                        <pic:blipFill>
                          <a:blip r:embed="rId125"/>
                          <a:stretch>
                            <a:fillRect/>
                          </a:stretch>
                        </pic:blipFill>
                        <pic:spPr>
                          <a:xfrm rot="16200000">
                            <a:off x="946179" y="5015552"/>
                            <a:ext cx="9246235" cy="329565"/>
                          </a:xfrm>
                          <a:prstGeom prst="rect">
                            <a:avLst/>
                          </a:prstGeom>
                          <a:ln w="12700" cap="flat">
                            <a:noFill/>
                            <a:miter lim="400000"/>
                          </a:ln>
                          <a:effectLst/>
                        </pic:spPr>
                      </pic:pic>
                      <pic:pic xmlns:pic="http://schemas.openxmlformats.org/drawingml/2006/picture">
                        <pic:nvPicPr>
                          <pic:cNvPr id="1073741869" name="officeArt object"/>
                          <pic:cNvPicPr/>
                        </pic:nvPicPr>
                        <pic:blipFill>
                          <a:blip r:embed="rId125"/>
                          <a:stretch>
                            <a:fillRect/>
                          </a:stretch>
                        </pic:blipFill>
                        <pic:spPr>
                          <a:xfrm>
                            <a:off x="11307" y="9758150"/>
                            <a:ext cx="5724525" cy="328930"/>
                          </a:xfrm>
                          <a:prstGeom prst="rect">
                            <a:avLst/>
                          </a:prstGeom>
                          <a:ln w="12700" cap="flat">
                            <a:noFill/>
                            <a:miter lim="400000"/>
                          </a:ln>
                          <a:effectLst/>
                        </pic:spPr>
                      </pic:pic>
                    </wpg:wgp>
                  </a:graphicData>
                </a:graphic>
                <wp14:sizeRelH relativeFrom="margin">
                  <wp14:pctWidth>0</wp14:pctWidth>
                </wp14:sizeRelH>
                <wp14:sizeRelV relativeFrom="margin">
                  <wp14:pctHeight>0</wp14:pctHeight>
                </wp14:sizeRelV>
              </wp:anchor>
            </w:drawing>
          </mc:Choice>
          <mc:Fallback>
            <w:pict>
              <v:group w14:anchorId="3A894610" id="Group 79" o:spid="_x0000_s1026" style="position:absolute;margin-left:.15pt;margin-top:-45.1pt;width:451.65pt;height:794.25pt;z-index:253264896;mso-width-relative:margin;mso-height-relative:margin" coordsize="57358,10087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">
                <v:shape id="officeArt object" o:spid="_x0000_s1027" type="#_x0000_t75" style="position:absolute;left:113;width:57245;height:5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" strokeweight="1pt">
                  <v:stroke miterlimit="4"/>
                  <v:imagedata r:id="rId129" o:title=""/>
                </v:shape>
                <v:shape id="officeArt object" o:spid="_x0000_s1028" type="#_x0000_t75" style="position:absolute;left:-44583;top:50155;width:92462;height:329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" strokeweight="1pt">
                  <v:stroke miterlimit="4"/>
                  <v:imagedata r:id="rId130" o:title=""/>
                </v:shape>
                <v:shape id="officeArt object" o:spid="_x0000_s1029" type="#_x0000_t75" style="position:absolute;left:9462;top:50155;width:92462;height:329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" strokeweight="1pt">
                  <v:stroke miterlimit="4"/>
                  <v:imagedata r:id="rId130" o:title=""/>
                </v:shape>
                <v:shape id="officeArt object" o:spid="_x0000_s1030" type="#_x0000_t75" style="position:absolute;left:113;top:97581;width:57245;height:3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" strokeweight="1pt">
                  <v:stroke miterlimit="4"/>
                  <v:imagedata r:id="rId130" o:title=""/>
                </v:shape>
              </v:group>
            </w:pict>
          </mc:Fallback>
        </mc:AlternateContent>
      </w:r>
    </w:p>
    <w:p w14:paraId="54A32CA5" w14:textId="77777777" w:rsidR="001C6C01" w:rsidRPr="001C6C01" w:rsidRDefault="001C6C01" w:rsidP="001C6C01">
      <w:pPr>
        <w:rPr>
          <w:lang w:val="cs-CZ"/>
        </w:rPr>
      </w:pPr>
      <w:r w:rsidRPr="001C6C01">
        <w:rPr>
          <w:lang w:val="cs-CZ"/>
        </w:rPr>
        <w:t xml:space="preserve"> </w:t>
      </w:r>
    </w:p>
    <w:p w14:paraId="12F49A80" w14:textId="77777777" w:rsidR="001C6C01" w:rsidRPr="001C6C01" w:rsidRDefault="001C6C01" w:rsidP="001C6C01">
      <w:pPr>
        <w:rPr>
          <w:lang w:val="cs-CZ"/>
        </w:rPr>
      </w:pPr>
      <w:r>
        <w:rPr>
          <w:noProof/>
        </w:rPr>
        <mc:AlternateContent>
          <mc:Choice Requires="wps">
            <w:drawing>
              <wp:anchor distT="0" distB="0" distL="114300" distR="114300" simplePos="0" relativeHeight="253262848" behindDoc="0" locked="0" layoutInCell="1" allowOverlap="1" wp14:anchorId="3DE386AC" wp14:editId="627858A0">
                <wp:simplePos x="0" y="0"/>
                <wp:positionH relativeFrom="column">
                  <wp:posOffset>-2031365</wp:posOffset>
                </wp:positionH>
                <wp:positionV relativeFrom="paragraph">
                  <wp:posOffset>6354445</wp:posOffset>
                </wp:positionV>
                <wp:extent cx="3509010" cy="608965"/>
                <wp:effectExtent l="0" t="0" r="0" b="0"/>
                <wp:wrapNone/>
                <wp:docPr id="206" name="officeArt object"/>
                <wp:cNvGraphicFramePr/>
                <a:graphic xmlns:a="http://schemas.openxmlformats.org/drawingml/2006/main">
                  <a:graphicData uri="http://schemas.microsoft.com/office/word/2010/wordprocessingShape">
                    <wps:wsp>
                      <wps:cNvSpPr txBox="1"/>
                      <wps:spPr>
                        <a:xfrm rot="16200000">
                          <a:off x="0" y="0"/>
                          <a:ext cx="3509010" cy="608965"/>
                        </a:xfrm>
                        <a:prstGeom prst="rect">
                          <a:avLst/>
                        </a:prstGeom>
                        <a:noFill/>
                        <a:ln w="12700" cap="flat">
                          <a:noFill/>
                          <a:miter lim="400000"/>
                        </a:ln>
                        <a:effectLst/>
                      </wps:spPr>
                      <wps:txbx>
                        <w:txbxContent>
                          <w:p w14:paraId="09FCCC09" w14:textId="77777777" w:rsidR="002A1612" w:rsidRDefault="002A1612" w:rsidP="001C6C01">
                            <w:pPr>
                              <w:pStyle w:val="Nadpis1"/>
                            </w:pPr>
                            <w:bookmarkStart w:id="45" w:name="_Toc19607171"/>
                            <w:proofErr w:type="spellStart"/>
                            <w:r>
                              <w:t>Pracovní</w:t>
                            </w:r>
                            <w:proofErr w:type="spellEnd"/>
                            <w:r>
                              <w:t xml:space="preserve"> list </w:t>
                            </w:r>
                            <w:r w:rsidRPr="00FA1797">
                              <w:t>U2-2</w:t>
                            </w:r>
                            <w:r>
                              <w:t xml:space="preserve">: </w:t>
                            </w:r>
                            <w:proofErr w:type="spellStart"/>
                            <w:r>
                              <w:t>Závodní</w:t>
                            </w:r>
                            <w:proofErr w:type="spellEnd"/>
                            <w:r>
                              <w:t xml:space="preserve"> </w:t>
                            </w:r>
                            <w:proofErr w:type="spellStart"/>
                            <w:r>
                              <w:t>dráha</w:t>
                            </w:r>
                            <w:bookmarkEnd w:id="45"/>
                            <w:proofErr w:type="spellEnd"/>
                          </w:p>
                        </w:txbxContent>
                      </wps:txbx>
                      <wps:bodyPr wrap="square" lIns="50800" tIns="50800" rIns="50800" bIns="50800" numCol="1" anchor="t">
                        <a:noAutofit/>
                      </wps:bodyPr>
                    </wps:wsp>
                  </a:graphicData>
                </a:graphic>
              </wp:anchor>
            </w:drawing>
          </mc:Choice>
          <mc:Fallback>
            <w:pict>
              <v:shape w14:anchorId="3DE386AC" id="_x0000_s1336" type="#_x0000_t202" style="position:absolute;margin-left:-159.95pt;margin-top:500.35pt;width:276.3pt;height:47.95pt;rotation:-90;z-index:253262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" filled="f" stroked="f" strokeweight="1pt">
                <v:stroke miterlimit="4"/>
                <v:textbox inset="4pt,4pt,4pt,4pt">
                  <w:txbxContent>
                    <w:p w14:paraId="09FCCC09" w14:textId="77777777" w:rsidR="002A1612" w:rsidRDefault="002A1612" w:rsidP="001C6C01">
                      <w:pPr>
                        <w:pStyle w:val="Nadpis1"/>
                      </w:pPr>
                      <w:bookmarkStart w:id="46" w:name="_Toc19607171"/>
                      <w:proofErr w:type="spellStart"/>
                      <w:r>
                        <w:t>Pracovní</w:t>
                      </w:r>
                      <w:proofErr w:type="spellEnd"/>
                      <w:r>
                        <w:t xml:space="preserve"> list </w:t>
                      </w:r>
                      <w:r w:rsidRPr="00FA1797">
                        <w:t>U2-2</w:t>
                      </w:r>
                      <w:r>
                        <w:t xml:space="preserve">: </w:t>
                      </w:r>
                      <w:proofErr w:type="spellStart"/>
                      <w:r>
                        <w:t>Závodní</w:t>
                      </w:r>
                      <w:proofErr w:type="spellEnd"/>
                      <w:r>
                        <w:t xml:space="preserve"> </w:t>
                      </w:r>
                      <w:proofErr w:type="spellStart"/>
                      <w:r>
                        <w:t>dráha</w:t>
                      </w:r>
                      <w:bookmarkEnd w:id="46"/>
                      <w:proofErr w:type="spellEnd"/>
                    </w:p>
                  </w:txbxContent>
                </v:textbox>
              </v:shape>
            </w:pict>
          </mc:Fallback>
        </mc:AlternateContent>
      </w:r>
      <w:r>
        <w:rPr>
          <w:noProof/>
        </w:rPr>
        <w:drawing>
          <wp:anchor distT="152400" distB="152400" distL="152400" distR="152400" simplePos="0" relativeHeight="253263872" behindDoc="0" locked="0" layoutInCell="1" allowOverlap="1" wp14:anchorId="3F4599E5" wp14:editId="3DECD003">
            <wp:simplePos x="0" y="0"/>
            <wp:positionH relativeFrom="margin">
              <wp:posOffset>1497330</wp:posOffset>
            </wp:positionH>
            <wp:positionV relativeFrom="line">
              <wp:posOffset>5021414</wp:posOffset>
            </wp:positionV>
            <wp:extent cx="2909570" cy="3463925"/>
            <wp:effectExtent l="0" t="0" r="5080" b="3175"/>
            <wp:wrapNone/>
            <wp:docPr id="1073741862" name="officeArt object"/>
            <wp:cNvGraphicFramePr/>
            <a:graphic xmlns:a="http://schemas.openxmlformats.org/drawingml/2006/main">
              <a:graphicData uri="http://schemas.openxmlformats.org/drawingml/2006/picture">
                <pic:pic xmlns:pic="http://schemas.openxmlformats.org/drawingml/2006/picture">
                  <pic:nvPicPr>
                    <pic:cNvPr id="1073741825" name="Activity Sheet - Drive Edison.jpg"/>
                    <pic:cNvPicPr>
                      <a:picLocks noChangeAspect="1"/>
                    </pic:cNvPicPr>
                  </pic:nvPicPr>
                  <pic:blipFill>
                    <a:blip r:embed="rId131"/>
                    <a:stretch>
                      <a:fillRect/>
                    </a:stretch>
                  </pic:blipFill>
                  <pic:spPr>
                    <a:xfrm>
                      <a:off x="0" y="0"/>
                      <a:ext cx="2909570" cy="346392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p>
    <w:bookmarkEnd w:id="44"/>
    <w:p w14:paraId="4CD7CAD6" w14:textId="77777777" w:rsidR="001C6C01" w:rsidRPr="001C6C01" w:rsidRDefault="001C6C01" w:rsidP="001C6C01">
      <w:pPr>
        <w:rPr>
          <w:lang w:val="cs-CZ"/>
        </w:rPr>
        <w:sectPr w:rsidR="001C6C01" w:rsidRPr="001C6C01" w:rsidSect="001C6C01">
          <w:pgSz w:w="11906" w:h="16838"/>
          <w:pgMar w:top="1021" w:right="1134" w:bottom="1021" w:left="1134" w:header="709" w:footer="708" w:gutter="0"/>
          <w:cols w:space="708"/>
          <w:titlePg/>
          <w:docGrid w:linePitch="360"/>
        </w:sectPr>
      </w:pPr>
    </w:p>
    <w:p w14:paraId="0D8D3F46" w14:textId="77777777" w:rsidR="001C6C01" w:rsidRPr="001C6C01" w:rsidRDefault="001C6C01" w:rsidP="001C6C01">
      <w:pPr>
        <w:rPr>
          <w:lang w:val="cs-CZ"/>
        </w:rPr>
      </w:pPr>
      <w:r>
        <w:rPr>
          <w:noProof/>
        </w:rPr>
        <w:lastRenderedPageBreak/>
        <mc:AlternateContent>
          <mc:Choice Requires="wps">
            <w:drawing>
              <wp:anchor distT="152400" distB="152400" distL="152400" distR="152400" simplePos="0" relativeHeight="253243392" behindDoc="0" locked="0" layoutInCell="1" allowOverlap="1" wp14:anchorId="307D97FA" wp14:editId="40F4CD6B">
                <wp:simplePos x="0" y="0"/>
                <wp:positionH relativeFrom="page">
                  <wp:posOffset>3874918</wp:posOffset>
                </wp:positionH>
                <wp:positionV relativeFrom="page">
                  <wp:posOffset>536846</wp:posOffset>
                </wp:positionV>
                <wp:extent cx="3509165" cy="632262"/>
                <wp:effectExtent l="0" t="0" r="0" b="0"/>
                <wp:wrapThrough wrapText="bothSides" distL="152400" distR="152400">
                  <wp:wrapPolygon edited="1">
                    <wp:start x="0" y="0"/>
                    <wp:lineTo x="21600" y="0"/>
                    <wp:lineTo x="21600" y="21600"/>
                    <wp:lineTo x="0" y="21600"/>
                    <wp:lineTo x="0" y="0"/>
                  </wp:wrapPolygon>
                </wp:wrapThrough>
                <wp:docPr id="304" name="officeArt object" descr="officeArt object"/>
                <wp:cNvGraphicFramePr/>
                <a:graphic xmlns:a="http://schemas.openxmlformats.org/drawingml/2006/main">
                  <a:graphicData uri="http://schemas.microsoft.com/office/word/2010/wordprocessingShape">
                    <wps:wsp>
                      <wps:cNvSpPr txBox="1"/>
                      <wps:spPr>
                        <a:xfrm>
                          <a:off x="0" y="0"/>
                          <a:ext cx="3509165" cy="632262"/>
                        </a:xfrm>
                        <a:prstGeom prst="rect">
                          <a:avLst/>
                        </a:prstGeom>
                        <a:noFill/>
                        <a:ln w="12700" cap="flat">
                          <a:noFill/>
                          <a:miter lim="400000"/>
                        </a:ln>
                        <a:effectLst/>
                      </wps:spPr>
                      <wps:txbx>
                        <w:txbxContent>
                          <w:p w14:paraId="422C2466" w14:textId="77777777" w:rsidR="002A1612" w:rsidRDefault="002A1612" w:rsidP="001C6C01">
                            <w:pPr>
                              <w:pStyle w:val="Nadpis1"/>
                            </w:pPr>
                            <w:bookmarkStart w:id="47" w:name="_Toc19607172"/>
                            <w:proofErr w:type="spellStart"/>
                            <w:r>
                              <w:rPr>
                                <w:u w:color="FF6600"/>
                                <w:lang w:val="en-US"/>
                              </w:rPr>
                              <w:t>Pracovní</w:t>
                            </w:r>
                            <w:proofErr w:type="spellEnd"/>
                            <w:r>
                              <w:rPr>
                                <w:u w:color="FF6600"/>
                                <w:lang w:val="en-US"/>
                              </w:rPr>
                              <w:t xml:space="preserve"> list </w:t>
                            </w:r>
                            <w:r w:rsidRPr="00B62BD4">
                              <w:rPr>
                                <w:u w:color="FF6600"/>
                                <w:lang w:val="en-US"/>
                              </w:rPr>
                              <w:t>U2-3</w:t>
                            </w:r>
                            <w:r>
                              <w:rPr>
                                <w:u w:color="FF6600"/>
                                <w:lang w:val="en-US"/>
                              </w:rPr>
                              <w:t xml:space="preserve">: Mini </w:t>
                            </w:r>
                            <w:proofErr w:type="spellStart"/>
                            <w:r>
                              <w:rPr>
                                <w:u w:color="FF6600"/>
                                <w:lang w:val="en-US"/>
                              </w:rPr>
                              <w:t>bludiště</w:t>
                            </w:r>
                            <w:bookmarkEnd w:id="47"/>
                            <w:proofErr w:type="spellEnd"/>
                          </w:p>
                        </w:txbxContent>
                      </wps:txbx>
                      <wps:bodyPr wrap="square" lIns="50800" tIns="50800" rIns="50800" bIns="50800" numCol="1" anchor="t">
                        <a:noAutofit/>
                      </wps:bodyPr>
                    </wps:wsp>
                  </a:graphicData>
                </a:graphic>
                <wp14:sizeRelV relativeFrom="margin">
                  <wp14:pctHeight>0</wp14:pctHeight>
                </wp14:sizeRelV>
              </wp:anchor>
            </w:drawing>
          </mc:Choice>
          <mc:Fallback>
            <w:pict>
              <v:shape w14:anchorId="307D97FA" id="_x0000_s1337" type="#_x0000_t202" alt="officeArt object" style="position:absolute;margin-left:305.1pt;margin-top:42.25pt;width:276.3pt;height:49.8pt;z-index:253243392;visibility:visible;mso-wrap-style:square;mso-height-percent:0;mso-wrap-distance-left:12pt;mso-wrap-distance-top:12pt;mso-wrap-distance-right:12pt;mso-wrap-distance-bottom:12pt;mso-position-horizontal:absolute;mso-position-horizontal-relative:page;mso-position-vertical:absolute;mso-position-vertical-relative:page;mso-height-percent:0;mso-height-relative:margin;v-text-anchor:top" wrapcoords="0 0 21600 0 21600 21578 0 21578 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" filled="f" stroked="f" strokeweight="1pt">
                <v:stroke miterlimit="4"/>
                <v:textbox inset="4pt,4pt,4pt,4pt">
                  <w:txbxContent>
                    <w:p w14:paraId="422C2466" w14:textId="77777777" w:rsidR="002A1612" w:rsidRDefault="002A1612" w:rsidP="001C6C01">
                      <w:pPr>
                        <w:pStyle w:val="Nadpis1"/>
                      </w:pPr>
                      <w:bookmarkStart w:id="48" w:name="_Toc19607172"/>
                      <w:proofErr w:type="spellStart"/>
                      <w:r>
                        <w:rPr>
                          <w:u w:color="FF6600"/>
                          <w:lang w:val="en-US"/>
                        </w:rPr>
                        <w:t>Pracovní</w:t>
                      </w:r>
                      <w:proofErr w:type="spellEnd"/>
                      <w:r>
                        <w:rPr>
                          <w:u w:color="FF6600"/>
                          <w:lang w:val="en-US"/>
                        </w:rPr>
                        <w:t xml:space="preserve"> list </w:t>
                      </w:r>
                      <w:r w:rsidRPr="00B62BD4">
                        <w:rPr>
                          <w:u w:color="FF6600"/>
                          <w:lang w:val="en-US"/>
                        </w:rPr>
                        <w:t>U2-3</w:t>
                      </w:r>
                      <w:r>
                        <w:rPr>
                          <w:u w:color="FF6600"/>
                          <w:lang w:val="en-US"/>
                        </w:rPr>
                        <w:t xml:space="preserve">: Mini </w:t>
                      </w:r>
                      <w:proofErr w:type="spellStart"/>
                      <w:r>
                        <w:rPr>
                          <w:u w:color="FF6600"/>
                          <w:lang w:val="en-US"/>
                        </w:rPr>
                        <w:t>bludiště</w:t>
                      </w:r>
                      <w:bookmarkEnd w:id="48"/>
                      <w:proofErr w:type="spellEnd"/>
                    </w:p>
                  </w:txbxContent>
                </v:textbox>
                <w10:wrap type="through" anchorx="page" anchory="page"/>
              </v:shape>
            </w:pict>
          </mc:Fallback>
        </mc:AlternateContent>
      </w:r>
      <w:r>
        <w:rPr>
          <w:noProof/>
        </w:rPr>
        <w:drawing>
          <wp:anchor distT="152400" distB="152400" distL="152400" distR="152400" simplePos="0" relativeHeight="253242368" behindDoc="0" locked="0" layoutInCell="1" allowOverlap="1" wp14:anchorId="68F93D57" wp14:editId="0A7962E8">
            <wp:simplePos x="0" y="0"/>
            <wp:positionH relativeFrom="margin">
              <wp:posOffset>337185</wp:posOffset>
            </wp:positionH>
            <wp:positionV relativeFrom="line">
              <wp:posOffset>6369050</wp:posOffset>
            </wp:positionV>
            <wp:extent cx="2861310" cy="2797810"/>
            <wp:effectExtent l="0" t="0" r="0" b="2540"/>
            <wp:wrapNone/>
            <wp:docPr id="305" name="officeArt object" descr="Activity Sheet Rev3 outline Edi.png"/>
            <wp:cNvGraphicFramePr/>
            <a:graphic xmlns:a="http://schemas.openxmlformats.org/drawingml/2006/main">
              <a:graphicData uri="http://schemas.openxmlformats.org/drawingml/2006/picture">
                <pic:pic xmlns:pic="http://schemas.openxmlformats.org/drawingml/2006/picture">
                  <pic:nvPicPr>
                    <pic:cNvPr id="1073741828" name="Activity Sheet Rev3 outline Edi.png" descr="Activity Sheet Rev3 outline Edi.png"/>
                    <pic:cNvPicPr>
                      <a:picLocks noChangeAspect="1"/>
                    </pic:cNvPicPr>
                  </pic:nvPicPr>
                  <pic:blipFill>
                    <a:blip r:embed="rId53"/>
                    <a:stretch>
                      <a:fillRect/>
                    </a:stretch>
                  </pic:blipFill>
                  <pic:spPr>
                    <a:xfrm>
                      <a:off x="0" y="0"/>
                      <a:ext cx="2861310" cy="2797810"/>
                    </a:xfrm>
                    <a:prstGeom prst="rect">
                      <a:avLst/>
                    </a:prstGeom>
                    <a:ln w="12700" cap="flat">
                      <a:noFill/>
                      <a:miter lim="400000"/>
                    </a:ln>
                    <a:effectLst/>
                  </pic:spPr>
                </pic:pic>
              </a:graphicData>
            </a:graphic>
          </wp:anchor>
        </w:drawing>
      </w:r>
      <w:r>
        <w:rPr>
          <w:noProof/>
        </w:rPr>
        <w:drawing>
          <wp:anchor distT="152400" distB="152400" distL="152400" distR="152400" simplePos="0" relativeHeight="253241344" behindDoc="0" locked="0" layoutInCell="1" allowOverlap="1" wp14:anchorId="3E416872" wp14:editId="6DD41A5F">
            <wp:simplePos x="0" y="0"/>
            <wp:positionH relativeFrom="page">
              <wp:posOffset>327905</wp:posOffset>
            </wp:positionH>
            <wp:positionV relativeFrom="page">
              <wp:posOffset>210233</wp:posOffset>
            </wp:positionV>
            <wp:extent cx="6864151" cy="10271536"/>
            <wp:effectExtent l="0" t="0" r="0" b="0"/>
            <wp:wrapThrough wrapText="bothSides" distL="152400" distR="152400">
              <wp:wrapPolygon edited="1">
                <wp:start x="32" y="0"/>
                <wp:lineTo x="379" y="0"/>
                <wp:lineTo x="10543" y="1202"/>
                <wp:lineTo x="379" y="1181"/>
                <wp:lineTo x="442" y="11517"/>
                <wp:lineTo x="852" y="12192"/>
                <wp:lineTo x="1547" y="12741"/>
                <wp:lineTo x="2588" y="13141"/>
                <wp:lineTo x="3598" y="13268"/>
                <wp:lineTo x="10511" y="13310"/>
                <wp:lineTo x="10921" y="13542"/>
                <wp:lineTo x="11079" y="14006"/>
                <wp:lineTo x="10827" y="14365"/>
                <wp:lineTo x="10353" y="14555"/>
                <wp:lineTo x="2146" y="14576"/>
                <wp:lineTo x="2146" y="21368"/>
                <wp:lineTo x="18718" y="21326"/>
                <wp:lineTo x="19791" y="21009"/>
                <wp:lineTo x="20580" y="20524"/>
                <wp:lineTo x="21085" y="19891"/>
                <wp:lineTo x="21243" y="19406"/>
                <wp:lineTo x="21180" y="8205"/>
                <wp:lineTo x="20770" y="7530"/>
                <wp:lineTo x="20075" y="6982"/>
                <wp:lineTo x="19128" y="6602"/>
                <wp:lineTo x="18150" y="6455"/>
                <wp:lineTo x="12531" y="6412"/>
                <wp:lineTo x="11679" y="6138"/>
                <wp:lineTo x="10985" y="5674"/>
                <wp:lineTo x="10606" y="5084"/>
                <wp:lineTo x="10543" y="1202"/>
                <wp:lineTo x="379" y="0"/>
                <wp:lineTo x="10921" y="21"/>
                <wp:lineTo x="10985" y="5084"/>
                <wp:lineTo x="11426" y="5653"/>
                <wp:lineTo x="12089" y="6033"/>
                <wp:lineTo x="12815" y="6202"/>
                <wp:lineTo x="18718" y="6265"/>
                <wp:lineTo x="19854" y="6581"/>
                <wp:lineTo x="20675" y="7045"/>
                <wp:lineTo x="21275" y="7636"/>
                <wp:lineTo x="21590" y="8353"/>
                <wp:lineTo x="21559" y="19638"/>
                <wp:lineTo x="21180" y="20355"/>
                <wp:lineTo x="20486" y="20946"/>
                <wp:lineTo x="19539" y="21389"/>
                <wp:lineTo x="18497" y="21600"/>
                <wp:lineTo x="189" y="21621"/>
                <wp:lineTo x="189" y="14323"/>
                <wp:lineTo x="10416" y="14280"/>
                <wp:lineTo x="10700" y="14027"/>
                <wp:lineTo x="10606" y="13669"/>
                <wp:lineTo x="10322" y="13521"/>
                <wp:lineTo x="2936" y="13458"/>
                <wp:lineTo x="1831" y="13162"/>
                <wp:lineTo x="1010" y="12720"/>
                <wp:lineTo x="347" y="12087"/>
                <wp:lineTo x="32" y="11370"/>
                <wp:lineTo x="32" y="0"/>
              </wp:wrapPolygon>
            </wp:wrapThrough>
            <wp:docPr id="306" name="officeArt object" descr="Activity Sheet Rev3 maze.png"/>
            <wp:cNvGraphicFramePr/>
            <a:graphic xmlns:a="http://schemas.openxmlformats.org/drawingml/2006/main">
              <a:graphicData uri="http://schemas.openxmlformats.org/drawingml/2006/picture">
                <pic:pic xmlns:pic="http://schemas.openxmlformats.org/drawingml/2006/picture">
                  <pic:nvPicPr>
                    <pic:cNvPr id="1073741825" name="Activity Sheet Rev3 maze.png" descr="Activity Sheet Rev3 maze.png"/>
                    <pic:cNvPicPr>
                      <a:picLocks noChangeAspect="1"/>
                    </pic:cNvPicPr>
                  </pic:nvPicPr>
                  <pic:blipFill>
                    <a:blip r:embed="rId132"/>
                    <a:stretch>
                      <a:fillRect/>
                    </a:stretch>
                  </pic:blipFill>
                  <pic:spPr>
                    <a:xfrm>
                      <a:off x="0" y="0"/>
                      <a:ext cx="6864151" cy="10271536"/>
                    </a:xfrm>
                    <a:prstGeom prst="rect">
                      <a:avLst/>
                    </a:prstGeom>
                    <a:ln w="12700" cap="flat">
                      <a:noFill/>
                      <a:miter lim="400000"/>
                    </a:ln>
                    <a:effectLst/>
                  </pic:spPr>
                </pic:pic>
              </a:graphicData>
            </a:graphic>
          </wp:anchor>
        </w:drawing>
      </w:r>
      <w:r>
        <w:rPr>
          <w:noProof/>
        </w:rPr>
        <w:drawing>
          <wp:anchor distT="152400" distB="152400" distL="152400" distR="152400" simplePos="0" relativeHeight="253240320" behindDoc="0" locked="0" layoutInCell="1" allowOverlap="1" wp14:anchorId="28C41399" wp14:editId="7D04A246">
            <wp:simplePos x="0" y="0"/>
            <wp:positionH relativeFrom="margin">
              <wp:posOffset>3651263</wp:posOffset>
            </wp:positionH>
            <wp:positionV relativeFrom="line">
              <wp:posOffset>357364</wp:posOffset>
            </wp:positionV>
            <wp:extent cx="2047422" cy="1621984"/>
            <wp:effectExtent l="0" t="0" r="0" b="0"/>
            <wp:wrapThrough wrapText="bothSides" distL="152400" distR="152400">
              <wp:wrapPolygon edited="1">
                <wp:start x="2315" y="0"/>
                <wp:lineTo x="2035" y="90"/>
                <wp:lineTo x="1260" y="798"/>
                <wp:lineTo x="770" y="2299"/>
                <wp:lineTo x="71" y="20448"/>
                <wp:lineTo x="699" y="21157"/>
                <wp:lineTo x="3999" y="21601"/>
                <wp:lineTo x="20617" y="21246"/>
                <wp:lineTo x="21391" y="20448"/>
                <wp:lineTo x="21458" y="1945"/>
                <wp:lineTo x="21111" y="883"/>
                <wp:lineTo x="20198" y="90"/>
                <wp:lineTo x="20127" y="99"/>
                <wp:lineTo x="20127" y="529"/>
                <wp:lineTo x="20550" y="708"/>
                <wp:lineTo x="21111" y="1771"/>
                <wp:lineTo x="21178" y="18768"/>
                <wp:lineTo x="20336" y="18149"/>
                <wp:lineTo x="18933" y="18503"/>
                <wp:lineTo x="19005" y="618"/>
                <wp:lineTo x="20127" y="529"/>
                <wp:lineTo x="20127" y="99"/>
                <wp:lineTo x="18866" y="264"/>
                <wp:lineTo x="18724" y="1237"/>
                <wp:lineTo x="3438" y="1237"/>
                <wp:lineTo x="3438" y="1681"/>
                <wp:lineTo x="6381" y="1698"/>
                <wp:lineTo x="6381" y="15671"/>
                <wp:lineTo x="5682" y="16289"/>
                <wp:lineTo x="5682" y="17705"/>
                <wp:lineTo x="6310" y="18324"/>
                <wp:lineTo x="7365" y="18060"/>
                <wp:lineTo x="7712" y="16817"/>
                <wp:lineTo x="7294" y="15935"/>
                <wp:lineTo x="6381" y="15671"/>
                <wp:lineTo x="6381" y="1698"/>
                <wp:lineTo x="7855" y="1707"/>
                <wp:lineTo x="7855" y="13900"/>
                <wp:lineTo x="7926" y="14254"/>
                <wp:lineTo x="7993" y="19566"/>
                <wp:lineTo x="7855" y="19650"/>
                <wp:lineTo x="7855" y="20094"/>
                <wp:lineTo x="10028" y="20094"/>
                <wp:lineTo x="10099" y="19740"/>
                <wp:lineTo x="12343" y="19650"/>
                <wp:lineTo x="12695" y="18858"/>
                <wp:lineTo x="12904" y="16289"/>
                <wp:lineTo x="12481" y="14518"/>
                <wp:lineTo x="10028" y="14339"/>
                <wp:lineTo x="10099" y="13900"/>
                <wp:lineTo x="7855" y="13900"/>
                <wp:lineTo x="7855" y="1707"/>
                <wp:lineTo x="11782" y="1730"/>
                <wp:lineTo x="11782" y="2214"/>
                <wp:lineTo x="11502" y="2299"/>
                <wp:lineTo x="10869" y="3277"/>
                <wp:lineTo x="11150" y="4514"/>
                <wp:lineTo x="11782" y="4868"/>
                <wp:lineTo x="11991" y="4824"/>
                <wp:lineTo x="11991" y="8673"/>
                <wp:lineTo x="11920" y="8943"/>
                <wp:lineTo x="12343" y="9027"/>
                <wp:lineTo x="12343" y="9297"/>
                <wp:lineTo x="12272" y="9651"/>
                <wp:lineTo x="12553" y="9651"/>
                <wp:lineTo x="12343" y="9297"/>
                <wp:lineTo x="12343" y="9027"/>
                <wp:lineTo x="11991" y="8673"/>
                <wp:lineTo x="11991" y="4824"/>
                <wp:lineTo x="12624" y="4693"/>
                <wp:lineTo x="12695" y="4495"/>
                <wp:lineTo x="12695" y="9825"/>
                <wp:lineTo x="12624" y="10179"/>
                <wp:lineTo x="12975" y="10089"/>
                <wp:lineTo x="12695" y="9825"/>
                <wp:lineTo x="12695" y="4495"/>
                <wp:lineTo x="12975" y="3715"/>
                <wp:lineTo x="12762" y="2653"/>
                <wp:lineTo x="11782" y="2214"/>
                <wp:lineTo x="11782" y="1730"/>
                <wp:lineTo x="13256" y="1738"/>
                <wp:lineTo x="13256" y="10089"/>
                <wp:lineTo x="13185" y="10444"/>
                <wp:lineTo x="13185" y="14518"/>
                <wp:lineTo x="13603" y="15227"/>
                <wp:lineTo x="13256" y="16109"/>
                <wp:lineTo x="14797" y="15401"/>
                <wp:lineTo x="13185" y="14518"/>
                <wp:lineTo x="13185" y="10444"/>
                <wp:lineTo x="13465" y="10533"/>
                <wp:lineTo x="13536" y="10179"/>
                <wp:lineTo x="13256" y="10089"/>
                <wp:lineTo x="13256" y="1738"/>
                <wp:lineTo x="16061" y="1755"/>
                <wp:lineTo x="16061" y="16643"/>
                <wp:lineTo x="15990" y="16997"/>
                <wp:lineTo x="16342" y="16907"/>
                <wp:lineTo x="16061" y="16643"/>
                <wp:lineTo x="16061" y="1755"/>
                <wp:lineTo x="16128" y="1755"/>
                <wp:lineTo x="16128" y="10359"/>
                <wp:lineTo x="16199" y="10798"/>
                <wp:lineTo x="16342" y="10623"/>
                <wp:lineTo x="16128" y="10359"/>
                <wp:lineTo x="16128" y="1755"/>
                <wp:lineTo x="16622" y="1758"/>
                <wp:lineTo x="16622" y="10798"/>
                <wp:lineTo x="16480" y="11152"/>
                <wp:lineTo x="16551" y="11152"/>
                <wp:lineTo x="16551" y="16199"/>
                <wp:lineTo x="16409" y="16553"/>
                <wp:lineTo x="16760" y="16553"/>
                <wp:lineTo x="16551" y="16199"/>
                <wp:lineTo x="16551" y="11152"/>
                <wp:lineTo x="16903" y="11152"/>
                <wp:lineTo x="16622" y="10798"/>
                <wp:lineTo x="16622" y="1758"/>
                <wp:lineTo x="17041" y="1761"/>
                <wp:lineTo x="17041" y="11331"/>
                <wp:lineTo x="16903" y="11421"/>
                <wp:lineTo x="16903" y="11775"/>
                <wp:lineTo x="16903" y="15671"/>
                <wp:lineTo x="16970" y="16199"/>
                <wp:lineTo x="17183" y="15755"/>
                <wp:lineTo x="16903" y="15671"/>
                <wp:lineTo x="16903" y="11775"/>
                <wp:lineTo x="17112" y="11775"/>
                <wp:lineTo x="17112" y="12040"/>
                <wp:lineTo x="17041" y="12304"/>
                <wp:lineTo x="17112" y="12340"/>
                <wp:lineTo x="17112" y="15047"/>
                <wp:lineTo x="17112" y="15137"/>
                <wp:lineTo x="17250" y="15401"/>
                <wp:lineTo x="17393" y="15047"/>
                <wp:lineTo x="17112" y="15047"/>
                <wp:lineTo x="17112" y="12340"/>
                <wp:lineTo x="17393" y="12484"/>
                <wp:lineTo x="17393" y="12130"/>
                <wp:lineTo x="17112" y="12040"/>
                <wp:lineTo x="17112" y="11775"/>
                <wp:lineTo x="17183" y="11775"/>
                <wp:lineTo x="17041" y="11331"/>
                <wp:lineTo x="17041" y="1761"/>
                <wp:lineTo x="18724" y="1771"/>
                <wp:lineTo x="18586" y="19032"/>
                <wp:lineTo x="19214" y="18768"/>
                <wp:lineTo x="20478" y="18588"/>
                <wp:lineTo x="20830" y="18858"/>
                <wp:lineTo x="21178" y="20004"/>
                <wp:lineTo x="20759" y="20713"/>
                <wp:lineTo x="19147" y="20982"/>
                <wp:lineTo x="3086" y="21157"/>
                <wp:lineTo x="699" y="20713"/>
                <wp:lineTo x="281" y="20004"/>
                <wp:lineTo x="561" y="19032"/>
                <wp:lineTo x="1260" y="18768"/>
                <wp:lineTo x="2734" y="20094"/>
                <wp:lineTo x="3438" y="1681"/>
                <wp:lineTo x="3438" y="1237"/>
                <wp:lineTo x="3157" y="354"/>
                <wp:lineTo x="2734" y="176"/>
                <wp:lineTo x="2734" y="529"/>
                <wp:lineTo x="3086" y="883"/>
                <wp:lineTo x="2525" y="19386"/>
                <wp:lineTo x="2035" y="18858"/>
                <wp:lineTo x="1051" y="18414"/>
                <wp:lineTo x="419" y="18678"/>
                <wp:lineTo x="1193" y="1681"/>
                <wp:lineTo x="1893" y="618"/>
                <wp:lineTo x="2734" y="529"/>
                <wp:lineTo x="2734" y="176"/>
                <wp:lineTo x="2315" y="0"/>
              </wp:wrapPolygon>
            </wp:wrapThrough>
            <wp:docPr id="316" name="officeArt object"/>
            <wp:cNvGraphicFramePr/>
            <a:graphic xmlns:a="http://schemas.openxmlformats.org/drawingml/2006/main">
              <a:graphicData uri="http://schemas.openxmlformats.org/drawingml/2006/picture">
                <pic:pic xmlns:pic="http://schemas.openxmlformats.org/drawingml/2006/picture">
                  <pic:nvPicPr>
                    <pic:cNvPr id="1073741827" name="Activity Sheet Rev3 with Keyline map.png"/>
                    <pic:cNvPicPr>
                      <a:picLocks noChangeAspect="1"/>
                    </pic:cNvPicPr>
                  </pic:nvPicPr>
                  <pic:blipFill>
                    <a:blip r:embed="rId133"/>
                    <a:srcRect/>
                    <a:stretch>
                      <a:fillRect/>
                    </a:stretch>
                  </pic:blipFill>
                  <pic:spPr>
                    <a:xfrm>
                      <a:off x="0" y="0"/>
                      <a:ext cx="2047422" cy="1621984"/>
                    </a:xfrm>
                    <a:prstGeom prst="rect">
                      <a:avLst/>
                    </a:prstGeom>
                    <a:ln w="12700" cap="flat">
                      <a:noFill/>
                      <a:miter lim="400000"/>
                    </a:ln>
                    <a:effectLst/>
                  </pic:spPr>
                </pic:pic>
              </a:graphicData>
            </a:graphic>
          </wp:anchor>
        </w:drawing>
      </w:r>
    </w:p>
    <w:p w14:paraId="7EC11780" w14:textId="77777777" w:rsidR="001C6C01" w:rsidRPr="001C6C01" w:rsidRDefault="001C6C01" w:rsidP="001C6C01">
      <w:pPr>
        <w:rPr>
          <w:lang w:val="cs-CZ"/>
        </w:rPr>
      </w:pPr>
    </w:p>
    <w:p w14:paraId="7D473250" w14:textId="10D9E753" w:rsidR="00627559" w:rsidRPr="00FE1D98" w:rsidRDefault="00627559" w:rsidP="00AB6C6A">
      <w:pPr>
        <w:rPr>
          <w:lang w:val="cs-CZ"/>
        </w:rPr>
        <w:sectPr w:rsidR="00627559" w:rsidRPr="00FE1D98" w:rsidSect="00013A39">
          <w:headerReference w:type="default" r:id="rId134"/>
          <w:pgSz w:w="11906" w:h="16838"/>
          <w:pgMar w:top="1021" w:right="1134" w:bottom="1021" w:left="1134" w:header="709" w:footer="708" w:gutter="0"/>
          <w:cols w:space="708"/>
          <w:titlePg/>
          <w:docGrid w:linePitch="360"/>
        </w:sectPr>
      </w:pPr>
    </w:p>
    <w:p w14:paraId="5A90EA4E" w14:textId="77777777" w:rsidR="00F30968" w:rsidRPr="00FE1D98" w:rsidRDefault="00F30968" w:rsidP="00F30968">
      <w:pPr>
        <w:pStyle w:val="Nadpis1"/>
        <w:jc w:val="center"/>
        <w:rPr>
          <w:sz w:val="72"/>
          <w:szCs w:val="72"/>
          <w:lang w:val="cs-CZ"/>
        </w:rPr>
      </w:pPr>
    </w:p>
    <w:p w14:paraId="2AF0637E" w14:textId="77777777" w:rsidR="001C6C01" w:rsidRPr="00B20F61" w:rsidRDefault="001C6C01" w:rsidP="001C6C01">
      <w:pPr>
        <w:pStyle w:val="Nadpis1"/>
        <w:jc w:val="center"/>
        <w:rPr>
          <w:sz w:val="72"/>
          <w:szCs w:val="72"/>
          <w:lang w:val="cs-CZ"/>
        </w:rPr>
      </w:pPr>
      <w:bookmarkStart w:id="49" w:name="_Toc19607173"/>
      <w:bookmarkStart w:id="50" w:name="_Hlk518658796"/>
      <w:r w:rsidRPr="00B20F61">
        <w:rPr>
          <w:sz w:val="72"/>
          <w:szCs w:val="72"/>
          <w:lang w:val="cs-CZ"/>
        </w:rPr>
        <w:t xml:space="preserve">Lekce 3: </w:t>
      </w:r>
      <w:r>
        <w:rPr>
          <w:sz w:val="72"/>
          <w:szCs w:val="72"/>
          <w:lang w:val="cs-CZ"/>
        </w:rPr>
        <w:t>Zn</w:t>
      </w:r>
      <w:r w:rsidRPr="00B20F61">
        <w:rPr>
          <w:sz w:val="72"/>
          <w:szCs w:val="72"/>
          <w:lang w:val="cs-CZ"/>
        </w:rPr>
        <w:t xml:space="preserve">áte </w:t>
      </w:r>
      <w:r>
        <w:rPr>
          <w:sz w:val="72"/>
          <w:szCs w:val="72"/>
          <w:lang w:val="cs-CZ"/>
        </w:rPr>
        <w:t>cykly</w:t>
      </w:r>
      <w:r w:rsidRPr="00B20F61">
        <w:rPr>
          <w:sz w:val="72"/>
          <w:szCs w:val="72"/>
          <w:lang w:val="cs-CZ"/>
        </w:rPr>
        <w:t>?</w:t>
      </w:r>
      <w:bookmarkEnd w:id="49"/>
    </w:p>
    <w:p w14:paraId="6325A9D8" w14:textId="0296A94C" w:rsidR="001C6C01" w:rsidRPr="00B20F61" w:rsidRDefault="00AB5744" w:rsidP="001C6C01">
      <w:pPr>
        <w:rPr>
          <w:lang w:val="cs-CZ"/>
        </w:rPr>
      </w:pPr>
      <w:r w:rsidRPr="00D14040">
        <w:rPr>
          <w:noProof/>
        </w:rPr>
        <w:drawing>
          <wp:anchor distT="152400" distB="152400" distL="152400" distR="152400" simplePos="0" relativeHeight="253332480" behindDoc="0" locked="0" layoutInCell="1" allowOverlap="1" wp14:anchorId="37B6B0B6" wp14:editId="35D249B2">
            <wp:simplePos x="0" y="0"/>
            <wp:positionH relativeFrom="margin">
              <wp:align>center</wp:align>
            </wp:positionH>
            <wp:positionV relativeFrom="line">
              <wp:posOffset>6752010</wp:posOffset>
            </wp:positionV>
            <wp:extent cx="1609344" cy="1225296"/>
            <wp:effectExtent l="0" t="0" r="0" b="0"/>
            <wp:wrapNone/>
            <wp:docPr id="301" name="officeArt object"/>
            <wp:cNvGraphicFramePr/>
            <a:graphic xmlns:a="http://schemas.openxmlformats.org/drawingml/2006/main">
              <a:graphicData uri="http://schemas.openxmlformats.org/drawingml/2006/picture">
                <pic:pic xmlns:pic="http://schemas.openxmlformats.org/drawingml/2006/picture">
                  <pic:nvPicPr>
                    <pic:cNvPr id="1073741825" name="logo.jpg"/>
                    <pic:cNvPicPr>
                      <a:picLocks noChangeAspect="1"/>
                    </pic:cNvPicPr>
                  </pic:nvPicPr>
                  <pic:blipFill rotWithShape="1">
                    <a:blip r:embed="rId19"/>
                    <a:srcRect b="24045"/>
                    <a:stretch/>
                  </pic:blipFill>
                  <pic:spPr bwMode="auto">
                    <a:xfrm>
                      <a:off x="0" y="0"/>
                      <a:ext cx="1609344" cy="1225296"/>
                    </a:xfrm>
                    <a:prstGeom prst="rect">
                      <a:avLst/>
                    </a:prstGeom>
                    <a:ln>
                      <a:noFill/>
                    </a:ln>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C6C01">
        <w:rPr>
          <w:noProof/>
        </w:rPr>
        <w:drawing>
          <wp:anchor distT="152400" distB="152400" distL="152400" distR="152400" simplePos="0" relativeHeight="253306880" behindDoc="0" locked="0" layoutInCell="1" allowOverlap="1" wp14:anchorId="216FA531" wp14:editId="5F620BA7">
            <wp:simplePos x="0" y="0"/>
            <wp:positionH relativeFrom="page">
              <wp:posOffset>1112520</wp:posOffset>
            </wp:positionH>
            <wp:positionV relativeFrom="page">
              <wp:posOffset>3520440</wp:posOffset>
            </wp:positionV>
            <wp:extent cx="5399405" cy="4197350"/>
            <wp:effectExtent l="0" t="0" r="0" b="0"/>
            <wp:wrapThrough wrapText="bothSides" distL="152400" distR="152400">
              <wp:wrapPolygon edited="1">
                <wp:start x="197" y="600"/>
                <wp:lineTo x="98" y="20150"/>
                <wp:lineTo x="6993" y="20286"/>
                <wp:lineTo x="7191" y="17995"/>
                <wp:lineTo x="11032" y="17995"/>
                <wp:lineTo x="11131" y="14757"/>
                <wp:lineTo x="16845" y="14489"/>
                <wp:lineTo x="16944" y="11251"/>
                <wp:lineTo x="4926" y="10983"/>
                <wp:lineTo x="5023" y="7747"/>
                <wp:lineTo x="9948" y="7612"/>
                <wp:lineTo x="10047" y="4374"/>
                <wp:lineTo x="6896" y="4106"/>
                <wp:lineTo x="6993" y="735"/>
                <wp:lineTo x="2266" y="870"/>
                <wp:lineTo x="985" y="870"/>
                <wp:lineTo x="197" y="600"/>
                <wp:lineTo x="13692" y="600"/>
                <wp:lineTo x="13692" y="5454"/>
                <wp:lineTo x="11329" y="6802"/>
                <wp:lineTo x="11230" y="7880"/>
                <wp:lineTo x="11722" y="8960"/>
                <wp:lineTo x="12412" y="9095"/>
                <wp:lineTo x="14579" y="10173"/>
                <wp:lineTo x="16056" y="8690"/>
                <wp:lineTo x="16254" y="6532"/>
                <wp:lineTo x="14579" y="5858"/>
                <wp:lineTo x="13692" y="5454"/>
                <wp:lineTo x="13692" y="600"/>
                <wp:lineTo x="16451" y="600"/>
                <wp:lineTo x="16451" y="8690"/>
                <wp:lineTo x="18519" y="9499"/>
                <wp:lineTo x="20194" y="11386"/>
                <wp:lineTo x="21080" y="14218"/>
                <wp:lineTo x="20785" y="17454"/>
                <wp:lineTo x="19602" y="19747"/>
                <wp:lineTo x="17337" y="21230"/>
                <wp:lineTo x="14776" y="20825"/>
                <wp:lineTo x="13200" y="19208"/>
                <wp:lineTo x="12314" y="16915"/>
                <wp:lineTo x="12806" y="16646"/>
                <wp:lineTo x="12017" y="15298"/>
                <wp:lineTo x="11427" y="16646"/>
                <wp:lineTo x="12017" y="16780"/>
                <wp:lineTo x="12017" y="17185"/>
                <wp:lineTo x="13200" y="19747"/>
                <wp:lineTo x="15170" y="21365"/>
                <wp:lineTo x="18026" y="21365"/>
                <wp:lineTo x="19800" y="19882"/>
                <wp:lineTo x="21080" y="17320"/>
                <wp:lineTo x="21278" y="13814"/>
                <wp:lineTo x="20391" y="11118"/>
                <wp:lineTo x="18519" y="9095"/>
                <wp:lineTo x="16451" y="8690"/>
                <wp:lineTo x="16451" y="600"/>
                <wp:lineTo x="17534" y="600"/>
                <wp:lineTo x="17534" y="5589"/>
                <wp:lineTo x="17534" y="6802"/>
                <wp:lineTo x="17239" y="6802"/>
                <wp:lineTo x="16944" y="7747"/>
                <wp:lineTo x="17731" y="7747"/>
                <wp:lineTo x="18421" y="7747"/>
                <wp:lineTo x="18617" y="5589"/>
                <wp:lineTo x="17830" y="5589"/>
                <wp:lineTo x="17830" y="6263"/>
                <wp:lineTo x="18323" y="6397"/>
                <wp:lineTo x="18323" y="6802"/>
                <wp:lineTo x="17929" y="6938"/>
                <wp:lineTo x="17830" y="6263"/>
                <wp:lineTo x="17830" y="5589"/>
                <wp:lineTo x="17534" y="5589"/>
                <wp:lineTo x="17534" y="600"/>
                <wp:lineTo x="197" y="600"/>
              </wp:wrapPolygon>
            </wp:wrapThrough>
            <wp:docPr id="1073741827"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27" name="Asset 1.png"/>
                    <pic:cNvPicPr>
                      <a:picLocks noChangeAspect="1"/>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5399405" cy="419735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001C6C01" w:rsidRPr="00B20F61">
        <w:rPr>
          <w:lang w:val="cs-CZ"/>
        </w:rPr>
        <w:br w:type="page"/>
      </w:r>
    </w:p>
    <w:p w14:paraId="36F1B1D7" w14:textId="77777777" w:rsidR="001C6C01" w:rsidRPr="000B4F95" w:rsidRDefault="001C6C01" w:rsidP="001C6C01">
      <w:pPr>
        <w:pStyle w:val="Nadpis1"/>
        <w:rPr>
          <w:sz w:val="72"/>
          <w:szCs w:val="72"/>
          <w:lang w:val="cs-CZ"/>
        </w:rPr>
      </w:pPr>
      <w:bookmarkStart w:id="51" w:name="_Toc19607174"/>
      <w:r w:rsidRPr="000B4F95">
        <w:rPr>
          <w:lang w:val="cs-CZ"/>
        </w:rPr>
        <w:lastRenderedPageBreak/>
        <w:t xml:space="preserve">U3-1.1 </w:t>
      </w:r>
      <w:r>
        <w:rPr>
          <w:lang w:val="cs-CZ"/>
        </w:rPr>
        <w:t>Prozkoumejte opakování kroků</w:t>
      </w:r>
      <w:bookmarkEnd w:id="51"/>
    </w:p>
    <w:p w14:paraId="71404DEF" w14:textId="0EE90ED4" w:rsidR="001C6C01" w:rsidRPr="000B4F95" w:rsidRDefault="001C6C01" w:rsidP="001C6C01">
      <w:pPr>
        <w:rPr>
          <w:lang w:val="cs-CZ"/>
        </w:rPr>
      </w:pPr>
      <w:r w:rsidRPr="000B4F95">
        <w:rPr>
          <w:noProof/>
          <w:lang w:val="cs-CZ"/>
        </w:rPr>
        <mc:AlternateContent>
          <mc:Choice Requires="wpg">
            <w:drawing>
              <wp:anchor distT="0" distB="0" distL="114300" distR="114300" simplePos="0" relativeHeight="253309952" behindDoc="0" locked="0" layoutInCell="1" allowOverlap="1" wp14:anchorId="58D0BD6E" wp14:editId="4F65E547">
                <wp:simplePos x="0" y="0"/>
                <wp:positionH relativeFrom="column">
                  <wp:posOffset>25400</wp:posOffset>
                </wp:positionH>
                <wp:positionV relativeFrom="paragraph">
                  <wp:posOffset>541324</wp:posOffset>
                </wp:positionV>
                <wp:extent cx="5715000" cy="1959610"/>
                <wp:effectExtent l="0" t="0" r="19050" b="21590"/>
                <wp:wrapTopAndBottom/>
                <wp:docPr id="497" name="Group 497"/>
                <wp:cNvGraphicFramePr/>
                <a:graphic xmlns:a="http://schemas.openxmlformats.org/drawingml/2006/main">
                  <a:graphicData uri="http://schemas.microsoft.com/office/word/2010/wordprocessingGroup">
                    <wpg:wgp>
                      <wpg:cNvGrpSpPr/>
                      <wpg:grpSpPr>
                        <a:xfrm>
                          <a:off x="0" y="0"/>
                          <a:ext cx="5715000" cy="1959610"/>
                          <a:chOff x="0" y="0"/>
                          <a:chExt cx="5715000" cy="1960143"/>
                        </a:xfrm>
                      </wpg:grpSpPr>
                      <wps:wsp>
                        <wps:cNvPr id="494" name="Text Box 494"/>
                        <wps:cNvSpPr txBox="1">
                          <a:spLocks noChangeArrowheads="1"/>
                        </wps:cNvSpPr>
                        <wps:spPr bwMode="auto">
                          <a:xfrm>
                            <a:off x="0" y="672998"/>
                            <a:ext cx="5715000" cy="1287145"/>
                          </a:xfrm>
                          <a:prstGeom prst="roundRect">
                            <a:avLst>
                              <a:gd name="adj" fmla="val 7850"/>
                            </a:avLst>
                          </a:prstGeom>
                          <a:solidFill>
                            <a:srgbClr val="FFFFFF"/>
                          </a:solidFill>
                          <a:ln w="9525">
                            <a:solidFill>
                              <a:schemeClr val="tx1">
                                <a:lumMod val="65000"/>
                                <a:lumOff val="35000"/>
                              </a:schemeClr>
                            </a:solidFill>
                            <a:miter lim="800000"/>
                            <a:headEnd/>
                            <a:tailEnd/>
                          </a:ln>
                        </wps:spPr>
                        <wps:txbx>
                          <w:txbxContent>
                            <w:p w14:paraId="6B6408E5" w14:textId="77777777" w:rsidR="002A1612" w:rsidRPr="001F0918" w:rsidRDefault="002A1612" w:rsidP="001C6C01">
                              <w:pPr>
                                <w:tabs>
                                  <w:tab w:val="left" w:pos="6946"/>
                                </w:tabs>
                                <w:rPr>
                                  <w:lang w:val="cs-CZ"/>
                                </w:rPr>
                              </w:pPr>
                              <w:r>
                                <w:rPr>
                                  <w:lang w:val="cs-CZ"/>
                                </w:rPr>
                                <w:t>Když píšete program pro Edisona v </w:t>
                              </w:r>
                              <w:proofErr w:type="spellStart"/>
                              <w:r>
                                <w:rPr>
                                  <w:lang w:val="cs-CZ"/>
                                </w:rPr>
                                <w:t>EdScratchi</w:t>
                              </w:r>
                              <w:proofErr w:type="spellEnd"/>
                              <w:r>
                                <w:rPr>
                                  <w:lang w:val="cs-CZ"/>
                                </w:rPr>
                                <w:t>, říkáte robotovi, co má dělat a v jakém pořadí. Každý blok v </w:t>
                              </w:r>
                              <w:proofErr w:type="spellStart"/>
                              <w:r w:rsidRPr="001F0918">
                                <w:rPr>
                                  <w:lang w:val="cs-CZ"/>
                                </w:rPr>
                                <w:t>EdScratch</w:t>
                              </w:r>
                              <w:r>
                                <w:rPr>
                                  <w:lang w:val="cs-CZ"/>
                                </w:rPr>
                                <w:t>i</w:t>
                              </w:r>
                              <w:proofErr w:type="spellEnd"/>
                              <w:r>
                                <w:rPr>
                                  <w:lang w:val="cs-CZ"/>
                                </w:rPr>
                                <w:t xml:space="preserve"> představuje jednu akci, kterou </w:t>
                              </w:r>
                              <w:proofErr w:type="gramStart"/>
                              <w:r>
                                <w:rPr>
                                  <w:lang w:val="cs-CZ"/>
                                </w:rPr>
                                <w:t>robotovi  říkáte</w:t>
                              </w:r>
                              <w:proofErr w:type="gramEnd"/>
                              <w:r>
                                <w:rPr>
                                  <w:lang w:val="cs-CZ"/>
                                </w:rPr>
                                <w:t xml:space="preserve">, že má provést. Pořadí, v němž spojíte bloky v programu, informuje robota o sekvenci jednotlivých kroků. </w:t>
                              </w:r>
                              <w:r w:rsidRPr="001F0918">
                                <w:rPr>
                                  <w:lang w:val="cs-CZ"/>
                                </w:rPr>
                                <w:t>Edison</w:t>
                              </w:r>
                              <w:r>
                                <w:rPr>
                                  <w:lang w:val="cs-CZ"/>
                                </w:rPr>
                                <w:t xml:space="preserve"> tyto kroky provede postupně od prvního do posledního bloku. </w:t>
                              </w:r>
                            </w:p>
                          </w:txbxContent>
                        </wps:txbx>
                        <wps:bodyPr rot="0" vert="horz" wrap="square" lIns="91440" tIns="180000" rIns="91440" bIns="90000" anchor="t" anchorCtr="0">
                          <a:noAutofit/>
                        </wps:bodyPr>
                      </wps:wsp>
                      <pic:pic xmlns:pic="http://schemas.openxmlformats.org/drawingml/2006/picture">
                        <pic:nvPicPr>
                          <pic:cNvPr id="495" name="Picture 495"/>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204826" y="0"/>
                            <a:ext cx="899160" cy="899160"/>
                          </a:xfrm>
                          <a:prstGeom prst="rect">
                            <a:avLst/>
                          </a:prstGeom>
                        </pic:spPr>
                      </pic:pic>
                      <wps:wsp>
                        <wps:cNvPr id="496" name="Text Box 2"/>
                        <wps:cNvSpPr txBox="1">
                          <a:spLocks noChangeArrowheads="1"/>
                        </wps:cNvSpPr>
                        <wps:spPr bwMode="auto">
                          <a:xfrm>
                            <a:off x="1016813" y="303581"/>
                            <a:ext cx="1599565" cy="365760"/>
                          </a:xfrm>
                          <a:prstGeom prst="rect">
                            <a:avLst/>
                          </a:prstGeom>
                          <a:noFill/>
                          <a:ln w="9525">
                            <a:noFill/>
                            <a:miter lim="800000"/>
                            <a:headEnd/>
                            <a:tailEnd/>
                          </a:ln>
                        </wps:spPr>
                        <wps:txbx>
                          <w:txbxContent>
                            <w:p w14:paraId="77B63A97" w14:textId="77777777" w:rsidR="002A1612" w:rsidRPr="00D31915" w:rsidRDefault="002A1612" w:rsidP="001C6C01">
                              <w:pPr>
                                <w:rPr>
                                  <w:b/>
                                  <w:color w:val="FF7000"/>
                                  <w:sz w:val="28"/>
                                  <w:szCs w:val="28"/>
                                </w:rPr>
                              </w:pPr>
                              <w:proofErr w:type="spellStart"/>
                              <w:r>
                                <w:rPr>
                                  <w:b/>
                                  <w:color w:val="FF7000"/>
                                  <w:sz w:val="28"/>
                                  <w:szCs w:val="28"/>
                                </w:rPr>
                                <w:t>Nezapomeňte</w:t>
                              </w:r>
                              <w:proofErr w:type="spellEnd"/>
                            </w:p>
                            <w:p w14:paraId="24F2A75F" w14:textId="77777777" w:rsidR="002A1612" w:rsidRPr="00D31915" w:rsidRDefault="002A1612" w:rsidP="001C6C01">
                              <w:pPr>
                                <w:rPr>
                                  <w:b/>
                                  <w:color w:val="FF7000"/>
                                  <w:sz w:val="28"/>
                                  <w:szCs w:val="28"/>
                                </w:rPr>
                              </w:pPr>
                            </w:p>
                          </w:txbxContent>
                        </wps:txbx>
                        <wps:bodyPr rot="0" vert="horz" wrap="square" lIns="91440" tIns="45720" rIns="91440" bIns="45720" anchor="t" anchorCtr="0">
                          <a:noAutofit/>
                        </wps:bodyPr>
                      </wps:wsp>
                    </wpg:wgp>
                  </a:graphicData>
                </a:graphic>
              </wp:anchor>
            </w:drawing>
          </mc:Choice>
          <mc:Fallback>
            <w:pict>
              <v:group w14:anchorId="58D0BD6E" id="Group 497" o:spid="_x0000_s1338" style="position:absolute;margin-left:2pt;margin-top:42.6pt;width:450pt;height:154.3pt;z-index:253309952" coordsize="57150,1960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">
                <v:roundrect id="Text Box 494" o:spid="_x0000_s1339" style="position:absolute;top:6729;width:57150;height:12872;visibility:visible;mso-wrap-style:square;v-text-anchor:top" arcsize="514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" strokecolor="#5a5a5a [2109]">
                  <v:stroke joinstyle="miter"/>
                  <v:textbox inset=",5mm,,2.5mm">
                    <w:txbxContent>
                      <w:p w14:paraId="6B6408E5" w14:textId="77777777" w:rsidR="002A1612" w:rsidRPr="001F0918" w:rsidRDefault="002A1612" w:rsidP="001C6C01">
                        <w:pPr>
                          <w:tabs>
                            <w:tab w:val="left" w:pos="6946"/>
                          </w:tabs>
                          <w:rPr>
                            <w:lang w:val="cs-CZ"/>
                          </w:rPr>
                        </w:pPr>
                        <w:r>
                          <w:rPr>
                            <w:lang w:val="cs-CZ"/>
                          </w:rPr>
                          <w:t>Když píšete program pro Edisona v </w:t>
                        </w:r>
                        <w:proofErr w:type="spellStart"/>
                        <w:r>
                          <w:rPr>
                            <w:lang w:val="cs-CZ"/>
                          </w:rPr>
                          <w:t>EdScratchi</w:t>
                        </w:r>
                        <w:proofErr w:type="spellEnd"/>
                        <w:r>
                          <w:rPr>
                            <w:lang w:val="cs-CZ"/>
                          </w:rPr>
                          <w:t>, říkáte robotovi, co má dělat a v jakém pořadí. Každý blok v </w:t>
                        </w:r>
                        <w:proofErr w:type="spellStart"/>
                        <w:r w:rsidRPr="001F0918">
                          <w:rPr>
                            <w:lang w:val="cs-CZ"/>
                          </w:rPr>
                          <w:t>EdScratch</w:t>
                        </w:r>
                        <w:r>
                          <w:rPr>
                            <w:lang w:val="cs-CZ"/>
                          </w:rPr>
                          <w:t>i</w:t>
                        </w:r>
                        <w:proofErr w:type="spellEnd"/>
                        <w:r>
                          <w:rPr>
                            <w:lang w:val="cs-CZ"/>
                          </w:rPr>
                          <w:t xml:space="preserve"> představuje jednu akci, kterou </w:t>
                        </w:r>
                        <w:proofErr w:type="gramStart"/>
                        <w:r>
                          <w:rPr>
                            <w:lang w:val="cs-CZ"/>
                          </w:rPr>
                          <w:t>robotovi  říkáte</w:t>
                        </w:r>
                        <w:proofErr w:type="gramEnd"/>
                        <w:r>
                          <w:rPr>
                            <w:lang w:val="cs-CZ"/>
                          </w:rPr>
                          <w:t xml:space="preserve">, že má provést. Pořadí, v němž spojíte bloky v programu, informuje robota o sekvenci jednotlivých kroků. </w:t>
                        </w:r>
                        <w:r w:rsidRPr="001F0918">
                          <w:rPr>
                            <w:lang w:val="cs-CZ"/>
                          </w:rPr>
                          <w:t>Edison</w:t>
                        </w:r>
                        <w:r>
                          <w:rPr>
                            <w:lang w:val="cs-CZ"/>
                          </w:rPr>
                          <w:t xml:space="preserve"> tyto kroky provede postupně od prvního do posledního bloku. </w:t>
                        </w:r>
                      </w:p>
                    </w:txbxContent>
                  </v:textbox>
                </v:roundrect>
                <v:shape id="Picture 495" o:spid="_x0000_s1340" type="#_x0000_t75" style="position:absolute;left:2048;width:8991;height:8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">
                  <v:imagedata r:id="rId49" o:title=""/>
                </v:shape>
                <v:shape id="_x0000_s1341" type="#_x0000_t202" style="position:absolute;left:10168;top:3035;width:15995;height:3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" filled="f" stroked="f">
                  <v:textbox>
                    <w:txbxContent>
                      <w:p w14:paraId="77B63A97" w14:textId="77777777" w:rsidR="002A1612" w:rsidRPr="00D31915" w:rsidRDefault="002A1612" w:rsidP="001C6C01">
                        <w:pPr>
                          <w:rPr>
                            <w:b/>
                            <w:color w:val="FF7000"/>
                            <w:sz w:val="28"/>
                            <w:szCs w:val="28"/>
                          </w:rPr>
                        </w:pPr>
                        <w:proofErr w:type="spellStart"/>
                        <w:r>
                          <w:rPr>
                            <w:b/>
                            <w:color w:val="FF7000"/>
                            <w:sz w:val="28"/>
                            <w:szCs w:val="28"/>
                          </w:rPr>
                          <w:t>Nezapomeňte</w:t>
                        </w:r>
                        <w:proofErr w:type="spellEnd"/>
                      </w:p>
                      <w:p w14:paraId="24F2A75F" w14:textId="77777777" w:rsidR="002A1612" w:rsidRPr="00D31915" w:rsidRDefault="002A1612" w:rsidP="001C6C01">
                        <w:pPr>
                          <w:rPr>
                            <w:b/>
                            <w:color w:val="FF7000"/>
                            <w:sz w:val="28"/>
                            <w:szCs w:val="28"/>
                          </w:rPr>
                        </w:pPr>
                      </w:p>
                    </w:txbxContent>
                  </v:textbox>
                </v:shape>
                <w10:wrap type="topAndBottom"/>
              </v:group>
            </w:pict>
          </mc:Fallback>
        </mc:AlternateContent>
      </w:r>
      <w:r>
        <w:rPr>
          <w:lang w:val="cs-CZ"/>
        </w:rPr>
        <w:t>Pokud si přejete, aby počítač, jako je např. robot Edison, udělal to, co chcete, musíte mu dát velmi konkrétní pokyny. Musíte napsat kód, v němž bude přesně uvedeno, v jakém pořadí se mají jednotlivé akce odehrát</w:t>
      </w:r>
      <w:r w:rsidRPr="000B4F95">
        <w:rPr>
          <w:lang w:val="cs-CZ"/>
        </w:rPr>
        <w:t xml:space="preserve">. </w:t>
      </w:r>
    </w:p>
    <w:p w14:paraId="4AFAB8F1" w14:textId="3E903A81" w:rsidR="001C6C01" w:rsidRPr="009040AE" w:rsidRDefault="001C6C01" w:rsidP="001C6C01">
      <w:pPr>
        <w:rPr>
          <w:sz w:val="8"/>
          <w:szCs w:val="8"/>
          <w:lang w:val="cs-CZ"/>
        </w:rPr>
      </w:pPr>
    </w:p>
    <w:p w14:paraId="0F95DDC8" w14:textId="623E7B97" w:rsidR="001C6C01" w:rsidRPr="000B4F95" w:rsidRDefault="001C6C01" w:rsidP="001C6C01">
      <w:pPr>
        <w:pStyle w:val="Nadpis2"/>
        <w:rPr>
          <w:lang w:val="cs-CZ"/>
        </w:rPr>
      </w:pPr>
      <w:r w:rsidRPr="000B4F95">
        <w:rPr>
          <w:lang w:val="cs-CZ"/>
        </w:rPr>
        <w:t xml:space="preserve">Úkol 1: </w:t>
      </w:r>
      <w:r>
        <w:rPr>
          <w:lang w:val="cs-CZ"/>
        </w:rPr>
        <w:t>Jízda podél čtverce</w:t>
      </w:r>
    </w:p>
    <w:p w14:paraId="0369E82C" w14:textId="477D207B" w:rsidR="001C6C01" w:rsidRPr="000B4F95" w:rsidRDefault="001C6C01" w:rsidP="001C6C01">
      <w:pPr>
        <w:rPr>
          <w:lang w:val="cs-CZ"/>
        </w:rPr>
      </w:pPr>
      <w:r>
        <w:rPr>
          <w:lang w:val="cs-CZ"/>
        </w:rPr>
        <w:t>Napište v </w:t>
      </w:r>
      <w:proofErr w:type="spellStart"/>
      <w:r>
        <w:rPr>
          <w:lang w:val="cs-CZ"/>
        </w:rPr>
        <w:t>EdScratchi</w:t>
      </w:r>
      <w:proofErr w:type="spellEnd"/>
      <w:r>
        <w:rPr>
          <w:lang w:val="cs-CZ"/>
        </w:rPr>
        <w:t xml:space="preserve"> program pro Edisona, který m</w:t>
      </w:r>
      <w:r w:rsidR="00FC10C6">
        <w:rPr>
          <w:lang w:val="cs-CZ"/>
        </w:rPr>
        <w:t>u</w:t>
      </w:r>
      <w:r>
        <w:rPr>
          <w:lang w:val="cs-CZ"/>
        </w:rPr>
        <w:t xml:space="preserve"> umožní jezdit po čtvercové trase. V</w:t>
      </w:r>
      <w:r w:rsidR="00FC10C6">
        <w:rPr>
          <w:lang w:val="cs-CZ"/>
        </w:rPr>
        <w:t> </w:t>
      </w:r>
      <w:r>
        <w:rPr>
          <w:lang w:val="cs-CZ"/>
        </w:rPr>
        <w:t xml:space="preserve">programu byste měli k ovládání motorů použít výhradně bloky z kategorie </w:t>
      </w:r>
      <w:r w:rsidRPr="000B4F95">
        <w:rPr>
          <w:color w:val="FF7000"/>
          <w:lang w:val="cs-CZ"/>
        </w:rPr>
        <w:t>Drive</w:t>
      </w:r>
      <w:r w:rsidRPr="000B4F95">
        <w:rPr>
          <w:lang w:val="cs-CZ"/>
        </w:rPr>
        <w:t xml:space="preserve"> </w:t>
      </w:r>
      <w:r>
        <w:rPr>
          <w:lang w:val="cs-CZ"/>
        </w:rPr>
        <w:t xml:space="preserve">(Jízda). Stáhněte program do robota a otestujte jej na </w:t>
      </w:r>
      <w:r w:rsidRPr="000B4F95">
        <w:rPr>
          <w:lang w:val="cs-CZ"/>
        </w:rPr>
        <w:t>Pracovní</w:t>
      </w:r>
      <w:r>
        <w:rPr>
          <w:lang w:val="cs-CZ"/>
        </w:rPr>
        <w:t>m</w:t>
      </w:r>
      <w:r w:rsidRPr="000B4F95">
        <w:rPr>
          <w:lang w:val="cs-CZ"/>
        </w:rPr>
        <w:t xml:space="preserve"> list</w:t>
      </w:r>
      <w:r>
        <w:rPr>
          <w:lang w:val="cs-CZ"/>
        </w:rPr>
        <w:t>u</w:t>
      </w:r>
      <w:r w:rsidRPr="000B4F95">
        <w:rPr>
          <w:lang w:val="cs-CZ"/>
        </w:rPr>
        <w:t xml:space="preserve"> U3-1.</w:t>
      </w:r>
      <w:r>
        <w:rPr>
          <w:lang w:val="cs-CZ"/>
        </w:rPr>
        <w:t xml:space="preserve"> Ujistěte se, že Edison </w:t>
      </w:r>
      <w:proofErr w:type="gramStart"/>
      <w:r>
        <w:rPr>
          <w:lang w:val="cs-CZ"/>
        </w:rPr>
        <w:t>skončí</w:t>
      </w:r>
      <w:proofErr w:type="gramEnd"/>
      <w:r>
        <w:rPr>
          <w:lang w:val="cs-CZ"/>
        </w:rPr>
        <w:t xml:space="preserve"> jízdu přesně v místě, kde začal. </w:t>
      </w:r>
    </w:p>
    <w:p w14:paraId="10FCA166" w14:textId="79B9291E" w:rsidR="001C6C01" w:rsidRPr="000B4F95" w:rsidRDefault="001C6C01" w:rsidP="001C6C01">
      <w:pPr>
        <w:pStyle w:val="Odstavecseseznamem"/>
        <w:numPr>
          <w:ilvl w:val="0"/>
          <w:numId w:val="21"/>
        </w:numPr>
        <w:rPr>
          <w:lang w:val="cs-CZ"/>
        </w:rPr>
      </w:pPr>
      <w:r>
        <w:rPr>
          <w:lang w:val="cs-CZ"/>
        </w:rPr>
        <w:t>Kolik bloků obsahuje váš program</w:t>
      </w:r>
      <w:r w:rsidR="00FC10C6">
        <w:rPr>
          <w:lang w:val="cs-CZ"/>
        </w:rPr>
        <w:t>?</w:t>
      </w:r>
      <w:r>
        <w:rPr>
          <w:lang w:val="cs-CZ"/>
        </w:rPr>
        <w:t xml:space="preserve"> (</w:t>
      </w:r>
      <w:r w:rsidR="00FC10C6">
        <w:rPr>
          <w:lang w:val="cs-CZ"/>
        </w:rPr>
        <w:t>B</w:t>
      </w:r>
      <w:r>
        <w:rPr>
          <w:lang w:val="cs-CZ"/>
        </w:rPr>
        <w:t xml:space="preserve">lok </w:t>
      </w:r>
      <w:r w:rsidRPr="000B4F95">
        <w:rPr>
          <w:color w:val="FF7000"/>
          <w:lang w:val="cs-CZ"/>
        </w:rPr>
        <w:t>start</w:t>
      </w:r>
      <w:r w:rsidRPr="000B4F95">
        <w:rPr>
          <w:lang w:val="cs-CZ"/>
        </w:rPr>
        <w:t xml:space="preserve"> </w:t>
      </w:r>
      <w:r>
        <w:rPr>
          <w:lang w:val="cs-CZ"/>
        </w:rPr>
        <w:t>nezapočítávejte</w:t>
      </w:r>
      <w:r w:rsidR="00FC10C6">
        <w:rPr>
          <w:lang w:val="cs-CZ"/>
        </w:rPr>
        <w:t>.</w:t>
      </w:r>
      <w:r>
        <w:rPr>
          <w:lang w:val="cs-CZ"/>
        </w:rPr>
        <w:t>)</w:t>
      </w:r>
    </w:p>
    <w:p w14:paraId="46C88F7C" w14:textId="7AE4D352" w:rsidR="001C6C01" w:rsidRPr="000B4F95" w:rsidRDefault="001C6C01" w:rsidP="001C6C01">
      <w:pPr>
        <w:rPr>
          <w:lang w:val="cs-CZ"/>
        </w:rPr>
      </w:pPr>
      <w:r w:rsidRPr="000B4F95">
        <w:rPr>
          <w:lang w:val="cs-CZ"/>
        </w:rPr>
        <w:t xml:space="preserve"> </w:t>
      </w:r>
      <w:r w:rsidRPr="000B4F95">
        <w:rPr>
          <w:lang w:val="cs-CZ"/>
        </w:rPr>
        <w:tab/>
        <w:t xml:space="preserve"> _______________________________</w:t>
      </w:r>
    </w:p>
    <w:p w14:paraId="17356230" w14:textId="351AA875" w:rsidR="001C6C01" w:rsidRPr="000B4F95" w:rsidRDefault="001C6C01" w:rsidP="001C6C01">
      <w:pPr>
        <w:pStyle w:val="Odstavecseseznamem"/>
        <w:numPr>
          <w:ilvl w:val="0"/>
          <w:numId w:val="21"/>
        </w:numPr>
        <w:rPr>
          <w:lang w:val="cs-CZ"/>
        </w:rPr>
      </w:pPr>
      <w:r>
        <w:rPr>
          <w:lang w:val="cs-CZ"/>
        </w:rPr>
        <w:t>Prohlédněte si bloky ve svém programu. Všimli jste si něčeho? Lze v</w:t>
      </w:r>
      <w:r w:rsidR="00FC10C6">
        <w:rPr>
          <w:lang w:val="cs-CZ"/>
        </w:rPr>
        <w:t> jejich použití</w:t>
      </w:r>
      <w:r>
        <w:rPr>
          <w:lang w:val="cs-CZ"/>
        </w:rPr>
        <w:t xml:space="preserve"> </w:t>
      </w:r>
      <w:r w:rsidR="00FC10C6">
        <w:rPr>
          <w:lang w:val="cs-CZ"/>
        </w:rPr>
        <w:t>najít</w:t>
      </w:r>
      <w:r>
        <w:rPr>
          <w:lang w:val="cs-CZ"/>
        </w:rPr>
        <w:t xml:space="preserve"> nějaký pravidelný vzor? </w:t>
      </w:r>
    </w:p>
    <w:p w14:paraId="7604929E" w14:textId="5CCFCB14" w:rsidR="001C6C01" w:rsidRPr="000B4F95" w:rsidRDefault="001C6C01" w:rsidP="001C6C01">
      <w:pPr>
        <w:rPr>
          <w:lang w:val="cs-CZ"/>
        </w:rPr>
      </w:pPr>
      <w:bookmarkStart w:id="52" w:name="_Hlk512856120"/>
      <w:r w:rsidRPr="000B4F95">
        <w:rPr>
          <w:lang w:val="cs-CZ"/>
        </w:rPr>
        <w:t>________________________________________________________________________________</w:t>
      </w:r>
    </w:p>
    <w:p w14:paraId="2879A6AB" w14:textId="6D93C00C" w:rsidR="001C6C01" w:rsidRPr="000B4F95" w:rsidRDefault="001C6C01" w:rsidP="001C6C01">
      <w:pPr>
        <w:rPr>
          <w:lang w:val="cs-CZ"/>
        </w:rPr>
      </w:pPr>
      <w:r w:rsidRPr="000B4F95">
        <w:rPr>
          <w:lang w:val="cs-CZ"/>
        </w:rPr>
        <w:t>________________________________________________________________________________</w:t>
      </w:r>
    </w:p>
    <w:bookmarkEnd w:id="52"/>
    <w:p w14:paraId="1DB1CB5F" w14:textId="77777777" w:rsidR="001C6C01" w:rsidRPr="009040AE" w:rsidRDefault="001C6C01" w:rsidP="009040AE">
      <w:pPr>
        <w:rPr>
          <w:sz w:val="16"/>
          <w:szCs w:val="16"/>
        </w:rPr>
      </w:pPr>
    </w:p>
    <w:p w14:paraId="48D3BDAC" w14:textId="5B872CEC" w:rsidR="001C6C01" w:rsidRPr="000B4F95" w:rsidRDefault="001C6C01" w:rsidP="001C6C01">
      <w:pPr>
        <w:pStyle w:val="Nadpis2"/>
        <w:rPr>
          <w:lang w:val="cs-CZ"/>
        </w:rPr>
      </w:pPr>
      <w:r w:rsidRPr="000B4F95">
        <w:rPr>
          <w:lang w:val="cs-CZ"/>
        </w:rPr>
        <w:t xml:space="preserve">Úkol 2: </w:t>
      </w:r>
      <w:r>
        <w:rPr>
          <w:lang w:val="cs-CZ"/>
        </w:rPr>
        <w:t xml:space="preserve">Použijte cyklus k jízdě podél čtverce </w:t>
      </w:r>
    </w:p>
    <w:p w14:paraId="7E20583B" w14:textId="45742137" w:rsidR="001C6C01" w:rsidRPr="000B4F95" w:rsidRDefault="001C6C01" w:rsidP="001C6C01">
      <w:pPr>
        <w:rPr>
          <w:lang w:val="cs-CZ"/>
        </w:rPr>
      </w:pPr>
      <w:r>
        <w:rPr>
          <w:lang w:val="cs-CZ"/>
        </w:rPr>
        <w:t>Aby Edison dokázal jet po čtvercové trase, musíte jej naprogramovat tak, aby jel podél každé strany čtverce a v každém rohu zatočil. Možná jste si všimli, že právě tato pravidelnost vede k pravidelné struktuře kódu: jeď po čáře</w:t>
      </w:r>
      <w:r w:rsidR="00FC10C6">
        <w:rPr>
          <w:lang w:val="cs-CZ"/>
        </w:rPr>
        <w:t xml:space="preserve"> a </w:t>
      </w:r>
      <w:r>
        <w:rPr>
          <w:lang w:val="cs-CZ"/>
        </w:rPr>
        <w:t>zatoč</w:t>
      </w:r>
      <w:r w:rsidR="00FC10C6">
        <w:rPr>
          <w:lang w:val="cs-CZ"/>
        </w:rPr>
        <w:t xml:space="preserve"> –</w:t>
      </w:r>
      <w:r>
        <w:rPr>
          <w:lang w:val="cs-CZ"/>
        </w:rPr>
        <w:t xml:space="preserve"> jeď po čáře</w:t>
      </w:r>
      <w:r w:rsidR="00FC10C6">
        <w:rPr>
          <w:lang w:val="cs-CZ"/>
        </w:rPr>
        <w:t xml:space="preserve"> a</w:t>
      </w:r>
      <w:r>
        <w:rPr>
          <w:lang w:val="cs-CZ"/>
        </w:rPr>
        <w:t xml:space="preserve"> zatoč</w:t>
      </w:r>
      <w:r w:rsidR="00FC10C6">
        <w:rPr>
          <w:lang w:val="cs-CZ"/>
        </w:rPr>
        <w:t xml:space="preserve"> – </w:t>
      </w:r>
      <w:r>
        <w:rPr>
          <w:lang w:val="cs-CZ"/>
        </w:rPr>
        <w:t>jeď po čáře</w:t>
      </w:r>
      <w:r w:rsidR="00FC10C6">
        <w:rPr>
          <w:lang w:val="cs-CZ"/>
        </w:rPr>
        <w:t xml:space="preserve"> a</w:t>
      </w:r>
      <w:r>
        <w:rPr>
          <w:lang w:val="cs-CZ"/>
        </w:rPr>
        <w:t xml:space="preserve"> zatoč</w:t>
      </w:r>
      <w:r w:rsidR="00FC10C6">
        <w:rPr>
          <w:lang w:val="cs-CZ"/>
        </w:rPr>
        <w:t xml:space="preserve"> –</w:t>
      </w:r>
      <w:r>
        <w:rPr>
          <w:lang w:val="cs-CZ"/>
        </w:rPr>
        <w:t xml:space="preserve"> jeď po čáře a zatoč naposledy do výchozí pozice. </w:t>
      </w:r>
    </w:p>
    <w:p w14:paraId="39E5CD17" w14:textId="2C35C133" w:rsidR="001C6C01" w:rsidRPr="000B4F95" w:rsidRDefault="001C6C01" w:rsidP="001C6C01">
      <w:pPr>
        <w:rPr>
          <w:lang w:val="cs-CZ"/>
        </w:rPr>
      </w:pPr>
      <w:r>
        <w:rPr>
          <w:lang w:val="cs-CZ"/>
        </w:rPr>
        <w:t>V</w:t>
      </w:r>
      <w:r w:rsidR="00FC10C6">
        <w:rPr>
          <w:lang w:val="cs-CZ"/>
        </w:rPr>
        <w:t xml:space="preserve"> mnoha</w:t>
      </w:r>
      <w:r>
        <w:rPr>
          <w:lang w:val="cs-CZ"/>
        </w:rPr>
        <w:t xml:space="preserve"> program</w:t>
      </w:r>
      <w:r w:rsidR="00FC10C6">
        <w:rPr>
          <w:lang w:val="cs-CZ"/>
        </w:rPr>
        <w:t>ech</w:t>
      </w:r>
      <w:r>
        <w:rPr>
          <w:lang w:val="cs-CZ"/>
        </w:rPr>
        <w:t xml:space="preserve"> dochází k opakování – část kódu je využívána opakovaně. Opakování je jednou z věcí, v nichž jsou počítače velmi dobré. Na rozdíl od člověka se počítač nezačne nudit, když má nějakou věc dělat stále stejně a pořád dokola. </w:t>
      </w:r>
    </w:p>
    <w:p w14:paraId="69D5BA71" w14:textId="1EF91578" w:rsidR="001C6C01" w:rsidRPr="000B4F95" w:rsidRDefault="001C6C01" w:rsidP="001C6C01">
      <w:pPr>
        <w:rPr>
          <w:lang w:val="cs-CZ"/>
        </w:rPr>
      </w:pPr>
      <w:r>
        <w:rPr>
          <w:lang w:val="cs-CZ"/>
        </w:rPr>
        <w:t>Představte si, že byste po Edisonovi chtěli, aby udělal tutéž věc 100</w:t>
      </w:r>
      <w:r w:rsidR="00FC10C6">
        <w:rPr>
          <w:lang w:val="cs-CZ"/>
        </w:rPr>
        <w:t>×</w:t>
      </w:r>
      <w:r>
        <w:rPr>
          <w:lang w:val="cs-CZ"/>
        </w:rPr>
        <w:t xml:space="preserve">. Chtěli byste psát program se </w:t>
      </w:r>
      <w:r w:rsidR="009A6DE5">
        <w:rPr>
          <w:lang w:val="cs-CZ"/>
        </w:rPr>
        <w:t xml:space="preserve">stovkou </w:t>
      </w:r>
      <w:r>
        <w:rPr>
          <w:lang w:val="cs-CZ"/>
        </w:rPr>
        <w:t>opakující</w:t>
      </w:r>
      <w:r w:rsidR="009A6DE5">
        <w:rPr>
          <w:lang w:val="cs-CZ"/>
        </w:rPr>
        <w:t>ch</w:t>
      </w:r>
      <w:r>
        <w:rPr>
          <w:lang w:val="cs-CZ"/>
        </w:rPr>
        <w:t xml:space="preserve"> se blok</w:t>
      </w:r>
      <w:r w:rsidR="009A6DE5">
        <w:rPr>
          <w:lang w:val="cs-CZ"/>
        </w:rPr>
        <w:t>ů</w:t>
      </w:r>
      <w:r>
        <w:rPr>
          <w:lang w:val="cs-CZ"/>
        </w:rPr>
        <w:t>? Nebylo by pro vás psaní takového programu</w:t>
      </w:r>
      <w:r w:rsidR="00E24906">
        <w:rPr>
          <w:lang w:val="cs-CZ"/>
        </w:rPr>
        <w:t xml:space="preserve"> </w:t>
      </w:r>
      <w:r>
        <w:rPr>
          <w:lang w:val="cs-CZ"/>
        </w:rPr>
        <w:t>nudné? Myslíte, že byste dokázali napsat celý program a neudělat v něm chybu? Existuje přitom jednodušší a efektivnější způsob, jak počítač přimět k opakování příkazů.</w:t>
      </w:r>
      <w:r w:rsidR="00E24906">
        <w:rPr>
          <w:lang w:val="cs-CZ"/>
        </w:rPr>
        <w:t xml:space="preserve"> </w:t>
      </w:r>
      <w:r>
        <w:rPr>
          <w:lang w:val="cs-CZ"/>
        </w:rPr>
        <w:t xml:space="preserve">Opakování kódu je možné zajistit pomocí </w:t>
      </w:r>
      <w:r w:rsidR="009A6DE5" w:rsidRPr="009040AE">
        <w:rPr>
          <w:b/>
          <w:color w:val="FF7000"/>
          <w:lang w:val="cs-CZ"/>
        </w:rPr>
        <w:t>cyklu</w:t>
      </w:r>
      <w:r w:rsidR="009A6DE5">
        <w:rPr>
          <w:lang w:val="cs-CZ"/>
        </w:rPr>
        <w:t xml:space="preserve"> </w:t>
      </w:r>
      <w:r w:rsidR="009A6DE5" w:rsidRPr="009040AE">
        <w:rPr>
          <w:i/>
          <w:lang w:val="cs-CZ"/>
        </w:rPr>
        <w:t>(</w:t>
      </w:r>
      <w:r w:rsidRPr="009040AE">
        <w:rPr>
          <w:i/>
        </w:rPr>
        <w:t>loop</w:t>
      </w:r>
      <w:r w:rsidR="009A6DE5" w:rsidRPr="009040AE">
        <w:rPr>
          <w:i/>
          <w:lang w:val="cs-CZ"/>
        </w:rPr>
        <w:t>)</w:t>
      </w:r>
      <w:r>
        <w:rPr>
          <w:lang w:val="cs-CZ"/>
        </w:rPr>
        <w:t>.</w:t>
      </w:r>
      <w:r w:rsidRPr="000B4F95">
        <w:rPr>
          <w:noProof/>
          <w:lang w:val="cs-CZ"/>
        </w:rPr>
        <w:t xml:space="preserve"> </w:t>
      </w:r>
    </w:p>
    <w:p w14:paraId="0B4D1D6F" w14:textId="54B94E58" w:rsidR="001C6C01" w:rsidRPr="000B4F95" w:rsidRDefault="00B50BFF" w:rsidP="001C6C01">
      <w:pPr>
        <w:rPr>
          <w:lang w:val="cs-CZ"/>
        </w:rPr>
      </w:pPr>
      <w:r w:rsidRPr="000B4F95">
        <w:rPr>
          <w:noProof/>
          <w:lang w:val="cs-CZ"/>
        </w:rPr>
        <w:lastRenderedPageBreak/>
        <w:drawing>
          <wp:anchor distT="0" distB="0" distL="114300" distR="114300" simplePos="0" relativeHeight="253307904" behindDoc="0" locked="0" layoutInCell="1" allowOverlap="1" wp14:anchorId="6960C071" wp14:editId="1319A5F2">
            <wp:simplePos x="0" y="0"/>
            <wp:positionH relativeFrom="column">
              <wp:posOffset>2020570</wp:posOffset>
            </wp:positionH>
            <wp:positionV relativeFrom="paragraph">
              <wp:posOffset>2441879</wp:posOffset>
            </wp:positionV>
            <wp:extent cx="1685290" cy="1226820"/>
            <wp:effectExtent l="19050" t="19050" r="10160" b="11430"/>
            <wp:wrapTopAndBottom/>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3-1.1_definite loop.PNG"/>
                    <pic:cNvPicPr/>
                  </pic:nvPicPr>
                  <pic:blipFill>
                    <a:blip r:embed="rId136">
                      <a:extLst>
                        <a:ext uri="{28A0092B-C50C-407E-A947-70E740481C1C}">
                          <a14:useLocalDpi xmlns:a14="http://schemas.microsoft.com/office/drawing/2010/main" val="0"/>
                        </a:ext>
                      </a:extLst>
                    </a:blip>
                    <a:stretch>
                      <a:fillRect/>
                    </a:stretch>
                  </pic:blipFill>
                  <pic:spPr>
                    <a:xfrm>
                      <a:off x="0" y="0"/>
                      <a:ext cx="1685290" cy="1226820"/>
                    </a:xfrm>
                    <a:prstGeom prst="rect">
                      <a:avLst/>
                    </a:prstGeom>
                    <a:ln w="19050">
                      <a:solidFill>
                        <a:srgbClr val="FF7000"/>
                      </a:solidFill>
                      <a:prstDash val="lgDash"/>
                    </a:ln>
                  </pic:spPr>
                </pic:pic>
              </a:graphicData>
            </a:graphic>
            <wp14:sizeRelH relativeFrom="margin">
              <wp14:pctWidth>0</wp14:pctWidth>
            </wp14:sizeRelH>
            <wp14:sizeRelV relativeFrom="margin">
              <wp14:pctHeight>0</wp14:pctHeight>
            </wp14:sizeRelV>
          </wp:anchor>
        </w:drawing>
      </w:r>
      <w:r w:rsidRPr="000B4F95">
        <w:rPr>
          <w:noProof/>
          <w:lang w:val="cs-CZ"/>
        </w:rPr>
        <mc:AlternateContent>
          <mc:Choice Requires="wpg">
            <w:drawing>
              <wp:anchor distT="0" distB="182880" distL="114300" distR="114300" simplePos="0" relativeHeight="253310976" behindDoc="0" locked="0" layoutInCell="1" allowOverlap="1" wp14:anchorId="2A070E56" wp14:editId="59FFDD86">
                <wp:simplePos x="0" y="0"/>
                <wp:positionH relativeFrom="margin">
                  <wp:posOffset>0</wp:posOffset>
                </wp:positionH>
                <wp:positionV relativeFrom="paragraph">
                  <wp:posOffset>67614</wp:posOffset>
                </wp:positionV>
                <wp:extent cx="5715000" cy="1508760"/>
                <wp:effectExtent l="0" t="0" r="19050" b="15240"/>
                <wp:wrapTopAndBottom/>
                <wp:docPr id="1073741884" name="Group 1073741884"/>
                <wp:cNvGraphicFramePr/>
                <a:graphic xmlns:a="http://schemas.openxmlformats.org/drawingml/2006/main">
                  <a:graphicData uri="http://schemas.microsoft.com/office/word/2010/wordprocessingGroup">
                    <wpg:wgp>
                      <wpg:cNvGrpSpPr/>
                      <wpg:grpSpPr>
                        <a:xfrm>
                          <a:off x="0" y="0"/>
                          <a:ext cx="5715000" cy="1508760"/>
                          <a:chOff x="0" y="0"/>
                          <a:chExt cx="5715000" cy="1352271"/>
                        </a:xfrm>
                      </wpg:grpSpPr>
                      <wps:wsp>
                        <wps:cNvPr id="1073741860" name="Text Box 1073741860"/>
                        <wps:cNvSpPr txBox="1">
                          <a:spLocks noChangeArrowheads="1"/>
                        </wps:cNvSpPr>
                        <wps:spPr bwMode="auto">
                          <a:xfrm>
                            <a:off x="0" y="687629"/>
                            <a:ext cx="5715000" cy="664642"/>
                          </a:xfrm>
                          <a:prstGeom prst="roundRect">
                            <a:avLst>
                              <a:gd name="adj" fmla="val 16380"/>
                            </a:avLst>
                          </a:prstGeom>
                          <a:solidFill>
                            <a:srgbClr val="FFFFFF"/>
                          </a:solidFill>
                          <a:ln w="9525">
                            <a:solidFill>
                              <a:schemeClr val="tx1">
                                <a:lumMod val="65000"/>
                                <a:lumOff val="35000"/>
                              </a:schemeClr>
                            </a:solidFill>
                            <a:miter lim="800000"/>
                            <a:headEnd/>
                            <a:tailEnd/>
                          </a:ln>
                        </wps:spPr>
                        <wps:txbx>
                          <w:txbxContent>
                            <w:p w14:paraId="0C0BAC60" w14:textId="035EC08C" w:rsidR="002A1612" w:rsidRPr="0054067C" w:rsidRDefault="002A1612" w:rsidP="001C6C01">
                              <w:pPr>
                                <w:rPr>
                                  <w:lang w:val="cs-CZ"/>
                                </w:rPr>
                              </w:pPr>
                              <w:r>
                                <w:rPr>
                                  <w:b/>
                                  <w:color w:val="FF7000"/>
                                  <w:lang w:val="cs-CZ"/>
                                </w:rPr>
                                <w:t xml:space="preserve">Cyklus </w:t>
                              </w:r>
                              <w:r w:rsidRPr="0054067C">
                                <w:rPr>
                                  <w:lang w:val="cs-CZ"/>
                                </w:rPr>
                                <w:t>(</w:t>
                              </w:r>
                              <w:proofErr w:type="spellStart"/>
                              <w:r>
                                <w:rPr>
                                  <w:lang w:val="cs-CZ"/>
                                </w:rPr>
                                <w:t>loop</w:t>
                              </w:r>
                              <w:proofErr w:type="spellEnd"/>
                              <w:r w:rsidRPr="0054067C">
                                <w:rPr>
                                  <w:lang w:val="cs-CZ"/>
                                </w:rPr>
                                <w:t>) je</w:t>
                              </w:r>
                              <w:r>
                                <w:rPr>
                                  <w:lang w:val="cs-CZ"/>
                                </w:rPr>
                                <w:t xml:space="preserve"> část kódu přikazující počítači opakovat určitý krok. Cykly jsou druhem </w:t>
                              </w:r>
                              <w:r>
                                <w:rPr>
                                  <w:b/>
                                  <w:color w:val="FF7000"/>
                                  <w:lang w:val="cs-CZ"/>
                                </w:rPr>
                                <w:t>řídící struktury</w:t>
                              </w:r>
                              <w:r>
                                <w:rPr>
                                  <w:lang w:val="cs-CZ"/>
                                </w:rPr>
                                <w:t xml:space="preserve">, protože řídí jiné části kódu v programu. </w:t>
                              </w:r>
                            </w:p>
                            <w:p w14:paraId="36E08F94" w14:textId="77777777" w:rsidR="002A1612" w:rsidRPr="0054067C" w:rsidRDefault="002A1612" w:rsidP="001C6C01">
                              <w:pPr>
                                <w:rPr>
                                  <w:lang w:val="cs-CZ"/>
                                </w:rPr>
                              </w:pPr>
                            </w:p>
                          </w:txbxContent>
                        </wps:txbx>
                        <wps:bodyPr rot="0" vert="horz" wrap="square" lIns="91440" tIns="180000" rIns="91440" bIns="90000" anchor="t" anchorCtr="0">
                          <a:noAutofit/>
                        </wps:bodyPr>
                      </wps:wsp>
                      <pic:pic xmlns:pic="http://schemas.openxmlformats.org/drawingml/2006/picture">
                        <pic:nvPicPr>
                          <pic:cNvPr id="1073741861" name="Picture 1073741861"/>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208483" y="0"/>
                            <a:ext cx="899160" cy="898525"/>
                          </a:xfrm>
                          <a:prstGeom prst="rect">
                            <a:avLst/>
                          </a:prstGeom>
                        </pic:spPr>
                      </pic:pic>
                      <wps:wsp>
                        <wps:cNvPr id="1073741864" name="Text Box 2"/>
                        <wps:cNvSpPr txBox="1">
                          <a:spLocks noChangeArrowheads="1"/>
                        </wps:cNvSpPr>
                        <wps:spPr bwMode="auto">
                          <a:xfrm>
                            <a:off x="1009498" y="303581"/>
                            <a:ext cx="1790852" cy="365638"/>
                          </a:xfrm>
                          <a:prstGeom prst="rect">
                            <a:avLst/>
                          </a:prstGeom>
                          <a:noFill/>
                          <a:ln w="9525">
                            <a:noFill/>
                            <a:miter lim="800000"/>
                            <a:headEnd/>
                            <a:tailEnd/>
                          </a:ln>
                        </wps:spPr>
                        <wps:txbx>
                          <w:txbxContent>
                            <w:p w14:paraId="5FF0FD27" w14:textId="77777777" w:rsidR="002A1612" w:rsidRPr="00D31915" w:rsidRDefault="002A1612" w:rsidP="001C6C01">
                              <w:pPr>
                                <w:rPr>
                                  <w:b/>
                                  <w:color w:val="FF7000"/>
                                  <w:sz w:val="28"/>
                                  <w:szCs w:val="28"/>
                                </w:rPr>
                              </w:pPr>
                              <w:proofErr w:type="spellStart"/>
                              <w:r>
                                <w:rPr>
                                  <w:b/>
                                  <w:color w:val="FF7000"/>
                                  <w:sz w:val="28"/>
                                  <w:szCs w:val="28"/>
                                </w:rPr>
                                <w:t>Slovníček</w:t>
                              </w:r>
                              <w:proofErr w:type="spellEnd"/>
                              <w:r>
                                <w:rPr>
                                  <w:b/>
                                  <w:color w:val="FF7000"/>
                                  <w:sz w:val="28"/>
                                  <w:szCs w:val="28"/>
                                </w:rPr>
                                <w:t xml:space="preserve"> </w:t>
                              </w:r>
                              <w:proofErr w:type="spellStart"/>
                              <w:r>
                                <w:rPr>
                                  <w:b/>
                                  <w:color w:val="FF7000"/>
                                  <w:sz w:val="28"/>
                                  <w:szCs w:val="28"/>
                                </w:rPr>
                                <w:t>pojmů</w:t>
                              </w:r>
                              <w:proofErr w:type="spellEnd"/>
                            </w:p>
                            <w:p w14:paraId="3B2C9995" w14:textId="77777777" w:rsidR="002A1612" w:rsidRPr="00D31915" w:rsidRDefault="002A1612" w:rsidP="001C6C01">
                              <w:pPr>
                                <w:rPr>
                                  <w:b/>
                                  <w:color w:val="FF7000"/>
                                  <w:sz w:val="28"/>
                                  <w:szCs w:val="28"/>
                                </w:rPr>
                              </w:pP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2A070E56" id="Group 1073741884" o:spid="_x0000_s1342" style="position:absolute;margin-left:0;margin-top:5.3pt;width:450pt;height:118.8pt;z-index:253310976;mso-wrap-distance-bottom:14.4pt;mso-position-horizontal-relative:margin;mso-height-relative:margin" coordsize="57150,1352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">
                <v:roundrect id="Text Box 1073741860" o:spid="_x0000_s1343" style="position:absolute;top:6876;width:57150;height:6646;visibility:visible;mso-wrap-style:square;v-text-anchor:top" arcsize="1073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" strokecolor="#5a5a5a [2109]">
                  <v:stroke joinstyle="miter"/>
                  <v:textbox inset=",5mm,,2.5mm">
                    <w:txbxContent>
                      <w:p w14:paraId="0C0BAC60" w14:textId="035EC08C" w:rsidR="002A1612" w:rsidRPr="0054067C" w:rsidRDefault="002A1612" w:rsidP="001C6C01">
                        <w:pPr>
                          <w:rPr>
                            <w:lang w:val="cs-CZ"/>
                          </w:rPr>
                        </w:pPr>
                        <w:r>
                          <w:rPr>
                            <w:b/>
                            <w:color w:val="FF7000"/>
                            <w:lang w:val="cs-CZ"/>
                          </w:rPr>
                          <w:t xml:space="preserve">Cyklus </w:t>
                        </w:r>
                        <w:r w:rsidRPr="0054067C">
                          <w:rPr>
                            <w:lang w:val="cs-CZ"/>
                          </w:rPr>
                          <w:t>(</w:t>
                        </w:r>
                        <w:proofErr w:type="spellStart"/>
                        <w:r>
                          <w:rPr>
                            <w:lang w:val="cs-CZ"/>
                          </w:rPr>
                          <w:t>loop</w:t>
                        </w:r>
                        <w:proofErr w:type="spellEnd"/>
                        <w:r w:rsidRPr="0054067C">
                          <w:rPr>
                            <w:lang w:val="cs-CZ"/>
                          </w:rPr>
                          <w:t>) je</w:t>
                        </w:r>
                        <w:r>
                          <w:rPr>
                            <w:lang w:val="cs-CZ"/>
                          </w:rPr>
                          <w:t xml:space="preserve"> část kódu přikazující počítači opakovat určitý krok. Cykly jsou druhem </w:t>
                        </w:r>
                        <w:r>
                          <w:rPr>
                            <w:b/>
                            <w:color w:val="FF7000"/>
                            <w:lang w:val="cs-CZ"/>
                          </w:rPr>
                          <w:t>řídící struktury</w:t>
                        </w:r>
                        <w:r>
                          <w:rPr>
                            <w:lang w:val="cs-CZ"/>
                          </w:rPr>
                          <w:t xml:space="preserve">, protože řídí jiné části kódu v programu. </w:t>
                        </w:r>
                      </w:p>
                      <w:p w14:paraId="36E08F94" w14:textId="77777777" w:rsidR="002A1612" w:rsidRPr="0054067C" w:rsidRDefault="002A1612" w:rsidP="001C6C01">
                        <w:pPr>
                          <w:rPr>
                            <w:lang w:val="cs-CZ"/>
                          </w:rPr>
                        </w:pPr>
                      </w:p>
                    </w:txbxContent>
                  </v:textbox>
                </v:roundrect>
                <v:shape id="Picture 1073741861" o:spid="_x0000_s1344" type="#_x0000_t75" style="position:absolute;left:2084;width:8992;height:89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">
                  <v:imagedata r:id="rId51" o:title=""/>
                </v:shape>
                <v:shape id="_x0000_s1345" type="#_x0000_t202" style="position:absolute;left:10094;top:3035;width:17909;height:36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" filled="f" stroked="f">
                  <v:textbox>
                    <w:txbxContent>
                      <w:p w14:paraId="5FF0FD27" w14:textId="77777777" w:rsidR="002A1612" w:rsidRPr="00D31915" w:rsidRDefault="002A1612" w:rsidP="001C6C01">
                        <w:pPr>
                          <w:rPr>
                            <w:b/>
                            <w:color w:val="FF7000"/>
                            <w:sz w:val="28"/>
                            <w:szCs w:val="28"/>
                          </w:rPr>
                        </w:pPr>
                        <w:proofErr w:type="spellStart"/>
                        <w:r>
                          <w:rPr>
                            <w:b/>
                            <w:color w:val="FF7000"/>
                            <w:sz w:val="28"/>
                            <w:szCs w:val="28"/>
                          </w:rPr>
                          <w:t>Slovníček</w:t>
                        </w:r>
                        <w:proofErr w:type="spellEnd"/>
                        <w:r>
                          <w:rPr>
                            <w:b/>
                            <w:color w:val="FF7000"/>
                            <w:sz w:val="28"/>
                            <w:szCs w:val="28"/>
                          </w:rPr>
                          <w:t xml:space="preserve"> </w:t>
                        </w:r>
                        <w:proofErr w:type="spellStart"/>
                        <w:r>
                          <w:rPr>
                            <w:b/>
                            <w:color w:val="FF7000"/>
                            <w:sz w:val="28"/>
                            <w:szCs w:val="28"/>
                          </w:rPr>
                          <w:t>pojmů</w:t>
                        </w:r>
                        <w:proofErr w:type="spellEnd"/>
                      </w:p>
                      <w:p w14:paraId="3B2C9995" w14:textId="77777777" w:rsidR="002A1612" w:rsidRPr="00D31915" w:rsidRDefault="002A1612" w:rsidP="001C6C01">
                        <w:pPr>
                          <w:rPr>
                            <w:b/>
                            <w:color w:val="FF7000"/>
                            <w:sz w:val="28"/>
                            <w:szCs w:val="28"/>
                          </w:rPr>
                        </w:pPr>
                      </w:p>
                    </w:txbxContent>
                  </v:textbox>
                </v:shape>
                <w10:wrap type="topAndBottom" anchorx="margin"/>
              </v:group>
            </w:pict>
          </mc:Fallback>
        </mc:AlternateContent>
      </w:r>
      <w:r w:rsidR="001C6C01">
        <w:rPr>
          <w:lang w:val="cs-CZ"/>
        </w:rPr>
        <w:t>Používání cyklů při psaní kódů nám umožňuje opakovat části kódu bez toho, abychom museli psát příkazy stále znovu. V </w:t>
      </w:r>
      <w:proofErr w:type="spellStart"/>
      <w:r w:rsidR="001C6C01">
        <w:rPr>
          <w:lang w:val="cs-CZ"/>
        </w:rPr>
        <w:t>EdScratchi</w:t>
      </w:r>
      <w:proofErr w:type="spellEnd"/>
      <w:r w:rsidR="001C6C01">
        <w:rPr>
          <w:lang w:val="cs-CZ"/>
        </w:rPr>
        <w:t xml:space="preserve"> se bloky pro cykly nacházejí v paletě bloků v kategorii </w:t>
      </w:r>
      <w:proofErr w:type="spellStart"/>
      <w:r w:rsidR="001C6C01" w:rsidRPr="000B4F95">
        <w:rPr>
          <w:color w:val="FF7000"/>
          <w:lang w:val="cs-CZ"/>
        </w:rPr>
        <w:t>Control</w:t>
      </w:r>
      <w:proofErr w:type="spellEnd"/>
      <w:r w:rsidR="001C6C01" w:rsidRPr="000B4F95">
        <w:rPr>
          <w:lang w:val="cs-CZ"/>
        </w:rPr>
        <w:t xml:space="preserve"> </w:t>
      </w:r>
      <w:r w:rsidR="001C6C01">
        <w:rPr>
          <w:lang w:val="cs-CZ"/>
        </w:rPr>
        <w:t>(Řízení)</w:t>
      </w:r>
      <w:r w:rsidR="001C6C01" w:rsidRPr="000B4F95">
        <w:rPr>
          <w:lang w:val="cs-CZ"/>
        </w:rPr>
        <w:t xml:space="preserve">. </w:t>
      </w:r>
      <w:r w:rsidR="001C6C01">
        <w:rPr>
          <w:lang w:val="cs-CZ"/>
        </w:rPr>
        <w:t>Jedním z cyklických bloků v </w:t>
      </w:r>
      <w:proofErr w:type="spellStart"/>
      <w:r w:rsidR="001C6C01">
        <w:rPr>
          <w:lang w:val="cs-CZ"/>
        </w:rPr>
        <w:t>EdScratchi</w:t>
      </w:r>
      <w:proofErr w:type="spellEnd"/>
      <w:r w:rsidR="001C6C01">
        <w:rPr>
          <w:lang w:val="cs-CZ"/>
        </w:rPr>
        <w:t xml:space="preserve"> je </w:t>
      </w:r>
      <w:proofErr w:type="spellStart"/>
      <w:r w:rsidR="001C6C01" w:rsidRPr="000B4F95">
        <w:rPr>
          <w:color w:val="FF7000"/>
          <w:lang w:val="cs-CZ"/>
        </w:rPr>
        <w:t>repeat</w:t>
      </w:r>
      <w:proofErr w:type="spellEnd"/>
      <w:r w:rsidR="001C6C01" w:rsidRPr="000B4F95">
        <w:rPr>
          <w:lang w:val="cs-CZ"/>
        </w:rPr>
        <w:t xml:space="preserve"> </w:t>
      </w:r>
      <w:r w:rsidR="001C6C01">
        <w:rPr>
          <w:lang w:val="cs-CZ"/>
        </w:rPr>
        <w:t>(opakuj)</w:t>
      </w:r>
      <w:r w:rsidR="001C6C01" w:rsidRPr="000B4F95">
        <w:rPr>
          <w:lang w:val="cs-CZ"/>
        </w:rPr>
        <w:t>:</w:t>
      </w:r>
    </w:p>
    <w:p w14:paraId="286ED775" w14:textId="5AF870CC" w:rsidR="001C6C01" w:rsidRPr="000B4F95" w:rsidRDefault="001C6C01" w:rsidP="001C6C01">
      <w:pPr>
        <w:spacing w:after="0"/>
        <w:rPr>
          <w:lang w:val="cs-CZ"/>
        </w:rPr>
      </w:pPr>
    </w:p>
    <w:p w14:paraId="3F4C7CD2" w14:textId="657E2ABD" w:rsidR="001C6C01" w:rsidRPr="000B4F95" w:rsidRDefault="00B50BFF" w:rsidP="001C6C01">
      <w:pPr>
        <w:rPr>
          <w:lang w:val="cs-CZ"/>
        </w:rPr>
      </w:pPr>
      <w:r w:rsidRPr="000B4F95">
        <w:rPr>
          <w:noProof/>
          <w:lang w:val="cs-CZ"/>
        </w:rPr>
        <mc:AlternateContent>
          <mc:Choice Requires="wpg">
            <w:drawing>
              <wp:anchor distT="0" distB="0" distL="114300" distR="114300" simplePos="0" relativeHeight="253353984" behindDoc="0" locked="0" layoutInCell="1" allowOverlap="1" wp14:anchorId="4D6CCD39" wp14:editId="47E248C1">
                <wp:simplePos x="0" y="0"/>
                <wp:positionH relativeFrom="column">
                  <wp:posOffset>36305</wp:posOffset>
                </wp:positionH>
                <wp:positionV relativeFrom="paragraph">
                  <wp:posOffset>193675</wp:posOffset>
                </wp:positionV>
                <wp:extent cx="5715000" cy="1619885"/>
                <wp:effectExtent l="0" t="0" r="19050" b="18415"/>
                <wp:wrapTopAndBottom/>
                <wp:docPr id="1073741937" name="Group 1073741937"/>
                <wp:cNvGraphicFramePr/>
                <a:graphic xmlns:a="http://schemas.openxmlformats.org/drawingml/2006/main">
                  <a:graphicData uri="http://schemas.microsoft.com/office/word/2010/wordprocessingGroup">
                    <wpg:wgp>
                      <wpg:cNvGrpSpPr/>
                      <wpg:grpSpPr>
                        <a:xfrm>
                          <a:off x="0" y="0"/>
                          <a:ext cx="5715000" cy="1619885"/>
                          <a:chOff x="0" y="0"/>
                          <a:chExt cx="5715000" cy="1620317"/>
                        </a:xfrm>
                      </wpg:grpSpPr>
                      <wps:wsp>
                        <wps:cNvPr id="1073741934" name="Text Box 1073741934"/>
                        <wps:cNvSpPr txBox="1">
                          <a:spLocks noChangeArrowheads="1"/>
                        </wps:cNvSpPr>
                        <wps:spPr bwMode="auto">
                          <a:xfrm>
                            <a:off x="0" y="687629"/>
                            <a:ext cx="5715000" cy="932688"/>
                          </a:xfrm>
                          <a:prstGeom prst="roundRect">
                            <a:avLst>
                              <a:gd name="adj" fmla="val 16380"/>
                            </a:avLst>
                          </a:prstGeom>
                          <a:solidFill>
                            <a:srgbClr val="FFFFFF"/>
                          </a:solidFill>
                          <a:ln w="9525">
                            <a:solidFill>
                              <a:schemeClr val="tx1">
                                <a:lumMod val="65000"/>
                                <a:lumOff val="35000"/>
                              </a:schemeClr>
                            </a:solidFill>
                            <a:miter lim="800000"/>
                            <a:headEnd/>
                            <a:tailEnd/>
                          </a:ln>
                        </wps:spPr>
                        <wps:txbx>
                          <w:txbxContent>
                            <w:p w14:paraId="390CCFDB" w14:textId="4E1F1F8F" w:rsidR="002A1612" w:rsidRPr="002138F1" w:rsidRDefault="002A1612" w:rsidP="001C6C01">
                              <w:pPr>
                                <w:rPr>
                                  <w:lang w:val="cs-CZ"/>
                                </w:rPr>
                              </w:pPr>
                              <w:r>
                                <w:rPr>
                                  <w:b/>
                                  <w:color w:val="FF7000"/>
                                  <w:lang w:val="cs-CZ"/>
                                </w:rPr>
                                <w:t xml:space="preserve">Konečný cyklus </w:t>
                              </w:r>
                              <w:r>
                                <w:rPr>
                                  <w:lang w:val="cs-CZ"/>
                                </w:rPr>
                                <w:t>je cyklus s pevně stanoveným počtem opakování. Příkladem konečného cyklu je blok</w:t>
                              </w:r>
                              <w:r w:rsidRPr="002138F1">
                                <w:rPr>
                                  <w:lang w:val="cs-CZ"/>
                                </w:rPr>
                                <w:t xml:space="preserve"> </w:t>
                              </w:r>
                              <w:proofErr w:type="spellStart"/>
                              <w:r w:rsidRPr="002138F1">
                                <w:rPr>
                                  <w:color w:val="FF7000"/>
                                  <w:lang w:val="cs-CZ"/>
                                </w:rPr>
                                <w:t>repeat</w:t>
                              </w:r>
                              <w:proofErr w:type="spellEnd"/>
                              <w:r w:rsidRPr="002138F1">
                                <w:rPr>
                                  <w:lang w:val="cs-CZ"/>
                                </w:rPr>
                                <w:t xml:space="preserve"> </w:t>
                              </w:r>
                              <w:r>
                                <w:rPr>
                                  <w:lang w:val="cs-CZ"/>
                                </w:rPr>
                                <w:t>v </w:t>
                              </w:r>
                              <w:proofErr w:type="spellStart"/>
                              <w:r>
                                <w:rPr>
                                  <w:lang w:val="cs-CZ"/>
                                </w:rPr>
                                <w:t>EdScratchi</w:t>
                              </w:r>
                              <w:proofErr w:type="spellEnd"/>
                              <w:r>
                                <w:rPr>
                                  <w:lang w:val="cs-CZ"/>
                                </w:rPr>
                                <w:t xml:space="preserve">. Pomocí vstupního parametru bloku přikazuje cyklu, kolikrát se má akce opakovat. </w:t>
                              </w:r>
                            </w:p>
                          </w:txbxContent>
                        </wps:txbx>
                        <wps:bodyPr rot="0" vert="horz" wrap="square" lIns="91440" tIns="180000" rIns="91440" bIns="90000" anchor="t" anchorCtr="0">
                          <a:noAutofit/>
                        </wps:bodyPr>
                      </wps:wsp>
                      <pic:pic xmlns:pic="http://schemas.openxmlformats.org/drawingml/2006/picture">
                        <pic:nvPicPr>
                          <pic:cNvPr id="1073741935" name="Picture 1073741935"/>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208483" y="0"/>
                            <a:ext cx="899160" cy="897890"/>
                          </a:xfrm>
                          <a:prstGeom prst="rect">
                            <a:avLst/>
                          </a:prstGeom>
                        </pic:spPr>
                      </pic:pic>
                      <wps:wsp>
                        <wps:cNvPr id="1073741936" name="Text Box 2"/>
                        <wps:cNvSpPr txBox="1">
                          <a:spLocks noChangeArrowheads="1"/>
                        </wps:cNvSpPr>
                        <wps:spPr bwMode="auto">
                          <a:xfrm>
                            <a:off x="1009497" y="303581"/>
                            <a:ext cx="1726879" cy="365495"/>
                          </a:xfrm>
                          <a:prstGeom prst="rect">
                            <a:avLst/>
                          </a:prstGeom>
                          <a:noFill/>
                          <a:ln w="9525">
                            <a:noFill/>
                            <a:miter lim="800000"/>
                            <a:headEnd/>
                            <a:tailEnd/>
                          </a:ln>
                        </wps:spPr>
                        <wps:txbx>
                          <w:txbxContent>
                            <w:p w14:paraId="3B8EDF86" w14:textId="77777777" w:rsidR="002A1612" w:rsidRPr="00D31915" w:rsidRDefault="002A1612" w:rsidP="001C6C01">
                              <w:pPr>
                                <w:rPr>
                                  <w:b/>
                                  <w:color w:val="FF7000"/>
                                  <w:sz w:val="28"/>
                                  <w:szCs w:val="28"/>
                                </w:rPr>
                              </w:pPr>
                              <w:proofErr w:type="spellStart"/>
                              <w:r>
                                <w:rPr>
                                  <w:b/>
                                  <w:color w:val="FF7000"/>
                                  <w:sz w:val="28"/>
                                  <w:szCs w:val="28"/>
                                </w:rPr>
                                <w:t>Slovníček</w:t>
                              </w:r>
                              <w:proofErr w:type="spellEnd"/>
                              <w:r>
                                <w:rPr>
                                  <w:b/>
                                  <w:color w:val="FF7000"/>
                                  <w:sz w:val="28"/>
                                  <w:szCs w:val="28"/>
                                </w:rPr>
                                <w:t xml:space="preserve"> </w:t>
                              </w:r>
                              <w:proofErr w:type="spellStart"/>
                              <w:r>
                                <w:rPr>
                                  <w:b/>
                                  <w:color w:val="FF7000"/>
                                  <w:sz w:val="28"/>
                                  <w:szCs w:val="28"/>
                                </w:rPr>
                                <w:t>pojmů</w:t>
                              </w:r>
                              <w:proofErr w:type="spellEnd"/>
                            </w:p>
                            <w:p w14:paraId="7321DEC9" w14:textId="77777777" w:rsidR="002A1612" w:rsidRPr="00D31915" w:rsidRDefault="002A1612" w:rsidP="001C6C01">
                              <w:pPr>
                                <w:rPr>
                                  <w:b/>
                                  <w:color w:val="FF7000"/>
                                  <w:sz w:val="28"/>
                                  <w:szCs w:val="28"/>
                                </w:rPr>
                              </w:pPr>
                            </w:p>
                          </w:txbxContent>
                        </wps:txbx>
                        <wps:bodyPr rot="0" vert="horz" wrap="square" lIns="91440" tIns="45720" rIns="91440" bIns="45720" anchor="t" anchorCtr="0">
                          <a:noAutofit/>
                        </wps:bodyPr>
                      </wps:wsp>
                    </wpg:wgp>
                  </a:graphicData>
                </a:graphic>
              </wp:anchor>
            </w:drawing>
          </mc:Choice>
          <mc:Fallback>
            <w:pict>
              <v:group w14:anchorId="4D6CCD39" id="Group 1073741937" o:spid="_x0000_s1346" style="position:absolute;margin-left:2.85pt;margin-top:15.25pt;width:450pt;height:127.55pt;z-index:253353984" coordsize="57150,1620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">
                <v:roundrect id="Text Box 1073741934" o:spid="_x0000_s1347" style="position:absolute;top:6876;width:57150;height:9327;visibility:visible;mso-wrap-style:square;v-text-anchor:top" arcsize="1073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" strokecolor="#5a5a5a [2109]">
                  <v:stroke joinstyle="miter"/>
                  <v:textbox inset=",5mm,,2.5mm">
                    <w:txbxContent>
                      <w:p w14:paraId="390CCFDB" w14:textId="4E1F1F8F" w:rsidR="002A1612" w:rsidRPr="002138F1" w:rsidRDefault="002A1612" w:rsidP="001C6C01">
                        <w:pPr>
                          <w:rPr>
                            <w:lang w:val="cs-CZ"/>
                          </w:rPr>
                        </w:pPr>
                        <w:r>
                          <w:rPr>
                            <w:b/>
                            <w:color w:val="FF7000"/>
                            <w:lang w:val="cs-CZ"/>
                          </w:rPr>
                          <w:t xml:space="preserve">Konečný cyklus </w:t>
                        </w:r>
                        <w:r>
                          <w:rPr>
                            <w:lang w:val="cs-CZ"/>
                          </w:rPr>
                          <w:t>je cyklus s pevně stanoveným počtem opakování. Příkladem konečného cyklu je blok</w:t>
                        </w:r>
                        <w:r w:rsidRPr="002138F1">
                          <w:rPr>
                            <w:lang w:val="cs-CZ"/>
                          </w:rPr>
                          <w:t xml:space="preserve"> </w:t>
                        </w:r>
                        <w:proofErr w:type="spellStart"/>
                        <w:r w:rsidRPr="002138F1">
                          <w:rPr>
                            <w:color w:val="FF7000"/>
                            <w:lang w:val="cs-CZ"/>
                          </w:rPr>
                          <w:t>repeat</w:t>
                        </w:r>
                        <w:proofErr w:type="spellEnd"/>
                        <w:r w:rsidRPr="002138F1">
                          <w:rPr>
                            <w:lang w:val="cs-CZ"/>
                          </w:rPr>
                          <w:t xml:space="preserve"> </w:t>
                        </w:r>
                        <w:r>
                          <w:rPr>
                            <w:lang w:val="cs-CZ"/>
                          </w:rPr>
                          <w:t>v </w:t>
                        </w:r>
                        <w:proofErr w:type="spellStart"/>
                        <w:r>
                          <w:rPr>
                            <w:lang w:val="cs-CZ"/>
                          </w:rPr>
                          <w:t>EdScratchi</w:t>
                        </w:r>
                        <w:proofErr w:type="spellEnd"/>
                        <w:r>
                          <w:rPr>
                            <w:lang w:val="cs-CZ"/>
                          </w:rPr>
                          <w:t xml:space="preserve">. Pomocí vstupního parametru bloku přikazuje cyklu, kolikrát se má akce opakovat. </w:t>
                        </w:r>
                      </w:p>
                    </w:txbxContent>
                  </v:textbox>
                </v:roundrect>
                <v:shape id="Picture 1073741935" o:spid="_x0000_s1348" type="#_x0000_t75" style="position:absolute;left:2084;width:8992;height:89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">
                  <v:imagedata r:id="rId51" o:title=""/>
                </v:shape>
                <v:shape id="_x0000_s1349" type="#_x0000_t202" style="position:absolute;left:10094;top:3035;width:17269;height:36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" filled="f" stroked="f">
                  <v:textbox>
                    <w:txbxContent>
                      <w:p w14:paraId="3B8EDF86" w14:textId="77777777" w:rsidR="002A1612" w:rsidRPr="00D31915" w:rsidRDefault="002A1612" w:rsidP="001C6C01">
                        <w:pPr>
                          <w:rPr>
                            <w:b/>
                            <w:color w:val="FF7000"/>
                            <w:sz w:val="28"/>
                            <w:szCs w:val="28"/>
                          </w:rPr>
                        </w:pPr>
                        <w:proofErr w:type="spellStart"/>
                        <w:r>
                          <w:rPr>
                            <w:b/>
                            <w:color w:val="FF7000"/>
                            <w:sz w:val="28"/>
                            <w:szCs w:val="28"/>
                          </w:rPr>
                          <w:t>Slovníček</w:t>
                        </w:r>
                        <w:proofErr w:type="spellEnd"/>
                        <w:r>
                          <w:rPr>
                            <w:b/>
                            <w:color w:val="FF7000"/>
                            <w:sz w:val="28"/>
                            <w:szCs w:val="28"/>
                          </w:rPr>
                          <w:t xml:space="preserve"> </w:t>
                        </w:r>
                        <w:proofErr w:type="spellStart"/>
                        <w:r>
                          <w:rPr>
                            <w:b/>
                            <w:color w:val="FF7000"/>
                            <w:sz w:val="28"/>
                            <w:szCs w:val="28"/>
                          </w:rPr>
                          <w:t>pojmů</w:t>
                        </w:r>
                        <w:proofErr w:type="spellEnd"/>
                      </w:p>
                      <w:p w14:paraId="7321DEC9" w14:textId="77777777" w:rsidR="002A1612" w:rsidRPr="00D31915" w:rsidRDefault="002A1612" w:rsidP="001C6C01">
                        <w:pPr>
                          <w:rPr>
                            <w:b/>
                            <w:color w:val="FF7000"/>
                            <w:sz w:val="28"/>
                            <w:szCs w:val="28"/>
                          </w:rPr>
                        </w:pPr>
                      </w:p>
                    </w:txbxContent>
                  </v:textbox>
                </v:shape>
                <w10:wrap type="topAndBottom"/>
              </v:group>
            </w:pict>
          </mc:Fallback>
        </mc:AlternateContent>
      </w:r>
      <w:r w:rsidR="001C6C01">
        <w:rPr>
          <w:lang w:val="cs-CZ"/>
        </w:rPr>
        <w:t xml:space="preserve">Existují různé druhy cyklů. Blok </w:t>
      </w:r>
      <w:proofErr w:type="spellStart"/>
      <w:r w:rsidR="001C6C01" w:rsidRPr="000B4F95">
        <w:rPr>
          <w:color w:val="FF7000"/>
          <w:lang w:val="cs-CZ"/>
        </w:rPr>
        <w:t>repeat</w:t>
      </w:r>
      <w:proofErr w:type="spellEnd"/>
      <w:r w:rsidR="001C6C01" w:rsidRPr="000B4F95">
        <w:rPr>
          <w:lang w:val="cs-CZ"/>
        </w:rPr>
        <w:t xml:space="preserve"> </w:t>
      </w:r>
      <w:r w:rsidR="001C6C01">
        <w:rPr>
          <w:lang w:val="cs-CZ"/>
        </w:rPr>
        <w:t xml:space="preserve">je </w:t>
      </w:r>
      <w:r w:rsidR="001C6C01">
        <w:rPr>
          <w:b/>
          <w:color w:val="FF7000"/>
          <w:lang w:val="cs-CZ"/>
        </w:rPr>
        <w:t>konečný cyklus</w:t>
      </w:r>
      <w:r w:rsidR="001C6C01" w:rsidRPr="000B4F95">
        <w:rPr>
          <w:lang w:val="cs-CZ"/>
        </w:rPr>
        <w:t>.</w:t>
      </w:r>
      <w:r w:rsidR="001C6C01" w:rsidRPr="000B4F95">
        <w:rPr>
          <w:noProof/>
          <w:lang w:val="cs-CZ"/>
        </w:rPr>
        <w:t xml:space="preserve"> </w:t>
      </w:r>
    </w:p>
    <w:p w14:paraId="745D4B8B" w14:textId="43F170CD" w:rsidR="001C6C01" w:rsidRPr="000B4F95" w:rsidRDefault="001C6C01" w:rsidP="001C6C01">
      <w:pPr>
        <w:spacing w:after="0"/>
        <w:rPr>
          <w:lang w:val="cs-CZ"/>
        </w:rPr>
      </w:pPr>
    </w:p>
    <w:p w14:paraId="3A2809BC" w14:textId="6566EDC2" w:rsidR="001C6C01" w:rsidRPr="000B4F95" w:rsidRDefault="001C6C01" w:rsidP="001C6C01">
      <w:pPr>
        <w:rPr>
          <w:lang w:val="cs-CZ"/>
        </w:rPr>
      </w:pPr>
      <w:r w:rsidRPr="000B4F95">
        <w:rPr>
          <w:noProof/>
          <w:lang w:val="cs-CZ"/>
        </w:rPr>
        <mc:AlternateContent>
          <mc:Choice Requires="wpg">
            <w:drawing>
              <wp:anchor distT="0" distB="0" distL="114300" distR="114300" simplePos="0" relativeHeight="253312000" behindDoc="0" locked="0" layoutInCell="1" allowOverlap="1" wp14:anchorId="2D856C8D" wp14:editId="4F0DDD3E">
                <wp:simplePos x="0" y="0"/>
                <wp:positionH relativeFrom="column">
                  <wp:posOffset>-10406</wp:posOffset>
                </wp:positionH>
                <wp:positionV relativeFrom="paragraph">
                  <wp:posOffset>203996</wp:posOffset>
                </wp:positionV>
                <wp:extent cx="5715000" cy="2900150"/>
                <wp:effectExtent l="0" t="0" r="19050" b="14605"/>
                <wp:wrapNone/>
                <wp:docPr id="1073741858" name="Group 1073741858"/>
                <wp:cNvGraphicFramePr/>
                <a:graphic xmlns:a="http://schemas.openxmlformats.org/drawingml/2006/main">
                  <a:graphicData uri="http://schemas.microsoft.com/office/word/2010/wordprocessingGroup">
                    <wpg:wgp>
                      <wpg:cNvGrpSpPr/>
                      <wpg:grpSpPr>
                        <a:xfrm>
                          <a:off x="0" y="0"/>
                          <a:ext cx="5715000" cy="2900150"/>
                          <a:chOff x="0" y="0"/>
                          <a:chExt cx="5715000" cy="2553788"/>
                        </a:xfrm>
                      </wpg:grpSpPr>
                      <wps:wsp>
                        <wps:cNvPr id="1073741855" name="Text Box 1073741855"/>
                        <wps:cNvSpPr txBox="1">
                          <a:spLocks noChangeArrowheads="1"/>
                        </wps:cNvSpPr>
                        <wps:spPr bwMode="auto">
                          <a:xfrm>
                            <a:off x="0" y="672952"/>
                            <a:ext cx="5715000" cy="1880836"/>
                          </a:xfrm>
                          <a:prstGeom prst="roundRect">
                            <a:avLst>
                              <a:gd name="adj" fmla="val 7850"/>
                            </a:avLst>
                          </a:prstGeom>
                          <a:solidFill>
                            <a:srgbClr val="FFFFFF"/>
                          </a:solidFill>
                          <a:ln w="9525">
                            <a:solidFill>
                              <a:schemeClr val="tx1">
                                <a:lumMod val="65000"/>
                                <a:lumOff val="35000"/>
                              </a:schemeClr>
                            </a:solidFill>
                            <a:miter lim="800000"/>
                            <a:headEnd/>
                            <a:tailEnd/>
                          </a:ln>
                        </wps:spPr>
                        <wps:txbx>
                          <w:txbxContent>
                            <w:p w14:paraId="756CAD51" w14:textId="4C5D8CCC" w:rsidR="002A1612" w:rsidRPr="002138F1" w:rsidRDefault="002A1612" w:rsidP="001C6C01">
                              <w:pPr>
                                <w:rPr>
                                  <w:lang w:val="cs-CZ"/>
                                </w:rPr>
                              </w:pPr>
                              <w:r>
                                <w:rPr>
                                  <w:lang w:val="cs-CZ"/>
                                </w:rPr>
                                <w:t xml:space="preserve">Prohlédněte si dobře tvar bloku </w:t>
                              </w:r>
                              <w:proofErr w:type="spellStart"/>
                              <w:r w:rsidRPr="002138F1">
                                <w:rPr>
                                  <w:color w:val="FF7000"/>
                                  <w:lang w:val="cs-CZ"/>
                                </w:rPr>
                                <w:t>repeat</w:t>
                              </w:r>
                              <w:proofErr w:type="spellEnd"/>
                              <w:r w:rsidRPr="002138F1">
                                <w:rPr>
                                  <w:lang w:val="cs-CZ"/>
                                </w:rPr>
                                <w:t>.</w:t>
                              </w:r>
                              <w:r>
                                <w:rPr>
                                  <w:lang w:val="cs-CZ"/>
                                </w:rPr>
                                <w:t xml:space="preserve"> Vidíte, že se podobá ústům? Ostatní bloky je možné vložit do jeho otevřených „úst“</w:t>
                              </w:r>
                              <w:r w:rsidRPr="002138F1">
                                <w:rPr>
                                  <w:lang w:val="cs-CZ"/>
                                </w:rPr>
                                <w:t>.</w:t>
                              </w:r>
                              <w:r>
                                <w:rPr>
                                  <w:lang w:val="cs-CZ"/>
                                </w:rPr>
                                <w:t xml:space="preserve"> Kterýkoli blok vložený do bloku </w:t>
                              </w:r>
                              <w:proofErr w:type="spellStart"/>
                              <w:r w:rsidRPr="002138F1">
                                <w:rPr>
                                  <w:color w:val="FF7000"/>
                                  <w:lang w:val="cs-CZ"/>
                                </w:rPr>
                                <w:t>repeat</w:t>
                              </w:r>
                              <w:proofErr w:type="spellEnd"/>
                              <w:r w:rsidRPr="002138F1">
                                <w:rPr>
                                  <w:lang w:val="cs-CZ"/>
                                </w:rPr>
                                <w:t xml:space="preserve"> </w:t>
                              </w:r>
                              <w:r>
                                <w:rPr>
                                  <w:lang w:val="cs-CZ"/>
                                </w:rPr>
                                <w:t xml:space="preserve">se stává součástí cyklu. Všechny bloky v cyklu budou opakovány. </w:t>
                              </w:r>
                            </w:p>
                            <w:p w14:paraId="6541F6A2" w14:textId="680BCA9B" w:rsidR="002A1612" w:rsidRPr="002138F1" w:rsidRDefault="002A1612" w:rsidP="001C6C01">
                              <w:pPr>
                                <w:rPr>
                                  <w:lang w:val="cs-CZ"/>
                                </w:rPr>
                              </w:pPr>
                              <w:r>
                                <w:rPr>
                                  <w:lang w:val="cs-CZ"/>
                                </w:rPr>
                                <w:t xml:space="preserve">Pamatujte si, že Edison bude plnit příkazy v blocích jednotlivě, jeden po druhém. Robot nejprve uvidí cyklický blok, který jej informuje, že všechny bloky v daném cyklu je třeba zopakovat; počet opakování je určen vstupním parametrem bloku </w:t>
                              </w:r>
                              <w:proofErr w:type="spellStart"/>
                              <w:r w:rsidRPr="002138F1">
                                <w:rPr>
                                  <w:color w:val="FF7000"/>
                                  <w:lang w:val="cs-CZ"/>
                                </w:rPr>
                                <w:t>repeat</w:t>
                              </w:r>
                              <w:proofErr w:type="spellEnd"/>
                              <w:r w:rsidRPr="002138F1">
                                <w:rPr>
                                  <w:lang w:val="cs-CZ"/>
                                </w:rPr>
                                <w:t xml:space="preserve">. </w:t>
                              </w:r>
                              <w:r>
                                <w:rPr>
                                  <w:lang w:val="cs-CZ"/>
                                </w:rPr>
                                <w:t>Robot pak provede jednotlivé akce definované bloky v cyklu v pořadí, v němž jsou seřazeny. Až se dostane na konec cyklu, vrátí se na její začátek a začne znovu</w:t>
                              </w:r>
                              <w:r w:rsidRPr="002138F1">
                                <w:rPr>
                                  <w:lang w:val="cs-CZ"/>
                                </w:rPr>
                                <w:t>!</w:t>
                              </w:r>
                            </w:p>
                            <w:p w14:paraId="2E9F8895" w14:textId="77777777" w:rsidR="002A1612" w:rsidRPr="002138F1" w:rsidRDefault="002A1612" w:rsidP="001C6C01">
                              <w:pPr>
                                <w:rPr>
                                  <w:lang w:val="cs-CZ"/>
                                </w:rPr>
                              </w:pPr>
                            </w:p>
                          </w:txbxContent>
                        </wps:txbx>
                        <wps:bodyPr rot="0" vert="horz" wrap="square" lIns="91440" tIns="180000" rIns="91440" bIns="90000" anchor="t" anchorCtr="0">
                          <a:noAutofit/>
                        </wps:bodyPr>
                      </wps:wsp>
                      <pic:pic xmlns:pic="http://schemas.openxmlformats.org/drawingml/2006/picture">
                        <pic:nvPicPr>
                          <pic:cNvPr id="1073741856" name="Picture 1073741856"/>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204826" y="0"/>
                            <a:ext cx="899160" cy="899160"/>
                          </a:xfrm>
                          <a:prstGeom prst="rect">
                            <a:avLst/>
                          </a:prstGeom>
                        </pic:spPr>
                      </pic:pic>
                      <wps:wsp>
                        <wps:cNvPr id="1073741857" name="Text Box 2"/>
                        <wps:cNvSpPr txBox="1">
                          <a:spLocks noChangeArrowheads="1"/>
                        </wps:cNvSpPr>
                        <wps:spPr bwMode="auto">
                          <a:xfrm>
                            <a:off x="1016813" y="303581"/>
                            <a:ext cx="1783537" cy="365760"/>
                          </a:xfrm>
                          <a:prstGeom prst="rect">
                            <a:avLst/>
                          </a:prstGeom>
                          <a:noFill/>
                          <a:ln w="9525">
                            <a:noFill/>
                            <a:miter lim="800000"/>
                            <a:headEnd/>
                            <a:tailEnd/>
                          </a:ln>
                        </wps:spPr>
                        <wps:txbx>
                          <w:txbxContent>
                            <w:p w14:paraId="39478CE7" w14:textId="77777777" w:rsidR="002A1612" w:rsidRPr="00D31915" w:rsidRDefault="002A1612" w:rsidP="001C6C01">
                              <w:pPr>
                                <w:rPr>
                                  <w:b/>
                                  <w:color w:val="FF7000"/>
                                  <w:sz w:val="28"/>
                                  <w:szCs w:val="28"/>
                                </w:rPr>
                              </w:pPr>
                              <w:proofErr w:type="spellStart"/>
                              <w:r>
                                <w:rPr>
                                  <w:b/>
                                  <w:color w:val="FF7000"/>
                                  <w:sz w:val="28"/>
                                  <w:szCs w:val="28"/>
                                </w:rPr>
                                <w:t>Proč</w:t>
                              </w:r>
                              <w:proofErr w:type="spellEnd"/>
                              <w:r>
                                <w:rPr>
                                  <w:b/>
                                  <w:color w:val="FF7000"/>
                                  <w:sz w:val="28"/>
                                  <w:szCs w:val="28"/>
                                </w:rPr>
                                <w:t xml:space="preserve"> je </w:t>
                              </w:r>
                              <w:proofErr w:type="spellStart"/>
                              <w:r>
                                <w:rPr>
                                  <w:b/>
                                  <w:color w:val="FF7000"/>
                                  <w:sz w:val="28"/>
                                  <w:szCs w:val="28"/>
                                </w:rPr>
                                <w:t>tomu</w:t>
                              </w:r>
                              <w:proofErr w:type="spellEnd"/>
                              <w:r>
                                <w:rPr>
                                  <w:b/>
                                  <w:color w:val="FF7000"/>
                                  <w:sz w:val="28"/>
                                  <w:szCs w:val="28"/>
                                </w:rPr>
                                <w:t xml:space="preserve"> </w:t>
                              </w:r>
                              <w:proofErr w:type="spellStart"/>
                              <w:r>
                                <w:rPr>
                                  <w:b/>
                                  <w:color w:val="FF7000"/>
                                  <w:sz w:val="28"/>
                                  <w:szCs w:val="28"/>
                                </w:rPr>
                                <w:t>tak</w:t>
                              </w:r>
                              <w:proofErr w:type="spellEnd"/>
                              <w:r>
                                <w:rPr>
                                  <w:b/>
                                  <w:color w:val="FF7000"/>
                                  <w:sz w:val="28"/>
                                  <w:szCs w:val="28"/>
                                </w:rPr>
                                <w:t>?</w:t>
                              </w:r>
                            </w:p>
                            <w:p w14:paraId="08F54C6B" w14:textId="77777777" w:rsidR="002A1612" w:rsidRPr="00D31915" w:rsidRDefault="002A1612" w:rsidP="001C6C01">
                              <w:pPr>
                                <w:rPr>
                                  <w:b/>
                                  <w:color w:val="FF7000"/>
                                  <w:sz w:val="28"/>
                                  <w:szCs w:val="28"/>
                                </w:rPr>
                              </w:pPr>
                            </w:p>
                            <w:p w14:paraId="458157D3" w14:textId="77777777" w:rsidR="002A1612" w:rsidRPr="00D31915" w:rsidRDefault="002A1612" w:rsidP="001C6C01">
                              <w:pPr>
                                <w:rPr>
                                  <w:b/>
                                  <w:color w:val="FF7000"/>
                                  <w:sz w:val="28"/>
                                  <w:szCs w:val="28"/>
                                </w:rPr>
                              </w:pP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2D856C8D" id="Group 1073741858" o:spid="_x0000_s1350" style="position:absolute;margin-left:-.8pt;margin-top:16.05pt;width:450pt;height:228.35pt;z-index:253312000;mso-height-relative:margin" coordsize="57150,2553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">
                <v:roundrect id="Text Box 1073741855" o:spid="_x0000_s1351" style="position:absolute;top:6729;width:57150;height:18808;visibility:visible;mso-wrap-style:square;v-text-anchor:top" arcsize="514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" strokecolor="#5a5a5a [2109]">
                  <v:stroke joinstyle="miter"/>
                  <v:textbox inset=",5mm,,2.5mm">
                    <w:txbxContent>
                      <w:p w14:paraId="756CAD51" w14:textId="4C5D8CCC" w:rsidR="002A1612" w:rsidRPr="002138F1" w:rsidRDefault="002A1612" w:rsidP="001C6C01">
                        <w:pPr>
                          <w:rPr>
                            <w:lang w:val="cs-CZ"/>
                          </w:rPr>
                        </w:pPr>
                        <w:r>
                          <w:rPr>
                            <w:lang w:val="cs-CZ"/>
                          </w:rPr>
                          <w:t xml:space="preserve">Prohlédněte si dobře tvar bloku </w:t>
                        </w:r>
                        <w:proofErr w:type="spellStart"/>
                        <w:r w:rsidRPr="002138F1">
                          <w:rPr>
                            <w:color w:val="FF7000"/>
                            <w:lang w:val="cs-CZ"/>
                          </w:rPr>
                          <w:t>repeat</w:t>
                        </w:r>
                        <w:proofErr w:type="spellEnd"/>
                        <w:r w:rsidRPr="002138F1">
                          <w:rPr>
                            <w:lang w:val="cs-CZ"/>
                          </w:rPr>
                          <w:t>.</w:t>
                        </w:r>
                        <w:r>
                          <w:rPr>
                            <w:lang w:val="cs-CZ"/>
                          </w:rPr>
                          <w:t xml:space="preserve"> Vidíte, že se podobá ústům? Ostatní bloky je možné vložit do jeho otevřených „úst“</w:t>
                        </w:r>
                        <w:r w:rsidRPr="002138F1">
                          <w:rPr>
                            <w:lang w:val="cs-CZ"/>
                          </w:rPr>
                          <w:t>.</w:t>
                        </w:r>
                        <w:r>
                          <w:rPr>
                            <w:lang w:val="cs-CZ"/>
                          </w:rPr>
                          <w:t xml:space="preserve"> Kterýkoli blok vložený do bloku </w:t>
                        </w:r>
                        <w:proofErr w:type="spellStart"/>
                        <w:r w:rsidRPr="002138F1">
                          <w:rPr>
                            <w:color w:val="FF7000"/>
                            <w:lang w:val="cs-CZ"/>
                          </w:rPr>
                          <w:t>repeat</w:t>
                        </w:r>
                        <w:proofErr w:type="spellEnd"/>
                        <w:r w:rsidRPr="002138F1">
                          <w:rPr>
                            <w:lang w:val="cs-CZ"/>
                          </w:rPr>
                          <w:t xml:space="preserve"> </w:t>
                        </w:r>
                        <w:r>
                          <w:rPr>
                            <w:lang w:val="cs-CZ"/>
                          </w:rPr>
                          <w:t xml:space="preserve">se stává součástí cyklu. Všechny bloky v cyklu budou opakovány. </w:t>
                        </w:r>
                      </w:p>
                      <w:p w14:paraId="6541F6A2" w14:textId="680BCA9B" w:rsidR="002A1612" w:rsidRPr="002138F1" w:rsidRDefault="002A1612" w:rsidP="001C6C01">
                        <w:pPr>
                          <w:rPr>
                            <w:lang w:val="cs-CZ"/>
                          </w:rPr>
                        </w:pPr>
                        <w:r>
                          <w:rPr>
                            <w:lang w:val="cs-CZ"/>
                          </w:rPr>
                          <w:t xml:space="preserve">Pamatujte si, že Edison bude plnit příkazy v blocích jednotlivě, jeden po druhém. Robot nejprve uvidí cyklický blok, který jej informuje, že všechny bloky v daném cyklu je třeba zopakovat; počet opakování je určen vstupním parametrem bloku </w:t>
                        </w:r>
                        <w:proofErr w:type="spellStart"/>
                        <w:r w:rsidRPr="002138F1">
                          <w:rPr>
                            <w:color w:val="FF7000"/>
                            <w:lang w:val="cs-CZ"/>
                          </w:rPr>
                          <w:t>repeat</w:t>
                        </w:r>
                        <w:proofErr w:type="spellEnd"/>
                        <w:r w:rsidRPr="002138F1">
                          <w:rPr>
                            <w:lang w:val="cs-CZ"/>
                          </w:rPr>
                          <w:t xml:space="preserve">. </w:t>
                        </w:r>
                        <w:r>
                          <w:rPr>
                            <w:lang w:val="cs-CZ"/>
                          </w:rPr>
                          <w:t>Robot pak provede jednotlivé akce definované bloky v cyklu v pořadí, v němž jsou seřazeny. Až se dostane na konec cyklu, vrátí se na její začátek a začne znovu</w:t>
                        </w:r>
                        <w:r w:rsidRPr="002138F1">
                          <w:rPr>
                            <w:lang w:val="cs-CZ"/>
                          </w:rPr>
                          <w:t>!</w:t>
                        </w:r>
                      </w:p>
                      <w:p w14:paraId="2E9F8895" w14:textId="77777777" w:rsidR="002A1612" w:rsidRPr="002138F1" w:rsidRDefault="002A1612" w:rsidP="001C6C01">
                        <w:pPr>
                          <w:rPr>
                            <w:lang w:val="cs-CZ"/>
                          </w:rPr>
                        </w:pPr>
                      </w:p>
                    </w:txbxContent>
                  </v:textbox>
                </v:roundrect>
                <v:shape id="Picture 1073741856" o:spid="_x0000_s1352" type="#_x0000_t75" style="position:absolute;left:2048;width:8991;height:8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">
                  <v:imagedata r:id="rId42" o:title=""/>
                </v:shape>
                <v:shape id="_x0000_s1353" type="#_x0000_t202" style="position:absolute;left:10168;top:3035;width:17835;height:3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" filled="f" stroked="f">
                  <v:textbox>
                    <w:txbxContent>
                      <w:p w14:paraId="39478CE7" w14:textId="77777777" w:rsidR="002A1612" w:rsidRPr="00D31915" w:rsidRDefault="002A1612" w:rsidP="001C6C01">
                        <w:pPr>
                          <w:rPr>
                            <w:b/>
                            <w:color w:val="FF7000"/>
                            <w:sz w:val="28"/>
                            <w:szCs w:val="28"/>
                          </w:rPr>
                        </w:pPr>
                        <w:proofErr w:type="spellStart"/>
                        <w:r>
                          <w:rPr>
                            <w:b/>
                            <w:color w:val="FF7000"/>
                            <w:sz w:val="28"/>
                            <w:szCs w:val="28"/>
                          </w:rPr>
                          <w:t>Proč</w:t>
                        </w:r>
                        <w:proofErr w:type="spellEnd"/>
                        <w:r>
                          <w:rPr>
                            <w:b/>
                            <w:color w:val="FF7000"/>
                            <w:sz w:val="28"/>
                            <w:szCs w:val="28"/>
                          </w:rPr>
                          <w:t xml:space="preserve"> je </w:t>
                        </w:r>
                        <w:proofErr w:type="spellStart"/>
                        <w:r>
                          <w:rPr>
                            <w:b/>
                            <w:color w:val="FF7000"/>
                            <w:sz w:val="28"/>
                            <w:szCs w:val="28"/>
                          </w:rPr>
                          <w:t>tomu</w:t>
                        </w:r>
                        <w:proofErr w:type="spellEnd"/>
                        <w:r>
                          <w:rPr>
                            <w:b/>
                            <w:color w:val="FF7000"/>
                            <w:sz w:val="28"/>
                            <w:szCs w:val="28"/>
                          </w:rPr>
                          <w:t xml:space="preserve"> </w:t>
                        </w:r>
                        <w:proofErr w:type="spellStart"/>
                        <w:r>
                          <w:rPr>
                            <w:b/>
                            <w:color w:val="FF7000"/>
                            <w:sz w:val="28"/>
                            <w:szCs w:val="28"/>
                          </w:rPr>
                          <w:t>tak</w:t>
                        </w:r>
                        <w:proofErr w:type="spellEnd"/>
                        <w:r>
                          <w:rPr>
                            <w:b/>
                            <w:color w:val="FF7000"/>
                            <w:sz w:val="28"/>
                            <w:szCs w:val="28"/>
                          </w:rPr>
                          <w:t>?</w:t>
                        </w:r>
                      </w:p>
                      <w:p w14:paraId="08F54C6B" w14:textId="77777777" w:rsidR="002A1612" w:rsidRPr="00D31915" w:rsidRDefault="002A1612" w:rsidP="001C6C01">
                        <w:pPr>
                          <w:rPr>
                            <w:b/>
                            <w:color w:val="FF7000"/>
                            <w:sz w:val="28"/>
                            <w:szCs w:val="28"/>
                          </w:rPr>
                        </w:pPr>
                      </w:p>
                      <w:p w14:paraId="458157D3" w14:textId="77777777" w:rsidR="002A1612" w:rsidRPr="00D31915" w:rsidRDefault="002A1612" w:rsidP="001C6C01">
                        <w:pPr>
                          <w:rPr>
                            <w:b/>
                            <w:color w:val="FF7000"/>
                            <w:sz w:val="28"/>
                            <w:szCs w:val="28"/>
                          </w:rPr>
                        </w:pPr>
                      </w:p>
                    </w:txbxContent>
                  </v:textbox>
                </v:shape>
              </v:group>
            </w:pict>
          </mc:Fallback>
        </mc:AlternateContent>
      </w:r>
      <w:r>
        <w:rPr>
          <w:lang w:val="cs-CZ"/>
        </w:rPr>
        <w:t>Stejně jako všechny ostatní cyklické bloky v </w:t>
      </w:r>
      <w:proofErr w:type="spellStart"/>
      <w:r>
        <w:rPr>
          <w:lang w:val="cs-CZ"/>
        </w:rPr>
        <w:t>EdScratchi</w:t>
      </w:r>
      <w:proofErr w:type="spellEnd"/>
      <w:r>
        <w:rPr>
          <w:lang w:val="cs-CZ"/>
        </w:rPr>
        <w:t xml:space="preserve"> </w:t>
      </w:r>
      <w:proofErr w:type="spellStart"/>
      <w:r w:rsidRPr="000B4F95">
        <w:rPr>
          <w:color w:val="FF7000"/>
          <w:lang w:val="cs-CZ"/>
        </w:rPr>
        <w:t>repeat</w:t>
      </w:r>
      <w:proofErr w:type="spellEnd"/>
      <w:r w:rsidRPr="000B4F95">
        <w:rPr>
          <w:lang w:val="cs-CZ"/>
        </w:rPr>
        <w:t xml:space="preserve"> </w:t>
      </w:r>
      <w:r>
        <w:rPr>
          <w:lang w:val="cs-CZ"/>
        </w:rPr>
        <w:t>obepíná ostatní bloky.</w:t>
      </w:r>
    </w:p>
    <w:p w14:paraId="2D0A3D0D" w14:textId="73F7984C" w:rsidR="001C6C01" w:rsidRPr="000B4F95" w:rsidRDefault="001C6C01" w:rsidP="001C6C01">
      <w:pPr>
        <w:rPr>
          <w:lang w:val="cs-CZ"/>
        </w:rPr>
      </w:pPr>
      <w:r w:rsidRPr="000B4F95">
        <w:rPr>
          <w:lang w:val="cs-CZ"/>
        </w:rPr>
        <w:br w:type="page"/>
      </w:r>
    </w:p>
    <w:p w14:paraId="7CD4E7B2" w14:textId="77777777" w:rsidR="001C6C01" w:rsidRPr="000B4F95" w:rsidRDefault="001C6C01" w:rsidP="001C6C01">
      <w:pPr>
        <w:rPr>
          <w:lang w:val="cs-CZ"/>
        </w:rPr>
      </w:pPr>
      <w:r>
        <w:rPr>
          <w:lang w:val="cs-CZ"/>
        </w:rPr>
        <w:lastRenderedPageBreak/>
        <w:t xml:space="preserve">Zkuste pomocí bloku </w:t>
      </w:r>
      <w:proofErr w:type="spellStart"/>
      <w:r w:rsidRPr="000B4F95">
        <w:rPr>
          <w:color w:val="FF7000"/>
          <w:lang w:val="cs-CZ"/>
        </w:rPr>
        <w:t>repeat</w:t>
      </w:r>
      <w:proofErr w:type="spellEnd"/>
      <w:r w:rsidRPr="000B4F95">
        <w:rPr>
          <w:lang w:val="cs-CZ"/>
        </w:rPr>
        <w:t xml:space="preserve"> </w:t>
      </w:r>
      <w:r>
        <w:rPr>
          <w:lang w:val="cs-CZ"/>
        </w:rPr>
        <w:t xml:space="preserve">napsat program, díky němuž Edison objede čtverec. Měli byste být schopni vytvořit pro Edisona program využívající pouze </w:t>
      </w:r>
      <w:r>
        <w:rPr>
          <w:b/>
          <w:noProof/>
          <w:u w:val="single"/>
          <w:lang w:val="cs-CZ"/>
        </w:rPr>
        <w:t>tří bloků</w:t>
      </w:r>
      <w:r w:rsidRPr="000B4F95">
        <w:rPr>
          <w:lang w:val="cs-CZ"/>
        </w:rPr>
        <w:t xml:space="preserve"> </w:t>
      </w:r>
      <w:r>
        <w:rPr>
          <w:lang w:val="cs-CZ"/>
        </w:rPr>
        <w:t xml:space="preserve">po zahajovacím bloku </w:t>
      </w:r>
      <w:r w:rsidRPr="000B4F95">
        <w:rPr>
          <w:color w:val="FF7000"/>
          <w:lang w:val="cs-CZ"/>
        </w:rPr>
        <w:t>start</w:t>
      </w:r>
      <w:r>
        <w:rPr>
          <w:lang w:val="cs-CZ"/>
        </w:rPr>
        <w:t xml:space="preserve">, včetně bloku </w:t>
      </w:r>
      <w:proofErr w:type="spellStart"/>
      <w:r w:rsidRPr="000B4F95">
        <w:rPr>
          <w:color w:val="FF7000"/>
          <w:lang w:val="cs-CZ"/>
        </w:rPr>
        <w:t>repeat</w:t>
      </w:r>
      <w:proofErr w:type="spellEnd"/>
      <w:r w:rsidRPr="000B4F95">
        <w:rPr>
          <w:lang w:val="cs-CZ"/>
        </w:rPr>
        <w:t xml:space="preserve">. </w:t>
      </w:r>
      <w:r>
        <w:rPr>
          <w:lang w:val="cs-CZ"/>
        </w:rPr>
        <w:t xml:space="preserve">Stáhněte program do robota a vyzkoušejte si jej na </w:t>
      </w:r>
      <w:r w:rsidRPr="000B4F95">
        <w:rPr>
          <w:lang w:val="cs-CZ"/>
        </w:rPr>
        <w:t>Pracovní</w:t>
      </w:r>
      <w:r>
        <w:rPr>
          <w:lang w:val="cs-CZ"/>
        </w:rPr>
        <w:t>m</w:t>
      </w:r>
      <w:r w:rsidRPr="000B4F95">
        <w:rPr>
          <w:lang w:val="cs-CZ"/>
        </w:rPr>
        <w:t xml:space="preserve"> list</w:t>
      </w:r>
      <w:r>
        <w:rPr>
          <w:lang w:val="cs-CZ"/>
        </w:rPr>
        <w:t>u</w:t>
      </w:r>
      <w:r w:rsidRPr="000B4F95">
        <w:rPr>
          <w:lang w:val="cs-CZ"/>
        </w:rPr>
        <w:t xml:space="preserve"> U3-1.</w:t>
      </w:r>
      <w:r>
        <w:rPr>
          <w:lang w:val="cs-CZ"/>
        </w:rPr>
        <w:t xml:space="preserve"> Ujistěte se, že Edison </w:t>
      </w:r>
      <w:proofErr w:type="gramStart"/>
      <w:r>
        <w:rPr>
          <w:lang w:val="cs-CZ"/>
        </w:rPr>
        <w:t>skončí</w:t>
      </w:r>
      <w:proofErr w:type="gramEnd"/>
      <w:r>
        <w:rPr>
          <w:lang w:val="cs-CZ"/>
        </w:rPr>
        <w:t xml:space="preserve"> jízdu na stejném místě, kde začal</w:t>
      </w:r>
      <w:r w:rsidRPr="000B4F95">
        <w:rPr>
          <w:lang w:val="cs-CZ"/>
        </w:rPr>
        <w:t>.</w:t>
      </w:r>
    </w:p>
    <w:p w14:paraId="0EC99EEA" w14:textId="77777777" w:rsidR="001C6C01" w:rsidRPr="000B4F95" w:rsidRDefault="001C6C01" w:rsidP="001C6C01">
      <w:pPr>
        <w:pStyle w:val="Odstavecseseznamem"/>
        <w:numPr>
          <w:ilvl w:val="0"/>
          <w:numId w:val="21"/>
        </w:numPr>
        <w:rPr>
          <w:lang w:val="cs-CZ"/>
        </w:rPr>
      </w:pPr>
      <w:r>
        <w:rPr>
          <w:lang w:val="cs-CZ"/>
        </w:rPr>
        <w:t xml:space="preserve">Jakou hodnotu musíte zadat do vstupního parametru bloku </w:t>
      </w:r>
      <w:proofErr w:type="spellStart"/>
      <w:r w:rsidRPr="000B4F95">
        <w:rPr>
          <w:color w:val="FF7000"/>
          <w:lang w:val="cs-CZ"/>
        </w:rPr>
        <w:t>repeat</w:t>
      </w:r>
      <w:proofErr w:type="spellEnd"/>
      <w:r>
        <w:rPr>
          <w:lang w:val="cs-CZ"/>
        </w:rPr>
        <w:t>, aby Edison objel čtverec</w:t>
      </w:r>
      <w:r w:rsidRPr="000B4F95">
        <w:rPr>
          <w:lang w:val="cs-CZ"/>
        </w:rPr>
        <w:t>?</w:t>
      </w:r>
    </w:p>
    <w:p w14:paraId="67E2253D" w14:textId="77777777" w:rsidR="001C6C01" w:rsidRPr="000B4F95" w:rsidRDefault="001C6C01" w:rsidP="001C6C01">
      <w:pPr>
        <w:ind w:firstLine="720"/>
        <w:rPr>
          <w:lang w:val="cs-CZ"/>
        </w:rPr>
      </w:pPr>
      <w:r w:rsidRPr="000B4F95">
        <w:rPr>
          <w:lang w:val="cs-CZ"/>
        </w:rPr>
        <w:t>_______________________________</w:t>
      </w:r>
    </w:p>
    <w:p w14:paraId="69BB71C5" w14:textId="77777777" w:rsidR="001C6C01" w:rsidRPr="000B4F95" w:rsidRDefault="001C6C01" w:rsidP="001C6C01">
      <w:pPr>
        <w:pStyle w:val="Odstavecseseznamem"/>
        <w:numPr>
          <w:ilvl w:val="0"/>
          <w:numId w:val="21"/>
        </w:numPr>
        <w:rPr>
          <w:lang w:val="cs-CZ"/>
        </w:rPr>
      </w:pPr>
      <w:r>
        <w:rPr>
          <w:lang w:val="cs-CZ"/>
        </w:rPr>
        <w:t xml:space="preserve">Proč musí tato hodnota dosahovat právě této výše? </w:t>
      </w:r>
    </w:p>
    <w:p w14:paraId="57087FE3" w14:textId="77777777" w:rsidR="001C6C01" w:rsidRPr="000B4F95" w:rsidRDefault="001C6C01" w:rsidP="001C6C01">
      <w:pPr>
        <w:rPr>
          <w:lang w:val="cs-CZ"/>
        </w:rPr>
      </w:pPr>
      <w:r w:rsidRPr="000B4F95">
        <w:rPr>
          <w:lang w:val="cs-CZ"/>
        </w:rPr>
        <w:t>________________________________________________________________________________</w:t>
      </w:r>
    </w:p>
    <w:p w14:paraId="7C1F01D3" w14:textId="77777777" w:rsidR="001C6C01" w:rsidRPr="000B4F95" w:rsidRDefault="001C6C01" w:rsidP="001C6C01">
      <w:pPr>
        <w:rPr>
          <w:lang w:val="cs-CZ"/>
        </w:rPr>
      </w:pPr>
      <w:r w:rsidRPr="000B4F95">
        <w:rPr>
          <w:lang w:val="cs-CZ"/>
        </w:rPr>
        <w:t>________________________________________________________________________________</w:t>
      </w:r>
    </w:p>
    <w:p w14:paraId="4C95FE1A" w14:textId="77777777" w:rsidR="001C6C01" w:rsidRPr="000B4F95" w:rsidRDefault="001C6C01" w:rsidP="001C6C01">
      <w:pPr>
        <w:rPr>
          <w:lang w:val="cs-CZ"/>
        </w:rPr>
      </w:pPr>
      <w:r w:rsidRPr="000B4F95">
        <w:rPr>
          <w:lang w:val="cs-CZ"/>
        </w:rPr>
        <w:t>________________________________________________________________________________</w:t>
      </w:r>
    </w:p>
    <w:p w14:paraId="31420E6D" w14:textId="77777777" w:rsidR="001C6C01" w:rsidRPr="000B4F95" w:rsidRDefault="001C6C01" w:rsidP="001C6C01">
      <w:pPr>
        <w:rPr>
          <w:lang w:val="cs-CZ"/>
        </w:rPr>
      </w:pPr>
      <w:r w:rsidRPr="000B4F95">
        <w:rPr>
          <w:lang w:val="cs-CZ"/>
        </w:rPr>
        <w:br w:type="page"/>
      </w:r>
    </w:p>
    <w:p w14:paraId="4E30436A" w14:textId="77777777" w:rsidR="001C6C01" w:rsidRPr="000B4F95" w:rsidRDefault="001C6C01" w:rsidP="001C6C01">
      <w:pPr>
        <w:pStyle w:val="Nadpis1"/>
        <w:rPr>
          <w:sz w:val="72"/>
          <w:szCs w:val="72"/>
          <w:lang w:val="cs-CZ"/>
        </w:rPr>
      </w:pPr>
      <w:bookmarkStart w:id="53" w:name="_Toc19607175"/>
      <w:r w:rsidRPr="000B4F95">
        <w:rPr>
          <w:lang w:val="cs-CZ"/>
        </w:rPr>
        <w:lastRenderedPageBreak/>
        <w:t>U3-1.</w:t>
      </w:r>
      <w:bookmarkStart w:id="54" w:name="_Hlk512857594"/>
      <w:proofErr w:type="gramStart"/>
      <w:r w:rsidRPr="000B4F95">
        <w:rPr>
          <w:lang w:val="cs-CZ"/>
        </w:rPr>
        <w:t>1a</w:t>
      </w:r>
      <w:proofErr w:type="gramEnd"/>
      <w:r w:rsidRPr="000B4F95">
        <w:rPr>
          <w:lang w:val="cs-CZ"/>
        </w:rPr>
        <w:t xml:space="preserve"> </w:t>
      </w:r>
      <w:r>
        <w:rPr>
          <w:lang w:val="cs-CZ"/>
        </w:rPr>
        <w:t>Změňte to: Objeďte trojúhelník</w:t>
      </w:r>
      <w:bookmarkEnd w:id="53"/>
      <w:r>
        <w:rPr>
          <w:lang w:val="cs-CZ"/>
        </w:rPr>
        <w:t xml:space="preserve"> </w:t>
      </w:r>
      <w:bookmarkEnd w:id="54"/>
    </w:p>
    <w:p w14:paraId="2C970EDA" w14:textId="63FF772F" w:rsidR="001C6C01" w:rsidRPr="000B4F95" w:rsidRDefault="001C6C01" w:rsidP="001C6C01">
      <w:pPr>
        <w:rPr>
          <w:lang w:val="cs-CZ"/>
        </w:rPr>
      </w:pPr>
      <w:r>
        <w:rPr>
          <w:lang w:val="cs-CZ"/>
        </w:rPr>
        <w:t>I malé změny vstupů mohou vést ke zcela odlišným výstupům z programu. Skvělým příkladem je změna počtu opakování v cyklu. Představte si, že jste napsali program s</w:t>
      </w:r>
      <w:r w:rsidR="00D11CFA">
        <w:rPr>
          <w:lang w:val="cs-CZ"/>
        </w:rPr>
        <w:t> </w:t>
      </w:r>
      <w:r>
        <w:rPr>
          <w:lang w:val="cs-CZ"/>
        </w:rPr>
        <w:t xml:space="preserve">cyklem čtyř opakování. Následně změníte počet opakování v tomto vstupu na pět. Co se stane, když spustíte aktualizovaný program? </w:t>
      </w:r>
    </w:p>
    <w:p w14:paraId="3A2196C4" w14:textId="77777777" w:rsidR="001C6C01" w:rsidRPr="000B4F95" w:rsidRDefault="001C6C01" w:rsidP="001C6C01">
      <w:pPr>
        <w:rPr>
          <w:lang w:val="cs-CZ"/>
        </w:rPr>
      </w:pPr>
    </w:p>
    <w:p w14:paraId="35A1A150" w14:textId="77777777" w:rsidR="001C6C01" w:rsidRPr="000B4F95" w:rsidRDefault="001C6C01" w:rsidP="001C6C01">
      <w:pPr>
        <w:pStyle w:val="Nadpis2"/>
        <w:rPr>
          <w:lang w:val="cs-CZ"/>
        </w:rPr>
      </w:pPr>
      <w:r w:rsidRPr="000B4F95">
        <w:rPr>
          <w:lang w:val="cs-CZ"/>
        </w:rPr>
        <w:t>Co máte dělat</w:t>
      </w:r>
    </w:p>
    <w:p w14:paraId="14B6582D" w14:textId="77777777" w:rsidR="001C6C01" w:rsidRPr="000B4F95" w:rsidRDefault="001C6C01" w:rsidP="001C6C01">
      <w:pPr>
        <w:rPr>
          <w:lang w:val="cs-CZ"/>
        </w:rPr>
      </w:pPr>
      <w:r>
        <w:rPr>
          <w:lang w:val="cs-CZ"/>
        </w:rPr>
        <w:t xml:space="preserve">Napište Edisonovi v </w:t>
      </w:r>
      <w:proofErr w:type="spellStart"/>
      <w:r>
        <w:rPr>
          <w:lang w:val="cs-CZ"/>
        </w:rPr>
        <w:t>EdScratchi</w:t>
      </w:r>
      <w:proofErr w:type="spellEnd"/>
      <w:r>
        <w:rPr>
          <w:lang w:val="cs-CZ"/>
        </w:rPr>
        <w:t xml:space="preserve"> program, který mu umožní objet trojúhelník. V programu musíte využít řídící strukturu s konečným cyklem, takže v něm určitě použijte blok </w:t>
      </w:r>
      <w:proofErr w:type="spellStart"/>
      <w:r w:rsidRPr="000B4F95">
        <w:rPr>
          <w:color w:val="FF7000"/>
          <w:lang w:val="cs-CZ"/>
        </w:rPr>
        <w:t>repeat</w:t>
      </w:r>
      <w:proofErr w:type="spellEnd"/>
      <w:r w:rsidRPr="000B4F95">
        <w:rPr>
          <w:lang w:val="cs-CZ"/>
        </w:rPr>
        <w:t xml:space="preserve">. </w:t>
      </w:r>
      <w:r>
        <w:rPr>
          <w:lang w:val="cs-CZ"/>
        </w:rPr>
        <w:t xml:space="preserve">Program by měl být co nejefektivnější, takže zkuste ke splnění úkolu použít co nejméně bloků. </w:t>
      </w:r>
    </w:p>
    <w:p w14:paraId="32616F38" w14:textId="77777777" w:rsidR="001C6C01" w:rsidRPr="000B4F95" w:rsidRDefault="001C6C01" w:rsidP="001C6C01">
      <w:pPr>
        <w:rPr>
          <w:lang w:val="cs-CZ"/>
        </w:rPr>
      </w:pPr>
      <w:r>
        <w:rPr>
          <w:lang w:val="cs-CZ"/>
        </w:rPr>
        <w:t xml:space="preserve">Stáhněte program do robota a vyzkoušejte jej na </w:t>
      </w:r>
      <w:r w:rsidRPr="000B4F95">
        <w:rPr>
          <w:lang w:val="cs-CZ"/>
        </w:rPr>
        <w:t>Pracovní</w:t>
      </w:r>
      <w:r>
        <w:rPr>
          <w:lang w:val="cs-CZ"/>
        </w:rPr>
        <w:t>m</w:t>
      </w:r>
      <w:r w:rsidRPr="000B4F95">
        <w:rPr>
          <w:lang w:val="cs-CZ"/>
        </w:rPr>
        <w:t xml:space="preserve"> list</w:t>
      </w:r>
      <w:r>
        <w:rPr>
          <w:lang w:val="cs-CZ"/>
        </w:rPr>
        <w:t>u</w:t>
      </w:r>
      <w:r w:rsidRPr="000B4F95">
        <w:rPr>
          <w:lang w:val="cs-CZ"/>
        </w:rPr>
        <w:t xml:space="preserve"> U3-</w:t>
      </w:r>
      <w:r>
        <w:rPr>
          <w:lang w:val="cs-CZ"/>
        </w:rPr>
        <w:t>2</w:t>
      </w:r>
      <w:r w:rsidRPr="000B4F95">
        <w:rPr>
          <w:lang w:val="cs-CZ"/>
        </w:rPr>
        <w:t>.</w:t>
      </w:r>
      <w:r>
        <w:rPr>
          <w:lang w:val="cs-CZ"/>
        </w:rPr>
        <w:t xml:space="preserve"> Ujistěte se, že Edison </w:t>
      </w:r>
      <w:proofErr w:type="gramStart"/>
      <w:r>
        <w:rPr>
          <w:lang w:val="cs-CZ"/>
        </w:rPr>
        <w:t>skončí</w:t>
      </w:r>
      <w:proofErr w:type="gramEnd"/>
      <w:r>
        <w:rPr>
          <w:lang w:val="cs-CZ"/>
        </w:rPr>
        <w:t xml:space="preserve"> jízdu na stejném místě, kde začal</w:t>
      </w:r>
      <w:r w:rsidRPr="000B4F95">
        <w:rPr>
          <w:lang w:val="cs-CZ"/>
        </w:rPr>
        <w:t>.</w:t>
      </w:r>
    </w:p>
    <w:p w14:paraId="5EF48C03" w14:textId="4F54A74A" w:rsidR="001C6C01" w:rsidRPr="000B4F95" w:rsidRDefault="001C6C01" w:rsidP="001C6C01">
      <w:pPr>
        <w:pStyle w:val="Odstavecseseznamem"/>
        <w:numPr>
          <w:ilvl w:val="0"/>
          <w:numId w:val="22"/>
        </w:numPr>
        <w:rPr>
          <w:lang w:val="cs-CZ"/>
        </w:rPr>
      </w:pPr>
      <w:r>
        <w:rPr>
          <w:lang w:val="cs-CZ"/>
        </w:rPr>
        <w:t>Kolik bloků jste potřebovali k napsání úspěšně fungujícího programu</w:t>
      </w:r>
      <w:r w:rsidR="00D11CFA">
        <w:rPr>
          <w:lang w:val="cs-CZ"/>
        </w:rPr>
        <w:t>?</w:t>
      </w:r>
      <w:r>
        <w:rPr>
          <w:lang w:val="cs-CZ"/>
        </w:rPr>
        <w:t xml:space="preserve"> (</w:t>
      </w:r>
      <w:r w:rsidR="00D11CFA">
        <w:rPr>
          <w:lang w:val="cs-CZ"/>
        </w:rPr>
        <w:t>B</w:t>
      </w:r>
      <w:r>
        <w:rPr>
          <w:lang w:val="cs-CZ"/>
        </w:rPr>
        <w:t xml:space="preserve">lok </w:t>
      </w:r>
      <w:r w:rsidRPr="000B4F95">
        <w:rPr>
          <w:color w:val="FF7000"/>
          <w:lang w:val="cs-CZ"/>
        </w:rPr>
        <w:t>start</w:t>
      </w:r>
      <w:r w:rsidRPr="000B4F95">
        <w:rPr>
          <w:lang w:val="cs-CZ"/>
        </w:rPr>
        <w:t xml:space="preserve"> </w:t>
      </w:r>
      <w:r>
        <w:rPr>
          <w:lang w:val="cs-CZ"/>
        </w:rPr>
        <w:t>nezapočítávejte</w:t>
      </w:r>
      <w:r w:rsidR="00D11CFA">
        <w:rPr>
          <w:lang w:val="cs-CZ"/>
        </w:rPr>
        <w:t>.</w:t>
      </w:r>
      <w:r w:rsidRPr="000B4F95">
        <w:rPr>
          <w:lang w:val="cs-CZ"/>
        </w:rPr>
        <w:t>)</w:t>
      </w:r>
    </w:p>
    <w:p w14:paraId="66AC32AB" w14:textId="77777777" w:rsidR="001C6C01" w:rsidRPr="000B4F95" w:rsidRDefault="001C6C01" w:rsidP="001C6C01">
      <w:pPr>
        <w:ind w:firstLine="720"/>
        <w:rPr>
          <w:lang w:val="cs-CZ"/>
        </w:rPr>
      </w:pPr>
      <w:r w:rsidRPr="000B4F95">
        <w:rPr>
          <w:lang w:val="cs-CZ"/>
        </w:rPr>
        <w:t>_______________________________</w:t>
      </w:r>
    </w:p>
    <w:p w14:paraId="7720B351" w14:textId="77777777" w:rsidR="001C6C01" w:rsidRPr="000B4F95" w:rsidRDefault="001C6C01" w:rsidP="001C6C01">
      <w:pPr>
        <w:pStyle w:val="Odstavecseseznamem"/>
        <w:numPr>
          <w:ilvl w:val="0"/>
          <w:numId w:val="22"/>
        </w:numPr>
        <w:rPr>
          <w:lang w:val="cs-CZ"/>
        </w:rPr>
      </w:pPr>
      <w:r>
        <w:rPr>
          <w:lang w:val="cs-CZ"/>
        </w:rPr>
        <w:t xml:space="preserve">Jakou hodnotu musíte zadat do vstupního parametru bloku </w:t>
      </w:r>
      <w:proofErr w:type="spellStart"/>
      <w:r w:rsidRPr="000B4F95">
        <w:rPr>
          <w:color w:val="FF7000"/>
          <w:lang w:val="cs-CZ"/>
        </w:rPr>
        <w:t>repeat</w:t>
      </w:r>
      <w:proofErr w:type="spellEnd"/>
      <w:r>
        <w:rPr>
          <w:lang w:val="cs-CZ"/>
        </w:rPr>
        <w:t>, aby Edison objel trojúhelník</w:t>
      </w:r>
      <w:r w:rsidRPr="000B4F95">
        <w:rPr>
          <w:lang w:val="cs-CZ"/>
        </w:rPr>
        <w:t>?</w:t>
      </w:r>
    </w:p>
    <w:p w14:paraId="3C8C2B87" w14:textId="77777777" w:rsidR="001C6C01" w:rsidRPr="000B4F95" w:rsidRDefault="001C6C01" w:rsidP="001C6C01">
      <w:pPr>
        <w:ind w:firstLine="720"/>
        <w:rPr>
          <w:lang w:val="cs-CZ"/>
        </w:rPr>
      </w:pPr>
      <w:r w:rsidRPr="000B4F95">
        <w:rPr>
          <w:lang w:val="cs-CZ"/>
        </w:rPr>
        <w:t>_______________________________</w:t>
      </w:r>
    </w:p>
    <w:p w14:paraId="686EB2AE" w14:textId="77777777" w:rsidR="001C6C01" w:rsidRPr="000B4F95" w:rsidRDefault="001C6C01" w:rsidP="001C6C01">
      <w:pPr>
        <w:pStyle w:val="Odstavecseseznamem"/>
        <w:numPr>
          <w:ilvl w:val="0"/>
          <w:numId w:val="22"/>
        </w:numPr>
        <w:rPr>
          <w:lang w:val="cs-CZ"/>
        </w:rPr>
      </w:pPr>
      <w:r>
        <w:rPr>
          <w:lang w:val="cs-CZ"/>
        </w:rPr>
        <w:t>Proč musí tato hodnota dosahovat právě této výše?</w:t>
      </w:r>
    </w:p>
    <w:p w14:paraId="79C9B8D7" w14:textId="77777777" w:rsidR="001C6C01" w:rsidRPr="000B4F95" w:rsidRDefault="001C6C01" w:rsidP="001C6C01">
      <w:pPr>
        <w:rPr>
          <w:lang w:val="cs-CZ"/>
        </w:rPr>
      </w:pPr>
      <w:r w:rsidRPr="000B4F95">
        <w:rPr>
          <w:lang w:val="cs-CZ"/>
        </w:rPr>
        <w:t>________________________________________________________________________________</w:t>
      </w:r>
    </w:p>
    <w:p w14:paraId="4AC50511" w14:textId="77777777" w:rsidR="001C6C01" w:rsidRPr="000B4F95" w:rsidRDefault="001C6C01" w:rsidP="001C6C01">
      <w:pPr>
        <w:rPr>
          <w:lang w:val="cs-CZ"/>
        </w:rPr>
      </w:pPr>
      <w:r w:rsidRPr="000B4F95">
        <w:rPr>
          <w:lang w:val="cs-CZ"/>
        </w:rPr>
        <w:t>________________________________________________________________________________</w:t>
      </w:r>
    </w:p>
    <w:p w14:paraId="03604BD9" w14:textId="77777777" w:rsidR="001C6C01" w:rsidRPr="000B4F95" w:rsidRDefault="001C6C01" w:rsidP="001C6C01">
      <w:pPr>
        <w:rPr>
          <w:lang w:val="cs-CZ"/>
        </w:rPr>
      </w:pPr>
      <w:r w:rsidRPr="000B4F95">
        <w:rPr>
          <w:noProof/>
          <w:lang w:val="cs-CZ"/>
        </w:rPr>
        <w:drawing>
          <wp:anchor distT="0" distB="0" distL="114300" distR="114300" simplePos="0" relativeHeight="253361152" behindDoc="0" locked="0" layoutInCell="1" allowOverlap="1" wp14:anchorId="54C82B3E" wp14:editId="61ED7826">
            <wp:simplePos x="0" y="0"/>
            <wp:positionH relativeFrom="column">
              <wp:posOffset>14707</wp:posOffset>
            </wp:positionH>
            <wp:positionV relativeFrom="paragraph">
              <wp:posOffset>247650</wp:posOffset>
            </wp:positionV>
            <wp:extent cx="5731510" cy="3348990"/>
            <wp:effectExtent l="0" t="0" r="2540" b="3810"/>
            <wp:wrapNone/>
            <wp:docPr id="1487" name="Picture 1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 name="Jazz up_Driving Shapes.jpg"/>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5731510" cy="3348990"/>
                    </a:xfrm>
                    <a:prstGeom prst="rect">
                      <a:avLst/>
                    </a:prstGeom>
                  </pic:spPr>
                </pic:pic>
              </a:graphicData>
            </a:graphic>
          </wp:anchor>
        </w:drawing>
      </w:r>
      <w:r w:rsidRPr="000B4F95">
        <w:rPr>
          <w:lang w:val="cs-CZ"/>
        </w:rPr>
        <w:t>________________________________________________________________________________</w:t>
      </w:r>
    </w:p>
    <w:p w14:paraId="204A822D" w14:textId="77777777" w:rsidR="001C6C01" w:rsidRPr="000B4F95" w:rsidRDefault="001C6C01" w:rsidP="001C6C01">
      <w:pPr>
        <w:rPr>
          <w:lang w:val="cs-CZ"/>
        </w:rPr>
      </w:pPr>
    </w:p>
    <w:p w14:paraId="6570B09E" w14:textId="77777777" w:rsidR="001C6C01" w:rsidRPr="000B4F95" w:rsidRDefault="001C6C01" w:rsidP="001C6C01">
      <w:pPr>
        <w:rPr>
          <w:rFonts w:asciiTheme="majorHAnsi" w:eastAsiaTheme="majorEastAsia" w:hAnsiTheme="majorHAnsi" w:cstheme="majorBidi"/>
          <w:color w:val="FF7000"/>
          <w:sz w:val="32"/>
          <w:szCs w:val="32"/>
          <w:lang w:val="cs-CZ"/>
        </w:rPr>
      </w:pPr>
      <w:r w:rsidRPr="000B4F95">
        <w:rPr>
          <w:lang w:val="cs-CZ"/>
        </w:rPr>
        <w:br w:type="page"/>
      </w:r>
    </w:p>
    <w:p w14:paraId="2F34870C" w14:textId="77777777" w:rsidR="001C6C01" w:rsidRPr="000B4F95" w:rsidRDefault="001C6C01" w:rsidP="001C6C01">
      <w:pPr>
        <w:pStyle w:val="Nadpis1"/>
        <w:rPr>
          <w:sz w:val="72"/>
          <w:szCs w:val="72"/>
          <w:lang w:val="cs-CZ"/>
        </w:rPr>
      </w:pPr>
      <w:bookmarkStart w:id="55" w:name="_Toc19607176"/>
      <w:r w:rsidRPr="000B4F95">
        <w:rPr>
          <w:lang w:val="cs-CZ"/>
        </w:rPr>
        <w:lastRenderedPageBreak/>
        <w:t>U3-1.</w:t>
      </w:r>
      <w:bookmarkStart w:id="56" w:name="_Hlk512865885"/>
      <w:proofErr w:type="gramStart"/>
      <w:r w:rsidRPr="000B4F95">
        <w:rPr>
          <w:lang w:val="cs-CZ"/>
        </w:rPr>
        <w:t>1b</w:t>
      </w:r>
      <w:proofErr w:type="gramEnd"/>
      <w:r w:rsidRPr="000B4F95">
        <w:rPr>
          <w:lang w:val="cs-CZ"/>
        </w:rPr>
        <w:t xml:space="preserve"> </w:t>
      </w:r>
      <w:r>
        <w:rPr>
          <w:lang w:val="cs-CZ"/>
        </w:rPr>
        <w:t>Změňte to: Objeďte šestiúhelník</w:t>
      </w:r>
      <w:bookmarkEnd w:id="55"/>
      <w:r>
        <w:rPr>
          <w:lang w:val="cs-CZ"/>
        </w:rPr>
        <w:t xml:space="preserve"> </w:t>
      </w:r>
      <w:bookmarkEnd w:id="56"/>
    </w:p>
    <w:p w14:paraId="0D2DB58C" w14:textId="77777777" w:rsidR="001C6C01" w:rsidRPr="000B4F95" w:rsidRDefault="001C6C01" w:rsidP="001C6C01">
      <w:pPr>
        <w:rPr>
          <w:lang w:val="cs-CZ"/>
        </w:rPr>
      </w:pPr>
      <w:r>
        <w:rPr>
          <w:lang w:val="cs-CZ"/>
        </w:rPr>
        <w:t>I malé změny vstupů mohou vést ke zcela odlišným výstupům programu. Skvělým příkladem je změna počtu opakování v cyklu. Představte si, že jste napsali program s cyklem se čtyřmi opakováními. Následně změníte počet opakování v tomto vstupu na tři. Co se stane, když spustíte aktualizovaný program?</w:t>
      </w:r>
      <w:r w:rsidRPr="000B4F95">
        <w:rPr>
          <w:lang w:val="cs-CZ"/>
        </w:rPr>
        <w:t xml:space="preserve">  </w:t>
      </w:r>
    </w:p>
    <w:p w14:paraId="2D9A7BB3" w14:textId="77777777" w:rsidR="001C6C01" w:rsidRPr="000B4F95" w:rsidRDefault="001C6C01" w:rsidP="001C6C01">
      <w:pPr>
        <w:rPr>
          <w:lang w:val="cs-CZ"/>
        </w:rPr>
      </w:pPr>
    </w:p>
    <w:p w14:paraId="1A885294" w14:textId="77777777" w:rsidR="001C6C01" w:rsidRPr="000B4F95" w:rsidRDefault="001C6C01" w:rsidP="001C6C01">
      <w:pPr>
        <w:pStyle w:val="Nadpis2"/>
        <w:rPr>
          <w:lang w:val="cs-CZ"/>
        </w:rPr>
      </w:pPr>
      <w:r w:rsidRPr="000B4F95">
        <w:rPr>
          <w:lang w:val="cs-CZ"/>
        </w:rPr>
        <w:t>Co máte dělat</w:t>
      </w:r>
    </w:p>
    <w:p w14:paraId="7AD4B55A" w14:textId="77777777" w:rsidR="001C6C01" w:rsidRPr="000B4F95" w:rsidRDefault="001C6C01" w:rsidP="001C6C01">
      <w:pPr>
        <w:rPr>
          <w:lang w:val="cs-CZ"/>
        </w:rPr>
      </w:pPr>
      <w:r>
        <w:rPr>
          <w:lang w:val="cs-CZ"/>
        </w:rPr>
        <w:t xml:space="preserve">Napište Edisonovi v </w:t>
      </w:r>
      <w:proofErr w:type="spellStart"/>
      <w:r>
        <w:rPr>
          <w:lang w:val="cs-CZ"/>
        </w:rPr>
        <w:t>EdScratchi</w:t>
      </w:r>
      <w:proofErr w:type="spellEnd"/>
      <w:r>
        <w:rPr>
          <w:lang w:val="cs-CZ"/>
        </w:rPr>
        <w:t xml:space="preserve"> program, který mu umožní objet šestiúhelník. V programu musíte využít řídící strukturu s konečným cyklem, takže v něm určitě použijte blok </w:t>
      </w:r>
      <w:proofErr w:type="spellStart"/>
      <w:r w:rsidRPr="000B4F95">
        <w:rPr>
          <w:color w:val="FF7000"/>
          <w:lang w:val="cs-CZ"/>
        </w:rPr>
        <w:t>repeat</w:t>
      </w:r>
      <w:proofErr w:type="spellEnd"/>
      <w:r w:rsidRPr="000B4F95">
        <w:rPr>
          <w:lang w:val="cs-CZ"/>
        </w:rPr>
        <w:t xml:space="preserve">. </w:t>
      </w:r>
      <w:r>
        <w:rPr>
          <w:lang w:val="cs-CZ"/>
        </w:rPr>
        <w:t>Program by měl být co nejefektivnější, takže zkuste ke splnění úkolu použít co nejméně bloků.</w:t>
      </w:r>
    </w:p>
    <w:p w14:paraId="4D3E49BC" w14:textId="77777777" w:rsidR="001C6C01" w:rsidRPr="000B4F95" w:rsidRDefault="001C6C01" w:rsidP="001C6C01">
      <w:pPr>
        <w:rPr>
          <w:lang w:val="cs-CZ"/>
        </w:rPr>
      </w:pPr>
      <w:r>
        <w:rPr>
          <w:lang w:val="cs-CZ"/>
        </w:rPr>
        <w:t xml:space="preserve">Stáhněte program do robota a vyzkoušejte jej na </w:t>
      </w:r>
      <w:r w:rsidRPr="000B4F95">
        <w:rPr>
          <w:lang w:val="cs-CZ"/>
        </w:rPr>
        <w:t>Pracovní</w:t>
      </w:r>
      <w:r>
        <w:rPr>
          <w:lang w:val="cs-CZ"/>
        </w:rPr>
        <w:t>m</w:t>
      </w:r>
      <w:r w:rsidRPr="000B4F95">
        <w:rPr>
          <w:lang w:val="cs-CZ"/>
        </w:rPr>
        <w:t xml:space="preserve"> list</w:t>
      </w:r>
      <w:r>
        <w:rPr>
          <w:lang w:val="cs-CZ"/>
        </w:rPr>
        <w:t>u</w:t>
      </w:r>
      <w:r w:rsidRPr="000B4F95">
        <w:rPr>
          <w:lang w:val="cs-CZ"/>
        </w:rPr>
        <w:t xml:space="preserve"> U3-</w:t>
      </w:r>
      <w:r>
        <w:rPr>
          <w:lang w:val="cs-CZ"/>
        </w:rPr>
        <w:t>3</w:t>
      </w:r>
      <w:r w:rsidRPr="000B4F95">
        <w:rPr>
          <w:lang w:val="cs-CZ"/>
        </w:rPr>
        <w:t>.</w:t>
      </w:r>
      <w:r>
        <w:rPr>
          <w:lang w:val="cs-CZ"/>
        </w:rPr>
        <w:t xml:space="preserve"> Ujistěte se, že Edison </w:t>
      </w:r>
      <w:proofErr w:type="gramStart"/>
      <w:r>
        <w:rPr>
          <w:lang w:val="cs-CZ"/>
        </w:rPr>
        <w:t>skončí</w:t>
      </w:r>
      <w:proofErr w:type="gramEnd"/>
      <w:r>
        <w:rPr>
          <w:lang w:val="cs-CZ"/>
        </w:rPr>
        <w:t xml:space="preserve"> jízdu na stejném místě, kde začal</w:t>
      </w:r>
      <w:r w:rsidRPr="000B4F95">
        <w:rPr>
          <w:lang w:val="cs-CZ"/>
        </w:rPr>
        <w:t>.</w:t>
      </w:r>
    </w:p>
    <w:p w14:paraId="699F9DDE" w14:textId="60C44AD2" w:rsidR="001C6C01" w:rsidRPr="000B4F95" w:rsidRDefault="001C6C01" w:rsidP="001C6C01">
      <w:pPr>
        <w:pStyle w:val="Odstavecseseznamem"/>
        <w:numPr>
          <w:ilvl w:val="0"/>
          <w:numId w:val="23"/>
        </w:numPr>
        <w:rPr>
          <w:lang w:val="cs-CZ"/>
        </w:rPr>
      </w:pPr>
      <w:r>
        <w:rPr>
          <w:lang w:val="cs-CZ"/>
        </w:rPr>
        <w:t>Kolik bloků jste potřebovali k napsání úspěšně fungujícího programu</w:t>
      </w:r>
      <w:r w:rsidR="00D11CFA">
        <w:rPr>
          <w:lang w:val="cs-CZ"/>
        </w:rPr>
        <w:t>?</w:t>
      </w:r>
      <w:r>
        <w:rPr>
          <w:lang w:val="cs-CZ"/>
        </w:rPr>
        <w:t xml:space="preserve"> (</w:t>
      </w:r>
      <w:r w:rsidR="00D11CFA">
        <w:rPr>
          <w:lang w:val="cs-CZ"/>
        </w:rPr>
        <w:t>B</w:t>
      </w:r>
      <w:r>
        <w:rPr>
          <w:lang w:val="cs-CZ"/>
        </w:rPr>
        <w:t xml:space="preserve">lok </w:t>
      </w:r>
      <w:r w:rsidRPr="000B4F95">
        <w:rPr>
          <w:color w:val="FF7000"/>
          <w:lang w:val="cs-CZ"/>
        </w:rPr>
        <w:t>start</w:t>
      </w:r>
      <w:r w:rsidRPr="000B4F95">
        <w:rPr>
          <w:lang w:val="cs-CZ"/>
        </w:rPr>
        <w:t xml:space="preserve"> </w:t>
      </w:r>
      <w:r>
        <w:rPr>
          <w:lang w:val="cs-CZ"/>
        </w:rPr>
        <w:t>nezapočítávejte</w:t>
      </w:r>
      <w:r w:rsidR="00D11CFA">
        <w:rPr>
          <w:lang w:val="cs-CZ"/>
        </w:rPr>
        <w:t>.</w:t>
      </w:r>
      <w:r w:rsidRPr="000B4F95">
        <w:rPr>
          <w:lang w:val="cs-CZ"/>
        </w:rPr>
        <w:t>)</w:t>
      </w:r>
    </w:p>
    <w:p w14:paraId="2B782F0F" w14:textId="77777777" w:rsidR="001C6C01" w:rsidRPr="000B4F95" w:rsidRDefault="001C6C01" w:rsidP="001C6C01">
      <w:pPr>
        <w:ind w:firstLine="720"/>
        <w:rPr>
          <w:lang w:val="cs-CZ"/>
        </w:rPr>
      </w:pPr>
      <w:r w:rsidRPr="000B4F95">
        <w:rPr>
          <w:lang w:val="cs-CZ"/>
        </w:rPr>
        <w:t>_______________________________</w:t>
      </w:r>
    </w:p>
    <w:p w14:paraId="3CB20B05" w14:textId="77777777" w:rsidR="001C6C01" w:rsidRPr="000B4F95" w:rsidRDefault="001C6C01" w:rsidP="001C6C01">
      <w:pPr>
        <w:pStyle w:val="Odstavecseseznamem"/>
        <w:numPr>
          <w:ilvl w:val="0"/>
          <w:numId w:val="23"/>
        </w:numPr>
        <w:rPr>
          <w:lang w:val="cs-CZ"/>
        </w:rPr>
      </w:pPr>
      <w:r>
        <w:rPr>
          <w:lang w:val="cs-CZ"/>
        </w:rPr>
        <w:t xml:space="preserve">Jakou hodnotu musíte zadat do vstupního parametru bloku </w:t>
      </w:r>
      <w:proofErr w:type="spellStart"/>
      <w:r w:rsidRPr="000B4F95">
        <w:rPr>
          <w:color w:val="FF7000"/>
          <w:lang w:val="cs-CZ"/>
        </w:rPr>
        <w:t>repeat</w:t>
      </w:r>
      <w:proofErr w:type="spellEnd"/>
      <w:r>
        <w:rPr>
          <w:lang w:val="cs-CZ"/>
        </w:rPr>
        <w:t>, aby Edison objel šestiúhelník</w:t>
      </w:r>
      <w:r w:rsidRPr="000B4F95">
        <w:rPr>
          <w:lang w:val="cs-CZ"/>
        </w:rPr>
        <w:t>?</w:t>
      </w:r>
    </w:p>
    <w:p w14:paraId="155D9DFA" w14:textId="77777777" w:rsidR="001C6C01" w:rsidRPr="000B4F95" w:rsidRDefault="001C6C01" w:rsidP="001C6C01">
      <w:pPr>
        <w:ind w:firstLine="720"/>
        <w:rPr>
          <w:lang w:val="cs-CZ"/>
        </w:rPr>
      </w:pPr>
      <w:r w:rsidRPr="000B4F95">
        <w:rPr>
          <w:lang w:val="cs-CZ"/>
        </w:rPr>
        <w:t>_______________________________</w:t>
      </w:r>
    </w:p>
    <w:p w14:paraId="43824D85" w14:textId="77777777" w:rsidR="001C6C01" w:rsidRPr="000B4F95" w:rsidRDefault="001C6C01" w:rsidP="001C6C01">
      <w:pPr>
        <w:pStyle w:val="Odstavecseseznamem"/>
        <w:numPr>
          <w:ilvl w:val="0"/>
          <w:numId w:val="23"/>
        </w:numPr>
        <w:rPr>
          <w:lang w:val="cs-CZ"/>
        </w:rPr>
      </w:pPr>
      <w:r>
        <w:rPr>
          <w:lang w:val="cs-CZ"/>
        </w:rPr>
        <w:t>Proč musí tato hodnota dosahovat právě této výše?</w:t>
      </w:r>
    </w:p>
    <w:p w14:paraId="78E4CF04" w14:textId="77777777" w:rsidR="001C6C01" w:rsidRPr="000B4F95" w:rsidRDefault="001C6C01" w:rsidP="001C6C01">
      <w:pPr>
        <w:rPr>
          <w:lang w:val="cs-CZ"/>
        </w:rPr>
      </w:pPr>
      <w:r w:rsidRPr="000B4F95">
        <w:rPr>
          <w:lang w:val="cs-CZ"/>
        </w:rPr>
        <w:t>________________________________________________________________________________</w:t>
      </w:r>
    </w:p>
    <w:p w14:paraId="7CE6B546" w14:textId="77777777" w:rsidR="001C6C01" w:rsidRPr="000B4F95" w:rsidRDefault="001C6C01" w:rsidP="001C6C01">
      <w:pPr>
        <w:rPr>
          <w:lang w:val="cs-CZ"/>
        </w:rPr>
      </w:pPr>
      <w:r w:rsidRPr="000B4F95">
        <w:rPr>
          <w:lang w:val="cs-CZ"/>
        </w:rPr>
        <w:t>________________________________________________________________________________</w:t>
      </w:r>
    </w:p>
    <w:p w14:paraId="39C54321" w14:textId="77777777" w:rsidR="001C6C01" w:rsidRPr="000B4F95" w:rsidRDefault="001C6C01" w:rsidP="001C6C01">
      <w:pPr>
        <w:rPr>
          <w:lang w:val="cs-CZ"/>
        </w:rPr>
      </w:pPr>
      <w:r w:rsidRPr="000B4F95">
        <w:rPr>
          <w:lang w:val="cs-CZ"/>
        </w:rPr>
        <w:t>________________________________________________________________________________</w:t>
      </w:r>
    </w:p>
    <w:p w14:paraId="5FAD16D6" w14:textId="77777777" w:rsidR="001C6C01" w:rsidRPr="000B4F95" w:rsidRDefault="001C6C01" w:rsidP="001C6C01">
      <w:pPr>
        <w:rPr>
          <w:lang w:val="cs-CZ"/>
        </w:rPr>
      </w:pPr>
      <w:r w:rsidRPr="000B4F95">
        <w:rPr>
          <w:noProof/>
          <w:lang w:val="cs-CZ"/>
        </w:rPr>
        <w:drawing>
          <wp:anchor distT="0" distB="0" distL="114300" distR="114300" simplePos="0" relativeHeight="253362176" behindDoc="0" locked="0" layoutInCell="1" allowOverlap="1" wp14:anchorId="29441A03" wp14:editId="6E2747D5">
            <wp:simplePos x="0" y="0"/>
            <wp:positionH relativeFrom="column">
              <wp:posOffset>0</wp:posOffset>
            </wp:positionH>
            <wp:positionV relativeFrom="paragraph">
              <wp:posOffset>-635</wp:posOffset>
            </wp:positionV>
            <wp:extent cx="5731510" cy="3348990"/>
            <wp:effectExtent l="0" t="0" r="2540" b="3810"/>
            <wp:wrapNone/>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 name="Jazz up_Driving Shapes.jpg"/>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5731510" cy="3348990"/>
                    </a:xfrm>
                    <a:prstGeom prst="rect">
                      <a:avLst/>
                    </a:prstGeom>
                  </pic:spPr>
                </pic:pic>
              </a:graphicData>
            </a:graphic>
          </wp:anchor>
        </w:drawing>
      </w:r>
    </w:p>
    <w:p w14:paraId="0E520562" w14:textId="77777777" w:rsidR="001C6C01" w:rsidRPr="000B4F95" w:rsidRDefault="001C6C01" w:rsidP="001C6C01">
      <w:pPr>
        <w:rPr>
          <w:lang w:val="cs-CZ"/>
        </w:rPr>
      </w:pPr>
      <w:r w:rsidRPr="000B4F95">
        <w:rPr>
          <w:lang w:val="cs-CZ"/>
        </w:rPr>
        <w:br w:type="page"/>
      </w:r>
    </w:p>
    <w:p w14:paraId="7BA53AD1" w14:textId="77777777" w:rsidR="001C6C01" w:rsidRPr="000B4F95" w:rsidRDefault="001C6C01" w:rsidP="001C6C01">
      <w:pPr>
        <w:rPr>
          <w:lang w:val="cs-CZ"/>
        </w:rPr>
      </w:pPr>
    </w:p>
    <w:p w14:paraId="5667123D" w14:textId="77777777" w:rsidR="001C6C01" w:rsidRPr="000B4F95" w:rsidRDefault="001C6C01" w:rsidP="001C6C01">
      <w:pPr>
        <w:pStyle w:val="Nadpis1"/>
        <w:rPr>
          <w:sz w:val="72"/>
          <w:szCs w:val="72"/>
          <w:lang w:val="cs-CZ"/>
        </w:rPr>
      </w:pPr>
      <w:bookmarkStart w:id="57" w:name="_Toc19607177"/>
      <w:r w:rsidRPr="000B4F95">
        <w:rPr>
          <w:lang w:val="cs-CZ"/>
        </w:rPr>
        <w:t xml:space="preserve">U3-1.1f </w:t>
      </w:r>
      <w:r>
        <w:rPr>
          <w:lang w:val="cs-CZ"/>
        </w:rPr>
        <w:t>Další výzva</w:t>
      </w:r>
      <w:r w:rsidRPr="000B4F95">
        <w:rPr>
          <w:noProof/>
          <w:lang w:val="cs-CZ"/>
        </w:rPr>
        <w:t>:</w:t>
      </w:r>
      <w:r w:rsidRPr="000B4F95">
        <w:rPr>
          <w:lang w:val="cs-CZ"/>
        </w:rPr>
        <w:t xml:space="preserve"> </w:t>
      </w:r>
      <w:r>
        <w:rPr>
          <w:lang w:val="cs-CZ"/>
        </w:rPr>
        <w:t>Kreslete různé tvary</w:t>
      </w:r>
      <w:bookmarkEnd w:id="57"/>
      <w:r>
        <w:rPr>
          <w:lang w:val="cs-CZ"/>
        </w:rPr>
        <w:t xml:space="preserve"> </w:t>
      </w:r>
    </w:p>
    <w:p w14:paraId="4B33963C" w14:textId="65773686" w:rsidR="001C6C01" w:rsidRPr="000B4F95" w:rsidRDefault="001C6C01" w:rsidP="001C6C01">
      <w:pPr>
        <w:rPr>
          <w:lang w:val="cs-CZ"/>
        </w:rPr>
      </w:pPr>
      <w:r>
        <w:rPr>
          <w:lang w:val="cs-CZ"/>
        </w:rPr>
        <w:t>Edisona můžete naprogramovat tak, aby jezdil v různých obrazcích či tvarech. Pokud k</w:t>
      </w:r>
      <w:r w:rsidR="00726940">
        <w:rPr>
          <w:lang w:val="cs-CZ"/>
        </w:rPr>
        <w:t> </w:t>
      </w:r>
      <w:r>
        <w:rPr>
          <w:lang w:val="cs-CZ"/>
        </w:rPr>
        <w:t>robotovi připevníte tužku, může tyto tvary i nakreslit</w:t>
      </w:r>
      <w:r w:rsidRPr="000B4F95">
        <w:rPr>
          <w:lang w:val="cs-CZ"/>
        </w:rPr>
        <w:t xml:space="preserve">! </w:t>
      </w:r>
    </w:p>
    <w:p w14:paraId="1517611A" w14:textId="77777777" w:rsidR="001C6C01" w:rsidRPr="000B4F95" w:rsidRDefault="001C6C01" w:rsidP="001C6C01">
      <w:pPr>
        <w:pStyle w:val="Nadpis2"/>
        <w:rPr>
          <w:lang w:val="cs-CZ"/>
        </w:rPr>
      </w:pPr>
    </w:p>
    <w:p w14:paraId="3CF4EC1A" w14:textId="77777777" w:rsidR="001C6C01" w:rsidRPr="000B4F95" w:rsidRDefault="001C6C01" w:rsidP="001C6C01">
      <w:pPr>
        <w:pStyle w:val="Nadpis2"/>
        <w:rPr>
          <w:lang w:val="cs-CZ"/>
        </w:rPr>
      </w:pPr>
      <w:r w:rsidRPr="000B4F95">
        <w:rPr>
          <w:lang w:val="cs-CZ"/>
        </w:rPr>
        <w:t>Co máte dělat</w:t>
      </w:r>
    </w:p>
    <w:p w14:paraId="1B126A21" w14:textId="77777777" w:rsidR="001C6C01" w:rsidRPr="000B4F95" w:rsidRDefault="001C6C01" w:rsidP="001C6C01">
      <w:pPr>
        <w:rPr>
          <w:lang w:val="cs-CZ"/>
        </w:rPr>
      </w:pPr>
      <w:r>
        <w:rPr>
          <w:noProof/>
          <w:lang w:val="cs-CZ"/>
        </w:rPr>
        <w:t xml:space="preserve">Připevněte k Edisonovi pero. Můžete použít komponenty ze sady EdCreate nebo jakékoli jiné chcete. </w:t>
      </w:r>
    </w:p>
    <w:p w14:paraId="2C7E2ECF" w14:textId="77777777" w:rsidR="001C6C01" w:rsidRPr="000B4F95" w:rsidRDefault="001C6C01" w:rsidP="001C6C01">
      <w:pPr>
        <w:rPr>
          <w:lang w:val="cs-CZ"/>
        </w:rPr>
      </w:pPr>
      <w:r>
        <w:rPr>
          <w:lang w:val="cs-CZ"/>
        </w:rPr>
        <w:t xml:space="preserve">Napište program v </w:t>
      </w:r>
      <w:proofErr w:type="spellStart"/>
      <w:r>
        <w:rPr>
          <w:lang w:val="cs-CZ"/>
        </w:rPr>
        <w:t>EdScratchi</w:t>
      </w:r>
      <w:proofErr w:type="spellEnd"/>
      <w:r>
        <w:rPr>
          <w:lang w:val="cs-CZ"/>
        </w:rPr>
        <w:t>, s jehož pomocí robot namaluje nějaký tvar. Po připevnění pera a naprogramování spusťte program v Edisonovi a prohlédněte si nakreslený tvar</w:t>
      </w:r>
      <w:r w:rsidRPr="000B4F95">
        <w:rPr>
          <w:lang w:val="cs-CZ"/>
        </w:rPr>
        <w:t xml:space="preserve">! </w:t>
      </w:r>
    </w:p>
    <w:p w14:paraId="7FD6853A" w14:textId="54551449" w:rsidR="001C6C01" w:rsidRPr="000B4F95" w:rsidRDefault="001C6C01" w:rsidP="001C6C01">
      <w:pPr>
        <w:pStyle w:val="Odstavecseseznamem"/>
        <w:numPr>
          <w:ilvl w:val="0"/>
          <w:numId w:val="28"/>
        </w:numPr>
        <w:rPr>
          <w:lang w:val="cs-CZ"/>
        </w:rPr>
      </w:pPr>
      <w:r>
        <w:rPr>
          <w:lang w:val="cs-CZ"/>
        </w:rPr>
        <w:t>Popište své zážitky z této výzvy</w:t>
      </w:r>
      <w:r w:rsidR="00726940">
        <w:rPr>
          <w:lang w:val="cs-CZ"/>
        </w:rPr>
        <w:t>.</w:t>
      </w:r>
      <w:r>
        <w:rPr>
          <w:lang w:val="cs-CZ"/>
        </w:rPr>
        <w:t xml:space="preserve"> S jakými problémy jste se setkali? Jaké kroky jste </w:t>
      </w:r>
      <w:r w:rsidR="00726940">
        <w:rPr>
          <w:lang w:val="cs-CZ"/>
        </w:rPr>
        <w:t>podnikli</w:t>
      </w:r>
      <w:r>
        <w:rPr>
          <w:lang w:val="cs-CZ"/>
        </w:rPr>
        <w:t xml:space="preserve">, abyste tyto problémy překonali? Jak jste připojili pero? Jaký tvar jste zkusili nakreslit? Fungovalo to? </w:t>
      </w:r>
    </w:p>
    <w:p w14:paraId="63C1ED97" w14:textId="77777777" w:rsidR="001C6C01" w:rsidRPr="000B4F95" w:rsidRDefault="001C6C01" w:rsidP="001C6C01">
      <w:pPr>
        <w:rPr>
          <w:lang w:val="cs-CZ"/>
        </w:rPr>
      </w:pPr>
      <w:r w:rsidRPr="000B4F95">
        <w:rPr>
          <w:lang w:val="cs-CZ"/>
        </w:rPr>
        <w:t>________________________________________________________________________________</w:t>
      </w:r>
    </w:p>
    <w:p w14:paraId="21C4ACDF" w14:textId="77777777" w:rsidR="001C6C01" w:rsidRPr="000B4F95" w:rsidRDefault="001C6C01" w:rsidP="001C6C01">
      <w:pPr>
        <w:rPr>
          <w:lang w:val="cs-CZ"/>
        </w:rPr>
      </w:pPr>
      <w:r w:rsidRPr="000B4F95">
        <w:rPr>
          <w:lang w:val="cs-CZ"/>
        </w:rPr>
        <w:t>________________________________________________________________________________</w:t>
      </w:r>
    </w:p>
    <w:p w14:paraId="1128B9E3" w14:textId="77777777" w:rsidR="001C6C01" w:rsidRPr="000B4F95" w:rsidRDefault="001C6C01" w:rsidP="001C6C01">
      <w:pPr>
        <w:rPr>
          <w:lang w:val="cs-CZ"/>
        </w:rPr>
      </w:pPr>
      <w:r w:rsidRPr="000B4F95">
        <w:rPr>
          <w:lang w:val="cs-CZ"/>
        </w:rPr>
        <w:t>________________________________________________________________________________</w:t>
      </w:r>
    </w:p>
    <w:p w14:paraId="626FE8E5" w14:textId="77777777" w:rsidR="001C6C01" w:rsidRPr="000B4F95" w:rsidRDefault="001C6C01" w:rsidP="001C6C01">
      <w:pPr>
        <w:rPr>
          <w:lang w:val="cs-CZ"/>
        </w:rPr>
      </w:pPr>
      <w:r w:rsidRPr="000B4F95">
        <w:rPr>
          <w:lang w:val="cs-CZ"/>
        </w:rPr>
        <w:t>________________________________________________________________________________</w:t>
      </w:r>
    </w:p>
    <w:p w14:paraId="7A467234" w14:textId="77777777" w:rsidR="001C6C01" w:rsidRPr="000B4F95" w:rsidRDefault="001C6C01" w:rsidP="001C6C01">
      <w:pPr>
        <w:rPr>
          <w:lang w:val="cs-CZ"/>
        </w:rPr>
      </w:pPr>
      <w:r w:rsidRPr="000B4F95">
        <w:rPr>
          <w:lang w:val="cs-CZ"/>
        </w:rPr>
        <w:t>________________________________________________________________________________</w:t>
      </w:r>
    </w:p>
    <w:p w14:paraId="7B982CFF" w14:textId="77777777" w:rsidR="001C6C01" w:rsidRPr="000B4F95" w:rsidRDefault="001C6C01" w:rsidP="001C6C01">
      <w:pPr>
        <w:rPr>
          <w:lang w:val="cs-CZ"/>
        </w:rPr>
      </w:pPr>
      <w:r w:rsidRPr="000B4F95">
        <w:rPr>
          <w:lang w:val="cs-CZ"/>
        </w:rPr>
        <w:t>________________________________________________________________________________</w:t>
      </w:r>
    </w:p>
    <w:p w14:paraId="1803396F" w14:textId="77777777" w:rsidR="001C6C01" w:rsidRPr="000B4F95" w:rsidRDefault="001C6C01" w:rsidP="001C6C01">
      <w:pPr>
        <w:rPr>
          <w:lang w:val="cs-CZ"/>
        </w:rPr>
      </w:pPr>
      <w:r w:rsidRPr="000B4F95">
        <w:rPr>
          <w:lang w:val="cs-CZ"/>
        </w:rPr>
        <w:t>________________________________________________________________________________</w:t>
      </w:r>
    </w:p>
    <w:p w14:paraId="4EBF2879" w14:textId="77777777" w:rsidR="001C6C01" w:rsidRPr="000B4F95" w:rsidRDefault="001C6C01" w:rsidP="001C6C01">
      <w:pPr>
        <w:rPr>
          <w:lang w:val="cs-CZ"/>
        </w:rPr>
      </w:pPr>
      <w:r w:rsidRPr="000B4F95">
        <w:rPr>
          <w:lang w:val="cs-CZ"/>
        </w:rPr>
        <w:t>________________________________________________________________________________</w:t>
      </w:r>
    </w:p>
    <w:p w14:paraId="168078EF" w14:textId="77777777" w:rsidR="001C6C01" w:rsidRPr="000B4F95" w:rsidRDefault="001C6C01" w:rsidP="001C6C01">
      <w:pPr>
        <w:rPr>
          <w:lang w:val="cs-CZ"/>
        </w:rPr>
      </w:pPr>
      <w:r w:rsidRPr="000B4F95">
        <w:rPr>
          <w:lang w:val="cs-CZ"/>
        </w:rPr>
        <w:t>________________________________________________________________________________</w:t>
      </w:r>
    </w:p>
    <w:p w14:paraId="59AC2D88" w14:textId="77777777" w:rsidR="001C6C01" w:rsidRPr="000B4F95" w:rsidRDefault="001C6C01" w:rsidP="001C6C01">
      <w:pPr>
        <w:rPr>
          <w:lang w:val="cs-CZ"/>
        </w:rPr>
      </w:pPr>
      <w:r w:rsidRPr="000B4F95">
        <w:rPr>
          <w:lang w:val="cs-CZ"/>
        </w:rPr>
        <w:t>________________________________________________________________________________</w:t>
      </w:r>
    </w:p>
    <w:p w14:paraId="3D5BA9E6" w14:textId="77777777" w:rsidR="001C6C01" w:rsidRPr="000B4F95" w:rsidRDefault="001C6C01" w:rsidP="001C6C01">
      <w:pPr>
        <w:rPr>
          <w:lang w:val="cs-CZ"/>
        </w:rPr>
      </w:pPr>
      <w:r w:rsidRPr="000B4F95">
        <w:rPr>
          <w:lang w:val="cs-CZ"/>
        </w:rPr>
        <w:t>________________________________________________________________________________</w:t>
      </w:r>
    </w:p>
    <w:p w14:paraId="0091C130" w14:textId="77777777" w:rsidR="001C6C01" w:rsidRPr="000B4F95" w:rsidRDefault="001C6C01" w:rsidP="001C6C01">
      <w:pPr>
        <w:rPr>
          <w:lang w:val="cs-CZ"/>
        </w:rPr>
      </w:pPr>
      <w:r w:rsidRPr="000B4F95">
        <w:rPr>
          <w:lang w:val="cs-CZ"/>
        </w:rPr>
        <w:t>________________________________________________________________________________</w:t>
      </w:r>
    </w:p>
    <w:p w14:paraId="72ACFFBD" w14:textId="77777777" w:rsidR="001C6C01" w:rsidRPr="000B4F95" w:rsidRDefault="001C6C01" w:rsidP="001C6C01">
      <w:pPr>
        <w:rPr>
          <w:lang w:val="cs-CZ"/>
        </w:rPr>
      </w:pPr>
      <w:r w:rsidRPr="000B4F95">
        <w:rPr>
          <w:lang w:val="cs-CZ"/>
        </w:rPr>
        <w:t>________________________________________________________________________________</w:t>
      </w:r>
    </w:p>
    <w:p w14:paraId="71DBE36E" w14:textId="77777777" w:rsidR="001C6C01" w:rsidRPr="000B4F95" w:rsidRDefault="001C6C01" w:rsidP="001C6C01">
      <w:pPr>
        <w:rPr>
          <w:lang w:val="cs-CZ"/>
        </w:rPr>
      </w:pPr>
    </w:p>
    <w:p w14:paraId="1BB0DC63" w14:textId="77777777" w:rsidR="001C6C01" w:rsidRPr="000B4F95" w:rsidRDefault="001C6C01" w:rsidP="001C6C01">
      <w:pPr>
        <w:rPr>
          <w:lang w:val="cs-CZ"/>
        </w:rPr>
      </w:pPr>
      <w:r w:rsidRPr="000B4F95">
        <w:rPr>
          <w:noProof/>
          <w:lang w:val="cs-CZ"/>
        </w:rPr>
        <w:drawing>
          <wp:anchor distT="0" distB="0" distL="114300" distR="114300" simplePos="0" relativeHeight="253308928" behindDoc="0" locked="0" layoutInCell="1" allowOverlap="1" wp14:anchorId="77CFF1FB" wp14:editId="73FBA425">
            <wp:simplePos x="0" y="0"/>
            <wp:positionH relativeFrom="column">
              <wp:posOffset>947862</wp:posOffset>
            </wp:positionH>
            <wp:positionV relativeFrom="paragraph">
              <wp:posOffset>321337</wp:posOffset>
            </wp:positionV>
            <wp:extent cx="3830955" cy="1414145"/>
            <wp:effectExtent l="0" t="0" r="0" b="0"/>
            <wp:wrapTopAndBottom/>
            <wp:docPr id="1073741863" name="Picture 1073741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79" name="EdCreate Edscratch Universe.jpg"/>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3830955" cy="1414145"/>
                    </a:xfrm>
                    <a:prstGeom prst="rect">
                      <a:avLst/>
                    </a:prstGeom>
                  </pic:spPr>
                </pic:pic>
              </a:graphicData>
            </a:graphic>
          </wp:anchor>
        </w:drawing>
      </w:r>
      <w:r w:rsidRPr="000B4F95">
        <w:rPr>
          <w:lang w:val="cs-CZ"/>
        </w:rPr>
        <w:br w:type="page"/>
      </w:r>
    </w:p>
    <w:p w14:paraId="6B038B51" w14:textId="77777777" w:rsidR="001C6C01" w:rsidRPr="000B4F95" w:rsidRDefault="001C6C01" w:rsidP="001C6C01">
      <w:pPr>
        <w:pStyle w:val="Nadpis1"/>
        <w:rPr>
          <w:sz w:val="72"/>
          <w:szCs w:val="72"/>
          <w:lang w:val="cs-CZ"/>
        </w:rPr>
      </w:pPr>
      <w:bookmarkStart w:id="58" w:name="_Toc19607178"/>
      <w:r w:rsidRPr="000B4F95">
        <w:rPr>
          <w:lang w:val="cs-CZ"/>
        </w:rPr>
        <w:lastRenderedPageBreak/>
        <w:t xml:space="preserve">U3-1.2 </w:t>
      </w:r>
      <w:r>
        <w:rPr>
          <w:lang w:val="cs-CZ"/>
        </w:rPr>
        <w:t>Prozkoumejte cykly a sekvence</w:t>
      </w:r>
      <w:bookmarkEnd w:id="58"/>
    </w:p>
    <w:p w14:paraId="02049BF7" w14:textId="77777777" w:rsidR="001C6C01" w:rsidRPr="000B4F95" w:rsidRDefault="001C6C01" w:rsidP="001C6C01">
      <w:pPr>
        <w:rPr>
          <w:lang w:val="cs-CZ"/>
        </w:rPr>
      </w:pPr>
      <w:r>
        <w:rPr>
          <w:lang w:val="cs-CZ"/>
        </w:rPr>
        <w:t xml:space="preserve">Cykly jsou při psaní kódů velmi užitečnou řídící strukturou. Pomocí cyklů lze zvýšit efektivitu programů, protože vám možní opakovat příkazy, aniž byste museli psát tytéž bloky znovu a znovu. </w:t>
      </w:r>
    </w:p>
    <w:p w14:paraId="05DFF7D3" w14:textId="77777777" w:rsidR="001C6C01" w:rsidRPr="000B4F95" w:rsidRDefault="001C6C01" w:rsidP="001C6C01">
      <w:pPr>
        <w:rPr>
          <w:lang w:val="cs-CZ"/>
        </w:rPr>
      </w:pPr>
      <w:r w:rsidRPr="000B4F95">
        <w:rPr>
          <w:noProof/>
          <w:lang w:val="cs-CZ"/>
        </w:rPr>
        <mc:AlternateContent>
          <mc:Choice Requires="wpg">
            <w:drawing>
              <wp:anchor distT="0" distB="0" distL="114300" distR="114300" simplePos="0" relativeHeight="253357056" behindDoc="0" locked="0" layoutInCell="1" allowOverlap="1" wp14:anchorId="6476FB4C" wp14:editId="17D523B1">
                <wp:simplePos x="0" y="0"/>
                <wp:positionH relativeFrom="column">
                  <wp:posOffset>3337560</wp:posOffset>
                </wp:positionH>
                <wp:positionV relativeFrom="paragraph">
                  <wp:posOffset>33324</wp:posOffset>
                </wp:positionV>
                <wp:extent cx="2644140" cy="1437005"/>
                <wp:effectExtent l="0" t="0" r="22860" b="10795"/>
                <wp:wrapSquare wrapText="bothSides"/>
                <wp:docPr id="1096" name="Group 1096"/>
                <wp:cNvGraphicFramePr/>
                <a:graphic xmlns:a="http://schemas.openxmlformats.org/drawingml/2006/main">
                  <a:graphicData uri="http://schemas.microsoft.com/office/word/2010/wordprocessingGroup">
                    <wpg:wgp>
                      <wpg:cNvGrpSpPr/>
                      <wpg:grpSpPr>
                        <a:xfrm>
                          <a:off x="0" y="0"/>
                          <a:ext cx="2644140" cy="1437005"/>
                          <a:chOff x="0" y="0"/>
                          <a:chExt cx="2644140" cy="1437208"/>
                        </a:xfrm>
                      </wpg:grpSpPr>
                      <wps:wsp>
                        <wps:cNvPr id="1093" name="Text Box 1093"/>
                        <wps:cNvSpPr txBox="1">
                          <a:spLocks noChangeArrowheads="1"/>
                        </wps:cNvSpPr>
                        <wps:spPr bwMode="auto">
                          <a:xfrm>
                            <a:off x="0" y="665683"/>
                            <a:ext cx="2644140" cy="771525"/>
                          </a:xfrm>
                          <a:prstGeom prst="roundRect">
                            <a:avLst>
                              <a:gd name="adj" fmla="val 10454"/>
                            </a:avLst>
                          </a:prstGeom>
                          <a:solidFill>
                            <a:srgbClr val="FFFFFF"/>
                          </a:solidFill>
                          <a:ln w="9525">
                            <a:solidFill>
                              <a:schemeClr val="tx1">
                                <a:lumMod val="65000"/>
                                <a:lumOff val="35000"/>
                              </a:schemeClr>
                            </a:solidFill>
                            <a:miter lim="800000"/>
                            <a:headEnd/>
                            <a:tailEnd/>
                          </a:ln>
                        </wps:spPr>
                        <wps:txbx>
                          <w:txbxContent>
                            <w:p w14:paraId="0E1300EA" w14:textId="2768897B" w:rsidR="002A1612" w:rsidRPr="000F4B04" w:rsidRDefault="002A1612" w:rsidP="001C6C01">
                              <w:pPr>
                                <w:tabs>
                                  <w:tab w:val="left" w:pos="6946"/>
                                </w:tabs>
                                <w:rPr>
                                  <w:lang w:val="cs-CZ"/>
                                </w:rPr>
                              </w:pPr>
                              <w:r w:rsidRPr="000F4B04">
                                <w:rPr>
                                  <w:color w:val="FF7000"/>
                                  <w:lang w:val="cs-CZ"/>
                                </w:rPr>
                                <w:t xml:space="preserve">Sekvence </w:t>
                              </w:r>
                              <w:r w:rsidRPr="000F4B04">
                                <w:rPr>
                                  <w:lang w:val="cs-CZ"/>
                                </w:rPr>
                                <w:t>znamená postup v</w:t>
                              </w:r>
                              <w:r>
                                <w:rPr>
                                  <w:lang w:val="cs-CZ"/>
                                </w:rPr>
                                <w:t> </w:t>
                              </w:r>
                              <w:r w:rsidRPr="000F4B04">
                                <w:rPr>
                                  <w:lang w:val="cs-CZ"/>
                                </w:rPr>
                                <w:t xml:space="preserve">určitém pořadí, krok za krokem. </w:t>
                              </w:r>
                            </w:p>
                            <w:p w14:paraId="0A16BA86" w14:textId="77777777" w:rsidR="002A1612" w:rsidRPr="000F4B04" w:rsidRDefault="002A1612" w:rsidP="001C6C01">
                              <w:pPr>
                                <w:rPr>
                                  <w:lang w:val="cs-CZ"/>
                                </w:rPr>
                              </w:pPr>
                            </w:p>
                          </w:txbxContent>
                        </wps:txbx>
                        <wps:bodyPr rot="0" vert="horz" wrap="square" lIns="91440" tIns="180000" rIns="91440" bIns="90000" anchor="t" anchorCtr="0">
                          <a:noAutofit/>
                        </wps:bodyPr>
                      </wps:wsp>
                      <wps:wsp>
                        <wps:cNvPr id="1094" name="Text Box 2"/>
                        <wps:cNvSpPr txBox="1">
                          <a:spLocks noChangeArrowheads="1"/>
                        </wps:cNvSpPr>
                        <wps:spPr bwMode="auto">
                          <a:xfrm>
                            <a:off x="1027785" y="285293"/>
                            <a:ext cx="1485900" cy="365760"/>
                          </a:xfrm>
                          <a:prstGeom prst="rect">
                            <a:avLst/>
                          </a:prstGeom>
                          <a:noFill/>
                          <a:ln w="9525">
                            <a:noFill/>
                            <a:miter lim="800000"/>
                            <a:headEnd/>
                            <a:tailEnd/>
                          </a:ln>
                        </wps:spPr>
                        <wps:txbx>
                          <w:txbxContent>
                            <w:p w14:paraId="24FE4BEC" w14:textId="77777777" w:rsidR="002A1612" w:rsidRPr="00D31915" w:rsidRDefault="002A1612" w:rsidP="001C6C01">
                              <w:pPr>
                                <w:rPr>
                                  <w:b/>
                                  <w:color w:val="FF7000"/>
                                  <w:sz w:val="28"/>
                                  <w:szCs w:val="28"/>
                                </w:rPr>
                              </w:pPr>
                              <w:proofErr w:type="spellStart"/>
                              <w:r>
                                <w:rPr>
                                  <w:b/>
                                  <w:color w:val="FF7000"/>
                                  <w:sz w:val="28"/>
                                  <w:szCs w:val="28"/>
                                </w:rPr>
                                <w:t>Nezapomeňte</w:t>
                              </w:r>
                              <w:proofErr w:type="spellEnd"/>
                            </w:p>
                            <w:p w14:paraId="4AB35AC6" w14:textId="77777777" w:rsidR="002A1612" w:rsidRPr="00D31915" w:rsidRDefault="002A1612" w:rsidP="001C6C01">
                              <w:pPr>
                                <w:rPr>
                                  <w:b/>
                                  <w:color w:val="FF7000"/>
                                  <w:sz w:val="28"/>
                                  <w:szCs w:val="28"/>
                                </w:rPr>
                              </w:pPr>
                            </w:p>
                          </w:txbxContent>
                        </wps:txbx>
                        <wps:bodyPr rot="0" vert="horz" wrap="square" lIns="91440" tIns="45720" rIns="91440" bIns="45720" anchor="t" anchorCtr="0">
                          <a:noAutofit/>
                        </wps:bodyPr>
                      </wps:wsp>
                      <pic:pic xmlns:pic="http://schemas.openxmlformats.org/drawingml/2006/picture">
                        <pic:nvPicPr>
                          <pic:cNvPr id="1095" name="Picture 1095"/>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208483" y="0"/>
                            <a:ext cx="899795" cy="899795"/>
                          </a:xfrm>
                          <a:prstGeom prst="rect">
                            <a:avLst/>
                          </a:prstGeom>
                        </pic:spPr>
                      </pic:pic>
                    </wpg:wgp>
                  </a:graphicData>
                </a:graphic>
              </wp:anchor>
            </w:drawing>
          </mc:Choice>
          <mc:Fallback>
            <w:pict>
              <v:group w14:anchorId="6476FB4C" id="Group 1096" o:spid="_x0000_s1354" style="position:absolute;margin-left:262.8pt;margin-top:2.6pt;width:208.2pt;height:113.15pt;z-index:253357056" coordsize="26441,1437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">
                <v:roundrect id="Text Box 1093" o:spid="_x0000_s1355" style="position:absolute;top:6656;width:26441;height:7716;visibility:visible;mso-wrap-style:square;v-text-anchor:top" arcsize="6851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" strokecolor="#5a5a5a [2109]">
                  <v:stroke joinstyle="miter"/>
                  <v:textbox inset=",5mm,,2.5mm">
                    <w:txbxContent>
                      <w:p w14:paraId="0E1300EA" w14:textId="2768897B" w:rsidR="002A1612" w:rsidRPr="000F4B04" w:rsidRDefault="002A1612" w:rsidP="001C6C01">
                        <w:pPr>
                          <w:tabs>
                            <w:tab w:val="left" w:pos="6946"/>
                          </w:tabs>
                          <w:rPr>
                            <w:lang w:val="cs-CZ"/>
                          </w:rPr>
                        </w:pPr>
                        <w:r w:rsidRPr="000F4B04">
                          <w:rPr>
                            <w:color w:val="FF7000"/>
                            <w:lang w:val="cs-CZ"/>
                          </w:rPr>
                          <w:t xml:space="preserve">Sekvence </w:t>
                        </w:r>
                        <w:r w:rsidRPr="000F4B04">
                          <w:rPr>
                            <w:lang w:val="cs-CZ"/>
                          </w:rPr>
                          <w:t>znamená postup v</w:t>
                        </w:r>
                        <w:r>
                          <w:rPr>
                            <w:lang w:val="cs-CZ"/>
                          </w:rPr>
                          <w:t> </w:t>
                        </w:r>
                        <w:r w:rsidRPr="000F4B04">
                          <w:rPr>
                            <w:lang w:val="cs-CZ"/>
                          </w:rPr>
                          <w:t xml:space="preserve">určitém pořadí, krok za krokem. </w:t>
                        </w:r>
                      </w:p>
                      <w:p w14:paraId="0A16BA86" w14:textId="77777777" w:rsidR="002A1612" w:rsidRPr="000F4B04" w:rsidRDefault="002A1612" w:rsidP="001C6C01">
                        <w:pPr>
                          <w:rPr>
                            <w:lang w:val="cs-CZ"/>
                          </w:rPr>
                        </w:pPr>
                      </w:p>
                    </w:txbxContent>
                  </v:textbox>
                </v:roundrect>
                <v:shape id="_x0000_s1356" type="#_x0000_t202" style="position:absolute;left:10277;top:2852;width:14859;height:3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" filled="f" stroked="f">
                  <v:textbox>
                    <w:txbxContent>
                      <w:p w14:paraId="24FE4BEC" w14:textId="77777777" w:rsidR="002A1612" w:rsidRPr="00D31915" w:rsidRDefault="002A1612" w:rsidP="001C6C01">
                        <w:pPr>
                          <w:rPr>
                            <w:b/>
                            <w:color w:val="FF7000"/>
                            <w:sz w:val="28"/>
                            <w:szCs w:val="28"/>
                          </w:rPr>
                        </w:pPr>
                        <w:proofErr w:type="spellStart"/>
                        <w:r>
                          <w:rPr>
                            <w:b/>
                            <w:color w:val="FF7000"/>
                            <w:sz w:val="28"/>
                            <w:szCs w:val="28"/>
                          </w:rPr>
                          <w:t>Nezapomeňte</w:t>
                        </w:r>
                        <w:proofErr w:type="spellEnd"/>
                      </w:p>
                      <w:p w14:paraId="4AB35AC6" w14:textId="77777777" w:rsidR="002A1612" w:rsidRPr="00D31915" w:rsidRDefault="002A1612" w:rsidP="001C6C01">
                        <w:pPr>
                          <w:rPr>
                            <w:b/>
                            <w:color w:val="FF7000"/>
                            <w:sz w:val="28"/>
                            <w:szCs w:val="28"/>
                          </w:rPr>
                        </w:pPr>
                      </w:p>
                    </w:txbxContent>
                  </v:textbox>
                </v:shape>
                <v:shape id="Picture 1095" o:spid="_x0000_s1357" type="#_x0000_t75" style="position:absolute;left:2084;width:8998;height:89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">
                  <v:imagedata r:id="rId49" o:title=""/>
                </v:shape>
                <w10:wrap type="square"/>
              </v:group>
            </w:pict>
          </mc:Fallback>
        </mc:AlternateContent>
      </w:r>
      <w:r>
        <w:rPr>
          <w:lang w:val="cs-CZ"/>
        </w:rPr>
        <w:t xml:space="preserve">Při používání cyklů v programech však musíte věnovat velkou pozornost sekvenci, tj. posloupnosti bloků. To platí především, pokud tvoříte program, v němž je část kódu v cyklu a část mimo ni. </w:t>
      </w:r>
    </w:p>
    <w:p w14:paraId="7C3309C1" w14:textId="77777777" w:rsidR="001C6C01" w:rsidRPr="000B4F95" w:rsidRDefault="001C6C01" w:rsidP="001C6C01">
      <w:pPr>
        <w:rPr>
          <w:lang w:val="cs-CZ"/>
        </w:rPr>
      </w:pPr>
      <w:r>
        <w:rPr>
          <w:lang w:val="cs-CZ"/>
        </w:rPr>
        <w:t xml:space="preserve">Zkuste napsat program, který umožní Edisonovi objet čtyřúhelník. Část kódu ve vašem programu bude v cyklu, ale část kódu bude muset být mimo cyklus. </w:t>
      </w:r>
    </w:p>
    <w:p w14:paraId="4D0A3979" w14:textId="77777777" w:rsidR="001C6C01" w:rsidRPr="000B4F95" w:rsidRDefault="001C6C01" w:rsidP="001C6C01">
      <w:pPr>
        <w:pStyle w:val="Nadpis2"/>
        <w:rPr>
          <w:lang w:val="cs-CZ"/>
        </w:rPr>
      </w:pPr>
    </w:p>
    <w:p w14:paraId="1C4BB824" w14:textId="77777777" w:rsidR="001C6C01" w:rsidRPr="000B4F95" w:rsidRDefault="001C6C01" w:rsidP="001C6C01">
      <w:pPr>
        <w:pStyle w:val="Nadpis2"/>
        <w:rPr>
          <w:lang w:val="cs-CZ"/>
        </w:rPr>
      </w:pPr>
      <w:r w:rsidRPr="000B4F95">
        <w:rPr>
          <w:lang w:val="cs-CZ"/>
        </w:rPr>
        <w:t xml:space="preserve">Vyzkoušejte si to! </w:t>
      </w:r>
    </w:p>
    <w:p w14:paraId="1FE4071C" w14:textId="5CB03490" w:rsidR="001C6C01" w:rsidRPr="000B4F95" w:rsidRDefault="001C6C01" w:rsidP="001C6C01">
      <w:pPr>
        <w:rPr>
          <w:lang w:val="cs-CZ"/>
        </w:rPr>
      </w:pPr>
      <w:r>
        <w:rPr>
          <w:lang w:val="cs-CZ"/>
        </w:rPr>
        <w:t>Čtyřúhelník je útvar se čtyřmi stranami. Jedním ze čtyřúhelníků je čtverec, ale existují i jiné čtyřúhelníky. Prohlédněte si čtyřúhelník na</w:t>
      </w:r>
      <w:r w:rsidRPr="000B4F95">
        <w:rPr>
          <w:lang w:val="cs-CZ"/>
        </w:rPr>
        <w:t xml:space="preserve"> Pracovní</w:t>
      </w:r>
      <w:r>
        <w:rPr>
          <w:lang w:val="cs-CZ"/>
        </w:rPr>
        <w:t>m</w:t>
      </w:r>
      <w:r w:rsidRPr="000B4F95">
        <w:rPr>
          <w:lang w:val="cs-CZ"/>
        </w:rPr>
        <w:t xml:space="preserve"> list</w:t>
      </w:r>
      <w:r w:rsidR="004736BE">
        <w:rPr>
          <w:lang w:val="cs-CZ"/>
        </w:rPr>
        <w:t>u</w:t>
      </w:r>
      <w:r w:rsidRPr="000B4F95">
        <w:rPr>
          <w:lang w:val="cs-CZ"/>
        </w:rPr>
        <w:t xml:space="preserve"> U3-5. </w:t>
      </w:r>
      <w:r>
        <w:rPr>
          <w:lang w:val="cs-CZ"/>
        </w:rPr>
        <w:t xml:space="preserve">Tento čtyřúhelník má čtyři strany a čtyři úhly, které však nejsou identické. </w:t>
      </w:r>
    </w:p>
    <w:p w14:paraId="09F18256" w14:textId="77777777" w:rsidR="001C6C01" w:rsidRPr="000B4F95" w:rsidRDefault="001C6C01" w:rsidP="001C6C01">
      <w:pPr>
        <w:rPr>
          <w:lang w:val="cs-CZ"/>
        </w:rPr>
      </w:pPr>
      <w:r>
        <w:rPr>
          <w:lang w:val="cs-CZ"/>
        </w:rPr>
        <w:t>Vaším úkolem je napsat Edisonovi v </w:t>
      </w:r>
      <w:proofErr w:type="spellStart"/>
      <w:r>
        <w:rPr>
          <w:lang w:val="cs-CZ"/>
        </w:rPr>
        <w:t>EdScratchi</w:t>
      </w:r>
      <w:proofErr w:type="spellEnd"/>
      <w:r>
        <w:rPr>
          <w:lang w:val="cs-CZ"/>
        </w:rPr>
        <w:t xml:space="preserve"> program, díky němuž dokáže objet tvar čtyřúhelníku na </w:t>
      </w:r>
      <w:r w:rsidRPr="000B4F95">
        <w:rPr>
          <w:lang w:val="cs-CZ"/>
        </w:rPr>
        <w:t>Pracovní</w:t>
      </w:r>
      <w:r>
        <w:rPr>
          <w:lang w:val="cs-CZ"/>
        </w:rPr>
        <w:t>m</w:t>
      </w:r>
      <w:r w:rsidRPr="000B4F95">
        <w:rPr>
          <w:lang w:val="cs-CZ"/>
        </w:rPr>
        <w:t xml:space="preserve"> list</w:t>
      </w:r>
      <w:r>
        <w:rPr>
          <w:lang w:val="cs-CZ"/>
        </w:rPr>
        <w:t>u</w:t>
      </w:r>
      <w:r w:rsidRPr="000B4F95">
        <w:rPr>
          <w:lang w:val="cs-CZ"/>
        </w:rPr>
        <w:t xml:space="preserve"> U3-5. </w:t>
      </w:r>
      <w:r>
        <w:rPr>
          <w:lang w:val="cs-CZ"/>
        </w:rPr>
        <w:t>Váš program by měl využívat k dosažení požadovaných výstupů motorů bloky z kategorie</w:t>
      </w:r>
      <w:r w:rsidRPr="000B4F95">
        <w:rPr>
          <w:lang w:val="cs-CZ"/>
        </w:rPr>
        <w:t xml:space="preserve"> </w:t>
      </w:r>
      <w:r w:rsidRPr="000B4F95">
        <w:rPr>
          <w:color w:val="FF7000"/>
          <w:lang w:val="cs-CZ"/>
        </w:rPr>
        <w:t>Drive</w:t>
      </w:r>
      <w:r w:rsidRPr="000B4F95">
        <w:rPr>
          <w:lang w:val="cs-CZ"/>
        </w:rPr>
        <w:t xml:space="preserve"> </w:t>
      </w:r>
      <w:r>
        <w:rPr>
          <w:lang w:val="cs-CZ"/>
        </w:rPr>
        <w:t>(Jízda)</w:t>
      </w:r>
      <w:r w:rsidRPr="000B4F95">
        <w:rPr>
          <w:lang w:val="cs-CZ"/>
        </w:rPr>
        <w:t xml:space="preserve">. </w:t>
      </w:r>
      <w:r>
        <w:rPr>
          <w:lang w:val="cs-CZ"/>
        </w:rPr>
        <w:t xml:space="preserve">V programu rovněž musí být použit cyklus z kategorie </w:t>
      </w:r>
      <w:proofErr w:type="spellStart"/>
      <w:r w:rsidRPr="000B4F95">
        <w:rPr>
          <w:color w:val="FF7000"/>
          <w:lang w:val="cs-CZ"/>
        </w:rPr>
        <w:t>Control</w:t>
      </w:r>
      <w:proofErr w:type="spellEnd"/>
      <w:r w:rsidRPr="000B4F95">
        <w:rPr>
          <w:lang w:val="cs-CZ"/>
        </w:rPr>
        <w:t xml:space="preserve"> </w:t>
      </w:r>
      <w:r>
        <w:rPr>
          <w:lang w:val="cs-CZ"/>
        </w:rPr>
        <w:t>(Řízení)</w:t>
      </w:r>
      <w:r w:rsidRPr="000B4F95">
        <w:rPr>
          <w:lang w:val="cs-CZ"/>
        </w:rPr>
        <w:t xml:space="preserve">. </w:t>
      </w:r>
    </w:p>
    <w:p w14:paraId="1121C375" w14:textId="77777777" w:rsidR="001C6C01" w:rsidRPr="000B4F95" w:rsidRDefault="001C6C01" w:rsidP="001C6C01">
      <w:pPr>
        <w:rPr>
          <w:lang w:val="cs-CZ"/>
        </w:rPr>
      </w:pPr>
      <w:r w:rsidRPr="000B4F95">
        <w:rPr>
          <w:noProof/>
          <w:lang w:val="cs-CZ"/>
        </w:rPr>
        <mc:AlternateContent>
          <mc:Choice Requires="wpg">
            <w:drawing>
              <wp:anchor distT="0" distB="0" distL="114300" distR="114300" simplePos="0" relativeHeight="253356032" behindDoc="0" locked="0" layoutInCell="1" allowOverlap="1" wp14:anchorId="0E3215B9" wp14:editId="66C707B4">
                <wp:simplePos x="0" y="0"/>
                <wp:positionH relativeFrom="column">
                  <wp:posOffset>28829</wp:posOffset>
                </wp:positionH>
                <wp:positionV relativeFrom="paragraph">
                  <wp:posOffset>446303</wp:posOffset>
                </wp:positionV>
                <wp:extent cx="5715000" cy="1598295"/>
                <wp:effectExtent l="0" t="0" r="19050" b="20955"/>
                <wp:wrapTopAndBottom/>
                <wp:docPr id="1097" name="Group 1097"/>
                <wp:cNvGraphicFramePr/>
                <a:graphic xmlns:a="http://schemas.openxmlformats.org/drawingml/2006/main">
                  <a:graphicData uri="http://schemas.microsoft.com/office/word/2010/wordprocessingGroup">
                    <wpg:wgp>
                      <wpg:cNvGrpSpPr/>
                      <wpg:grpSpPr>
                        <a:xfrm>
                          <a:off x="0" y="0"/>
                          <a:ext cx="5715000" cy="1598295"/>
                          <a:chOff x="0" y="0"/>
                          <a:chExt cx="5715000" cy="1598371"/>
                        </a:xfrm>
                      </wpg:grpSpPr>
                      <wps:wsp>
                        <wps:cNvPr id="1086" name="Text Box 1086"/>
                        <wps:cNvSpPr txBox="1">
                          <a:spLocks noChangeArrowheads="1"/>
                        </wps:cNvSpPr>
                        <wps:spPr bwMode="auto">
                          <a:xfrm>
                            <a:off x="0" y="665683"/>
                            <a:ext cx="5715000" cy="932688"/>
                          </a:xfrm>
                          <a:prstGeom prst="roundRect">
                            <a:avLst>
                              <a:gd name="adj" fmla="val 7850"/>
                            </a:avLst>
                          </a:prstGeom>
                          <a:solidFill>
                            <a:srgbClr val="FFFFFF"/>
                          </a:solidFill>
                          <a:ln w="9525">
                            <a:solidFill>
                              <a:schemeClr val="tx1">
                                <a:lumMod val="65000"/>
                                <a:lumOff val="35000"/>
                              </a:schemeClr>
                            </a:solidFill>
                            <a:miter lim="800000"/>
                            <a:headEnd/>
                            <a:tailEnd/>
                          </a:ln>
                        </wps:spPr>
                        <wps:txbx>
                          <w:txbxContent>
                            <w:p w14:paraId="5DAE470D" w14:textId="77777777" w:rsidR="002A1612" w:rsidRPr="00A61579" w:rsidRDefault="002A1612" w:rsidP="001C6C01">
                              <w:pPr>
                                <w:rPr>
                                  <w:lang w:val="cs-CZ"/>
                                </w:rPr>
                              </w:pPr>
                              <w:r>
                                <w:rPr>
                                  <w:lang w:val="cs-CZ"/>
                                </w:rPr>
                                <w:t>Promyslete si posloupnost kroků, které má podle vás Edison provést. Mějte na paměti, že když píšete Edisonovi v </w:t>
                              </w:r>
                              <w:proofErr w:type="spellStart"/>
                              <w:r>
                                <w:rPr>
                                  <w:lang w:val="cs-CZ"/>
                                </w:rPr>
                                <w:t>EdScratchi</w:t>
                              </w:r>
                              <w:proofErr w:type="spellEnd"/>
                              <w:r>
                                <w:rPr>
                                  <w:lang w:val="cs-CZ"/>
                                </w:rPr>
                                <w:t xml:space="preserve"> program, robot jej provádí postupně krok za krokem od prvního bloku k poslednímu. </w:t>
                              </w:r>
                            </w:p>
                          </w:txbxContent>
                        </wps:txbx>
                        <wps:bodyPr rot="0" vert="horz" wrap="square" lIns="91440" tIns="180000" rIns="91440" bIns="90000" anchor="t" anchorCtr="0">
                          <a:noAutofit/>
                        </wps:bodyPr>
                      </wps:wsp>
                      <pic:pic xmlns:pic="http://schemas.openxmlformats.org/drawingml/2006/picture">
                        <pic:nvPicPr>
                          <pic:cNvPr id="1090" name="Picture 1090"/>
                          <pic:cNvPicPr>
                            <a:picLocks noChangeAspect="1"/>
                          </pic:cNvPicPr>
                        </pic:nvPicPr>
                        <pic:blipFill>
                          <a:blip r:embed="rId99" cstate="print">
                            <a:extLst>
                              <a:ext uri="{28A0092B-C50C-407E-A947-70E740481C1C}">
                                <a14:useLocalDpi xmlns:a14="http://schemas.microsoft.com/office/drawing/2010/main" val="0"/>
                              </a:ext>
                            </a:extLst>
                          </a:blip>
                          <a:stretch>
                            <a:fillRect/>
                          </a:stretch>
                        </pic:blipFill>
                        <pic:spPr>
                          <a:xfrm>
                            <a:off x="208483" y="0"/>
                            <a:ext cx="899160" cy="899160"/>
                          </a:xfrm>
                          <a:prstGeom prst="rect">
                            <a:avLst/>
                          </a:prstGeom>
                        </pic:spPr>
                      </pic:pic>
                      <wps:wsp>
                        <wps:cNvPr id="1091" name="Text Box 2"/>
                        <wps:cNvSpPr txBox="1">
                          <a:spLocks noChangeArrowheads="1"/>
                        </wps:cNvSpPr>
                        <wps:spPr bwMode="auto">
                          <a:xfrm>
                            <a:off x="1009497" y="303580"/>
                            <a:ext cx="1599565" cy="365760"/>
                          </a:xfrm>
                          <a:prstGeom prst="rect">
                            <a:avLst/>
                          </a:prstGeom>
                          <a:noFill/>
                          <a:ln w="9525">
                            <a:noFill/>
                            <a:miter lim="800000"/>
                            <a:headEnd/>
                            <a:tailEnd/>
                          </a:ln>
                        </wps:spPr>
                        <wps:txbx>
                          <w:txbxContent>
                            <w:p w14:paraId="01E8B7DC" w14:textId="77777777" w:rsidR="002A1612" w:rsidRPr="00D31915" w:rsidRDefault="002A1612" w:rsidP="001C6C01">
                              <w:pPr>
                                <w:rPr>
                                  <w:b/>
                                  <w:color w:val="FF7000"/>
                                  <w:sz w:val="28"/>
                                  <w:szCs w:val="28"/>
                                </w:rPr>
                              </w:pPr>
                              <w:proofErr w:type="spellStart"/>
                              <w:r>
                                <w:rPr>
                                  <w:b/>
                                  <w:color w:val="FF7000"/>
                                  <w:sz w:val="28"/>
                                  <w:szCs w:val="28"/>
                                </w:rPr>
                                <w:t>Nápověda</w:t>
                              </w:r>
                              <w:proofErr w:type="spellEnd"/>
                              <w:r>
                                <w:rPr>
                                  <w:b/>
                                  <w:color w:val="FF7000"/>
                                  <w:sz w:val="28"/>
                                  <w:szCs w:val="28"/>
                                </w:rPr>
                                <w:t>!</w:t>
                              </w:r>
                            </w:p>
                            <w:p w14:paraId="57E2293E" w14:textId="77777777" w:rsidR="002A1612" w:rsidRPr="00D31915" w:rsidRDefault="002A1612" w:rsidP="001C6C01">
                              <w:pPr>
                                <w:rPr>
                                  <w:b/>
                                  <w:color w:val="FF7000"/>
                                  <w:sz w:val="28"/>
                                  <w:szCs w:val="28"/>
                                </w:rPr>
                              </w:pPr>
                            </w:p>
                          </w:txbxContent>
                        </wps:txbx>
                        <wps:bodyPr rot="0" vert="horz" wrap="square" lIns="91440" tIns="45720" rIns="91440" bIns="45720" anchor="t" anchorCtr="0">
                          <a:noAutofit/>
                        </wps:bodyPr>
                      </wps:wsp>
                    </wpg:wgp>
                  </a:graphicData>
                </a:graphic>
              </wp:anchor>
            </w:drawing>
          </mc:Choice>
          <mc:Fallback>
            <w:pict>
              <v:group w14:anchorId="0E3215B9" id="Group 1097" o:spid="_x0000_s1358" style="position:absolute;margin-left:2.25pt;margin-top:35.15pt;width:450pt;height:125.85pt;z-index:253356032" coordsize="57150,1598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">
                <v:roundrect id="Text Box 1086" o:spid="_x0000_s1359" style="position:absolute;top:6656;width:57150;height:9327;visibility:visible;mso-wrap-style:square;v-text-anchor:top" arcsize="514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" strokecolor="#5a5a5a [2109]">
                  <v:stroke joinstyle="miter"/>
                  <v:textbox inset=",5mm,,2.5mm">
                    <w:txbxContent>
                      <w:p w14:paraId="5DAE470D" w14:textId="77777777" w:rsidR="002A1612" w:rsidRPr="00A61579" w:rsidRDefault="002A1612" w:rsidP="001C6C01">
                        <w:pPr>
                          <w:rPr>
                            <w:lang w:val="cs-CZ"/>
                          </w:rPr>
                        </w:pPr>
                        <w:r>
                          <w:rPr>
                            <w:lang w:val="cs-CZ"/>
                          </w:rPr>
                          <w:t>Promyslete si posloupnost kroků, které má podle vás Edison provést. Mějte na paměti, že když píšete Edisonovi v </w:t>
                        </w:r>
                        <w:proofErr w:type="spellStart"/>
                        <w:r>
                          <w:rPr>
                            <w:lang w:val="cs-CZ"/>
                          </w:rPr>
                          <w:t>EdScratchi</w:t>
                        </w:r>
                        <w:proofErr w:type="spellEnd"/>
                        <w:r>
                          <w:rPr>
                            <w:lang w:val="cs-CZ"/>
                          </w:rPr>
                          <w:t xml:space="preserve"> program, robot jej provádí postupně krok za krokem od prvního bloku k poslednímu. </w:t>
                        </w:r>
                      </w:p>
                    </w:txbxContent>
                  </v:textbox>
                </v:roundrect>
                <v:shape id="Picture 1090" o:spid="_x0000_s1360" type="#_x0000_t75" style="position:absolute;left:2084;width:8992;height:8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">
                  <v:imagedata r:id="rId100" o:title=""/>
                </v:shape>
                <v:shape id="_x0000_s1361" type="#_x0000_t202" style="position:absolute;left:10094;top:3035;width:15996;height:3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" filled="f" stroked="f">
                  <v:textbox>
                    <w:txbxContent>
                      <w:p w14:paraId="01E8B7DC" w14:textId="77777777" w:rsidR="002A1612" w:rsidRPr="00D31915" w:rsidRDefault="002A1612" w:rsidP="001C6C01">
                        <w:pPr>
                          <w:rPr>
                            <w:b/>
                            <w:color w:val="FF7000"/>
                            <w:sz w:val="28"/>
                            <w:szCs w:val="28"/>
                          </w:rPr>
                        </w:pPr>
                        <w:proofErr w:type="spellStart"/>
                        <w:r>
                          <w:rPr>
                            <w:b/>
                            <w:color w:val="FF7000"/>
                            <w:sz w:val="28"/>
                            <w:szCs w:val="28"/>
                          </w:rPr>
                          <w:t>Nápověda</w:t>
                        </w:r>
                        <w:proofErr w:type="spellEnd"/>
                        <w:r>
                          <w:rPr>
                            <w:b/>
                            <w:color w:val="FF7000"/>
                            <w:sz w:val="28"/>
                            <w:szCs w:val="28"/>
                          </w:rPr>
                          <w:t>!</w:t>
                        </w:r>
                      </w:p>
                      <w:p w14:paraId="57E2293E" w14:textId="77777777" w:rsidR="002A1612" w:rsidRPr="00D31915" w:rsidRDefault="002A1612" w:rsidP="001C6C01">
                        <w:pPr>
                          <w:rPr>
                            <w:b/>
                            <w:color w:val="FF7000"/>
                            <w:sz w:val="28"/>
                            <w:szCs w:val="28"/>
                          </w:rPr>
                        </w:pPr>
                      </w:p>
                    </w:txbxContent>
                  </v:textbox>
                </v:shape>
                <w10:wrap type="topAndBottom"/>
              </v:group>
            </w:pict>
          </mc:Fallback>
        </mc:AlternateContent>
      </w:r>
      <w:r>
        <w:rPr>
          <w:lang w:val="cs-CZ"/>
        </w:rPr>
        <w:t xml:space="preserve">Musíte přijít na to, na kterém místě na Pracovním listu je pro Edisona nejvhodnější začít. Ujistěte se rovněž, že Edison </w:t>
      </w:r>
      <w:proofErr w:type="gramStart"/>
      <w:r>
        <w:rPr>
          <w:lang w:val="cs-CZ"/>
        </w:rPr>
        <w:t>skončí</w:t>
      </w:r>
      <w:proofErr w:type="gramEnd"/>
      <w:r>
        <w:rPr>
          <w:lang w:val="cs-CZ"/>
        </w:rPr>
        <w:t xml:space="preserve"> jízdu na stejném místě, kde začal</w:t>
      </w:r>
      <w:r w:rsidRPr="000B4F95">
        <w:rPr>
          <w:lang w:val="cs-CZ"/>
        </w:rPr>
        <w:t>.</w:t>
      </w:r>
    </w:p>
    <w:p w14:paraId="57542B68" w14:textId="77777777" w:rsidR="001C6C01" w:rsidRPr="000B4F95" w:rsidRDefault="001C6C01" w:rsidP="001C6C01">
      <w:pPr>
        <w:spacing w:after="0"/>
        <w:rPr>
          <w:lang w:val="cs-CZ"/>
        </w:rPr>
      </w:pPr>
    </w:p>
    <w:p w14:paraId="53120EB2" w14:textId="77777777" w:rsidR="001C6C01" w:rsidRPr="000B4F95" w:rsidRDefault="001C6C01" w:rsidP="001C6C01">
      <w:pPr>
        <w:rPr>
          <w:lang w:val="cs-CZ"/>
        </w:rPr>
      </w:pPr>
      <w:r w:rsidRPr="000B4F95">
        <w:rPr>
          <w:noProof/>
          <w:lang w:val="cs-CZ"/>
        </w:rPr>
        <mc:AlternateContent>
          <mc:Choice Requires="wpg">
            <w:drawing>
              <wp:anchor distT="0" distB="0" distL="114300" distR="114300" simplePos="0" relativeHeight="253358080" behindDoc="0" locked="0" layoutInCell="1" allowOverlap="1" wp14:anchorId="42CE82F4" wp14:editId="7C7F6C63">
                <wp:simplePos x="0" y="0"/>
                <wp:positionH relativeFrom="column">
                  <wp:posOffset>7620</wp:posOffset>
                </wp:positionH>
                <wp:positionV relativeFrom="paragraph">
                  <wp:posOffset>459409</wp:posOffset>
                </wp:positionV>
                <wp:extent cx="5715000" cy="1367358"/>
                <wp:effectExtent l="0" t="0" r="19050" b="23495"/>
                <wp:wrapTopAndBottom/>
                <wp:docPr id="1102" name="Group 1102"/>
                <wp:cNvGraphicFramePr/>
                <a:graphic xmlns:a="http://schemas.openxmlformats.org/drawingml/2006/main">
                  <a:graphicData uri="http://schemas.microsoft.com/office/word/2010/wordprocessingGroup">
                    <wpg:wgp>
                      <wpg:cNvGrpSpPr/>
                      <wpg:grpSpPr>
                        <a:xfrm>
                          <a:off x="0" y="0"/>
                          <a:ext cx="5715000" cy="1367358"/>
                          <a:chOff x="0" y="0"/>
                          <a:chExt cx="5715000" cy="1367358"/>
                        </a:xfrm>
                      </wpg:grpSpPr>
                      <wps:wsp>
                        <wps:cNvPr id="1099" name="Text Box 1099"/>
                        <wps:cNvSpPr txBox="1">
                          <a:spLocks noChangeArrowheads="1"/>
                        </wps:cNvSpPr>
                        <wps:spPr bwMode="auto">
                          <a:xfrm>
                            <a:off x="0" y="665683"/>
                            <a:ext cx="5715000" cy="701675"/>
                          </a:xfrm>
                          <a:prstGeom prst="roundRect">
                            <a:avLst>
                              <a:gd name="adj" fmla="val 7850"/>
                            </a:avLst>
                          </a:prstGeom>
                          <a:solidFill>
                            <a:srgbClr val="FFFFFF"/>
                          </a:solidFill>
                          <a:ln w="9525">
                            <a:solidFill>
                              <a:schemeClr val="tx1">
                                <a:lumMod val="65000"/>
                                <a:lumOff val="35000"/>
                              </a:schemeClr>
                            </a:solidFill>
                            <a:miter lim="800000"/>
                            <a:headEnd/>
                            <a:tailEnd/>
                          </a:ln>
                        </wps:spPr>
                        <wps:txbx>
                          <w:txbxContent>
                            <w:p w14:paraId="1A5523D1" w14:textId="77777777" w:rsidR="002A1612" w:rsidRPr="00E03B22" w:rsidRDefault="002A1612" w:rsidP="001C6C01">
                              <w:pPr>
                                <w:rPr>
                                  <w:lang w:val="cs-CZ"/>
                                </w:rPr>
                              </w:pPr>
                              <w:r w:rsidRPr="00E03B22">
                                <w:rPr>
                                  <w:lang w:val="cs-CZ"/>
                                </w:rPr>
                                <w:t xml:space="preserve">Vaším cílem nadále je, aby program byl co nejefektivnější, takže zkuste v kódu využít co nejméně bloků. </w:t>
                              </w:r>
                            </w:p>
                          </w:txbxContent>
                        </wps:txbx>
                        <wps:bodyPr rot="0" vert="horz" wrap="square" lIns="91440" tIns="180000" rIns="91440" bIns="90000" anchor="t" anchorCtr="0">
                          <a:noAutofit/>
                        </wps:bodyPr>
                      </wps:wsp>
                      <pic:pic xmlns:pic="http://schemas.openxmlformats.org/drawingml/2006/picture">
                        <pic:nvPicPr>
                          <pic:cNvPr id="1100" name="Picture 1100"/>
                          <pic:cNvPicPr>
                            <a:picLocks noChangeAspect="1"/>
                          </pic:cNvPicPr>
                        </pic:nvPicPr>
                        <pic:blipFill>
                          <a:blip r:embed="rId99" cstate="print">
                            <a:extLst>
                              <a:ext uri="{28A0092B-C50C-407E-A947-70E740481C1C}">
                                <a14:useLocalDpi xmlns:a14="http://schemas.microsoft.com/office/drawing/2010/main" val="0"/>
                              </a:ext>
                            </a:extLst>
                          </a:blip>
                          <a:stretch>
                            <a:fillRect/>
                          </a:stretch>
                        </pic:blipFill>
                        <pic:spPr>
                          <a:xfrm>
                            <a:off x="208483" y="0"/>
                            <a:ext cx="899160" cy="898525"/>
                          </a:xfrm>
                          <a:prstGeom prst="rect">
                            <a:avLst/>
                          </a:prstGeom>
                        </pic:spPr>
                      </pic:pic>
                      <wps:wsp>
                        <wps:cNvPr id="1101" name="Text Box 2"/>
                        <wps:cNvSpPr txBox="1">
                          <a:spLocks noChangeArrowheads="1"/>
                        </wps:cNvSpPr>
                        <wps:spPr bwMode="auto">
                          <a:xfrm>
                            <a:off x="1009497" y="303581"/>
                            <a:ext cx="1599565" cy="365743"/>
                          </a:xfrm>
                          <a:prstGeom prst="rect">
                            <a:avLst/>
                          </a:prstGeom>
                          <a:noFill/>
                          <a:ln w="9525">
                            <a:noFill/>
                            <a:miter lim="800000"/>
                            <a:headEnd/>
                            <a:tailEnd/>
                          </a:ln>
                        </wps:spPr>
                        <wps:txbx>
                          <w:txbxContent>
                            <w:p w14:paraId="4F4BCFCF" w14:textId="77777777" w:rsidR="002A1612" w:rsidRPr="00D31915" w:rsidRDefault="002A1612" w:rsidP="001C6C01">
                              <w:pPr>
                                <w:rPr>
                                  <w:b/>
                                  <w:color w:val="FF7000"/>
                                  <w:sz w:val="28"/>
                                  <w:szCs w:val="28"/>
                                </w:rPr>
                              </w:pPr>
                              <w:proofErr w:type="spellStart"/>
                              <w:r>
                                <w:rPr>
                                  <w:b/>
                                  <w:color w:val="FF7000"/>
                                  <w:sz w:val="28"/>
                                  <w:szCs w:val="28"/>
                                </w:rPr>
                                <w:t>Nápověda</w:t>
                              </w:r>
                              <w:proofErr w:type="spellEnd"/>
                              <w:r>
                                <w:rPr>
                                  <w:b/>
                                  <w:color w:val="FF7000"/>
                                  <w:sz w:val="28"/>
                                  <w:szCs w:val="28"/>
                                </w:rPr>
                                <w:t>!</w:t>
                              </w:r>
                            </w:p>
                            <w:p w14:paraId="2A700B99" w14:textId="77777777" w:rsidR="002A1612" w:rsidRPr="00D31915" w:rsidRDefault="002A1612" w:rsidP="001C6C01">
                              <w:pPr>
                                <w:rPr>
                                  <w:b/>
                                  <w:color w:val="FF7000"/>
                                  <w:sz w:val="28"/>
                                  <w:szCs w:val="28"/>
                                </w:rPr>
                              </w:pPr>
                            </w:p>
                          </w:txbxContent>
                        </wps:txbx>
                        <wps:bodyPr rot="0" vert="horz" wrap="square" lIns="91440" tIns="45720" rIns="91440" bIns="45720" anchor="t" anchorCtr="0">
                          <a:noAutofit/>
                        </wps:bodyPr>
                      </wps:wsp>
                    </wpg:wgp>
                  </a:graphicData>
                </a:graphic>
              </wp:anchor>
            </w:drawing>
          </mc:Choice>
          <mc:Fallback>
            <w:pict>
              <v:group w14:anchorId="42CE82F4" id="Group 1102" o:spid="_x0000_s1362" style="position:absolute;margin-left:.6pt;margin-top:36.15pt;width:450pt;height:107.65pt;z-index:253358080" coordsize="57150,1367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">
                <v:roundrect id="Text Box 1099" o:spid="_x0000_s1363" style="position:absolute;top:6656;width:57150;height:7017;visibility:visible;mso-wrap-style:square;v-text-anchor:top" arcsize="514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" strokecolor="#5a5a5a [2109]">
                  <v:stroke joinstyle="miter"/>
                  <v:textbox inset=",5mm,,2.5mm">
                    <w:txbxContent>
                      <w:p w14:paraId="1A5523D1" w14:textId="77777777" w:rsidR="002A1612" w:rsidRPr="00E03B22" w:rsidRDefault="002A1612" w:rsidP="001C6C01">
                        <w:pPr>
                          <w:rPr>
                            <w:lang w:val="cs-CZ"/>
                          </w:rPr>
                        </w:pPr>
                        <w:r w:rsidRPr="00E03B22">
                          <w:rPr>
                            <w:lang w:val="cs-CZ"/>
                          </w:rPr>
                          <w:t xml:space="preserve">Vaším cílem nadále je, aby program byl co nejefektivnější, takže zkuste v kódu využít co nejméně bloků. </w:t>
                        </w:r>
                      </w:p>
                    </w:txbxContent>
                  </v:textbox>
                </v:roundrect>
                <v:shape id="Picture 1100" o:spid="_x0000_s1364" type="#_x0000_t75" style="position:absolute;left:2084;width:8992;height:89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">
                  <v:imagedata r:id="rId100" o:title=""/>
                </v:shape>
                <v:shape id="_x0000_s1365" type="#_x0000_t202" style="position:absolute;left:10094;top:3035;width:15996;height:3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" filled="f" stroked="f">
                  <v:textbox>
                    <w:txbxContent>
                      <w:p w14:paraId="4F4BCFCF" w14:textId="77777777" w:rsidR="002A1612" w:rsidRPr="00D31915" w:rsidRDefault="002A1612" w:rsidP="001C6C01">
                        <w:pPr>
                          <w:rPr>
                            <w:b/>
                            <w:color w:val="FF7000"/>
                            <w:sz w:val="28"/>
                            <w:szCs w:val="28"/>
                          </w:rPr>
                        </w:pPr>
                        <w:proofErr w:type="spellStart"/>
                        <w:r>
                          <w:rPr>
                            <w:b/>
                            <w:color w:val="FF7000"/>
                            <w:sz w:val="28"/>
                            <w:szCs w:val="28"/>
                          </w:rPr>
                          <w:t>Nápověda</w:t>
                        </w:r>
                        <w:proofErr w:type="spellEnd"/>
                        <w:r>
                          <w:rPr>
                            <w:b/>
                            <w:color w:val="FF7000"/>
                            <w:sz w:val="28"/>
                            <w:szCs w:val="28"/>
                          </w:rPr>
                          <w:t>!</w:t>
                        </w:r>
                      </w:p>
                      <w:p w14:paraId="2A700B99" w14:textId="77777777" w:rsidR="002A1612" w:rsidRPr="00D31915" w:rsidRDefault="002A1612" w:rsidP="001C6C01">
                        <w:pPr>
                          <w:rPr>
                            <w:b/>
                            <w:color w:val="FF7000"/>
                            <w:sz w:val="28"/>
                            <w:szCs w:val="28"/>
                          </w:rPr>
                        </w:pPr>
                      </w:p>
                    </w:txbxContent>
                  </v:textbox>
                </v:shape>
                <w10:wrap type="topAndBottom"/>
              </v:group>
            </w:pict>
          </mc:Fallback>
        </mc:AlternateContent>
      </w:r>
      <w:r>
        <w:rPr>
          <w:lang w:val="cs-CZ"/>
        </w:rPr>
        <w:t>Napište program v </w:t>
      </w:r>
      <w:proofErr w:type="spellStart"/>
      <w:r>
        <w:rPr>
          <w:lang w:val="cs-CZ"/>
        </w:rPr>
        <w:t>EdScratchi</w:t>
      </w:r>
      <w:proofErr w:type="spellEnd"/>
      <w:r w:rsidRPr="000B4F95">
        <w:rPr>
          <w:lang w:val="cs-CZ"/>
        </w:rPr>
        <w:t xml:space="preserve">. </w:t>
      </w:r>
      <w:r>
        <w:rPr>
          <w:lang w:val="cs-CZ"/>
        </w:rPr>
        <w:t xml:space="preserve">Stáhněte jej a vyzkoušejte na </w:t>
      </w:r>
      <w:r w:rsidRPr="000B4F95">
        <w:rPr>
          <w:lang w:val="cs-CZ"/>
        </w:rPr>
        <w:t>Pracovní</w:t>
      </w:r>
      <w:r>
        <w:rPr>
          <w:lang w:val="cs-CZ"/>
        </w:rPr>
        <w:t>m</w:t>
      </w:r>
      <w:r w:rsidRPr="000B4F95">
        <w:rPr>
          <w:lang w:val="cs-CZ"/>
        </w:rPr>
        <w:t xml:space="preserve"> list</w:t>
      </w:r>
      <w:r>
        <w:rPr>
          <w:lang w:val="cs-CZ"/>
        </w:rPr>
        <w:t>u</w:t>
      </w:r>
      <w:r w:rsidRPr="000B4F95">
        <w:rPr>
          <w:lang w:val="cs-CZ"/>
        </w:rPr>
        <w:t xml:space="preserve"> U3-5. </w:t>
      </w:r>
    </w:p>
    <w:p w14:paraId="76CA9B4D" w14:textId="77777777" w:rsidR="001C6C01" w:rsidRPr="000B4F95" w:rsidRDefault="001C6C01" w:rsidP="001C6C01">
      <w:pPr>
        <w:pStyle w:val="Odstavecseseznamem"/>
        <w:numPr>
          <w:ilvl w:val="0"/>
          <w:numId w:val="40"/>
        </w:numPr>
        <w:rPr>
          <w:lang w:val="cs-CZ"/>
        </w:rPr>
      </w:pPr>
      <w:r w:rsidRPr="000B4F95">
        <w:rPr>
          <w:noProof/>
          <w:lang w:val="cs-CZ"/>
        </w:rPr>
        <w:lastRenderedPageBreak/>
        <w:drawing>
          <wp:anchor distT="0" distB="0" distL="114300" distR="114300" simplePos="0" relativeHeight="253355008" behindDoc="1" locked="0" layoutInCell="1" allowOverlap="1" wp14:anchorId="396E5A0C" wp14:editId="3F6E16AA">
            <wp:simplePos x="0" y="0"/>
            <wp:positionH relativeFrom="column">
              <wp:posOffset>1437640</wp:posOffset>
            </wp:positionH>
            <wp:positionV relativeFrom="paragraph">
              <wp:posOffset>-567690</wp:posOffset>
            </wp:positionV>
            <wp:extent cx="3481070" cy="5634355"/>
            <wp:effectExtent l="9207" t="0" r="0" b="0"/>
            <wp:wrapTopAndBottom/>
            <wp:docPr id="1073742023" name="Picture 1073742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ctivity more shape-1.jpg"/>
                    <pic:cNvPicPr/>
                  </pic:nvPicPr>
                  <pic:blipFill rotWithShape="1">
                    <a:blip r:embed="rId139" cstate="print">
                      <a:extLst>
                        <a:ext uri="{28A0092B-C50C-407E-A947-70E740481C1C}">
                          <a14:useLocalDpi xmlns:a14="http://schemas.microsoft.com/office/drawing/2010/main" val="0"/>
                        </a:ext>
                      </a:extLst>
                    </a:blip>
                    <a:srcRect l="5927" r="6720"/>
                    <a:stretch/>
                  </pic:blipFill>
                  <pic:spPr bwMode="auto">
                    <a:xfrm rot="5400000">
                      <a:off x="0" y="0"/>
                      <a:ext cx="3481070" cy="56343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val="cs-CZ"/>
        </w:rPr>
        <w:t xml:space="preserve">Kde na čtyřúhelníku jste Edisona spustili? Vyznačte, kde jste Edisona spustili, včetně směru, jímž jste robota vyslali. </w:t>
      </w:r>
    </w:p>
    <w:p w14:paraId="55B4D49A" w14:textId="77777777" w:rsidR="001C6C01" w:rsidRPr="000B4F95" w:rsidRDefault="001C6C01" w:rsidP="001C6C01">
      <w:pPr>
        <w:pStyle w:val="Odstavecseseznamem"/>
        <w:rPr>
          <w:lang w:val="cs-CZ"/>
        </w:rPr>
      </w:pPr>
    </w:p>
    <w:p w14:paraId="154D0D10" w14:textId="77777777" w:rsidR="001C6C01" w:rsidRPr="000B4F95" w:rsidRDefault="001C6C01" w:rsidP="001C6C01">
      <w:pPr>
        <w:pStyle w:val="Odstavecseseznamem"/>
        <w:numPr>
          <w:ilvl w:val="0"/>
          <w:numId w:val="40"/>
        </w:numPr>
        <w:rPr>
          <w:lang w:val="cs-CZ"/>
        </w:rPr>
      </w:pPr>
      <w:r>
        <w:rPr>
          <w:lang w:val="cs-CZ"/>
        </w:rPr>
        <w:t xml:space="preserve">Prohlédněte si místo zahájení jízdy i svůj program? Jak volba místa zahájení ovlivnila sekvenci vašeho programu? </w:t>
      </w:r>
    </w:p>
    <w:p w14:paraId="47FACE9E" w14:textId="77777777" w:rsidR="001C6C01" w:rsidRPr="000B4F95" w:rsidRDefault="001C6C01" w:rsidP="001C6C01">
      <w:pPr>
        <w:rPr>
          <w:lang w:val="cs-CZ"/>
        </w:rPr>
      </w:pPr>
      <w:r w:rsidRPr="000B4F95">
        <w:rPr>
          <w:lang w:val="cs-CZ"/>
        </w:rPr>
        <w:t>________________________________________________________________________________</w:t>
      </w:r>
    </w:p>
    <w:p w14:paraId="7BD558E3" w14:textId="77777777" w:rsidR="001C6C01" w:rsidRPr="000B4F95" w:rsidRDefault="001C6C01" w:rsidP="001C6C01">
      <w:pPr>
        <w:rPr>
          <w:lang w:val="cs-CZ"/>
        </w:rPr>
      </w:pPr>
      <w:r w:rsidRPr="000B4F95">
        <w:rPr>
          <w:lang w:val="cs-CZ"/>
        </w:rPr>
        <w:t>________________________________________________________________________________</w:t>
      </w:r>
    </w:p>
    <w:p w14:paraId="42C00655" w14:textId="77777777" w:rsidR="001C6C01" w:rsidRPr="000B4F95" w:rsidRDefault="001C6C01" w:rsidP="001C6C01">
      <w:pPr>
        <w:rPr>
          <w:lang w:val="cs-CZ"/>
        </w:rPr>
      </w:pPr>
      <w:r w:rsidRPr="000B4F95">
        <w:rPr>
          <w:lang w:val="cs-CZ"/>
        </w:rPr>
        <w:t>________________________________________________________________________________</w:t>
      </w:r>
    </w:p>
    <w:p w14:paraId="5BBFCD1C" w14:textId="77777777" w:rsidR="001C6C01" w:rsidRPr="000B4F95" w:rsidRDefault="001C6C01" w:rsidP="001C6C01">
      <w:pPr>
        <w:rPr>
          <w:lang w:val="cs-CZ"/>
        </w:rPr>
      </w:pPr>
      <w:r w:rsidRPr="000B4F95">
        <w:rPr>
          <w:lang w:val="cs-CZ"/>
        </w:rPr>
        <w:t>________________________________________________________________________________</w:t>
      </w:r>
    </w:p>
    <w:p w14:paraId="682C8A07" w14:textId="77777777" w:rsidR="001C6C01" w:rsidRPr="000B4F95" w:rsidRDefault="001C6C01" w:rsidP="001C6C01">
      <w:pPr>
        <w:pStyle w:val="Nadpis1"/>
        <w:rPr>
          <w:sz w:val="22"/>
          <w:szCs w:val="22"/>
          <w:lang w:val="cs-CZ"/>
        </w:rPr>
      </w:pPr>
      <w:r w:rsidRPr="000B4F95">
        <w:rPr>
          <w:lang w:val="cs-CZ"/>
        </w:rPr>
        <w:br w:type="page"/>
      </w:r>
      <w:bookmarkStart w:id="59" w:name="_Toc19607179"/>
      <w:r w:rsidRPr="000B4F95">
        <w:rPr>
          <w:lang w:val="cs-CZ"/>
        </w:rPr>
        <w:lastRenderedPageBreak/>
        <w:t xml:space="preserve">U3-1.3 </w:t>
      </w:r>
      <w:r>
        <w:rPr>
          <w:lang w:val="cs-CZ"/>
        </w:rPr>
        <w:t>Prozkoumejte nekonečné cykly</w:t>
      </w:r>
      <w:bookmarkEnd w:id="59"/>
      <w:r w:rsidRPr="000B4F95">
        <w:rPr>
          <w:lang w:val="cs-CZ"/>
        </w:rPr>
        <w:t xml:space="preserve"> </w:t>
      </w:r>
    </w:p>
    <w:p w14:paraId="0FB82D1A" w14:textId="77777777" w:rsidR="001C6C01" w:rsidRPr="000B4F95" w:rsidRDefault="001C6C01" w:rsidP="001C6C01">
      <w:pPr>
        <w:rPr>
          <w:lang w:val="cs-CZ"/>
        </w:rPr>
      </w:pPr>
      <w:r w:rsidRPr="000B4F95">
        <w:rPr>
          <w:noProof/>
          <w:lang w:val="cs-CZ"/>
        </w:rPr>
        <mc:AlternateContent>
          <mc:Choice Requires="wpg">
            <w:drawing>
              <wp:anchor distT="0" distB="0" distL="114300" distR="114300" simplePos="0" relativeHeight="253313024" behindDoc="0" locked="0" layoutInCell="1" allowOverlap="1" wp14:anchorId="507DC115" wp14:editId="7D68459B">
                <wp:simplePos x="0" y="0"/>
                <wp:positionH relativeFrom="column">
                  <wp:posOffset>3209925</wp:posOffset>
                </wp:positionH>
                <wp:positionV relativeFrom="paragraph">
                  <wp:posOffset>767080</wp:posOffset>
                </wp:positionV>
                <wp:extent cx="2615565" cy="2080895"/>
                <wp:effectExtent l="0" t="0" r="13335" b="14605"/>
                <wp:wrapSquare wrapText="bothSides"/>
                <wp:docPr id="1073741939" name="Group 1073741939"/>
                <wp:cNvGraphicFramePr/>
                <a:graphic xmlns:a="http://schemas.openxmlformats.org/drawingml/2006/main">
                  <a:graphicData uri="http://schemas.microsoft.com/office/word/2010/wordprocessingGroup">
                    <wpg:wgp>
                      <wpg:cNvGrpSpPr/>
                      <wpg:grpSpPr>
                        <a:xfrm>
                          <a:off x="0" y="0"/>
                          <a:ext cx="2615565" cy="2080895"/>
                          <a:chOff x="0" y="0"/>
                          <a:chExt cx="2615565" cy="1887047"/>
                        </a:xfrm>
                      </wpg:grpSpPr>
                      <wps:wsp>
                        <wps:cNvPr id="1073741928" name="Text Box 1073741928"/>
                        <wps:cNvSpPr txBox="1">
                          <a:spLocks noChangeArrowheads="1"/>
                        </wps:cNvSpPr>
                        <wps:spPr bwMode="auto">
                          <a:xfrm>
                            <a:off x="0" y="683971"/>
                            <a:ext cx="2615565" cy="1203076"/>
                          </a:xfrm>
                          <a:prstGeom prst="roundRect">
                            <a:avLst>
                              <a:gd name="adj" fmla="val 7850"/>
                            </a:avLst>
                          </a:prstGeom>
                          <a:solidFill>
                            <a:srgbClr val="FFFFFF"/>
                          </a:solidFill>
                          <a:ln w="9525">
                            <a:solidFill>
                              <a:schemeClr val="tx1">
                                <a:lumMod val="65000"/>
                                <a:lumOff val="35000"/>
                              </a:schemeClr>
                            </a:solidFill>
                            <a:miter lim="800000"/>
                            <a:headEnd/>
                            <a:tailEnd/>
                          </a:ln>
                        </wps:spPr>
                        <wps:txbx>
                          <w:txbxContent>
                            <w:p w14:paraId="2779A66E" w14:textId="77777777" w:rsidR="002A1612" w:rsidRPr="00E03B22" w:rsidRDefault="002A1612" w:rsidP="001C6C01">
                              <w:pPr>
                                <w:rPr>
                                  <w:lang w:val="cs-CZ"/>
                                </w:rPr>
                              </w:pPr>
                              <w:r>
                                <w:rPr>
                                  <w:lang w:val="cs-CZ"/>
                                </w:rPr>
                                <w:t xml:space="preserve">Existují různé druhy cyklů. Konečný cyklus je cyklus s pevně daným počtem opakování. Konečným cyklem je např. blok </w:t>
                              </w:r>
                              <w:proofErr w:type="spellStart"/>
                              <w:r w:rsidRPr="00E03B22">
                                <w:rPr>
                                  <w:color w:val="FF7000"/>
                                  <w:lang w:val="cs-CZ"/>
                                </w:rPr>
                                <w:t>repeat</w:t>
                              </w:r>
                              <w:proofErr w:type="spellEnd"/>
                              <w:r w:rsidRPr="00E03B22">
                                <w:rPr>
                                  <w:lang w:val="cs-CZ"/>
                                </w:rPr>
                                <w:t xml:space="preserve"> </w:t>
                              </w:r>
                              <w:r>
                                <w:rPr>
                                  <w:lang w:val="cs-CZ"/>
                                </w:rPr>
                                <w:t>v </w:t>
                              </w:r>
                              <w:proofErr w:type="spellStart"/>
                              <w:r>
                                <w:rPr>
                                  <w:lang w:val="cs-CZ"/>
                                </w:rPr>
                                <w:t>EdScratchi</w:t>
                              </w:r>
                              <w:proofErr w:type="spellEnd"/>
                              <w:r>
                                <w:rPr>
                                  <w:lang w:val="cs-CZ"/>
                                </w:rPr>
                                <w:t xml:space="preserve">. </w:t>
                              </w:r>
                            </w:p>
                          </w:txbxContent>
                        </wps:txbx>
                        <wps:bodyPr rot="0" vert="horz" wrap="square" lIns="91440" tIns="180000" rIns="91440" bIns="90000" anchor="t" anchorCtr="0">
                          <a:noAutofit/>
                        </wps:bodyPr>
                      </wps:wsp>
                      <wps:wsp>
                        <wps:cNvPr id="1073741930" name="Text Box 2"/>
                        <wps:cNvSpPr txBox="1">
                          <a:spLocks noChangeArrowheads="1"/>
                        </wps:cNvSpPr>
                        <wps:spPr bwMode="auto">
                          <a:xfrm>
                            <a:off x="1027786" y="303580"/>
                            <a:ext cx="1485900" cy="365760"/>
                          </a:xfrm>
                          <a:prstGeom prst="rect">
                            <a:avLst/>
                          </a:prstGeom>
                          <a:noFill/>
                          <a:ln w="9525">
                            <a:noFill/>
                            <a:miter lim="800000"/>
                            <a:headEnd/>
                            <a:tailEnd/>
                          </a:ln>
                        </wps:spPr>
                        <wps:txbx>
                          <w:txbxContent>
                            <w:p w14:paraId="00F28622" w14:textId="77777777" w:rsidR="002A1612" w:rsidRPr="009040AE" w:rsidRDefault="002A1612" w:rsidP="001C6C01">
                              <w:pPr>
                                <w:rPr>
                                  <w:sz w:val="28"/>
                                  <w:szCs w:val="28"/>
                                </w:rPr>
                              </w:pPr>
                              <w:proofErr w:type="spellStart"/>
                              <w:r w:rsidRPr="009040AE">
                                <w:rPr>
                                  <w:b/>
                                  <w:color w:val="FF7000"/>
                                  <w:sz w:val="28"/>
                                  <w:szCs w:val="28"/>
                                </w:rPr>
                                <w:t>Nezapomeňte</w:t>
                              </w:r>
                              <w:proofErr w:type="spellEnd"/>
                            </w:p>
                          </w:txbxContent>
                        </wps:txbx>
                        <wps:bodyPr rot="0" vert="horz" wrap="square" lIns="91440" tIns="45720" rIns="91440" bIns="45720" anchor="t" anchorCtr="0">
                          <a:noAutofit/>
                        </wps:bodyPr>
                      </wps:wsp>
                      <pic:pic xmlns:pic="http://schemas.openxmlformats.org/drawingml/2006/picture">
                        <pic:nvPicPr>
                          <pic:cNvPr id="1073741931" name="Picture 1073741931"/>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190195" y="0"/>
                            <a:ext cx="899160" cy="899160"/>
                          </a:xfrm>
                          <a:prstGeom prst="rect">
                            <a:avLst/>
                          </a:prstGeom>
                        </pic:spPr>
                      </pic:pic>
                    </wpg:wgp>
                  </a:graphicData>
                </a:graphic>
                <wp14:sizeRelV relativeFrom="margin">
                  <wp14:pctHeight>0</wp14:pctHeight>
                </wp14:sizeRelV>
              </wp:anchor>
            </w:drawing>
          </mc:Choice>
          <mc:Fallback>
            <w:pict>
              <v:group w14:anchorId="507DC115" id="Group 1073741939" o:spid="_x0000_s1366" style="position:absolute;margin-left:252.75pt;margin-top:60.4pt;width:205.95pt;height:163.85pt;z-index:253313024;mso-height-relative:margin" coordsize="26155,1887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">
                <v:roundrect id="Text Box 1073741928" o:spid="_x0000_s1367" style="position:absolute;top:6839;width:26155;height:12031;visibility:visible;mso-wrap-style:square;v-text-anchor:top" arcsize="514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" strokecolor="#5a5a5a [2109]">
                  <v:stroke joinstyle="miter"/>
                  <v:textbox inset=",5mm,,2.5mm">
                    <w:txbxContent>
                      <w:p w14:paraId="2779A66E" w14:textId="77777777" w:rsidR="002A1612" w:rsidRPr="00E03B22" w:rsidRDefault="002A1612" w:rsidP="001C6C01">
                        <w:pPr>
                          <w:rPr>
                            <w:lang w:val="cs-CZ"/>
                          </w:rPr>
                        </w:pPr>
                        <w:r>
                          <w:rPr>
                            <w:lang w:val="cs-CZ"/>
                          </w:rPr>
                          <w:t xml:space="preserve">Existují různé druhy cyklů. Konečný cyklus je cyklus s pevně daným počtem opakování. Konečným cyklem je např. blok </w:t>
                        </w:r>
                        <w:proofErr w:type="spellStart"/>
                        <w:r w:rsidRPr="00E03B22">
                          <w:rPr>
                            <w:color w:val="FF7000"/>
                            <w:lang w:val="cs-CZ"/>
                          </w:rPr>
                          <w:t>repeat</w:t>
                        </w:r>
                        <w:proofErr w:type="spellEnd"/>
                        <w:r w:rsidRPr="00E03B22">
                          <w:rPr>
                            <w:lang w:val="cs-CZ"/>
                          </w:rPr>
                          <w:t xml:space="preserve"> </w:t>
                        </w:r>
                        <w:r>
                          <w:rPr>
                            <w:lang w:val="cs-CZ"/>
                          </w:rPr>
                          <w:t>v </w:t>
                        </w:r>
                        <w:proofErr w:type="spellStart"/>
                        <w:r>
                          <w:rPr>
                            <w:lang w:val="cs-CZ"/>
                          </w:rPr>
                          <w:t>EdScratchi</w:t>
                        </w:r>
                        <w:proofErr w:type="spellEnd"/>
                        <w:r>
                          <w:rPr>
                            <w:lang w:val="cs-CZ"/>
                          </w:rPr>
                          <w:t xml:space="preserve">. </w:t>
                        </w:r>
                      </w:p>
                    </w:txbxContent>
                  </v:textbox>
                </v:roundrect>
                <v:shape id="_x0000_s1368" type="#_x0000_t202" style="position:absolute;left:10277;top:3035;width:14859;height:3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" filled="f" stroked="f">
                  <v:textbox>
                    <w:txbxContent>
                      <w:p w14:paraId="00F28622" w14:textId="77777777" w:rsidR="002A1612" w:rsidRPr="009040AE" w:rsidRDefault="002A1612" w:rsidP="001C6C01">
                        <w:pPr>
                          <w:rPr>
                            <w:sz w:val="28"/>
                            <w:szCs w:val="28"/>
                          </w:rPr>
                        </w:pPr>
                        <w:proofErr w:type="spellStart"/>
                        <w:r w:rsidRPr="009040AE">
                          <w:rPr>
                            <w:b/>
                            <w:color w:val="FF7000"/>
                            <w:sz w:val="28"/>
                            <w:szCs w:val="28"/>
                          </w:rPr>
                          <w:t>Nezapomeňte</w:t>
                        </w:r>
                        <w:proofErr w:type="spellEnd"/>
                      </w:p>
                    </w:txbxContent>
                  </v:textbox>
                </v:shape>
                <v:shape id="Picture 1073741931" o:spid="_x0000_s1369" type="#_x0000_t75" style="position:absolute;left:1901;width:8992;height:8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">
                  <v:imagedata r:id="rId49" o:title=""/>
                </v:shape>
                <w10:wrap type="square"/>
              </v:group>
            </w:pict>
          </mc:Fallback>
        </mc:AlternateContent>
      </w:r>
      <w:r>
        <w:rPr>
          <w:lang w:val="cs-CZ"/>
        </w:rPr>
        <w:t xml:space="preserve">Cykly umožňují opakovat kroky v programu, aniž byste museli psát tentýž kód stále znova. Pokud chcete, aby program provedl určitý krok opakovaně, je snazší použít cyklus než psát tentýž příkaz stále znovu. Kód je tak efektivnější, protože můžete dát počítači příkaz k opakování určitého kroku pomocí mnohem méně kódu. </w:t>
      </w:r>
    </w:p>
    <w:p w14:paraId="27A6E9E8" w14:textId="77777777" w:rsidR="001C6C01" w:rsidRPr="000B4F95" w:rsidRDefault="001C6C01" w:rsidP="001C6C01">
      <w:pPr>
        <w:rPr>
          <w:lang w:val="cs-CZ"/>
        </w:rPr>
      </w:pPr>
      <w:r>
        <w:rPr>
          <w:lang w:val="cs-CZ"/>
        </w:rPr>
        <w:t xml:space="preserve">V mnoha programech s opakovanými příkazy je předem známo, kolikrát by se měl cyklus opakovat. Pokud např. chcete, aby robot jel po obvodu čtverce, musíte mu přikázat, aby jel v před a zatočil celkem čtyřikrát. V programu tak použijete konečný cyklus se čtyřmi opakováními. </w:t>
      </w:r>
    </w:p>
    <w:p w14:paraId="49682A3E" w14:textId="77777777" w:rsidR="001C6C01" w:rsidRPr="000B4F95" w:rsidRDefault="001C6C01" w:rsidP="001C6C01">
      <w:pPr>
        <w:rPr>
          <w:lang w:val="cs-CZ"/>
        </w:rPr>
      </w:pPr>
      <w:r>
        <w:rPr>
          <w:lang w:val="cs-CZ"/>
        </w:rPr>
        <w:t xml:space="preserve">Pokud chcete použít konečný cyklus, musíte vědět, kolikrát mají být kroky v rámci tohoto cyklu zopakovány. Co dělat, pokud to nevíte? Nebo pokud chcete napsat program, který se bude opakovat donekonečna? </w:t>
      </w:r>
    </w:p>
    <w:p w14:paraId="3C2978DF" w14:textId="77777777" w:rsidR="001C6C01" w:rsidRPr="000B4F95" w:rsidRDefault="001C6C01" w:rsidP="001C6C01">
      <w:pPr>
        <w:rPr>
          <w:lang w:val="cs-CZ"/>
        </w:rPr>
      </w:pPr>
      <w:r w:rsidRPr="000B4F95">
        <w:rPr>
          <w:noProof/>
          <w:lang w:val="cs-CZ"/>
        </w:rPr>
        <w:drawing>
          <wp:anchor distT="0" distB="0" distL="114300" distR="114300" simplePos="0" relativeHeight="253314048" behindDoc="0" locked="0" layoutInCell="1" allowOverlap="1" wp14:anchorId="571F0EFE" wp14:editId="244340F3">
            <wp:simplePos x="0" y="0"/>
            <wp:positionH relativeFrom="column">
              <wp:posOffset>2029790</wp:posOffset>
            </wp:positionH>
            <wp:positionV relativeFrom="paragraph">
              <wp:posOffset>540385</wp:posOffset>
            </wp:positionV>
            <wp:extent cx="1685290" cy="1205230"/>
            <wp:effectExtent l="19050" t="19050" r="10160" b="13970"/>
            <wp:wrapTopAndBottom/>
            <wp:docPr id="1073741955" name="Picture 1073741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3-1.1_definite loop.PNG"/>
                    <pic:cNvPicPr/>
                  </pic:nvPicPr>
                  <pic:blipFill>
                    <a:blip r:embed="rId140">
                      <a:extLst>
                        <a:ext uri="{28A0092B-C50C-407E-A947-70E740481C1C}">
                          <a14:useLocalDpi xmlns:a14="http://schemas.microsoft.com/office/drawing/2010/main" val="0"/>
                        </a:ext>
                      </a:extLst>
                    </a:blip>
                    <a:stretch>
                      <a:fillRect/>
                    </a:stretch>
                  </pic:blipFill>
                  <pic:spPr>
                    <a:xfrm>
                      <a:off x="0" y="0"/>
                      <a:ext cx="1685290" cy="1205230"/>
                    </a:xfrm>
                    <a:prstGeom prst="rect">
                      <a:avLst/>
                    </a:prstGeom>
                    <a:ln w="19050">
                      <a:solidFill>
                        <a:srgbClr val="FF7000"/>
                      </a:solidFill>
                      <a:prstDash val="lgDash"/>
                    </a:ln>
                  </pic:spPr>
                </pic:pic>
              </a:graphicData>
            </a:graphic>
            <wp14:sizeRelH relativeFrom="margin">
              <wp14:pctWidth>0</wp14:pctWidth>
            </wp14:sizeRelH>
            <wp14:sizeRelV relativeFrom="margin">
              <wp14:pctHeight>0</wp14:pctHeight>
            </wp14:sizeRelV>
          </wp:anchor>
        </w:drawing>
      </w:r>
      <w:r>
        <w:rPr>
          <w:lang w:val="cs-CZ"/>
        </w:rPr>
        <w:t>Pokud chcete určitou akci v </w:t>
      </w:r>
      <w:proofErr w:type="spellStart"/>
      <w:r>
        <w:rPr>
          <w:lang w:val="cs-CZ"/>
        </w:rPr>
        <w:t>EdScratchi</w:t>
      </w:r>
      <w:proofErr w:type="spellEnd"/>
      <w:r>
        <w:rPr>
          <w:lang w:val="cs-CZ"/>
        </w:rPr>
        <w:t xml:space="preserve"> opakovat donekonečna, použijte speciální cyklický blok z kategorie </w:t>
      </w:r>
      <w:proofErr w:type="spellStart"/>
      <w:proofErr w:type="gramStart"/>
      <w:r w:rsidRPr="000B4F95">
        <w:rPr>
          <w:color w:val="FF7000"/>
          <w:lang w:val="cs-CZ"/>
        </w:rPr>
        <w:t>Control</w:t>
      </w:r>
      <w:proofErr w:type="spellEnd"/>
      <w:r>
        <w:rPr>
          <w:color w:val="FF7000"/>
          <w:lang w:val="cs-CZ"/>
        </w:rPr>
        <w:t xml:space="preserve"> </w:t>
      </w:r>
      <w:r>
        <w:rPr>
          <w:lang w:val="cs-CZ"/>
        </w:rPr>
        <w:t>-</w:t>
      </w:r>
      <w:r w:rsidRPr="000B4F95">
        <w:rPr>
          <w:lang w:val="cs-CZ"/>
        </w:rPr>
        <w:t xml:space="preserve"> </w:t>
      </w:r>
      <w:proofErr w:type="spellStart"/>
      <w:r w:rsidRPr="000B4F95">
        <w:rPr>
          <w:color w:val="FF7000"/>
          <w:lang w:val="cs-CZ"/>
        </w:rPr>
        <w:t>forever</w:t>
      </w:r>
      <w:proofErr w:type="spellEnd"/>
      <w:proofErr w:type="gramEnd"/>
      <w:r w:rsidRPr="000B4F95">
        <w:rPr>
          <w:lang w:val="cs-CZ"/>
        </w:rPr>
        <w:t xml:space="preserve"> </w:t>
      </w:r>
      <w:r>
        <w:rPr>
          <w:lang w:val="cs-CZ"/>
        </w:rPr>
        <w:t>(nekonečný cyklus)</w:t>
      </w:r>
      <w:r w:rsidRPr="000B4F95">
        <w:rPr>
          <w:lang w:val="cs-CZ"/>
        </w:rPr>
        <w:t>:</w:t>
      </w:r>
    </w:p>
    <w:p w14:paraId="1E0ECF84" w14:textId="77777777" w:rsidR="001C6C01" w:rsidRPr="000B4F95" w:rsidRDefault="001C6C01" w:rsidP="001C6C01">
      <w:pPr>
        <w:rPr>
          <w:lang w:val="cs-CZ"/>
        </w:rPr>
      </w:pPr>
    </w:p>
    <w:p w14:paraId="393BBFE3" w14:textId="77777777" w:rsidR="001C6C01" w:rsidRPr="002950E6" w:rsidRDefault="001C6C01" w:rsidP="001C6C01">
      <w:pPr>
        <w:rPr>
          <w:lang w:val="cs-CZ"/>
        </w:rPr>
      </w:pPr>
      <w:r w:rsidRPr="002950E6">
        <w:rPr>
          <w:noProof/>
          <w:lang w:val="cs-CZ"/>
        </w:rPr>
        <mc:AlternateContent>
          <mc:Choice Requires="wpg">
            <w:drawing>
              <wp:anchor distT="0" distB="0" distL="114300" distR="114300" simplePos="0" relativeHeight="253315072" behindDoc="0" locked="0" layoutInCell="1" allowOverlap="1" wp14:anchorId="5237E7E1" wp14:editId="431F64A6">
                <wp:simplePos x="0" y="0"/>
                <wp:positionH relativeFrom="column">
                  <wp:posOffset>9525</wp:posOffset>
                </wp:positionH>
                <wp:positionV relativeFrom="paragraph">
                  <wp:posOffset>208280</wp:posOffset>
                </wp:positionV>
                <wp:extent cx="5715000" cy="2033270"/>
                <wp:effectExtent l="0" t="0" r="19050" b="24130"/>
                <wp:wrapTopAndBottom/>
                <wp:docPr id="1073741956" name="Group 1073741956"/>
                <wp:cNvGraphicFramePr/>
                <a:graphic xmlns:a="http://schemas.openxmlformats.org/drawingml/2006/main">
                  <a:graphicData uri="http://schemas.microsoft.com/office/word/2010/wordprocessingGroup">
                    <wpg:wgp>
                      <wpg:cNvGrpSpPr/>
                      <wpg:grpSpPr>
                        <a:xfrm>
                          <a:off x="0" y="0"/>
                          <a:ext cx="5715000" cy="2033270"/>
                          <a:chOff x="0" y="0"/>
                          <a:chExt cx="5715000" cy="2033828"/>
                        </a:xfrm>
                      </wpg:grpSpPr>
                      <wps:wsp>
                        <wps:cNvPr id="1073741957" name="Text Box 1073741957"/>
                        <wps:cNvSpPr txBox="1">
                          <a:spLocks noChangeArrowheads="1"/>
                        </wps:cNvSpPr>
                        <wps:spPr bwMode="auto">
                          <a:xfrm>
                            <a:off x="0" y="666749"/>
                            <a:ext cx="5715000" cy="1367079"/>
                          </a:xfrm>
                          <a:prstGeom prst="roundRect">
                            <a:avLst>
                              <a:gd name="adj" fmla="val 7850"/>
                            </a:avLst>
                          </a:prstGeom>
                          <a:solidFill>
                            <a:srgbClr val="FFFFFF"/>
                          </a:solidFill>
                          <a:ln w="9525">
                            <a:solidFill>
                              <a:schemeClr val="tx1">
                                <a:lumMod val="65000"/>
                                <a:lumOff val="35000"/>
                              </a:schemeClr>
                            </a:solidFill>
                            <a:miter lim="800000"/>
                            <a:headEnd/>
                            <a:tailEnd/>
                          </a:ln>
                        </wps:spPr>
                        <wps:txbx>
                          <w:txbxContent>
                            <w:p w14:paraId="7310745B" w14:textId="77777777" w:rsidR="002A1612" w:rsidRPr="002950E6" w:rsidRDefault="002A1612" w:rsidP="001C6C01">
                              <w:pPr>
                                <w:rPr>
                                  <w:lang w:val="cs-CZ"/>
                                </w:rPr>
                              </w:pPr>
                              <w:r>
                                <w:rPr>
                                  <w:b/>
                                  <w:color w:val="FF7000"/>
                                  <w:lang w:val="cs-CZ"/>
                                </w:rPr>
                                <w:t xml:space="preserve">Nekonečný cyklus </w:t>
                              </w:r>
                              <w:r>
                                <w:rPr>
                                  <w:lang w:val="cs-CZ"/>
                                </w:rPr>
                                <w:t xml:space="preserve">je typem cyklu s neomezeným počtem opakování. Nekonečným cyklem je např. blok </w:t>
                              </w:r>
                              <w:proofErr w:type="spellStart"/>
                              <w:r w:rsidRPr="002950E6">
                                <w:rPr>
                                  <w:color w:val="FF7000"/>
                                  <w:lang w:val="cs-CZ"/>
                                </w:rPr>
                                <w:t>forever</w:t>
                              </w:r>
                              <w:proofErr w:type="spellEnd"/>
                              <w:r w:rsidRPr="002950E6">
                                <w:rPr>
                                  <w:lang w:val="cs-CZ"/>
                                </w:rPr>
                                <w:t xml:space="preserve"> </w:t>
                              </w:r>
                              <w:r>
                                <w:rPr>
                                  <w:lang w:val="cs-CZ"/>
                                </w:rPr>
                                <w:t>v </w:t>
                              </w:r>
                              <w:proofErr w:type="spellStart"/>
                              <w:r>
                                <w:rPr>
                                  <w:lang w:val="cs-CZ"/>
                                </w:rPr>
                                <w:t>EdScratchi</w:t>
                              </w:r>
                              <w:proofErr w:type="spellEnd"/>
                              <w:r w:rsidRPr="002950E6">
                                <w:rPr>
                                  <w:lang w:val="cs-CZ"/>
                                </w:rPr>
                                <w:t>.</w:t>
                              </w:r>
                              <w:r>
                                <w:rPr>
                                  <w:lang w:val="cs-CZ"/>
                                </w:rPr>
                                <w:t xml:space="preserve"> Tento blok přikazuje Edisonovi opakovat bloky uvnitř tohoto cyklu stále dokola. </w:t>
                              </w:r>
                            </w:p>
                            <w:p w14:paraId="594CB521" w14:textId="77777777" w:rsidR="002A1612" w:rsidRPr="002950E6" w:rsidRDefault="002A1612" w:rsidP="001C6C01">
                              <w:pPr>
                                <w:rPr>
                                  <w:lang w:val="cs-CZ"/>
                                </w:rPr>
                              </w:pPr>
                              <w:r>
                                <w:rPr>
                                  <w:lang w:val="cs-CZ"/>
                                </w:rPr>
                                <w:t xml:space="preserve">Blok </w:t>
                              </w:r>
                              <w:proofErr w:type="spellStart"/>
                              <w:r w:rsidRPr="002950E6">
                                <w:rPr>
                                  <w:color w:val="FF7000"/>
                                  <w:lang w:val="cs-CZ"/>
                                </w:rPr>
                                <w:t>forever</w:t>
                              </w:r>
                              <w:proofErr w:type="spellEnd"/>
                              <w:r w:rsidRPr="002950E6">
                                <w:rPr>
                                  <w:lang w:val="cs-CZ"/>
                                </w:rPr>
                                <w:t xml:space="preserve"> </w:t>
                              </w:r>
                              <w:r>
                                <w:rPr>
                                  <w:lang w:val="cs-CZ"/>
                                </w:rPr>
                                <w:t>v </w:t>
                              </w:r>
                              <w:proofErr w:type="spellStart"/>
                              <w:r>
                                <w:rPr>
                                  <w:lang w:val="cs-CZ"/>
                                </w:rPr>
                                <w:t>EdScratchi</w:t>
                              </w:r>
                              <w:proofErr w:type="spellEnd"/>
                              <w:r>
                                <w:rPr>
                                  <w:lang w:val="cs-CZ"/>
                                </w:rPr>
                                <w:t xml:space="preserve"> si tak můžete představit jako</w:t>
                              </w:r>
                              <w:r w:rsidRPr="002950E6">
                                <w:rPr>
                                  <w:lang w:val="cs-CZ"/>
                                </w:rPr>
                                <w:t xml:space="preserve"> </w:t>
                              </w:r>
                              <w:r>
                                <w:rPr>
                                  <w:lang w:val="cs-CZ"/>
                                </w:rPr>
                                <w:t xml:space="preserve">blok </w:t>
                              </w:r>
                              <w:proofErr w:type="spellStart"/>
                              <w:r w:rsidRPr="002950E6">
                                <w:rPr>
                                  <w:color w:val="FF7000"/>
                                  <w:lang w:val="cs-CZ"/>
                                </w:rPr>
                                <w:t>repeat</w:t>
                              </w:r>
                              <w:proofErr w:type="spellEnd"/>
                              <w:r w:rsidRPr="002950E6">
                                <w:rPr>
                                  <w:lang w:val="cs-CZ"/>
                                </w:rPr>
                                <w:t xml:space="preserve"> </w:t>
                              </w:r>
                              <w:r>
                                <w:rPr>
                                  <w:lang w:val="cs-CZ"/>
                                </w:rPr>
                                <w:t>se vstupním parametrem počtu cyklů nastaveným na nekonečno</w:t>
                              </w:r>
                              <w:r w:rsidRPr="002950E6">
                                <w:rPr>
                                  <w:lang w:val="cs-CZ"/>
                                </w:rPr>
                                <w:t>!</w:t>
                              </w:r>
                            </w:p>
                            <w:p w14:paraId="6ECD91EB" w14:textId="77777777" w:rsidR="002A1612" w:rsidRPr="002950E6" w:rsidRDefault="002A1612" w:rsidP="001C6C01">
                              <w:pPr>
                                <w:rPr>
                                  <w:lang w:val="cs-CZ"/>
                                </w:rPr>
                              </w:pPr>
                            </w:p>
                          </w:txbxContent>
                        </wps:txbx>
                        <wps:bodyPr rot="0" vert="horz" wrap="square" lIns="91440" tIns="180000" rIns="91440" bIns="90000" anchor="t" anchorCtr="0">
                          <a:noAutofit/>
                        </wps:bodyPr>
                      </wps:wsp>
                      <pic:pic xmlns:pic="http://schemas.openxmlformats.org/drawingml/2006/picture">
                        <pic:nvPicPr>
                          <pic:cNvPr id="1073741958" name="Picture 1073741958"/>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209550" y="0"/>
                            <a:ext cx="899160" cy="899160"/>
                          </a:xfrm>
                          <a:prstGeom prst="rect">
                            <a:avLst/>
                          </a:prstGeom>
                        </pic:spPr>
                      </pic:pic>
                      <wps:wsp>
                        <wps:cNvPr id="1073741959" name="Text Box 2"/>
                        <wps:cNvSpPr txBox="1">
                          <a:spLocks noChangeArrowheads="1"/>
                        </wps:cNvSpPr>
                        <wps:spPr bwMode="auto">
                          <a:xfrm>
                            <a:off x="1009650" y="304800"/>
                            <a:ext cx="1890499" cy="365760"/>
                          </a:xfrm>
                          <a:prstGeom prst="rect">
                            <a:avLst/>
                          </a:prstGeom>
                          <a:noFill/>
                          <a:ln w="9525">
                            <a:noFill/>
                            <a:miter lim="800000"/>
                            <a:headEnd/>
                            <a:tailEnd/>
                          </a:ln>
                        </wps:spPr>
                        <wps:txbx>
                          <w:txbxContent>
                            <w:p w14:paraId="5F63E9E4" w14:textId="77777777" w:rsidR="002A1612" w:rsidRPr="00D31915" w:rsidRDefault="002A1612" w:rsidP="001C6C01">
                              <w:pPr>
                                <w:rPr>
                                  <w:b/>
                                  <w:color w:val="FF7000"/>
                                  <w:sz w:val="28"/>
                                  <w:szCs w:val="28"/>
                                </w:rPr>
                              </w:pPr>
                              <w:proofErr w:type="spellStart"/>
                              <w:r>
                                <w:rPr>
                                  <w:b/>
                                  <w:color w:val="FF7000"/>
                                  <w:sz w:val="28"/>
                                  <w:szCs w:val="28"/>
                                </w:rPr>
                                <w:t>Slovníček</w:t>
                              </w:r>
                              <w:proofErr w:type="spellEnd"/>
                              <w:r>
                                <w:rPr>
                                  <w:b/>
                                  <w:color w:val="FF7000"/>
                                  <w:sz w:val="28"/>
                                  <w:szCs w:val="28"/>
                                </w:rPr>
                                <w:t xml:space="preserve"> </w:t>
                              </w:r>
                              <w:proofErr w:type="spellStart"/>
                              <w:r>
                                <w:rPr>
                                  <w:b/>
                                  <w:color w:val="FF7000"/>
                                  <w:sz w:val="28"/>
                                  <w:szCs w:val="28"/>
                                </w:rPr>
                                <w:t>pojmů</w:t>
                              </w:r>
                              <w:proofErr w:type="spellEnd"/>
                            </w:p>
                            <w:p w14:paraId="1710C40B" w14:textId="77777777" w:rsidR="002A1612" w:rsidRPr="00D31915" w:rsidRDefault="002A1612" w:rsidP="001C6C01">
                              <w:pPr>
                                <w:rPr>
                                  <w:b/>
                                  <w:color w:val="FF7000"/>
                                  <w:sz w:val="28"/>
                                  <w:szCs w:val="28"/>
                                </w:rPr>
                              </w:pP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5237E7E1" id="Group 1073741956" o:spid="_x0000_s1370" style="position:absolute;margin-left:.75pt;margin-top:16.4pt;width:450pt;height:160.1pt;z-index:253315072;mso-height-relative:margin" coordsize="57150,2033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">
                <v:roundrect id="Text Box 1073741957" o:spid="_x0000_s1371" style="position:absolute;top:6667;width:57150;height:13671;visibility:visible;mso-wrap-style:square;v-text-anchor:top" arcsize="514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" strokecolor="#5a5a5a [2109]">
                  <v:stroke joinstyle="miter"/>
                  <v:textbox inset=",5mm,,2.5mm">
                    <w:txbxContent>
                      <w:p w14:paraId="7310745B" w14:textId="77777777" w:rsidR="002A1612" w:rsidRPr="002950E6" w:rsidRDefault="002A1612" w:rsidP="001C6C01">
                        <w:pPr>
                          <w:rPr>
                            <w:lang w:val="cs-CZ"/>
                          </w:rPr>
                        </w:pPr>
                        <w:r>
                          <w:rPr>
                            <w:b/>
                            <w:color w:val="FF7000"/>
                            <w:lang w:val="cs-CZ"/>
                          </w:rPr>
                          <w:t xml:space="preserve">Nekonečný cyklus </w:t>
                        </w:r>
                        <w:r>
                          <w:rPr>
                            <w:lang w:val="cs-CZ"/>
                          </w:rPr>
                          <w:t xml:space="preserve">je typem cyklu s neomezeným počtem opakování. Nekonečným cyklem je např. blok </w:t>
                        </w:r>
                        <w:proofErr w:type="spellStart"/>
                        <w:r w:rsidRPr="002950E6">
                          <w:rPr>
                            <w:color w:val="FF7000"/>
                            <w:lang w:val="cs-CZ"/>
                          </w:rPr>
                          <w:t>forever</w:t>
                        </w:r>
                        <w:proofErr w:type="spellEnd"/>
                        <w:r w:rsidRPr="002950E6">
                          <w:rPr>
                            <w:lang w:val="cs-CZ"/>
                          </w:rPr>
                          <w:t xml:space="preserve"> </w:t>
                        </w:r>
                        <w:r>
                          <w:rPr>
                            <w:lang w:val="cs-CZ"/>
                          </w:rPr>
                          <w:t>v </w:t>
                        </w:r>
                        <w:proofErr w:type="spellStart"/>
                        <w:r>
                          <w:rPr>
                            <w:lang w:val="cs-CZ"/>
                          </w:rPr>
                          <w:t>EdScratchi</w:t>
                        </w:r>
                        <w:proofErr w:type="spellEnd"/>
                        <w:r w:rsidRPr="002950E6">
                          <w:rPr>
                            <w:lang w:val="cs-CZ"/>
                          </w:rPr>
                          <w:t>.</w:t>
                        </w:r>
                        <w:r>
                          <w:rPr>
                            <w:lang w:val="cs-CZ"/>
                          </w:rPr>
                          <w:t xml:space="preserve"> Tento blok přikazuje Edisonovi opakovat bloky uvnitř tohoto cyklu stále dokola. </w:t>
                        </w:r>
                      </w:p>
                      <w:p w14:paraId="594CB521" w14:textId="77777777" w:rsidR="002A1612" w:rsidRPr="002950E6" w:rsidRDefault="002A1612" w:rsidP="001C6C01">
                        <w:pPr>
                          <w:rPr>
                            <w:lang w:val="cs-CZ"/>
                          </w:rPr>
                        </w:pPr>
                        <w:r>
                          <w:rPr>
                            <w:lang w:val="cs-CZ"/>
                          </w:rPr>
                          <w:t xml:space="preserve">Blok </w:t>
                        </w:r>
                        <w:proofErr w:type="spellStart"/>
                        <w:r w:rsidRPr="002950E6">
                          <w:rPr>
                            <w:color w:val="FF7000"/>
                            <w:lang w:val="cs-CZ"/>
                          </w:rPr>
                          <w:t>forever</w:t>
                        </w:r>
                        <w:proofErr w:type="spellEnd"/>
                        <w:r w:rsidRPr="002950E6">
                          <w:rPr>
                            <w:lang w:val="cs-CZ"/>
                          </w:rPr>
                          <w:t xml:space="preserve"> </w:t>
                        </w:r>
                        <w:r>
                          <w:rPr>
                            <w:lang w:val="cs-CZ"/>
                          </w:rPr>
                          <w:t>v </w:t>
                        </w:r>
                        <w:proofErr w:type="spellStart"/>
                        <w:r>
                          <w:rPr>
                            <w:lang w:val="cs-CZ"/>
                          </w:rPr>
                          <w:t>EdScratchi</w:t>
                        </w:r>
                        <w:proofErr w:type="spellEnd"/>
                        <w:r>
                          <w:rPr>
                            <w:lang w:val="cs-CZ"/>
                          </w:rPr>
                          <w:t xml:space="preserve"> si tak můžete představit jako</w:t>
                        </w:r>
                        <w:r w:rsidRPr="002950E6">
                          <w:rPr>
                            <w:lang w:val="cs-CZ"/>
                          </w:rPr>
                          <w:t xml:space="preserve"> </w:t>
                        </w:r>
                        <w:r>
                          <w:rPr>
                            <w:lang w:val="cs-CZ"/>
                          </w:rPr>
                          <w:t xml:space="preserve">blok </w:t>
                        </w:r>
                        <w:proofErr w:type="spellStart"/>
                        <w:r w:rsidRPr="002950E6">
                          <w:rPr>
                            <w:color w:val="FF7000"/>
                            <w:lang w:val="cs-CZ"/>
                          </w:rPr>
                          <w:t>repeat</w:t>
                        </w:r>
                        <w:proofErr w:type="spellEnd"/>
                        <w:r w:rsidRPr="002950E6">
                          <w:rPr>
                            <w:lang w:val="cs-CZ"/>
                          </w:rPr>
                          <w:t xml:space="preserve"> </w:t>
                        </w:r>
                        <w:r>
                          <w:rPr>
                            <w:lang w:val="cs-CZ"/>
                          </w:rPr>
                          <w:t>se vstupním parametrem počtu cyklů nastaveným na nekonečno</w:t>
                        </w:r>
                        <w:r w:rsidRPr="002950E6">
                          <w:rPr>
                            <w:lang w:val="cs-CZ"/>
                          </w:rPr>
                          <w:t>!</w:t>
                        </w:r>
                      </w:p>
                      <w:p w14:paraId="6ECD91EB" w14:textId="77777777" w:rsidR="002A1612" w:rsidRPr="002950E6" w:rsidRDefault="002A1612" w:rsidP="001C6C01">
                        <w:pPr>
                          <w:rPr>
                            <w:lang w:val="cs-CZ"/>
                          </w:rPr>
                        </w:pPr>
                      </w:p>
                    </w:txbxContent>
                  </v:textbox>
                </v:roundrect>
                <v:shape id="Picture 1073741958" o:spid="_x0000_s1372" type="#_x0000_t75" style="position:absolute;left:2095;width:8992;height:8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">
                  <v:imagedata r:id="rId51" o:title=""/>
                </v:shape>
                <v:shape id="_x0000_s1373" type="#_x0000_t202" style="position:absolute;left:10096;top:3048;width:18905;height:36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" filled="f" stroked="f">
                  <v:textbox>
                    <w:txbxContent>
                      <w:p w14:paraId="5F63E9E4" w14:textId="77777777" w:rsidR="002A1612" w:rsidRPr="00D31915" w:rsidRDefault="002A1612" w:rsidP="001C6C01">
                        <w:pPr>
                          <w:rPr>
                            <w:b/>
                            <w:color w:val="FF7000"/>
                            <w:sz w:val="28"/>
                            <w:szCs w:val="28"/>
                          </w:rPr>
                        </w:pPr>
                        <w:proofErr w:type="spellStart"/>
                        <w:r>
                          <w:rPr>
                            <w:b/>
                            <w:color w:val="FF7000"/>
                            <w:sz w:val="28"/>
                            <w:szCs w:val="28"/>
                          </w:rPr>
                          <w:t>Slovníček</w:t>
                        </w:r>
                        <w:proofErr w:type="spellEnd"/>
                        <w:r>
                          <w:rPr>
                            <w:b/>
                            <w:color w:val="FF7000"/>
                            <w:sz w:val="28"/>
                            <w:szCs w:val="28"/>
                          </w:rPr>
                          <w:t xml:space="preserve"> </w:t>
                        </w:r>
                        <w:proofErr w:type="spellStart"/>
                        <w:r>
                          <w:rPr>
                            <w:b/>
                            <w:color w:val="FF7000"/>
                            <w:sz w:val="28"/>
                            <w:szCs w:val="28"/>
                          </w:rPr>
                          <w:t>pojmů</w:t>
                        </w:r>
                        <w:proofErr w:type="spellEnd"/>
                      </w:p>
                      <w:p w14:paraId="1710C40B" w14:textId="77777777" w:rsidR="002A1612" w:rsidRPr="00D31915" w:rsidRDefault="002A1612" w:rsidP="001C6C01">
                        <w:pPr>
                          <w:rPr>
                            <w:b/>
                            <w:color w:val="FF7000"/>
                            <w:sz w:val="28"/>
                            <w:szCs w:val="28"/>
                          </w:rPr>
                        </w:pPr>
                      </w:p>
                    </w:txbxContent>
                  </v:textbox>
                </v:shape>
                <w10:wrap type="topAndBottom"/>
              </v:group>
            </w:pict>
          </mc:Fallback>
        </mc:AlternateContent>
      </w:r>
      <w:r w:rsidRPr="002950E6">
        <w:rPr>
          <w:lang w:val="cs-CZ"/>
        </w:rPr>
        <w:t xml:space="preserve">Blok </w:t>
      </w:r>
      <w:proofErr w:type="spellStart"/>
      <w:r w:rsidRPr="002950E6">
        <w:rPr>
          <w:color w:val="FF7000"/>
          <w:lang w:val="cs-CZ"/>
        </w:rPr>
        <w:t>forever</w:t>
      </w:r>
      <w:proofErr w:type="spellEnd"/>
      <w:r w:rsidRPr="002950E6">
        <w:rPr>
          <w:lang w:val="cs-CZ"/>
        </w:rPr>
        <w:t xml:space="preserve"> je </w:t>
      </w:r>
      <w:r w:rsidRPr="002950E6">
        <w:rPr>
          <w:b/>
          <w:color w:val="FF7000"/>
          <w:lang w:val="cs-CZ"/>
        </w:rPr>
        <w:t>nekonečn</w:t>
      </w:r>
      <w:r>
        <w:rPr>
          <w:b/>
          <w:color w:val="FF7000"/>
          <w:lang w:val="cs-CZ"/>
        </w:rPr>
        <w:t>ý</w:t>
      </w:r>
      <w:r w:rsidRPr="002950E6">
        <w:rPr>
          <w:b/>
          <w:color w:val="FF7000"/>
          <w:lang w:val="cs-CZ"/>
        </w:rPr>
        <w:t xml:space="preserve"> </w:t>
      </w:r>
      <w:r>
        <w:rPr>
          <w:b/>
          <w:color w:val="FF7000"/>
          <w:lang w:val="cs-CZ"/>
        </w:rPr>
        <w:t>cyklus</w:t>
      </w:r>
      <w:r w:rsidRPr="002950E6">
        <w:rPr>
          <w:lang w:val="cs-CZ"/>
        </w:rPr>
        <w:t>.</w:t>
      </w:r>
      <w:r w:rsidRPr="002950E6">
        <w:rPr>
          <w:noProof/>
          <w:lang w:val="cs-CZ"/>
        </w:rPr>
        <w:t xml:space="preserve"> </w:t>
      </w:r>
    </w:p>
    <w:p w14:paraId="443D4580" w14:textId="77777777" w:rsidR="001C6C01" w:rsidRPr="002950E6" w:rsidRDefault="001C6C01" w:rsidP="001C6C01">
      <w:pPr>
        <w:rPr>
          <w:lang w:val="cs-CZ"/>
        </w:rPr>
      </w:pPr>
    </w:p>
    <w:p w14:paraId="7DA017C3" w14:textId="77777777" w:rsidR="001C6C01" w:rsidRPr="002950E6" w:rsidRDefault="001C6C01" w:rsidP="001C6C01">
      <w:pPr>
        <w:rPr>
          <w:lang w:val="cs-CZ"/>
        </w:rPr>
      </w:pPr>
      <w:r>
        <w:rPr>
          <w:lang w:val="cs-CZ"/>
        </w:rPr>
        <w:t>Nápovědu ohledně použití bloku v </w:t>
      </w:r>
      <w:proofErr w:type="spellStart"/>
      <w:r>
        <w:rPr>
          <w:lang w:val="cs-CZ"/>
        </w:rPr>
        <w:t>EdScratchi</w:t>
      </w:r>
      <w:proofErr w:type="spellEnd"/>
      <w:r>
        <w:rPr>
          <w:lang w:val="cs-CZ"/>
        </w:rPr>
        <w:t xml:space="preserve"> v programovacím jazyku vám poskytne jeho tvar. Prohlédněte si tvar bloku</w:t>
      </w:r>
      <w:r w:rsidRPr="00064CC0">
        <w:rPr>
          <w:color w:val="FF7000"/>
          <w:lang w:val="cs-CZ"/>
        </w:rPr>
        <w:t xml:space="preserve"> </w:t>
      </w:r>
      <w:proofErr w:type="spellStart"/>
      <w:r w:rsidRPr="002950E6">
        <w:rPr>
          <w:color w:val="FF7000"/>
          <w:lang w:val="cs-CZ"/>
        </w:rPr>
        <w:t>forever</w:t>
      </w:r>
      <w:proofErr w:type="spellEnd"/>
      <w:r>
        <w:rPr>
          <w:lang w:val="cs-CZ"/>
        </w:rPr>
        <w:t>. Stejně jako všechny ostatní cyklické bloky v </w:t>
      </w:r>
      <w:proofErr w:type="spellStart"/>
      <w:r>
        <w:rPr>
          <w:lang w:val="cs-CZ"/>
        </w:rPr>
        <w:t>EdScratchi</w:t>
      </w:r>
      <w:proofErr w:type="spellEnd"/>
      <w:r>
        <w:rPr>
          <w:lang w:val="cs-CZ"/>
        </w:rPr>
        <w:t xml:space="preserve"> blok </w:t>
      </w:r>
      <w:proofErr w:type="spellStart"/>
      <w:r w:rsidRPr="002950E6">
        <w:rPr>
          <w:color w:val="FF7000"/>
          <w:lang w:val="cs-CZ"/>
        </w:rPr>
        <w:t>forever</w:t>
      </w:r>
      <w:proofErr w:type="spellEnd"/>
      <w:r w:rsidRPr="002950E6">
        <w:rPr>
          <w:lang w:val="cs-CZ"/>
        </w:rPr>
        <w:t xml:space="preserve"> </w:t>
      </w:r>
      <w:r>
        <w:rPr>
          <w:lang w:val="cs-CZ"/>
        </w:rPr>
        <w:t>obepíná ostatní bloky. Všechny bloky uvnitř cyklického bloku tak budou opakovány. Čeho dalšího jste si u tvaru tohoto bloku všimli</w:t>
      </w:r>
      <w:r w:rsidRPr="002950E6">
        <w:rPr>
          <w:lang w:val="cs-CZ"/>
        </w:rPr>
        <w:t xml:space="preserve">? </w:t>
      </w:r>
    </w:p>
    <w:p w14:paraId="01BC92FF" w14:textId="77777777" w:rsidR="001C6C01" w:rsidRPr="002950E6" w:rsidRDefault="001C6C01" w:rsidP="001C6C01">
      <w:pPr>
        <w:pStyle w:val="Odstavecseseznamem"/>
        <w:numPr>
          <w:ilvl w:val="0"/>
          <w:numId w:val="39"/>
        </w:numPr>
        <w:rPr>
          <w:lang w:val="cs-CZ"/>
        </w:rPr>
      </w:pPr>
      <w:r>
        <w:rPr>
          <w:lang w:val="cs-CZ"/>
        </w:rPr>
        <w:lastRenderedPageBreak/>
        <w:t xml:space="preserve">Když napíšete program využívající blok </w:t>
      </w:r>
      <w:proofErr w:type="spellStart"/>
      <w:r w:rsidRPr="002950E6">
        <w:rPr>
          <w:color w:val="FF7000"/>
          <w:lang w:val="cs-CZ"/>
        </w:rPr>
        <w:t>forever</w:t>
      </w:r>
      <w:proofErr w:type="spellEnd"/>
      <w:r>
        <w:rPr>
          <w:lang w:val="cs-CZ"/>
        </w:rPr>
        <w:t xml:space="preserve">, myslíte si, že budete moci po tomto cyklu přidávat další příkazy? Proč ano nebo proč ne? </w:t>
      </w:r>
    </w:p>
    <w:p w14:paraId="3A5FFD8E" w14:textId="77777777" w:rsidR="001C6C01" w:rsidRPr="002950E6" w:rsidRDefault="001C6C01" w:rsidP="001C6C01">
      <w:pPr>
        <w:rPr>
          <w:lang w:val="cs-CZ"/>
        </w:rPr>
      </w:pPr>
      <w:bookmarkStart w:id="60" w:name="_Hlk513625473"/>
      <w:r w:rsidRPr="002950E6">
        <w:rPr>
          <w:lang w:val="cs-CZ"/>
        </w:rPr>
        <w:t>________________________________________________________________________________</w:t>
      </w:r>
    </w:p>
    <w:p w14:paraId="0F8EFDEB" w14:textId="77777777" w:rsidR="001C6C01" w:rsidRPr="002950E6" w:rsidRDefault="001C6C01" w:rsidP="001C6C01">
      <w:pPr>
        <w:rPr>
          <w:lang w:val="cs-CZ"/>
        </w:rPr>
      </w:pPr>
      <w:r w:rsidRPr="002950E6">
        <w:rPr>
          <w:lang w:val="cs-CZ"/>
        </w:rPr>
        <w:t>________________________________________________________________________________</w:t>
      </w:r>
    </w:p>
    <w:p w14:paraId="7BAFD5DE" w14:textId="77777777" w:rsidR="001C6C01" w:rsidRPr="002950E6" w:rsidRDefault="001C6C01" w:rsidP="001C6C01">
      <w:pPr>
        <w:rPr>
          <w:lang w:val="cs-CZ"/>
        </w:rPr>
      </w:pPr>
      <w:r w:rsidRPr="002950E6">
        <w:rPr>
          <w:lang w:val="cs-CZ"/>
        </w:rPr>
        <w:t>________________________________________________________________________________</w:t>
      </w:r>
    </w:p>
    <w:p w14:paraId="23AC9A04" w14:textId="77777777" w:rsidR="001C6C01" w:rsidRPr="002950E6" w:rsidRDefault="001C6C01" w:rsidP="001C6C01">
      <w:pPr>
        <w:rPr>
          <w:lang w:val="cs-CZ"/>
        </w:rPr>
      </w:pPr>
      <w:r w:rsidRPr="002950E6">
        <w:rPr>
          <w:lang w:val="cs-CZ"/>
        </w:rPr>
        <w:t>________________________________________________________________________________</w:t>
      </w:r>
    </w:p>
    <w:bookmarkEnd w:id="60"/>
    <w:p w14:paraId="2F9D4260" w14:textId="77777777" w:rsidR="001C6C01" w:rsidRPr="002950E6" w:rsidRDefault="001C6C01" w:rsidP="001C6C01">
      <w:pPr>
        <w:rPr>
          <w:lang w:val="cs-CZ"/>
        </w:rPr>
      </w:pPr>
    </w:p>
    <w:p w14:paraId="3F083C2F" w14:textId="77777777" w:rsidR="001C6C01" w:rsidRPr="002950E6" w:rsidRDefault="001C6C01" w:rsidP="001C6C01">
      <w:pPr>
        <w:pStyle w:val="Nadpis2"/>
        <w:rPr>
          <w:lang w:val="cs-CZ"/>
        </w:rPr>
      </w:pPr>
      <w:r w:rsidRPr="002950E6">
        <w:rPr>
          <w:lang w:val="cs-CZ"/>
        </w:rPr>
        <w:t xml:space="preserve">Vyzkoušejte si to! </w:t>
      </w:r>
    </w:p>
    <w:p w14:paraId="39F9B2B6" w14:textId="18F6556B" w:rsidR="001C6C01" w:rsidRPr="002950E6" w:rsidRDefault="001C6C01" w:rsidP="001C6C01">
      <w:pPr>
        <w:rPr>
          <w:lang w:val="cs-CZ"/>
        </w:rPr>
      </w:pPr>
      <w:r w:rsidRPr="002950E6">
        <w:rPr>
          <w:noProof/>
          <w:lang w:val="cs-CZ"/>
        </w:rPr>
        <mc:AlternateContent>
          <mc:Choice Requires="wpg">
            <w:drawing>
              <wp:anchor distT="0" distB="0" distL="114300" distR="114300" simplePos="0" relativeHeight="253316096" behindDoc="0" locked="0" layoutInCell="1" allowOverlap="1" wp14:anchorId="115387D2" wp14:editId="2664FAE4">
                <wp:simplePos x="0" y="0"/>
                <wp:positionH relativeFrom="column">
                  <wp:posOffset>-17780</wp:posOffset>
                </wp:positionH>
                <wp:positionV relativeFrom="paragraph">
                  <wp:posOffset>585470</wp:posOffset>
                </wp:positionV>
                <wp:extent cx="5715000" cy="1452880"/>
                <wp:effectExtent l="0" t="0" r="19050" b="13970"/>
                <wp:wrapTopAndBottom/>
                <wp:docPr id="1073741960" name="Group 1073741960"/>
                <wp:cNvGraphicFramePr/>
                <a:graphic xmlns:a="http://schemas.openxmlformats.org/drawingml/2006/main">
                  <a:graphicData uri="http://schemas.microsoft.com/office/word/2010/wordprocessingGroup">
                    <wpg:wgp>
                      <wpg:cNvGrpSpPr/>
                      <wpg:grpSpPr>
                        <a:xfrm>
                          <a:off x="0" y="0"/>
                          <a:ext cx="5715000" cy="1452880"/>
                          <a:chOff x="0" y="0"/>
                          <a:chExt cx="5715000" cy="1306195"/>
                        </a:xfrm>
                      </wpg:grpSpPr>
                      <wps:wsp>
                        <wps:cNvPr id="1073741961" name="Text Box 1073741961"/>
                        <wps:cNvSpPr txBox="1">
                          <a:spLocks noChangeArrowheads="1"/>
                        </wps:cNvSpPr>
                        <wps:spPr bwMode="auto">
                          <a:xfrm>
                            <a:off x="0" y="685800"/>
                            <a:ext cx="5715000" cy="620395"/>
                          </a:xfrm>
                          <a:prstGeom prst="roundRect">
                            <a:avLst>
                              <a:gd name="adj" fmla="val 16380"/>
                            </a:avLst>
                          </a:prstGeom>
                          <a:solidFill>
                            <a:srgbClr val="FFFFFF"/>
                          </a:solidFill>
                          <a:ln w="9525">
                            <a:solidFill>
                              <a:schemeClr val="tx1">
                                <a:lumMod val="65000"/>
                                <a:lumOff val="35000"/>
                              </a:schemeClr>
                            </a:solidFill>
                            <a:miter lim="800000"/>
                            <a:headEnd/>
                            <a:tailEnd/>
                          </a:ln>
                        </wps:spPr>
                        <wps:txbx>
                          <w:txbxContent>
                            <w:p w14:paraId="793DA944" w14:textId="77777777" w:rsidR="002A1612" w:rsidRPr="00064CC0" w:rsidRDefault="002A1612" w:rsidP="001C6C01">
                              <w:pPr>
                                <w:rPr>
                                  <w:lang w:val="cs-CZ"/>
                                </w:rPr>
                              </w:pPr>
                              <w:r>
                                <w:rPr>
                                  <w:lang w:val="cs-CZ"/>
                                </w:rPr>
                                <w:t xml:space="preserve">Program můžete kdykoli zastavit stisknutím tlačítka stop </w:t>
                              </w:r>
                              <w:r w:rsidRPr="00064CC0">
                                <w:rPr>
                                  <w:lang w:val="cs-CZ"/>
                                </w:rPr>
                                <w:t>(</w:t>
                              </w:r>
                              <w:r>
                                <w:rPr>
                                  <w:lang w:val="cs-CZ"/>
                                </w:rPr>
                                <w:t>čtvercového</w:t>
                              </w:r>
                              <w:r w:rsidRPr="00064CC0">
                                <w:rPr>
                                  <w:lang w:val="cs-CZ"/>
                                </w:rPr>
                                <w:t>)</w:t>
                              </w:r>
                              <w:r>
                                <w:rPr>
                                  <w:lang w:val="cs-CZ"/>
                                </w:rPr>
                                <w:t xml:space="preserve"> na Edisonovi.</w:t>
                              </w:r>
                              <w:r w:rsidRPr="00064CC0">
                                <w:rPr>
                                  <w:lang w:val="cs-CZ"/>
                                </w:rPr>
                                <w:t xml:space="preserve"> </w:t>
                              </w:r>
                              <w:r w:rsidRPr="00064CC0">
                                <w:rPr>
                                  <w:b/>
                                  <w:lang w:val="cs-CZ"/>
                                </w:rPr>
                                <w:t xml:space="preserve"> </w:t>
                              </w:r>
                            </w:p>
                          </w:txbxContent>
                        </wps:txbx>
                        <wps:bodyPr rot="0" vert="horz" wrap="square" lIns="91440" tIns="180000" rIns="91440" bIns="90000" anchor="t" anchorCtr="0">
                          <a:noAutofit/>
                        </wps:bodyPr>
                      </wps:wsp>
                      <pic:pic xmlns:pic="http://schemas.openxmlformats.org/drawingml/2006/picture">
                        <pic:nvPicPr>
                          <pic:cNvPr id="1073741962" name="Picture 1073741962"/>
                          <pic:cNvPicPr>
                            <a:picLocks noChangeAspect="1"/>
                          </pic:cNvPicPr>
                        </pic:nvPicPr>
                        <pic:blipFill>
                          <a:blip r:embed="rId99" cstate="print">
                            <a:extLst>
                              <a:ext uri="{28A0092B-C50C-407E-A947-70E740481C1C}">
                                <a14:useLocalDpi xmlns:a14="http://schemas.microsoft.com/office/drawing/2010/main" val="0"/>
                              </a:ext>
                            </a:extLst>
                          </a:blip>
                          <a:stretch>
                            <a:fillRect/>
                          </a:stretch>
                        </pic:blipFill>
                        <pic:spPr>
                          <a:xfrm>
                            <a:off x="209550" y="0"/>
                            <a:ext cx="899160" cy="899160"/>
                          </a:xfrm>
                          <a:prstGeom prst="rect">
                            <a:avLst/>
                          </a:prstGeom>
                        </pic:spPr>
                      </pic:pic>
                      <wps:wsp>
                        <wps:cNvPr id="1073741963" name="Text Box 2"/>
                        <wps:cNvSpPr txBox="1">
                          <a:spLocks noChangeArrowheads="1"/>
                        </wps:cNvSpPr>
                        <wps:spPr bwMode="auto">
                          <a:xfrm>
                            <a:off x="1009650" y="304800"/>
                            <a:ext cx="1605915" cy="365760"/>
                          </a:xfrm>
                          <a:prstGeom prst="rect">
                            <a:avLst/>
                          </a:prstGeom>
                          <a:noFill/>
                          <a:ln w="9525">
                            <a:noFill/>
                            <a:miter lim="800000"/>
                            <a:headEnd/>
                            <a:tailEnd/>
                          </a:ln>
                        </wps:spPr>
                        <wps:txbx>
                          <w:txbxContent>
                            <w:p w14:paraId="4D939CA6" w14:textId="77777777" w:rsidR="002A1612" w:rsidRPr="00D31915" w:rsidRDefault="002A1612" w:rsidP="001C6C01">
                              <w:pPr>
                                <w:rPr>
                                  <w:b/>
                                  <w:color w:val="FF7000"/>
                                  <w:sz w:val="28"/>
                                  <w:szCs w:val="28"/>
                                </w:rPr>
                              </w:pPr>
                              <w:proofErr w:type="spellStart"/>
                              <w:r>
                                <w:rPr>
                                  <w:b/>
                                  <w:color w:val="FF7000"/>
                                  <w:sz w:val="28"/>
                                  <w:szCs w:val="28"/>
                                </w:rPr>
                                <w:t>Nápověda</w:t>
                              </w:r>
                              <w:proofErr w:type="spellEnd"/>
                              <w:r>
                                <w:rPr>
                                  <w:b/>
                                  <w:color w:val="FF7000"/>
                                  <w:sz w:val="28"/>
                                  <w:szCs w:val="28"/>
                                </w:rPr>
                                <w:t>!</w:t>
                              </w:r>
                            </w:p>
                            <w:p w14:paraId="32ED6B64" w14:textId="77777777" w:rsidR="002A1612" w:rsidRPr="00D31915" w:rsidRDefault="002A1612" w:rsidP="001C6C01">
                              <w:pPr>
                                <w:rPr>
                                  <w:b/>
                                  <w:color w:val="FF7000"/>
                                  <w:sz w:val="28"/>
                                  <w:szCs w:val="28"/>
                                </w:rPr>
                              </w:pP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115387D2" id="Group 1073741960" o:spid="_x0000_s1374" style="position:absolute;margin-left:-1.4pt;margin-top:46.1pt;width:450pt;height:114.4pt;z-index:253316096;mso-height-relative:margin" coordsize="57150,1306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">
                <v:roundrect id="Text Box 1073741961" o:spid="_x0000_s1375" style="position:absolute;top:6858;width:57150;height:6203;visibility:visible;mso-wrap-style:square;v-text-anchor:top" arcsize="1073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" strokecolor="#5a5a5a [2109]">
                  <v:stroke joinstyle="miter"/>
                  <v:textbox inset=",5mm,,2.5mm">
                    <w:txbxContent>
                      <w:p w14:paraId="793DA944" w14:textId="77777777" w:rsidR="002A1612" w:rsidRPr="00064CC0" w:rsidRDefault="002A1612" w:rsidP="001C6C01">
                        <w:pPr>
                          <w:rPr>
                            <w:lang w:val="cs-CZ"/>
                          </w:rPr>
                        </w:pPr>
                        <w:r>
                          <w:rPr>
                            <w:lang w:val="cs-CZ"/>
                          </w:rPr>
                          <w:t xml:space="preserve">Program můžete kdykoli zastavit stisknutím tlačítka stop </w:t>
                        </w:r>
                        <w:r w:rsidRPr="00064CC0">
                          <w:rPr>
                            <w:lang w:val="cs-CZ"/>
                          </w:rPr>
                          <w:t>(</w:t>
                        </w:r>
                        <w:r>
                          <w:rPr>
                            <w:lang w:val="cs-CZ"/>
                          </w:rPr>
                          <w:t>čtvercového</w:t>
                        </w:r>
                        <w:r w:rsidRPr="00064CC0">
                          <w:rPr>
                            <w:lang w:val="cs-CZ"/>
                          </w:rPr>
                          <w:t>)</w:t>
                        </w:r>
                        <w:r>
                          <w:rPr>
                            <w:lang w:val="cs-CZ"/>
                          </w:rPr>
                          <w:t xml:space="preserve"> na Edisonovi.</w:t>
                        </w:r>
                        <w:r w:rsidRPr="00064CC0">
                          <w:rPr>
                            <w:lang w:val="cs-CZ"/>
                          </w:rPr>
                          <w:t xml:space="preserve"> </w:t>
                        </w:r>
                        <w:r w:rsidRPr="00064CC0">
                          <w:rPr>
                            <w:b/>
                            <w:lang w:val="cs-CZ"/>
                          </w:rPr>
                          <w:t xml:space="preserve"> </w:t>
                        </w:r>
                      </w:p>
                    </w:txbxContent>
                  </v:textbox>
                </v:roundrect>
                <v:shape id="Picture 1073741962" o:spid="_x0000_s1376" type="#_x0000_t75" style="position:absolute;left:2095;width:8992;height:8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">
                  <v:imagedata r:id="rId100" o:title=""/>
                </v:shape>
                <v:shape id="_x0000_s1377" type="#_x0000_t202" style="position:absolute;left:10096;top:3048;width:16059;height:36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" filled="f" stroked="f">
                  <v:textbox>
                    <w:txbxContent>
                      <w:p w14:paraId="4D939CA6" w14:textId="77777777" w:rsidR="002A1612" w:rsidRPr="00D31915" w:rsidRDefault="002A1612" w:rsidP="001C6C01">
                        <w:pPr>
                          <w:rPr>
                            <w:b/>
                            <w:color w:val="FF7000"/>
                            <w:sz w:val="28"/>
                            <w:szCs w:val="28"/>
                          </w:rPr>
                        </w:pPr>
                        <w:proofErr w:type="spellStart"/>
                        <w:r>
                          <w:rPr>
                            <w:b/>
                            <w:color w:val="FF7000"/>
                            <w:sz w:val="28"/>
                            <w:szCs w:val="28"/>
                          </w:rPr>
                          <w:t>Nápověda</w:t>
                        </w:r>
                        <w:proofErr w:type="spellEnd"/>
                        <w:r>
                          <w:rPr>
                            <w:b/>
                            <w:color w:val="FF7000"/>
                            <w:sz w:val="28"/>
                            <w:szCs w:val="28"/>
                          </w:rPr>
                          <w:t>!</w:t>
                        </w:r>
                      </w:p>
                      <w:p w14:paraId="32ED6B64" w14:textId="77777777" w:rsidR="002A1612" w:rsidRPr="00D31915" w:rsidRDefault="002A1612" w:rsidP="001C6C01">
                        <w:pPr>
                          <w:rPr>
                            <w:b/>
                            <w:color w:val="FF7000"/>
                            <w:sz w:val="28"/>
                            <w:szCs w:val="28"/>
                          </w:rPr>
                        </w:pPr>
                      </w:p>
                    </w:txbxContent>
                  </v:textbox>
                </v:shape>
                <w10:wrap type="topAndBottom"/>
              </v:group>
            </w:pict>
          </mc:Fallback>
        </mc:AlternateContent>
      </w:r>
      <w:r>
        <w:rPr>
          <w:noProof/>
          <w:lang w:val="cs-CZ"/>
        </w:rPr>
        <w:t>Udělejte si z Edisona minut</w:t>
      </w:r>
      <w:r w:rsidR="00123E8B">
        <w:rPr>
          <w:noProof/>
          <w:lang w:val="cs-CZ"/>
        </w:rPr>
        <w:t>k</w:t>
      </w:r>
      <w:r>
        <w:rPr>
          <w:noProof/>
          <w:lang w:val="cs-CZ"/>
        </w:rPr>
        <w:t xml:space="preserve">u na odměření času na vaření vajíček! Napište pomocí bloku </w:t>
      </w:r>
      <w:proofErr w:type="spellStart"/>
      <w:r w:rsidRPr="002950E6">
        <w:rPr>
          <w:color w:val="FF7000"/>
          <w:lang w:val="cs-CZ"/>
        </w:rPr>
        <w:t>forever</w:t>
      </w:r>
      <w:proofErr w:type="spellEnd"/>
      <w:r w:rsidRPr="002950E6">
        <w:rPr>
          <w:lang w:val="cs-CZ"/>
        </w:rPr>
        <w:t xml:space="preserve"> </w:t>
      </w:r>
      <w:r>
        <w:rPr>
          <w:lang w:val="cs-CZ"/>
        </w:rPr>
        <w:t>program, díky němuž Edison po uplynutí daného množství sekund spustí navždy alarm.</w:t>
      </w:r>
      <w:r w:rsidRPr="002950E6">
        <w:rPr>
          <w:lang w:val="cs-CZ"/>
        </w:rPr>
        <w:t xml:space="preserve"> </w:t>
      </w:r>
    </w:p>
    <w:p w14:paraId="3B49CF94" w14:textId="77777777" w:rsidR="001C6C01" w:rsidRPr="002950E6" w:rsidRDefault="001C6C01" w:rsidP="001C6C01">
      <w:pPr>
        <w:rPr>
          <w:lang w:val="cs-CZ"/>
        </w:rPr>
      </w:pPr>
    </w:p>
    <w:p w14:paraId="19AD23FB" w14:textId="77777777" w:rsidR="001C6C01" w:rsidRPr="002950E6" w:rsidRDefault="001C6C01" w:rsidP="001C6C01">
      <w:pPr>
        <w:rPr>
          <w:lang w:val="cs-CZ"/>
        </w:rPr>
      </w:pPr>
      <w:r>
        <w:rPr>
          <w:lang w:val="cs-CZ"/>
        </w:rPr>
        <w:t xml:space="preserve">Zamyslete se nad sekvencí kroků nutných k tomu, aby minutka fungovala. Co by mělo být uvnitř cyklu? Co mimo cyklus? Stáhněte program do robota a otestujte jej. </w:t>
      </w:r>
    </w:p>
    <w:p w14:paraId="224A050A" w14:textId="77777777" w:rsidR="001C6C01" w:rsidRPr="002950E6" w:rsidRDefault="001C6C01" w:rsidP="001C6C01">
      <w:pPr>
        <w:pStyle w:val="Odstavecseseznamem"/>
        <w:numPr>
          <w:ilvl w:val="0"/>
          <w:numId w:val="39"/>
        </w:numPr>
        <w:rPr>
          <w:lang w:val="cs-CZ"/>
        </w:rPr>
      </w:pPr>
      <w:r w:rsidRPr="002950E6">
        <w:rPr>
          <w:noProof/>
          <w:lang w:val="cs-CZ"/>
        </w:rPr>
        <mc:AlternateContent>
          <mc:Choice Requires="wps">
            <w:drawing>
              <wp:anchor distT="0" distB="0" distL="114300" distR="114300" simplePos="0" relativeHeight="253317120" behindDoc="0" locked="0" layoutInCell="1" allowOverlap="1" wp14:anchorId="06BB102C" wp14:editId="0AF9B45B">
                <wp:simplePos x="0" y="0"/>
                <wp:positionH relativeFrom="column">
                  <wp:posOffset>336550</wp:posOffset>
                </wp:positionH>
                <wp:positionV relativeFrom="paragraph">
                  <wp:posOffset>451485</wp:posOffset>
                </wp:positionV>
                <wp:extent cx="5319395" cy="3529330"/>
                <wp:effectExtent l="0" t="0" r="14605" b="13970"/>
                <wp:wrapTopAndBottom/>
                <wp:docPr id="1073741964" name="Rectangle: Rounded Corners 1073741964"/>
                <wp:cNvGraphicFramePr/>
                <a:graphic xmlns:a="http://schemas.openxmlformats.org/drawingml/2006/main">
                  <a:graphicData uri="http://schemas.microsoft.com/office/word/2010/wordprocessingShape">
                    <wps:wsp>
                      <wps:cNvSpPr/>
                      <wps:spPr>
                        <a:xfrm>
                          <a:off x="0" y="0"/>
                          <a:ext cx="5319395" cy="3529330"/>
                        </a:xfrm>
                        <a:prstGeom prst="roundRect">
                          <a:avLst>
                            <a:gd name="adj" fmla="val 1333"/>
                          </a:avLst>
                        </a:prstGeom>
                        <a:noFill/>
                        <a:ln w="12700" cap="flat" cmpd="sng" algn="ctr">
                          <a:solidFill>
                            <a:sysClr val="windowText" lastClr="000000">
                              <a:lumMod val="65000"/>
                              <a:lumOff val="35000"/>
                            </a:sys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ABF6153" id="Rectangle: Rounded Corners 1073741964" o:spid="_x0000_s1026" style="position:absolute;margin-left:26.5pt;margin-top:35.55pt;width:418.85pt;height:277.9pt;z-index:25331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874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" filled="f" strokecolor="#595959" strokeweight="1pt">
                <v:stroke joinstyle="miter"/>
                <w10:wrap type="topAndBottom"/>
              </v:roundrect>
            </w:pict>
          </mc:Fallback>
        </mc:AlternateContent>
      </w:r>
      <w:r>
        <w:rPr>
          <w:lang w:val="cs-CZ"/>
        </w:rPr>
        <w:t xml:space="preserve">Jak program vypadá? Napište program do rámečku níže. Zapište i použité vstupní parametry. </w:t>
      </w:r>
    </w:p>
    <w:p w14:paraId="0CB01499" w14:textId="6D5A1072" w:rsidR="001C6C01" w:rsidRPr="002950E6" w:rsidRDefault="001C6C01" w:rsidP="001C6C01">
      <w:pPr>
        <w:pStyle w:val="Nadpis1"/>
        <w:rPr>
          <w:sz w:val="72"/>
          <w:szCs w:val="72"/>
          <w:lang w:val="cs-CZ"/>
        </w:rPr>
      </w:pPr>
      <w:bookmarkStart w:id="61" w:name="_Toc19607180"/>
      <w:r w:rsidRPr="002950E6">
        <w:rPr>
          <w:lang w:val="cs-CZ"/>
        </w:rPr>
        <w:lastRenderedPageBreak/>
        <w:t>U3-1.</w:t>
      </w:r>
      <w:proofErr w:type="gramStart"/>
      <w:r w:rsidRPr="002950E6">
        <w:rPr>
          <w:lang w:val="cs-CZ"/>
        </w:rPr>
        <w:t>3a</w:t>
      </w:r>
      <w:proofErr w:type="gramEnd"/>
      <w:r w:rsidRPr="002950E6">
        <w:rPr>
          <w:lang w:val="cs-CZ"/>
        </w:rPr>
        <w:t xml:space="preserve"> </w:t>
      </w:r>
      <w:r>
        <w:rPr>
          <w:lang w:val="cs-CZ"/>
        </w:rPr>
        <w:t xml:space="preserve">Další výzva: </w:t>
      </w:r>
      <w:r w:rsidR="006C3122">
        <w:rPr>
          <w:lang w:val="cs-CZ"/>
        </w:rPr>
        <w:t>Vlezlá písnička</w:t>
      </w:r>
      <w:r w:rsidR="006C3122" w:rsidRPr="002950E6">
        <w:rPr>
          <w:lang w:val="cs-CZ"/>
        </w:rPr>
        <w:t xml:space="preserve"> </w:t>
      </w:r>
      <w:bookmarkEnd w:id="61"/>
    </w:p>
    <w:p w14:paraId="5A12DB64" w14:textId="58A0F27D" w:rsidR="001C6C01" w:rsidRPr="002950E6" w:rsidRDefault="00284198" w:rsidP="001C6C01">
      <w:pPr>
        <w:rPr>
          <w:lang w:val="cs-CZ"/>
        </w:rPr>
      </w:pPr>
      <w:r>
        <w:rPr>
          <w:lang w:val="cs-CZ"/>
        </w:rPr>
        <w:t>V</w:t>
      </w:r>
      <w:r w:rsidR="001C6C01">
        <w:rPr>
          <w:lang w:val="cs-CZ"/>
        </w:rPr>
        <w:t>lezlá písnička</w:t>
      </w:r>
      <w:r>
        <w:rPr>
          <w:lang w:val="cs-CZ"/>
        </w:rPr>
        <w:t xml:space="preserve"> je taková</w:t>
      </w:r>
      <w:r w:rsidR="001C6C01">
        <w:rPr>
          <w:lang w:val="cs-CZ"/>
        </w:rPr>
        <w:t>, která se vám dostane do hlavy</w:t>
      </w:r>
      <w:r>
        <w:rPr>
          <w:lang w:val="cs-CZ"/>
        </w:rPr>
        <w:t>, neustále vám zní v uších a</w:t>
      </w:r>
      <w:r w:rsidR="001C6C01">
        <w:rPr>
          <w:lang w:val="cs-CZ"/>
        </w:rPr>
        <w:t xml:space="preserve"> nemůžete se jí zbavit</w:t>
      </w:r>
      <w:r>
        <w:rPr>
          <w:lang w:val="cs-CZ"/>
        </w:rPr>
        <w:t>.</w:t>
      </w:r>
      <w:r w:rsidR="001C6C01">
        <w:rPr>
          <w:lang w:val="cs-CZ"/>
        </w:rPr>
        <w:t xml:space="preserve"> V této kapitole je vaším úkolem naprogramovat Edisona pomocí bloku </w:t>
      </w:r>
      <w:proofErr w:type="spellStart"/>
      <w:r w:rsidR="001C6C01" w:rsidRPr="002950E6">
        <w:rPr>
          <w:color w:val="FF7000"/>
          <w:lang w:val="cs-CZ"/>
        </w:rPr>
        <w:t>forever</w:t>
      </w:r>
      <w:proofErr w:type="spellEnd"/>
      <w:r w:rsidR="001C6C01">
        <w:rPr>
          <w:lang w:val="cs-CZ"/>
        </w:rPr>
        <w:t>, aby hrál zadanou melodii stále dokola</w:t>
      </w:r>
      <w:r w:rsidR="001C6C01" w:rsidRPr="002950E6">
        <w:rPr>
          <w:lang w:val="cs-CZ"/>
        </w:rPr>
        <w:t>!</w:t>
      </w:r>
    </w:p>
    <w:p w14:paraId="207772CE" w14:textId="77777777" w:rsidR="001C6C01" w:rsidRPr="002950E6" w:rsidRDefault="001C6C01" w:rsidP="001C6C01">
      <w:pPr>
        <w:rPr>
          <w:lang w:val="cs-CZ"/>
        </w:rPr>
      </w:pPr>
    </w:p>
    <w:p w14:paraId="217C1CC2" w14:textId="77777777" w:rsidR="001C6C01" w:rsidRPr="002950E6" w:rsidRDefault="001C6C01" w:rsidP="001C6C01">
      <w:pPr>
        <w:pStyle w:val="Nadpis2"/>
        <w:rPr>
          <w:lang w:val="cs-CZ"/>
        </w:rPr>
      </w:pPr>
      <w:r w:rsidRPr="002950E6">
        <w:rPr>
          <w:lang w:val="cs-CZ"/>
        </w:rPr>
        <w:t>Co máte dělat</w:t>
      </w:r>
    </w:p>
    <w:p w14:paraId="316802BD" w14:textId="77777777" w:rsidR="001C6C01" w:rsidRPr="002950E6" w:rsidRDefault="001C6C01" w:rsidP="001C6C01">
      <w:pPr>
        <w:rPr>
          <w:lang w:val="cs-CZ"/>
        </w:rPr>
      </w:pPr>
      <w:r w:rsidRPr="002950E6">
        <w:rPr>
          <w:noProof/>
          <w:lang w:val="cs-CZ"/>
        </w:rPr>
        <mc:AlternateContent>
          <mc:Choice Requires="wpg">
            <w:drawing>
              <wp:anchor distT="0" distB="0" distL="114300" distR="114300" simplePos="0" relativeHeight="253318144" behindDoc="0" locked="0" layoutInCell="1" allowOverlap="1" wp14:anchorId="224E4B67" wp14:editId="2888AB07">
                <wp:simplePos x="0" y="0"/>
                <wp:positionH relativeFrom="column">
                  <wp:posOffset>3175</wp:posOffset>
                </wp:positionH>
                <wp:positionV relativeFrom="paragraph">
                  <wp:posOffset>472440</wp:posOffset>
                </wp:positionV>
                <wp:extent cx="5715000" cy="1398270"/>
                <wp:effectExtent l="0" t="0" r="19050" b="11430"/>
                <wp:wrapTopAndBottom/>
                <wp:docPr id="1073741969" name="Group 1073741969"/>
                <wp:cNvGraphicFramePr/>
                <a:graphic xmlns:a="http://schemas.openxmlformats.org/drawingml/2006/main">
                  <a:graphicData uri="http://schemas.microsoft.com/office/word/2010/wordprocessingGroup">
                    <wpg:wgp>
                      <wpg:cNvGrpSpPr/>
                      <wpg:grpSpPr>
                        <a:xfrm>
                          <a:off x="0" y="0"/>
                          <a:ext cx="5715000" cy="1398270"/>
                          <a:chOff x="0" y="0"/>
                          <a:chExt cx="5715000" cy="1399415"/>
                        </a:xfrm>
                      </wpg:grpSpPr>
                      <wps:wsp>
                        <wps:cNvPr id="1073741970" name="Text Box 1073741970"/>
                        <wps:cNvSpPr txBox="1">
                          <a:spLocks noChangeArrowheads="1"/>
                        </wps:cNvSpPr>
                        <wps:spPr bwMode="auto">
                          <a:xfrm>
                            <a:off x="0" y="666749"/>
                            <a:ext cx="5715000" cy="732666"/>
                          </a:xfrm>
                          <a:prstGeom prst="roundRect">
                            <a:avLst>
                              <a:gd name="adj" fmla="val 16380"/>
                            </a:avLst>
                          </a:prstGeom>
                          <a:solidFill>
                            <a:srgbClr val="FFFFFF"/>
                          </a:solidFill>
                          <a:ln w="9525">
                            <a:solidFill>
                              <a:schemeClr val="tx1">
                                <a:lumMod val="65000"/>
                                <a:lumOff val="35000"/>
                              </a:schemeClr>
                            </a:solidFill>
                            <a:miter lim="800000"/>
                            <a:headEnd/>
                            <a:tailEnd/>
                          </a:ln>
                        </wps:spPr>
                        <wps:txbx>
                          <w:txbxContent>
                            <w:p w14:paraId="593DA20F" w14:textId="77777777" w:rsidR="002A1612" w:rsidRDefault="002A1612" w:rsidP="001C6C01">
                              <w:r>
                                <w:rPr>
                                  <w:lang w:val="cs-CZ"/>
                                </w:rPr>
                                <w:t xml:space="preserve">Program můžete kdykoli zastavit stisknutím tlačítka stop </w:t>
                              </w:r>
                              <w:r w:rsidRPr="00064CC0">
                                <w:rPr>
                                  <w:lang w:val="cs-CZ"/>
                                </w:rPr>
                                <w:t>(</w:t>
                              </w:r>
                              <w:r>
                                <w:rPr>
                                  <w:lang w:val="cs-CZ"/>
                                </w:rPr>
                                <w:t>čtvercového</w:t>
                              </w:r>
                              <w:r w:rsidRPr="00064CC0">
                                <w:rPr>
                                  <w:lang w:val="cs-CZ"/>
                                </w:rPr>
                                <w:t>)</w:t>
                              </w:r>
                              <w:r>
                                <w:rPr>
                                  <w:lang w:val="cs-CZ"/>
                                </w:rPr>
                                <w:t xml:space="preserve"> na Edisonovi.</w:t>
                              </w:r>
                              <w:r w:rsidRPr="00064CC0">
                                <w:rPr>
                                  <w:lang w:val="cs-CZ"/>
                                </w:rPr>
                                <w:t xml:space="preserve"> </w:t>
                              </w:r>
                              <w:r>
                                <w:rPr>
                                  <w:b/>
                                </w:rPr>
                                <w:t xml:space="preserve"> </w:t>
                              </w:r>
                            </w:p>
                            <w:p w14:paraId="2C7F0546" w14:textId="77777777" w:rsidR="002A1612" w:rsidRDefault="002A1612" w:rsidP="001C6C01"/>
                          </w:txbxContent>
                        </wps:txbx>
                        <wps:bodyPr rot="0" vert="horz" wrap="square" lIns="91440" tIns="180000" rIns="91440" bIns="90000" anchor="t" anchorCtr="0">
                          <a:noAutofit/>
                        </wps:bodyPr>
                      </wps:wsp>
                      <pic:pic xmlns:pic="http://schemas.openxmlformats.org/drawingml/2006/picture">
                        <pic:nvPicPr>
                          <pic:cNvPr id="1073741971" name="Picture 1073741971"/>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209550" y="0"/>
                            <a:ext cx="899160" cy="899160"/>
                          </a:xfrm>
                          <a:prstGeom prst="rect">
                            <a:avLst/>
                          </a:prstGeom>
                        </pic:spPr>
                      </pic:pic>
                      <wps:wsp>
                        <wps:cNvPr id="1073741972" name="Text Box 2"/>
                        <wps:cNvSpPr txBox="1">
                          <a:spLocks noChangeArrowheads="1"/>
                        </wps:cNvSpPr>
                        <wps:spPr bwMode="auto">
                          <a:xfrm>
                            <a:off x="1028700" y="304800"/>
                            <a:ext cx="1657350" cy="365760"/>
                          </a:xfrm>
                          <a:prstGeom prst="rect">
                            <a:avLst/>
                          </a:prstGeom>
                          <a:noFill/>
                          <a:ln w="9525">
                            <a:noFill/>
                            <a:miter lim="800000"/>
                            <a:headEnd/>
                            <a:tailEnd/>
                          </a:ln>
                        </wps:spPr>
                        <wps:txbx>
                          <w:txbxContent>
                            <w:p w14:paraId="1FFA1085" w14:textId="77777777" w:rsidR="002A1612" w:rsidRPr="00D31915" w:rsidRDefault="002A1612" w:rsidP="001C6C01">
                              <w:pPr>
                                <w:rPr>
                                  <w:b/>
                                  <w:color w:val="FF7000"/>
                                  <w:sz w:val="28"/>
                                  <w:szCs w:val="28"/>
                                </w:rPr>
                              </w:pPr>
                              <w:proofErr w:type="spellStart"/>
                              <w:r>
                                <w:rPr>
                                  <w:b/>
                                  <w:color w:val="FF7000"/>
                                  <w:sz w:val="28"/>
                                  <w:szCs w:val="28"/>
                                </w:rPr>
                                <w:t>Nezapomeňte</w:t>
                              </w:r>
                              <w:proofErr w:type="spellEnd"/>
                            </w:p>
                            <w:p w14:paraId="575879BC" w14:textId="77777777" w:rsidR="002A1612" w:rsidRPr="00D31915" w:rsidRDefault="002A1612" w:rsidP="001C6C01">
                              <w:pPr>
                                <w:rPr>
                                  <w:b/>
                                  <w:color w:val="FF7000"/>
                                  <w:sz w:val="28"/>
                                  <w:szCs w:val="28"/>
                                </w:rPr>
                              </w:pP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224E4B67" id="Group 1073741969" o:spid="_x0000_s1378" style="position:absolute;margin-left:.25pt;margin-top:37.2pt;width:450pt;height:110.1pt;z-index:253318144;mso-height-relative:margin" coordsize="57150,1399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">
                <v:roundrect id="Text Box 1073741970" o:spid="_x0000_s1379" style="position:absolute;top:6667;width:57150;height:7327;visibility:visible;mso-wrap-style:square;v-text-anchor:top" arcsize="1073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" strokecolor="#5a5a5a [2109]">
                  <v:stroke joinstyle="miter"/>
                  <v:textbox inset=",5mm,,2.5mm">
                    <w:txbxContent>
                      <w:p w14:paraId="593DA20F" w14:textId="77777777" w:rsidR="002A1612" w:rsidRDefault="002A1612" w:rsidP="001C6C01">
                        <w:r>
                          <w:rPr>
                            <w:lang w:val="cs-CZ"/>
                          </w:rPr>
                          <w:t xml:space="preserve">Program můžete kdykoli zastavit stisknutím tlačítka stop </w:t>
                        </w:r>
                        <w:r w:rsidRPr="00064CC0">
                          <w:rPr>
                            <w:lang w:val="cs-CZ"/>
                          </w:rPr>
                          <w:t>(</w:t>
                        </w:r>
                        <w:r>
                          <w:rPr>
                            <w:lang w:val="cs-CZ"/>
                          </w:rPr>
                          <w:t>čtvercového</w:t>
                        </w:r>
                        <w:r w:rsidRPr="00064CC0">
                          <w:rPr>
                            <w:lang w:val="cs-CZ"/>
                          </w:rPr>
                          <w:t>)</w:t>
                        </w:r>
                        <w:r>
                          <w:rPr>
                            <w:lang w:val="cs-CZ"/>
                          </w:rPr>
                          <w:t xml:space="preserve"> na Edisonovi.</w:t>
                        </w:r>
                        <w:r w:rsidRPr="00064CC0">
                          <w:rPr>
                            <w:lang w:val="cs-CZ"/>
                          </w:rPr>
                          <w:t xml:space="preserve"> </w:t>
                        </w:r>
                        <w:r>
                          <w:rPr>
                            <w:b/>
                          </w:rPr>
                          <w:t xml:space="preserve"> </w:t>
                        </w:r>
                      </w:p>
                      <w:p w14:paraId="2C7F0546" w14:textId="77777777" w:rsidR="002A1612" w:rsidRDefault="002A1612" w:rsidP="001C6C01"/>
                    </w:txbxContent>
                  </v:textbox>
                </v:roundrect>
                <v:shape id="Picture 1073741971" o:spid="_x0000_s1380" type="#_x0000_t75" style="position:absolute;left:2095;width:8992;height:8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">
                  <v:imagedata r:id="rId49" o:title=""/>
                </v:shape>
                <v:shape id="_x0000_s1381" type="#_x0000_t202" style="position:absolute;left:10287;top:3048;width:16573;height:36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" filled="f" stroked="f">
                  <v:textbox>
                    <w:txbxContent>
                      <w:p w14:paraId="1FFA1085" w14:textId="77777777" w:rsidR="002A1612" w:rsidRPr="00D31915" w:rsidRDefault="002A1612" w:rsidP="001C6C01">
                        <w:pPr>
                          <w:rPr>
                            <w:b/>
                            <w:color w:val="FF7000"/>
                            <w:sz w:val="28"/>
                            <w:szCs w:val="28"/>
                          </w:rPr>
                        </w:pPr>
                        <w:proofErr w:type="spellStart"/>
                        <w:r>
                          <w:rPr>
                            <w:b/>
                            <w:color w:val="FF7000"/>
                            <w:sz w:val="28"/>
                            <w:szCs w:val="28"/>
                          </w:rPr>
                          <w:t>Nezapomeňte</w:t>
                        </w:r>
                        <w:proofErr w:type="spellEnd"/>
                      </w:p>
                      <w:p w14:paraId="575879BC" w14:textId="77777777" w:rsidR="002A1612" w:rsidRPr="00D31915" w:rsidRDefault="002A1612" w:rsidP="001C6C01">
                        <w:pPr>
                          <w:rPr>
                            <w:b/>
                            <w:color w:val="FF7000"/>
                            <w:sz w:val="28"/>
                            <w:szCs w:val="28"/>
                          </w:rPr>
                        </w:pPr>
                      </w:p>
                    </w:txbxContent>
                  </v:textbox>
                </v:shape>
                <w10:wrap type="topAndBottom"/>
              </v:group>
            </w:pict>
          </mc:Fallback>
        </mc:AlternateContent>
      </w:r>
      <w:r>
        <w:rPr>
          <w:lang w:val="cs-CZ"/>
        </w:rPr>
        <w:t xml:space="preserve">Naprogramujte Edisona pomocí cyklického bloku </w:t>
      </w:r>
      <w:proofErr w:type="spellStart"/>
      <w:r w:rsidRPr="002950E6">
        <w:rPr>
          <w:color w:val="FF7000"/>
          <w:lang w:val="cs-CZ"/>
        </w:rPr>
        <w:t>forever</w:t>
      </w:r>
      <w:proofErr w:type="spellEnd"/>
      <w:r>
        <w:rPr>
          <w:lang w:val="cs-CZ"/>
        </w:rPr>
        <w:t xml:space="preserve"> tak, aby hrál písničku nebo melodii stále dokola. Napište program v </w:t>
      </w:r>
      <w:proofErr w:type="spellStart"/>
      <w:r w:rsidRPr="002950E6">
        <w:rPr>
          <w:lang w:val="cs-CZ"/>
        </w:rPr>
        <w:t>EdScratch</w:t>
      </w:r>
      <w:r>
        <w:rPr>
          <w:lang w:val="cs-CZ"/>
        </w:rPr>
        <w:t>i</w:t>
      </w:r>
      <w:proofErr w:type="spellEnd"/>
      <w:r>
        <w:rPr>
          <w:lang w:val="cs-CZ"/>
        </w:rPr>
        <w:t xml:space="preserve">, stáhněte jej do Edisona a otestujte. </w:t>
      </w:r>
    </w:p>
    <w:p w14:paraId="7E3DD257" w14:textId="77777777" w:rsidR="001C6C01" w:rsidRPr="002950E6" w:rsidRDefault="001C6C01" w:rsidP="001C6C01">
      <w:pPr>
        <w:rPr>
          <w:lang w:val="cs-CZ"/>
        </w:rPr>
      </w:pPr>
    </w:p>
    <w:p w14:paraId="24BB50F6" w14:textId="77777777" w:rsidR="001C6C01" w:rsidRPr="002950E6" w:rsidRDefault="001C6C01" w:rsidP="001C6C01">
      <w:pPr>
        <w:rPr>
          <w:lang w:val="cs-CZ"/>
        </w:rPr>
      </w:pPr>
      <w:r w:rsidRPr="002950E6">
        <w:rPr>
          <w:noProof/>
          <w:lang w:val="cs-CZ"/>
        </w:rPr>
        <w:drawing>
          <wp:anchor distT="0" distB="0" distL="114300" distR="114300" simplePos="0" relativeHeight="253352960" behindDoc="0" locked="0" layoutInCell="1" allowOverlap="1" wp14:anchorId="5675FB64" wp14:editId="1E15E637">
            <wp:simplePos x="0" y="0"/>
            <wp:positionH relativeFrom="column">
              <wp:posOffset>-16510</wp:posOffset>
            </wp:positionH>
            <wp:positionV relativeFrom="paragraph">
              <wp:posOffset>317576</wp:posOffset>
            </wp:positionV>
            <wp:extent cx="5731510" cy="4051300"/>
            <wp:effectExtent l="0" t="0" r="2540" b="6350"/>
            <wp:wrapTopAndBottom/>
            <wp:docPr id="1408" name="Picture 1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 name="Jazz up_3-1.2a loop a song 3.jpg"/>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5731510" cy="4051300"/>
                    </a:xfrm>
                    <a:prstGeom prst="rect">
                      <a:avLst/>
                    </a:prstGeom>
                  </pic:spPr>
                </pic:pic>
              </a:graphicData>
            </a:graphic>
          </wp:anchor>
        </w:drawing>
      </w:r>
      <w:r w:rsidRPr="002950E6">
        <w:rPr>
          <w:lang w:val="cs-CZ"/>
        </w:rPr>
        <w:br w:type="page"/>
      </w:r>
    </w:p>
    <w:p w14:paraId="411DC2DC" w14:textId="77777777" w:rsidR="001C6C01" w:rsidRPr="0099112A" w:rsidRDefault="001C6C01" w:rsidP="001C6C01">
      <w:pPr>
        <w:pStyle w:val="Nadpis1"/>
        <w:rPr>
          <w:lang w:val="cs-CZ"/>
        </w:rPr>
      </w:pPr>
      <w:bookmarkStart w:id="62" w:name="_Toc19607181"/>
      <w:r w:rsidRPr="002950E6">
        <w:rPr>
          <w:lang w:val="cs-CZ"/>
        </w:rPr>
        <w:lastRenderedPageBreak/>
        <w:t xml:space="preserve">U3-1.4 </w:t>
      </w:r>
      <w:r>
        <w:rPr>
          <w:lang w:val="cs-CZ"/>
        </w:rPr>
        <w:t>Prozkoumejte spojování a vnoření cyklů</w:t>
      </w:r>
      <w:bookmarkEnd w:id="62"/>
      <w:r w:rsidRPr="002950E6">
        <w:rPr>
          <w:lang w:val="cs-CZ"/>
        </w:rPr>
        <w:t xml:space="preserve"> </w:t>
      </w:r>
    </w:p>
    <w:p w14:paraId="2DC9556E" w14:textId="77777777" w:rsidR="001C6C01" w:rsidRPr="002950E6" w:rsidRDefault="001C6C01" w:rsidP="001C6C01">
      <w:pPr>
        <w:rPr>
          <w:lang w:val="cs-CZ"/>
        </w:rPr>
      </w:pPr>
      <w:bookmarkStart w:id="63" w:name="_Toc508286134"/>
      <w:bookmarkStart w:id="64" w:name="_Toc508285023"/>
      <w:r>
        <w:rPr>
          <w:lang w:val="cs-CZ"/>
        </w:rPr>
        <w:t xml:space="preserve">Používání cyklů při psaní programů vám umožňuje efektivnější práci, protože můžete počítači dát příkaz k opakování kroků, aniž byste museli psát příkazy opakovaně. Použitím cyklů rovněž můžete počítači dát příkaz, aby něco dělal donekonečna, což by nebylo možné, pokud byste příkazy psali jednotlivě. </w:t>
      </w:r>
    </w:p>
    <w:p w14:paraId="4CC85BE0" w14:textId="4D755B60" w:rsidR="001C6C01" w:rsidRPr="002950E6" w:rsidRDefault="001C6C01" w:rsidP="001C6C01">
      <w:pPr>
        <w:rPr>
          <w:lang w:val="cs-CZ"/>
        </w:rPr>
      </w:pPr>
      <w:r>
        <w:rPr>
          <w:lang w:val="cs-CZ"/>
        </w:rPr>
        <w:t>V programu můžete použít i více cyklů a můžete je používat různými způsoby</w:t>
      </w:r>
      <w:r w:rsidRPr="002950E6">
        <w:rPr>
          <w:lang w:val="cs-CZ"/>
        </w:rPr>
        <w:t xml:space="preserve">: </w:t>
      </w:r>
      <w:r w:rsidRPr="009040AE">
        <w:rPr>
          <w:b/>
          <w:color w:val="FF7000"/>
          <w:lang w:val="cs-CZ"/>
        </w:rPr>
        <w:t>spojováním</w:t>
      </w:r>
      <w:r>
        <w:rPr>
          <w:lang w:val="cs-CZ"/>
        </w:rPr>
        <w:t xml:space="preserve"> dohromady nebo </w:t>
      </w:r>
      <w:r w:rsidRPr="009040AE">
        <w:rPr>
          <w:rFonts w:hint="eastAsia"/>
          <w:b/>
          <w:color w:val="FF7000"/>
          <w:lang w:val="cs-CZ"/>
        </w:rPr>
        <w:t>vnořením</w:t>
      </w:r>
      <w:r>
        <w:rPr>
          <w:lang w:val="cs-CZ"/>
        </w:rPr>
        <w:t xml:space="preserve"> do jiných cyklů</w:t>
      </w:r>
      <w:r w:rsidR="00D85699">
        <w:rPr>
          <w:lang w:val="cs-CZ"/>
        </w:rPr>
        <w:t xml:space="preserve"> </w:t>
      </w:r>
      <w:r w:rsidR="00D85699">
        <w:rPr>
          <w:i/>
          <w:lang w:val="cs-CZ"/>
        </w:rPr>
        <w:t>(</w:t>
      </w:r>
      <w:proofErr w:type="spellStart"/>
      <w:r w:rsidR="00D85699">
        <w:rPr>
          <w:i/>
          <w:lang w:val="cs-CZ"/>
        </w:rPr>
        <w:t>nesting</w:t>
      </w:r>
      <w:proofErr w:type="spellEnd"/>
      <w:r w:rsidR="00D85699">
        <w:rPr>
          <w:i/>
          <w:lang w:val="cs-CZ"/>
        </w:rPr>
        <w:t>)</w:t>
      </w:r>
      <w:r w:rsidRPr="002950E6">
        <w:rPr>
          <w:lang w:val="cs-CZ"/>
        </w:rPr>
        <w:t xml:space="preserve">. </w:t>
      </w:r>
    </w:p>
    <w:p w14:paraId="3D797891" w14:textId="2A3F5FCC" w:rsidR="001C6C01" w:rsidRPr="002950E6" w:rsidRDefault="001C6C01" w:rsidP="001C6C01">
      <w:pPr>
        <w:rPr>
          <w:lang w:val="cs-CZ"/>
        </w:rPr>
      </w:pPr>
      <w:r w:rsidRPr="002950E6">
        <w:rPr>
          <w:noProof/>
          <w:lang w:val="cs-CZ"/>
        </w:rPr>
        <mc:AlternateContent>
          <mc:Choice Requires="wpg">
            <w:drawing>
              <wp:anchor distT="0" distB="0" distL="114300" distR="114300" simplePos="0" relativeHeight="253363200" behindDoc="0" locked="0" layoutInCell="1" allowOverlap="1" wp14:anchorId="2AE975A0" wp14:editId="4C93922A">
                <wp:simplePos x="0" y="0"/>
                <wp:positionH relativeFrom="margin">
                  <wp:align>left</wp:align>
                </wp:positionH>
                <wp:positionV relativeFrom="paragraph">
                  <wp:posOffset>716915</wp:posOffset>
                </wp:positionV>
                <wp:extent cx="5715000" cy="2910840"/>
                <wp:effectExtent l="0" t="0" r="19050" b="22860"/>
                <wp:wrapTopAndBottom/>
                <wp:docPr id="1103" name="Group 1103"/>
                <wp:cNvGraphicFramePr/>
                <a:graphic xmlns:a="http://schemas.openxmlformats.org/drawingml/2006/main">
                  <a:graphicData uri="http://schemas.microsoft.com/office/word/2010/wordprocessingGroup">
                    <wpg:wgp>
                      <wpg:cNvGrpSpPr/>
                      <wpg:grpSpPr>
                        <a:xfrm>
                          <a:off x="0" y="0"/>
                          <a:ext cx="5715000" cy="2911451"/>
                          <a:chOff x="0" y="0"/>
                          <a:chExt cx="5715000" cy="2850718"/>
                        </a:xfrm>
                      </wpg:grpSpPr>
                      <wpg:grpSp>
                        <wpg:cNvPr id="1092" name="Group 1092"/>
                        <wpg:cNvGrpSpPr/>
                        <wpg:grpSpPr>
                          <a:xfrm>
                            <a:off x="0" y="333890"/>
                            <a:ext cx="5715000" cy="2516828"/>
                            <a:chOff x="0" y="-64"/>
                            <a:chExt cx="5715000" cy="2517596"/>
                          </a:xfrm>
                        </wpg:grpSpPr>
                        <wps:wsp>
                          <wps:cNvPr id="1084" name="Text Box 1084"/>
                          <wps:cNvSpPr txBox="1">
                            <a:spLocks noChangeArrowheads="1"/>
                          </wps:cNvSpPr>
                          <wps:spPr bwMode="auto">
                            <a:xfrm>
                              <a:off x="0" y="381658"/>
                              <a:ext cx="5715000" cy="2135874"/>
                            </a:xfrm>
                            <a:prstGeom prst="roundRect">
                              <a:avLst>
                                <a:gd name="adj" fmla="val 3864"/>
                              </a:avLst>
                            </a:prstGeom>
                            <a:solidFill>
                              <a:srgbClr val="FFFFFF"/>
                            </a:solidFill>
                            <a:ln w="9525">
                              <a:solidFill>
                                <a:schemeClr val="tx1">
                                  <a:lumMod val="65000"/>
                                  <a:lumOff val="35000"/>
                                </a:schemeClr>
                              </a:solidFill>
                              <a:miter lim="800000"/>
                              <a:headEnd/>
                              <a:tailEnd/>
                            </a:ln>
                          </wps:spPr>
                          <wps:txbx>
                            <w:txbxContent>
                              <w:p w14:paraId="79667FE9" w14:textId="77777777" w:rsidR="002A1612" w:rsidRPr="008019DC" w:rsidRDefault="002A1612" w:rsidP="001C6C01">
                                <w:pPr>
                                  <w:rPr>
                                    <w:lang w:val="cs-CZ"/>
                                  </w:rPr>
                                </w:pPr>
                                <w:r>
                                  <w:rPr>
                                    <w:lang w:val="cs-CZ"/>
                                  </w:rPr>
                                  <w:t xml:space="preserve">Vzpomeňte si na budík na svém mobilním telefonu. Budík může být nastaven tak, aby zazvonil v 7 hodin ráno. Toto nastavení se může opakovat každý den. Když se budík spustí, ozve se předem nastavený počet pípnutí. Pokud budík „uspíte“ a signál odložíte, na nějakou dobu pípat přestane a po jejím uplynutí se opět ozve předem daný počet pípnutí. </w:t>
                                </w:r>
                              </w:p>
                              <w:p w14:paraId="6C45F5B8" w14:textId="77777777" w:rsidR="002A1612" w:rsidRPr="008019DC" w:rsidRDefault="002A1612" w:rsidP="001C6C01">
                                <w:pPr>
                                  <w:rPr>
                                    <w:lang w:val="cs-CZ"/>
                                  </w:rPr>
                                </w:pPr>
                                <w:r>
                                  <w:rPr>
                                    <w:lang w:val="cs-CZ"/>
                                  </w:rPr>
                                  <w:t>Vidíte, že se jedná o opakované vzorce, vnořené do dalších opakovaných vzorců</w:t>
                                </w:r>
                                <w:r w:rsidRPr="008019DC">
                                  <w:rPr>
                                    <w:lang w:val="cs-CZ"/>
                                  </w:rPr>
                                  <w:t>?</w:t>
                                </w:r>
                              </w:p>
                              <w:p w14:paraId="52F07939" w14:textId="77777777" w:rsidR="002A1612" w:rsidRPr="008019DC" w:rsidRDefault="002A1612" w:rsidP="001C6C01">
                                <w:pPr>
                                  <w:rPr>
                                    <w:lang w:val="cs-CZ"/>
                                  </w:rPr>
                                </w:pPr>
                                <w:r>
                                  <w:rPr>
                                    <w:noProof/>
                                    <w:lang w:val="cs-CZ"/>
                                  </w:rPr>
                                  <w:t>Budík je tak příkladem využití spojených a vnořených cyklů.</w:t>
                                </w:r>
                                <w:r>
                                  <w:rPr>
                                    <w:lang w:val="cs-CZ"/>
                                  </w:rPr>
                                  <w:t xml:space="preserve"> Spojené a vnořené cykly umožňují opakování celých skupin příkazů v programu. </w:t>
                                </w:r>
                              </w:p>
                              <w:p w14:paraId="6E675067" w14:textId="77777777" w:rsidR="002A1612" w:rsidRPr="008019DC" w:rsidRDefault="002A1612" w:rsidP="001C6C01">
                                <w:pPr>
                                  <w:rPr>
                                    <w:lang w:val="cs-CZ"/>
                                  </w:rPr>
                                </w:pPr>
                              </w:p>
                            </w:txbxContent>
                          </wps:txbx>
                          <wps:bodyPr rot="0" vert="horz" wrap="square" lIns="91440" tIns="180000" rIns="91440" bIns="90000" anchor="t" anchorCtr="0">
                            <a:noAutofit/>
                          </wps:bodyPr>
                        </wps:wsp>
                        <wps:wsp>
                          <wps:cNvPr id="1073742075" name="Text Box 2"/>
                          <wps:cNvSpPr txBox="1">
                            <a:spLocks noChangeArrowheads="1"/>
                          </wps:cNvSpPr>
                          <wps:spPr bwMode="auto">
                            <a:xfrm>
                              <a:off x="1009815" y="-64"/>
                              <a:ext cx="1671969" cy="365760"/>
                            </a:xfrm>
                            <a:prstGeom prst="rect">
                              <a:avLst/>
                            </a:prstGeom>
                            <a:noFill/>
                            <a:ln w="9525">
                              <a:noFill/>
                              <a:miter lim="800000"/>
                              <a:headEnd/>
                              <a:tailEnd/>
                            </a:ln>
                          </wps:spPr>
                          <wps:txbx>
                            <w:txbxContent>
                              <w:p w14:paraId="0C847150" w14:textId="77777777" w:rsidR="002A1612" w:rsidRPr="00D31915" w:rsidRDefault="002A1612" w:rsidP="001C6C01">
                                <w:pPr>
                                  <w:rPr>
                                    <w:b/>
                                    <w:color w:val="FF7000"/>
                                    <w:sz w:val="28"/>
                                    <w:szCs w:val="28"/>
                                  </w:rPr>
                                </w:pPr>
                                <w:proofErr w:type="spellStart"/>
                                <w:r>
                                  <w:rPr>
                                    <w:b/>
                                    <w:color w:val="FF7000"/>
                                    <w:sz w:val="28"/>
                                    <w:szCs w:val="28"/>
                                  </w:rPr>
                                  <w:t>Proč</w:t>
                                </w:r>
                                <w:proofErr w:type="spellEnd"/>
                                <w:r>
                                  <w:rPr>
                                    <w:b/>
                                    <w:color w:val="FF7000"/>
                                    <w:sz w:val="28"/>
                                    <w:szCs w:val="28"/>
                                  </w:rPr>
                                  <w:t xml:space="preserve"> je to </w:t>
                                </w:r>
                                <w:proofErr w:type="spellStart"/>
                                <w:r>
                                  <w:rPr>
                                    <w:b/>
                                    <w:color w:val="FF7000"/>
                                    <w:sz w:val="28"/>
                                    <w:szCs w:val="28"/>
                                  </w:rPr>
                                  <w:t>tak</w:t>
                                </w:r>
                                <w:proofErr w:type="spellEnd"/>
                                <w:r>
                                  <w:rPr>
                                    <w:b/>
                                    <w:color w:val="FF7000"/>
                                    <w:sz w:val="28"/>
                                    <w:szCs w:val="28"/>
                                  </w:rPr>
                                  <w:t>?</w:t>
                                </w:r>
                              </w:p>
                              <w:p w14:paraId="4FFBC122" w14:textId="77777777" w:rsidR="002A1612" w:rsidRPr="00D31915" w:rsidRDefault="002A1612" w:rsidP="001C6C01">
                                <w:pPr>
                                  <w:rPr>
                                    <w:b/>
                                    <w:color w:val="FF7000"/>
                                    <w:sz w:val="28"/>
                                    <w:szCs w:val="28"/>
                                  </w:rPr>
                                </w:pPr>
                              </w:p>
                            </w:txbxContent>
                          </wps:txbx>
                          <wps:bodyPr rot="0" vert="horz" wrap="square" lIns="91440" tIns="45720" rIns="91440" bIns="45720" anchor="t" anchorCtr="0">
                            <a:noAutofit/>
                          </wps:bodyPr>
                        </wps:wsp>
                      </wpg:grpSp>
                      <pic:pic xmlns:pic="http://schemas.openxmlformats.org/drawingml/2006/picture">
                        <pic:nvPicPr>
                          <pic:cNvPr id="1085" name="Picture 1085"/>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206734" y="0"/>
                            <a:ext cx="899795" cy="899795"/>
                          </a:xfrm>
                          <a:prstGeom prst="rect">
                            <a:avLst/>
                          </a:prstGeom>
                        </pic:spPr>
                      </pic:pic>
                    </wpg:wgp>
                  </a:graphicData>
                </a:graphic>
                <wp14:sizeRelV relativeFrom="margin">
                  <wp14:pctHeight>0</wp14:pctHeight>
                </wp14:sizeRelV>
              </wp:anchor>
            </w:drawing>
          </mc:Choice>
          <mc:Fallback>
            <w:pict>
              <v:group w14:anchorId="2AE975A0" id="Group 1103" o:spid="_x0000_s1382" style="position:absolute;margin-left:0;margin-top:56.45pt;width:450pt;height:229.2pt;z-index:253363200;mso-position-horizontal:left;mso-position-horizontal-relative:margin;mso-height-relative:margin" coordsize="57150,2850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">
                <v:group id="Group 1092" o:spid="_x0000_s1383" style="position:absolute;top:3338;width:57150;height:25169" coordorigin="" coordsize="57150,25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">
                  <v:roundrect id="Text Box 1084" o:spid="_x0000_s1384" style="position:absolute;top:3816;width:57150;height:21359;visibility:visible;mso-wrap-style:square;v-text-anchor:top" arcsize="253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" strokecolor="#5a5a5a [2109]">
                    <v:stroke joinstyle="miter"/>
                    <v:textbox inset=",5mm,,2.5mm">
                      <w:txbxContent>
                        <w:p w14:paraId="79667FE9" w14:textId="77777777" w:rsidR="002A1612" w:rsidRPr="008019DC" w:rsidRDefault="002A1612" w:rsidP="001C6C01">
                          <w:pPr>
                            <w:rPr>
                              <w:lang w:val="cs-CZ"/>
                            </w:rPr>
                          </w:pPr>
                          <w:r>
                            <w:rPr>
                              <w:lang w:val="cs-CZ"/>
                            </w:rPr>
                            <w:t xml:space="preserve">Vzpomeňte si na budík na svém mobilním telefonu. Budík může být nastaven tak, aby zazvonil v 7 hodin ráno. Toto nastavení se může opakovat každý den. Když se budík spustí, ozve se předem nastavený počet pípnutí. Pokud budík „uspíte“ a signál odložíte, na nějakou dobu pípat přestane a po jejím uplynutí se opět ozve předem daný počet pípnutí. </w:t>
                          </w:r>
                        </w:p>
                        <w:p w14:paraId="6C45F5B8" w14:textId="77777777" w:rsidR="002A1612" w:rsidRPr="008019DC" w:rsidRDefault="002A1612" w:rsidP="001C6C01">
                          <w:pPr>
                            <w:rPr>
                              <w:lang w:val="cs-CZ"/>
                            </w:rPr>
                          </w:pPr>
                          <w:r>
                            <w:rPr>
                              <w:lang w:val="cs-CZ"/>
                            </w:rPr>
                            <w:t>Vidíte, že se jedná o opakované vzorce, vnořené do dalších opakovaných vzorců</w:t>
                          </w:r>
                          <w:r w:rsidRPr="008019DC">
                            <w:rPr>
                              <w:lang w:val="cs-CZ"/>
                            </w:rPr>
                            <w:t>?</w:t>
                          </w:r>
                        </w:p>
                        <w:p w14:paraId="52F07939" w14:textId="77777777" w:rsidR="002A1612" w:rsidRPr="008019DC" w:rsidRDefault="002A1612" w:rsidP="001C6C01">
                          <w:pPr>
                            <w:rPr>
                              <w:lang w:val="cs-CZ"/>
                            </w:rPr>
                          </w:pPr>
                          <w:r>
                            <w:rPr>
                              <w:noProof/>
                              <w:lang w:val="cs-CZ"/>
                            </w:rPr>
                            <w:t>Budík je tak příkladem využití spojených a vnořených cyklů.</w:t>
                          </w:r>
                          <w:r>
                            <w:rPr>
                              <w:lang w:val="cs-CZ"/>
                            </w:rPr>
                            <w:t xml:space="preserve"> Spojené a vnořené cykly umožňují opakování celých skupin příkazů v programu. </w:t>
                          </w:r>
                        </w:p>
                        <w:p w14:paraId="6E675067" w14:textId="77777777" w:rsidR="002A1612" w:rsidRPr="008019DC" w:rsidRDefault="002A1612" w:rsidP="001C6C01">
                          <w:pPr>
                            <w:rPr>
                              <w:lang w:val="cs-CZ"/>
                            </w:rPr>
                          </w:pPr>
                        </w:p>
                      </w:txbxContent>
                    </v:textbox>
                  </v:roundrect>
                  <v:shape id="_x0000_s1385" type="#_x0000_t202" style="position:absolute;left:10098;width:16719;height:36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" filled="f" stroked="f">
                    <v:textbox>
                      <w:txbxContent>
                        <w:p w14:paraId="0C847150" w14:textId="77777777" w:rsidR="002A1612" w:rsidRPr="00D31915" w:rsidRDefault="002A1612" w:rsidP="001C6C01">
                          <w:pPr>
                            <w:rPr>
                              <w:b/>
                              <w:color w:val="FF7000"/>
                              <w:sz w:val="28"/>
                              <w:szCs w:val="28"/>
                            </w:rPr>
                          </w:pPr>
                          <w:proofErr w:type="spellStart"/>
                          <w:r>
                            <w:rPr>
                              <w:b/>
                              <w:color w:val="FF7000"/>
                              <w:sz w:val="28"/>
                              <w:szCs w:val="28"/>
                            </w:rPr>
                            <w:t>Proč</w:t>
                          </w:r>
                          <w:proofErr w:type="spellEnd"/>
                          <w:r>
                            <w:rPr>
                              <w:b/>
                              <w:color w:val="FF7000"/>
                              <w:sz w:val="28"/>
                              <w:szCs w:val="28"/>
                            </w:rPr>
                            <w:t xml:space="preserve"> je to </w:t>
                          </w:r>
                          <w:proofErr w:type="spellStart"/>
                          <w:r>
                            <w:rPr>
                              <w:b/>
                              <w:color w:val="FF7000"/>
                              <w:sz w:val="28"/>
                              <w:szCs w:val="28"/>
                            </w:rPr>
                            <w:t>tak</w:t>
                          </w:r>
                          <w:proofErr w:type="spellEnd"/>
                          <w:r>
                            <w:rPr>
                              <w:b/>
                              <w:color w:val="FF7000"/>
                              <w:sz w:val="28"/>
                              <w:szCs w:val="28"/>
                            </w:rPr>
                            <w:t>?</w:t>
                          </w:r>
                        </w:p>
                        <w:p w14:paraId="4FFBC122" w14:textId="77777777" w:rsidR="002A1612" w:rsidRPr="00D31915" w:rsidRDefault="002A1612" w:rsidP="001C6C01">
                          <w:pPr>
                            <w:rPr>
                              <w:b/>
                              <w:color w:val="FF7000"/>
                              <w:sz w:val="28"/>
                              <w:szCs w:val="28"/>
                            </w:rPr>
                          </w:pPr>
                        </w:p>
                      </w:txbxContent>
                    </v:textbox>
                  </v:shape>
                </v:group>
                <v:shape id="Picture 1085" o:spid="_x0000_s1386" type="#_x0000_t75" style="position:absolute;left:2067;width:8998;height:89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">
                  <v:imagedata r:id="rId42" o:title=""/>
                </v:shape>
                <w10:wrap type="topAndBottom" anchorx="margin"/>
              </v:group>
            </w:pict>
          </mc:Fallback>
        </mc:AlternateContent>
      </w:r>
      <w:r>
        <w:rPr>
          <w:lang w:val="cs-CZ"/>
        </w:rPr>
        <w:t>Proč byste měli bloky cykl</w:t>
      </w:r>
      <w:r w:rsidR="00F803B0">
        <w:rPr>
          <w:lang w:val="cs-CZ"/>
        </w:rPr>
        <w:t>ů</w:t>
      </w:r>
      <w:r>
        <w:rPr>
          <w:lang w:val="cs-CZ"/>
        </w:rPr>
        <w:t xml:space="preserve"> spojovat nebo je do sebe vnořovat? Použití více cyklů tímto způsobem vám umožní psát programy s opakovanými vzorci. Můžete dokonce napsat programy se vzorci, které opakují uvnitř jiných vzorců (jsou do nich vnořeny). </w:t>
      </w:r>
    </w:p>
    <w:p w14:paraId="7813247F" w14:textId="77777777" w:rsidR="001C6C01" w:rsidRPr="002950E6" w:rsidRDefault="001C6C01" w:rsidP="001C6C01">
      <w:pPr>
        <w:rPr>
          <w:lang w:val="cs-CZ"/>
        </w:rPr>
      </w:pPr>
    </w:p>
    <w:p w14:paraId="116C0377" w14:textId="77777777" w:rsidR="001C6C01" w:rsidRPr="002950E6" w:rsidRDefault="001C6C01" w:rsidP="001C6C01">
      <w:pPr>
        <w:rPr>
          <w:lang w:val="cs-CZ"/>
        </w:rPr>
      </w:pPr>
      <w:r>
        <w:rPr>
          <w:lang w:val="cs-CZ"/>
        </w:rPr>
        <w:t xml:space="preserve">Spojování a vnoření cyklů se přitom využívá k různým účelům. Spojováním cyklů můžeme Edisonovi přikázat, aby opakovaně vykonal definované skupiny kroků a pak postoupil k další skupině opakovaných kroků. Vnoření cyklů nám umožňuje napsat Edisonovi program, při němž bude opakovat celé vzorce. </w:t>
      </w:r>
    </w:p>
    <w:p w14:paraId="77CDB249" w14:textId="77777777" w:rsidR="001C6C01" w:rsidRPr="002950E6" w:rsidRDefault="001C6C01" w:rsidP="001C6C01">
      <w:pPr>
        <w:pStyle w:val="Nadpis2"/>
        <w:rPr>
          <w:lang w:val="cs-CZ"/>
        </w:rPr>
      </w:pPr>
      <w:r w:rsidRPr="002950E6">
        <w:rPr>
          <w:lang w:val="cs-CZ"/>
        </w:rPr>
        <w:t xml:space="preserve">Úkol 1: </w:t>
      </w:r>
      <w:r>
        <w:rPr>
          <w:lang w:val="cs-CZ"/>
        </w:rPr>
        <w:t>Co se stane</w:t>
      </w:r>
      <w:r w:rsidRPr="002950E6">
        <w:rPr>
          <w:lang w:val="cs-CZ"/>
        </w:rPr>
        <w:t xml:space="preserve">? </w:t>
      </w:r>
    </w:p>
    <w:p w14:paraId="293D945B" w14:textId="77777777" w:rsidR="001C6C01" w:rsidRPr="002950E6" w:rsidRDefault="001C6C01" w:rsidP="001C6C01">
      <w:pPr>
        <w:rPr>
          <w:lang w:val="cs-CZ"/>
        </w:rPr>
      </w:pPr>
      <w:r w:rsidRPr="002950E6">
        <w:rPr>
          <w:noProof/>
          <w:lang w:val="cs-CZ"/>
        </w:rPr>
        <mc:AlternateContent>
          <mc:Choice Requires="wpg">
            <w:drawing>
              <wp:anchor distT="0" distB="0" distL="114300" distR="114300" simplePos="0" relativeHeight="253319168" behindDoc="0" locked="0" layoutInCell="1" allowOverlap="1" wp14:anchorId="464D5C82" wp14:editId="545B2834">
                <wp:simplePos x="0" y="0"/>
                <wp:positionH relativeFrom="column">
                  <wp:posOffset>25400</wp:posOffset>
                </wp:positionH>
                <wp:positionV relativeFrom="paragraph">
                  <wp:posOffset>638147</wp:posOffset>
                </wp:positionV>
                <wp:extent cx="5715000" cy="1850593"/>
                <wp:effectExtent l="0" t="0" r="19050" b="16510"/>
                <wp:wrapTopAndBottom/>
                <wp:docPr id="247" name="Group 247"/>
                <wp:cNvGraphicFramePr/>
                <a:graphic xmlns:a="http://schemas.openxmlformats.org/drawingml/2006/main">
                  <a:graphicData uri="http://schemas.microsoft.com/office/word/2010/wordprocessingGroup">
                    <wpg:wgp>
                      <wpg:cNvGrpSpPr/>
                      <wpg:grpSpPr>
                        <a:xfrm>
                          <a:off x="0" y="0"/>
                          <a:ext cx="5715000" cy="1850593"/>
                          <a:chOff x="0" y="0"/>
                          <a:chExt cx="5715000" cy="1850593"/>
                        </a:xfrm>
                      </wpg:grpSpPr>
                      <wps:wsp>
                        <wps:cNvPr id="192" name="Text Box 17"/>
                        <wps:cNvSpPr txBox="1">
                          <a:spLocks noChangeArrowheads="1"/>
                        </wps:cNvSpPr>
                        <wps:spPr bwMode="auto">
                          <a:xfrm>
                            <a:off x="0" y="665683"/>
                            <a:ext cx="5715000" cy="1184910"/>
                          </a:xfrm>
                          <a:prstGeom prst="roundRect">
                            <a:avLst>
                              <a:gd name="adj" fmla="val 11681"/>
                            </a:avLst>
                          </a:prstGeom>
                          <a:solidFill>
                            <a:srgbClr val="FFFFFF"/>
                          </a:solidFill>
                          <a:ln w="9525">
                            <a:solidFill>
                              <a:schemeClr val="tx1">
                                <a:lumMod val="65000"/>
                                <a:lumOff val="35000"/>
                              </a:schemeClr>
                            </a:solidFill>
                            <a:miter lim="800000"/>
                            <a:headEnd/>
                            <a:tailEnd/>
                          </a:ln>
                        </wps:spPr>
                        <wps:txbx>
                          <w:txbxContent>
                            <w:p w14:paraId="082D229A" w14:textId="77777777" w:rsidR="002A1612" w:rsidRPr="0040465E" w:rsidRDefault="002A1612" w:rsidP="001C6C01">
                              <w:pPr>
                                <w:rPr>
                                  <w:lang w:val="cs-CZ"/>
                                </w:rPr>
                              </w:pPr>
                              <w:r>
                                <w:rPr>
                                  <w:lang w:val="cs-CZ"/>
                                </w:rPr>
                                <w:t>Když píšete Edisonovi program v </w:t>
                              </w:r>
                              <w:proofErr w:type="spellStart"/>
                              <w:r>
                                <w:rPr>
                                  <w:lang w:val="cs-CZ"/>
                                </w:rPr>
                                <w:t>EdScratchi</w:t>
                              </w:r>
                              <w:proofErr w:type="spellEnd"/>
                              <w:r>
                                <w:rPr>
                                  <w:lang w:val="cs-CZ"/>
                                </w:rPr>
                                <w:t>, robot vždy začne od nejvyššího bloku a další příkazy plní krok za krokem. Po dokončení jednoho bloku přejde k dalšímu. To platí pro všechny programy v </w:t>
                              </w:r>
                              <w:proofErr w:type="spellStart"/>
                              <w:r>
                                <w:rPr>
                                  <w:lang w:val="cs-CZ"/>
                                </w:rPr>
                                <w:t>EdScratchi</w:t>
                              </w:r>
                              <w:proofErr w:type="spellEnd"/>
                              <w:r>
                                <w:rPr>
                                  <w:lang w:val="cs-CZ"/>
                                </w:rPr>
                                <w:t xml:space="preserve"> – ať už v nich nejsou žádné cykly, obsahují jeden cyklus nebo více cyklů</w:t>
                              </w:r>
                              <w:r w:rsidRPr="0040465E">
                                <w:rPr>
                                  <w:lang w:val="cs-CZ"/>
                                </w:rPr>
                                <w:t xml:space="preserve">! </w:t>
                              </w:r>
                            </w:p>
                            <w:p w14:paraId="46951AFA" w14:textId="77777777" w:rsidR="002A1612" w:rsidRPr="0040465E" w:rsidRDefault="002A1612" w:rsidP="001C6C01">
                              <w:pPr>
                                <w:rPr>
                                  <w:lang w:val="cs-CZ"/>
                                </w:rPr>
                              </w:pPr>
                            </w:p>
                          </w:txbxContent>
                        </wps:txbx>
                        <wps:bodyPr rot="0" vert="horz" wrap="square" lIns="91440" tIns="180000" rIns="91440" bIns="90000" anchor="t" anchorCtr="0">
                          <a:noAutofit/>
                        </wps:bodyPr>
                      </wps:wsp>
                      <pic:pic xmlns:pic="http://schemas.openxmlformats.org/drawingml/2006/picture">
                        <pic:nvPicPr>
                          <pic:cNvPr id="194" name="Picture 194"/>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208483" y="0"/>
                            <a:ext cx="899160" cy="898525"/>
                          </a:xfrm>
                          <a:prstGeom prst="rect">
                            <a:avLst/>
                          </a:prstGeom>
                        </pic:spPr>
                      </pic:pic>
                      <wps:wsp>
                        <wps:cNvPr id="196" name="Text Box 2"/>
                        <wps:cNvSpPr txBox="1">
                          <a:spLocks noChangeArrowheads="1"/>
                        </wps:cNvSpPr>
                        <wps:spPr bwMode="auto">
                          <a:xfrm>
                            <a:off x="1027786" y="303581"/>
                            <a:ext cx="1657350" cy="365714"/>
                          </a:xfrm>
                          <a:prstGeom prst="rect">
                            <a:avLst/>
                          </a:prstGeom>
                          <a:noFill/>
                          <a:ln w="9525">
                            <a:noFill/>
                            <a:miter lim="800000"/>
                            <a:headEnd/>
                            <a:tailEnd/>
                          </a:ln>
                        </wps:spPr>
                        <wps:txbx>
                          <w:txbxContent>
                            <w:p w14:paraId="6138C907" w14:textId="77777777" w:rsidR="002A1612" w:rsidRDefault="002A1612" w:rsidP="001C6C01">
                              <w:pPr>
                                <w:rPr>
                                  <w:b/>
                                  <w:color w:val="FF7000"/>
                                  <w:sz w:val="28"/>
                                  <w:szCs w:val="28"/>
                                </w:rPr>
                              </w:pPr>
                              <w:proofErr w:type="spellStart"/>
                              <w:r>
                                <w:rPr>
                                  <w:b/>
                                  <w:color w:val="FF7000"/>
                                  <w:sz w:val="28"/>
                                  <w:szCs w:val="28"/>
                                </w:rPr>
                                <w:t>Nezapomeňte</w:t>
                              </w:r>
                              <w:proofErr w:type="spellEnd"/>
                            </w:p>
                            <w:p w14:paraId="5A84F413" w14:textId="77777777" w:rsidR="002A1612" w:rsidRDefault="002A1612" w:rsidP="001C6C01">
                              <w:pPr>
                                <w:rPr>
                                  <w:b/>
                                  <w:color w:val="FF7000"/>
                                  <w:sz w:val="28"/>
                                  <w:szCs w:val="28"/>
                                </w:rPr>
                              </w:pPr>
                            </w:p>
                          </w:txbxContent>
                        </wps:txbx>
                        <wps:bodyPr rot="0" vert="horz" wrap="square" lIns="91440" tIns="45720" rIns="91440" bIns="45720" anchor="t" anchorCtr="0">
                          <a:noAutofit/>
                        </wps:bodyPr>
                      </wps:wsp>
                    </wpg:wgp>
                  </a:graphicData>
                </a:graphic>
              </wp:anchor>
            </w:drawing>
          </mc:Choice>
          <mc:Fallback>
            <w:pict>
              <v:group w14:anchorId="464D5C82" id="Group 247" o:spid="_x0000_s1387" style="position:absolute;margin-left:2pt;margin-top:50.25pt;width:450pt;height:145.7pt;z-index:253319168" coordsize="57150,1850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&#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">
                <v:roundrect id="Text Box 17" o:spid="_x0000_s1388" style="position:absolute;top:6656;width:57150;height:11849;visibility:visible;mso-wrap-style:square;v-text-anchor:top" arcsize="7655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" strokecolor="#5a5a5a [2109]">
                  <v:stroke joinstyle="miter"/>
                  <v:textbox inset=",5mm,,2.5mm">
                    <w:txbxContent>
                      <w:p w14:paraId="082D229A" w14:textId="77777777" w:rsidR="002A1612" w:rsidRPr="0040465E" w:rsidRDefault="002A1612" w:rsidP="001C6C01">
                        <w:pPr>
                          <w:rPr>
                            <w:lang w:val="cs-CZ"/>
                          </w:rPr>
                        </w:pPr>
                        <w:r>
                          <w:rPr>
                            <w:lang w:val="cs-CZ"/>
                          </w:rPr>
                          <w:t>Když píšete Edisonovi program v </w:t>
                        </w:r>
                        <w:proofErr w:type="spellStart"/>
                        <w:r>
                          <w:rPr>
                            <w:lang w:val="cs-CZ"/>
                          </w:rPr>
                          <w:t>EdScratchi</w:t>
                        </w:r>
                        <w:proofErr w:type="spellEnd"/>
                        <w:r>
                          <w:rPr>
                            <w:lang w:val="cs-CZ"/>
                          </w:rPr>
                          <w:t>, robot vždy začne od nejvyššího bloku a další příkazy plní krok za krokem. Po dokončení jednoho bloku přejde k dalšímu. To platí pro všechny programy v </w:t>
                        </w:r>
                        <w:proofErr w:type="spellStart"/>
                        <w:r>
                          <w:rPr>
                            <w:lang w:val="cs-CZ"/>
                          </w:rPr>
                          <w:t>EdScratchi</w:t>
                        </w:r>
                        <w:proofErr w:type="spellEnd"/>
                        <w:r>
                          <w:rPr>
                            <w:lang w:val="cs-CZ"/>
                          </w:rPr>
                          <w:t xml:space="preserve"> – ať už v nich nejsou žádné cykly, obsahují jeden cyklus nebo více cyklů</w:t>
                        </w:r>
                        <w:r w:rsidRPr="0040465E">
                          <w:rPr>
                            <w:lang w:val="cs-CZ"/>
                          </w:rPr>
                          <w:t xml:space="preserve">! </w:t>
                        </w:r>
                      </w:p>
                      <w:p w14:paraId="46951AFA" w14:textId="77777777" w:rsidR="002A1612" w:rsidRPr="0040465E" w:rsidRDefault="002A1612" w:rsidP="001C6C01">
                        <w:pPr>
                          <w:rPr>
                            <w:lang w:val="cs-CZ"/>
                          </w:rPr>
                        </w:pPr>
                      </w:p>
                    </w:txbxContent>
                  </v:textbox>
                </v:roundrect>
                <v:shape id="Picture 194" o:spid="_x0000_s1389" type="#_x0000_t75" style="position:absolute;left:2084;width:8992;height:89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">
                  <v:imagedata r:id="rId49" o:title=""/>
                </v:shape>
                <v:shape id="_x0000_s1390" type="#_x0000_t202" style="position:absolute;left:10277;top:3035;width:16574;height:36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" filled="f" stroked="f">
                  <v:textbox>
                    <w:txbxContent>
                      <w:p w14:paraId="6138C907" w14:textId="77777777" w:rsidR="002A1612" w:rsidRDefault="002A1612" w:rsidP="001C6C01">
                        <w:pPr>
                          <w:rPr>
                            <w:b/>
                            <w:color w:val="FF7000"/>
                            <w:sz w:val="28"/>
                            <w:szCs w:val="28"/>
                          </w:rPr>
                        </w:pPr>
                        <w:proofErr w:type="spellStart"/>
                        <w:r>
                          <w:rPr>
                            <w:b/>
                            <w:color w:val="FF7000"/>
                            <w:sz w:val="28"/>
                            <w:szCs w:val="28"/>
                          </w:rPr>
                          <w:t>Nezapomeňte</w:t>
                        </w:r>
                        <w:proofErr w:type="spellEnd"/>
                      </w:p>
                      <w:p w14:paraId="5A84F413" w14:textId="77777777" w:rsidR="002A1612" w:rsidRDefault="002A1612" w:rsidP="001C6C01">
                        <w:pPr>
                          <w:rPr>
                            <w:b/>
                            <w:color w:val="FF7000"/>
                            <w:sz w:val="28"/>
                            <w:szCs w:val="28"/>
                          </w:rPr>
                        </w:pPr>
                      </w:p>
                    </w:txbxContent>
                  </v:textbox>
                </v:shape>
                <w10:wrap type="topAndBottom"/>
              </v:group>
            </w:pict>
          </mc:Fallback>
        </mc:AlternateContent>
      </w:r>
      <w:r>
        <w:rPr>
          <w:lang w:val="cs-CZ"/>
        </w:rPr>
        <w:t xml:space="preserve">Programy, které využívají více cyklů, především vnořených, mohou na první pohled působit zmatečným dojmem. Abyste pochopili, co program bude dělat, musíte si představit každý jednotlivý krok, který se odehraje v dané sekvenci. </w:t>
      </w:r>
    </w:p>
    <w:p w14:paraId="3A712806" w14:textId="77777777" w:rsidR="001C6C01" w:rsidRPr="002950E6" w:rsidRDefault="001C6C01" w:rsidP="001C6C01">
      <w:pPr>
        <w:rPr>
          <w:lang w:val="cs-CZ"/>
        </w:rPr>
      </w:pPr>
    </w:p>
    <w:p w14:paraId="2219342A" w14:textId="77777777" w:rsidR="001C6C01" w:rsidRPr="002950E6" w:rsidRDefault="001C6C01" w:rsidP="001C6C01">
      <w:pPr>
        <w:rPr>
          <w:lang w:val="cs-CZ"/>
        </w:rPr>
      </w:pPr>
      <w:r w:rsidRPr="002950E6">
        <w:rPr>
          <w:lang w:val="cs-CZ"/>
        </w:rPr>
        <w:t>Prohlédněte si následující program</w:t>
      </w:r>
      <w:r>
        <w:rPr>
          <w:lang w:val="cs-CZ"/>
        </w:rPr>
        <w:t>y a zodpovězte otázky ohledně toho, co se stane v každém programu</w:t>
      </w:r>
      <w:r w:rsidRPr="002950E6">
        <w:rPr>
          <w:lang w:val="cs-CZ"/>
        </w:rPr>
        <w:t xml:space="preserve">. </w:t>
      </w:r>
    </w:p>
    <w:p w14:paraId="3BF2FBC3" w14:textId="77777777" w:rsidR="001C6C01" w:rsidRPr="002950E6" w:rsidRDefault="001C6C01" w:rsidP="001C6C01">
      <w:pPr>
        <w:rPr>
          <w:lang w:val="cs-CZ"/>
        </w:rPr>
      </w:pPr>
      <w:r w:rsidRPr="002950E6">
        <w:rPr>
          <w:noProof/>
          <w:color w:val="FF7000"/>
          <w:lang w:val="cs-CZ"/>
        </w:rPr>
        <mc:AlternateContent>
          <mc:Choice Requires="wpg">
            <w:drawing>
              <wp:anchor distT="0" distB="0" distL="114300" distR="114300" simplePos="0" relativeHeight="253322240" behindDoc="0" locked="0" layoutInCell="1" allowOverlap="1" wp14:anchorId="3397578F" wp14:editId="48222FA7">
                <wp:simplePos x="0" y="0"/>
                <wp:positionH relativeFrom="column">
                  <wp:posOffset>397510</wp:posOffset>
                </wp:positionH>
                <wp:positionV relativeFrom="paragraph">
                  <wp:posOffset>79020</wp:posOffset>
                </wp:positionV>
                <wp:extent cx="1856105" cy="4608195"/>
                <wp:effectExtent l="0" t="0" r="10795" b="20955"/>
                <wp:wrapTopAndBottom/>
                <wp:docPr id="213" name="Group 213"/>
                <wp:cNvGraphicFramePr/>
                <a:graphic xmlns:a="http://schemas.openxmlformats.org/drawingml/2006/main">
                  <a:graphicData uri="http://schemas.microsoft.com/office/word/2010/wordprocessingGroup">
                    <wpg:wgp>
                      <wpg:cNvGrpSpPr/>
                      <wpg:grpSpPr>
                        <a:xfrm>
                          <a:off x="0" y="0"/>
                          <a:ext cx="1856105" cy="4608195"/>
                          <a:chOff x="-47560" y="36208"/>
                          <a:chExt cx="1857107" cy="4608943"/>
                        </a:xfrm>
                      </wpg:grpSpPr>
                      <pic:pic xmlns:pic="http://schemas.openxmlformats.org/drawingml/2006/picture">
                        <pic:nvPicPr>
                          <pic:cNvPr id="211" name="Picture 211"/>
                          <pic:cNvPicPr>
                            <a:picLocks noChangeAspect="1"/>
                          </pic:cNvPicPr>
                        </pic:nvPicPr>
                        <pic:blipFill>
                          <a:blip r:embed="rId142">
                            <a:extLst>
                              <a:ext uri="{28A0092B-C50C-407E-A947-70E740481C1C}">
                                <a14:useLocalDpi xmlns:a14="http://schemas.microsoft.com/office/drawing/2010/main" val="0"/>
                              </a:ext>
                            </a:extLst>
                          </a:blip>
                          <a:stretch>
                            <a:fillRect/>
                          </a:stretch>
                        </pic:blipFill>
                        <pic:spPr>
                          <a:xfrm>
                            <a:off x="65837" y="347471"/>
                            <a:ext cx="1743710" cy="4297680"/>
                          </a:xfrm>
                          <a:prstGeom prst="rect">
                            <a:avLst/>
                          </a:prstGeom>
                          <a:ln w="19050">
                            <a:solidFill>
                              <a:srgbClr val="FF7000"/>
                            </a:solidFill>
                            <a:prstDash val="lgDash"/>
                          </a:ln>
                        </pic:spPr>
                      </pic:pic>
                      <wps:wsp>
                        <wps:cNvPr id="212" name="Text Box 2"/>
                        <wps:cNvSpPr txBox="1">
                          <a:spLocks noChangeArrowheads="1"/>
                        </wps:cNvSpPr>
                        <wps:spPr bwMode="auto">
                          <a:xfrm>
                            <a:off x="-47560" y="36208"/>
                            <a:ext cx="1078865" cy="295910"/>
                          </a:xfrm>
                          <a:prstGeom prst="rect">
                            <a:avLst/>
                          </a:prstGeom>
                          <a:solidFill>
                            <a:srgbClr val="FFFFFF"/>
                          </a:solidFill>
                          <a:ln w="9525">
                            <a:noFill/>
                            <a:miter lim="800000"/>
                            <a:headEnd/>
                            <a:tailEnd/>
                          </a:ln>
                        </wps:spPr>
                        <wps:txbx>
                          <w:txbxContent>
                            <w:p w14:paraId="39945146" w14:textId="77777777" w:rsidR="002A1612" w:rsidRPr="00755C35" w:rsidRDefault="002A1612" w:rsidP="001C6C01">
                              <w:pPr>
                                <w:rPr>
                                  <w:color w:val="FF7000"/>
                                </w:rPr>
                              </w:pPr>
                              <w:r w:rsidRPr="00755C35">
                                <w:rPr>
                                  <w:color w:val="FF7000"/>
                                </w:rPr>
                                <w:t>Program 1:</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3397578F" id="Group 213" o:spid="_x0000_s1391" style="position:absolute;margin-left:31.3pt;margin-top:6.2pt;width:146.15pt;height:362.85pt;z-index:253322240;mso-width-relative:margin;mso-height-relative:margin" coordorigin="-475,362" coordsize="18571,46089"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">
                <v:shape id="Picture 211" o:spid="_x0000_s1392" type="#_x0000_t75" style="position:absolute;left:658;top:3474;width:17437;height:429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" stroked="t" strokecolor="#ff7000" strokeweight="1.5pt">
                  <v:stroke dashstyle="longDash"/>
                  <v:imagedata r:id="rId143" o:title=""/>
                  <v:path arrowok="t"/>
                </v:shape>
                <v:shape id="_x0000_s1393" type="#_x0000_t202" style="position:absolute;left:-475;top:362;width:10788;height:29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" stroked="f">
                  <v:textbox>
                    <w:txbxContent>
                      <w:p w14:paraId="39945146" w14:textId="77777777" w:rsidR="002A1612" w:rsidRPr="00755C35" w:rsidRDefault="002A1612" w:rsidP="001C6C01">
                        <w:pPr>
                          <w:rPr>
                            <w:color w:val="FF7000"/>
                          </w:rPr>
                        </w:pPr>
                        <w:r w:rsidRPr="00755C35">
                          <w:rPr>
                            <w:color w:val="FF7000"/>
                          </w:rPr>
                          <w:t>Program 1:</w:t>
                        </w:r>
                      </w:p>
                    </w:txbxContent>
                  </v:textbox>
                </v:shape>
                <w10:wrap type="topAndBottom"/>
              </v:group>
            </w:pict>
          </mc:Fallback>
        </mc:AlternateContent>
      </w:r>
      <w:r w:rsidRPr="002950E6">
        <w:rPr>
          <w:noProof/>
          <w:color w:val="FF7000"/>
          <w:lang w:val="cs-CZ"/>
        </w:rPr>
        <mc:AlternateContent>
          <mc:Choice Requires="wpg">
            <w:drawing>
              <wp:anchor distT="0" distB="0" distL="114300" distR="114300" simplePos="0" relativeHeight="253323264" behindDoc="0" locked="0" layoutInCell="1" allowOverlap="1" wp14:anchorId="3245BBEB" wp14:editId="628AEE8F">
                <wp:simplePos x="0" y="0"/>
                <wp:positionH relativeFrom="column">
                  <wp:posOffset>3349396</wp:posOffset>
                </wp:positionH>
                <wp:positionV relativeFrom="paragraph">
                  <wp:posOffset>28804</wp:posOffset>
                </wp:positionV>
                <wp:extent cx="1971040" cy="4680585"/>
                <wp:effectExtent l="0" t="0" r="10160" b="24765"/>
                <wp:wrapTopAndBottom/>
                <wp:docPr id="219" name="Group 219"/>
                <wp:cNvGraphicFramePr/>
                <a:graphic xmlns:a="http://schemas.openxmlformats.org/drawingml/2006/main">
                  <a:graphicData uri="http://schemas.microsoft.com/office/word/2010/wordprocessingGroup">
                    <wpg:wgp>
                      <wpg:cNvGrpSpPr/>
                      <wpg:grpSpPr>
                        <a:xfrm>
                          <a:off x="0" y="0"/>
                          <a:ext cx="1971040" cy="4680585"/>
                          <a:chOff x="-135331" y="51892"/>
                          <a:chExt cx="1971116" cy="4680916"/>
                        </a:xfrm>
                      </wpg:grpSpPr>
                      <pic:pic xmlns:pic="http://schemas.openxmlformats.org/drawingml/2006/picture">
                        <pic:nvPicPr>
                          <pic:cNvPr id="214" name="Picture 214"/>
                          <pic:cNvPicPr>
                            <a:picLocks noChangeAspect="1"/>
                          </pic:cNvPicPr>
                        </pic:nvPicPr>
                        <pic:blipFill>
                          <a:blip r:embed="rId144">
                            <a:extLst>
                              <a:ext uri="{28A0092B-C50C-407E-A947-70E740481C1C}">
                                <a14:useLocalDpi xmlns:a14="http://schemas.microsoft.com/office/drawing/2010/main" val="0"/>
                              </a:ext>
                            </a:extLst>
                          </a:blip>
                          <a:stretch>
                            <a:fillRect/>
                          </a:stretch>
                        </pic:blipFill>
                        <pic:spPr>
                          <a:xfrm>
                            <a:off x="0" y="362103"/>
                            <a:ext cx="1835785" cy="4370705"/>
                          </a:xfrm>
                          <a:prstGeom prst="rect">
                            <a:avLst/>
                          </a:prstGeom>
                          <a:ln w="19050">
                            <a:solidFill>
                              <a:srgbClr val="FF7000"/>
                            </a:solidFill>
                            <a:prstDash val="lgDash"/>
                          </a:ln>
                        </pic:spPr>
                      </pic:pic>
                      <wps:wsp>
                        <wps:cNvPr id="215" name="Text Box 2"/>
                        <wps:cNvSpPr txBox="1">
                          <a:spLocks noChangeArrowheads="1"/>
                        </wps:cNvSpPr>
                        <wps:spPr bwMode="auto">
                          <a:xfrm>
                            <a:off x="-135331" y="51892"/>
                            <a:ext cx="1078607" cy="295902"/>
                          </a:xfrm>
                          <a:prstGeom prst="rect">
                            <a:avLst/>
                          </a:prstGeom>
                          <a:solidFill>
                            <a:srgbClr val="FFFFFF"/>
                          </a:solidFill>
                          <a:ln w="9525">
                            <a:noFill/>
                            <a:miter lim="800000"/>
                            <a:headEnd/>
                            <a:tailEnd/>
                          </a:ln>
                        </wps:spPr>
                        <wps:txbx>
                          <w:txbxContent>
                            <w:p w14:paraId="09FEB224" w14:textId="77777777" w:rsidR="002A1612" w:rsidRPr="00755C35" w:rsidRDefault="002A1612" w:rsidP="001C6C01">
                              <w:pPr>
                                <w:rPr>
                                  <w:color w:val="FF7000"/>
                                </w:rPr>
                              </w:pPr>
                              <w:r w:rsidRPr="00755C35">
                                <w:rPr>
                                  <w:color w:val="FF7000"/>
                                </w:rPr>
                                <w:t xml:space="preserve">Program </w:t>
                              </w:r>
                              <w:r>
                                <w:rPr>
                                  <w:color w:val="FF7000"/>
                                </w:rPr>
                                <w:t>2</w:t>
                              </w:r>
                              <w:r w:rsidRPr="00755C35">
                                <w:rPr>
                                  <w:color w:val="FF7000"/>
                                </w:rPr>
                                <w:t>:</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3245BBEB" id="Group 219" o:spid="_x0000_s1394" style="position:absolute;margin-left:263.75pt;margin-top:2.25pt;width:155.2pt;height:368.55pt;z-index:253323264;mso-width-relative:margin;mso-height-relative:margin" coordorigin="-1353,518" coordsize="19711,46809"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">
                <v:shape id="Picture 214" o:spid="_x0000_s1395" type="#_x0000_t75" style="position:absolute;top:3621;width:18357;height:437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" stroked="t" strokecolor="#ff7000" strokeweight="1.5pt">
                  <v:stroke dashstyle="longDash"/>
                  <v:imagedata r:id="rId145" o:title=""/>
                  <v:path arrowok="t"/>
                </v:shape>
                <v:shape id="_x0000_s1396" type="#_x0000_t202" style="position:absolute;left:-1353;top:518;width:10785;height:29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" stroked="f">
                  <v:textbox>
                    <w:txbxContent>
                      <w:p w14:paraId="09FEB224" w14:textId="77777777" w:rsidR="002A1612" w:rsidRPr="00755C35" w:rsidRDefault="002A1612" w:rsidP="001C6C01">
                        <w:pPr>
                          <w:rPr>
                            <w:color w:val="FF7000"/>
                          </w:rPr>
                        </w:pPr>
                        <w:r w:rsidRPr="00755C35">
                          <w:rPr>
                            <w:color w:val="FF7000"/>
                          </w:rPr>
                          <w:t xml:space="preserve">Program </w:t>
                        </w:r>
                        <w:r>
                          <w:rPr>
                            <w:color w:val="FF7000"/>
                          </w:rPr>
                          <w:t>2</w:t>
                        </w:r>
                        <w:r w:rsidRPr="00755C35">
                          <w:rPr>
                            <w:color w:val="FF7000"/>
                          </w:rPr>
                          <w:t>:</w:t>
                        </w:r>
                      </w:p>
                    </w:txbxContent>
                  </v:textbox>
                </v:shape>
                <w10:wrap type="topAndBottom"/>
              </v:group>
            </w:pict>
          </mc:Fallback>
        </mc:AlternateContent>
      </w:r>
    </w:p>
    <w:p w14:paraId="73B12CC5" w14:textId="77777777" w:rsidR="001C6C01" w:rsidRPr="002950E6" w:rsidRDefault="001C6C01" w:rsidP="001C6C01">
      <w:pPr>
        <w:rPr>
          <w:lang w:val="cs-CZ"/>
        </w:rPr>
      </w:pPr>
      <w:r w:rsidRPr="002950E6">
        <w:rPr>
          <w:lang w:val="cs-CZ"/>
        </w:rPr>
        <w:br w:type="page"/>
      </w:r>
    </w:p>
    <w:p w14:paraId="6F0F85F6" w14:textId="77777777" w:rsidR="001C6C01" w:rsidRPr="002950E6" w:rsidRDefault="001C6C01" w:rsidP="001C6C01">
      <w:pPr>
        <w:pStyle w:val="Odstavecseseznamem"/>
        <w:rPr>
          <w:lang w:val="cs-CZ"/>
        </w:rPr>
      </w:pPr>
    </w:p>
    <w:p w14:paraId="41932D12" w14:textId="5C4AF17F" w:rsidR="001C6C01" w:rsidRPr="002950E6" w:rsidRDefault="001C6C01" w:rsidP="001C6C01">
      <w:pPr>
        <w:pStyle w:val="Odstavecseseznamem"/>
        <w:numPr>
          <w:ilvl w:val="0"/>
          <w:numId w:val="41"/>
        </w:numPr>
        <w:rPr>
          <w:lang w:val="cs-CZ"/>
        </w:rPr>
      </w:pPr>
      <w:r>
        <w:rPr>
          <w:lang w:val="cs-CZ"/>
        </w:rPr>
        <w:t xml:space="preserve">Program 1 </w:t>
      </w:r>
      <w:r w:rsidR="00944E82">
        <w:rPr>
          <w:lang w:val="cs-CZ"/>
        </w:rPr>
        <w:t>–</w:t>
      </w:r>
      <w:r>
        <w:rPr>
          <w:lang w:val="cs-CZ"/>
        </w:rPr>
        <w:t xml:space="preserve"> kolikrát se rozsvítí </w:t>
      </w:r>
      <w:proofErr w:type="spellStart"/>
      <w:r>
        <w:rPr>
          <w:lang w:val="cs-CZ"/>
        </w:rPr>
        <w:t>LEDka</w:t>
      </w:r>
      <w:proofErr w:type="spellEnd"/>
      <w:r w:rsidRPr="002950E6">
        <w:rPr>
          <w:lang w:val="cs-CZ"/>
        </w:rPr>
        <w:t>?</w:t>
      </w:r>
    </w:p>
    <w:p w14:paraId="4634EB5F" w14:textId="77777777" w:rsidR="001C6C01" w:rsidRPr="002950E6" w:rsidRDefault="001C6C01" w:rsidP="001C6C01">
      <w:pPr>
        <w:ind w:firstLine="720"/>
        <w:rPr>
          <w:lang w:val="cs-CZ"/>
        </w:rPr>
      </w:pPr>
      <w:r w:rsidRPr="002950E6">
        <w:rPr>
          <w:lang w:val="cs-CZ"/>
        </w:rPr>
        <w:t>____________________________________________</w:t>
      </w:r>
    </w:p>
    <w:p w14:paraId="77368190" w14:textId="421F6D8D" w:rsidR="001C6C01" w:rsidRPr="002950E6" w:rsidRDefault="001C6C01" w:rsidP="001C6C01">
      <w:pPr>
        <w:pStyle w:val="Odstavecseseznamem"/>
        <w:numPr>
          <w:ilvl w:val="0"/>
          <w:numId w:val="41"/>
        </w:numPr>
        <w:rPr>
          <w:lang w:val="cs-CZ"/>
        </w:rPr>
      </w:pPr>
      <w:r>
        <w:rPr>
          <w:lang w:val="cs-CZ"/>
        </w:rPr>
        <w:t xml:space="preserve">Program 1 </w:t>
      </w:r>
      <w:r w:rsidR="00944E82">
        <w:rPr>
          <w:lang w:val="cs-CZ"/>
        </w:rPr>
        <w:t>–</w:t>
      </w:r>
      <w:r>
        <w:rPr>
          <w:lang w:val="cs-CZ"/>
        </w:rPr>
        <w:t xml:space="preserve"> který krok </w:t>
      </w:r>
      <w:proofErr w:type="gramStart"/>
      <w:r>
        <w:rPr>
          <w:lang w:val="cs-CZ"/>
        </w:rPr>
        <w:t>skončí</w:t>
      </w:r>
      <w:proofErr w:type="gramEnd"/>
      <w:r>
        <w:rPr>
          <w:lang w:val="cs-CZ"/>
        </w:rPr>
        <w:t xml:space="preserve"> dříve: všechna pípnutí nebo všechna bliknutí </w:t>
      </w:r>
      <w:proofErr w:type="spellStart"/>
      <w:r>
        <w:rPr>
          <w:lang w:val="cs-CZ"/>
        </w:rPr>
        <w:t>LEDky</w:t>
      </w:r>
      <w:proofErr w:type="spellEnd"/>
      <w:r>
        <w:rPr>
          <w:lang w:val="cs-CZ"/>
        </w:rPr>
        <w:t>?</w:t>
      </w:r>
    </w:p>
    <w:p w14:paraId="01155A4B" w14:textId="77777777" w:rsidR="001C6C01" w:rsidRPr="002950E6" w:rsidRDefault="001C6C01" w:rsidP="001C6C01">
      <w:pPr>
        <w:pStyle w:val="Odstavecseseznamem"/>
        <w:rPr>
          <w:lang w:val="cs-CZ"/>
        </w:rPr>
      </w:pPr>
    </w:p>
    <w:p w14:paraId="2B358ECB" w14:textId="77777777" w:rsidR="001C6C01" w:rsidRPr="002950E6" w:rsidRDefault="001C6C01" w:rsidP="001C6C01">
      <w:pPr>
        <w:pStyle w:val="Odstavecseseznamem"/>
        <w:rPr>
          <w:lang w:val="cs-CZ"/>
        </w:rPr>
      </w:pPr>
      <w:r w:rsidRPr="002950E6">
        <w:rPr>
          <w:lang w:val="cs-CZ"/>
        </w:rPr>
        <w:t>____________________________________________</w:t>
      </w:r>
    </w:p>
    <w:p w14:paraId="40B3C748" w14:textId="77777777" w:rsidR="001C6C01" w:rsidRPr="002950E6" w:rsidRDefault="001C6C01" w:rsidP="001C6C01">
      <w:pPr>
        <w:pStyle w:val="Odstavecseseznamem"/>
        <w:rPr>
          <w:lang w:val="cs-CZ"/>
        </w:rPr>
      </w:pPr>
    </w:p>
    <w:p w14:paraId="4BF0E9B6" w14:textId="4ABAA0F3" w:rsidR="001C6C01" w:rsidRPr="002950E6" w:rsidRDefault="001C6C01" w:rsidP="001C6C01">
      <w:pPr>
        <w:pStyle w:val="Odstavecseseznamem"/>
        <w:numPr>
          <w:ilvl w:val="0"/>
          <w:numId w:val="41"/>
        </w:numPr>
        <w:rPr>
          <w:lang w:val="cs-CZ"/>
        </w:rPr>
      </w:pPr>
      <w:r>
        <w:rPr>
          <w:lang w:val="cs-CZ"/>
        </w:rPr>
        <w:t xml:space="preserve">Program 2 </w:t>
      </w:r>
      <w:r w:rsidR="00944E82">
        <w:rPr>
          <w:lang w:val="cs-CZ"/>
        </w:rPr>
        <w:t>–</w:t>
      </w:r>
      <w:r>
        <w:rPr>
          <w:lang w:val="cs-CZ"/>
        </w:rPr>
        <w:t xml:space="preserve"> kolikrát se rozsvítí </w:t>
      </w:r>
      <w:proofErr w:type="spellStart"/>
      <w:r>
        <w:rPr>
          <w:lang w:val="cs-CZ"/>
        </w:rPr>
        <w:t>LEDka</w:t>
      </w:r>
      <w:proofErr w:type="spellEnd"/>
      <w:r w:rsidRPr="002950E6">
        <w:rPr>
          <w:lang w:val="cs-CZ"/>
        </w:rPr>
        <w:t>?</w:t>
      </w:r>
    </w:p>
    <w:p w14:paraId="7442D776" w14:textId="77777777" w:rsidR="001C6C01" w:rsidRPr="002950E6" w:rsidRDefault="001C6C01" w:rsidP="001C6C01">
      <w:pPr>
        <w:ind w:firstLine="720"/>
        <w:rPr>
          <w:lang w:val="cs-CZ"/>
        </w:rPr>
      </w:pPr>
      <w:bookmarkStart w:id="65" w:name="_Hlk513632241"/>
      <w:r w:rsidRPr="002950E6">
        <w:rPr>
          <w:lang w:val="cs-CZ"/>
        </w:rPr>
        <w:t>____________________________________________</w:t>
      </w:r>
    </w:p>
    <w:bookmarkEnd w:id="65"/>
    <w:p w14:paraId="4350BCBB" w14:textId="74BD653D" w:rsidR="001C6C01" w:rsidRPr="002950E6" w:rsidRDefault="001C6C01" w:rsidP="001C6C01">
      <w:pPr>
        <w:pStyle w:val="Odstavecseseznamem"/>
        <w:numPr>
          <w:ilvl w:val="0"/>
          <w:numId w:val="41"/>
        </w:numPr>
        <w:rPr>
          <w:lang w:val="cs-CZ"/>
        </w:rPr>
      </w:pPr>
      <w:r>
        <w:rPr>
          <w:lang w:val="cs-CZ"/>
        </w:rPr>
        <w:t xml:space="preserve">Program 2 </w:t>
      </w:r>
      <w:r w:rsidR="00944E82">
        <w:rPr>
          <w:lang w:val="cs-CZ"/>
        </w:rPr>
        <w:t>–</w:t>
      </w:r>
      <w:r>
        <w:rPr>
          <w:lang w:val="cs-CZ"/>
        </w:rPr>
        <w:t xml:space="preserve"> který krok </w:t>
      </w:r>
      <w:proofErr w:type="gramStart"/>
      <w:r>
        <w:rPr>
          <w:lang w:val="cs-CZ"/>
        </w:rPr>
        <w:t>skončí</w:t>
      </w:r>
      <w:proofErr w:type="gramEnd"/>
      <w:r>
        <w:rPr>
          <w:lang w:val="cs-CZ"/>
        </w:rPr>
        <w:t xml:space="preserve"> dříve: všechna pípnutí nebo všechna bliknutí </w:t>
      </w:r>
      <w:proofErr w:type="spellStart"/>
      <w:r>
        <w:rPr>
          <w:lang w:val="cs-CZ"/>
        </w:rPr>
        <w:t>LEDky</w:t>
      </w:r>
      <w:proofErr w:type="spellEnd"/>
      <w:r>
        <w:rPr>
          <w:lang w:val="cs-CZ"/>
        </w:rPr>
        <w:t>?</w:t>
      </w:r>
    </w:p>
    <w:p w14:paraId="0B653D4F" w14:textId="77777777" w:rsidR="001C6C01" w:rsidRPr="002950E6" w:rsidRDefault="001C6C01" w:rsidP="001C6C01">
      <w:pPr>
        <w:pStyle w:val="Odstavecseseznamem"/>
        <w:rPr>
          <w:lang w:val="cs-CZ"/>
        </w:rPr>
      </w:pPr>
    </w:p>
    <w:p w14:paraId="45EDBE57" w14:textId="77777777" w:rsidR="001C6C01" w:rsidRPr="002950E6" w:rsidRDefault="001C6C01" w:rsidP="001C6C01">
      <w:pPr>
        <w:pStyle w:val="Odstavecseseznamem"/>
        <w:rPr>
          <w:lang w:val="cs-CZ"/>
        </w:rPr>
      </w:pPr>
      <w:r w:rsidRPr="002950E6">
        <w:rPr>
          <w:lang w:val="cs-CZ"/>
        </w:rPr>
        <w:t>____________________________________________</w:t>
      </w:r>
    </w:p>
    <w:p w14:paraId="4CABE3C0" w14:textId="77777777" w:rsidR="001C6C01" w:rsidRPr="002950E6" w:rsidRDefault="001C6C01" w:rsidP="001C6C01">
      <w:pPr>
        <w:rPr>
          <w:rFonts w:asciiTheme="majorHAnsi" w:eastAsiaTheme="majorEastAsia" w:hAnsiTheme="majorHAnsi" w:cstheme="majorBidi"/>
          <w:color w:val="FF7000"/>
          <w:sz w:val="26"/>
          <w:szCs w:val="26"/>
          <w:lang w:val="cs-CZ"/>
        </w:rPr>
      </w:pPr>
      <w:r w:rsidRPr="002950E6">
        <w:rPr>
          <w:noProof/>
          <w:lang w:val="cs-CZ"/>
        </w:rPr>
        <mc:AlternateContent>
          <mc:Choice Requires="wpg">
            <w:drawing>
              <wp:anchor distT="0" distB="0" distL="114300" distR="114300" simplePos="0" relativeHeight="253359104" behindDoc="0" locked="0" layoutInCell="1" allowOverlap="1" wp14:anchorId="16F12884" wp14:editId="06EEDC70">
                <wp:simplePos x="0" y="0"/>
                <wp:positionH relativeFrom="column">
                  <wp:posOffset>7951</wp:posOffset>
                </wp:positionH>
                <wp:positionV relativeFrom="paragraph">
                  <wp:posOffset>61788</wp:posOffset>
                </wp:positionV>
                <wp:extent cx="5715000" cy="1499362"/>
                <wp:effectExtent l="0" t="0" r="19050" b="24765"/>
                <wp:wrapTopAndBottom/>
                <wp:docPr id="1107" name="Group 1107"/>
                <wp:cNvGraphicFramePr/>
                <a:graphic xmlns:a="http://schemas.openxmlformats.org/drawingml/2006/main">
                  <a:graphicData uri="http://schemas.microsoft.com/office/word/2010/wordprocessingGroup">
                    <wpg:wgp>
                      <wpg:cNvGrpSpPr/>
                      <wpg:grpSpPr>
                        <a:xfrm>
                          <a:off x="0" y="0"/>
                          <a:ext cx="5715000" cy="1499362"/>
                          <a:chOff x="0" y="109745"/>
                          <a:chExt cx="5715000" cy="1499599"/>
                        </a:xfrm>
                      </wpg:grpSpPr>
                      <wps:wsp>
                        <wps:cNvPr id="1104" name="Text Box 1104"/>
                        <wps:cNvSpPr txBox="1">
                          <a:spLocks noChangeArrowheads="1"/>
                        </wps:cNvSpPr>
                        <wps:spPr bwMode="auto">
                          <a:xfrm>
                            <a:off x="0" y="665683"/>
                            <a:ext cx="5715000" cy="943661"/>
                          </a:xfrm>
                          <a:prstGeom prst="roundRect">
                            <a:avLst>
                              <a:gd name="adj" fmla="val 7850"/>
                            </a:avLst>
                          </a:prstGeom>
                          <a:solidFill>
                            <a:srgbClr val="FFFFFF"/>
                          </a:solidFill>
                          <a:ln w="9525">
                            <a:solidFill>
                              <a:schemeClr val="tx1">
                                <a:lumMod val="65000"/>
                                <a:lumOff val="35000"/>
                              </a:schemeClr>
                            </a:solidFill>
                            <a:miter lim="800000"/>
                            <a:headEnd/>
                            <a:tailEnd/>
                          </a:ln>
                        </wps:spPr>
                        <wps:txbx>
                          <w:txbxContent>
                            <w:p w14:paraId="0B04BC0A" w14:textId="77777777" w:rsidR="002A1612" w:rsidRPr="00A71282" w:rsidRDefault="002A1612" w:rsidP="001C6C01">
                              <w:pPr>
                                <w:rPr>
                                  <w:lang w:val="cs-CZ"/>
                                </w:rPr>
                              </w:pPr>
                              <w:r>
                                <w:rPr>
                                  <w:lang w:val="cs-CZ"/>
                                </w:rPr>
                                <w:t>Dokážete pochopit, co se stane v každém programu? Pokud</w:t>
                              </w:r>
                              <w:r w:rsidRPr="00A71282">
                                <w:rPr>
                                  <w:lang w:val="cs-CZ"/>
                                </w:rPr>
                                <w:t xml:space="preserve"> </w:t>
                              </w:r>
                              <w:r>
                                <w:rPr>
                                  <w:lang w:val="cs-CZ"/>
                                </w:rPr>
                                <w:t>si chcete své odpovědi ověřit, zkuste každý z programů napsat v </w:t>
                              </w:r>
                              <w:proofErr w:type="spellStart"/>
                              <w:r>
                                <w:rPr>
                                  <w:lang w:val="cs-CZ"/>
                                </w:rPr>
                                <w:t>EdScratchi</w:t>
                              </w:r>
                              <w:proofErr w:type="spellEnd"/>
                              <w:r>
                                <w:rPr>
                                  <w:lang w:val="cs-CZ"/>
                                </w:rPr>
                                <w:t xml:space="preserve">, stáhněte je do Edisona a </w:t>
                              </w:r>
                              <w:proofErr w:type="spellStart"/>
                              <w:r>
                                <w:rPr>
                                  <w:lang w:val="cs-CZ"/>
                                </w:rPr>
                                <w:t>spusťe</w:t>
                              </w:r>
                              <w:proofErr w:type="spellEnd"/>
                              <w:r>
                                <w:rPr>
                                  <w:lang w:val="cs-CZ"/>
                                </w:rPr>
                                <w:t xml:space="preserve">. Pak sledujte, co se stane. </w:t>
                              </w:r>
                            </w:p>
                          </w:txbxContent>
                        </wps:txbx>
                        <wps:bodyPr rot="0" vert="horz" wrap="square" lIns="91440" tIns="180000" rIns="91440" bIns="90000" anchor="t" anchorCtr="0">
                          <a:noAutofit/>
                        </wps:bodyPr>
                      </wps:wsp>
                      <pic:pic xmlns:pic="http://schemas.openxmlformats.org/drawingml/2006/picture">
                        <pic:nvPicPr>
                          <pic:cNvPr id="1105" name="Picture 1105"/>
                          <pic:cNvPicPr>
                            <a:picLocks noChangeAspect="1"/>
                          </pic:cNvPicPr>
                        </pic:nvPicPr>
                        <pic:blipFill rotWithShape="1">
                          <a:blip r:embed="rId146" cstate="print">
                            <a:extLst>
                              <a:ext uri="{28A0092B-C50C-407E-A947-70E740481C1C}">
                                <a14:useLocalDpi xmlns:a14="http://schemas.microsoft.com/office/drawing/2010/main" val="0"/>
                              </a:ext>
                            </a:extLst>
                          </a:blip>
                          <a:srcRect t="12205" b="8053"/>
                          <a:stretch/>
                        </pic:blipFill>
                        <pic:spPr>
                          <a:xfrm>
                            <a:off x="208483" y="109745"/>
                            <a:ext cx="899160" cy="717002"/>
                          </a:xfrm>
                          <a:prstGeom prst="rect">
                            <a:avLst/>
                          </a:prstGeom>
                        </pic:spPr>
                      </pic:pic>
                      <wps:wsp>
                        <wps:cNvPr id="1106" name="Text Box 2"/>
                        <wps:cNvSpPr txBox="1">
                          <a:spLocks noChangeArrowheads="1"/>
                        </wps:cNvSpPr>
                        <wps:spPr bwMode="auto">
                          <a:xfrm>
                            <a:off x="1009498" y="303581"/>
                            <a:ext cx="1599565" cy="365760"/>
                          </a:xfrm>
                          <a:prstGeom prst="rect">
                            <a:avLst/>
                          </a:prstGeom>
                          <a:noFill/>
                          <a:ln w="9525">
                            <a:noFill/>
                            <a:miter lim="800000"/>
                            <a:headEnd/>
                            <a:tailEnd/>
                          </a:ln>
                        </wps:spPr>
                        <wps:txbx>
                          <w:txbxContent>
                            <w:p w14:paraId="4FAE7E82" w14:textId="77777777" w:rsidR="002A1612" w:rsidRPr="00D31915" w:rsidRDefault="002A1612" w:rsidP="001C6C01">
                              <w:pPr>
                                <w:rPr>
                                  <w:b/>
                                  <w:color w:val="FF7000"/>
                                  <w:sz w:val="28"/>
                                  <w:szCs w:val="28"/>
                                </w:rPr>
                              </w:pPr>
                              <w:proofErr w:type="spellStart"/>
                              <w:r>
                                <w:rPr>
                                  <w:b/>
                                  <w:color w:val="FF7000"/>
                                  <w:sz w:val="28"/>
                                  <w:szCs w:val="28"/>
                                </w:rPr>
                                <w:t>Nápověda</w:t>
                              </w:r>
                              <w:proofErr w:type="spellEnd"/>
                              <w:r>
                                <w:rPr>
                                  <w:b/>
                                  <w:color w:val="FF7000"/>
                                  <w:sz w:val="28"/>
                                  <w:szCs w:val="28"/>
                                </w:rPr>
                                <w:t>!</w:t>
                              </w:r>
                            </w:p>
                            <w:p w14:paraId="743827E0" w14:textId="77777777" w:rsidR="002A1612" w:rsidRPr="00D31915" w:rsidRDefault="002A1612" w:rsidP="001C6C01">
                              <w:pPr>
                                <w:rPr>
                                  <w:b/>
                                  <w:color w:val="FF7000"/>
                                  <w:sz w:val="28"/>
                                  <w:szCs w:val="28"/>
                                </w:rPr>
                              </w:pP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16F12884" id="Group 1107" o:spid="_x0000_s1397" style="position:absolute;margin-left:.65pt;margin-top:4.85pt;width:450pt;height:118.05pt;z-index:253359104;mso-height-relative:margin" coordorigin=",1097" coordsize="57150,1499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">
                <v:roundrect id="Text Box 1104" o:spid="_x0000_s1398" style="position:absolute;top:6656;width:57150;height:9437;visibility:visible;mso-wrap-style:square;v-text-anchor:top" arcsize="514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" strokecolor="#5a5a5a [2109]">
                  <v:stroke joinstyle="miter"/>
                  <v:textbox inset=",5mm,,2.5mm">
                    <w:txbxContent>
                      <w:p w14:paraId="0B04BC0A" w14:textId="77777777" w:rsidR="002A1612" w:rsidRPr="00A71282" w:rsidRDefault="002A1612" w:rsidP="001C6C01">
                        <w:pPr>
                          <w:rPr>
                            <w:lang w:val="cs-CZ"/>
                          </w:rPr>
                        </w:pPr>
                        <w:r>
                          <w:rPr>
                            <w:lang w:val="cs-CZ"/>
                          </w:rPr>
                          <w:t>Dokážete pochopit, co se stane v každém programu? Pokud</w:t>
                        </w:r>
                        <w:r w:rsidRPr="00A71282">
                          <w:rPr>
                            <w:lang w:val="cs-CZ"/>
                          </w:rPr>
                          <w:t xml:space="preserve"> </w:t>
                        </w:r>
                        <w:r>
                          <w:rPr>
                            <w:lang w:val="cs-CZ"/>
                          </w:rPr>
                          <w:t>si chcete své odpovědi ověřit, zkuste každý z programů napsat v </w:t>
                        </w:r>
                        <w:proofErr w:type="spellStart"/>
                        <w:r>
                          <w:rPr>
                            <w:lang w:val="cs-CZ"/>
                          </w:rPr>
                          <w:t>EdScratchi</w:t>
                        </w:r>
                        <w:proofErr w:type="spellEnd"/>
                        <w:r>
                          <w:rPr>
                            <w:lang w:val="cs-CZ"/>
                          </w:rPr>
                          <w:t xml:space="preserve">, stáhněte je do Edisona a </w:t>
                        </w:r>
                        <w:proofErr w:type="spellStart"/>
                        <w:r>
                          <w:rPr>
                            <w:lang w:val="cs-CZ"/>
                          </w:rPr>
                          <w:t>spusťe</w:t>
                        </w:r>
                        <w:proofErr w:type="spellEnd"/>
                        <w:r>
                          <w:rPr>
                            <w:lang w:val="cs-CZ"/>
                          </w:rPr>
                          <w:t xml:space="preserve">. Pak sledujte, co se stane. </w:t>
                        </w:r>
                      </w:p>
                    </w:txbxContent>
                  </v:textbox>
                </v:roundrect>
                <v:shape id="Picture 1105" o:spid="_x0000_s1399" type="#_x0000_t75" style="position:absolute;left:2084;top:1097;width:8992;height:71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">
                  <v:imagedata r:id="rId147" o:title="" croptop="7999f" cropbottom="5278f"/>
                </v:shape>
                <v:shape id="_x0000_s1400" type="#_x0000_t202" style="position:absolute;left:10094;top:3035;width:15996;height:3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" filled="f" stroked="f">
                  <v:textbox>
                    <w:txbxContent>
                      <w:p w14:paraId="4FAE7E82" w14:textId="77777777" w:rsidR="002A1612" w:rsidRPr="00D31915" w:rsidRDefault="002A1612" w:rsidP="001C6C01">
                        <w:pPr>
                          <w:rPr>
                            <w:b/>
                            <w:color w:val="FF7000"/>
                            <w:sz w:val="28"/>
                            <w:szCs w:val="28"/>
                          </w:rPr>
                        </w:pPr>
                        <w:proofErr w:type="spellStart"/>
                        <w:r>
                          <w:rPr>
                            <w:b/>
                            <w:color w:val="FF7000"/>
                            <w:sz w:val="28"/>
                            <w:szCs w:val="28"/>
                          </w:rPr>
                          <w:t>Nápověda</w:t>
                        </w:r>
                        <w:proofErr w:type="spellEnd"/>
                        <w:r>
                          <w:rPr>
                            <w:b/>
                            <w:color w:val="FF7000"/>
                            <w:sz w:val="28"/>
                            <w:szCs w:val="28"/>
                          </w:rPr>
                          <w:t>!</w:t>
                        </w:r>
                      </w:p>
                      <w:p w14:paraId="743827E0" w14:textId="77777777" w:rsidR="002A1612" w:rsidRPr="00D31915" w:rsidRDefault="002A1612" w:rsidP="001C6C01">
                        <w:pPr>
                          <w:rPr>
                            <w:b/>
                            <w:color w:val="FF7000"/>
                            <w:sz w:val="28"/>
                            <w:szCs w:val="28"/>
                          </w:rPr>
                        </w:pPr>
                      </w:p>
                    </w:txbxContent>
                  </v:textbox>
                </v:shape>
                <w10:wrap type="topAndBottom"/>
              </v:group>
            </w:pict>
          </mc:Fallback>
        </mc:AlternateContent>
      </w:r>
    </w:p>
    <w:p w14:paraId="794D15E9" w14:textId="77777777" w:rsidR="001C6C01" w:rsidRPr="002950E6" w:rsidRDefault="001C6C01" w:rsidP="001C6C01">
      <w:pPr>
        <w:rPr>
          <w:rFonts w:asciiTheme="majorHAnsi" w:eastAsiaTheme="majorEastAsia" w:hAnsiTheme="majorHAnsi" w:cstheme="majorBidi"/>
          <w:color w:val="FF7000"/>
          <w:sz w:val="26"/>
          <w:szCs w:val="26"/>
          <w:lang w:val="cs-CZ"/>
        </w:rPr>
      </w:pPr>
    </w:p>
    <w:p w14:paraId="1D4E91B2" w14:textId="77777777" w:rsidR="001C6C01" w:rsidRPr="002950E6" w:rsidRDefault="001C6C01" w:rsidP="001C6C01">
      <w:pPr>
        <w:pStyle w:val="Nadpis2"/>
        <w:rPr>
          <w:lang w:val="cs-CZ"/>
        </w:rPr>
      </w:pPr>
      <w:r w:rsidRPr="002950E6">
        <w:rPr>
          <w:lang w:val="cs-CZ"/>
        </w:rPr>
        <w:t xml:space="preserve">Úkol 2: </w:t>
      </w:r>
      <w:r>
        <w:rPr>
          <w:lang w:val="cs-CZ"/>
        </w:rPr>
        <w:t>Jízda podle vzorce</w:t>
      </w:r>
      <w:r w:rsidRPr="002950E6">
        <w:rPr>
          <w:lang w:val="cs-CZ"/>
        </w:rPr>
        <w:t xml:space="preserve"> </w:t>
      </w:r>
    </w:p>
    <w:p w14:paraId="6A380B7D" w14:textId="77777777" w:rsidR="001C6C01" w:rsidRPr="002950E6" w:rsidRDefault="001C6C01" w:rsidP="001C6C01">
      <w:pPr>
        <w:rPr>
          <w:lang w:val="cs-CZ"/>
        </w:rPr>
      </w:pPr>
      <w:r>
        <w:rPr>
          <w:lang w:val="cs-CZ"/>
        </w:rPr>
        <w:t xml:space="preserve">Podobně jako vám cyklus umožní provést určený počet opakování vzorce, vnořené cykly vám umožní zopakovat více vzorců. Pro tuto aktivitu budete potřebovat </w:t>
      </w:r>
      <w:r w:rsidRPr="002950E6">
        <w:rPr>
          <w:lang w:val="cs-CZ"/>
        </w:rPr>
        <w:t xml:space="preserve">Pracovní list U3-6. </w:t>
      </w:r>
    </w:p>
    <w:p w14:paraId="031DB299" w14:textId="77777777" w:rsidR="001C6C01" w:rsidRPr="002950E6" w:rsidRDefault="001C6C01" w:rsidP="001C6C01">
      <w:pPr>
        <w:rPr>
          <w:lang w:val="cs-CZ"/>
        </w:rPr>
      </w:pPr>
    </w:p>
    <w:p w14:paraId="2559588C" w14:textId="77777777" w:rsidR="001C6C01" w:rsidRPr="002950E6" w:rsidRDefault="001C6C01" w:rsidP="001C6C01">
      <w:pPr>
        <w:pStyle w:val="Odstavecseseznamem"/>
        <w:numPr>
          <w:ilvl w:val="0"/>
          <w:numId w:val="41"/>
        </w:numPr>
        <w:rPr>
          <w:lang w:val="cs-CZ"/>
        </w:rPr>
      </w:pPr>
      <w:r>
        <w:rPr>
          <w:lang w:val="cs-CZ"/>
        </w:rPr>
        <w:t xml:space="preserve">Prohlédněte si vzorec na </w:t>
      </w:r>
      <w:r w:rsidRPr="002950E6">
        <w:rPr>
          <w:lang w:val="cs-CZ"/>
        </w:rPr>
        <w:t>Pracovní</w:t>
      </w:r>
      <w:r>
        <w:rPr>
          <w:lang w:val="cs-CZ"/>
        </w:rPr>
        <w:t xml:space="preserve">m </w:t>
      </w:r>
      <w:r w:rsidRPr="002950E6">
        <w:rPr>
          <w:lang w:val="cs-CZ"/>
        </w:rPr>
        <w:t>list</w:t>
      </w:r>
      <w:r>
        <w:rPr>
          <w:lang w:val="cs-CZ"/>
        </w:rPr>
        <w:t>u</w:t>
      </w:r>
      <w:r w:rsidRPr="002950E6">
        <w:rPr>
          <w:lang w:val="cs-CZ"/>
        </w:rPr>
        <w:t xml:space="preserve"> U3-6. </w:t>
      </w:r>
      <w:r>
        <w:rPr>
          <w:lang w:val="cs-CZ"/>
        </w:rPr>
        <w:t>Jak byste tento vzorec popsali</w:t>
      </w:r>
      <w:r w:rsidRPr="002950E6">
        <w:rPr>
          <w:lang w:val="cs-CZ"/>
        </w:rPr>
        <w:t xml:space="preserve">? </w:t>
      </w:r>
    </w:p>
    <w:p w14:paraId="6FA6B8D8" w14:textId="77777777" w:rsidR="001C6C01" w:rsidRPr="002950E6" w:rsidRDefault="001C6C01" w:rsidP="001C6C01">
      <w:pPr>
        <w:rPr>
          <w:lang w:val="cs-CZ"/>
        </w:rPr>
      </w:pPr>
      <w:r w:rsidRPr="002950E6">
        <w:rPr>
          <w:lang w:val="cs-CZ"/>
        </w:rPr>
        <w:t>________________________________________________________________________________</w:t>
      </w:r>
    </w:p>
    <w:p w14:paraId="6A0E19F9" w14:textId="77777777" w:rsidR="001C6C01" w:rsidRPr="002950E6" w:rsidRDefault="001C6C01" w:rsidP="001C6C01">
      <w:pPr>
        <w:rPr>
          <w:lang w:val="cs-CZ"/>
        </w:rPr>
      </w:pPr>
      <w:r w:rsidRPr="002950E6">
        <w:rPr>
          <w:lang w:val="cs-CZ"/>
        </w:rPr>
        <w:t>________________________________________________________________________________</w:t>
      </w:r>
    </w:p>
    <w:p w14:paraId="3A0747B0" w14:textId="77777777" w:rsidR="001C6C01" w:rsidRPr="002950E6" w:rsidRDefault="001C6C01" w:rsidP="001C6C01">
      <w:pPr>
        <w:rPr>
          <w:lang w:val="cs-CZ"/>
        </w:rPr>
      </w:pPr>
      <w:r w:rsidRPr="002950E6">
        <w:rPr>
          <w:lang w:val="cs-CZ"/>
        </w:rPr>
        <w:t>________________________________________________________________________________</w:t>
      </w:r>
    </w:p>
    <w:p w14:paraId="445609CC" w14:textId="77777777" w:rsidR="001C6C01" w:rsidRPr="002950E6" w:rsidRDefault="001C6C01" w:rsidP="001C6C01">
      <w:pPr>
        <w:rPr>
          <w:lang w:val="cs-CZ"/>
        </w:rPr>
      </w:pPr>
    </w:p>
    <w:p w14:paraId="33C2AF4D" w14:textId="77777777" w:rsidR="001C6C01" w:rsidRPr="002950E6" w:rsidRDefault="001C6C01" w:rsidP="001C6C01">
      <w:pPr>
        <w:rPr>
          <w:lang w:val="cs-CZ"/>
        </w:rPr>
      </w:pPr>
      <w:r>
        <w:rPr>
          <w:lang w:val="cs-CZ"/>
        </w:rPr>
        <w:t>Vaším úkolem je napsat program, který Edisonovi umožní jet podle vzorce nakresleného na</w:t>
      </w:r>
      <w:r w:rsidRPr="002950E6">
        <w:rPr>
          <w:lang w:val="cs-CZ"/>
        </w:rPr>
        <w:t xml:space="preserve"> Pracovní</w:t>
      </w:r>
      <w:r>
        <w:rPr>
          <w:lang w:val="cs-CZ"/>
        </w:rPr>
        <w:t>m</w:t>
      </w:r>
      <w:r w:rsidRPr="002950E6">
        <w:rPr>
          <w:lang w:val="cs-CZ"/>
        </w:rPr>
        <w:t xml:space="preserve"> list</w:t>
      </w:r>
      <w:r>
        <w:rPr>
          <w:lang w:val="cs-CZ"/>
        </w:rPr>
        <w:t>u</w:t>
      </w:r>
      <w:r w:rsidRPr="002950E6">
        <w:rPr>
          <w:lang w:val="cs-CZ"/>
        </w:rPr>
        <w:t xml:space="preserve"> U3-6. </w:t>
      </w:r>
      <w:r>
        <w:rPr>
          <w:lang w:val="cs-CZ"/>
        </w:rPr>
        <w:t xml:space="preserve">Edison může přejet některou z čar více než jednou, ale musí se dotknout všech čar. </w:t>
      </w:r>
    </w:p>
    <w:p w14:paraId="4ECBEECB" w14:textId="77777777" w:rsidR="001C6C01" w:rsidRPr="002950E6" w:rsidRDefault="001C6C01" w:rsidP="001C6C01">
      <w:pPr>
        <w:rPr>
          <w:lang w:val="cs-CZ"/>
        </w:rPr>
      </w:pPr>
      <w:r w:rsidRPr="002950E6">
        <w:rPr>
          <w:lang w:val="cs-CZ"/>
        </w:rPr>
        <w:br w:type="page"/>
      </w:r>
    </w:p>
    <w:p w14:paraId="0094C914" w14:textId="77777777" w:rsidR="001C6C01" w:rsidRPr="002950E6" w:rsidRDefault="001C6C01" w:rsidP="001C6C01">
      <w:pPr>
        <w:pStyle w:val="Odstavecseseznamem"/>
        <w:numPr>
          <w:ilvl w:val="0"/>
          <w:numId w:val="41"/>
        </w:numPr>
        <w:rPr>
          <w:lang w:val="cs-CZ"/>
        </w:rPr>
      </w:pPr>
      <w:r>
        <w:rPr>
          <w:lang w:val="cs-CZ"/>
        </w:rPr>
        <w:lastRenderedPageBreak/>
        <w:t>Jak podle vás můžete využít vnořených cyklů k napsání efektivního programu, díky němuž Edison dokáže jet podle vzorce nakresleného na Pracovním listu</w:t>
      </w:r>
      <w:r w:rsidRPr="002950E6">
        <w:rPr>
          <w:lang w:val="cs-CZ"/>
        </w:rPr>
        <w:t xml:space="preserve">? </w:t>
      </w:r>
    </w:p>
    <w:p w14:paraId="66F2A3E2" w14:textId="77777777" w:rsidR="001C6C01" w:rsidRPr="002950E6" w:rsidRDefault="001C6C01" w:rsidP="001C6C01">
      <w:pPr>
        <w:rPr>
          <w:lang w:val="cs-CZ"/>
        </w:rPr>
      </w:pPr>
      <w:r w:rsidRPr="002950E6">
        <w:rPr>
          <w:lang w:val="cs-CZ"/>
        </w:rPr>
        <w:t>________________________________________________________________________________</w:t>
      </w:r>
    </w:p>
    <w:p w14:paraId="058607F9" w14:textId="77777777" w:rsidR="001C6C01" w:rsidRPr="002950E6" w:rsidRDefault="001C6C01" w:rsidP="001C6C01">
      <w:pPr>
        <w:rPr>
          <w:lang w:val="cs-CZ"/>
        </w:rPr>
      </w:pPr>
      <w:r w:rsidRPr="002950E6">
        <w:rPr>
          <w:lang w:val="cs-CZ"/>
        </w:rPr>
        <w:t>________________________________________________________________________________</w:t>
      </w:r>
    </w:p>
    <w:p w14:paraId="01EC857F" w14:textId="77777777" w:rsidR="001C6C01" w:rsidRPr="002950E6" w:rsidRDefault="001C6C01" w:rsidP="001C6C01">
      <w:pPr>
        <w:rPr>
          <w:lang w:val="cs-CZ"/>
        </w:rPr>
      </w:pPr>
      <w:r w:rsidRPr="002950E6">
        <w:rPr>
          <w:lang w:val="cs-CZ"/>
        </w:rPr>
        <w:t>________________________________________________________________________________</w:t>
      </w:r>
    </w:p>
    <w:p w14:paraId="69CA08CA" w14:textId="77777777" w:rsidR="001C6C01" w:rsidRPr="002950E6" w:rsidRDefault="001C6C01" w:rsidP="001C6C01">
      <w:pPr>
        <w:rPr>
          <w:lang w:val="cs-CZ"/>
        </w:rPr>
      </w:pPr>
    </w:p>
    <w:p w14:paraId="06C01B4F" w14:textId="77777777" w:rsidR="001C6C01" w:rsidRPr="002950E6" w:rsidRDefault="001C6C01" w:rsidP="001C6C01">
      <w:pPr>
        <w:rPr>
          <w:lang w:val="cs-CZ"/>
        </w:rPr>
      </w:pPr>
      <w:r w:rsidRPr="002950E6">
        <w:rPr>
          <w:rFonts w:ascii="Times New Roman" w:hAnsi="Times New Roman" w:cs="Times New Roman"/>
          <w:noProof/>
          <w:color w:val="auto"/>
          <w:sz w:val="24"/>
          <w:szCs w:val="24"/>
          <w:lang w:val="cs-CZ"/>
        </w:rPr>
        <mc:AlternateContent>
          <mc:Choice Requires="wpg">
            <w:drawing>
              <wp:anchor distT="0" distB="0" distL="114300" distR="114300" simplePos="0" relativeHeight="253324288" behindDoc="0" locked="0" layoutInCell="1" allowOverlap="1" wp14:anchorId="30064DDF" wp14:editId="148B6B2A">
                <wp:simplePos x="0" y="0"/>
                <wp:positionH relativeFrom="margin">
                  <wp:align>left</wp:align>
                </wp:positionH>
                <wp:positionV relativeFrom="paragraph">
                  <wp:posOffset>561975</wp:posOffset>
                </wp:positionV>
                <wp:extent cx="5715000" cy="1428750"/>
                <wp:effectExtent l="0" t="0" r="19050" b="19050"/>
                <wp:wrapTopAndBottom/>
                <wp:docPr id="223" name="Group 223"/>
                <wp:cNvGraphicFramePr/>
                <a:graphic xmlns:a="http://schemas.openxmlformats.org/drawingml/2006/main">
                  <a:graphicData uri="http://schemas.microsoft.com/office/word/2010/wordprocessingGroup">
                    <wpg:wgp>
                      <wpg:cNvGrpSpPr/>
                      <wpg:grpSpPr>
                        <a:xfrm>
                          <a:off x="0" y="0"/>
                          <a:ext cx="5715000" cy="1428750"/>
                          <a:chOff x="0" y="0"/>
                          <a:chExt cx="5715000" cy="1306195"/>
                        </a:xfrm>
                      </wpg:grpSpPr>
                      <wps:wsp>
                        <wps:cNvPr id="236" name="Text Box 17"/>
                        <wps:cNvSpPr txBox="1">
                          <a:spLocks noChangeArrowheads="1"/>
                        </wps:cNvSpPr>
                        <wps:spPr bwMode="auto">
                          <a:xfrm>
                            <a:off x="0" y="685800"/>
                            <a:ext cx="5715000" cy="620395"/>
                          </a:xfrm>
                          <a:prstGeom prst="roundRect">
                            <a:avLst>
                              <a:gd name="adj" fmla="val 16380"/>
                            </a:avLst>
                          </a:prstGeom>
                          <a:solidFill>
                            <a:srgbClr val="FFFFFF"/>
                          </a:solidFill>
                          <a:ln w="9525">
                            <a:solidFill>
                              <a:schemeClr val="tx1">
                                <a:lumMod val="65000"/>
                                <a:lumOff val="35000"/>
                              </a:schemeClr>
                            </a:solidFill>
                            <a:miter lim="800000"/>
                            <a:headEnd/>
                            <a:tailEnd/>
                          </a:ln>
                        </wps:spPr>
                        <wps:txbx>
                          <w:txbxContent>
                            <w:p w14:paraId="295EB6BC" w14:textId="77777777" w:rsidR="002A1612" w:rsidRPr="00992051" w:rsidRDefault="002A1612" w:rsidP="001C6C01">
                              <w:pPr>
                                <w:rPr>
                                  <w:lang w:val="cs-CZ"/>
                                </w:rPr>
                              </w:pPr>
                              <w:r w:rsidRPr="00992051">
                                <w:rPr>
                                  <w:lang w:val="cs-CZ"/>
                                </w:rPr>
                                <w:t xml:space="preserve">Program splňující úkol v tomto pracovním listu lze napsat pomocí pouhých pěti bloků v </w:t>
                              </w:r>
                              <w:proofErr w:type="spellStart"/>
                              <w:r w:rsidRPr="00992051">
                                <w:rPr>
                                  <w:lang w:val="cs-CZ"/>
                                </w:rPr>
                                <w:t>EdScratchi</w:t>
                              </w:r>
                              <w:proofErr w:type="spellEnd"/>
                              <w:r w:rsidRPr="00992051">
                                <w:rPr>
                                  <w:lang w:val="cs-CZ"/>
                                </w:rPr>
                                <w:t>!</w:t>
                              </w:r>
                            </w:p>
                          </w:txbxContent>
                        </wps:txbx>
                        <wps:bodyPr rot="0" vert="horz" wrap="square" lIns="91440" tIns="180000" rIns="91440" bIns="90000" anchor="t" anchorCtr="0">
                          <a:noAutofit/>
                        </wps:bodyPr>
                      </wps:wsp>
                      <pic:pic xmlns:pic="http://schemas.openxmlformats.org/drawingml/2006/picture">
                        <pic:nvPicPr>
                          <pic:cNvPr id="241" name="Picture 241"/>
                          <pic:cNvPicPr>
                            <a:picLocks noChangeAspect="1"/>
                          </pic:cNvPicPr>
                        </pic:nvPicPr>
                        <pic:blipFill>
                          <a:blip r:embed="rId99" cstate="print">
                            <a:extLst>
                              <a:ext uri="{28A0092B-C50C-407E-A947-70E740481C1C}">
                                <a14:useLocalDpi xmlns:a14="http://schemas.microsoft.com/office/drawing/2010/main" val="0"/>
                              </a:ext>
                            </a:extLst>
                          </a:blip>
                          <a:stretch>
                            <a:fillRect/>
                          </a:stretch>
                        </pic:blipFill>
                        <pic:spPr>
                          <a:xfrm>
                            <a:off x="209550" y="0"/>
                            <a:ext cx="899160" cy="899160"/>
                          </a:xfrm>
                          <a:prstGeom prst="rect">
                            <a:avLst/>
                          </a:prstGeom>
                        </pic:spPr>
                      </pic:pic>
                      <wps:wsp>
                        <wps:cNvPr id="246" name="Text Box 2"/>
                        <wps:cNvSpPr txBox="1">
                          <a:spLocks noChangeArrowheads="1"/>
                        </wps:cNvSpPr>
                        <wps:spPr bwMode="auto">
                          <a:xfrm>
                            <a:off x="1009650" y="304800"/>
                            <a:ext cx="1605915" cy="365760"/>
                          </a:xfrm>
                          <a:prstGeom prst="rect">
                            <a:avLst/>
                          </a:prstGeom>
                          <a:noFill/>
                          <a:ln w="9525">
                            <a:noFill/>
                            <a:miter lim="800000"/>
                            <a:headEnd/>
                            <a:tailEnd/>
                          </a:ln>
                        </wps:spPr>
                        <wps:txbx>
                          <w:txbxContent>
                            <w:p w14:paraId="3195159A" w14:textId="77777777" w:rsidR="002A1612" w:rsidRDefault="002A1612" w:rsidP="001C6C01">
                              <w:pPr>
                                <w:rPr>
                                  <w:b/>
                                  <w:color w:val="FF7000"/>
                                  <w:sz w:val="28"/>
                                  <w:szCs w:val="28"/>
                                </w:rPr>
                              </w:pPr>
                              <w:proofErr w:type="spellStart"/>
                              <w:r>
                                <w:rPr>
                                  <w:b/>
                                  <w:color w:val="FF7000"/>
                                  <w:sz w:val="28"/>
                                  <w:szCs w:val="28"/>
                                </w:rPr>
                                <w:t>Nápověda</w:t>
                              </w:r>
                              <w:proofErr w:type="spellEnd"/>
                              <w:r>
                                <w:rPr>
                                  <w:b/>
                                  <w:color w:val="FF7000"/>
                                  <w:sz w:val="28"/>
                                  <w:szCs w:val="28"/>
                                </w:rPr>
                                <w:t>!</w:t>
                              </w:r>
                            </w:p>
                            <w:p w14:paraId="3F6A7D7A" w14:textId="77777777" w:rsidR="002A1612" w:rsidRDefault="002A1612" w:rsidP="001C6C01">
                              <w:pPr>
                                <w:rPr>
                                  <w:b/>
                                  <w:color w:val="FF7000"/>
                                  <w:sz w:val="28"/>
                                  <w:szCs w:val="28"/>
                                </w:rPr>
                              </w:pPr>
                            </w:p>
                          </w:txbxContent>
                        </wps:txbx>
                        <wps:bodyPr rot="0" vert="horz" wrap="square" lIns="91440" tIns="45720" rIns="91440" bIns="45720" anchor="t" anchorCtr="0">
                          <a:noAutofit/>
                        </wps:bodyPr>
                      </wps:wsp>
                    </wpg:wgp>
                  </a:graphicData>
                </a:graphic>
                <wp14:sizeRelH relativeFrom="page">
                  <wp14:pctWidth>0</wp14:pctWidth>
                </wp14:sizeRelH>
                <wp14:sizeRelV relativeFrom="page">
                  <wp14:pctHeight>0</wp14:pctHeight>
                </wp14:sizeRelV>
              </wp:anchor>
            </w:drawing>
          </mc:Choice>
          <mc:Fallback>
            <w:pict>
              <v:group w14:anchorId="30064DDF" id="Group 223" o:spid="_x0000_s1401" style="position:absolute;margin-left:0;margin-top:44.25pt;width:450pt;height:112.5pt;z-index:253324288;mso-position-horizontal:left;mso-position-horizontal-relative:margin" coordsize="57150,1306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">
                <v:roundrect id="Text Box 17" o:spid="_x0000_s1402" style="position:absolute;top:6858;width:57150;height:6203;visibility:visible;mso-wrap-style:square;v-text-anchor:top" arcsize="1073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" strokecolor="#5a5a5a [2109]">
                  <v:stroke joinstyle="miter"/>
                  <v:textbox inset=",5mm,,2.5mm">
                    <w:txbxContent>
                      <w:p w14:paraId="295EB6BC" w14:textId="77777777" w:rsidR="002A1612" w:rsidRPr="00992051" w:rsidRDefault="002A1612" w:rsidP="001C6C01">
                        <w:pPr>
                          <w:rPr>
                            <w:lang w:val="cs-CZ"/>
                          </w:rPr>
                        </w:pPr>
                        <w:r w:rsidRPr="00992051">
                          <w:rPr>
                            <w:lang w:val="cs-CZ"/>
                          </w:rPr>
                          <w:t xml:space="preserve">Program splňující úkol v tomto pracovním listu lze napsat pomocí pouhých pěti bloků v </w:t>
                        </w:r>
                        <w:proofErr w:type="spellStart"/>
                        <w:r w:rsidRPr="00992051">
                          <w:rPr>
                            <w:lang w:val="cs-CZ"/>
                          </w:rPr>
                          <w:t>EdScratchi</w:t>
                        </w:r>
                        <w:proofErr w:type="spellEnd"/>
                        <w:r w:rsidRPr="00992051">
                          <w:rPr>
                            <w:lang w:val="cs-CZ"/>
                          </w:rPr>
                          <w:t>!</w:t>
                        </w:r>
                      </w:p>
                    </w:txbxContent>
                  </v:textbox>
                </v:roundrect>
                <v:shape id="Picture 241" o:spid="_x0000_s1403" type="#_x0000_t75" style="position:absolute;left:2095;width:8992;height:8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">
                  <v:imagedata r:id="rId100" o:title=""/>
                </v:shape>
                <v:shape id="_x0000_s1404" type="#_x0000_t202" style="position:absolute;left:10096;top:3048;width:16059;height:36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" filled="f" stroked="f">
                  <v:textbox>
                    <w:txbxContent>
                      <w:p w14:paraId="3195159A" w14:textId="77777777" w:rsidR="002A1612" w:rsidRDefault="002A1612" w:rsidP="001C6C01">
                        <w:pPr>
                          <w:rPr>
                            <w:b/>
                            <w:color w:val="FF7000"/>
                            <w:sz w:val="28"/>
                            <w:szCs w:val="28"/>
                          </w:rPr>
                        </w:pPr>
                        <w:proofErr w:type="spellStart"/>
                        <w:r>
                          <w:rPr>
                            <w:b/>
                            <w:color w:val="FF7000"/>
                            <w:sz w:val="28"/>
                            <w:szCs w:val="28"/>
                          </w:rPr>
                          <w:t>Nápověda</w:t>
                        </w:r>
                        <w:proofErr w:type="spellEnd"/>
                        <w:r>
                          <w:rPr>
                            <w:b/>
                            <w:color w:val="FF7000"/>
                            <w:sz w:val="28"/>
                            <w:szCs w:val="28"/>
                          </w:rPr>
                          <w:t>!</w:t>
                        </w:r>
                      </w:p>
                      <w:p w14:paraId="3F6A7D7A" w14:textId="77777777" w:rsidR="002A1612" w:rsidRDefault="002A1612" w:rsidP="001C6C01">
                        <w:pPr>
                          <w:rPr>
                            <w:b/>
                            <w:color w:val="FF7000"/>
                            <w:sz w:val="28"/>
                            <w:szCs w:val="28"/>
                          </w:rPr>
                        </w:pPr>
                      </w:p>
                    </w:txbxContent>
                  </v:textbox>
                </v:shape>
                <w10:wrap type="topAndBottom" anchorx="margin"/>
              </v:group>
            </w:pict>
          </mc:Fallback>
        </mc:AlternateContent>
      </w:r>
      <w:r>
        <w:rPr>
          <w:lang w:val="cs-CZ"/>
        </w:rPr>
        <w:t>Zkuste napsat v </w:t>
      </w:r>
      <w:proofErr w:type="spellStart"/>
      <w:r>
        <w:rPr>
          <w:lang w:val="cs-CZ"/>
        </w:rPr>
        <w:t>EdScratchi</w:t>
      </w:r>
      <w:proofErr w:type="spellEnd"/>
      <w:r>
        <w:rPr>
          <w:lang w:val="cs-CZ"/>
        </w:rPr>
        <w:t xml:space="preserve"> program, který umožní Edisonovi jet podle vzorce nakresleného na</w:t>
      </w:r>
      <w:r w:rsidRPr="002950E6">
        <w:rPr>
          <w:lang w:val="cs-CZ"/>
        </w:rPr>
        <w:t xml:space="preserve"> Pracovní</w:t>
      </w:r>
      <w:r>
        <w:rPr>
          <w:lang w:val="cs-CZ"/>
        </w:rPr>
        <w:t>m</w:t>
      </w:r>
      <w:r w:rsidRPr="002950E6">
        <w:rPr>
          <w:lang w:val="cs-CZ"/>
        </w:rPr>
        <w:t xml:space="preserve"> list</w:t>
      </w:r>
      <w:r>
        <w:rPr>
          <w:lang w:val="cs-CZ"/>
        </w:rPr>
        <w:t>u</w:t>
      </w:r>
      <w:r w:rsidRPr="002950E6">
        <w:rPr>
          <w:lang w:val="cs-CZ"/>
        </w:rPr>
        <w:t xml:space="preserve"> U3-6. </w:t>
      </w:r>
      <w:r>
        <w:rPr>
          <w:lang w:val="cs-CZ"/>
        </w:rPr>
        <w:t xml:space="preserve">Vyzkoušejte si použití a funkčnost vnořených cyklů. </w:t>
      </w:r>
    </w:p>
    <w:p w14:paraId="12E45BBA" w14:textId="77777777" w:rsidR="001C6C01" w:rsidRPr="002950E6" w:rsidRDefault="001C6C01" w:rsidP="001C6C01">
      <w:pPr>
        <w:rPr>
          <w:lang w:val="cs-CZ"/>
        </w:rPr>
      </w:pPr>
    </w:p>
    <w:p w14:paraId="5D9FA09F" w14:textId="77777777" w:rsidR="001C6C01" w:rsidRPr="002950E6" w:rsidRDefault="001C6C01" w:rsidP="001C6C01">
      <w:pPr>
        <w:rPr>
          <w:lang w:val="cs-CZ"/>
        </w:rPr>
      </w:pPr>
    </w:p>
    <w:bookmarkEnd w:id="63"/>
    <w:bookmarkEnd w:id="64"/>
    <w:p w14:paraId="4FE1DA7D" w14:textId="77777777" w:rsidR="001C6C01" w:rsidRPr="002950E6" w:rsidRDefault="001C6C01" w:rsidP="001C6C01">
      <w:pPr>
        <w:rPr>
          <w:rFonts w:asciiTheme="majorHAnsi" w:eastAsiaTheme="majorEastAsia" w:hAnsiTheme="majorHAnsi" w:cstheme="majorBidi"/>
          <w:color w:val="FF7000"/>
          <w:sz w:val="32"/>
          <w:szCs w:val="32"/>
          <w:lang w:val="cs-CZ"/>
        </w:rPr>
      </w:pPr>
      <w:r w:rsidRPr="002950E6">
        <w:rPr>
          <w:lang w:val="cs-CZ"/>
        </w:rPr>
        <w:br w:type="page"/>
      </w:r>
    </w:p>
    <w:p w14:paraId="2687C860" w14:textId="77777777" w:rsidR="001C6C01" w:rsidRPr="002950E6" w:rsidRDefault="001C6C01" w:rsidP="001C6C01">
      <w:pPr>
        <w:rPr>
          <w:lang w:val="cs-CZ"/>
        </w:rPr>
      </w:pPr>
    </w:p>
    <w:p w14:paraId="421ED1FB" w14:textId="77777777" w:rsidR="001C6C01" w:rsidRPr="002950E6" w:rsidRDefault="001C6C01" w:rsidP="001C6C01">
      <w:pPr>
        <w:rPr>
          <w:lang w:val="cs-CZ"/>
        </w:rPr>
      </w:pPr>
    </w:p>
    <w:p w14:paraId="336A727C" w14:textId="77777777" w:rsidR="001C6C01" w:rsidRPr="002950E6" w:rsidRDefault="001C6C01" w:rsidP="001C6C01">
      <w:pPr>
        <w:pStyle w:val="Nadpis1"/>
        <w:rPr>
          <w:sz w:val="72"/>
          <w:szCs w:val="72"/>
          <w:lang w:val="cs-CZ"/>
        </w:rPr>
      </w:pPr>
      <w:bookmarkStart w:id="66" w:name="_Toc19607182"/>
      <w:r w:rsidRPr="002950E6">
        <w:rPr>
          <w:lang w:val="cs-CZ"/>
        </w:rPr>
        <w:t>U3-</w:t>
      </w:r>
      <w:bookmarkStart w:id="67" w:name="_Hlk513729800"/>
      <w:r w:rsidRPr="002950E6">
        <w:rPr>
          <w:lang w:val="cs-CZ"/>
        </w:rPr>
        <w:t xml:space="preserve">2.1 </w:t>
      </w:r>
      <w:r>
        <w:rPr>
          <w:lang w:val="cs-CZ"/>
        </w:rPr>
        <w:t>Prozkoumejte přerušení hlavního programu</w:t>
      </w:r>
      <w:bookmarkEnd w:id="66"/>
      <w:bookmarkEnd w:id="67"/>
    </w:p>
    <w:p w14:paraId="15B6D2E5" w14:textId="20E1C2A2" w:rsidR="001C6C01" w:rsidRPr="002950E6" w:rsidRDefault="001C6C01" w:rsidP="001C6C01">
      <w:pPr>
        <w:rPr>
          <w:lang w:val="cs-CZ"/>
        </w:rPr>
      </w:pPr>
      <w:r w:rsidRPr="002950E6">
        <w:rPr>
          <w:noProof/>
          <w:lang w:val="cs-CZ"/>
        </w:rPr>
        <mc:AlternateContent>
          <mc:Choice Requires="wpg">
            <w:drawing>
              <wp:anchor distT="0" distB="0" distL="114300" distR="114300" simplePos="0" relativeHeight="253325312" behindDoc="0" locked="0" layoutInCell="1" allowOverlap="1" wp14:anchorId="28586070" wp14:editId="439ADFC2">
                <wp:simplePos x="0" y="0"/>
                <wp:positionH relativeFrom="column">
                  <wp:posOffset>3156281</wp:posOffset>
                </wp:positionH>
                <wp:positionV relativeFrom="paragraph">
                  <wp:posOffset>422910</wp:posOffset>
                </wp:positionV>
                <wp:extent cx="2615565" cy="2362200"/>
                <wp:effectExtent l="0" t="0" r="13335" b="19050"/>
                <wp:wrapSquare wrapText="bothSides"/>
                <wp:docPr id="82" name="Group 82"/>
                <wp:cNvGraphicFramePr/>
                <a:graphic xmlns:a="http://schemas.openxmlformats.org/drawingml/2006/main">
                  <a:graphicData uri="http://schemas.microsoft.com/office/word/2010/wordprocessingGroup">
                    <wpg:wgp>
                      <wpg:cNvGrpSpPr/>
                      <wpg:grpSpPr>
                        <a:xfrm>
                          <a:off x="0" y="0"/>
                          <a:ext cx="2615565" cy="2362200"/>
                          <a:chOff x="0" y="0"/>
                          <a:chExt cx="2615565" cy="2130342"/>
                        </a:xfrm>
                      </wpg:grpSpPr>
                      <wps:wsp>
                        <wps:cNvPr id="12" name="Text Box 12"/>
                        <wps:cNvSpPr txBox="1">
                          <a:spLocks noChangeArrowheads="1"/>
                        </wps:cNvSpPr>
                        <wps:spPr bwMode="auto">
                          <a:xfrm>
                            <a:off x="0" y="683812"/>
                            <a:ext cx="2615565" cy="1446530"/>
                          </a:xfrm>
                          <a:prstGeom prst="roundRect">
                            <a:avLst>
                              <a:gd name="adj" fmla="val 7850"/>
                            </a:avLst>
                          </a:prstGeom>
                          <a:solidFill>
                            <a:srgbClr val="FFFFFF"/>
                          </a:solidFill>
                          <a:ln w="9525">
                            <a:solidFill>
                              <a:schemeClr val="tx1">
                                <a:lumMod val="65000"/>
                                <a:lumOff val="35000"/>
                              </a:schemeClr>
                            </a:solidFill>
                            <a:miter lim="800000"/>
                            <a:headEnd/>
                            <a:tailEnd/>
                          </a:ln>
                        </wps:spPr>
                        <wps:txbx>
                          <w:txbxContent>
                            <w:p w14:paraId="735C8490" w14:textId="77777777" w:rsidR="002A1612" w:rsidRPr="00992051" w:rsidRDefault="002A1612" w:rsidP="001C6C01">
                              <w:pPr>
                                <w:tabs>
                                  <w:tab w:val="left" w:pos="6946"/>
                                </w:tabs>
                                <w:rPr>
                                  <w:lang w:val="cs-CZ"/>
                                </w:rPr>
                              </w:pPr>
                              <w:r w:rsidRPr="00992051">
                                <w:rPr>
                                  <w:color w:val="FF7000"/>
                                  <w:lang w:val="cs-CZ"/>
                                </w:rPr>
                                <w:t>Logi</w:t>
                              </w:r>
                              <w:r>
                                <w:rPr>
                                  <w:color w:val="FF7000"/>
                                  <w:lang w:val="cs-CZ"/>
                                </w:rPr>
                                <w:t>ka</w:t>
                              </w:r>
                              <w:r w:rsidRPr="00992051">
                                <w:rPr>
                                  <w:b/>
                                  <w:color w:val="FF7000"/>
                                  <w:lang w:val="cs-CZ"/>
                                </w:rPr>
                                <w:t xml:space="preserve"> </w:t>
                              </w:r>
                              <w:r>
                                <w:rPr>
                                  <w:lang w:val="cs-CZ"/>
                                </w:rPr>
                                <w:t xml:space="preserve">je organizovaný způsob provádění kroků, kterému počítač rozumí. Logika určuje tok programu. </w:t>
                              </w:r>
                            </w:p>
                            <w:p w14:paraId="3F5680F3" w14:textId="706F001C" w:rsidR="002A1612" w:rsidRPr="00992051" w:rsidRDefault="002A1612" w:rsidP="001C6C01">
                              <w:pPr>
                                <w:tabs>
                                  <w:tab w:val="left" w:pos="6946"/>
                                </w:tabs>
                                <w:rPr>
                                  <w:lang w:val="cs-CZ"/>
                                </w:rPr>
                              </w:pPr>
                              <w:r w:rsidRPr="00992051">
                                <w:rPr>
                                  <w:color w:val="FF7000"/>
                                  <w:lang w:val="cs-CZ"/>
                                </w:rPr>
                                <w:t>Syntax</w:t>
                              </w:r>
                              <w:r>
                                <w:rPr>
                                  <w:color w:val="FF7000"/>
                                  <w:lang w:val="cs-CZ"/>
                                </w:rPr>
                                <w:t>e</w:t>
                              </w:r>
                              <w:r w:rsidRPr="00992051">
                                <w:rPr>
                                  <w:b/>
                                  <w:color w:val="FF7000"/>
                                  <w:lang w:val="cs-CZ"/>
                                </w:rPr>
                                <w:t xml:space="preserve"> </w:t>
                              </w:r>
                              <w:r>
                                <w:rPr>
                                  <w:lang w:val="cs-CZ"/>
                                </w:rPr>
                                <w:t xml:space="preserve">jsou pravidla fungování programovacího jazyka. </w:t>
                              </w:r>
                            </w:p>
                            <w:p w14:paraId="749DAED5" w14:textId="77777777" w:rsidR="002A1612" w:rsidRPr="00992051" w:rsidRDefault="002A1612" w:rsidP="001C6C01">
                              <w:pPr>
                                <w:rPr>
                                  <w:lang w:val="cs-CZ"/>
                                </w:rPr>
                              </w:pPr>
                            </w:p>
                          </w:txbxContent>
                        </wps:txbx>
                        <wps:bodyPr rot="0" vert="horz" wrap="square" lIns="91440" tIns="180000" rIns="91440" bIns="90000" anchor="t" anchorCtr="0">
                          <a:noAutofit/>
                        </wps:bodyPr>
                      </wps:wsp>
                      <wps:wsp>
                        <wps:cNvPr id="22" name="Text Box 2"/>
                        <wps:cNvSpPr txBox="1">
                          <a:spLocks noChangeArrowheads="1"/>
                        </wps:cNvSpPr>
                        <wps:spPr bwMode="auto">
                          <a:xfrm>
                            <a:off x="1025718" y="302149"/>
                            <a:ext cx="1485900" cy="365760"/>
                          </a:xfrm>
                          <a:prstGeom prst="rect">
                            <a:avLst/>
                          </a:prstGeom>
                          <a:noFill/>
                          <a:ln w="9525">
                            <a:noFill/>
                            <a:miter lim="800000"/>
                            <a:headEnd/>
                            <a:tailEnd/>
                          </a:ln>
                        </wps:spPr>
                        <wps:txbx>
                          <w:txbxContent>
                            <w:p w14:paraId="6049294C" w14:textId="77777777" w:rsidR="002A1612" w:rsidRPr="00992051" w:rsidRDefault="002A1612" w:rsidP="001C6C01">
                              <w:pPr>
                                <w:rPr>
                                  <w:rFonts w:ascii="Times New Roman" w:hAnsi="Times New Roman"/>
                                  <w:b/>
                                  <w:color w:val="FF7000"/>
                                  <w:sz w:val="28"/>
                                  <w:szCs w:val="28"/>
                                  <w:lang w:val="cs-CZ"/>
                                </w:rPr>
                              </w:pPr>
                              <w:proofErr w:type="spellStart"/>
                              <w:r>
                                <w:rPr>
                                  <w:b/>
                                  <w:color w:val="FF7000"/>
                                  <w:sz w:val="28"/>
                                  <w:szCs w:val="28"/>
                                </w:rPr>
                                <w:t>Nezapomeňte</w:t>
                              </w:r>
                              <w:proofErr w:type="spellEnd"/>
                              <w:r>
                                <w:rPr>
                                  <w:b/>
                                  <w:color w:val="FF7000"/>
                                  <w:sz w:val="28"/>
                                  <w:szCs w:val="28"/>
                                </w:rPr>
                                <w:t>!</w:t>
                              </w:r>
                            </w:p>
                          </w:txbxContent>
                        </wps:txbx>
                        <wps:bodyPr rot="0" vert="horz" wrap="square" lIns="91440" tIns="45720" rIns="91440" bIns="45720" anchor="t" anchorCtr="0">
                          <a:noAutofit/>
                        </wps:bodyPr>
                      </wps:wsp>
                      <pic:pic xmlns:pic="http://schemas.openxmlformats.org/drawingml/2006/picture">
                        <pic:nvPicPr>
                          <pic:cNvPr id="66" name="Picture 66"/>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190832" y="0"/>
                            <a:ext cx="899160" cy="899160"/>
                          </a:xfrm>
                          <a:prstGeom prst="rect">
                            <a:avLst/>
                          </a:prstGeom>
                        </pic:spPr>
                      </pic:pic>
                    </wpg:wgp>
                  </a:graphicData>
                </a:graphic>
                <wp14:sizeRelV relativeFrom="margin">
                  <wp14:pctHeight>0</wp14:pctHeight>
                </wp14:sizeRelV>
              </wp:anchor>
            </w:drawing>
          </mc:Choice>
          <mc:Fallback>
            <w:pict>
              <v:group w14:anchorId="28586070" id="Group 82" o:spid="_x0000_s1405" style="position:absolute;margin-left:248.55pt;margin-top:33.3pt;width:205.95pt;height:186pt;z-index:253325312;mso-height-relative:margin" coordsize="26155,2130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">
                <v:roundrect id="Text Box 12" o:spid="_x0000_s1406" style="position:absolute;top:6838;width:26155;height:14465;visibility:visible;mso-wrap-style:square;v-text-anchor:top" arcsize="514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" strokecolor="#5a5a5a [2109]">
                  <v:stroke joinstyle="miter"/>
                  <v:textbox inset=",5mm,,2.5mm">
                    <w:txbxContent>
                      <w:p w14:paraId="735C8490" w14:textId="77777777" w:rsidR="002A1612" w:rsidRPr="00992051" w:rsidRDefault="002A1612" w:rsidP="001C6C01">
                        <w:pPr>
                          <w:tabs>
                            <w:tab w:val="left" w:pos="6946"/>
                          </w:tabs>
                          <w:rPr>
                            <w:lang w:val="cs-CZ"/>
                          </w:rPr>
                        </w:pPr>
                        <w:r w:rsidRPr="00992051">
                          <w:rPr>
                            <w:color w:val="FF7000"/>
                            <w:lang w:val="cs-CZ"/>
                          </w:rPr>
                          <w:t>Logi</w:t>
                        </w:r>
                        <w:r>
                          <w:rPr>
                            <w:color w:val="FF7000"/>
                            <w:lang w:val="cs-CZ"/>
                          </w:rPr>
                          <w:t>ka</w:t>
                        </w:r>
                        <w:r w:rsidRPr="00992051">
                          <w:rPr>
                            <w:b/>
                            <w:color w:val="FF7000"/>
                            <w:lang w:val="cs-CZ"/>
                          </w:rPr>
                          <w:t xml:space="preserve"> </w:t>
                        </w:r>
                        <w:r>
                          <w:rPr>
                            <w:lang w:val="cs-CZ"/>
                          </w:rPr>
                          <w:t xml:space="preserve">je organizovaný způsob provádění kroků, kterému počítač rozumí. Logika určuje tok programu. </w:t>
                        </w:r>
                      </w:p>
                      <w:p w14:paraId="3F5680F3" w14:textId="706F001C" w:rsidR="002A1612" w:rsidRPr="00992051" w:rsidRDefault="002A1612" w:rsidP="001C6C01">
                        <w:pPr>
                          <w:tabs>
                            <w:tab w:val="left" w:pos="6946"/>
                          </w:tabs>
                          <w:rPr>
                            <w:lang w:val="cs-CZ"/>
                          </w:rPr>
                        </w:pPr>
                        <w:r w:rsidRPr="00992051">
                          <w:rPr>
                            <w:color w:val="FF7000"/>
                            <w:lang w:val="cs-CZ"/>
                          </w:rPr>
                          <w:t>Syntax</w:t>
                        </w:r>
                        <w:r>
                          <w:rPr>
                            <w:color w:val="FF7000"/>
                            <w:lang w:val="cs-CZ"/>
                          </w:rPr>
                          <w:t>e</w:t>
                        </w:r>
                        <w:r w:rsidRPr="00992051">
                          <w:rPr>
                            <w:b/>
                            <w:color w:val="FF7000"/>
                            <w:lang w:val="cs-CZ"/>
                          </w:rPr>
                          <w:t xml:space="preserve"> </w:t>
                        </w:r>
                        <w:r>
                          <w:rPr>
                            <w:lang w:val="cs-CZ"/>
                          </w:rPr>
                          <w:t xml:space="preserve">jsou pravidla fungování programovacího jazyka. </w:t>
                        </w:r>
                      </w:p>
                      <w:p w14:paraId="749DAED5" w14:textId="77777777" w:rsidR="002A1612" w:rsidRPr="00992051" w:rsidRDefault="002A1612" w:rsidP="001C6C01">
                        <w:pPr>
                          <w:rPr>
                            <w:lang w:val="cs-CZ"/>
                          </w:rPr>
                        </w:pPr>
                      </w:p>
                    </w:txbxContent>
                  </v:textbox>
                </v:roundrect>
                <v:shape id="_x0000_s1407" type="#_x0000_t202" style="position:absolute;left:10257;top:3021;width:14859;height:3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" filled="f" stroked="f">
                  <v:textbox>
                    <w:txbxContent>
                      <w:p w14:paraId="6049294C" w14:textId="77777777" w:rsidR="002A1612" w:rsidRPr="00992051" w:rsidRDefault="002A1612" w:rsidP="001C6C01">
                        <w:pPr>
                          <w:rPr>
                            <w:rFonts w:ascii="Times New Roman" w:hAnsi="Times New Roman"/>
                            <w:b/>
                            <w:color w:val="FF7000"/>
                            <w:sz w:val="28"/>
                            <w:szCs w:val="28"/>
                            <w:lang w:val="cs-CZ"/>
                          </w:rPr>
                        </w:pPr>
                        <w:proofErr w:type="spellStart"/>
                        <w:r>
                          <w:rPr>
                            <w:b/>
                            <w:color w:val="FF7000"/>
                            <w:sz w:val="28"/>
                            <w:szCs w:val="28"/>
                          </w:rPr>
                          <w:t>Nezapomeňte</w:t>
                        </w:r>
                        <w:proofErr w:type="spellEnd"/>
                        <w:r>
                          <w:rPr>
                            <w:b/>
                            <w:color w:val="FF7000"/>
                            <w:sz w:val="28"/>
                            <w:szCs w:val="28"/>
                          </w:rPr>
                          <w:t>!</w:t>
                        </w:r>
                      </w:p>
                    </w:txbxContent>
                  </v:textbox>
                </v:shape>
                <v:shape id="Picture 66" o:spid="_x0000_s1408" type="#_x0000_t75" style="position:absolute;left:1908;width:8991;height:8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">
                  <v:imagedata r:id="rId49" o:title=""/>
                </v:shape>
                <w10:wrap type="square"/>
              </v:group>
            </w:pict>
          </mc:Fallback>
        </mc:AlternateContent>
      </w:r>
      <w:r>
        <w:rPr>
          <w:lang w:val="cs-CZ"/>
        </w:rPr>
        <w:t xml:space="preserve">Různé programovací jazyky využívají různou syntaxi, tj. pravidla, takže se od sebe </w:t>
      </w:r>
      <w:proofErr w:type="gramStart"/>
      <w:r>
        <w:rPr>
          <w:lang w:val="cs-CZ"/>
        </w:rPr>
        <w:t>liší</w:t>
      </w:r>
      <w:proofErr w:type="gramEnd"/>
      <w:r>
        <w:rPr>
          <w:lang w:val="cs-CZ"/>
        </w:rPr>
        <w:t xml:space="preserve">. Bez ohledu na syntax však jsou všechny programovací jazyky založeny na stejné logice. Všechny počítačové programy se proto chovají podobně a řídí se základní programovací logikou, např. sekvencí. </w:t>
      </w:r>
    </w:p>
    <w:p w14:paraId="21C5587C" w14:textId="77777777" w:rsidR="001C6C01" w:rsidRPr="002950E6" w:rsidRDefault="001C6C01" w:rsidP="001C6C01">
      <w:pPr>
        <w:rPr>
          <w:lang w:val="cs-CZ"/>
        </w:rPr>
      </w:pPr>
      <w:r>
        <w:rPr>
          <w:lang w:val="cs-CZ"/>
        </w:rPr>
        <w:t>V </w:t>
      </w:r>
      <w:proofErr w:type="spellStart"/>
      <w:r>
        <w:rPr>
          <w:lang w:val="cs-CZ"/>
        </w:rPr>
        <w:t>EdScratchi</w:t>
      </w:r>
      <w:proofErr w:type="spellEnd"/>
      <w:r>
        <w:rPr>
          <w:lang w:val="cs-CZ"/>
        </w:rPr>
        <w:t xml:space="preserve"> logický tok program začíná od nejvyššího bloku s tím, že kroky definované dalšími bloky jsou vždy plněny jednotlivě, jeden po druhém. Sekvenčně postupují i programy obsahující cykly. Když program obsahuje cyklický blok, vykoná příkazy v tomto bloku ve stanovené posloupnosti (sekvenci). Když se robot či počítač dostane až na konec cyklu, vrátí se opět na začátek a začne plnit dané úkoly znova. Ačkoliv programy s cyklickými bloky vypadají odlišně, rovněž dodržují logický tok sekvence od prvního k poslednímu. </w:t>
      </w:r>
    </w:p>
    <w:p w14:paraId="2AE056DA" w14:textId="77777777" w:rsidR="001C6C01" w:rsidRPr="002950E6" w:rsidRDefault="001C6C01" w:rsidP="001C6C01">
      <w:pPr>
        <w:rPr>
          <w:lang w:val="cs-CZ"/>
        </w:rPr>
      </w:pPr>
      <w:r w:rsidRPr="002950E6">
        <w:rPr>
          <w:noProof/>
          <w:lang w:val="cs-CZ"/>
        </w:rPr>
        <mc:AlternateContent>
          <mc:Choice Requires="wpg">
            <w:drawing>
              <wp:anchor distT="0" distB="0" distL="114300" distR="114300" simplePos="0" relativeHeight="253326336" behindDoc="0" locked="0" layoutInCell="1" allowOverlap="1" wp14:anchorId="6431E95F" wp14:editId="2786E37B">
                <wp:simplePos x="0" y="0"/>
                <wp:positionH relativeFrom="column">
                  <wp:posOffset>-15240</wp:posOffset>
                </wp:positionH>
                <wp:positionV relativeFrom="paragraph">
                  <wp:posOffset>372745</wp:posOffset>
                </wp:positionV>
                <wp:extent cx="5715000" cy="2161540"/>
                <wp:effectExtent l="0" t="0" r="19050" b="10160"/>
                <wp:wrapTopAndBottom/>
                <wp:docPr id="43" name="Group 43"/>
                <wp:cNvGraphicFramePr/>
                <a:graphic xmlns:a="http://schemas.openxmlformats.org/drawingml/2006/main">
                  <a:graphicData uri="http://schemas.microsoft.com/office/word/2010/wordprocessingGroup">
                    <wpg:wgp>
                      <wpg:cNvGrpSpPr/>
                      <wpg:grpSpPr>
                        <a:xfrm>
                          <a:off x="0" y="0"/>
                          <a:ext cx="5715000" cy="2161540"/>
                          <a:chOff x="0" y="0"/>
                          <a:chExt cx="5715000" cy="2161617"/>
                        </a:xfrm>
                      </wpg:grpSpPr>
                      <wps:wsp>
                        <wps:cNvPr id="208" name="Text Box 208"/>
                        <wps:cNvSpPr txBox="1">
                          <a:spLocks noChangeArrowheads="1"/>
                        </wps:cNvSpPr>
                        <wps:spPr bwMode="auto">
                          <a:xfrm>
                            <a:off x="0" y="683972"/>
                            <a:ext cx="5715000" cy="1477645"/>
                          </a:xfrm>
                          <a:prstGeom prst="roundRect">
                            <a:avLst>
                              <a:gd name="adj" fmla="val 16380"/>
                            </a:avLst>
                          </a:prstGeom>
                          <a:solidFill>
                            <a:srgbClr val="FFFFFF"/>
                          </a:solidFill>
                          <a:ln w="9525">
                            <a:solidFill>
                              <a:schemeClr val="tx1">
                                <a:lumMod val="65000"/>
                                <a:lumOff val="35000"/>
                              </a:schemeClr>
                            </a:solidFill>
                            <a:miter lim="800000"/>
                            <a:headEnd/>
                            <a:tailEnd/>
                          </a:ln>
                        </wps:spPr>
                        <wps:txbx>
                          <w:txbxContent>
                            <w:p w14:paraId="71C235A1" w14:textId="77777777" w:rsidR="002A1612" w:rsidRPr="004E0ABA" w:rsidRDefault="002A1612" w:rsidP="001C6C01">
                              <w:pPr>
                                <w:rPr>
                                  <w:lang w:val="cs-CZ"/>
                                </w:rPr>
                              </w:pPr>
                              <w:r w:rsidRPr="009040AE">
                                <w:rPr>
                                  <w:rFonts w:hint="eastAsia"/>
                                  <w:b/>
                                  <w:color w:val="FF7000"/>
                                  <w:lang w:val="cs-CZ"/>
                                </w:rPr>
                                <w:t>Přerušení</w:t>
                              </w:r>
                              <w:r w:rsidRPr="004E0ABA">
                                <w:rPr>
                                  <w:lang w:val="cs-CZ"/>
                                </w:rPr>
                                <w:t xml:space="preserve"> </w:t>
                              </w:r>
                              <w:r w:rsidRPr="009040AE">
                                <w:rPr>
                                  <w:i/>
                                  <w:lang w:val="cs-CZ"/>
                                </w:rPr>
                                <w:t>(</w:t>
                              </w:r>
                              <w:r w:rsidRPr="009040AE">
                                <w:rPr>
                                  <w:i/>
                                </w:rPr>
                                <w:t>interrupt</w:t>
                              </w:r>
                              <w:r w:rsidRPr="009040AE">
                                <w:rPr>
                                  <w:i/>
                                  <w:lang w:val="cs-CZ"/>
                                </w:rPr>
                                <w:t>)</w:t>
                              </w:r>
                              <w:r>
                                <w:rPr>
                                  <w:lang w:val="cs-CZ"/>
                                </w:rPr>
                                <w:t xml:space="preserve"> je speciální část kódu, která zastavuje tok hlavního kódu. Přerušení se nazývá proto, že </w:t>
                              </w:r>
                              <w:r>
                                <w:rPr>
                                  <w:i/>
                                  <w:lang w:val="cs-CZ"/>
                                </w:rPr>
                                <w:t xml:space="preserve">přerušuje </w:t>
                              </w:r>
                              <w:r>
                                <w:rPr>
                                  <w:lang w:val="cs-CZ"/>
                                </w:rPr>
                                <w:t>hlavní kód</w:t>
                              </w:r>
                              <w:r w:rsidRPr="004E0ABA">
                                <w:rPr>
                                  <w:lang w:val="cs-CZ"/>
                                </w:rPr>
                                <w:t xml:space="preserve">. </w:t>
                              </w:r>
                              <w:r>
                                <w:rPr>
                                  <w:lang w:val="cs-CZ"/>
                                </w:rPr>
                                <w:t xml:space="preserve">Přerušení se obvykle používá k zastavení hlavního kódu a spuštění </w:t>
                              </w:r>
                              <w:r w:rsidRPr="009040AE">
                                <w:rPr>
                                  <w:b/>
                                  <w:color w:val="FF7000"/>
                                  <w:lang w:val="cs-CZ"/>
                                </w:rPr>
                                <w:t>podprogramu</w:t>
                              </w:r>
                              <w:r w:rsidRPr="004E0ABA">
                                <w:rPr>
                                  <w:lang w:val="cs-CZ"/>
                                </w:rPr>
                                <w:t xml:space="preserve"> </w:t>
                              </w:r>
                              <w:r w:rsidRPr="009040AE">
                                <w:rPr>
                                  <w:i/>
                                  <w:lang w:val="cs-CZ"/>
                                </w:rPr>
                                <w:t>(</w:t>
                              </w:r>
                              <w:r w:rsidRPr="009040AE">
                                <w:rPr>
                                  <w:i/>
                                </w:rPr>
                                <w:t>subroutine</w:t>
                              </w:r>
                              <w:r w:rsidRPr="009040AE">
                                <w:rPr>
                                  <w:i/>
                                  <w:lang w:val="cs-CZ"/>
                                </w:rPr>
                                <w:t>)</w:t>
                              </w:r>
                              <w:r>
                                <w:rPr>
                                  <w:lang w:val="cs-CZ"/>
                                </w:rPr>
                                <w:t>.</w:t>
                              </w:r>
                            </w:p>
                            <w:p w14:paraId="42904658" w14:textId="77777777" w:rsidR="002A1612" w:rsidRPr="004E0ABA" w:rsidRDefault="002A1612" w:rsidP="001C6C01">
                              <w:pPr>
                                <w:rPr>
                                  <w:lang w:val="cs-CZ"/>
                                </w:rPr>
                              </w:pPr>
                              <w:r>
                                <w:rPr>
                                  <w:b/>
                                  <w:color w:val="FF7000"/>
                                  <w:lang w:val="cs-CZ"/>
                                </w:rPr>
                                <w:t xml:space="preserve">Podprogram </w:t>
                              </w:r>
                              <w:r>
                                <w:rPr>
                                  <w:lang w:val="cs-CZ"/>
                                </w:rPr>
                                <w:t xml:space="preserve">je jedinečný kód nezávislý na hlavním programu. Jde vlastně o samostatný </w:t>
                              </w:r>
                              <w:r w:rsidRPr="004E0ABA">
                                <w:rPr>
                                  <w:lang w:val="cs-CZ"/>
                                </w:rPr>
                                <w:t xml:space="preserve">mini program. </w:t>
                              </w:r>
                            </w:p>
                          </w:txbxContent>
                        </wps:txbx>
                        <wps:bodyPr rot="0" vert="horz" wrap="square" lIns="91440" tIns="180000" rIns="91440" bIns="90000" anchor="t" anchorCtr="0">
                          <a:noAutofit/>
                        </wps:bodyPr>
                      </wps:wsp>
                      <pic:pic xmlns:pic="http://schemas.openxmlformats.org/drawingml/2006/picture">
                        <pic:nvPicPr>
                          <pic:cNvPr id="222" name="Picture 222"/>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204826" y="0"/>
                            <a:ext cx="899160" cy="898525"/>
                          </a:xfrm>
                          <a:prstGeom prst="rect">
                            <a:avLst/>
                          </a:prstGeom>
                        </pic:spPr>
                      </pic:pic>
                      <wps:wsp>
                        <wps:cNvPr id="249" name="Text Box 2"/>
                        <wps:cNvSpPr txBox="1">
                          <a:spLocks noChangeArrowheads="1"/>
                        </wps:cNvSpPr>
                        <wps:spPr bwMode="auto">
                          <a:xfrm>
                            <a:off x="1009498" y="303570"/>
                            <a:ext cx="1790852" cy="365675"/>
                          </a:xfrm>
                          <a:prstGeom prst="rect">
                            <a:avLst/>
                          </a:prstGeom>
                          <a:noFill/>
                          <a:ln w="9525">
                            <a:noFill/>
                            <a:miter lim="800000"/>
                            <a:headEnd/>
                            <a:tailEnd/>
                          </a:ln>
                        </wps:spPr>
                        <wps:txbx>
                          <w:txbxContent>
                            <w:p w14:paraId="33E76454" w14:textId="77777777" w:rsidR="002A1612" w:rsidRPr="00D31915" w:rsidRDefault="002A1612" w:rsidP="001C6C01">
                              <w:pPr>
                                <w:rPr>
                                  <w:b/>
                                  <w:color w:val="FF7000"/>
                                  <w:sz w:val="28"/>
                                  <w:szCs w:val="28"/>
                                </w:rPr>
                              </w:pPr>
                              <w:proofErr w:type="spellStart"/>
                              <w:r>
                                <w:rPr>
                                  <w:b/>
                                  <w:color w:val="FF7000"/>
                                  <w:sz w:val="28"/>
                                  <w:szCs w:val="28"/>
                                </w:rPr>
                                <w:t>Slovníček</w:t>
                              </w:r>
                              <w:proofErr w:type="spellEnd"/>
                              <w:r>
                                <w:rPr>
                                  <w:b/>
                                  <w:color w:val="FF7000"/>
                                  <w:sz w:val="28"/>
                                  <w:szCs w:val="28"/>
                                </w:rPr>
                                <w:t xml:space="preserve"> </w:t>
                              </w:r>
                              <w:proofErr w:type="spellStart"/>
                              <w:r>
                                <w:rPr>
                                  <w:b/>
                                  <w:color w:val="FF7000"/>
                                  <w:sz w:val="28"/>
                                  <w:szCs w:val="28"/>
                                </w:rPr>
                                <w:t>pojmů</w:t>
                              </w:r>
                              <w:proofErr w:type="spellEnd"/>
                            </w:p>
                            <w:p w14:paraId="4F00B37F" w14:textId="77777777" w:rsidR="002A1612" w:rsidRPr="00D31915" w:rsidRDefault="002A1612" w:rsidP="001C6C01">
                              <w:pPr>
                                <w:rPr>
                                  <w:b/>
                                  <w:color w:val="FF7000"/>
                                  <w:sz w:val="28"/>
                                  <w:szCs w:val="28"/>
                                </w:rPr>
                              </w:pPr>
                            </w:p>
                          </w:txbxContent>
                        </wps:txbx>
                        <wps:bodyPr rot="0" vert="horz" wrap="square" lIns="91440" tIns="45720" rIns="91440" bIns="45720" anchor="t" anchorCtr="0">
                          <a:noAutofit/>
                        </wps:bodyPr>
                      </wps:wsp>
                    </wpg:wgp>
                  </a:graphicData>
                </a:graphic>
              </wp:anchor>
            </w:drawing>
          </mc:Choice>
          <mc:Fallback>
            <w:pict>
              <v:group w14:anchorId="6431E95F" id="Group 43" o:spid="_x0000_s1409" style="position:absolute;margin-left:-1.2pt;margin-top:29.35pt;width:450pt;height:170.2pt;z-index:253326336" coordsize="57150,2161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">
                <v:roundrect id="Text Box 208" o:spid="_x0000_s1410" style="position:absolute;top:6839;width:57150;height:14777;visibility:visible;mso-wrap-style:square;v-text-anchor:top" arcsize="1073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" strokecolor="#5a5a5a [2109]">
                  <v:stroke joinstyle="miter"/>
                  <v:textbox inset=",5mm,,2.5mm">
                    <w:txbxContent>
                      <w:p w14:paraId="71C235A1" w14:textId="77777777" w:rsidR="002A1612" w:rsidRPr="004E0ABA" w:rsidRDefault="002A1612" w:rsidP="001C6C01">
                        <w:pPr>
                          <w:rPr>
                            <w:lang w:val="cs-CZ"/>
                          </w:rPr>
                        </w:pPr>
                        <w:r w:rsidRPr="009040AE">
                          <w:rPr>
                            <w:rFonts w:hint="eastAsia"/>
                            <w:b/>
                            <w:color w:val="FF7000"/>
                            <w:lang w:val="cs-CZ"/>
                          </w:rPr>
                          <w:t>Přerušení</w:t>
                        </w:r>
                        <w:r w:rsidRPr="004E0ABA">
                          <w:rPr>
                            <w:lang w:val="cs-CZ"/>
                          </w:rPr>
                          <w:t xml:space="preserve"> </w:t>
                        </w:r>
                        <w:r w:rsidRPr="009040AE">
                          <w:rPr>
                            <w:i/>
                            <w:lang w:val="cs-CZ"/>
                          </w:rPr>
                          <w:t>(</w:t>
                        </w:r>
                        <w:r w:rsidRPr="009040AE">
                          <w:rPr>
                            <w:i/>
                          </w:rPr>
                          <w:t>interrupt</w:t>
                        </w:r>
                        <w:r w:rsidRPr="009040AE">
                          <w:rPr>
                            <w:i/>
                            <w:lang w:val="cs-CZ"/>
                          </w:rPr>
                          <w:t>)</w:t>
                        </w:r>
                        <w:r>
                          <w:rPr>
                            <w:lang w:val="cs-CZ"/>
                          </w:rPr>
                          <w:t xml:space="preserve"> je speciální část kódu, která zastavuje tok hlavního kódu. Přerušení se nazývá proto, že </w:t>
                        </w:r>
                        <w:r>
                          <w:rPr>
                            <w:i/>
                            <w:lang w:val="cs-CZ"/>
                          </w:rPr>
                          <w:t xml:space="preserve">přerušuje </w:t>
                        </w:r>
                        <w:r>
                          <w:rPr>
                            <w:lang w:val="cs-CZ"/>
                          </w:rPr>
                          <w:t>hlavní kód</w:t>
                        </w:r>
                        <w:r w:rsidRPr="004E0ABA">
                          <w:rPr>
                            <w:lang w:val="cs-CZ"/>
                          </w:rPr>
                          <w:t xml:space="preserve">. </w:t>
                        </w:r>
                        <w:r>
                          <w:rPr>
                            <w:lang w:val="cs-CZ"/>
                          </w:rPr>
                          <w:t xml:space="preserve">Přerušení se obvykle používá k zastavení hlavního kódu a spuštění </w:t>
                        </w:r>
                        <w:r w:rsidRPr="009040AE">
                          <w:rPr>
                            <w:b/>
                            <w:color w:val="FF7000"/>
                            <w:lang w:val="cs-CZ"/>
                          </w:rPr>
                          <w:t>podprogramu</w:t>
                        </w:r>
                        <w:r w:rsidRPr="004E0ABA">
                          <w:rPr>
                            <w:lang w:val="cs-CZ"/>
                          </w:rPr>
                          <w:t xml:space="preserve"> </w:t>
                        </w:r>
                        <w:r w:rsidRPr="009040AE">
                          <w:rPr>
                            <w:i/>
                            <w:lang w:val="cs-CZ"/>
                          </w:rPr>
                          <w:t>(</w:t>
                        </w:r>
                        <w:r w:rsidRPr="009040AE">
                          <w:rPr>
                            <w:i/>
                          </w:rPr>
                          <w:t>subroutine</w:t>
                        </w:r>
                        <w:r w:rsidRPr="009040AE">
                          <w:rPr>
                            <w:i/>
                            <w:lang w:val="cs-CZ"/>
                          </w:rPr>
                          <w:t>)</w:t>
                        </w:r>
                        <w:r>
                          <w:rPr>
                            <w:lang w:val="cs-CZ"/>
                          </w:rPr>
                          <w:t>.</w:t>
                        </w:r>
                      </w:p>
                      <w:p w14:paraId="42904658" w14:textId="77777777" w:rsidR="002A1612" w:rsidRPr="004E0ABA" w:rsidRDefault="002A1612" w:rsidP="001C6C01">
                        <w:pPr>
                          <w:rPr>
                            <w:lang w:val="cs-CZ"/>
                          </w:rPr>
                        </w:pPr>
                        <w:r>
                          <w:rPr>
                            <w:b/>
                            <w:color w:val="FF7000"/>
                            <w:lang w:val="cs-CZ"/>
                          </w:rPr>
                          <w:t xml:space="preserve">Podprogram </w:t>
                        </w:r>
                        <w:r>
                          <w:rPr>
                            <w:lang w:val="cs-CZ"/>
                          </w:rPr>
                          <w:t xml:space="preserve">je jedinečný kód nezávislý na hlavním programu. Jde vlastně o samostatný </w:t>
                        </w:r>
                        <w:r w:rsidRPr="004E0ABA">
                          <w:rPr>
                            <w:lang w:val="cs-CZ"/>
                          </w:rPr>
                          <w:t xml:space="preserve">mini program. </w:t>
                        </w:r>
                      </w:p>
                    </w:txbxContent>
                  </v:textbox>
                </v:roundrect>
                <v:shape id="Picture 222" o:spid="_x0000_s1411" type="#_x0000_t75" style="position:absolute;left:2048;width:8991;height:89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">
                  <v:imagedata r:id="rId51" o:title=""/>
                </v:shape>
                <v:shape id="_x0000_s1412" type="#_x0000_t202" style="position:absolute;left:10094;top:3035;width:17909;height:36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" filled="f" stroked="f">
                  <v:textbox>
                    <w:txbxContent>
                      <w:p w14:paraId="33E76454" w14:textId="77777777" w:rsidR="002A1612" w:rsidRPr="00D31915" w:rsidRDefault="002A1612" w:rsidP="001C6C01">
                        <w:pPr>
                          <w:rPr>
                            <w:b/>
                            <w:color w:val="FF7000"/>
                            <w:sz w:val="28"/>
                            <w:szCs w:val="28"/>
                          </w:rPr>
                        </w:pPr>
                        <w:proofErr w:type="spellStart"/>
                        <w:r>
                          <w:rPr>
                            <w:b/>
                            <w:color w:val="FF7000"/>
                            <w:sz w:val="28"/>
                            <w:szCs w:val="28"/>
                          </w:rPr>
                          <w:t>Slovníček</w:t>
                        </w:r>
                        <w:proofErr w:type="spellEnd"/>
                        <w:r>
                          <w:rPr>
                            <w:b/>
                            <w:color w:val="FF7000"/>
                            <w:sz w:val="28"/>
                            <w:szCs w:val="28"/>
                          </w:rPr>
                          <w:t xml:space="preserve"> </w:t>
                        </w:r>
                        <w:proofErr w:type="spellStart"/>
                        <w:r>
                          <w:rPr>
                            <w:b/>
                            <w:color w:val="FF7000"/>
                            <w:sz w:val="28"/>
                            <w:szCs w:val="28"/>
                          </w:rPr>
                          <w:t>pojmů</w:t>
                        </w:r>
                        <w:proofErr w:type="spellEnd"/>
                      </w:p>
                      <w:p w14:paraId="4F00B37F" w14:textId="77777777" w:rsidR="002A1612" w:rsidRPr="00D31915" w:rsidRDefault="002A1612" w:rsidP="001C6C01">
                        <w:pPr>
                          <w:rPr>
                            <w:b/>
                            <w:color w:val="FF7000"/>
                            <w:sz w:val="28"/>
                            <w:szCs w:val="28"/>
                          </w:rPr>
                        </w:pPr>
                      </w:p>
                    </w:txbxContent>
                  </v:textbox>
                </v:shape>
                <w10:wrap type="topAndBottom"/>
              </v:group>
            </w:pict>
          </mc:Fallback>
        </mc:AlternateContent>
      </w:r>
      <w:r>
        <w:rPr>
          <w:lang w:val="cs-CZ"/>
        </w:rPr>
        <w:t xml:space="preserve">Existuje přitom způsob, jak tento sekvenční tok přerušit. Tok počítačového programu můžete přerušit použitím </w:t>
      </w:r>
      <w:r w:rsidRPr="009040AE">
        <w:rPr>
          <w:rFonts w:hint="eastAsia"/>
          <w:b/>
          <w:color w:val="FF7000"/>
          <w:lang w:val="cs-CZ"/>
        </w:rPr>
        <w:t>přerušení</w:t>
      </w:r>
      <w:r>
        <w:rPr>
          <w:lang w:val="cs-CZ"/>
        </w:rPr>
        <w:t xml:space="preserve"> </w:t>
      </w:r>
      <w:r w:rsidRPr="009040AE">
        <w:rPr>
          <w:i/>
          <w:lang w:val="cs-CZ"/>
        </w:rPr>
        <w:t>(</w:t>
      </w:r>
      <w:r w:rsidRPr="009040AE">
        <w:rPr>
          <w:i/>
        </w:rPr>
        <w:t>interrupt</w:t>
      </w:r>
      <w:r w:rsidRPr="009040AE">
        <w:rPr>
          <w:i/>
          <w:lang w:val="cs-CZ"/>
        </w:rPr>
        <w:t>)</w:t>
      </w:r>
      <w:r>
        <w:rPr>
          <w:lang w:val="cs-CZ"/>
        </w:rPr>
        <w:t>.</w:t>
      </w:r>
    </w:p>
    <w:p w14:paraId="7B70BFCF" w14:textId="77777777" w:rsidR="001C6C01" w:rsidRPr="002950E6" w:rsidRDefault="001C6C01" w:rsidP="001C6C01">
      <w:pPr>
        <w:spacing w:before="240"/>
        <w:rPr>
          <w:lang w:val="cs-CZ"/>
        </w:rPr>
      </w:pPr>
      <w:r>
        <w:rPr>
          <w:lang w:val="cs-CZ"/>
        </w:rPr>
        <w:t xml:space="preserve">Abyste pochopili, jak přerušení funguje, musíte rozumět tomu, co je přerušováno. </w:t>
      </w:r>
    </w:p>
    <w:p w14:paraId="2F7B6781" w14:textId="77777777" w:rsidR="001C6C01" w:rsidRPr="002950E6" w:rsidRDefault="001C6C01" w:rsidP="001C6C01">
      <w:pPr>
        <w:rPr>
          <w:lang w:val="cs-CZ"/>
        </w:rPr>
      </w:pPr>
    </w:p>
    <w:p w14:paraId="2C3E8AB8" w14:textId="77777777" w:rsidR="001C6C01" w:rsidRPr="002950E6" w:rsidRDefault="001C6C01" w:rsidP="001C6C01">
      <w:pPr>
        <w:pStyle w:val="Nadpis2"/>
        <w:rPr>
          <w:lang w:val="cs-CZ"/>
        </w:rPr>
      </w:pPr>
      <w:r>
        <w:rPr>
          <w:lang w:val="cs-CZ"/>
        </w:rPr>
        <w:t>Co je to hlavní program</w:t>
      </w:r>
      <w:r w:rsidRPr="002950E6">
        <w:rPr>
          <w:lang w:val="cs-CZ"/>
        </w:rPr>
        <w:t>?</w:t>
      </w:r>
    </w:p>
    <w:p w14:paraId="765C79ED" w14:textId="77777777" w:rsidR="001C6C01" w:rsidRPr="002950E6" w:rsidRDefault="001C6C01" w:rsidP="001C6C01">
      <w:pPr>
        <w:rPr>
          <w:lang w:val="cs-CZ"/>
        </w:rPr>
      </w:pPr>
      <w:r w:rsidRPr="002950E6">
        <w:rPr>
          <w:noProof/>
          <w:lang w:val="cs-CZ"/>
        </w:rPr>
        <w:drawing>
          <wp:anchor distT="0" distB="0" distL="114300" distR="114300" simplePos="0" relativeHeight="253327360" behindDoc="0" locked="0" layoutInCell="1" allowOverlap="1" wp14:anchorId="58E249E5" wp14:editId="7CD19C87">
            <wp:simplePos x="0" y="0"/>
            <wp:positionH relativeFrom="column">
              <wp:posOffset>2273833</wp:posOffset>
            </wp:positionH>
            <wp:positionV relativeFrom="paragraph">
              <wp:posOffset>302260</wp:posOffset>
            </wp:positionV>
            <wp:extent cx="986790" cy="657860"/>
            <wp:effectExtent l="19050" t="19050" r="22860" b="2794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U3-2.1_start.PNG"/>
                    <pic:cNvPicPr/>
                  </pic:nvPicPr>
                  <pic:blipFill rotWithShape="1">
                    <a:blip r:embed="rId148">
                      <a:extLst>
                        <a:ext uri="{28A0092B-C50C-407E-A947-70E740481C1C}">
                          <a14:useLocalDpi xmlns:a14="http://schemas.microsoft.com/office/drawing/2010/main" val="0"/>
                        </a:ext>
                      </a:extLst>
                    </a:blip>
                    <a:srcRect l="5253" r="6133" b="13600"/>
                    <a:stretch/>
                  </pic:blipFill>
                  <pic:spPr bwMode="auto">
                    <a:xfrm>
                      <a:off x="0" y="0"/>
                      <a:ext cx="986790" cy="657860"/>
                    </a:xfrm>
                    <a:prstGeom prst="rect">
                      <a:avLst/>
                    </a:prstGeom>
                    <a:ln w="19050">
                      <a:solidFill>
                        <a:srgbClr val="FF7000"/>
                      </a:solidFill>
                      <a:prstDash val="lgDash"/>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lang w:val="cs-CZ"/>
        </w:rPr>
        <w:t>Hlavní program v </w:t>
      </w:r>
      <w:proofErr w:type="spellStart"/>
      <w:r w:rsidRPr="002950E6">
        <w:rPr>
          <w:lang w:val="cs-CZ"/>
        </w:rPr>
        <w:t>EdScratch</w:t>
      </w:r>
      <w:r>
        <w:rPr>
          <w:lang w:val="cs-CZ"/>
        </w:rPr>
        <w:t>i</w:t>
      </w:r>
      <w:proofErr w:type="spellEnd"/>
      <w:r>
        <w:rPr>
          <w:lang w:val="cs-CZ"/>
        </w:rPr>
        <w:t xml:space="preserve"> je cokoli, co je připojeno za úvodní žlutý blok </w:t>
      </w:r>
      <w:r w:rsidRPr="002950E6">
        <w:rPr>
          <w:color w:val="FF7000"/>
          <w:lang w:val="cs-CZ"/>
        </w:rPr>
        <w:t>start</w:t>
      </w:r>
      <w:r w:rsidRPr="002950E6">
        <w:rPr>
          <w:lang w:val="cs-CZ"/>
        </w:rPr>
        <w:t>.</w:t>
      </w:r>
    </w:p>
    <w:p w14:paraId="54BE6512" w14:textId="0FF482DE" w:rsidR="001C6C01" w:rsidRPr="002950E6" w:rsidRDefault="001C6C01" w:rsidP="001C6C01">
      <w:pPr>
        <w:spacing w:before="240"/>
        <w:rPr>
          <w:lang w:val="cs-CZ"/>
        </w:rPr>
      </w:pPr>
      <w:r>
        <w:rPr>
          <w:lang w:val="cs-CZ"/>
        </w:rPr>
        <w:t xml:space="preserve">Kdykoliv budete psát kód pro Edisona, v hlavním programu připojeném za blokem </w:t>
      </w:r>
      <w:r w:rsidRPr="002950E6">
        <w:rPr>
          <w:color w:val="FF7000"/>
          <w:lang w:val="cs-CZ"/>
        </w:rPr>
        <w:t>start</w:t>
      </w:r>
      <w:r w:rsidRPr="002950E6">
        <w:rPr>
          <w:lang w:val="cs-CZ"/>
        </w:rPr>
        <w:t xml:space="preserve"> </w:t>
      </w:r>
      <w:r>
        <w:rPr>
          <w:lang w:val="cs-CZ"/>
        </w:rPr>
        <w:t xml:space="preserve">musí být nejméně jeden další blok. Když spustíte program v Edisonovi stisknutím tlačítka pro </w:t>
      </w:r>
      <w:r>
        <w:rPr>
          <w:lang w:val="cs-CZ"/>
        </w:rPr>
        <w:lastRenderedPageBreak/>
        <w:t xml:space="preserve">spuštění (trojúhelníkové), hlavní program </w:t>
      </w:r>
      <w:proofErr w:type="gramStart"/>
      <w:r>
        <w:rPr>
          <w:lang w:val="cs-CZ"/>
        </w:rPr>
        <w:t>poběží</w:t>
      </w:r>
      <w:proofErr w:type="gramEnd"/>
      <w:r>
        <w:rPr>
          <w:lang w:val="cs-CZ"/>
        </w:rPr>
        <w:t xml:space="preserve"> v postupné posloupnosti krok za krokem až do konce. </w:t>
      </w:r>
    </w:p>
    <w:p w14:paraId="273833A4" w14:textId="77777777" w:rsidR="001C6C01" w:rsidRPr="002950E6" w:rsidRDefault="001C6C01" w:rsidP="001C6C01">
      <w:pPr>
        <w:rPr>
          <w:lang w:val="cs-CZ"/>
        </w:rPr>
      </w:pPr>
      <w:r>
        <w:rPr>
          <w:lang w:val="cs-CZ"/>
        </w:rPr>
        <w:t>Tento tok může být přerušen tzv. přerušením.</w:t>
      </w:r>
    </w:p>
    <w:p w14:paraId="3221D4B9" w14:textId="77777777" w:rsidR="001C6C01" w:rsidRPr="002950E6" w:rsidRDefault="001C6C01" w:rsidP="001C6C01">
      <w:pPr>
        <w:rPr>
          <w:lang w:val="cs-CZ"/>
        </w:rPr>
      </w:pPr>
      <w:r w:rsidRPr="002950E6">
        <w:rPr>
          <w:noProof/>
          <w:lang w:val="cs-CZ"/>
        </w:rPr>
        <w:drawing>
          <wp:anchor distT="0" distB="0" distL="114300" distR="114300" simplePos="0" relativeHeight="253328384" behindDoc="0" locked="0" layoutInCell="1" allowOverlap="1" wp14:anchorId="4D7BE50F" wp14:editId="106EE5C0">
            <wp:simplePos x="0" y="0"/>
            <wp:positionH relativeFrom="column">
              <wp:posOffset>873659</wp:posOffset>
            </wp:positionH>
            <wp:positionV relativeFrom="paragraph">
              <wp:posOffset>294005</wp:posOffset>
            </wp:positionV>
            <wp:extent cx="3915321" cy="3553321"/>
            <wp:effectExtent l="19050" t="19050" r="9525" b="28575"/>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U3_2.1_decider bot.PNG"/>
                    <pic:cNvPicPr/>
                  </pic:nvPicPr>
                  <pic:blipFill>
                    <a:blip r:embed="rId149">
                      <a:extLst>
                        <a:ext uri="{28A0092B-C50C-407E-A947-70E740481C1C}">
                          <a14:useLocalDpi xmlns:a14="http://schemas.microsoft.com/office/drawing/2010/main" val="0"/>
                        </a:ext>
                      </a:extLst>
                    </a:blip>
                    <a:stretch>
                      <a:fillRect/>
                    </a:stretch>
                  </pic:blipFill>
                  <pic:spPr>
                    <a:xfrm>
                      <a:off x="0" y="0"/>
                      <a:ext cx="3915321" cy="3553321"/>
                    </a:xfrm>
                    <a:prstGeom prst="rect">
                      <a:avLst/>
                    </a:prstGeom>
                    <a:ln w="19050">
                      <a:solidFill>
                        <a:srgbClr val="FF7000"/>
                      </a:solidFill>
                      <a:prstDash val="lgDash"/>
                    </a:ln>
                  </pic:spPr>
                </pic:pic>
              </a:graphicData>
            </a:graphic>
          </wp:anchor>
        </w:drawing>
      </w:r>
      <w:r w:rsidRPr="002950E6">
        <w:rPr>
          <w:lang w:val="cs-CZ"/>
        </w:rPr>
        <w:t>Prohlédněte si následující program:</w:t>
      </w:r>
    </w:p>
    <w:p w14:paraId="56EA953F" w14:textId="77777777" w:rsidR="001C6C01" w:rsidRPr="002950E6" w:rsidRDefault="001C6C01" w:rsidP="001C6C01">
      <w:pPr>
        <w:rPr>
          <w:lang w:val="cs-CZ"/>
        </w:rPr>
      </w:pPr>
    </w:p>
    <w:p w14:paraId="006C7C24" w14:textId="77777777" w:rsidR="001C6C01" w:rsidRPr="002950E6" w:rsidRDefault="001C6C01" w:rsidP="001C6C01">
      <w:pPr>
        <w:rPr>
          <w:lang w:val="cs-CZ"/>
        </w:rPr>
      </w:pPr>
      <w:r>
        <w:rPr>
          <w:lang w:val="cs-CZ"/>
        </w:rPr>
        <w:t xml:space="preserve">Tento program se skládá ze dvou částí: hlavního programu a podprogramu. </w:t>
      </w:r>
    </w:p>
    <w:p w14:paraId="5CE313EB" w14:textId="77777777" w:rsidR="001C6C01" w:rsidRPr="002950E6" w:rsidRDefault="001C6C01" w:rsidP="001C6C01">
      <w:pPr>
        <w:pStyle w:val="Odstavecseseznamem"/>
        <w:numPr>
          <w:ilvl w:val="0"/>
          <w:numId w:val="42"/>
        </w:numPr>
        <w:rPr>
          <w:lang w:val="cs-CZ"/>
        </w:rPr>
      </w:pPr>
      <w:r>
        <w:rPr>
          <w:lang w:val="cs-CZ"/>
        </w:rPr>
        <w:t>Co hlavní program přikazuje Edisonovi udělat</w:t>
      </w:r>
      <w:r w:rsidRPr="002950E6">
        <w:rPr>
          <w:lang w:val="cs-CZ"/>
        </w:rPr>
        <w:t xml:space="preserve">? </w:t>
      </w:r>
      <w:r w:rsidRPr="002950E6">
        <w:rPr>
          <w:i/>
          <w:color w:val="FF7000"/>
          <w:lang w:val="cs-CZ"/>
        </w:rPr>
        <w:t>Nápověda:</w:t>
      </w:r>
      <w:r w:rsidRPr="002950E6">
        <w:rPr>
          <w:lang w:val="cs-CZ"/>
        </w:rPr>
        <w:t xml:space="preserve"> </w:t>
      </w:r>
      <w:r>
        <w:rPr>
          <w:lang w:val="cs-CZ"/>
        </w:rPr>
        <w:t>hlavní program je tvořen pouze bloky připojenými k bloku</w:t>
      </w:r>
      <w:r w:rsidRPr="002950E6">
        <w:rPr>
          <w:lang w:val="cs-CZ"/>
        </w:rPr>
        <w:t xml:space="preserve"> </w:t>
      </w:r>
      <w:r w:rsidRPr="002950E6">
        <w:rPr>
          <w:color w:val="FF7000"/>
          <w:lang w:val="cs-CZ"/>
        </w:rPr>
        <w:t>start</w:t>
      </w:r>
      <w:r w:rsidRPr="002950E6">
        <w:rPr>
          <w:lang w:val="cs-CZ"/>
        </w:rPr>
        <w:t>.</w:t>
      </w:r>
    </w:p>
    <w:p w14:paraId="0E8009F9" w14:textId="77777777" w:rsidR="001C6C01" w:rsidRPr="002950E6" w:rsidRDefault="001C6C01" w:rsidP="001C6C01">
      <w:pPr>
        <w:rPr>
          <w:lang w:val="cs-CZ"/>
        </w:rPr>
      </w:pPr>
      <w:r w:rsidRPr="002950E6">
        <w:rPr>
          <w:lang w:val="cs-CZ"/>
        </w:rPr>
        <w:t>________________________________________________________________________________</w:t>
      </w:r>
    </w:p>
    <w:p w14:paraId="610B4E1A" w14:textId="77777777" w:rsidR="001C6C01" w:rsidRPr="002950E6" w:rsidRDefault="001C6C01" w:rsidP="001C6C01">
      <w:pPr>
        <w:rPr>
          <w:lang w:val="cs-CZ"/>
        </w:rPr>
      </w:pPr>
      <w:r w:rsidRPr="002950E6">
        <w:rPr>
          <w:lang w:val="cs-CZ"/>
        </w:rPr>
        <w:t>________________________________________________________________________________</w:t>
      </w:r>
    </w:p>
    <w:p w14:paraId="09C02194" w14:textId="77777777" w:rsidR="001C6C01" w:rsidRPr="002950E6" w:rsidRDefault="001C6C01" w:rsidP="001C6C01">
      <w:pPr>
        <w:rPr>
          <w:lang w:val="cs-CZ"/>
        </w:rPr>
      </w:pPr>
      <w:r w:rsidRPr="002950E6">
        <w:rPr>
          <w:lang w:val="cs-CZ"/>
        </w:rPr>
        <w:t>________________________________________________________________________________</w:t>
      </w:r>
    </w:p>
    <w:p w14:paraId="2AD4CDFC" w14:textId="77777777" w:rsidR="001C6C01" w:rsidRPr="002950E6" w:rsidRDefault="001C6C01" w:rsidP="001C6C01">
      <w:pPr>
        <w:spacing w:before="240"/>
        <w:rPr>
          <w:lang w:val="cs-CZ"/>
        </w:rPr>
      </w:pPr>
      <w:r>
        <w:rPr>
          <w:lang w:val="cs-CZ"/>
        </w:rPr>
        <w:t xml:space="preserve">Kromě hlavního programu je součástí programu i podprogram. Kdy dojde k přerušení hlavního programu a spuštění podprogramu? </w:t>
      </w:r>
    </w:p>
    <w:p w14:paraId="40EEFE42" w14:textId="77777777" w:rsidR="001C6C01" w:rsidRPr="002950E6" w:rsidRDefault="001C6C01" w:rsidP="001C6C01">
      <w:pPr>
        <w:rPr>
          <w:lang w:val="cs-CZ"/>
        </w:rPr>
      </w:pPr>
      <w:r w:rsidRPr="002950E6">
        <w:rPr>
          <w:noProof/>
          <w:lang w:val="cs-CZ"/>
        </w:rPr>
        <mc:AlternateContent>
          <mc:Choice Requires="wpg">
            <w:drawing>
              <wp:anchor distT="0" distB="0" distL="114300" distR="114300" simplePos="0" relativeHeight="253329408" behindDoc="0" locked="0" layoutInCell="1" allowOverlap="1" wp14:anchorId="573743D4" wp14:editId="0970B039">
                <wp:simplePos x="0" y="0"/>
                <wp:positionH relativeFrom="column">
                  <wp:posOffset>3810</wp:posOffset>
                </wp:positionH>
                <wp:positionV relativeFrom="paragraph">
                  <wp:posOffset>212725</wp:posOffset>
                </wp:positionV>
                <wp:extent cx="5715000" cy="1645285"/>
                <wp:effectExtent l="0" t="0" r="19050" b="12065"/>
                <wp:wrapTopAndBottom/>
                <wp:docPr id="46" name="Group 46"/>
                <wp:cNvGraphicFramePr/>
                <a:graphic xmlns:a="http://schemas.openxmlformats.org/drawingml/2006/main">
                  <a:graphicData uri="http://schemas.microsoft.com/office/word/2010/wordprocessingGroup">
                    <wpg:wgp>
                      <wpg:cNvGrpSpPr/>
                      <wpg:grpSpPr>
                        <a:xfrm>
                          <a:off x="0" y="0"/>
                          <a:ext cx="5715000" cy="1645285"/>
                          <a:chOff x="0" y="0"/>
                          <a:chExt cx="5715000" cy="1645843"/>
                        </a:xfrm>
                      </wpg:grpSpPr>
                      <wps:wsp>
                        <wps:cNvPr id="41" name="Text Box 41"/>
                        <wps:cNvSpPr txBox="1">
                          <a:spLocks noChangeArrowheads="1"/>
                        </wps:cNvSpPr>
                        <wps:spPr bwMode="auto">
                          <a:xfrm>
                            <a:off x="0" y="687628"/>
                            <a:ext cx="5715000" cy="958215"/>
                          </a:xfrm>
                          <a:prstGeom prst="roundRect">
                            <a:avLst>
                              <a:gd name="adj" fmla="val 16380"/>
                            </a:avLst>
                          </a:prstGeom>
                          <a:solidFill>
                            <a:srgbClr val="FFFFFF"/>
                          </a:solidFill>
                          <a:ln w="9525">
                            <a:solidFill>
                              <a:schemeClr val="tx1">
                                <a:lumMod val="65000"/>
                                <a:lumOff val="35000"/>
                              </a:schemeClr>
                            </a:solidFill>
                            <a:miter lim="800000"/>
                            <a:headEnd/>
                            <a:tailEnd/>
                          </a:ln>
                        </wps:spPr>
                        <wps:txbx>
                          <w:txbxContent>
                            <w:p w14:paraId="68F2E5D4" w14:textId="77777777" w:rsidR="002A1612" w:rsidRPr="0006617D" w:rsidRDefault="002A1612" w:rsidP="001C6C01">
                              <w:pPr>
                                <w:rPr>
                                  <w:lang w:val="cs-CZ"/>
                                </w:rPr>
                              </w:pPr>
                              <w:r>
                                <w:rPr>
                                  <w:lang w:val="cs-CZ"/>
                                </w:rPr>
                                <w:t xml:space="preserve">V programování </w:t>
                              </w:r>
                              <w:r>
                                <w:rPr>
                                  <w:b/>
                                  <w:color w:val="FF7000"/>
                                  <w:lang w:val="cs-CZ"/>
                                </w:rPr>
                                <w:t xml:space="preserve">událost </w:t>
                              </w:r>
                              <w:r w:rsidRPr="009040AE">
                                <w:rPr>
                                  <w:i/>
                                  <w:lang w:val="cs-CZ"/>
                                </w:rPr>
                                <w:t>(event)</w:t>
                              </w:r>
                              <w:r>
                                <w:rPr>
                                  <w:lang w:val="cs-CZ"/>
                                </w:rPr>
                                <w:t xml:space="preserve"> označuje jev, který nastane mimo kód a ovlivní běh programu. Událostí může být např. stisknutí tlačítka nebo přenos informace ze senzoru.</w:t>
                              </w:r>
                            </w:p>
                          </w:txbxContent>
                        </wps:txbx>
                        <wps:bodyPr rot="0" vert="horz" wrap="square" lIns="91440" tIns="180000" rIns="91440" bIns="90000" anchor="t" anchorCtr="0">
                          <a:noAutofit/>
                        </wps:bodyPr>
                      </wps:wsp>
                      <pic:pic xmlns:pic="http://schemas.openxmlformats.org/drawingml/2006/picture">
                        <pic:nvPicPr>
                          <pic:cNvPr id="44" name="Picture 44"/>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212141" y="0"/>
                            <a:ext cx="899160" cy="899160"/>
                          </a:xfrm>
                          <a:prstGeom prst="rect">
                            <a:avLst/>
                          </a:prstGeom>
                        </pic:spPr>
                      </pic:pic>
                      <wps:wsp>
                        <wps:cNvPr id="45" name="Text Box 2"/>
                        <wps:cNvSpPr txBox="1">
                          <a:spLocks noChangeArrowheads="1"/>
                        </wps:cNvSpPr>
                        <wps:spPr bwMode="auto">
                          <a:xfrm>
                            <a:off x="1009498" y="307238"/>
                            <a:ext cx="1733702" cy="365760"/>
                          </a:xfrm>
                          <a:prstGeom prst="rect">
                            <a:avLst/>
                          </a:prstGeom>
                          <a:noFill/>
                          <a:ln w="9525">
                            <a:noFill/>
                            <a:miter lim="800000"/>
                            <a:headEnd/>
                            <a:tailEnd/>
                          </a:ln>
                        </wps:spPr>
                        <wps:txbx>
                          <w:txbxContent>
                            <w:p w14:paraId="4967D5EC" w14:textId="77777777" w:rsidR="002A1612" w:rsidRPr="00D31915" w:rsidRDefault="002A1612" w:rsidP="001C6C01">
                              <w:pPr>
                                <w:rPr>
                                  <w:b/>
                                  <w:color w:val="FF7000"/>
                                  <w:sz w:val="28"/>
                                  <w:szCs w:val="28"/>
                                </w:rPr>
                              </w:pPr>
                              <w:proofErr w:type="spellStart"/>
                              <w:r>
                                <w:rPr>
                                  <w:b/>
                                  <w:color w:val="FF7000"/>
                                  <w:sz w:val="28"/>
                                  <w:szCs w:val="28"/>
                                </w:rPr>
                                <w:t>Slovníček</w:t>
                              </w:r>
                              <w:proofErr w:type="spellEnd"/>
                              <w:r>
                                <w:rPr>
                                  <w:b/>
                                  <w:color w:val="FF7000"/>
                                  <w:sz w:val="28"/>
                                  <w:szCs w:val="28"/>
                                </w:rPr>
                                <w:t xml:space="preserve"> </w:t>
                              </w:r>
                              <w:proofErr w:type="spellStart"/>
                              <w:r>
                                <w:rPr>
                                  <w:b/>
                                  <w:color w:val="FF7000"/>
                                  <w:sz w:val="28"/>
                                  <w:szCs w:val="28"/>
                                </w:rPr>
                                <w:t>pojmů</w:t>
                              </w:r>
                              <w:proofErr w:type="spellEnd"/>
                            </w:p>
                            <w:p w14:paraId="2F86ABC2" w14:textId="77777777" w:rsidR="002A1612" w:rsidRPr="00D31915" w:rsidRDefault="002A1612" w:rsidP="001C6C01">
                              <w:pPr>
                                <w:rPr>
                                  <w:b/>
                                  <w:color w:val="FF7000"/>
                                  <w:sz w:val="28"/>
                                  <w:szCs w:val="28"/>
                                </w:rPr>
                              </w:pPr>
                            </w:p>
                          </w:txbxContent>
                        </wps:txbx>
                        <wps:bodyPr rot="0" vert="horz" wrap="square" lIns="91440" tIns="45720" rIns="91440" bIns="45720" anchor="t" anchorCtr="0">
                          <a:noAutofit/>
                        </wps:bodyPr>
                      </wps:wsp>
                    </wpg:wgp>
                  </a:graphicData>
                </a:graphic>
              </wp:anchor>
            </w:drawing>
          </mc:Choice>
          <mc:Fallback>
            <w:pict>
              <v:group w14:anchorId="573743D4" id="Group 46" o:spid="_x0000_s1413" style="position:absolute;margin-left:.3pt;margin-top:16.75pt;width:450pt;height:129.55pt;z-index:253329408" coordsize="57150,1645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">
                <v:roundrect id="Text Box 41" o:spid="_x0000_s1414" style="position:absolute;top:6876;width:57150;height:9582;visibility:visible;mso-wrap-style:square;v-text-anchor:top" arcsize="1073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" strokecolor="#5a5a5a [2109]">
                  <v:stroke joinstyle="miter"/>
                  <v:textbox inset=",5mm,,2.5mm">
                    <w:txbxContent>
                      <w:p w14:paraId="68F2E5D4" w14:textId="77777777" w:rsidR="002A1612" w:rsidRPr="0006617D" w:rsidRDefault="002A1612" w:rsidP="001C6C01">
                        <w:pPr>
                          <w:rPr>
                            <w:lang w:val="cs-CZ"/>
                          </w:rPr>
                        </w:pPr>
                        <w:r>
                          <w:rPr>
                            <w:lang w:val="cs-CZ"/>
                          </w:rPr>
                          <w:t xml:space="preserve">V programování </w:t>
                        </w:r>
                        <w:r>
                          <w:rPr>
                            <w:b/>
                            <w:color w:val="FF7000"/>
                            <w:lang w:val="cs-CZ"/>
                          </w:rPr>
                          <w:t xml:space="preserve">událost </w:t>
                        </w:r>
                        <w:r w:rsidRPr="009040AE">
                          <w:rPr>
                            <w:i/>
                            <w:lang w:val="cs-CZ"/>
                          </w:rPr>
                          <w:t>(event)</w:t>
                        </w:r>
                        <w:r>
                          <w:rPr>
                            <w:lang w:val="cs-CZ"/>
                          </w:rPr>
                          <w:t xml:space="preserve"> označuje jev, který nastane mimo kód a ovlivní běh programu. Událostí může být např. stisknutí tlačítka nebo přenos informace ze senzoru.</w:t>
                        </w:r>
                      </w:p>
                    </w:txbxContent>
                  </v:textbox>
                </v:roundrect>
                <v:shape id="Picture 44" o:spid="_x0000_s1415" type="#_x0000_t75" style="position:absolute;left:2121;width:8992;height:8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">
                  <v:imagedata r:id="rId51" o:title=""/>
                </v:shape>
                <v:shape id="_x0000_s1416" type="#_x0000_t202" style="position:absolute;left:10094;top:3072;width:17338;height:36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" filled="f" stroked="f">
                  <v:textbox>
                    <w:txbxContent>
                      <w:p w14:paraId="4967D5EC" w14:textId="77777777" w:rsidR="002A1612" w:rsidRPr="00D31915" w:rsidRDefault="002A1612" w:rsidP="001C6C01">
                        <w:pPr>
                          <w:rPr>
                            <w:b/>
                            <w:color w:val="FF7000"/>
                            <w:sz w:val="28"/>
                            <w:szCs w:val="28"/>
                          </w:rPr>
                        </w:pPr>
                        <w:proofErr w:type="spellStart"/>
                        <w:r>
                          <w:rPr>
                            <w:b/>
                            <w:color w:val="FF7000"/>
                            <w:sz w:val="28"/>
                            <w:szCs w:val="28"/>
                          </w:rPr>
                          <w:t>Slovníček</w:t>
                        </w:r>
                        <w:proofErr w:type="spellEnd"/>
                        <w:r>
                          <w:rPr>
                            <w:b/>
                            <w:color w:val="FF7000"/>
                            <w:sz w:val="28"/>
                            <w:szCs w:val="28"/>
                          </w:rPr>
                          <w:t xml:space="preserve"> </w:t>
                        </w:r>
                        <w:proofErr w:type="spellStart"/>
                        <w:r>
                          <w:rPr>
                            <w:b/>
                            <w:color w:val="FF7000"/>
                            <w:sz w:val="28"/>
                            <w:szCs w:val="28"/>
                          </w:rPr>
                          <w:t>pojmů</w:t>
                        </w:r>
                        <w:proofErr w:type="spellEnd"/>
                      </w:p>
                      <w:p w14:paraId="2F86ABC2" w14:textId="77777777" w:rsidR="002A1612" w:rsidRPr="00D31915" w:rsidRDefault="002A1612" w:rsidP="001C6C01">
                        <w:pPr>
                          <w:rPr>
                            <w:b/>
                            <w:color w:val="FF7000"/>
                            <w:sz w:val="28"/>
                            <w:szCs w:val="28"/>
                          </w:rPr>
                        </w:pPr>
                      </w:p>
                    </w:txbxContent>
                  </v:textbox>
                </v:shape>
                <w10:wrap type="topAndBottom"/>
              </v:group>
            </w:pict>
          </mc:Fallback>
        </mc:AlternateContent>
      </w:r>
      <w:r>
        <w:rPr>
          <w:lang w:val="cs-CZ"/>
        </w:rPr>
        <w:t xml:space="preserve">Ke spuštění podprogramů dochází pouze v případě konkrétní </w:t>
      </w:r>
      <w:r>
        <w:rPr>
          <w:b/>
          <w:color w:val="FF7000"/>
          <w:lang w:val="cs-CZ"/>
        </w:rPr>
        <w:t>události.</w:t>
      </w:r>
    </w:p>
    <w:p w14:paraId="2B9D0F48" w14:textId="77777777" w:rsidR="001C6C01" w:rsidRDefault="001C6C01" w:rsidP="001C6C01">
      <w:pPr>
        <w:rPr>
          <w:lang w:val="cs-CZ"/>
        </w:rPr>
      </w:pPr>
    </w:p>
    <w:p w14:paraId="436006D0" w14:textId="77777777" w:rsidR="001C6C01" w:rsidRPr="002950E6" w:rsidRDefault="001C6C01" w:rsidP="001C6C01">
      <w:pPr>
        <w:rPr>
          <w:lang w:val="cs-CZ"/>
        </w:rPr>
      </w:pPr>
      <w:r>
        <w:rPr>
          <w:lang w:val="cs-CZ"/>
        </w:rPr>
        <w:lastRenderedPageBreak/>
        <w:t>K zahájení podprogramu v </w:t>
      </w:r>
      <w:proofErr w:type="spellStart"/>
      <w:r w:rsidRPr="002950E6">
        <w:rPr>
          <w:lang w:val="cs-CZ"/>
        </w:rPr>
        <w:t>EdScratch</w:t>
      </w:r>
      <w:r>
        <w:rPr>
          <w:lang w:val="cs-CZ"/>
        </w:rPr>
        <w:t>i</w:t>
      </w:r>
      <w:proofErr w:type="spellEnd"/>
      <w:r>
        <w:rPr>
          <w:lang w:val="cs-CZ"/>
        </w:rPr>
        <w:t xml:space="preserve"> musíte použít blok z kategorie </w:t>
      </w:r>
      <w:proofErr w:type="spellStart"/>
      <w:r w:rsidRPr="002950E6">
        <w:rPr>
          <w:color w:val="FF7000"/>
          <w:lang w:val="cs-CZ"/>
        </w:rPr>
        <w:t>Events</w:t>
      </w:r>
      <w:proofErr w:type="spellEnd"/>
      <w:r w:rsidRPr="002950E6">
        <w:rPr>
          <w:color w:val="FF7000"/>
          <w:lang w:val="cs-CZ"/>
        </w:rPr>
        <w:t xml:space="preserve"> </w:t>
      </w:r>
      <w:r>
        <w:rPr>
          <w:lang w:val="cs-CZ"/>
        </w:rPr>
        <w:t xml:space="preserve">(Události). </w:t>
      </w:r>
    </w:p>
    <w:p w14:paraId="55F2223E" w14:textId="716285B3" w:rsidR="001C6C01" w:rsidRPr="002950E6" w:rsidRDefault="001C6C01" w:rsidP="001C6C01">
      <w:pPr>
        <w:pStyle w:val="Odstavecseseznamem"/>
        <w:numPr>
          <w:ilvl w:val="0"/>
          <w:numId w:val="42"/>
        </w:numPr>
        <w:rPr>
          <w:lang w:val="cs-CZ"/>
        </w:rPr>
      </w:pPr>
      <w:r>
        <w:rPr>
          <w:lang w:val="cs-CZ"/>
        </w:rPr>
        <w:t xml:space="preserve">Prohlédněte si bloky v kategorii </w:t>
      </w:r>
      <w:proofErr w:type="spellStart"/>
      <w:r w:rsidRPr="002950E6">
        <w:rPr>
          <w:color w:val="FF7000"/>
          <w:lang w:val="cs-CZ"/>
        </w:rPr>
        <w:t>Events</w:t>
      </w:r>
      <w:proofErr w:type="spellEnd"/>
      <w:r w:rsidRPr="002950E6">
        <w:rPr>
          <w:lang w:val="cs-CZ"/>
        </w:rPr>
        <w:t xml:space="preserve"> </w:t>
      </w:r>
      <w:r>
        <w:rPr>
          <w:lang w:val="cs-CZ"/>
        </w:rPr>
        <w:t>v </w:t>
      </w:r>
      <w:proofErr w:type="spellStart"/>
      <w:r>
        <w:rPr>
          <w:lang w:val="cs-CZ"/>
        </w:rPr>
        <w:t>EdScratchi</w:t>
      </w:r>
      <w:proofErr w:type="spellEnd"/>
      <w:r>
        <w:rPr>
          <w:lang w:val="cs-CZ"/>
        </w:rPr>
        <w:t xml:space="preserve">. Čeho jste si všimli na jejich tvaru? </w:t>
      </w:r>
    </w:p>
    <w:p w14:paraId="451885B5" w14:textId="77777777" w:rsidR="001C6C01" w:rsidRPr="002950E6" w:rsidRDefault="001C6C01" w:rsidP="001C6C01">
      <w:pPr>
        <w:rPr>
          <w:lang w:val="cs-CZ"/>
        </w:rPr>
      </w:pPr>
      <w:r w:rsidRPr="002950E6">
        <w:rPr>
          <w:lang w:val="cs-CZ"/>
        </w:rPr>
        <w:t>________________________________________________________________________________</w:t>
      </w:r>
    </w:p>
    <w:p w14:paraId="58CE3AC8" w14:textId="77777777" w:rsidR="001C6C01" w:rsidRPr="002950E6" w:rsidRDefault="001C6C01" w:rsidP="001C6C01">
      <w:pPr>
        <w:rPr>
          <w:lang w:val="cs-CZ"/>
        </w:rPr>
      </w:pPr>
      <w:r w:rsidRPr="002950E6">
        <w:rPr>
          <w:lang w:val="cs-CZ"/>
        </w:rPr>
        <w:t>________________________________________________________________________________</w:t>
      </w:r>
    </w:p>
    <w:p w14:paraId="7AB1F62D" w14:textId="77777777" w:rsidR="001C6C01" w:rsidRPr="002950E6" w:rsidRDefault="001C6C01" w:rsidP="001C6C01">
      <w:pPr>
        <w:rPr>
          <w:lang w:val="cs-CZ"/>
        </w:rPr>
      </w:pPr>
    </w:p>
    <w:p w14:paraId="183E0F4A" w14:textId="2384481A" w:rsidR="001C6C01" w:rsidRPr="002950E6" w:rsidRDefault="00231C8B" w:rsidP="001C6C01">
      <w:pPr>
        <w:rPr>
          <w:lang w:val="cs-CZ"/>
        </w:rPr>
      </w:pPr>
      <w:r w:rsidRPr="002950E6">
        <w:rPr>
          <w:noProof/>
          <w:lang w:val="cs-CZ"/>
        </w:rPr>
        <mc:AlternateContent>
          <mc:Choice Requires="wpg">
            <w:drawing>
              <wp:anchor distT="0" distB="0" distL="114300" distR="114300" simplePos="0" relativeHeight="253330432" behindDoc="0" locked="0" layoutInCell="1" allowOverlap="1" wp14:anchorId="6001C996" wp14:editId="43253A65">
                <wp:simplePos x="0" y="0"/>
                <wp:positionH relativeFrom="margin">
                  <wp:posOffset>0</wp:posOffset>
                </wp:positionH>
                <wp:positionV relativeFrom="paragraph">
                  <wp:posOffset>561670</wp:posOffset>
                </wp:positionV>
                <wp:extent cx="5715000" cy="2101850"/>
                <wp:effectExtent l="0" t="0" r="19050" b="12700"/>
                <wp:wrapTopAndBottom/>
                <wp:docPr id="54" name="Group 54"/>
                <wp:cNvGraphicFramePr/>
                <a:graphic xmlns:a="http://schemas.openxmlformats.org/drawingml/2006/main">
                  <a:graphicData uri="http://schemas.microsoft.com/office/word/2010/wordprocessingGroup">
                    <wpg:wgp>
                      <wpg:cNvGrpSpPr/>
                      <wpg:grpSpPr>
                        <a:xfrm>
                          <a:off x="0" y="0"/>
                          <a:ext cx="5715000" cy="2101850"/>
                          <a:chOff x="0" y="0"/>
                          <a:chExt cx="5715000" cy="1846656"/>
                        </a:xfrm>
                      </wpg:grpSpPr>
                      <wps:wsp>
                        <wps:cNvPr id="48" name="Text Box 48"/>
                        <wps:cNvSpPr txBox="1">
                          <a:spLocks noChangeArrowheads="1"/>
                        </wps:cNvSpPr>
                        <wps:spPr bwMode="auto">
                          <a:xfrm>
                            <a:off x="0" y="683971"/>
                            <a:ext cx="5715000" cy="1162685"/>
                          </a:xfrm>
                          <a:prstGeom prst="roundRect">
                            <a:avLst>
                              <a:gd name="adj" fmla="val 16380"/>
                            </a:avLst>
                          </a:prstGeom>
                          <a:solidFill>
                            <a:srgbClr val="FFFFFF"/>
                          </a:solidFill>
                          <a:ln w="9525">
                            <a:solidFill>
                              <a:schemeClr val="tx1">
                                <a:lumMod val="65000"/>
                                <a:lumOff val="35000"/>
                              </a:schemeClr>
                            </a:solidFill>
                            <a:miter lim="800000"/>
                            <a:headEnd/>
                            <a:tailEnd/>
                          </a:ln>
                        </wps:spPr>
                        <wps:txbx>
                          <w:txbxContent>
                            <w:p w14:paraId="5C77EFF7" w14:textId="77777777" w:rsidR="002A1612" w:rsidRPr="003832A3" w:rsidRDefault="002A1612" w:rsidP="001C6C01">
                              <w:pPr>
                                <w:rPr>
                                  <w:lang w:val="cs-CZ"/>
                                </w:rPr>
                              </w:pPr>
                              <w:r>
                                <w:rPr>
                                  <w:lang w:val="cs-CZ"/>
                                </w:rPr>
                                <w:t>Přerušení v programování používáme proto, že umožňují programu zareagovat na jakoukoli událost, které nastane v průběhu běhu programu. Při použití přerušení nemusíte předvídat, kdy k dané události dojde. Bez možnosti přerušení byste museli přesně vědět, kdy daná událost nastane, i kdyby tato událost byla mimo vaši kontrolu</w:t>
                              </w:r>
                              <w:r w:rsidRPr="003832A3">
                                <w:rPr>
                                  <w:lang w:val="cs-CZ"/>
                                </w:rPr>
                                <w:t>!</w:t>
                              </w:r>
                            </w:p>
                            <w:p w14:paraId="003DC34E" w14:textId="77777777" w:rsidR="002A1612" w:rsidRPr="003832A3" w:rsidRDefault="002A1612" w:rsidP="001C6C01">
                              <w:pPr>
                                <w:rPr>
                                  <w:lang w:val="cs-CZ"/>
                                </w:rPr>
                              </w:pPr>
                            </w:p>
                          </w:txbxContent>
                        </wps:txbx>
                        <wps:bodyPr rot="0" vert="horz" wrap="square" lIns="91440" tIns="180000" rIns="91440" bIns="90000" anchor="t" anchorCtr="0">
                          <a:noAutofit/>
                        </wps:bodyPr>
                      </wps:wsp>
                      <pic:pic xmlns:pic="http://schemas.openxmlformats.org/drawingml/2006/picture">
                        <pic:nvPicPr>
                          <pic:cNvPr id="49" name="Picture 49"/>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208483" y="0"/>
                            <a:ext cx="899160" cy="899160"/>
                          </a:xfrm>
                          <a:prstGeom prst="rect">
                            <a:avLst/>
                          </a:prstGeom>
                        </pic:spPr>
                      </pic:pic>
                      <wps:wsp>
                        <wps:cNvPr id="50" name="Text Box 2"/>
                        <wps:cNvSpPr txBox="1">
                          <a:spLocks noChangeArrowheads="1"/>
                        </wps:cNvSpPr>
                        <wps:spPr bwMode="auto">
                          <a:xfrm>
                            <a:off x="1009498" y="303569"/>
                            <a:ext cx="1435252" cy="365760"/>
                          </a:xfrm>
                          <a:prstGeom prst="rect">
                            <a:avLst/>
                          </a:prstGeom>
                          <a:noFill/>
                          <a:ln w="9525">
                            <a:noFill/>
                            <a:miter lim="800000"/>
                            <a:headEnd/>
                            <a:tailEnd/>
                          </a:ln>
                        </wps:spPr>
                        <wps:txbx>
                          <w:txbxContent>
                            <w:p w14:paraId="5C7A4261" w14:textId="77777777" w:rsidR="002A1612" w:rsidRPr="00D31915" w:rsidRDefault="002A1612" w:rsidP="001C6C01">
                              <w:pPr>
                                <w:rPr>
                                  <w:b/>
                                  <w:color w:val="FF7000"/>
                                  <w:sz w:val="28"/>
                                  <w:szCs w:val="28"/>
                                </w:rPr>
                              </w:pPr>
                              <w:proofErr w:type="spellStart"/>
                              <w:r>
                                <w:rPr>
                                  <w:b/>
                                  <w:color w:val="FF7000"/>
                                  <w:sz w:val="28"/>
                                  <w:szCs w:val="28"/>
                                </w:rPr>
                                <w:t>Proč</w:t>
                              </w:r>
                              <w:proofErr w:type="spellEnd"/>
                              <w:r>
                                <w:rPr>
                                  <w:b/>
                                  <w:color w:val="FF7000"/>
                                  <w:sz w:val="28"/>
                                  <w:szCs w:val="28"/>
                                </w:rPr>
                                <w:t xml:space="preserve"> je to </w:t>
                              </w:r>
                              <w:proofErr w:type="spellStart"/>
                              <w:r>
                                <w:rPr>
                                  <w:b/>
                                  <w:color w:val="FF7000"/>
                                  <w:sz w:val="28"/>
                                  <w:szCs w:val="28"/>
                                </w:rPr>
                                <w:t>tak</w:t>
                              </w:r>
                              <w:proofErr w:type="spellEnd"/>
                              <w:r>
                                <w:rPr>
                                  <w:b/>
                                  <w:color w:val="FF7000"/>
                                  <w:sz w:val="28"/>
                                  <w:szCs w:val="28"/>
                                </w:rPr>
                                <w:t>?</w:t>
                              </w:r>
                            </w:p>
                            <w:p w14:paraId="5951622C" w14:textId="77777777" w:rsidR="002A1612" w:rsidRPr="00D31915" w:rsidRDefault="002A1612" w:rsidP="001C6C01">
                              <w:pPr>
                                <w:rPr>
                                  <w:b/>
                                  <w:color w:val="FF7000"/>
                                  <w:sz w:val="28"/>
                                  <w:szCs w:val="28"/>
                                </w:rPr>
                              </w:pP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6001C996" id="Group 54" o:spid="_x0000_s1417" style="position:absolute;margin-left:0;margin-top:44.25pt;width:450pt;height:165.5pt;z-index:253330432;mso-position-horizontal-relative:margin;mso-height-relative:margin" coordsize="57150,1846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">
                <v:roundrect id="Text Box 48" o:spid="_x0000_s1418" style="position:absolute;top:6839;width:57150;height:11627;visibility:visible;mso-wrap-style:square;v-text-anchor:top" arcsize="1073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" strokecolor="#5a5a5a [2109]">
                  <v:stroke joinstyle="miter"/>
                  <v:textbox inset=",5mm,,2.5mm">
                    <w:txbxContent>
                      <w:p w14:paraId="5C77EFF7" w14:textId="77777777" w:rsidR="002A1612" w:rsidRPr="003832A3" w:rsidRDefault="002A1612" w:rsidP="001C6C01">
                        <w:pPr>
                          <w:rPr>
                            <w:lang w:val="cs-CZ"/>
                          </w:rPr>
                        </w:pPr>
                        <w:r>
                          <w:rPr>
                            <w:lang w:val="cs-CZ"/>
                          </w:rPr>
                          <w:t>Přerušení v programování používáme proto, že umožňují programu zareagovat na jakoukoli událost, které nastane v průběhu běhu programu. Při použití přerušení nemusíte předvídat, kdy k dané události dojde. Bez možnosti přerušení byste museli přesně vědět, kdy daná událost nastane, i kdyby tato událost byla mimo vaši kontrolu</w:t>
                        </w:r>
                        <w:r w:rsidRPr="003832A3">
                          <w:rPr>
                            <w:lang w:val="cs-CZ"/>
                          </w:rPr>
                          <w:t>!</w:t>
                        </w:r>
                      </w:p>
                      <w:p w14:paraId="003DC34E" w14:textId="77777777" w:rsidR="002A1612" w:rsidRPr="003832A3" w:rsidRDefault="002A1612" w:rsidP="001C6C01">
                        <w:pPr>
                          <w:rPr>
                            <w:lang w:val="cs-CZ"/>
                          </w:rPr>
                        </w:pPr>
                      </w:p>
                    </w:txbxContent>
                  </v:textbox>
                </v:roundrect>
                <v:shape id="Picture 49" o:spid="_x0000_s1419" type="#_x0000_t75" style="position:absolute;left:2084;width:8992;height:8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">
                  <v:imagedata r:id="rId42" o:title=""/>
                </v:shape>
                <v:shape id="_x0000_s1420" type="#_x0000_t202" style="position:absolute;left:10094;top:3035;width:14353;height:3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" filled="f" stroked="f">
                  <v:textbox>
                    <w:txbxContent>
                      <w:p w14:paraId="5C7A4261" w14:textId="77777777" w:rsidR="002A1612" w:rsidRPr="00D31915" w:rsidRDefault="002A1612" w:rsidP="001C6C01">
                        <w:pPr>
                          <w:rPr>
                            <w:b/>
                            <w:color w:val="FF7000"/>
                            <w:sz w:val="28"/>
                            <w:szCs w:val="28"/>
                          </w:rPr>
                        </w:pPr>
                        <w:proofErr w:type="spellStart"/>
                        <w:r>
                          <w:rPr>
                            <w:b/>
                            <w:color w:val="FF7000"/>
                            <w:sz w:val="28"/>
                            <w:szCs w:val="28"/>
                          </w:rPr>
                          <w:t>Proč</w:t>
                        </w:r>
                        <w:proofErr w:type="spellEnd"/>
                        <w:r>
                          <w:rPr>
                            <w:b/>
                            <w:color w:val="FF7000"/>
                            <w:sz w:val="28"/>
                            <w:szCs w:val="28"/>
                          </w:rPr>
                          <w:t xml:space="preserve"> je to </w:t>
                        </w:r>
                        <w:proofErr w:type="spellStart"/>
                        <w:r>
                          <w:rPr>
                            <w:b/>
                            <w:color w:val="FF7000"/>
                            <w:sz w:val="28"/>
                            <w:szCs w:val="28"/>
                          </w:rPr>
                          <w:t>tak</w:t>
                        </w:r>
                        <w:proofErr w:type="spellEnd"/>
                        <w:r>
                          <w:rPr>
                            <w:b/>
                            <w:color w:val="FF7000"/>
                            <w:sz w:val="28"/>
                            <w:szCs w:val="28"/>
                          </w:rPr>
                          <w:t>?</w:t>
                        </w:r>
                      </w:p>
                      <w:p w14:paraId="5951622C" w14:textId="77777777" w:rsidR="002A1612" w:rsidRPr="00D31915" w:rsidRDefault="002A1612" w:rsidP="001C6C01">
                        <w:pPr>
                          <w:rPr>
                            <w:b/>
                            <w:color w:val="FF7000"/>
                            <w:sz w:val="28"/>
                            <w:szCs w:val="28"/>
                          </w:rPr>
                        </w:pPr>
                      </w:p>
                    </w:txbxContent>
                  </v:textbox>
                </v:shape>
                <w10:wrap type="topAndBottom" anchorx="margin"/>
              </v:group>
            </w:pict>
          </mc:Fallback>
        </mc:AlternateContent>
      </w:r>
      <w:r w:rsidR="001C6C01">
        <w:rPr>
          <w:lang w:val="cs-CZ"/>
        </w:rPr>
        <w:t>Bloky</w:t>
      </w:r>
      <w:r w:rsidR="001C6C01" w:rsidRPr="002950E6">
        <w:rPr>
          <w:lang w:val="cs-CZ"/>
        </w:rPr>
        <w:t xml:space="preserve"> </w:t>
      </w:r>
      <w:r w:rsidR="001C6C01">
        <w:rPr>
          <w:lang w:val="cs-CZ"/>
        </w:rPr>
        <w:t xml:space="preserve">z kategorie </w:t>
      </w:r>
      <w:proofErr w:type="spellStart"/>
      <w:r w:rsidR="001C6C01" w:rsidRPr="002950E6">
        <w:rPr>
          <w:color w:val="FF7000"/>
          <w:lang w:val="cs-CZ"/>
        </w:rPr>
        <w:t>Event</w:t>
      </w:r>
      <w:r w:rsidR="001C6C01">
        <w:rPr>
          <w:color w:val="FF7000"/>
          <w:lang w:val="cs-CZ"/>
        </w:rPr>
        <w:t>s</w:t>
      </w:r>
      <w:proofErr w:type="spellEnd"/>
      <w:r w:rsidR="001C6C01" w:rsidRPr="002950E6">
        <w:rPr>
          <w:lang w:val="cs-CZ"/>
        </w:rPr>
        <w:t xml:space="preserve"> </w:t>
      </w:r>
      <w:r w:rsidR="001C6C01">
        <w:rPr>
          <w:lang w:val="cs-CZ"/>
        </w:rPr>
        <w:t xml:space="preserve">přikazují programu vyhledávat konkrétní událost. Pokud k této události dojde, blok </w:t>
      </w:r>
      <w:r w:rsidR="001C6C01" w:rsidRPr="002950E6">
        <w:rPr>
          <w:color w:val="FF7000"/>
          <w:lang w:val="cs-CZ"/>
        </w:rPr>
        <w:t>Event</w:t>
      </w:r>
      <w:r w:rsidR="001C6C01" w:rsidRPr="002950E6">
        <w:rPr>
          <w:lang w:val="cs-CZ"/>
        </w:rPr>
        <w:t xml:space="preserve"> </w:t>
      </w:r>
      <w:r w:rsidR="001C6C01">
        <w:rPr>
          <w:lang w:val="cs-CZ"/>
        </w:rPr>
        <w:t xml:space="preserve">okamžitě </w:t>
      </w:r>
      <w:proofErr w:type="gramStart"/>
      <w:r w:rsidR="001C6C01">
        <w:rPr>
          <w:lang w:val="cs-CZ"/>
        </w:rPr>
        <w:t>přeruší</w:t>
      </w:r>
      <w:proofErr w:type="gramEnd"/>
      <w:r w:rsidR="001C6C01">
        <w:rPr>
          <w:lang w:val="cs-CZ"/>
        </w:rPr>
        <w:t xml:space="preserve"> hlavní program a spustí podprogram. Po dokončení podprogramu se program vrátí do místa, v němž byl přerušen</w:t>
      </w:r>
      <w:r w:rsidR="001C6C01" w:rsidRPr="002950E6">
        <w:rPr>
          <w:lang w:val="cs-CZ"/>
        </w:rPr>
        <w:t>.</w:t>
      </w:r>
    </w:p>
    <w:p w14:paraId="093699AE" w14:textId="77777777" w:rsidR="001C6C01" w:rsidRPr="002950E6" w:rsidRDefault="001C6C01" w:rsidP="001C6C01">
      <w:pPr>
        <w:pStyle w:val="Nadpis2"/>
        <w:rPr>
          <w:lang w:val="cs-CZ"/>
        </w:rPr>
      </w:pPr>
    </w:p>
    <w:p w14:paraId="0EB25240" w14:textId="77777777" w:rsidR="001C6C01" w:rsidRPr="002950E6" w:rsidRDefault="001C6C01" w:rsidP="001C6C01">
      <w:pPr>
        <w:pStyle w:val="Nadpis2"/>
        <w:rPr>
          <w:lang w:val="cs-CZ"/>
        </w:rPr>
      </w:pPr>
      <w:r w:rsidRPr="002950E6">
        <w:rPr>
          <w:lang w:val="cs-CZ"/>
        </w:rPr>
        <w:t>Vyzkoušejte si to!</w:t>
      </w:r>
    </w:p>
    <w:p w14:paraId="6A0A10E7" w14:textId="02000B21" w:rsidR="001C6C01" w:rsidRPr="002950E6" w:rsidRDefault="001C6C01" w:rsidP="001C6C01">
      <w:pPr>
        <w:rPr>
          <w:lang w:val="cs-CZ"/>
        </w:rPr>
      </w:pPr>
      <w:r>
        <w:rPr>
          <w:lang w:val="cs-CZ"/>
        </w:rPr>
        <w:t>Napište v </w:t>
      </w:r>
      <w:proofErr w:type="spellStart"/>
      <w:r>
        <w:rPr>
          <w:lang w:val="cs-CZ"/>
        </w:rPr>
        <w:t>EdScratchi</w:t>
      </w:r>
      <w:proofErr w:type="spellEnd"/>
      <w:r>
        <w:rPr>
          <w:lang w:val="cs-CZ"/>
        </w:rPr>
        <w:t xml:space="preserve"> program, který obsahuje jak hlavní program, tak podprogram, přesně podle obrázku uvedeného výše v této aktivitě. Stáhněte program do Edisona. Stiskněte na robotovi tlačítko pro spuštění (trojúhelníkové). Tím se spustí hlavní program a Edisonovy </w:t>
      </w:r>
      <w:proofErr w:type="spellStart"/>
      <w:r>
        <w:rPr>
          <w:lang w:val="cs-CZ"/>
        </w:rPr>
        <w:t>LEDky</w:t>
      </w:r>
      <w:proofErr w:type="spellEnd"/>
      <w:r>
        <w:rPr>
          <w:lang w:val="cs-CZ"/>
        </w:rPr>
        <w:t xml:space="preserve"> začnou blikat. Nyní stiskněte kulaté tlačítko na robotovi. Tím dojde k přerušení hlavního programu a spuštění podprogramu. Podprogram přikáže Edisonovi vyčkat 3 sekund</w:t>
      </w:r>
      <w:r w:rsidR="0063215F">
        <w:rPr>
          <w:lang w:val="cs-CZ"/>
        </w:rPr>
        <w:t>y</w:t>
      </w:r>
      <w:r>
        <w:rPr>
          <w:lang w:val="cs-CZ"/>
        </w:rPr>
        <w:t xml:space="preserve"> a pak se vrátit do hlavního programu. </w:t>
      </w:r>
    </w:p>
    <w:p w14:paraId="1F375BD7" w14:textId="5A372881" w:rsidR="001C6C01" w:rsidRPr="002950E6" w:rsidRDefault="001C6C01" w:rsidP="001C6C01">
      <w:pPr>
        <w:rPr>
          <w:lang w:val="cs-CZ"/>
        </w:rPr>
      </w:pPr>
      <w:r>
        <w:rPr>
          <w:lang w:val="cs-CZ"/>
        </w:rPr>
        <w:t>Tento program můžete využít k tomu, abyste z Edisona udělali rozhodovacího robota</w:t>
      </w:r>
      <w:r w:rsidRPr="002950E6">
        <w:rPr>
          <w:lang w:val="cs-CZ"/>
        </w:rPr>
        <w:t>!</w:t>
      </w:r>
    </w:p>
    <w:p w14:paraId="29CB0C7E" w14:textId="4FD5424F" w:rsidR="001C6C01" w:rsidRPr="002950E6" w:rsidRDefault="00231C8B" w:rsidP="001C6C01">
      <w:pPr>
        <w:rPr>
          <w:lang w:val="cs-CZ"/>
        </w:rPr>
      </w:pPr>
      <w:r w:rsidRPr="002950E6">
        <w:rPr>
          <w:noProof/>
          <w:lang w:val="cs-CZ"/>
        </w:rPr>
        <mc:AlternateContent>
          <mc:Choice Requires="wpg">
            <w:drawing>
              <wp:anchor distT="0" distB="0" distL="114300" distR="114300" simplePos="0" relativeHeight="253331456" behindDoc="0" locked="0" layoutInCell="1" allowOverlap="1" wp14:anchorId="6423AAA5" wp14:editId="063E1DAB">
                <wp:simplePos x="0" y="0"/>
                <wp:positionH relativeFrom="column">
                  <wp:posOffset>41910</wp:posOffset>
                </wp:positionH>
                <wp:positionV relativeFrom="paragraph">
                  <wp:posOffset>578180</wp:posOffset>
                </wp:positionV>
                <wp:extent cx="5715000" cy="2139315"/>
                <wp:effectExtent l="0" t="0" r="19050" b="13335"/>
                <wp:wrapTopAndBottom/>
                <wp:docPr id="56" name="Group 56"/>
                <wp:cNvGraphicFramePr/>
                <a:graphic xmlns:a="http://schemas.openxmlformats.org/drawingml/2006/main">
                  <a:graphicData uri="http://schemas.microsoft.com/office/word/2010/wordprocessingGroup">
                    <wpg:wgp>
                      <wpg:cNvGrpSpPr/>
                      <wpg:grpSpPr>
                        <a:xfrm>
                          <a:off x="0" y="0"/>
                          <a:ext cx="5715000" cy="2139315"/>
                          <a:chOff x="0" y="0"/>
                          <a:chExt cx="5715000" cy="1914840"/>
                        </a:xfrm>
                      </wpg:grpSpPr>
                      <wps:wsp>
                        <wps:cNvPr id="57" name="Text Box 57"/>
                        <wps:cNvSpPr txBox="1">
                          <a:spLocks noChangeArrowheads="1"/>
                        </wps:cNvSpPr>
                        <wps:spPr bwMode="auto">
                          <a:xfrm>
                            <a:off x="0" y="683971"/>
                            <a:ext cx="5715000" cy="1230869"/>
                          </a:xfrm>
                          <a:prstGeom prst="roundRect">
                            <a:avLst>
                              <a:gd name="adj" fmla="val 16380"/>
                            </a:avLst>
                          </a:prstGeom>
                          <a:solidFill>
                            <a:srgbClr val="FFFFFF"/>
                          </a:solidFill>
                          <a:ln w="9525">
                            <a:solidFill>
                              <a:schemeClr val="tx1">
                                <a:lumMod val="65000"/>
                                <a:lumOff val="35000"/>
                              </a:schemeClr>
                            </a:solidFill>
                            <a:miter lim="800000"/>
                            <a:headEnd/>
                            <a:tailEnd/>
                          </a:ln>
                        </wps:spPr>
                        <wps:txbx>
                          <w:txbxContent>
                            <w:p w14:paraId="22301F88" w14:textId="77777777" w:rsidR="002A1612" w:rsidRPr="00CA5FDC" w:rsidRDefault="002A1612" w:rsidP="001C6C01">
                              <w:pPr>
                                <w:rPr>
                                  <w:lang w:val="cs-CZ"/>
                                </w:rPr>
                              </w:pPr>
                              <w:r>
                                <w:rPr>
                                  <w:lang w:val="cs-CZ"/>
                                </w:rPr>
                                <w:t xml:space="preserve">Přerušení zastaví hlavní program okamžitě, takže je možné, že v okamžiku spuštění podprogramu nebude svítit žádná </w:t>
                              </w:r>
                              <w:proofErr w:type="spellStart"/>
                              <w:r>
                                <w:rPr>
                                  <w:lang w:val="cs-CZ"/>
                                </w:rPr>
                                <w:t>LEDka</w:t>
                              </w:r>
                              <w:proofErr w:type="spellEnd"/>
                              <w:r>
                                <w:rPr>
                                  <w:lang w:val="cs-CZ"/>
                                </w:rPr>
                                <w:t xml:space="preserve">. Pokud hlavní program v okamžiku přerušení vypnul pravou </w:t>
                              </w:r>
                              <w:proofErr w:type="spellStart"/>
                              <w:r>
                                <w:rPr>
                                  <w:lang w:val="cs-CZ"/>
                                </w:rPr>
                                <w:t>LEDku</w:t>
                              </w:r>
                              <w:proofErr w:type="spellEnd"/>
                              <w:r>
                                <w:rPr>
                                  <w:lang w:val="cs-CZ"/>
                                </w:rPr>
                                <w:t xml:space="preserve">, ale ještě nezapnul levou, budou vypnuty obě LED. Je to trošku, </w:t>
                              </w:r>
                              <w:proofErr w:type="gramStart"/>
                              <w:r>
                                <w:rPr>
                                  <w:lang w:val="cs-CZ"/>
                                </w:rPr>
                                <w:t>jako  byste</w:t>
                              </w:r>
                              <w:proofErr w:type="gramEnd"/>
                              <w:r>
                                <w:rPr>
                                  <w:lang w:val="cs-CZ"/>
                                </w:rPr>
                                <w:t xml:space="preserve"> si házeli mincí a mince přistála na hraně</w:t>
                              </w:r>
                              <w:r w:rsidRPr="00CA5FDC">
                                <w:rPr>
                                  <w:lang w:val="cs-CZ"/>
                                </w:rPr>
                                <w:t xml:space="preserve"> – </w:t>
                              </w:r>
                              <w:r>
                                <w:rPr>
                                  <w:lang w:val="cs-CZ"/>
                                </w:rPr>
                                <w:t>vzácná situace, ale může nastat</w:t>
                              </w:r>
                              <w:r w:rsidRPr="00CA5FDC">
                                <w:rPr>
                                  <w:lang w:val="cs-CZ"/>
                                </w:rPr>
                                <w:t>!</w:t>
                              </w:r>
                            </w:p>
                            <w:p w14:paraId="2B366D50" w14:textId="77777777" w:rsidR="002A1612" w:rsidRPr="00CA5FDC" w:rsidRDefault="002A1612" w:rsidP="001C6C01">
                              <w:pPr>
                                <w:rPr>
                                  <w:lang w:val="cs-CZ"/>
                                </w:rPr>
                              </w:pPr>
                            </w:p>
                          </w:txbxContent>
                        </wps:txbx>
                        <wps:bodyPr rot="0" vert="horz" wrap="square" lIns="91440" tIns="180000" rIns="91440" bIns="90000" anchor="t" anchorCtr="0">
                          <a:noAutofit/>
                        </wps:bodyPr>
                      </wps:wsp>
                      <pic:pic xmlns:pic="http://schemas.openxmlformats.org/drawingml/2006/picture">
                        <pic:nvPicPr>
                          <pic:cNvPr id="58" name="Picture 58"/>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208483" y="0"/>
                            <a:ext cx="899160" cy="899160"/>
                          </a:xfrm>
                          <a:prstGeom prst="rect">
                            <a:avLst/>
                          </a:prstGeom>
                        </pic:spPr>
                      </pic:pic>
                      <wps:wsp>
                        <wps:cNvPr id="59" name="Text Box 2"/>
                        <wps:cNvSpPr txBox="1">
                          <a:spLocks noChangeArrowheads="1"/>
                        </wps:cNvSpPr>
                        <wps:spPr bwMode="auto">
                          <a:xfrm>
                            <a:off x="1009498" y="303581"/>
                            <a:ext cx="1651152" cy="365760"/>
                          </a:xfrm>
                          <a:prstGeom prst="rect">
                            <a:avLst/>
                          </a:prstGeom>
                          <a:noFill/>
                          <a:ln w="9525">
                            <a:noFill/>
                            <a:miter lim="800000"/>
                            <a:headEnd/>
                            <a:tailEnd/>
                          </a:ln>
                        </wps:spPr>
                        <wps:txbx>
                          <w:txbxContent>
                            <w:p w14:paraId="620C65C9" w14:textId="77777777" w:rsidR="002A1612" w:rsidRPr="00CA5FDC" w:rsidRDefault="002A1612" w:rsidP="001C6C01">
                              <w:pPr>
                                <w:rPr>
                                  <w:b/>
                                  <w:color w:val="FF7000"/>
                                  <w:sz w:val="28"/>
                                  <w:szCs w:val="28"/>
                                  <w:lang w:val="cs-CZ"/>
                                </w:rPr>
                              </w:pPr>
                              <w:r>
                                <w:rPr>
                                  <w:b/>
                                  <w:color w:val="FF7000"/>
                                  <w:sz w:val="28"/>
                                  <w:szCs w:val="28"/>
                                  <w:lang w:val="cs-CZ"/>
                                </w:rPr>
                                <w:t>Proč je to tak</w:t>
                              </w:r>
                              <w:r w:rsidRPr="00CA5FDC">
                                <w:rPr>
                                  <w:b/>
                                  <w:color w:val="FF7000"/>
                                  <w:sz w:val="28"/>
                                  <w:szCs w:val="28"/>
                                  <w:lang w:val="cs-CZ"/>
                                </w:rPr>
                                <w:t>?</w:t>
                              </w:r>
                            </w:p>
                            <w:p w14:paraId="10A9B40D" w14:textId="77777777" w:rsidR="002A1612" w:rsidRPr="00D31915" w:rsidRDefault="002A1612" w:rsidP="001C6C01">
                              <w:pPr>
                                <w:rPr>
                                  <w:b/>
                                  <w:color w:val="FF7000"/>
                                  <w:sz w:val="28"/>
                                  <w:szCs w:val="28"/>
                                </w:rPr>
                              </w:pP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6423AAA5" id="Group 56" o:spid="_x0000_s1421" style="position:absolute;margin-left:3.3pt;margin-top:45.55pt;width:450pt;height:168.45pt;z-index:253331456;mso-height-relative:margin" coordsize="57150,1914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">
                <v:roundrect id="Text Box 57" o:spid="_x0000_s1422" style="position:absolute;top:6839;width:57150;height:12309;visibility:visible;mso-wrap-style:square;v-text-anchor:top" arcsize="1073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" strokecolor="#5a5a5a [2109]">
                  <v:stroke joinstyle="miter"/>
                  <v:textbox inset=",5mm,,2.5mm">
                    <w:txbxContent>
                      <w:p w14:paraId="22301F88" w14:textId="77777777" w:rsidR="002A1612" w:rsidRPr="00CA5FDC" w:rsidRDefault="002A1612" w:rsidP="001C6C01">
                        <w:pPr>
                          <w:rPr>
                            <w:lang w:val="cs-CZ"/>
                          </w:rPr>
                        </w:pPr>
                        <w:r>
                          <w:rPr>
                            <w:lang w:val="cs-CZ"/>
                          </w:rPr>
                          <w:t xml:space="preserve">Přerušení zastaví hlavní program okamžitě, takže je možné, že v okamžiku spuštění podprogramu nebude svítit žádná </w:t>
                        </w:r>
                        <w:proofErr w:type="spellStart"/>
                        <w:r>
                          <w:rPr>
                            <w:lang w:val="cs-CZ"/>
                          </w:rPr>
                          <w:t>LEDka</w:t>
                        </w:r>
                        <w:proofErr w:type="spellEnd"/>
                        <w:r>
                          <w:rPr>
                            <w:lang w:val="cs-CZ"/>
                          </w:rPr>
                          <w:t xml:space="preserve">. Pokud hlavní program v okamžiku přerušení vypnul pravou </w:t>
                        </w:r>
                        <w:proofErr w:type="spellStart"/>
                        <w:r>
                          <w:rPr>
                            <w:lang w:val="cs-CZ"/>
                          </w:rPr>
                          <w:t>LEDku</w:t>
                        </w:r>
                        <w:proofErr w:type="spellEnd"/>
                        <w:r>
                          <w:rPr>
                            <w:lang w:val="cs-CZ"/>
                          </w:rPr>
                          <w:t xml:space="preserve">, ale ještě nezapnul levou, budou vypnuty obě LED. Je to trošku, </w:t>
                        </w:r>
                        <w:proofErr w:type="gramStart"/>
                        <w:r>
                          <w:rPr>
                            <w:lang w:val="cs-CZ"/>
                          </w:rPr>
                          <w:t>jako  byste</w:t>
                        </w:r>
                        <w:proofErr w:type="gramEnd"/>
                        <w:r>
                          <w:rPr>
                            <w:lang w:val="cs-CZ"/>
                          </w:rPr>
                          <w:t xml:space="preserve"> si házeli mincí a mince přistála na hraně</w:t>
                        </w:r>
                        <w:r w:rsidRPr="00CA5FDC">
                          <w:rPr>
                            <w:lang w:val="cs-CZ"/>
                          </w:rPr>
                          <w:t xml:space="preserve"> – </w:t>
                        </w:r>
                        <w:r>
                          <w:rPr>
                            <w:lang w:val="cs-CZ"/>
                          </w:rPr>
                          <w:t>vzácná situace, ale může nastat</w:t>
                        </w:r>
                        <w:r w:rsidRPr="00CA5FDC">
                          <w:rPr>
                            <w:lang w:val="cs-CZ"/>
                          </w:rPr>
                          <w:t>!</w:t>
                        </w:r>
                      </w:p>
                      <w:p w14:paraId="2B366D50" w14:textId="77777777" w:rsidR="002A1612" w:rsidRPr="00CA5FDC" w:rsidRDefault="002A1612" w:rsidP="001C6C01">
                        <w:pPr>
                          <w:rPr>
                            <w:lang w:val="cs-CZ"/>
                          </w:rPr>
                        </w:pPr>
                      </w:p>
                    </w:txbxContent>
                  </v:textbox>
                </v:roundrect>
                <v:shape id="Picture 58" o:spid="_x0000_s1423" type="#_x0000_t75" style="position:absolute;left:2084;width:8992;height:8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">
                  <v:imagedata r:id="rId42" o:title=""/>
                </v:shape>
                <v:shape id="_x0000_s1424" type="#_x0000_t202" style="position:absolute;left:10094;top:3035;width:16512;height:3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" filled="f" stroked="f">
                  <v:textbox>
                    <w:txbxContent>
                      <w:p w14:paraId="620C65C9" w14:textId="77777777" w:rsidR="002A1612" w:rsidRPr="00CA5FDC" w:rsidRDefault="002A1612" w:rsidP="001C6C01">
                        <w:pPr>
                          <w:rPr>
                            <w:b/>
                            <w:color w:val="FF7000"/>
                            <w:sz w:val="28"/>
                            <w:szCs w:val="28"/>
                            <w:lang w:val="cs-CZ"/>
                          </w:rPr>
                        </w:pPr>
                        <w:r>
                          <w:rPr>
                            <w:b/>
                            <w:color w:val="FF7000"/>
                            <w:sz w:val="28"/>
                            <w:szCs w:val="28"/>
                            <w:lang w:val="cs-CZ"/>
                          </w:rPr>
                          <w:t>Proč je to tak</w:t>
                        </w:r>
                        <w:r w:rsidRPr="00CA5FDC">
                          <w:rPr>
                            <w:b/>
                            <w:color w:val="FF7000"/>
                            <w:sz w:val="28"/>
                            <w:szCs w:val="28"/>
                            <w:lang w:val="cs-CZ"/>
                          </w:rPr>
                          <w:t>?</w:t>
                        </w:r>
                      </w:p>
                      <w:p w14:paraId="10A9B40D" w14:textId="77777777" w:rsidR="002A1612" w:rsidRPr="00D31915" w:rsidRDefault="002A1612" w:rsidP="001C6C01">
                        <w:pPr>
                          <w:rPr>
                            <w:b/>
                            <w:color w:val="FF7000"/>
                            <w:sz w:val="28"/>
                            <w:szCs w:val="28"/>
                          </w:rPr>
                        </w:pPr>
                      </w:p>
                    </w:txbxContent>
                  </v:textbox>
                </v:shape>
                <w10:wrap type="topAndBottom"/>
              </v:group>
            </w:pict>
          </mc:Fallback>
        </mc:AlternateContent>
      </w:r>
      <w:r w:rsidR="001C6C01">
        <w:rPr>
          <w:lang w:val="cs-CZ"/>
        </w:rPr>
        <w:t xml:space="preserve">Vymyslete si nějakou otázku, na kterou lze odpovědět </w:t>
      </w:r>
      <w:r w:rsidR="0063215F">
        <w:rPr>
          <w:lang w:val="cs-CZ"/>
        </w:rPr>
        <w:t>„</w:t>
      </w:r>
      <w:r w:rsidR="001C6C01">
        <w:rPr>
          <w:lang w:val="cs-CZ"/>
        </w:rPr>
        <w:t>ano</w:t>
      </w:r>
      <w:r w:rsidR="0063215F">
        <w:rPr>
          <w:lang w:val="cs-CZ"/>
        </w:rPr>
        <w:t>“</w:t>
      </w:r>
      <w:r w:rsidR="001C6C01" w:rsidRPr="002950E6">
        <w:rPr>
          <w:lang w:val="cs-CZ"/>
        </w:rPr>
        <w:t xml:space="preserve"> </w:t>
      </w:r>
      <w:r w:rsidR="001C6C01">
        <w:rPr>
          <w:lang w:val="cs-CZ"/>
        </w:rPr>
        <w:t>či</w:t>
      </w:r>
      <w:r w:rsidR="001C6C01" w:rsidRPr="002950E6">
        <w:rPr>
          <w:lang w:val="cs-CZ"/>
        </w:rPr>
        <w:t xml:space="preserve"> </w:t>
      </w:r>
      <w:r w:rsidR="0063215F">
        <w:rPr>
          <w:lang w:val="cs-CZ"/>
        </w:rPr>
        <w:t>„</w:t>
      </w:r>
      <w:r w:rsidR="001C6C01" w:rsidRPr="002950E6">
        <w:rPr>
          <w:lang w:val="cs-CZ"/>
        </w:rPr>
        <w:t>n</w:t>
      </w:r>
      <w:r w:rsidR="001C6C01">
        <w:rPr>
          <w:lang w:val="cs-CZ"/>
        </w:rPr>
        <w:t>e</w:t>
      </w:r>
      <w:r w:rsidR="0063215F">
        <w:rPr>
          <w:lang w:val="cs-CZ"/>
        </w:rPr>
        <w:t>“</w:t>
      </w:r>
      <w:r w:rsidR="001C6C01" w:rsidRPr="002950E6">
        <w:rPr>
          <w:lang w:val="cs-CZ"/>
        </w:rPr>
        <w:t>.</w:t>
      </w:r>
      <w:r w:rsidR="001C6C01">
        <w:rPr>
          <w:lang w:val="cs-CZ"/>
        </w:rPr>
        <w:t xml:space="preserve"> Rozhodovací robot vám pomůže tuto otázku zodpovědět. Pokud při stlačení kulatého tlačítka svítí pravá LED, odpověď na </w:t>
      </w:r>
      <w:proofErr w:type="gramStart"/>
      <w:r w:rsidR="001C6C01">
        <w:rPr>
          <w:lang w:val="cs-CZ"/>
        </w:rPr>
        <w:t>vaší</w:t>
      </w:r>
      <w:proofErr w:type="gramEnd"/>
      <w:r w:rsidR="001C6C01">
        <w:rPr>
          <w:lang w:val="cs-CZ"/>
        </w:rPr>
        <w:t xml:space="preserve"> otázku je </w:t>
      </w:r>
      <w:r w:rsidR="0063215F">
        <w:rPr>
          <w:lang w:val="cs-CZ"/>
        </w:rPr>
        <w:t>„</w:t>
      </w:r>
      <w:r w:rsidR="001C6C01">
        <w:rPr>
          <w:lang w:val="cs-CZ"/>
        </w:rPr>
        <w:t>ano</w:t>
      </w:r>
      <w:r w:rsidR="0063215F">
        <w:rPr>
          <w:lang w:val="cs-CZ"/>
        </w:rPr>
        <w:t>“</w:t>
      </w:r>
      <w:r w:rsidR="001C6C01" w:rsidRPr="002950E6">
        <w:rPr>
          <w:lang w:val="cs-CZ"/>
        </w:rPr>
        <w:t>,</w:t>
      </w:r>
      <w:r w:rsidR="001C6C01">
        <w:rPr>
          <w:lang w:val="cs-CZ"/>
        </w:rPr>
        <w:t xml:space="preserve"> pokud levá LED, odpověď je </w:t>
      </w:r>
      <w:r w:rsidR="0063215F">
        <w:rPr>
          <w:lang w:val="cs-CZ"/>
        </w:rPr>
        <w:t>„</w:t>
      </w:r>
      <w:r w:rsidR="001C6C01" w:rsidRPr="002950E6">
        <w:rPr>
          <w:lang w:val="cs-CZ"/>
        </w:rPr>
        <w:t>n</w:t>
      </w:r>
      <w:r w:rsidR="001C6C01">
        <w:rPr>
          <w:lang w:val="cs-CZ"/>
        </w:rPr>
        <w:t>e</w:t>
      </w:r>
      <w:r w:rsidR="0063215F">
        <w:rPr>
          <w:lang w:val="cs-CZ"/>
        </w:rPr>
        <w:t>“</w:t>
      </w:r>
      <w:r w:rsidR="001C6C01" w:rsidRPr="002950E6">
        <w:rPr>
          <w:lang w:val="cs-CZ"/>
        </w:rPr>
        <w:t xml:space="preserve">. </w:t>
      </w:r>
    </w:p>
    <w:p w14:paraId="6DAAF8E4" w14:textId="77777777" w:rsidR="001C6C01" w:rsidRPr="002950E6" w:rsidRDefault="001C6C01" w:rsidP="001C6C01">
      <w:pPr>
        <w:rPr>
          <w:lang w:val="cs-CZ"/>
        </w:rPr>
      </w:pPr>
      <w:r w:rsidRPr="002950E6">
        <w:rPr>
          <w:lang w:val="cs-CZ"/>
        </w:rPr>
        <w:lastRenderedPageBreak/>
        <w:t xml:space="preserve"> </w:t>
      </w:r>
    </w:p>
    <w:p w14:paraId="53F668F8" w14:textId="77777777" w:rsidR="001C6C01" w:rsidRPr="002950E6" w:rsidRDefault="001C6C01" w:rsidP="001C6C01">
      <w:pPr>
        <w:pStyle w:val="Nadpis1"/>
        <w:rPr>
          <w:sz w:val="72"/>
          <w:szCs w:val="72"/>
          <w:lang w:val="cs-CZ"/>
        </w:rPr>
      </w:pPr>
      <w:bookmarkStart w:id="68" w:name="_Toc19607183"/>
      <w:r w:rsidRPr="002950E6">
        <w:rPr>
          <w:lang w:val="cs-CZ"/>
        </w:rPr>
        <w:t xml:space="preserve">U3-2.2 </w:t>
      </w:r>
      <w:r>
        <w:rPr>
          <w:lang w:val="cs-CZ"/>
        </w:rPr>
        <w:t>Prozkoumejte komentáře při psaní kódů</w:t>
      </w:r>
      <w:bookmarkEnd w:id="68"/>
    </w:p>
    <w:p w14:paraId="2F25E689" w14:textId="77777777" w:rsidR="001C6C01" w:rsidRPr="002950E6" w:rsidRDefault="001C6C01" w:rsidP="001C6C01">
      <w:pPr>
        <w:rPr>
          <w:lang w:val="cs-CZ"/>
        </w:rPr>
      </w:pPr>
      <w:r>
        <w:rPr>
          <w:lang w:val="cs-CZ"/>
        </w:rPr>
        <w:t xml:space="preserve">Součástí výuky psaní kódu je výuka cizího jazyka: programovacího jazyka. Čím více kódu v programovacím jazyce napíšete, tím snadnější pro vás bude porozumět programům napsaným v tomto jazyce. Budete schopni si program přečíst příkaz po příkazu a představit si, co udělá, když jej spustíte. </w:t>
      </w:r>
    </w:p>
    <w:p w14:paraId="5C09D396" w14:textId="77777777" w:rsidR="001C6C01" w:rsidRPr="002950E6" w:rsidRDefault="001C6C01" w:rsidP="001C6C01">
      <w:pPr>
        <w:rPr>
          <w:lang w:val="cs-CZ"/>
        </w:rPr>
      </w:pPr>
      <w:r w:rsidRPr="002950E6">
        <w:rPr>
          <w:noProof/>
          <w:lang w:val="cs-CZ"/>
        </w:rPr>
        <mc:AlternateContent>
          <mc:Choice Requires="wpg">
            <w:drawing>
              <wp:anchor distT="0" distB="0" distL="114300" distR="114300" simplePos="0" relativeHeight="253344768" behindDoc="0" locked="0" layoutInCell="1" allowOverlap="1" wp14:anchorId="5A4D3B7A" wp14:editId="1804EEF5">
                <wp:simplePos x="0" y="0"/>
                <wp:positionH relativeFrom="column">
                  <wp:posOffset>-2540</wp:posOffset>
                </wp:positionH>
                <wp:positionV relativeFrom="paragraph">
                  <wp:posOffset>176530</wp:posOffset>
                </wp:positionV>
                <wp:extent cx="5715000" cy="1645285"/>
                <wp:effectExtent l="0" t="0" r="19050" b="12065"/>
                <wp:wrapTopAndBottom/>
                <wp:docPr id="87" name="Group 87"/>
                <wp:cNvGraphicFramePr/>
                <a:graphic xmlns:a="http://schemas.openxmlformats.org/drawingml/2006/main">
                  <a:graphicData uri="http://schemas.microsoft.com/office/word/2010/wordprocessingGroup">
                    <wpg:wgp>
                      <wpg:cNvGrpSpPr/>
                      <wpg:grpSpPr>
                        <a:xfrm>
                          <a:off x="0" y="0"/>
                          <a:ext cx="5715000" cy="1645285"/>
                          <a:chOff x="0" y="0"/>
                          <a:chExt cx="5715000" cy="1645843"/>
                        </a:xfrm>
                      </wpg:grpSpPr>
                      <wps:wsp>
                        <wps:cNvPr id="88" name="Text Box 88"/>
                        <wps:cNvSpPr txBox="1">
                          <a:spLocks noChangeArrowheads="1"/>
                        </wps:cNvSpPr>
                        <wps:spPr bwMode="auto">
                          <a:xfrm>
                            <a:off x="0" y="687628"/>
                            <a:ext cx="5715000" cy="958215"/>
                          </a:xfrm>
                          <a:prstGeom prst="roundRect">
                            <a:avLst>
                              <a:gd name="adj" fmla="val 16380"/>
                            </a:avLst>
                          </a:prstGeom>
                          <a:solidFill>
                            <a:srgbClr val="FFFFFF"/>
                          </a:solidFill>
                          <a:ln w="9525">
                            <a:solidFill>
                              <a:schemeClr val="tx1">
                                <a:lumMod val="65000"/>
                                <a:lumOff val="35000"/>
                              </a:schemeClr>
                            </a:solidFill>
                            <a:miter lim="800000"/>
                            <a:headEnd/>
                            <a:tailEnd/>
                          </a:ln>
                        </wps:spPr>
                        <wps:txbx>
                          <w:txbxContent>
                            <w:p w14:paraId="596D1D01" w14:textId="77777777" w:rsidR="002A1612" w:rsidRPr="00031E1F" w:rsidRDefault="002A1612" w:rsidP="001C6C01">
                              <w:pPr>
                                <w:rPr>
                                  <w:lang w:val="cs-CZ"/>
                                </w:rPr>
                              </w:pPr>
                              <w:r>
                                <w:rPr>
                                  <w:lang w:val="cs-CZ"/>
                                </w:rPr>
                                <w:t xml:space="preserve">V programování jsou </w:t>
                              </w:r>
                              <w:r>
                                <w:rPr>
                                  <w:b/>
                                  <w:color w:val="FF7000"/>
                                  <w:lang w:val="cs-CZ"/>
                                </w:rPr>
                                <w:t xml:space="preserve">komentáře </w:t>
                              </w:r>
                              <w:r>
                                <w:rPr>
                                  <w:lang w:val="cs-CZ"/>
                                </w:rPr>
                                <w:t xml:space="preserve">poznámky, které programátor přidává ke kódu, aby v něm usnadnil orientaci. Komentáře jsou zprávy, které popisují a vysvětlují, co se v programu děje. </w:t>
                              </w:r>
                            </w:p>
                          </w:txbxContent>
                        </wps:txbx>
                        <wps:bodyPr rot="0" vert="horz" wrap="square" lIns="91440" tIns="180000" rIns="91440" bIns="90000" anchor="t" anchorCtr="0">
                          <a:noAutofit/>
                        </wps:bodyPr>
                      </wps:wsp>
                      <pic:pic xmlns:pic="http://schemas.openxmlformats.org/drawingml/2006/picture">
                        <pic:nvPicPr>
                          <pic:cNvPr id="95" name="Picture 95"/>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212141" y="0"/>
                            <a:ext cx="899160" cy="899160"/>
                          </a:xfrm>
                          <a:prstGeom prst="rect">
                            <a:avLst/>
                          </a:prstGeom>
                        </pic:spPr>
                      </pic:pic>
                      <wps:wsp>
                        <wps:cNvPr id="216" name="Text Box 2"/>
                        <wps:cNvSpPr txBox="1">
                          <a:spLocks noChangeArrowheads="1"/>
                        </wps:cNvSpPr>
                        <wps:spPr bwMode="auto">
                          <a:xfrm>
                            <a:off x="1009498" y="307238"/>
                            <a:ext cx="1886102" cy="365760"/>
                          </a:xfrm>
                          <a:prstGeom prst="rect">
                            <a:avLst/>
                          </a:prstGeom>
                          <a:noFill/>
                          <a:ln w="9525">
                            <a:noFill/>
                            <a:miter lim="800000"/>
                            <a:headEnd/>
                            <a:tailEnd/>
                          </a:ln>
                        </wps:spPr>
                        <wps:txbx>
                          <w:txbxContent>
                            <w:p w14:paraId="49FE97BD" w14:textId="77777777" w:rsidR="002A1612" w:rsidRPr="00D31915" w:rsidRDefault="002A1612" w:rsidP="001C6C01">
                              <w:pPr>
                                <w:rPr>
                                  <w:b/>
                                  <w:color w:val="FF7000"/>
                                  <w:sz w:val="28"/>
                                  <w:szCs w:val="28"/>
                                </w:rPr>
                              </w:pPr>
                              <w:proofErr w:type="spellStart"/>
                              <w:r>
                                <w:rPr>
                                  <w:b/>
                                  <w:color w:val="FF7000"/>
                                  <w:sz w:val="28"/>
                                  <w:szCs w:val="28"/>
                                </w:rPr>
                                <w:t>Slovníček</w:t>
                              </w:r>
                              <w:proofErr w:type="spellEnd"/>
                              <w:r>
                                <w:rPr>
                                  <w:b/>
                                  <w:color w:val="FF7000"/>
                                  <w:sz w:val="28"/>
                                  <w:szCs w:val="28"/>
                                </w:rPr>
                                <w:t xml:space="preserve"> </w:t>
                              </w:r>
                              <w:proofErr w:type="spellStart"/>
                              <w:r>
                                <w:rPr>
                                  <w:b/>
                                  <w:color w:val="FF7000"/>
                                  <w:sz w:val="28"/>
                                  <w:szCs w:val="28"/>
                                </w:rPr>
                                <w:t>pojmů</w:t>
                              </w:r>
                              <w:proofErr w:type="spellEnd"/>
                            </w:p>
                            <w:p w14:paraId="47100879" w14:textId="77777777" w:rsidR="002A1612" w:rsidRPr="00D31915" w:rsidRDefault="002A1612" w:rsidP="001C6C01">
                              <w:pPr>
                                <w:rPr>
                                  <w:b/>
                                  <w:color w:val="FF7000"/>
                                  <w:sz w:val="28"/>
                                  <w:szCs w:val="28"/>
                                </w:rPr>
                              </w:pP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5A4D3B7A" id="Group 87" o:spid="_x0000_s1425" style="position:absolute;margin-left:-.2pt;margin-top:13.9pt;width:450pt;height:129.55pt;z-index:253344768;mso-height-relative:margin" coordsize="57150,1645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">
                <v:roundrect id="Text Box 88" o:spid="_x0000_s1426" style="position:absolute;top:6876;width:57150;height:9582;visibility:visible;mso-wrap-style:square;v-text-anchor:top" arcsize="1073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" strokecolor="#5a5a5a [2109]">
                  <v:stroke joinstyle="miter"/>
                  <v:textbox inset=",5mm,,2.5mm">
                    <w:txbxContent>
                      <w:p w14:paraId="596D1D01" w14:textId="77777777" w:rsidR="002A1612" w:rsidRPr="00031E1F" w:rsidRDefault="002A1612" w:rsidP="001C6C01">
                        <w:pPr>
                          <w:rPr>
                            <w:lang w:val="cs-CZ"/>
                          </w:rPr>
                        </w:pPr>
                        <w:r>
                          <w:rPr>
                            <w:lang w:val="cs-CZ"/>
                          </w:rPr>
                          <w:t xml:space="preserve">V programování jsou </w:t>
                        </w:r>
                        <w:r>
                          <w:rPr>
                            <w:b/>
                            <w:color w:val="FF7000"/>
                            <w:lang w:val="cs-CZ"/>
                          </w:rPr>
                          <w:t xml:space="preserve">komentáře </w:t>
                        </w:r>
                        <w:r>
                          <w:rPr>
                            <w:lang w:val="cs-CZ"/>
                          </w:rPr>
                          <w:t xml:space="preserve">poznámky, které programátor přidává ke kódu, aby v něm usnadnil orientaci. Komentáře jsou zprávy, které popisují a vysvětlují, co se v programu děje. </w:t>
                        </w:r>
                      </w:p>
                    </w:txbxContent>
                  </v:textbox>
                </v:roundrect>
                <v:shape id="Picture 95" o:spid="_x0000_s1427" type="#_x0000_t75" style="position:absolute;left:2121;width:8992;height:8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">
                  <v:imagedata r:id="rId51" o:title=""/>
                </v:shape>
                <v:shape id="_x0000_s1428" type="#_x0000_t202" style="position:absolute;left:10094;top:3072;width:18862;height:36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" filled="f" stroked="f">
                  <v:textbox>
                    <w:txbxContent>
                      <w:p w14:paraId="49FE97BD" w14:textId="77777777" w:rsidR="002A1612" w:rsidRPr="00D31915" w:rsidRDefault="002A1612" w:rsidP="001C6C01">
                        <w:pPr>
                          <w:rPr>
                            <w:b/>
                            <w:color w:val="FF7000"/>
                            <w:sz w:val="28"/>
                            <w:szCs w:val="28"/>
                          </w:rPr>
                        </w:pPr>
                        <w:proofErr w:type="spellStart"/>
                        <w:r>
                          <w:rPr>
                            <w:b/>
                            <w:color w:val="FF7000"/>
                            <w:sz w:val="28"/>
                            <w:szCs w:val="28"/>
                          </w:rPr>
                          <w:t>Slovníček</w:t>
                        </w:r>
                        <w:proofErr w:type="spellEnd"/>
                        <w:r>
                          <w:rPr>
                            <w:b/>
                            <w:color w:val="FF7000"/>
                            <w:sz w:val="28"/>
                            <w:szCs w:val="28"/>
                          </w:rPr>
                          <w:t xml:space="preserve"> </w:t>
                        </w:r>
                        <w:proofErr w:type="spellStart"/>
                        <w:r>
                          <w:rPr>
                            <w:b/>
                            <w:color w:val="FF7000"/>
                            <w:sz w:val="28"/>
                            <w:szCs w:val="28"/>
                          </w:rPr>
                          <w:t>pojmů</w:t>
                        </w:r>
                        <w:proofErr w:type="spellEnd"/>
                      </w:p>
                      <w:p w14:paraId="47100879" w14:textId="77777777" w:rsidR="002A1612" w:rsidRPr="00D31915" w:rsidRDefault="002A1612" w:rsidP="001C6C01">
                        <w:pPr>
                          <w:rPr>
                            <w:b/>
                            <w:color w:val="FF7000"/>
                            <w:sz w:val="28"/>
                            <w:szCs w:val="28"/>
                          </w:rPr>
                        </w:pPr>
                      </w:p>
                    </w:txbxContent>
                  </v:textbox>
                </v:shape>
                <w10:wrap type="topAndBottom"/>
              </v:group>
            </w:pict>
          </mc:Fallback>
        </mc:AlternateContent>
      </w:r>
      <w:r>
        <w:rPr>
          <w:lang w:val="cs-CZ"/>
        </w:rPr>
        <w:t xml:space="preserve">Existuje i nástroj, který nám usnadňuje čtení programů: </w:t>
      </w:r>
      <w:r>
        <w:rPr>
          <w:b/>
          <w:color w:val="FF7000"/>
          <w:lang w:val="cs-CZ"/>
        </w:rPr>
        <w:t>komentáře</w:t>
      </w:r>
      <w:r w:rsidRPr="002950E6">
        <w:rPr>
          <w:lang w:val="cs-CZ"/>
        </w:rPr>
        <w:t>.</w:t>
      </w:r>
    </w:p>
    <w:p w14:paraId="0006F5B7" w14:textId="77777777" w:rsidR="001C6C01" w:rsidRPr="002950E6" w:rsidRDefault="001C6C01" w:rsidP="001C6C01">
      <w:pPr>
        <w:rPr>
          <w:lang w:val="cs-CZ"/>
        </w:rPr>
      </w:pPr>
    </w:p>
    <w:p w14:paraId="260D2741" w14:textId="77777777" w:rsidR="001C6C01" w:rsidRPr="002950E6" w:rsidRDefault="001C6C01" w:rsidP="001C6C01">
      <w:pPr>
        <w:rPr>
          <w:lang w:val="cs-CZ"/>
        </w:rPr>
      </w:pPr>
      <w:r>
        <w:rPr>
          <w:lang w:val="cs-CZ"/>
        </w:rPr>
        <w:t xml:space="preserve">Vzhled komentářů závisí na používaném programovacím jazyce. Někdy mohou vypadat trochu jako kód, avšak komentáře ve skutečnosti nejsou kód. Když v počítači </w:t>
      </w:r>
      <w:proofErr w:type="gramStart"/>
      <w:r>
        <w:rPr>
          <w:lang w:val="cs-CZ"/>
        </w:rPr>
        <w:t>běží</w:t>
      </w:r>
      <w:proofErr w:type="gramEnd"/>
      <w:r>
        <w:rPr>
          <w:lang w:val="cs-CZ"/>
        </w:rPr>
        <w:t xml:space="preserve"> program s komentáři, počítač tyto komentáře ignoruje. Komentáře jsou určeny výhradně lidem</w:t>
      </w:r>
      <w:r w:rsidRPr="002950E6">
        <w:rPr>
          <w:lang w:val="cs-CZ"/>
        </w:rPr>
        <w:t>!</w:t>
      </w:r>
    </w:p>
    <w:p w14:paraId="61A79DD0" w14:textId="77777777" w:rsidR="001C6C01" w:rsidRPr="002950E6" w:rsidRDefault="001C6C01" w:rsidP="001C6C01">
      <w:pPr>
        <w:rPr>
          <w:lang w:val="cs-CZ"/>
        </w:rPr>
      </w:pPr>
      <w:r w:rsidRPr="002950E6">
        <w:rPr>
          <w:noProof/>
          <w:lang w:val="cs-CZ"/>
        </w:rPr>
        <w:drawing>
          <wp:anchor distT="0" distB="0" distL="114300" distR="114300" simplePos="0" relativeHeight="253345792" behindDoc="0" locked="0" layoutInCell="1" allowOverlap="1" wp14:anchorId="06051389" wp14:editId="104FEB93">
            <wp:simplePos x="0" y="0"/>
            <wp:positionH relativeFrom="column">
              <wp:posOffset>1696720</wp:posOffset>
            </wp:positionH>
            <wp:positionV relativeFrom="paragraph">
              <wp:posOffset>557530</wp:posOffset>
            </wp:positionV>
            <wp:extent cx="2150110" cy="782320"/>
            <wp:effectExtent l="19050" t="19050" r="21590" b="17780"/>
            <wp:wrapTopAndBottom/>
            <wp:docPr id="1073741841" name="Picture 1073741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41" name="U3-2.2_comment.PNG"/>
                    <pic:cNvPicPr/>
                  </pic:nvPicPr>
                  <pic:blipFill rotWithShape="1">
                    <a:blip r:embed="rId150">
                      <a:extLst>
                        <a:ext uri="{28A0092B-C50C-407E-A947-70E740481C1C}">
                          <a14:useLocalDpi xmlns:a14="http://schemas.microsoft.com/office/drawing/2010/main" val="0"/>
                        </a:ext>
                      </a:extLst>
                    </a:blip>
                    <a:srcRect l="5983" t="11709" r="4267" b="21375"/>
                    <a:stretch/>
                  </pic:blipFill>
                  <pic:spPr bwMode="auto">
                    <a:xfrm>
                      <a:off x="0" y="0"/>
                      <a:ext cx="2150110" cy="782320"/>
                    </a:xfrm>
                    <a:prstGeom prst="rect">
                      <a:avLst/>
                    </a:prstGeom>
                    <a:ln w="19050" cap="flat" cmpd="sng" algn="ctr">
                      <a:solidFill>
                        <a:srgbClr val="FF7000"/>
                      </a:solidFill>
                      <a:prstDash val="lgDash"/>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lang w:val="cs-CZ"/>
        </w:rPr>
        <w:t>V </w:t>
      </w:r>
      <w:proofErr w:type="spellStart"/>
      <w:r w:rsidRPr="002950E6">
        <w:rPr>
          <w:lang w:val="cs-CZ"/>
        </w:rPr>
        <w:t>EdScratch</w:t>
      </w:r>
      <w:r>
        <w:rPr>
          <w:lang w:val="cs-CZ"/>
        </w:rPr>
        <w:t>i</w:t>
      </w:r>
      <w:proofErr w:type="spellEnd"/>
      <w:r>
        <w:rPr>
          <w:lang w:val="cs-CZ"/>
        </w:rPr>
        <w:t xml:space="preserve"> můžete ke svému přidat komentář pomocí speciálního bloku v kategorii </w:t>
      </w:r>
      <w:proofErr w:type="spellStart"/>
      <w:r w:rsidRPr="002950E6">
        <w:rPr>
          <w:color w:val="FF7000"/>
          <w:lang w:val="cs-CZ"/>
        </w:rPr>
        <w:t>Comments</w:t>
      </w:r>
      <w:proofErr w:type="spellEnd"/>
      <w:r w:rsidRPr="002950E6">
        <w:rPr>
          <w:color w:val="FF7000"/>
          <w:lang w:val="cs-CZ"/>
        </w:rPr>
        <w:t xml:space="preserve"> </w:t>
      </w:r>
      <w:r>
        <w:rPr>
          <w:lang w:val="cs-CZ"/>
        </w:rPr>
        <w:t>(Komentáře). Blok pro komentáře vypadá takto</w:t>
      </w:r>
      <w:r w:rsidRPr="002950E6">
        <w:rPr>
          <w:lang w:val="cs-CZ"/>
        </w:rPr>
        <w:t>:</w:t>
      </w:r>
    </w:p>
    <w:p w14:paraId="765E1AB0" w14:textId="77777777" w:rsidR="001C6C01" w:rsidRPr="002950E6" w:rsidRDefault="001C6C01" w:rsidP="001C6C01">
      <w:pPr>
        <w:spacing w:after="0"/>
        <w:rPr>
          <w:lang w:val="cs-CZ"/>
        </w:rPr>
      </w:pPr>
    </w:p>
    <w:p w14:paraId="1332C1E2" w14:textId="7BC8DD46" w:rsidR="001C6C01" w:rsidRPr="002950E6" w:rsidRDefault="001C6C01" w:rsidP="001C6C01">
      <w:pPr>
        <w:rPr>
          <w:lang w:val="cs-CZ"/>
        </w:rPr>
      </w:pPr>
      <w:r w:rsidRPr="002950E6">
        <w:rPr>
          <w:noProof/>
          <w:lang w:val="cs-CZ"/>
        </w:rPr>
        <mc:AlternateContent>
          <mc:Choice Requires="wpg">
            <w:drawing>
              <wp:anchor distT="0" distB="0" distL="114300" distR="114300" simplePos="0" relativeHeight="253346816" behindDoc="0" locked="0" layoutInCell="1" allowOverlap="1" wp14:anchorId="0904F28C" wp14:editId="650D0D37">
                <wp:simplePos x="0" y="0"/>
                <wp:positionH relativeFrom="column">
                  <wp:posOffset>3296615</wp:posOffset>
                </wp:positionH>
                <wp:positionV relativeFrom="paragraph">
                  <wp:posOffset>962660</wp:posOffset>
                </wp:positionV>
                <wp:extent cx="2615565" cy="2179320"/>
                <wp:effectExtent l="0" t="0" r="13335" b="11430"/>
                <wp:wrapSquare wrapText="bothSides"/>
                <wp:docPr id="1073741840" name="Group 1073741840"/>
                <wp:cNvGraphicFramePr/>
                <a:graphic xmlns:a="http://schemas.openxmlformats.org/drawingml/2006/main">
                  <a:graphicData uri="http://schemas.microsoft.com/office/word/2010/wordprocessingGroup">
                    <wpg:wgp>
                      <wpg:cNvGrpSpPr/>
                      <wpg:grpSpPr>
                        <a:xfrm>
                          <a:off x="0" y="0"/>
                          <a:ext cx="2615565" cy="2179320"/>
                          <a:chOff x="0" y="0"/>
                          <a:chExt cx="2615565" cy="2179396"/>
                        </a:xfrm>
                      </wpg:grpSpPr>
                      <wps:wsp>
                        <wps:cNvPr id="346" name="Text Box 346"/>
                        <wps:cNvSpPr txBox="1">
                          <a:spLocks noChangeArrowheads="1"/>
                        </wps:cNvSpPr>
                        <wps:spPr bwMode="auto">
                          <a:xfrm>
                            <a:off x="0" y="683971"/>
                            <a:ext cx="2615565" cy="1495425"/>
                          </a:xfrm>
                          <a:prstGeom prst="roundRect">
                            <a:avLst>
                              <a:gd name="adj" fmla="val 7850"/>
                            </a:avLst>
                          </a:prstGeom>
                          <a:solidFill>
                            <a:srgbClr val="FFFFFF"/>
                          </a:solidFill>
                          <a:ln w="9525">
                            <a:solidFill>
                              <a:schemeClr val="tx1">
                                <a:lumMod val="65000"/>
                                <a:lumOff val="35000"/>
                              </a:schemeClr>
                            </a:solidFill>
                            <a:miter lim="800000"/>
                            <a:headEnd/>
                            <a:tailEnd/>
                          </a:ln>
                        </wps:spPr>
                        <wps:txbx>
                          <w:txbxContent>
                            <w:p w14:paraId="4D21E97D" w14:textId="77777777" w:rsidR="002A1612" w:rsidRPr="0075622E" w:rsidRDefault="002A1612" w:rsidP="001C6C01">
                              <w:pPr>
                                <w:rPr>
                                  <w:lang w:val="cs-CZ"/>
                                </w:rPr>
                              </w:pPr>
                              <w:bookmarkStart w:id="69" w:name="_Hlk16280282"/>
                              <w:bookmarkStart w:id="70" w:name="_Hlk16280283"/>
                              <w:bookmarkStart w:id="71" w:name="_Hlk16280284"/>
                              <w:bookmarkStart w:id="72" w:name="_Hlk16280285"/>
                              <w:r w:rsidRPr="0075622E">
                                <w:rPr>
                                  <w:rFonts w:hint="eastAsia"/>
                                  <w:lang w:val="cs-CZ"/>
                                </w:rPr>
                                <w:t>Protože jsou komentáře psány pro lidi, nemusíte mít obavy, zda vám počítač bude rozumět. Komentáře proto nemusí dodržovat syntax</w:t>
                              </w:r>
                              <w:r>
                                <w:rPr>
                                  <w:lang w:val="cs-CZ"/>
                                </w:rPr>
                                <w:t>i</w:t>
                              </w:r>
                              <w:r w:rsidRPr="0075622E">
                                <w:rPr>
                                  <w:rFonts w:hint="eastAsia"/>
                                  <w:lang w:val="cs-CZ"/>
                                </w:rPr>
                                <w:t xml:space="preserve"> programovacího jazyka.</w:t>
                              </w:r>
                              <w:r w:rsidRPr="0075622E">
                                <w:rPr>
                                  <w:lang w:val="cs-CZ"/>
                                </w:rPr>
                                <w:t xml:space="preserve"> </w:t>
                              </w:r>
                            </w:p>
                            <w:bookmarkEnd w:id="69"/>
                            <w:bookmarkEnd w:id="70"/>
                            <w:bookmarkEnd w:id="71"/>
                            <w:bookmarkEnd w:id="72"/>
                            <w:p w14:paraId="290750F4" w14:textId="77777777" w:rsidR="002A1612" w:rsidRPr="0075622E" w:rsidRDefault="002A1612" w:rsidP="001C6C01">
                              <w:pPr>
                                <w:rPr>
                                  <w:lang w:val="cs-CZ"/>
                                </w:rPr>
                              </w:pPr>
                            </w:p>
                          </w:txbxContent>
                        </wps:txbx>
                        <wps:bodyPr rot="0" vert="horz" wrap="square" lIns="91440" tIns="180000" rIns="91440" bIns="90000" anchor="t" anchorCtr="0">
                          <a:noAutofit/>
                        </wps:bodyPr>
                      </wps:wsp>
                      <wps:wsp>
                        <wps:cNvPr id="414" name="Text Box 2"/>
                        <wps:cNvSpPr txBox="1">
                          <a:spLocks noChangeArrowheads="1"/>
                        </wps:cNvSpPr>
                        <wps:spPr bwMode="auto">
                          <a:xfrm>
                            <a:off x="1009498" y="303581"/>
                            <a:ext cx="1322705" cy="365760"/>
                          </a:xfrm>
                          <a:prstGeom prst="rect">
                            <a:avLst/>
                          </a:prstGeom>
                          <a:noFill/>
                          <a:ln w="9525">
                            <a:noFill/>
                            <a:miter lim="800000"/>
                            <a:headEnd/>
                            <a:tailEnd/>
                          </a:ln>
                        </wps:spPr>
                        <wps:txbx>
                          <w:txbxContent>
                            <w:p w14:paraId="18B973BD" w14:textId="77777777" w:rsidR="002A1612" w:rsidRPr="00D31915" w:rsidRDefault="002A1612" w:rsidP="001C6C01">
                              <w:pPr>
                                <w:rPr>
                                  <w:b/>
                                  <w:color w:val="FF7000"/>
                                  <w:sz w:val="28"/>
                                  <w:szCs w:val="28"/>
                                </w:rPr>
                              </w:pPr>
                              <w:proofErr w:type="spellStart"/>
                              <w:r>
                                <w:rPr>
                                  <w:b/>
                                  <w:color w:val="FF7000"/>
                                  <w:sz w:val="28"/>
                                  <w:szCs w:val="28"/>
                                </w:rPr>
                                <w:t>Proč</w:t>
                              </w:r>
                              <w:proofErr w:type="spellEnd"/>
                              <w:r>
                                <w:rPr>
                                  <w:b/>
                                  <w:color w:val="FF7000"/>
                                  <w:sz w:val="28"/>
                                  <w:szCs w:val="28"/>
                                </w:rPr>
                                <w:t xml:space="preserve">? </w:t>
                              </w:r>
                            </w:p>
                          </w:txbxContent>
                        </wps:txbx>
                        <wps:bodyPr rot="0" vert="horz" wrap="square" lIns="91440" tIns="45720" rIns="91440" bIns="45720" anchor="t" anchorCtr="0">
                          <a:noAutofit/>
                        </wps:bodyPr>
                      </wps:wsp>
                      <pic:pic xmlns:pic="http://schemas.openxmlformats.org/drawingml/2006/picture">
                        <pic:nvPicPr>
                          <pic:cNvPr id="1073741838" name="Picture 1073741838"/>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208483" y="0"/>
                            <a:ext cx="899160" cy="899160"/>
                          </a:xfrm>
                          <a:prstGeom prst="rect">
                            <a:avLst/>
                          </a:prstGeom>
                        </pic:spPr>
                      </pic:pic>
                    </wpg:wgp>
                  </a:graphicData>
                </a:graphic>
                <wp14:sizeRelV relativeFrom="margin">
                  <wp14:pctHeight>0</wp14:pctHeight>
                </wp14:sizeRelV>
              </wp:anchor>
            </w:drawing>
          </mc:Choice>
          <mc:Fallback>
            <w:pict>
              <v:group w14:anchorId="0904F28C" id="Group 1073741840" o:spid="_x0000_s1429" style="position:absolute;margin-left:259.6pt;margin-top:75.8pt;width:205.95pt;height:171.6pt;z-index:253346816;mso-height-relative:margin" coordsize="26155,2179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">
                <v:roundrect id="Text Box 346" o:spid="_x0000_s1430" style="position:absolute;top:6839;width:26155;height:14954;visibility:visible;mso-wrap-style:square;v-text-anchor:top" arcsize="514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" strokecolor="#5a5a5a [2109]">
                  <v:stroke joinstyle="miter"/>
                  <v:textbox inset=",5mm,,2.5mm">
                    <w:txbxContent>
                      <w:p w14:paraId="4D21E97D" w14:textId="77777777" w:rsidR="002A1612" w:rsidRPr="0075622E" w:rsidRDefault="002A1612" w:rsidP="001C6C01">
                        <w:pPr>
                          <w:rPr>
                            <w:lang w:val="cs-CZ"/>
                          </w:rPr>
                        </w:pPr>
                        <w:bookmarkStart w:id="73" w:name="_Hlk16280282"/>
                        <w:bookmarkStart w:id="74" w:name="_Hlk16280283"/>
                        <w:bookmarkStart w:id="75" w:name="_Hlk16280284"/>
                        <w:bookmarkStart w:id="76" w:name="_Hlk16280285"/>
                        <w:r w:rsidRPr="0075622E">
                          <w:rPr>
                            <w:rFonts w:hint="eastAsia"/>
                            <w:lang w:val="cs-CZ"/>
                          </w:rPr>
                          <w:t>Protože jsou komentáře psány pro lidi, nemusíte mít obavy, zda vám počítač bude rozumět. Komentáře proto nemusí dodržovat syntax</w:t>
                        </w:r>
                        <w:r>
                          <w:rPr>
                            <w:lang w:val="cs-CZ"/>
                          </w:rPr>
                          <w:t>i</w:t>
                        </w:r>
                        <w:r w:rsidRPr="0075622E">
                          <w:rPr>
                            <w:rFonts w:hint="eastAsia"/>
                            <w:lang w:val="cs-CZ"/>
                          </w:rPr>
                          <w:t xml:space="preserve"> programovacího jazyka.</w:t>
                        </w:r>
                        <w:r w:rsidRPr="0075622E">
                          <w:rPr>
                            <w:lang w:val="cs-CZ"/>
                          </w:rPr>
                          <w:t xml:space="preserve"> </w:t>
                        </w:r>
                      </w:p>
                      <w:bookmarkEnd w:id="73"/>
                      <w:bookmarkEnd w:id="74"/>
                      <w:bookmarkEnd w:id="75"/>
                      <w:bookmarkEnd w:id="76"/>
                      <w:p w14:paraId="290750F4" w14:textId="77777777" w:rsidR="002A1612" w:rsidRPr="0075622E" w:rsidRDefault="002A1612" w:rsidP="001C6C01">
                        <w:pPr>
                          <w:rPr>
                            <w:lang w:val="cs-CZ"/>
                          </w:rPr>
                        </w:pPr>
                      </w:p>
                    </w:txbxContent>
                  </v:textbox>
                </v:roundrect>
                <v:shape id="_x0000_s1431" type="#_x0000_t202" style="position:absolute;left:10094;top:3035;width:13228;height:3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" filled="f" stroked="f">
                  <v:textbox>
                    <w:txbxContent>
                      <w:p w14:paraId="18B973BD" w14:textId="77777777" w:rsidR="002A1612" w:rsidRPr="00D31915" w:rsidRDefault="002A1612" w:rsidP="001C6C01">
                        <w:pPr>
                          <w:rPr>
                            <w:b/>
                            <w:color w:val="FF7000"/>
                            <w:sz w:val="28"/>
                            <w:szCs w:val="28"/>
                          </w:rPr>
                        </w:pPr>
                        <w:proofErr w:type="spellStart"/>
                        <w:r>
                          <w:rPr>
                            <w:b/>
                            <w:color w:val="FF7000"/>
                            <w:sz w:val="28"/>
                            <w:szCs w:val="28"/>
                          </w:rPr>
                          <w:t>Proč</w:t>
                        </w:r>
                        <w:proofErr w:type="spellEnd"/>
                        <w:r>
                          <w:rPr>
                            <w:b/>
                            <w:color w:val="FF7000"/>
                            <w:sz w:val="28"/>
                            <w:szCs w:val="28"/>
                          </w:rPr>
                          <w:t xml:space="preserve">? </w:t>
                        </w:r>
                      </w:p>
                    </w:txbxContent>
                  </v:textbox>
                </v:shape>
                <v:shape id="Picture 1073741838" o:spid="_x0000_s1432" type="#_x0000_t75" style="position:absolute;left:2084;width:8992;height:8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">
                  <v:imagedata r:id="rId42" o:title=""/>
                </v:shape>
                <w10:wrap type="square"/>
              </v:group>
            </w:pict>
          </mc:Fallback>
        </mc:AlternateContent>
      </w:r>
      <w:r>
        <w:rPr>
          <w:lang w:val="cs-CZ"/>
        </w:rPr>
        <w:t xml:space="preserve">Blok </w:t>
      </w:r>
      <w:r w:rsidRPr="002950E6">
        <w:rPr>
          <w:color w:val="FF7000"/>
          <w:lang w:val="cs-CZ"/>
        </w:rPr>
        <w:t>comment</w:t>
      </w:r>
      <w:r w:rsidRPr="002950E6">
        <w:rPr>
          <w:lang w:val="cs-CZ"/>
        </w:rPr>
        <w:t xml:space="preserve"> </w:t>
      </w:r>
      <w:r>
        <w:rPr>
          <w:lang w:val="cs-CZ"/>
        </w:rPr>
        <w:t>vypadá podobně jako ostatní bloky v </w:t>
      </w:r>
      <w:proofErr w:type="spellStart"/>
      <w:r w:rsidRPr="002950E6">
        <w:rPr>
          <w:lang w:val="cs-CZ"/>
        </w:rPr>
        <w:t>EdScratch</w:t>
      </w:r>
      <w:r>
        <w:rPr>
          <w:lang w:val="cs-CZ"/>
        </w:rPr>
        <w:t>i</w:t>
      </w:r>
      <w:proofErr w:type="spellEnd"/>
      <w:r>
        <w:rPr>
          <w:lang w:val="cs-CZ"/>
        </w:rPr>
        <w:t xml:space="preserve">, ale funguje odlišně. Vidíte v bloku nápis </w:t>
      </w:r>
      <w:r w:rsidR="00ED2516">
        <w:rPr>
          <w:lang w:val="cs-CZ"/>
        </w:rPr>
        <w:t>„</w:t>
      </w:r>
      <w:proofErr w:type="spellStart"/>
      <w:r w:rsidRPr="002950E6">
        <w:rPr>
          <w:lang w:val="cs-CZ"/>
        </w:rPr>
        <w:t>Your</w:t>
      </w:r>
      <w:proofErr w:type="spellEnd"/>
      <w:r w:rsidRPr="002950E6">
        <w:rPr>
          <w:lang w:val="cs-CZ"/>
        </w:rPr>
        <w:t xml:space="preserve"> Comment</w:t>
      </w:r>
      <w:r w:rsidR="00ED2516">
        <w:rPr>
          <w:lang w:val="cs-CZ"/>
        </w:rPr>
        <w:t>“</w:t>
      </w:r>
      <w:r w:rsidRPr="002950E6">
        <w:rPr>
          <w:lang w:val="cs-CZ"/>
        </w:rPr>
        <w:t xml:space="preserve"> </w:t>
      </w:r>
      <w:r>
        <w:rPr>
          <w:lang w:val="cs-CZ"/>
        </w:rPr>
        <w:t>(</w:t>
      </w:r>
      <w:r w:rsidRPr="009040AE">
        <w:rPr>
          <w:i/>
          <w:lang w:val="cs-CZ"/>
        </w:rPr>
        <w:t xml:space="preserve">váš </w:t>
      </w:r>
      <w:r w:rsidRPr="009040AE">
        <w:rPr>
          <w:rFonts w:hint="eastAsia"/>
          <w:i/>
          <w:lang w:val="cs-CZ"/>
        </w:rPr>
        <w:t>komentář</w:t>
      </w:r>
      <w:r>
        <w:rPr>
          <w:lang w:val="cs-CZ"/>
        </w:rPr>
        <w:t xml:space="preserve">)? Do tohoto místa můžete vložit svou poznámku. Mějte na paměti, že tento blok </w:t>
      </w:r>
      <w:proofErr w:type="gramStart"/>
      <w:r>
        <w:rPr>
          <w:lang w:val="cs-CZ"/>
        </w:rPr>
        <w:t>netvoří</w:t>
      </w:r>
      <w:proofErr w:type="gramEnd"/>
      <w:r>
        <w:rPr>
          <w:lang w:val="cs-CZ"/>
        </w:rPr>
        <w:t xml:space="preserve"> kód pro Edisona. Když Edison v programu narazí na blok s komentářem, jednoduše jej </w:t>
      </w:r>
      <w:proofErr w:type="gramStart"/>
      <w:r>
        <w:rPr>
          <w:lang w:val="cs-CZ"/>
        </w:rPr>
        <w:t>přeskočí</w:t>
      </w:r>
      <w:proofErr w:type="gramEnd"/>
      <w:r>
        <w:rPr>
          <w:lang w:val="cs-CZ"/>
        </w:rPr>
        <w:t xml:space="preserve"> a přejde na následující blok. Zprávu, kterou napíšete do bloku pro komentáře, můžete považovat za vstupní parametr daného bloku, avšak místo aby obsahoval informace pro Edisona, obsahuje poznámku pro jinou osobu. </w:t>
      </w:r>
    </w:p>
    <w:p w14:paraId="1D44BCF7" w14:textId="77777777" w:rsidR="001C6C01" w:rsidRPr="002950E6" w:rsidRDefault="001C6C01" w:rsidP="001C6C01">
      <w:pPr>
        <w:rPr>
          <w:lang w:val="cs-CZ"/>
        </w:rPr>
      </w:pPr>
    </w:p>
    <w:p w14:paraId="71121C9B" w14:textId="77777777" w:rsidR="001C6C01" w:rsidRPr="002950E6" w:rsidRDefault="001C6C01" w:rsidP="001C6C01">
      <w:pPr>
        <w:pStyle w:val="Nadpis2"/>
        <w:rPr>
          <w:lang w:val="cs-CZ"/>
        </w:rPr>
      </w:pPr>
      <w:r>
        <w:rPr>
          <w:lang w:val="cs-CZ"/>
        </w:rPr>
        <w:t>Jak používat komentáře</w:t>
      </w:r>
      <w:r w:rsidRPr="002950E6">
        <w:rPr>
          <w:lang w:val="cs-CZ"/>
        </w:rPr>
        <w:t>?</w:t>
      </w:r>
    </w:p>
    <w:p w14:paraId="5EE04E15" w14:textId="77777777" w:rsidR="001C6C01" w:rsidRPr="002950E6" w:rsidRDefault="001C6C01" w:rsidP="001C6C01">
      <w:pPr>
        <w:rPr>
          <w:lang w:val="cs-CZ"/>
        </w:rPr>
      </w:pPr>
      <w:r>
        <w:rPr>
          <w:lang w:val="cs-CZ"/>
        </w:rPr>
        <w:t xml:space="preserve">V mnoha ohledech je to, jak použijete v programu komentáře, jen na vás. Komentáře se nemusí řídit syntaxí, takže není nutné je psát konkrétním způsobem. Poznámky do komentářů můžete formulovat tak, jak se vám </w:t>
      </w:r>
      <w:r>
        <w:rPr>
          <w:lang w:val="cs-CZ"/>
        </w:rPr>
        <w:lastRenderedPageBreak/>
        <w:t xml:space="preserve">budou zdát nejsrozumitelnější. Komentáře můžete do kódu vkládat, kdykoli budete cítit potřebu vysvětlit, co bude následovat. </w:t>
      </w:r>
    </w:p>
    <w:p w14:paraId="5E206B7F" w14:textId="77777777" w:rsidR="001C6C01" w:rsidRPr="002950E6" w:rsidRDefault="001C6C01" w:rsidP="001C6C01">
      <w:pPr>
        <w:rPr>
          <w:lang w:val="cs-CZ"/>
        </w:rPr>
      </w:pPr>
      <w:r w:rsidRPr="002950E6">
        <w:rPr>
          <w:noProof/>
          <w:lang w:val="cs-CZ"/>
        </w:rPr>
        <mc:AlternateContent>
          <mc:Choice Requires="wpg">
            <w:drawing>
              <wp:anchor distT="0" distB="0" distL="114300" distR="114300" simplePos="0" relativeHeight="253347840" behindDoc="0" locked="0" layoutInCell="1" allowOverlap="1" wp14:anchorId="4125DC5C" wp14:editId="40C0D444">
                <wp:simplePos x="0" y="0"/>
                <wp:positionH relativeFrom="column">
                  <wp:posOffset>3203270</wp:posOffset>
                </wp:positionH>
                <wp:positionV relativeFrom="paragraph">
                  <wp:posOffset>142240</wp:posOffset>
                </wp:positionV>
                <wp:extent cx="2615565" cy="1879601"/>
                <wp:effectExtent l="0" t="0" r="13335" b="25400"/>
                <wp:wrapSquare wrapText="bothSides"/>
                <wp:docPr id="1073741853" name="Group 1073741853"/>
                <wp:cNvGraphicFramePr/>
                <a:graphic xmlns:a="http://schemas.openxmlformats.org/drawingml/2006/main">
                  <a:graphicData uri="http://schemas.microsoft.com/office/word/2010/wordprocessingGroup">
                    <wpg:wgp>
                      <wpg:cNvGrpSpPr/>
                      <wpg:grpSpPr>
                        <a:xfrm>
                          <a:off x="0" y="0"/>
                          <a:ext cx="2615565" cy="1879601"/>
                          <a:chOff x="0" y="-89513"/>
                          <a:chExt cx="2615565" cy="1471984"/>
                        </a:xfrm>
                      </wpg:grpSpPr>
                      <wps:wsp>
                        <wps:cNvPr id="1073741849" name="Text Box 1073741849"/>
                        <wps:cNvSpPr txBox="1">
                          <a:spLocks noChangeArrowheads="1"/>
                        </wps:cNvSpPr>
                        <wps:spPr bwMode="auto">
                          <a:xfrm>
                            <a:off x="0" y="683971"/>
                            <a:ext cx="2615565" cy="698500"/>
                          </a:xfrm>
                          <a:prstGeom prst="roundRect">
                            <a:avLst>
                              <a:gd name="adj" fmla="val 7850"/>
                            </a:avLst>
                          </a:prstGeom>
                          <a:solidFill>
                            <a:srgbClr val="FFFFFF"/>
                          </a:solidFill>
                          <a:ln w="9525">
                            <a:solidFill>
                              <a:schemeClr val="tx1">
                                <a:lumMod val="65000"/>
                                <a:lumOff val="35000"/>
                              </a:schemeClr>
                            </a:solidFill>
                            <a:miter lim="800000"/>
                            <a:headEnd/>
                            <a:tailEnd/>
                          </a:ln>
                        </wps:spPr>
                        <wps:txbx>
                          <w:txbxContent>
                            <w:p w14:paraId="1D99DDFF" w14:textId="77777777" w:rsidR="002A1612" w:rsidRPr="0075622E" w:rsidRDefault="002A1612" w:rsidP="001C6C01">
                              <w:pPr>
                                <w:tabs>
                                  <w:tab w:val="left" w:pos="6946"/>
                                </w:tabs>
                                <w:rPr>
                                  <w:lang w:val="cs-CZ"/>
                                </w:rPr>
                              </w:pPr>
                              <w:r>
                                <w:rPr>
                                  <w:lang w:val="cs-CZ"/>
                                </w:rPr>
                                <w:t>Nalézání a opravě problémů v počítačovém programu se říká ladění (</w:t>
                              </w:r>
                              <w:r w:rsidRPr="0075622E">
                                <w:rPr>
                                  <w:color w:val="FF7000"/>
                                  <w:lang w:val="cs-CZ"/>
                                </w:rPr>
                                <w:t>debugging</w:t>
                              </w:r>
                              <w:r>
                                <w:rPr>
                                  <w:lang w:val="cs-CZ"/>
                                </w:rPr>
                                <w:t>).</w:t>
                              </w:r>
                              <w:r w:rsidRPr="0075622E">
                                <w:rPr>
                                  <w:lang w:val="cs-CZ"/>
                                </w:rPr>
                                <w:t xml:space="preserve"> </w:t>
                              </w:r>
                            </w:p>
                          </w:txbxContent>
                        </wps:txbx>
                        <wps:bodyPr rot="0" vert="horz" wrap="square" lIns="91440" tIns="180000" rIns="91440" bIns="90000" anchor="t" anchorCtr="0">
                          <a:noAutofit/>
                        </wps:bodyPr>
                      </wps:wsp>
                      <wps:wsp>
                        <wps:cNvPr id="1073741850" name="Text Box 2"/>
                        <wps:cNvSpPr txBox="1">
                          <a:spLocks noChangeArrowheads="1"/>
                        </wps:cNvSpPr>
                        <wps:spPr bwMode="auto">
                          <a:xfrm>
                            <a:off x="1046835" y="224129"/>
                            <a:ext cx="1485900" cy="365744"/>
                          </a:xfrm>
                          <a:prstGeom prst="rect">
                            <a:avLst/>
                          </a:prstGeom>
                          <a:noFill/>
                          <a:ln w="9525">
                            <a:noFill/>
                            <a:miter lim="800000"/>
                            <a:headEnd/>
                            <a:tailEnd/>
                          </a:ln>
                        </wps:spPr>
                        <wps:txbx>
                          <w:txbxContent>
                            <w:p w14:paraId="32E64C4A" w14:textId="77777777" w:rsidR="002A1612" w:rsidRPr="0075622E" w:rsidRDefault="002A1612" w:rsidP="001C6C01">
                              <w:pPr>
                                <w:rPr>
                                  <w:rFonts w:ascii="Times New Roman" w:hAnsi="Times New Roman"/>
                                  <w:b/>
                                  <w:color w:val="FF7000"/>
                                  <w:sz w:val="28"/>
                                  <w:szCs w:val="28"/>
                                  <w:lang w:val="cs-CZ"/>
                                </w:rPr>
                              </w:pPr>
                              <w:proofErr w:type="spellStart"/>
                              <w:r>
                                <w:rPr>
                                  <w:b/>
                                  <w:color w:val="FF7000"/>
                                  <w:sz w:val="28"/>
                                  <w:szCs w:val="28"/>
                                </w:rPr>
                                <w:t>Nezapomeňte</w:t>
                              </w:r>
                              <w:proofErr w:type="spellEnd"/>
                            </w:p>
                          </w:txbxContent>
                        </wps:txbx>
                        <wps:bodyPr rot="0" vert="horz" wrap="square" lIns="91440" tIns="45720" rIns="91440" bIns="45720" anchor="t" anchorCtr="0">
                          <a:noAutofit/>
                        </wps:bodyPr>
                      </wps:wsp>
                      <pic:pic xmlns:pic="http://schemas.openxmlformats.org/drawingml/2006/picture">
                        <pic:nvPicPr>
                          <pic:cNvPr id="1073741852" name="Picture 1073741852"/>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183845" y="-89513"/>
                            <a:ext cx="899160" cy="898525"/>
                          </a:xfrm>
                          <a:prstGeom prst="rect">
                            <a:avLst/>
                          </a:prstGeom>
                        </pic:spPr>
                      </pic:pic>
                    </wpg:wgp>
                  </a:graphicData>
                </a:graphic>
                <wp14:sizeRelV relativeFrom="margin">
                  <wp14:pctHeight>0</wp14:pctHeight>
                </wp14:sizeRelV>
              </wp:anchor>
            </w:drawing>
          </mc:Choice>
          <mc:Fallback>
            <w:pict>
              <v:group w14:anchorId="4125DC5C" id="Group 1073741853" o:spid="_x0000_s1433" style="position:absolute;margin-left:252.25pt;margin-top:11.2pt;width:205.95pt;height:148pt;z-index:253347840;mso-height-relative:margin" coordorigin=",-895" coordsize="26155,1471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">
                <v:roundrect id="Text Box 1073741849" o:spid="_x0000_s1434" style="position:absolute;top:6839;width:26155;height:6985;visibility:visible;mso-wrap-style:square;v-text-anchor:top" arcsize="514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" strokecolor="#5a5a5a [2109]">
                  <v:stroke joinstyle="miter"/>
                  <v:textbox inset=",5mm,,2.5mm">
                    <w:txbxContent>
                      <w:p w14:paraId="1D99DDFF" w14:textId="77777777" w:rsidR="002A1612" w:rsidRPr="0075622E" w:rsidRDefault="002A1612" w:rsidP="001C6C01">
                        <w:pPr>
                          <w:tabs>
                            <w:tab w:val="left" w:pos="6946"/>
                          </w:tabs>
                          <w:rPr>
                            <w:lang w:val="cs-CZ"/>
                          </w:rPr>
                        </w:pPr>
                        <w:r>
                          <w:rPr>
                            <w:lang w:val="cs-CZ"/>
                          </w:rPr>
                          <w:t>Nalézání a opravě problémů v počítačovém programu se říká ladění (</w:t>
                        </w:r>
                        <w:r w:rsidRPr="0075622E">
                          <w:rPr>
                            <w:color w:val="FF7000"/>
                            <w:lang w:val="cs-CZ"/>
                          </w:rPr>
                          <w:t>debugging</w:t>
                        </w:r>
                        <w:r>
                          <w:rPr>
                            <w:lang w:val="cs-CZ"/>
                          </w:rPr>
                          <w:t>).</w:t>
                        </w:r>
                        <w:r w:rsidRPr="0075622E">
                          <w:rPr>
                            <w:lang w:val="cs-CZ"/>
                          </w:rPr>
                          <w:t xml:space="preserve"> </w:t>
                        </w:r>
                      </w:p>
                    </w:txbxContent>
                  </v:textbox>
                </v:roundrect>
                <v:shape id="_x0000_s1435" type="#_x0000_t202" style="position:absolute;left:10468;top:2241;width:14859;height:36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" filled="f" stroked="f">
                  <v:textbox>
                    <w:txbxContent>
                      <w:p w14:paraId="32E64C4A" w14:textId="77777777" w:rsidR="002A1612" w:rsidRPr="0075622E" w:rsidRDefault="002A1612" w:rsidP="001C6C01">
                        <w:pPr>
                          <w:rPr>
                            <w:rFonts w:ascii="Times New Roman" w:hAnsi="Times New Roman"/>
                            <w:b/>
                            <w:color w:val="FF7000"/>
                            <w:sz w:val="28"/>
                            <w:szCs w:val="28"/>
                            <w:lang w:val="cs-CZ"/>
                          </w:rPr>
                        </w:pPr>
                        <w:proofErr w:type="spellStart"/>
                        <w:r>
                          <w:rPr>
                            <w:b/>
                            <w:color w:val="FF7000"/>
                            <w:sz w:val="28"/>
                            <w:szCs w:val="28"/>
                          </w:rPr>
                          <w:t>Nezapomeňte</w:t>
                        </w:r>
                        <w:proofErr w:type="spellEnd"/>
                      </w:p>
                    </w:txbxContent>
                  </v:textbox>
                </v:shape>
                <v:shape id="Picture 1073741852" o:spid="_x0000_s1436" type="#_x0000_t75" style="position:absolute;left:1838;top:-895;width:8992;height:89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">
                  <v:imagedata r:id="rId49" o:title=""/>
                </v:shape>
                <w10:wrap type="square"/>
              </v:group>
            </w:pict>
          </mc:Fallback>
        </mc:AlternateContent>
      </w:r>
      <w:r>
        <w:rPr>
          <w:lang w:val="cs-CZ"/>
        </w:rPr>
        <w:t>Přidávání komentářů usnadňuje ostatním lidem čtení vašeho programu, ale tím, kdo bude v budoucnu program číst, budete s největší pravděpodobností vy sami</w:t>
      </w:r>
      <w:r w:rsidRPr="002950E6">
        <w:rPr>
          <w:lang w:val="cs-CZ"/>
        </w:rPr>
        <w:t xml:space="preserve">! </w:t>
      </w:r>
      <w:r>
        <w:rPr>
          <w:lang w:val="cs-CZ"/>
        </w:rPr>
        <w:t>Komentáře jsou totiž užitečným nástrojem při odlaďování programů (debugging)</w:t>
      </w:r>
      <w:r w:rsidRPr="002950E6">
        <w:rPr>
          <w:lang w:val="cs-CZ"/>
        </w:rPr>
        <w:t xml:space="preserve">. </w:t>
      </w:r>
    </w:p>
    <w:p w14:paraId="1CC8C83F" w14:textId="77777777" w:rsidR="001C6C01" w:rsidRPr="002950E6" w:rsidRDefault="001C6C01" w:rsidP="001C6C01">
      <w:pPr>
        <w:rPr>
          <w:lang w:val="cs-CZ"/>
        </w:rPr>
      </w:pPr>
      <w:r>
        <w:rPr>
          <w:lang w:val="cs-CZ"/>
        </w:rPr>
        <w:t xml:space="preserve">Přidáním komentáře můžete uspořádat své myšlenky a poznamenat si, co je vaším cílem. Pokud něco v programu nebude fungovat podle vašich představ, usnadní tyto poznámky nalezení zdroje problému. </w:t>
      </w:r>
    </w:p>
    <w:p w14:paraId="5DB6DBF2" w14:textId="77777777" w:rsidR="001C6C01" w:rsidRPr="002950E6" w:rsidRDefault="001C6C01" w:rsidP="001C6C01">
      <w:pPr>
        <w:rPr>
          <w:lang w:val="cs-CZ"/>
        </w:rPr>
      </w:pPr>
    </w:p>
    <w:p w14:paraId="4B20C28F" w14:textId="77777777" w:rsidR="001C6C01" w:rsidRPr="002950E6" w:rsidRDefault="001C6C01" w:rsidP="001C6C01">
      <w:pPr>
        <w:pStyle w:val="Nadpis2"/>
        <w:rPr>
          <w:lang w:val="cs-CZ"/>
        </w:rPr>
      </w:pPr>
      <w:r w:rsidRPr="002950E6">
        <w:rPr>
          <w:lang w:val="cs-CZ"/>
        </w:rPr>
        <w:t>Vyzkoušejte si to!</w:t>
      </w:r>
    </w:p>
    <w:p w14:paraId="42D4B427" w14:textId="77777777" w:rsidR="001C6C01" w:rsidRPr="002950E6" w:rsidRDefault="001C6C01" w:rsidP="001C6C01">
      <w:pPr>
        <w:rPr>
          <w:lang w:val="cs-CZ"/>
        </w:rPr>
      </w:pPr>
      <w:r w:rsidRPr="002950E6">
        <w:rPr>
          <w:noProof/>
          <w:lang w:val="cs-CZ"/>
        </w:rPr>
        <w:drawing>
          <wp:anchor distT="0" distB="0" distL="114300" distR="114300" simplePos="0" relativeHeight="253348864" behindDoc="0" locked="0" layoutInCell="1" allowOverlap="1" wp14:anchorId="277A7F3C" wp14:editId="409C1403">
            <wp:simplePos x="0" y="0"/>
            <wp:positionH relativeFrom="column">
              <wp:posOffset>511810</wp:posOffset>
            </wp:positionH>
            <wp:positionV relativeFrom="paragraph">
              <wp:posOffset>360680</wp:posOffset>
            </wp:positionV>
            <wp:extent cx="4747260" cy="5281295"/>
            <wp:effectExtent l="19050" t="19050" r="15240" b="14605"/>
            <wp:wrapTopAndBottom/>
            <wp:docPr id="1073741859" name="Picture 1073741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59" name="U3-2.2_comments in program.PNG"/>
                    <pic:cNvPicPr/>
                  </pic:nvPicPr>
                  <pic:blipFill rotWithShape="1">
                    <a:blip r:embed="rId151">
                      <a:extLst>
                        <a:ext uri="{28A0092B-C50C-407E-A947-70E740481C1C}">
                          <a14:useLocalDpi xmlns:a14="http://schemas.microsoft.com/office/drawing/2010/main" val="0"/>
                        </a:ext>
                      </a:extLst>
                    </a:blip>
                    <a:srcRect t="2229" b="3091"/>
                    <a:stretch/>
                  </pic:blipFill>
                  <pic:spPr bwMode="auto">
                    <a:xfrm>
                      <a:off x="0" y="0"/>
                      <a:ext cx="4747260" cy="5281295"/>
                    </a:xfrm>
                    <a:prstGeom prst="rect">
                      <a:avLst/>
                    </a:prstGeom>
                    <a:ln w="19050" cap="flat" cmpd="sng" algn="ctr">
                      <a:solidFill>
                        <a:srgbClr val="FF7000"/>
                      </a:solidFill>
                      <a:prstDash val="lgDash"/>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950E6">
        <w:rPr>
          <w:lang w:val="cs-CZ"/>
        </w:rPr>
        <w:t>Prohlédněte si následující program:</w:t>
      </w:r>
    </w:p>
    <w:p w14:paraId="75100B97" w14:textId="77777777" w:rsidR="001C6C01" w:rsidRPr="002950E6" w:rsidRDefault="001C6C01" w:rsidP="001C6C01">
      <w:pPr>
        <w:rPr>
          <w:lang w:val="cs-CZ"/>
        </w:rPr>
      </w:pPr>
    </w:p>
    <w:p w14:paraId="03998E61" w14:textId="77777777" w:rsidR="001C6C01" w:rsidRPr="002950E6" w:rsidRDefault="001C6C01" w:rsidP="001C6C01">
      <w:pPr>
        <w:rPr>
          <w:lang w:val="cs-CZ"/>
        </w:rPr>
      </w:pPr>
      <w:r w:rsidRPr="00554D7E">
        <w:rPr>
          <w:rFonts w:hint="eastAsia"/>
          <w:lang w:val="cs-CZ"/>
        </w:rPr>
        <w:lastRenderedPageBreak/>
        <w:t xml:space="preserve">Programátor přidal do kódu několik </w:t>
      </w:r>
      <w:r>
        <w:rPr>
          <w:lang w:val="cs-CZ"/>
        </w:rPr>
        <w:t>komentářů</w:t>
      </w:r>
      <w:r w:rsidRPr="00554D7E">
        <w:rPr>
          <w:rFonts w:hint="eastAsia"/>
          <w:lang w:val="cs-CZ"/>
        </w:rPr>
        <w:t>, které usnadňují čtení programu. Tento obrázek použijte k zodpovězení následujících otázek</w:t>
      </w:r>
      <w:r w:rsidRPr="002950E6">
        <w:rPr>
          <w:lang w:val="cs-CZ"/>
        </w:rPr>
        <w:t>.</w:t>
      </w:r>
    </w:p>
    <w:p w14:paraId="34F7CFB8" w14:textId="77777777" w:rsidR="001C6C01" w:rsidRPr="002950E6" w:rsidRDefault="001C6C01" w:rsidP="001C6C01">
      <w:pPr>
        <w:rPr>
          <w:lang w:val="cs-CZ"/>
        </w:rPr>
      </w:pPr>
    </w:p>
    <w:p w14:paraId="21E88D54" w14:textId="77777777" w:rsidR="001C6C01" w:rsidRPr="002950E6" w:rsidRDefault="001C6C01" w:rsidP="001C6C01">
      <w:pPr>
        <w:pStyle w:val="Odstavecseseznamem"/>
        <w:numPr>
          <w:ilvl w:val="0"/>
          <w:numId w:val="44"/>
        </w:numPr>
        <w:rPr>
          <w:lang w:val="cs-CZ"/>
        </w:rPr>
      </w:pPr>
      <w:r>
        <w:rPr>
          <w:lang w:val="cs-CZ"/>
        </w:rPr>
        <w:t>Co podle vás Edison udělá, pokud do něj naprogramujete kód z obrázku</w:t>
      </w:r>
      <w:r w:rsidRPr="002950E6">
        <w:rPr>
          <w:lang w:val="cs-CZ"/>
        </w:rPr>
        <w:t xml:space="preserve">? </w:t>
      </w:r>
    </w:p>
    <w:p w14:paraId="71828DEE" w14:textId="77777777" w:rsidR="001C6C01" w:rsidRPr="002950E6" w:rsidRDefault="001C6C01" w:rsidP="001C6C01">
      <w:pPr>
        <w:rPr>
          <w:lang w:val="cs-CZ"/>
        </w:rPr>
      </w:pPr>
      <w:r w:rsidRPr="002950E6">
        <w:rPr>
          <w:lang w:val="cs-CZ"/>
        </w:rPr>
        <w:t>________________________________________________________________________________</w:t>
      </w:r>
    </w:p>
    <w:p w14:paraId="388BC911" w14:textId="77777777" w:rsidR="001C6C01" w:rsidRPr="002950E6" w:rsidRDefault="001C6C01" w:rsidP="001C6C01">
      <w:pPr>
        <w:rPr>
          <w:lang w:val="cs-CZ"/>
        </w:rPr>
      </w:pPr>
      <w:r w:rsidRPr="002950E6">
        <w:rPr>
          <w:lang w:val="cs-CZ"/>
        </w:rPr>
        <w:t>________________________________________________________________________________</w:t>
      </w:r>
    </w:p>
    <w:p w14:paraId="65AD5057" w14:textId="77777777" w:rsidR="001C6C01" w:rsidRPr="002950E6" w:rsidRDefault="001C6C01" w:rsidP="001C6C01">
      <w:pPr>
        <w:rPr>
          <w:lang w:val="cs-CZ"/>
        </w:rPr>
      </w:pPr>
      <w:r w:rsidRPr="002950E6">
        <w:rPr>
          <w:lang w:val="cs-CZ"/>
        </w:rPr>
        <w:t>________________________________________________________________________________</w:t>
      </w:r>
    </w:p>
    <w:p w14:paraId="44EFF82A" w14:textId="77777777" w:rsidR="001C6C01" w:rsidRPr="002950E6" w:rsidRDefault="001C6C01" w:rsidP="001C6C01">
      <w:pPr>
        <w:rPr>
          <w:lang w:val="cs-CZ"/>
        </w:rPr>
      </w:pPr>
      <w:r w:rsidRPr="002950E6">
        <w:rPr>
          <w:lang w:val="cs-CZ"/>
        </w:rPr>
        <w:t>________________________________________________________________________________</w:t>
      </w:r>
    </w:p>
    <w:p w14:paraId="451045F0" w14:textId="77777777" w:rsidR="001C6C01" w:rsidRPr="002950E6" w:rsidRDefault="001C6C01" w:rsidP="001C6C01">
      <w:pPr>
        <w:pStyle w:val="Odstavecseseznamem"/>
        <w:rPr>
          <w:lang w:val="cs-CZ"/>
        </w:rPr>
      </w:pPr>
    </w:p>
    <w:p w14:paraId="1C57EA7F" w14:textId="2250FDD7" w:rsidR="001C6C01" w:rsidRPr="002950E6" w:rsidRDefault="001C6C01" w:rsidP="001C6C01">
      <w:pPr>
        <w:pStyle w:val="Odstavecseseznamem"/>
        <w:numPr>
          <w:ilvl w:val="0"/>
          <w:numId w:val="44"/>
        </w:numPr>
        <w:rPr>
          <w:lang w:val="cs-CZ"/>
        </w:rPr>
      </w:pPr>
      <w:r>
        <w:rPr>
          <w:lang w:val="cs-CZ"/>
        </w:rPr>
        <w:t>Chápete díky komentářům snadněji, co programátor chtěl, aby program udělal? Proč ano</w:t>
      </w:r>
      <w:r w:rsidR="00356D02">
        <w:rPr>
          <w:lang w:val="cs-CZ"/>
        </w:rPr>
        <w:t>,</w:t>
      </w:r>
      <w:r>
        <w:rPr>
          <w:lang w:val="cs-CZ"/>
        </w:rPr>
        <w:t xml:space="preserve"> nebo proč ne? </w:t>
      </w:r>
    </w:p>
    <w:p w14:paraId="73CBC999" w14:textId="77777777" w:rsidR="001C6C01" w:rsidRPr="002950E6" w:rsidRDefault="001C6C01" w:rsidP="001C6C01">
      <w:pPr>
        <w:rPr>
          <w:lang w:val="cs-CZ"/>
        </w:rPr>
      </w:pPr>
      <w:r w:rsidRPr="002950E6">
        <w:rPr>
          <w:lang w:val="cs-CZ"/>
        </w:rPr>
        <w:t>________________________________________________________________________________</w:t>
      </w:r>
    </w:p>
    <w:p w14:paraId="6C01ED03" w14:textId="77777777" w:rsidR="001C6C01" w:rsidRPr="002950E6" w:rsidRDefault="001C6C01" w:rsidP="001C6C01">
      <w:pPr>
        <w:rPr>
          <w:lang w:val="cs-CZ"/>
        </w:rPr>
      </w:pPr>
      <w:r w:rsidRPr="002950E6">
        <w:rPr>
          <w:lang w:val="cs-CZ"/>
        </w:rPr>
        <w:t>________________________________________________________________________________</w:t>
      </w:r>
    </w:p>
    <w:p w14:paraId="20EE84CD" w14:textId="77777777" w:rsidR="001C6C01" w:rsidRPr="002950E6" w:rsidRDefault="001C6C01" w:rsidP="001C6C01">
      <w:pPr>
        <w:rPr>
          <w:lang w:val="cs-CZ"/>
        </w:rPr>
      </w:pPr>
      <w:r w:rsidRPr="002950E6">
        <w:rPr>
          <w:lang w:val="cs-CZ"/>
        </w:rPr>
        <w:t>________________________________________________________________________________</w:t>
      </w:r>
    </w:p>
    <w:p w14:paraId="796977EC" w14:textId="77777777" w:rsidR="001C6C01" w:rsidRPr="002950E6" w:rsidRDefault="001C6C01" w:rsidP="001C6C01">
      <w:pPr>
        <w:rPr>
          <w:lang w:val="cs-CZ"/>
        </w:rPr>
      </w:pPr>
      <w:r w:rsidRPr="002950E6">
        <w:rPr>
          <w:lang w:val="cs-CZ"/>
        </w:rPr>
        <w:t>________________________________________________________________________________</w:t>
      </w:r>
    </w:p>
    <w:p w14:paraId="5E2A9590" w14:textId="77777777" w:rsidR="001C6C01" w:rsidRPr="002950E6" w:rsidRDefault="001C6C01" w:rsidP="001C6C01">
      <w:pPr>
        <w:rPr>
          <w:lang w:val="cs-CZ"/>
        </w:rPr>
      </w:pPr>
    </w:p>
    <w:p w14:paraId="22B8A6D5" w14:textId="77777777" w:rsidR="001C6C01" w:rsidRPr="002950E6" w:rsidRDefault="001C6C01" w:rsidP="001C6C01">
      <w:pPr>
        <w:rPr>
          <w:lang w:val="cs-CZ"/>
        </w:rPr>
      </w:pPr>
      <w:r>
        <w:rPr>
          <w:lang w:val="cs-CZ"/>
        </w:rPr>
        <w:t xml:space="preserve">Nyní zkuste do Edisona naprogramovat program z obrázku. </w:t>
      </w:r>
    </w:p>
    <w:p w14:paraId="20E4F3FA" w14:textId="77777777" w:rsidR="001C6C01" w:rsidRPr="002950E6" w:rsidRDefault="001C6C01" w:rsidP="001C6C01">
      <w:pPr>
        <w:pStyle w:val="Odstavecseseznamem"/>
        <w:numPr>
          <w:ilvl w:val="0"/>
          <w:numId w:val="44"/>
        </w:numPr>
        <w:rPr>
          <w:lang w:val="cs-CZ"/>
        </w:rPr>
      </w:pPr>
      <w:r>
        <w:rPr>
          <w:lang w:val="cs-CZ"/>
        </w:rPr>
        <w:t xml:space="preserve">Fungoval program tak, jak jste očekávali? Popište cokoli neočekávaného, k čemu došlo. </w:t>
      </w:r>
    </w:p>
    <w:p w14:paraId="0A7072F3" w14:textId="77777777" w:rsidR="001C6C01" w:rsidRPr="002950E6" w:rsidRDefault="001C6C01" w:rsidP="001C6C01">
      <w:pPr>
        <w:rPr>
          <w:lang w:val="cs-CZ"/>
        </w:rPr>
      </w:pPr>
      <w:r w:rsidRPr="002950E6">
        <w:rPr>
          <w:lang w:val="cs-CZ"/>
        </w:rPr>
        <w:t>________________________________________________________________________________</w:t>
      </w:r>
    </w:p>
    <w:p w14:paraId="16F67F70" w14:textId="77777777" w:rsidR="001C6C01" w:rsidRPr="002950E6" w:rsidRDefault="001C6C01" w:rsidP="001C6C01">
      <w:pPr>
        <w:rPr>
          <w:lang w:val="cs-CZ"/>
        </w:rPr>
      </w:pPr>
      <w:r w:rsidRPr="002950E6">
        <w:rPr>
          <w:lang w:val="cs-CZ"/>
        </w:rPr>
        <w:t>________________________________________________________________________________</w:t>
      </w:r>
    </w:p>
    <w:p w14:paraId="0983B725" w14:textId="77777777" w:rsidR="001C6C01" w:rsidRPr="002950E6" w:rsidRDefault="001C6C01" w:rsidP="001C6C01">
      <w:pPr>
        <w:rPr>
          <w:lang w:val="cs-CZ"/>
        </w:rPr>
      </w:pPr>
      <w:r w:rsidRPr="002950E6">
        <w:rPr>
          <w:lang w:val="cs-CZ"/>
        </w:rPr>
        <w:t>________________________________________________________________________________</w:t>
      </w:r>
    </w:p>
    <w:p w14:paraId="1D15B68C" w14:textId="77777777" w:rsidR="001C6C01" w:rsidRPr="002950E6" w:rsidRDefault="001C6C01" w:rsidP="001C6C01">
      <w:pPr>
        <w:rPr>
          <w:lang w:val="cs-CZ"/>
        </w:rPr>
      </w:pPr>
      <w:r w:rsidRPr="002950E6">
        <w:rPr>
          <w:lang w:val="cs-CZ"/>
        </w:rPr>
        <w:t>________________________________________________________________________________</w:t>
      </w:r>
    </w:p>
    <w:p w14:paraId="6508E3DC" w14:textId="77777777" w:rsidR="001C6C01" w:rsidRPr="002950E6" w:rsidRDefault="001C6C01" w:rsidP="001C6C01">
      <w:pPr>
        <w:rPr>
          <w:lang w:val="cs-CZ"/>
        </w:rPr>
      </w:pPr>
      <w:bookmarkStart w:id="77" w:name="_Hlk16281252"/>
      <w:r w:rsidRPr="002950E6">
        <w:rPr>
          <w:noProof/>
          <w:lang w:val="cs-CZ"/>
        </w:rPr>
        <mc:AlternateContent>
          <mc:Choice Requires="wps">
            <w:drawing>
              <wp:anchor distT="0" distB="0" distL="114300" distR="114300" simplePos="0" relativeHeight="253349888" behindDoc="0" locked="0" layoutInCell="1" allowOverlap="1" wp14:anchorId="5F4298A5" wp14:editId="3EB892BA">
                <wp:simplePos x="0" y="0"/>
                <wp:positionH relativeFrom="column">
                  <wp:posOffset>73660</wp:posOffset>
                </wp:positionH>
                <wp:positionV relativeFrom="paragraph">
                  <wp:posOffset>690880</wp:posOffset>
                </wp:positionV>
                <wp:extent cx="5025390" cy="577850"/>
                <wp:effectExtent l="0" t="457200" r="22860" b="12700"/>
                <wp:wrapTopAndBottom/>
                <wp:docPr id="1073741873" name="Speech Bubble: Rectangle with Corners Rounded 1073741873"/>
                <wp:cNvGraphicFramePr/>
                <a:graphic xmlns:a="http://schemas.openxmlformats.org/drawingml/2006/main">
                  <a:graphicData uri="http://schemas.microsoft.com/office/word/2010/wordprocessingShape">
                    <wps:wsp>
                      <wps:cNvSpPr/>
                      <wps:spPr>
                        <a:xfrm>
                          <a:off x="0" y="0"/>
                          <a:ext cx="5025390" cy="577850"/>
                        </a:xfrm>
                        <a:prstGeom prst="wedgeRoundRectCallout">
                          <a:avLst>
                            <a:gd name="adj1" fmla="val 39066"/>
                            <a:gd name="adj2" fmla="val -127958"/>
                            <a:gd name="adj3" fmla="val 16667"/>
                          </a:avLst>
                        </a:prstGeom>
                        <a:noFill/>
                        <a:ln w="19050">
                          <a:solidFill>
                            <a:srgbClr val="FF7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80985C1" w14:textId="33C00EBB" w:rsidR="002A1612" w:rsidRPr="009040AE" w:rsidRDefault="002A1612" w:rsidP="001C6C01">
                            <w:pPr>
                              <w:rPr>
                                <w:i/>
                                <w:lang w:val="cs-CZ"/>
                              </w:rPr>
                            </w:pPr>
                            <w:r w:rsidRPr="009040AE">
                              <w:rPr>
                                <w:i/>
                                <w:lang w:val="cs-CZ"/>
                              </w:rPr>
                              <w:t>„</w:t>
                            </w:r>
                            <w:r w:rsidRPr="009040AE">
                              <w:rPr>
                                <w:rFonts w:hint="eastAsia"/>
                                <w:i/>
                                <w:lang w:val="cs-CZ"/>
                              </w:rPr>
                              <w:t>Chtěl</w:t>
                            </w:r>
                            <w:r w:rsidRPr="009040AE">
                              <w:rPr>
                                <w:i/>
                                <w:lang w:val="cs-CZ"/>
                              </w:rPr>
                              <w:t xml:space="preserve"> jsem, aby Edison pípnul pouze, když tlesknu, ale robot namísto toho pípá celou dobu, kdy program </w:t>
                            </w:r>
                            <w:proofErr w:type="gramStart"/>
                            <w:r w:rsidRPr="009040AE">
                              <w:rPr>
                                <w:rFonts w:hint="eastAsia"/>
                                <w:i/>
                                <w:lang w:val="cs-CZ"/>
                              </w:rPr>
                              <w:t>běží</w:t>
                            </w:r>
                            <w:proofErr w:type="gramEnd"/>
                            <w:r w:rsidRPr="009040AE">
                              <w:rPr>
                                <w:rFonts w:hint="eastAsia"/>
                                <w:i/>
                                <w:lang w:val="cs-CZ"/>
                              </w:rPr>
                              <w:t>.</w:t>
                            </w:r>
                            <w:r w:rsidRPr="009040AE">
                              <w:rPr>
                                <w:i/>
                                <w:lang w:val="cs-CZ"/>
                              </w:rPr>
                              <w:t xml:space="preserve"> </w:t>
                            </w:r>
                            <w:r w:rsidRPr="009040AE">
                              <w:rPr>
                                <w:rFonts w:hint="eastAsia"/>
                                <w:i/>
                                <w:lang w:val="cs-CZ"/>
                              </w:rPr>
                              <w:t>Proč</w:t>
                            </w:r>
                            <w:r w:rsidRPr="009040AE">
                              <w:rPr>
                                <w:i/>
                                <w:lang w:val="cs-CZ"/>
                              </w:rPr>
                              <w:t xml:space="preserve"> je tomu tak?“</w:t>
                            </w:r>
                          </w:p>
                          <w:p w14:paraId="305D12E8" w14:textId="77777777" w:rsidR="002A1612" w:rsidRPr="004F23D7" w:rsidRDefault="002A1612" w:rsidP="001C6C01">
                            <w:pPr>
                              <w:jc w:val="center"/>
                              <w:rPr>
                                <w:lang w:val="cs-CZ"/>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F4298A5" id="Speech Bubble: Rectangle with Corners Rounded 1073741873" o:spid="_x0000_s1437" type="#_x0000_t62" style="position:absolute;margin-left:5.8pt;margin-top:54.4pt;width:395.7pt;height:45.5pt;z-index:253349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" adj="19238,-16839" filled="f" strokecolor="#ff7000" strokeweight="1.5pt">
                <v:textbox>
                  <w:txbxContent>
                    <w:p w14:paraId="480985C1" w14:textId="33C00EBB" w:rsidR="002A1612" w:rsidRPr="009040AE" w:rsidRDefault="002A1612" w:rsidP="001C6C01">
                      <w:pPr>
                        <w:rPr>
                          <w:i/>
                          <w:lang w:val="cs-CZ"/>
                        </w:rPr>
                      </w:pPr>
                      <w:r w:rsidRPr="009040AE">
                        <w:rPr>
                          <w:i/>
                          <w:lang w:val="cs-CZ"/>
                        </w:rPr>
                        <w:t>„</w:t>
                      </w:r>
                      <w:r w:rsidRPr="009040AE">
                        <w:rPr>
                          <w:rFonts w:hint="eastAsia"/>
                          <w:i/>
                          <w:lang w:val="cs-CZ"/>
                        </w:rPr>
                        <w:t>Chtěl</w:t>
                      </w:r>
                      <w:r w:rsidRPr="009040AE">
                        <w:rPr>
                          <w:i/>
                          <w:lang w:val="cs-CZ"/>
                        </w:rPr>
                        <w:t xml:space="preserve"> jsem, aby Edison pípnul pouze, když tlesknu, ale robot namísto toho pípá celou dobu, kdy program </w:t>
                      </w:r>
                      <w:proofErr w:type="gramStart"/>
                      <w:r w:rsidRPr="009040AE">
                        <w:rPr>
                          <w:rFonts w:hint="eastAsia"/>
                          <w:i/>
                          <w:lang w:val="cs-CZ"/>
                        </w:rPr>
                        <w:t>běží</w:t>
                      </w:r>
                      <w:proofErr w:type="gramEnd"/>
                      <w:r w:rsidRPr="009040AE">
                        <w:rPr>
                          <w:rFonts w:hint="eastAsia"/>
                          <w:i/>
                          <w:lang w:val="cs-CZ"/>
                        </w:rPr>
                        <w:t>.</w:t>
                      </w:r>
                      <w:r w:rsidRPr="009040AE">
                        <w:rPr>
                          <w:i/>
                          <w:lang w:val="cs-CZ"/>
                        </w:rPr>
                        <w:t xml:space="preserve"> </w:t>
                      </w:r>
                      <w:r w:rsidRPr="009040AE">
                        <w:rPr>
                          <w:rFonts w:hint="eastAsia"/>
                          <w:i/>
                          <w:lang w:val="cs-CZ"/>
                        </w:rPr>
                        <w:t>Proč</w:t>
                      </w:r>
                      <w:r w:rsidRPr="009040AE">
                        <w:rPr>
                          <w:i/>
                          <w:lang w:val="cs-CZ"/>
                        </w:rPr>
                        <w:t xml:space="preserve"> je tomu tak?“</w:t>
                      </w:r>
                    </w:p>
                    <w:p w14:paraId="305D12E8" w14:textId="77777777" w:rsidR="002A1612" w:rsidRPr="004F23D7" w:rsidRDefault="002A1612" w:rsidP="001C6C01">
                      <w:pPr>
                        <w:jc w:val="center"/>
                        <w:rPr>
                          <w:lang w:val="cs-CZ"/>
                        </w:rPr>
                      </w:pPr>
                    </w:p>
                  </w:txbxContent>
                </v:textbox>
                <w10:wrap type="topAndBottom"/>
              </v:shape>
            </w:pict>
          </mc:Fallback>
        </mc:AlternateContent>
      </w:r>
      <w:r>
        <w:rPr>
          <w:lang w:val="cs-CZ"/>
        </w:rPr>
        <w:t>Když programátor tento program spustil, stalo se něco nečekaného</w:t>
      </w:r>
      <w:r w:rsidRPr="002950E6">
        <w:rPr>
          <w:lang w:val="cs-CZ"/>
        </w:rPr>
        <w:t>:</w:t>
      </w:r>
    </w:p>
    <w:p w14:paraId="211A684F" w14:textId="77777777" w:rsidR="001C6C01" w:rsidRPr="002950E6" w:rsidRDefault="001C6C01" w:rsidP="001C6C01">
      <w:pPr>
        <w:pStyle w:val="Odstavecseseznamem"/>
        <w:rPr>
          <w:lang w:val="cs-CZ"/>
        </w:rPr>
      </w:pPr>
    </w:p>
    <w:bookmarkEnd w:id="77"/>
    <w:p w14:paraId="0D205C12" w14:textId="77777777" w:rsidR="001C6C01" w:rsidRPr="009040AE" w:rsidRDefault="001C6C01" w:rsidP="001C6C01">
      <w:pPr>
        <w:pStyle w:val="Odstavecseseznamem"/>
        <w:numPr>
          <w:ilvl w:val="0"/>
          <w:numId w:val="44"/>
        </w:numPr>
        <w:rPr>
          <w:i/>
          <w:lang w:val="cs-CZ"/>
        </w:rPr>
      </w:pPr>
      <w:r>
        <w:rPr>
          <w:lang w:val="cs-CZ"/>
        </w:rPr>
        <w:t>Proč Edison pípá</w:t>
      </w:r>
      <w:r w:rsidRPr="002950E6">
        <w:rPr>
          <w:lang w:val="cs-CZ"/>
        </w:rPr>
        <w:t xml:space="preserve">? </w:t>
      </w:r>
      <w:r w:rsidRPr="006824E9">
        <w:rPr>
          <w:i/>
          <w:color w:val="FF7000"/>
          <w:lang w:val="cs-CZ"/>
        </w:rPr>
        <w:t>Nápověda:</w:t>
      </w:r>
      <w:r w:rsidRPr="009040AE">
        <w:rPr>
          <w:i/>
          <w:color w:val="FF7000"/>
          <w:lang w:val="cs-CZ"/>
        </w:rPr>
        <w:t xml:space="preserve"> </w:t>
      </w:r>
      <w:r w:rsidRPr="009040AE">
        <w:rPr>
          <w:i/>
          <w:lang w:val="cs-CZ"/>
        </w:rPr>
        <w:t xml:space="preserve">Lze </w:t>
      </w:r>
      <w:r w:rsidRPr="009040AE">
        <w:rPr>
          <w:rFonts w:hint="eastAsia"/>
          <w:i/>
          <w:lang w:val="cs-CZ"/>
        </w:rPr>
        <w:t>klíč</w:t>
      </w:r>
      <w:r w:rsidRPr="009040AE">
        <w:rPr>
          <w:i/>
          <w:lang w:val="cs-CZ"/>
        </w:rPr>
        <w:t xml:space="preserve"> </w:t>
      </w:r>
      <w:r w:rsidRPr="009040AE">
        <w:rPr>
          <w:rFonts w:hint="eastAsia"/>
          <w:i/>
          <w:lang w:val="cs-CZ"/>
        </w:rPr>
        <w:t>k záhadě</w:t>
      </w:r>
      <w:r w:rsidRPr="009040AE">
        <w:rPr>
          <w:i/>
          <w:lang w:val="cs-CZ"/>
        </w:rPr>
        <w:t xml:space="preserve"> najít </w:t>
      </w:r>
      <w:r w:rsidRPr="009040AE">
        <w:rPr>
          <w:rFonts w:hint="eastAsia"/>
          <w:i/>
          <w:lang w:val="cs-CZ"/>
        </w:rPr>
        <w:t>v prostředí</w:t>
      </w:r>
      <w:r w:rsidRPr="009040AE">
        <w:rPr>
          <w:i/>
          <w:lang w:val="cs-CZ"/>
        </w:rPr>
        <w:t xml:space="preserve"> </w:t>
      </w:r>
      <w:proofErr w:type="spellStart"/>
      <w:r w:rsidRPr="009040AE">
        <w:rPr>
          <w:i/>
          <w:lang w:val="cs-CZ"/>
        </w:rPr>
        <w:t>EdScratch</w:t>
      </w:r>
      <w:proofErr w:type="spellEnd"/>
      <w:r w:rsidRPr="009040AE">
        <w:rPr>
          <w:i/>
          <w:lang w:val="cs-CZ"/>
        </w:rPr>
        <w:t>?</w:t>
      </w:r>
    </w:p>
    <w:p w14:paraId="2D78C8F3" w14:textId="77777777" w:rsidR="001C6C01" w:rsidRPr="002950E6" w:rsidRDefault="001C6C01" w:rsidP="001C6C01">
      <w:pPr>
        <w:rPr>
          <w:lang w:val="cs-CZ"/>
        </w:rPr>
      </w:pPr>
      <w:r w:rsidRPr="002950E6">
        <w:rPr>
          <w:lang w:val="cs-CZ"/>
        </w:rPr>
        <w:t>________________________________________________________________________________</w:t>
      </w:r>
    </w:p>
    <w:p w14:paraId="0DC1E4C7" w14:textId="77777777" w:rsidR="001C6C01" w:rsidRPr="002950E6" w:rsidRDefault="001C6C01" w:rsidP="001C6C01">
      <w:pPr>
        <w:rPr>
          <w:lang w:val="cs-CZ"/>
        </w:rPr>
      </w:pPr>
      <w:r w:rsidRPr="002950E6">
        <w:rPr>
          <w:lang w:val="cs-CZ"/>
        </w:rPr>
        <w:t>________________________________________________________________________________</w:t>
      </w:r>
    </w:p>
    <w:p w14:paraId="6272593E" w14:textId="77777777" w:rsidR="001C6C01" w:rsidRPr="002950E6" w:rsidRDefault="001C6C01" w:rsidP="001C6C01">
      <w:pPr>
        <w:rPr>
          <w:lang w:val="cs-CZ"/>
        </w:rPr>
      </w:pPr>
      <w:r w:rsidRPr="002950E6">
        <w:rPr>
          <w:lang w:val="cs-CZ"/>
        </w:rPr>
        <w:t>________________________________________________________________________________</w:t>
      </w:r>
    </w:p>
    <w:p w14:paraId="57D68D24" w14:textId="77777777" w:rsidR="001C6C01" w:rsidRPr="002950E6" w:rsidRDefault="001C6C01" w:rsidP="001C6C01">
      <w:pPr>
        <w:rPr>
          <w:rFonts w:asciiTheme="majorHAnsi" w:eastAsiaTheme="majorEastAsia" w:hAnsiTheme="majorHAnsi" w:cstheme="majorBidi"/>
          <w:color w:val="FF7000"/>
          <w:sz w:val="32"/>
          <w:szCs w:val="32"/>
          <w:lang w:val="cs-CZ"/>
        </w:rPr>
      </w:pPr>
      <w:r w:rsidRPr="002950E6">
        <w:rPr>
          <w:lang w:val="cs-CZ"/>
        </w:rPr>
        <w:br w:type="page"/>
      </w:r>
    </w:p>
    <w:p w14:paraId="5CF19450" w14:textId="77777777" w:rsidR="001C6C01" w:rsidRPr="002950E6" w:rsidRDefault="001C6C01" w:rsidP="001C6C01">
      <w:pPr>
        <w:rPr>
          <w:rFonts w:asciiTheme="majorHAnsi" w:eastAsiaTheme="majorEastAsia" w:hAnsiTheme="majorHAnsi" w:cstheme="majorBidi"/>
          <w:color w:val="FF7000"/>
          <w:sz w:val="32"/>
          <w:szCs w:val="32"/>
          <w:lang w:val="cs-CZ"/>
        </w:rPr>
      </w:pPr>
    </w:p>
    <w:p w14:paraId="3AD3B307" w14:textId="77777777" w:rsidR="001C6C01" w:rsidRPr="002950E6" w:rsidRDefault="001C6C01" w:rsidP="001C6C01">
      <w:pPr>
        <w:rPr>
          <w:rFonts w:asciiTheme="majorHAnsi" w:eastAsiaTheme="majorEastAsia" w:hAnsiTheme="majorHAnsi" w:cstheme="majorBidi"/>
          <w:color w:val="FF7000"/>
          <w:sz w:val="32"/>
          <w:szCs w:val="32"/>
          <w:lang w:val="cs-CZ"/>
        </w:rPr>
      </w:pPr>
    </w:p>
    <w:p w14:paraId="6687F7F2" w14:textId="77777777" w:rsidR="001C6C01" w:rsidRPr="002950E6" w:rsidRDefault="001C6C01" w:rsidP="001C6C01">
      <w:pPr>
        <w:pStyle w:val="Nadpis1"/>
        <w:rPr>
          <w:lang w:val="cs-CZ"/>
        </w:rPr>
      </w:pPr>
      <w:bookmarkStart w:id="78" w:name="_Toc19607184"/>
      <w:r w:rsidRPr="002950E6">
        <w:rPr>
          <w:noProof/>
          <w:sz w:val="72"/>
          <w:szCs w:val="72"/>
          <w:lang w:val="cs-CZ"/>
        </w:rPr>
        <w:drawing>
          <wp:anchor distT="0" distB="0" distL="114300" distR="114300" simplePos="0" relativeHeight="253336576" behindDoc="0" locked="0" layoutInCell="1" allowOverlap="1" wp14:anchorId="6BA2AC9E" wp14:editId="49E1C907">
            <wp:simplePos x="0" y="0"/>
            <wp:positionH relativeFrom="column">
              <wp:posOffset>29159</wp:posOffset>
            </wp:positionH>
            <wp:positionV relativeFrom="paragraph">
              <wp:posOffset>5743804</wp:posOffset>
            </wp:positionV>
            <wp:extent cx="2743200" cy="2623185"/>
            <wp:effectExtent l="0" t="0" r="0" b="5715"/>
            <wp:wrapNone/>
            <wp:docPr id="38" name="officeArt object" descr="Activity Sheet Rev3 outline Edi.png"/>
            <wp:cNvGraphicFramePr/>
            <a:graphic xmlns:a="http://schemas.openxmlformats.org/drawingml/2006/main">
              <a:graphicData uri="http://schemas.openxmlformats.org/drawingml/2006/picture">
                <pic:pic xmlns:pic="http://schemas.openxmlformats.org/drawingml/2006/picture">
                  <pic:nvPicPr>
                    <pic:cNvPr id="9" name="officeArt object" descr="Activity Sheet Rev3 outline Edi.png"/>
                    <pic:cNvPicPr/>
                  </pic:nvPicPr>
                  <pic:blipFill>
                    <a:blip r:embed="rId53"/>
                    <a:stretch>
                      <a:fillRect/>
                    </a:stretch>
                  </pic:blipFill>
                  <pic:spPr>
                    <a:xfrm>
                      <a:off x="0" y="0"/>
                      <a:ext cx="2743200" cy="2623185"/>
                    </a:xfrm>
                    <a:prstGeom prst="rect">
                      <a:avLst/>
                    </a:prstGeom>
                    <a:ln w="12700" cap="flat">
                      <a:noFill/>
                      <a:miter lim="400000"/>
                    </a:ln>
                    <a:effectLst/>
                  </pic:spPr>
                </pic:pic>
              </a:graphicData>
            </a:graphic>
          </wp:anchor>
        </w:drawing>
      </w:r>
      <w:r w:rsidRPr="002950E6">
        <w:rPr>
          <w:noProof/>
          <w:lang w:val="cs-CZ"/>
        </w:rPr>
        <w:drawing>
          <wp:anchor distT="0" distB="0" distL="114300" distR="114300" simplePos="0" relativeHeight="253335552" behindDoc="1" locked="0" layoutInCell="1" allowOverlap="1" wp14:anchorId="53E90398" wp14:editId="75E9FB1D">
            <wp:simplePos x="0" y="0"/>
            <wp:positionH relativeFrom="column">
              <wp:posOffset>-191542</wp:posOffset>
            </wp:positionH>
            <wp:positionV relativeFrom="paragraph">
              <wp:posOffset>-230429</wp:posOffset>
            </wp:positionV>
            <wp:extent cx="6120000" cy="8650752"/>
            <wp:effectExtent l="0" t="0" r="1905" b="0"/>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ctivity more shape-1.jpg"/>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6120000" cy="8650752"/>
                    </a:xfrm>
                    <a:prstGeom prst="rect">
                      <a:avLst/>
                    </a:prstGeom>
                  </pic:spPr>
                </pic:pic>
              </a:graphicData>
            </a:graphic>
            <wp14:sizeRelH relativeFrom="page">
              <wp14:pctWidth>0</wp14:pctWidth>
            </wp14:sizeRelH>
            <wp14:sizeRelV relativeFrom="page">
              <wp14:pctHeight>0</wp14:pctHeight>
            </wp14:sizeRelV>
          </wp:anchor>
        </w:drawing>
      </w:r>
      <w:r w:rsidRPr="002950E6">
        <w:rPr>
          <w:lang w:val="cs-CZ"/>
        </w:rPr>
        <w:t xml:space="preserve">Pracovní list U3-1: </w:t>
      </w:r>
      <w:r>
        <w:rPr>
          <w:lang w:val="cs-CZ"/>
        </w:rPr>
        <w:t>Jízda podél čtverce</w:t>
      </w:r>
      <w:bookmarkEnd w:id="78"/>
      <w:r w:rsidRPr="002950E6">
        <w:rPr>
          <w:lang w:val="cs-CZ"/>
        </w:rPr>
        <w:t xml:space="preserve"> </w:t>
      </w:r>
    </w:p>
    <w:p w14:paraId="093FE80B" w14:textId="77777777" w:rsidR="001C6C01" w:rsidRPr="002950E6" w:rsidRDefault="001C6C01" w:rsidP="001C6C01">
      <w:pPr>
        <w:rPr>
          <w:lang w:val="cs-CZ"/>
        </w:rPr>
        <w:sectPr w:rsidR="001C6C01" w:rsidRPr="002950E6" w:rsidSect="00013A39">
          <w:pgSz w:w="11906" w:h="16838"/>
          <w:pgMar w:top="1021" w:right="1134" w:bottom="1021" w:left="1134" w:header="709" w:footer="708" w:gutter="0"/>
          <w:cols w:space="708"/>
          <w:titlePg/>
          <w:docGrid w:linePitch="360"/>
        </w:sectPr>
      </w:pPr>
    </w:p>
    <w:p w14:paraId="73B59B66" w14:textId="77777777" w:rsidR="001C6C01" w:rsidRPr="002950E6" w:rsidRDefault="001C6C01" w:rsidP="001C6C01">
      <w:pPr>
        <w:pStyle w:val="Nadpis1"/>
        <w:rPr>
          <w:lang w:val="cs-CZ"/>
        </w:rPr>
      </w:pPr>
      <w:bookmarkStart w:id="79" w:name="_Toc19607185"/>
      <w:r w:rsidRPr="002950E6">
        <w:rPr>
          <w:noProof/>
          <w:sz w:val="72"/>
          <w:szCs w:val="72"/>
          <w:lang w:val="cs-CZ"/>
        </w:rPr>
        <w:lastRenderedPageBreak/>
        <w:drawing>
          <wp:anchor distT="0" distB="0" distL="114300" distR="114300" simplePos="0" relativeHeight="253337600" behindDoc="0" locked="0" layoutInCell="1" allowOverlap="1" wp14:anchorId="6991EC47" wp14:editId="2C53851E">
            <wp:simplePos x="0" y="0"/>
            <wp:positionH relativeFrom="column">
              <wp:posOffset>3084634</wp:posOffset>
            </wp:positionH>
            <wp:positionV relativeFrom="paragraph">
              <wp:posOffset>2773680</wp:posOffset>
            </wp:positionV>
            <wp:extent cx="2743200" cy="2623185"/>
            <wp:effectExtent l="190500" t="247650" r="400050" b="520065"/>
            <wp:wrapNone/>
            <wp:docPr id="47" name="officeArt object" descr="Activity Sheet Rev3 outline Edi.png"/>
            <wp:cNvGraphicFramePr/>
            <a:graphic xmlns:a="http://schemas.openxmlformats.org/drawingml/2006/main">
              <a:graphicData uri="http://schemas.openxmlformats.org/drawingml/2006/picture">
                <pic:pic xmlns:pic="http://schemas.openxmlformats.org/drawingml/2006/picture">
                  <pic:nvPicPr>
                    <pic:cNvPr id="9" name="officeArt object" descr="Activity Sheet Rev3 outline Edi.png"/>
                    <pic:cNvPicPr/>
                  </pic:nvPicPr>
                  <pic:blipFill>
                    <a:blip r:embed="rId53"/>
                    <a:stretch>
                      <a:fillRect/>
                    </a:stretch>
                  </pic:blipFill>
                  <pic:spPr>
                    <a:xfrm rot="12652746">
                      <a:off x="0" y="0"/>
                      <a:ext cx="2743200" cy="2623185"/>
                    </a:xfrm>
                    <a:prstGeom prst="rect">
                      <a:avLst/>
                    </a:prstGeom>
                    <a:ln w="12700" cap="flat">
                      <a:noFill/>
                      <a:miter lim="400000"/>
                    </a:ln>
                    <a:effectLst/>
                  </pic:spPr>
                </pic:pic>
              </a:graphicData>
            </a:graphic>
          </wp:anchor>
        </w:drawing>
      </w:r>
      <w:r w:rsidRPr="002950E6">
        <w:rPr>
          <w:noProof/>
          <w:lang w:val="cs-CZ"/>
        </w:rPr>
        <w:drawing>
          <wp:anchor distT="0" distB="0" distL="114300" distR="114300" simplePos="0" relativeHeight="253350912" behindDoc="1" locked="0" layoutInCell="1" allowOverlap="1" wp14:anchorId="27FA691D" wp14:editId="1B2693DC">
            <wp:simplePos x="0" y="0"/>
            <wp:positionH relativeFrom="column">
              <wp:posOffset>-245717</wp:posOffset>
            </wp:positionH>
            <wp:positionV relativeFrom="paragraph">
              <wp:posOffset>279799</wp:posOffset>
            </wp:positionV>
            <wp:extent cx="6120000" cy="8650285"/>
            <wp:effectExtent l="0" t="0" r="1905" b="0"/>
            <wp:wrapNone/>
            <wp:docPr id="1073742021" name="Picture 1073742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ctivity more shape-1.jpg"/>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6120000" cy="8650285"/>
                    </a:xfrm>
                    <a:prstGeom prst="rect">
                      <a:avLst/>
                    </a:prstGeom>
                  </pic:spPr>
                </pic:pic>
              </a:graphicData>
            </a:graphic>
            <wp14:sizeRelH relativeFrom="page">
              <wp14:pctWidth>0</wp14:pctWidth>
            </wp14:sizeRelH>
            <wp14:sizeRelV relativeFrom="page">
              <wp14:pctHeight>0</wp14:pctHeight>
            </wp14:sizeRelV>
          </wp:anchor>
        </w:drawing>
      </w:r>
      <w:r w:rsidRPr="002950E6">
        <w:rPr>
          <w:lang w:val="cs-CZ"/>
        </w:rPr>
        <w:t xml:space="preserve">Pracovní list U3-2: </w:t>
      </w:r>
      <w:r>
        <w:rPr>
          <w:lang w:val="cs-CZ"/>
        </w:rPr>
        <w:t>Jízda podél trojúhelníku</w:t>
      </w:r>
      <w:bookmarkEnd w:id="79"/>
      <w:r w:rsidRPr="002950E6">
        <w:rPr>
          <w:lang w:val="cs-CZ"/>
        </w:rPr>
        <w:t xml:space="preserve"> </w:t>
      </w:r>
    </w:p>
    <w:p w14:paraId="19179B1B" w14:textId="77777777" w:rsidR="001C6C01" w:rsidRPr="002950E6" w:rsidRDefault="001C6C01" w:rsidP="001C6C01">
      <w:pPr>
        <w:rPr>
          <w:lang w:val="cs-CZ"/>
        </w:rPr>
        <w:sectPr w:rsidR="001C6C01" w:rsidRPr="002950E6" w:rsidSect="00013A39">
          <w:pgSz w:w="11906" w:h="16838"/>
          <w:pgMar w:top="1021" w:right="1134" w:bottom="1021" w:left="1134" w:header="709" w:footer="708" w:gutter="0"/>
          <w:cols w:space="708"/>
          <w:titlePg/>
          <w:docGrid w:linePitch="360"/>
        </w:sectPr>
      </w:pPr>
    </w:p>
    <w:p w14:paraId="39A628CF" w14:textId="77777777" w:rsidR="001C6C01" w:rsidRPr="002950E6" w:rsidRDefault="001C6C01" w:rsidP="001C6C01">
      <w:pPr>
        <w:pStyle w:val="Nadpis1"/>
        <w:rPr>
          <w:lang w:val="cs-CZ"/>
        </w:rPr>
      </w:pPr>
      <w:bookmarkStart w:id="80" w:name="_Toc19607186"/>
      <w:r w:rsidRPr="002950E6">
        <w:rPr>
          <w:noProof/>
          <w:sz w:val="72"/>
          <w:szCs w:val="72"/>
          <w:lang w:val="cs-CZ"/>
        </w:rPr>
        <w:lastRenderedPageBreak/>
        <w:drawing>
          <wp:anchor distT="0" distB="0" distL="114300" distR="114300" simplePos="0" relativeHeight="253339648" behindDoc="0" locked="0" layoutInCell="1" allowOverlap="1" wp14:anchorId="1316A708" wp14:editId="32032F19">
            <wp:simplePos x="0" y="0"/>
            <wp:positionH relativeFrom="column">
              <wp:posOffset>2695575</wp:posOffset>
            </wp:positionH>
            <wp:positionV relativeFrom="paragraph">
              <wp:posOffset>6084265</wp:posOffset>
            </wp:positionV>
            <wp:extent cx="2743200" cy="2623185"/>
            <wp:effectExtent l="476250" t="228600" r="190500" b="520065"/>
            <wp:wrapNone/>
            <wp:docPr id="55" name="officeArt object" descr="Activity Sheet Rev3 outline Edi.png"/>
            <wp:cNvGraphicFramePr/>
            <a:graphic xmlns:a="http://schemas.openxmlformats.org/drawingml/2006/main">
              <a:graphicData uri="http://schemas.openxmlformats.org/drawingml/2006/picture">
                <pic:pic xmlns:pic="http://schemas.openxmlformats.org/drawingml/2006/picture">
                  <pic:nvPicPr>
                    <pic:cNvPr id="9" name="officeArt object" descr="Activity Sheet Rev3 outline Edi.png"/>
                    <pic:cNvPicPr/>
                  </pic:nvPicPr>
                  <pic:blipFill>
                    <a:blip r:embed="rId53"/>
                    <a:stretch>
                      <a:fillRect/>
                    </a:stretch>
                  </pic:blipFill>
                  <pic:spPr>
                    <a:xfrm rot="19839470">
                      <a:off x="0" y="0"/>
                      <a:ext cx="2743200" cy="2623185"/>
                    </a:xfrm>
                    <a:prstGeom prst="rect">
                      <a:avLst/>
                    </a:prstGeom>
                    <a:ln w="12700" cap="flat">
                      <a:noFill/>
                      <a:miter lim="400000"/>
                    </a:ln>
                    <a:effectLst/>
                  </pic:spPr>
                </pic:pic>
              </a:graphicData>
            </a:graphic>
          </wp:anchor>
        </w:drawing>
      </w:r>
      <w:r w:rsidRPr="002950E6">
        <w:rPr>
          <w:noProof/>
          <w:lang w:val="cs-CZ"/>
        </w:rPr>
        <w:drawing>
          <wp:anchor distT="0" distB="0" distL="114300" distR="114300" simplePos="0" relativeHeight="253338624" behindDoc="1" locked="0" layoutInCell="1" allowOverlap="1" wp14:anchorId="4ECA897D" wp14:editId="3F329332">
            <wp:simplePos x="0" y="0"/>
            <wp:positionH relativeFrom="column">
              <wp:posOffset>-123825</wp:posOffset>
            </wp:positionH>
            <wp:positionV relativeFrom="paragraph">
              <wp:posOffset>752475</wp:posOffset>
            </wp:positionV>
            <wp:extent cx="6119495" cy="7964805"/>
            <wp:effectExtent l="0" t="0" r="1905" b="0"/>
            <wp:wrapNone/>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ctivity more shape-1.jpg"/>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6119495" cy="7964805"/>
                    </a:xfrm>
                    <a:prstGeom prst="rect">
                      <a:avLst/>
                    </a:prstGeom>
                  </pic:spPr>
                </pic:pic>
              </a:graphicData>
            </a:graphic>
            <wp14:sizeRelH relativeFrom="page">
              <wp14:pctWidth>0</wp14:pctWidth>
            </wp14:sizeRelH>
            <wp14:sizeRelV relativeFrom="page">
              <wp14:pctHeight>0</wp14:pctHeight>
            </wp14:sizeRelV>
          </wp:anchor>
        </w:drawing>
      </w:r>
      <w:r w:rsidRPr="002950E6">
        <w:rPr>
          <w:lang w:val="cs-CZ"/>
        </w:rPr>
        <w:t xml:space="preserve">Pracovní list U3-3: </w:t>
      </w:r>
      <w:r>
        <w:rPr>
          <w:lang w:val="cs-CZ"/>
        </w:rPr>
        <w:t>Jízda podél šestiúhelníku</w:t>
      </w:r>
      <w:bookmarkEnd w:id="80"/>
      <w:r w:rsidRPr="002950E6">
        <w:rPr>
          <w:lang w:val="cs-CZ"/>
        </w:rPr>
        <w:t xml:space="preserve"> </w:t>
      </w:r>
    </w:p>
    <w:p w14:paraId="36786A69" w14:textId="77777777" w:rsidR="001C6C01" w:rsidRPr="002950E6" w:rsidRDefault="001C6C01" w:rsidP="001C6C01">
      <w:pPr>
        <w:pStyle w:val="Nadpis1"/>
        <w:rPr>
          <w:sz w:val="72"/>
          <w:szCs w:val="72"/>
          <w:lang w:val="cs-CZ"/>
        </w:rPr>
        <w:sectPr w:rsidR="001C6C01" w:rsidRPr="002950E6" w:rsidSect="00013A39">
          <w:pgSz w:w="11906" w:h="16838"/>
          <w:pgMar w:top="1021" w:right="1134" w:bottom="1021" w:left="1134" w:header="709" w:footer="708" w:gutter="0"/>
          <w:cols w:space="708"/>
          <w:titlePg/>
          <w:docGrid w:linePitch="360"/>
        </w:sectPr>
      </w:pPr>
    </w:p>
    <w:p w14:paraId="4497167C" w14:textId="77777777" w:rsidR="001C6C01" w:rsidRPr="002950E6" w:rsidRDefault="001C6C01" w:rsidP="001C6C01">
      <w:pPr>
        <w:pStyle w:val="Nadpis1"/>
        <w:rPr>
          <w:lang w:val="cs-CZ"/>
        </w:rPr>
      </w:pPr>
      <w:bookmarkStart w:id="81" w:name="_Toc19607187"/>
      <w:r w:rsidRPr="002950E6">
        <w:rPr>
          <w:noProof/>
          <w:lang w:val="cs-CZ"/>
        </w:rPr>
        <w:lastRenderedPageBreak/>
        <w:drawing>
          <wp:anchor distT="0" distB="0" distL="114300" distR="114300" simplePos="0" relativeHeight="253340672" behindDoc="1" locked="0" layoutInCell="1" allowOverlap="1" wp14:anchorId="40EC3A04" wp14:editId="1245B916">
            <wp:simplePos x="0" y="0"/>
            <wp:positionH relativeFrom="column">
              <wp:posOffset>-219075</wp:posOffset>
            </wp:positionH>
            <wp:positionV relativeFrom="paragraph">
              <wp:posOffset>1514475</wp:posOffset>
            </wp:positionV>
            <wp:extent cx="6300000" cy="6255568"/>
            <wp:effectExtent l="0" t="0" r="0" b="5715"/>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ctivity more shape-2 tri.jpg"/>
                    <pic:cNvPicPr/>
                  </pic:nvPicPr>
                  <pic:blipFill rotWithShape="1">
                    <a:blip r:embed="rId155" cstate="print">
                      <a:extLst>
                        <a:ext uri="{28A0092B-C50C-407E-A947-70E740481C1C}">
                          <a14:useLocalDpi xmlns:a14="http://schemas.microsoft.com/office/drawing/2010/main" val="0"/>
                        </a:ext>
                      </a:extLst>
                    </a:blip>
                    <a:srcRect t="17562" b="12186"/>
                    <a:stretch/>
                  </pic:blipFill>
                  <pic:spPr bwMode="auto">
                    <a:xfrm>
                      <a:off x="0" y="0"/>
                      <a:ext cx="6300000" cy="625556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950E6">
        <w:rPr>
          <w:lang w:val="cs-CZ"/>
        </w:rPr>
        <w:t xml:space="preserve">Pracovní list U3-4: </w:t>
      </w:r>
      <w:r>
        <w:rPr>
          <w:lang w:val="cs-CZ"/>
        </w:rPr>
        <w:t>Jízda podél kruhu</w:t>
      </w:r>
      <w:bookmarkEnd w:id="81"/>
    </w:p>
    <w:p w14:paraId="734672CD" w14:textId="77777777" w:rsidR="001C6C01" w:rsidRPr="002950E6" w:rsidRDefault="001C6C01" w:rsidP="001C6C01">
      <w:pPr>
        <w:rPr>
          <w:sz w:val="72"/>
          <w:szCs w:val="72"/>
          <w:lang w:val="cs-CZ"/>
        </w:rPr>
        <w:sectPr w:rsidR="001C6C01" w:rsidRPr="002950E6" w:rsidSect="00013A39">
          <w:pgSz w:w="11906" w:h="16838"/>
          <w:pgMar w:top="1021" w:right="1134" w:bottom="1021" w:left="1134" w:header="709" w:footer="708" w:gutter="0"/>
          <w:cols w:space="708"/>
          <w:titlePg/>
          <w:docGrid w:linePitch="360"/>
        </w:sectPr>
      </w:pPr>
      <w:r w:rsidRPr="002950E6">
        <w:rPr>
          <w:noProof/>
          <w:sz w:val="72"/>
          <w:szCs w:val="72"/>
          <w:lang w:val="cs-CZ"/>
        </w:rPr>
        <w:drawing>
          <wp:anchor distT="0" distB="0" distL="114300" distR="114300" simplePos="0" relativeHeight="253341696" behindDoc="0" locked="0" layoutInCell="1" allowOverlap="1" wp14:anchorId="15B43046" wp14:editId="17DA4541">
            <wp:simplePos x="0" y="0"/>
            <wp:positionH relativeFrom="column">
              <wp:posOffset>2719070</wp:posOffset>
            </wp:positionH>
            <wp:positionV relativeFrom="paragraph">
              <wp:posOffset>5190490</wp:posOffset>
            </wp:positionV>
            <wp:extent cx="2743200" cy="2623185"/>
            <wp:effectExtent l="457200" t="209550" r="171450" b="501015"/>
            <wp:wrapNone/>
            <wp:docPr id="61" name="officeArt object" descr="Activity Sheet Rev3 outline Edi.png"/>
            <wp:cNvGraphicFramePr/>
            <a:graphic xmlns:a="http://schemas.openxmlformats.org/drawingml/2006/main">
              <a:graphicData uri="http://schemas.openxmlformats.org/drawingml/2006/picture">
                <pic:pic xmlns:pic="http://schemas.openxmlformats.org/drawingml/2006/picture">
                  <pic:nvPicPr>
                    <pic:cNvPr id="9" name="officeArt object" descr="Activity Sheet Rev3 outline Edi.png"/>
                    <pic:cNvPicPr/>
                  </pic:nvPicPr>
                  <pic:blipFill>
                    <a:blip r:embed="rId53"/>
                    <a:stretch>
                      <a:fillRect/>
                    </a:stretch>
                  </pic:blipFill>
                  <pic:spPr>
                    <a:xfrm rot="19941944">
                      <a:off x="0" y="0"/>
                      <a:ext cx="2743200" cy="2623185"/>
                    </a:xfrm>
                    <a:prstGeom prst="rect">
                      <a:avLst/>
                    </a:prstGeom>
                    <a:ln w="12700" cap="flat">
                      <a:noFill/>
                      <a:miter lim="400000"/>
                    </a:ln>
                    <a:effectLst/>
                  </pic:spPr>
                </pic:pic>
              </a:graphicData>
            </a:graphic>
          </wp:anchor>
        </w:drawing>
      </w:r>
    </w:p>
    <w:p w14:paraId="70AF27EB" w14:textId="77777777" w:rsidR="001C6C01" w:rsidRPr="002950E6" w:rsidRDefault="001C6C01" w:rsidP="001C6C01">
      <w:pPr>
        <w:pStyle w:val="Nadpis1"/>
        <w:rPr>
          <w:lang w:val="cs-CZ"/>
        </w:rPr>
      </w:pPr>
      <w:bookmarkStart w:id="82" w:name="_Toc19607188"/>
      <w:r w:rsidRPr="002950E6">
        <w:rPr>
          <w:noProof/>
          <w:lang w:val="cs-CZ"/>
        </w:rPr>
        <w:lastRenderedPageBreak/>
        <w:drawing>
          <wp:anchor distT="0" distB="0" distL="114300" distR="114300" simplePos="0" relativeHeight="253351936" behindDoc="1" locked="0" layoutInCell="1" allowOverlap="1" wp14:anchorId="4597569A" wp14:editId="2B9F944C">
            <wp:simplePos x="0" y="0"/>
            <wp:positionH relativeFrom="column">
              <wp:posOffset>-681355</wp:posOffset>
            </wp:positionH>
            <wp:positionV relativeFrom="paragraph">
              <wp:posOffset>-771843</wp:posOffset>
            </wp:positionV>
            <wp:extent cx="7168494" cy="10132275"/>
            <wp:effectExtent l="0" t="0" r="0" b="2540"/>
            <wp:wrapNone/>
            <wp:docPr id="1073742022" name="Picture 1073742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ctivity more shape-1.jpg"/>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7168494" cy="10132275"/>
                    </a:xfrm>
                    <a:prstGeom prst="rect">
                      <a:avLst/>
                    </a:prstGeom>
                  </pic:spPr>
                </pic:pic>
              </a:graphicData>
            </a:graphic>
            <wp14:sizeRelH relativeFrom="page">
              <wp14:pctWidth>0</wp14:pctWidth>
            </wp14:sizeRelH>
            <wp14:sizeRelV relativeFrom="page">
              <wp14:pctHeight>0</wp14:pctHeight>
            </wp14:sizeRelV>
          </wp:anchor>
        </w:drawing>
      </w:r>
      <w:r w:rsidRPr="002950E6">
        <w:rPr>
          <w:lang w:val="cs-CZ"/>
        </w:rPr>
        <w:t xml:space="preserve">Pracovní list U3-5: </w:t>
      </w:r>
      <w:r>
        <w:rPr>
          <w:lang w:val="cs-CZ"/>
        </w:rPr>
        <w:t>Jízda podél čtyřúhelníku</w:t>
      </w:r>
      <w:bookmarkEnd w:id="82"/>
    </w:p>
    <w:p w14:paraId="0A9B4F8C" w14:textId="77777777" w:rsidR="001C6C01" w:rsidRPr="002950E6" w:rsidRDefault="001C6C01" w:rsidP="001C6C01">
      <w:pPr>
        <w:pStyle w:val="Nadpis1"/>
        <w:rPr>
          <w:sz w:val="72"/>
          <w:szCs w:val="72"/>
          <w:lang w:val="cs-CZ"/>
        </w:rPr>
        <w:sectPr w:rsidR="001C6C01" w:rsidRPr="002950E6" w:rsidSect="00013A39">
          <w:pgSz w:w="11906" w:h="16838"/>
          <w:pgMar w:top="1021" w:right="1134" w:bottom="1021" w:left="1134" w:header="709" w:footer="708" w:gutter="0"/>
          <w:cols w:space="708"/>
          <w:titlePg/>
          <w:docGrid w:linePitch="360"/>
        </w:sectPr>
      </w:pPr>
    </w:p>
    <w:p w14:paraId="03475400" w14:textId="7B7924B7" w:rsidR="001C6C01" w:rsidRPr="002950E6" w:rsidRDefault="0044201D" w:rsidP="001C6C01">
      <w:pPr>
        <w:rPr>
          <w:lang w:val="cs-CZ"/>
        </w:rPr>
        <w:sectPr w:rsidR="001C6C01" w:rsidRPr="002950E6" w:rsidSect="00013A39">
          <w:pgSz w:w="11906" w:h="16838"/>
          <w:pgMar w:top="1021" w:right="1134" w:bottom="1021" w:left="1134" w:header="709" w:footer="708" w:gutter="0"/>
          <w:cols w:space="708"/>
          <w:titlePg/>
          <w:docGrid w:linePitch="360"/>
        </w:sectPr>
      </w:pPr>
      <w:r w:rsidRPr="002950E6">
        <w:rPr>
          <w:noProof/>
          <w:lang w:val="cs-CZ"/>
        </w:rPr>
        <w:lastRenderedPageBreak/>
        <w:drawing>
          <wp:anchor distT="0" distB="0" distL="114300" distR="114300" simplePos="0" relativeHeight="253360128" behindDoc="0" locked="0" layoutInCell="1" allowOverlap="1" wp14:anchorId="2B07FD41" wp14:editId="2408FE9A">
            <wp:simplePos x="0" y="0"/>
            <wp:positionH relativeFrom="column">
              <wp:posOffset>3330617</wp:posOffset>
            </wp:positionH>
            <wp:positionV relativeFrom="paragraph">
              <wp:posOffset>7017067</wp:posOffset>
            </wp:positionV>
            <wp:extent cx="2743200" cy="2623185"/>
            <wp:effectExtent l="2857" t="0" r="2858" b="2857"/>
            <wp:wrapNone/>
            <wp:docPr id="9" name="officeArt object" descr="Activity Sheet Rev3 outline Edi.png"/>
            <wp:cNvGraphicFramePr/>
            <a:graphic xmlns:a="http://schemas.openxmlformats.org/drawingml/2006/main">
              <a:graphicData uri="http://schemas.openxmlformats.org/drawingml/2006/picture">
                <pic:pic xmlns:pic="http://schemas.openxmlformats.org/drawingml/2006/picture">
                  <pic:nvPicPr>
                    <pic:cNvPr id="9" name="officeArt object" descr="Activity Sheet Rev3 outline Edi.png"/>
                    <pic:cNvPicPr/>
                  </pic:nvPicPr>
                  <pic:blipFill>
                    <a:blip r:embed="rId53"/>
                    <a:stretch>
                      <a:fillRect/>
                    </a:stretch>
                  </pic:blipFill>
                  <pic:spPr>
                    <a:xfrm rot="16200000">
                      <a:off x="0" y="0"/>
                      <a:ext cx="2743200" cy="2623185"/>
                    </a:xfrm>
                    <a:prstGeom prst="rect">
                      <a:avLst/>
                    </a:prstGeom>
                    <a:ln w="12700" cap="flat">
                      <a:noFill/>
                      <a:miter lim="400000"/>
                    </a:ln>
                    <a:effectLst/>
                  </pic:spPr>
                </pic:pic>
              </a:graphicData>
            </a:graphic>
          </wp:anchor>
        </w:drawing>
      </w:r>
      <w:r w:rsidRPr="00A773F0">
        <w:rPr>
          <w:noProof/>
        </w:rPr>
        <w:drawing>
          <wp:anchor distT="0" distB="0" distL="114300" distR="114300" simplePos="0" relativeHeight="251651071" behindDoc="0" locked="0" layoutInCell="1" allowOverlap="1" wp14:anchorId="4B32290E" wp14:editId="081C2F5E">
            <wp:simplePos x="0" y="0"/>
            <wp:positionH relativeFrom="column">
              <wp:posOffset>-408958</wp:posOffset>
            </wp:positionH>
            <wp:positionV relativeFrom="paragraph">
              <wp:posOffset>-266672</wp:posOffset>
            </wp:positionV>
            <wp:extent cx="7324744" cy="10353094"/>
            <wp:effectExtent l="0" t="0" r="0" b="0"/>
            <wp:wrapNone/>
            <wp:docPr id="1448" name="Picture 1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7328998" cy="10359107"/>
                    </a:xfrm>
                    <a:prstGeom prst="rect">
                      <a:avLst/>
                    </a:prstGeom>
                  </pic:spPr>
                </pic:pic>
              </a:graphicData>
            </a:graphic>
            <wp14:sizeRelH relativeFrom="margin">
              <wp14:pctWidth>0</wp14:pctWidth>
            </wp14:sizeRelH>
            <wp14:sizeRelV relativeFrom="margin">
              <wp14:pctHeight>0</wp14:pctHeight>
            </wp14:sizeRelV>
          </wp:anchor>
        </w:drawing>
      </w:r>
      <w:r w:rsidR="001C6C01" w:rsidRPr="002950E6">
        <w:rPr>
          <w:noProof/>
          <w:lang w:val="cs-CZ"/>
        </w:rPr>
        <mc:AlternateContent>
          <mc:Choice Requires="wps">
            <w:drawing>
              <wp:anchor distT="152400" distB="152400" distL="152400" distR="152400" simplePos="0" relativeHeight="253334528" behindDoc="0" locked="0" layoutInCell="1" allowOverlap="1" wp14:anchorId="51FC0F1E" wp14:editId="71828494">
                <wp:simplePos x="0" y="0"/>
                <wp:positionH relativeFrom="page">
                  <wp:posOffset>-1066800</wp:posOffset>
                </wp:positionH>
                <wp:positionV relativeFrom="page">
                  <wp:posOffset>7676515</wp:posOffset>
                </wp:positionV>
                <wp:extent cx="3857625" cy="631825"/>
                <wp:effectExtent l="0" t="0" r="0" b="0"/>
                <wp:wrapThrough wrapText="bothSides" distL="152400" distR="152400">
                  <wp:wrapPolygon edited="1">
                    <wp:start x="0" y="0"/>
                    <wp:lineTo x="21600" y="0"/>
                    <wp:lineTo x="21600" y="21600"/>
                    <wp:lineTo x="0" y="21600"/>
                    <wp:lineTo x="0" y="0"/>
                  </wp:wrapPolygon>
                </wp:wrapThrough>
                <wp:docPr id="26" name="officeArt object" descr="officeArt object"/>
                <wp:cNvGraphicFramePr/>
                <a:graphic xmlns:a="http://schemas.openxmlformats.org/drawingml/2006/main">
                  <a:graphicData uri="http://schemas.microsoft.com/office/word/2010/wordprocessingShape">
                    <wps:wsp>
                      <wps:cNvSpPr txBox="1"/>
                      <wps:spPr>
                        <a:xfrm rot="16200000">
                          <a:off x="0" y="0"/>
                          <a:ext cx="3857625" cy="631825"/>
                        </a:xfrm>
                        <a:prstGeom prst="rect">
                          <a:avLst/>
                        </a:prstGeom>
                        <a:noFill/>
                        <a:ln w="12700" cap="flat">
                          <a:noFill/>
                          <a:miter lim="400000"/>
                        </a:ln>
                        <a:effectLst/>
                      </wps:spPr>
                      <wps:txbx>
                        <w:txbxContent>
                          <w:p w14:paraId="7DAB274B" w14:textId="77777777" w:rsidR="002A1612" w:rsidRDefault="002A1612" w:rsidP="001C6C01">
                            <w:pPr>
                              <w:pStyle w:val="Nadpis1"/>
                            </w:pPr>
                            <w:bookmarkStart w:id="83" w:name="_Toc19607189"/>
                            <w:proofErr w:type="spellStart"/>
                            <w:r>
                              <w:t>Pracovní</w:t>
                            </w:r>
                            <w:proofErr w:type="spellEnd"/>
                            <w:r>
                              <w:t xml:space="preserve"> list </w:t>
                            </w:r>
                            <w:r w:rsidRPr="00325326">
                              <w:t>U3-6:</w:t>
                            </w:r>
                            <w:r>
                              <w:t xml:space="preserve"> </w:t>
                            </w:r>
                            <w:proofErr w:type="spellStart"/>
                            <w:r>
                              <w:t>Opakování</w:t>
                            </w:r>
                            <w:proofErr w:type="spellEnd"/>
                            <w:r>
                              <w:t xml:space="preserve"> </w:t>
                            </w:r>
                            <w:proofErr w:type="spellStart"/>
                            <w:r>
                              <w:t>čtverců</w:t>
                            </w:r>
                            <w:bookmarkEnd w:id="83"/>
                            <w:proofErr w:type="spellEnd"/>
                          </w:p>
                        </w:txbxContent>
                      </wps:txbx>
                      <wps:bodyPr wrap="square" lIns="50800" tIns="50800" rIns="50800" bIns="50800" numCol="1" anchor="t">
                        <a:noAutofit/>
                      </wps:bodyPr>
                    </wps:wsp>
                  </a:graphicData>
                </a:graphic>
                <wp14:sizeRelH relativeFrom="margin">
                  <wp14:pctWidth>0</wp14:pctWidth>
                </wp14:sizeRelH>
                <wp14:sizeRelV relativeFrom="margin">
                  <wp14:pctHeight>0</wp14:pctHeight>
                </wp14:sizeRelV>
              </wp:anchor>
            </w:drawing>
          </mc:Choice>
          <mc:Fallback>
            <w:pict>
              <v:shape w14:anchorId="51FC0F1E" id="_x0000_s1438" type="#_x0000_t202" alt="officeArt object" style="position:absolute;margin-left:-84pt;margin-top:604.45pt;width:303.75pt;height:49.75pt;rotation:-90;z-index:253334528;visibility:visible;mso-wrap-style:square;mso-width-percent:0;mso-height-percent:0;mso-wrap-distance-left:12pt;mso-wrap-distance-top:12pt;mso-wrap-distance-right:12pt;mso-wrap-distance-bottom:12pt;mso-position-horizontal:absolute;mso-position-horizontal-relative:page;mso-position-vertical:absolute;mso-position-vertical-relative:page;mso-width-percent:0;mso-height-percent:0;mso-width-relative:margin;mso-height-relative:margin;v-text-anchor:top" wrapcoords="9031 -55140 12569 -55140 12569 76740 9031 76740 9031 -551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" filled="f" stroked="f" strokeweight="1pt">
                <v:stroke miterlimit="4"/>
                <v:textbox inset="4pt,4pt,4pt,4pt">
                  <w:txbxContent>
                    <w:p w14:paraId="7DAB274B" w14:textId="77777777" w:rsidR="002A1612" w:rsidRDefault="002A1612" w:rsidP="001C6C01">
                      <w:pPr>
                        <w:pStyle w:val="Nadpis1"/>
                      </w:pPr>
                      <w:bookmarkStart w:id="84" w:name="_Toc19607189"/>
                      <w:proofErr w:type="spellStart"/>
                      <w:r>
                        <w:t>Pracovní</w:t>
                      </w:r>
                      <w:proofErr w:type="spellEnd"/>
                      <w:r>
                        <w:t xml:space="preserve"> list </w:t>
                      </w:r>
                      <w:r w:rsidRPr="00325326">
                        <w:t>U3-6:</w:t>
                      </w:r>
                      <w:r>
                        <w:t xml:space="preserve"> </w:t>
                      </w:r>
                      <w:proofErr w:type="spellStart"/>
                      <w:r>
                        <w:t>Opakování</w:t>
                      </w:r>
                      <w:proofErr w:type="spellEnd"/>
                      <w:r>
                        <w:t xml:space="preserve"> </w:t>
                      </w:r>
                      <w:proofErr w:type="spellStart"/>
                      <w:r>
                        <w:t>čtverců</w:t>
                      </w:r>
                      <w:bookmarkEnd w:id="84"/>
                      <w:proofErr w:type="spellEnd"/>
                    </w:p>
                  </w:txbxContent>
                </v:textbox>
                <w10:wrap type="through" anchorx="page" anchory="page"/>
              </v:shape>
            </w:pict>
          </mc:Fallback>
        </mc:AlternateContent>
      </w:r>
      <w:r w:rsidR="001C6C01" w:rsidRPr="002950E6">
        <w:rPr>
          <w:noProof/>
          <w:lang w:val="cs-CZ"/>
        </w:rPr>
        <mc:AlternateContent>
          <mc:Choice Requires="wps">
            <w:drawing>
              <wp:anchor distT="0" distB="0" distL="114300" distR="114300" simplePos="0" relativeHeight="253333504" behindDoc="0" locked="0" layoutInCell="1" allowOverlap="1" wp14:anchorId="3E7297D2" wp14:editId="4D37396A">
                <wp:simplePos x="0" y="0"/>
                <wp:positionH relativeFrom="column">
                  <wp:posOffset>3781425</wp:posOffset>
                </wp:positionH>
                <wp:positionV relativeFrom="paragraph">
                  <wp:posOffset>6181725</wp:posOffset>
                </wp:positionV>
                <wp:extent cx="568325" cy="461010"/>
                <wp:effectExtent l="19050" t="19050" r="22225" b="15240"/>
                <wp:wrapNone/>
                <wp:docPr id="25" name="Bent Arrow 8"/>
                <wp:cNvGraphicFramePr/>
                <a:graphic xmlns:a="http://schemas.openxmlformats.org/drawingml/2006/main">
                  <a:graphicData uri="http://schemas.microsoft.com/office/word/2010/wordprocessingShape">
                    <wps:wsp>
                      <wps:cNvSpPr/>
                      <wps:spPr>
                        <a:xfrm flipH="1">
                          <a:off x="0" y="0"/>
                          <a:ext cx="568325" cy="461010"/>
                        </a:xfrm>
                        <a:prstGeom prst="bentArrow">
                          <a:avLst>
                            <a:gd name="adj1" fmla="val 25758"/>
                            <a:gd name="adj2" fmla="val 23921"/>
                            <a:gd name="adj3" fmla="val 50000"/>
                            <a:gd name="adj4" fmla="val 32611"/>
                          </a:avLst>
                        </a:prstGeom>
                        <a:solidFill>
                          <a:srgbClr val="FF7000"/>
                        </a:solidFill>
                        <a:ln>
                          <a:solidFill>
                            <a:srgbClr val="595959"/>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136787D" id="Bent Arrow 8" o:spid="_x0000_s1026" style="position:absolute;margin-left:297.75pt;margin-top:486.75pt;width:44.75pt;height:36.3pt;flip:x;z-index:253333504;visibility:visible;mso-wrap-style:square;mso-wrap-distance-left:9pt;mso-wrap-distance-top:0;mso-wrap-distance-right:9pt;mso-wrap-distance-bottom:0;mso-position-horizontal:absolute;mso-position-horizontal-relative:text;mso-position-vertical:absolute;mso-position-vertical-relative:text;v-text-anchor:middle" coordsize="568325,461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" path="m,461010l,201245c,118215,67310,50905,150340,50905r187480,l337820,,568325,110278,337820,220556r,-50904l150340,169652v-17448,,-31593,14145,-31593,31593l118747,461010,,461010xe" fillcolor="#ff7000" strokecolor="#595959" strokeweight="1pt">
                <v:stroke joinstyle="miter"/>
                <v:path arrowok="t" o:connecttype="custom" o:connectlocs="0,461010;0,201245;150340,50905;337820,50905;337820,0;568325,110278;337820,220556;337820,169652;150340,169652;118747,201245;118747,461010;0,461010" o:connectangles="0,0,0,0,0,0,0,0,0,0,0,0"/>
              </v:shape>
            </w:pict>
          </mc:Fallback>
        </mc:AlternateContent>
      </w:r>
    </w:p>
    <w:p w14:paraId="626E48EF" w14:textId="77777777" w:rsidR="001C6C01" w:rsidRPr="002950E6" w:rsidRDefault="001C6C01" w:rsidP="001C6C01">
      <w:pPr>
        <w:rPr>
          <w:lang w:val="cs-CZ"/>
        </w:rPr>
      </w:pPr>
    </w:p>
    <w:p w14:paraId="3BF0D6DD" w14:textId="77777777" w:rsidR="001C6C01" w:rsidRPr="002950E6" w:rsidRDefault="001C6C01" w:rsidP="001C6C01">
      <w:pPr>
        <w:rPr>
          <w:sz w:val="72"/>
          <w:szCs w:val="72"/>
          <w:lang w:val="cs-CZ"/>
        </w:rPr>
        <w:sectPr w:rsidR="001C6C01" w:rsidRPr="002950E6" w:rsidSect="00013A39">
          <w:pgSz w:w="11906" w:h="16838"/>
          <w:pgMar w:top="1021" w:right="1134" w:bottom="1021" w:left="1134" w:header="709" w:footer="708" w:gutter="0"/>
          <w:cols w:space="708"/>
          <w:titlePg/>
          <w:docGrid w:linePitch="360"/>
        </w:sectPr>
      </w:pPr>
      <w:r w:rsidRPr="002950E6">
        <w:rPr>
          <w:noProof/>
          <w:lang w:val="cs-CZ"/>
        </w:rPr>
        <w:drawing>
          <wp:anchor distT="0" distB="0" distL="114300" distR="114300" simplePos="0" relativeHeight="253342720" behindDoc="1" locked="0" layoutInCell="1" allowOverlap="1" wp14:anchorId="5AA28773" wp14:editId="1E0CC3AC">
            <wp:simplePos x="0" y="0"/>
            <wp:positionH relativeFrom="column">
              <wp:posOffset>-1322388</wp:posOffset>
            </wp:positionH>
            <wp:positionV relativeFrom="paragraph">
              <wp:posOffset>989648</wp:posOffset>
            </wp:positionV>
            <wp:extent cx="8742045" cy="6184900"/>
            <wp:effectExtent l="2223" t="0" r="4127" b="4128"/>
            <wp:wrapNone/>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ctivity more shape-1.jpg"/>
                    <pic:cNvPicPr/>
                  </pic:nvPicPr>
                  <pic:blipFill>
                    <a:blip r:embed="rId158" cstate="print">
                      <a:extLst>
                        <a:ext uri="{28A0092B-C50C-407E-A947-70E740481C1C}">
                          <a14:useLocalDpi xmlns:a14="http://schemas.microsoft.com/office/drawing/2010/main" val="0"/>
                        </a:ext>
                      </a:extLst>
                    </a:blip>
                    <a:stretch>
                      <a:fillRect/>
                    </a:stretch>
                  </pic:blipFill>
                  <pic:spPr>
                    <a:xfrm rot="16200000">
                      <a:off x="0" y="0"/>
                      <a:ext cx="8742045" cy="6184900"/>
                    </a:xfrm>
                    <a:prstGeom prst="rect">
                      <a:avLst/>
                    </a:prstGeom>
                  </pic:spPr>
                </pic:pic>
              </a:graphicData>
            </a:graphic>
            <wp14:sizeRelH relativeFrom="page">
              <wp14:pctWidth>0</wp14:pctWidth>
            </wp14:sizeRelH>
            <wp14:sizeRelV relativeFrom="page">
              <wp14:pctHeight>0</wp14:pctHeight>
            </wp14:sizeRelV>
          </wp:anchor>
        </w:drawing>
      </w:r>
      <w:r w:rsidRPr="002950E6">
        <w:rPr>
          <w:noProof/>
          <w:sz w:val="72"/>
          <w:szCs w:val="72"/>
          <w:lang w:val="cs-CZ"/>
        </w:rPr>
        <mc:AlternateContent>
          <mc:Choice Requires="wps">
            <w:drawing>
              <wp:anchor distT="152400" distB="152400" distL="152400" distR="152400" simplePos="0" relativeHeight="253343744" behindDoc="0" locked="0" layoutInCell="1" allowOverlap="1" wp14:anchorId="4E99467F" wp14:editId="69326627">
                <wp:simplePos x="0" y="0"/>
                <wp:positionH relativeFrom="page">
                  <wp:posOffset>-1123950</wp:posOffset>
                </wp:positionH>
                <wp:positionV relativeFrom="page">
                  <wp:posOffset>7844155</wp:posOffset>
                </wp:positionV>
                <wp:extent cx="3509010" cy="631825"/>
                <wp:effectExtent l="0" t="0" r="0" b="0"/>
                <wp:wrapThrough wrapText="bothSides" distL="152400" distR="152400">
                  <wp:wrapPolygon edited="1">
                    <wp:start x="0" y="0"/>
                    <wp:lineTo x="21600" y="0"/>
                    <wp:lineTo x="21600" y="21600"/>
                    <wp:lineTo x="0" y="21600"/>
                    <wp:lineTo x="0" y="0"/>
                  </wp:wrapPolygon>
                </wp:wrapThrough>
                <wp:docPr id="63" name="officeArt object" descr="officeArt object"/>
                <wp:cNvGraphicFramePr/>
                <a:graphic xmlns:a="http://schemas.openxmlformats.org/drawingml/2006/main">
                  <a:graphicData uri="http://schemas.microsoft.com/office/word/2010/wordprocessingShape">
                    <wps:wsp>
                      <wps:cNvSpPr txBox="1"/>
                      <wps:spPr>
                        <a:xfrm rot="16200000">
                          <a:off x="0" y="0"/>
                          <a:ext cx="3509010" cy="631825"/>
                        </a:xfrm>
                        <a:prstGeom prst="rect">
                          <a:avLst/>
                        </a:prstGeom>
                        <a:noFill/>
                        <a:ln w="12700" cap="flat">
                          <a:noFill/>
                          <a:miter lim="400000"/>
                        </a:ln>
                        <a:effectLst/>
                      </wps:spPr>
                      <wps:txbx>
                        <w:txbxContent>
                          <w:p w14:paraId="2A0F605C" w14:textId="77777777" w:rsidR="002A1612" w:rsidRDefault="002A1612" w:rsidP="001C6C01">
                            <w:pPr>
                              <w:pStyle w:val="Nadpis1"/>
                            </w:pPr>
                            <w:bookmarkStart w:id="85" w:name="_Toc19607190"/>
                            <w:proofErr w:type="spellStart"/>
                            <w:r>
                              <w:t>Pracovní</w:t>
                            </w:r>
                            <w:proofErr w:type="spellEnd"/>
                            <w:r>
                              <w:t xml:space="preserve"> list </w:t>
                            </w:r>
                            <w:r w:rsidRPr="00325326">
                              <w:t>U3-</w:t>
                            </w:r>
                            <w:r w:rsidRPr="00910564">
                              <w:t>7:</w:t>
                            </w:r>
                            <w:r>
                              <w:t xml:space="preserve"> </w:t>
                            </w:r>
                            <w:proofErr w:type="spellStart"/>
                            <w:r>
                              <w:t>Vzory</w:t>
                            </w:r>
                            <w:proofErr w:type="spellEnd"/>
                            <w:r>
                              <w:t xml:space="preserve"> na </w:t>
                            </w:r>
                            <w:proofErr w:type="spellStart"/>
                            <w:r>
                              <w:t>projetí</w:t>
                            </w:r>
                            <w:bookmarkEnd w:id="85"/>
                            <w:proofErr w:type="spellEnd"/>
                          </w:p>
                        </w:txbxContent>
                      </wps:txbx>
                      <wps:bodyPr wrap="square" lIns="50800" tIns="50800" rIns="50800" bIns="50800" numCol="1" anchor="t">
                        <a:noAutofit/>
                      </wps:bodyPr>
                    </wps:wsp>
                  </a:graphicData>
                </a:graphic>
                <wp14:sizeRelV relativeFrom="margin">
                  <wp14:pctHeight>0</wp14:pctHeight>
                </wp14:sizeRelV>
              </wp:anchor>
            </w:drawing>
          </mc:Choice>
          <mc:Fallback>
            <w:pict>
              <v:shape w14:anchorId="4E99467F" id="_x0000_s1439" type="#_x0000_t202" alt="officeArt object" style="position:absolute;margin-left:-88.5pt;margin-top:617.65pt;width:276.3pt;height:49.75pt;rotation:-90;z-index:253343744;visibility:visible;mso-wrap-style:square;mso-height-percent:0;mso-wrap-distance-left:12pt;mso-wrap-distance-top:12pt;mso-wrap-distance-right:12pt;mso-wrap-distance-bottom:12pt;mso-position-horizontal:absolute;mso-position-horizontal-relative:page;mso-position-vertical:absolute;mso-position-vertical-relative:page;mso-height-percent:0;mso-height-relative:margin;v-text-anchor:top" wrapcoords="8853 -49192 12743 -49192 12743 70770 8853 70770 8853 -491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" filled="f" stroked="f" strokeweight="1pt">
                <v:stroke miterlimit="4"/>
                <v:textbox inset="4pt,4pt,4pt,4pt">
                  <w:txbxContent>
                    <w:p w14:paraId="2A0F605C" w14:textId="77777777" w:rsidR="002A1612" w:rsidRDefault="002A1612" w:rsidP="001C6C01">
                      <w:pPr>
                        <w:pStyle w:val="Nadpis1"/>
                      </w:pPr>
                      <w:bookmarkStart w:id="86" w:name="_Toc19607190"/>
                      <w:proofErr w:type="spellStart"/>
                      <w:r>
                        <w:t>Pracovní</w:t>
                      </w:r>
                      <w:proofErr w:type="spellEnd"/>
                      <w:r>
                        <w:t xml:space="preserve"> list </w:t>
                      </w:r>
                      <w:r w:rsidRPr="00325326">
                        <w:t>U3-</w:t>
                      </w:r>
                      <w:r w:rsidRPr="00910564">
                        <w:t>7:</w:t>
                      </w:r>
                      <w:r>
                        <w:t xml:space="preserve"> </w:t>
                      </w:r>
                      <w:proofErr w:type="spellStart"/>
                      <w:r>
                        <w:t>Vzory</w:t>
                      </w:r>
                      <w:proofErr w:type="spellEnd"/>
                      <w:r>
                        <w:t xml:space="preserve"> na </w:t>
                      </w:r>
                      <w:proofErr w:type="spellStart"/>
                      <w:r>
                        <w:t>projetí</w:t>
                      </w:r>
                      <w:bookmarkEnd w:id="86"/>
                      <w:proofErr w:type="spellEnd"/>
                    </w:p>
                  </w:txbxContent>
                </v:textbox>
                <w10:wrap type="through" anchorx="page" anchory="page"/>
              </v:shape>
            </w:pict>
          </mc:Fallback>
        </mc:AlternateContent>
      </w:r>
    </w:p>
    <w:p w14:paraId="60EBAB8B" w14:textId="77777777" w:rsidR="0038001A" w:rsidRPr="00FE1D98" w:rsidRDefault="0038001A" w:rsidP="0038001A">
      <w:pPr>
        <w:rPr>
          <w:lang w:val="cs-CZ"/>
        </w:rPr>
      </w:pPr>
    </w:p>
    <w:p w14:paraId="3BF903FF" w14:textId="77777777" w:rsidR="001C6C01" w:rsidRPr="00A84B87" w:rsidRDefault="001C6C01" w:rsidP="001C6C01">
      <w:pPr>
        <w:pStyle w:val="Nadpis1"/>
        <w:jc w:val="center"/>
        <w:rPr>
          <w:sz w:val="72"/>
          <w:szCs w:val="72"/>
          <w:lang w:val="cs-CZ"/>
        </w:rPr>
      </w:pPr>
      <w:bookmarkStart w:id="87" w:name="_Toc19607191"/>
      <w:r w:rsidRPr="00A84B87">
        <w:rPr>
          <w:sz w:val="72"/>
          <w:szCs w:val="72"/>
          <w:lang w:val="cs-CZ"/>
        </w:rPr>
        <w:t>Lekce 4: Co když</w:t>
      </w:r>
      <w:r w:rsidRPr="00A84B87">
        <w:rPr>
          <w:noProof/>
          <w:sz w:val="72"/>
          <w:szCs w:val="72"/>
          <w:lang w:val="cs-CZ"/>
        </w:rPr>
        <w:t>…</w:t>
      </w:r>
      <w:bookmarkEnd w:id="87"/>
      <w:r w:rsidRPr="00A84B87">
        <w:rPr>
          <w:sz w:val="72"/>
          <w:szCs w:val="72"/>
          <w:lang w:val="cs-CZ"/>
        </w:rPr>
        <w:t xml:space="preserve"> </w:t>
      </w:r>
    </w:p>
    <w:p w14:paraId="5B1B103F" w14:textId="6CDFE473" w:rsidR="001C6C01" w:rsidRPr="00A84B87" w:rsidRDefault="00432FC2" w:rsidP="001C6C01">
      <w:pPr>
        <w:rPr>
          <w:lang w:val="cs-CZ"/>
        </w:rPr>
      </w:pPr>
      <w:r w:rsidRPr="00A84B87">
        <w:rPr>
          <w:noProof/>
          <w:lang w:val="cs-CZ"/>
        </w:rPr>
        <w:drawing>
          <wp:anchor distT="152400" distB="152400" distL="152400" distR="152400" simplePos="0" relativeHeight="253366272" behindDoc="0" locked="0" layoutInCell="1" allowOverlap="1" wp14:anchorId="42CF3AE9" wp14:editId="644C0125">
            <wp:simplePos x="0" y="0"/>
            <wp:positionH relativeFrom="margin">
              <wp:align>center</wp:align>
            </wp:positionH>
            <wp:positionV relativeFrom="line">
              <wp:posOffset>6703060</wp:posOffset>
            </wp:positionV>
            <wp:extent cx="1611630" cy="1223645"/>
            <wp:effectExtent l="0" t="0" r="7620" b="0"/>
            <wp:wrapNone/>
            <wp:docPr id="342" name="officeArt object"/>
            <wp:cNvGraphicFramePr/>
            <a:graphic xmlns:a="http://schemas.openxmlformats.org/drawingml/2006/main">
              <a:graphicData uri="http://schemas.openxmlformats.org/drawingml/2006/picture">
                <pic:pic xmlns:pic="http://schemas.openxmlformats.org/drawingml/2006/picture">
                  <pic:nvPicPr>
                    <pic:cNvPr id="1073741825" name="logo.jpg"/>
                    <pic:cNvPicPr>
                      <a:picLocks noChangeAspect="1"/>
                    </pic:cNvPicPr>
                  </pic:nvPicPr>
                  <pic:blipFill rotWithShape="1">
                    <a:blip r:embed="rId19"/>
                    <a:srcRect b="24045"/>
                    <a:stretch/>
                  </pic:blipFill>
                  <pic:spPr bwMode="auto">
                    <a:xfrm>
                      <a:off x="0" y="0"/>
                      <a:ext cx="1611630" cy="1223645"/>
                    </a:xfrm>
                    <a:prstGeom prst="rect">
                      <a:avLst/>
                    </a:prstGeom>
                    <a:ln>
                      <a:noFill/>
                    </a:ln>
                    <a:effectLst/>
                    <a:extLst>
                      <a:ext uri="{53640926-AAD7-44D8-BBD7-CCE9431645EC}">
                        <a14:shadowObscured xmlns:a14="http://schemas.microsoft.com/office/drawing/2010/main"/>
                      </a:ext>
                    </a:extLst>
                  </pic:spPr>
                </pic:pic>
              </a:graphicData>
            </a:graphic>
            <wp14:sizeRelV relativeFrom="margin">
              <wp14:pctHeight>0</wp14:pctHeight>
            </wp14:sizeRelV>
          </wp:anchor>
        </w:drawing>
      </w:r>
      <w:r w:rsidR="001C6C01" w:rsidRPr="00A84B87">
        <w:rPr>
          <w:noProof/>
          <w:lang w:val="cs-CZ"/>
        </w:rPr>
        <w:drawing>
          <wp:anchor distT="0" distB="0" distL="114300" distR="114300" simplePos="0" relativeHeight="253365248" behindDoc="0" locked="0" layoutInCell="1" allowOverlap="1" wp14:anchorId="22ABBCCF" wp14:editId="368105EC">
            <wp:simplePos x="0" y="0"/>
            <wp:positionH relativeFrom="column">
              <wp:posOffset>198120</wp:posOffset>
            </wp:positionH>
            <wp:positionV relativeFrom="paragraph">
              <wp:posOffset>887095</wp:posOffset>
            </wp:positionV>
            <wp:extent cx="5399405" cy="4712970"/>
            <wp:effectExtent l="0" t="0" r="0" b="0"/>
            <wp:wrapNone/>
            <wp:docPr id="1073741826" name="Picture 1073741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age divider what if.jpg"/>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5399405" cy="4712970"/>
                    </a:xfrm>
                    <a:prstGeom prst="rect">
                      <a:avLst/>
                    </a:prstGeom>
                  </pic:spPr>
                </pic:pic>
              </a:graphicData>
            </a:graphic>
            <wp14:sizeRelH relativeFrom="page">
              <wp14:pctWidth>0</wp14:pctWidth>
            </wp14:sizeRelH>
            <wp14:sizeRelV relativeFrom="page">
              <wp14:pctHeight>0</wp14:pctHeight>
            </wp14:sizeRelV>
          </wp:anchor>
        </w:drawing>
      </w:r>
      <w:r w:rsidR="001C6C01" w:rsidRPr="00A84B87">
        <w:rPr>
          <w:lang w:val="cs-CZ"/>
        </w:rPr>
        <w:br w:type="page"/>
      </w:r>
    </w:p>
    <w:p w14:paraId="384B2D15" w14:textId="77777777" w:rsidR="001C6C01" w:rsidRPr="00A84B87" w:rsidRDefault="001C6C01" w:rsidP="001C6C01">
      <w:pPr>
        <w:pStyle w:val="Nadpis1"/>
        <w:rPr>
          <w:lang w:val="cs-CZ"/>
        </w:rPr>
      </w:pPr>
      <w:bookmarkStart w:id="88" w:name="_Toc19607192"/>
      <w:r w:rsidRPr="00A84B87">
        <w:rPr>
          <w:lang w:val="cs-CZ"/>
        </w:rPr>
        <w:lastRenderedPageBreak/>
        <w:t>U4-1.1 Prozkoumejte používání podmíněných příkazů</w:t>
      </w:r>
      <w:bookmarkEnd w:id="88"/>
    </w:p>
    <w:p w14:paraId="370D638F" w14:textId="77777777" w:rsidR="001C6C01" w:rsidRPr="00A84B87" w:rsidRDefault="001C6C01" w:rsidP="001C6C01">
      <w:pPr>
        <w:rPr>
          <w:lang w:val="cs-CZ"/>
        </w:rPr>
      </w:pPr>
      <w:r w:rsidRPr="00A84B87">
        <w:rPr>
          <w:lang w:val="cs-CZ"/>
        </w:rPr>
        <w:t>Abyste přiměli počítač, jako je např. robot Edison, aby udělal to, co chcete, musíte mu dát velmi konkrétní pokyny formou počítačového program</w:t>
      </w:r>
      <w:r>
        <w:rPr>
          <w:lang w:val="cs-CZ"/>
        </w:rPr>
        <w:t>u</w:t>
      </w:r>
      <w:r w:rsidRPr="00A84B87">
        <w:rPr>
          <w:lang w:val="cs-CZ"/>
        </w:rPr>
        <w:t xml:space="preserve">. Počítač se pak krok za krokem řídí vašim kódem. Dělá, cokoli mu řeknete. </w:t>
      </w:r>
    </w:p>
    <w:p w14:paraId="17B13221" w14:textId="77777777" w:rsidR="001C6C01" w:rsidRPr="00A84B87" w:rsidRDefault="001C6C01" w:rsidP="001C6C01">
      <w:pPr>
        <w:rPr>
          <w:lang w:val="cs-CZ"/>
        </w:rPr>
      </w:pPr>
      <w:r w:rsidRPr="00A84B87">
        <w:rPr>
          <w:lang w:val="cs-CZ"/>
        </w:rPr>
        <w:t xml:space="preserve">Ale co kdybyste chtěli, aby počítač rozhodoval sám o sobě? </w:t>
      </w:r>
    </w:p>
    <w:p w14:paraId="03DCD2EA" w14:textId="77777777" w:rsidR="001C6C01" w:rsidRPr="00A84B87" w:rsidRDefault="001C6C01" w:rsidP="001C6C01">
      <w:pPr>
        <w:rPr>
          <w:lang w:val="cs-CZ"/>
        </w:rPr>
      </w:pPr>
      <w:r w:rsidRPr="00A84B87">
        <w:rPr>
          <w:noProof/>
          <w:lang w:val="cs-CZ"/>
        </w:rPr>
        <mc:AlternateContent>
          <mc:Choice Requires="wpg">
            <w:drawing>
              <wp:anchor distT="0" distB="0" distL="114300" distR="114300" simplePos="0" relativeHeight="253367296" behindDoc="0" locked="0" layoutInCell="1" allowOverlap="1" wp14:anchorId="49ED322B" wp14:editId="2BAA7B9B">
                <wp:simplePos x="0" y="0"/>
                <wp:positionH relativeFrom="column">
                  <wp:posOffset>3175</wp:posOffset>
                </wp:positionH>
                <wp:positionV relativeFrom="paragraph">
                  <wp:posOffset>985520</wp:posOffset>
                </wp:positionV>
                <wp:extent cx="5715000" cy="1831975"/>
                <wp:effectExtent l="0" t="0" r="19050" b="15875"/>
                <wp:wrapTopAndBottom/>
                <wp:docPr id="580" name="Group 580"/>
                <wp:cNvGraphicFramePr/>
                <a:graphic xmlns:a="http://schemas.openxmlformats.org/drawingml/2006/main">
                  <a:graphicData uri="http://schemas.microsoft.com/office/word/2010/wordprocessingGroup">
                    <wpg:wgp>
                      <wpg:cNvGrpSpPr/>
                      <wpg:grpSpPr>
                        <a:xfrm>
                          <a:off x="0" y="0"/>
                          <a:ext cx="5715000" cy="1831975"/>
                          <a:chOff x="0" y="0"/>
                          <a:chExt cx="5715000" cy="1832178"/>
                        </a:xfrm>
                      </wpg:grpSpPr>
                      <wps:wsp>
                        <wps:cNvPr id="577" name="Text Box 577"/>
                        <wps:cNvSpPr txBox="1">
                          <a:spLocks noChangeArrowheads="1"/>
                        </wps:cNvSpPr>
                        <wps:spPr bwMode="auto">
                          <a:xfrm>
                            <a:off x="0" y="665683"/>
                            <a:ext cx="5715000" cy="1166495"/>
                          </a:xfrm>
                          <a:prstGeom prst="roundRect">
                            <a:avLst>
                              <a:gd name="adj" fmla="val 7850"/>
                            </a:avLst>
                          </a:prstGeom>
                          <a:solidFill>
                            <a:srgbClr val="FFFFFF"/>
                          </a:solidFill>
                          <a:ln w="9525">
                            <a:solidFill>
                              <a:schemeClr val="tx1">
                                <a:lumMod val="65000"/>
                                <a:lumOff val="35000"/>
                              </a:schemeClr>
                            </a:solidFill>
                            <a:miter lim="800000"/>
                            <a:headEnd/>
                            <a:tailEnd/>
                          </a:ln>
                        </wps:spPr>
                        <wps:txbx>
                          <w:txbxContent>
                            <w:p w14:paraId="69D53AA6" w14:textId="77777777" w:rsidR="002A1612" w:rsidRPr="00D82110" w:rsidRDefault="002A1612" w:rsidP="001C6C01">
                              <w:pPr>
                                <w:rPr>
                                  <w:lang w:val="cs-CZ"/>
                                </w:rPr>
                              </w:pPr>
                              <w:r>
                                <w:rPr>
                                  <w:b/>
                                  <w:color w:val="FF7000"/>
                                  <w:lang w:val="cs-CZ"/>
                                </w:rPr>
                                <w:t xml:space="preserve">Podmíněný příkaz </w:t>
                              </w:r>
                              <w:r>
                                <w:rPr>
                                  <w:lang w:val="cs-CZ"/>
                                </w:rPr>
                                <w:t xml:space="preserve">je prvek kódu závisející na jiném faktoru, tj. podmínce. Kroky určené touto částí kódu proběhnou pouze, pokud bude splněna tato </w:t>
                              </w:r>
                              <w:r>
                                <w:rPr>
                                  <w:b/>
                                  <w:color w:val="FF7000"/>
                                  <w:lang w:val="cs-CZ"/>
                                </w:rPr>
                                <w:t>podmínka</w:t>
                              </w:r>
                              <w:r w:rsidRPr="00D82110">
                                <w:rPr>
                                  <w:lang w:val="cs-CZ"/>
                                </w:rPr>
                                <w:t xml:space="preserve">. </w:t>
                              </w:r>
                            </w:p>
                            <w:p w14:paraId="3437D61C" w14:textId="77777777" w:rsidR="002A1612" w:rsidRPr="00D82110" w:rsidRDefault="002A1612" w:rsidP="001C6C01">
                              <w:pPr>
                                <w:rPr>
                                  <w:lang w:val="cs-CZ"/>
                                </w:rPr>
                              </w:pPr>
                              <w:r w:rsidRPr="00D82110">
                                <w:rPr>
                                  <w:lang w:val="cs-CZ"/>
                                </w:rPr>
                                <w:t>I</w:t>
                              </w:r>
                              <w:r w:rsidRPr="001F7332">
                                <w:rPr>
                                  <w:rFonts w:hint="eastAsia"/>
                                  <w:lang w:val="cs-CZ"/>
                                </w:rPr>
                                <w:t xml:space="preserve"> </w:t>
                              </w:r>
                              <w:r>
                                <w:rPr>
                                  <w:lang w:val="cs-CZ"/>
                                </w:rPr>
                                <w:t>v</w:t>
                              </w:r>
                              <w:r w:rsidRPr="001F7332">
                                <w:rPr>
                                  <w:rFonts w:hint="eastAsia"/>
                                  <w:lang w:val="cs-CZ"/>
                                </w:rPr>
                                <w:t xml:space="preserve"> kódu je </w:t>
                              </w:r>
                              <w:r>
                                <w:rPr>
                                  <w:b/>
                                  <w:color w:val="FF7000"/>
                                  <w:lang w:val="cs-CZ"/>
                                </w:rPr>
                                <w:t xml:space="preserve">podmínka </w:t>
                              </w:r>
                              <w:r w:rsidRPr="001F7332">
                                <w:rPr>
                                  <w:rFonts w:hint="eastAsia"/>
                                  <w:lang w:val="cs-CZ"/>
                                </w:rPr>
                                <w:t>předem určená okolnost nebo soubor faktorů, které je třeba splnit, aby mohl být podmíněný kód spuštěn</w:t>
                              </w:r>
                              <w:r>
                                <w:rPr>
                                  <w:lang w:val="cs-CZ"/>
                                </w:rPr>
                                <w:t>.</w:t>
                              </w:r>
                            </w:p>
                          </w:txbxContent>
                        </wps:txbx>
                        <wps:bodyPr rot="0" vert="horz" wrap="square" lIns="91440" tIns="180000" rIns="91440" bIns="90000" anchor="t" anchorCtr="0">
                          <a:noAutofit/>
                        </wps:bodyPr>
                      </wps:wsp>
                      <pic:pic xmlns:pic="http://schemas.openxmlformats.org/drawingml/2006/picture">
                        <pic:nvPicPr>
                          <pic:cNvPr id="578" name="Picture 578"/>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208483" y="0"/>
                            <a:ext cx="899160" cy="899160"/>
                          </a:xfrm>
                          <a:prstGeom prst="rect">
                            <a:avLst/>
                          </a:prstGeom>
                        </pic:spPr>
                      </pic:pic>
                      <wps:wsp>
                        <wps:cNvPr id="579" name="Text Box 2"/>
                        <wps:cNvSpPr txBox="1">
                          <a:spLocks noChangeArrowheads="1"/>
                        </wps:cNvSpPr>
                        <wps:spPr bwMode="auto">
                          <a:xfrm>
                            <a:off x="1009498" y="303581"/>
                            <a:ext cx="2035851" cy="365760"/>
                          </a:xfrm>
                          <a:prstGeom prst="rect">
                            <a:avLst/>
                          </a:prstGeom>
                          <a:noFill/>
                          <a:ln w="9525">
                            <a:noFill/>
                            <a:miter lim="800000"/>
                            <a:headEnd/>
                            <a:tailEnd/>
                          </a:ln>
                        </wps:spPr>
                        <wps:txbx>
                          <w:txbxContent>
                            <w:p w14:paraId="5D1DC7E9" w14:textId="77777777" w:rsidR="002A1612" w:rsidRPr="00D31915" w:rsidRDefault="002A1612" w:rsidP="001C6C01">
                              <w:pPr>
                                <w:rPr>
                                  <w:b/>
                                  <w:color w:val="FF7000"/>
                                  <w:sz w:val="28"/>
                                  <w:szCs w:val="28"/>
                                </w:rPr>
                              </w:pPr>
                              <w:proofErr w:type="spellStart"/>
                              <w:r>
                                <w:rPr>
                                  <w:b/>
                                  <w:color w:val="FF7000"/>
                                  <w:sz w:val="28"/>
                                  <w:szCs w:val="28"/>
                                </w:rPr>
                                <w:t>Slovníček</w:t>
                              </w:r>
                              <w:proofErr w:type="spellEnd"/>
                              <w:r>
                                <w:rPr>
                                  <w:b/>
                                  <w:color w:val="FF7000"/>
                                  <w:sz w:val="28"/>
                                  <w:szCs w:val="28"/>
                                </w:rPr>
                                <w:t xml:space="preserve"> </w:t>
                              </w:r>
                              <w:proofErr w:type="spellStart"/>
                              <w:r>
                                <w:rPr>
                                  <w:b/>
                                  <w:color w:val="FF7000"/>
                                  <w:sz w:val="28"/>
                                  <w:szCs w:val="28"/>
                                </w:rPr>
                                <w:t>pojmů</w:t>
                              </w:r>
                              <w:proofErr w:type="spellEnd"/>
                            </w:p>
                            <w:p w14:paraId="5A8B2A62" w14:textId="77777777" w:rsidR="002A1612" w:rsidRPr="00D31915" w:rsidRDefault="002A1612" w:rsidP="001C6C01">
                              <w:pPr>
                                <w:rPr>
                                  <w:b/>
                                  <w:color w:val="FF7000"/>
                                  <w:sz w:val="28"/>
                                  <w:szCs w:val="28"/>
                                </w:rPr>
                              </w:pPr>
                            </w:p>
                          </w:txbxContent>
                        </wps:txbx>
                        <wps:bodyPr rot="0" vert="horz" wrap="square" lIns="91440" tIns="45720" rIns="91440" bIns="45720" anchor="t" anchorCtr="0">
                          <a:noAutofit/>
                        </wps:bodyPr>
                      </wps:wsp>
                    </wpg:wgp>
                  </a:graphicData>
                </a:graphic>
              </wp:anchor>
            </w:drawing>
          </mc:Choice>
          <mc:Fallback>
            <w:pict>
              <v:group w14:anchorId="49ED322B" id="Group 580" o:spid="_x0000_s1440" style="position:absolute;margin-left:.25pt;margin-top:77.6pt;width:450pt;height:144.25pt;z-index:253367296" coordsize="57150,1832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">
                <v:roundrect id="Text Box 577" o:spid="_x0000_s1441" style="position:absolute;top:6656;width:57150;height:11665;visibility:visible;mso-wrap-style:square;v-text-anchor:top" arcsize="514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" strokecolor="#5a5a5a [2109]">
                  <v:stroke joinstyle="miter"/>
                  <v:textbox inset=",5mm,,2.5mm">
                    <w:txbxContent>
                      <w:p w14:paraId="69D53AA6" w14:textId="77777777" w:rsidR="002A1612" w:rsidRPr="00D82110" w:rsidRDefault="002A1612" w:rsidP="001C6C01">
                        <w:pPr>
                          <w:rPr>
                            <w:lang w:val="cs-CZ"/>
                          </w:rPr>
                        </w:pPr>
                        <w:r>
                          <w:rPr>
                            <w:b/>
                            <w:color w:val="FF7000"/>
                            <w:lang w:val="cs-CZ"/>
                          </w:rPr>
                          <w:t xml:space="preserve">Podmíněný příkaz </w:t>
                        </w:r>
                        <w:r>
                          <w:rPr>
                            <w:lang w:val="cs-CZ"/>
                          </w:rPr>
                          <w:t xml:space="preserve">je prvek kódu závisející na jiném faktoru, tj. podmínce. Kroky určené touto částí kódu proběhnou pouze, pokud bude splněna tato </w:t>
                        </w:r>
                        <w:r>
                          <w:rPr>
                            <w:b/>
                            <w:color w:val="FF7000"/>
                            <w:lang w:val="cs-CZ"/>
                          </w:rPr>
                          <w:t>podmínka</w:t>
                        </w:r>
                        <w:r w:rsidRPr="00D82110">
                          <w:rPr>
                            <w:lang w:val="cs-CZ"/>
                          </w:rPr>
                          <w:t xml:space="preserve">. </w:t>
                        </w:r>
                      </w:p>
                      <w:p w14:paraId="3437D61C" w14:textId="77777777" w:rsidR="002A1612" w:rsidRPr="00D82110" w:rsidRDefault="002A1612" w:rsidP="001C6C01">
                        <w:pPr>
                          <w:rPr>
                            <w:lang w:val="cs-CZ"/>
                          </w:rPr>
                        </w:pPr>
                        <w:r w:rsidRPr="00D82110">
                          <w:rPr>
                            <w:lang w:val="cs-CZ"/>
                          </w:rPr>
                          <w:t>I</w:t>
                        </w:r>
                        <w:r w:rsidRPr="001F7332">
                          <w:rPr>
                            <w:rFonts w:hint="eastAsia"/>
                            <w:lang w:val="cs-CZ"/>
                          </w:rPr>
                          <w:t xml:space="preserve"> </w:t>
                        </w:r>
                        <w:r>
                          <w:rPr>
                            <w:lang w:val="cs-CZ"/>
                          </w:rPr>
                          <w:t>v</w:t>
                        </w:r>
                        <w:r w:rsidRPr="001F7332">
                          <w:rPr>
                            <w:rFonts w:hint="eastAsia"/>
                            <w:lang w:val="cs-CZ"/>
                          </w:rPr>
                          <w:t xml:space="preserve"> kódu je </w:t>
                        </w:r>
                        <w:r>
                          <w:rPr>
                            <w:b/>
                            <w:color w:val="FF7000"/>
                            <w:lang w:val="cs-CZ"/>
                          </w:rPr>
                          <w:t xml:space="preserve">podmínka </w:t>
                        </w:r>
                        <w:r w:rsidRPr="001F7332">
                          <w:rPr>
                            <w:rFonts w:hint="eastAsia"/>
                            <w:lang w:val="cs-CZ"/>
                          </w:rPr>
                          <w:t>předem určená okolnost nebo soubor faktorů, které je třeba splnit, aby mohl být podmíněný kód spuštěn</w:t>
                        </w:r>
                        <w:r>
                          <w:rPr>
                            <w:lang w:val="cs-CZ"/>
                          </w:rPr>
                          <w:t>.</w:t>
                        </w:r>
                      </w:p>
                    </w:txbxContent>
                  </v:textbox>
                </v:roundrect>
                <v:shape id="Picture 578" o:spid="_x0000_s1442" type="#_x0000_t75" style="position:absolute;left:2084;width:8992;height:8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">
                  <v:imagedata r:id="rId51" o:title=""/>
                </v:shape>
                <v:shape id="_x0000_s1443" type="#_x0000_t202" style="position:absolute;left:10094;top:3035;width:20359;height:3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" filled="f" stroked="f">
                  <v:textbox>
                    <w:txbxContent>
                      <w:p w14:paraId="5D1DC7E9" w14:textId="77777777" w:rsidR="002A1612" w:rsidRPr="00D31915" w:rsidRDefault="002A1612" w:rsidP="001C6C01">
                        <w:pPr>
                          <w:rPr>
                            <w:b/>
                            <w:color w:val="FF7000"/>
                            <w:sz w:val="28"/>
                            <w:szCs w:val="28"/>
                          </w:rPr>
                        </w:pPr>
                        <w:proofErr w:type="spellStart"/>
                        <w:r>
                          <w:rPr>
                            <w:b/>
                            <w:color w:val="FF7000"/>
                            <w:sz w:val="28"/>
                            <w:szCs w:val="28"/>
                          </w:rPr>
                          <w:t>Slovníček</w:t>
                        </w:r>
                        <w:proofErr w:type="spellEnd"/>
                        <w:r>
                          <w:rPr>
                            <w:b/>
                            <w:color w:val="FF7000"/>
                            <w:sz w:val="28"/>
                            <w:szCs w:val="28"/>
                          </w:rPr>
                          <w:t xml:space="preserve"> </w:t>
                        </w:r>
                        <w:proofErr w:type="spellStart"/>
                        <w:r>
                          <w:rPr>
                            <w:b/>
                            <w:color w:val="FF7000"/>
                            <w:sz w:val="28"/>
                            <w:szCs w:val="28"/>
                          </w:rPr>
                          <w:t>pojmů</w:t>
                        </w:r>
                        <w:proofErr w:type="spellEnd"/>
                      </w:p>
                      <w:p w14:paraId="5A8B2A62" w14:textId="77777777" w:rsidR="002A1612" w:rsidRPr="00D31915" w:rsidRDefault="002A1612" w:rsidP="001C6C01">
                        <w:pPr>
                          <w:rPr>
                            <w:b/>
                            <w:color w:val="FF7000"/>
                            <w:sz w:val="28"/>
                            <w:szCs w:val="28"/>
                          </w:rPr>
                        </w:pPr>
                      </w:p>
                    </w:txbxContent>
                  </v:textbox>
                </v:shape>
                <w10:wrap type="topAndBottom"/>
              </v:group>
            </w:pict>
          </mc:Fallback>
        </mc:AlternateContent>
      </w:r>
      <w:r w:rsidRPr="00A84B87">
        <w:rPr>
          <w:lang w:val="cs-CZ"/>
        </w:rPr>
        <w:t xml:space="preserve">Většina počítačů, včetně robota Edison, nedokáže dělat složitá rozhodnutí tak, jako člověk. Můžete však naučit Edisona přijímat jednoduchá rozhodnutí. Robot však stále potřebuje, abyste mu dali přesné pokyny, aby věděl, jaké rozhodnutí dělá. Rovněž potřebuje k těmto rozhodnutím </w:t>
      </w:r>
      <w:proofErr w:type="gramStart"/>
      <w:r w:rsidRPr="00A84B87">
        <w:rPr>
          <w:lang w:val="cs-CZ"/>
        </w:rPr>
        <w:t>pravidla,</w:t>
      </w:r>
      <w:proofErr w:type="gramEnd"/>
      <w:r w:rsidRPr="00A84B87">
        <w:rPr>
          <w:lang w:val="cs-CZ"/>
        </w:rPr>
        <w:t xml:space="preserve"> neboli </w:t>
      </w:r>
      <w:r w:rsidRPr="00A84B87">
        <w:rPr>
          <w:b/>
          <w:color w:val="FF7000"/>
          <w:lang w:val="cs-CZ"/>
        </w:rPr>
        <w:t xml:space="preserve">podmínky </w:t>
      </w:r>
      <w:r w:rsidRPr="009040AE">
        <w:rPr>
          <w:i/>
        </w:rPr>
        <w:t>(condition)</w:t>
      </w:r>
      <w:r w:rsidRPr="00A84B87">
        <w:rPr>
          <w:lang w:val="cs-CZ"/>
        </w:rPr>
        <w:t xml:space="preserve">. K napsání tohoto druhu programu musíte použít druh řídící struktury zvaný </w:t>
      </w:r>
      <w:r w:rsidRPr="00A84B87">
        <w:rPr>
          <w:b/>
          <w:color w:val="FF7000"/>
          <w:lang w:val="cs-CZ"/>
        </w:rPr>
        <w:t xml:space="preserve">podmíněný příkaz </w:t>
      </w:r>
      <w:r w:rsidRPr="009040AE">
        <w:rPr>
          <w:i/>
        </w:rPr>
        <w:t>(conditional)</w:t>
      </w:r>
      <w:r w:rsidRPr="00A84B87">
        <w:rPr>
          <w:lang w:val="cs-CZ"/>
        </w:rPr>
        <w:t>.</w:t>
      </w:r>
    </w:p>
    <w:p w14:paraId="499413F4" w14:textId="77777777" w:rsidR="001C6C01" w:rsidRPr="00A84B87" w:rsidRDefault="001C6C01" w:rsidP="001C6C01">
      <w:pPr>
        <w:spacing w:after="0"/>
        <w:rPr>
          <w:lang w:val="cs-CZ"/>
        </w:rPr>
      </w:pPr>
    </w:p>
    <w:p w14:paraId="50CE5347" w14:textId="77777777" w:rsidR="001C6C01" w:rsidRPr="00A84B87" w:rsidRDefault="001C6C01" w:rsidP="001C6C01">
      <w:pPr>
        <w:rPr>
          <w:lang w:val="cs-CZ"/>
        </w:rPr>
      </w:pPr>
      <w:r w:rsidRPr="00A84B87">
        <w:rPr>
          <w:lang w:val="cs-CZ"/>
        </w:rPr>
        <w:t>Podmíněné příkazy pro Edisona můžete v </w:t>
      </w:r>
      <w:proofErr w:type="spellStart"/>
      <w:r w:rsidRPr="00A84B87">
        <w:rPr>
          <w:lang w:val="cs-CZ"/>
        </w:rPr>
        <w:t>EdScratchi</w:t>
      </w:r>
      <w:proofErr w:type="spellEnd"/>
      <w:r w:rsidRPr="00A84B87">
        <w:rPr>
          <w:lang w:val="cs-CZ"/>
        </w:rPr>
        <w:t xml:space="preserve"> využít např. k napsání programu, který robotovi přikáže provádět určitou činnost, dokud (</w:t>
      </w:r>
      <w:proofErr w:type="spellStart"/>
      <w:r w:rsidRPr="00A84B87">
        <w:rPr>
          <w:color w:val="FF7000"/>
          <w:lang w:val="cs-CZ"/>
        </w:rPr>
        <w:t>until</w:t>
      </w:r>
      <w:proofErr w:type="spellEnd"/>
      <w:r w:rsidRPr="00A84B87">
        <w:rPr>
          <w:lang w:val="cs-CZ"/>
        </w:rPr>
        <w:t xml:space="preserve">) nebude splněna stanovená podmínka. </w:t>
      </w:r>
    </w:p>
    <w:p w14:paraId="165DAA41" w14:textId="77777777" w:rsidR="001C6C01" w:rsidRPr="00A84B87" w:rsidRDefault="001C6C01" w:rsidP="001C6C01">
      <w:pPr>
        <w:rPr>
          <w:lang w:val="cs-CZ"/>
        </w:rPr>
      </w:pPr>
      <w:r w:rsidRPr="00A84B87">
        <w:rPr>
          <w:noProof/>
          <w:lang w:val="cs-CZ"/>
        </w:rPr>
        <w:drawing>
          <wp:anchor distT="0" distB="0" distL="114300" distR="114300" simplePos="0" relativeHeight="253369344" behindDoc="0" locked="0" layoutInCell="1" allowOverlap="1" wp14:anchorId="4654B6EF" wp14:editId="3AFACF8F">
            <wp:simplePos x="0" y="0"/>
            <wp:positionH relativeFrom="column">
              <wp:posOffset>1141095</wp:posOffset>
            </wp:positionH>
            <wp:positionV relativeFrom="paragraph">
              <wp:posOffset>333325</wp:posOffset>
            </wp:positionV>
            <wp:extent cx="3674110" cy="3024505"/>
            <wp:effectExtent l="19050" t="19050" r="21590" b="23495"/>
            <wp:wrapTopAndBottom/>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 name="U4-1.1_until conditions.PNG"/>
                    <pic:cNvPicPr/>
                  </pic:nvPicPr>
                  <pic:blipFill rotWithShape="1">
                    <a:blip r:embed="rId160">
                      <a:extLst>
                        <a:ext uri="{28A0092B-C50C-407E-A947-70E740481C1C}">
                          <a14:useLocalDpi xmlns:a14="http://schemas.microsoft.com/office/drawing/2010/main" val="0"/>
                        </a:ext>
                      </a:extLst>
                    </a:blip>
                    <a:srcRect l="9827" t="4649" b="3698"/>
                    <a:stretch/>
                  </pic:blipFill>
                  <pic:spPr bwMode="auto">
                    <a:xfrm>
                      <a:off x="0" y="0"/>
                      <a:ext cx="3674110" cy="3024505"/>
                    </a:xfrm>
                    <a:prstGeom prst="rect">
                      <a:avLst/>
                    </a:prstGeom>
                    <a:ln w="19050">
                      <a:solidFill>
                        <a:srgbClr val="FF7000"/>
                      </a:solidFill>
                      <a:prstDash val="lgDash"/>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84B87">
        <w:rPr>
          <w:lang w:val="cs-CZ"/>
        </w:rPr>
        <w:t>Prohlédněte si bloky v </w:t>
      </w:r>
      <w:proofErr w:type="spellStart"/>
      <w:r w:rsidRPr="00A84B87">
        <w:rPr>
          <w:lang w:val="cs-CZ"/>
        </w:rPr>
        <w:t>EdScratchi</w:t>
      </w:r>
      <w:proofErr w:type="spellEnd"/>
      <w:r w:rsidRPr="00A84B87">
        <w:rPr>
          <w:lang w:val="cs-CZ"/>
        </w:rPr>
        <w:t xml:space="preserve"> na tomto obrázku: </w:t>
      </w:r>
    </w:p>
    <w:p w14:paraId="225942D3" w14:textId="77777777" w:rsidR="001C6C01" w:rsidRPr="00A84B87" w:rsidRDefault="001C6C01" w:rsidP="001C6C01">
      <w:pPr>
        <w:rPr>
          <w:lang w:val="cs-CZ"/>
        </w:rPr>
      </w:pPr>
    </w:p>
    <w:p w14:paraId="55656FDE" w14:textId="77777777" w:rsidR="001C6C01" w:rsidRPr="00A84B87" w:rsidRDefault="001C6C01" w:rsidP="001C6C01">
      <w:pPr>
        <w:rPr>
          <w:lang w:val="cs-CZ"/>
        </w:rPr>
      </w:pPr>
      <w:r w:rsidRPr="00A84B87">
        <w:rPr>
          <w:lang w:val="cs-CZ"/>
        </w:rPr>
        <w:t xml:space="preserve">Všechny tyto bloky jsou podmíněné příkazy využívající tentýž vzorec stanovený </w:t>
      </w:r>
      <w:r w:rsidRPr="00A84B87">
        <w:rPr>
          <w:i/>
          <w:color w:val="FF7000"/>
          <w:lang w:val="cs-CZ"/>
        </w:rPr>
        <w:t>podmínkou</w:t>
      </w:r>
      <w:r w:rsidRPr="00A84B87">
        <w:rPr>
          <w:lang w:val="cs-CZ"/>
        </w:rPr>
        <w:t xml:space="preserve"> </w:t>
      </w:r>
      <w:proofErr w:type="spellStart"/>
      <w:r w:rsidRPr="00A84B87">
        <w:rPr>
          <w:color w:val="FF7000"/>
          <w:lang w:val="cs-CZ"/>
        </w:rPr>
        <w:t>until</w:t>
      </w:r>
      <w:proofErr w:type="spellEnd"/>
      <w:r w:rsidRPr="00A84B87">
        <w:rPr>
          <w:lang w:val="cs-CZ"/>
        </w:rPr>
        <w:t xml:space="preserve">. Každý blok přikazuje Edisonovi provádět určitou akci, dokud není naplněna konkrétní podmínka. Jaká podmínka to přesně je? </w:t>
      </w:r>
    </w:p>
    <w:p w14:paraId="2F8181F9" w14:textId="77777777" w:rsidR="001C6C01" w:rsidRPr="00A84B87" w:rsidRDefault="001C6C01" w:rsidP="001C6C01">
      <w:pPr>
        <w:rPr>
          <w:lang w:val="cs-CZ"/>
        </w:rPr>
      </w:pPr>
      <w:r w:rsidRPr="00A84B87">
        <w:rPr>
          <w:noProof/>
          <w:lang w:val="cs-CZ"/>
        </w:rPr>
        <w:lastRenderedPageBreak/>
        <mc:AlternateContent>
          <mc:Choice Requires="wpg">
            <w:drawing>
              <wp:anchor distT="0" distB="0" distL="114300" distR="114300" simplePos="0" relativeHeight="253368320" behindDoc="0" locked="0" layoutInCell="1" allowOverlap="1" wp14:anchorId="42F96788" wp14:editId="1D896AC4">
                <wp:simplePos x="0" y="0"/>
                <wp:positionH relativeFrom="column">
                  <wp:posOffset>29845</wp:posOffset>
                </wp:positionH>
                <wp:positionV relativeFrom="paragraph">
                  <wp:posOffset>562981</wp:posOffset>
                </wp:positionV>
                <wp:extent cx="5715000" cy="2781347"/>
                <wp:effectExtent l="0" t="0" r="19050" b="19050"/>
                <wp:wrapTopAndBottom/>
                <wp:docPr id="585" name="Group 585"/>
                <wp:cNvGraphicFramePr/>
                <a:graphic xmlns:a="http://schemas.openxmlformats.org/drawingml/2006/main">
                  <a:graphicData uri="http://schemas.microsoft.com/office/word/2010/wordprocessingGroup">
                    <wpg:wgp>
                      <wpg:cNvGrpSpPr/>
                      <wpg:grpSpPr>
                        <a:xfrm>
                          <a:off x="0" y="0"/>
                          <a:ext cx="5715000" cy="2781347"/>
                          <a:chOff x="0" y="34218"/>
                          <a:chExt cx="5715000" cy="2206471"/>
                        </a:xfrm>
                      </wpg:grpSpPr>
                      <wps:wsp>
                        <wps:cNvPr id="582" name="Text Box 582"/>
                        <wps:cNvSpPr txBox="1">
                          <a:spLocks noChangeArrowheads="1"/>
                        </wps:cNvSpPr>
                        <wps:spPr bwMode="auto">
                          <a:xfrm>
                            <a:off x="0" y="782512"/>
                            <a:ext cx="5715000" cy="1458177"/>
                          </a:xfrm>
                          <a:prstGeom prst="roundRect">
                            <a:avLst>
                              <a:gd name="adj" fmla="val 3864"/>
                            </a:avLst>
                          </a:prstGeom>
                          <a:solidFill>
                            <a:srgbClr val="FFFFFF"/>
                          </a:solidFill>
                          <a:ln w="9525">
                            <a:solidFill>
                              <a:schemeClr val="tx1">
                                <a:lumMod val="65000"/>
                                <a:lumOff val="35000"/>
                              </a:schemeClr>
                            </a:solidFill>
                            <a:miter lim="800000"/>
                            <a:headEnd/>
                            <a:tailEnd/>
                          </a:ln>
                        </wps:spPr>
                        <wps:txbx>
                          <w:txbxContent>
                            <w:p w14:paraId="27E5CB4B" w14:textId="77777777" w:rsidR="002A1612" w:rsidRPr="000324E3" w:rsidRDefault="002A1612" w:rsidP="001C6C01">
                              <w:pPr>
                                <w:rPr>
                                  <w:lang w:val="cs-CZ"/>
                                </w:rPr>
                              </w:pPr>
                              <w:r>
                                <w:rPr>
                                  <w:lang w:val="cs-CZ"/>
                                </w:rPr>
                                <w:t>V </w:t>
                              </w:r>
                              <w:proofErr w:type="spellStart"/>
                              <w:r>
                                <w:rPr>
                                  <w:lang w:val="cs-CZ"/>
                                </w:rPr>
                                <w:t>EdScratchi</w:t>
                              </w:r>
                              <w:proofErr w:type="spellEnd"/>
                              <w:r>
                                <w:rPr>
                                  <w:lang w:val="cs-CZ"/>
                                </w:rPr>
                                <w:t xml:space="preserve"> existují tři druhy vstupních parametrů</w:t>
                              </w:r>
                              <w:r w:rsidRPr="000324E3">
                                <w:rPr>
                                  <w:lang w:val="cs-CZ"/>
                                </w:rPr>
                                <w:t>:</w:t>
                              </w:r>
                            </w:p>
                            <w:p w14:paraId="35B4BFFB" w14:textId="77777777" w:rsidR="002A1612" w:rsidRPr="000324E3" w:rsidRDefault="002A1612" w:rsidP="001C6C01">
                              <w:pPr>
                                <w:pStyle w:val="Odstavecseseznamem"/>
                                <w:numPr>
                                  <w:ilvl w:val="0"/>
                                  <w:numId w:val="14"/>
                                </w:numPr>
                                <w:rPr>
                                  <w:lang w:val="cs-CZ"/>
                                </w:rPr>
                              </w:pPr>
                              <w:r w:rsidRPr="000324E3">
                                <w:rPr>
                                  <w:rFonts w:hint="eastAsia"/>
                                  <w:lang w:val="cs-CZ"/>
                                </w:rPr>
                                <w:t>čísla, která zadáváte do bloku pomocí klávesnice,</w:t>
                              </w:r>
                            </w:p>
                            <w:p w14:paraId="7235E1D0" w14:textId="6A01FADE" w:rsidR="002A1612" w:rsidRPr="000324E3" w:rsidRDefault="002A1612" w:rsidP="001C6C01">
                              <w:pPr>
                                <w:pStyle w:val="Odstavecseseznamem"/>
                                <w:numPr>
                                  <w:ilvl w:val="0"/>
                                  <w:numId w:val="14"/>
                                </w:numPr>
                                <w:rPr>
                                  <w:lang w:val="cs-CZ"/>
                                </w:rPr>
                              </w:pPr>
                              <w:r w:rsidRPr="000324E3">
                                <w:rPr>
                                  <w:lang w:val="cs-CZ"/>
                                </w:rPr>
                                <w:t>rozbalovací menu, v nich si vybíráte možnost</w:t>
                              </w:r>
                              <w:r>
                                <w:rPr>
                                  <w:lang w:val="cs-CZ"/>
                                </w:rPr>
                                <w:t>,</w:t>
                              </w:r>
                            </w:p>
                            <w:p w14:paraId="1824DC68" w14:textId="77777777" w:rsidR="002A1612" w:rsidRPr="000324E3" w:rsidRDefault="002A1612" w:rsidP="001C6C01">
                              <w:pPr>
                                <w:pStyle w:val="Odstavecseseznamem"/>
                                <w:numPr>
                                  <w:ilvl w:val="0"/>
                                  <w:numId w:val="14"/>
                                </w:numPr>
                                <w:rPr>
                                  <w:lang w:val="cs-CZ"/>
                                </w:rPr>
                              </w:pPr>
                              <w:r w:rsidRPr="000324E3">
                                <w:rPr>
                                  <w:rFonts w:hint="eastAsia"/>
                                  <w:lang w:val="cs-CZ"/>
                                </w:rPr>
                                <w:t xml:space="preserve">díry ve tvaru kruhu nebo </w:t>
                              </w:r>
                              <w:r>
                                <w:rPr>
                                  <w:lang w:val="cs-CZ"/>
                                </w:rPr>
                                <w:t>kosočtverce</w:t>
                              </w:r>
                              <w:r w:rsidRPr="000324E3">
                                <w:rPr>
                                  <w:rFonts w:hint="eastAsia"/>
                                  <w:lang w:val="cs-CZ"/>
                                </w:rPr>
                                <w:t>, do nichž umísťujete speciální bloky.</w:t>
                              </w:r>
                            </w:p>
                            <w:p w14:paraId="59282E5D" w14:textId="77777777" w:rsidR="002A1612" w:rsidRPr="000324E3" w:rsidRDefault="002A1612" w:rsidP="001C6C01">
                              <w:pPr>
                                <w:rPr>
                                  <w:lang w:val="cs-CZ"/>
                                </w:rPr>
                              </w:pPr>
                              <w:r w:rsidRPr="000324E3">
                                <w:rPr>
                                  <w:rFonts w:hint="eastAsia"/>
                                  <w:lang w:val="cs-CZ"/>
                                </w:rPr>
                                <w:t>Každý vstupní parametr v bloku poskytuje jinou informaci, kterou Edison potřebuje ke splnění daného příkazu. Vstupní parametry si můžete představit jako odpovědi na otázky, které má robot ohledně toho, co od něj požadujete.</w:t>
                              </w:r>
                            </w:p>
                          </w:txbxContent>
                        </wps:txbx>
                        <wps:bodyPr rot="0" vert="horz" wrap="square" lIns="91440" tIns="180000" rIns="91440" bIns="90000" anchor="t" anchorCtr="0">
                          <a:noAutofit/>
                        </wps:bodyPr>
                      </wps:wsp>
                      <pic:pic xmlns:pic="http://schemas.openxmlformats.org/drawingml/2006/picture">
                        <pic:nvPicPr>
                          <pic:cNvPr id="583" name="Picture 583"/>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208483" y="34218"/>
                            <a:ext cx="899795" cy="899795"/>
                          </a:xfrm>
                          <a:prstGeom prst="rect">
                            <a:avLst/>
                          </a:prstGeom>
                        </pic:spPr>
                      </pic:pic>
                      <wps:wsp>
                        <wps:cNvPr id="584" name="Text Box 2"/>
                        <wps:cNvSpPr txBox="1">
                          <a:spLocks noChangeArrowheads="1"/>
                        </wps:cNvSpPr>
                        <wps:spPr bwMode="auto">
                          <a:xfrm>
                            <a:off x="1027786" y="337799"/>
                            <a:ext cx="1657350" cy="365760"/>
                          </a:xfrm>
                          <a:prstGeom prst="rect">
                            <a:avLst/>
                          </a:prstGeom>
                          <a:noFill/>
                          <a:ln w="9525">
                            <a:noFill/>
                            <a:miter lim="800000"/>
                            <a:headEnd/>
                            <a:tailEnd/>
                          </a:ln>
                        </wps:spPr>
                        <wps:txbx>
                          <w:txbxContent>
                            <w:p w14:paraId="7587828B" w14:textId="77777777" w:rsidR="002A1612" w:rsidRPr="00D31915" w:rsidRDefault="002A1612" w:rsidP="001C6C01">
                              <w:pPr>
                                <w:rPr>
                                  <w:b/>
                                  <w:color w:val="FF7000"/>
                                  <w:sz w:val="28"/>
                                  <w:szCs w:val="28"/>
                                </w:rPr>
                              </w:pPr>
                              <w:proofErr w:type="spellStart"/>
                              <w:r>
                                <w:rPr>
                                  <w:b/>
                                  <w:color w:val="FF7000"/>
                                  <w:sz w:val="28"/>
                                  <w:szCs w:val="28"/>
                                </w:rPr>
                                <w:t>Nezapomeňte</w:t>
                              </w:r>
                              <w:proofErr w:type="spellEnd"/>
                            </w:p>
                            <w:p w14:paraId="6AA809C0" w14:textId="77777777" w:rsidR="002A1612" w:rsidRPr="00D31915" w:rsidRDefault="002A1612" w:rsidP="001C6C01">
                              <w:pPr>
                                <w:rPr>
                                  <w:b/>
                                  <w:color w:val="FF7000"/>
                                  <w:sz w:val="28"/>
                                  <w:szCs w:val="28"/>
                                </w:rPr>
                              </w:pP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42F96788" id="Group 585" o:spid="_x0000_s1444" style="position:absolute;margin-left:2.35pt;margin-top:44.35pt;width:450pt;height:219pt;z-index:253368320;mso-height-relative:margin" coordorigin=",342" coordsize="57150,2206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">
                <v:roundrect id="Text Box 582" o:spid="_x0000_s1445" style="position:absolute;top:7825;width:57150;height:14581;visibility:visible;mso-wrap-style:square;v-text-anchor:top" arcsize="253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" strokecolor="#5a5a5a [2109]">
                  <v:stroke joinstyle="miter"/>
                  <v:textbox inset=",5mm,,2.5mm">
                    <w:txbxContent>
                      <w:p w14:paraId="27E5CB4B" w14:textId="77777777" w:rsidR="002A1612" w:rsidRPr="000324E3" w:rsidRDefault="002A1612" w:rsidP="001C6C01">
                        <w:pPr>
                          <w:rPr>
                            <w:lang w:val="cs-CZ"/>
                          </w:rPr>
                        </w:pPr>
                        <w:r>
                          <w:rPr>
                            <w:lang w:val="cs-CZ"/>
                          </w:rPr>
                          <w:t>V </w:t>
                        </w:r>
                        <w:proofErr w:type="spellStart"/>
                        <w:r>
                          <w:rPr>
                            <w:lang w:val="cs-CZ"/>
                          </w:rPr>
                          <w:t>EdScratchi</w:t>
                        </w:r>
                        <w:proofErr w:type="spellEnd"/>
                        <w:r>
                          <w:rPr>
                            <w:lang w:val="cs-CZ"/>
                          </w:rPr>
                          <w:t xml:space="preserve"> existují tři druhy vstupních parametrů</w:t>
                        </w:r>
                        <w:r w:rsidRPr="000324E3">
                          <w:rPr>
                            <w:lang w:val="cs-CZ"/>
                          </w:rPr>
                          <w:t>:</w:t>
                        </w:r>
                      </w:p>
                      <w:p w14:paraId="35B4BFFB" w14:textId="77777777" w:rsidR="002A1612" w:rsidRPr="000324E3" w:rsidRDefault="002A1612" w:rsidP="001C6C01">
                        <w:pPr>
                          <w:pStyle w:val="Odstavecseseznamem"/>
                          <w:numPr>
                            <w:ilvl w:val="0"/>
                            <w:numId w:val="14"/>
                          </w:numPr>
                          <w:rPr>
                            <w:lang w:val="cs-CZ"/>
                          </w:rPr>
                        </w:pPr>
                        <w:r w:rsidRPr="000324E3">
                          <w:rPr>
                            <w:rFonts w:hint="eastAsia"/>
                            <w:lang w:val="cs-CZ"/>
                          </w:rPr>
                          <w:t>čísla, která zadáváte do bloku pomocí klávesnice,</w:t>
                        </w:r>
                      </w:p>
                      <w:p w14:paraId="7235E1D0" w14:textId="6A01FADE" w:rsidR="002A1612" w:rsidRPr="000324E3" w:rsidRDefault="002A1612" w:rsidP="001C6C01">
                        <w:pPr>
                          <w:pStyle w:val="Odstavecseseznamem"/>
                          <w:numPr>
                            <w:ilvl w:val="0"/>
                            <w:numId w:val="14"/>
                          </w:numPr>
                          <w:rPr>
                            <w:lang w:val="cs-CZ"/>
                          </w:rPr>
                        </w:pPr>
                        <w:r w:rsidRPr="000324E3">
                          <w:rPr>
                            <w:lang w:val="cs-CZ"/>
                          </w:rPr>
                          <w:t>rozbalovací menu, v nich si vybíráte možnost</w:t>
                        </w:r>
                        <w:r>
                          <w:rPr>
                            <w:lang w:val="cs-CZ"/>
                          </w:rPr>
                          <w:t>,</w:t>
                        </w:r>
                      </w:p>
                      <w:p w14:paraId="1824DC68" w14:textId="77777777" w:rsidR="002A1612" w:rsidRPr="000324E3" w:rsidRDefault="002A1612" w:rsidP="001C6C01">
                        <w:pPr>
                          <w:pStyle w:val="Odstavecseseznamem"/>
                          <w:numPr>
                            <w:ilvl w:val="0"/>
                            <w:numId w:val="14"/>
                          </w:numPr>
                          <w:rPr>
                            <w:lang w:val="cs-CZ"/>
                          </w:rPr>
                        </w:pPr>
                        <w:r w:rsidRPr="000324E3">
                          <w:rPr>
                            <w:rFonts w:hint="eastAsia"/>
                            <w:lang w:val="cs-CZ"/>
                          </w:rPr>
                          <w:t xml:space="preserve">díry ve tvaru kruhu nebo </w:t>
                        </w:r>
                        <w:r>
                          <w:rPr>
                            <w:lang w:val="cs-CZ"/>
                          </w:rPr>
                          <w:t>kosočtverce</w:t>
                        </w:r>
                        <w:r w:rsidRPr="000324E3">
                          <w:rPr>
                            <w:rFonts w:hint="eastAsia"/>
                            <w:lang w:val="cs-CZ"/>
                          </w:rPr>
                          <w:t>, do nichž umísťujete speciální bloky.</w:t>
                        </w:r>
                      </w:p>
                      <w:p w14:paraId="59282E5D" w14:textId="77777777" w:rsidR="002A1612" w:rsidRPr="000324E3" w:rsidRDefault="002A1612" w:rsidP="001C6C01">
                        <w:pPr>
                          <w:rPr>
                            <w:lang w:val="cs-CZ"/>
                          </w:rPr>
                        </w:pPr>
                        <w:r w:rsidRPr="000324E3">
                          <w:rPr>
                            <w:rFonts w:hint="eastAsia"/>
                            <w:lang w:val="cs-CZ"/>
                          </w:rPr>
                          <w:t>Každý vstupní parametr v bloku poskytuje jinou informaci, kterou Edison potřebuje ke splnění daného příkazu. Vstupní parametry si můžete představit jako odpovědi na otázky, které má robot ohledně toho, co od něj požadujete.</w:t>
                        </w:r>
                      </w:p>
                    </w:txbxContent>
                  </v:textbox>
                </v:roundrect>
                <v:shape id="Picture 583" o:spid="_x0000_s1446" type="#_x0000_t75" style="position:absolute;left:2084;top:342;width:8998;height:89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">
                  <v:imagedata r:id="rId49" o:title=""/>
                </v:shape>
                <v:shape id="_x0000_s1447" type="#_x0000_t202" style="position:absolute;left:10277;top:3377;width:16574;height:3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" filled="f" stroked="f">
                  <v:textbox>
                    <w:txbxContent>
                      <w:p w14:paraId="7587828B" w14:textId="77777777" w:rsidR="002A1612" w:rsidRPr="00D31915" w:rsidRDefault="002A1612" w:rsidP="001C6C01">
                        <w:pPr>
                          <w:rPr>
                            <w:b/>
                            <w:color w:val="FF7000"/>
                            <w:sz w:val="28"/>
                            <w:szCs w:val="28"/>
                          </w:rPr>
                        </w:pPr>
                        <w:proofErr w:type="spellStart"/>
                        <w:r>
                          <w:rPr>
                            <w:b/>
                            <w:color w:val="FF7000"/>
                            <w:sz w:val="28"/>
                            <w:szCs w:val="28"/>
                          </w:rPr>
                          <w:t>Nezapomeňte</w:t>
                        </w:r>
                        <w:proofErr w:type="spellEnd"/>
                      </w:p>
                      <w:p w14:paraId="6AA809C0" w14:textId="77777777" w:rsidR="002A1612" w:rsidRPr="00D31915" w:rsidRDefault="002A1612" w:rsidP="001C6C01">
                        <w:pPr>
                          <w:rPr>
                            <w:b/>
                            <w:color w:val="FF7000"/>
                            <w:sz w:val="28"/>
                            <w:szCs w:val="28"/>
                          </w:rPr>
                        </w:pPr>
                      </w:p>
                    </w:txbxContent>
                  </v:textbox>
                </v:shape>
                <w10:wrap type="topAndBottom"/>
              </v:group>
            </w:pict>
          </mc:Fallback>
        </mc:AlternateContent>
      </w:r>
      <w:r w:rsidRPr="00A84B87">
        <w:rPr>
          <w:lang w:val="cs-CZ"/>
        </w:rPr>
        <w:t xml:space="preserve">Prohlédněte si znovu všechny bloky </w:t>
      </w:r>
      <w:proofErr w:type="spellStart"/>
      <w:r w:rsidRPr="00A84B87">
        <w:rPr>
          <w:color w:val="FF7000"/>
          <w:lang w:val="cs-CZ"/>
        </w:rPr>
        <w:t>until</w:t>
      </w:r>
      <w:proofErr w:type="spellEnd"/>
      <w:r w:rsidRPr="00A84B87">
        <w:rPr>
          <w:lang w:val="cs-CZ"/>
        </w:rPr>
        <w:t xml:space="preserve"> na obrázku. Vidíte kosočtvercový prostor v každém bloku? Podmínku pro blok </w:t>
      </w:r>
      <w:proofErr w:type="spellStart"/>
      <w:r w:rsidRPr="00A84B87">
        <w:rPr>
          <w:color w:val="FF7000"/>
          <w:lang w:val="cs-CZ"/>
        </w:rPr>
        <w:t>until</w:t>
      </w:r>
      <w:proofErr w:type="spellEnd"/>
      <w:r w:rsidRPr="00A84B87">
        <w:rPr>
          <w:lang w:val="cs-CZ"/>
        </w:rPr>
        <w:t xml:space="preserve"> </w:t>
      </w:r>
      <w:r w:rsidRPr="00A84B87">
        <w:rPr>
          <w:noProof/>
          <w:lang w:val="cs-CZ"/>
        </w:rPr>
        <w:t xml:space="preserve">stanovíte zadáním zvláštního vstupního parametru do tohoto prostoru. </w:t>
      </w:r>
    </w:p>
    <w:p w14:paraId="1663FDA2" w14:textId="77777777" w:rsidR="001C6C01" w:rsidRPr="00A84B87" w:rsidRDefault="001C6C01" w:rsidP="001C6C01">
      <w:pPr>
        <w:spacing w:after="0"/>
        <w:rPr>
          <w:lang w:val="cs-CZ"/>
        </w:rPr>
      </w:pPr>
    </w:p>
    <w:p w14:paraId="1505F0F8" w14:textId="77777777" w:rsidR="001C6C01" w:rsidRPr="00A84B87" w:rsidRDefault="001C6C01" w:rsidP="001C6C01">
      <w:pPr>
        <w:rPr>
          <w:lang w:val="cs-CZ"/>
        </w:rPr>
      </w:pPr>
      <w:r w:rsidRPr="00A84B87">
        <w:rPr>
          <w:lang w:val="cs-CZ"/>
        </w:rPr>
        <w:t xml:space="preserve">Podobně jako u všech ostatních bloků s kódem je pro správné fungování podmíněných příkazů třeba zadat přesné vstupní parametry. Když budete používat kterýkoli blok </w:t>
      </w:r>
      <w:proofErr w:type="spellStart"/>
      <w:r w:rsidRPr="00A84B87">
        <w:rPr>
          <w:color w:val="FF7000"/>
          <w:lang w:val="cs-CZ"/>
        </w:rPr>
        <w:t>until</w:t>
      </w:r>
      <w:proofErr w:type="spellEnd"/>
      <w:r w:rsidRPr="00A84B87">
        <w:rPr>
          <w:lang w:val="cs-CZ"/>
        </w:rPr>
        <w:t xml:space="preserve"> v </w:t>
      </w:r>
      <w:proofErr w:type="spellStart"/>
      <w:r w:rsidRPr="00A84B87">
        <w:rPr>
          <w:lang w:val="cs-CZ"/>
        </w:rPr>
        <w:t>EdScratchi</w:t>
      </w:r>
      <w:proofErr w:type="spellEnd"/>
      <w:r w:rsidRPr="00A84B87">
        <w:rPr>
          <w:lang w:val="cs-CZ"/>
        </w:rPr>
        <w:t xml:space="preserve">, musíte robotovi zadat podmínku pomocí vstupního parametru ve tvaru kosočtverce. </w:t>
      </w:r>
    </w:p>
    <w:p w14:paraId="1FFA07A7" w14:textId="77777777" w:rsidR="001C6C01" w:rsidRPr="00A84B87" w:rsidRDefault="001C6C01" w:rsidP="001C6C01">
      <w:pPr>
        <w:pStyle w:val="Odstavecseseznamem"/>
        <w:numPr>
          <w:ilvl w:val="0"/>
          <w:numId w:val="47"/>
        </w:numPr>
        <w:rPr>
          <w:lang w:val="cs-CZ"/>
        </w:rPr>
      </w:pPr>
      <w:r w:rsidRPr="00A84B87">
        <w:rPr>
          <w:lang w:val="cs-CZ"/>
        </w:rPr>
        <w:t xml:space="preserve">Otevřete programovací prostředí </w:t>
      </w:r>
      <w:proofErr w:type="spellStart"/>
      <w:r w:rsidRPr="00A84B87">
        <w:rPr>
          <w:lang w:val="cs-CZ"/>
        </w:rPr>
        <w:t>EdScratch</w:t>
      </w:r>
      <w:proofErr w:type="spellEnd"/>
      <w:r w:rsidRPr="00A84B87">
        <w:rPr>
          <w:lang w:val="cs-CZ"/>
        </w:rPr>
        <w:t xml:space="preserve"> a prohlédněte si různé bloky. Které kategorie bloků podle vás obsahují bloky, které můžete použít k zadání vstupního parametru pro některý z bloků </w:t>
      </w:r>
      <w:proofErr w:type="spellStart"/>
      <w:r w:rsidRPr="00A84B87">
        <w:rPr>
          <w:color w:val="FF7000"/>
          <w:lang w:val="cs-CZ"/>
        </w:rPr>
        <w:t>until</w:t>
      </w:r>
      <w:proofErr w:type="spellEnd"/>
      <w:r w:rsidRPr="00A84B87">
        <w:rPr>
          <w:lang w:val="cs-CZ"/>
        </w:rPr>
        <w:t>? Proč si to myslíte?</w:t>
      </w:r>
    </w:p>
    <w:p w14:paraId="560455ED" w14:textId="77777777" w:rsidR="001C6C01" w:rsidRPr="00A84B87" w:rsidRDefault="001C6C01" w:rsidP="001C6C01">
      <w:pPr>
        <w:rPr>
          <w:lang w:val="cs-CZ"/>
        </w:rPr>
      </w:pPr>
      <w:r w:rsidRPr="00A84B87">
        <w:rPr>
          <w:lang w:val="cs-CZ"/>
        </w:rPr>
        <w:t>________________________________________________________________________________</w:t>
      </w:r>
    </w:p>
    <w:p w14:paraId="7F615124" w14:textId="77777777" w:rsidR="001C6C01" w:rsidRPr="00A84B87" w:rsidRDefault="001C6C01" w:rsidP="001C6C01">
      <w:pPr>
        <w:rPr>
          <w:lang w:val="cs-CZ"/>
        </w:rPr>
      </w:pPr>
      <w:r w:rsidRPr="00A84B87">
        <w:rPr>
          <w:lang w:val="cs-CZ"/>
        </w:rPr>
        <w:t>________________________________________________________________________________</w:t>
      </w:r>
    </w:p>
    <w:p w14:paraId="5372CF6F" w14:textId="77777777" w:rsidR="001C6C01" w:rsidRPr="00A84B87" w:rsidRDefault="001C6C01" w:rsidP="001C6C01">
      <w:pPr>
        <w:rPr>
          <w:lang w:val="cs-CZ"/>
        </w:rPr>
      </w:pPr>
      <w:r w:rsidRPr="00A84B87">
        <w:rPr>
          <w:lang w:val="cs-CZ"/>
        </w:rPr>
        <w:t>________________________________________________________________________________</w:t>
      </w:r>
    </w:p>
    <w:p w14:paraId="768CAAD0" w14:textId="77777777" w:rsidR="001C6C01" w:rsidRPr="00A84B87" w:rsidRDefault="001C6C01" w:rsidP="001C6C01">
      <w:pPr>
        <w:rPr>
          <w:lang w:val="cs-CZ"/>
        </w:rPr>
      </w:pPr>
    </w:p>
    <w:p w14:paraId="0D81F76F" w14:textId="77777777" w:rsidR="001C6C01" w:rsidRPr="00A84B87" w:rsidRDefault="001C6C01" w:rsidP="001C6C01">
      <w:pPr>
        <w:pStyle w:val="Nadpis2"/>
        <w:rPr>
          <w:lang w:val="cs-CZ"/>
        </w:rPr>
      </w:pPr>
      <w:r w:rsidRPr="00A84B87">
        <w:rPr>
          <w:lang w:val="cs-CZ"/>
        </w:rPr>
        <w:t>Úkol 1: Opakuj, dokud</w:t>
      </w:r>
      <w:r w:rsidRPr="00A84B87">
        <w:rPr>
          <w:noProof/>
          <w:lang w:val="cs-CZ"/>
        </w:rPr>
        <w:t>…</w:t>
      </w:r>
    </w:p>
    <w:p w14:paraId="4DFE1931" w14:textId="77777777" w:rsidR="001C6C01" w:rsidRPr="00A84B87" w:rsidRDefault="001C6C01" w:rsidP="001C6C01">
      <w:pPr>
        <w:rPr>
          <w:lang w:val="cs-CZ"/>
        </w:rPr>
      </w:pPr>
      <w:r w:rsidRPr="00A84B87">
        <w:rPr>
          <w:noProof/>
          <w:lang w:val="cs-CZ"/>
        </w:rPr>
        <w:drawing>
          <wp:anchor distT="0" distB="0" distL="114300" distR="114300" simplePos="0" relativeHeight="253370368" behindDoc="0" locked="0" layoutInCell="1" allowOverlap="1" wp14:anchorId="7562C992" wp14:editId="69DBED6F">
            <wp:simplePos x="0" y="0"/>
            <wp:positionH relativeFrom="column">
              <wp:posOffset>844550</wp:posOffset>
            </wp:positionH>
            <wp:positionV relativeFrom="paragraph">
              <wp:posOffset>226162</wp:posOffset>
            </wp:positionV>
            <wp:extent cx="4165600" cy="2369820"/>
            <wp:effectExtent l="19050" t="19050" r="25400" b="11430"/>
            <wp:wrapTopAndBottom/>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 name="U4-1.1_let me off this thing.PNG"/>
                    <pic:cNvPicPr/>
                  </pic:nvPicPr>
                  <pic:blipFill rotWithShape="1">
                    <a:blip r:embed="rId161">
                      <a:extLst>
                        <a:ext uri="{28A0092B-C50C-407E-A947-70E740481C1C}">
                          <a14:useLocalDpi xmlns:a14="http://schemas.microsoft.com/office/drawing/2010/main" val="0"/>
                        </a:ext>
                      </a:extLst>
                    </a:blip>
                    <a:srcRect t="3553" b="4356"/>
                    <a:stretch/>
                  </pic:blipFill>
                  <pic:spPr bwMode="auto">
                    <a:xfrm>
                      <a:off x="0" y="0"/>
                      <a:ext cx="4165600" cy="2369820"/>
                    </a:xfrm>
                    <a:prstGeom prst="rect">
                      <a:avLst/>
                    </a:prstGeom>
                    <a:ln w="19050" cap="flat" cmpd="sng" algn="ctr">
                      <a:solidFill>
                        <a:srgbClr val="FF7000"/>
                      </a:solidFill>
                      <a:prstDash val="lgDash"/>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84B87">
        <w:rPr>
          <w:lang w:val="cs-CZ"/>
        </w:rPr>
        <w:t xml:space="preserve">Prohlédněte si následující program v </w:t>
      </w:r>
      <w:proofErr w:type="spellStart"/>
      <w:r w:rsidRPr="00A84B87">
        <w:rPr>
          <w:lang w:val="cs-CZ"/>
        </w:rPr>
        <w:t>EdScratchi</w:t>
      </w:r>
      <w:proofErr w:type="spellEnd"/>
      <w:r w:rsidRPr="00A84B87">
        <w:rPr>
          <w:lang w:val="cs-CZ"/>
        </w:rPr>
        <w:t>:</w:t>
      </w:r>
    </w:p>
    <w:p w14:paraId="28194BA9" w14:textId="77777777" w:rsidR="001C6C01" w:rsidRPr="00A84B87" w:rsidRDefault="001C6C01" w:rsidP="001C6C01">
      <w:pPr>
        <w:spacing w:after="0"/>
        <w:rPr>
          <w:lang w:val="cs-CZ"/>
        </w:rPr>
      </w:pPr>
    </w:p>
    <w:p w14:paraId="6D786A95" w14:textId="77777777" w:rsidR="001C6C01" w:rsidRPr="00A84B87" w:rsidRDefault="001C6C01" w:rsidP="001C6C01">
      <w:pPr>
        <w:rPr>
          <w:lang w:val="cs-CZ"/>
        </w:rPr>
      </w:pPr>
      <w:r w:rsidRPr="00A84B87">
        <w:rPr>
          <w:noProof/>
          <w:lang w:val="cs-CZ"/>
        </w:rPr>
        <mc:AlternateContent>
          <mc:Choice Requires="wpg">
            <w:drawing>
              <wp:anchor distT="0" distB="0" distL="114300" distR="114300" simplePos="0" relativeHeight="253466624" behindDoc="0" locked="0" layoutInCell="1" allowOverlap="1" wp14:anchorId="35309DDB" wp14:editId="2524AEEE">
                <wp:simplePos x="0" y="0"/>
                <wp:positionH relativeFrom="column">
                  <wp:posOffset>3175</wp:posOffset>
                </wp:positionH>
                <wp:positionV relativeFrom="paragraph">
                  <wp:posOffset>283210</wp:posOffset>
                </wp:positionV>
                <wp:extent cx="5715000" cy="2472690"/>
                <wp:effectExtent l="0" t="0" r="19050" b="22860"/>
                <wp:wrapTopAndBottom/>
                <wp:docPr id="1110" name="Group 1110"/>
                <wp:cNvGraphicFramePr/>
                <a:graphic xmlns:a="http://schemas.openxmlformats.org/drawingml/2006/main">
                  <a:graphicData uri="http://schemas.microsoft.com/office/word/2010/wordprocessingGroup">
                    <wpg:wgp>
                      <wpg:cNvGrpSpPr/>
                      <wpg:grpSpPr>
                        <a:xfrm>
                          <a:off x="0" y="0"/>
                          <a:ext cx="5715000" cy="2472690"/>
                          <a:chOff x="0" y="0"/>
                          <a:chExt cx="5715000" cy="2473752"/>
                        </a:xfrm>
                      </wpg:grpSpPr>
                      <wps:wsp>
                        <wps:cNvPr id="598" name="Text Box 598"/>
                        <wps:cNvSpPr txBox="1">
                          <a:spLocks noChangeArrowheads="1"/>
                        </wps:cNvSpPr>
                        <wps:spPr bwMode="auto">
                          <a:xfrm>
                            <a:off x="0" y="672996"/>
                            <a:ext cx="5715000" cy="1800756"/>
                          </a:xfrm>
                          <a:prstGeom prst="roundRect">
                            <a:avLst>
                              <a:gd name="adj" fmla="val 7850"/>
                            </a:avLst>
                          </a:prstGeom>
                          <a:solidFill>
                            <a:srgbClr val="FFFFFF"/>
                          </a:solidFill>
                          <a:ln w="9525">
                            <a:solidFill>
                              <a:schemeClr val="tx1">
                                <a:lumMod val="65000"/>
                                <a:lumOff val="35000"/>
                              </a:schemeClr>
                            </a:solidFill>
                            <a:miter lim="800000"/>
                            <a:headEnd/>
                            <a:tailEnd/>
                          </a:ln>
                        </wps:spPr>
                        <wps:txbx>
                          <w:txbxContent>
                            <w:p w14:paraId="4B8B034F" w14:textId="77777777" w:rsidR="002A1612" w:rsidRPr="00973A7D" w:rsidRDefault="002A1612" w:rsidP="001C6C01">
                              <w:pPr>
                                <w:rPr>
                                  <w:lang w:val="cs-CZ"/>
                                </w:rPr>
                              </w:pPr>
                              <w:r>
                                <w:rPr>
                                  <w:lang w:val="cs-CZ"/>
                                </w:rPr>
                                <w:t xml:space="preserve">Jakýkoli cyklus s nedefinovaným počtem opakování se nazývá nekonečný cyklus </w:t>
                              </w:r>
                            </w:p>
                            <w:p w14:paraId="2F0AD181" w14:textId="77777777" w:rsidR="002A1612" w:rsidRPr="00973A7D" w:rsidRDefault="002A1612" w:rsidP="001C6C01">
                              <w:pPr>
                                <w:rPr>
                                  <w:lang w:val="cs-CZ"/>
                                </w:rPr>
                              </w:pPr>
                              <w:r>
                                <w:rPr>
                                  <w:lang w:val="cs-CZ"/>
                                </w:rPr>
                                <w:t xml:space="preserve">Příkladem nekonečného cyklu je blok </w:t>
                              </w:r>
                              <w:proofErr w:type="spellStart"/>
                              <w:r w:rsidRPr="00973A7D">
                                <w:rPr>
                                  <w:color w:val="FF7000"/>
                                  <w:lang w:val="cs-CZ"/>
                                </w:rPr>
                                <w:t>forever</w:t>
                              </w:r>
                              <w:proofErr w:type="spellEnd"/>
                              <w:r w:rsidRPr="00973A7D">
                                <w:rPr>
                                  <w:lang w:val="cs-CZ"/>
                                </w:rPr>
                                <w:t xml:space="preserve"> </w:t>
                              </w:r>
                              <w:r>
                                <w:rPr>
                                  <w:lang w:val="cs-CZ"/>
                                </w:rPr>
                                <w:t>v </w:t>
                              </w:r>
                              <w:proofErr w:type="spellStart"/>
                              <w:r>
                                <w:rPr>
                                  <w:lang w:val="cs-CZ"/>
                                </w:rPr>
                                <w:t>EdScratchi</w:t>
                              </w:r>
                              <w:proofErr w:type="spellEnd"/>
                              <w:r>
                                <w:rPr>
                                  <w:lang w:val="cs-CZ"/>
                                </w:rPr>
                                <w:t>, který je opakován do nekonečna. Dalším příkladem je blok</w:t>
                              </w:r>
                              <w:r w:rsidRPr="00973A7D">
                                <w:rPr>
                                  <w:lang w:val="cs-CZ"/>
                                </w:rPr>
                                <w:t xml:space="preserve"> </w:t>
                              </w:r>
                              <w:proofErr w:type="spellStart"/>
                              <w:r w:rsidRPr="00973A7D">
                                <w:rPr>
                                  <w:color w:val="FF7000"/>
                                  <w:lang w:val="cs-CZ"/>
                                </w:rPr>
                                <w:t>repeat</w:t>
                              </w:r>
                              <w:proofErr w:type="spellEnd"/>
                              <w:r w:rsidRPr="00973A7D">
                                <w:rPr>
                                  <w:color w:val="FF7000"/>
                                  <w:lang w:val="cs-CZ"/>
                                </w:rPr>
                                <w:t xml:space="preserve"> </w:t>
                              </w:r>
                              <w:proofErr w:type="spellStart"/>
                              <w:r w:rsidRPr="00973A7D">
                                <w:rPr>
                                  <w:color w:val="FF7000"/>
                                  <w:lang w:val="cs-CZ"/>
                                </w:rPr>
                                <w:t>until</w:t>
                              </w:r>
                              <w:proofErr w:type="spellEnd"/>
                              <w:r>
                                <w:rPr>
                                  <w:lang w:val="cs-CZ"/>
                                </w:rPr>
                                <w:t xml:space="preserve">, protože cyklus probíhá </w:t>
                              </w:r>
                              <w:r w:rsidRPr="00973A7D">
                                <w:rPr>
                                  <w:i/>
                                  <w:iCs/>
                                  <w:lang w:val="cs-CZ"/>
                                </w:rPr>
                                <w:t>do</w:t>
                              </w:r>
                              <w:r>
                                <w:rPr>
                                  <w:lang w:val="cs-CZ"/>
                                </w:rPr>
                                <w:t xml:space="preserve"> splnění podmínky. Tato podmínka může být splněna po pouhém jednom cyklu, nebo může být splněna po 20 cyklech, ale taky nikdy</w:t>
                              </w:r>
                              <w:r w:rsidRPr="00973A7D">
                                <w:rPr>
                                  <w:lang w:val="cs-CZ"/>
                                </w:rPr>
                                <w:t xml:space="preserve">! </w:t>
                              </w:r>
                              <w:r>
                                <w:rPr>
                                  <w:lang w:val="cs-CZ"/>
                                </w:rPr>
                                <w:t>Protože nevíme přesně, kolikrát cyklus proběhne, jde o nekonečný cyklus</w:t>
                              </w:r>
                              <w:r w:rsidRPr="00973A7D">
                                <w:rPr>
                                  <w:lang w:val="cs-CZ"/>
                                </w:rPr>
                                <w:t xml:space="preserve">. </w:t>
                              </w:r>
                            </w:p>
                          </w:txbxContent>
                        </wps:txbx>
                        <wps:bodyPr rot="0" vert="horz" wrap="square" lIns="91440" tIns="180000" rIns="91440" bIns="90000" anchor="t" anchorCtr="0">
                          <a:noAutofit/>
                        </wps:bodyPr>
                      </wps:wsp>
                      <pic:pic xmlns:pic="http://schemas.openxmlformats.org/drawingml/2006/picture">
                        <pic:nvPicPr>
                          <pic:cNvPr id="599" name="Picture 599"/>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204826" y="0"/>
                            <a:ext cx="899160" cy="899160"/>
                          </a:xfrm>
                          <a:prstGeom prst="rect">
                            <a:avLst/>
                          </a:prstGeom>
                        </pic:spPr>
                      </pic:pic>
                      <wps:wsp>
                        <wps:cNvPr id="600" name="Text Box 2"/>
                        <wps:cNvSpPr txBox="1">
                          <a:spLocks noChangeArrowheads="1"/>
                        </wps:cNvSpPr>
                        <wps:spPr bwMode="auto">
                          <a:xfrm>
                            <a:off x="1016813" y="303510"/>
                            <a:ext cx="1448091" cy="365760"/>
                          </a:xfrm>
                          <a:prstGeom prst="rect">
                            <a:avLst/>
                          </a:prstGeom>
                          <a:noFill/>
                          <a:ln w="9525">
                            <a:noFill/>
                            <a:miter lim="800000"/>
                            <a:headEnd/>
                            <a:tailEnd/>
                          </a:ln>
                        </wps:spPr>
                        <wps:txbx>
                          <w:txbxContent>
                            <w:p w14:paraId="4D14199B" w14:textId="77777777" w:rsidR="002A1612" w:rsidRPr="00D31915" w:rsidRDefault="002A1612" w:rsidP="001C6C01">
                              <w:pPr>
                                <w:rPr>
                                  <w:b/>
                                  <w:color w:val="FF7000"/>
                                  <w:sz w:val="28"/>
                                  <w:szCs w:val="28"/>
                                </w:rPr>
                              </w:pPr>
                              <w:proofErr w:type="spellStart"/>
                              <w:r>
                                <w:rPr>
                                  <w:b/>
                                  <w:color w:val="FF7000"/>
                                  <w:sz w:val="28"/>
                                  <w:szCs w:val="28"/>
                                </w:rPr>
                                <w:t>Proč</w:t>
                              </w:r>
                              <w:proofErr w:type="spellEnd"/>
                              <w:r>
                                <w:rPr>
                                  <w:b/>
                                  <w:color w:val="FF7000"/>
                                  <w:sz w:val="28"/>
                                  <w:szCs w:val="28"/>
                                </w:rPr>
                                <w:t xml:space="preserve"> je to </w:t>
                              </w:r>
                              <w:proofErr w:type="spellStart"/>
                              <w:r>
                                <w:rPr>
                                  <w:b/>
                                  <w:color w:val="FF7000"/>
                                  <w:sz w:val="28"/>
                                  <w:szCs w:val="28"/>
                                </w:rPr>
                                <w:t>tak</w:t>
                              </w:r>
                              <w:proofErr w:type="spellEnd"/>
                              <w:r>
                                <w:rPr>
                                  <w:b/>
                                  <w:color w:val="FF7000"/>
                                  <w:sz w:val="28"/>
                                  <w:szCs w:val="28"/>
                                </w:rPr>
                                <w:t>?</w:t>
                              </w:r>
                            </w:p>
                            <w:p w14:paraId="17271DB0" w14:textId="77777777" w:rsidR="002A1612" w:rsidRPr="00D31915" w:rsidRDefault="002A1612" w:rsidP="001C6C01">
                              <w:pPr>
                                <w:rPr>
                                  <w:b/>
                                  <w:color w:val="FF7000"/>
                                  <w:sz w:val="28"/>
                                  <w:szCs w:val="28"/>
                                </w:rPr>
                              </w:pPr>
                            </w:p>
                            <w:p w14:paraId="52AA9C43" w14:textId="77777777" w:rsidR="002A1612" w:rsidRPr="00D31915" w:rsidRDefault="002A1612" w:rsidP="001C6C01">
                              <w:pPr>
                                <w:rPr>
                                  <w:b/>
                                  <w:color w:val="FF7000"/>
                                  <w:sz w:val="28"/>
                                  <w:szCs w:val="28"/>
                                </w:rPr>
                              </w:pP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35309DDB" id="Group 1110" o:spid="_x0000_s1448" style="position:absolute;margin-left:.25pt;margin-top:22.3pt;width:450pt;height:194.7pt;z-index:253466624;mso-height-relative:margin" coordsize="57150,2473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">
                <v:roundrect id="Text Box 598" o:spid="_x0000_s1449" style="position:absolute;top:6729;width:57150;height:18008;visibility:visible;mso-wrap-style:square;v-text-anchor:top" arcsize="514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" strokecolor="#5a5a5a [2109]">
                  <v:stroke joinstyle="miter"/>
                  <v:textbox inset=",5mm,,2.5mm">
                    <w:txbxContent>
                      <w:p w14:paraId="4B8B034F" w14:textId="77777777" w:rsidR="002A1612" w:rsidRPr="00973A7D" w:rsidRDefault="002A1612" w:rsidP="001C6C01">
                        <w:pPr>
                          <w:rPr>
                            <w:lang w:val="cs-CZ"/>
                          </w:rPr>
                        </w:pPr>
                        <w:r>
                          <w:rPr>
                            <w:lang w:val="cs-CZ"/>
                          </w:rPr>
                          <w:t xml:space="preserve">Jakýkoli cyklus s nedefinovaným počtem opakování se nazývá nekonečný cyklus </w:t>
                        </w:r>
                      </w:p>
                      <w:p w14:paraId="2F0AD181" w14:textId="77777777" w:rsidR="002A1612" w:rsidRPr="00973A7D" w:rsidRDefault="002A1612" w:rsidP="001C6C01">
                        <w:pPr>
                          <w:rPr>
                            <w:lang w:val="cs-CZ"/>
                          </w:rPr>
                        </w:pPr>
                        <w:r>
                          <w:rPr>
                            <w:lang w:val="cs-CZ"/>
                          </w:rPr>
                          <w:t xml:space="preserve">Příkladem nekonečného cyklu je blok </w:t>
                        </w:r>
                        <w:proofErr w:type="spellStart"/>
                        <w:r w:rsidRPr="00973A7D">
                          <w:rPr>
                            <w:color w:val="FF7000"/>
                            <w:lang w:val="cs-CZ"/>
                          </w:rPr>
                          <w:t>forever</w:t>
                        </w:r>
                        <w:proofErr w:type="spellEnd"/>
                        <w:r w:rsidRPr="00973A7D">
                          <w:rPr>
                            <w:lang w:val="cs-CZ"/>
                          </w:rPr>
                          <w:t xml:space="preserve"> </w:t>
                        </w:r>
                        <w:r>
                          <w:rPr>
                            <w:lang w:val="cs-CZ"/>
                          </w:rPr>
                          <w:t>v </w:t>
                        </w:r>
                        <w:proofErr w:type="spellStart"/>
                        <w:r>
                          <w:rPr>
                            <w:lang w:val="cs-CZ"/>
                          </w:rPr>
                          <w:t>EdScratchi</w:t>
                        </w:r>
                        <w:proofErr w:type="spellEnd"/>
                        <w:r>
                          <w:rPr>
                            <w:lang w:val="cs-CZ"/>
                          </w:rPr>
                          <w:t>, který je opakován do nekonečna. Dalším příkladem je blok</w:t>
                        </w:r>
                        <w:r w:rsidRPr="00973A7D">
                          <w:rPr>
                            <w:lang w:val="cs-CZ"/>
                          </w:rPr>
                          <w:t xml:space="preserve"> </w:t>
                        </w:r>
                        <w:proofErr w:type="spellStart"/>
                        <w:r w:rsidRPr="00973A7D">
                          <w:rPr>
                            <w:color w:val="FF7000"/>
                            <w:lang w:val="cs-CZ"/>
                          </w:rPr>
                          <w:t>repeat</w:t>
                        </w:r>
                        <w:proofErr w:type="spellEnd"/>
                        <w:r w:rsidRPr="00973A7D">
                          <w:rPr>
                            <w:color w:val="FF7000"/>
                            <w:lang w:val="cs-CZ"/>
                          </w:rPr>
                          <w:t xml:space="preserve"> </w:t>
                        </w:r>
                        <w:proofErr w:type="spellStart"/>
                        <w:r w:rsidRPr="00973A7D">
                          <w:rPr>
                            <w:color w:val="FF7000"/>
                            <w:lang w:val="cs-CZ"/>
                          </w:rPr>
                          <w:t>until</w:t>
                        </w:r>
                        <w:proofErr w:type="spellEnd"/>
                        <w:r>
                          <w:rPr>
                            <w:lang w:val="cs-CZ"/>
                          </w:rPr>
                          <w:t xml:space="preserve">, protože cyklus probíhá </w:t>
                        </w:r>
                        <w:r w:rsidRPr="00973A7D">
                          <w:rPr>
                            <w:i/>
                            <w:iCs/>
                            <w:lang w:val="cs-CZ"/>
                          </w:rPr>
                          <w:t>do</w:t>
                        </w:r>
                        <w:r>
                          <w:rPr>
                            <w:lang w:val="cs-CZ"/>
                          </w:rPr>
                          <w:t xml:space="preserve"> splnění podmínky. Tato podmínka může být splněna po pouhém jednom cyklu, nebo může být splněna po 20 cyklech, ale taky nikdy</w:t>
                        </w:r>
                        <w:r w:rsidRPr="00973A7D">
                          <w:rPr>
                            <w:lang w:val="cs-CZ"/>
                          </w:rPr>
                          <w:t xml:space="preserve">! </w:t>
                        </w:r>
                        <w:r>
                          <w:rPr>
                            <w:lang w:val="cs-CZ"/>
                          </w:rPr>
                          <w:t>Protože nevíme přesně, kolikrát cyklus proběhne, jde o nekonečný cyklus</w:t>
                        </w:r>
                        <w:r w:rsidRPr="00973A7D">
                          <w:rPr>
                            <w:lang w:val="cs-CZ"/>
                          </w:rPr>
                          <w:t xml:space="preserve">. </w:t>
                        </w:r>
                      </w:p>
                    </w:txbxContent>
                  </v:textbox>
                </v:roundrect>
                <v:shape id="Picture 599" o:spid="_x0000_s1450" type="#_x0000_t75" style="position:absolute;left:2048;width:8991;height:8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">
                  <v:imagedata r:id="rId42" o:title=""/>
                </v:shape>
                <v:shape id="_x0000_s1451" type="#_x0000_t202" style="position:absolute;left:10168;top:3035;width:14481;height:36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" filled="f" stroked="f">
                  <v:textbox>
                    <w:txbxContent>
                      <w:p w14:paraId="4D14199B" w14:textId="77777777" w:rsidR="002A1612" w:rsidRPr="00D31915" w:rsidRDefault="002A1612" w:rsidP="001C6C01">
                        <w:pPr>
                          <w:rPr>
                            <w:b/>
                            <w:color w:val="FF7000"/>
                            <w:sz w:val="28"/>
                            <w:szCs w:val="28"/>
                          </w:rPr>
                        </w:pPr>
                        <w:proofErr w:type="spellStart"/>
                        <w:r>
                          <w:rPr>
                            <w:b/>
                            <w:color w:val="FF7000"/>
                            <w:sz w:val="28"/>
                            <w:szCs w:val="28"/>
                          </w:rPr>
                          <w:t>Proč</w:t>
                        </w:r>
                        <w:proofErr w:type="spellEnd"/>
                        <w:r>
                          <w:rPr>
                            <w:b/>
                            <w:color w:val="FF7000"/>
                            <w:sz w:val="28"/>
                            <w:szCs w:val="28"/>
                          </w:rPr>
                          <w:t xml:space="preserve"> je to </w:t>
                        </w:r>
                        <w:proofErr w:type="spellStart"/>
                        <w:r>
                          <w:rPr>
                            <w:b/>
                            <w:color w:val="FF7000"/>
                            <w:sz w:val="28"/>
                            <w:szCs w:val="28"/>
                          </w:rPr>
                          <w:t>tak</w:t>
                        </w:r>
                        <w:proofErr w:type="spellEnd"/>
                        <w:r>
                          <w:rPr>
                            <w:b/>
                            <w:color w:val="FF7000"/>
                            <w:sz w:val="28"/>
                            <w:szCs w:val="28"/>
                          </w:rPr>
                          <w:t>?</w:t>
                        </w:r>
                      </w:p>
                      <w:p w14:paraId="17271DB0" w14:textId="77777777" w:rsidR="002A1612" w:rsidRPr="00D31915" w:rsidRDefault="002A1612" w:rsidP="001C6C01">
                        <w:pPr>
                          <w:rPr>
                            <w:b/>
                            <w:color w:val="FF7000"/>
                            <w:sz w:val="28"/>
                            <w:szCs w:val="28"/>
                          </w:rPr>
                        </w:pPr>
                      </w:p>
                      <w:p w14:paraId="52AA9C43" w14:textId="77777777" w:rsidR="002A1612" w:rsidRPr="00D31915" w:rsidRDefault="002A1612" w:rsidP="001C6C01">
                        <w:pPr>
                          <w:rPr>
                            <w:b/>
                            <w:color w:val="FF7000"/>
                            <w:sz w:val="28"/>
                            <w:szCs w:val="28"/>
                          </w:rPr>
                        </w:pPr>
                      </w:p>
                    </w:txbxContent>
                  </v:textbox>
                </v:shape>
                <w10:wrap type="topAndBottom"/>
              </v:group>
            </w:pict>
          </mc:Fallback>
        </mc:AlternateContent>
      </w:r>
      <w:r w:rsidRPr="00A84B87">
        <w:rPr>
          <w:lang w:val="cs-CZ"/>
        </w:rPr>
        <w:t xml:space="preserve">Tento program používá cyklus </w:t>
      </w:r>
      <w:proofErr w:type="spellStart"/>
      <w:r w:rsidRPr="00A84B87">
        <w:rPr>
          <w:color w:val="FF7000"/>
          <w:lang w:val="cs-CZ"/>
        </w:rPr>
        <w:t>repeat</w:t>
      </w:r>
      <w:proofErr w:type="spellEnd"/>
      <w:r w:rsidRPr="00A84B87">
        <w:rPr>
          <w:color w:val="FF7000"/>
          <w:lang w:val="cs-CZ"/>
        </w:rPr>
        <w:t xml:space="preserve"> </w:t>
      </w:r>
      <w:proofErr w:type="spellStart"/>
      <w:r w:rsidRPr="00A84B87">
        <w:rPr>
          <w:color w:val="FF7000"/>
          <w:lang w:val="cs-CZ"/>
        </w:rPr>
        <w:t>until</w:t>
      </w:r>
      <w:proofErr w:type="spellEnd"/>
      <w:r w:rsidRPr="00A84B87">
        <w:rPr>
          <w:color w:val="FF7000"/>
          <w:lang w:val="cs-CZ"/>
        </w:rPr>
        <w:t xml:space="preserve"> </w:t>
      </w:r>
      <w:r w:rsidRPr="00A84B87">
        <w:rPr>
          <w:lang w:val="cs-CZ"/>
        </w:rPr>
        <w:t xml:space="preserve">(opakuj dokud), který je nekonečným cyklem. </w:t>
      </w:r>
    </w:p>
    <w:p w14:paraId="3F9DCE50" w14:textId="77777777" w:rsidR="001C6C01" w:rsidRPr="00A84B87" w:rsidRDefault="001C6C01" w:rsidP="001C6C01">
      <w:pPr>
        <w:rPr>
          <w:lang w:val="cs-CZ"/>
        </w:rPr>
      </w:pPr>
    </w:p>
    <w:p w14:paraId="2400BA64" w14:textId="77777777" w:rsidR="001C6C01" w:rsidRPr="00A84B87" w:rsidRDefault="001C6C01" w:rsidP="001C6C01">
      <w:pPr>
        <w:rPr>
          <w:lang w:val="cs-CZ"/>
        </w:rPr>
      </w:pPr>
      <w:r w:rsidRPr="00A84B87">
        <w:rPr>
          <w:lang w:val="cs-CZ"/>
        </w:rPr>
        <w:t>Napište v </w:t>
      </w:r>
      <w:proofErr w:type="spellStart"/>
      <w:r w:rsidRPr="00A84B87">
        <w:rPr>
          <w:lang w:val="cs-CZ"/>
        </w:rPr>
        <w:t>EdScratchi</w:t>
      </w:r>
      <w:proofErr w:type="spellEnd"/>
      <w:r w:rsidRPr="00A84B87">
        <w:rPr>
          <w:lang w:val="cs-CZ"/>
        </w:rPr>
        <w:t xml:space="preserve"> program uvedený na obrázku a stáhněte jej do Edisona. Spusťte program a otestujte, jak funguje. </w:t>
      </w:r>
    </w:p>
    <w:p w14:paraId="4AFB5450" w14:textId="77777777" w:rsidR="001C6C01" w:rsidRPr="00A84B87" w:rsidRDefault="001C6C01" w:rsidP="001C6C01">
      <w:pPr>
        <w:pStyle w:val="Odstavecseseznamem"/>
        <w:numPr>
          <w:ilvl w:val="0"/>
          <w:numId w:val="47"/>
        </w:numPr>
        <w:rPr>
          <w:lang w:val="cs-CZ"/>
        </w:rPr>
      </w:pPr>
      <w:r w:rsidRPr="00A84B87">
        <w:rPr>
          <w:lang w:val="cs-CZ"/>
        </w:rPr>
        <w:t xml:space="preserve">Když spustíte tento program, co musíte udělat, aby Edison zapípal? Proč je to tak? </w:t>
      </w:r>
      <w:r w:rsidRPr="006824E9">
        <w:rPr>
          <w:i/>
          <w:color w:val="FF7000"/>
          <w:lang w:val="cs-CZ"/>
        </w:rPr>
        <w:t>Nápověda:</w:t>
      </w:r>
      <w:r w:rsidRPr="009040AE">
        <w:rPr>
          <w:rFonts w:hint="eastAsia"/>
          <w:i/>
          <w:lang w:val="cs-CZ"/>
        </w:rPr>
        <w:t xml:space="preserve"> prohlédněte si program a sledujte jednotlivé příkazy v sekvenci. </w:t>
      </w:r>
    </w:p>
    <w:p w14:paraId="26DE4D91" w14:textId="77777777" w:rsidR="001C6C01" w:rsidRPr="00A84B87" w:rsidRDefault="001C6C01" w:rsidP="001C6C01">
      <w:pPr>
        <w:rPr>
          <w:lang w:val="cs-CZ"/>
        </w:rPr>
      </w:pPr>
      <w:bookmarkStart w:id="89" w:name="_Hlk514860274"/>
      <w:r w:rsidRPr="00A84B87">
        <w:rPr>
          <w:lang w:val="cs-CZ"/>
        </w:rPr>
        <w:t>________________________________________________________________________________</w:t>
      </w:r>
    </w:p>
    <w:p w14:paraId="3952789C" w14:textId="77777777" w:rsidR="001C6C01" w:rsidRPr="00A84B87" w:rsidRDefault="001C6C01" w:rsidP="001C6C01">
      <w:pPr>
        <w:rPr>
          <w:lang w:val="cs-CZ"/>
        </w:rPr>
      </w:pPr>
      <w:r w:rsidRPr="00A84B87">
        <w:rPr>
          <w:lang w:val="cs-CZ"/>
        </w:rPr>
        <w:t>________________________________________________________________________________</w:t>
      </w:r>
    </w:p>
    <w:p w14:paraId="2BE9D6B5" w14:textId="77777777" w:rsidR="001C6C01" w:rsidRPr="00A84B87" w:rsidRDefault="001C6C01" w:rsidP="001C6C01">
      <w:pPr>
        <w:rPr>
          <w:lang w:val="cs-CZ"/>
        </w:rPr>
      </w:pPr>
      <w:r w:rsidRPr="00A84B87">
        <w:rPr>
          <w:lang w:val="cs-CZ"/>
        </w:rPr>
        <w:t>________________________________________________________________________________</w:t>
      </w:r>
    </w:p>
    <w:bookmarkEnd w:id="89"/>
    <w:p w14:paraId="44DEB605" w14:textId="77777777" w:rsidR="001C6C01" w:rsidRPr="00A84B87" w:rsidRDefault="001C6C01" w:rsidP="001C6C01">
      <w:pPr>
        <w:rPr>
          <w:lang w:val="cs-CZ"/>
        </w:rPr>
      </w:pPr>
    </w:p>
    <w:p w14:paraId="2EF9B69C" w14:textId="77777777" w:rsidR="001C6C01" w:rsidRPr="00A84B87" w:rsidRDefault="001C6C01" w:rsidP="001C6C01">
      <w:pPr>
        <w:pStyle w:val="Nadpis2"/>
        <w:rPr>
          <w:lang w:val="cs-CZ"/>
        </w:rPr>
      </w:pPr>
    </w:p>
    <w:p w14:paraId="3CDF3B84" w14:textId="77777777" w:rsidR="001C6C01" w:rsidRPr="00A84B87" w:rsidRDefault="001C6C01" w:rsidP="001C6C01">
      <w:pPr>
        <w:pStyle w:val="Nadpis2"/>
        <w:rPr>
          <w:lang w:val="cs-CZ"/>
        </w:rPr>
      </w:pPr>
      <w:r w:rsidRPr="00A84B87">
        <w:rPr>
          <w:lang w:val="cs-CZ"/>
        </w:rPr>
        <w:t>Úkol 2: Událost + podmínka = podmínky události</w:t>
      </w:r>
    </w:p>
    <w:p w14:paraId="5AFAFD4F" w14:textId="77777777" w:rsidR="001C6C01" w:rsidRPr="00A84B87" w:rsidRDefault="001C6C01" w:rsidP="001C6C01">
      <w:pPr>
        <w:rPr>
          <w:lang w:val="cs-CZ"/>
        </w:rPr>
      </w:pPr>
      <w:r w:rsidRPr="00A84B87">
        <w:rPr>
          <w:noProof/>
          <w:lang w:val="cs-CZ"/>
        </w:rPr>
        <mc:AlternateContent>
          <mc:Choice Requires="wpg">
            <w:drawing>
              <wp:anchor distT="0" distB="0" distL="114300" distR="114300" simplePos="0" relativeHeight="253374464" behindDoc="0" locked="0" layoutInCell="1" allowOverlap="1" wp14:anchorId="0B57A82C" wp14:editId="092B6689">
                <wp:simplePos x="0" y="0"/>
                <wp:positionH relativeFrom="margin">
                  <wp:align>left</wp:align>
                </wp:positionH>
                <wp:positionV relativeFrom="paragraph">
                  <wp:posOffset>701427</wp:posOffset>
                </wp:positionV>
                <wp:extent cx="5715000" cy="1971675"/>
                <wp:effectExtent l="0" t="0" r="19050" b="28575"/>
                <wp:wrapTopAndBottom/>
                <wp:docPr id="1073741944" name="Group 1073741944"/>
                <wp:cNvGraphicFramePr/>
                <a:graphic xmlns:a="http://schemas.openxmlformats.org/drawingml/2006/main">
                  <a:graphicData uri="http://schemas.microsoft.com/office/word/2010/wordprocessingGroup">
                    <wpg:wgp>
                      <wpg:cNvGrpSpPr/>
                      <wpg:grpSpPr>
                        <a:xfrm>
                          <a:off x="0" y="0"/>
                          <a:ext cx="5715000" cy="1972102"/>
                          <a:chOff x="0" y="0"/>
                          <a:chExt cx="5715000" cy="1721494"/>
                        </a:xfrm>
                      </wpg:grpSpPr>
                      <wps:wsp>
                        <wps:cNvPr id="90" name="Text Box 90"/>
                        <wps:cNvSpPr txBox="1">
                          <a:spLocks noChangeArrowheads="1"/>
                        </wps:cNvSpPr>
                        <wps:spPr bwMode="auto">
                          <a:xfrm>
                            <a:off x="0" y="663933"/>
                            <a:ext cx="5715000" cy="1057561"/>
                          </a:xfrm>
                          <a:prstGeom prst="roundRect">
                            <a:avLst>
                              <a:gd name="adj" fmla="val 7850"/>
                            </a:avLst>
                          </a:prstGeom>
                          <a:solidFill>
                            <a:srgbClr val="FFFFFF"/>
                          </a:solidFill>
                          <a:ln w="9525">
                            <a:solidFill>
                              <a:schemeClr val="tx1">
                                <a:lumMod val="65000"/>
                                <a:lumOff val="35000"/>
                              </a:schemeClr>
                            </a:solidFill>
                            <a:miter lim="800000"/>
                            <a:headEnd/>
                            <a:tailEnd/>
                          </a:ln>
                        </wps:spPr>
                        <wps:txbx>
                          <w:txbxContent>
                            <w:p w14:paraId="7639A06F" w14:textId="77777777" w:rsidR="002A1612" w:rsidRPr="00F83E96" w:rsidRDefault="002A1612" w:rsidP="001C6C01">
                              <w:pPr>
                                <w:rPr>
                                  <w:lang w:val="cs-CZ"/>
                                </w:rPr>
                              </w:pPr>
                              <w:r>
                                <w:rPr>
                                  <w:lang w:val="cs-CZ"/>
                                </w:rPr>
                                <w:t>Pamatujte si že v programování pojem událost (</w:t>
                              </w:r>
                              <w:r w:rsidRPr="00F83E96">
                                <w:rPr>
                                  <w:color w:val="FF7000"/>
                                  <w:lang w:val="cs-CZ"/>
                                </w:rPr>
                                <w:t>event</w:t>
                              </w:r>
                              <w:r>
                                <w:rPr>
                                  <w:lang w:val="cs-CZ"/>
                                </w:rPr>
                                <w:t xml:space="preserve">) označuje něco, co se stane mimo programový kód ovlivňující běh programu. </w:t>
                              </w:r>
                            </w:p>
                            <w:p w14:paraId="1BCCCA52" w14:textId="77777777" w:rsidR="002A1612" w:rsidRPr="00F83E96" w:rsidRDefault="002A1612" w:rsidP="001C6C01">
                              <w:pPr>
                                <w:rPr>
                                  <w:lang w:val="cs-CZ"/>
                                </w:rPr>
                              </w:pPr>
                              <w:r>
                                <w:rPr>
                                  <w:lang w:val="cs-CZ"/>
                                </w:rPr>
                                <w:t>Podmínka události</w:t>
                              </w:r>
                              <w:r w:rsidRPr="00F83E96">
                                <w:rPr>
                                  <w:lang w:val="cs-CZ"/>
                                </w:rPr>
                                <w:t xml:space="preserve"> </w:t>
                              </w:r>
                              <w:r>
                                <w:rPr>
                                  <w:lang w:val="cs-CZ"/>
                                </w:rPr>
                                <w:t>(</w:t>
                              </w:r>
                              <w:r w:rsidRPr="009040AE">
                                <w:rPr>
                                  <w:color w:val="FF7000"/>
                                  <w:lang w:val="cs-CZ"/>
                                </w:rPr>
                                <w:t xml:space="preserve">event </w:t>
                              </w:r>
                              <w:proofErr w:type="spellStart"/>
                              <w:r w:rsidRPr="009040AE">
                                <w:rPr>
                                  <w:color w:val="FF7000"/>
                                  <w:lang w:val="cs-CZ"/>
                                </w:rPr>
                                <w:t>condition</w:t>
                              </w:r>
                              <w:proofErr w:type="spellEnd"/>
                              <w:r>
                                <w:rPr>
                                  <w:lang w:val="cs-CZ"/>
                                </w:rPr>
                                <w:t xml:space="preserve">) je podmínka vyžadující konkrétní událost, např. stlačení tlačítka, ke spuštění podmíněného kódu. </w:t>
                              </w:r>
                            </w:p>
                            <w:p w14:paraId="1A7A7958" w14:textId="77777777" w:rsidR="002A1612" w:rsidRPr="00F83E96" w:rsidRDefault="002A1612" w:rsidP="001C6C01">
                              <w:pPr>
                                <w:rPr>
                                  <w:lang w:val="cs-CZ"/>
                                </w:rPr>
                              </w:pPr>
                            </w:p>
                          </w:txbxContent>
                        </wps:txbx>
                        <wps:bodyPr rot="0" vert="horz" wrap="square" lIns="91440" tIns="180000" rIns="91440" bIns="90000" anchor="t" anchorCtr="0">
                          <a:noAutofit/>
                        </wps:bodyPr>
                      </wps:wsp>
                      <pic:pic xmlns:pic="http://schemas.openxmlformats.org/drawingml/2006/picture">
                        <pic:nvPicPr>
                          <pic:cNvPr id="204" name="Picture 204"/>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206734" y="0"/>
                            <a:ext cx="899160" cy="898525"/>
                          </a:xfrm>
                          <a:prstGeom prst="rect">
                            <a:avLst/>
                          </a:prstGeom>
                        </pic:spPr>
                      </pic:pic>
                      <wps:wsp>
                        <wps:cNvPr id="302" name="Text Box 2"/>
                        <wps:cNvSpPr txBox="1">
                          <a:spLocks noChangeArrowheads="1"/>
                        </wps:cNvSpPr>
                        <wps:spPr bwMode="auto">
                          <a:xfrm>
                            <a:off x="1009816" y="302149"/>
                            <a:ext cx="1781092" cy="365719"/>
                          </a:xfrm>
                          <a:prstGeom prst="rect">
                            <a:avLst/>
                          </a:prstGeom>
                          <a:noFill/>
                          <a:ln w="9525">
                            <a:noFill/>
                            <a:miter lim="800000"/>
                            <a:headEnd/>
                            <a:tailEnd/>
                          </a:ln>
                        </wps:spPr>
                        <wps:txbx>
                          <w:txbxContent>
                            <w:p w14:paraId="678DD85E" w14:textId="77777777" w:rsidR="002A1612" w:rsidRPr="00D31915" w:rsidRDefault="002A1612" w:rsidP="001C6C01">
                              <w:pPr>
                                <w:rPr>
                                  <w:b/>
                                  <w:color w:val="FF7000"/>
                                  <w:sz w:val="28"/>
                                  <w:szCs w:val="28"/>
                                </w:rPr>
                              </w:pPr>
                              <w:proofErr w:type="spellStart"/>
                              <w:r>
                                <w:rPr>
                                  <w:b/>
                                  <w:color w:val="FF7000"/>
                                  <w:sz w:val="28"/>
                                  <w:szCs w:val="28"/>
                                </w:rPr>
                                <w:t>Slovníček</w:t>
                              </w:r>
                              <w:proofErr w:type="spellEnd"/>
                              <w:r>
                                <w:rPr>
                                  <w:b/>
                                  <w:color w:val="FF7000"/>
                                  <w:sz w:val="28"/>
                                  <w:szCs w:val="28"/>
                                </w:rPr>
                                <w:t xml:space="preserve"> </w:t>
                              </w:r>
                              <w:proofErr w:type="spellStart"/>
                              <w:r>
                                <w:rPr>
                                  <w:b/>
                                  <w:color w:val="FF7000"/>
                                  <w:sz w:val="28"/>
                                  <w:szCs w:val="28"/>
                                </w:rPr>
                                <w:t>pojmů</w:t>
                              </w:r>
                              <w:proofErr w:type="spellEnd"/>
                            </w:p>
                            <w:p w14:paraId="47B27F37" w14:textId="77777777" w:rsidR="002A1612" w:rsidRPr="00D31915" w:rsidRDefault="002A1612" w:rsidP="001C6C01">
                              <w:pPr>
                                <w:rPr>
                                  <w:b/>
                                  <w:color w:val="FF7000"/>
                                  <w:sz w:val="28"/>
                                  <w:szCs w:val="28"/>
                                </w:rPr>
                              </w:pP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0B57A82C" id="Group 1073741944" o:spid="_x0000_s1452" style="position:absolute;margin-left:0;margin-top:55.25pt;width:450pt;height:155.25pt;z-index:253374464;mso-position-horizontal:left;mso-position-horizontal-relative:margin;mso-height-relative:margin" coordsize="57150,1721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">
                <v:roundrect id="Text Box 90" o:spid="_x0000_s1453" style="position:absolute;top:6639;width:57150;height:10575;visibility:visible;mso-wrap-style:square;v-text-anchor:top" arcsize="514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" strokecolor="#5a5a5a [2109]">
                  <v:stroke joinstyle="miter"/>
                  <v:textbox inset=",5mm,,2.5mm">
                    <w:txbxContent>
                      <w:p w14:paraId="7639A06F" w14:textId="77777777" w:rsidR="002A1612" w:rsidRPr="00F83E96" w:rsidRDefault="002A1612" w:rsidP="001C6C01">
                        <w:pPr>
                          <w:rPr>
                            <w:lang w:val="cs-CZ"/>
                          </w:rPr>
                        </w:pPr>
                        <w:r>
                          <w:rPr>
                            <w:lang w:val="cs-CZ"/>
                          </w:rPr>
                          <w:t>Pamatujte si že v programování pojem událost (</w:t>
                        </w:r>
                        <w:r w:rsidRPr="00F83E96">
                          <w:rPr>
                            <w:color w:val="FF7000"/>
                            <w:lang w:val="cs-CZ"/>
                          </w:rPr>
                          <w:t>event</w:t>
                        </w:r>
                        <w:r>
                          <w:rPr>
                            <w:lang w:val="cs-CZ"/>
                          </w:rPr>
                          <w:t xml:space="preserve">) označuje něco, co se stane mimo programový kód ovlivňující běh programu. </w:t>
                        </w:r>
                      </w:p>
                      <w:p w14:paraId="1BCCCA52" w14:textId="77777777" w:rsidR="002A1612" w:rsidRPr="00F83E96" w:rsidRDefault="002A1612" w:rsidP="001C6C01">
                        <w:pPr>
                          <w:rPr>
                            <w:lang w:val="cs-CZ"/>
                          </w:rPr>
                        </w:pPr>
                        <w:r>
                          <w:rPr>
                            <w:lang w:val="cs-CZ"/>
                          </w:rPr>
                          <w:t>Podmínka události</w:t>
                        </w:r>
                        <w:r w:rsidRPr="00F83E96">
                          <w:rPr>
                            <w:lang w:val="cs-CZ"/>
                          </w:rPr>
                          <w:t xml:space="preserve"> </w:t>
                        </w:r>
                        <w:r>
                          <w:rPr>
                            <w:lang w:val="cs-CZ"/>
                          </w:rPr>
                          <w:t>(</w:t>
                        </w:r>
                        <w:r w:rsidRPr="009040AE">
                          <w:rPr>
                            <w:color w:val="FF7000"/>
                            <w:lang w:val="cs-CZ"/>
                          </w:rPr>
                          <w:t xml:space="preserve">event </w:t>
                        </w:r>
                        <w:proofErr w:type="spellStart"/>
                        <w:r w:rsidRPr="009040AE">
                          <w:rPr>
                            <w:color w:val="FF7000"/>
                            <w:lang w:val="cs-CZ"/>
                          </w:rPr>
                          <w:t>condition</w:t>
                        </w:r>
                        <w:proofErr w:type="spellEnd"/>
                        <w:r>
                          <w:rPr>
                            <w:lang w:val="cs-CZ"/>
                          </w:rPr>
                          <w:t xml:space="preserve">) je podmínka vyžadující konkrétní událost, např. stlačení tlačítka, ke spuštění podmíněného kódu. </w:t>
                        </w:r>
                      </w:p>
                      <w:p w14:paraId="1A7A7958" w14:textId="77777777" w:rsidR="002A1612" w:rsidRPr="00F83E96" w:rsidRDefault="002A1612" w:rsidP="001C6C01">
                        <w:pPr>
                          <w:rPr>
                            <w:lang w:val="cs-CZ"/>
                          </w:rPr>
                        </w:pPr>
                      </w:p>
                    </w:txbxContent>
                  </v:textbox>
                </v:roundrect>
                <v:shape id="Picture 204" o:spid="_x0000_s1454" type="#_x0000_t75" style="position:absolute;left:2067;width:8991;height:89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">
                  <v:imagedata r:id="rId51" o:title=""/>
                </v:shape>
                <v:shape id="_x0000_s1455" type="#_x0000_t202" style="position:absolute;left:10098;top:3021;width:17811;height:36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" filled="f" stroked="f">
                  <v:textbox>
                    <w:txbxContent>
                      <w:p w14:paraId="678DD85E" w14:textId="77777777" w:rsidR="002A1612" w:rsidRPr="00D31915" w:rsidRDefault="002A1612" w:rsidP="001C6C01">
                        <w:pPr>
                          <w:rPr>
                            <w:b/>
                            <w:color w:val="FF7000"/>
                            <w:sz w:val="28"/>
                            <w:szCs w:val="28"/>
                          </w:rPr>
                        </w:pPr>
                        <w:proofErr w:type="spellStart"/>
                        <w:r>
                          <w:rPr>
                            <w:b/>
                            <w:color w:val="FF7000"/>
                            <w:sz w:val="28"/>
                            <w:szCs w:val="28"/>
                          </w:rPr>
                          <w:t>Slovníček</w:t>
                        </w:r>
                        <w:proofErr w:type="spellEnd"/>
                        <w:r>
                          <w:rPr>
                            <w:b/>
                            <w:color w:val="FF7000"/>
                            <w:sz w:val="28"/>
                            <w:szCs w:val="28"/>
                          </w:rPr>
                          <w:t xml:space="preserve"> </w:t>
                        </w:r>
                        <w:proofErr w:type="spellStart"/>
                        <w:r>
                          <w:rPr>
                            <w:b/>
                            <w:color w:val="FF7000"/>
                            <w:sz w:val="28"/>
                            <w:szCs w:val="28"/>
                          </w:rPr>
                          <w:t>pojmů</w:t>
                        </w:r>
                        <w:proofErr w:type="spellEnd"/>
                      </w:p>
                      <w:p w14:paraId="47B27F37" w14:textId="77777777" w:rsidR="002A1612" w:rsidRPr="00D31915" w:rsidRDefault="002A1612" w:rsidP="001C6C01">
                        <w:pPr>
                          <w:rPr>
                            <w:b/>
                            <w:color w:val="FF7000"/>
                            <w:sz w:val="28"/>
                            <w:szCs w:val="28"/>
                          </w:rPr>
                        </w:pPr>
                      </w:p>
                    </w:txbxContent>
                  </v:textbox>
                </v:shape>
                <w10:wrap type="topAndBottom" anchorx="margin"/>
              </v:group>
            </w:pict>
          </mc:Fallback>
        </mc:AlternateContent>
      </w:r>
      <w:r w:rsidRPr="00A84B87">
        <w:rPr>
          <w:lang w:val="cs-CZ"/>
        </w:rPr>
        <w:t>Jedním z </w:t>
      </w:r>
      <w:r>
        <w:rPr>
          <w:lang w:val="cs-CZ"/>
        </w:rPr>
        <w:t>nejčastějších</w:t>
      </w:r>
      <w:r w:rsidRPr="00A84B87">
        <w:rPr>
          <w:lang w:val="cs-CZ"/>
        </w:rPr>
        <w:t xml:space="preserve"> způsobů využití podmíněných příkazů v </w:t>
      </w:r>
      <w:proofErr w:type="spellStart"/>
      <w:r w:rsidRPr="00A84B87">
        <w:rPr>
          <w:lang w:val="cs-CZ"/>
        </w:rPr>
        <w:t>EdScratchi</w:t>
      </w:r>
      <w:proofErr w:type="spellEnd"/>
      <w:r w:rsidRPr="00A84B87">
        <w:rPr>
          <w:lang w:val="cs-CZ"/>
        </w:rPr>
        <w:t xml:space="preserve"> je stanovení určitých událostí jako podmínek dalších kroků</w:t>
      </w:r>
      <w:r>
        <w:rPr>
          <w:lang w:val="cs-CZ"/>
        </w:rPr>
        <w:t xml:space="preserve"> či akcí</w:t>
      </w:r>
      <w:r w:rsidRPr="00A84B87">
        <w:rPr>
          <w:lang w:val="cs-CZ"/>
        </w:rPr>
        <w:t xml:space="preserve">. Takovýmto podmínkám se říká </w:t>
      </w:r>
      <w:r w:rsidRPr="009040AE">
        <w:rPr>
          <w:b/>
          <w:color w:val="FF7000"/>
          <w:lang w:val="cs-CZ"/>
        </w:rPr>
        <w:t>podmínka události</w:t>
      </w:r>
      <w:r w:rsidRPr="00A84B87">
        <w:rPr>
          <w:lang w:val="cs-CZ"/>
        </w:rPr>
        <w:t xml:space="preserve"> </w:t>
      </w:r>
      <w:r w:rsidRPr="009040AE">
        <w:rPr>
          <w:i/>
          <w:noProof/>
          <w:lang w:val="cs-CZ"/>
        </w:rPr>
        <w:t>(</w:t>
      </w:r>
      <w:r w:rsidRPr="009040AE">
        <w:rPr>
          <w:i/>
        </w:rPr>
        <w:t>event condition</w:t>
      </w:r>
      <w:r w:rsidRPr="009040AE">
        <w:rPr>
          <w:i/>
          <w:lang w:val="cs-CZ"/>
        </w:rPr>
        <w:t>)</w:t>
      </w:r>
      <w:r w:rsidRPr="00A84B87">
        <w:rPr>
          <w:lang w:val="cs-CZ"/>
        </w:rPr>
        <w:t>.</w:t>
      </w:r>
    </w:p>
    <w:p w14:paraId="69D4AF0A" w14:textId="77777777" w:rsidR="001C6C01" w:rsidRPr="00A84B87" w:rsidRDefault="001C6C01" w:rsidP="001C6C01">
      <w:pPr>
        <w:rPr>
          <w:lang w:val="cs-CZ"/>
        </w:rPr>
      </w:pPr>
    </w:p>
    <w:p w14:paraId="1F4C0FB1" w14:textId="77777777" w:rsidR="001C6C01" w:rsidRPr="00A84B87" w:rsidRDefault="001C6C01" w:rsidP="001C6C01">
      <w:pPr>
        <w:rPr>
          <w:lang w:val="cs-CZ"/>
        </w:rPr>
      </w:pPr>
      <w:r w:rsidRPr="00A84B87">
        <w:rPr>
          <w:lang w:val="cs-CZ"/>
        </w:rPr>
        <w:lastRenderedPageBreak/>
        <w:t>Podmínky události můžete v </w:t>
      </w:r>
      <w:proofErr w:type="spellStart"/>
      <w:r w:rsidRPr="00A84B87">
        <w:rPr>
          <w:lang w:val="cs-CZ"/>
        </w:rPr>
        <w:t>EdScratchi</w:t>
      </w:r>
      <w:proofErr w:type="spellEnd"/>
      <w:r w:rsidRPr="00A84B87">
        <w:rPr>
          <w:lang w:val="cs-CZ"/>
        </w:rPr>
        <w:t xml:space="preserve"> použít s bloky </w:t>
      </w:r>
      <w:proofErr w:type="spellStart"/>
      <w:r w:rsidRPr="00A84B87">
        <w:rPr>
          <w:color w:val="FF7000"/>
          <w:lang w:val="cs-CZ"/>
        </w:rPr>
        <w:t>until</w:t>
      </w:r>
      <w:proofErr w:type="spellEnd"/>
      <w:r w:rsidRPr="00A84B87">
        <w:rPr>
          <w:lang w:val="cs-CZ"/>
        </w:rPr>
        <w:t xml:space="preserve">. Edison bude provádět akci definovanou blokem </w:t>
      </w:r>
      <w:proofErr w:type="spellStart"/>
      <w:r w:rsidRPr="00A84B87">
        <w:rPr>
          <w:color w:val="FF7000"/>
          <w:lang w:val="cs-CZ"/>
        </w:rPr>
        <w:t>until</w:t>
      </w:r>
      <w:proofErr w:type="spellEnd"/>
      <w:r w:rsidRPr="00A84B87">
        <w:rPr>
          <w:lang w:val="cs-CZ"/>
        </w:rPr>
        <w:t xml:space="preserve">, dokud nedojde ke stanovené události. Po proběhnutí této události Edison přejde k dalšímu bloku v programu. </w:t>
      </w:r>
    </w:p>
    <w:p w14:paraId="4402B2D9" w14:textId="77777777" w:rsidR="001C6C01" w:rsidRPr="00A84B87" w:rsidRDefault="001C6C01" w:rsidP="001C6C01">
      <w:pPr>
        <w:rPr>
          <w:lang w:val="cs-CZ"/>
        </w:rPr>
      </w:pPr>
      <w:r w:rsidRPr="00A84B87">
        <w:rPr>
          <w:noProof/>
          <w:lang w:val="cs-CZ"/>
        </w:rPr>
        <w:drawing>
          <wp:anchor distT="0" distB="0" distL="114300" distR="114300" simplePos="0" relativeHeight="253373440" behindDoc="0" locked="0" layoutInCell="1" allowOverlap="1" wp14:anchorId="442392CA" wp14:editId="23C33609">
            <wp:simplePos x="0" y="0"/>
            <wp:positionH relativeFrom="column">
              <wp:posOffset>473075</wp:posOffset>
            </wp:positionH>
            <wp:positionV relativeFrom="paragraph">
              <wp:posOffset>312420</wp:posOffset>
            </wp:positionV>
            <wp:extent cx="4777105" cy="2790825"/>
            <wp:effectExtent l="19050" t="19050" r="23495" b="28575"/>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U4-1.1_and then.PNG"/>
                    <pic:cNvPicPr/>
                  </pic:nvPicPr>
                  <pic:blipFill>
                    <a:blip r:embed="rId162">
                      <a:extLst>
                        <a:ext uri="{28A0092B-C50C-407E-A947-70E740481C1C}">
                          <a14:useLocalDpi xmlns:a14="http://schemas.microsoft.com/office/drawing/2010/main" val="0"/>
                        </a:ext>
                      </a:extLst>
                    </a:blip>
                    <a:stretch>
                      <a:fillRect/>
                    </a:stretch>
                  </pic:blipFill>
                  <pic:spPr>
                    <a:xfrm>
                      <a:off x="0" y="0"/>
                      <a:ext cx="4777105" cy="2790825"/>
                    </a:xfrm>
                    <a:prstGeom prst="rect">
                      <a:avLst/>
                    </a:prstGeom>
                    <a:ln w="19050">
                      <a:solidFill>
                        <a:srgbClr val="FF7000"/>
                      </a:solidFill>
                      <a:prstDash val="lgDash"/>
                    </a:ln>
                  </pic:spPr>
                </pic:pic>
              </a:graphicData>
            </a:graphic>
            <wp14:sizeRelH relativeFrom="margin">
              <wp14:pctWidth>0</wp14:pctWidth>
            </wp14:sizeRelH>
            <wp14:sizeRelV relativeFrom="margin">
              <wp14:pctHeight>0</wp14:pctHeight>
            </wp14:sizeRelV>
          </wp:anchor>
        </w:drawing>
      </w:r>
      <w:r w:rsidRPr="00A84B87">
        <w:rPr>
          <w:lang w:val="cs-CZ"/>
        </w:rPr>
        <w:t xml:space="preserve">Následující program využívá mnoho bloků s </w:t>
      </w:r>
      <w:r w:rsidRPr="00A84B87">
        <w:rPr>
          <w:i/>
          <w:color w:val="FF7000"/>
          <w:lang w:val="cs-CZ"/>
        </w:rPr>
        <w:t>podmínkou</w:t>
      </w:r>
      <w:r w:rsidRPr="00A84B87">
        <w:rPr>
          <w:color w:val="FF7000"/>
          <w:lang w:val="cs-CZ"/>
        </w:rPr>
        <w:t xml:space="preserve"> </w:t>
      </w:r>
      <w:proofErr w:type="spellStart"/>
      <w:r w:rsidRPr="00A84B87">
        <w:rPr>
          <w:color w:val="FF7000"/>
          <w:lang w:val="cs-CZ"/>
        </w:rPr>
        <w:t>until</w:t>
      </w:r>
      <w:proofErr w:type="spellEnd"/>
      <w:r w:rsidRPr="00A84B87">
        <w:rPr>
          <w:lang w:val="cs-CZ"/>
        </w:rPr>
        <w:t xml:space="preserve"> s podmínkami událostí:</w:t>
      </w:r>
    </w:p>
    <w:p w14:paraId="3693F57E" w14:textId="77777777" w:rsidR="001C6C01" w:rsidRPr="00A84B87" w:rsidRDefault="001C6C01" w:rsidP="001C6C01">
      <w:pPr>
        <w:rPr>
          <w:lang w:val="cs-CZ"/>
        </w:rPr>
      </w:pPr>
    </w:p>
    <w:p w14:paraId="653DA143" w14:textId="77777777" w:rsidR="001C6C01" w:rsidRPr="00A84B87" w:rsidRDefault="001C6C01" w:rsidP="001C6C01">
      <w:pPr>
        <w:rPr>
          <w:lang w:val="cs-CZ"/>
        </w:rPr>
      </w:pPr>
      <w:r w:rsidRPr="00A84B87">
        <w:rPr>
          <w:lang w:val="cs-CZ"/>
        </w:rPr>
        <w:t>Napište tento program v </w:t>
      </w:r>
      <w:proofErr w:type="spellStart"/>
      <w:r w:rsidRPr="00A84B87">
        <w:rPr>
          <w:lang w:val="cs-CZ"/>
        </w:rPr>
        <w:t>EdScratch</w:t>
      </w:r>
      <w:r>
        <w:rPr>
          <w:lang w:val="cs-CZ"/>
        </w:rPr>
        <w:t>i</w:t>
      </w:r>
      <w:proofErr w:type="spellEnd"/>
      <w:r w:rsidRPr="00A84B87">
        <w:rPr>
          <w:lang w:val="cs-CZ"/>
        </w:rPr>
        <w:t xml:space="preserve"> a stáhněte jej do Edisona. Spusťte program. Dokážete přimět program, aby provedl každý krok až do úspěšného konce a přepnul robota do režimu </w:t>
      </w:r>
      <w:r w:rsidRPr="00A84B87">
        <w:rPr>
          <w:noProof/>
          <w:lang w:val="cs-CZ"/>
        </w:rPr>
        <w:t>standby</w:t>
      </w:r>
      <w:r w:rsidRPr="00A84B87">
        <w:rPr>
          <w:lang w:val="cs-CZ"/>
        </w:rPr>
        <w:t>?</w:t>
      </w:r>
    </w:p>
    <w:p w14:paraId="086073EA" w14:textId="77777777" w:rsidR="001C6C01" w:rsidRPr="00A84B87" w:rsidRDefault="001C6C01" w:rsidP="001C6C01">
      <w:pPr>
        <w:pStyle w:val="Odstavecseseznamem"/>
        <w:numPr>
          <w:ilvl w:val="0"/>
          <w:numId w:val="47"/>
        </w:numPr>
        <w:rPr>
          <w:lang w:val="cs-CZ"/>
        </w:rPr>
      </w:pPr>
      <w:r w:rsidRPr="00A84B87">
        <w:rPr>
          <w:lang w:val="cs-CZ"/>
        </w:rPr>
        <w:t>Kolik událostí musí nastat po spuštění programu, aby se celý program úspěšně dokončil?</w:t>
      </w:r>
    </w:p>
    <w:p w14:paraId="774B930C" w14:textId="77777777" w:rsidR="001C6C01" w:rsidRPr="00A84B87" w:rsidRDefault="001C6C01" w:rsidP="001C6C01">
      <w:pPr>
        <w:ind w:firstLine="720"/>
        <w:rPr>
          <w:lang w:val="cs-CZ"/>
        </w:rPr>
      </w:pPr>
      <w:r w:rsidRPr="00A84B87">
        <w:rPr>
          <w:lang w:val="cs-CZ"/>
        </w:rPr>
        <w:t>_______________________________</w:t>
      </w:r>
    </w:p>
    <w:p w14:paraId="295538A9" w14:textId="77777777" w:rsidR="001C6C01" w:rsidRPr="00A84B87" w:rsidRDefault="001C6C01" w:rsidP="001C6C01">
      <w:pPr>
        <w:pStyle w:val="Odstavecseseznamem"/>
        <w:numPr>
          <w:ilvl w:val="0"/>
          <w:numId w:val="47"/>
        </w:numPr>
        <w:rPr>
          <w:lang w:val="cs-CZ"/>
        </w:rPr>
      </w:pPr>
      <w:r w:rsidRPr="00A84B87">
        <w:rPr>
          <w:lang w:val="cs-CZ"/>
        </w:rPr>
        <w:t xml:space="preserve">První blok v tomto programu přikazuje robotovi </w:t>
      </w:r>
      <w:proofErr w:type="spellStart"/>
      <w:r w:rsidRPr="00A84B87">
        <w:rPr>
          <w:color w:val="FF7000"/>
          <w:lang w:val="cs-CZ"/>
        </w:rPr>
        <w:t>wait</w:t>
      </w:r>
      <w:proofErr w:type="spellEnd"/>
      <w:r w:rsidRPr="00A84B87">
        <w:rPr>
          <w:color w:val="FF7000"/>
          <w:lang w:val="cs-CZ"/>
        </w:rPr>
        <w:t xml:space="preserve"> </w:t>
      </w:r>
      <w:proofErr w:type="spellStart"/>
      <w:r w:rsidRPr="00A84B87">
        <w:rPr>
          <w:color w:val="FF7000"/>
          <w:lang w:val="cs-CZ"/>
        </w:rPr>
        <w:t>until</w:t>
      </w:r>
      <w:proofErr w:type="spellEnd"/>
      <w:r w:rsidRPr="00A84B87">
        <w:rPr>
          <w:color w:val="FF7000"/>
          <w:lang w:val="cs-CZ"/>
        </w:rPr>
        <w:t xml:space="preserve"> </w:t>
      </w:r>
      <w:proofErr w:type="spellStart"/>
      <w:r w:rsidRPr="009040AE">
        <w:rPr>
          <w:color w:val="FF7000"/>
          <w:lang w:val="cs-CZ"/>
        </w:rPr>
        <w:t>clap</w:t>
      </w:r>
      <w:proofErr w:type="spellEnd"/>
      <w:r w:rsidRPr="009040AE">
        <w:rPr>
          <w:color w:val="FF7000"/>
          <w:lang w:val="cs-CZ"/>
        </w:rPr>
        <w:t xml:space="preserve"> </w:t>
      </w:r>
      <w:proofErr w:type="spellStart"/>
      <w:r w:rsidRPr="009040AE">
        <w:rPr>
          <w:color w:val="FF7000"/>
          <w:lang w:val="cs-CZ"/>
        </w:rPr>
        <w:t>detected</w:t>
      </w:r>
      <w:proofErr w:type="spellEnd"/>
      <w:r w:rsidRPr="00A84B87">
        <w:rPr>
          <w:lang w:val="cs-CZ"/>
        </w:rPr>
        <w:t xml:space="preserve"> </w:t>
      </w:r>
      <w:r w:rsidRPr="00A84B87">
        <w:rPr>
          <w:i/>
          <w:iCs/>
          <w:lang w:val="cs-CZ"/>
        </w:rPr>
        <w:t>(</w:t>
      </w:r>
      <w:proofErr w:type="gramStart"/>
      <w:r w:rsidRPr="00A84B87">
        <w:rPr>
          <w:i/>
          <w:iCs/>
          <w:lang w:val="cs-CZ"/>
        </w:rPr>
        <w:t>čekej</w:t>
      </w:r>
      <w:proofErr w:type="gramEnd"/>
      <w:r w:rsidRPr="00A84B87">
        <w:rPr>
          <w:i/>
          <w:iCs/>
          <w:lang w:val="cs-CZ"/>
        </w:rPr>
        <w:t xml:space="preserve"> dokud nerozpoznáš tlesknutí)</w:t>
      </w:r>
      <w:r w:rsidRPr="00A84B87">
        <w:rPr>
          <w:lang w:val="cs-CZ"/>
        </w:rPr>
        <w:t xml:space="preserve">. Napadá vás situace v reálném životě, v níž by bylo možné využít kód s podmínkou </w:t>
      </w:r>
      <w:proofErr w:type="spellStart"/>
      <w:r w:rsidRPr="00A84B87">
        <w:rPr>
          <w:color w:val="FF7000"/>
          <w:lang w:val="cs-CZ"/>
        </w:rPr>
        <w:t>wait</w:t>
      </w:r>
      <w:proofErr w:type="spellEnd"/>
      <w:r w:rsidRPr="00A84B87">
        <w:rPr>
          <w:color w:val="FF7000"/>
          <w:lang w:val="cs-CZ"/>
        </w:rPr>
        <w:t xml:space="preserve"> </w:t>
      </w:r>
      <w:proofErr w:type="spellStart"/>
      <w:r w:rsidRPr="00A84B87">
        <w:rPr>
          <w:color w:val="FF7000"/>
          <w:lang w:val="cs-CZ"/>
        </w:rPr>
        <w:t>until</w:t>
      </w:r>
      <w:proofErr w:type="spellEnd"/>
      <w:r w:rsidRPr="00A84B87">
        <w:rPr>
          <w:lang w:val="cs-CZ"/>
        </w:rPr>
        <w:t xml:space="preserve">? Jaké zařízení by mohlo využívat program s podmínkou </w:t>
      </w:r>
      <w:proofErr w:type="spellStart"/>
      <w:r w:rsidRPr="00A84B87">
        <w:rPr>
          <w:color w:val="FF7000"/>
          <w:lang w:val="cs-CZ"/>
        </w:rPr>
        <w:t>wait</w:t>
      </w:r>
      <w:proofErr w:type="spellEnd"/>
      <w:r w:rsidRPr="00A84B87">
        <w:rPr>
          <w:color w:val="FF7000"/>
          <w:lang w:val="cs-CZ"/>
        </w:rPr>
        <w:t xml:space="preserve"> </w:t>
      </w:r>
      <w:proofErr w:type="spellStart"/>
      <w:r w:rsidRPr="00A84B87">
        <w:rPr>
          <w:color w:val="FF7000"/>
          <w:lang w:val="cs-CZ"/>
        </w:rPr>
        <w:t>until</w:t>
      </w:r>
      <w:proofErr w:type="spellEnd"/>
      <w:r w:rsidRPr="00A84B87">
        <w:rPr>
          <w:lang w:val="cs-CZ"/>
        </w:rPr>
        <w:t xml:space="preserve"> jako prvním krokem? Jaká podmínka by spustila podmíněný kód? Co by program přiměl zařízení udělat, když dojde ke splnění podmínky události? </w:t>
      </w:r>
    </w:p>
    <w:p w14:paraId="456B6444" w14:textId="77777777" w:rsidR="001C6C01" w:rsidRPr="00A84B87" w:rsidRDefault="001C6C01" w:rsidP="001C6C01">
      <w:pPr>
        <w:rPr>
          <w:lang w:val="cs-CZ"/>
        </w:rPr>
      </w:pPr>
      <w:r w:rsidRPr="00A84B87">
        <w:rPr>
          <w:lang w:val="cs-CZ"/>
        </w:rPr>
        <w:t>________________________________________________________________________________</w:t>
      </w:r>
    </w:p>
    <w:p w14:paraId="43F2595F" w14:textId="77777777" w:rsidR="001C6C01" w:rsidRPr="00A84B87" w:rsidRDefault="001C6C01" w:rsidP="001C6C01">
      <w:pPr>
        <w:rPr>
          <w:lang w:val="cs-CZ"/>
        </w:rPr>
      </w:pPr>
      <w:r w:rsidRPr="00A84B87">
        <w:rPr>
          <w:lang w:val="cs-CZ"/>
        </w:rPr>
        <w:t>________________________________________________________________________________</w:t>
      </w:r>
    </w:p>
    <w:p w14:paraId="435B7517" w14:textId="77777777" w:rsidR="001C6C01" w:rsidRPr="00A84B87" w:rsidRDefault="001C6C01" w:rsidP="001C6C01">
      <w:pPr>
        <w:rPr>
          <w:lang w:val="cs-CZ"/>
        </w:rPr>
      </w:pPr>
      <w:r w:rsidRPr="00A84B87">
        <w:rPr>
          <w:lang w:val="cs-CZ"/>
        </w:rPr>
        <w:t>________________________________________________________________________________</w:t>
      </w:r>
    </w:p>
    <w:p w14:paraId="26A7DC8F" w14:textId="77777777" w:rsidR="001C6C01" w:rsidRPr="00A84B87" w:rsidRDefault="001C6C01" w:rsidP="001C6C01">
      <w:pPr>
        <w:rPr>
          <w:lang w:val="cs-CZ"/>
        </w:rPr>
      </w:pPr>
      <w:r w:rsidRPr="00A84B87">
        <w:rPr>
          <w:lang w:val="cs-CZ"/>
        </w:rPr>
        <w:t>________________________________________________________________________________</w:t>
      </w:r>
    </w:p>
    <w:p w14:paraId="10C50E54" w14:textId="77777777" w:rsidR="001C6C01" w:rsidRPr="00A84B87" w:rsidRDefault="001C6C01" w:rsidP="001C6C01">
      <w:pPr>
        <w:rPr>
          <w:lang w:val="cs-CZ"/>
        </w:rPr>
      </w:pPr>
      <w:r w:rsidRPr="00A84B87">
        <w:rPr>
          <w:lang w:val="cs-CZ"/>
        </w:rPr>
        <w:t>________________________________________________________________________________</w:t>
      </w:r>
    </w:p>
    <w:p w14:paraId="72C35EB7" w14:textId="77777777" w:rsidR="001C6C01" w:rsidRPr="00A84B87" w:rsidRDefault="001C6C01" w:rsidP="001C6C01">
      <w:pPr>
        <w:rPr>
          <w:lang w:val="cs-CZ"/>
        </w:rPr>
      </w:pPr>
      <w:r w:rsidRPr="00A84B87">
        <w:rPr>
          <w:lang w:val="cs-CZ"/>
        </w:rPr>
        <w:t>________________________________________________________________________________</w:t>
      </w:r>
    </w:p>
    <w:p w14:paraId="4C158725" w14:textId="77777777" w:rsidR="001C6C01" w:rsidRPr="00A84B87" w:rsidRDefault="001C6C01" w:rsidP="001C6C01">
      <w:pPr>
        <w:rPr>
          <w:lang w:val="cs-CZ"/>
        </w:rPr>
      </w:pPr>
    </w:p>
    <w:p w14:paraId="70EE693C" w14:textId="77777777" w:rsidR="001C6C01" w:rsidRPr="00A84B87" w:rsidRDefault="001C6C01" w:rsidP="001C6C01">
      <w:pPr>
        <w:rPr>
          <w:lang w:val="cs-CZ"/>
        </w:rPr>
      </w:pPr>
      <w:r w:rsidRPr="00A84B87">
        <w:rPr>
          <w:lang w:val="cs-CZ"/>
        </w:rPr>
        <w:br w:type="page"/>
      </w:r>
    </w:p>
    <w:p w14:paraId="054817FD" w14:textId="1CAB7EDB" w:rsidR="001C6C01" w:rsidRPr="00A84B87" w:rsidRDefault="001C6C01" w:rsidP="001C6C01">
      <w:pPr>
        <w:pStyle w:val="Nadpis1"/>
        <w:rPr>
          <w:lang w:val="cs-CZ"/>
        </w:rPr>
      </w:pPr>
      <w:bookmarkStart w:id="90" w:name="_Toc19607193"/>
      <w:r w:rsidRPr="00A84B87">
        <w:rPr>
          <w:lang w:val="cs-CZ"/>
        </w:rPr>
        <w:lastRenderedPageBreak/>
        <w:t>U4-1.</w:t>
      </w:r>
      <w:bookmarkStart w:id="91" w:name="_Hlk514773711"/>
      <w:proofErr w:type="gramStart"/>
      <w:r w:rsidRPr="00A84B87">
        <w:rPr>
          <w:lang w:val="cs-CZ"/>
        </w:rPr>
        <w:t>1a</w:t>
      </w:r>
      <w:proofErr w:type="gramEnd"/>
      <w:r w:rsidRPr="00A84B87">
        <w:rPr>
          <w:lang w:val="cs-CZ"/>
        </w:rPr>
        <w:t xml:space="preserve"> Změňte to: Chyba robota</w:t>
      </w:r>
      <w:r w:rsidR="0070386B">
        <w:rPr>
          <w:lang w:val="cs-CZ"/>
        </w:rPr>
        <w:t>,</w:t>
      </w:r>
      <w:r w:rsidRPr="00A84B87">
        <w:rPr>
          <w:lang w:val="cs-CZ"/>
        </w:rPr>
        <w:t xml:space="preserve"> nebo lidská chyba?</w:t>
      </w:r>
      <w:bookmarkEnd w:id="90"/>
      <w:bookmarkEnd w:id="91"/>
    </w:p>
    <w:p w14:paraId="39CCFBAF" w14:textId="4F6A5764" w:rsidR="001C6C01" w:rsidRPr="00A84B87" w:rsidRDefault="0070386B" w:rsidP="001C6C01">
      <w:pPr>
        <w:rPr>
          <w:lang w:val="cs-CZ"/>
        </w:rPr>
      </w:pPr>
      <w:r>
        <w:rPr>
          <w:lang w:val="cs-CZ"/>
        </w:rPr>
        <w:t>K</w:t>
      </w:r>
      <w:r w:rsidR="001C6C01" w:rsidRPr="00A84B87">
        <w:rPr>
          <w:lang w:val="cs-CZ"/>
        </w:rPr>
        <w:t xml:space="preserve">dyž píšeme program pro Edisona, </w:t>
      </w:r>
      <w:r>
        <w:rPr>
          <w:lang w:val="cs-CZ"/>
        </w:rPr>
        <w:t xml:space="preserve">někdy </w:t>
      </w:r>
      <w:r w:rsidR="001C6C01" w:rsidRPr="00A84B87">
        <w:rPr>
          <w:lang w:val="cs-CZ"/>
        </w:rPr>
        <w:t xml:space="preserve">se zdá, že robot prostě odmítá udělat to, co chceme. Stejně jako u ostatních počítačů je rozsah toho, co Edison dokáže, omezený. Dříve, než obviníte robota z toho, že váš program nefunguje, zeptejte se sami sebe, zda je problém u robota </w:t>
      </w:r>
      <w:r>
        <w:rPr>
          <w:lang w:val="cs-CZ"/>
        </w:rPr>
        <w:t>–</w:t>
      </w:r>
      <w:r w:rsidR="001C6C01" w:rsidRPr="00A84B87">
        <w:rPr>
          <w:lang w:val="cs-CZ"/>
        </w:rPr>
        <w:t xml:space="preserve"> nebo u člověka. </w:t>
      </w:r>
    </w:p>
    <w:p w14:paraId="07E039F3" w14:textId="77777777" w:rsidR="001C6C01" w:rsidRPr="00A84B87" w:rsidRDefault="001C6C01" w:rsidP="001C6C01">
      <w:pPr>
        <w:rPr>
          <w:lang w:val="cs-CZ"/>
        </w:rPr>
      </w:pPr>
      <w:r w:rsidRPr="00A84B87">
        <w:rPr>
          <w:noProof/>
          <w:lang w:val="cs-CZ"/>
        </w:rPr>
        <w:drawing>
          <wp:anchor distT="0" distB="0" distL="114300" distR="114300" simplePos="0" relativeHeight="253372416" behindDoc="0" locked="0" layoutInCell="1" allowOverlap="1" wp14:anchorId="12FCCB44" wp14:editId="070EBAEF">
            <wp:simplePos x="0" y="0"/>
            <wp:positionH relativeFrom="column">
              <wp:posOffset>599440</wp:posOffset>
            </wp:positionH>
            <wp:positionV relativeFrom="paragraph">
              <wp:posOffset>245745</wp:posOffset>
            </wp:positionV>
            <wp:extent cx="4652010" cy="2349500"/>
            <wp:effectExtent l="19050" t="19050" r="15240" b="12700"/>
            <wp:wrapTopAndBottom/>
            <wp:docPr id="1073742034" name="Picture 1073742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34" name="U4-1.1a Looped conditionals.PNG"/>
                    <pic:cNvPicPr/>
                  </pic:nvPicPr>
                  <pic:blipFill>
                    <a:blip r:embed="rId163">
                      <a:extLst>
                        <a:ext uri="{28A0092B-C50C-407E-A947-70E740481C1C}">
                          <a14:useLocalDpi xmlns:a14="http://schemas.microsoft.com/office/drawing/2010/main" val="0"/>
                        </a:ext>
                      </a:extLst>
                    </a:blip>
                    <a:stretch>
                      <a:fillRect/>
                    </a:stretch>
                  </pic:blipFill>
                  <pic:spPr>
                    <a:xfrm>
                      <a:off x="0" y="0"/>
                      <a:ext cx="4652010" cy="2349500"/>
                    </a:xfrm>
                    <a:prstGeom prst="rect">
                      <a:avLst/>
                    </a:prstGeom>
                    <a:ln w="19050">
                      <a:solidFill>
                        <a:srgbClr val="FF7000"/>
                      </a:solidFill>
                      <a:prstDash val="lgDash"/>
                    </a:ln>
                  </pic:spPr>
                </pic:pic>
              </a:graphicData>
            </a:graphic>
            <wp14:sizeRelH relativeFrom="margin">
              <wp14:pctWidth>0</wp14:pctWidth>
            </wp14:sizeRelH>
            <wp14:sizeRelV relativeFrom="margin">
              <wp14:pctHeight>0</wp14:pctHeight>
            </wp14:sizeRelV>
          </wp:anchor>
        </w:drawing>
      </w:r>
      <w:r w:rsidRPr="00A84B87">
        <w:rPr>
          <w:lang w:val="cs-CZ"/>
        </w:rPr>
        <w:t xml:space="preserve">Prohlédněte si následující program, který využívá tři různé podmíněné příkazy: </w:t>
      </w:r>
    </w:p>
    <w:p w14:paraId="401BDCCB" w14:textId="77777777" w:rsidR="001C6C01" w:rsidRPr="00A84B87" w:rsidRDefault="001C6C01" w:rsidP="001C6C01">
      <w:pPr>
        <w:rPr>
          <w:lang w:val="cs-CZ"/>
        </w:rPr>
      </w:pPr>
    </w:p>
    <w:p w14:paraId="07F23676" w14:textId="77777777" w:rsidR="001C6C01" w:rsidRPr="00A84B87" w:rsidRDefault="001C6C01" w:rsidP="001C6C01">
      <w:pPr>
        <w:rPr>
          <w:lang w:val="cs-CZ"/>
        </w:rPr>
      </w:pPr>
      <w:r w:rsidRPr="00A84B87">
        <w:rPr>
          <w:noProof/>
          <w:lang w:val="cs-CZ"/>
        </w:rPr>
        <mc:AlternateContent>
          <mc:Choice Requires="wps">
            <w:drawing>
              <wp:anchor distT="0" distB="0" distL="114300" distR="114300" simplePos="0" relativeHeight="253371392" behindDoc="0" locked="0" layoutInCell="1" allowOverlap="1" wp14:anchorId="5B262463" wp14:editId="614EC154">
                <wp:simplePos x="0" y="0"/>
                <wp:positionH relativeFrom="column">
                  <wp:posOffset>85725</wp:posOffset>
                </wp:positionH>
                <wp:positionV relativeFrom="paragraph">
                  <wp:posOffset>661670</wp:posOffset>
                </wp:positionV>
                <wp:extent cx="5486400" cy="981710"/>
                <wp:effectExtent l="114300" t="381000" r="19050" b="27940"/>
                <wp:wrapTopAndBottom/>
                <wp:docPr id="1073742033" name="Speech Bubble: Rectangle with Corners Rounded 1073742033"/>
                <wp:cNvGraphicFramePr/>
                <a:graphic xmlns:a="http://schemas.openxmlformats.org/drawingml/2006/main">
                  <a:graphicData uri="http://schemas.microsoft.com/office/word/2010/wordprocessingShape">
                    <wps:wsp>
                      <wps:cNvSpPr/>
                      <wps:spPr>
                        <a:xfrm>
                          <a:off x="0" y="0"/>
                          <a:ext cx="5486400" cy="981710"/>
                        </a:xfrm>
                        <a:prstGeom prst="wedgeRoundRectCallout">
                          <a:avLst>
                            <a:gd name="adj1" fmla="val -51289"/>
                            <a:gd name="adj2" fmla="val -87246"/>
                            <a:gd name="adj3" fmla="val 16667"/>
                          </a:avLst>
                        </a:prstGeom>
                        <a:noFill/>
                        <a:ln w="19050">
                          <a:solidFill>
                            <a:srgbClr val="FF7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5C73E7E" w14:textId="7F67AAF2" w:rsidR="002A1612" w:rsidRPr="009040AE" w:rsidRDefault="002A1612" w:rsidP="001C6C01">
                            <w:pPr>
                              <w:rPr>
                                <w:i/>
                                <w:lang w:val="cs-CZ"/>
                              </w:rPr>
                            </w:pPr>
                            <w:r>
                              <w:rPr>
                                <w:i/>
                                <w:lang w:val="cs-CZ"/>
                              </w:rPr>
                              <w:t>„Když p</w:t>
                            </w:r>
                            <w:r w:rsidRPr="009040AE">
                              <w:rPr>
                                <w:i/>
                                <w:lang w:val="cs-CZ"/>
                              </w:rPr>
                              <w:t xml:space="preserve">o </w:t>
                            </w:r>
                            <w:r w:rsidRPr="009040AE">
                              <w:rPr>
                                <w:rFonts w:hint="eastAsia"/>
                                <w:i/>
                                <w:lang w:val="cs-CZ"/>
                              </w:rPr>
                              <w:t>spuštění</w:t>
                            </w:r>
                            <w:r w:rsidRPr="009040AE">
                              <w:rPr>
                                <w:i/>
                                <w:lang w:val="cs-CZ"/>
                              </w:rPr>
                              <w:t xml:space="preserve"> programu</w:t>
                            </w:r>
                            <w:r>
                              <w:rPr>
                                <w:i/>
                                <w:lang w:val="cs-CZ"/>
                              </w:rPr>
                              <w:t xml:space="preserve"> </w:t>
                            </w:r>
                            <w:r w:rsidRPr="009040AE">
                              <w:rPr>
                                <w:rFonts w:hint="eastAsia"/>
                                <w:i/>
                                <w:lang w:val="cs-CZ"/>
                              </w:rPr>
                              <w:t xml:space="preserve">stisknu kulaté tlačítko, </w:t>
                            </w:r>
                            <w:r w:rsidRPr="009040AE">
                              <w:rPr>
                                <w:i/>
                                <w:lang w:val="cs-CZ"/>
                              </w:rPr>
                              <w:t xml:space="preserve">robot </w:t>
                            </w:r>
                            <w:r>
                              <w:rPr>
                                <w:i/>
                                <w:lang w:val="cs-CZ"/>
                              </w:rPr>
                              <w:t xml:space="preserve">by se </w:t>
                            </w:r>
                            <w:r w:rsidRPr="009040AE">
                              <w:rPr>
                                <w:rFonts w:hint="eastAsia"/>
                                <w:i/>
                                <w:lang w:val="cs-CZ"/>
                              </w:rPr>
                              <w:t xml:space="preserve">podle mého názoru měl přestat pohybovat, pak zapípat a program by měl skončit. To se neděje! Zkusil jsem dvakrát stisknout trojúhelníkové tlačítko, pak stisknout kulaté tlačítko, ale robot se stále otáčí. Myslím, že robot </w:t>
                            </w:r>
                            <w:r>
                              <w:rPr>
                                <w:i/>
                                <w:lang w:val="cs-CZ"/>
                              </w:rPr>
                              <w:t>je pokažený</w:t>
                            </w:r>
                            <w:r w:rsidRPr="009040AE">
                              <w:rPr>
                                <w:i/>
                                <w:lang w:val="cs-CZ"/>
                              </w:rPr>
                              <w:t>.“</w:t>
                            </w:r>
                          </w:p>
                          <w:p w14:paraId="67B5359F" w14:textId="77777777" w:rsidR="002A1612" w:rsidRPr="00AA6438" w:rsidRDefault="002A1612" w:rsidP="001C6C01">
                            <w:pPr>
                              <w:jc w:val="center"/>
                              <w:rPr>
                                <w:lang w:val="cs-CZ"/>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262463" id="Speech Bubble: Rectangle with Corners Rounded 1073742033" o:spid="_x0000_s1456" type="#_x0000_t62" style="position:absolute;margin-left:6.75pt;margin-top:52.1pt;width:6in;height:77.3pt;z-index:253371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" adj="-278,-8045" filled="f" strokecolor="#ff7000" strokeweight="1.5pt">
                <v:textbox>
                  <w:txbxContent>
                    <w:p w14:paraId="25C73E7E" w14:textId="7F67AAF2" w:rsidR="002A1612" w:rsidRPr="009040AE" w:rsidRDefault="002A1612" w:rsidP="001C6C01">
                      <w:pPr>
                        <w:rPr>
                          <w:i/>
                          <w:lang w:val="cs-CZ"/>
                        </w:rPr>
                      </w:pPr>
                      <w:r>
                        <w:rPr>
                          <w:i/>
                          <w:lang w:val="cs-CZ"/>
                        </w:rPr>
                        <w:t>„Když p</w:t>
                      </w:r>
                      <w:r w:rsidRPr="009040AE">
                        <w:rPr>
                          <w:i/>
                          <w:lang w:val="cs-CZ"/>
                        </w:rPr>
                        <w:t xml:space="preserve">o </w:t>
                      </w:r>
                      <w:r w:rsidRPr="009040AE">
                        <w:rPr>
                          <w:rFonts w:hint="eastAsia"/>
                          <w:i/>
                          <w:lang w:val="cs-CZ"/>
                        </w:rPr>
                        <w:t>spuštění</w:t>
                      </w:r>
                      <w:r w:rsidRPr="009040AE">
                        <w:rPr>
                          <w:i/>
                          <w:lang w:val="cs-CZ"/>
                        </w:rPr>
                        <w:t xml:space="preserve"> programu</w:t>
                      </w:r>
                      <w:r>
                        <w:rPr>
                          <w:i/>
                          <w:lang w:val="cs-CZ"/>
                        </w:rPr>
                        <w:t xml:space="preserve"> </w:t>
                      </w:r>
                      <w:r w:rsidRPr="009040AE">
                        <w:rPr>
                          <w:rFonts w:hint="eastAsia"/>
                          <w:i/>
                          <w:lang w:val="cs-CZ"/>
                        </w:rPr>
                        <w:t xml:space="preserve">stisknu kulaté tlačítko, </w:t>
                      </w:r>
                      <w:r w:rsidRPr="009040AE">
                        <w:rPr>
                          <w:i/>
                          <w:lang w:val="cs-CZ"/>
                        </w:rPr>
                        <w:t xml:space="preserve">robot </w:t>
                      </w:r>
                      <w:r>
                        <w:rPr>
                          <w:i/>
                          <w:lang w:val="cs-CZ"/>
                        </w:rPr>
                        <w:t xml:space="preserve">by se </w:t>
                      </w:r>
                      <w:r w:rsidRPr="009040AE">
                        <w:rPr>
                          <w:rFonts w:hint="eastAsia"/>
                          <w:i/>
                          <w:lang w:val="cs-CZ"/>
                        </w:rPr>
                        <w:t xml:space="preserve">podle mého názoru měl přestat pohybovat, pak zapípat a program by měl skončit. To se neděje! Zkusil jsem dvakrát stisknout trojúhelníkové tlačítko, pak stisknout kulaté tlačítko, ale robot se stále otáčí. Myslím, že robot </w:t>
                      </w:r>
                      <w:r>
                        <w:rPr>
                          <w:i/>
                          <w:lang w:val="cs-CZ"/>
                        </w:rPr>
                        <w:t>je pokažený</w:t>
                      </w:r>
                      <w:r w:rsidRPr="009040AE">
                        <w:rPr>
                          <w:i/>
                          <w:lang w:val="cs-CZ"/>
                        </w:rPr>
                        <w:t>.“</w:t>
                      </w:r>
                    </w:p>
                    <w:p w14:paraId="67B5359F" w14:textId="77777777" w:rsidR="002A1612" w:rsidRPr="00AA6438" w:rsidRDefault="002A1612" w:rsidP="001C6C01">
                      <w:pPr>
                        <w:jc w:val="center"/>
                        <w:rPr>
                          <w:lang w:val="cs-CZ"/>
                        </w:rPr>
                      </w:pPr>
                    </w:p>
                  </w:txbxContent>
                </v:textbox>
                <w10:wrap type="topAndBottom"/>
              </v:shape>
            </w:pict>
          </mc:Fallback>
        </mc:AlternateContent>
      </w:r>
      <w:r w:rsidRPr="00A84B87">
        <w:rPr>
          <w:lang w:val="cs-CZ"/>
        </w:rPr>
        <w:t xml:space="preserve">Program nefunguje tak, jak by si programátor přál: </w:t>
      </w:r>
    </w:p>
    <w:p w14:paraId="721FF0C1" w14:textId="3DA78147" w:rsidR="001C6C01" w:rsidRPr="00A84B87" w:rsidRDefault="001C6C01" w:rsidP="001C6C01">
      <w:pPr>
        <w:spacing w:before="240"/>
        <w:rPr>
          <w:lang w:val="cs-CZ"/>
        </w:rPr>
      </w:pPr>
      <w:r w:rsidRPr="00A84B87">
        <w:rPr>
          <w:noProof/>
          <w:lang w:val="cs-CZ"/>
        </w:rPr>
        <mc:AlternateContent>
          <mc:Choice Requires="wpg">
            <w:drawing>
              <wp:anchor distT="0" distB="0" distL="114300" distR="114300" simplePos="0" relativeHeight="253461504" behindDoc="0" locked="0" layoutInCell="1" allowOverlap="1" wp14:anchorId="255BABC7" wp14:editId="48D9B939">
                <wp:simplePos x="0" y="0"/>
                <wp:positionH relativeFrom="column">
                  <wp:posOffset>19050</wp:posOffset>
                </wp:positionH>
                <wp:positionV relativeFrom="paragraph">
                  <wp:posOffset>1873885</wp:posOffset>
                </wp:positionV>
                <wp:extent cx="5715000" cy="2480310"/>
                <wp:effectExtent l="0" t="0" r="19050" b="15240"/>
                <wp:wrapTopAndBottom/>
                <wp:docPr id="994" name="Group 994"/>
                <wp:cNvGraphicFramePr/>
                <a:graphic xmlns:a="http://schemas.openxmlformats.org/drawingml/2006/main">
                  <a:graphicData uri="http://schemas.microsoft.com/office/word/2010/wordprocessingGroup">
                    <wpg:wgp>
                      <wpg:cNvGrpSpPr/>
                      <wpg:grpSpPr>
                        <a:xfrm>
                          <a:off x="0" y="0"/>
                          <a:ext cx="5715000" cy="2480310"/>
                          <a:chOff x="0" y="0"/>
                          <a:chExt cx="5715000" cy="2329714"/>
                        </a:xfrm>
                      </wpg:grpSpPr>
                      <wps:wsp>
                        <wps:cNvPr id="1073741966" name="Text Box 1073741966"/>
                        <wps:cNvSpPr txBox="1">
                          <a:spLocks noChangeArrowheads="1"/>
                        </wps:cNvSpPr>
                        <wps:spPr bwMode="auto">
                          <a:xfrm>
                            <a:off x="0" y="672999"/>
                            <a:ext cx="5715000" cy="1656715"/>
                          </a:xfrm>
                          <a:prstGeom prst="roundRect">
                            <a:avLst>
                              <a:gd name="adj" fmla="val 7850"/>
                            </a:avLst>
                          </a:prstGeom>
                          <a:solidFill>
                            <a:srgbClr val="FFFFFF"/>
                          </a:solidFill>
                          <a:ln w="9525">
                            <a:solidFill>
                              <a:schemeClr val="tx1">
                                <a:lumMod val="65000"/>
                                <a:lumOff val="35000"/>
                              </a:schemeClr>
                            </a:solidFill>
                            <a:miter lim="800000"/>
                            <a:headEnd/>
                            <a:tailEnd/>
                          </a:ln>
                        </wps:spPr>
                        <wps:txbx>
                          <w:txbxContent>
                            <w:p w14:paraId="2DD70A67" w14:textId="77777777" w:rsidR="002A1612" w:rsidRPr="00A84B87" w:rsidRDefault="002A1612" w:rsidP="001C6C01">
                              <w:pPr>
                                <w:rPr>
                                  <w:lang w:val="cs-CZ"/>
                                </w:rPr>
                              </w:pPr>
                              <w:r w:rsidRPr="00A84B87">
                                <w:rPr>
                                  <w:color w:val="FF7000"/>
                                  <w:lang w:val="cs-CZ"/>
                                </w:rPr>
                                <w:t xml:space="preserve">Logické chyby </w:t>
                              </w:r>
                              <w:r w:rsidRPr="00A84B87">
                                <w:rPr>
                                  <w:lang w:val="cs-CZ"/>
                                </w:rPr>
                                <w:t>jsou probl</w:t>
                              </w:r>
                              <w:r>
                                <w:rPr>
                                  <w:lang w:val="cs-CZ"/>
                                </w:rPr>
                                <w:t>é</w:t>
                              </w:r>
                              <w:r w:rsidRPr="00A84B87">
                                <w:rPr>
                                  <w:lang w:val="cs-CZ"/>
                                </w:rPr>
                                <w:t>m</w:t>
                              </w:r>
                              <w:r>
                                <w:rPr>
                                  <w:lang w:val="cs-CZ"/>
                                </w:rPr>
                                <w:t>y</w:t>
                              </w:r>
                              <w:r w:rsidRPr="00A84B87">
                                <w:rPr>
                                  <w:lang w:val="cs-CZ"/>
                                </w:rPr>
                                <w:t xml:space="preserve"> s </w:t>
                              </w:r>
                              <w:proofErr w:type="gramStart"/>
                              <w:r w:rsidRPr="00A84B87">
                                <w:rPr>
                                  <w:lang w:val="cs-CZ"/>
                                </w:rPr>
                                <w:t>logikou,</w:t>
                              </w:r>
                              <w:proofErr w:type="gramEnd"/>
                              <w:r w:rsidRPr="00A84B87">
                                <w:rPr>
                                  <w:lang w:val="cs-CZ"/>
                                </w:rPr>
                                <w:t xml:space="preserve"> neboli způsobem myšlení, v program</w:t>
                              </w:r>
                              <w:r>
                                <w:rPr>
                                  <w:lang w:val="cs-CZ"/>
                                </w:rPr>
                                <w:t>u</w:t>
                              </w:r>
                              <w:r w:rsidRPr="00A84B87">
                                <w:rPr>
                                  <w:lang w:val="cs-CZ"/>
                                </w:rPr>
                                <w:t>. Pokud program ne</w:t>
                              </w:r>
                              <w:r>
                                <w:rPr>
                                  <w:lang w:val="cs-CZ"/>
                                </w:rPr>
                                <w:t>f</w:t>
                              </w:r>
                              <w:r w:rsidRPr="00A84B87">
                                <w:rPr>
                                  <w:lang w:val="cs-CZ"/>
                                </w:rPr>
                                <w:t>unguje tak, jak jste očekávali, možná v něm je logická chyba. Edison</w:t>
                              </w:r>
                              <w:r>
                                <w:rPr>
                                  <w:lang w:val="cs-CZ"/>
                                </w:rPr>
                                <w:t xml:space="preserve"> možná provádí program přesně podle napsaného kódu, avšak ve vašem vnímání program nefunguje. </w:t>
                              </w:r>
                            </w:p>
                            <w:p w14:paraId="2DB6CBA4" w14:textId="55312970" w:rsidR="002A1612" w:rsidRPr="00A84B87" w:rsidRDefault="002A1612" w:rsidP="001C6C01">
                              <w:pPr>
                                <w:rPr>
                                  <w:lang w:val="cs-CZ"/>
                                </w:rPr>
                              </w:pPr>
                              <w:r>
                                <w:rPr>
                                  <w:lang w:val="cs-CZ"/>
                                </w:rPr>
                                <w:t xml:space="preserve">Mějte na paměti, že počítače </w:t>
                              </w:r>
                              <w:proofErr w:type="gramStart"/>
                              <w:r>
                                <w:rPr>
                                  <w:lang w:val="cs-CZ"/>
                                </w:rPr>
                                <w:t>nedokáží</w:t>
                              </w:r>
                              <w:proofErr w:type="gramEnd"/>
                              <w:r>
                                <w:rPr>
                                  <w:lang w:val="cs-CZ"/>
                                </w:rPr>
                                <w:t xml:space="preserve"> přemýšlet jako lidé. Proto musíte používat </w:t>
                              </w:r>
                              <w:r>
                                <w:rPr>
                                  <w:color w:val="FF7000"/>
                                  <w:lang w:val="cs-CZ"/>
                                </w:rPr>
                                <w:t xml:space="preserve">algoritmické myšlení </w:t>
                              </w:r>
                              <w:r>
                                <w:rPr>
                                  <w:lang w:val="cs-CZ"/>
                                </w:rPr>
                                <w:t xml:space="preserve">a plánovat, řešit problémy a analyzovat informace stejně jako počítač. </w:t>
                              </w:r>
                            </w:p>
                          </w:txbxContent>
                        </wps:txbx>
                        <wps:bodyPr rot="0" vert="horz" wrap="square" lIns="91440" tIns="180000" rIns="91440" bIns="90000" anchor="t" anchorCtr="0">
                          <a:noAutofit/>
                        </wps:bodyPr>
                      </wps:wsp>
                      <pic:pic xmlns:pic="http://schemas.openxmlformats.org/drawingml/2006/picture">
                        <pic:nvPicPr>
                          <pic:cNvPr id="992" name="Picture 992"/>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201168" y="0"/>
                            <a:ext cx="899160" cy="899160"/>
                          </a:xfrm>
                          <a:prstGeom prst="rect">
                            <a:avLst/>
                          </a:prstGeom>
                        </pic:spPr>
                      </pic:pic>
                      <wps:wsp>
                        <wps:cNvPr id="993" name="Text Box 2"/>
                        <wps:cNvSpPr txBox="1">
                          <a:spLocks noChangeArrowheads="1"/>
                        </wps:cNvSpPr>
                        <wps:spPr bwMode="auto">
                          <a:xfrm>
                            <a:off x="1016813" y="303581"/>
                            <a:ext cx="1599565" cy="365760"/>
                          </a:xfrm>
                          <a:prstGeom prst="rect">
                            <a:avLst/>
                          </a:prstGeom>
                          <a:noFill/>
                          <a:ln w="9525">
                            <a:noFill/>
                            <a:miter lim="800000"/>
                            <a:headEnd/>
                            <a:tailEnd/>
                          </a:ln>
                        </wps:spPr>
                        <wps:txbx>
                          <w:txbxContent>
                            <w:p w14:paraId="58AF0B39" w14:textId="77777777" w:rsidR="002A1612" w:rsidRPr="00D31915" w:rsidRDefault="002A1612" w:rsidP="001C6C01">
                              <w:pPr>
                                <w:rPr>
                                  <w:b/>
                                  <w:color w:val="FF7000"/>
                                  <w:sz w:val="28"/>
                                  <w:szCs w:val="28"/>
                                </w:rPr>
                              </w:pPr>
                              <w:proofErr w:type="spellStart"/>
                              <w:r>
                                <w:rPr>
                                  <w:b/>
                                  <w:color w:val="FF7000"/>
                                  <w:sz w:val="28"/>
                                  <w:szCs w:val="28"/>
                                </w:rPr>
                                <w:t>Nezapomeňte</w:t>
                              </w:r>
                              <w:proofErr w:type="spellEnd"/>
                            </w:p>
                            <w:p w14:paraId="4E4E6FD5" w14:textId="77777777" w:rsidR="002A1612" w:rsidRPr="00D31915" w:rsidRDefault="002A1612" w:rsidP="001C6C01">
                              <w:pPr>
                                <w:rPr>
                                  <w:b/>
                                  <w:color w:val="FF7000"/>
                                  <w:sz w:val="28"/>
                                  <w:szCs w:val="28"/>
                                </w:rPr>
                              </w:pP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255BABC7" id="Group 994" o:spid="_x0000_s1457" style="position:absolute;margin-left:1.5pt;margin-top:147.55pt;width:450pt;height:195.3pt;z-index:253461504;mso-height-relative:margin" coordsize="57150,2329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">
                <v:roundrect id="Text Box 1073741966" o:spid="_x0000_s1458" style="position:absolute;top:6729;width:57150;height:16568;visibility:visible;mso-wrap-style:square;v-text-anchor:top" arcsize="514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" strokecolor="#5a5a5a [2109]">
                  <v:stroke joinstyle="miter"/>
                  <v:textbox inset=",5mm,,2.5mm">
                    <w:txbxContent>
                      <w:p w14:paraId="2DD70A67" w14:textId="77777777" w:rsidR="002A1612" w:rsidRPr="00A84B87" w:rsidRDefault="002A1612" w:rsidP="001C6C01">
                        <w:pPr>
                          <w:rPr>
                            <w:lang w:val="cs-CZ"/>
                          </w:rPr>
                        </w:pPr>
                        <w:r w:rsidRPr="00A84B87">
                          <w:rPr>
                            <w:color w:val="FF7000"/>
                            <w:lang w:val="cs-CZ"/>
                          </w:rPr>
                          <w:t xml:space="preserve">Logické chyby </w:t>
                        </w:r>
                        <w:r w:rsidRPr="00A84B87">
                          <w:rPr>
                            <w:lang w:val="cs-CZ"/>
                          </w:rPr>
                          <w:t>jsou probl</w:t>
                        </w:r>
                        <w:r>
                          <w:rPr>
                            <w:lang w:val="cs-CZ"/>
                          </w:rPr>
                          <w:t>é</w:t>
                        </w:r>
                        <w:r w:rsidRPr="00A84B87">
                          <w:rPr>
                            <w:lang w:val="cs-CZ"/>
                          </w:rPr>
                          <w:t>m</w:t>
                        </w:r>
                        <w:r>
                          <w:rPr>
                            <w:lang w:val="cs-CZ"/>
                          </w:rPr>
                          <w:t>y</w:t>
                        </w:r>
                        <w:r w:rsidRPr="00A84B87">
                          <w:rPr>
                            <w:lang w:val="cs-CZ"/>
                          </w:rPr>
                          <w:t xml:space="preserve"> s </w:t>
                        </w:r>
                        <w:proofErr w:type="gramStart"/>
                        <w:r w:rsidRPr="00A84B87">
                          <w:rPr>
                            <w:lang w:val="cs-CZ"/>
                          </w:rPr>
                          <w:t>logikou,</w:t>
                        </w:r>
                        <w:proofErr w:type="gramEnd"/>
                        <w:r w:rsidRPr="00A84B87">
                          <w:rPr>
                            <w:lang w:val="cs-CZ"/>
                          </w:rPr>
                          <w:t xml:space="preserve"> neboli způsobem myšlení, v program</w:t>
                        </w:r>
                        <w:r>
                          <w:rPr>
                            <w:lang w:val="cs-CZ"/>
                          </w:rPr>
                          <w:t>u</w:t>
                        </w:r>
                        <w:r w:rsidRPr="00A84B87">
                          <w:rPr>
                            <w:lang w:val="cs-CZ"/>
                          </w:rPr>
                          <w:t>. Pokud program ne</w:t>
                        </w:r>
                        <w:r>
                          <w:rPr>
                            <w:lang w:val="cs-CZ"/>
                          </w:rPr>
                          <w:t>f</w:t>
                        </w:r>
                        <w:r w:rsidRPr="00A84B87">
                          <w:rPr>
                            <w:lang w:val="cs-CZ"/>
                          </w:rPr>
                          <w:t>unguje tak, jak jste očekávali, možná v něm je logická chyba. Edison</w:t>
                        </w:r>
                        <w:r>
                          <w:rPr>
                            <w:lang w:val="cs-CZ"/>
                          </w:rPr>
                          <w:t xml:space="preserve"> možná provádí program přesně podle napsaného kódu, avšak ve vašem vnímání program nefunguje. </w:t>
                        </w:r>
                      </w:p>
                      <w:p w14:paraId="2DB6CBA4" w14:textId="55312970" w:rsidR="002A1612" w:rsidRPr="00A84B87" w:rsidRDefault="002A1612" w:rsidP="001C6C01">
                        <w:pPr>
                          <w:rPr>
                            <w:lang w:val="cs-CZ"/>
                          </w:rPr>
                        </w:pPr>
                        <w:r>
                          <w:rPr>
                            <w:lang w:val="cs-CZ"/>
                          </w:rPr>
                          <w:t xml:space="preserve">Mějte na paměti, že počítače </w:t>
                        </w:r>
                        <w:proofErr w:type="gramStart"/>
                        <w:r>
                          <w:rPr>
                            <w:lang w:val="cs-CZ"/>
                          </w:rPr>
                          <w:t>nedokáží</w:t>
                        </w:r>
                        <w:proofErr w:type="gramEnd"/>
                        <w:r>
                          <w:rPr>
                            <w:lang w:val="cs-CZ"/>
                          </w:rPr>
                          <w:t xml:space="preserve"> přemýšlet jako lidé. Proto musíte používat </w:t>
                        </w:r>
                        <w:r>
                          <w:rPr>
                            <w:color w:val="FF7000"/>
                            <w:lang w:val="cs-CZ"/>
                          </w:rPr>
                          <w:t xml:space="preserve">algoritmické myšlení </w:t>
                        </w:r>
                        <w:r>
                          <w:rPr>
                            <w:lang w:val="cs-CZ"/>
                          </w:rPr>
                          <w:t xml:space="preserve">a plánovat, řešit problémy a analyzovat informace stejně jako počítač. </w:t>
                        </w:r>
                      </w:p>
                    </w:txbxContent>
                  </v:textbox>
                </v:roundrect>
                <v:shape id="Picture 992" o:spid="_x0000_s1459" type="#_x0000_t75" style="position:absolute;left:2011;width:8992;height:8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">
                  <v:imagedata r:id="rId49" o:title=""/>
                </v:shape>
                <v:shape id="_x0000_s1460" type="#_x0000_t202" style="position:absolute;left:10168;top:3035;width:15995;height:3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" filled="f" stroked="f">
                  <v:textbox>
                    <w:txbxContent>
                      <w:p w14:paraId="58AF0B39" w14:textId="77777777" w:rsidR="002A1612" w:rsidRPr="00D31915" w:rsidRDefault="002A1612" w:rsidP="001C6C01">
                        <w:pPr>
                          <w:rPr>
                            <w:b/>
                            <w:color w:val="FF7000"/>
                            <w:sz w:val="28"/>
                            <w:szCs w:val="28"/>
                          </w:rPr>
                        </w:pPr>
                        <w:proofErr w:type="spellStart"/>
                        <w:r>
                          <w:rPr>
                            <w:b/>
                            <w:color w:val="FF7000"/>
                            <w:sz w:val="28"/>
                            <w:szCs w:val="28"/>
                          </w:rPr>
                          <w:t>Nezapomeňte</w:t>
                        </w:r>
                        <w:proofErr w:type="spellEnd"/>
                      </w:p>
                      <w:p w14:paraId="4E4E6FD5" w14:textId="77777777" w:rsidR="002A1612" w:rsidRPr="00D31915" w:rsidRDefault="002A1612" w:rsidP="001C6C01">
                        <w:pPr>
                          <w:rPr>
                            <w:b/>
                            <w:color w:val="FF7000"/>
                            <w:sz w:val="28"/>
                            <w:szCs w:val="28"/>
                          </w:rPr>
                        </w:pPr>
                      </w:p>
                    </w:txbxContent>
                  </v:textbox>
                </v:shape>
                <w10:wrap type="topAndBottom"/>
              </v:group>
            </w:pict>
          </mc:Fallback>
        </mc:AlternateContent>
      </w:r>
      <w:r w:rsidRPr="00A84B87">
        <w:rPr>
          <w:lang w:val="cs-CZ"/>
        </w:rPr>
        <w:t xml:space="preserve">Je robot skutečně </w:t>
      </w:r>
      <w:r w:rsidR="00566F30">
        <w:rPr>
          <w:lang w:val="cs-CZ"/>
        </w:rPr>
        <w:t>pokažený</w:t>
      </w:r>
      <w:r w:rsidRPr="00A84B87">
        <w:rPr>
          <w:lang w:val="cs-CZ"/>
        </w:rPr>
        <w:t xml:space="preserve">? Jsou v programu nějaké mouchy? Udělal programátor logickou chybu? </w:t>
      </w:r>
      <w:r w:rsidRPr="00A84B87">
        <w:rPr>
          <w:noProof/>
          <w:lang w:val="cs-CZ"/>
        </w:rPr>
        <w:t xml:space="preserve">Nebo je to něčím jiným? </w:t>
      </w:r>
    </w:p>
    <w:p w14:paraId="4E641C8A" w14:textId="77777777" w:rsidR="001C6C01" w:rsidRPr="00A84B87" w:rsidRDefault="001C6C01" w:rsidP="001C6C01">
      <w:pPr>
        <w:pStyle w:val="Nadpis2"/>
        <w:rPr>
          <w:lang w:val="cs-CZ"/>
        </w:rPr>
      </w:pPr>
      <w:r w:rsidRPr="00A84B87">
        <w:rPr>
          <w:lang w:val="cs-CZ"/>
        </w:rPr>
        <w:lastRenderedPageBreak/>
        <w:t>Co máte dělat</w:t>
      </w:r>
    </w:p>
    <w:p w14:paraId="71A7C0DB" w14:textId="5E17547D" w:rsidR="001C6C01" w:rsidRPr="00A84B87" w:rsidRDefault="001C6C01" w:rsidP="001C6C01">
      <w:pPr>
        <w:rPr>
          <w:lang w:val="cs-CZ"/>
        </w:rPr>
      </w:pPr>
      <w:r>
        <w:rPr>
          <w:lang w:val="cs-CZ"/>
        </w:rPr>
        <w:t>Podívejme se</w:t>
      </w:r>
      <w:r w:rsidRPr="00731104">
        <w:rPr>
          <w:rFonts w:hint="eastAsia"/>
          <w:lang w:val="cs-CZ"/>
        </w:rPr>
        <w:t xml:space="preserve">, jestli můžeme </w:t>
      </w:r>
      <w:r w:rsidR="00D71BB7">
        <w:rPr>
          <w:lang w:val="cs-CZ"/>
        </w:rPr>
        <w:t xml:space="preserve">programátorovi </w:t>
      </w:r>
      <w:r w:rsidRPr="00731104">
        <w:rPr>
          <w:rFonts w:hint="eastAsia"/>
          <w:lang w:val="cs-CZ"/>
        </w:rPr>
        <w:t xml:space="preserve">pomoci zjistit, co se s programem děje, a vysvětlit </w:t>
      </w:r>
      <w:r w:rsidR="00D71BB7">
        <w:rPr>
          <w:lang w:val="cs-CZ"/>
        </w:rPr>
        <w:t>mu to</w:t>
      </w:r>
      <w:r w:rsidRPr="00A84B87">
        <w:rPr>
          <w:lang w:val="cs-CZ"/>
        </w:rPr>
        <w:t xml:space="preserve">. </w:t>
      </w:r>
    </w:p>
    <w:p w14:paraId="4B9E92E2" w14:textId="25853EBA" w:rsidR="001C6C01" w:rsidRPr="00A84B87" w:rsidRDefault="001C6C01" w:rsidP="001C6C01">
      <w:pPr>
        <w:rPr>
          <w:lang w:val="cs-CZ"/>
        </w:rPr>
      </w:pPr>
      <w:r w:rsidRPr="00A84B87">
        <w:rPr>
          <w:noProof/>
          <w:lang w:val="cs-CZ"/>
        </w:rPr>
        <mc:AlternateContent>
          <mc:Choice Requires="wpg">
            <w:drawing>
              <wp:anchor distT="0" distB="0" distL="114300" distR="114300" simplePos="0" relativeHeight="253380608" behindDoc="0" locked="0" layoutInCell="1" allowOverlap="1" wp14:anchorId="63A3A7EE" wp14:editId="186E48B4">
                <wp:simplePos x="0" y="0"/>
                <wp:positionH relativeFrom="column">
                  <wp:posOffset>3295650</wp:posOffset>
                </wp:positionH>
                <wp:positionV relativeFrom="paragraph">
                  <wp:posOffset>1905</wp:posOffset>
                </wp:positionV>
                <wp:extent cx="2615565" cy="2040890"/>
                <wp:effectExtent l="0" t="0" r="13335" b="16510"/>
                <wp:wrapSquare wrapText="bothSides"/>
                <wp:docPr id="1073742007" name="Group 1073742007"/>
                <wp:cNvGraphicFramePr/>
                <a:graphic xmlns:a="http://schemas.openxmlformats.org/drawingml/2006/main">
                  <a:graphicData uri="http://schemas.microsoft.com/office/word/2010/wordprocessingGroup">
                    <wpg:wgp>
                      <wpg:cNvGrpSpPr/>
                      <wpg:grpSpPr>
                        <a:xfrm>
                          <a:off x="0" y="0"/>
                          <a:ext cx="2615565" cy="2040890"/>
                          <a:chOff x="0" y="0"/>
                          <a:chExt cx="2615565" cy="1745685"/>
                        </a:xfrm>
                      </wpg:grpSpPr>
                      <wps:wsp>
                        <wps:cNvPr id="1073741949" name="Text Box 1073741949"/>
                        <wps:cNvSpPr txBox="1">
                          <a:spLocks noChangeArrowheads="1"/>
                        </wps:cNvSpPr>
                        <wps:spPr bwMode="auto">
                          <a:xfrm>
                            <a:off x="0" y="665683"/>
                            <a:ext cx="2615565" cy="1080002"/>
                          </a:xfrm>
                          <a:prstGeom prst="roundRect">
                            <a:avLst>
                              <a:gd name="adj" fmla="val 10454"/>
                            </a:avLst>
                          </a:prstGeom>
                          <a:solidFill>
                            <a:srgbClr val="FFFFFF"/>
                          </a:solidFill>
                          <a:ln w="9525">
                            <a:solidFill>
                              <a:schemeClr val="tx1">
                                <a:lumMod val="65000"/>
                                <a:lumOff val="35000"/>
                              </a:schemeClr>
                            </a:solidFill>
                            <a:miter lim="800000"/>
                            <a:headEnd/>
                            <a:tailEnd/>
                          </a:ln>
                        </wps:spPr>
                        <wps:txbx>
                          <w:txbxContent>
                            <w:p w14:paraId="32252E53" w14:textId="77777777" w:rsidR="002A1612" w:rsidRPr="00731104" w:rsidRDefault="002A1612" w:rsidP="001C6C01">
                              <w:pPr>
                                <w:rPr>
                                  <w:lang w:val="cs-CZ"/>
                                </w:rPr>
                              </w:pPr>
                              <w:r>
                                <w:rPr>
                                  <w:lang w:val="cs-CZ"/>
                                </w:rPr>
                                <w:t>Ke spuštění programu stiskněte jednou tlačítko ke spuštění</w:t>
                              </w:r>
                              <w:r w:rsidRPr="00731104">
                                <w:rPr>
                                  <w:lang w:val="cs-CZ"/>
                                </w:rPr>
                                <w:t xml:space="preserve"> (</w:t>
                              </w:r>
                              <w:r>
                                <w:rPr>
                                  <w:lang w:val="cs-CZ"/>
                                </w:rPr>
                                <w:t>trojúhelníkové</w:t>
                              </w:r>
                              <w:r w:rsidRPr="00731104">
                                <w:rPr>
                                  <w:lang w:val="cs-CZ"/>
                                </w:rPr>
                                <w:t>)</w:t>
                              </w:r>
                              <w:r>
                                <w:rPr>
                                  <w:lang w:val="cs-CZ"/>
                                </w:rPr>
                                <w:t xml:space="preserve">. Tím dojde ke spuštění program. Edison nevnímá tento stisk jako součást programu. </w:t>
                              </w:r>
                            </w:p>
                            <w:p w14:paraId="576EE7DD" w14:textId="77777777" w:rsidR="002A1612" w:rsidRPr="00731104" w:rsidRDefault="002A1612" w:rsidP="001C6C01">
                              <w:pPr>
                                <w:rPr>
                                  <w:lang w:val="cs-CZ"/>
                                </w:rPr>
                              </w:pPr>
                            </w:p>
                          </w:txbxContent>
                        </wps:txbx>
                        <wps:bodyPr rot="0" vert="horz" wrap="square" lIns="91440" tIns="180000" rIns="91440" bIns="90000" anchor="t" anchorCtr="0">
                          <a:noAutofit/>
                        </wps:bodyPr>
                      </wps:wsp>
                      <wps:wsp>
                        <wps:cNvPr id="1073741951" name="Text Box 2"/>
                        <wps:cNvSpPr txBox="1">
                          <a:spLocks noChangeArrowheads="1"/>
                        </wps:cNvSpPr>
                        <wps:spPr bwMode="auto">
                          <a:xfrm>
                            <a:off x="1027786" y="285293"/>
                            <a:ext cx="1485900" cy="365760"/>
                          </a:xfrm>
                          <a:prstGeom prst="rect">
                            <a:avLst/>
                          </a:prstGeom>
                          <a:noFill/>
                          <a:ln w="9525">
                            <a:noFill/>
                            <a:miter lim="800000"/>
                            <a:headEnd/>
                            <a:tailEnd/>
                          </a:ln>
                        </wps:spPr>
                        <wps:txbx>
                          <w:txbxContent>
                            <w:p w14:paraId="54C1EE96" w14:textId="77777777" w:rsidR="002A1612" w:rsidRPr="00D31915" w:rsidRDefault="002A1612" w:rsidP="001C6C01">
                              <w:pPr>
                                <w:rPr>
                                  <w:b/>
                                  <w:color w:val="FF7000"/>
                                  <w:sz w:val="28"/>
                                  <w:szCs w:val="28"/>
                                </w:rPr>
                              </w:pPr>
                              <w:proofErr w:type="spellStart"/>
                              <w:r>
                                <w:rPr>
                                  <w:b/>
                                  <w:color w:val="FF7000"/>
                                  <w:sz w:val="28"/>
                                  <w:szCs w:val="28"/>
                                </w:rPr>
                                <w:t>Nezapomeňte</w:t>
                              </w:r>
                              <w:proofErr w:type="spellEnd"/>
                            </w:p>
                            <w:p w14:paraId="2EEAE083" w14:textId="77777777" w:rsidR="002A1612" w:rsidRPr="00D31915" w:rsidRDefault="002A1612" w:rsidP="001C6C01">
                              <w:pPr>
                                <w:rPr>
                                  <w:b/>
                                  <w:color w:val="FF7000"/>
                                  <w:sz w:val="28"/>
                                  <w:szCs w:val="28"/>
                                </w:rPr>
                              </w:pPr>
                            </w:p>
                          </w:txbxContent>
                        </wps:txbx>
                        <wps:bodyPr rot="0" vert="horz" wrap="square" lIns="91440" tIns="45720" rIns="91440" bIns="45720" anchor="t" anchorCtr="0">
                          <a:noAutofit/>
                        </wps:bodyPr>
                      </wps:wsp>
                      <pic:pic xmlns:pic="http://schemas.openxmlformats.org/drawingml/2006/picture">
                        <pic:nvPicPr>
                          <pic:cNvPr id="1073741954" name="Picture 1073741954"/>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208483" y="0"/>
                            <a:ext cx="899795" cy="899795"/>
                          </a:xfrm>
                          <a:prstGeom prst="rect">
                            <a:avLst/>
                          </a:prstGeom>
                        </pic:spPr>
                      </pic:pic>
                    </wpg:wgp>
                  </a:graphicData>
                </a:graphic>
                <wp14:sizeRelV relativeFrom="margin">
                  <wp14:pctHeight>0</wp14:pctHeight>
                </wp14:sizeRelV>
              </wp:anchor>
            </w:drawing>
          </mc:Choice>
          <mc:Fallback>
            <w:pict>
              <v:group w14:anchorId="63A3A7EE" id="Group 1073742007" o:spid="_x0000_s1461" style="position:absolute;margin-left:259.5pt;margin-top:.15pt;width:205.95pt;height:160.7pt;z-index:253380608;mso-height-relative:margin" coordsize="26155,1745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">
                <v:roundrect id="Text Box 1073741949" o:spid="_x0000_s1462" style="position:absolute;top:6656;width:26155;height:10800;visibility:visible;mso-wrap-style:square;v-text-anchor:top" arcsize="6851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" strokecolor="#5a5a5a [2109]">
                  <v:stroke joinstyle="miter"/>
                  <v:textbox inset=",5mm,,2.5mm">
                    <w:txbxContent>
                      <w:p w14:paraId="32252E53" w14:textId="77777777" w:rsidR="002A1612" w:rsidRPr="00731104" w:rsidRDefault="002A1612" w:rsidP="001C6C01">
                        <w:pPr>
                          <w:rPr>
                            <w:lang w:val="cs-CZ"/>
                          </w:rPr>
                        </w:pPr>
                        <w:r>
                          <w:rPr>
                            <w:lang w:val="cs-CZ"/>
                          </w:rPr>
                          <w:t>Ke spuštění programu stiskněte jednou tlačítko ke spuštění</w:t>
                        </w:r>
                        <w:r w:rsidRPr="00731104">
                          <w:rPr>
                            <w:lang w:val="cs-CZ"/>
                          </w:rPr>
                          <w:t xml:space="preserve"> (</w:t>
                        </w:r>
                        <w:r>
                          <w:rPr>
                            <w:lang w:val="cs-CZ"/>
                          </w:rPr>
                          <w:t>trojúhelníkové</w:t>
                        </w:r>
                        <w:r w:rsidRPr="00731104">
                          <w:rPr>
                            <w:lang w:val="cs-CZ"/>
                          </w:rPr>
                          <w:t>)</w:t>
                        </w:r>
                        <w:r>
                          <w:rPr>
                            <w:lang w:val="cs-CZ"/>
                          </w:rPr>
                          <w:t xml:space="preserve">. Tím dojde ke spuštění program. Edison nevnímá tento stisk jako součást programu. </w:t>
                        </w:r>
                      </w:p>
                      <w:p w14:paraId="576EE7DD" w14:textId="77777777" w:rsidR="002A1612" w:rsidRPr="00731104" w:rsidRDefault="002A1612" w:rsidP="001C6C01">
                        <w:pPr>
                          <w:rPr>
                            <w:lang w:val="cs-CZ"/>
                          </w:rPr>
                        </w:pPr>
                      </w:p>
                    </w:txbxContent>
                  </v:textbox>
                </v:roundrect>
                <v:shape id="_x0000_s1463" type="#_x0000_t202" style="position:absolute;left:10277;top:2852;width:14859;height:3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" filled="f" stroked="f">
                  <v:textbox>
                    <w:txbxContent>
                      <w:p w14:paraId="54C1EE96" w14:textId="77777777" w:rsidR="002A1612" w:rsidRPr="00D31915" w:rsidRDefault="002A1612" w:rsidP="001C6C01">
                        <w:pPr>
                          <w:rPr>
                            <w:b/>
                            <w:color w:val="FF7000"/>
                            <w:sz w:val="28"/>
                            <w:szCs w:val="28"/>
                          </w:rPr>
                        </w:pPr>
                        <w:proofErr w:type="spellStart"/>
                        <w:r>
                          <w:rPr>
                            <w:b/>
                            <w:color w:val="FF7000"/>
                            <w:sz w:val="28"/>
                            <w:szCs w:val="28"/>
                          </w:rPr>
                          <w:t>Nezapomeňte</w:t>
                        </w:r>
                        <w:proofErr w:type="spellEnd"/>
                      </w:p>
                      <w:p w14:paraId="2EEAE083" w14:textId="77777777" w:rsidR="002A1612" w:rsidRPr="00D31915" w:rsidRDefault="002A1612" w:rsidP="001C6C01">
                        <w:pPr>
                          <w:rPr>
                            <w:b/>
                            <w:color w:val="FF7000"/>
                            <w:sz w:val="28"/>
                            <w:szCs w:val="28"/>
                          </w:rPr>
                        </w:pPr>
                      </w:p>
                    </w:txbxContent>
                  </v:textbox>
                </v:shape>
                <v:shape id="Picture 1073741954" o:spid="_x0000_s1464" type="#_x0000_t75" style="position:absolute;left:2084;width:8998;height:89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">
                  <v:imagedata r:id="rId49" o:title=""/>
                </v:shape>
                <w10:wrap type="square"/>
              </v:group>
            </w:pict>
          </mc:Fallback>
        </mc:AlternateContent>
      </w:r>
      <w:r>
        <w:rPr>
          <w:lang w:val="cs-CZ"/>
        </w:rPr>
        <w:t xml:space="preserve">Prvním krokem, který musíte udělat, </w:t>
      </w:r>
      <w:r w:rsidRPr="00731104">
        <w:rPr>
          <w:rFonts w:hint="eastAsia"/>
          <w:lang w:val="cs-CZ"/>
        </w:rPr>
        <w:t xml:space="preserve">je spustit </w:t>
      </w:r>
      <w:r>
        <w:rPr>
          <w:lang w:val="cs-CZ"/>
        </w:rPr>
        <w:t xml:space="preserve">si sami </w:t>
      </w:r>
      <w:r w:rsidRPr="00731104">
        <w:rPr>
          <w:rFonts w:hint="eastAsia"/>
          <w:lang w:val="cs-CZ"/>
        </w:rPr>
        <w:t>program. T</w:t>
      </w:r>
      <w:r>
        <w:rPr>
          <w:lang w:val="cs-CZ"/>
        </w:rPr>
        <w:t>ak</w:t>
      </w:r>
      <w:r w:rsidRPr="00731104">
        <w:rPr>
          <w:rFonts w:hint="eastAsia"/>
          <w:lang w:val="cs-CZ"/>
        </w:rPr>
        <w:t xml:space="preserve"> můžete </w:t>
      </w:r>
      <w:r>
        <w:rPr>
          <w:lang w:val="cs-CZ"/>
        </w:rPr>
        <w:t xml:space="preserve">zjistit, </w:t>
      </w:r>
      <w:r w:rsidRPr="00731104">
        <w:rPr>
          <w:rFonts w:hint="eastAsia"/>
          <w:lang w:val="cs-CZ"/>
        </w:rPr>
        <w:t xml:space="preserve">jak funguje, a začít kontrolovat případné chyby. Spuštění programu vám také umožní zkontrolovat programátorovo myšlení a zjistit, zda </w:t>
      </w:r>
      <w:r w:rsidR="004539FF">
        <w:rPr>
          <w:lang w:val="cs-CZ"/>
        </w:rPr>
        <w:t xml:space="preserve">neudělal nějakou logickou chybu. </w:t>
      </w:r>
    </w:p>
    <w:p w14:paraId="1D75D5B9" w14:textId="77777777" w:rsidR="001C6C01" w:rsidRPr="00A84B87" w:rsidRDefault="001C6C01" w:rsidP="001C6C01">
      <w:pPr>
        <w:spacing w:before="240"/>
        <w:rPr>
          <w:lang w:val="cs-CZ"/>
        </w:rPr>
      </w:pPr>
      <w:r>
        <w:rPr>
          <w:lang w:val="cs-CZ"/>
        </w:rPr>
        <w:t>Napište program v </w:t>
      </w:r>
      <w:proofErr w:type="spellStart"/>
      <w:r>
        <w:rPr>
          <w:lang w:val="cs-CZ"/>
        </w:rPr>
        <w:t>EdScratchi</w:t>
      </w:r>
      <w:proofErr w:type="spellEnd"/>
      <w:r>
        <w:rPr>
          <w:lang w:val="cs-CZ"/>
        </w:rPr>
        <w:t xml:space="preserve"> a stáhněte jej do Edisona. Tento program využívá podmínky událostí, takže je nutné, abyste jej spustili a následně otestovali, zda se robot chová tak, jak byste při každé události očekávali. </w:t>
      </w:r>
    </w:p>
    <w:p w14:paraId="4C94EA15" w14:textId="77777777" w:rsidR="001C6C01" w:rsidRPr="00A84B87" w:rsidRDefault="001C6C01" w:rsidP="001C6C01">
      <w:pPr>
        <w:pStyle w:val="Odstavecseseznamem"/>
        <w:numPr>
          <w:ilvl w:val="0"/>
          <w:numId w:val="48"/>
        </w:numPr>
        <w:rPr>
          <w:lang w:val="cs-CZ"/>
        </w:rPr>
      </w:pPr>
      <w:r>
        <w:rPr>
          <w:lang w:val="cs-CZ"/>
        </w:rPr>
        <w:t xml:space="preserve">Spusťte robota stiskem tlačítka pro spuštění (trojúhelníkového). Co robot provede? </w:t>
      </w:r>
    </w:p>
    <w:p w14:paraId="07E4F33C" w14:textId="77777777" w:rsidR="001C6C01" w:rsidRPr="00A84B87" w:rsidRDefault="001C6C01" w:rsidP="001C6C01">
      <w:pPr>
        <w:rPr>
          <w:lang w:val="cs-CZ"/>
        </w:rPr>
      </w:pPr>
      <w:r w:rsidRPr="00A84B87">
        <w:rPr>
          <w:lang w:val="cs-CZ"/>
        </w:rPr>
        <w:t>________________________________________________________________________________</w:t>
      </w:r>
    </w:p>
    <w:p w14:paraId="755402D6" w14:textId="6A646508" w:rsidR="001C6C01" w:rsidRPr="00A84B87" w:rsidRDefault="001C6C01" w:rsidP="001C6C01">
      <w:pPr>
        <w:pStyle w:val="Odstavecseseznamem"/>
        <w:numPr>
          <w:ilvl w:val="0"/>
          <w:numId w:val="48"/>
        </w:numPr>
        <w:spacing w:before="240"/>
        <w:rPr>
          <w:lang w:val="cs-CZ"/>
        </w:rPr>
      </w:pPr>
      <w:r>
        <w:rPr>
          <w:lang w:val="cs-CZ"/>
        </w:rPr>
        <w:t>Je jeho chování v souladu s vaš</w:t>
      </w:r>
      <w:r w:rsidR="004A5E65">
        <w:rPr>
          <w:lang w:val="cs-CZ"/>
        </w:rPr>
        <w:t>ím</w:t>
      </w:r>
      <w:r>
        <w:rPr>
          <w:lang w:val="cs-CZ"/>
        </w:rPr>
        <w:t xml:space="preserve"> očekávání</w:t>
      </w:r>
      <w:r w:rsidR="004A5E65">
        <w:rPr>
          <w:lang w:val="cs-CZ"/>
        </w:rPr>
        <w:t>m</w:t>
      </w:r>
      <w:r>
        <w:rPr>
          <w:lang w:val="cs-CZ"/>
        </w:rPr>
        <w:t xml:space="preserve">? Proč ano nebo proč ne? </w:t>
      </w:r>
    </w:p>
    <w:p w14:paraId="32FDB4DE" w14:textId="77777777" w:rsidR="001C6C01" w:rsidRPr="00A84B87" w:rsidRDefault="001C6C01" w:rsidP="001C6C01">
      <w:pPr>
        <w:rPr>
          <w:lang w:val="cs-CZ"/>
        </w:rPr>
      </w:pPr>
      <w:r w:rsidRPr="00A84B87">
        <w:rPr>
          <w:lang w:val="cs-CZ"/>
        </w:rPr>
        <w:t>________________________________________________________________________________</w:t>
      </w:r>
    </w:p>
    <w:p w14:paraId="4A107C7E" w14:textId="77777777" w:rsidR="001C6C01" w:rsidRPr="00A84B87" w:rsidRDefault="001C6C01" w:rsidP="001C6C01">
      <w:pPr>
        <w:rPr>
          <w:lang w:val="cs-CZ"/>
        </w:rPr>
      </w:pPr>
      <w:r w:rsidRPr="00A84B87">
        <w:rPr>
          <w:lang w:val="cs-CZ"/>
        </w:rPr>
        <w:t>________________________________________________________________________________</w:t>
      </w:r>
    </w:p>
    <w:p w14:paraId="7584D16D" w14:textId="717713BC" w:rsidR="001C6C01" w:rsidRPr="00A84B87" w:rsidRDefault="001C6C01" w:rsidP="001C6C01">
      <w:pPr>
        <w:pStyle w:val="Odstavecseseznamem"/>
        <w:numPr>
          <w:ilvl w:val="0"/>
          <w:numId w:val="48"/>
        </w:numPr>
        <w:spacing w:before="240"/>
        <w:rPr>
          <w:lang w:val="cs-CZ"/>
        </w:rPr>
      </w:pPr>
      <w:r>
        <w:rPr>
          <w:lang w:val="cs-CZ"/>
        </w:rPr>
        <w:t>Nyní stiskněte trojúhelníkové tlačítko</w:t>
      </w:r>
      <w:r w:rsidR="005C235E">
        <w:rPr>
          <w:lang w:val="cs-CZ"/>
        </w:rPr>
        <w:t>.</w:t>
      </w:r>
      <w:r>
        <w:rPr>
          <w:lang w:val="cs-CZ"/>
        </w:rPr>
        <w:t xml:space="preserve"> Robot se začne otáčet doprava. Proč je tomu tak? </w:t>
      </w:r>
    </w:p>
    <w:p w14:paraId="036332C5" w14:textId="77777777" w:rsidR="001C6C01" w:rsidRPr="00A84B87" w:rsidRDefault="001C6C01" w:rsidP="001C6C01">
      <w:pPr>
        <w:rPr>
          <w:lang w:val="cs-CZ"/>
        </w:rPr>
      </w:pPr>
      <w:r w:rsidRPr="00A84B87">
        <w:rPr>
          <w:lang w:val="cs-CZ"/>
        </w:rPr>
        <w:t>________________________________________________________________________________</w:t>
      </w:r>
    </w:p>
    <w:p w14:paraId="0F9F5FE6" w14:textId="77777777" w:rsidR="001C6C01" w:rsidRPr="00A84B87" w:rsidRDefault="001C6C01" w:rsidP="001C6C01">
      <w:pPr>
        <w:rPr>
          <w:lang w:val="cs-CZ"/>
        </w:rPr>
      </w:pPr>
      <w:r w:rsidRPr="00A84B87">
        <w:rPr>
          <w:lang w:val="cs-CZ"/>
        </w:rPr>
        <w:t>________________________________________________________________________________</w:t>
      </w:r>
    </w:p>
    <w:p w14:paraId="702EB419" w14:textId="77777777" w:rsidR="001C6C01" w:rsidRPr="00A84B87" w:rsidRDefault="001C6C01" w:rsidP="001C6C01">
      <w:pPr>
        <w:rPr>
          <w:lang w:val="cs-CZ"/>
        </w:rPr>
      </w:pPr>
    </w:p>
    <w:p w14:paraId="4AC0101A" w14:textId="77777777" w:rsidR="001C6C01" w:rsidRPr="00A84B87" w:rsidRDefault="001C6C01" w:rsidP="001C6C01">
      <w:pPr>
        <w:rPr>
          <w:lang w:val="cs-CZ"/>
        </w:rPr>
      </w:pPr>
      <w:r w:rsidRPr="00A84B87">
        <w:rPr>
          <w:noProof/>
          <w:lang w:val="cs-CZ"/>
        </w:rPr>
        <mc:AlternateContent>
          <mc:Choice Requires="wps">
            <w:drawing>
              <wp:anchor distT="45720" distB="45720" distL="114300" distR="114300" simplePos="0" relativeHeight="253376512" behindDoc="0" locked="0" layoutInCell="1" allowOverlap="1" wp14:anchorId="59E7E2CD" wp14:editId="2FF4C244">
                <wp:simplePos x="0" y="0"/>
                <wp:positionH relativeFrom="column">
                  <wp:posOffset>179070</wp:posOffset>
                </wp:positionH>
                <wp:positionV relativeFrom="paragraph">
                  <wp:posOffset>1459230</wp:posOffset>
                </wp:positionV>
                <wp:extent cx="5343525" cy="855345"/>
                <wp:effectExtent l="0" t="0" r="28575" b="20955"/>
                <wp:wrapTopAndBottom/>
                <wp:docPr id="1073742009" name="Text Box 10737420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43525" cy="855345"/>
                        </a:xfrm>
                        <a:prstGeom prst="roundRect">
                          <a:avLst/>
                        </a:prstGeom>
                        <a:solidFill>
                          <a:srgbClr val="FFFFFF"/>
                        </a:solidFill>
                        <a:ln w="9525">
                          <a:solidFill>
                            <a:srgbClr val="FF7000"/>
                          </a:solidFill>
                          <a:miter lim="800000"/>
                          <a:headEnd/>
                          <a:tailEnd/>
                        </a:ln>
                      </wps:spPr>
                      <wps:txbx>
                        <w:txbxContent>
                          <w:p w14:paraId="03B3CA46" w14:textId="4715F316" w:rsidR="002A1612" w:rsidRDefault="002A1612" w:rsidP="001C6C01">
                            <w:pPr>
                              <w:jc w:val="both"/>
                            </w:pPr>
                            <w:proofErr w:type="spellStart"/>
                            <w:r w:rsidRPr="006A5A3E">
                              <w:rPr>
                                <w:b/>
                              </w:rPr>
                              <w:t>Probl</w:t>
                            </w:r>
                            <w:r>
                              <w:rPr>
                                <w:b/>
                              </w:rPr>
                              <w:t>é</w:t>
                            </w:r>
                            <w:r w:rsidRPr="006A5A3E">
                              <w:rPr>
                                <w:b/>
                              </w:rPr>
                              <w:t>m</w:t>
                            </w:r>
                            <w:proofErr w:type="spellEnd"/>
                            <w:r>
                              <w:rPr>
                                <w:b/>
                              </w:rPr>
                              <w:t xml:space="preserve"> č. 2</w:t>
                            </w:r>
                            <w:r w:rsidRPr="006A5A3E">
                              <w:rPr>
                                <w:b/>
                              </w:rPr>
                              <w:t xml:space="preserve">: </w:t>
                            </w:r>
                          </w:p>
                          <w:p w14:paraId="23639A40" w14:textId="301B5F7F" w:rsidR="002A1612" w:rsidRPr="009040AE" w:rsidRDefault="002A1612" w:rsidP="001C6C01">
                            <w:pPr>
                              <w:rPr>
                                <w:i/>
                              </w:rPr>
                            </w:pPr>
                            <w:r w:rsidRPr="009040AE">
                              <w:rPr>
                                <w:i/>
                                <w:lang w:val="cs-CZ"/>
                              </w:rPr>
                              <w:t xml:space="preserve">„Zkusil jsem dvakrát stisknout trojúhelníkové </w:t>
                            </w:r>
                            <w:r w:rsidRPr="009040AE">
                              <w:rPr>
                                <w:rFonts w:hint="eastAsia"/>
                                <w:i/>
                                <w:lang w:val="cs-CZ"/>
                              </w:rPr>
                              <w:t>tlačítko,</w:t>
                            </w:r>
                            <w:r w:rsidRPr="009040AE">
                              <w:rPr>
                                <w:i/>
                                <w:lang w:val="cs-CZ"/>
                              </w:rPr>
                              <w:t xml:space="preserve"> pak stisknout kulaté </w:t>
                            </w:r>
                            <w:r w:rsidRPr="009040AE">
                              <w:rPr>
                                <w:rFonts w:hint="eastAsia"/>
                                <w:i/>
                                <w:lang w:val="cs-CZ"/>
                              </w:rPr>
                              <w:t>tlačítko,</w:t>
                            </w:r>
                            <w:r w:rsidRPr="009040AE">
                              <w:rPr>
                                <w:i/>
                                <w:lang w:val="cs-CZ"/>
                              </w:rPr>
                              <w:t xml:space="preserve"> ale robot se stále </w:t>
                            </w:r>
                            <w:r w:rsidRPr="009040AE">
                              <w:rPr>
                                <w:rFonts w:hint="eastAsia"/>
                                <w:i/>
                                <w:lang w:val="cs-CZ"/>
                              </w:rPr>
                              <w:t>otáčí.</w:t>
                            </w:r>
                            <w:r w:rsidRPr="009040AE">
                              <w:rPr>
                                <w:rFonts w:hint="eastAsia"/>
                                <w:i/>
                                <w:lang w:val="cs-CZ"/>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roundrect w14:anchorId="59E7E2CD" id="Text Box 1073742009" o:spid="_x0000_s1465" style="position:absolute;margin-left:14.1pt;margin-top:114.9pt;width:420.75pt;height:67.35pt;z-index:2533765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" strokecolor="#ff7000">
                <v:stroke joinstyle="miter"/>
                <v:textbox>
                  <w:txbxContent>
                    <w:p w14:paraId="03B3CA46" w14:textId="4715F316" w:rsidR="002A1612" w:rsidRDefault="002A1612" w:rsidP="001C6C01">
                      <w:pPr>
                        <w:jc w:val="both"/>
                      </w:pPr>
                      <w:proofErr w:type="spellStart"/>
                      <w:r w:rsidRPr="006A5A3E">
                        <w:rPr>
                          <w:b/>
                        </w:rPr>
                        <w:t>Probl</w:t>
                      </w:r>
                      <w:r>
                        <w:rPr>
                          <w:b/>
                        </w:rPr>
                        <w:t>é</w:t>
                      </w:r>
                      <w:r w:rsidRPr="006A5A3E">
                        <w:rPr>
                          <w:b/>
                        </w:rPr>
                        <w:t>m</w:t>
                      </w:r>
                      <w:proofErr w:type="spellEnd"/>
                      <w:r>
                        <w:rPr>
                          <w:b/>
                        </w:rPr>
                        <w:t xml:space="preserve"> č. 2</w:t>
                      </w:r>
                      <w:r w:rsidRPr="006A5A3E">
                        <w:rPr>
                          <w:b/>
                        </w:rPr>
                        <w:t xml:space="preserve">: </w:t>
                      </w:r>
                    </w:p>
                    <w:p w14:paraId="23639A40" w14:textId="301B5F7F" w:rsidR="002A1612" w:rsidRPr="009040AE" w:rsidRDefault="002A1612" w:rsidP="001C6C01">
                      <w:pPr>
                        <w:rPr>
                          <w:i/>
                        </w:rPr>
                      </w:pPr>
                      <w:r w:rsidRPr="009040AE">
                        <w:rPr>
                          <w:i/>
                          <w:lang w:val="cs-CZ"/>
                        </w:rPr>
                        <w:t xml:space="preserve">„Zkusil jsem dvakrát stisknout trojúhelníkové </w:t>
                      </w:r>
                      <w:r w:rsidRPr="009040AE">
                        <w:rPr>
                          <w:rFonts w:hint="eastAsia"/>
                          <w:i/>
                          <w:lang w:val="cs-CZ"/>
                        </w:rPr>
                        <w:t>tlačítko,</w:t>
                      </w:r>
                      <w:r w:rsidRPr="009040AE">
                        <w:rPr>
                          <w:i/>
                          <w:lang w:val="cs-CZ"/>
                        </w:rPr>
                        <w:t xml:space="preserve"> pak stisknout kulaté </w:t>
                      </w:r>
                      <w:r w:rsidRPr="009040AE">
                        <w:rPr>
                          <w:rFonts w:hint="eastAsia"/>
                          <w:i/>
                          <w:lang w:val="cs-CZ"/>
                        </w:rPr>
                        <w:t>tlačítko,</w:t>
                      </w:r>
                      <w:r w:rsidRPr="009040AE">
                        <w:rPr>
                          <w:i/>
                          <w:lang w:val="cs-CZ"/>
                        </w:rPr>
                        <w:t xml:space="preserve"> ale robot se stále </w:t>
                      </w:r>
                      <w:r w:rsidRPr="009040AE">
                        <w:rPr>
                          <w:rFonts w:hint="eastAsia"/>
                          <w:i/>
                          <w:lang w:val="cs-CZ"/>
                        </w:rPr>
                        <w:t>otáčí.</w:t>
                      </w:r>
                      <w:r w:rsidRPr="009040AE">
                        <w:rPr>
                          <w:rFonts w:hint="eastAsia"/>
                          <w:i/>
                          <w:lang w:val="cs-CZ"/>
                        </w:rPr>
                        <w:t>“</w:t>
                      </w:r>
                    </w:p>
                  </w:txbxContent>
                </v:textbox>
                <w10:wrap type="topAndBottom"/>
              </v:roundrect>
            </w:pict>
          </mc:Fallback>
        </mc:AlternateContent>
      </w:r>
      <w:r w:rsidRPr="00A84B87">
        <w:rPr>
          <w:noProof/>
          <w:lang w:val="cs-CZ"/>
        </w:rPr>
        <mc:AlternateContent>
          <mc:Choice Requires="wps">
            <w:drawing>
              <wp:anchor distT="45720" distB="45720" distL="114300" distR="114300" simplePos="0" relativeHeight="253375488" behindDoc="0" locked="0" layoutInCell="1" allowOverlap="1" wp14:anchorId="5BCD84D7" wp14:editId="766E19A6">
                <wp:simplePos x="0" y="0"/>
                <wp:positionH relativeFrom="column">
                  <wp:posOffset>149860</wp:posOffset>
                </wp:positionH>
                <wp:positionV relativeFrom="paragraph">
                  <wp:posOffset>230327</wp:posOffset>
                </wp:positionV>
                <wp:extent cx="5343525" cy="1100455"/>
                <wp:effectExtent l="0" t="0" r="28575" b="23495"/>
                <wp:wrapTopAndBottom/>
                <wp:docPr id="1073742008" name="Text Box 10737420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43525" cy="1100455"/>
                        </a:xfrm>
                        <a:prstGeom prst="roundRect">
                          <a:avLst/>
                        </a:prstGeom>
                        <a:solidFill>
                          <a:srgbClr val="FFFFFF"/>
                        </a:solidFill>
                        <a:ln w="9525">
                          <a:solidFill>
                            <a:srgbClr val="FF7000"/>
                          </a:solidFill>
                          <a:miter lim="800000"/>
                          <a:headEnd/>
                          <a:tailEnd/>
                        </a:ln>
                      </wps:spPr>
                      <wps:txbx>
                        <w:txbxContent>
                          <w:p w14:paraId="3F215348" w14:textId="252B5013" w:rsidR="002A1612" w:rsidRDefault="002A1612" w:rsidP="001C6C01">
                            <w:pPr>
                              <w:jc w:val="both"/>
                            </w:pPr>
                            <w:proofErr w:type="spellStart"/>
                            <w:r w:rsidRPr="006A5A3E">
                              <w:rPr>
                                <w:b/>
                              </w:rPr>
                              <w:t>Probl</w:t>
                            </w:r>
                            <w:r>
                              <w:rPr>
                                <w:b/>
                              </w:rPr>
                              <w:t>é</w:t>
                            </w:r>
                            <w:r w:rsidRPr="006A5A3E">
                              <w:rPr>
                                <w:b/>
                              </w:rPr>
                              <w:t>m</w:t>
                            </w:r>
                            <w:proofErr w:type="spellEnd"/>
                            <w:r>
                              <w:rPr>
                                <w:b/>
                              </w:rPr>
                              <w:t xml:space="preserve"> č. 1</w:t>
                            </w:r>
                            <w:r w:rsidRPr="006A5A3E">
                              <w:rPr>
                                <w:b/>
                              </w:rPr>
                              <w:t xml:space="preserve">: </w:t>
                            </w:r>
                          </w:p>
                          <w:p w14:paraId="7C84B650" w14:textId="59291D8D" w:rsidR="002A1612" w:rsidRPr="009040AE" w:rsidRDefault="002A1612" w:rsidP="001C6C01">
                            <w:pPr>
                              <w:rPr>
                                <w:i/>
                              </w:rPr>
                            </w:pPr>
                            <w:r w:rsidRPr="009040AE">
                              <w:rPr>
                                <w:i/>
                                <w:lang w:val="cs-CZ"/>
                              </w:rPr>
                              <w:t>„</w:t>
                            </w:r>
                            <w:r>
                              <w:rPr>
                                <w:i/>
                                <w:lang w:val="cs-CZ"/>
                              </w:rPr>
                              <w:t>Když p</w:t>
                            </w:r>
                            <w:r w:rsidRPr="009040AE">
                              <w:rPr>
                                <w:i/>
                                <w:lang w:val="cs-CZ"/>
                              </w:rPr>
                              <w:t xml:space="preserve">o </w:t>
                            </w:r>
                            <w:r w:rsidRPr="009040AE">
                              <w:rPr>
                                <w:rFonts w:hint="eastAsia"/>
                                <w:i/>
                                <w:lang w:val="cs-CZ"/>
                              </w:rPr>
                              <w:t>spuštění</w:t>
                            </w:r>
                            <w:r w:rsidRPr="009040AE">
                              <w:rPr>
                                <w:i/>
                                <w:lang w:val="cs-CZ"/>
                              </w:rPr>
                              <w:t xml:space="preserve"> programu</w:t>
                            </w:r>
                            <w:r w:rsidRPr="009040AE">
                              <w:rPr>
                                <w:rFonts w:hint="eastAsia"/>
                                <w:i/>
                                <w:lang w:val="cs-CZ"/>
                              </w:rPr>
                              <w:t xml:space="preserve"> stisknu kulaté tlačítko,</w:t>
                            </w:r>
                            <w:r w:rsidRPr="009040AE">
                              <w:rPr>
                                <w:i/>
                                <w:lang w:val="cs-CZ"/>
                              </w:rPr>
                              <w:t xml:space="preserve"> robot </w:t>
                            </w:r>
                            <w:r>
                              <w:rPr>
                                <w:i/>
                                <w:lang w:val="cs-CZ"/>
                              </w:rPr>
                              <w:t xml:space="preserve">by se </w:t>
                            </w:r>
                            <w:r w:rsidRPr="009040AE">
                              <w:rPr>
                                <w:i/>
                                <w:lang w:val="cs-CZ"/>
                              </w:rPr>
                              <w:t xml:space="preserve">podle mého názoru </w:t>
                            </w:r>
                            <w:r w:rsidRPr="009040AE">
                              <w:rPr>
                                <w:rFonts w:hint="eastAsia"/>
                                <w:i/>
                                <w:lang w:val="cs-CZ"/>
                              </w:rPr>
                              <w:t>měl</w:t>
                            </w:r>
                            <w:r w:rsidRPr="009040AE">
                              <w:rPr>
                                <w:i/>
                                <w:lang w:val="cs-CZ"/>
                              </w:rPr>
                              <w:t xml:space="preserve"> </w:t>
                            </w:r>
                            <w:r w:rsidRPr="009040AE">
                              <w:rPr>
                                <w:rFonts w:hint="eastAsia"/>
                                <w:i/>
                                <w:lang w:val="cs-CZ"/>
                              </w:rPr>
                              <w:t>přestat</w:t>
                            </w:r>
                            <w:r w:rsidRPr="009040AE">
                              <w:rPr>
                                <w:i/>
                                <w:lang w:val="cs-CZ"/>
                              </w:rPr>
                              <w:t xml:space="preserve"> pohybovat, pak zapípat a program by </w:t>
                            </w:r>
                            <w:r w:rsidRPr="009040AE">
                              <w:rPr>
                                <w:rFonts w:hint="eastAsia"/>
                                <w:i/>
                                <w:lang w:val="cs-CZ"/>
                              </w:rPr>
                              <w:t>měl</w:t>
                            </w:r>
                            <w:r w:rsidRPr="009040AE">
                              <w:rPr>
                                <w:i/>
                                <w:lang w:val="cs-CZ"/>
                              </w:rPr>
                              <w:t xml:space="preserve"> </w:t>
                            </w:r>
                            <w:r w:rsidRPr="009040AE">
                              <w:rPr>
                                <w:rFonts w:hint="eastAsia"/>
                                <w:i/>
                                <w:lang w:val="cs-CZ"/>
                              </w:rPr>
                              <w:t>skončit.</w:t>
                            </w:r>
                            <w:r w:rsidRPr="009040AE">
                              <w:rPr>
                                <w:i/>
                                <w:lang w:val="cs-CZ"/>
                              </w:rPr>
                              <w:t xml:space="preserve"> To se </w:t>
                            </w:r>
                            <w:r w:rsidRPr="009040AE">
                              <w:rPr>
                                <w:rFonts w:hint="eastAsia"/>
                                <w:i/>
                                <w:lang w:val="cs-CZ"/>
                              </w:rPr>
                              <w:t>neděje!</w:t>
                            </w:r>
                            <w:r w:rsidRPr="009040AE">
                              <w:rPr>
                                <w:i/>
                                <w:lang w:val="cs-CZ"/>
                              </w:rPr>
                              <w:t>“</w:t>
                            </w:r>
                          </w:p>
                          <w:p w14:paraId="0A530E02" w14:textId="77777777" w:rsidR="002A1612" w:rsidRPr="005D40D7" w:rsidRDefault="002A1612" w:rsidP="001C6C0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roundrect w14:anchorId="5BCD84D7" id="Text Box 1073742008" o:spid="_x0000_s1466" style="position:absolute;margin-left:11.8pt;margin-top:18.15pt;width:420.75pt;height:86.65pt;z-index:2533754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" strokecolor="#ff7000">
                <v:stroke joinstyle="miter"/>
                <v:textbox>
                  <w:txbxContent>
                    <w:p w14:paraId="3F215348" w14:textId="252B5013" w:rsidR="002A1612" w:rsidRDefault="002A1612" w:rsidP="001C6C01">
                      <w:pPr>
                        <w:jc w:val="both"/>
                      </w:pPr>
                      <w:proofErr w:type="spellStart"/>
                      <w:r w:rsidRPr="006A5A3E">
                        <w:rPr>
                          <w:b/>
                        </w:rPr>
                        <w:t>Probl</w:t>
                      </w:r>
                      <w:r>
                        <w:rPr>
                          <w:b/>
                        </w:rPr>
                        <w:t>é</w:t>
                      </w:r>
                      <w:r w:rsidRPr="006A5A3E">
                        <w:rPr>
                          <w:b/>
                        </w:rPr>
                        <w:t>m</w:t>
                      </w:r>
                      <w:proofErr w:type="spellEnd"/>
                      <w:r>
                        <w:rPr>
                          <w:b/>
                        </w:rPr>
                        <w:t xml:space="preserve"> č. 1</w:t>
                      </w:r>
                      <w:r w:rsidRPr="006A5A3E">
                        <w:rPr>
                          <w:b/>
                        </w:rPr>
                        <w:t xml:space="preserve">: </w:t>
                      </w:r>
                    </w:p>
                    <w:p w14:paraId="7C84B650" w14:textId="59291D8D" w:rsidR="002A1612" w:rsidRPr="009040AE" w:rsidRDefault="002A1612" w:rsidP="001C6C01">
                      <w:pPr>
                        <w:rPr>
                          <w:i/>
                        </w:rPr>
                      </w:pPr>
                      <w:r w:rsidRPr="009040AE">
                        <w:rPr>
                          <w:i/>
                          <w:lang w:val="cs-CZ"/>
                        </w:rPr>
                        <w:t>„</w:t>
                      </w:r>
                      <w:r>
                        <w:rPr>
                          <w:i/>
                          <w:lang w:val="cs-CZ"/>
                        </w:rPr>
                        <w:t>Když p</w:t>
                      </w:r>
                      <w:r w:rsidRPr="009040AE">
                        <w:rPr>
                          <w:i/>
                          <w:lang w:val="cs-CZ"/>
                        </w:rPr>
                        <w:t xml:space="preserve">o </w:t>
                      </w:r>
                      <w:r w:rsidRPr="009040AE">
                        <w:rPr>
                          <w:rFonts w:hint="eastAsia"/>
                          <w:i/>
                          <w:lang w:val="cs-CZ"/>
                        </w:rPr>
                        <w:t>spuštění</w:t>
                      </w:r>
                      <w:r w:rsidRPr="009040AE">
                        <w:rPr>
                          <w:i/>
                          <w:lang w:val="cs-CZ"/>
                        </w:rPr>
                        <w:t xml:space="preserve"> programu</w:t>
                      </w:r>
                      <w:r w:rsidRPr="009040AE">
                        <w:rPr>
                          <w:rFonts w:hint="eastAsia"/>
                          <w:i/>
                          <w:lang w:val="cs-CZ"/>
                        </w:rPr>
                        <w:t xml:space="preserve"> stisknu kulaté tlačítko,</w:t>
                      </w:r>
                      <w:r w:rsidRPr="009040AE">
                        <w:rPr>
                          <w:i/>
                          <w:lang w:val="cs-CZ"/>
                        </w:rPr>
                        <w:t xml:space="preserve"> robot </w:t>
                      </w:r>
                      <w:r>
                        <w:rPr>
                          <w:i/>
                          <w:lang w:val="cs-CZ"/>
                        </w:rPr>
                        <w:t xml:space="preserve">by se </w:t>
                      </w:r>
                      <w:r w:rsidRPr="009040AE">
                        <w:rPr>
                          <w:i/>
                          <w:lang w:val="cs-CZ"/>
                        </w:rPr>
                        <w:t xml:space="preserve">podle mého názoru </w:t>
                      </w:r>
                      <w:r w:rsidRPr="009040AE">
                        <w:rPr>
                          <w:rFonts w:hint="eastAsia"/>
                          <w:i/>
                          <w:lang w:val="cs-CZ"/>
                        </w:rPr>
                        <w:t>měl</w:t>
                      </w:r>
                      <w:r w:rsidRPr="009040AE">
                        <w:rPr>
                          <w:i/>
                          <w:lang w:val="cs-CZ"/>
                        </w:rPr>
                        <w:t xml:space="preserve"> </w:t>
                      </w:r>
                      <w:r w:rsidRPr="009040AE">
                        <w:rPr>
                          <w:rFonts w:hint="eastAsia"/>
                          <w:i/>
                          <w:lang w:val="cs-CZ"/>
                        </w:rPr>
                        <w:t>přestat</w:t>
                      </w:r>
                      <w:r w:rsidRPr="009040AE">
                        <w:rPr>
                          <w:i/>
                          <w:lang w:val="cs-CZ"/>
                        </w:rPr>
                        <w:t xml:space="preserve"> pohybovat, pak zapípat a program by </w:t>
                      </w:r>
                      <w:r w:rsidRPr="009040AE">
                        <w:rPr>
                          <w:rFonts w:hint="eastAsia"/>
                          <w:i/>
                          <w:lang w:val="cs-CZ"/>
                        </w:rPr>
                        <w:t>měl</w:t>
                      </w:r>
                      <w:r w:rsidRPr="009040AE">
                        <w:rPr>
                          <w:i/>
                          <w:lang w:val="cs-CZ"/>
                        </w:rPr>
                        <w:t xml:space="preserve"> </w:t>
                      </w:r>
                      <w:r w:rsidRPr="009040AE">
                        <w:rPr>
                          <w:rFonts w:hint="eastAsia"/>
                          <w:i/>
                          <w:lang w:val="cs-CZ"/>
                        </w:rPr>
                        <w:t>skončit.</w:t>
                      </w:r>
                      <w:r w:rsidRPr="009040AE">
                        <w:rPr>
                          <w:i/>
                          <w:lang w:val="cs-CZ"/>
                        </w:rPr>
                        <w:t xml:space="preserve"> To se </w:t>
                      </w:r>
                      <w:r w:rsidRPr="009040AE">
                        <w:rPr>
                          <w:rFonts w:hint="eastAsia"/>
                          <w:i/>
                          <w:lang w:val="cs-CZ"/>
                        </w:rPr>
                        <w:t>neděje!</w:t>
                      </w:r>
                      <w:r w:rsidRPr="009040AE">
                        <w:rPr>
                          <w:i/>
                          <w:lang w:val="cs-CZ"/>
                        </w:rPr>
                        <w:t>“</w:t>
                      </w:r>
                    </w:p>
                    <w:p w14:paraId="0A530E02" w14:textId="77777777" w:rsidR="002A1612" w:rsidRPr="005D40D7" w:rsidRDefault="002A1612" w:rsidP="001C6C01"/>
                  </w:txbxContent>
                </v:textbox>
                <w10:wrap type="topAndBottom"/>
              </v:roundrect>
            </w:pict>
          </mc:Fallback>
        </mc:AlternateContent>
      </w:r>
      <w:r>
        <w:rPr>
          <w:lang w:val="cs-CZ"/>
        </w:rPr>
        <w:t>Programátor uvádí dva problémy s funkcí programu</w:t>
      </w:r>
      <w:r w:rsidRPr="00A84B87">
        <w:rPr>
          <w:lang w:val="cs-CZ"/>
        </w:rPr>
        <w:t>:</w:t>
      </w:r>
    </w:p>
    <w:p w14:paraId="45369A60" w14:textId="0C977EB4" w:rsidR="001C6C01" w:rsidRPr="00A84B87" w:rsidRDefault="001C6C01" w:rsidP="001C6C01">
      <w:pPr>
        <w:rPr>
          <w:lang w:val="cs-CZ"/>
        </w:rPr>
      </w:pPr>
      <w:r>
        <w:rPr>
          <w:lang w:val="cs-CZ"/>
        </w:rPr>
        <w:t xml:space="preserve">Spusťte opět program v Edisonovi. Sledujte kroky, které popisuje programátor a podívejte se, zda dokážete </w:t>
      </w:r>
      <w:r w:rsidR="001D5762">
        <w:rPr>
          <w:lang w:val="cs-CZ"/>
        </w:rPr>
        <w:t>navodit</w:t>
      </w:r>
      <w:r>
        <w:rPr>
          <w:lang w:val="cs-CZ"/>
        </w:rPr>
        <w:t xml:space="preserve"> problémy, se kterými se potýkal programátor. Máte stejné problémy jako on? Myslíte si, že jde o lidskou chybu</w:t>
      </w:r>
      <w:r w:rsidR="001D5762">
        <w:rPr>
          <w:lang w:val="cs-CZ"/>
        </w:rPr>
        <w:t>,</w:t>
      </w:r>
      <w:r>
        <w:rPr>
          <w:lang w:val="cs-CZ"/>
        </w:rPr>
        <w:t xml:space="preserve"> nebo chybu robota? </w:t>
      </w:r>
    </w:p>
    <w:p w14:paraId="5ACD220D" w14:textId="77777777" w:rsidR="001C6C01" w:rsidRPr="00A84B87" w:rsidRDefault="001C6C01" w:rsidP="001C6C01">
      <w:pPr>
        <w:pStyle w:val="Nadpis2"/>
        <w:rPr>
          <w:lang w:val="cs-CZ"/>
        </w:rPr>
      </w:pPr>
      <w:r>
        <w:rPr>
          <w:lang w:val="cs-CZ"/>
        </w:rPr>
        <w:lastRenderedPageBreak/>
        <w:t xml:space="preserve">Co se děje? </w:t>
      </w:r>
    </w:p>
    <w:p w14:paraId="0AA02A03" w14:textId="77777777" w:rsidR="001C6C01" w:rsidRPr="00A84B87" w:rsidRDefault="001C6C01" w:rsidP="001C6C01">
      <w:pPr>
        <w:rPr>
          <w:lang w:val="cs-CZ"/>
        </w:rPr>
      </w:pPr>
      <w:r w:rsidRPr="00A84B87">
        <w:rPr>
          <w:noProof/>
          <w:lang w:val="cs-CZ"/>
        </w:rPr>
        <mc:AlternateContent>
          <mc:Choice Requires="wps">
            <w:drawing>
              <wp:anchor distT="45720" distB="45720" distL="114300" distR="114300" simplePos="0" relativeHeight="253377536" behindDoc="0" locked="0" layoutInCell="1" allowOverlap="1" wp14:anchorId="78DAE492" wp14:editId="007FAB35">
                <wp:simplePos x="0" y="0"/>
                <wp:positionH relativeFrom="column">
                  <wp:posOffset>21413</wp:posOffset>
                </wp:positionH>
                <wp:positionV relativeFrom="paragraph">
                  <wp:posOffset>374777</wp:posOffset>
                </wp:positionV>
                <wp:extent cx="5343525" cy="1100455"/>
                <wp:effectExtent l="0" t="0" r="28575" b="23495"/>
                <wp:wrapTopAndBottom/>
                <wp:docPr id="1073742014" name="Text Box 10737420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43525" cy="1100455"/>
                        </a:xfrm>
                        <a:prstGeom prst="roundRect">
                          <a:avLst/>
                        </a:prstGeom>
                        <a:solidFill>
                          <a:srgbClr val="FFFFFF"/>
                        </a:solidFill>
                        <a:ln w="9525">
                          <a:solidFill>
                            <a:srgbClr val="FF7000"/>
                          </a:solidFill>
                          <a:miter lim="800000"/>
                          <a:headEnd/>
                          <a:tailEnd/>
                        </a:ln>
                      </wps:spPr>
                      <wps:txbx>
                        <w:txbxContent>
                          <w:p w14:paraId="2F4D086B" w14:textId="195F9992" w:rsidR="002A1612" w:rsidRDefault="002A1612" w:rsidP="001C6C01">
                            <w:pPr>
                              <w:jc w:val="both"/>
                            </w:pPr>
                            <w:proofErr w:type="spellStart"/>
                            <w:r w:rsidRPr="006A5A3E">
                              <w:rPr>
                                <w:b/>
                              </w:rPr>
                              <w:t>Probl</w:t>
                            </w:r>
                            <w:r>
                              <w:rPr>
                                <w:b/>
                              </w:rPr>
                              <w:t>é</w:t>
                            </w:r>
                            <w:r w:rsidRPr="006A5A3E">
                              <w:rPr>
                                <w:b/>
                              </w:rPr>
                              <w:t>m</w:t>
                            </w:r>
                            <w:proofErr w:type="spellEnd"/>
                            <w:r>
                              <w:rPr>
                                <w:b/>
                              </w:rPr>
                              <w:t xml:space="preserve"> č. 1</w:t>
                            </w:r>
                            <w:r w:rsidRPr="006A5A3E">
                              <w:rPr>
                                <w:b/>
                              </w:rPr>
                              <w:t xml:space="preserve">: </w:t>
                            </w:r>
                          </w:p>
                          <w:p w14:paraId="3948B25C" w14:textId="3DC302AA" w:rsidR="002A1612" w:rsidRPr="009040AE" w:rsidRDefault="002A1612" w:rsidP="001C6C01">
                            <w:pPr>
                              <w:rPr>
                                <w:i/>
                              </w:rPr>
                            </w:pPr>
                            <w:r w:rsidRPr="009040AE">
                              <w:rPr>
                                <w:i/>
                                <w:lang w:val="cs-CZ"/>
                              </w:rPr>
                              <w:t>„</w:t>
                            </w:r>
                            <w:r>
                              <w:rPr>
                                <w:i/>
                                <w:lang w:val="cs-CZ"/>
                              </w:rPr>
                              <w:t>Když p</w:t>
                            </w:r>
                            <w:r w:rsidRPr="009040AE">
                              <w:rPr>
                                <w:i/>
                                <w:lang w:val="cs-CZ"/>
                              </w:rPr>
                              <w:t xml:space="preserve">o </w:t>
                            </w:r>
                            <w:r w:rsidRPr="009040AE">
                              <w:rPr>
                                <w:rFonts w:hint="eastAsia"/>
                                <w:i/>
                                <w:lang w:val="cs-CZ"/>
                              </w:rPr>
                              <w:t>spuštění</w:t>
                            </w:r>
                            <w:r w:rsidRPr="009040AE">
                              <w:rPr>
                                <w:i/>
                                <w:lang w:val="cs-CZ"/>
                              </w:rPr>
                              <w:t xml:space="preserve"> programu</w:t>
                            </w:r>
                            <w:r w:rsidRPr="009040AE">
                              <w:rPr>
                                <w:rFonts w:hint="eastAsia"/>
                                <w:i/>
                                <w:lang w:val="cs-CZ"/>
                              </w:rPr>
                              <w:t xml:space="preserve"> stisknu kulaté tlačítko, </w:t>
                            </w:r>
                            <w:r>
                              <w:rPr>
                                <w:i/>
                                <w:lang w:val="cs-CZ"/>
                              </w:rPr>
                              <w:t xml:space="preserve">robot </w:t>
                            </w:r>
                            <w:r w:rsidRPr="009040AE">
                              <w:rPr>
                                <w:i/>
                                <w:lang w:val="cs-CZ"/>
                              </w:rPr>
                              <w:t xml:space="preserve">by se podle mého názoru </w:t>
                            </w:r>
                            <w:r w:rsidRPr="009040AE">
                              <w:rPr>
                                <w:rFonts w:hint="eastAsia"/>
                                <w:i/>
                                <w:lang w:val="cs-CZ"/>
                              </w:rPr>
                              <w:t>měl</w:t>
                            </w:r>
                            <w:r w:rsidRPr="009040AE">
                              <w:rPr>
                                <w:i/>
                                <w:lang w:val="cs-CZ"/>
                              </w:rPr>
                              <w:t xml:space="preserve"> </w:t>
                            </w:r>
                            <w:r w:rsidRPr="009040AE">
                              <w:rPr>
                                <w:rFonts w:hint="eastAsia"/>
                                <w:i/>
                                <w:lang w:val="cs-CZ"/>
                              </w:rPr>
                              <w:t>přestat</w:t>
                            </w:r>
                            <w:r w:rsidRPr="009040AE">
                              <w:rPr>
                                <w:i/>
                                <w:lang w:val="cs-CZ"/>
                              </w:rPr>
                              <w:t xml:space="preserve"> pohybovat, pak zapípat a program by </w:t>
                            </w:r>
                            <w:r w:rsidRPr="009040AE">
                              <w:rPr>
                                <w:rFonts w:hint="eastAsia"/>
                                <w:i/>
                                <w:lang w:val="cs-CZ"/>
                              </w:rPr>
                              <w:t>měl</w:t>
                            </w:r>
                            <w:r w:rsidRPr="009040AE">
                              <w:rPr>
                                <w:i/>
                                <w:lang w:val="cs-CZ"/>
                              </w:rPr>
                              <w:t xml:space="preserve"> </w:t>
                            </w:r>
                            <w:r w:rsidRPr="009040AE">
                              <w:rPr>
                                <w:rFonts w:hint="eastAsia"/>
                                <w:i/>
                                <w:lang w:val="cs-CZ"/>
                              </w:rPr>
                              <w:t>skončit.</w:t>
                            </w:r>
                            <w:r w:rsidRPr="009040AE">
                              <w:rPr>
                                <w:i/>
                                <w:lang w:val="cs-CZ"/>
                              </w:rPr>
                              <w:t xml:space="preserve"> To se </w:t>
                            </w:r>
                            <w:r w:rsidRPr="009040AE">
                              <w:rPr>
                                <w:rFonts w:hint="eastAsia"/>
                                <w:i/>
                                <w:lang w:val="cs-CZ"/>
                              </w:rPr>
                              <w:t>neděje!</w:t>
                            </w:r>
                            <w:r w:rsidRPr="009040AE">
                              <w:rPr>
                                <w:i/>
                              </w:rPr>
                              <w:t>”</w:t>
                            </w:r>
                          </w:p>
                          <w:p w14:paraId="34EF43D2" w14:textId="77777777" w:rsidR="002A1612" w:rsidRPr="005D40D7" w:rsidRDefault="002A1612" w:rsidP="001C6C0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roundrect w14:anchorId="78DAE492" id="Text Box 1073742014" o:spid="_x0000_s1467" style="position:absolute;margin-left:1.7pt;margin-top:29.5pt;width:420.75pt;height:86.65pt;z-index:2533775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" strokecolor="#ff7000">
                <v:stroke joinstyle="miter"/>
                <v:textbox>
                  <w:txbxContent>
                    <w:p w14:paraId="2F4D086B" w14:textId="195F9992" w:rsidR="002A1612" w:rsidRDefault="002A1612" w:rsidP="001C6C01">
                      <w:pPr>
                        <w:jc w:val="both"/>
                      </w:pPr>
                      <w:proofErr w:type="spellStart"/>
                      <w:r w:rsidRPr="006A5A3E">
                        <w:rPr>
                          <w:b/>
                        </w:rPr>
                        <w:t>Probl</w:t>
                      </w:r>
                      <w:r>
                        <w:rPr>
                          <w:b/>
                        </w:rPr>
                        <w:t>é</w:t>
                      </w:r>
                      <w:r w:rsidRPr="006A5A3E">
                        <w:rPr>
                          <w:b/>
                        </w:rPr>
                        <w:t>m</w:t>
                      </w:r>
                      <w:proofErr w:type="spellEnd"/>
                      <w:r>
                        <w:rPr>
                          <w:b/>
                        </w:rPr>
                        <w:t xml:space="preserve"> č. 1</w:t>
                      </w:r>
                      <w:r w:rsidRPr="006A5A3E">
                        <w:rPr>
                          <w:b/>
                        </w:rPr>
                        <w:t xml:space="preserve">: </w:t>
                      </w:r>
                    </w:p>
                    <w:p w14:paraId="3948B25C" w14:textId="3DC302AA" w:rsidR="002A1612" w:rsidRPr="009040AE" w:rsidRDefault="002A1612" w:rsidP="001C6C01">
                      <w:pPr>
                        <w:rPr>
                          <w:i/>
                        </w:rPr>
                      </w:pPr>
                      <w:r w:rsidRPr="009040AE">
                        <w:rPr>
                          <w:i/>
                          <w:lang w:val="cs-CZ"/>
                        </w:rPr>
                        <w:t>„</w:t>
                      </w:r>
                      <w:r>
                        <w:rPr>
                          <w:i/>
                          <w:lang w:val="cs-CZ"/>
                        </w:rPr>
                        <w:t>Když p</w:t>
                      </w:r>
                      <w:r w:rsidRPr="009040AE">
                        <w:rPr>
                          <w:i/>
                          <w:lang w:val="cs-CZ"/>
                        </w:rPr>
                        <w:t xml:space="preserve">o </w:t>
                      </w:r>
                      <w:r w:rsidRPr="009040AE">
                        <w:rPr>
                          <w:rFonts w:hint="eastAsia"/>
                          <w:i/>
                          <w:lang w:val="cs-CZ"/>
                        </w:rPr>
                        <w:t>spuštění</w:t>
                      </w:r>
                      <w:r w:rsidRPr="009040AE">
                        <w:rPr>
                          <w:i/>
                          <w:lang w:val="cs-CZ"/>
                        </w:rPr>
                        <w:t xml:space="preserve"> programu</w:t>
                      </w:r>
                      <w:r w:rsidRPr="009040AE">
                        <w:rPr>
                          <w:rFonts w:hint="eastAsia"/>
                          <w:i/>
                          <w:lang w:val="cs-CZ"/>
                        </w:rPr>
                        <w:t xml:space="preserve"> stisknu kulaté tlačítko, </w:t>
                      </w:r>
                      <w:r>
                        <w:rPr>
                          <w:i/>
                          <w:lang w:val="cs-CZ"/>
                        </w:rPr>
                        <w:t xml:space="preserve">robot </w:t>
                      </w:r>
                      <w:r w:rsidRPr="009040AE">
                        <w:rPr>
                          <w:i/>
                          <w:lang w:val="cs-CZ"/>
                        </w:rPr>
                        <w:t xml:space="preserve">by se podle mého názoru </w:t>
                      </w:r>
                      <w:r w:rsidRPr="009040AE">
                        <w:rPr>
                          <w:rFonts w:hint="eastAsia"/>
                          <w:i/>
                          <w:lang w:val="cs-CZ"/>
                        </w:rPr>
                        <w:t>měl</w:t>
                      </w:r>
                      <w:r w:rsidRPr="009040AE">
                        <w:rPr>
                          <w:i/>
                          <w:lang w:val="cs-CZ"/>
                        </w:rPr>
                        <w:t xml:space="preserve"> </w:t>
                      </w:r>
                      <w:r w:rsidRPr="009040AE">
                        <w:rPr>
                          <w:rFonts w:hint="eastAsia"/>
                          <w:i/>
                          <w:lang w:val="cs-CZ"/>
                        </w:rPr>
                        <w:t>přestat</w:t>
                      </w:r>
                      <w:r w:rsidRPr="009040AE">
                        <w:rPr>
                          <w:i/>
                          <w:lang w:val="cs-CZ"/>
                        </w:rPr>
                        <w:t xml:space="preserve"> pohybovat, pak zapípat a program by </w:t>
                      </w:r>
                      <w:r w:rsidRPr="009040AE">
                        <w:rPr>
                          <w:rFonts w:hint="eastAsia"/>
                          <w:i/>
                          <w:lang w:val="cs-CZ"/>
                        </w:rPr>
                        <w:t>měl</w:t>
                      </w:r>
                      <w:r w:rsidRPr="009040AE">
                        <w:rPr>
                          <w:i/>
                          <w:lang w:val="cs-CZ"/>
                        </w:rPr>
                        <w:t xml:space="preserve"> </w:t>
                      </w:r>
                      <w:r w:rsidRPr="009040AE">
                        <w:rPr>
                          <w:rFonts w:hint="eastAsia"/>
                          <w:i/>
                          <w:lang w:val="cs-CZ"/>
                        </w:rPr>
                        <w:t>skončit.</w:t>
                      </w:r>
                      <w:r w:rsidRPr="009040AE">
                        <w:rPr>
                          <w:i/>
                          <w:lang w:val="cs-CZ"/>
                        </w:rPr>
                        <w:t xml:space="preserve"> To se </w:t>
                      </w:r>
                      <w:r w:rsidRPr="009040AE">
                        <w:rPr>
                          <w:rFonts w:hint="eastAsia"/>
                          <w:i/>
                          <w:lang w:val="cs-CZ"/>
                        </w:rPr>
                        <w:t>neděje!</w:t>
                      </w:r>
                      <w:r w:rsidRPr="009040AE">
                        <w:rPr>
                          <w:i/>
                        </w:rPr>
                        <w:t>”</w:t>
                      </w:r>
                    </w:p>
                    <w:p w14:paraId="34EF43D2" w14:textId="77777777" w:rsidR="002A1612" w:rsidRPr="005D40D7" w:rsidRDefault="002A1612" w:rsidP="001C6C01"/>
                  </w:txbxContent>
                </v:textbox>
                <w10:wrap type="topAndBottom"/>
              </v:roundrect>
            </w:pict>
          </mc:Fallback>
        </mc:AlternateContent>
      </w:r>
      <w:r>
        <w:rPr>
          <w:lang w:val="cs-CZ"/>
        </w:rPr>
        <w:t xml:space="preserve">Podívejme se na oba problémy jednotlivě. </w:t>
      </w:r>
    </w:p>
    <w:p w14:paraId="3D786E09" w14:textId="2AE466A8" w:rsidR="001C6C01" w:rsidRPr="00A84B87" w:rsidRDefault="001C6C01" w:rsidP="001C6C01">
      <w:pPr>
        <w:rPr>
          <w:lang w:val="cs-CZ"/>
        </w:rPr>
      </w:pPr>
      <w:r>
        <w:rPr>
          <w:noProof/>
          <w:lang w:val="cs-CZ"/>
        </w:rPr>
        <w:t xml:space="preserve">Jde o lidskou chybu. Programátor udělal logickou chybu při úvaze </w:t>
      </w:r>
      <w:r w:rsidR="001D5762">
        <w:rPr>
          <w:noProof/>
          <w:lang w:val="cs-CZ"/>
        </w:rPr>
        <w:t>nad tím</w:t>
      </w:r>
      <w:r>
        <w:rPr>
          <w:noProof/>
          <w:lang w:val="cs-CZ"/>
        </w:rPr>
        <w:t xml:space="preserve">, jakou akci by měl program v Edisonovi vyvolat. </w:t>
      </w:r>
    </w:p>
    <w:p w14:paraId="50222AE8" w14:textId="77777777" w:rsidR="001C6C01" w:rsidRPr="00A84B87" w:rsidRDefault="001C6C01" w:rsidP="001C6C01">
      <w:pPr>
        <w:rPr>
          <w:lang w:val="cs-CZ"/>
        </w:rPr>
      </w:pPr>
      <w:r>
        <w:rPr>
          <w:lang w:val="cs-CZ"/>
        </w:rPr>
        <w:t xml:space="preserve">Abyste pochopili, v čem chyba spočívá, zkuste znovu spustit program v Edisonovi. Tentokrát stiskněte během programu jednou kulaté tlačítko. Následně stiskněte dvakrát trojúhelníkové tlačítko. </w:t>
      </w:r>
    </w:p>
    <w:p w14:paraId="49D4E5BD" w14:textId="77777777" w:rsidR="001C6C01" w:rsidRPr="00A84B87" w:rsidRDefault="001C6C01" w:rsidP="001C6C01">
      <w:pPr>
        <w:rPr>
          <w:lang w:val="cs-CZ"/>
        </w:rPr>
      </w:pPr>
      <w:r w:rsidRPr="00A84B87">
        <w:rPr>
          <w:noProof/>
          <w:lang w:val="cs-CZ"/>
        </w:rPr>
        <mc:AlternateContent>
          <mc:Choice Requires="wpg">
            <w:drawing>
              <wp:anchor distT="0" distB="0" distL="114300" distR="114300" simplePos="0" relativeHeight="253378560" behindDoc="0" locked="0" layoutInCell="1" allowOverlap="1" wp14:anchorId="3CD7AE9A" wp14:editId="39521314">
                <wp:simplePos x="0" y="0"/>
                <wp:positionH relativeFrom="column">
                  <wp:posOffset>19050</wp:posOffset>
                </wp:positionH>
                <wp:positionV relativeFrom="paragraph">
                  <wp:posOffset>220980</wp:posOffset>
                </wp:positionV>
                <wp:extent cx="5715000" cy="3728720"/>
                <wp:effectExtent l="0" t="0" r="19050" b="24130"/>
                <wp:wrapTopAndBottom/>
                <wp:docPr id="468" name="Group 468"/>
                <wp:cNvGraphicFramePr/>
                <a:graphic xmlns:a="http://schemas.openxmlformats.org/drawingml/2006/main">
                  <a:graphicData uri="http://schemas.microsoft.com/office/word/2010/wordprocessingGroup">
                    <wpg:wgp>
                      <wpg:cNvGrpSpPr/>
                      <wpg:grpSpPr>
                        <a:xfrm>
                          <a:off x="0" y="0"/>
                          <a:ext cx="5715000" cy="3728720"/>
                          <a:chOff x="0" y="0"/>
                          <a:chExt cx="5715000" cy="3729609"/>
                        </a:xfrm>
                      </wpg:grpSpPr>
                      <wps:wsp>
                        <wps:cNvPr id="1073742016" name="Text Box 1073742016"/>
                        <wps:cNvSpPr txBox="1">
                          <a:spLocks noChangeArrowheads="1"/>
                        </wps:cNvSpPr>
                        <wps:spPr bwMode="auto">
                          <a:xfrm>
                            <a:off x="0" y="665685"/>
                            <a:ext cx="5715000" cy="3063924"/>
                          </a:xfrm>
                          <a:prstGeom prst="roundRect">
                            <a:avLst>
                              <a:gd name="adj" fmla="val 3864"/>
                            </a:avLst>
                          </a:prstGeom>
                          <a:solidFill>
                            <a:srgbClr val="FFFFFF"/>
                          </a:solidFill>
                          <a:ln w="9525">
                            <a:solidFill>
                              <a:schemeClr val="tx1">
                                <a:lumMod val="65000"/>
                                <a:lumOff val="35000"/>
                              </a:schemeClr>
                            </a:solidFill>
                            <a:miter lim="800000"/>
                            <a:headEnd/>
                            <a:tailEnd/>
                          </a:ln>
                        </wps:spPr>
                        <wps:txbx>
                          <w:txbxContent>
                            <w:p w14:paraId="5A09A54E" w14:textId="77777777" w:rsidR="002A1612" w:rsidRPr="008C11A2" w:rsidRDefault="002A1612" w:rsidP="001C6C01">
                              <w:pPr>
                                <w:rPr>
                                  <w:lang w:val="cs-CZ"/>
                                </w:rPr>
                              </w:pPr>
                              <w:r>
                                <w:rPr>
                                  <w:lang w:val="cs-CZ"/>
                                </w:rPr>
                                <w:t xml:space="preserve">Pamatujte si, že blok </w:t>
                              </w:r>
                              <w:r>
                                <w:rPr>
                                  <w:i/>
                                  <w:color w:val="FF7000"/>
                                  <w:lang w:val="cs-CZ"/>
                                </w:rPr>
                                <w:t>podmínka</w:t>
                              </w:r>
                              <w:r w:rsidRPr="008C11A2">
                                <w:rPr>
                                  <w:lang w:val="cs-CZ"/>
                                </w:rPr>
                                <w:t xml:space="preserve"> </w:t>
                              </w:r>
                              <w:proofErr w:type="spellStart"/>
                              <w:r w:rsidRPr="008C11A2">
                                <w:rPr>
                                  <w:color w:val="FF7000"/>
                                  <w:lang w:val="cs-CZ"/>
                                </w:rPr>
                                <w:t>repeat</w:t>
                              </w:r>
                              <w:proofErr w:type="spellEnd"/>
                              <w:r w:rsidRPr="008C11A2">
                                <w:rPr>
                                  <w:color w:val="FF7000"/>
                                  <w:lang w:val="cs-CZ"/>
                                </w:rPr>
                                <w:t xml:space="preserve"> </w:t>
                              </w:r>
                              <w:proofErr w:type="spellStart"/>
                              <w:r w:rsidRPr="008C11A2">
                                <w:rPr>
                                  <w:color w:val="FF7000"/>
                                  <w:lang w:val="cs-CZ"/>
                                </w:rPr>
                                <w:t>until</w:t>
                              </w:r>
                              <w:proofErr w:type="spellEnd"/>
                              <w:r w:rsidRPr="008C11A2">
                                <w:rPr>
                                  <w:color w:val="FF7000"/>
                                  <w:lang w:val="cs-CZ"/>
                                </w:rPr>
                                <w:t xml:space="preserve"> </w:t>
                              </w:r>
                              <w:r>
                                <w:rPr>
                                  <w:lang w:val="cs-CZ"/>
                                </w:rPr>
                                <w:t xml:space="preserve">je nekonečný cyklus, který </w:t>
                              </w:r>
                              <w:proofErr w:type="gramStart"/>
                              <w:r>
                                <w:rPr>
                                  <w:lang w:val="cs-CZ"/>
                                </w:rPr>
                                <w:t>skončí</w:t>
                              </w:r>
                              <w:proofErr w:type="gramEnd"/>
                              <w:r>
                                <w:rPr>
                                  <w:lang w:val="cs-CZ"/>
                                </w:rPr>
                                <w:t xml:space="preserve">, když je splněna podmínka. </w:t>
                              </w:r>
                            </w:p>
                            <w:p w14:paraId="3F178F42" w14:textId="185B03B9" w:rsidR="002A1612" w:rsidRPr="008C11A2" w:rsidRDefault="002A1612" w:rsidP="001C6C01">
                              <w:pPr>
                                <w:rPr>
                                  <w:lang w:val="cs-CZ"/>
                                </w:rPr>
                              </w:pPr>
                              <w:r>
                                <w:rPr>
                                  <w:lang w:val="cs-CZ"/>
                                </w:rPr>
                                <w:t xml:space="preserve">Tento cyklus přikazuje Edisonovi provést každý kód v rámci cyklu v daném pořadí a pak se vrátit na začátek cyklu. Pokud podmínka cyklu </w:t>
                              </w:r>
                              <w:r w:rsidRPr="009040AE">
                                <w:rPr>
                                  <w:b/>
                                  <w:lang w:val="cs-CZ"/>
                                </w:rPr>
                                <w:t>není</w:t>
                              </w:r>
                              <w:r>
                                <w:rPr>
                                  <w:lang w:val="cs-CZ"/>
                                </w:rPr>
                                <w:t xml:space="preserve"> splněna, cyklus přikáže Edisonovi opakovat kód uvnitř cyklu</w:t>
                              </w:r>
                              <w:r w:rsidRPr="008C11A2">
                                <w:rPr>
                                  <w:lang w:val="cs-CZ"/>
                                </w:rPr>
                                <w:t>.</w:t>
                              </w:r>
                              <w:r>
                                <w:rPr>
                                  <w:lang w:val="cs-CZ"/>
                                </w:rPr>
                                <w:t xml:space="preserve"> Můžete si to představit tak, že se cyklus Edisona ptá: „bylo stisknuto kulaté tlačítko?“</w:t>
                              </w:r>
                              <w:r w:rsidRPr="008C11A2">
                                <w:rPr>
                                  <w:lang w:val="cs-CZ"/>
                                </w:rPr>
                                <w:t xml:space="preserve"> </w:t>
                              </w:r>
                              <w:r>
                                <w:rPr>
                                  <w:lang w:val="cs-CZ"/>
                                </w:rPr>
                                <w:t>Pokud zní odpověď „</w:t>
                              </w:r>
                              <w:r w:rsidRPr="008C11A2">
                                <w:rPr>
                                  <w:lang w:val="cs-CZ"/>
                                </w:rPr>
                                <w:t>n</w:t>
                              </w:r>
                              <w:r>
                                <w:rPr>
                                  <w:lang w:val="cs-CZ"/>
                                </w:rPr>
                                <w:t>e“</w:t>
                              </w:r>
                              <w:r w:rsidRPr="008C11A2">
                                <w:rPr>
                                  <w:lang w:val="cs-CZ"/>
                                </w:rPr>
                                <w:t>,</w:t>
                              </w:r>
                              <w:r>
                                <w:rPr>
                                  <w:lang w:val="cs-CZ"/>
                                </w:rPr>
                                <w:t xml:space="preserve"> odešle cyklus Edisona opět na začátek cyklu. Pokud je odpověď „ano“</w:t>
                              </w:r>
                              <w:r w:rsidRPr="008C11A2">
                                <w:rPr>
                                  <w:lang w:val="cs-CZ"/>
                                </w:rPr>
                                <w:t>,</w:t>
                              </w:r>
                              <w:r>
                                <w:rPr>
                                  <w:lang w:val="cs-CZ"/>
                                </w:rPr>
                                <w:t xml:space="preserve"> cyklus odešle Edisona na kód následující po cyklu. </w:t>
                              </w:r>
                            </w:p>
                            <w:p w14:paraId="05DF9C5D" w14:textId="77777777" w:rsidR="002A1612" w:rsidRPr="008C11A2" w:rsidRDefault="002A1612" w:rsidP="001C6C01">
                              <w:pPr>
                                <w:rPr>
                                  <w:lang w:val="cs-CZ"/>
                                </w:rPr>
                              </w:pPr>
                              <w:r>
                                <w:rPr>
                                  <w:lang w:val="cs-CZ"/>
                                </w:rPr>
                                <w:t xml:space="preserve">Program kontroluje splnění podmínky cyklu pouze na začátku cyklu, nikoliv když probíhá kód uvnitř cyklu. Robot nejprve musí dokončit všechen kód uvnitř cyklu, pak přejde na začátek cyklu a zkontroluje podmínku. </w:t>
                              </w:r>
                            </w:p>
                            <w:p w14:paraId="6E7E56E7" w14:textId="77777777" w:rsidR="002A1612" w:rsidRPr="008C11A2" w:rsidRDefault="002A1612" w:rsidP="001C6C01">
                              <w:pPr>
                                <w:rPr>
                                  <w:lang w:val="cs-CZ"/>
                                </w:rPr>
                              </w:pPr>
                              <w:r>
                                <w:rPr>
                                  <w:lang w:val="cs-CZ"/>
                                </w:rPr>
                                <w:t>Náš programátor stiskl kulaté tlačítko, ale nesplnil podmínky uvedené v blocích kódu uvnitř cyklu. Tím došlo k chybě</w:t>
                              </w:r>
                              <w:r w:rsidRPr="008C11A2">
                                <w:rPr>
                                  <w:lang w:val="cs-CZ"/>
                                </w:rPr>
                                <w:t xml:space="preserve">! </w:t>
                              </w:r>
                            </w:p>
                          </w:txbxContent>
                        </wps:txbx>
                        <wps:bodyPr rot="0" vert="horz" wrap="square" lIns="91440" tIns="180000" rIns="91440" bIns="90000" anchor="t" anchorCtr="0">
                          <a:noAutofit/>
                        </wps:bodyPr>
                      </wps:wsp>
                      <pic:pic xmlns:pic="http://schemas.openxmlformats.org/drawingml/2006/picture">
                        <pic:nvPicPr>
                          <pic:cNvPr id="1073742024" name="Picture 1073742024"/>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208483" y="0"/>
                            <a:ext cx="899795" cy="899795"/>
                          </a:xfrm>
                          <a:prstGeom prst="rect">
                            <a:avLst/>
                          </a:prstGeom>
                        </pic:spPr>
                      </pic:pic>
                      <wps:wsp>
                        <wps:cNvPr id="1073742025" name="Text Box 2"/>
                        <wps:cNvSpPr txBox="1">
                          <a:spLocks noChangeArrowheads="1"/>
                        </wps:cNvSpPr>
                        <wps:spPr bwMode="auto">
                          <a:xfrm>
                            <a:off x="1009496" y="285278"/>
                            <a:ext cx="1511067" cy="365760"/>
                          </a:xfrm>
                          <a:prstGeom prst="rect">
                            <a:avLst/>
                          </a:prstGeom>
                          <a:noFill/>
                          <a:ln w="9525">
                            <a:noFill/>
                            <a:miter lim="800000"/>
                            <a:headEnd/>
                            <a:tailEnd/>
                          </a:ln>
                        </wps:spPr>
                        <wps:txbx>
                          <w:txbxContent>
                            <w:p w14:paraId="7FD8C1D1" w14:textId="77777777" w:rsidR="002A1612" w:rsidRPr="00D31915" w:rsidRDefault="002A1612" w:rsidP="001C6C01">
                              <w:pPr>
                                <w:rPr>
                                  <w:b/>
                                  <w:color w:val="FF7000"/>
                                  <w:sz w:val="28"/>
                                  <w:szCs w:val="28"/>
                                </w:rPr>
                              </w:pPr>
                              <w:proofErr w:type="spellStart"/>
                              <w:r>
                                <w:rPr>
                                  <w:b/>
                                  <w:color w:val="FF7000"/>
                                  <w:sz w:val="28"/>
                                  <w:szCs w:val="28"/>
                                </w:rPr>
                                <w:t>Proč</w:t>
                              </w:r>
                              <w:proofErr w:type="spellEnd"/>
                              <w:r>
                                <w:rPr>
                                  <w:b/>
                                  <w:color w:val="FF7000"/>
                                  <w:sz w:val="28"/>
                                  <w:szCs w:val="28"/>
                                </w:rPr>
                                <w:t xml:space="preserve"> je to </w:t>
                              </w:r>
                              <w:proofErr w:type="spellStart"/>
                              <w:r>
                                <w:rPr>
                                  <w:b/>
                                  <w:color w:val="FF7000"/>
                                  <w:sz w:val="28"/>
                                  <w:szCs w:val="28"/>
                                </w:rPr>
                                <w:t>tak</w:t>
                              </w:r>
                              <w:proofErr w:type="spellEnd"/>
                              <w:r>
                                <w:rPr>
                                  <w:b/>
                                  <w:color w:val="FF7000"/>
                                  <w:sz w:val="28"/>
                                  <w:szCs w:val="28"/>
                                </w:rPr>
                                <w:t>?</w:t>
                              </w:r>
                            </w:p>
                            <w:p w14:paraId="39907054" w14:textId="77777777" w:rsidR="002A1612" w:rsidRPr="00D31915" w:rsidRDefault="002A1612" w:rsidP="001C6C01">
                              <w:pPr>
                                <w:rPr>
                                  <w:b/>
                                  <w:color w:val="FF7000"/>
                                  <w:sz w:val="28"/>
                                  <w:szCs w:val="28"/>
                                </w:rPr>
                              </w:pP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3CD7AE9A" id="Group 468" o:spid="_x0000_s1468" style="position:absolute;margin-left:1.5pt;margin-top:17.4pt;width:450pt;height:293.6pt;z-index:253378560;mso-height-relative:margin" coordsize="57150,3729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">
                <v:roundrect id="Text Box 1073742016" o:spid="_x0000_s1469" style="position:absolute;top:6656;width:57150;height:30640;visibility:visible;mso-wrap-style:square;v-text-anchor:top" arcsize="253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" strokecolor="#5a5a5a [2109]">
                  <v:stroke joinstyle="miter"/>
                  <v:textbox inset=",5mm,,2.5mm">
                    <w:txbxContent>
                      <w:p w14:paraId="5A09A54E" w14:textId="77777777" w:rsidR="002A1612" w:rsidRPr="008C11A2" w:rsidRDefault="002A1612" w:rsidP="001C6C01">
                        <w:pPr>
                          <w:rPr>
                            <w:lang w:val="cs-CZ"/>
                          </w:rPr>
                        </w:pPr>
                        <w:r>
                          <w:rPr>
                            <w:lang w:val="cs-CZ"/>
                          </w:rPr>
                          <w:t xml:space="preserve">Pamatujte si, že blok </w:t>
                        </w:r>
                        <w:r>
                          <w:rPr>
                            <w:i/>
                            <w:color w:val="FF7000"/>
                            <w:lang w:val="cs-CZ"/>
                          </w:rPr>
                          <w:t>podmínka</w:t>
                        </w:r>
                        <w:r w:rsidRPr="008C11A2">
                          <w:rPr>
                            <w:lang w:val="cs-CZ"/>
                          </w:rPr>
                          <w:t xml:space="preserve"> </w:t>
                        </w:r>
                        <w:proofErr w:type="spellStart"/>
                        <w:r w:rsidRPr="008C11A2">
                          <w:rPr>
                            <w:color w:val="FF7000"/>
                            <w:lang w:val="cs-CZ"/>
                          </w:rPr>
                          <w:t>repeat</w:t>
                        </w:r>
                        <w:proofErr w:type="spellEnd"/>
                        <w:r w:rsidRPr="008C11A2">
                          <w:rPr>
                            <w:color w:val="FF7000"/>
                            <w:lang w:val="cs-CZ"/>
                          </w:rPr>
                          <w:t xml:space="preserve"> </w:t>
                        </w:r>
                        <w:proofErr w:type="spellStart"/>
                        <w:r w:rsidRPr="008C11A2">
                          <w:rPr>
                            <w:color w:val="FF7000"/>
                            <w:lang w:val="cs-CZ"/>
                          </w:rPr>
                          <w:t>until</w:t>
                        </w:r>
                        <w:proofErr w:type="spellEnd"/>
                        <w:r w:rsidRPr="008C11A2">
                          <w:rPr>
                            <w:color w:val="FF7000"/>
                            <w:lang w:val="cs-CZ"/>
                          </w:rPr>
                          <w:t xml:space="preserve"> </w:t>
                        </w:r>
                        <w:r>
                          <w:rPr>
                            <w:lang w:val="cs-CZ"/>
                          </w:rPr>
                          <w:t xml:space="preserve">je nekonečný cyklus, který </w:t>
                        </w:r>
                        <w:proofErr w:type="gramStart"/>
                        <w:r>
                          <w:rPr>
                            <w:lang w:val="cs-CZ"/>
                          </w:rPr>
                          <w:t>skončí</w:t>
                        </w:r>
                        <w:proofErr w:type="gramEnd"/>
                        <w:r>
                          <w:rPr>
                            <w:lang w:val="cs-CZ"/>
                          </w:rPr>
                          <w:t xml:space="preserve">, když je splněna podmínka. </w:t>
                        </w:r>
                      </w:p>
                      <w:p w14:paraId="3F178F42" w14:textId="185B03B9" w:rsidR="002A1612" w:rsidRPr="008C11A2" w:rsidRDefault="002A1612" w:rsidP="001C6C01">
                        <w:pPr>
                          <w:rPr>
                            <w:lang w:val="cs-CZ"/>
                          </w:rPr>
                        </w:pPr>
                        <w:r>
                          <w:rPr>
                            <w:lang w:val="cs-CZ"/>
                          </w:rPr>
                          <w:t xml:space="preserve">Tento cyklus přikazuje Edisonovi provést každý kód v rámci cyklu v daném pořadí a pak se vrátit na začátek cyklu. Pokud podmínka cyklu </w:t>
                        </w:r>
                        <w:r w:rsidRPr="009040AE">
                          <w:rPr>
                            <w:b/>
                            <w:lang w:val="cs-CZ"/>
                          </w:rPr>
                          <w:t>není</w:t>
                        </w:r>
                        <w:r>
                          <w:rPr>
                            <w:lang w:val="cs-CZ"/>
                          </w:rPr>
                          <w:t xml:space="preserve"> splněna, cyklus přikáže Edisonovi opakovat kód uvnitř cyklu</w:t>
                        </w:r>
                        <w:r w:rsidRPr="008C11A2">
                          <w:rPr>
                            <w:lang w:val="cs-CZ"/>
                          </w:rPr>
                          <w:t>.</w:t>
                        </w:r>
                        <w:r>
                          <w:rPr>
                            <w:lang w:val="cs-CZ"/>
                          </w:rPr>
                          <w:t xml:space="preserve"> Můžete si to představit tak, že se cyklus Edisona ptá: „bylo stisknuto kulaté tlačítko?“</w:t>
                        </w:r>
                        <w:r w:rsidRPr="008C11A2">
                          <w:rPr>
                            <w:lang w:val="cs-CZ"/>
                          </w:rPr>
                          <w:t xml:space="preserve"> </w:t>
                        </w:r>
                        <w:r>
                          <w:rPr>
                            <w:lang w:val="cs-CZ"/>
                          </w:rPr>
                          <w:t>Pokud zní odpověď „</w:t>
                        </w:r>
                        <w:r w:rsidRPr="008C11A2">
                          <w:rPr>
                            <w:lang w:val="cs-CZ"/>
                          </w:rPr>
                          <w:t>n</w:t>
                        </w:r>
                        <w:r>
                          <w:rPr>
                            <w:lang w:val="cs-CZ"/>
                          </w:rPr>
                          <w:t>e“</w:t>
                        </w:r>
                        <w:r w:rsidRPr="008C11A2">
                          <w:rPr>
                            <w:lang w:val="cs-CZ"/>
                          </w:rPr>
                          <w:t>,</w:t>
                        </w:r>
                        <w:r>
                          <w:rPr>
                            <w:lang w:val="cs-CZ"/>
                          </w:rPr>
                          <w:t xml:space="preserve"> odešle cyklus Edisona opět na začátek cyklu. Pokud je odpověď „ano“</w:t>
                        </w:r>
                        <w:r w:rsidRPr="008C11A2">
                          <w:rPr>
                            <w:lang w:val="cs-CZ"/>
                          </w:rPr>
                          <w:t>,</w:t>
                        </w:r>
                        <w:r>
                          <w:rPr>
                            <w:lang w:val="cs-CZ"/>
                          </w:rPr>
                          <w:t xml:space="preserve"> cyklus odešle Edisona na kód následující po cyklu. </w:t>
                        </w:r>
                      </w:p>
                      <w:p w14:paraId="05DF9C5D" w14:textId="77777777" w:rsidR="002A1612" w:rsidRPr="008C11A2" w:rsidRDefault="002A1612" w:rsidP="001C6C01">
                        <w:pPr>
                          <w:rPr>
                            <w:lang w:val="cs-CZ"/>
                          </w:rPr>
                        </w:pPr>
                        <w:r>
                          <w:rPr>
                            <w:lang w:val="cs-CZ"/>
                          </w:rPr>
                          <w:t xml:space="preserve">Program kontroluje splnění podmínky cyklu pouze na začátku cyklu, nikoliv když probíhá kód uvnitř cyklu. Robot nejprve musí dokončit všechen kód uvnitř cyklu, pak přejde na začátek cyklu a zkontroluje podmínku. </w:t>
                        </w:r>
                      </w:p>
                      <w:p w14:paraId="6E7E56E7" w14:textId="77777777" w:rsidR="002A1612" w:rsidRPr="008C11A2" w:rsidRDefault="002A1612" w:rsidP="001C6C01">
                        <w:pPr>
                          <w:rPr>
                            <w:lang w:val="cs-CZ"/>
                          </w:rPr>
                        </w:pPr>
                        <w:r>
                          <w:rPr>
                            <w:lang w:val="cs-CZ"/>
                          </w:rPr>
                          <w:t>Náš programátor stiskl kulaté tlačítko, ale nesplnil podmínky uvedené v blocích kódu uvnitř cyklu. Tím došlo k chybě</w:t>
                        </w:r>
                        <w:r w:rsidRPr="008C11A2">
                          <w:rPr>
                            <w:lang w:val="cs-CZ"/>
                          </w:rPr>
                          <w:t xml:space="preserve">! </w:t>
                        </w:r>
                      </w:p>
                    </w:txbxContent>
                  </v:textbox>
                </v:roundrect>
                <v:shape id="Picture 1073742024" o:spid="_x0000_s1470" type="#_x0000_t75" style="position:absolute;left:2084;width:8998;height:89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">
                  <v:imagedata r:id="rId42" o:title=""/>
                </v:shape>
                <v:shape id="_x0000_s1471" type="#_x0000_t202" style="position:absolute;left:10094;top:2852;width:15111;height:3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" filled="f" stroked="f">
                  <v:textbox>
                    <w:txbxContent>
                      <w:p w14:paraId="7FD8C1D1" w14:textId="77777777" w:rsidR="002A1612" w:rsidRPr="00D31915" w:rsidRDefault="002A1612" w:rsidP="001C6C01">
                        <w:pPr>
                          <w:rPr>
                            <w:b/>
                            <w:color w:val="FF7000"/>
                            <w:sz w:val="28"/>
                            <w:szCs w:val="28"/>
                          </w:rPr>
                        </w:pPr>
                        <w:proofErr w:type="spellStart"/>
                        <w:r>
                          <w:rPr>
                            <w:b/>
                            <w:color w:val="FF7000"/>
                            <w:sz w:val="28"/>
                            <w:szCs w:val="28"/>
                          </w:rPr>
                          <w:t>Proč</w:t>
                        </w:r>
                        <w:proofErr w:type="spellEnd"/>
                        <w:r>
                          <w:rPr>
                            <w:b/>
                            <w:color w:val="FF7000"/>
                            <w:sz w:val="28"/>
                            <w:szCs w:val="28"/>
                          </w:rPr>
                          <w:t xml:space="preserve"> je to </w:t>
                        </w:r>
                        <w:proofErr w:type="spellStart"/>
                        <w:r>
                          <w:rPr>
                            <w:b/>
                            <w:color w:val="FF7000"/>
                            <w:sz w:val="28"/>
                            <w:szCs w:val="28"/>
                          </w:rPr>
                          <w:t>tak</w:t>
                        </w:r>
                        <w:proofErr w:type="spellEnd"/>
                        <w:r>
                          <w:rPr>
                            <w:b/>
                            <w:color w:val="FF7000"/>
                            <w:sz w:val="28"/>
                            <w:szCs w:val="28"/>
                          </w:rPr>
                          <w:t>?</w:t>
                        </w:r>
                      </w:p>
                      <w:p w14:paraId="39907054" w14:textId="77777777" w:rsidR="002A1612" w:rsidRPr="00D31915" w:rsidRDefault="002A1612" w:rsidP="001C6C01">
                        <w:pPr>
                          <w:rPr>
                            <w:b/>
                            <w:color w:val="FF7000"/>
                            <w:sz w:val="28"/>
                            <w:szCs w:val="28"/>
                          </w:rPr>
                        </w:pPr>
                      </w:p>
                    </w:txbxContent>
                  </v:textbox>
                </v:shape>
                <w10:wrap type="topAndBottom"/>
              </v:group>
            </w:pict>
          </mc:Fallback>
        </mc:AlternateContent>
      </w:r>
      <w:r>
        <w:rPr>
          <w:lang w:val="cs-CZ"/>
        </w:rPr>
        <w:t xml:space="preserve">Robot se </w:t>
      </w:r>
      <w:proofErr w:type="gramStart"/>
      <w:r>
        <w:rPr>
          <w:lang w:val="cs-CZ"/>
        </w:rPr>
        <w:t>otočí</w:t>
      </w:r>
      <w:proofErr w:type="gramEnd"/>
      <w:r>
        <w:rPr>
          <w:lang w:val="cs-CZ"/>
        </w:rPr>
        <w:t xml:space="preserve"> doleva, pak se otočí doprava, pak zapípá a následně program skončí.</w:t>
      </w:r>
    </w:p>
    <w:p w14:paraId="077E6D3D" w14:textId="77777777" w:rsidR="001C6C01" w:rsidRPr="00A84B87" w:rsidRDefault="001C6C01" w:rsidP="001C6C01">
      <w:pPr>
        <w:spacing w:after="0"/>
        <w:rPr>
          <w:lang w:val="cs-CZ"/>
        </w:rPr>
      </w:pPr>
    </w:p>
    <w:p w14:paraId="18316E04" w14:textId="77777777" w:rsidR="001C6C01" w:rsidRPr="00A84B87" w:rsidRDefault="001C6C01" w:rsidP="001C6C01">
      <w:pPr>
        <w:pStyle w:val="Odstavecseseznamem"/>
        <w:numPr>
          <w:ilvl w:val="0"/>
          <w:numId w:val="48"/>
        </w:numPr>
        <w:rPr>
          <w:lang w:val="cs-CZ"/>
        </w:rPr>
      </w:pPr>
      <w:r>
        <w:rPr>
          <w:lang w:val="cs-CZ"/>
        </w:rPr>
        <w:t>Vysvětlete v</w:t>
      </w:r>
      <w:r w:rsidRPr="00333C14">
        <w:rPr>
          <w:rFonts w:hint="eastAsia"/>
          <w:lang w:val="cs-CZ"/>
        </w:rPr>
        <w:t>lastními slovy logickou chybu, kterou udělal programátor, který tento program napsal</w:t>
      </w:r>
      <w:r w:rsidRPr="00A84B87">
        <w:rPr>
          <w:lang w:val="cs-CZ"/>
        </w:rPr>
        <w:t xml:space="preserve">. </w:t>
      </w:r>
    </w:p>
    <w:p w14:paraId="3B56536A" w14:textId="77777777" w:rsidR="001C6C01" w:rsidRPr="00A84B87" w:rsidRDefault="001C6C01" w:rsidP="001C6C01">
      <w:pPr>
        <w:rPr>
          <w:lang w:val="cs-CZ"/>
        </w:rPr>
      </w:pPr>
      <w:r w:rsidRPr="00A84B87">
        <w:rPr>
          <w:lang w:val="cs-CZ"/>
        </w:rPr>
        <w:t>________________________________________________________________________________</w:t>
      </w:r>
    </w:p>
    <w:p w14:paraId="79CAD9AE" w14:textId="77777777" w:rsidR="001C6C01" w:rsidRPr="00A84B87" w:rsidRDefault="001C6C01" w:rsidP="001C6C01">
      <w:pPr>
        <w:rPr>
          <w:lang w:val="cs-CZ"/>
        </w:rPr>
      </w:pPr>
      <w:r w:rsidRPr="00A84B87">
        <w:rPr>
          <w:lang w:val="cs-CZ"/>
        </w:rPr>
        <w:t>________________________________________________________________________________</w:t>
      </w:r>
    </w:p>
    <w:p w14:paraId="760DCFAF" w14:textId="77777777" w:rsidR="001C6C01" w:rsidRPr="00A84B87" w:rsidRDefault="001C6C01" w:rsidP="001C6C01">
      <w:pPr>
        <w:rPr>
          <w:lang w:val="cs-CZ"/>
        </w:rPr>
      </w:pPr>
      <w:r w:rsidRPr="00A84B87">
        <w:rPr>
          <w:lang w:val="cs-CZ"/>
        </w:rPr>
        <w:t>________________________________________________________________________________</w:t>
      </w:r>
    </w:p>
    <w:p w14:paraId="0AE566F0" w14:textId="77777777" w:rsidR="001C6C01" w:rsidRPr="00A84B87" w:rsidRDefault="001C6C01" w:rsidP="001C6C01">
      <w:pPr>
        <w:rPr>
          <w:lang w:val="cs-CZ"/>
        </w:rPr>
      </w:pPr>
      <w:r w:rsidRPr="00A84B87">
        <w:rPr>
          <w:lang w:val="cs-CZ"/>
        </w:rPr>
        <w:t>________________________________________________________________________________</w:t>
      </w:r>
    </w:p>
    <w:p w14:paraId="1DAAAA21" w14:textId="77777777" w:rsidR="001C6C01" w:rsidRPr="00A84B87" w:rsidRDefault="001C6C01" w:rsidP="001C6C01">
      <w:pPr>
        <w:rPr>
          <w:lang w:val="cs-CZ"/>
        </w:rPr>
      </w:pPr>
      <w:r w:rsidRPr="00A84B87">
        <w:rPr>
          <w:lang w:val="cs-CZ"/>
        </w:rPr>
        <w:t>________________________________________________________________________________</w:t>
      </w:r>
    </w:p>
    <w:p w14:paraId="374D7C85" w14:textId="77777777" w:rsidR="001C6C01" w:rsidRPr="00A84B87" w:rsidRDefault="001C6C01" w:rsidP="001C6C01">
      <w:pPr>
        <w:rPr>
          <w:lang w:val="cs-CZ"/>
        </w:rPr>
      </w:pPr>
      <w:r w:rsidRPr="00A84B87">
        <w:rPr>
          <w:noProof/>
          <w:lang w:val="cs-CZ"/>
        </w:rPr>
        <w:lastRenderedPageBreak/>
        <mc:AlternateContent>
          <mc:Choice Requires="wps">
            <w:drawing>
              <wp:anchor distT="45720" distB="45720" distL="114300" distR="114300" simplePos="0" relativeHeight="253379584" behindDoc="0" locked="0" layoutInCell="1" allowOverlap="1" wp14:anchorId="1CB2AFFF" wp14:editId="0E16994A">
                <wp:simplePos x="0" y="0"/>
                <wp:positionH relativeFrom="column">
                  <wp:posOffset>0</wp:posOffset>
                </wp:positionH>
                <wp:positionV relativeFrom="paragraph">
                  <wp:posOffset>271475</wp:posOffset>
                </wp:positionV>
                <wp:extent cx="5343525" cy="855345"/>
                <wp:effectExtent l="0" t="0" r="28575" b="20955"/>
                <wp:wrapTopAndBottom/>
                <wp:docPr id="1073742027" name="Text Box 10737420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43525" cy="855345"/>
                        </a:xfrm>
                        <a:prstGeom prst="roundRect">
                          <a:avLst/>
                        </a:prstGeom>
                        <a:solidFill>
                          <a:srgbClr val="FFFFFF"/>
                        </a:solidFill>
                        <a:ln w="9525">
                          <a:solidFill>
                            <a:srgbClr val="FF7000"/>
                          </a:solidFill>
                          <a:miter lim="800000"/>
                          <a:headEnd/>
                          <a:tailEnd/>
                        </a:ln>
                      </wps:spPr>
                      <wps:txbx>
                        <w:txbxContent>
                          <w:p w14:paraId="753214AA" w14:textId="76AA881A" w:rsidR="002A1612" w:rsidRDefault="002A1612" w:rsidP="001C6C01">
                            <w:pPr>
                              <w:jc w:val="both"/>
                            </w:pPr>
                            <w:proofErr w:type="spellStart"/>
                            <w:r w:rsidRPr="006A5A3E">
                              <w:rPr>
                                <w:b/>
                              </w:rPr>
                              <w:t>Probl</w:t>
                            </w:r>
                            <w:r>
                              <w:rPr>
                                <w:b/>
                              </w:rPr>
                              <w:t>é</w:t>
                            </w:r>
                            <w:r w:rsidRPr="006A5A3E">
                              <w:rPr>
                                <w:b/>
                              </w:rPr>
                              <w:t>m</w:t>
                            </w:r>
                            <w:proofErr w:type="spellEnd"/>
                            <w:r>
                              <w:rPr>
                                <w:b/>
                              </w:rPr>
                              <w:t xml:space="preserve"> č. 2</w:t>
                            </w:r>
                            <w:r w:rsidRPr="006A5A3E">
                              <w:rPr>
                                <w:b/>
                              </w:rPr>
                              <w:t xml:space="preserve">: </w:t>
                            </w:r>
                          </w:p>
                          <w:p w14:paraId="1D4FA8E8" w14:textId="07343A9F" w:rsidR="002A1612" w:rsidRPr="005D40D7" w:rsidRDefault="002A1612" w:rsidP="001C6C01">
                            <w:r>
                              <w:rPr>
                                <w:lang w:val="cs-CZ"/>
                              </w:rPr>
                              <w:t>„Z</w:t>
                            </w:r>
                            <w:r w:rsidRPr="00AA6438">
                              <w:rPr>
                                <w:lang w:val="cs-CZ"/>
                              </w:rPr>
                              <w:t>kusil</w:t>
                            </w:r>
                            <w:r>
                              <w:rPr>
                                <w:lang w:val="cs-CZ"/>
                              </w:rPr>
                              <w:t xml:space="preserve"> jsem</w:t>
                            </w:r>
                            <w:r w:rsidRPr="00AA6438">
                              <w:rPr>
                                <w:lang w:val="cs-CZ"/>
                              </w:rPr>
                              <w:t xml:space="preserve"> dvakrát stisknout </w:t>
                            </w:r>
                            <w:r>
                              <w:rPr>
                                <w:lang w:val="cs-CZ"/>
                              </w:rPr>
                              <w:t xml:space="preserve">trojúhelníkové </w:t>
                            </w:r>
                            <w:r w:rsidRPr="00AA6438">
                              <w:rPr>
                                <w:lang w:val="cs-CZ"/>
                              </w:rPr>
                              <w:t>tlačítko, pak stisknout kulaté tlačítko, ale robot se stále otáčí.</w:t>
                            </w:r>
                            <w:r>
                              <w:rPr>
                                <w:lang w:val="cs-CZ"/>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roundrect w14:anchorId="1CB2AFFF" id="Text Box 1073742027" o:spid="_x0000_s1472" style="position:absolute;margin-left:0;margin-top:21.4pt;width:420.75pt;height:67.35pt;z-index:2533795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" strokecolor="#ff7000">
                <v:stroke joinstyle="miter"/>
                <v:textbox>
                  <w:txbxContent>
                    <w:p w14:paraId="753214AA" w14:textId="76AA881A" w:rsidR="002A1612" w:rsidRDefault="002A1612" w:rsidP="001C6C01">
                      <w:pPr>
                        <w:jc w:val="both"/>
                      </w:pPr>
                      <w:proofErr w:type="spellStart"/>
                      <w:r w:rsidRPr="006A5A3E">
                        <w:rPr>
                          <w:b/>
                        </w:rPr>
                        <w:t>Probl</w:t>
                      </w:r>
                      <w:r>
                        <w:rPr>
                          <w:b/>
                        </w:rPr>
                        <w:t>é</w:t>
                      </w:r>
                      <w:r w:rsidRPr="006A5A3E">
                        <w:rPr>
                          <w:b/>
                        </w:rPr>
                        <w:t>m</w:t>
                      </w:r>
                      <w:proofErr w:type="spellEnd"/>
                      <w:r>
                        <w:rPr>
                          <w:b/>
                        </w:rPr>
                        <w:t xml:space="preserve"> č. 2</w:t>
                      </w:r>
                      <w:r w:rsidRPr="006A5A3E">
                        <w:rPr>
                          <w:b/>
                        </w:rPr>
                        <w:t xml:space="preserve">: </w:t>
                      </w:r>
                    </w:p>
                    <w:p w14:paraId="1D4FA8E8" w14:textId="07343A9F" w:rsidR="002A1612" w:rsidRPr="005D40D7" w:rsidRDefault="002A1612" w:rsidP="001C6C01">
                      <w:r>
                        <w:rPr>
                          <w:lang w:val="cs-CZ"/>
                        </w:rPr>
                        <w:t>„Z</w:t>
                      </w:r>
                      <w:r w:rsidRPr="00AA6438">
                        <w:rPr>
                          <w:lang w:val="cs-CZ"/>
                        </w:rPr>
                        <w:t>kusil</w:t>
                      </w:r>
                      <w:r>
                        <w:rPr>
                          <w:lang w:val="cs-CZ"/>
                        </w:rPr>
                        <w:t xml:space="preserve"> jsem</w:t>
                      </w:r>
                      <w:r w:rsidRPr="00AA6438">
                        <w:rPr>
                          <w:lang w:val="cs-CZ"/>
                        </w:rPr>
                        <w:t xml:space="preserve"> dvakrát stisknout </w:t>
                      </w:r>
                      <w:r>
                        <w:rPr>
                          <w:lang w:val="cs-CZ"/>
                        </w:rPr>
                        <w:t xml:space="preserve">trojúhelníkové </w:t>
                      </w:r>
                      <w:r w:rsidRPr="00AA6438">
                        <w:rPr>
                          <w:lang w:val="cs-CZ"/>
                        </w:rPr>
                        <w:t>tlačítko, pak stisknout kulaté tlačítko, ale robot se stále otáčí.</w:t>
                      </w:r>
                      <w:r>
                        <w:rPr>
                          <w:lang w:val="cs-CZ"/>
                        </w:rPr>
                        <w:t>“</w:t>
                      </w:r>
                    </w:p>
                  </w:txbxContent>
                </v:textbox>
                <w10:wrap type="topAndBottom"/>
              </v:roundrect>
            </w:pict>
          </mc:Fallback>
        </mc:AlternateContent>
      </w:r>
      <w:r>
        <w:rPr>
          <w:lang w:val="cs-CZ"/>
        </w:rPr>
        <w:t xml:space="preserve">Podívejte se rovněž na druhý problém: </w:t>
      </w:r>
    </w:p>
    <w:p w14:paraId="32AECD90" w14:textId="77777777" w:rsidR="001C6C01" w:rsidRPr="00A84B87" w:rsidRDefault="001C6C01" w:rsidP="001C6C01">
      <w:pPr>
        <w:spacing w:before="240"/>
        <w:rPr>
          <w:lang w:val="cs-CZ"/>
        </w:rPr>
      </w:pPr>
      <w:r w:rsidRPr="00A84B87">
        <w:rPr>
          <w:noProof/>
          <w:lang w:val="cs-CZ"/>
        </w:rPr>
        <mc:AlternateContent>
          <mc:Choice Requires="wpg">
            <w:drawing>
              <wp:anchor distT="0" distB="0" distL="114300" distR="114300" simplePos="0" relativeHeight="253381632" behindDoc="0" locked="0" layoutInCell="1" allowOverlap="1" wp14:anchorId="14036295" wp14:editId="60E9B888">
                <wp:simplePos x="0" y="0"/>
                <wp:positionH relativeFrom="column">
                  <wp:posOffset>3175</wp:posOffset>
                </wp:positionH>
                <wp:positionV relativeFrom="paragraph">
                  <wp:posOffset>1591945</wp:posOffset>
                </wp:positionV>
                <wp:extent cx="5715000" cy="2957830"/>
                <wp:effectExtent l="0" t="0" r="19050" b="13970"/>
                <wp:wrapTopAndBottom/>
                <wp:docPr id="484" name="Group 484"/>
                <wp:cNvGraphicFramePr/>
                <a:graphic xmlns:a="http://schemas.openxmlformats.org/drawingml/2006/main">
                  <a:graphicData uri="http://schemas.microsoft.com/office/word/2010/wordprocessingGroup">
                    <wpg:wgp>
                      <wpg:cNvGrpSpPr/>
                      <wpg:grpSpPr>
                        <a:xfrm>
                          <a:off x="0" y="0"/>
                          <a:ext cx="5715000" cy="2957830"/>
                          <a:chOff x="0" y="0"/>
                          <a:chExt cx="5715000" cy="2959072"/>
                        </a:xfrm>
                      </wpg:grpSpPr>
                      <wps:wsp>
                        <wps:cNvPr id="1073742041" name="Text Box 1073742041"/>
                        <wps:cNvSpPr txBox="1">
                          <a:spLocks noChangeArrowheads="1"/>
                        </wps:cNvSpPr>
                        <wps:spPr bwMode="auto">
                          <a:xfrm>
                            <a:off x="0" y="665683"/>
                            <a:ext cx="5715000" cy="2293389"/>
                          </a:xfrm>
                          <a:prstGeom prst="roundRect">
                            <a:avLst>
                              <a:gd name="adj" fmla="val 3864"/>
                            </a:avLst>
                          </a:prstGeom>
                          <a:solidFill>
                            <a:srgbClr val="FFFFFF"/>
                          </a:solidFill>
                          <a:ln w="9525">
                            <a:solidFill>
                              <a:schemeClr val="tx1">
                                <a:lumMod val="65000"/>
                                <a:lumOff val="35000"/>
                              </a:schemeClr>
                            </a:solidFill>
                            <a:miter lim="800000"/>
                            <a:headEnd/>
                            <a:tailEnd/>
                          </a:ln>
                        </wps:spPr>
                        <wps:txbx>
                          <w:txbxContent>
                            <w:p w14:paraId="140F9C88" w14:textId="77777777" w:rsidR="002A1612" w:rsidRPr="00333C14" w:rsidRDefault="002A1612" w:rsidP="001C6C01">
                              <w:pPr>
                                <w:rPr>
                                  <w:lang w:val="cs-CZ"/>
                                </w:rPr>
                              </w:pPr>
                              <w:r>
                                <w:rPr>
                                  <w:lang w:val="cs-CZ"/>
                                </w:rPr>
                                <w:t xml:space="preserve">Nezapomeňte, že program kontroluje plnění podmínky cyklu na </w:t>
                              </w:r>
                              <w:r>
                                <w:rPr>
                                  <w:b/>
                                  <w:lang w:val="cs-CZ"/>
                                </w:rPr>
                                <w:t xml:space="preserve">začátku </w:t>
                              </w:r>
                              <w:r>
                                <w:rPr>
                                  <w:lang w:val="cs-CZ"/>
                                </w:rPr>
                                <w:t xml:space="preserve">cyklu. </w:t>
                              </w:r>
                            </w:p>
                            <w:p w14:paraId="35F4D57D" w14:textId="77777777" w:rsidR="002A1612" w:rsidRPr="00333C14" w:rsidRDefault="002A1612" w:rsidP="001C6C01">
                              <w:pPr>
                                <w:rPr>
                                  <w:lang w:val="cs-CZ"/>
                                </w:rPr>
                              </w:pPr>
                              <w:r>
                                <w:rPr>
                                  <w:lang w:val="cs-CZ"/>
                                </w:rPr>
                                <w:t xml:space="preserve">Jakmile v tomto programu dojde ke druhému stisknutí trojúhelníkového tlačítka, je ukončen blok </w:t>
                              </w:r>
                              <w:r w:rsidRPr="00333C14">
                                <w:rPr>
                                  <w:color w:val="FF7000"/>
                                  <w:lang w:val="cs-CZ"/>
                                </w:rPr>
                                <w:t xml:space="preserve">spin </w:t>
                              </w:r>
                              <w:proofErr w:type="spellStart"/>
                              <w:r w:rsidRPr="00333C14">
                                <w:rPr>
                                  <w:color w:val="FF7000"/>
                                  <w:lang w:val="cs-CZ"/>
                                </w:rPr>
                                <w:t>right</w:t>
                              </w:r>
                              <w:proofErr w:type="spellEnd"/>
                              <w:r w:rsidRPr="00333C14">
                                <w:rPr>
                                  <w:color w:val="FF7000"/>
                                  <w:lang w:val="cs-CZ"/>
                                </w:rPr>
                                <w:t xml:space="preserve"> </w:t>
                              </w:r>
                              <w:proofErr w:type="spellStart"/>
                              <w:r w:rsidRPr="00333C14">
                                <w:rPr>
                                  <w:color w:val="FF7000"/>
                                  <w:lang w:val="cs-CZ"/>
                                </w:rPr>
                                <w:t>until</w:t>
                              </w:r>
                              <w:proofErr w:type="spellEnd"/>
                              <w:r w:rsidRPr="00333C14">
                                <w:rPr>
                                  <w:color w:val="FF7000"/>
                                  <w:lang w:val="cs-CZ"/>
                                </w:rPr>
                                <w:t xml:space="preserve"> triangle </w:t>
                              </w:r>
                              <w:proofErr w:type="spellStart"/>
                              <w:r w:rsidRPr="00333C14">
                                <w:rPr>
                                  <w:color w:val="FF7000"/>
                                  <w:lang w:val="cs-CZ"/>
                                </w:rPr>
                                <w:t>button</w:t>
                              </w:r>
                              <w:proofErr w:type="spellEnd"/>
                              <w:r w:rsidRPr="00333C14">
                                <w:rPr>
                                  <w:color w:val="FF7000"/>
                                  <w:lang w:val="cs-CZ"/>
                                </w:rPr>
                                <w:t xml:space="preserve"> </w:t>
                              </w:r>
                              <w:proofErr w:type="spellStart"/>
                              <w:r w:rsidRPr="00333C14">
                                <w:rPr>
                                  <w:color w:val="FF7000"/>
                                  <w:lang w:val="cs-CZ"/>
                                </w:rPr>
                                <w:t>pressed</w:t>
                              </w:r>
                              <w:proofErr w:type="spellEnd"/>
                              <w:r w:rsidRPr="00333C14">
                                <w:rPr>
                                  <w:color w:val="FF7000"/>
                                  <w:lang w:val="cs-CZ"/>
                                </w:rPr>
                                <w:t xml:space="preserve"> </w:t>
                              </w:r>
                              <w:r>
                                <w:rPr>
                                  <w:lang w:val="cs-CZ"/>
                                </w:rPr>
                                <w:t xml:space="preserve">(otáčet doprava do stisku trojúhelníkového tlačítka) a kód se přesune na začátek, aby zkontroloval, zda nedošlo ke stisku kulatého tlačítka. </w:t>
                              </w:r>
                            </w:p>
                            <w:p w14:paraId="0CAEEC36" w14:textId="77777777" w:rsidR="002A1612" w:rsidRPr="00333C14" w:rsidRDefault="002A1612" w:rsidP="001C6C01">
                              <w:pPr>
                                <w:rPr>
                                  <w:lang w:val="cs-CZ"/>
                                </w:rPr>
                              </w:pPr>
                              <w:r>
                                <w:rPr>
                                  <w:lang w:val="cs-CZ"/>
                                </w:rPr>
                                <w:t>To vše se odehraje velmi rychle. Zkontrolování stisknutí kulatého tlačítka trvá kódu méně než 10 milisekund. To je méně než setina sekundy</w:t>
                              </w:r>
                              <w:r w:rsidRPr="00333C14">
                                <w:rPr>
                                  <w:lang w:val="cs-CZ"/>
                                </w:rPr>
                                <w:t>!</w:t>
                              </w:r>
                            </w:p>
                            <w:p w14:paraId="2DA89841" w14:textId="77777777" w:rsidR="002A1612" w:rsidRPr="00333C14" w:rsidRDefault="002A1612" w:rsidP="001C6C01">
                              <w:pPr>
                                <w:rPr>
                                  <w:lang w:val="cs-CZ"/>
                                </w:rPr>
                              </w:pPr>
                              <w:r>
                                <w:rPr>
                                  <w:lang w:val="cs-CZ"/>
                                </w:rPr>
                                <w:t>Náš programátor stiskl kulaté tlačítko, ale kód již v tu dobu měl zkontrolováno splnění podmínky cyklu a odeslal robota zpět do cyklu. Programátor byl pomalý</w:t>
                              </w:r>
                              <w:r w:rsidRPr="00333C14">
                                <w:rPr>
                                  <w:lang w:val="cs-CZ"/>
                                </w:rPr>
                                <w:t>!</w:t>
                              </w:r>
                            </w:p>
                            <w:p w14:paraId="37E5B7C7" w14:textId="77777777" w:rsidR="002A1612" w:rsidRPr="00333C14" w:rsidRDefault="002A1612" w:rsidP="001C6C01">
                              <w:pPr>
                                <w:rPr>
                                  <w:lang w:val="cs-CZ"/>
                                </w:rPr>
                              </w:pPr>
                            </w:p>
                          </w:txbxContent>
                        </wps:txbx>
                        <wps:bodyPr rot="0" vert="horz" wrap="square" lIns="91440" tIns="180000" rIns="91440" bIns="90000" anchor="t" anchorCtr="0">
                          <a:noAutofit/>
                        </wps:bodyPr>
                      </wps:wsp>
                      <pic:pic xmlns:pic="http://schemas.openxmlformats.org/drawingml/2006/picture">
                        <pic:nvPicPr>
                          <pic:cNvPr id="1073742042" name="Picture 1073742042"/>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208483" y="0"/>
                            <a:ext cx="899795" cy="899795"/>
                          </a:xfrm>
                          <a:prstGeom prst="rect">
                            <a:avLst/>
                          </a:prstGeom>
                        </pic:spPr>
                      </pic:pic>
                      <wps:wsp>
                        <wps:cNvPr id="1073742043" name="Text Box 2"/>
                        <wps:cNvSpPr txBox="1">
                          <a:spLocks noChangeArrowheads="1"/>
                        </wps:cNvSpPr>
                        <wps:spPr bwMode="auto">
                          <a:xfrm>
                            <a:off x="1009498" y="285272"/>
                            <a:ext cx="1566724" cy="365760"/>
                          </a:xfrm>
                          <a:prstGeom prst="rect">
                            <a:avLst/>
                          </a:prstGeom>
                          <a:noFill/>
                          <a:ln w="9525">
                            <a:noFill/>
                            <a:miter lim="800000"/>
                            <a:headEnd/>
                            <a:tailEnd/>
                          </a:ln>
                        </wps:spPr>
                        <wps:txbx>
                          <w:txbxContent>
                            <w:p w14:paraId="02C80FAF" w14:textId="77777777" w:rsidR="002A1612" w:rsidRPr="00D31915" w:rsidRDefault="002A1612" w:rsidP="001C6C01">
                              <w:pPr>
                                <w:rPr>
                                  <w:b/>
                                  <w:color w:val="FF7000"/>
                                  <w:sz w:val="28"/>
                                  <w:szCs w:val="28"/>
                                </w:rPr>
                              </w:pPr>
                              <w:proofErr w:type="spellStart"/>
                              <w:r>
                                <w:rPr>
                                  <w:b/>
                                  <w:color w:val="FF7000"/>
                                  <w:sz w:val="28"/>
                                  <w:szCs w:val="28"/>
                                </w:rPr>
                                <w:t>Proč</w:t>
                              </w:r>
                              <w:proofErr w:type="spellEnd"/>
                              <w:r>
                                <w:rPr>
                                  <w:b/>
                                  <w:color w:val="FF7000"/>
                                  <w:sz w:val="28"/>
                                  <w:szCs w:val="28"/>
                                </w:rPr>
                                <w:t xml:space="preserve"> je to </w:t>
                              </w:r>
                              <w:proofErr w:type="spellStart"/>
                              <w:r>
                                <w:rPr>
                                  <w:b/>
                                  <w:color w:val="FF7000"/>
                                  <w:sz w:val="28"/>
                                  <w:szCs w:val="28"/>
                                </w:rPr>
                                <w:t>tak</w:t>
                              </w:r>
                              <w:proofErr w:type="spellEnd"/>
                              <w:r>
                                <w:rPr>
                                  <w:b/>
                                  <w:color w:val="FF7000"/>
                                  <w:sz w:val="28"/>
                                  <w:szCs w:val="28"/>
                                </w:rPr>
                                <w:t>?</w:t>
                              </w:r>
                            </w:p>
                            <w:p w14:paraId="500E5D80" w14:textId="77777777" w:rsidR="002A1612" w:rsidRPr="00D31915" w:rsidRDefault="002A1612" w:rsidP="001C6C01">
                              <w:pPr>
                                <w:rPr>
                                  <w:b/>
                                  <w:color w:val="FF7000"/>
                                  <w:sz w:val="28"/>
                                  <w:szCs w:val="28"/>
                                </w:rPr>
                              </w:pP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14036295" id="Group 484" o:spid="_x0000_s1473" style="position:absolute;margin-left:.25pt;margin-top:125.35pt;width:450pt;height:232.9pt;z-index:253381632;mso-height-relative:margin" coordsize="57150,2959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">
                <v:roundrect id="Text Box 1073742041" o:spid="_x0000_s1474" style="position:absolute;top:6656;width:57150;height:22934;visibility:visible;mso-wrap-style:square;v-text-anchor:top" arcsize="253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" strokecolor="#5a5a5a [2109]">
                  <v:stroke joinstyle="miter"/>
                  <v:textbox inset=",5mm,,2.5mm">
                    <w:txbxContent>
                      <w:p w14:paraId="140F9C88" w14:textId="77777777" w:rsidR="002A1612" w:rsidRPr="00333C14" w:rsidRDefault="002A1612" w:rsidP="001C6C01">
                        <w:pPr>
                          <w:rPr>
                            <w:lang w:val="cs-CZ"/>
                          </w:rPr>
                        </w:pPr>
                        <w:r>
                          <w:rPr>
                            <w:lang w:val="cs-CZ"/>
                          </w:rPr>
                          <w:t xml:space="preserve">Nezapomeňte, že program kontroluje plnění podmínky cyklu na </w:t>
                        </w:r>
                        <w:r>
                          <w:rPr>
                            <w:b/>
                            <w:lang w:val="cs-CZ"/>
                          </w:rPr>
                          <w:t xml:space="preserve">začátku </w:t>
                        </w:r>
                        <w:r>
                          <w:rPr>
                            <w:lang w:val="cs-CZ"/>
                          </w:rPr>
                          <w:t xml:space="preserve">cyklu. </w:t>
                        </w:r>
                      </w:p>
                      <w:p w14:paraId="35F4D57D" w14:textId="77777777" w:rsidR="002A1612" w:rsidRPr="00333C14" w:rsidRDefault="002A1612" w:rsidP="001C6C01">
                        <w:pPr>
                          <w:rPr>
                            <w:lang w:val="cs-CZ"/>
                          </w:rPr>
                        </w:pPr>
                        <w:r>
                          <w:rPr>
                            <w:lang w:val="cs-CZ"/>
                          </w:rPr>
                          <w:t xml:space="preserve">Jakmile v tomto programu dojde ke druhému stisknutí trojúhelníkového tlačítka, je ukončen blok </w:t>
                        </w:r>
                        <w:r w:rsidRPr="00333C14">
                          <w:rPr>
                            <w:color w:val="FF7000"/>
                            <w:lang w:val="cs-CZ"/>
                          </w:rPr>
                          <w:t xml:space="preserve">spin </w:t>
                        </w:r>
                        <w:proofErr w:type="spellStart"/>
                        <w:r w:rsidRPr="00333C14">
                          <w:rPr>
                            <w:color w:val="FF7000"/>
                            <w:lang w:val="cs-CZ"/>
                          </w:rPr>
                          <w:t>right</w:t>
                        </w:r>
                        <w:proofErr w:type="spellEnd"/>
                        <w:r w:rsidRPr="00333C14">
                          <w:rPr>
                            <w:color w:val="FF7000"/>
                            <w:lang w:val="cs-CZ"/>
                          </w:rPr>
                          <w:t xml:space="preserve"> </w:t>
                        </w:r>
                        <w:proofErr w:type="spellStart"/>
                        <w:r w:rsidRPr="00333C14">
                          <w:rPr>
                            <w:color w:val="FF7000"/>
                            <w:lang w:val="cs-CZ"/>
                          </w:rPr>
                          <w:t>until</w:t>
                        </w:r>
                        <w:proofErr w:type="spellEnd"/>
                        <w:r w:rsidRPr="00333C14">
                          <w:rPr>
                            <w:color w:val="FF7000"/>
                            <w:lang w:val="cs-CZ"/>
                          </w:rPr>
                          <w:t xml:space="preserve"> triangle </w:t>
                        </w:r>
                        <w:proofErr w:type="spellStart"/>
                        <w:r w:rsidRPr="00333C14">
                          <w:rPr>
                            <w:color w:val="FF7000"/>
                            <w:lang w:val="cs-CZ"/>
                          </w:rPr>
                          <w:t>button</w:t>
                        </w:r>
                        <w:proofErr w:type="spellEnd"/>
                        <w:r w:rsidRPr="00333C14">
                          <w:rPr>
                            <w:color w:val="FF7000"/>
                            <w:lang w:val="cs-CZ"/>
                          </w:rPr>
                          <w:t xml:space="preserve"> </w:t>
                        </w:r>
                        <w:proofErr w:type="spellStart"/>
                        <w:r w:rsidRPr="00333C14">
                          <w:rPr>
                            <w:color w:val="FF7000"/>
                            <w:lang w:val="cs-CZ"/>
                          </w:rPr>
                          <w:t>pressed</w:t>
                        </w:r>
                        <w:proofErr w:type="spellEnd"/>
                        <w:r w:rsidRPr="00333C14">
                          <w:rPr>
                            <w:color w:val="FF7000"/>
                            <w:lang w:val="cs-CZ"/>
                          </w:rPr>
                          <w:t xml:space="preserve"> </w:t>
                        </w:r>
                        <w:r>
                          <w:rPr>
                            <w:lang w:val="cs-CZ"/>
                          </w:rPr>
                          <w:t xml:space="preserve">(otáčet doprava do stisku trojúhelníkového tlačítka) a kód se přesune na začátek, aby zkontroloval, zda nedošlo ke stisku kulatého tlačítka. </w:t>
                        </w:r>
                      </w:p>
                      <w:p w14:paraId="0CAEEC36" w14:textId="77777777" w:rsidR="002A1612" w:rsidRPr="00333C14" w:rsidRDefault="002A1612" w:rsidP="001C6C01">
                        <w:pPr>
                          <w:rPr>
                            <w:lang w:val="cs-CZ"/>
                          </w:rPr>
                        </w:pPr>
                        <w:r>
                          <w:rPr>
                            <w:lang w:val="cs-CZ"/>
                          </w:rPr>
                          <w:t>To vše se odehraje velmi rychle. Zkontrolování stisknutí kulatého tlačítka trvá kódu méně než 10 milisekund. To je méně než setina sekundy</w:t>
                        </w:r>
                        <w:r w:rsidRPr="00333C14">
                          <w:rPr>
                            <w:lang w:val="cs-CZ"/>
                          </w:rPr>
                          <w:t>!</w:t>
                        </w:r>
                      </w:p>
                      <w:p w14:paraId="2DA89841" w14:textId="77777777" w:rsidR="002A1612" w:rsidRPr="00333C14" w:rsidRDefault="002A1612" w:rsidP="001C6C01">
                        <w:pPr>
                          <w:rPr>
                            <w:lang w:val="cs-CZ"/>
                          </w:rPr>
                        </w:pPr>
                        <w:r>
                          <w:rPr>
                            <w:lang w:val="cs-CZ"/>
                          </w:rPr>
                          <w:t>Náš programátor stiskl kulaté tlačítko, ale kód již v tu dobu měl zkontrolováno splnění podmínky cyklu a odeslal robota zpět do cyklu. Programátor byl pomalý</w:t>
                        </w:r>
                        <w:r w:rsidRPr="00333C14">
                          <w:rPr>
                            <w:lang w:val="cs-CZ"/>
                          </w:rPr>
                          <w:t>!</w:t>
                        </w:r>
                      </w:p>
                      <w:p w14:paraId="37E5B7C7" w14:textId="77777777" w:rsidR="002A1612" w:rsidRPr="00333C14" w:rsidRDefault="002A1612" w:rsidP="001C6C01">
                        <w:pPr>
                          <w:rPr>
                            <w:lang w:val="cs-CZ"/>
                          </w:rPr>
                        </w:pPr>
                      </w:p>
                    </w:txbxContent>
                  </v:textbox>
                </v:roundrect>
                <v:shape id="Picture 1073742042" o:spid="_x0000_s1475" type="#_x0000_t75" style="position:absolute;left:2084;width:8998;height:89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">
                  <v:imagedata r:id="rId42" o:title=""/>
                </v:shape>
                <v:shape id="_x0000_s1476" type="#_x0000_t202" style="position:absolute;left:10094;top:2852;width:15668;height:3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" filled="f" stroked="f">
                  <v:textbox>
                    <w:txbxContent>
                      <w:p w14:paraId="02C80FAF" w14:textId="77777777" w:rsidR="002A1612" w:rsidRPr="00D31915" w:rsidRDefault="002A1612" w:rsidP="001C6C01">
                        <w:pPr>
                          <w:rPr>
                            <w:b/>
                            <w:color w:val="FF7000"/>
                            <w:sz w:val="28"/>
                            <w:szCs w:val="28"/>
                          </w:rPr>
                        </w:pPr>
                        <w:proofErr w:type="spellStart"/>
                        <w:r>
                          <w:rPr>
                            <w:b/>
                            <w:color w:val="FF7000"/>
                            <w:sz w:val="28"/>
                            <w:szCs w:val="28"/>
                          </w:rPr>
                          <w:t>Proč</w:t>
                        </w:r>
                        <w:proofErr w:type="spellEnd"/>
                        <w:r>
                          <w:rPr>
                            <w:b/>
                            <w:color w:val="FF7000"/>
                            <w:sz w:val="28"/>
                            <w:szCs w:val="28"/>
                          </w:rPr>
                          <w:t xml:space="preserve"> je to </w:t>
                        </w:r>
                        <w:proofErr w:type="spellStart"/>
                        <w:r>
                          <w:rPr>
                            <w:b/>
                            <w:color w:val="FF7000"/>
                            <w:sz w:val="28"/>
                            <w:szCs w:val="28"/>
                          </w:rPr>
                          <w:t>tak</w:t>
                        </w:r>
                        <w:proofErr w:type="spellEnd"/>
                        <w:r>
                          <w:rPr>
                            <w:b/>
                            <w:color w:val="FF7000"/>
                            <w:sz w:val="28"/>
                            <w:szCs w:val="28"/>
                          </w:rPr>
                          <w:t>?</w:t>
                        </w:r>
                      </w:p>
                      <w:p w14:paraId="500E5D80" w14:textId="77777777" w:rsidR="002A1612" w:rsidRPr="00D31915" w:rsidRDefault="002A1612" w:rsidP="001C6C01">
                        <w:pPr>
                          <w:rPr>
                            <w:b/>
                            <w:color w:val="FF7000"/>
                            <w:sz w:val="28"/>
                            <w:szCs w:val="28"/>
                          </w:rPr>
                        </w:pPr>
                      </w:p>
                    </w:txbxContent>
                  </v:textbox>
                </v:shape>
                <w10:wrap type="topAndBottom"/>
              </v:group>
            </w:pict>
          </mc:Fallback>
        </mc:AlternateContent>
      </w:r>
      <w:r>
        <w:rPr>
          <w:lang w:val="cs-CZ"/>
        </w:rPr>
        <w:t xml:space="preserve">Jde rovněž o lidskou chybu, ale nikoliv logickou. Problémem je, že v porovnání s roboty jsou lidé trochu pomalí. Je to proto, že roboti procházejí kód opravdu, ale </w:t>
      </w:r>
      <w:r>
        <w:rPr>
          <w:i/>
          <w:lang w:val="cs-CZ"/>
        </w:rPr>
        <w:t xml:space="preserve">opravdu </w:t>
      </w:r>
      <w:r>
        <w:rPr>
          <w:lang w:val="cs-CZ"/>
        </w:rPr>
        <w:t>rychle</w:t>
      </w:r>
      <w:r w:rsidRPr="00A84B87">
        <w:rPr>
          <w:lang w:val="cs-CZ"/>
        </w:rPr>
        <w:t xml:space="preserve">! </w:t>
      </w:r>
    </w:p>
    <w:p w14:paraId="7710DF95" w14:textId="77777777" w:rsidR="001C6C01" w:rsidRPr="00A84B87" w:rsidRDefault="001C6C01" w:rsidP="001C6C01">
      <w:pPr>
        <w:rPr>
          <w:lang w:val="cs-CZ"/>
        </w:rPr>
      </w:pPr>
    </w:p>
    <w:p w14:paraId="5D5E41E6" w14:textId="50133855" w:rsidR="001C6C01" w:rsidRPr="00A84B87" w:rsidRDefault="001C6C01" w:rsidP="001C6C01">
      <w:pPr>
        <w:pStyle w:val="Odstavecseseznamem"/>
        <w:numPr>
          <w:ilvl w:val="0"/>
          <w:numId w:val="48"/>
        </w:numPr>
        <w:rPr>
          <w:lang w:val="cs-CZ"/>
        </w:rPr>
      </w:pPr>
      <w:r>
        <w:rPr>
          <w:lang w:val="cs-CZ"/>
        </w:rPr>
        <w:t>Při programování věci dost často nefungují tak, jak bychom chtěli. Někdy to může být velmi frustrující</w:t>
      </w:r>
      <w:r w:rsidRPr="00A84B87">
        <w:rPr>
          <w:lang w:val="cs-CZ"/>
        </w:rPr>
        <w:t xml:space="preserve">! </w:t>
      </w:r>
      <w:r>
        <w:rPr>
          <w:lang w:val="cs-CZ"/>
        </w:rPr>
        <w:t>Zamyslete se nad tím, co byste mohli udělat příště</w:t>
      </w:r>
      <w:r w:rsidR="00B501C3">
        <w:rPr>
          <w:lang w:val="cs-CZ"/>
        </w:rPr>
        <w:t xml:space="preserve"> jinak</w:t>
      </w:r>
      <w:r>
        <w:rPr>
          <w:lang w:val="cs-CZ"/>
        </w:rPr>
        <w:t>, až napíšete program, který nebude fungovat podle vašich představ. Napište zprávu svému budoucímu já. Navrhněte, jak by šlo problém řešit.</w:t>
      </w:r>
    </w:p>
    <w:p w14:paraId="04130E9E" w14:textId="77777777" w:rsidR="001C6C01" w:rsidRPr="00A84B87" w:rsidRDefault="001C6C01" w:rsidP="001C6C01">
      <w:pPr>
        <w:rPr>
          <w:lang w:val="cs-CZ"/>
        </w:rPr>
      </w:pPr>
      <w:r w:rsidRPr="00A84B87">
        <w:rPr>
          <w:lang w:val="cs-CZ"/>
        </w:rPr>
        <w:t>________________________________________________________________________________</w:t>
      </w:r>
    </w:p>
    <w:p w14:paraId="6A2472C0" w14:textId="77777777" w:rsidR="001C6C01" w:rsidRPr="00A84B87" w:rsidRDefault="001C6C01" w:rsidP="001C6C01">
      <w:pPr>
        <w:rPr>
          <w:lang w:val="cs-CZ"/>
        </w:rPr>
      </w:pPr>
      <w:r w:rsidRPr="00A84B87">
        <w:rPr>
          <w:lang w:val="cs-CZ"/>
        </w:rPr>
        <w:t>________________________________________________________________________________</w:t>
      </w:r>
    </w:p>
    <w:p w14:paraId="1353282A" w14:textId="77777777" w:rsidR="001C6C01" w:rsidRPr="00A84B87" w:rsidRDefault="001C6C01" w:rsidP="001C6C01">
      <w:pPr>
        <w:rPr>
          <w:lang w:val="cs-CZ"/>
        </w:rPr>
      </w:pPr>
      <w:r w:rsidRPr="00A84B87">
        <w:rPr>
          <w:lang w:val="cs-CZ"/>
        </w:rPr>
        <w:t>________________________________________________________________________________</w:t>
      </w:r>
    </w:p>
    <w:p w14:paraId="783882C2" w14:textId="77777777" w:rsidR="001C6C01" w:rsidRPr="00A84B87" w:rsidRDefault="001C6C01" w:rsidP="001C6C01">
      <w:pPr>
        <w:rPr>
          <w:lang w:val="cs-CZ"/>
        </w:rPr>
      </w:pPr>
      <w:r w:rsidRPr="00A84B87">
        <w:rPr>
          <w:lang w:val="cs-CZ"/>
        </w:rPr>
        <w:t>________________________________________________________________________________</w:t>
      </w:r>
    </w:p>
    <w:p w14:paraId="2AFD52D3" w14:textId="77777777" w:rsidR="001C6C01" w:rsidRPr="00A84B87" w:rsidRDefault="001C6C01" w:rsidP="001C6C01">
      <w:pPr>
        <w:rPr>
          <w:lang w:val="cs-CZ"/>
        </w:rPr>
      </w:pPr>
      <w:r w:rsidRPr="00A84B87">
        <w:rPr>
          <w:lang w:val="cs-CZ"/>
        </w:rPr>
        <w:t>________________________________________________________________________________</w:t>
      </w:r>
    </w:p>
    <w:p w14:paraId="535F365A" w14:textId="77777777" w:rsidR="001C6C01" w:rsidRPr="00A84B87" w:rsidRDefault="001C6C01" w:rsidP="001C6C01">
      <w:pPr>
        <w:rPr>
          <w:lang w:val="cs-CZ"/>
        </w:rPr>
      </w:pPr>
      <w:r w:rsidRPr="00A84B87">
        <w:rPr>
          <w:lang w:val="cs-CZ"/>
        </w:rPr>
        <w:t>________________________________________________________________________________</w:t>
      </w:r>
    </w:p>
    <w:p w14:paraId="06B50266" w14:textId="77777777" w:rsidR="001C6C01" w:rsidRPr="00A84B87" w:rsidRDefault="001C6C01" w:rsidP="001C6C01">
      <w:pPr>
        <w:rPr>
          <w:lang w:val="cs-CZ"/>
        </w:rPr>
      </w:pPr>
      <w:r w:rsidRPr="00A84B87">
        <w:rPr>
          <w:lang w:val="cs-CZ"/>
        </w:rPr>
        <w:t>________________________________________________________________________________</w:t>
      </w:r>
    </w:p>
    <w:p w14:paraId="6929C584" w14:textId="77777777" w:rsidR="001C6C01" w:rsidRPr="00A84B87" w:rsidRDefault="001C6C01" w:rsidP="001C6C01">
      <w:pPr>
        <w:rPr>
          <w:lang w:val="cs-CZ"/>
        </w:rPr>
      </w:pPr>
      <w:r w:rsidRPr="00A84B87">
        <w:rPr>
          <w:lang w:val="cs-CZ"/>
        </w:rPr>
        <w:t>________________________________________________________________________________</w:t>
      </w:r>
    </w:p>
    <w:p w14:paraId="028B3738" w14:textId="77777777" w:rsidR="001C6C01" w:rsidRPr="00A84B87" w:rsidRDefault="001C6C01" w:rsidP="001C6C01">
      <w:pPr>
        <w:rPr>
          <w:lang w:val="cs-CZ"/>
        </w:rPr>
      </w:pPr>
    </w:p>
    <w:p w14:paraId="31D1FFCA" w14:textId="77777777" w:rsidR="001C6C01" w:rsidRPr="00A84B87" w:rsidRDefault="001C6C01" w:rsidP="001C6C01">
      <w:pPr>
        <w:rPr>
          <w:lang w:val="cs-CZ"/>
        </w:rPr>
      </w:pPr>
      <w:r w:rsidRPr="00A84B87">
        <w:rPr>
          <w:lang w:val="cs-CZ"/>
        </w:rPr>
        <w:br w:type="page"/>
      </w:r>
    </w:p>
    <w:p w14:paraId="604EB4CF" w14:textId="77777777" w:rsidR="001C6C01" w:rsidRPr="00A84B87" w:rsidRDefault="001C6C01" w:rsidP="001C6C01">
      <w:pPr>
        <w:pStyle w:val="Nadpis1"/>
        <w:rPr>
          <w:lang w:val="cs-CZ"/>
        </w:rPr>
      </w:pPr>
      <w:bookmarkStart w:id="92" w:name="_Toc19607194"/>
      <w:r w:rsidRPr="00A84B87">
        <w:rPr>
          <w:lang w:val="cs-CZ"/>
        </w:rPr>
        <w:lastRenderedPageBreak/>
        <w:t>U4-1.</w:t>
      </w:r>
      <w:bookmarkStart w:id="93" w:name="_Hlk514942303"/>
      <w:r w:rsidRPr="00A84B87">
        <w:rPr>
          <w:lang w:val="cs-CZ"/>
        </w:rPr>
        <w:t xml:space="preserve">2 </w:t>
      </w:r>
      <w:r>
        <w:rPr>
          <w:lang w:val="cs-CZ"/>
        </w:rPr>
        <w:t xml:space="preserve">Prozkoumejte příkazy </w:t>
      </w:r>
      <w:proofErr w:type="spellStart"/>
      <w:r>
        <w:rPr>
          <w:lang w:val="cs-CZ"/>
        </w:rPr>
        <w:t>if</w:t>
      </w:r>
      <w:bookmarkEnd w:id="92"/>
      <w:bookmarkEnd w:id="93"/>
      <w:proofErr w:type="spellEnd"/>
    </w:p>
    <w:p w14:paraId="467B6488" w14:textId="77777777" w:rsidR="001C6C01" w:rsidRPr="00A84B87" w:rsidRDefault="001C6C01" w:rsidP="001C6C01">
      <w:pPr>
        <w:rPr>
          <w:lang w:val="cs-CZ"/>
        </w:rPr>
      </w:pPr>
      <w:r>
        <w:rPr>
          <w:noProof/>
          <w:lang w:val="cs-CZ"/>
        </w:rPr>
        <w:t>Pomocí podmíněných příkazů můžete psát programy, které umožní počítači dělat rozhodnutí</w:t>
      </w:r>
      <w:r w:rsidRPr="00A84B87">
        <w:rPr>
          <w:noProof/>
          <w:lang w:val="cs-CZ"/>
        </w:rPr>
        <w:t>.</w:t>
      </w:r>
      <w:r>
        <w:rPr>
          <w:noProof/>
          <w:lang w:val="cs-CZ"/>
        </w:rPr>
        <w:t xml:space="preserve"> Podmíněnými příkazy počítači dáváte přesné pokyny, díky nimž ví, jaké rozhodnutí dělá, a jaké jsou podmínky pro toto rozhodnutí. </w:t>
      </w:r>
    </w:p>
    <w:p w14:paraId="06CC8E80" w14:textId="77777777" w:rsidR="001C6C01" w:rsidRPr="00A84B87" w:rsidRDefault="001C6C01" w:rsidP="001C6C01">
      <w:pPr>
        <w:rPr>
          <w:lang w:val="cs-CZ"/>
        </w:rPr>
      </w:pPr>
      <w:r w:rsidRPr="00A84B87">
        <w:rPr>
          <w:noProof/>
          <w:lang w:val="cs-CZ"/>
        </w:rPr>
        <mc:AlternateContent>
          <mc:Choice Requires="wpg">
            <w:drawing>
              <wp:anchor distT="0" distB="0" distL="114300" distR="114300" simplePos="0" relativeHeight="253382656" behindDoc="0" locked="0" layoutInCell="1" allowOverlap="1" wp14:anchorId="01592169" wp14:editId="5363711D">
                <wp:simplePos x="0" y="0"/>
                <wp:positionH relativeFrom="column">
                  <wp:posOffset>3175</wp:posOffset>
                </wp:positionH>
                <wp:positionV relativeFrom="paragraph">
                  <wp:posOffset>182245</wp:posOffset>
                </wp:positionV>
                <wp:extent cx="5715000" cy="1572260"/>
                <wp:effectExtent l="0" t="0" r="19050" b="27940"/>
                <wp:wrapTopAndBottom/>
                <wp:docPr id="1073742054" name="Group 1073742054"/>
                <wp:cNvGraphicFramePr/>
                <a:graphic xmlns:a="http://schemas.openxmlformats.org/drawingml/2006/main">
                  <a:graphicData uri="http://schemas.microsoft.com/office/word/2010/wordprocessingGroup">
                    <wpg:wgp>
                      <wpg:cNvGrpSpPr/>
                      <wpg:grpSpPr>
                        <a:xfrm>
                          <a:off x="0" y="0"/>
                          <a:ext cx="5715000" cy="1572260"/>
                          <a:chOff x="0" y="0"/>
                          <a:chExt cx="5715000" cy="1572489"/>
                        </a:xfrm>
                      </wpg:grpSpPr>
                      <wps:wsp>
                        <wps:cNvPr id="1073742051" name="Text Box 1073742051"/>
                        <wps:cNvSpPr txBox="1">
                          <a:spLocks noChangeArrowheads="1"/>
                        </wps:cNvSpPr>
                        <wps:spPr bwMode="auto">
                          <a:xfrm>
                            <a:off x="0" y="680314"/>
                            <a:ext cx="5715000" cy="892175"/>
                          </a:xfrm>
                          <a:prstGeom prst="roundRect">
                            <a:avLst>
                              <a:gd name="adj" fmla="val 7850"/>
                            </a:avLst>
                          </a:prstGeom>
                          <a:solidFill>
                            <a:srgbClr val="FFFFFF"/>
                          </a:solidFill>
                          <a:ln w="9525">
                            <a:solidFill>
                              <a:schemeClr val="tx1">
                                <a:lumMod val="65000"/>
                                <a:lumOff val="35000"/>
                              </a:schemeClr>
                            </a:solidFill>
                            <a:miter lim="800000"/>
                            <a:headEnd/>
                            <a:tailEnd/>
                          </a:ln>
                        </wps:spPr>
                        <wps:txbx>
                          <w:txbxContent>
                            <w:p w14:paraId="5225E8CB" w14:textId="5E38E1DA" w:rsidR="002A1612" w:rsidRPr="00E00196" w:rsidRDefault="002A1612" w:rsidP="001C6C01">
                              <w:pPr>
                                <w:rPr>
                                  <w:lang w:val="cs-CZ"/>
                                </w:rPr>
                              </w:pPr>
                              <w:r w:rsidRPr="009040AE">
                                <w:rPr>
                                  <w:rFonts w:hint="eastAsia"/>
                                  <w:b/>
                                  <w:color w:val="FF7000"/>
                                  <w:lang w:val="cs-CZ"/>
                                </w:rPr>
                                <w:t>Příkaz</w:t>
                              </w:r>
                              <w:r w:rsidRPr="009040AE">
                                <w:rPr>
                                  <w:b/>
                                  <w:color w:val="FF7000"/>
                                  <w:lang w:val="cs-CZ"/>
                                </w:rPr>
                                <w:t xml:space="preserve"> </w:t>
                              </w:r>
                              <w:proofErr w:type="spellStart"/>
                              <w:r w:rsidRPr="009040AE">
                                <w:rPr>
                                  <w:b/>
                                  <w:color w:val="FF7000"/>
                                  <w:lang w:val="cs-CZ"/>
                                </w:rPr>
                                <w:t>if</w:t>
                              </w:r>
                              <w:proofErr w:type="spellEnd"/>
                              <w:r w:rsidRPr="00E00196">
                                <w:rPr>
                                  <w:lang w:val="cs-CZ"/>
                                </w:rPr>
                                <w:t xml:space="preserve"> </w:t>
                              </w:r>
                              <w:r w:rsidRPr="009040AE">
                                <w:rPr>
                                  <w:i/>
                                </w:rPr>
                                <w:t>(if statement)</w:t>
                              </w:r>
                              <w:r w:rsidRPr="00E00196">
                                <w:rPr>
                                  <w:b/>
                                  <w:color w:val="FF7000"/>
                                  <w:lang w:val="cs-CZ"/>
                                </w:rPr>
                                <w:t xml:space="preserve"> </w:t>
                              </w:r>
                              <w:r>
                                <w:rPr>
                                  <w:lang w:val="cs-CZ"/>
                                </w:rPr>
                                <w:t xml:space="preserve">je podmíněný příkaz. Jde o část kódu, která závisí na jiném faktoru. Tato část kódu </w:t>
                              </w:r>
                              <w:proofErr w:type="gramStart"/>
                              <w:r>
                                <w:rPr>
                                  <w:lang w:val="cs-CZ"/>
                                </w:rPr>
                                <w:t>poběží</w:t>
                              </w:r>
                              <w:proofErr w:type="gramEnd"/>
                              <w:r>
                                <w:rPr>
                                  <w:lang w:val="cs-CZ"/>
                                </w:rPr>
                                <w:t xml:space="preserve"> pouze, pokud</w:t>
                              </w:r>
                              <w:r w:rsidRPr="00E00196">
                                <w:rPr>
                                  <w:lang w:val="cs-CZ"/>
                                </w:rPr>
                                <w:t xml:space="preserve"> </w:t>
                              </w:r>
                              <w:r w:rsidRPr="009040AE">
                                <w:rPr>
                                  <w:i/>
                                  <w:lang w:val="cs-CZ"/>
                                </w:rPr>
                                <w:t>(</w:t>
                              </w:r>
                              <w:proofErr w:type="spellStart"/>
                              <w:r w:rsidRPr="009040AE">
                                <w:rPr>
                                  <w:i/>
                                  <w:lang w:val="cs-CZ"/>
                                </w:rPr>
                                <w:t>if</w:t>
                              </w:r>
                              <w:proofErr w:type="spellEnd"/>
                              <w:r w:rsidRPr="009040AE">
                                <w:rPr>
                                  <w:bCs/>
                                  <w:i/>
                                  <w:lang w:val="cs-CZ"/>
                                </w:rPr>
                                <w:t>)</w:t>
                              </w:r>
                              <w:r w:rsidRPr="00E00196">
                                <w:rPr>
                                  <w:lang w:val="cs-CZ"/>
                                </w:rPr>
                                <w:t xml:space="preserve"> </w:t>
                              </w:r>
                              <w:r>
                                <w:rPr>
                                  <w:lang w:val="cs-CZ"/>
                                </w:rPr>
                                <w:t>bude splněna daná podmínka. Proto se jí říká příkaz</w:t>
                              </w:r>
                              <w:r w:rsidRPr="00E00196">
                                <w:rPr>
                                  <w:lang w:val="cs-CZ"/>
                                </w:rPr>
                                <w:t xml:space="preserve"> </w:t>
                              </w:r>
                              <w:r>
                                <w:rPr>
                                  <w:lang w:val="cs-CZ"/>
                                </w:rPr>
                                <w:t>„</w:t>
                              </w:r>
                              <w:proofErr w:type="spellStart"/>
                              <w:r w:rsidRPr="00E00196">
                                <w:rPr>
                                  <w:lang w:val="cs-CZ"/>
                                </w:rPr>
                                <w:t>if</w:t>
                              </w:r>
                              <w:proofErr w:type="spellEnd"/>
                              <w:r>
                                <w:rPr>
                                  <w:lang w:val="cs-CZ"/>
                                </w:rPr>
                                <w:t>“</w:t>
                              </w:r>
                              <w:r w:rsidRPr="00E00196">
                                <w:rPr>
                                  <w:lang w:val="cs-CZ"/>
                                </w:rPr>
                                <w:t>!</w:t>
                              </w:r>
                            </w:p>
                          </w:txbxContent>
                        </wps:txbx>
                        <wps:bodyPr rot="0" vert="horz" wrap="square" lIns="91440" tIns="180000" rIns="91440" bIns="90000" anchor="t" anchorCtr="0">
                          <a:noAutofit/>
                        </wps:bodyPr>
                      </wps:wsp>
                      <pic:pic xmlns:pic="http://schemas.openxmlformats.org/drawingml/2006/picture">
                        <pic:nvPicPr>
                          <pic:cNvPr id="1073742052" name="Picture 1073742052"/>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208483" y="0"/>
                            <a:ext cx="899160" cy="897890"/>
                          </a:xfrm>
                          <a:prstGeom prst="rect">
                            <a:avLst/>
                          </a:prstGeom>
                        </pic:spPr>
                      </pic:pic>
                      <wps:wsp>
                        <wps:cNvPr id="1073742053" name="Text Box 2"/>
                        <wps:cNvSpPr txBox="1">
                          <a:spLocks noChangeArrowheads="1"/>
                        </wps:cNvSpPr>
                        <wps:spPr bwMode="auto">
                          <a:xfrm>
                            <a:off x="1009498" y="318212"/>
                            <a:ext cx="1789361" cy="365336"/>
                          </a:xfrm>
                          <a:prstGeom prst="rect">
                            <a:avLst/>
                          </a:prstGeom>
                          <a:noFill/>
                          <a:ln w="9525">
                            <a:noFill/>
                            <a:miter lim="800000"/>
                            <a:headEnd/>
                            <a:tailEnd/>
                          </a:ln>
                        </wps:spPr>
                        <wps:txbx>
                          <w:txbxContent>
                            <w:p w14:paraId="136096CE" w14:textId="77777777" w:rsidR="002A1612" w:rsidRPr="00D31915" w:rsidRDefault="002A1612" w:rsidP="001C6C01">
                              <w:pPr>
                                <w:rPr>
                                  <w:b/>
                                  <w:color w:val="FF7000"/>
                                  <w:sz w:val="28"/>
                                  <w:szCs w:val="28"/>
                                </w:rPr>
                              </w:pPr>
                              <w:proofErr w:type="spellStart"/>
                              <w:r>
                                <w:rPr>
                                  <w:b/>
                                  <w:color w:val="FF7000"/>
                                  <w:sz w:val="28"/>
                                  <w:szCs w:val="28"/>
                                </w:rPr>
                                <w:t>Slovníček</w:t>
                              </w:r>
                              <w:proofErr w:type="spellEnd"/>
                              <w:r>
                                <w:rPr>
                                  <w:b/>
                                  <w:color w:val="FF7000"/>
                                  <w:sz w:val="28"/>
                                  <w:szCs w:val="28"/>
                                </w:rPr>
                                <w:t xml:space="preserve"> </w:t>
                              </w:r>
                              <w:proofErr w:type="spellStart"/>
                              <w:r>
                                <w:rPr>
                                  <w:b/>
                                  <w:color w:val="FF7000"/>
                                  <w:sz w:val="28"/>
                                  <w:szCs w:val="28"/>
                                </w:rPr>
                                <w:t>pojmů</w:t>
                              </w:r>
                              <w:proofErr w:type="spellEnd"/>
                            </w:p>
                            <w:p w14:paraId="7B861541" w14:textId="77777777" w:rsidR="002A1612" w:rsidRPr="00D31915" w:rsidRDefault="002A1612" w:rsidP="001C6C01">
                              <w:pPr>
                                <w:rPr>
                                  <w:b/>
                                  <w:color w:val="FF7000"/>
                                  <w:sz w:val="28"/>
                                  <w:szCs w:val="28"/>
                                </w:rPr>
                              </w:pPr>
                            </w:p>
                          </w:txbxContent>
                        </wps:txbx>
                        <wps:bodyPr rot="0" vert="horz" wrap="square" lIns="91440" tIns="45720" rIns="91440" bIns="45720" anchor="t" anchorCtr="0">
                          <a:noAutofit/>
                        </wps:bodyPr>
                      </wps:wsp>
                    </wpg:wgp>
                  </a:graphicData>
                </a:graphic>
              </wp:anchor>
            </w:drawing>
          </mc:Choice>
          <mc:Fallback>
            <w:pict>
              <v:group w14:anchorId="01592169" id="Group 1073742054" o:spid="_x0000_s1477" style="position:absolute;margin-left:.25pt;margin-top:14.35pt;width:450pt;height:123.8pt;z-index:253382656" coordsize="57150,1572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">
                <v:roundrect id="Text Box 1073742051" o:spid="_x0000_s1478" style="position:absolute;top:6803;width:57150;height:8921;visibility:visible;mso-wrap-style:square;v-text-anchor:top" arcsize="514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" strokecolor="#5a5a5a [2109]">
                  <v:stroke joinstyle="miter"/>
                  <v:textbox inset=",5mm,,2.5mm">
                    <w:txbxContent>
                      <w:p w14:paraId="5225E8CB" w14:textId="5E38E1DA" w:rsidR="002A1612" w:rsidRPr="00E00196" w:rsidRDefault="002A1612" w:rsidP="001C6C01">
                        <w:pPr>
                          <w:rPr>
                            <w:lang w:val="cs-CZ"/>
                          </w:rPr>
                        </w:pPr>
                        <w:r w:rsidRPr="009040AE">
                          <w:rPr>
                            <w:rFonts w:hint="eastAsia"/>
                            <w:b/>
                            <w:color w:val="FF7000"/>
                            <w:lang w:val="cs-CZ"/>
                          </w:rPr>
                          <w:t>Příkaz</w:t>
                        </w:r>
                        <w:r w:rsidRPr="009040AE">
                          <w:rPr>
                            <w:b/>
                            <w:color w:val="FF7000"/>
                            <w:lang w:val="cs-CZ"/>
                          </w:rPr>
                          <w:t xml:space="preserve"> </w:t>
                        </w:r>
                        <w:proofErr w:type="spellStart"/>
                        <w:r w:rsidRPr="009040AE">
                          <w:rPr>
                            <w:b/>
                            <w:color w:val="FF7000"/>
                            <w:lang w:val="cs-CZ"/>
                          </w:rPr>
                          <w:t>if</w:t>
                        </w:r>
                        <w:proofErr w:type="spellEnd"/>
                        <w:r w:rsidRPr="00E00196">
                          <w:rPr>
                            <w:lang w:val="cs-CZ"/>
                          </w:rPr>
                          <w:t xml:space="preserve"> </w:t>
                        </w:r>
                        <w:r w:rsidRPr="009040AE">
                          <w:rPr>
                            <w:i/>
                          </w:rPr>
                          <w:t>(if statement)</w:t>
                        </w:r>
                        <w:r w:rsidRPr="00E00196">
                          <w:rPr>
                            <w:b/>
                            <w:color w:val="FF7000"/>
                            <w:lang w:val="cs-CZ"/>
                          </w:rPr>
                          <w:t xml:space="preserve"> </w:t>
                        </w:r>
                        <w:r>
                          <w:rPr>
                            <w:lang w:val="cs-CZ"/>
                          </w:rPr>
                          <w:t xml:space="preserve">je podmíněný příkaz. Jde o část kódu, která závisí na jiném faktoru. Tato část kódu </w:t>
                        </w:r>
                        <w:proofErr w:type="gramStart"/>
                        <w:r>
                          <w:rPr>
                            <w:lang w:val="cs-CZ"/>
                          </w:rPr>
                          <w:t>poběží</w:t>
                        </w:r>
                        <w:proofErr w:type="gramEnd"/>
                        <w:r>
                          <w:rPr>
                            <w:lang w:val="cs-CZ"/>
                          </w:rPr>
                          <w:t xml:space="preserve"> pouze, pokud</w:t>
                        </w:r>
                        <w:r w:rsidRPr="00E00196">
                          <w:rPr>
                            <w:lang w:val="cs-CZ"/>
                          </w:rPr>
                          <w:t xml:space="preserve"> </w:t>
                        </w:r>
                        <w:r w:rsidRPr="009040AE">
                          <w:rPr>
                            <w:i/>
                            <w:lang w:val="cs-CZ"/>
                          </w:rPr>
                          <w:t>(</w:t>
                        </w:r>
                        <w:proofErr w:type="spellStart"/>
                        <w:r w:rsidRPr="009040AE">
                          <w:rPr>
                            <w:i/>
                            <w:lang w:val="cs-CZ"/>
                          </w:rPr>
                          <w:t>if</w:t>
                        </w:r>
                        <w:proofErr w:type="spellEnd"/>
                        <w:r w:rsidRPr="009040AE">
                          <w:rPr>
                            <w:bCs/>
                            <w:i/>
                            <w:lang w:val="cs-CZ"/>
                          </w:rPr>
                          <w:t>)</w:t>
                        </w:r>
                        <w:r w:rsidRPr="00E00196">
                          <w:rPr>
                            <w:lang w:val="cs-CZ"/>
                          </w:rPr>
                          <w:t xml:space="preserve"> </w:t>
                        </w:r>
                        <w:r>
                          <w:rPr>
                            <w:lang w:val="cs-CZ"/>
                          </w:rPr>
                          <w:t>bude splněna daná podmínka. Proto se jí říká příkaz</w:t>
                        </w:r>
                        <w:r w:rsidRPr="00E00196">
                          <w:rPr>
                            <w:lang w:val="cs-CZ"/>
                          </w:rPr>
                          <w:t xml:space="preserve"> </w:t>
                        </w:r>
                        <w:r>
                          <w:rPr>
                            <w:lang w:val="cs-CZ"/>
                          </w:rPr>
                          <w:t>„</w:t>
                        </w:r>
                        <w:proofErr w:type="spellStart"/>
                        <w:r w:rsidRPr="00E00196">
                          <w:rPr>
                            <w:lang w:val="cs-CZ"/>
                          </w:rPr>
                          <w:t>if</w:t>
                        </w:r>
                        <w:proofErr w:type="spellEnd"/>
                        <w:r>
                          <w:rPr>
                            <w:lang w:val="cs-CZ"/>
                          </w:rPr>
                          <w:t>“</w:t>
                        </w:r>
                        <w:r w:rsidRPr="00E00196">
                          <w:rPr>
                            <w:lang w:val="cs-CZ"/>
                          </w:rPr>
                          <w:t>!</w:t>
                        </w:r>
                      </w:p>
                    </w:txbxContent>
                  </v:textbox>
                </v:roundrect>
                <v:shape id="Picture 1073742052" o:spid="_x0000_s1479" type="#_x0000_t75" style="position:absolute;left:2084;width:8992;height:89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">
                  <v:imagedata r:id="rId51" o:title=""/>
                </v:shape>
                <v:shape id="_x0000_s1480" type="#_x0000_t202" style="position:absolute;left:10094;top:3182;width:17894;height:36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" filled="f" stroked="f">
                  <v:textbox>
                    <w:txbxContent>
                      <w:p w14:paraId="136096CE" w14:textId="77777777" w:rsidR="002A1612" w:rsidRPr="00D31915" w:rsidRDefault="002A1612" w:rsidP="001C6C01">
                        <w:pPr>
                          <w:rPr>
                            <w:b/>
                            <w:color w:val="FF7000"/>
                            <w:sz w:val="28"/>
                            <w:szCs w:val="28"/>
                          </w:rPr>
                        </w:pPr>
                        <w:proofErr w:type="spellStart"/>
                        <w:r>
                          <w:rPr>
                            <w:b/>
                            <w:color w:val="FF7000"/>
                            <w:sz w:val="28"/>
                            <w:szCs w:val="28"/>
                          </w:rPr>
                          <w:t>Slovníček</w:t>
                        </w:r>
                        <w:proofErr w:type="spellEnd"/>
                        <w:r>
                          <w:rPr>
                            <w:b/>
                            <w:color w:val="FF7000"/>
                            <w:sz w:val="28"/>
                            <w:szCs w:val="28"/>
                          </w:rPr>
                          <w:t xml:space="preserve"> </w:t>
                        </w:r>
                        <w:proofErr w:type="spellStart"/>
                        <w:r>
                          <w:rPr>
                            <w:b/>
                            <w:color w:val="FF7000"/>
                            <w:sz w:val="28"/>
                            <w:szCs w:val="28"/>
                          </w:rPr>
                          <w:t>pojmů</w:t>
                        </w:r>
                        <w:proofErr w:type="spellEnd"/>
                      </w:p>
                      <w:p w14:paraId="7B861541" w14:textId="77777777" w:rsidR="002A1612" w:rsidRPr="00D31915" w:rsidRDefault="002A1612" w:rsidP="001C6C01">
                        <w:pPr>
                          <w:rPr>
                            <w:b/>
                            <w:color w:val="FF7000"/>
                            <w:sz w:val="28"/>
                            <w:szCs w:val="28"/>
                          </w:rPr>
                        </w:pPr>
                      </w:p>
                    </w:txbxContent>
                  </v:textbox>
                </v:shape>
                <w10:wrap type="topAndBottom"/>
              </v:group>
            </w:pict>
          </mc:Fallback>
        </mc:AlternateContent>
      </w:r>
      <w:r>
        <w:rPr>
          <w:lang w:val="cs-CZ"/>
        </w:rPr>
        <w:t xml:space="preserve">Nejčastějším způsobem stanovení podmínek při programování je použití </w:t>
      </w:r>
      <w:r>
        <w:rPr>
          <w:b/>
          <w:color w:val="FF7000"/>
          <w:lang w:val="cs-CZ"/>
        </w:rPr>
        <w:t xml:space="preserve">příkazu </w:t>
      </w:r>
      <w:proofErr w:type="spellStart"/>
      <w:r>
        <w:rPr>
          <w:b/>
          <w:color w:val="FF7000"/>
          <w:lang w:val="cs-CZ"/>
        </w:rPr>
        <w:t>if</w:t>
      </w:r>
      <w:proofErr w:type="spellEnd"/>
      <w:r w:rsidRPr="00A84B87">
        <w:rPr>
          <w:lang w:val="cs-CZ"/>
        </w:rPr>
        <w:t xml:space="preserve">. </w:t>
      </w:r>
    </w:p>
    <w:p w14:paraId="708376D9" w14:textId="7ECD36FF" w:rsidR="001C6C01" w:rsidRPr="00A84B87" w:rsidRDefault="001C6C01" w:rsidP="001C6C01">
      <w:pPr>
        <w:spacing w:before="240"/>
        <w:rPr>
          <w:lang w:val="cs-CZ"/>
        </w:rPr>
      </w:pPr>
      <w:r>
        <w:rPr>
          <w:lang w:val="cs-CZ"/>
        </w:rPr>
        <w:t xml:space="preserve">Příkazy </w:t>
      </w:r>
      <w:r w:rsidR="003A1598">
        <w:rPr>
          <w:lang w:val="cs-CZ"/>
        </w:rPr>
        <w:t>„</w:t>
      </w:r>
      <w:proofErr w:type="spellStart"/>
      <w:r w:rsidRPr="00A84B87">
        <w:rPr>
          <w:lang w:val="cs-CZ"/>
        </w:rPr>
        <w:t>if</w:t>
      </w:r>
      <w:proofErr w:type="spellEnd"/>
      <w:r w:rsidR="003A1598">
        <w:rPr>
          <w:lang w:val="cs-CZ"/>
        </w:rPr>
        <w:t>“</w:t>
      </w:r>
      <w:r>
        <w:rPr>
          <w:lang w:val="cs-CZ"/>
        </w:rPr>
        <w:t xml:space="preserve"> pravděpodobně používáte v reálném životě k rozhodnutím velmi často, možná aniž byste si toho byli vědomi. Podívejte se na následující příklady</w:t>
      </w:r>
      <w:r w:rsidRPr="00A84B87">
        <w:rPr>
          <w:lang w:val="cs-CZ"/>
        </w:rPr>
        <w:t>:</w:t>
      </w:r>
    </w:p>
    <w:p w14:paraId="7E73656E" w14:textId="77777777" w:rsidR="001C6C01" w:rsidRPr="00A84B87" w:rsidRDefault="001C6C01" w:rsidP="001C6C01">
      <w:pPr>
        <w:pStyle w:val="Odstavecseseznamem"/>
        <w:numPr>
          <w:ilvl w:val="0"/>
          <w:numId w:val="50"/>
        </w:numPr>
        <w:rPr>
          <w:lang w:val="cs-CZ"/>
        </w:rPr>
      </w:pPr>
      <w:r>
        <w:rPr>
          <w:color w:val="FF7000"/>
          <w:lang w:val="cs-CZ"/>
        </w:rPr>
        <w:t>POKUD</w:t>
      </w:r>
      <w:r w:rsidRPr="00A84B87">
        <w:rPr>
          <w:lang w:val="cs-CZ"/>
        </w:rPr>
        <w:t xml:space="preserve"> </w:t>
      </w:r>
      <w:r>
        <w:rPr>
          <w:lang w:val="cs-CZ"/>
        </w:rPr>
        <w:t>je venku zima,</w:t>
      </w:r>
      <w:r w:rsidRPr="00A84B87">
        <w:rPr>
          <w:lang w:val="cs-CZ"/>
        </w:rPr>
        <w:t xml:space="preserve"> </w:t>
      </w:r>
      <w:r>
        <w:rPr>
          <w:color w:val="FF7000"/>
          <w:lang w:val="cs-CZ"/>
        </w:rPr>
        <w:t>TAK</w:t>
      </w:r>
      <w:r w:rsidRPr="00A84B87">
        <w:rPr>
          <w:lang w:val="cs-CZ"/>
        </w:rPr>
        <w:t xml:space="preserve"> </w:t>
      </w:r>
      <w:r>
        <w:rPr>
          <w:lang w:val="cs-CZ"/>
        </w:rPr>
        <w:t xml:space="preserve">si nasadím před odchodem z domova bundu. </w:t>
      </w:r>
    </w:p>
    <w:p w14:paraId="2C071DE1" w14:textId="77777777" w:rsidR="001C6C01" w:rsidRPr="00A84B87" w:rsidRDefault="001C6C01" w:rsidP="001C6C01">
      <w:pPr>
        <w:pStyle w:val="Odstavecseseznamem"/>
        <w:numPr>
          <w:ilvl w:val="0"/>
          <w:numId w:val="50"/>
        </w:numPr>
        <w:rPr>
          <w:lang w:val="cs-CZ"/>
        </w:rPr>
      </w:pPr>
      <w:r>
        <w:rPr>
          <w:noProof/>
          <w:color w:val="FF7000"/>
          <w:lang w:val="cs-CZ"/>
        </w:rPr>
        <w:t>POKUD</w:t>
      </w:r>
      <w:r w:rsidRPr="00A84B87">
        <w:rPr>
          <w:noProof/>
          <w:lang w:val="cs-CZ"/>
        </w:rPr>
        <w:t xml:space="preserve"> </w:t>
      </w:r>
      <w:r>
        <w:rPr>
          <w:noProof/>
          <w:lang w:val="cs-CZ"/>
        </w:rPr>
        <w:t>mám po škole hlad</w:t>
      </w:r>
      <w:r w:rsidRPr="00A84B87">
        <w:rPr>
          <w:noProof/>
          <w:lang w:val="cs-CZ"/>
        </w:rPr>
        <w:t xml:space="preserve">, </w:t>
      </w:r>
      <w:r>
        <w:rPr>
          <w:noProof/>
          <w:color w:val="FF7000"/>
          <w:lang w:val="cs-CZ"/>
        </w:rPr>
        <w:t>TAK</w:t>
      </w:r>
      <w:r w:rsidRPr="00A84B87">
        <w:rPr>
          <w:noProof/>
          <w:lang w:val="cs-CZ"/>
        </w:rPr>
        <w:t xml:space="preserve"> </w:t>
      </w:r>
      <w:r>
        <w:rPr>
          <w:noProof/>
          <w:lang w:val="cs-CZ"/>
        </w:rPr>
        <w:t>si dám svačinu.</w:t>
      </w:r>
    </w:p>
    <w:p w14:paraId="28121064" w14:textId="77777777" w:rsidR="001C6C01" w:rsidRPr="00A84B87" w:rsidRDefault="001C6C01" w:rsidP="001C6C01">
      <w:pPr>
        <w:pStyle w:val="Odstavecseseznamem"/>
        <w:ind w:left="1440"/>
        <w:rPr>
          <w:lang w:val="cs-CZ"/>
        </w:rPr>
      </w:pPr>
    </w:p>
    <w:p w14:paraId="580B8306" w14:textId="77777777" w:rsidR="001C6C01" w:rsidRPr="00A84B87" w:rsidRDefault="001C6C01" w:rsidP="001C6C01">
      <w:pPr>
        <w:pStyle w:val="Odstavecseseznamem"/>
        <w:numPr>
          <w:ilvl w:val="0"/>
          <w:numId w:val="49"/>
        </w:numPr>
        <w:rPr>
          <w:lang w:val="cs-CZ"/>
        </w:rPr>
      </w:pPr>
      <w:r>
        <w:rPr>
          <w:lang w:val="cs-CZ"/>
        </w:rPr>
        <w:t xml:space="preserve">Zamyslete se nad podmíněným příkazem z každodenního života. Zapište jej pomocí vzorce </w:t>
      </w:r>
      <w:r w:rsidRPr="00A84B87">
        <w:rPr>
          <w:lang w:val="cs-CZ"/>
        </w:rPr>
        <w:t>‘</w:t>
      </w:r>
      <w:r>
        <w:rPr>
          <w:lang w:val="cs-CZ"/>
        </w:rPr>
        <w:t>pokud</w:t>
      </w:r>
      <w:r w:rsidRPr="00A84B87">
        <w:rPr>
          <w:lang w:val="cs-CZ"/>
        </w:rPr>
        <w:t xml:space="preserve">__, </w:t>
      </w:r>
      <w:r>
        <w:rPr>
          <w:lang w:val="cs-CZ"/>
        </w:rPr>
        <w:t>tak</w:t>
      </w:r>
      <w:r w:rsidRPr="00A84B87">
        <w:rPr>
          <w:lang w:val="cs-CZ"/>
        </w:rPr>
        <w:t>___’.</w:t>
      </w:r>
    </w:p>
    <w:p w14:paraId="4CAE6DF2" w14:textId="77777777" w:rsidR="001C6C01" w:rsidRPr="00A84B87" w:rsidRDefault="001C6C01" w:rsidP="001C6C01">
      <w:pPr>
        <w:ind w:firstLine="720"/>
        <w:rPr>
          <w:lang w:val="cs-CZ"/>
        </w:rPr>
      </w:pPr>
      <w:r>
        <w:rPr>
          <w:color w:val="FF7000"/>
          <w:lang w:val="cs-CZ"/>
        </w:rPr>
        <w:t>POKUD (IF)</w:t>
      </w:r>
      <w:r w:rsidRPr="00A84B87">
        <w:rPr>
          <w:lang w:val="cs-CZ"/>
        </w:rPr>
        <w:t xml:space="preserve"> ______________________________________________________________________</w:t>
      </w:r>
    </w:p>
    <w:p w14:paraId="5ABCC4EA" w14:textId="77777777" w:rsidR="001C6C01" w:rsidRPr="00A84B87" w:rsidRDefault="001C6C01" w:rsidP="001C6C01">
      <w:pPr>
        <w:ind w:firstLine="720"/>
        <w:rPr>
          <w:lang w:val="cs-CZ"/>
        </w:rPr>
      </w:pPr>
      <w:r w:rsidRPr="00A84B87">
        <w:rPr>
          <w:color w:val="FF7000"/>
          <w:lang w:val="cs-CZ"/>
        </w:rPr>
        <w:t>T</w:t>
      </w:r>
      <w:r>
        <w:rPr>
          <w:color w:val="FF7000"/>
          <w:lang w:val="cs-CZ"/>
        </w:rPr>
        <w:t xml:space="preserve">AK (THEN) </w:t>
      </w:r>
      <w:r w:rsidRPr="00A84B87">
        <w:rPr>
          <w:lang w:val="cs-CZ"/>
        </w:rPr>
        <w:t>___________________________________________________________________</w:t>
      </w:r>
    </w:p>
    <w:p w14:paraId="16DB2358" w14:textId="77777777" w:rsidR="001C6C01" w:rsidRPr="00A84B87" w:rsidRDefault="001C6C01" w:rsidP="001C6C01">
      <w:pPr>
        <w:rPr>
          <w:lang w:val="cs-CZ"/>
        </w:rPr>
      </w:pPr>
    </w:p>
    <w:p w14:paraId="6FE7B4BE" w14:textId="77777777" w:rsidR="001C6C01" w:rsidRPr="00A84B87" w:rsidRDefault="001C6C01" w:rsidP="001C6C01">
      <w:pPr>
        <w:rPr>
          <w:lang w:val="cs-CZ"/>
        </w:rPr>
      </w:pPr>
      <w:r w:rsidRPr="00A84B87">
        <w:rPr>
          <w:noProof/>
          <w:lang w:val="cs-CZ"/>
        </w:rPr>
        <w:drawing>
          <wp:anchor distT="0" distB="0" distL="114300" distR="114300" simplePos="0" relativeHeight="253383680" behindDoc="0" locked="0" layoutInCell="1" allowOverlap="1" wp14:anchorId="28F759AD" wp14:editId="1BAEDEE9">
            <wp:simplePos x="0" y="0"/>
            <wp:positionH relativeFrom="column">
              <wp:posOffset>2089150</wp:posOffset>
            </wp:positionH>
            <wp:positionV relativeFrom="paragraph">
              <wp:posOffset>318399</wp:posOffset>
            </wp:positionV>
            <wp:extent cx="1729740" cy="1209040"/>
            <wp:effectExtent l="19050" t="19050" r="22860" b="10160"/>
            <wp:wrapTopAndBottom/>
            <wp:docPr id="1073742055" name="Picture 1073742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55" name="U4-1.2_if block.PNG"/>
                    <pic:cNvPicPr/>
                  </pic:nvPicPr>
                  <pic:blipFill rotWithShape="1">
                    <a:blip r:embed="rId164">
                      <a:extLst>
                        <a:ext uri="{28A0092B-C50C-407E-A947-70E740481C1C}">
                          <a14:useLocalDpi xmlns:a14="http://schemas.microsoft.com/office/drawing/2010/main" val="0"/>
                        </a:ext>
                      </a:extLst>
                    </a:blip>
                    <a:srcRect l="5504" t="8110" r="2585" b="8780"/>
                    <a:stretch/>
                  </pic:blipFill>
                  <pic:spPr bwMode="auto">
                    <a:xfrm>
                      <a:off x="0" y="0"/>
                      <a:ext cx="1729740" cy="1209040"/>
                    </a:xfrm>
                    <a:prstGeom prst="rect">
                      <a:avLst/>
                    </a:prstGeom>
                    <a:ln w="19050">
                      <a:solidFill>
                        <a:srgbClr val="FF7000"/>
                      </a:solidFill>
                      <a:prstDash val="lgDash"/>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lang w:val="cs-CZ"/>
        </w:rPr>
        <w:t xml:space="preserve">Při psaní kódu se příkazy </w:t>
      </w:r>
      <w:r w:rsidRPr="00A84B87">
        <w:rPr>
          <w:lang w:val="cs-CZ"/>
        </w:rPr>
        <w:t>‘</w:t>
      </w:r>
      <w:proofErr w:type="spellStart"/>
      <w:r w:rsidRPr="00A84B87">
        <w:rPr>
          <w:lang w:val="cs-CZ"/>
        </w:rPr>
        <w:t>if</w:t>
      </w:r>
      <w:proofErr w:type="spellEnd"/>
      <w:r w:rsidRPr="00A84B87">
        <w:rPr>
          <w:lang w:val="cs-CZ"/>
        </w:rPr>
        <w:t>’</w:t>
      </w:r>
      <w:r>
        <w:rPr>
          <w:lang w:val="cs-CZ"/>
        </w:rPr>
        <w:t xml:space="preserve"> řídí stejným vzorcem. Prohlédněte si v </w:t>
      </w:r>
      <w:proofErr w:type="spellStart"/>
      <w:r>
        <w:rPr>
          <w:lang w:val="cs-CZ"/>
        </w:rPr>
        <w:t>EdScratchi</w:t>
      </w:r>
      <w:proofErr w:type="spellEnd"/>
      <w:r>
        <w:rPr>
          <w:lang w:val="cs-CZ"/>
        </w:rPr>
        <w:t xml:space="preserve"> blok </w:t>
      </w:r>
      <w:proofErr w:type="spellStart"/>
      <w:r w:rsidRPr="00A84B87">
        <w:rPr>
          <w:color w:val="FF7000"/>
          <w:lang w:val="cs-CZ"/>
        </w:rPr>
        <w:t>if</w:t>
      </w:r>
      <w:proofErr w:type="spellEnd"/>
      <w:r w:rsidRPr="00A84B87">
        <w:rPr>
          <w:lang w:val="cs-CZ"/>
        </w:rPr>
        <w:t>:</w:t>
      </w:r>
    </w:p>
    <w:p w14:paraId="270DCBB2" w14:textId="77777777" w:rsidR="001C6C01" w:rsidRPr="00A84B87" w:rsidRDefault="001C6C01" w:rsidP="001C6C01">
      <w:pPr>
        <w:spacing w:after="0"/>
        <w:rPr>
          <w:lang w:val="cs-CZ"/>
        </w:rPr>
      </w:pPr>
    </w:p>
    <w:p w14:paraId="574C2A14" w14:textId="1EDCB0A4" w:rsidR="001C6C01" w:rsidRPr="00A84B87" w:rsidRDefault="001C6C01" w:rsidP="001C6C01">
      <w:pPr>
        <w:rPr>
          <w:lang w:val="cs-CZ"/>
        </w:rPr>
      </w:pPr>
      <w:r>
        <w:rPr>
          <w:lang w:val="cs-CZ"/>
        </w:rPr>
        <w:t xml:space="preserve">Vidíte v bloku vzorec </w:t>
      </w:r>
      <w:r w:rsidR="003A1598">
        <w:rPr>
          <w:lang w:val="cs-CZ"/>
        </w:rPr>
        <w:t>„</w:t>
      </w:r>
      <w:proofErr w:type="spellStart"/>
      <w:r w:rsidRPr="00A84B87">
        <w:rPr>
          <w:lang w:val="cs-CZ"/>
        </w:rPr>
        <w:t>if</w:t>
      </w:r>
      <w:proofErr w:type="spellEnd"/>
      <w:r w:rsidRPr="00A84B87">
        <w:rPr>
          <w:lang w:val="cs-CZ"/>
        </w:rPr>
        <w:t xml:space="preserve">__, </w:t>
      </w:r>
      <w:proofErr w:type="spellStart"/>
      <w:r w:rsidRPr="00A84B87">
        <w:rPr>
          <w:lang w:val="cs-CZ"/>
        </w:rPr>
        <w:t>then</w:t>
      </w:r>
      <w:proofErr w:type="spellEnd"/>
      <w:r w:rsidRPr="00A84B87">
        <w:rPr>
          <w:lang w:val="cs-CZ"/>
        </w:rPr>
        <w:t>___</w:t>
      </w:r>
      <w:r w:rsidR="003A1598">
        <w:rPr>
          <w:lang w:val="cs-CZ"/>
        </w:rPr>
        <w:t>“</w:t>
      </w:r>
      <w:r>
        <w:rPr>
          <w:lang w:val="cs-CZ"/>
        </w:rPr>
        <w:t xml:space="preserve"> (pokud</w:t>
      </w:r>
      <w:r w:rsidRPr="00A84B87">
        <w:rPr>
          <w:lang w:val="cs-CZ"/>
        </w:rPr>
        <w:t xml:space="preserve">__, </w:t>
      </w:r>
      <w:r>
        <w:rPr>
          <w:lang w:val="cs-CZ"/>
        </w:rPr>
        <w:t>tak</w:t>
      </w:r>
      <w:r w:rsidRPr="00A84B87">
        <w:rPr>
          <w:lang w:val="cs-CZ"/>
        </w:rPr>
        <w:t>___</w:t>
      </w:r>
      <w:r>
        <w:rPr>
          <w:lang w:val="cs-CZ"/>
        </w:rPr>
        <w:t>)</w:t>
      </w:r>
      <w:r w:rsidRPr="00A84B87">
        <w:rPr>
          <w:lang w:val="cs-CZ"/>
        </w:rPr>
        <w:t xml:space="preserve">?  </w:t>
      </w:r>
      <w:r>
        <w:rPr>
          <w:noProof/>
          <w:lang w:val="cs-CZ"/>
        </w:rPr>
        <w:t xml:space="preserve">Pokud v kódu použijete příkaz </w:t>
      </w:r>
      <w:r w:rsidR="003A1598">
        <w:rPr>
          <w:noProof/>
          <w:lang w:val="cs-CZ"/>
        </w:rPr>
        <w:t>„</w:t>
      </w:r>
      <w:r w:rsidRPr="00A84B87">
        <w:rPr>
          <w:noProof/>
          <w:lang w:val="cs-CZ"/>
        </w:rPr>
        <w:t>if</w:t>
      </w:r>
      <w:r w:rsidR="003A1598">
        <w:rPr>
          <w:noProof/>
          <w:lang w:val="cs-CZ"/>
        </w:rPr>
        <w:t>“</w:t>
      </w:r>
      <w:r>
        <w:rPr>
          <w:noProof/>
          <w:lang w:val="cs-CZ"/>
        </w:rPr>
        <w:t xml:space="preserve">, přikazujete počítači, že POKUD dojde k naplnění </w:t>
      </w:r>
      <w:r>
        <w:rPr>
          <w:i/>
          <w:iCs/>
          <w:noProof/>
          <w:lang w:val="cs-CZ"/>
        </w:rPr>
        <w:t>podmínky</w:t>
      </w:r>
      <w:r w:rsidRPr="00A84B87">
        <w:rPr>
          <w:i/>
          <w:noProof/>
          <w:lang w:val="cs-CZ"/>
        </w:rPr>
        <w:t>,</w:t>
      </w:r>
      <w:r w:rsidRPr="00A84B87">
        <w:rPr>
          <w:noProof/>
          <w:lang w:val="cs-CZ"/>
        </w:rPr>
        <w:t xml:space="preserve"> </w:t>
      </w:r>
      <w:r>
        <w:rPr>
          <w:noProof/>
          <w:lang w:val="cs-CZ"/>
        </w:rPr>
        <w:t>TAK</w:t>
      </w:r>
      <w:r w:rsidRPr="00A84B87">
        <w:rPr>
          <w:noProof/>
          <w:lang w:val="cs-CZ"/>
        </w:rPr>
        <w:t xml:space="preserve"> </w:t>
      </w:r>
      <w:r>
        <w:rPr>
          <w:noProof/>
          <w:lang w:val="cs-CZ"/>
        </w:rPr>
        <w:t xml:space="preserve">má provést podmíněnou akci. </w:t>
      </w:r>
    </w:p>
    <w:p w14:paraId="1FF726DF" w14:textId="77777777" w:rsidR="001C6C01" w:rsidRPr="00A84B87" w:rsidRDefault="001C6C01" w:rsidP="001C6C01">
      <w:pPr>
        <w:rPr>
          <w:lang w:val="cs-CZ"/>
        </w:rPr>
      </w:pPr>
      <w:r>
        <w:rPr>
          <w:lang w:val="cs-CZ"/>
        </w:rPr>
        <w:t>Např.</w:t>
      </w:r>
      <w:r w:rsidRPr="00A84B87">
        <w:rPr>
          <w:lang w:val="cs-CZ"/>
        </w:rPr>
        <w:t xml:space="preserve"> IF </w:t>
      </w:r>
      <w:proofErr w:type="spellStart"/>
      <w:r w:rsidRPr="00A84B87">
        <w:rPr>
          <w:i/>
          <w:lang w:val="cs-CZ"/>
        </w:rPr>
        <w:t>clap</w:t>
      </w:r>
      <w:proofErr w:type="spellEnd"/>
      <w:r w:rsidRPr="00A84B87">
        <w:rPr>
          <w:i/>
          <w:lang w:val="cs-CZ"/>
        </w:rPr>
        <w:t xml:space="preserve"> </w:t>
      </w:r>
      <w:proofErr w:type="spellStart"/>
      <w:r w:rsidRPr="00A84B87">
        <w:rPr>
          <w:i/>
          <w:lang w:val="cs-CZ"/>
        </w:rPr>
        <w:t>detected</w:t>
      </w:r>
      <w:proofErr w:type="spellEnd"/>
      <w:r>
        <w:rPr>
          <w:lang w:val="cs-CZ"/>
        </w:rPr>
        <w:t xml:space="preserve"> (detekováno tlesknutí)</w:t>
      </w:r>
      <w:r w:rsidRPr="00A84B87">
        <w:rPr>
          <w:lang w:val="cs-CZ"/>
        </w:rPr>
        <w:t xml:space="preserve"> THEN </w:t>
      </w:r>
      <w:proofErr w:type="spellStart"/>
      <w:r w:rsidRPr="00A84B87">
        <w:rPr>
          <w:lang w:val="cs-CZ"/>
        </w:rPr>
        <w:t>beep</w:t>
      </w:r>
      <w:proofErr w:type="spellEnd"/>
      <w:r>
        <w:rPr>
          <w:lang w:val="cs-CZ"/>
        </w:rPr>
        <w:t xml:space="preserve"> (pípnout)</w:t>
      </w:r>
      <w:r w:rsidRPr="00A84B87">
        <w:rPr>
          <w:lang w:val="cs-CZ"/>
        </w:rPr>
        <w:t>:</w:t>
      </w:r>
    </w:p>
    <w:p w14:paraId="679AF82D" w14:textId="77777777" w:rsidR="001C6C01" w:rsidRPr="00A84B87" w:rsidRDefault="001C6C01" w:rsidP="001C6C01">
      <w:pPr>
        <w:rPr>
          <w:lang w:val="cs-CZ"/>
        </w:rPr>
      </w:pPr>
      <w:r w:rsidRPr="00A84B87">
        <w:rPr>
          <w:noProof/>
          <w:color w:val="000000" w:themeColor="text1"/>
          <w:lang w:val="cs-CZ"/>
        </w:rPr>
        <w:drawing>
          <wp:anchor distT="0" distB="0" distL="114300" distR="114300" simplePos="0" relativeHeight="253386752" behindDoc="0" locked="0" layoutInCell="1" allowOverlap="1" wp14:anchorId="66A22B15" wp14:editId="765BB8EA">
            <wp:simplePos x="0" y="0"/>
            <wp:positionH relativeFrom="column">
              <wp:posOffset>1921180</wp:posOffset>
            </wp:positionH>
            <wp:positionV relativeFrom="paragraph">
              <wp:posOffset>7620</wp:posOffset>
            </wp:positionV>
            <wp:extent cx="2070100" cy="1254125"/>
            <wp:effectExtent l="19050" t="19050" r="25400" b="22225"/>
            <wp:wrapNone/>
            <wp:docPr id="1073742036" name="Picture 1073742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56" name="U4-1.2_if block_filled.PNG"/>
                    <pic:cNvPicPr/>
                  </pic:nvPicPr>
                  <pic:blipFill>
                    <a:blip r:embed="rId165">
                      <a:extLst>
                        <a:ext uri="{28A0092B-C50C-407E-A947-70E740481C1C}">
                          <a14:useLocalDpi xmlns:a14="http://schemas.microsoft.com/office/drawing/2010/main" val="0"/>
                        </a:ext>
                      </a:extLst>
                    </a:blip>
                    <a:stretch>
                      <a:fillRect/>
                    </a:stretch>
                  </pic:blipFill>
                  <pic:spPr>
                    <a:xfrm>
                      <a:off x="0" y="0"/>
                      <a:ext cx="2070100" cy="1254125"/>
                    </a:xfrm>
                    <a:prstGeom prst="rect">
                      <a:avLst/>
                    </a:prstGeom>
                    <a:ln w="19050">
                      <a:solidFill>
                        <a:srgbClr val="FF7000"/>
                      </a:solidFill>
                      <a:prstDash val="lgDash"/>
                    </a:ln>
                  </pic:spPr>
                </pic:pic>
              </a:graphicData>
            </a:graphic>
            <wp14:sizeRelH relativeFrom="margin">
              <wp14:pctWidth>0</wp14:pctWidth>
            </wp14:sizeRelH>
            <wp14:sizeRelV relativeFrom="margin">
              <wp14:pctHeight>0</wp14:pctHeight>
            </wp14:sizeRelV>
          </wp:anchor>
        </w:drawing>
      </w:r>
    </w:p>
    <w:p w14:paraId="3F2FB4E8" w14:textId="77777777" w:rsidR="001C6C01" w:rsidRPr="00A84B87" w:rsidRDefault="001C6C01" w:rsidP="001C6C01">
      <w:pPr>
        <w:rPr>
          <w:lang w:val="cs-CZ"/>
        </w:rPr>
      </w:pPr>
    </w:p>
    <w:p w14:paraId="243C0AF7" w14:textId="77777777" w:rsidR="001C6C01" w:rsidRPr="00A84B87" w:rsidRDefault="001C6C01" w:rsidP="001C6C01">
      <w:pPr>
        <w:rPr>
          <w:lang w:val="cs-CZ"/>
        </w:rPr>
      </w:pPr>
      <w:r w:rsidRPr="00A84B87">
        <w:rPr>
          <w:noProof/>
          <w:lang w:val="cs-CZ"/>
        </w:rPr>
        <w:lastRenderedPageBreak/>
        <mc:AlternateContent>
          <mc:Choice Requires="wpg">
            <w:drawing>
              <wp:anchor distT="0" distB="0" distL="114300" distR="114300" simplePos="0" relativeHeight="253385728" behindDoc="0" locked="0" layoutInCell="1" allowOverlap="1" wp14:anchorId="37D1E59D" wp14:editId="0A5E4C5D">
                <wp:simplePos x="0" y="0"/>
                <wp:positionH relativeFrom="column">
                  <wp:posOffset>-29977</wp:posOffset>
                </wp:positionH>
                <wp:positionV relativeFrom="paragraph">
                  <wp:posOffset>380714</wp:posOffset>
                </wp:positionV>
                <wp:extent cx="5715000" cy="2523065"/>
                <wp:effectExtent l="0" t="0" r="19050" b="10795"/>
                <wp:wrapTopAndBottom/>
                <wp:docPr id="1073742026" name="Group 1073742026"/>
                <wp:cNvGraphicFramePr/>
                <a:graphic xmlns:a="http://schemas.openxmlformats.org/drawingml/2006/main">
                  <a:graphicData uri="http://schemas.microsoft.com/office/word/2010/wordprocessingGroup">
                    <wpg:wgp>
                      <wpg:cNvGrpSpPr/>
                      <wpg:grpSpPr>
                        <a:xfrm>
                          <a:off x="0" y="0"/>
                          <a:ext cx="5715000" cy="2523065"/>
                          <a:chOff x="0" y="-27672"/>
                          <a:chExt cx="5715000" cy="2023623"/>
                        </a:xfrm>
                      </wpg:grpSpPr>
                      <wps:wsp>
                        <wps:cNvPr id="1073742012" name="Text Box 1073742012"/>
                        <wps:cNvSpPr txBox="1">
                          <a:spLocks noChangeArrowheads="1"/>
                        </wps:cNvSpPr>
                        <wps:spPr bwMode="auto">
                          <a:xfrm>
                            <a:off x="0" y="679800"/>
                            <a:ext cx="5715000" cy="1316151"/>
                          </a:xfrm>
                          <a:prstGeom prst="roundRect">
                            <a:avLst>
                              <a:gd name="adj" fmla="val 7850"/>
                            </a:avLst>
                          </a:prstGeom>
                          <a:solidFill>
                            <a:srgbClr val="FFFFFF"/>
                          </a:solidFill>
                          <a:ln w="9525">
                            <a:solidFill>
                              <a:schemeClr val="tx1">
                                <a:lumMod val="65000"/>
                                <a:lumOff val="35000"/>
                              </a:schemeClr>
                            </a:solidFill>
                            <a:miter lim="800000"/>
                            <a:headEnd/>
                            <a:tailEnd/>
                          </a:ln>
                        </wps:spPr>
                        <wps:txbx>
                          <w:txbxContent>
                            <w:p w14:paraId="61EA5632" w14:textId="77777777" w:rsidR="002A1612" w:rsidRPr="00F640E1" w:rsidRDefault="002A1612" w:rsidP="001C6C01">
                              <w:pPr>
                                <w:rPr>
                                  <w:lang w:val="cs-CZ"/>
                                </w:rPr>
                              </w:pPr>
                              <w:r>
                                <w:rPr>
                                  <w:b/>
                                  <w:color w:val="FF7000"/>
                                  <w:lang w:val="cs-CZ"/>
                                </w:rPr>
                                <w:t xml:space="preserve">Příkaz </w:t>
                              </w:r>
                              <w:proofErr w:type="spellStart"/>
                              <w:r>
                                <w:rPr>
                                  <w:b/>
                                  <w:color w:val="FF7000"/>
                                  <w:lang w:val="cs-CZ"/>
                                </w:rPr>
                                <w:t>i</w:t>
                              </w:r>
                              <w:r w:rsidRPr="00F640E1">
                                <w:rPr>
                                  <w:b/>
                                  <w:color w:val="FF7000"/>
                                  <w:lang w:val="cs-CZ"/>
                                </w:rPr>
                                <w:t>f-else</w:t>
                              </w:r>
                              <w:proofErr w:type="spellEnd"/>
                              <w:r w:rsidRPr="00F640E1">
                                <w:rPr>
                                  <w:b/>
                                  <w:color w:val="FF7000"/>
                                  <w:lang w:val="cs-CZ"/>
                                </w:rPr>
                                <w:t xml:space="preserve"> </w:t>
                              </w:r>
                              <w:r>
                                <w:rPr>
                                  <w:lang w:val="cs-CZ"/>
                                </w:rPr>
                                <w:t xml:space="preserve">(pokud-jinak) je podmíněný příkaz. Stejně jako u všech jiných podmíněných příkazů tato část kódu závisí na jiném faktoru. Příkaz </w:t>
                              </w:r>
                              <w:proofErr w:type="spellStart"/>
                              <w:r w:rsidRPr="00F640E1">
                                <w:rPr>
                                  <w:lang w:val="cs-CZ"/>
                                </w:rPr>
                                <w:t>if-else</w:t>
                              </w:r>
                              <w:proofErr w:type="spellEnd"/>
                              <w:r>
                                <w:rPr>
                                  <w:lang w:val="cs-CZ"/>
                                </w:rPr>
                                <w:t xml:space="preserve"> říká programu, co má dělat, pokud je podmínka splněna, i co má dělat, pokud podmínka NENÍ splněna. </w:t>
                              </w:r>
                            </w:p>
                            <w:p w14:paraId="75F9B878" w14:textId="14BC1DB4" w:rsidR="002A1612" w:rsidRPr="00F640E1" w:rsidRDefault="002A1612" w:rsidP="001C6C01">
                              <w:pPr>
                                <w:rPr>
                                  <w:lang w:val="cs-CZ"/>
                                </w:rPr>
                              </w:pPr>
                              <w:r>
                                <w:rPr>
                                  <w:lang w:val="cs-CZ"/>
                                </w:rPr>
                                <w:t>Část</w:t>
                              </w:r>
                              <w:r w:rsidRPr="00F640E1">
                                <w:rPr>
                                  <w:lang w:val="cs-CZ"/>
                                </w:rPr>
                                <w:t xml:space="preserve"> </w:t>
                              </w:r>
                              <w:r>
                                <w:rPr>
                                  <w:lang w:val="cs-CZ"/>
                                </w:rPr>
                                <w:t>„</w:t>
                              </w:r>
                              <w:proofErr w:type="spellStart"/>
                              <w:r w:rsidRPr="00F640E1">
                                <w:rPr>
                                  <w:lang w:val="cs-CZ"/>
                                </w:rPr>
                                <w:t>else</w:t>
                              </w:r>
                              <w:r>
                                <w:rPr>
                                  <w:lang w:val="cs-CZ"/>
                                </w:rPr>
                                <w:t>L</w:t>
                              </w:r>
                              <w:proofErr w:type="spellEnd"/>
                              <w:r>
                                <w:rPr>
                                  <w:lang w:val="cs-CZ"/>
                                </w:rPr>
                                <w:t xml:space="preserve"> v příkazu </w:t>
                              </w:r>
                              <w:proofErr w:type="spellStart"/>
                              <w:r w:rsidRPr="00F640E1">
                                <w:rPr>
                                  <w:lang w:val="cs-CZ"/>
                                </w:rPr>
                                <w:t>if-else</w:t>
                              </w:r>
                              <w:proofErr w:type="spellEnd"/>
                              <w:r w:rsidRPr="00F640E1">
                                <w:rPr>
                                  <w:lang w:val="cs-CZ"/>
                                </w:rPr>
                                <w:t xml:space="preserve"> </w:t>
                              </w:r>
                              <w:r>
                                <w:rPr>
                                  <w:lang w:val="cs-CZ"/>
                                </w:rPr>
                                <w:t xml:space="preserve">říká programu, co dělat, pokud podmínka není splněna. </w:t>
                              </w:r>
                            </w:p>
                            <w:p w14:paraId="0826BA8D" w14:textId="77777777" w:rsidR="002A1612" w:rsidRPr="00F640E1" w:rsidRDefault="002A1612" w:rsidP="001C6C01">
                              <w:pPr>
                                <w:rPr>
                                  <w:lang w:val="cs-CZ"/>
                                </w:rPr>
                              </w:pPr>
                            </w:p>
                          </w:txbxContent>
                        </wps:txbx>
                        <wps:bodyPr rot="0" vert="horz" wrap="square" lIns="91440" tIns="180000" rIns="91440" bIns="90000" anchor="t" anchorCtr="0">
                          <a:noAutofit/>
                        </wps:bodyPr>
                      </wps:wsp>
                      <pic:pic xmlns:pic="http://schemas.openxmlformats.org/drawingml/2006/picture">
                        <pic:nvPicPr>
                          <pic:cNvPr id="1073742013" name="Picture 1073742013"/>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204826" y="-27672"/>
                            <a:ext cx="899160" cy="897255"/>
                          </a:xfrm>
                          <a:prstGeom prst="rect">
                            <a:avLst/>
                          </a:prstGeom>
                        </pic:spPr>
                      </pic:pic>
                      <wps:wsp>
                        <wps:cNvPr id="1073742015" name="Text Box 2"/>
                        <wps:cNvSpPr txBox="1">
                          <a:spLocks noChangeArrowheads="1"/>
                        </wps:cNvSpPr>
                        <wps:spPr bwMode="auto">
                          <a:xfrm>
                            <a:off x="1009498" y="314517"/>
                            <a:ext cx="1749605" cy="365283"/>
                          </a:xfrm>
                          <a:prstGeom prst="rect">
                            <a:avLst/>
                          </a:prstGeom>
                          <a:noFill/>
                          <a:ln w="9525">
                            <a:noFill/>
                            <a:miter lim="800000"/>
                            <a:headEnd/>
                            <a:tailEnd/>
                          </a:ln>
                        </wps:spPr>
                        <wps:txbx>
                          <w:txbxContent>
                            <w:p w14:paraId="50CF5683" w14:textId="77777777" w:rsidR="002A1612" w:rsidRPr="00D31915" w:rsidRDefault="002A1612" w:rsidP="001C6C01">
                              <w:pPr>
                                <w:rPr>
                                  <w:b/>
                                  <w:color w:val="FF7000"/>
                                  <w:sz w:val="28"/>
                                  <w:szCs w:val="28"/>
                                </w:rPr>
                              </w:pPr>
                              <w:proofErr w:type="spellStart"/>
                              <w:r>
                                <w:rPr>
                                  <w:b/>
                                  <w:color w:val="FF7000"/>
                                  <w:sz w:val="28"/>
                                  <w:szCs w:val="28"/>
                                </w:rPr>
                                <w:t>Slovníček</w:t>
                              </w:r>
                              <w:proofErr w:type="spellEnd"/>
                              <w:r>
                                <w:rPr>
                                  <w:b/>
                                  <w:color w:val="FF7000"/>
                                  <w:sz w:val="28"/>
                                  <w:szCs w:val="28"/>
                                </w:rPr>
                                <w:t xml:space="preserve"> </w:t>
                              </w:r>
                              <w:proofErr w:type="spellStart"/>
                              <w:r>
                                <w:rPr>
                                  <w:b/>
                                  <w:color w:val="FF7000"/>
                                  <w:sz w:val="28"/>
                                  <w:szCs w:val="28"/>
                                </w:rPr>
                                <w:t>pojmů</w:t>
                              </w:r>
                              <w:proofErr w:type="spellEnd"/>
                            </w:p>
                            <w:p w14:paraId="3D36CEA2" w14:textId="77777777" w:rsidR="002A1612" w:rsidRPr="00D31915" w:rsidRDefault="002A1612" w:rsidP="001C6C01">
                              <w:pPr>
                                <w:rPr>
                                  <w:b/>
                                  <w:color w:val="FF7000"/>
                                  <w:sz w:val="28"/>
                                  <w:szCs w:val="28"/>
                                </w:rPr>
                              </w:pP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37D1E59D" id="Group 1073742026" o:spid="_x0000_s1481" style="position:absolute;margin-left:-2.35pt;margin-top:30pt;width:450pt;height:198.65pt;z-index:253385728;mso-height-relative:margin" coordorigin=",-276" coordsize="57150,2023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">
                <v:roundrect id="Text Box 1073742012" o:spid="_x0000_s1482" style="position:absolute;top:6798;width:57150;height:13161;visibility:visible;mso-wrap-style:square;v-text-anchor:top" arcsize="514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" strokecolor="#5a5a5a [2109]">
                  <v:stroke joinstyle="miter"/>
                  <v:textbox inset=",5mm,,2.5mm">
                    <w:txbxContent>
                      <w:p w14:paraId="61EA5632" w14:textId="77777777" w:rsidR="002A1612" w:rsidRPr="00F640E1" w:rsidRDefault="002A1612" w:rsidP="001C6C01">
                        <w:pPr>
                          <w:rPr>
                            <w:lang w:val="cs-CZ"/>
                          </w:rPr>
                        </w:pPr>
                        <w:r>
                          <w:rPr>
                            <w:b/>
                            <w:color w:val="FF7000"/>
                            <w:lang w:val="cs-CZ"/>
                          </w:rPr>
                          <w:t xml:space="preserve">Příkaz </w:t>
                        </w:r>
                        <w:proofErr w:type="spellStart"/>
                        <w:r>
                          <w:rPr>
                            <w:b/>
                            <w:color w:val="FF7000"/>
                            <w:lang w:val="cs-CZ"/>
                          </w:rPr>
                          <w:t>i</w:t>
                        </w:r>
                        <w:r w:rsidRPr="00F640E1">
                          <w:rPr>
                            <w:b/>
                            <w:color w:val="FF7000"/>
                            <w:lang w:val="cs-CZ"/>
                          </w:rPr>
                          <w:t>f-else</w:t>
                        </w:r>
                        <w:proofErr w:type="spellEnd"/>
                        <w:r w:rsidRPr="00F640E1">
                          <w:rPr>
                            <w:b/>
                            <w:color w:val="FF7000"/>
                            <w:lang w:val="cs-CZ"/>
                          </w:rPr>
                          <w:t xml:space="preserve"> </w:t>
                        </w:r>
                        <w:r>
                          <w:rPr>
                            <w:lang w:val="cs-CZ"/>
                          </w:rPr>
                          <w:t xml:space="preserve">(pokud-jinak) je podmíněný příkaz. Stejně jako u všech jiných podmíněných příkazů tato část kódu závisí na jiném faktoru. Příkaz </w:t>
                        </w:r>
                        <w:proofErr w:type="spellStart"/>
                        <w:r w:rsidRPr="00F640E1">
                          <w:rPr>
                            <w:lang w:val="cs-CZ"/>
                          </w:rPr>
                          <w:t>if-else</w:t>
                        </w:r>
                        <w:proofErr w:type="spellEnd"/>
                        <w:r>
                          <w:rPr>
                            <w:lang w:val="cs-CZ"/>
                          </w:rPr>
                          <w:t xml:space="preserve"> říká programu, co má dělat, pokud je podmínka splněna, i co má dělat, pokud podmínka NENÍ splněna. </w:t>
                        </w:r>
                      </w:p>
                      <w:p w14:paraId="75F9B878" w14:textId="14BC1DB4" w:rsidR="002A1612" w:rsidRPr="00F640E1" w:rsidRDefault="002A1612" w:rsidP="001C6C01">
                        <w:pPr>
                          <w:rPr>
                            <w:lang w:val="cs-CZ"/>
                          </w:rPr>
                        </w:pPr>
                        <w:r>
                          <w:rPr>
                            <w:lang w:val="cs-CZ"/>
                          </w:rPr>
                          <w:t>Část</w:t>
                        </w:r>
                        <w:r w:rsidRPr="00F640E1">
                          <w:rPr>
                            <w:lang w:val="cs-CZ"/>
                          </w:rPr>
                          <w:t xml:space="preserve"> </w:t>
                        </w:r>
                        <w:r>
                          <w:rPr>
                            <w:lang w:val="cs-CZ"/>
                          </w:rPr>
                          <w:t>„</w:t>
                        </w:r>
                        <w:proofErr w:type="spellStart"/>
                        <w:r w:rsidRPr="00F640E1">
                          <w:rPr>
                            <w:lang w:val="cs-CZ"/>
                          </w:rPr>
                          <w:t>else</w:t>
                        </w:r>
                        <w:r>
                          <w:rPr>
                            <w:lang w:val="cs-CZ"/>
                          </w:rPr>
                          <w:t>L</w:t>
                        </w:r>
                        <w:proofErr w:type="spellEnd"/>
                        <w:r>
                          <w:rPr>
                            <w:lang w:val="cs-CZ"/>
                          </w:rPr>
                          <w:t xml:space="preserve"> v příkazu </w:t>
                        </w:r>
                        <w:proofErr w:type="spellStart"/>
                        <w:r w:rsidRPr="00F640E1">
                          <w:rPr>
                            <w:lang w:val="cs-CZ"/>
                          </w:rPr>
                          <w:t>if-else</w:t>
                        </w:r>
                        <w:proofErr w:type="spellEnd"/>
                        <w:r w:rsidRPr="00F640E1">
                          <w:rPr>
                            <w:lang w:val="cs-CZ"/>
                          </w:rPr>
                          <w:t xml:space="preserve"> </w:t>
                        </w:r>
                        <w:r>
                          <w:rPr>
                            <w:lang w:val="cs-CZ"/>
                          </w:rPr>
                          <w:t xml:space="preserve">říká programu, co dělat, pokud podmínka není splněna. </w:t>
                        </w:r>
                      </w:p>
                      <w:p w14:paraId="0826BA8D" w14:textId="77777777" w:rsidR="002A1612" w:rsidRPr="00F640E1" w:rsidRDefault="002A1612" w:rsidP="001C6C01">
                        <w:pPr>
                          <w:rPr>
                            <w:lang w:val="cs-CZ"/>
                          </w:rPr>
                        </w:pPr>
                      </w:p>
                    </w:txbxContent>
                  </v:textbox>
                </v:roundrect>
                <v:shape id="Picture 1073742013" o:spid="_x0000_s1483" type="#_x0000_t75" style="position:absolute;left:2048;top:-276;width:8991;height:89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">
                  <v:imagedata r:id="rId51" o:title=""/>
                </v:shape>
                <v:shape id="_x0000_s1484" type="#_x0000_t202" style="position:absolute;left:10094;top:3145;width:17497;height:36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" filled="f" stroked="f">
                  <v:textbox>
                    <w:txbxContent>
                      <w:p w14:paraId="50CF5683" w14:textId="77777777" w:rsidR="002A1612" w:rsidRPr="00D31915" w:rsidRDefault="002A1612" w:rsidP="001C6C01">
                        <w:pPr>
                          <w:rPr>
                            <w:b/>
                            <w:color w:val="FF7000"/>
                            <w:sz w:val="28"/>
                            <w:szCs w:val="28"/>
                          </w:rPr>
                        </w:pPr>
                        <w:proofErr w:type="spellStart"/>
                        <w:r>
                          <w:rPr>
                            <w:b/>
                            <w:color w:val="FF7000"/>
                            <w:sz w:val="28"/>
                            <w:szCs w:val="28"/>
                          </w:rPr>
                          <w:t>Slovníček</w:t>
                        </w:r>
                        <w:proofErr w:type="spellEnd"/>
                        <w:r>
                          <w:rPr>
                            <w:b/>
                            <w:color w:val="FF7000"/>
                            <w:sz w:val="28"/>
                            <w:szCs w:val="28"/>
                          </w:rPr>
                          <w:t xml:space="preserve"> </w:t>
                        </w:r>
                        <w:proofErr w:type="spellStart"/>
                        <w:r>
                          <w:rPr>
                            <w:b/>
                            <w:color w:val="FF7000"/>
                            <w:sz w:val="28"/>
                            <w:szCs w:val="28"/>
                          </w:rPr>
                          <w:t>pojmů</w:t>
                        </w:r>
                        <w:proofErr w:type="spellEnd"/>
                      </w:p>
                      <w:p w14:paraId="3D36CEA2" w14:textId="77777777" w:rsidR="002A1612" w:rsidRPr="00D31915" w:rsidRDefault="002A1612" w:rsidP="001C6C01">
                        <w:pPr>
                          <w:rPr>
                            <w:b/>
                            <w:color w:val="FF7000"/>
                            <w:sz w:val="28"/>
                            <w:szCs w:val="28"/>
                          </w:rPr>
                        </w:pPr>
                      </w:p>
                    </w:txbxContent>
                  </v:textbox>
                </v:shape>
                <w10:wrap type="topAndBottom"/>
              </v:group>
            </w:pict>
          </mc:Fallback>
        </mc:AlternateContent>
      </w:r>
      <w:r>
        <w:rPr>
          <w:lang w:val="cs-CZ"/>
        </w:rPr>
        <w:t>Musíte počítači rovněž říct, co má dělat, pokud daná podmínka NENÍ splněna. K tomu potřebujete podmíněný příkaz pokud-jinak</w:t>
      </w:r>
      <w:r w:rsidRPr="00A84B87">
        <w:rPr>
          <w:lang w:val="cs-CZ"/>
        </w:rPr>
        <w:t xml:space="preserve"> </w:t>
      </w:r>
      <w:r>
        <w:rPr>
          <w:lang w:val="cs-CZ"/>
        </w:rPr>
        <w:t>(</w:t>
      </w:r>
      <w:proofErr w:type="spellStart"/>
      <w:r w:rsidRPr="00A84B87">
        <w:rPr>
          <w:b/>
          <w:color w:val="FF7000"/>
          <w:lang w:val="cs-CZ"/>
        </w:rPr>
        <w:t>if-else</w:t>
      </w:r>
      <w:proofErr w:type="spellEnd"/>
      <w:r w:rsidRPr="00A84B87">
        <w:rPr>
          <w:b/>
          <w:color w:val="FF7000"/>
          <w:lang w:val="cs-CZ"/>
        </w:rPr>
        <w:t xml:space="preserve"> </w:t>
      </w:r>
      <w:proofErr w:type="spellStart"/>
      <w:r w:rsidRPr="00A84B87">
        <w:rPr>
          <w:b/>
          <w:color w:val="FF7000"/>
          <w:lang w:val="cs-CZ"/>
        </w:rPr>
        <w:t>statement</w:t>
      </w:r>
      <w:proofErr w:type="spellEnd"/>
      <w:r>
        <w:rPr>
          <w:lang w:val="cs-CZ"/>
        </w:rPr>
        <w:t>).</w:t>
      </w:r>
    </w:p>
    <w:p w14:paraId="2E7D61AD" w14:textId="77777777" w:rsidR="001C6C01" w:rsidRPr="00A84B87" w:rsidRDefault="001C6C01" w:rsidP="001C6C01">
      <w:pPr>
        <w:spacing w:after="0"/>
        <w:rPr>
          <w:lang w:val="cs-CZ"/>
        </w:rPr>
      </w:pPr>
    </w:p>
    <w:p w14:paraId="1B18E951" w14:textId="1371515B" w:rsidR="001C6C01" w:rsidRPr="00A84B87" w:rsidRDefault="001C6C01" w:rsidP="001C6C01">
      <w:pPr>
        <w:rPr>
          <w:lang w:val="cs-CZ"/>
        </w:rPr>
      </w:pPr>
      <w:r>
        <w:rPr>
          <w:lang w:val="cs-CZ"/>
        </w:rPr>
        <w:t xml:space="preserve">Příkaz </w:t>
      </w:r>
      <w:proofErr w:type="spellStart"/>
      <w:r>
        <w:rPr>
          <w:lang w:val="cs-CZ"/>
        </w:rPr>
        <w:t>if-else</w:t>
      </w:r>
      <w:proofErr w:type="spellEnd"/>
      <w:r>
        <w:rPr>
          <w:lang w:val="cs-CZ"/>
        </w:rPr>
        <w:t xml:space="preserve"> si můžete představit jako místo rozhodnutí v programu. Příkaz</w:t>
      </w:r>
      <w:r w:rsidRPr="00A84B87">
        <w:rPr>
          <w:lang w:val="cs-CZ"/>
        </w:rPr>
        <w:t xml:space="preserve"> </w:t>
      </w:r>
      <w:proofErr w:type="spellStart"/>
      <w:r w:rsidRPr="00A84B87">
        <w:rPr>
          <w:lang w:val="cs-CZ"/>
        </w:rPr>
        <w:t>if-else</w:t>
      </w:r>
      <w:proofErr w:type="spellEnd"/>
      <w:r>
        <w:rPr>
          <w:lang w:val="cs-CZ"/>
        </w:rPr>
        <w:t xml:space="preserve"> programu říká: </w:t>
      </w:r>
      <w:r w:rsidR="001A1ECF">
        <w:rPr>
          <w:lang w:val="cs-CZ"/>
        </w:rPr>
        <w:t>„</w:t>
      </w:r>
      <w:r>
        <w:rPr>
          <w:lang w:val="cs-CZ"/>
        </w:rPr>
        <w:t xml:space="preserve">pokud je podmínka splněna, udělej věc </w:t>
      </w:r>
      <w:r w:rsidRPr="00A84B87">
        <w:rPr>
          <w:lang w:val="cs-CZ"/>
        </w:rPr>
        <w:t xml:space="preserve">A. </w:t>
      </w:r>
      <w:r>
        <w:rPr>
          <w:lang w:val="cs-CZ"/>
        </w:rPr>
        <w:t xml:space="preserve">Pokud podmínka není splněna, udělej věc </w:t>
      </w:r>
      <w:r w:rsidRPr="00A84B87">
        <w:rPr>
          <w:lang w:val="cs-CZ"/>
        </w:rPr>
        <w:t xml:space="preserve">B.” </w:t>
      </w:r>
    </w:p>
    <w:p w14:paraId="25BB7622" w14:textId="77777777" w:rsidR="001C6C01" w:rsidRPr="00A84B87" w:rsidRDefault="001C6C01" w:rsidP="001C6C01">
      <w:pPr>
        <w:rPr>
          <w:lang w:val="cs-CZ"/>
        </w:rPr>
      </w:pPr>
      <w:r w:rsidRPr="00A84B87">
        <w:rPr>
          <w:noProof/>
          <w:lang w:val="cs-CZ"/>
        </w:rPr>
        <w:drawing>
          <wp:anchor distT="0" distB="0" distL="114300" distR="114300" simplePos="0" relativeHeight="253384704" behindDoc="0" locked="0" layoutInCell="1" allowOverlap="1" wp14:anchorId="02EA8B65" wp14:editId="7AF259CF">
            <wp:simplePos x="0" y="0"/>
            <wp:positionH relativeFrom="column">
              <wp:posOffset>1858010</wp:posOffset>
            </wp:positionH>
            <wp:positionV relativeFrom="paragraph">
              <wp:posOffset>309245</wp:posOffset>
            </wp:positionV>
            <wp:extent cx="1725930" cy="1736090"/>
            <wp:effectExtent l="19050" t="19050" r="26670" b="16510"/>
            <wp:wrapTopAndBottom/>
            <wp:docPr id="1073742010" name="Picture 1073742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10" name="U4-1.2_if else block.PNG"/>
                    <pic:cNvPicPr/>
                  </pic:nvPicPr>
                  <pic:blipFill rotWithShape="1">
                    <a:blip r:embed="rId166">
                      <a:extLst>
                        <a:ext uri="{28A0092B-C50C-407E-A947-70E740481C1C}">
                          <a14:useLocalDpi xmlns:a14="http://schemas.microsoft.com/office/drawing/2010/main" val="0"/>
                        </a:ext>
                      </a:extLst>
                    </a:blip>
                    <a:srcRect l="3507" t="5663" r="3538"/>
                    <a:stretch/>
                  </pic:blipFill>
                  <pic:spPr bwMode="auto">
                    <a:xfrm>
                      <a:off x="0" y="0"/>
                      <a:ext cx="1725930" cy="1736090"/>
                    </a:xfrm>
                    <a:prstGeom prst="rect">
                      <a:avLst/>
                    </a:prstGeom>
                    <a:ln w="19050">
                      <a:solidFill>
                        <a:srgbClr val="FF7000"/>
                      </a:solidFill>
                      <a:prstDash val="lgDash"/>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cs-CZ"/>
        </w:rPr>
        <w:t xml:space="preserve">Blok </w:t>
      </w:r>
      <w:proofErr w:type="spellStart"/>
      <w:r w:rsidRPr="00A84B87">
        <w:rPr>
          <w:color w:val="FF7000"/>
          <w:lang w:val="cs-CZ"/>
        </w:rPr>
        <w:t>if-else</w:t>
      </w:r>
      <w:proofErr w:type="spellEnd"/>
      <w:r w:rsidRPr="00A84B87">
        <w:rPr>
          <w:lang w:val="cs-CZ"/>
        </w:rPr>
        <w:t xml:space="preserve"> </w:t>
      </w:r>
      <w:r>
        <w:rPr>
          <w:lang w:val="cs-CZ"/>
        </w:rPr>
        <w:t>v </w:t>
      </w:r>
      <w:proofErr w:type="spellStart"/>
      <w:r>
        <w:rPr>
          <w:lang w:val="cs-CZ"/>
        </w:rPr>
        <w:t>EdScratchi</w:t>
      </w:r>
      <w:proofErr w:type="spellEnd"/>
      <w:r>
        <w:rPr>
          <w:lang w:val="cs-CZ"/>
        </w:rPr>
        <w:t xml:space="preserve"> vypadá takto: </w:t>
      </w:r>
    </w:p>
    <w:p w14:paraId="23AFC88D" w14:textId="77777777" w:rsidR="001C6C01" w:rsidRPr="00A84B87" w:rsidRDefault="001C6C01" w:rsidP="001C6C01">
      <w:pPr>
        <w:rPr>
          <w:lang w:val="cs-CZ"/>
        </w:rPr>
      </w:pPr>
    </w:p>
    <w:p w14:paraId="29AD86AA" w14:textId="3B5B4C7D" w:rsidR="001C6C01" w:rsidRPr="00A84B87" w:rsidRDefault="001C6C01" w:rsidP="001C6C01">
      <w:pPr>
        <w:rPr>
          <w:lang w:val="cs-CZ"/>
        </w:rPr>
      </w:pPr>
      <w:r>
        <w:rPr>
          <w:lang w:val="cs-CZ"/>
        </w:rPr>
        <w:t>Podobně jako blok</w:t>
      </w:r>
      <w:r w:rsidRPr="00A84B87">
        <w:rPr>
          <w:lang w:val="cs-CZ"/>
        </w:rPr>
        <w:t xml:space="preserve"> </w:t>
      </w:r>
      <w:proofErr w:type="spellStart"/>
      <w:r w:rsidRPr="00A84B87">
        <w:rPr>
          <w:color w:val="FF7000"/>
          <w:lang w:val="cs-CZ"/>
        </w:rPr>
        <w:t>if</w:t>
      </w:r>
      <w:proofErr w:type="spellEnd"/>
      <w:r w:rsidRPr="00A84B87">
        <w:rPr>
          <w:lang w:val="cs-CZ"/>
        </w:rPr>
        <w:t xml:space="preserve"> </w:t>
      </w:r>
      <w:r>
        <w:rPr>
          <w:lang w:val="cs-CZ"/>
        </w:rPr>
        <w:t xml:space="preserve">i blok </w:t>
      </w:r>
      <w:proofErr w:type="spellStart"/>
      <w:r w:rsidRPr="00A84B87">
        <w:rPr>
          <w:color w:val="FF7000"/>
          <w:lang w:val="cs-CZ"/>
        </w:rPr>
        <w:t>if-else</w:t>
      </w:r>
      <w:proofErr w:type="spellEnd"/>
      <w:r w:rsidRPr="00A84B87">
        <w:rPr>
          <w:lang w:val="cs-CZ"/>
        </w:rPr>
        <w:t xml:space="preserve"> </w:t>
      </w:r>
      <w:r>
        <w:rPr>
          <w:lang w:val="cs-CZ"/>
        </w:rPr>
        <w:t xml:space="preserve">využívá základní vzorec </w:t>
      </w:r>
      <w:r w:rsidR="001A1ECF">
        <w:rPr>
          <w:lang w:val="cs-CZ"/>
        </w:rPr>
        <w:t>„</w:t>
      </w:r>
      <w:r>
        <w:rPr>
          <w:lang w:val="cs-CZ"/>
        </w:rPr>
        <w:t>pokud</w:t>
      </w:r>
      <w:r w:rsidRPr="00A84B87">
        <w:rPr>
          <w:lang w:val="cs-CZ"/>
        </w:rPr>
        <w:t xml:space="preserve">__, </w:t>
      </w:r>
      <w:r>
        <w:rPr>
          <w:lang w:val="cs-CZ"/>
        </w:rPr>
        <w:t>tak</w:t>
      </w:r>
      <w:r w:rsidRPr="00A84B87">
        <w:rPr>
          <w:lang w:val="cs-CZ"/>
        </w:rPr>
        <w:t>___</w:t>
      </w:r>
      <w:r w:rsidR="001A1ECF">
        <w:rPr>
          <w:lang w:val="cs-CZ"/>
        </w:rPr>
        <w:t>“</w:t>
      </w:r>
      <w:r w:rsidRPr="00A84B87">
        <w:rPr>
          <w:lang w:val="cs-CZ"/>
        </w:rPr>
        <w:t xml:space="preserve"> </w:t>
      </w:r>
      <w:r>
        <w:rPr>
          <w:lang w:val="cs-CZ"/>
        </w:rPr>
        <w:t xml:space="preserve">avšak na rozdíl od bloku </w:t>
      </w:r>
      <w:proofErr w:type="spellStart"/>
      <w:r>
        <w:rPr>
          <w:lang w:val="cs-CZ"/>
        </w:rPr>
        <w:t>if</w:t>
      </w:r>
      <w:proofErr w:type="spellEnd"/>
      <w:r>
        <w:rPr>
          <w:lang w:val="cs-CZ"/>
        </w:rPr>
        <w:t xml:space="preserve"> uvádí i</w:t>
      </w:r>
      <w:r w:rsidR="00127869">
        <w:rPr>
          <w:lang w:val="cs-CZ"/>
        </w:rPr>
        <w:t xml:space="preserve"> to,</w:t>
      </w:r>
      <w:r>
        <w:rPr>
          <w:lang w:val="cs-CZ"/>
        </w:rPr>
        <w:t xml:space="preserve"> co má program udělat, když podmínka není splněna. Příkaz </w:t>
      </w:r>
      <w:proofErr w:type="spellStart"/>
      <w:r w:rsidRPr="00A84B87">
        <w:rPr>
          <w:lang w:val="cs-CZ"/>
        </w:rPr>
        <w:t>if-else</w:t>
      </w:r>
      <w:proofErr w:type="spellEnd"/>
      <w:r w:rsidRPr="00A84B87">
        <w:rPr>
          <w:lang w:val="cs-CZ"/>
        </w:rPr>
        <w:t xml:space="preserve"> </w:t>
      </w:r>
      <w:r>
        <w:rPr>
          <w:lang w:val="cs-CZ"/>
        </w:rPr>
        <w:t>umožňuje uskutečňovat podmíněnou volbu</w:t>
      </w:r>
      <w:r w:rsidRPr="00A84B87">
        <w:rPr>
          <w:lang w:val="cs-CZ"/>
        </w:rPr>
        <w:t>:</w:t>
      </w:r>
    </w:p>
    <w:p w14:paraId="0113FF81" w14:textId="77777777" w:rsidR="001C6C01" w:rsidRPr="00A84B87" w:rsidRDefault="001C6C01" w:rsidP="001C6C01">
      <w:pPr>
        <w:pStyle w:val="Odstavecseseznamem"/>
        <w:numPr>
          <w:ilvl w:val="0"/>
          <w:numId w:val="50"/>
        </w:numPr>
        <w:rPr>
          <w:lang w:val="cs-CZ"/>
        </w:rPr>
      </w:pPr>
      <w:r>
        <w:rPr>
          <w:color w:val="FF7000"/>
          <w:lang w:val="cs-CZ"/>
        </w:rPr>
        <w:t>POKUD</w:t>
      </w:r>
      <w:r w:rsidRPr="00A84B87">
        <w:rPr>
          <w:lang w:val="cs-CZ"/>
        </w:rPr>
        <w:t xml:space="preserve"> </w:t>
      </w:r>
      <w:r>
        <w:rPr>
          <w:lang w:val="cs-CZ"/>
        </w:rPr>
        <w:t>je venku zima</w:t>
      </w:r>
      <w:r w:rsidRPr="00A84B87">
        <w:rPr>
          <w:lang w:val="cs-CZ"/>
        </w:rPr>
        <w:t xml:space="preserve">, </w:t>
      </w:r>
      <w:r>
        <w:rPr>
          <w:color w:val="FF7000"/>
          <w:lang w:val="cs-CZ"/>
        </w:rPr>
        <w:t>TAK</w:t>
      </w:r>
      <w:r w:rsidRPr="00A84B87">
        <w:rPr>
          <w:lang w:val="cs-CZ"/>
        </w:rPr>
        <w:t xml:space="preserve"> </w:t>
      </w:r>
      <w:r>
        <w:rPr>
          <w:lang w:val="cs-CZ"/>
        </w:rPr>
        <w:t xml:space="preserve">si před odchodem z domu nasadím bundu. </w:t>
      </w:r>
      <w:r>
        <w:rPr>
          <w:noProof/>
          <w:color w:val="FF7000"/>
          <w:lang w:val="cs-CZ"/>
        </w:rPr>
        <w:t xml:space="preserve">JINAK </w:t>
      </w:r>
      <w:r>
        <w:rPr>
          <w:noProof/>
          <w:lang w:val="cs-CZ"/>
        </w:rPr>
        <w:t xml:space="preserve">jdu ven v tričku. </w:t>
      </w:r>
    </w:p>
    <w:p w14:paraId="773D9FDF" w14:textId="77777777" w:rsidR="001C6C01" w:rsidRPr="00A84B87" w:rsidRDefault="001C6C01" w:rsidP="001C6C01">
      <w:pPr>
        <w:pStyle w:val="Odstavecseseznamem"/>
        <w:numPr>
          <w:ilvl w:val="0"/>
          <w:numId w:val="50"/>
        </w:numPr>
        <w:rPr>
          <w:lang w:val="cs-CZ"/>
        </w:rPr>
      </w:pPr>
      <w:r>
        <w:rPr>
          <w:noProof/>
          <w:color w:val="FF7000"/>
          <w:lang w:val="cs-CZ"/>
        </w:rPr>
        <w:t>POKUD</w:t>
      </w:r>
      <w:r w:rsidRPr="00A84B87">
        <w:rPr>
          <w:noProof/>
          <w:lang w:val="cs-CZ"/>
        </w:rPr>
        <w:t xml:space="preserve"> </w:t>
      </w:r>
      <w:r>
        <w:rPr>
          <w:noProof/>
          <w:lang w:val="cs-CZ"/>
        </w:rPr>
        <w:t xml:space="preserve">mám po škole hlad, </w:t>
      </w:r>
      <w:r>
        <w:rPr>
          <w:noProof/>
          <w:color w:val="FF7000"/>
          <w:lang w:val="cs-CZ"/>
        </w:rPr>
        <w:t xml:space="preserve">TAK </w:t>
      </w:r>
      <w:r>
        <w:rPr>
          <w:noProof/>
          <w:lang w:val="cs-CZ"/>
        </w:rPr>
        <w:t xml:space="preserve">si dám svačinu. </w:t>
      </w:r>
      <w:r>
        <w:rPr>
          <w:color w:val="FF7000"/>
          <w:lang w:val="cs-CZ"/>
        </w:rPr>
        <w:t>JINAK</w:t>
      </w:r>
      <w:r w:rsidRPr="00A84B87">
        <w:rPr>
          <w:lang w:val="cs-CZ"/>
        </w:rPr>
        <w:t xml:space="preserve"> </w:t>
      </w:r>
      <w:r>
        <w:rPr>
          <w:lang w:val="cs-CZ"/>
        </w:rPr>
        <w:t xml:space="preserve">počkám až na večeři. </w:t>
      </w:r>
    </w:p>
    <w:p w14:paraId="122B2E12" w14:textId="77777777" w:rsidR="001C6C01" w:rsidRPr="00A84B87" w:rsidRDefault="001C6C01" w:rsidP="001C6C01">
      <w:pPr>
        <w:rPr>
          <w:lang w:val="cs-CZ"/>
        </w:rPr>
      </w:pPr>
      <w:r>
        <w:rPr>
          <w:lang w:val="cs-CZ"/>
        </w:rPr>
        <w:t xml:space="preserve">Použitím příkazu </w:t>
      </w:r>
      <w:proofErr w:type="spellStart"/>
      <w:r w:rsidRPr="00A84B87">
        <w:rPr>
          <w:lang w:val="cs-CZ"/>
        </w:rPr>
        <w:t>if-else</w:t>
      </w:r>
      <w:proofErr w:type="spellEnd"/>
      <w:r w:rsidRPr="00A84B87">
        <w:rPr>
          <w:lang w:val="cs-CZ"/>
        </w:rPr>
        <w:t xml:space="preserve"> </w:t>
      </w:r>
      <w:r>
        <w:rPr>
          <w:lang w:val="cs-CZ"/>
        </w:rPr>
        <w:t>dochází k rozvětvení programu. Program bude pokračovat</w:t>
      </w:r>
      <w:r w:rsidRPr="000E3BE2">
        <w:rPr>
          <w:lang w:val="cs-CZ"/>
        </w:rPr>
        <w:t xml:space="preserve"> </w:t>
      </w:r>
      <w:r>
        <w:rPr>
          <w:lang w:val="cs-CZ"/>
        </w:rPr>
        <w:t xml:space="preserve">buď jedním směrem, nebo jiným. </w:t>
      </w:r>
    </w:p>
    <w:p w14:paraId="1D931187" w14:textId="77777777" w:rsidR="001C6C01" w:rsidRPr="00A84B87" w:rsidRDefault="001C6C01" w:rsidP="001C6C01">
      <w:pPr>
        <w:rPr>
          <w:lang w:val="cs-CZ"/>
        </w:rPr>
      </w:pPr>
    </w:p>
    <w:p w14:paraId="2E14293B" w14:textId="77777777" w:rsidR="001C6C01" w:rsidRPr="00A84B87" w:rsidRDefault="001C6C01" w:rsidP="001C6C01">
      <w:pPr>
        <w:pStyle w:val="Nadpis2"/>
        <w:rPr>
          <w:lang w:val="cs-CZ"/>
        </w:rPr>
      </w:pPr>
      <w:r w:rsidRPr="00A84B87">
        <w:rPr>
          <w:lang w:val="cs-CZ"/>
        </w:rPr>
        <w:lastRenderedPageBreak/>
        <w:t>Vyzkoušejte si to!</w:t>
      </w:r>
    </w:p>
    <w:p w14:paraId="567E9752" w14:textId="5C302DA5" w:rsidR="001C6C01" w:rsidRPr="00A84B87" w:rsidRDefault="001C6C01" w:rsidP="001C6C01">
      <w:pPr>
        <w:rPr>
          <w:lang w:val="cs-CZ"/>
        </w:rPr>
      </w:pPr>
      <w:r w:rsidRPr="00A84B87">
        <w:rPr>
          <w:noProof/>
          <w:lang w:val="cs-CZ"/>
        </w:rPr>
        <mc:AlternateContent>
          <mc:Choice Requires="wpg">
            <w:drawing>
              <wp:anchor distT="0" distB="0" distL="114300" distR="114300" simplePos="0" relativeHeight="253388800" behindDoc="0" locked="0" layoutInCell="1" allowOverlap="1" wp14:anchorId="3E6C5C47" wp14:editId="60546E98">
                <wp:simplePos x="0" y="0"/>
                <wp:positionH relativeFrom="column">
                  <wp:posOffset>27305</wp:posOffset>
                </wp:positionH>
                <wp:positionV relativeFrom="paragraph">
                  <wp:posOffset>545836</wp:posOffset>
                </wp:positionV>
                <wp:extent cx="5715000" cy="2372360"/>
                <wp:effectExtent l="0" t="0" r="19050" b="27940"/>
                <wp:wrapTopAndBottom/>
                <wp:docPr id="1073742062" name="Group 1073742062"/>
                <wp:cNvGraphicFramePr/>
                <a:graphic xmlns:a="http://schemas.openxmlformats.org/drawingml/2006/main">
                  <a:graphicData uri="http://schemas.microsoft.com/office/word/2010/wordprocessingGroup">
                    <wpg:wgp>
                      <wpg:cNvGrpSpPr/>
                      <wpg:grpSpPr>
                        <a:xfrm>
                          <a:off x="0" y="0"/>
                          <a:ext cx="5715000" cy="2372360"/>
                          <a:chOff x="0" y="0"/>
                          <a:chExt cx="5715000" cy="2293188"/>
                        </a:xfrm>
                      </wpg:grpSpPr>
                      <wps:wsp>
                        <wps:cNvPr id="1073742056" name="Text Box 1073742056"/>
                        <wps:cNvSpPr txBox="1">
                          <a:spLocks noChangeArrowheads="1"/>
                        </wps:cNvSpPr>
                        <wps:spPr bwMode="auto">
                          <a:xfrm>
                            <a:off x="0" y="665683"/>
                            <a:ext cx="5715000" cy="1627505"/>
                          </a:xfrm>
                          <a:prstGeom prst="roundRect">
                            <a:avLst>
                              <a:gd name="adj" fmla="val 7850"/>
                            </a:avLst>
                          </a:prstGeom>
                          <a:solidFill>
                            <a:srgbClr val="FFFFFF"/>
                          </a:solidFill>
                          <a:ln w="9525">
                            <a:solidFill>
                              <a:schemeClr val="tx1">
                                <a:lumMod val="65000"/>
                                <a:lumOff val="35000"/>
                              </a:schemeClr>
                            </a:solidFill>
                            <a:miter lim="800000"/>
                            <a:headEnd/>
                            <a:tailEnd/>
                          </a:ln>
                        </wps:spPr>
                        <wps:txbx>
                          <w:txbxContent>
                            <w:p w14:paraId="7AA1FE08" w14:textId="56B75371" w:rsidR="002A1612" w:rsidRPr="00762247" w:rsidRDefault="002A1612" w:rsidP="001C6C01">
                              <w:pPr>
                                <w:rPr>
                                  <w:lang w:val="cs-CZ"/>
                                </w:rPr>
                              </w:pPr>
                              <w:r>
                                <w:rPr>
                                  <w:lang w:val="cs-CZ"/>
                                </w:rPr>
                                <w:t>Víte, že se při psaní kódů používají i některé matematické symboly? Při této aktivitě použijete následující znaky</w:t>
                              </w:r>
                              <w:r w:rsidRPr="00762247">
                                <w:rPr>
                                  <w:lang w:val="cs-CZ"/>
                                </w:rPr>
                                <w:t>:</w:t>
                              </w:r>
                            </w:p>
                            <w:p w14:paraId="339B694D" w14:textId="28131922" w:rsidR="002A1612" w:rsidRPr="00762247" w:rsidRDefault="002A1612" w:rsidP="001C6C01">
                              <w:pPr>
                                <w:rPr>
                                  <w:lang w:val="cs-CZ"/>
                                </w:rPr>
                              </w:pPr>
                              <w:r w:rsidRPr="00762247">
                                <w:rPr>
                                  <w:b/>
                                  <w:lang w:val="cs-CZ"/>
                                </w:rPr>
                                <w:tab/>
                              </w:r>
                              <w:r w:rsidRPr="00762247">
                                <w:rPr>
                                  <w:b/>
                                  <w:lang w:val="cs-CZ"/>
                                </w:rPr>
                                <w:tab/>
                              </w:r>
                              <w:r w:rsidRPr="00762247">
                                <w:rPr>
                                  <w:b/>
                                  <w:lang w:val="cs-CZ"/>
                                </w:rPr>
                                <w:tab/>
                              </w:r>
                              <w:r w:rsidRPr="00762247">
                                <w:rPr>
                                  <w:lang w:val="cs-CZ"/>
                                </w:rPr>
                                <w:t xml:space="preserve">A = B </w:t>
                              </w:r>
                              <w:r>
                                <w:rPr>
                                  <w:lang w:val="cs-CZ"/>
                                </w:rPr>
                                <w:t>znamená „</w:t>
                              </w:r>
                              <w:r w:rsidRPr="00762247">
                                <w:rPr>
                                  <w:lang w:val="cs-CZ"/>
                                </w:rPr>
                                <w:t xml:space="preserve">A </w:t>
                              </w:r>
                              <w:r>
                                <w:rPr>
                                  <w:lang w:val="cs-CZ"/>
                                </w:rPr>
                                <w:t xml:space="preserve">se rovná </w:t>
                              </w:r>
                              <w:r w:rsidRPr="00762247">
                                <w:rPr>
                                  <w:lang w:val="cs-CZ"/>
                                </w:rPr>
                                <w:t>B</w:t>
                              </w:r>
                              <w:r>
                                <w:rPr>
                                  <w:lang w:val="cs-CZ"/>
                                </w:rPr>
                                <w:t>“</w:t>
                              </w:r>
                              <w:r w:rsidRPr="00762247">
                                <w:rPr>
                                  <w:lang w:val="cs-CZ"/>
                                </w:rPr>
                                <w:t xml:space="preserve"> </w:t>
                              </w:r>
                            </w:p>
                            <w:p w14:paraId="6C237421" w14:textId="4F0D5619" w:rsidR="002A1612" w:rsidRPr="00762247" w:rsidRDefault="002A1612" w:rsidP="001C6C01">
                              <w:pPr>
                                <w:rPr>
                                  <w:lang w:val="cs-CZ"/>
                                </w:rPr>
                              </w:pPr>
                              <w:r w:rsidRPr="00762247">
                                <w:rPr>
                                  <w:lang w:val="cs-CZ"/>
                                </w:rPr>
                                <w:tab/>
                              </w:r>
                              <w:r w:rsidRPr="00762247">
                                <w:rPr>
                                  <w:lang w:val="cs-CZ"/>
                                </w:rPr>
                                <w:tab/>
                              </w:r>
                              <w:r w:rsidRPr="00762247">
                                <w:rPr>
                                  <w:lang w:val="cs-CZ"/>
                                </w:rPr>
                                <w:tab/>
                              </w:r>
                              <w:proofErr w:type="gramStart"/>
                              <w:r w:rsidRPr="00762247">
                                <w:rPr>
                                  <w:lang w:val="cs-CZ"/>
                                </w:rPr>
                                <w:t>A &gt;</w:t>
                              </w:r>
                              <w:proofErr w:type="gramEnd"/>
                              <w:r w:rsidRPr="00762247">
                                <w:rPr>
                                  <w:lang w:val="cs-CZ"/>
                                </w:rPr>
                                <w:t xml:space="preserve"> B </w:t>
                              </w:r>
                              <w:r>
                                <w:rPr>
                                  <w:lang w:val="cs-CZ"/>
                                </w:rPr>
                                <w:t>znamená „</w:t>
                              </w:r>
                              <w:r w:rsidRPr="00762247">
                                <w:rPr>
                                  <w:lang w:val="cs-CZ"/>
                                </w:rPr>
                                <w:t xml:space="preserve">A </w:t>
                              </w:r>
                              <w:r>
                                <w:rPr>
                                  <w:lang w:val="cs-CZ"/>
                                </w:rPr>
                                <w:t xml:space="preserve">je větší než </w:t>
                              </w:r>
                              <w:r w:rsidRPr="00762247">
                                <w:rPr>
                                  <w:lang w:val="cs-CZ"/>
                                </w:rPr>
                                <w:t>B</w:t>
                              </w:r>
                              <w:r>
                                <w:rPr>
                                  <w:lang w:val="cs-CZ"/>
                                </w:rPr>
                                <w:t>“</w:t>
                              </w:r>
                            </w:p>
                            <w:p w14:paraId="272B08EE" w14:textId="7A4AF293" w:rsidR="002A1612" w:rsidRPr="00762247" w:rsidRDefault="002A1612" w:rsidP="001C6C01">
                              <w:pPr>
                                <w:rPr>
                                  <w:lang w:val="cs-CZ"/>
                                </w:rPr>
                              </w:pPr>
                              <w:r w:rsidRPr="00762247">
                                <w:rPr>
                                  <w:lang w:val="cs-CZ"/>
                                </w:rPr>
                                <w:tab/>
                              </w:r>
                              <w:r w:rsidRPr="00762247">
                                <w:rPr>
                                  <w:lang w:val="cs-CZ"/>
                                </w:rPr>
                                <w:tab/>
                              </w:r>
                              <w:r w:rsidRPr="00762247">
                                <w:rPr>
                                  <w:lang w:val="cs-CZ"/>
                                </w:rPr>
                                <w:tab/>
                                <w:t xml:space="preserve">A </w:t>
                              </w:r>
                              <w:proofErr w:type="gramStart"/>
                              <w:r w:rsidRPr="00762247">
                                <w:rPr>
                                  <w:lang w:val="cs-CZ"/>
                                </w:rPr>
                                <w:t>&lt; B</w:t>
                              </w:r>
                              <w:proofErr w:type="gramEnd"/>
                              <w:r w:rsidRPr="00762247">
                                <w:rPr>
                                  <w:lang w:val="cs-CZ"/>
                                </w:rPr>
                                <w:t xml:space="preserve"> </w:t>
                              </w:r>
                              <w:r>
                                <w:rPr>
                                  <w:lang w:val="cs-CZ"/>
                                </w:rPr>
                                <w:t>znamená „</w:t>
                              </w:r>
                              <w:r w:rsidRPr="00762247">
                                <w:rPr>
                                  <w:lang w:val="cs-CZ"/>
                                </w:rPr>
                                <w:t xml:space="preserve">A </w:t>
                              </w:r>
                              <w:r>
                                <w:rPr>
                                  <w:lang w:val="cs-CZ"/>
                                </w:rPr>
                                <w:t xml:space="preserve">je menší než </w:t>
                              </w:r>
                              <w:r w:rsidRPr="00762247">
                                <w:rPr>
                                  <w:lang w:val="cs-CZ"/>
                                </w:rPr>
                                <w:t>B</w:t>
                              </w:r>
                              <w:r>
                                <w:rPr>
                                  <w:lang w:val="cs-CZ"/>
                                </w:rPr>
                                <w:t>“</w:t>
                              </w:r>
                            </w:p>
                          </w:txbxContent>
                        </wps:txbx>
                        <wps:bodyPr rot="0" vert="horz" wrap="square" lIns="91440" tIns="180000" rIns="91440" bIns="90000" anchor="t" anchorCtr="0">
                          <a:noAutofit/>
                        </wps:bodyPr>
                      </wps:wsp>
                      <pic:pic xmlns:pic="http://schemas.openxmlformats.org/drawingml/2006/picture">
                        <pic:nvPicPr>
                          <pic:cNvPr id="1073742061" name="Picture 1073742061"/>
                          <pic:cNvPicPr>
                            <a:picLocks noChangeAspect="1"/>
                          </pic:cNvPicPr>
                        </pic:nvPicPr>
                        <pic:blipFill>
                          <a:blip r:embed="rId99" cstate="print">
                            <a:extLst>
                              <a:ext uri="{28A0092B-C50C-407E-A947-70E740481C1C}">
                                <a14:useLocalDpi xmlns:a14="http://schemas.microsoft.com/office/drawing/2010/main" val="0"/>
                              </a:ext>
                            </a:extLst>
                          </a:blip>
                          <a:stretch>
                            <a:fillRect/>
                          </a:stretch>
                        </pic:blipFill>
                        <pic:spPr>
                          <a:xfrm>
                            <a:off x="208483" y="0"/>
                            <a:ext cx="899160" cy="899160"/>
                          </a:xfrm>
                          <a:prstGeom prst="rect">
                            <a:avLst/>
                          </a:prstGeom>
                        </pic:spPr>
                      </pic:pic>
                      <wps:wsp>
                        <wps:cNvPr id="1073742058" name="Text Box 2"/>
                        <wps:cNvSpPr txBox="1">
                          <a:spLocks noChangeArrowheads="1"/>
                        </wps:cNvSpPr>
                        <wps:spPr bwMode="auto">
                          <a:xfrm>
                            <a:off x="1009498" y="303581"/>
                            <a:ext cx="1599565" cy="365760"/>
                          </a:xfrm>
                          <a:prstGeom prst="rect">
                            <a:avLst/>
                          </a:prstGeom>
                          <a:noFill/>
                          <a:ln w="9525">
                            <a:noFill/>
                            <a:miter lim="800000"/>
                            <a:headEnd/>
                            <a:tailEnd/>
                          </a:ln>
                        </wps:spPr>
                        <wps:txbx>
                          <w:txbxContent>
                            <w:p w14:paraId="39025E84" w14:textId="77777777" w:rsidR="002A1612" w:rsidRPr="00D31915" w:rsidRDefault="002A1612" w:rsidP="001C6C01">
                              <w:pPr>
                                <w:rPr>
                                  <w:b/>
                                  <w:color w:val="FF7000"/>
                                  <w:sz w:val="28"/>
                                  <w:szCs w:val="28"/>
                                </w:rPr>
                              </w:pPr>
                              <w:proofErr w:type="spellStart"/>
                              <w:r>
                                <w:rPr>
                                  <w:b/>
                                  <w:color w:val="FF7000"/>
                                  <w:sz w:val="28"/>
                                  <w:szCs w:val="28"/>
                                </w:rPr>
                                <w:t>Nápověda</w:t>
                              </w:r>
                              <w:proofErr w:type="spellEnd"/>
                              <w:r>
                                <w:rPr>
                                  <w:b/>
                                  <w:color w:val="FF7000"/>
                                  <w:sz w:val="28"/>
                                  <w:szCs w:val="28"/>
                                </w:rPr>
                                <w:t>!</w:t>
                              </w:r>
                            </w:p>
                            <w:p w14:paraId="2AF0AF71" w14:textId="77777777" w:rsidR="002A1612" w:rsidRPr="00D31915" w:rsidRDefault="002A1612" w:rsidP="001C6C01">
                              <w:pPr>
                                <w:rPr>
                                  <w:b/>
                                  <w:color w:val="FF7000"/>
                                  <w:sz w:val="28"/>
                                  <w:szCs w:val="28"/>
                                </w:rPr>
                              </w:pP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3E6C5C47" id="Group 1073742062" o:spid="_x0000_s1485" style="position:absolute;margin-left:2.15pt;margin-top:43pt;width:450pt;height:186.8pt;z-index:253388800;mso-height-relative:margin" coordsize="57150,2293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">
                <v:roundrect id="Text Box 1073742056" o:spid="_x0000_s1486" style="position:absolute;top:6656;width:57150;height:16275;visibility:visible;mso-wrap-style:square;v-text-anchor:top" arcsize="514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" strokecolor="#5a5a5a [2109]">
                  <v:stroke joinstyle="miter"/>
                  <v:textbox inset=",5mm,,2.5mm">
                    <w:txbxContent>
                      <w:p w14:paraId="7AA1FE08" w14:textId="56B75371" w:rsidR="002A1612" w:rsidRPr="00762247" w:rsidRDefault="002A1612" w:rsidP="001C6C01">
                        <w:pPr>
                          <w:rPr>
                            <w:lang w:val="cs-CZ"/>
                          </w:rPr>
                        </w:pPr>
                        <w:r>
                          <w:rPr>
                            <w:lang w:val="cs-CZ"/>
                          </w:rPr>
                          <w:t>Víte, že se při psaní kódů používají i některé matematické symboly? Při této aktivitě použijete následující znaky</w:t>
                        </w:r>
                        <w:r w:rsidRPr="00762247">
                          <w:rPr>
                            <w:lang w:val="cs-CZ"/>
                          </w:rPr>
                          <w:t>:</w:t>
                        </w:r>
                      </w:p>
                      <w:p w14:paraId="339B694D" w14:textId="28131922" w:rsidR="002A1612" w:rsidRPr="00762247" w:rsidRDefault="002A1612" w:rsidP="001C6C01">
                        <w:pPr>
                          <w:rPr>
                            <w:lang w:val="cs-CZ"/>
                          </w:rPr>
                        </w:pPr>
                        <w:r w:rsidRPr="00762247">
                          <w:rPr>
                            <w:b/>
                            <w:lang w:val="cs-CZ"/>
                          </w:rPr>
                          <w:tab/>
                        </w:r>
                        <w:r w:rsidRPr="00762247">
                          <w:rPr>
                            <w:b/>
                            <w:lang w:val="cs-CZ"/>
                          </w:rPr>
                          <w:tab/>
                        </w:r>
                        <w:r w:rsidRPr="00762247">
                          <w:rPr>
                            <w:b/>
                            <w:lang w:val="cs-CZ"/>
                          </w:rPr>
                          <w:tab/>
                        </w:r>
                        <w:r w:rsidRPr="00762247">
                          <w:rPr>
                            <w:lang w:val="cs-CZ"/>
                          </w:rPr>
                          <w:t xml:space="preserve">A = B </w:t>
                        </w:r>
                        <w:r>
                          <w:rPr>
                            <w:lang w:val="cs-CZ"/>
                          </w:rPr>
                          <w:t>znamená „</w:t>
                        </w:r>
                        <w:r w:rsidRPr="00762247">
                          <w:rPr>
                            <w:lang w:val="cs-CZ"/>
                          </w:rPr>
                          <w:t xml:space="preserve">A </w:t>
                        </w:r>
                        <w:r>
                          <w:rPr>
                            <w:lang w:val="cs-CZ"/>
                          </w:rPr>
                          <w:t xml:space="preserve">se rovná </w:t>
                        </w:r>
                        <w:r w:rsidRPr="00762247">
                          <w:rPr>
                            <w:lang w:val="cs-CZ"/>
                          </w:rPr>
                          <w:t>B</w:t>
                        </w:r>
                        <w:r>
                          <w:rPr>
                            <w:lang w:val="cs-CZ"/>
                          </w:rPr>
                          <w:t>“</w:t>
                        </w:r>
                        <w:r w:rsidRPr="00762247">
                          <w:rPr>
                            <w:lang w:val="cs-CZ"/>
                          </w:rPr>
                          <w:t xml:space="preserve"> </w:t>
                        </w:r>
                      </w:p>
                      <w:p w14:paraId="6C237421" w14:textId="4F0D5619" w:rsidR="002A1612" w:rsidRPr="00762247" w:rsidRDefault="002A1612" w:rsidP="001C6C01">
                        <w:pPr>
                          <w:rPr>
                            <w:lang w:val="cs-CZ"/>
                          </w:rPr>
                        </w:pPr>
                        <w:r w:rsidRPr="00762247">
                          <w:rPr>
                            <w:lang w:val="cs-CZ"/>
                          </w:rPr>
                          <w:tab/>
                        </w:r>
                        <w:r w:rsidRPr="00762247">
                          <w:rPr>
                            <w:lang w:val="cs-CZ"/>
                          </w:rPr>
                          <w:tab/>
                        </w:r>
                        <w:r w:rsidRPr="00762247">
                          <w:rPr>
                            <w:lang w:val="cs-CZ"/>
                          </w:rPr>
                          <w:tab/>
                        </w:r>
                        <w:proofErr w:type="gramStart"/>
                        <w:r w:rsidRPr="00762247">
                          <w:rPr>
                            <w:lang w:val="cs-CZ"/>
                          </w:rPr>
                          <w:t>A &gt;</w:t>
                        </w:r>
                        <w:proofErr w:type="gramEnd"/>
                        <w:r w:rsidRPr="00762247">
                          <w:rPr>
                            <w:lang w:val="cs-CZ"/>
                          </w:rPr>
                          <w:t xml:space="preserve"> B </w:t>
                        </w:r>
                        <w:r>
                          <w:rPr>
                            <w:lang w:val="cs-CZ"/>
                          </w:rPr>
                          <w:t>znamená „</w:t>
                        </w:r>
                        <w:r w:rsidRPr="00762247">
                          <w:rPr>
                            <w:lang w:val="cs-CZ"/>
                          </w:rPr>
                          <w:t xml:space="preserve">A </w:t>
                        </w:r>
                        <w:r>
                          <w:rPr>
                            <w:lang w:val="cs-CZ"/>
                          </w:rPr>
                          <w:t xml:space="preserve">je větší než </w:t>
                        </w:r>
                        <w:r w:rsidRPr="00762247">
                          <w:rPr>
                            <w:lang w:val="cs-CZ"/>
                          </w:rPr>
                          <w:t>B</w:t>
                        </w:r>
                        <w:r>
                          <w:rPr>
                            <w:lang w:val="cs-CZ"/>
                          </w:rPr>
                          <w:t>“</w:t>
                        </w:r>
                      </w:p>
                      <w:p w14:paraId="272B08EE" w14:textId="7A4AF293" w:rsidR="002A1612" w:rsidRPr="00762247" w:rsidRDefault="002A1612" w:rsidP="001C6C01">
                        <w:pPr>
                          <w:rPr>
                            <w:lang w:val="cs-CZ"/>
                          </w:rPr>
                        </w:pPr>
                        <w:r w:rsidRPr="00762247">
                          <w:rPr>
                            <w:lang w:val="cs-CZ"/>
                          </w:rPr>
                          <w:tab/>
                        </w:r>
                        <w:r w:rsidRPr="00762247">
                          <w:rPr>
                            <w:lang w:val="cs-CZ"/>
                          </w:rPr>
                          <w:tab/>
                        </w:r>
                        <w:r w:rsidRPr="00762247">
                          <w:rPr>
                            <w:lang w:val="cs-CZ"/>
                          </w:rPr>
                          <w:tab/>
                          <w:t xml:space="preserve">A </w:t>
                        </w:r>
                        <w:proofErr w:type="gramStart"/>
                        <w:r w:rsidRPr="00762247">
                          <w:rPr>
                            <w:lang w:val="cs-CZ"/>
                          </w:rPr>
                          <w:t>&lt; B</w:t>
                        </w:r>
                        <w:proofErr w:type="gramEnd"/>
                        <w:r w:rsidRPr="00762247">
                          <w:rPr>
                            <w:lang w:val="cs-CZ"/>
                          </w:rPr>
                          <w:t xml:space="preserve"> </w:t>
                        </w:r>
                        <w:r>
                          <w:rPr>
                            <w:lang w:val="cs-CZ"/>
                          </w:rPr>
                          <w:t>znamená „</w:t>
                        </w:r>
                        <w:r w:rsidRPr="00762247">
                          <w:rPr>
                            <w:lang w:val="cs-CZ"/>
                          </w:rPr>
                          <w:t xml:space="preserve">A </w:t>
                        </w:r>
                        <w:r>
                          <w:rPr>
                            <w:lang w:val="cs-CZ"/>
                          </w:rPr>
                          <w:t xml:space="preserve">je menší než </w:t>
                        </w:r>
                        <w:r w:rsidRPr="00762247">
                          <w:rPr>
                            <w:lang w:val="cs-CZ"/>
                          </w:rPr>
                          <w:t>B</w:t>
                        </w:r>
                        <w:r>
                          <w:rPr>
                            <w:lang w:val="cs-CZ"/>
                          </w:rPr>
                          <w:t>“</w:t>
                        </w:r>
                      </w:p>
                    </w:txbxContent>
                  </v:textbox>
                </v:roundrect>
                <v:shape id="Picture 1073742061" o:spid="_x0000_s1487" type="#_x0000_t75" style="position:absolute;left:2084;width:8992;height:8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">
                  <v:imagedata r:id="rId100" o:title=""/>
                </v:shape>
                <v:shape id="_x0000_s1488" type="#_x0000_t202" style="position:absolute;left:10094;top:3035;width:15996;height:3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" filled="f" stroked="f">
                  <v:textbox>
                    <w:txbxContent>
                      <w:p w14:paraId="39025E84" w14:textId="77777777" w:rsidR="002A1612" w:rsidRPr="00D31915" w:rsidRDefault="002A1612" w:rsidP="001C6C01">
                        <w:pPr>
                          <w:rPr>
                            <w:b/>
                            <w:color w:val="FF7000"/>
                            <w:sz w:val="28"/>
                            <w:szCs w:val="28"/>
                          </w:rPr>
                        </w:pPr>
                        <w:proofErr w:type="spellStart"/>
                        <w:r>
                          <w:rPr>
                            <w:b/>
                            <w:color w:val="FF7000"/>
                            <w:sz w:val="28"/>
                            <w:szCs w:val="28"/>
                          </w:rPr>
                          <w:t>Nápověda</w:t>
                        </w:r>
                        <w:proofErr w:type="spellEnd"/>
                        <w:r>
                          <w:rPr>
                            <w:b/>
                            <w:color w:val="FF7000"/>
                            <w:sz w:val="28"/>
                            <w:szCs w:val="28"/>
                          </w:rPr>
                          <w:t>!</w:t>
                        </w:r>
                      </w:p>
                      <w:p w14:paraId="2AF0AF71" w14:textId="77777777" w:rsidR="002A1612" w:rsidRPr="00D31915" w:rsidRDefault="002A1612" w:rsidP="001C6C01">
                        <w:pPr>
                          <w:rPr>
                            <w:b/>
                            <w:color w:val="FF7000"/>
                            <w:sz w:val="28"/>
                            <w:szCs w:val="28"/>
                          </w:rPr>
                        </w:pPr>
                      </w:p>
                    </w:txbxContent>
                  </v:textbox>
                </v:shape>
                <w10:wrap type="topAndBottom"/>
              </v:group>
            </w:pict>
          </mc:Fallback>
        </mc:AlternateContent>
      </w:r>
      <w:r>
        <w:rPr>
          <w:lang w:val="cs-CZ"/>
        </w:rPr>
        <w:t xml:space="preserve">Procvičujte si používání vzorce </w:t>
      </w:r>
      <w:r w:rsidR="00127869">
        <w:rPr>
          <w:lang w:val="cs-CZ"/>
        </w:rPr>
        <w:t>„</w:t>
      </w:r>
      <w:proofErr w:type="spellStart"/>
      <w:r w:rsidRPr="00A84B87">
        <w:rPr>
          <w:lang w:val="cs-CZ"/>
        </w:rPr>
        <w:t>if</w:t>
      </w:r>
      <w:proofErr w:type="spellEnd"/>
      <w:r w:rsidRPr="00A84B87">
        <w:rPr>
          <w:lang w:val="cs-CZ"/>
        </w:rPr>
        <w:t xml:space="preserve">__, </w:t>
      </w:r>
      <w:proofErr w:type="spellStart"/>
      <w:r w:rsidRPr="00A84B87">
        <w:rPr>
          <w:lang w:val="cs-CZ"/>
        </w:rPr>
        <w:t>then</w:t>
      </w:r>
      <w:proofErr w:type="spellEnd"/>
      <w:r w:rsidRPr="00A84B87">
        <w:rPr>
          <w:lang w:val="cs-CZ"/>
        </w:rPr>
        <w:t xml:space="preserve">___ </w:t>
      </w:r>
      <w:proofErr w:type="spellStart"/>
      <w:r w:rsidRPr="00A84B87">
        <w:rPr>
          <w:lang w:val="cs-CZ"/>
        </w:rPr>
        <w:t>else</w:t>
      </w:r>
      <w:proofErr w:type="spellEnd"/>
      <w:r w:rsidRPr="00A84B87">
        <w:rPr>
          <w:lang w:val="cs-CZ"/>
        </w:rPr>
        <w:t>____</w:t>
      </w:r>
      <w:r w:rsidR="00127869">
        <w:rPr>
          <w:lang w:val="cs-CZ"/>
        </w:rPr>
        <w:t>“</w:t>
      </w:r>
      <w:r w:rsidRPr="00A84B87">
        <w:rPr>
          <w:lang w:val="cs-CZ"/>
        </w:rPr>
        <w:t xml:space="preserve"> </w:t>
      </w:r>
      <w:r>
        <w:rPr>
          <w:lang w:val="cs-CZ"/>
        </w:rPr>
        <w:t>(pokud</w:t>
      </w:r>
      <w:r w:rsidRPr="00A84B87">
        <w:rPr>
          <w:lang w:val="cs-CZ"/>
        </w:rPr>
        <w:t xml:space="preserve">__, </w:t>
      </w:r>
      <w:r>
        <w:rPr>
          <w:lang w:val="cs-CZ"/>
        </w:rPr>
        <w:t>tak</w:t>
      </w:r>
      <w:r w:rsidRPr="00A84B87">
        <w:rPr>
          <w:lang w:val="cs-CZ"/>
        </w:rPr>
        <w:t xml:space="preserve">___ </w:t>
      </w:r>
      <w:r>
        <w:rPr>
          <w:lang w:val="cs-CZ"/>
        </w:rPr>
        <w:t>jinak</w:t>
      </w:r>
      <w:r w:rsidRPr="00A84B87">
        <w:rPr>
          <w:lang w:val="cs-CZ"/>
        </w:rPr>
        <w:t>____</w:t>
      </w:r>
      <w:r>
        <w:rPr>
          <w:lang w:val="cs-CZ"/>
        </w:rPr>
        <w:t xml:space="preserve">) a sledujte, jak se program větví. Při této činnosti používejte </w:t>
      </w:r>
      <w:r w:rsidRPr="00A84B87">
        <w:rPr>
          <w:lang w:val="cs-CZ"/>
        </w:rPr>
        <w:t xml:space="preserve">Pracovní list U4-1. </w:t>
      </w:r>
      <w:r>
        <w:rPr>
          <w:lang w:val="cs-CZ"/>
        </w:rPr>
        <w:t>Tento</w:t>
      </w:r>
      <w:r w:rsidRPr="00A84B87">
        <w:rPr>
          <w:lang w:val="cs-CZ"/>
        </w:rPr>
        <w:t xml:space="preserve"> </w:t>
      </w:r>
      <w:r>
        <w:rPr>
          <w:lang w:val="cs-CZ"/>
        </w:rPr>
        <w:t>p</w:t>
      </w:r>
      <w:r w:rsidRPr="00A84B87">
        <w:rPr>
          <w:lang w:val="cs-CZ"/>
        </w:rPr>
        <w:t>racovní list</w:t>
      </w:r>
      <w:r>
        <w:rPr>
          <w:lang w:val="cs-CZ"/>
        </w:rPr>
        <w:t xml:space="preserve"> nabízí speciální mapu pokladů, kterou lze vyřešit pouze pomocí příkazů </w:t>
      </w:r>
      <w:proofErr w:type="spellStart"/>
      <w:r w:rsidRPr="00A84B87">
        <w:rPr>
          <w:lang w:val="cs-CZ"/>
        </w:rPr>
        <w:t>if-else</w:t>
      </w:r>
      <w:proofErr w:type="spellEnd"/>
      <w:r w:rsidRPr="00A84B87">
        <w:rPr>
          <w:lang w:val="cs-CZ"/>
        </w:rPr>
        <w:t xml:space="preserve">. </w:t>
      </w:r>
    </w:p>
    <w:p w14:paraId="51800B4A" w14:textId="77777777" w:rsidR="001C6C01" w:rsidRPr="00A84B87" w:rsidRDefault="001C6C01" w:rsidP="001C6C01">
      <w:pPr>
        <w:rPr>
          <w:lang w:val="cs-CZ"/>
        </w:rPr>
      </w:pPr>
      <w:r w:rsidRPr="00A84B87">
        <w:rPr>
          <w:noProof/>
          <w:lang w:val="cs-CZ"/>
        </w:rPr>
        <w:drawing>
          <wp:anchor distT="0" distB="0" distL="114300" distR="114300" simplePos="0" relativeHeight="253387776" behindDoc="0" locked="0" layoutInCell="1" allowOverlap="1" wp14:anchorId="15D4422F" wp14:editId="0AFBB302">
            <wp:simplePos x="0" y="0"/>
            <wp:positionH relativeFrom="column">
              <wp:posOffset>209550</wp:posOffset>
            </wp:positionH>
            <wp:positionV relativeFrom="paragraph">
              <wp:posOffset>292608</wp:posOffset>
            </wp:positionV>
            <wp:extent cx="899160" cy="899160"/>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57" name="Picture 1073742057"/>
                    <pic:cNvPicPr>
                      <a:picLocks noChangeAspect="1"/>
                    </pic:cNvPicPr>
                  </pic:nvPicPr>
                  <pic:blipFill>
                    <a:blip r:embed="rId99" cstate="print">
                      <a:extLst>
                        <a:ext uri="{28A0092B-C50C-407E-A947-70E740481C1C}">
                          <a14:useLocalDpi xmlns:a14="http://schemas.microsoft.com/office/drawing/2010/main" val="0"/>
                        </a:ext>
                      </a:extLst>
                    </a:blip>
                    <a:stretch>
                      <a:fillRect/>
                    </a:stretch>
                  </pic:blipFill>
                  <pic:spPr>
                    <a:xfrm>
                      <a:off x="0" y="0"/>
                      <a:ext cx="899160" cy="899160"/>
                    </a:xfrm>
                    <a:prstGeom prst="rect">
                      <a:avLst/>
                    </a:prstGeom>
                  </pic:spPr>
                </pic:pic>
              </a:graphicData>
            </a:graphic>
          </wp:anchor>
        </w:drawing>
      </w:r>
      <w:r>
        <w:rPr>
          <w:lang w:val="cs-CZ"/>
        </w:rPr>
        <w:t xml:space="preserve">Řiďte se jednotlivými sadami pokynů a nalezněte všechny poklady. </w:t>
      </w:r>
    </w:p>
    <w:p w14:paraId="3DEB3DCE" w14:textId="77777777" w:rsidR="001C6C01" w:rsidRPr="00A84B87" w:rsidRDefault="001C6C01" w:rsidP="001C6C01">
      <w:pPr>
        <w:pStyle w:val="Odstavecseseznamem"/>
        <w:numPr>
          <w:ilvl w:val="0"/>
          <w:numId w:val="49"/>
        </w:numPr>
        <w:rPr>
          <w:lang w:val="cs-CZ"/>
        </w:rPr>
      </w:pPr>
      <w:bookmarkStart w:id="94" w:name="_Hlk515866272"/>
      <w:r w:rsidRPr="00A84B87">
        <w:rPr>
          <w:noProof/>
          <w:lang w:val="cs-CZ"/>
        </w:rPr>
        <mc:AlternateContent>
          <mc:Choice Requires="wps">
            <w:drawing>
              <wp:anchor distT="45720" distB="45720" distL="114300" distR="114300" simplePos="0" relativeHeight="253422592" behindDoc="0" locked="0" layoutInCell="1" allowOverlap="1" wp14:anchorId="750F1476" wp14:editId="5E90F0AC">
                <wp:simplePos x="0" y="0"/>
                <wp:positionH relativeFrom="column">
                  <wp:posOffset>424815</wp:posOffset>
                </wp:positionH>
                <wp:positionV relativeFrom="paragraph">
                  <wp:posOffset>612775</wp:posOffset>
                </wp:positionV>
                <wp:extent cx="3665220" cy="588645"/>
                <wp:effectExtent l="0" t="0" r="11430" b="20955"/>
                <wp:wrapTopAndBottom/>
                <wp:docPr id="7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65220" cy="588645"/>
                        </a:xfrm>
                        <a:prstGeom prst="rect">
                          <a:avLst/>
                        </a:prstGeom>
                        <a:noFill/>
                        <a:ln w="9525">
                          <a:solidFill>
                            <a:srgbClr val="FF7000"/>
                          </a:solidFill>
                          <a:miter lim="800000"/>
                          <a:headEnd/>
                          <a:tailEnd/>
                        </a:ln>
                      </wps:spPr>
                      <wps:txbx>
                        <w:txbxContent>
                          <w:p w14:paraId="6E875272" w14:textId="77777777" w:rsidR="002A1612" w:rsidRPr="00FC688D" w:rsidRDefault="002A1612" w:rsidP="001C6C01">
                            <w:pPr>
                              <w:rPr>
                                <w:lang w:val="cs-CZ"/>
                              </w:rPr>
                            </w:pPr>
                            <w:r>
                              <w:rPr>
                                <w:lang w:val="cs-CZ"/>
                              </w:rPr>
                              <w:t>Opakujte třikrát</w:t>
                            </w:r>
                            <w:r w:rsidRPr="00FC688D">
                              <w:rPr>
                                <w:lang w:val="cs-CZ"/>
                              </w:rPr>
                              <w:t xml:space="preserve">: </w:t>
                            </w:r>
                          </w:p>
                          <w:p w14:paraId="5872DBCB" w14:textId="77777777" w:rsidR="002A1612" w:rsidRPr="00FC688D" w:rsidRDefault="002A1612" w:rsidP="001C6C01">
                            <w:pPr>
                              <w:ind w:left="720"/>
                              <w:rPr>
                                <w:lang w:val="cs-CZ"/>
                              </w:rPr>
                            </w:pPr>
                            <w:r w:rsidRPr="00FC688D">
                              <w:rPr>
                                <w:color w:val="FF7000"/>
                                <w:lang w:val="cs-CZ"/>
                              </w:rPr>
                              <w:t>IF</w:t>
                            </w:r>
                            <w:r w:rsidRPr="00FC688D">
                              <w:rPr>
                                <w:lang w:val="cs-CZ"/>
                              </w:rPr>
                              <w:t xml:space="preserve"> </w:t>
                            </w:r>
                            <w:r>
                              <w:rPr>
                                <w:lang w:val="cs-CZ"/>
                              </w:rPr>
                              <w:t>číslo</w:t>
                            </w:r>
                            <w:r w:rsidRPr="00FC688D">
                              <w:rPr>
                                <w:lang w:val="cs-CZ"/>
                              </w:rPr>
                              <w:t xml:space="preserve"> </w:t>
                            </w:r>
                            <w:proofErr w:type="gramStart"/>
                            <w:r w:rsidRPr="00FC688D">
                              <w:rPr>
                                <w:lang w:val="cs-CZ"/>
                              </w:rPr>
                              <w:t>&lt; 7</w:t>
                            </w:r>
                            <w:proofErr w:type="gramEnd"/>
                            <w:r w:rsidRPr="00FC688D">
                              <w:rPr>
                                <w:lang w:val="cs-CZ"/>
                              </w:rPr>
                              <w:t xml:space="preserve">, </w:t>
                            </w:r>
                            <w:r w:rsidRPr="00FC688D">
                              <w:rPr>
                                <w:color w:val="FF7000"/>
                                <w:lang w:val="cs-CZ"/>
                              </w:rPr>
                              <w:t>THEN</w:t>
                            </w:r>
                            <w:r w:rsidRPr="00FC688D">
                              <w:rPr>
                                <w:lang w:val="cs-CZ"/>
                              </w:rPr>
                              <w:t xml:space="preserve"> </w:t>
                            </w:r>
                            <w:r>
                              <w:rPr>
                                <w:lang w:val="cs-CZ"/>
                              </w:rPr>
                              <w:t>jdi doleva</w:t>
                            </w:r>
                            <w:r w:rsidRPr="00FC688D">
                              <w:rPr>
                                <w:lang w:val="cs-CZ"/>
                              </w:rPr>
                              <w:t xml:space="preserve">. </w:t>
                            </w:r>
                            <w:r w:rsidRPr="00FC688D">
                              <w:rPr>
                                <w:color w:val="FF7000"/>
                                <w:lang w:val="cs-CZ"/>
                              </w:rPr>
                              <w:t>ELSE</w:t>
                            </w:r>
                            <w:r w:rsidRPr="00FC688D">
                              <w:rPr>
                                <w:lang w:val="cs-CZ"/>
                              </w:rPr>
                              <w:t xml:space="preserve"> </w:t>
                            </w:r>
                            <w:r>
                              <w:rPr>
                                <w:lang w:val="cs-CZ"/>
                              </w:rPr>
                              <w:t>jdi doprava</w:t>
                            </w:r>
                            <w:r w:rsidRPr="00FC688D">
                              <w:rPr>
                                <w:lang w:val="cs-CZ"/>
                              </w:rPr>
                              <w:t xml:space="preserve">. </w:t>
                            </w:r>
                          </w:p>
                          <w:p w14:paraId="4966E8AA" w14:textId="77777777" w:rsidR="002A1612" w:rsidRPr="00FC688D" w:rsidRDefault="002A1612" w:rsidP="001C6C01">
                            <w:pPr>
                              <w:rPr>
                                <w:lang w:val="cs-CZ"/>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0F1476" id="_x0000_s1489" type="#_x0000_t202" style="position:absolute;left:0;text-align:left;margin-left:33.45pt;margin-top:48.25pt;width:288.6pt;height:46.35pt;z-index:2534225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" filled="f" strokecolor="#ff7000">
                <v:textbox>
                  <w:txbxContent>
                    <w:p w14:paraId="6E875272" w14:textId="77777777" w:rsidR="002A1612" w:rsidRPr="00FC688D" w:rsidRDefault="002A1612" w:rsidP="001C6C01">
                      <w:pPr>
                        <w:rPr>
                          <w:lang w:val="cs-CZ"/>
                        </w:rPr>
                      </w:pPr>
                      <w:r>
                        <w:rPr>
                          <w:lang w:val="cs-CZ"/>
                        </w:rPr>
                        <w:t>Opakujte třikrát</w:t>
                      </w:r>
                      <w:r w:rsidRPr="00FC688D">
                        <w:rPr>
                          <w:lang w:val="cs-CZ"/>
                        </w:rPr>
                        <w:t xml:space="preserve">: </w:t>
                      </w:r>
                    </w:p>
                    <w:p w14:paraId="5872DBCB" w14:textId="77777777" w:rsidR="002A1612" w:rsidRPr="00FC688D" w:rsidRDefault="002A1612" w:rsidP="001C6C01">
                      <w:pPr>
                        <w:ind w:left="720"/>
                        <w:rPr>
                          <w:lang w:val="cs-CZ"/>
                        </w:rPr>
                      </w:pPr>
                      <w:r w:rsidRPr="00FC688D">
                        <w:rPr>
                          <w:color w:val="FF7000"/>
                          <w:lang w:val="cs-CZ"/>
                        </w:rPr>
                        <w:t>IF</w:t>
                      </w:r>
                      <w:r w:rsidRPr="00FC688D">
                        <w:rPr>
                          <w:lang w:val="cs-CZ"/>
                        </w:rPr>
                        <w:t xml:space="preserve"> </w:t>
                      </w:r>
                      <w:r>
                        <w:rPr>
                          <w:lang w:val="cs-CZ"/>
                        </w:rPr>
                        <w:t>číslo</w:t>
                      </w:r>
                      <w:r w:rsidRPr="00FC688D">
                        <w:rPr>
                          <w:lang w:val="cs-CZ"/>
                        </w:rPr>
                        <w:t xml:space="preserve"> </w:t>
                      </w:r>
                      <w:proofErr w:type="gramStart"/>
                      <w:r w:rsidRPr="00FC688D">
                        <w:rPr>
                          <w:lang w:val="cs-CZ"/>
                        </w:rPr>
                        <w:t>&lt; 7</w:t>
                      </w:r>
                      <w:proofErr w:type="gramEnd"/>
                      <w:r w:rsidRPr="00FC688D">
                        <w:rPr>
                          <w:lang w:val="cs-CZ"/>
                        </w:rPr>
                        <w:t xml:space="preserve">, </w:t>
                      </w:r>
                      <w:r w:rsidRPr="00FC688D">
                        <w:rPr>
                          <w:color w:val="FF7000"/>
                          <w:lang w:val="cs-CZ"/>
                        </w:rPr>
                        <w:t>THEN</w:t>
                      </w:r>
                      <w:r w:rsidRPr="00FC688D">
                        <w:rPr>
                          <w:lang w:val="cs-CZ"/>
                        </w:rPr>
                        <w:t xml:space="preserve"> </w:t>
                      </w:r>
                      <w:r>
                        <w:rPr>
                          <w:lang w:val="cs-CZ"/>
                        </w:rPr>
                        <w:t>jdi doleva</w:t>
                      </w:r>
                      <w:r w:rsidRPr="00FC688D">
                        <w:rPr>
                          <w:lang w:val="cs-CZ"/>
                        </w:rPr>
                        <w:t xml:space="preserve">. </w:t>
                      </w:r>
                      <w:r w:rsidRPr="00FC688D">
                        <w:rPr>
                          <w:color w:val="FF7000"/>
                          <w:lang w:val="cs-CZ"/>
                        </w:rPr>
                        <w:t>ELSE</w:t>
                      </w:r>
                      <w:r w:rsidRPr="00FC688D">
                        <w:rPr>
                          <w:lang w:val="cs-CZ"/>
                        </w:rPr>
                        <w:t xml:space="preserve"> </w:t>
                      </w:r>
                      <w:r>
                        <w:rPr>
                          <w:lang w:val="cs-CZ"/>
                        </w:rPr>
                        <w:t>jdi doprava</w:t>
                      </w:r>
                      <w:r w:rsidRPr="00FC688D">
                        <w:rPr>
                          <w:lang w:val="cs-CZ"/>
                        </w:rPr>
                        <w:t xml:space="preserve">. </w:t>
                      </w:r>
                    </w:p>
                    <w:p w14:paraId="4966E8AA" w14:textId="77777777" w:rsidR="002A1612" w:rsidRPr="00FC688D" w:rsidRDefault="002A1612" w:rsidP="001C6C01">
                      <w:pPr>
                        <w:rPr>
                          <w:lang w:val="cs-CZ"/>
                        </w:rPr>
                      </w:pPr>
                    </w:p>
                  </w:txbxContent>
                </v:textbox>
                <w10:wrap type="topAndBottom"/>
              </v:shape>
            </w:pict>
          </mc:Fallback>
        </mc:AlternateContent>
      </w:r>
      <w:r w:rsidRPr="00A84B87">
        <w:rPr>
          <w:noProof/>
          <w:lang w:val="cs-CZ"/>
        </w:rPr>
        <mc:AlternateContent>
          <mc:Choice Requires="wps">
            <w:drawing>
              <wp:anchor distT="45720" distB="45720" distL="114300" distR="114300" simplePos="0" relativeHeight="253421568" behindDoc="0" locked="0" layoutInCell="1" allowOverlap="1" wp14:anchorId="796DCF6C" wp14:editId="04BB5361">
                <wp:simplePos x="0" y="0"/>
                <wp:positionH relativeFrom="column">
                  <wp:posOffset>427355</wp:posOffset>
                </wp:positionH>
                <wp:positionV relativeFrom="paragraph">
                  <wp:posOffset>257810</wp:posOffset>
                </wp:positionV>
                <wp:extent cx="1605280" cy="281305"/>
                <wp:effectExtent l="0" t="0" r="13970" b="23495"/>
                <wp:wrapTopAndBottom/>
                <wp:docPr id="7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5280" cy="281305"/>
                        </a:xfrm>
                        <a:prstGeom prst="rect">
                          <a:avLst/>
                        </a:prstGeom>
                        <a:noFill/>
                        <a:ln w="9525">
                          <a:solidFill>
                            <a:srgbClr val="FF7000"/>
                          </a:solidFill>
                          <a:miter lim="800000"/>
                          <a:headEnd/>
                          <a:tailEnd/>
                        </a:ln>
                      </wps:spPr>
                      <wps:txbx>
                        <w:txbxContent>
                          <w:p w14:paraId="0BF8AD82" w14:textId="77777777" w:rsidR="002A1612" w:rsidRDefault="002A1612" w:rsidP="001C6C01">
                            <w:proofErr w:type="spellStart"/>
                            <w:r>
                              <w:t>Začni</w:t>
                            </w:r>
                            <w:proofErr w:type="spellEnd"/>
                            <w:r>
                              <w:t xml:space="preserve"> na </w:t>
                            </w:r>
                            <w:proofErr w:type="spellStart"/>
                            <w:r>
                              <w:t>startu</w:t>
                            </w:r>
                            <w:proofErr w:type="spellEnd"/>
                            <w:r>
                              <w:t xml:space="preserve">. </w:t>
                            </w:r>
                          </w:p>
                          <w:p w14:paraId="5E250F58" w14:textId="77777777" w:rsidR="002A1612" w:rsidRDefault="002A1612" w:rsidP="001C6C0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6DCF6C" id="_x0000_s1490" type="#_x0000_t202" style="position:absolute;left:0;text-align:left;margin-left:33.65pt;margin-top:20.3pt;width:126.4pt;height:22.15pt;z-index:2534215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" filled="f" strokecolor="#ff7000">
                <v:textbox>
                  <w:txbxContent>
                    <w:p w14:paraId="0BF8AD82" w14:textId="77777777" w:rsidR="002A1612" w:rsidRDefault="002A1612" w:rsidP="001C6C01">
                      <w:proofErr w:type="spellStart"/>
                      <w:r>
                        <w:t>Začni</w:t>
                      </w:r>
                      <w:proofErr w:type="spellEnd"/>
                      <w:r>
                        <w:t xml:space="preserve"> na </w:t>
                      </w:r>
                      <w:proofErr w:type="spellStart"/>
                      <w:r>
                        <w:t>startu</w:t>
                      </w:r>
                      <w:proofErr w:type="spellEnd"/>
                      <w:r>
                        <w:t xml:space="preserve">. </w:t>
                      </w:r>
                    </w:p>
                    <w:p w14:paraId="5E250F58" w14:textId="77777777" w:rsidR="002A1612" w:rsidRDefault="002A1612" w:rsidP="001C6C01"/>
                  </w:txbxContent>
                </v:textbox>
                <w10:wrap type="topAndBottom"/>
              </v:shape>
            </w:pict>
          </mc:Fallback>
        </mc:AlternateContent>
      </w:r>
      <w:proofErr w:type="spellStart"/>
      <w:r>
        <w:rPr>
          <w:lang w:val="cs-CZ"/>
        </w:rPr>
        <w:t>Maršmelounová</w:t>
      </w:r>
      <w:proofErr w:type="spellEnd"/>
      <w:r>
        <w:rPr>
          <w:lang w:val="cs-CZ"/>
        </w:rPr>
        <w:t xml:space="preserve"> koule</w:t>
      </w:r>
      <w:r w:rsidRPr="00A84B87">
        <w:rPr>
          <w:lang w:val="cs-CZ"/>
        </w:rPr>
        <w:t xml:space="preserve"> </w:t>
      </w:r>
    </w:p>
    <w:p w14:paraId="04AEEF04" w14:textId="77777777" w:rsidR="001C6C01" w:rsidRPr="00A84B87" w:rsidRDefault="001C6C01" w:rsidP="001C6C01">
      <w:pPr>
        <w:spacing w:before="240"/>
        <w:ind w:left="720"/>
        <w:rPr>
          <w:lang w:val="cs-CZ"/>
        </w:rPr>
      </w:pPr>
      <w:r>
        <w:rPr>
          <w:lang w:val="cs-CZ"/>
        </w:rPr>
        <w:t xml:space="preserve">Kde se nachází </w:t>
      </w:r>
      <w:proofErr w:type="spellStart"/>
      <w:r>
        <w:rPr>
          <w:lang w:val="cs-CZ"/>
        </w:rPr>
        <w:t>maršmelounová</w:t>
      </w:r>
      <w:proofErr w:type="spellEnd"/>
      <w:r>
        <w:rPr>
          <w:lang w:val="cs-CZ"/>
        </w:rPr>
        <w:t xml:space="preserve"> koule</w:t>
      </w:r>
      <w:r w:rsidRPr="00A84B87">
        <w:rPr>
          <w:lang w:val="cs-CZ"/>
        </w:rPr>
        <w:t>? __________________________________________</w:t>
      </w:r>
    </w:p>
    <w:p w14:paraId="46142480" w14:textId="77777777" w:rsidR="001C6C01" w:rsidRPr="00A84B87" w:rsidRDefault="001C6C01" w:rsidP="001C6C01">
      <w:pPr>
        <w:ind w:left="720"/>
        <w:rPr>
          <w:lang w:val="cs-CZ"/>
        </w:rPr>
      </w:pPr>
    </w:p>
    <w:p w14:paraId="0DC9173F" w14:textId="77777777" w:rsidR="001C6C01" w:rsidRPr="00A84B87" w:rsidRDefault="001C6C01" w:rsidP="001C6C01">
      <w:pPr>
        <w:pStyle w:val="Odstavecseseznamem"/>
        <w:numPr>
          <w:ilvl w:val="0"/>
          <w:numId w:val="49"/>
        </w:numPr>
        <w:rPr>
          <w:lang w:val="cs-CZ"/>
        </w:rPr>
      </w:pPr>
      <w:r w:rsidRPr="00A84B87">
        <w:rPr>
          <w:noProof/>
          <w:lang w:val="cs-CZ"/>
        </w:rPr>
        <mc:AlternateContent>
          <mc:Choice Requires="wps">
            <w:drawing>
              <wp:anchor distT="45720" distB="45720" distL="114300" distR="114300" simplePos="0" relativeHeight="253424640" behindDoc="0" locked="0" layoutInCell="1" allowOverlap="1" wp14:anchorId="217A6E82" wp14:editId="70EE2287">
                <wp:simplePos x="0" y="0"/>
                <wp:positionH relativeFrom="column">
                  <wp:posOffset>377190</wp:posOffset>
                </wp:positionH>
                <wp:positionV relativeFrom="paragraph">
                  <wp:posOffset>597535</wp:posOffset>
                </wp:positionV>
                <wp:extent cx="3712845" cy="588645"/>
                <wp:effectExtent l="0" t="0" r="20955" b="20955"/>
                <wp:wrapTopAndBottom/>
                <wp:docPr id="7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2845" cy="588645"/>
                        </a:xfrm>
                        <a:prstGeom prst="rect">
                          <a:avLst/>
                        </a:prstGeom>
                        <a:noFill/>
                        <a:ln w="9525">
                          <a:solidFill>
                            <a:srgbClr val="FF7000"/>
                          </a:solidFill>
                          <a:miter lim="800000"/>
                          <a:headEnd/>
                          <a:tailEnd/>
                        </a:ln>
                      </wps:spPr>
                      <wps:txbx>
                        <w:txbxContent>
                          <w:p w14:paraId="4ECA88DF" w14:textId="77777777" w:rsidR="002A1612" w:rsidRPr="00FC688D" w:rsidRDefault="002A1612" w:rsidP="001C6C01">
                            <w:pPr>
                              <w:rPr>
                                <w:lang w:val="cs-CZ"/>
                              </w:rPr>
                            </w:pPr>
                            <w:r>
                              <w:rPr>
                                <w:lang w:val="cs-CZ"/>
                              </w:rPr>
                              <w:t>Opakujte třikrát</w:t>
                            </w:r>
                            <w:r w:rsidRPr="00FC688D">
                              <w:rPr>
                                <w:lang w:val="cs-CZ"/>
                              </w:rPr>
                              <w:t xml:space="preserve">: </w:t>
                            </w:r>
                          </w:p>
                          <w:p w14:paraId="4AF1AE0D" w14:textId="77777777" w:rsidR="002A1612" w:rsidRDefault="002A1612" w:rsidP="001C6C01">
                            <w:pPr>
                              <w:ind w:firstLine="720"/>
                            </w:pPr>
                            <w:r w:rsidRPr="000A0FDC">
                              <w:rPr>
                                <w:color w:val="FF7000"/>
                              </w:rPr>
                              <w:t>IF</w:t>
                            </w:r>
                            <w:r>
                              <w:t xml:space="preserve"> </w:t>
                            </w:r>
                            <w:r>
                              <w:rPr>
                                <w:lang w:val="cs-CZ"/>
                              </w:rPr>
                              <w:t>číslo</w:t>
                            </w:r>
                            <w:r w:rsidRPr="00FC688D">
                              <w:rPr>
                                <w:lang w:val="cs-CZ"/>
                              </w:rPr>
                              <w:t xml:space="preserve"> </w:t>
                            </w:r>
                            <w:r>
                              <w:t xml:space="preserve">&gt; 2, </w:t>
                            </w:r>
                            <w:r w:rsidRPr="000A0FDC">
                              <w:rPr>
                                <w:color w:val="FF7000"/>
                              </w:rPr>
                              <w:t>THEN</w:t>
                            </w:r>
                            <w:r>
                              <w:t xml:space="preserve"> </w:t>
                            </w:r>
                            <w:r>
                              <w:rPr>
                                <w:lang w:val="cs-CZ"/>
                              </w:rPr>
                              <w:t>jdi doleva</w:t>
                            </w:r>
                            <w:r>
                              <w:t xml:space="preserve">. </w:t>
                            </w:r>
                            <w:r w:rsidRPr="000A0FDC">
                              <w:rPr>
                                <w:color w:val="FF7000"/>
                              </w:rPr>
                              <w:t>ELSE</w:t>
                            </w:r>
                            <w:r>
                              <w:t xml:space="preserve"> </w:t>
                            </w:r>
                            <w:r>
                              <w:rPr>
                                <w:lang w:val="cs-CZ"/>
                              </w:rPr>
                              <w:t>jdi doprava</w:t>
                            </w:r>
                            <w:r>
                              <w:t xml:space="preserve">. </w:t>
                            </w:r>
                          </w:p>
                          <w:p w14:paraId="34AEF6CD" w14:textId="77777777" w:rsidR="002A1612" w:rsidRDefault="002A1612" w:rsidP="001C6C0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7A6E82" id="_x0000_s1491" type="#_x0000_t202" style="position:absolute;left:0;text-align:left;margin-left:29.7pt;margin-top:47.05pt;width:292.35pt;height:46.35pt;z-index:2534246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" filled="f" strokecolor="#ff7000">
                <v:textbox>
                  <w:txbxContent>
                    <w:p w14:paraId="4ECA88DF" w14:textId="77777777" w:rsidR="002A1612" w:rsidRPr="00FC688D" w:rsidRDefault="002A1612" w:rsidP="001C6C01">
                      <w:pPr>
                        <w:rPr>
                          <w:lang w:val="cs-CZ"/>
                        </w:rPr>
                      </w:pPr>
                      <w:r>
                        <w:rPr>
                          <w:lang w:val="cs-CZ"/>
                        </w:rPr>
                        <w:t>Opakujte třikrát</w:t>
                      </w:r>
                      <w:r w:rsidRPr="00FC688D">
                        <w:rPr>
                          <w:lang w:val="cs-CZ"/>
                        </w:rPr>
                        <w:t xml:space="preserve">: </w:t>
                      </w:r>
                    </w:p>
                    <w:p w14:paraId="4AF1AE0D" w14:textId="77777777" w:rsidR="002A1612" w:rsidRDefault="002A1612" w:rsidP="001C6C01">
                      <w:pPr>
                        <w:ind w:firstLine="720"/>
                      </w:pPr>
                      <w:r w:rsidRPr="000A0FDC">
                        <w:rPr>
                          <w:color w:val="FF7000"/>
                        </w:rPr>
                        <w:t>IF</w:t>
                      </w:r>
                      <w:r>
                        <w:t xml:space="preserve"> </w:t>
                      </w:r>
                      <w:r>
                        <w:rPr>
                          <w:lang w:val="cs-CZ"/>
                        </w:rPr>
                        <w:t>číslo</w:t>
                      </w:r>
                      <w:r w:rsidRPr="00FC688D">
                        <w:rPr>
                          <w:lang w:val="cs-CZ"/>
                        </w:rPr>
                        <w:t xml:space="preserve"> </w:t>
                      </w:r>
                      <w:r>
                        <w:t xml:space="preserve">&gt; 2, </w:t>
                      </w:r>
                      <w:r w:rsidRPr="000A0FDC">
                        <w:rPr>
                          <w:color w:val="FF7000"/>
                        </w:rPr>
                        <w:t>THEN</w:t>
                      </w:r>
                      <w:r>
                        <w:t xml:space="preserve"> </w:t>
                      </w:r>
                      <w:r>
                        <w:rPr>
                          <w:lang w:val="cs-CZ"/>
                        </w:rPr>
                        <w:t>jdi doleva</w:t>
                      </w:r>
                      <w:r>
                        <w:t xml:space="preserve">. </w:t>
                      </w:r>
                      <w:r w:rsidRPr="000A0FDC">
                        <w:rPr>
                          <w:color w:val="FF7000"/>
                        </w:rPr>
                        <w:t>ELSE</w:t>
                      </w:r>
                      <w:r>
                        <w:t xml:space="preserve"> </w:t>
                      </w:r>
                      <w:r>
                        <w:rPr>
                          <w:lang w:val="cs-CZ"/>
                        </w:rPr>
                        <w:t>jdi doprava</w:t>
                      </w:r>
                      <w:r>
                        <w:t xml:space="preserve">. </w:t>
                      </w:r>
                    </w:p>
                    <w:p w14:paraId="34AEF6CD" w14:textId="77777777" w:rsidR="002A1612" w:rsidRDefault="002A1612" w:rsidP="001C6C01"/>
                  </w:txbxContent>
                </v:textbox>
                <w10:wrap type="topAndBottom"/>
              </v:shape>
            </w:pict>
          </mc:Fallback>
        </mc:AlternateContent>
      </w:r>
      <w:r w:rsidRPr="00A84B87">
        <w:rPr>
          <w:noProof/>
          <w:lang w:val="cs-CZ"/>
        </w:rPr>
        <mc:AlternateContent>
          <mc:Choice Requires="wps">
            <w:drawing>
              <wp:anchor distT="45720" distB="45720" distL="114300" distR="114300" simplePos="0" relativeHeight="253423616" behindDoc="0" locked="0" layoutInCell="1" allowOverlap="1" wp14:anchorId="7AAF82CF" wp14:editId="3A3A4373">
                <wp:simplePos x="0" y="0"/>
                <wp:positionH relativeFrom="column">
                  <wp:posOffset>375920</wp:posOffset>
                </wp:positionH>
                <wp:positionV relativeFrom="paragraph">
                  <wp:posOffset>238125</wp:posOffset>
                </wp:positionV>
                <wp:extent cx="1605280" cy="281305"/>
                <wp:effectExtent l="0" t="0" r="13970" b="23495"/>
                <wp:wrapTopAndBottom/>
                <wp:docPr id="7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5280" cy="281305"/>
                        </a:xfrm>
                        <a:prstGeom prst="rect">
                          <a:avLst/>
                        </a:prstGeom>
                        <a:noFill/>
                        <a:ln w="9525">
                          <a:solidFill>
                            <a:srgbClr val="FF7000"/>
                          </a:solidFill>
                          <a:miter lim="800000"/>
                          <a:headEnd/>
                          <a:tailEnd/>
                        </a:ln>
                      </wps:spPr>
                      <wps:txbx>
                        <w:txbxContent>
                          <w:p w14:paraId="373ED44A" w14:textId="77777777" w:rsidR="002A1612" w:rsidRDefault="002A1612" w:rsidP="001C6C01">
                            <w:proofErr w:type="spellStart"/>
                            <w:r>
                              <w:t>Začni</w:t>
                            </w:r>
                            <w:proofErr w:type="spellEnd"/>
                            <w:r>
                              <w:t xml:space="preserve"> na </w:t>
                            </w:r>
                            <w:proofErr w:type="spellStart"/>
                            <w:r>
                              <w:t>startu</w:t>
                            </w:r>
                            <w:proofErr w:type="spellEnd"/>
                            <w:r>
                              <w:t xml:space="preserve">. </w:t>
                            </w:r>
                          </w:p>
                          <w:p w14:paraId="0062EF1B" w14:textId="77777777" w:rsidR="002A1612" w:rsidRDefault="002A1612" w:rsidP="001C6C0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AF82CF" id="_x0000_s1492" type="#_x0000_t202" style="position:absolute;left:0;text-align:left;margin-left:29.6pt;margin-top:18.75pt;width:126.4pt;height:22.15pt;z-index:2534236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" filled="f" strokecolor="#ff7000">
                <v:textbox>
                  <w:txbxContent>
                    <w:p w14:paraId="373ED44A" w14:textId="77777777" w:rsidR="002A1612" w:rsidRDefault="002A1612" w:rsidP="001C6C01">
                      <w:proofErr w:type="spellStart"/>
                      <w:r>
                        <w:t>Začni</w:t>
                      </w:r>
                      <w:proofErr w:type="spellEnd"/>
                      <w:r>
                        <w:t xml:space="preserve"> na </w:t>
                      </w:r>
                      <w:proofErr w:type="spellStart"/>
                      <w:r>
                        <w:t>startu</w:t>
                      </w:r>
                      <w:proofErr w:type="spellEnd"/>
                      <w:r>
                        <w:t xml:space="preserve">. </w:t>
                      </w:r>
                    </w:p>
                    <w:p w14:paraId="0062EF1B" w14:textId="77777777" w:rsidR="002A1612" w:rsidRDefault="002A1612" w:rsidP="001C6C01"/>
                  </w:txbxContent>
                </v:textbox>
                <w10:wrap type="topAndBottom"/>
              </v:shape>
            </w:pict>
          </mc:Fallback>
        </mc:AlternateContent>
      </w:r>
      <w:r>
        <w:rPr>
          <w:lang w:val="cs-CZ"/>
        </w:rPr>
        <w:t xml:space="preserve">Palačinkový plášť </w:t>
      </w:r>
    </w:p>
    <w:p w14:paraId="768D9012" w14:textId="77777777" w:rsidR="001C6C01" w:rsidRPr="00A84B87" w:rsidRDefault="001C6C01" w:rsidP="001C6C01">
      <w:pPr>
        <w:spacing w:before="240"/>
        <w:ind w:left="720"/>
        <w:rPr>
          <w:lang w:val="cs-CZ"/>
        </w:rPr>
      </w:pPr>
      <w:r>
        <w:rPr>
          <w:lang w:val="cs-CZ"/>
        </w:rPr>
        <w:t>Kde se nachází palačinkový plášť</w:t>
      </w:r>
      <w:r w:rsidRPr="00A84B87">
        <w:rPr>
          <w:lang w:val="cs-CZ"/>
        </w:rPr>
        <w:t>? ______________________________________________</w:t>
      </w:r>
    </w:p>
    <w:p w14:paraId="2FDCE79E" w14:textId="77777777" w:rsidR="001C6C01" w:rsidRPr="00A84B87" w:rsidRDefault="001C6C01" w:rsidP="001C6C01">
      <w:pPr>
        <w:ind w:left="720"/>
        <w:rPr>
          <w:lang w:val="cs-CZ"/>
        </w:rPr>
      </w:pPr>
    </w:p>
    <w:p w14:paraId="48AE7396" w14:textId="77777777" w:rsidR="001C6C01" w:rsidRPr="00A84B87" w:rsidRDefault="001C6C01" w:rsidP="001C6C01">
      <w:pPr>
        <w:pStyle w:val="Odstavecseseznamem"/>
        <w:numPr>
          <w:ilvl w:val="0"/>
          <w:numId w:val="49"/>
        </w:numPr>
        <w:rPr>
          <w:lang w:val="cs-CZ"/>
        </w:rPr>
      </w:pPr>
      <w:r w:rsidRPr="00A84B87">
        <w:rPr>
          <w:noProof/>
          <w:lang w:val="cs-CZ"/>
        </w:rPr>
        <mc:AlternateContent>
          <mc:Choice Requires="wps">
            <w:drawing>
              <wp:anchor distT="45720" distB="45720" distL="114300" distR="114300" simplePos="0" relativeHeight="253427712" behindDoc="0" locked="0" layoutInCell="1" allowOverlap="1" wp14:anchorId="683A5D2E" wp14:editId="221595B7">
                <wp:simplePos x="0" y="0"/>
                <wp:positionH relativeFrom="column">
                  <wp:posOffset>424815</wp:posOffset>
                </wp:positionH>
                <wp:positionV relativeFrom="paragraph">
                  <wp:posOffset>1075690</wp:posOffset>
                </wp:positionV>
                <wp:extent cx="3704590" cy="347345"/>
                <wp:effectExtent l="0" t="0" r="10160" b="14605"/>
                <wp:wrapTopAndBottom/>
                <wp:docPr id="8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4590" cy="347345"/>
                        </a:xfrm>
                        <a:prstGeom prst="rect">
                          <a:avLst/>
                        </a:prstGeom>
                        <a:noFill/>
                        <a:ln w="9525">
                          <a:solidFill>
                            <a:srgbClr val="FF7000"/>
                          </a:solidFill>
                          <a:miter lim="800000"/>
                          <a:headEnd/>
                          <a:tailEnd/>
                        </a:ln>
                      </wps:spPr>
                      <wps:txbx>
                        <w:txbxContent>
                          <w:p w14:paraId="6E7B9893" w14:textId="77777777" w:rsidR="002A1612" w:rsidRDefault="002A1612" w:rsidP="001C6C01">
                            <w:r w:rsidRPr="000A0FDC">
                              <w:rPr>
                                <w:color w:val="FF7000"/>
                              </w:rPr>
                              <w:t>IF</w:t>
                            </w:r>
                            <w:r>
                              <w:t xml:space="preserve"> </w:t>
                            </w:r>
                            <w:r>
                              <w:rPr>
                                <w:lang w:val="cs-CZ"/>
                              </w:rPr>
                              <w:t>číslo</w:t>
                            </w:r>
                            <w:r w:rsidRPr="00FC688D">
                              <w:rPr>
                                <w:lang w:val="cs-CZ"/>
                              </w:rPr>
                              <w:t xml:space="preserve"> </w:t>
                            </w:r>
                            <w:r>
                              <w:t xml:space="preserve">&lt; 7, </w:t>
                            </w:r>
                            <w:r w:rsidRPr="000A0FDC">
                              <w:rPr>
                                <w:color w:val="FF7000"/>
                              </w:rPr>
                              <w:t>THEN</w:t>
                            </w:r>
                            <w:r>
                              <w:t xml:space="preserve"> </w:t>
                            </w:r>
                            <w:r>
                              <w:rPr>
                                <w:lang w:val="cs-CZ"/>
                              </w:rPr>
                              <w:t>jdi doleva</w:t>
                            </w:r>
                            <w:r>
                              <w:t xml:space="preserve">. </w:t>
                            </w:r>
                            <w:r w:rsidRPr="000A0FDC">
                              <w:rPr>
                                <w:color w:val="FF7000"/>
                              </w:rPr>
                              <w:t>ELSE</w:t>
                            </w:r>
                            <w:r>
                              <w:t xml:space="preserve"> </w:t>
                            </w:r>
                            <w:r>
                              <w:rPr>
                                <w:lang w:val="cs-CZ"/>
                              </w:rPr>
                              <w:t>jdi doprava</w:t>
                            </w:r>
                            <w:r>
                              <w:t xml:space="preserve">. </w:t>
                            </w:r>
                          </w:p>
                          <w:p w14:paraId="16994155" w14:textId="77777777" w:rsidR="002A1612" w:rsidRDefault="002A1612" w:rsidP="001C6C0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3A5D2E" id="_x0000_s1493" type="#_x0000_t202" style="position:absolute;left:0;text-align:left;margin-left:33.45pt;margin-top:84.7pt;width:291.7pt;height:27.35pt;z-index:2534277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" filled="f" strokecolor="#ff7000">
                <v:textbox>
                  <w:txbxContent>
                    <w:p w14:paraId="6E7B9893" w14:textId="77777777" w:rsidR="002A1612" w:rsidRDefault="002A1612" w:rsidP="001C6C01">
                      <w:r w:rsidRPr="000A0FDC">
                        <w:rPr>
                          <w:color w:val="FF7000"/>
                        </w:rPr>
                        <w:t>IF</w:t>
                      </w:r>
                      <w:r>
                        <w:t xml:space="preserve"> </w:t>
                      </w:r>
                      <w:r>
                        <w:rPr>
                          <w:lang w:val="cs-CZ"/>
                        </w:rPr>
                        <w:t>číslo</w:t>
                      </w:r>
                      <w:r w:rsidRPr="00FC688D">
                        <w:rPr>
                          <w:lang w:val="cs-CZ"/>
                        </w:rPr>
                        <w:t xml:space="preserve"> </w:t>
                      </w:r>
                      <w:r>
                        <w:t xml:space="preserve">&lt; 7, </w:t>
                      </w:r>
                      <w:r w:rsidRPr="000A0FDC">
                        <w:rPr>
                          <w:color w:val="FF7000"/>
                        </w:rPr>
                        <w:t>THEN</w:t>
                      </w:r>
                      <w:r>
                        <w:t xml:space="preserve"> </w:t>
                      </w:r>
                      <w:r>
                        <w:rPr>
                          <w:lang w:val="cs-CZ"/>
                        </w:rPr>
                        <w:t>jdi doleva</w:t>
                      </w:r>
                      <w:r>
                        <w:t xml:space="preserve">. </w:t>
                      </w:r>
                      <w:r w:rsidRPr="000A0FDC">
                        <w:rPr>
                          <w:color w:val="FF7000"/>
                        </w:rPr>
                        <w:t>ELSE</w:t>
                      </w:r>
                      <w:r>
                        <w:t xml:space="preserve"> </w:t>
                      </w:r>
                      <w:r>
                        <w:rPr>
                          <w:lang w:val="cs-CZ"/>
                        </w:rPr>
                        <w:t>jdi doprava</w:t>
                      </w:r>
                      <w:r>
                        <w:t xml:space="preserve">. </w:t>
                      </w:r>
                    </w:p>
                    <w:p w14:paraId="16994155" w14:textId="77777777" w:rsidR="002A1612" w:rsidRDefault="002A1612" w:rsidP="001C6C01"/>
                  </w:txbxContent>
                </v:textbox>
                <w10:wrap type="topAndBottom"/>
              </v:shape>
            </w:pict>
          </mc:Fallback>
        </mc:AlternateContent>
      </w:r>
      <w:r w:rsidRPr="00A84B87">
        <w:rPr>
          <w:noProof/>
          <w:lang w:val="cs-CZ"/>
        </w:rPr>
        <mc:AlternateContent>
          <mc:Choice Requires="wps">
            <w:drawing>
              <wp:anchor distT="45720" distB="45720" distL="114300" distR="114300" simplePos="0" relativeHeight="253426688" behindDoc="0" locked="0" layoutInCell="1" allowOverlap="1" wp14:anchorId="311D4574" wp14:editId="4AFE40EA">
                <wp:simplePos x="0" y="0"/>
                <wp:positionH relativeFrom="column">
                  <wp:posOffset>432435</wp:posOffset>
                </wp:positionH>
                <wp:positionV relativeFrom="paragraph">
                  <wp:posOffset>495300</wp:posOffset>
                </wp:positionV>
                <wp:extent cx="3696970" cy="588645"/>
                <wp:effectExtent l="0" t="0" r="17780" b="20955"/>
                <wp:wrapTopAndBottom/>
                <wp:docPr id="8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96970" cy="588645"/>
                        </a:xfrm>
                        <a:prstGeom prst="rect">
                          <a:avLst/>
                        </a:prstGeom>
                        <a:noFill/>
                        <a:ln w="9525">
                          <a:solidFill>
                            <a:srgbClr val="FF7000"/>
                          </a:solidFill>
                          <a:miter lim="800000"/>
                          <a:headEnd/>
                          <a:tailEnd/>
                        </a:ln>
                      </wps:spPr>
                      <wps:txbx>
                        <w:txbxContent>
                          <w:p w14:paraId="106C1A65" w14:textId="77777777" w:rsidR="002A1612" w:rsidRDefault="002A1612" w:rsidP="001C6C01">
                            <w:proofErr w:type="spellStart"/>
                            <w:r>
                              <w:t>Opakujte</w:t>
                            </w:r>
                            <w:proofErr w:type="spellEnd"/>
                            <w:r>
                              <w:t xml:space="preserve"> </w:t>
                            </w:r>
                            <w:proofErr w:type="spellStart"/>
                            <w:r>
                              <w:t>dvakrát</w:t>
                            </w:r>
                            <w:proofErr w:type="spellEnd"/>
                            <w:r>
                              <w:t xml:space="preserve">: </w:t>
                            </w:r>
                          </w:p>
                          <w:p w14:paraId="1E3D573B" w14:textId="77777777" w:rsidR="002A1612" w:rsidRDefault="002A1612" w:rsidP="001C6C01">
                            <w:pPr>
                              <w:ind w:firstLine="720"/>
                            </w:pPr>
                            <w:r w:rsidRPr="000A0FDC">
                              <w:rPr>
                                <w:color w:val="FF7000"/>
                              </w:rPr>
                              <w:t>IF</w:t>
                            </w:r>
                            <w:r>
                              <w:t xml:space="preserve"> </w:t>
                            </w:r>
                            <w:r>
                              <w:rPr>
                                <w:lang w:val="cs-CZ"/>
                              </w:rPr>
                              <w:t>číslo</w:t>
                            </w:r>
                            <w:r w:rsidRPr="00FC688D">
                              <w:rPr>
                                <w:lang w:val="cs-CZ"/>
                              </w:rPr>
                              <w:t xml:space="preserve"> </w:t>
                            </w:r>
                            <w:r>
                              <w:t xml:space="preserve">= 9, </w:t>
                            </w:r>
                            <w:r w:rsidRPr="000A0FDC">
                              <w:rPr>
                                <w:color w:val="FF7000"/>
                              </w:rPr>
                              <w:t>THEN</w:t>
                            </w:r>
                            <w:r>
                              <w:t xml:space="preserve"> </w:t>
                            </w:r>
                            <w:r>
                              <w:rPr>
                                <w:lang w:val="cs-CZ"/>
                              </w:rPr>
                              <w:t>jdi doleva</w:t>
                            </w:r>
                            <w:r>
                              <w:t xml:space="preserve">. </w:t>
                            </w:r>
                            <w:r w:rsidRPr="000A0FDC">
                              <w:rPr>
                                <w:color w:val="FF7000"/>
                              </w:rPr>
                              <w:t>ELSE</w:t>
                            </w:r>
                            <w:r>
                              <w:t xml:space="preserve"> </w:t>
                            </w:r>
                            <w:r>
                              <w:rPr>
                                <w:lang w:val="cs-CZ"/>
                              </w:rPr>
                              <w:t>jdi doprava</w:t>
                            </w:r>
                            <w:r>
                              <w:t xml:space="preserve">. </w:t>
                            </w:r>
                          </w:p>
                          <w:p w14:paraId="3248314D" w14:textId="77777777" w:rsidR="002A1612" w:rsidRDefault="002A1612" w:rsidP="001C6C0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1D4574" id="_x0000_s1494" type="#_x0000_t202" style="position:absolute;left:0;text-align:left;margin-left:34.05pt;margin-top:39pt;width:291.1pt;height:46.35pt;z-index:2534266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" filled="f" strokecolor="#ff7000">
                <v:textbox>
                  <w:txbxContent>
                    <w:p w14:paraId="106C1A65" w14:textId="77777777" w:rsidR="002A1612" w:rsidRDefault="002A1612" w:rsidP="001C6C01">
                      <w:proofErr w:type="spellStart"/>
                      <w:r>
                        <w:t>Opakujte</w:t>
                      </w:r>
                      <w:proofErr w:type="spellEnd"/>
                      <w:r>
                        <w:t xml:space="preserve"> </w:t>
                      </w:r>
                      <w:proofErr w:type="spellStart"/>
                      <w:r>
                        <w:t>dvakrát</w:t>
                      </w:r>
                      <w:proofErr w:type="spellEnd"/>
                      <w:r>
                        <w:t xml:space="preserve">: </w:t>
                      </w:r>
                    </w:p>
                    <w:p w14:paraId="1E3D573B" w14:textId="77777777" w:rsidR="002A1612" w:rsidRDefault="002A1612" w:rsidP="001C6C01">
                      <w:pPr>
                        <w:ind w:firstLine="720"/>
                      </w:pPr>
                      <w:r w:rsidRPr="000A0FDC">
                        <w:rPr>
                          <w:color w:val="FF7000"/>
                        </w:rPr>
                        <w:t>IF</w:t>
                      </w:r>
                      <w:r>
                        <w:t xml:space="preserve"> </w:t>
                      </w:r>
                      <w:r>
                        <w:rPr>
                          <w:lang w:val="cs-CZ"/>
                        </w:rPr>
                        <w:t>číslo</w:t>
                      </w:r>
                      <w:r w:rsidRPr="00FC688D">
                        <w:rPr>
                          <w:lang w:val="cs-CZ"/>
                        </w:rPr>
                        <w:t xml:space="preserve"> </w:t>
                      </w:r>
                      <w:r>
                        <w:t xml:space="preserve">= 9, </w:t>
                      </w:r>
                      <w:r w:rsidRPr="000A0FDC">
                        <w:rPr>
                          <w:color w:val="FF7000"/>
                        </w:rPr>
                        <w:t>THEN</w:t>
                      </w:r>
                      <w:r>
                        <w:t xml:space="preserve"> </w:t>
                      </w:r>
                      <w:r>
                        <w:rPr>
                          <w:lang w:val="cs-CZ"/>
                        </w:rPr>
                        <w:t>jdi doleva</w:t>
                      </w:r>
                      <w:r>
                        <w:t xml:space="preserve">. </w:t>
                      </w:r>
                      <w:r w:rsidRPr="000A0FDC">
                        <w:rPr>
                          <w:color w:val="FF7000"/>
                        </w:rPr>
                        <w:t>ELSE</w:t>
                      </w:r>
                      <w:r>
                        <w:t xml:space="preserve"> </w:t>
                      </w:r>
                      <w:r>
                        <w:rPr>
                          <w:lang w:val="cs-CZ"/>
                        </w:rPr>
                        <w:t>jdi doprava</w:t>
                      </w:r>
                      <w:r>
                        <w:t xml:space="preserve">. </w:t>
                      </w:r>
                    </w:p>
                    <w:p w14:paraId="3248314D" w14:textId="77777777" w:rsidR="002A1612" w:rsidRDefault="002A1612" w:rsidP="001C6C01"/>
                  </w:txbxContent>
                </v:textbox>
                <w10:wrap type="topAndBottom"/>
              </v:shape>
            </w:pict>
          </mc:Fallback>
        </mc:AlternateContent>
      </w:r>
      <w:r w:rsidRPr="00A84B87">
        <w:rPr>
          <w:noProof/>
          <w:lang w:val="cs-CZ"/>
        </w:rPr>
        <mc:AlternateContent>
          <mc:Choice Requires="wps">
            <w:drawing>
              <wp:anchor distT="45720" distB="45720" distL="114300" distR="114300" simplePos="0" relativeHeight="253425664" behindDoc="0" locked="0" layoutInCell="1" allowOverlap="1" wp14:anchorId="170D3FAE" wp14:editId="7250B48C">
                <wp:simplePos x="0" y="0"/>
                <wp:positionH relativeFrom="column">
                  <wp:posOffset>434975</wp:posOffset>
                </wp:positionH>
                <wp:positionV relativeFrom="paragraph">
                  <wp:posOffset>249555</wp:posOffset>
                </wp:positionV>
                <wp:extent cx="1605280" cy="281305"/>
                <wp:effectExtent l="0" t="0" r="13970" b="23495"/>
                <wp:wrapTopAndBottom/>
                <wp:docPr id="8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5280" cy="281305"/>
                        </a:xfrm>
                        <a:prstGeom prst="rect">
                          <a:avLst/>
                        </a:prstGeom>
                        <a:noFill/>
                        <a:ln w="9525">
                          <a:solidFill>
                            <a:srgbClr val="FF7000"/>
                          </a:solidFill>
                          <a:miter lim="800000"/>
                          <a:headEnd/>
                          <a:tailEnd/>
                        </a:ln>
                      </wps:spPr>
                      <wps:txbx>
                        <w:txbxContent>
                          <w:p w14:paraId="169819A9" w14:textId="77777777" w:rsidR="002A1612" w:rsidRDefault="002A1612" w:rsidP="001C6C01">
                            <w:proofErr w:type="spellStart"/>
                            <w:r>
                              <w:t>Začni</w:t>
                            </w:r>
                            <w:proofErr w:type="spellEnd"/>
                            <w:r>
                              <w:t xml:space="preserve"> na </w:t>
                            </w:r>
                            <w:proofErr w:type="spellStart"/>
                            <w:r>
                              <w:t>startu</w:t>
                            </w:r>
                            <w:proofErr w:type="spellEnd"/>
                            <w:r>
                              <w:t xml:space="preserve">. </w:t>
                            </w:r>
                          </w:p>
                          <w:p w14:paraId="641D3532" w14:textId="77777777" w:rsidR="002A1612" w:rsidRDefault="002A1612" w:rsidP="001C6C0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0D3FAE" id="_x0000_s1495" type="#_x0000_t202" style="position:absolute;left:0;text-align:left;margin-left:34.25pt;margin-top:19.65pt;width:126.4pt;height:22.15pt;z-index:2534256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" filled="f" strokecolor="#ff7000">
                <v:textbox>
                  <w:txbxContent>
                    <w:p w14:paraId="169819A9" w14:textId="77777777" w:rsidR="002A1612" w:rsidRDefault="002A1612" w:rsidP="001C6C01">
                      <w:proofErr w:type="spellStart"/>
                      <w:r>
                        <w:t>Začni</w:t>
                      </w:r>
                      <w:proofErr w:type="spellEnd"/>
                      <w:r>
                        <w:t xml:space="preserve"> na </w:t>
                      </w:r>
                      <w:proofErr w:type="spellStart"/>
                      <w:r>
                        <w:t>startu</w:t>
                      </w:r>
                      <w:proofErr w:type="spellEnd"/>
                      <w:r>
                        <w:t xml:space="preserve">. </w:t>
                      </w:r>
                    </w:p>
                    <w:p w14:paraId="641D3532" w14:textId="77777777" w:rsidR="002A1612" w:rsidRDefault="002A1612" w:rsidP="001C6C01"/>
                  </w:txbxContent>
                </v:textbox>
                <w10:wrap type="topAndBottom"/>
              </v:shape>
            </w:pict>
          </mc:Fallback>
        </mc:AlternateContent>
      </w:r>
      <w:r>
        <w:rPr>
          <w:lang w:val="cs-CZ"/>
        </w:rPr>
        <w:t>Omeleta z vesmírných vajec</w:t>
      </w:r>
      <w:r w:rsidRPr="00A84B87">
        <w:rPr>
          <w:lang w:val="cs-CZ"/>
        </w:rPr>
        <w:t xml:space="preserve"> </w:t>
      </w:r>
    </w:p>
    <w:p w14:paraId="5E99B9CC" w14:textId="12563ED5" w:rsidR="001C6C01" w:rsidRPr="00A84B87" w:rsidRDefault="001C6C01" w:rsidP="009040AE">
      <w:pPr>
        <w:spacing w:before="240" w:after="0"/>
        <w:ind w:left="720"/>
        <w:rPr>
          <w:lang w:val="cs-CZ"/>
        </w:rPr>
      </w:pPr>
      <w:r>
        <w:rPr>
          <w:lang w:val="cs-CZ"/>
        </w:rPr>
        <w:t>Kde se nachází Omeleta z vesmírných vajec</w:t>
      </w:r>
      <w:r w:rsidRPr="00A84B87">
        <w:rPr>
          <w:lang w:val="cs-CZ"/>
        </w:rPr>
        <w:t>?</w:t>
      </w:r>
      <w:r>
        <w:rPr>
          <w:lang w:val="cs-CZ"/>
        </w:rPr>
        <w:t xml:space="preserve"> </w:t>
      </w:r>
      <w:r w:rsidRPr="00A84B87">
        <w:rPr>
          <w:lang w:val="cs-CZ"/>
        </w:rPr>
        <w:t>___________________________________</w:t>
      </w:r>
      <w:bookmarkEnd w:id="94"/>
    </w:p>
    <w:p w14:paraId="4A79C271" w14:textId="36ED835A" w:rsidR="001C6C01" w:rsidRPr="00A84B87" w:rsidRDefault="001C6C01" w:rsidP="001C6C01">
      <w:pPr>
        <w:pStyle w:val="Nadpis1"/>
        <w:rPr>
          <w:lang w:val="cs-CZ"/>
        </w:rPr>
      </w:pPr>
      <w:bookmarkStart w:id="95" w:name="_Toc19607195"/>
      <w:r w:rsidRPr="00A84B87">
        <w:rPr>
          <w:lang w:val="cs-CZ"/>
        </w:rPr>
        <w:lastRenderedPageBreak/>
        <w:t>U4-1.</w:t>
      </w:r>
      <w:bookmarkStart w:id="96" w:name="_Hlk515277763"/>
      <w:r w:rsidRPr="00A84B87">
        <w:rPr>
          <w:lang w:val="cs-CZ"/>
        </w:rPr>
        <w:t xml:space="preserve">3 </w:t>
      </w:r>
      <w:bookmarkEnd w:id="96"/>
      <w:r>
        <w:rPr>
          <w:lang w:val="cs-CZ"/>
        </w:rPr>
        <w:t xml:space="preserve">Prozkoumejte příkazy </w:t>
      </w:r>
      <w:proofErr w:type="spellStart"/>
      <w:r>
        <w:rPr>
          <w:lang w:val="cs-CZ"/>
        </w:rPr>
        <w:t>if</w:t>
      </w:r>
      <w:proofErr w:type="spellEnd"/>
      <w:r>
        <w:rPr>
          <w:lang w:val="cs-CZ"/>
        </w:rPr>
        <w:t xml:space="preserve"> a sekvenci</w:t>
      </w:r>
      <w:bookmarkEnd w:id="95"/>
    </w:p>
    <w:p w14:paraId="3C254224" w14:textId="3F0C32CF" w:rsidR="001C6C01" w:rsidRPr="00A84B87" w:rsidRDefault="001C6C01" w:rsidP="001C6C01">
      <w:pPr>
        <w:rPr>
          <w:lang w:val="cs-CZ"/>
        </w:rPr>
      </w:pPr>
      <w:r w:rsidRPr="00A84B87">
        <w:rPr>
          <w:noProof/>
          <w:color w:val="000000" w:themeColor="text1"/>
          <w:lang w:val="cs-CZ"/>
        </w:rPr>
        <w:drawing>
          <wp:anchor distT="0" distB="0" distL="114300" distR="114300" simplePos="0" relativeHeight="253389824" behindDoc="0" locked="0" layoutInCell="1" allowOverlap="1" wp14:anchorId="1D2B63DC" wp14:editId="24A2B249">
            <wp:simplePos x="0" y="0"/>
            <wp:positionH relativeFrom="column">
              <wp:posOffset>1674495</wp:posOffset>
            </wp:positionH>
            <wp:positionV relativeFrom="paragraph">
              <wp:posOffset>929157</wp:posOffset>
            </wp:positionV>
            <wp:extent cx="2070100" cy="1254125"/>
            <wp:effectExtent l="19050" t="19050" r="25400" b="22225"/>
            <wp:wrapTopAndBottom/>
            <wp:docPr id="1073742063" name="Picture 1073742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56" name="U4-1.2_if block_filled.PNG"/>
                    <pic:cNvPicPr/>
                  </pic:nvPicPr>
                  <pic:blipFill>
                    <a:blip r:embed="rId165">
                      <a:extLst>
                        <a:ext uri="{28A0092B-C50C-407E-A947-70E740481C1C}">
                          <a14:useLocalDpi xmlns:a14="http://schemas.microsoft.com/office/drawing/2010/main" val="0"/>
                        </a:ext>
                      </a:extLst>
                    </a:blip>
                    <a:stretch>
                      <a:fillRect/>
                    </a:stretch>
                  </pic:blipFill>
                  <pic:spPr>
                    <a:xfrm>
                      <a:off x="0" y="0"/>
                      <a:ext cx="2070100" cy="1254125"/>
                    </a:xfrm>
                    <a:prstGeom prst="rect">
                      <a:avLst/>
                    </a:prstGeom>
                    <a:ln w="19050">
                      <a:solidFill>
                        <a:srgbClr val="FF7000"/>
                      </a:solidFill>
                      <a:prstDash val="lgDash"/>
                    </a:ln>
                  </pic:spPr>
                </pic:pic>
              </a:graphicData>
            </a:graphic>
            <wp14:sizeRelH relativeFrom="margin">
              <wp14:pctWidth>0</wp14:pctWidth>
            </wp14:sizeRelH>
            <wp14:sizeRelV relativeFrom="margin">
              <wp14:pctHeight>0</wp14:pctHeight>
            </wp14:sizeRelV>
          </wp:anchor>
        </w:drawing>
      </w:r>
      <w:r>
        <w:rPr>
          <w:noProof/>
          <w:lang w:val="cs-CZ"/>
        </w:rPr>
        <w:t xml:space="preserve">Když v kódu použijete příkaz </w:t>
      </w:r>
      <w:r w:rsidR="00B84253">
        <w:rPr>
          <w:noProof/>
          <w:lang w:val="cs-CZ"/>
        </w:rPr>
        <w:t>„</w:t>
      </w:r>
      <w:r w:rsidRPr="00A84B87">
        <w:rPr>
          <w:noProof/>
          <w:lang w:val="cs-CZ"/>
        </w:rPr>
        <w:t>if</w:t>
      </w:r>
      <w:r w:rsidR="00B84253">
        <w:rPr>
          <w:noProof/>
          <w:lang w:val="cs-CZ"/>
        </w:rPr>
        <w:t>“</w:t>
      </w:r>
      <w:r>
        <w:rPr>
          <w:noProof/>
          <w:lang w:val="cs-CZ"/>
        </w:rPr>
        <w:t>, říkáte počítači, co má dělat, když nastane daná podmínka. V </w:t>
      </w:r>
      <w:proofErr w:type="spellStart"/>
      <w:r w:rsidRPr="00A84B87">
        <w:rPr>
          <w:lang w:val="cs-CZ"/>
        </w:rPr>
        <w:t>EdScratch</w:t>
      </w:r>
      <w:r>
        <w:rPr>
          <w:lang w:val="cs-CZ"/>
        </w:rPr>
        <w:t>i</w:t>
      </w:r>
      <w:proofErr w:type="spellEnd"/>
      <w:r>
        <w:rPr>
          <w:lang w:val="cs-CZ"/>
        </w:rPr>
        <w:t xml:space="preserve"> musíte v bloku </w:t>
      </w:r>
      <w:proofErr w:type="spellStart"/>
      <w:r w:rsidRPr="00A84B87">
        <w:rPr>
          <w:color w:val="FF7000"/>
          <w:lang w:val="cs-CZ"/>
        </w:rPr>
        <w:t>if</w:t>
      </w:r>
      <w:proofErr w:type="spellEnd"/>
      <w:r w:rsidRPr="00A84B87">
        <w:rPr>
          <w:lang w:val="cs-CZ"/>
        </w:rPr>
        <w:t xml:space="preserve"> </w:t>
      </w:r>
      <w:r>
        <w:rPr>
          <w:lang w:val="cs-CZ"/>
        </w:rPr>
        <w:t xml:space="preserve">zadat podmínku pomocí vstupního parametru v kosočtvercovém vstupním parametru. Vložením bloku či bloků do </w:t>
      </w:r>
      <w:r w:rsidR="00B84253">
        <w:rPr>
          <w:lang w:val="cs-CZ"/>
        </w:rPr>
        <w:t>„</w:t>
      </w:r>
      <w:r>
        <w:rPr>
          <w:lang w:val="cs-CZ"/>
        </w:rPr>
        <w:t>úst</w:t>
      </w:r>
      <w:r w:rsidR="00B84253">
        <w:rPr>
          <w:lang w:val="cs-CZ"/>
        </w:rPr>
        <w:t>“</w:t>
      </w:r>
      <w:r>
        <w:rPr>
          <w:lang w:val="cs-CZ"/>
        </w:rPr>
        <w:t xml:space="preserve"> bloku </w:t>
      </w:r>
      <w:proofErr w:type="spellStart"/>
      <w:r w:rsidRPr="00A84B87">
        <w:rPr>
          <w:color w:val="FF7000"/>
          <w:lang w:val="cs-CZ"/>
        </w:rPr>
        <w:t>if</w:t>
      </w:r>
      <w:proofErr w:type="spellEnd"/>
      <w:r>
        <w:rPr>
          <w:lang w:val="cs-CZ"/>
        </w:rPr>
        <w:t xml:space="preserve"> můžete robotovi rovněž říct, jakou má podniknout podmíněnou akci</w:t>
      </w:r>
      <w:r w:rsidRPr="00A84B87">
        <w:rPr>
          <w:lang w:val="cs-CZ"/>
        </w:rPr>
        <w:t>:</w:t>
      </w:r>
    </w:p>
    <w:p w14:paraId="7C6737CA" w14:textId="77777777" w:rsidR="001C6C01" w:rsidRPr="00A84B87" w:rsidRDefault="001C6C01" w:rsidP="001C6C01">
      <w:pPr>
        <w:rPr>
          <w:lang w:val="cs-CZ"/>
        </w:rPr>
      </w:pPr>
    </w:p>
    <w:p w14:paraId="1ED442FC" w14:textId="77777777" w:rsidR="001C6C01" w:rsidRPr="00A84B87" w:rsidRDefault="001C6C01" w:rsidP="001C6C01">
      <w:pPr>
        <w:rPr>
          <w:lang w:val="cs-CZ"/>
        </w:rPr>
      </w:pPr>
      <w:r>
        <w:rPr>
          <w:lang w:val="cs-CZ"/>
        </w:rPr>
        <w:t xml:space="preserve">Co se stane v programu, který využívá blok </w:t>
      </w:r>
      <w:proofErr w:type="spellStart"/>
      <w:r w:rsidRPr="00A84B87">
        <w:rPr>
          <w:color w:val="FF7000"/>
          <w:lang w:val="cs-CZ"/>
        </w:rPr>
        <w:t>if</w:t>
      </w:r>
      <w:proofErr w:type="spellEnd"/>
      <w:r>
        <w:rPr>
          <w:lang w:val="cs-CZ"/>
        </w:rPr>
        <w:t xml:space="preserve">, když podmínka </w:t>
      </w:r>
      <w:r>
        <w:rPr>
          <w:b/>
          <w:noProof/>
          <w:lang w:val="cs-CZ"/>
        </w:rPr>
        <w:t>není</w:t>
      </w:r>
      <w:r w:rsidRPr="00A84B87">
        <w:rPr>
          <w:noProof/>
          <w:lang w:val="cs-CZ"/>
        </w:rPr>
        <w:t xml:space="preserve"> </w:t>
      </w:r>
      <w:r>
        <w:rPr>
          <w:noProof/>
          <w:lang w:val="cs-CZ"/>
        </w:rPr>
        <w:t>splněna</w:t>
      </w:r>
      <w:r w:rsidRPr="00A84B87">
        <w:rPr>
          <w:lang w:val="cs-CZ"/>
        </w:rPr>
        <w:t>?</w:t>
      </w:r>
    </w:p>
    <w:p w14:paraId="501A881A" w14:textId="77777777" w:rsidR="001C6C01" w:rsidRPr="00A84B87" w:rsidRDefault="001C6C01" w:rsidP="001C6C01">
      <w:pPr>
        <w:rPr>
          <w:lang w:val="cs-CZ"/>
        </w:rPr>
      </w:pPr>
      <w:r w:rsidRPr="00A84B87">
        <w:rPr>
          <w:noProof/>
          <w:lang w:val="cs-CZ"/>
        </w:rPr>
        <w:drawing>
          <wp:anchor distT="0" distB="0" distL="114300" distR="114300" simplePos="0" relativeHeight="253390848" behindDoc="0" locked="0" layoutInCell="1" allowOverlap="1" wp14:anchorId="109E5950" wp14:editId="25D50DC8">
            <wp:simplePos x="0" y="0"/>
            <wp:positionH relativeFrom="column">
              <wp:posOffset>906780</wp:posOffset>
            </wp:positionH>
            <wp:positionV relativeFrom="paragraph">
              <wp:posOffset>238125</wp:posOffset>
            </wp:positionV>
            <wp:extent cx="3600450" cy="2719070"/>
            <wp:effectExtent l="19050" t="19050" r="19050" b="24130"/>
            <wp:wrapTopAndBottom/>
            <wp:docPr id="1073742064" name="Picture 1073742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64" name="U4-1.3_if in sequence.PNG"/>
                    <pic:cNvPicPr/>
                  </pic:nvPicPr>
                  <pic:blipFill>
                    <a:blip r:embed="rId167">
                      <a:extLst>
                        <a:ext uri="{28A0092B-C50C-407E-A947-70E740481C1C}">
                          <a14:useLocalDpi xmlns:a14="http://schemas.microsoft.com/office/drawing/2010/main" val="0"/>
                        </a:ext>
                      </a:extLst>
                    </a:blip>
                    <a:stretch>
                      <a:fillRect/>
                    </a:stretch>
                  </pic:blipFill>
                  <pic:spPr>
                    <a:xfrm>
                      <a:off x="0" y="0"/>
                      <a:ext cx="3600450" cy="2719070"/>
                    </a:xfrm>
                    <a:prstGeom prst="rect">
                      <a:avLst/>
                    </a:prstGeom>
                    <a:ln w="19050">
                      <a:solidFill>
                        <a:srgbClr val="FF7000"/>
                      </a:solidFill>
                      <a:prstDash val="lgDash"/>
                    </a:ln>
                  </pic:spPr>
                </pic:pic>
              </a:graphicData>
            </a:graphic>
          </wp:anchor>
        </w:drawing>
      </w:r>
      <w:r w:rsidRPr="00A84B87">
        <w:rPr>
          <w:lang w:val="cs-CZ"/>
        </w:rPr>
        <w:t xml:space="preserve">Prohlédněte si následující program: </w:t>
      </w:r>
    </w:p>
    <w:p w14:paraId="24E41D05" w14:textId="77777777" w:rsidR="001C6C01" w:rsidRPr="00A84B87" w:rsidRDefault="001C6C01" w:rsidP="001C6C01">
      <w:pPr>
        <w:rPr>
          <w:lang w:val="cs-CZ"/>
        </w:rPr>
      </w:pPr>
    </w:p>
    <w:p w14:paraId="5E3A1EE8" w14:textId="77777777" w:rsidR="001C6C01" w:rsidRPr="00A84B87" w:rsidRDefault="001C6C01" w:rsidP="001C6C01">
      <w:pPr>
        <w:pStyle w:val="Odstavecseseznamem"/>
        <w:numPr>
          <w:ilvl w:val="0"/>
          <w:numId w:val="51"/>
        </w:numPr>
        <w:rPr>
          <w:lang w:val="cs-CZ"/>
        </w:rPr>
      </w:pPr>
      <w:r>
        <w:rPr>
          <w:lang w:val="cs-CZ"/>
        </w:rPr>
        <w:t xml:space="preserve">Co se musí v tomto programu stát, aby podmínka stanovená v bloku </w:t>
      </w:r>
      <w:proofErr w:type="spellStart"/>
      <w:r w:rsidRPr="00A84B87">
        <w:rPr>
          <w:color w:val="FF7000"/>
          <w:lang w:val="cs-CZ"/>
        </w:rPr>
        <w:t>if</w:t>
      </w:r>
      <w:proofErr w:type="spellEnd"/>
      <w:r w:rsidRPr="00A84B87">
        <w:rPr>
          <w:lang w:val="cs-CZ"/>
        </w:rPr>
        <w:t xml:space="preserve"> </w:t>
      </w:r>
      <w:r>
        <w:rPr>
          <w:lang w:val="cs-CZ"/>
        </w:rPr>
        <w:t>byla splněna</w:t>
      </w:r>
      <w:r w:rsidRPr="00A84B87">
        <w:rPr>
          <w:lang w:val="cs-CZ"/>
        </w:rPr>
        <w:t>?</w:t>
      </w:r>
    </w:p>
    <w:p w14:paraId="76C09F2B" w14:textId="77777777" w:rsidR="001C6C01" w:rsidRPr="00A84B87" w:rsidRDefault="001C6C01" w:rsidP="001C6C01">
      <w:pPr>
        <w:rPr>
          <w:lang w:val="cs-CZ"/>
        </w:rPr>
      </w:pPr>
      <w:r w:rsidRPr="00A84B87">
        <w:rPr>
          <w:lang w:val="cs-CZ"/>
        </w:rPr>
        <w:t>________________________________________________________________________________</w:t>
      </w:r>
    </w:p>
    <w:p w14:paraId="56A71C3F" w14:textId="77777777" w:rsidR="001C6C01" w:rsidRPr="00A84B87" w:rsidRDefault="001C6C01" w:rsidP="001C6C01">
      <w:pPr>
        <w:rPr>
          <w:lang w:val="cs-CZ"/>
        </w:rPr>
      </w:pPr>
      <w:r w:rsidRPr="00A84B87">
        <w:rPr>
          <w:lang w:val="cs-CZ"/>
        </w:rPr>
        <w:t>________________________________________________________________________________</w:t>
      </w:r>
    </w:p>
    <w:p w14:paraId="63F37ED1" w14:textId="77777777" w:rsidR="001C6C01" w:rsidRPr="00A84B87" w:rsidRDefault="001C6C01" w:rsidP="001C6C01">
      <w:pPr>
        <w:rPr>
          <w:lang w:val="cs-CZ"/>
        </w:rPr>
      </w:pPr>
    </w:p>
    <w:p w14:paraId="0F550147" w14:textId="77777777" w:rsidR="001C6C01" w:rsidRPr="00A84B87" w:rsidRDefault="001C6C01" w:rsidP="001C6C01">
      <w:pPr>
        <w:rPr>
          <w:lang w:val="cs-CZ"/>
        </w:rPr>
      </w:pPr>
      <w:r>
        <w:rPr>
          <w:lang w:val="cs-CZ"/>
        </w:rPr>
        <w:t xml:space="preserve">Napište program v </w:t>
      </w:r>
      <w:proofErr w:type="spellStart"/>
      <w:r>
        <w:rPr>
          <w:lang w:val="cs-CZ"/>
        </w:rPr>
        <w:t>EdScratchi</w:t>
      </w:r>
      <w:proofErr w:type="spellEnd"/>
      <w:r w:rsidRPr="00A84B87">
        <w:rPr>
          <w:lang w:val="cs-CZ"/>
        </w:rPr>
        <w:t xml:space="preserve">. </w:t>
      </w:r>
      <w:r>
        <w:rPr>
          <w:lang w:val="cs-CZ"/>
        </w:rPr>
        <w:t xml:space="preserve">Stáhněte jej a spusťte v Edisonovi. </w:t>
      </w:r>
    </w:p>
    <w:p w14:paraId="4B1EC31B" w14:textId="77777777" w:rsidR="001C6C01" w:rsidRPr="00A84B87" w:rsidRDefault="001C6C01" w:rsidP="001C6C01">
      <w:pPr>
        <w:pStyle w:val="Odstavecseseznamem"/>
        <w:numPr>
          <w:ilvl w:val="0"/>
          <w:numId w:val="51"/>
        </w:numPr>
        <w:rPr>
          <w:lang w:val="cs-CZ"/>
        </w:rPr>
      </w:pPr>
      <w:r>
        <w:rPr>
          <w:lang w:val="cs-CZ"/>
        </w:rPr>
        <w:t xml:space="preserve">Co se stalo, když jste program spustili? Běžel podmíněný kód (kód uvnitř bloku </w:t>
      </w:r>
      <w:proofErr w:type="spellStart"/>
      <w:r w:rsidRPr="00A84B87">
        <w:rPr>
          <w:color w:val="FF7000"/>
          <w:lang w:val="cs-CZ"/>
        </w:rPr>
        <w:t>if</w:t>
      </w:r>
      <w:proofErr w:type="spellEnd"/>
      <w:r w:rsidRPr="00A84B87">
        <w:rPr>
          <w:lang w:val="cs-CZ"/>
        </w:rPr>
        <w:t xml:space="preserve">)? </w:t>
      </w:r>
    </w:p>
    <w:p w14:paraId="762FB321" w14:textId="77777777" w:rsidR="001C6C01" w:rsidRPr="00A84B87" w:rsidRDefault="001C6C01" w:rsidP="001C6C01">
      <w:pPr>
        <w:rPr>
          <w:lang w:val="cs-CZ"/>
        </w:rPr>
      </w:pPr>
      <w:r w:rsidRPr="00A84B87">
        <w:rPr>
          <w:lang w:val="cs-CZ"/>
        </w:rPr>
        <w:t>________________________________________________________________________________</w:t>
      </w:r>
    </w:p>
    <w:p w14:paraId="1EF7EE67" w14:textId="77777777" w:rsidR="001C6C01" w:rsidRPr="00A84B87" w:rsidRDefault="001C6C01" w:rsidP="001C6C01">
      <w:pPr>
        <w:rPr>
          <w:lang w:val="cs-CZ"/>
        </w:rPr>
      </w:pPr>
      <w:r w:rsidRPr="00A84B87">
        <w:rPr>
          <w:lang w:val="cs-CZ"/>
        </w:rPr>
        <w:t>________________________________________________________________________________</w:t>
      </w:r>
    </w:p>
    <w:p w14:paraId="2881B12C" w14:textId="77777777" w:rsidR="001C6C01" w:rsidRPr="00A84B87" w:rsidRDefault="001C6C01" w:rsidP="001C6C01">
      <w:pPr>
        <w:pStyle w:val="Odstavecseseznamem"/>
        <w:numPr>
          <w:ilvl w:val="0"/>
          <w:numId w:val="51"/>
        </w:numPr>
        <w:rPr>
          <w:lang w:val="cs-CZ"/>
        </w:rPr>
      </w:pPr>
      <w:r>
        <w:rPr>
          <w:lang w:val="cs-CZ"/>
        </w:rPr>
        <w:lastRenderedPageBreak/>
        <w:t xml:space="preserve">Co se na základě vašich zjištění a podle vašeho názoru stane v programu, který používá blok </w:t>
      </w:r>
      <w:proofErr w:type="spellStart"/>
      <w:r w:rsidRPr="00A84B87">
        <w:rPr>
          <w:color w:val="FF7000"/>
          <w:lang w:val="cs-CZ"/>
        </w:rPr>
        <w:t>if</w:t>
      </w:r>
      <w:proofErr w:type="spellEnd"/>
      <w:r>
        <w:rPr>
          <w:lang w:val="cs-CZ"/>
        </w:rPr>
        <w:t>, když podmínka NEBUDE</w:t>
      </w:r>
      <w:r w:rsidRPr="00A84B87">
        <w:rPr>
          <w:lang w:val="cs-CZ"/>
        </w:rPr>
        <w:t xml:space="preserve"> </w:t>
      </w:r>
      <w:r>
        <w:rPr>
          <w:lang w:val="cs-CZ"/>
        </w:rPr>
        <w:t>splněna</w:t>
      </w:r>
      <w:r w:rsidRPr="00A84B87">
        <w:rPr>
          <w:lang w:val="cs-CZ"/>
        </w:rPr>
        <w:t>?</w:t>
      </w:r>
    </w:p>
    <w:p w14:paraId="1276B0F7" w14:textId="77777777" w:rsidR="001C6C01" w:rsidRPr="00A84B87" w:rsidRDefault="001C6C01" w:rsidP="001C6C01">
      <w:pPr>
        <w:rPr>
          <w:lang w:val="cs-CZ"/>
        </w:rPr>
      </w:pPr>
      <w:r w:rsidRPr="00A84B87">
        <w:rPr>
          <w:lang w:val="cs-CZ"/>
        </w:rPr>
        <w:t>________________________________________________________________________________</w:t>
      </w:r>
    </w:p>
    <w:p w14:paraId="6E6FAE3F" w14:textId="77777777" w:rsidR="001C6C01" w:rsidRPr="00A84B87" w:rsidRDefault="001C6C01" w:rsidP="001C6C01">
      <w:pPr>
        <w:rPr>
          <w:lang w:val="cs-CZ"/>
        </w:rPr>
      </w:pPr>
      <w:r w:rsidRPr="00A84B87">
        <w:rPr>
          <w:lang w:val="cs-CZ"/>
        </w:rPr>
        <w:t>________________________________________________________________________________</w:t>
      </w:r>
    </w:p>
    <w:p w14:paraId="4D7CA1C5" w14:textId="77777777" w:rsidR="001C6C01" w:rsidRPr="00A84B87" w:rsidRDefault="001C6C01" w:rsidP="001C6C01">
      <w:pPr>
        <w:rPr>
          <w:lang w:val="cs-CZ"/>
        </w:rPr>
      </w:pPr>
      <w:r w:rsidRPr="00A84B87">
        <w:rPr>
          <w:noProof/>
          <w:lang w:val="cs-CZ"/>
        </w:rPr>
        <mc:AlternateContent>
          <mc:Choice Requires="wpg">
            <w:drawing>
              <wp:anchor distT="0" distB="0" distL="114300" distR="114300" simplePos="0" relativeHeight="253391872" behindDoc="0" locked="0" layoutInCell="1" allowOverlap="1" wp14:anchorId="797E8293" wp14:editId="05644834">
                <wp:simplePos x="0" y="0"/>
                <wp:positionH relativeFrom="column">
                  <wp:posOffset>-44450</wp:posOffset>
                </wp:positionH>
                <wp:positionV relativeFrom="paragraph">
                  <wp:posOffset>357505</wp:posOffset>
                </wp:positionV>
                <wp:extent cx="5715000" cy="2914650"/>
                <wp:effectExtent l="0" t="0" r="19050" b="19050"/>
                <wp:wrapTopAndBottom/>
                <wp:docPr id="1073742069" name="Group 1073742069"/>
                <wp:cNvGraphicFramePr/>
                <a:graphic xmlns:a="http://schemas.openxmlformats.org/drawingml/2006/main">
                  <a:graphicData uri="http://schemas.microsoft.com/office/word/2010/wordprocessingGroup">
                    <wpg:wgp>
                      <wpg:cNvGrpSpPr/>
                      <wpg:grpSpPr>
                        <a:xfrm>
                          <a:off x="0" y="0"/>
                          <a:ext cx="5715000" cy="2914650"/>
                          <a:chOff x="0" y="0"/>
                          <a:chExt cx="5715000" cy="2914853"/>
                        </a:xfrm>
                      </wpg:grpSpPr>
                      <wps:wsp>
                        <wps:cNvPr id="1073742066" name="Text Box 1073742066"/>
                        <wps:cNvSpPr txBox="1">
                          <a:spLocks noChangeArrowheads="1"/>
                        </wps:cNvSpPr>
                        <wps:spPr bwMode="auto">
                          <a:xfrm>
                            <a:off x="0" y="665683"/>
                            <a:ext cx="5715000" cy="2249170"/>
                          </a:xfrm>
                          <a:prstGeom prst="roundRect">
                            <a:avLst>
                              <a:gd name="adj" fmla="val 3864"/>
                            </a:avLst>
                          </a:prstGeom>
                          <a:solidFill>
                            <a:srgbClr val="FFFFFF"/>
                          </a:solidFill>
                          <a:ln w="9525">
                            <a:solidFill>
                              <a:schemeClr val="tx1">
                                <a:lumMod val="65000"/>
                                <a:lumOff val="35000"/>
                              </a:schemeClr>
                            </a:solidFill>
                            <a:miter lim="800000"/>
                            <a:headEnd/>
                            <a:tailEnd/>
                          </a:ln>
                        </wps:spPr>
                        <wps:txbx>
                          <w:txbxContent>
                            <w:p w14:paraId="4F8E9FF9" w14:textId="77777777" w:rsidR="002A1612" w:rsidRPr="00D115E3" w:rsidRDefault="002A1612" w:rsidP="001C6C01">
                              <w:pPr>
                                <w:rPr>
                                  <w:lang w:val="cs-CZ"/>
                                </w:rPr>
                              </w:pPr>
                              <w:r>
                                <w:rPr>
                                  <w:lang w:val="cs-CZ"/>
                                </w:rPr>
                                <w:t xml:space="preserve">Pamatujte si, že všechny programy procházejí kód krok za krokem v sekvenci, tj. posloupnosti. Když program narazí na </w:t>
                              </w:r>
                              <w:proofErr w:type="spellStart"/>
                              <w:r w:rsidRPr="00D115E3">
                                <w:rPr>
                                  <w:color w:val="FF7000"/>
                                  <w:lang w:val="cs-CZ"/>
                                </w:rPr>
                                <w:t>if</w:t>
                              </w:r>
                              <w:proofErr w:type="spellEnd"/>
                              <w:r w:rsidRPr="00D115E3">
                                <w:rPr>
                                  <w:lang w:val="cs-CZ"/>
                                </w:rPr>
                                <w:t xml:space="preserve"> blok,</w:t>
                              </w:r>
                              <w:r>
                                <w:rPr>
                                  <w:lang w:val="cs-CZ"/>
                                </w:rPr>
                                <w:t xml:space="preserve"> zkontroluje, zda daná podmínka byla splněna. Pokud byla, program spustí kód uvnitř bloku. Pokud podmínka není splněna, program kód v bloku </w:t>
                              </w:r>
                              <w:proofErr w:type="spellStart"/>
                              <w:r w:rsidRPr="00D115E3">
                                <w:rPr>
                                  <w:color w:val="FF7000"/>
                                  <w:lang w:val="cs-CZ"/>
                                </w:rPr>
                                <w:t>if</w:t>
                              </w:r>
                              <w:proofErr w:type="spellEnd"/>
                              <w:r w:rsidRPr="00D115E3">
                                <w:rPr>
                                  <w:lang w:val="cs-CZ"/>
                                </w:rPr>
                                <w:t xml:space="preserve"> </w:t>
                              </w:r>
                              <w:proofErr w:type="gramStart"/>
                              <w:r>
                                <w:rPr>
                                  <w:lang w:val="cs-CZ"/>
                                </w:rPr>
                                <w:t>přeskočí</w:t>
                              </w:r>
                              <w:proofErr w:type="gramEnd"/>
                              <w:r>
                                <w:rPr>
                                  <w:lang w:val="cs-CZ"/>
                                </w:rPr>
                                <w:t xml:space="preserve"> a přejde na další řádek kódu. </w:t>
                              </w:r>
                            </w:p>
                            <w:p w14:paraId="2D9BE102" w14:textId="77777777" w:rsidR="002A1612" w:rsidRPr="00D115E3" w:rsidRDefault="002A1612" w:rsidP="001C6C01">
                              <w:pPr>
                                <w:rPr>
                                  <w:lang w:val="cs-CZ"/>
                                </w:rPr>
                              </w:pPr>
                              <w:r>
                                <w:rPr>
                                  <w:lang w:val="cs-CZ"/>
                                </w:rPr>
                                <w:t xml:space="preserve">Edison postupuje od bloku k dalšímu bloku v kódu velmi rychle. Za méně než 10 milisekund </w:t>
                              </w:r>
                              <w:r w:rsidRPr="00D115E3">
                                <w:rPr>
                                  <w:lang w:val="cs-CZ"/>
                                </w:rPr>
                                <w:t xml:space="preserve">robot </w:t>
                              </w:r>
                              <w:r>
                                <w:rPr>
                                  <w:lang w:val="cs-CZ"/>
                                </w:rPr>
                                <w:t xml:space="preserve">dorazí k bloku </w:t>
                              </w:r>
                              <w:proofErr w:type="spellStart"/>
                              <w:r w:rsidRPr="00D115E3">
                                <w:rPr>
                                  <w:color w:val="FF7000"/>
                                  <w:lang w:val="cs-CZ"/>
                                </w:rPr>
                                <w:t>if</w:t>
                              </w:r>
                              <w:proofErr w:type="spellEnd"/>
                              <w:r w:rsidRPr="00D115E3">
                                <w:rPr>
                                  <w:lang w:val="cs-CZ"/>
                                </w:rPr>
                                <w:t xml:space="preserve"> </w:t>
                              </w:r>
                              <w:r>
                                <w:rPr>
                                  <w:lang w:val="cs-CZ"/>
                                </w:rPr>
                                <w:t>a kontroluje, zda je stisknuto kulaté tlačítko. Za méně než setinu sekundy! Je téměř nemožné stisknout kulaté tlačítko včas</w:t>
                              </w:r>
                              <w:r w:rsidRPr="00D115E3">
                                <w:rPr>
                                  <w:lang w:val="cs-CZ"/>
                                </w:rPr>
                                <w:t xml:space="preserve">. </w:t>
                              </w:r>
                            </w:p>
                            <w:p w14:paraId="5013E37D" w14:textId="77777777" w:rsidR="002A1612" w:rsidRPr="00D115E3" w:rsidRDefault="002A1612" w:rsidP="001C6C01">
                              <w:pPr>
                                <w:rPr>
                                  <w:lang w:val="cs-CZ"/>
                                </w:rPr>
                              </w:pPr>
                              <w:r>
                                <w:rPr>
                                  <w:lang w:val="cs-CZ"/>
                                </w:rPr>
                                <w:t>Pokud chcete, aby proběhl podmíněný kód, jaký další blok byste měli do programu přidat, abyste získali čas ke stisknutí kulatého tlačítka?</w:t>
                              </w:r>
                              <w:r w:rsidRPr="00D115E3">
                                <w:rPr>
                                  <w:lang w:val="cs-CZ"/>
                                </w:rPr>
                                <w:t xml:space="preserve"> </w:t>
                              </w:r>
                            </w:p>
                          </w:txbxContent>
                        </wps:txbx>
                        <wps:bodyPr rot="0" vert="horz" wrap="square" lIns="91440" tIns="180000" rIns="91440" bIns="90000" anchor="t" anchorCtr="0">
                          <a:noAutofit/>
                        </wps:bodyPr>
                      </wps:wsp>
                      <pic:pic xmlns:pic="http://schemas.openxmlformats.org/drawingml/2006/picture">
                        <pic:nvPicPr>
                          <pic:cNvPr id="1073742067" name="Picture 1073742067"/>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208483" y="0"/>
                            <a:ext cx="899795" cy="899795"/>
                          </a:xfrm>
                          <a:prstGeom prst="rect">
                            <a:avLst/>
                          </a:prstGeom>
                        </pic:spPr>
                      </pic:pic>
                      <wps:wsp>
                        <wps:cNvPr id="1073742068" name="Text Box 2"/>
                        <wps:cNvSpPr txBox="1">
                          <a:spLocks noChangeArrowheads="1"/>
                        </wps:cNvSpPr>
                        <wps:spPr bwMode="auto">
                          <a:xfrm>
                            <a:off x="1009498" y="285292"/>
                            <a:ext cx="1550822" cy="365760"/>
                          </a:xfrm>
                          <a:prstGeom prst="rect">
                            <a:avLst/>
                          </a:prstGeom>
                          <a:noFill/>
                          <a:ln w="9525">
                            <a:noFill/>
                            <a:miter lim="800000"/>
                            <a:headEnd/>
                            <a:tailEnd/>
                          </a:ln>
                        </wps:spPr>
                        <wps:txbx>
                          <w:txbxContent>
                            <w:p w14:paraId="260B237B" w14:textId="77777777" w:rsidR="002A1612" w:rsidRPr="00D31915" w:rsidRDefault="002A1612" w:rsidP="001C6C01">
                              <w:pPr>
                                <w:rPr>
                                  <w:b/>
                                  <w:color w:val="FF7000"/>
                                  <w:sz w:val="28"/>
                                  <w:szCs w:val="28"/>
                                </w:rPr>
                              </w:pPr>
                              <w:proofErr w:type="spellStart"/>
                              <w:r>
                                <w:rPr>
                                  <w:b/>
                                  <w:color w:val="FF7000"/>
                                  <w:sz w:val="28"/>
                                  <w:szCs w:val="28"/>
                                </w:rPr>
                                <w:t>Proč</w:t>
                              </w:r>
                              <w:proofErr w:type="spellEnd"/>
                              <w:r>
                                <w:rPr>
                                  <w:b/>
                                  <w:color w:val="FF7000"/>
                                  <w:sz w:val="28"/>
                                  <w:szCs w:val="28"/>
                                </w:rPr>
                                <w:t xml:space="preserve"> je to </w:t>
                              </w:r>
                              <w:proofErr w:type="spellStart"/>
                              <w:r>
                                <w:rPr>
                                  <w:b/>
                                  <w:color w:val="FF7000"/>
                                  <w:sz w:val="28"/>
                                  <w:szCs w:val="28"/>
                                </w:rPr>
                                <w:t>tak</w:t>
                              </w:r>
                              <w:proofErr w:type="spellEnd"/>
                              <w:r>
                                <w:rPr>
                                  <w:b/>
                                  <w:color w:val="FF7000"/>
                                  <w:sz w:val="28"/>
                                  <w:szCs w:val="28"/>
                                </w:rPr>
                                <w:t>?</w:t>
                              </w:r>
                            </w:p>
                            <w:p w14:paraId="145CDCD5" w14:textId="77777777" w:rsidR="002A1612" w:rsidRPr="00D31915" w:rsidRDefault="002A1612" w:rsidP="001C6C01">
                              <w:pPr>
                                <w:rPr>
                                  <w:b/>
                                  <w:color w:val="FF7000"/>
                                  <w:sz w:val="28"/>
                                  <w:szCs w:val="28"/>
                                </w:rPr>
                              </w:pPr>
                            </w:p>
                          </w:txbxContent>
                        </wps:txbx>
                        <wps:bodyPr rot="0" vert="horz" wrap="square" lIns="91440" tIns="45720" rIns="91440" bIns="45720" anchor="t" anchorCtr="0">
                          <a:noAutofit/>
                        </wps:bodyPr>
                      </wps:wsp>
                    </wpg:wgp>
                  </a:graphicData>
                </a:graphic>
              </wp:anchor>
            </w:drawing>
          </mc:Choice>
          <mc:Fallback>
            <w:pict>
              <v:group w14:anchorId="797E8293" id="Group 1073742069" o:spid="_x0000_s1496" style="position:absolute;margin-left:-3.5pt;margin-top:28.15pt;width:450pt;height:229.5pt;z-index:253391872" coordsize="57150,2914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">
                <v:roundrect id="Text Box 1073742066" o:spid="_x0000_s1497" style="position:absolute;top:6656;width:57150;height:22492;visibility:visible;mso-wrap-style:square;v-text-anchor:top" arcsize="253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" strokecolor="#5a5a5a [2109]">
                  <v:stroke joinstyle="miter"/>
                  <v:textbox inset=",5mm,,2.5mm">
                    <w:txbxContent>
                      <w:p w14:paraId="4F8E9FF9" w14:textId="77777777" w:rsidR="002A1612" w:rsidRPr="00D115E3" w:rsidRDefault="002A1612" w:rsidP="001C6C01">
                        <w:pPr>
                          <w:rPr>
                            <w:lang w:val="cs-CZ"/>
                          </w:rPr>
                        </w:pPr>
                        <w:r>
                          <w:rPr>
                            <w:lang w:val="cs-CZ"/>
                          </w:rPr>
                          <w:t xml:space="preserve">Pamatujte si, že všechny programy procházejí kód krok za krokem v sekvenci, tj. posloupnosti. Když program narazí na </w:t>
                        </w:r>
                        <w:proofErr w:type="spellStart"/>
                        <w:r w:rsidRPr="00D115E3">
                          <w:rPr>
                            <w:color w:val="FF7000"/>
                            <w:lang w:val="cs-CZ"/>
                          </w:rPr>
                          <w:t>if</w:t>
                        </w:r>
                        <w:proofErr w:type="spellEnd"/>
                        <w:r w:rsidRPr="00D115E3">
                          <w:rPr>
                            <w:lang w:val="cs-CZ"/>
                          </w:rPr>
                          <w:t xml:space="preserve"> blok,</w:t>
                        </w:r>
                        <w:r>
                          <w:rPr>
                            <w:lang w:val="cs-CZ"/>
                          </w:rPr>
                          <w:t xml:space="preserve"> zkontroluje, zda daná podmínka byla splněna. Pokud byla, program spustí kód uvnitř bloku. Pokud podmínka není splněna, program kód v bloku </w:t>
                        </w:r>
                        <w:proofErr w:type="spellStart"/>
                        <w:r w:rsidRPr="00D115E3">
                          <w:rPr>
                            <w:color w:val="FF7000"/>
                            <w:lang w:val="cs-CZ"/>
                          </w:rPr>
                          <w:t>if</w:t>
                        </w:r>
                        <w:proofErr w:type="spellEnd"/>
                        <w:r w:rsidRPr="00D115E3">
                          <w:rPr>
                            <w:lang w:val="cs-CZ"/>
                          </w:rPr>
                          <w:t xml:space="preserve"> </w:t>
                        </w:r>
                        <w:proofErr w:type="gramStart"/>
                        <w:r>
                          <w:rPr>
                            <w:lang w:val="cs-CZ"/>
                          </w:rPr>
                          <w:t>přeskočí</w:t>
                        </w:r>
                        <w:proofErr w:type="gramEnd"/>
                        <w:r>
                          <w:rPr>
                            <w:lang w:val="cs-CZ"/>
                          </w:rPr>
                          <w:t xml:space="preserve"> a přejde na další řádek kódu. </w:t>
                        </w:r>
                      </w:p>
                      <w:p w14:paraId="2D9BE102" w14:textId="77777777" w:rsidR="002A1612" w:rsidRPr="00D115E3" w:rsidRDefault="002A1612" w:rsidP="001C6C01">
                        <w:pPr>
                          <w:rPr>
                            <w:lang w:val="cs-CZ"/>
                          </w:rPr>
                        </w:pPr>
                        <w:r>
                          <w:rPr>
                            <w:lang w:val="cs-CZ"/>
                          </w:rPr>
                          <w:t xml:space="preserve">Edison postupuje od bloku k dalšímu bloku v kódu velmi rychle. Za méně než 10 milisekund </w:t>
                        </w:r>
                        <w:r w:rsidRPr="00D115E3">
                          <w:rPr>
                            <w:lang w:val="cs-CZ"/>
                          </w:rPr>
                          <w:t xml:space="preserve">robot </w:t>
                        </w:r>
                        <w:r>
                          <w:rPr>
                            <w:lang w:val="cs-CZ"/>
                          </w:rPr>
                          <w:t xml:space="preserve">dorazí k bloku </w:t>
                        </w:r>
                        <w:proofErr w:type="spellStart"/>
                        <w:r w:rsidRPr="00D115E3">
                          <w:rPr>
                            <w:color w:val="FF7000"/>
                            <w:lang w:val="cs-CZ"/>
                          </w:rPr>
                          <w:t>if</w:t>
                        </w:r>
                        <w:proofErr w:type="spellEnd"/>
                        <w:r w:rsidRPr="00D115E3">
                          <w:rPr>
                            <w:lang w:val="cs-CZ"/>
                          </w:rPr>
                          <w:t xml:space="preserve"> </w:t>
                        </w:r>
                        <w:r>
                          <w:rPr>
                            <w:lang w:val="cs-CZ"/>
                          </w:rPr>
                          <w:t>a kontroluje, zda je stisknuto kulaté tlačítko. Za méně než setinu sekundy! Je téměř nemožné stisknout kulaté tlačítko včas</w:t>
                        </w:r>
                        <w:r w:rsidRPr="00D115E3">
                          <w:rPr>
                            <w:lang w:val="cs-CZ"/>
                          </w:rPr>
                          <w:t xml:space="preserve">. </w:t>
                        </w:r>
                      </w:p>
                      <w:p w14:paraId="5013E37D" w14:textId="77777777" w:rsidR="002A1612" w:rsidRPr="00D115E3" w:rsidRDefault="002A1612" w:rsidP="001C6C01">
                        <w:pPr>
                          <w:rPr>
                            <w:lang w:val="cs-CZ"/>
                          </w:rPr>
                        </w:pPr>
                        <w:r>
                          <w:rPr>
                            <w:lang w:val="cs-CZ"/>
                          </w:rPr>
                          <w:t>Pokud chcete, aby proběhl podmíněný kód, jaký další blok byste měli do programu přidat, abyste získali čas ke stisknutí kulatého tlačítka?</w:t>
                        </w:r>
                        <w:r w:rsidRPr="00D115E3">
                          <w:rPr>
                            <w:lang w:val="cs-CZ"/>
                          </w:rPr>
                          <w:t xml:space="preserve"> </w:t>
                        </w:r>
                      </w:p>
                    </w:txbxContent>
                  </v:textbox>
                </v:roundrect>
                <v:shape id="Picture 1073742067" o:spid="_x0000_s1498" type="#_x0000_t75" style="position:absolute;left:2084;width:8998;height:89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">
                  <v:imagedata r:id="rId42" o:title=""/>
                </v:shape>
                <v:shape id="_x0000_s1499" type="#_x0000_t202" style="position:absolute;left:10094;top:2852;width:15509;height:3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" filled="f" stroked="f">
                  <v:textbox>
                    <w:txbxContent>
                      <w:p w14:paraId="260B237B" w14:textId="77777777" w:rsidR="002A1612" w:rsidRPr="00D31915" w:rsidRDefault="002A1612" w:rsidP="001C6C01">
                        <w:pPr>
                          <w:rPr>
                            <w:b/>
                            <w:color w:val="FF7000"/>
                            <w:sz w:val="28"/>
                            <w:szCs w:val="28"/>
                          </w:rPr>
                        </w:pPr>
                        <w:proofErr w:type="spellStart"/>
                        <w:r>
                          <w:rPr>
                            <w:b/>
                            <w:color w:val="FF7000"/>
                            <w:sz w:val="28"/>
                            <w:szCs w:val="28"/>
                          </w:rPr>
                          <w:t>Proč</w:t>
                        </w:r>
                        <w:proofErr w:type="spellEnd"/>
                        <w:r>
                          <w:rPr>
                            <w:b/>
                            <w:color w:val="FF7000"/>
                            <w:sz w:val="28"/>
                            <w:szCs w:val="28"/>
                          </w:rPr>
                          <w:t xml:space="preserve"> je to </w:t>
                        </w:r>
                        <w:proofErr w:type="spellStart"/>
                        <w:r>
                          <w:rPr>
                            <w:b/>
                            <w:color w:val="FF7000"/>
                            <w:sz w:val="28"/>
                            <w:szCs w:val="28"/>
                          </w:rPr>
                          <w:t>tak</w:t>
                        </w:r>
                        <w:proofErr w:type="spellEnd"/>
                        <w:r>
                          <w:rPr>
                            <w:b/>
                            <w:color w:val="FF7000"/>
                            <w:sz w:val="28"/>
                            <w:szCs w:val="28"/>
                          </w:rPr>
                          <w:t>?</w:t>
                        </w:r>
                      </w:p>
                      <w:p w14:paraId="145CDCD5" w14:textId="77777777" w:rsidR="002A1612" w:rsidRPr="00D31915" w:rsidRDefault="002A1612" w:rsidP="001C6C01">
                        <w:pPr>
                          <w:rPr>
                            <w:b/>
                            <w:color w:val="FF7000"/>
                            <w:sz w:val="28"/>
                            <w:szCs w:val="28"/>
                          </w:rPr>
                        </w:pPr>
                      </w:p>
                    </w:txbxContent>
                  </v:textbox>
                </v:shape>
                <w10:wrap type="topAndBottom"/>
              </v:group>
            </w:pict>
          </mc:Fallback>
        </mc:AlternateContent>
      </w:r>
      <w:r w:rsidRPr="00A84B87">
        <w:rPr>
          <w:lang w:val="cs-CZ"/>
        </w:rPr>
        <w:t>________________________________________________________________________________</w:t>
      </w:r>
    </w:p>
    <w:p w14:paraId="4156D836" w14:textId="77777777" w:rsidR="001C6C01" w:rsidRPr="00A84B87" w:rsidRDefault="001C6C01" w:rsidP="001C6C01">
      <w:pPr>
        <w:rPr>
          <w:lang w:val="cs-CZ"/>
        </w:rPr>
      </w:pPr>
    </w:p>
    <w:p w14:paraId="3BB15AB2" w14:textId="77777777" w:rsidR="001C6C01" w:rsidRPr="00A84B87" w:rsidRDefault="001C6C01" w:rsidP="001C6C01">
      <w:pPr>
        <w:rPr>
          <w:lang w:val="cs-CZ"/>
        </w:rPr>
      </w:pPr>
      <w:r>
        <w:rPr>
          <w:lang w:val="cs-CZ"/>
        </w:rPr>
        <w:t xml:space="preserve">Podobně jako je tomu u bloku </w:t>
      </w:r>
      <w:proofErr w:type="spellStart"/>
      <w:r w:rsidRPr="00A84B87">
        <w:rPr>
          <w:color w:val="FF7000"/>
          <w:lang w:val="cs-CZ"/>
        </w:rPr>
        <w:t>if</w:t>
      </w:r>
      <w:proofErr w:type="spellEnd"/>
      <w:r>
        <w:rPr>
          <w:lang w:val="cs-CZ"/>
        </w:rPr>
        <w:t xml:space="preserve">, když program napsaný v </w:t>
      </w:r>
      <w:proofErr w:type="spellStart"/>
      <w:r w:rsidRPr="00A84B87">
        <w:rPr>
          <w:lang w:val="cs-CZ"/>
        </w:rPr>
        <w:t>EdScratch</w:t>
      </w:r>
      <w:proofErr w:type="spellEnd"/>
      <w:r w:rsidRPr="00A84B87">
        <w:rPr>
          <w:lang w:val="cs-CZ"/>
        </w:rPr>
        <w:t xml:space="preserve"> </w:t>
      </w:r>
      <w:r>
        <w:rPr>
          <w:lang w:val="cs-CZ"/>
        </w:rPr>
        <w:t xml:space="preserve">narazí na blok </w:t>
      </w:r>
      <w:proofErr w:type="spellStart"/>
      <w:r w:rsidRPr="00A84B87">
        <w:rPr>
          <w:color w:val="FF7000"/>
          <w:lang w:val="cs-CZ"/>
        </w:rPr>
        <w:t>if-els</w:t>
      </w:r>
      <w:r>
        <w:rPr>
          <w:color w:val="FF7000"/>
          <w:lang w:val="cs-CZ"/>
        </w:rPr>
        <w:t>e</w:t>
      </w:r>
      <w:proofErr w:type="spellEnd"/>
      <w:r>
        <w:rPr>
          <w:color w:val="FF7000"/>
          <w:lang w:val="cs-CZ"/>
        </w:rPr>
        <w:t xml:space="preserve">, </w:t>
      </w:r>
      <w:r>
        <w:rPr>
          <w:lang w:val="cs-CZ"/>
        </w:rPr>
        <w:t xml:space="preserve">zkontroluje, zda byla daná podmínka splněna. Blok </w:t>
      </w:r>
      <w:proofErr w:type="spellStart"/>
      <w:r w:rsidRPr="00A84B87">
        <w:rPr>
          <w:color w:val="FF7000"/>
          <w:lang w:val="cs-CZ"/>
        </w:rPr>
        <w:t>if-else</w:t>
      </w:r>
      <w:proofErr w:type="spellEnd"/>
      <w:r w:rsidRPr="00A84B87">
        <w:rPr>
          <w:lang w:val="cs-CZ"/>
        </w:rPr>
        <w:t xml:space="preserve"> </w:t>
      </w:r>
      <w:r>
        <w:rPr>
          <w:lang w:val="cs-CZ"/>
        </w:rPr>
        <w:t xml:space="preserve">říká robotovi, co dělat, když je daná podmínka splněna, a co dělat, pokud není splněna, takže robot za všech okolností podnikne nějakou akci. </w:t>
      </w:r>
    </w:p>
    <w:p w14:paraId="1DF138A8" w14:textId="4DB7E93E" w:rsidR="001C6C01" w:rsidRPr="00A84B87" w:rsidRDefault="001C6C01" w:rsidP="001C6C01">
      <w:pPr>
        <w:rPr>
          <w:lang w:val="cs-CZ"/>
        </w:rPr>
      </w:pPr>
      <w:r w:rsidRPr="00A84B87">
        <w:rPr>
          <w:noProof/>
          <w:lang w:val="cs-CZ"/>
        </w:rPr>
        <w:drawing>
          <wp:anchor distT="0" distB="0" distL="114300" distR="114300" simplePos="0" relativeHeight="253392896" behindDoc="0" locked="0" layoutInCell="1" allowOverlap="1" wp14:anchorId="73329DAC" wp14:editId="77D7C4D2">
            <wp:simplePos x="0" y="0"/>
            <wp:positionH relativeFrom="column">
              <wp:posOffset>1846859</wp:posOffset>
            </wp:positionH>
            <wp:positionV relativeFrom="paragraph">
              <wp:posOffset>589915</wp:posOffset>
            </wp:positionV>
            <wp:extent cx="2055495" cy="1822450"/>
            <wp:effectExtent l="19050" t="19050" r="20955" b="25400"/>
            <wp:wrapTopAndBottom/>
            <wp:docPr id="1073742070" name="Picture 1073742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32" name="U4-1.2_if else block_filled.PNG"/>
                    <pic:cNvPicPr/>
                  </pic:nvPicPr>
                  <pic:blipFill>
                    <a:blip r:embed="rId168">
                      <a:extLst>
                        <a:ext uri="{28A0092B-C50C-407E-A947-70E740481C1C}">
                          <a14:useLocalDpi xmlns:a14="http://schemas.microsoft.com/office/drawing/2010/main" val="0"/>
                        </a:ext>
                      </a:extLst>
                    </a:blip>
                    <a:stretch>
                      <a:fillRect/>
                    </a:stretch>
                  </pic:blipFill>
                  <pic:spPr>
                    <a:xfrm>
                      <a:off x="0" y="0"/>
                      <a:ext cx="2055495" cy="1822450"/>
                    </a:xfrm>
                    <a:prstGeom prst="rect">
                      <a:avLst/>
                    </a:prstGeom>
                    <a:ln w="19050">
                      <a:solidFill>
                        <a:srgbClr val="FF7000"/>
                      </a:solidFill>
                      <a:prstDash val="lgDash"/>
                    </a:ln>
                  </pic:spPr>
                </pic:pic>
              </a:graphicData>
            </a:graphic>
            <wp14:sizeRelH relativeFrom="margin">
              <wp14:pctWidth>0</wp14:pctWidth>
            </wp14:sizeRelH>
            <wp14:sizeRelV relativeFrom="margin">
              <wp14:pctHeight>0</wp14:pctHeight>
            </wp14:sizeRelV>
          </wp:anchor>
        </w:drawing>
      </w:r>
      <w:r>
        <w:rPr>
          <w:lang w:val="cs-CZ"/>
        </w:rPr>
        <w:t xml:space="preserve">Pokud je podmínka splněna, robot spustí kód uvnitř </w:t>
      </w:r>
      <w:r w:rsidR="00B84253">
        <w:rPr>
          <w:lang w:val="cs-CZ"/>
        </w:rPr>
        <w:t>„</w:t>
      </w:r>
      <w:proofErr w:type="spellStart"/>
      <w:r w:rsidRPr="00A84B87">
        <w:rPr>
          <w:lang w:val="cs-CZ"/>
        </w:rPr>
        <w:t>if</w:t>
      </w:r>
      <w:proofErr w:type="spellEnd"/>
      <w:r w:rsidR="00B84253">
        <w:rPr>
          <w:lang w:val="cs-CZ"/>
        </w:rPr>
        <w:t>“</w:t>
      </w:r>
      <w:r>
        <w:rPr>
          <w:lang w:val="cs-CZ"/>
        </w:rPr>
        <w:t xml:space="preserve"> části bloku. Pokud podmínka není splněna, robot spustí kód v části </w:t>
      </w:r>
      <w:r w:rsidRPr="00A84B87">
        <w:rPr>
          <w:lang w:val="cs-CZ"/>
        </w:rPr>
        <w:t>‘</w:t>
      </w:r>
      <w:proofErr w:type="spellStart"/>
      <w:r w:rsidRPr="00A84B87">
        <w:rPr>
          <w:lang w:val="cs-CZ"/>
        </w:rPr>
        <w:t>else</w:t>
      </w:r>
      <w:proofErr w:type="spellEnd"/>
      <w:r w:rsidRPr="00A84B87">
        <w:rPr>
          <w:lang w:val="cs-CZ"/>
        </w:rPr>
        <w:t xml:space="preserve">’: </w:t>
      </w:r>
    </w:p>
    <w:p w14:paraId="4A173E47" w14:textId="77777777" w:rsidR="001C6C01" w:rsidRPr="00A84B87" w:rsidRDefault="001C6C01" w:rsidP="001C6C01">
      <w:pPr>
        <w:rPr>
          <w:lang w:val="cs-CZ"/>
        </w:rPr>
      </w:pPr>
    </w:p>
    <w:p w14:paraId="78BCFAF0" w14:textId="37A12E5B" w:rsidR="001C6C01" w:rsidRPr="00A84B87" w:rsidRDefault="001C6C01" w:rsidP="001C6C01">
      <w:pPr>
        <w:rPr>
          <w:lang w:val="cs-CZ"/>
        </w:rPr>
      </w:pPr>
      <w:r>
        <w:rPr>
          <w:lang w:val="cs-CZ"/>
        </w:rPr>
        <w:t xml:space="preserve">Příkaz </w:t>
      </w:r>
      <w:proofErr w:type="spellStart"/>
      <w:r w:rsidRPr="00A84B87">
        <w:rPr>
          <w:lang w:val="cs-CZ"/>
        </w:rPr>
        <w:t>if-else</w:t>
      </w:r>
      <w:proofErr w:type="spellEnd"/>
      <w:r w:rsidRPr="00A84B87">
        <w:rPr>
          <w:lang w:val="cs-CZ"/>
        </w:rPr>
        <w:t xml:space="preserve"> </w:t>
      </w:r>
      <w:r>
        <w:rPr>
          <w:lang w:val="cs-CZ"/>
        </w:rPr>
        <w:t xml:space="preserve">způsobuje rozvětvení programu, protože robot může provést pouze jednu z částí kódu – buď </w:t>
      </w:r>
      <w:r w:rsidR="00B84253">
        <w:rPr>
          <w:lang w:val="cs-CZ"/>
        </w:rPr>
        <w:t>„</w:t>
      </w:r>
      <w:proofErr w:type="spellStart"/>
      <w:r w:rsidRPr="00A84B87">
        <w:rPr>
          <w:lang w:val="cs-CZ"/>
        </w:rPr>
        <w:t>if</w:t>
      </w:r>
      <w:proofErr w:type="spellEnd"/>
      <w:r w:rsidR="00B84253">
        <w:rPr>
          <w:lang w:val="cs-CZ"/>
        </w:rPr>
        <w:t>“</w:t>
      </w:r>
      <w:r>
        <w:rPr>
          <w:lang w:val="cs-CZ"/>
        </w:rPr>
        <w:t xml:space="preserve"> nebo </w:t>
      </w:r>
      <w:r w:rsidR="00B84253">
        <w:rPr>
          <w:lang w:val="cs-CZ"/>
        </w:rPr>
        <w:t>„</w:t>
      </w:r>
      <w:proofErr w:type="spellStart"/>
      <w:r w:rsidRPr="00A84B87">
        <w:rPr>
          <w:lang w:val="cs-CZ"/>
        </w:rPr>
        <w:t>else</w:t>
      </w:r>
      <w:proofErr w:type="spellEnd"/>
      <w:r w:rsidR="00B84253">
        <w:rPr>
          <w:lang w:val="cs-CZ"/>
        </w:rPr>
        <w:t>“</w:t>
      </w:r>
      <w:r w:rsidRPr="00A84B87">
        <w:rPr>
          <w:lang w:val="cs-CZ"/>
        </w:rPr>
        <w:t xml:space="preserve"> </w:t>
      </w:r>
      <w:r>
        <w:rPr>
          <w:lang w:val="cs-CZ"/>
        </w:rPr>
        <w:t xml:space="preserve">– ale nikoliv obě. Jakmile robot </w:t>
      </w:r>
      <w:proofErr w:type="gramStart"/>
      <w:r>
        <w:rPr>
          <w:lang w:val="cs-CZ"/>
        </w:rPr>
        <w:t>dokončí</w:t>
      </w:r>
      <w:proofErr w:type="gramEnd"/>
      <w:r>
        <w:rPr>
          <w:lang w:val="cs-CZ"/>
        </w:rPr>
        <w:t xml:space="preserve"> </w:t>
      </w:r>
      <w:r w:rsidR="00B84253">
        <w:rPr>
          <w:lang w:val="cs-CZ"/>
        </w:rPr>
        <w:t>„</w:t>
      </w:r>
      <w:proofErr w:type="spellStart"/>
      <w:r w:rsidRPr="00A84B87">
        <w:rPr>
          <w:lang w:val="cs-CZ"/>
        </w:rPr>
        <w:t>if</w:t>
      </w:r>
      <w:proofErr w:type="spellEnd"/>
      <w:r w:rsidR="00B84253">
        <w:rPr>
          <w:lang w:val="cs-CZ"/>
        </w:rPr>
        <w:t>“</w:t>
      </w:r>
      <w:r>
        <w:rPr>
          <w:lang w:val="cs-CZ"/>
        </w:rPr>
        <w:t xml:space="preserve"> kód nebo </w:t>
      </w:r>
      <w:r w:rsidR="00B84253">
        <w:rPr>
          <w:lang w:val="cs-CZ"/>
        </w:rPr>
        <w:t>„</w:t>
      </w:r>
      <w:proofErr w:type="spellStart"/>
      <w:r w:rsidRPr="00A84B87">
        <w:rPr>
          <w:lang w:val="cs-CZ"/>
        </w:rPr>
        <w:t>else</w:t>
      </w:r>
      <w:proofErr w:type="spellEnd"/>
      <w:r w:rsidR="00B84253">
        <w:rPr>
          <w:lang w:val="cs-CZ"/>
        </w:rPr>
        <w:t>“</w:t>
      </w:r>
      <w:r w:rsidRPr="00A84B87">
        <w:rPr>
          <w:lang w:val="cs-CZ"/>
        </w:rPr>
        <w:t xml:space="preserve"> </w:t>
      </w:r>
      <w:r>
        <w:rPr>
          <w:lang w:val="cs-CZ"/>
        </w:rPr>
        <w:t xml:space="preserve">kód, přejde na další řádek programu. </w:t>
      </w:r>
    </w:p>
    <w:p w14:paraId="04F3BE87" w14:textId="77777777" w:rsidR="001C6C01" w:rsidRPr="00A84B87" w:rsidRDefault="001C6C01" w:rsidP="001C6C01">
      <w:pPr>
        <w:rPr>
          <w:lang w:val="cs-CZ"/>
        </w:rPr>
      </w:pPr>
      <w:r w:rsidRPr="00A84B87">
        <w:rPr>
          <w:noProof/>
          <w:lang w:val="cs-CZ"/>
        </w:rPr>
        <w:lastRenderedPageBreak/>
        <w:drawing>
          <wp:anchor distT="0" distB="0" distL="114300" distR="114300" simplePos="0" relativeHeight="253393920" behindDoc="0" locked="0" layoutInCell="1" allowOverlap="1" wp14:anchorId="2BA69783" wp14:editId="310F53BC">
            <wp:simplePos x="0" y="0"/>
            <wp:positionH relativeFrom="column">
              <wp:posOffset>1035050</wp:posOffset>
            </wp:positionH>
            <wp:positionV relativeFrom="paragraph">
              <wp:posOffset>291947</wp:posOffset>
            </wp:positionV>
            <wp:extent cx="3573780" cy="2895600"/>
            <wp:effectExtent l="19050" t="19050" r="26670" b="19050"/>
            <wp:wrapTopAndBottom/>
            <wp:docPr id="1073742071" name="Picture 1073742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71" name="U4-1.3_if-else in sequence.PNG"/>
                    <pic:cNvPicPr/>
                  </pic:nvPicPr>
                  <pic:blipFill>
                    <a:blip r:embed="rId169">
                      <a:extLst>
                        <a:ext uri="{28A0092B-C50C-407E-A947-70E740481C1C}">
                          <a14:useLocalDpi xmlns:a14="http://schemas.microsoft.com/office/drawing/2010/main" val="0"/>
                        </a:ext>
                      </a:extLst>
                    </a:blip>
                    <a:stretch>
                      <a:fillRect/>
                    </a:stretch>
                  </pic:blipFill>
                  <pic:spPr>
                    <a:xfrm>
                      <a:off x="0" y="0"/>
                      <a:ext cx="3573780" cy="2895600"/>
                    </a:xfrm>
                    <a:prstGeom prst="rect">
                      <a:avLst/>
                    </a:prstGeom>
                    <a:ln w="19050">
                      <a:solidFill>
                        <a:srgbClr val="FF7000"/>
                      </a:solidFill>
                      <a:prstDash val="lgDash"/>
                    </a:ln>
                  </pic:spPr>
                </pic:pic>
              </a:graphicData>
            </a:graphic>
            <wp14:sizeRelH relativeFrom="margin">
              <wp14:pctWidth>0</wp14:pctWidth>
            </wp14:sizeRelH>
          </wp:anchor>
        </w:drawing>
      </w:r>
      <w:r w:rsidRPr="00A84B87">
        <w:rPr>
          <w:lang w:val="cs-CZ"/>
        </w:rPr>
        <w:t xml:space="preserve">Prohlédněte si následující program v </w:t>
      </w:r>
      <w:proofErr w:type="spellStart"/>
      <w:r w:rsidRPr="00A84B87">
        <w:rPr>
          <w:lang w:val="cs-CZ"/>
        </w:rPr>
        <w:t>EdScratchi</w:t>
      </w:r>
      <w:proofErr w:type="spellEnd"/>
      <w:r w:rsidRPr="00A84B87">
        <w:rPr>
          <w:lang w:val="cs-CZ"/>
        </w:rPr>
        <w:t>:</w:t>
      </w:r>
    </w:p>
    <w:p w14:paraId="15E105E8" w14:textId="77777777" w:rsidR="001C6C01" w:rsidRPr="00A84B87" w:rsidRDefault="001C6C01" w:rsidP="001C6C01">
      <w:pPr>
        <w:rPr>
          <w:lang w:val="cs-CZ"/>
        </w:rPr>
      </w:pPr>
    </w:p>
    <w:p w14:paraId="74AC45FB" w14:textId="3D7C3BF7" w:rsidR="001C6C01" w:rsidRPr="00A84B87" w:rsidRDefault="001C6C01" w:rsidP="001C6C01">
      <w:pPr>
        <w:pStyle w:val="Odstavecseseznamem"/>
        <w:numPr>
          <w:ilvl w:val="0"/>
          <w:numId w:val="51"/>
        </w:numPr>
        <w:rPr>
          <w:lang w:val="cs-CZ"/>
        </w:rPr>
      </w:pPr>
      <w:r>
        <w:rPr>
          <w:lang w:val="cs-CZ"/>
        </w:rPr>
        <w:t xml:space="preserve">Pokud byste tento program spustili v Edisonovi a robot by </w:t>
      </w:r>
      <w:r w:rsidR="00B84253">
        <w:rPr>
          <w:lang w:val="cs-CZ"/>
        </w:rPr>
        <w:t xml:space="preserve">NEROZPOZNAL </w:t>
      </w:r>
      <w:r>
        <w:rPr>
          <w:lang w:val="cs-CZ"/>
        </w:rPr>
        <w:t>stisknutí kulatého tlačítka, pípl by robot? Proč ano nebo proč ne?</w:t>
      </w:r>
      <w:r w:rsidRPr="00A84B87">
        <w:rPr>
          <w:lang w:val="cs-CZ"/>
        </w:rPr>
        <w:t xml:space="preserve"> </w:t>
      </w:r>
    </w:p>
    <w:p w14:paraId="1005B0F0" w14:textId="77777777" w:rsidR="001C6C01" w:rsidRPr="00A84B87" w:rsidRDefault="001C6C01" w:rsidP="001C6C01">
      <w:pPr>
        <w:rPr>
          <w:lang w:val="cs-CZ"/>
        </w:rPr>
      </w:pPr>
      <w:r w:rsidRPr="00A84B87">
        <w:rPr>
          <w:lang w:val="cs-CZ"/>
        </w:rPr>
        <w:t>________________________________________________________________________________</w:t>
      </w:r>
    </w:p>
    <w:p w14:paraId="45619951" w14:textId="77777777" w:rsidR="001C6C01" w:rsidRPr="00A84B87" w:rsidRDefault="001C6C01" w:rsidP="001C6C01">
      <w:pPr>
        <w:rPr>
          <w:lang w:val="cs-CZ"/>
        </w:rPr>
      </w:pPr>
      <w:r w:rsidRPr="00A84B87">
        <w:rPr>
          <w:lang w:val="cs-CZ"/>
        </w:rPr>
        <w:t>________________________________________________________________________________</w:t>
      </w:r>
    </w:p>
    <w:p w14:paraId="4C437FC2" w14:textId="77777777" w:rsidR="001C6C01" w:rsidRPr="00A84B87" w:rsidRDefault="001C6C01" w:rsidP="001C6C01">
      <w:pPr>
        <w:rPr>
          <w:lang w:val="cs-CZ"/>
        </w:rPr>
      </w:pPr>
      <w:r w:rsidRPr="00A84B87">
        <w:rPr>
          <w:lang w:val="cs-CZ"/>
        </w:rPr>
        <w:t>________________________________________________________________________________</w:t>
      </w:r>
    </w:p>
    <w:p w14:paraId="54890C51" w14:textId="77777777" w:rsidR="001C6C01" w:rsidRPr="00A84B87" w:rsidRDefault="001C6C01" w:rsidP="001C6C01">
      <w:pPr>
        <w:rPr>
          <w:lang w:val="cs-CZ"/>
        </w:rPr>
      </w:pPr>
      <w:r w:rsidRPr="00A84B87">
        <w:rPr>
          <w:lang w:val="cs-CZ"/>
        </w:rPr>
        <w:t>________________________________________________________________________________</w:t>
      </w:r>
    </w:p>
    <w:p w14:paraId="28AA6D46" w14:textId="77777777" w:rsidR="001C6C01" w:rsidRPr="00A84B87" w:rsidRDefault="001C6C01" w:rsidP="001C6C01">
      <w:pPr>
        <w:rPr>
          <w:lang w:val="cs-CZ"/>
        </w:rPr>
      </w:pPr>
    </w:p>
    <w:p w14:paraId="2D2ED4D9" w14:textId="77777777" w:rsidR="001C6C01" w:rsidRPr="00A84B87" w:rsidRDefault="001C6C01" w:rsidP="001C6C01">
      <w:pPr>
        <w:ind w:left="360"/>
        <w:rPr>
          <w:lang w:val="cs-CZ"/>
        </w:rPr>
      </w:pPr>
    </w:p>
    <w:p w14:paraId="78A84812" w14:textId="77777777" w:rsidR="001C6C01" w:rsidRPr="00A84B87" w:rsidRDefault="001C6C01" w:rsidP="001C6C01">
      <w:pPr>
        <w:pStyle w:val="Odstavecseseznamem"/>
        <w:numPr>
          <w:ilvl w:val="0"/>
          <w:numId w:val="51"/>
        </w:numPr>
        <w:rPr>
          <w:lang w:val="cs-CZ"/>
        </w:rPr>
      </w:pPr>
      <w:r>
        <w:rPr>
          <w:lang w:val="cs-CZ"/>
        </w:rPr>
        <w:t xml:space="preserve">Když program </w:t>
      </w:r>
      <w:proofErr w:type="gramStart"/>
      <w:r>
        <w:rPr>
          <w:lang w:val="cs-CZ"/>
        </w:rPr>
        <w:t>běží</w:t>
      </w:r>
      <w:proofErr w:type="gramEnd"/>
      <w:r>
        <w:rPr>
          <w:lang w:val="cs-CZ"/>
        </w:rPr>
        <w:t>, které kroky proběhnou vždy, bez ohledu na to, zda robot detekuje stisknutí kulatého tlačítka</w:t>
      </w:r>
      <w:r w:rsidRPr="00A84B87">
        <w:rPr>
          <w:lang w:val="cs-CZ"/>
        </w:rPr>
        <w:t xml:space="preserve">? </w:t>
      </w:r>
      <w:r w:rsidRPr="006824E9">
        <w:rPr>
          <w:i/>
          <w:color w:val="FF7000"/>
          <w:lang w:val="cs-CZ"/>
        </w:rPr>
        <w:t>Nápověda:</w:t>
      </w:r>
      <w:r w:rsidRPr="009040AE">
        <w:rPr>
          <w:i/>
          <w:color w:val="FF7000"/>
          <w:lang w:val="cs-CZ"/>
        </w:rPr>
        <w:t xml:space="preserve"> </w:t>
      </w:r>
      <w:r w:rsidRPr="009040AE">
        <w:rPr>
          <w:rFonts w:hint="eastAsia"/>
          <w:i/>
          <w:lang w:val="cs-CZ"/>
        </w:rPr>
        <w:t>Projděte</w:t>
      </w:r>
      <w:r w:rsidRPr="009040AE">
        <w:rPr>
          <w:i/>
          <w:lang w:val="cs-CZ"/>
        </w:rPr>
        <w:t xml:space="preserve"> program v sekvenci. Které </w:t>
      </w:r>
      <w:r w:rsidRPr="009040AE">
        <w:rPr>
          <w:rFonts w:hint="eastAsia"/>
          <w:i/>
          <w:lang w:val="cs-CZ"/>
        </w:rPr>
        <w:t>tři</w:t>
      </w:r>
      <w:r w:rsidRPr="009040AE">
        <w:rPr>
          <w:i/>
          <w:lang w:val="cs-CZ"/>
        </w:rPr>
        <w:t xml:space="preserve"> akce se odehrají vždy, bez ohledu na okolnosti?</w:t>
      </w:r>
      <w:r w:rsidRPr="00A84B87">
        <w:rPr>
          <w:lang w:val="cs-CZ"/>
        </w:rPr>
        <w:t xml:space="preserve"> </w:t>
      </w:r>
    </w:p>
    <w:p w14:paraId="6AE1C011" w14:textId="77777777" w:rsidR="001C6C01" w:rsidRPr="00A84B87" w:rsidRDefault="001C6C01" w:rsidP="001C6C01">
      <w:pPr>
        <w:rPr>
          <w:lang w:val="cs-CZ"/>
        </w:rPr>
      </w:pPr>
      <w:r w:rsidRPr="00A84B87">
        <w:rPr>
          <w:lang w:val="cs-CZ"/>
        </w:rPr>
        <w:t>________________________________________________________________________________</w:t>
      </w:r>
    </w:p>
    <w:p w14:paraId="71922ACF" w14:textId="77777777" w:rsidR="001C6C01" w:rsidRPr="00A84B87" w:rsidRDefault="001C6C01" w:rsidP="001C6C01">
      <w:pPr>
        <w:rPr>
          <w:lang w:val="cs-CZ"/>
        </w:rPr>
      </w:pPr>
      <w:r w:rsidRPr="00A84B87">
        <w:rPr>
          <w:lang w:val="cs-CZ"/>
        </w:rPr>
        <w:t>________________________________________________________________________________</w:t>
      </w:r>
    </w:p>
    <w:p w14:paraId="0F8130ED" w14:textId="77777777" w:rsidR="001C6C01" w:rsidRPr="00A84B87" w:rsidRDefault="001C6C01" w:rsidP="001C6C01">
      <w:pPr>
        <w:rPr>
          <w:lang w:val="cs-CZ"/>
        </w:rPr>
      </w:pPr>
      <w:r w:rsidRPr="00A84B87">
        <w:rPr>
          <w:lang w:val="cs-CZ"/>
        </w:rPr>
        <w:t>________________________________________________________________________________</w:t>
      </w:r>
    </w:p>
    <w:p w14:paraId="6A3EB2F6" w14:textId="77777777" w:rsidR="001C6C01" w:rsidRPr="00A84B87" w:rsidRDefault="001C6C01" w:rsidP="001C6C01">
      <w:pPr>
        <w:rPr>
          <w:lang w:val="cs-CZ"/>
        </w:rPr>
      </w:pPr>
    </w:p>
    <w:p w14:paraId="0264706C" w14:textId="77777777" w:rsidR="001C6C01" w:rsidRPr="00A84B87" w:rsidRDefault="001C6C01" w:rsidP="001C6C01">
      <w:pPr>
        <w:rPr>
          <w:lang w:val="cs-CZ"/>
        </w:rPr>
      </w:pPr>
    </w:p>
    <w:p w14:paraId="623985AC" w14:textId="77777777" w:rsidR="001C6C01" w:rsidRPr="00A84B87" w:rsidRDefault="001C6C01" w:rsidP="001C6C01">
      <w:pPr>
        <w:rPr>
          <w:lang w:val="cs-CZ"/>
        </w:rPr>
      </w:pPr>
    </w:p>
    <w:p w14:paraId="53C9F84B" w14:textId="77777777" w:rsidR="001C6C01" w:rsidRPr="00A84B87" w:rsidRDefault="001C6C01" w:rsidP="001C6C01">
      <w:pPr>
        <w:rPr>
          <w:lang w:val="cs-CZ"/>
        </w:rPr>
      </w:pPr>
    </w:p>
    <w:p w14:paraId="064739CE" w14:textId="77777777" w:rsidR="001C6C01" w:rsidRPr="00A84B87" w:rsidRDefault="001C6C01" w:rsidP="001C6C01">
      <w:pPr>
        <w:rPr>
          <w:lang w:val="cs-CZ"/>
        </w:rPr>
      </w:pPr>
    </w:p>
    <w:p w14:paraId="75813E2B" w14:textId="77777777" w:rsidR="001C6C01" w:rsidRPr="00A84B87" w:rsidRDefault="001C6C01" w:rsidP="001C6C01">
      <w:pPr>
        <w:pStyle w:val="Nadpis1"/>
        <w:rPr>
          <w:lang w:val="cs-CZ"/>
        </w:rPr>
      </w:pPr>
      <w:bookmarkStart w:id="97" w:name="_Toc19607196"/>
      <w:r w:rsidRPr="00A84B87">
        <w:rPr>
          <w:lang w:val="cs-CZ"/>
        </w:rPr>
        <w:lastRenderedPageBreak/>
        <w:t xml:space="preserve">U4-1.4 </w:t>
      </w:r>
      <w:r>
        <w:rPr>
          <w:lang w:val="cs-CZ"/>
        </w:rPr>
        <w:t xml:space="preserve">Prozkoumejte spojené a vnořené </w:t>
      </w:r>
      <w:proofErr w:type="spellStart"/>
      <w:r>
        <w:rPr>
          <w:lang w:val="cs-CZ"/>
        </w:rPr>
        <w:t>if</w:t>
      </w:r>
      <w:proofErr w:type="spellEnd"/>
      <w:r>
        <w:rPr>
          <w:lang w:val="cs-CZ"/>
        </w:rPr>
        <w:t xml:space="preserve"> příkazy</w:t>
      </w:r>
      <w:bookmarkEnd w:id="97"/>
    </w:p>
    <w:p w14:paraId="7A3AE982" w14:textId="64CE5E3A" w:rsidR="001C6C01" w:rsidRPr="00A84B87" w:rsidRDefault="001C6C01" w:rsidP="001C6C01">
      <w:pPr>
        <w:rPr>
          <w:lang w:val="cs-CZ"/>
        </w:rPr>
      </w:pPr>
      <w:r>
        <w:rPr>
          <w:lang w:val="cs-CZ"/>
        </w:rPr>
        <w:t xml:space="preserve">Podmíněné příkazy jsou důležitou součástí kódu ve všech programovacích jazycích, včetně </w:t>
      </w:r>
      <w:proofErr w:type="spellStart"/>
      <w:r w:rsidRPr="00A84B87">
        <w:rPr>
          <w:lang w:val="cs-CZ"/>
        </w:rPr>
        <w:t>EdScratch</w:t>
      </w:r>
      <w:proofErr w:type="spellEnd"/>
      <w:r w:rsidRPr="00A84B87">
        <w:rPr>
          <w:lang w:val="cs-CZ"/>
        </w:rPr>
        <w:t xml:space="preserve">. </w:t>
      </w:r>
      <w:r>
        <w:rPr>
          <w:lang w:val="cs-CZ"/>
        </w:rPr>
        <w:t xml:space="preserve">Použití podmíněných příkazů, jako jsou </w:t>
      </w:r>
      <w:r w:rsidR="006824E9">
        <w:rPr>
          <w:lang w:val="cs-CZ"/>
        </w:rPr>
        <w:t>„</w:t>
      </w:r>
      <w:proofErr w:type="spellStart"/>
      <w:r w:rsidRPr="00A84B87">
        <w:rPr>
          <w:lang w:val="cs-CZ"/>
        </w:rPr>
        <w:t>if</w:t>
      </w:r>
      <w:proofErr w:type="spellEnd"/>
      <w:r w:rsidR="006824E9">
        <w:rPr>
          <w:lang w:val="cs-CZ"/>
        </w:rPr>
        <w:t>“</w:t>
      </w:r>
      <w:r>
        <w:rPr>
          <w:lang w:val="cs-CZ"/>
        </w:rPr>
        <w:t xml:space="preserve"> příkazy v </w:t>
      </w:r>
      <w:proofErr w:type="spellStart"/>
      <w:r>
        <w:rPr>
          <w:lang w:val="cs-CZ"/>
        </w:rPr>
        <w:t>EdScratchi</w:t>
      </w:r>
      <w:proofErr w:type="spellEnd"/>
      <w:r>
        <w:rPr>
          <w:lang w:val="cs-CZ"/>
        </w:rPr>
        <w:t xml:space="preserve">, vám umožňuje napsat Edisonovi nejrůznější zajímavé programy. </w:t>
      </w:r>
    </w:p>
    <w:p w14:paraId="411D2407" w14:textId="77777777" w:rsidR="001C6C01" w:rsidRPr="00A84B87" w:rsidRDefault="001C6C01" w:rsidP="001C6C01">
      <w:pPr>
        <w:rPr>
          <w:lang w:val="cs-CZ"/>
        </w:rPr>
      </w:pPr>
      <w:r w:rsidRPr="00A84B87">
        <w:rPr>
          <w:noProof/>
          <w:lang w:val="cs-CZ"/>
        </w:rPr>
        <mc:AlternateContent>
          <mc:Choice Requires="wpg">
            <w:drawing>
              <wp:anchor distT="0" distB="0" distL="114300" distR="114300" simplePos="0" relativeHeight="253394944" behindDoc="0" locked="0" layoutInCell="1" allowOverlap="1" wp14:anchorId="340C104A" wp14:editId="1C661D26">
                <wp:simplePos x="0" y="0"/>
                <wp:positionH relativeFrom="column">
                  <wp:posOffset>4445</wp:posOffset>
                </wp:positionH>
                <wp:positionV relativeFrom="paragraph">
                  <wp:posOffset>809625</wp:posOffset>
                </wp:positionV>
                <wp:extent cx="5715000" cy="1379855"/>
                <wp:effectExtent l="0" t="0" r="19050" b="10795"/>
                <wp:wrapTopAndBottom/>
                <wp:docPr id="1073742080" name="Group 1073742080"/>
                <wp:cNvGraphicFramePr/>
                <a:graphic xmlns:a="http://schemas.openxmlformats.org/drawingml/2006/main">
                  <a:graphicData uri="http://schemas.microsoft.com/office/word/2010/wordprocessingGroup">
                    <wpg:wgp>
                      <wpg:cNvGrpSpPr/>
                      <wpg:grpSpPr>
                        <a:xfrm>
                          <a:off x="0" y="0"/>
                          <a:ext cx="5715000" cy="1379855"/>
                          <a:chOff x="0" y="0"/>
                          <a:chExt cx="5715000" cy="1381269"/>
                        </a:xfrm>
                      </wpg:grpSpPr>
                      <wps:wsp>
                        <wps:cNvPr id="1073742077" name="Text Box 1073742077"/>
                        <wps:cNvSpPr txBox="1">
                          <a:spLocks noChangeArrowheads="1"/>
                        </wps:cNvSpPr>
                        <wps:spPr bwMode="auto">
                          <a:xfrm>
                            <a:off x="0" y="665684"/>
                            <a:ext cx="5715000" cy="715585"/>
                          </a:xfrm>
                          <a:prstGeom prst="roundRect">
                            <a:avLst>
                              <a:gd name="adj" fmla="val 3864"/>
                            </a:avLst>
                          </a:prstGeom>
                          <a:solidFill>
                            <a:srgbClr val="FFFFFF"/>
                          </a:solidFill>
                          <a:ln w="9525">
                            <a:solidFill>
                              <a:schemeClr val="tx1">
                                <a:lumMod val="65000"/>
                                <a:lumOff val="35000"/>
                              </a:schemeClr>
                            </a:solidFill>
                            <a:miter lim="800000"/>
                            <a:headEnd/>
                            <a:tailEnd/>
                          </a:ln>
                        </wps:spPr>
                        <wps:txbx>
                          <w:txbxContent>
                            <w:p w14:paraId="4D1F97B5" w14:textId="77777777" w:rsidR="002A1612" w:rsidRPr="003536D5" w:rsidRDefault="002A1612" w:rsidP="001C6C01">
                              <w:pPr>
                                <w:rPr>
                                  <w:lang w:val="cs-CZ"/>
                                </w:rPr>
                              </w:pPr>
                              <w:bookmarkStart w:id="98" w:name="_Hlk16755121"/>
                              <w:r w:rsidRPr="003536D5">
                                <w:rPr>
                                  <w:lang w:val="cs-CZ"/>
                                </w:rPr>
                                <w:t xml:space="preserve">Podobně, stejně jako můžete vnořit cyklický blok do jiného cyklického bloku, můžete vnořovat bloky </w:t>
                              </w:r>
                              <w:proofErr w:type="spellStart"/>
                              <w:r w:rsidRPr="003536D5">
                                <w:rPr>
                                  <w:color w:val="FF7000"/>
                                  <w:lang w:val="cs-CZ"/>
                                </w:rPr>
                                <w:t>if</w:t>
                              </w:r>
                              <w:proofErr w:type="spellEnd"/>
                              <w:r w:rsidRPr="003536D5">
                                <w:rPr>
                                  <w:lang w:val="cs-CZ"/>
                                </w:rPr>
                                <w:t xml:space="preserve"> a </w:t>
                              </w:r>
                              <w:proofErr w:type="spellStart"/>
                              <w:r w:rsidRPr="003536D5">
                                <w:rPr>
                                  <w:color w:val="FF7000"/>
                                  <w:lang w:val="cs-CZ"/>
                                </w:rPr>
                                <w:t>if-else</w:t>
                              </w:r>
                              <w:proofErr w:type="spellEnd"/>
                              <w:r w:rsidRPr="003536D5">
                                <w:rPr>
                                  <w:lang w:val="cs-CZ"/>
                                </w:rPr>
                                <w:t>, jak vzájemně, tak do cyklů!</w:t>
                              </w:r>
                            </w:p>
                            <w:p w14:paraId="500BDB56" w14:textId="77777777" w:rsidR="002A1612" w:rsidRPr="003536D5" w:rsidRDefault="002A1612" w:rsidP="001C6C01">
                              <w:pPr>
                                <w:rPr>
                                  <w:lang w:val="cs-CZ"/>
                                </w:rPr>
                              </w:pPr>
                            </w:p>
                            <w:bookmarkEnd w:id="98"/>
                            <w:p w14:paraId="71EA5140" w14:textId="77777777" w:rsidR="002A1612" w:rsidRPr="003536D5" w:rsidRDefault="002A1612" w:rsidP="001C6C01">
                              <w:pPr>
                                <w:rPr>
                                  <w:lang w:val="cs-CZ"/>
                                </w:rPr>
                              </w:pPr>
                            </w:p>
                          </w:txbxContent>
                        </wps:txbx>
                        <wps:bodyPr rot="0" vert="horz" wrap="square" lIns="91440" tIns="180000" rIns="91440" bIns="90000" anchor="t" anchorCtr="0">
                          <a:noAutofit/>
                        </wps:bodyPr>
                      </wps:wsp>
                      <pic:pic xmlns:pic="http://schemas.openxmlformats.org/drawingml/2006/picture">
                        <pic:nvPicPr>
                          <pic:cNvPr id="1073742078" name="Picture 1073742078"/>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208483" y="0"/>
                            <a:ext cx="899795" cy="899160"/>
                          </a:xfrm>
                          <a:prstGeom prst="rect">
                            <a:avLst/>
                          </a:prstGeom>
                        </pic:spPr>
                      </pic:pic>
                      <wps:wsp>
                        <wps:cNvPr id="1073742079" name="Text Box 2"/>
                        <wps:cNvSpPr txBox="1">
                          <a:spLocks noChangeArrowheads="1"/>
                        </wps:cNvSpPr>
                        <wps:spPr bwMode="auto">
                          <a:xfrm>
                            <a:off x="1009497" y="285267"/>
                            <a:ext cx="1534919" cy="365735"/>
                          </a:xfrm>
                          <a:prstGeom prst="rect">
                            <a:avLst/>
                          </a:prstGeom>
                          <a:noFill/>
                          <a:ln w="9525">
                            <a:noFill/>
                            <a:miter lim="800000"/>
                            <a:headEnd/>
                            <a:tailEnd/>
                          </a:ln>
                        </wps:spPr>
                        <wps:txbx>
                          <w:txbxContent>
                            <w:p w14:paraId="453BEA61" w14:textId="77777777" w:rsidR="002A1612" w:rsidRPr="00D31915" w:rsidRDefault="002A1612" w:rsidP="001C6C01">
                              <w:pPr>
                                <w:rPr>
                                  <w:b/>
                                  <w:color w:val="FF7000"/>
                                  <w:sz w:val="28"/>
                                  <w:szCs w:val="28"/>
                                </w:rPr>
                              </w:pPr>
                              <w:proofErr w:type="spellStart"/>
                              <w:r>
                                <w:rPr>
                                  <w:b/>
                                  <w:color w:val="FF7000"/>
                                  <w:sz w:val="28"/>
                                  <w:szCs w:val="28"/>
                                </w:rPr>
                                <w:t>Proč</w:t>
                              </w:r>
                              <w:proofErr w:type="spellEnd"/>
                              <w:r>
                                <w:rPr>
                                  <w:b/>
                                  <w:color w:val="FF7000"/>
                                  <w:sz w:val="28"/>
                                  <w:szCs w:val="28"/>
                                </w:rPr>
                                <w:t xml:space="preserve"> je to </w:t>
                              </w:r>
                              <w:proofErr w:type="spellStart"/>
                              <w:r>
                                <w:rPr>
                                  <w:b/>
                                  <w:color w:val="FF7000"/>
                                  <w:sz w:val="28"/>
                                  <w:szCs w:val="28"/>
                                </w:rPr>
                                <w:t>tak</w:t>
                              </w:r>
                              <w:proofErr w:type="spellEnd"/>
                              <w:r>
                                <w:rPr>
                                  <w:b/>
                                  <w:color w:val="FF7000"/>
                                  <w:sz w:val="28"/>
                                  <w:szCs w:val="28"/>
                                </w:rPr>
                                <w:t>?</w:t>
                              </w:r>
                            </w:p>
                            <w:p w14:paraId="269B54E5" w14:textId="77777777" w:rsidR="002A1612" w:rsidRPr="00D31915" w:rsidRDefault="002A1612" w:rsidP="001C6C01">
                              <w:pPr>
                                <w:rPr>
                                  <w:b/>
                                  <w:color w:val="FF7000"/>
                                  <w:sz w:val="28"/>
                                  <w:szCs w:val="28"/>
                                </w:rPr>
                              </w:pP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340C104A" id="Group 1073742080" o:spid="_x0000_s1500" style="position:absolute;margin-left:.35pt;margin-top:63.75pt;width:450pt;height:108.65pt;z-index:253394944;mso-height-relative:margin" coordsize="57150,1381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">
                <v:roundrect id="Text Box 1073742077" o:spid="_x0000_s1501" style="position:absolute;top:6656;width:57150;height:7156;visibility:visible;mso-wrap-style:square;v-text-anchor:top" arcsize="253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" strokecolor="#5a5a5a [2109]">
                  <v:stroke joinstyle="miter"/>
                  <v:textbox inset=",5mm,,2.5mm">
                    <w:txbxContent>
                      <w:p w14:paraId="4D1F97B5" w14:textId="77777777" w:rsidR="002A1612" w:rsidRPr="003536D5" w:rsidRDefault="002A1612" w:rsidP="001C6C01">
                        <w:pPr>
                          <w:rPr>
                            <w:lang w:val="cs-CZ"/>
                          </w:rPr>
                        </w:pPr>
                        <w:bookmarkStart w:id="99" w:name="_Hlk16755121"/>
                        <w:r w:rsidRPr="003536D5">
                          <w:rPr>
                            <w:lang w:val="cs-CZ"/>
                          </w:rPr>
                          <w:t xml:space="preserve">Podobně, stejně jako můžete vnořit cyklický blok do jiného cyklického bloku, můžete vnořovat bloky </w:t>
                        </w:r>
                        <w:proofErr w:type="spellStart"/>
                        <w:r w:rsidRPr="003536D5">
                          <w:rPr>
                            <w:color w:val="FF7000"/>
                            <w:lang w:val="cs-CZ"/>
                          </w:rPr>
                          <w:t>if</w:t>
                        </w:r>
                        <w:proofErr w:type="spellEnd"/>
                        <w:r w:rsidRPr="003536D5">
                          <w:rPr>
                            <w:lang w:val="cs-CZ"/>
                          </w:rPr>
                          <w:t xml:space="preserve"> a </w:t>
                        </w:r>
                        <w:proofErr w:type="spellStart"/>
                        <w:r w:rsidRPr="003536D5">
                          <w:rPr>
                            <w:color w:val="FF7000"/>
                            <w:lang w:val="cs-CZ"/>
                          </w:rPr>
                          <w:t>if-else</w:t>
                        </w:r>
                        <w:proofErr w:type="spellEnd"/>
                        <w:r w:rsidRPr="003536D5">
                          <w:rPr>
                            <w:lang w:val="cs-CZ"/>
                          </w:rPr>
                          <w:t>, jak vzájemně, tak do cyklů!</w:t>
                        </w:r>
                      </w:p>
                      <w:p w14:paraId="500BDB56" w14:textId="77777777" w:rsidR="002A1612" w:rsidRPr="003536D5" w:rsidRDefault="002A1612" w:rsidP="001C6C01">
                        <w:pPr>
                          <w:rPr>
                            <w:lang w:val="cs-CZ"/>
                          </w:rPr>
                        </w:pPr>
                      </w:p>
                      <w:bookmarkEnd w:id="99"/>
                      <w:p w14:paraId="71EA5140" w14:textId="77777777" w:rsidR="002A1612" w:rsidRPr="003536D5" w:rsidRDefault="002A1612" w:rsidP="001C6C01">
                        <w:pPr>
                          <w:rPr>
                            <w:lang w:val="cs-CZ"/>
                          </w:rPr>
                        </w:pPr>
                      </w:p>
                    </w:txbxContent>
                  </v:textbox>
                </v:roundrect>
                <v:shape id="Picture 1073742078" o:spid="_x0000_s1502" type="#_x0000_t75" style="position:absolute;left:2084;width:8998;height:8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">
                  <v:imagedata r:id="rId42" o:title=""/>
                </v:shape>
                <v:shape id="_x0000_s1503" type="#_x0000_t202" style="position:absolute;left:10094;top:2852;width:15350;height:3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" filled="f" stroked="f">
                  <v:textbox>
                    <w:txbxContent>
                      <w:p w14:paraId="453BEA61" w14:textId="77777777" w:rsidR="002A1612" w:rsidRPr="00D31915" w:rsidRDefault="002A1612" w:rsidP="001C6C01">
                        <w:pPr>
                          <w:rPr>
                            <w:b/>
                            <w:color w:val="FF7000"/>
                            <w:sz w:val="28"/>
                            <w:szCs w:val="28"/>
                          </w:rPr>
                        </w:pPr>
                        <w:proofErr w:type="spellStart"/>
                        <w:r>
                          <w:rPr>
                            <w:b/>
                            <w:color w:val="FF7000"/>
                            <w:sz w:val="28"/>
                            <w:szCs w:val="28"/>
                          </w:rPr>
                          <w:t>Proč</w:t>
                        </w:r>
                        <w:proofErr w:type="spellEnd"/>
                        <w:r>
                          <w:rPr>
                            <w:b/>
                            <w:color w:val="FF7000"/>
                            <w:sz w:val="28"/>
                            <w:szCs w:val="28"/>
                          </w:rPr>
                          <w:t xml:space="preserve"> je to </w:t>
                        </w:r>
                        <w:proofErr w:type="spellStart"/>
                        <w:r>
                          <w:rPr>
                            <w:b/>
                            <w:color w:val="FF7000"/>
                            <w:sz w:val="28"/>
                            <w:szCs w:val="28"/>
                          </w:rPr>
                          <w:t>tak</w:t>
                        </w:r>
                        <w:proofErr w:type="spellEnd"/>
                        <w:r>
                          <w:rPr>
                            <w:b/>
                            <w:color w:val="FF7000"/>
                            <w:sz w:val="28"/>
                            <w:szCs w:val="28"/>
                          </w:rPr>
                          <w:t>?</w:t>
                        </w:r>
                      </w:p>
                      <w:p w14:paraId="269B54E5" w14:textId="77777777" w:rsidR="002A1612" w:rsidRPr="00D31915" w:rsidRDefault="002A1612" w:rsidP="001C6C01">
                        <w:pPr>
                          <w:rPr>
                            <w:b/>
                            <w:color w:val="FF7000"/>
                            <w:sz w:val="28"/>
                            <w:szCs w:val="28"/>
                          </w:rPr>
                        </w:pPr>
                      </w:p>
                    </w:txbxContent>
                  </v:textbox>
                </v:shape>
                <w10:wrap type="topAndBottom"/>
              </v:group>
            </w:pict>
          </mc:Fallback>
        </mc:AlternateContent>
      </w:r>
      <w:r>
        <w:rPr>
          <w:lang w:val="cs-CZ"/>
        </w:rPr>
        <w:t xml:space="preserve">Všechny podmíněné bloky, včetně bloků </w:t>
      </w:r>
      <w:proofErr w:type="spellStart"/>
      <w:r w:rsidRPr="00A84B87">
        <w:rPr>
          <w:color w:val="FF7000"/>
          <w:lang w:val="cs-CZ"/>
        </w:rPr>
        <w:t>if</w:t>
      </w:r>
      <w:proofErr w:type="spellEnd"/>
      <w:r w:rsidRPr="00A84B87">
        <w:rPr>
          <w:lang w:val="cs-CZ"/>
        </w:rPr>
        <w:t xml:space="preserve"> </w:t>
      </w:r>
      <w:r>
        <w:rPr>
          <w:lang w:val="cs-CZ"/>
        </w:rPr>
        <w:t>a</w:t>
      </w:r>
      <w:r w:rsidRPr="00A84B87">
        <w:rPr>
          <w:lang w:val="cs-CZ"/>
        </w:rPr>
        <w:t xml:space="preserve"> </w:t>
      </w:r>
      <w:proofErr w:type="spellStart"/>
      <w:r w:rsidRPr="00A84B87">
        <w:rPr>
          <w:color w:val="FF7000"/>
          <w:lang w:val="cs-CZ"/>
        </w:rPr>
        <w:t>if-else</w:t>
      </w:r>
      <w:proofErr w:type="spellEnd"/>
      <w:r w:rsidRPr="00A84B87">
        <w:rPr>
          <w:lang w:val="cs-CZ"/>
        </w:rPr>
        <w:t>,</w:t>
      </w:r>
      <w:r>
        <w:rPr>
          <w:lang w:val="cs-CZ"/>
        </w:rPr>
        <w:t xml:space="preserve"> se v </w:t>
      </w:r>
      <w:proofErr w:type="spellStart"/>
      <w:r>
        <w:rPr>
          <w:lang w:val="cs-CZ"/>
        </w:rPr>
        <w:t>EdScratchi</w:t>
      </w:r>
      <w:proofErr w:type="spellEnd"/>
      <w:r>
        <w:rPr>
          <w:lang w:val="cs-CZ"/>
        </w:rPr>
        <w:t xml:space="preserve"> nacházejí v kategorii </w:t>
      </w:r>
      <w:proofErr w:type="spellStart"/>
      <w:r w:rsidRPr="00A84B87">
        <w:rPr>
          <w:color w:val="FF7000"/>
          <w:lang w:val="cs-CZ"/>
        </w:rPr>
        <w:t>Control</w:t>
      </w:r>
      <w:proofErr w:type="spellEnd"/>
      <w:r w:rsidRPr="00A84B87">
        <w:rPr>
          <w:lang w:val="cs-CZ"/>
        </w:rPr>
        <w:t xml:space="preserve"> </w:t>
      </w:r>
      <w:r>
        <w:rPr>
          <w:lang w:val="cs-CZ"/>
        </w:rPr>
        <w:t>(Řízení)</w:t>
      </w:r>
      <w:r w:rsidRPr="00A84B87">
        <w:rPr>
          <w:lang w:val="cs-CZ"/>
        </w:rPr>
        <w:t>.</w:t>
      </w:r>
      <w:r>
        <w:rPr>
          <w:lang w:val="cs-CZ"/>
        </w:rPr>
        <w:t xml:space="preserve"> Je to proto, že jak podmíněné příkazy, tak cykly, vám umožňují řídit tok programu</w:t>
      </w:r>
      <w:r w:rsidRPr="00A84B87">
        <w:rPr>
          <w:lang w:val="cs-CZ"/>
        </w:rPr>
        <w:t xml:space="preserve">. </w:t>
      </w:r>
      <w:r>
        <w:rPr>
          <w:lang w:val="cs-CZ"/>
        </w:rPr>
        <w:t xml:space="preserve">Blok </w:t>
      </w:r>
      <w:proofErr w:type="spellStart"/>
      <w:r w:rsidRPr="00A84B87">
        <w:rPr>
          <w:color w:val="FF7000"/>
          <w:lang w:val="cs-CZ"/>
        </w:rPr>
        <w:t>if</w:t>
      </w:r>
      <w:proofErr w:type="spellEnd"/>
      <w:r w:rsidRPr="00A84B87">
        <w:rPr>
          <w:lang w:val="cs-CZ"/>
        </w:rPr>
        <w:t xml:space="preserve"> </w:t>
      </w:r>
      <w:r>
        <w:rPr>
          <w:lang w:val="cs-CZ"/>
        </w:rPr>
        <w:t>a</w:t>
      </w:r>
      <w:r w:rsidRPr="00A84B87">
        <w:rPr>
          <w:lang w:val="cs-CZ"/>
        </w:rPr>
        <w:t xml:space="preserve"> </w:t>
      </w:r>
      <w:proofErr w:type="spellStart"/>
      <w:r w:rsidRPr="00A84B87">
        <w:rPr>
          <w:color w:val="FF7000"/>
          <w:lang w:val="cs-CZ"/>
        </w:rPr>
        <w:t>if-else</w:t>
      </w:r>
      <w:proofErr w:type="spellEnd"/>
      <w:r w:rsidRPr="00A84B87">
        <w:rPr>
          <w:lang w:val="cs-CZ"/>
        </w:rPr>
        <w:t xml:space="preserve"> </w:t>
      </w:r>
      <w:r>
        <w:rPr>
          <w:lang w:val="cs-CZ"/>
        </w:rPr>
        <w:t xml:space="preserve">mají s cykly společného ještě něco dalšího: je možné je v programech spojovat nebo vnořovat. </w:t>
      </w:r>
    </w:p>
    <w:p w14:paraId="15FBE781" w14:textId="77777777" w:rsidR="001C6C01" w:rsidRPr="00A84B87" w:rsidRDefault="001C6C01" w:rsidP="001C6C01">
      <w:pPr>
        <w:rPr>
          <w:lang w:val="cs-CZ"/>
        </w:rPr>
      </w:pPr>
    </w:p>
    <w:p w14:paraId="7BECF3DC" w14:textId="77777777" w:rsidR="001C6C01" w:rsidRPr="00A84B87" w:rsidRDefault="001C6C01" w:rsidP="001C6C01">
      <w:pPr>
        <w:pStyle w:val="Nadpis2"/>
        <w:rPr>
          <w:lang w:val="cs-CZ"/>
        </w:rPr>
      </w:pPr>
    </w:p>
    <w:p w14:paraId="4C54415F" w14:textId="77777777" w:rsidR="001C6C01" w:rsidRPr="00A84B87" w:rsidRDefault="001C6C01" w:rsidP="001C6C01">
      <w:pPr>
        <w:pStyle w:val="Nadpis2"/>
        <w:rPr>
          <w:lang w:val="cs-CZ"/>
        </w:rPr>
      </w:pPr>
      <w:r w:rsidRPr="00A84B87">
        <w:rPr>
          <w:lang w:val="cs-CZ"/>
        </w:rPr>
        <w:t xml:space="preserve">Úkol 1: </w:t>
      </w:r>
      <w:r>
        <w:rPr>
          <w:lang w:val="cs-CZ"/>
        </w:rPr>
        <w:t>Co se stane tentokrát</w:t>
      </w:r>
      <w:r w:rsidRPr="00A84B87">
        <w:rPr>
          <w:lang w:val="cs-CZ"/>
        </w:rPr>
        <w:t>?</w:t>
      </w:r>
    </w:p>
    <w:p w14:paraId="575CBC7E" w14:textId="77777777" w:rsidR="001C6C01" w:rsidRPr="00A84B87" w:rsidRDefault="001C6C01" w:rsidP="001C6C01">
      <w:pPr>
        <w:rPr>
          <w:lang w:val="cs-CZ"/>
        </w:rPr>
      </w:pPr>
      <w:r w:rsidRPr="00A84B87">
        <w:rPr>
          <w:noProof/>
          <w:lang w:val="cs-CZ"/>
        </w:rPr>
        <mc:AlternateContent>
          <mc:Choice Requires="wpg">
            <w:drawing>
              <wp:anchor distT="0" distB="0" distL="114300" distR="114300" simplePos="0" relativeHeight="253400064" behindDoc="0" locked="0" layoutInCell="1" allowOverlap="1" wp14:anchorId="34EE9473" wp14:editId="3FC1D738">
                <wp:simplePos x="0" y="0"/>
                <wp:positionH relativeFrom="column">
                  <wp:posOffset>3175</wp:posOffset>
                </wp:positionH>
                <wp:positionV relativeFrom="paragraph">
                  <wp:posOffset>734060</wp:posOffset>
                </wp:positionV>
                <wp:extent cx="5715000" cy="2218055"/>
                <wp:effectExtent l="0" t="0" r="19050" b="10795"/>
                <wp:wrapTopAndBottom/>
                <wp:docPr id="492" name="Group 492"/>
                <wp:cNvGraphicFramePr/>
                <a:graphic xmlns:a="http://schemas.openxmlformats.org/drawingml/2006/main">
                  <a:graphicData uri="http://schemas.microsoft.com/office/word/2010/wordprocessingGroup">
                    <wpg:wgp>
                      <wpg:cNvGrpSpPr/>
                      <wpg:grpSpPr>
                        <a:xfrm>
                          <a:off x="0" y="0"/>
                          <a:ext cx="5715000" cy="2218055"/>
                          <a:chOff x="0" y="0"/>
                          <a:chExt cx="5715000" cy="2218414"/>
                        </a:xfrm>
                      </wpg:grpSpPr>
                      <wps:wsp>
                        <wps:cNvPr id="1073742076" name="Text Box 1073742076"/>
                        <wps:cNvSpPr txBox="1">
                          <a:spLocks noChangeArrowheads="1"/>
                        </wps:cNvSpPr>
                        <wps:spPr bwMode="auto">
                          <a:xfrm>
                            <a:off x="0" y="672824"/>
                            <a:ext cx="5715000" cy="1545590"/>
                          </a:xfrm>
                          <a:prstGeom prst="roundRect">
                            <a:avLst>
                              <a:gd name="adj" fmla="val 7850"/>
                            </a:avLst>
                          </a:prstGeom>
                          <a:solidFill>
                            <a:srgbClr val="FFFFFF"/>
                          </a:solidFill>
                          <a:ln w="9525">
                            <a:solidFill>
                              <a:schemeClr val="tx1">
                                <a:lumMod val="65000"/>
                                <a:lumOff val="35000"/>
                              </a:schemeClr>
                            </a:solidFill>
                            <a:miter lim="800000"/>
                            <a:headEnd/>
                            <a:tailEnd/>
                          </a:ln>
                        </wps:spPr>
                        <wps:txbx>
                          <w:txbxContent>
                            <w:p w14:paraId="30149DE0" w14:textId="77777777" w:rsidR="002A1612" w:rsidRPr="00355CFC" w:rsidRDefault="002A1612" w:rsidP="001C6C01">
                              <w:pPr>
                                <w:rPr>
                                  <w:lang w:val="cs-CZ"/>
                                </w:rPr>
                              </w:pPr>
                              <w:r>
                                <w:rPr>
                                  <w:lang w:val="cs-CZ"/>
                                </w:rPr>
                                <w:t>Všechny programy v </w:t>
                              </w:r>
                              <w:proofErr w:type="spellStart"/>
                              <w:r w:rsidRPr="00355CFC">
                                <w:rPr>
                                  <w:lang w:val="cs-CZ"/>
                                </w:rPr>
                                <w:t>EdScratch</w:t>
                              </w:r>
                              <w:r>
                                <w:rPr>
                                  <w:lang w:val="cs-CZ"/>
                                </w:rPr>
                                <w:t>i</w:t>
                              </w:r>
                              <w:proofErr w:type="spellEnd"/>
                              <w:r>
                                <w:rPr>
                                  <w:lang w:val="cs-CZ"/>
                                </w:rPr>
                                <w:t xml:space="preserve"> fungují v zásadě stejně. Program říká robotovi, aby začal od horního bloku a pak plnil každou akci krok za krokem. Jakmile je daný blok splněn, program se přesune na následující blok</w:t>
                              </w:r>
                              <w:r w:rsidRPr="00355CFC">
                                <w:rPr>
                                  <w:lang w:val="cs-CZ"/>
                                </w:rPr>
                                <w:t xml:space="preserve">. </w:t>
                              </w:r>
                            </w:p>
                            <w:p w14:paraId="21F95532" w14:textId="5149D3BB" w:rsidR="002A1612" w:rsidRPr="00355CFC" w:rsidRDefault="002A1612" w:rsidP="001C6C01">
                              <w:pPr>
                                <w:rPr>
                                  <w:lang w:val="cs-CZ"/>
                                </w:rPr>
                              </w:pPr>
                              <w:bookmarkStart w:id="100" w:name="_Hlk16756504"/>
                              <w:r w:rsidRPr="00355CFC">
                                <w:rPr>
                                  <w:rFonts w:hint="eastAsia"/>
                                  <w:lang w:val="cs-CZ"/>
                                </w:rPr>
                                <w:t xml:space="preserve">Pokud blok obsahuje podmíněný kód, program nejprve </w:t>
                              </w:r>
                              <w:proofErr w:type="gramStart"/>
                              <w:r w:rsidRPr="00355CFC">
                                <w:rPr>
                                  <w:rFonts w:hint="eastAsia"/>
                                  <w:lang w:val="cs-CZ"/>
                                </w:rPr>
                                <w:t>ověří</w:t>
                              </w:r>
                              <w:proofErr w:type="gramEnd"/>
                              <w:r w:rsidRPr="00355CFC">
                                <w:rPr>
                                  <w:rFonts w:hint="eastAsia"/>
                                  <w:lang w:val="cs-CZ"/>
                                </w:rPr>
                                <w:t xml:space="preserve"> splnění dané podmínky. Výsledek kontroly plnění podmínky určuje, co program provede v</w:t>
                              </w:r>
                              <w:r>
                                <w:rPr>
                                  <w:lang w:val="cs-CZ"/>
                                </w:rPr>
                                <w:t> </w:t>
                              </w:r>
                              <w:r w:rsidRPr="00355CFC">
                                <w:rPr>
                                  <w:rFonts w:hint="eastAsia"/>
                                  <w:lang w:val="cs-CZ"/>
                                </w:rPr>
                                <w:t>dalším kroku.</w:t>
                              </w:r>
                            </w:p>
                            <w:bookmarkEnd w:id="100"/>
                            <w:p w14:paraId="75462931" w14:textId="77777777" w:rsidR="002A1612" w:rsidRPr="00355CFC" w:rsidRDefault="002A1612" w:rsidP="001C6C01">
                              <w:pPr>
                                <w:rPr>
                                  <w:lang w:val="cs-CZ"/>
                                </w:rPr>
                              </w:pPr>
                            </w:p>
                          </w:txbxContent>
                        </wps:txbx>
                        <wps:bodyPr rot="0" vert="horz" wrap="square" lIns="91440" tIns="180000" rIns="91440" bIns="90000" anchor="t" anchorCtr="0">
                          <a:noAutofit/>
                        </wps:bodyPr>
                      </wps:wsp>
                      <pic:pic xmlns:pic="http://schemas.openxmlformats.org/drawingml/2006/picture">
                        <pic:nvPicPr>
                          <pic:cNvPr id="1073742081" name="Picture 1073742081"/>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204826" y="0"/>
                            <a:ext cx="899160" cy="899160"/>
                          </a:xfrm>
                          <a:prstGeom prst="rect">
                            <a:avLst/>
                          </a:prstGeom>
                        </pic:spPr>
                      </pic:pic>
                      <wps:wsp>
                        <wps:cNvPr id="1073742089" name="Text Box 2"/>
                        <wps:cNvSpPr txBox="1">
                          <a:spLocks noChangeArrowheads="1"/>
                        </wps:cNvSpPr>
                        <wps:spPr bwMode="auto">
                          <a:xfrm>
                            <a:off x="1016813" y="303581"/>
                            <a:ext cx="1599565" cy="365760"/>
                          </a:xfrm>
                          <a:prstGeom prst="rect">
                            <a:avLst/>
                          </a:prstGeom>
                          <a:noFill/>
                          <a:ln w="9525">
                            <a:noFill/>
                            <a:miter lim="800000"/>
                            <a:headEnd/>
                            <a:tailEnd/>
                          </a:ln>
                        </wps:spPr>
                        <wps:txbx>
                          <w:txbxContent>
                            <w:p w14:paraId="1FA72853" w14:textId="77777777" w:rsidR="002A1612" w:rsidRPr="00D31915" w:rsidRDefault="002A1612" w:rsidP="001C6C01">
                              <w:pPr>
                                <w:rPr>
                                  <w:b/>
                                  <w:color w:val="FF7000"/>
                                  <w:sz w:val="28"/>
                                  <w:szCs w:val="28"/>
                                </w:rPr>
                              </w:pPr>
                              <w:proofErr w:type="spellStart"/>
                              <w:r>
                                <w:rPr>
                                  <w:b/>
                                  <w:color w:val="FF7000"/>
                                  <w:sz w:val="28"/>
                                  <w:szCs w:val="28"/>
                                </w:rPr>
                                <w:t>Nezapomeňte</w:t>
                              </w:r>
                              <w:proofErr w:type="spellEnd"/>
                            </w:p>
                            <w:p w14:paraId="6AC2C4CD" w14:textId="77777777" w:rsidR="002A1612" w:rsidRPr="00D31915" w:rsidRDefault="002A1612" w:rsidP="001C6C01">
                              <w:pPr>
                                <w:rPr>
                                  <w:b/>
                                  <w:color w:val="FF7000"/>
                                  <w:sz w:val="28"/>
                                  <w:szCs w:val="28"/>
                                </w:rPr>
                              </w:pP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34EE9473" id="Group 492" o:spid="_x0000_s1504" style="position:absolute;margin-left:.25pt;margin-top:57.8pt;width:450pt;height:174.65pt;z-index:253400064;mso-height-relative:margin" coordsize="57150,2218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">
                <v:roundrect id="Text Box 1073742076" o:spid="_x0000_s1505" style="position:absolute;top:6728;width:57150;height:15456;visibility:visible;mso-wrap-style:square;v-text-anchor:top" arcsize="514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" strokecolor="#5a5a5a [2109]">
                  <v:stroke joinstyle="miter"/>
                  <v:textbox inset=",5mm,,2.5mm">
                    <w:txbxContent>
                      <w:p w14:paraId="30149DE0" w14:textId="77777777" w:rsidR="002A1612" w:rsidRPr="00355CFC" w:rsidRDefault="002A1612" w:rsidP="001C6C01">
                        <w:pPr>
                          <w:rPr>
                            <w:lang w:val="cs-CZ"/>
                          </w:rPr>
                        </w:pPr>
                        <w:r>
                          <w:rPr>
                            <w:lang w:val="cs-CZ"/>
                          </w:rPr>
                          <w:t>Všechny programy v </w:t>
                        </w:r>
                        <w:proofErr w:type="spellStart"/>
                        <w:r w:rsidRPr="00355CFC">
                          <w:rPr>
                            <w:lang w:val="cs-CZ"/>
                          </w:rPr>
                          <w:t>EdScratch</w:t>
                        </w:r>
                        <w:r>
                          <w:rPr>
                            <w:lang w:val="cs-CZ"/>
                          </w:rPr>
                          <w:t>i</w:t>
                        </w:r>
                        <w:proofErr w:type="spellEnd"/>
                        <w:r>
                          <w:rPr>
                            <w:lang w:val="cs-CZ"/>
                          </w:rPr>
                          <w:t xml:space="preserve"> fungují v zásadě stejně. Program říká robotovi, aby začal od horního bloku a pak plnil každou akci krok za krokem. Jakmile je daný blok splněn, program se přesune na následující blok</w:t>
                        </w:r>
                        <w:r w:rsidRPr="00355CFC">
                          <w:rPr>
                            <w:lang w:val="cs-CZ"/>
                          </w:rPr>
                          <w:t xml:space="preserve">. </w:t>
                        </w:r>
                      </w:p>
                      <w:p w14:paraId="21F95532" w14:textId="5149D3BB" w:rsidR="002A1612" w:rsidRPr="00355CFC" w:rsidRDefault="002A1612" w:rsidP="001C6C01">
                        <w:pPr>
                          <w:rPr>
                            <w:lang w:val="cs-CZ"/>
                          </w:rPr>
                        </w:pPr>
                        <w:bookmarkStart w:id="101" w:name="_Hlk16756504"/>
                        <w:r w:rsidRPr="00355CFC">
                          <w:rPr>
                            <w:rFonts w:hint="eastAsia"/>
                            <w:lang w:val="cs-CZ"/>
                          </w:rPr>
                          <w:t xml:space="preserve">Pokud blok obsahuje podmíněný kód, program nejprve </w:t>
                        </w:r>
                        <w:proofErr w:type="gramStart"/>
                        <w:r w:rsidRPr="00355CFC">
                          <w:rPr>
                            <w:rFonts w:hint="eastAsia"/>
                            <w:lang w:val="cs-CZ"/>
                          </w:rPr>
                          <w:t>ověří</w:t>
                        </w:r>
                        <w:proofErr w:type="gramEnd"/>
                        <w:r w:rsidRPr="00355CFC">
                          <w:rPr>
                            <w:rFonts w:hint="eastAsia"/>
                            <w:lang w:val="cs-CZ"/>
                          </w:rPr>
                          <w:t xml:space="preserve"> splnění dané podmínky. Výsledek kontroly plnění podmínky určuje, co program provede v</w:t>
                        </w:r>
                        <w:r>
                          <w:rPr>
                            <w:lang w:val="cs-CZ"/>
                          </w:rPr>
                          <w:t> </w:t>
                        </w:r>
                        <w:r w:rsidRPr="00355CFC">
                          <w:rPr>
                            <w:rFonts w:hint="eastAsia"/>
                            <w:lang w:val="cs-CZ"/>
                          </w:rPr>
                          <w:t>dalším kroku.</w:t>
                        </w:r>
                      </w:p>
                      <w:bookmarkEnd w:id="101"/>
                      <w:p w14:paraId="75462931" w14:textId="77777777" w:rsidR="002A1612" w:rsidRPr="00355CFC" w:rsidRDefault="002A1612" w:rsidP="001C6C01">
                        <w:pPr>
                          <w:rPr>
                            <w:lang w:val="cs-CZ"/>
                          </w:rPr>
                        </w:pPr>
                      </w:p>
                    </w:txbxContent>
                  </v:textbox>
                </v:roundrect>
                <v:shape id="Picture 1073742081" o:spid="_x0000_s1506" type="#_x0000_t75" style="position:absolute;left:2048;width:8991;height:8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">
                  <v:imagedata r:id="rId49" o:title=""/>
                </v:shape>
                <v:shape id="_x0000_s1507" type="#_x0000_t202" style="position:absolute;left:10168;top:3035;width:15995;height:3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" filled="f" stroked="f">
                  <v:textbox>
                    <w:txbxContent>
                      <w:p w14:paraId="1FA72853" w14:textId="77777777" w:rsidR="002A1612" w:rsidRPr="00D31915" w:rsidRDefault="002A1612" w:rsidP="001C6C01">
                        <w:pPr>
                          <w:rPr>
                            <w:b/>
                            <w:color w:val="FF7000"/>
                            <w:sz w:val="28"/>
                            <w:szCs w:val="28"/>
                          </w:rPr>
                        </w:pPr>
                        <w:proofErr w:type="spellStart"/>
                        <w:r>
                          <w:rPr>
                            <w:b/>
                            <w:color w:val="FF7000"/>
                            <w:sz w:val="28"/>
                            <w:szCs w:val="28"/>
                          </w:rPr>
                          <w:t>Nezapomeňte</w:t>
                        </w:r>
                        <w:proofErr w:type="spellEnd"/>
                      </w:p>
                      <w:p w14:paraId="6AC2C4CD" w14:textId="77777777" w:rsidR="002A1612" w:rsidRPr="00D31915" w:rsidRDefault="002A1612" w:rsidP="001C6C01">
                        <w:pPr>
                          <w:rPr>
                            <w:b/>
                            <w:color w:val="FF7000"/>
                            <w:sz w:val="28"/>
                            <w:szCs w:val="28"/>
                          </w:rPr>
                        </w:pPr>
                      </w:p>
                    </w:txbxContent>
                  </v:textbox>
                </v:shape>
                <w10:wrap type="topAndBottom"/>
              </v:group>
            </w:pict>
          </mc:Fallback>
        </mc:AlternateContent>
      </w:r>
      <w:r>
        <w:rPr>
          <w:lang w:val="cs-CZ"/>
        </w:rPr>
        <w:t>Když program obsahuje více cyklů nebo podmíněných bloků, ať již spojených nebo vnořených, může být sledování toku programu náročné</w:t>
      </w:r>
      <w:r w:rsidRPr="00A84B87">
        <w:rPr>
          <w:lang w:val="cs-CZ"/>
        </w:rPr>
        <w:t xml:space="preserve">. </w:t>
      </w:r>
      <w:r>
        <w:rPr>
          <w:lang w:val="cs-CZ"/>
        </w:rPr>
        <w:t xml:space="preserve">Abyste pochopili, co program přesně udělá, musíte vnímat každou akci jednotlivě tak, jak nastane v posloupnosti. </w:t>
      </w:r>
    </w:p>
    <w:p w14:paraId="1BB80598" w14:textId="77777777" w:rsidR="001C6C01" w:rsidRPr="00A84B87" w:rsidRDefault="001C6C01" w:rsidP="001C6C01">
      <w:pPr>
        <w:rPr>
          <w:lang w:val="cs-CZ"/>
        </w:rPr>
      </w:pPr>
    </w:p>
    <w:p w14:paraId="7DBB4732" w14:textId="77777777" w:rsidR="001C6C01" w:rsidRPr="00A84B87" w:rsidRDefault="001C6C01" w:rsidP="001C6C01">
      <w:pPr>
        <w:rPr>
          <w:lang w:val="cs-CZ"/>
        </w:rPr>
      </w:pPr>
      <w:r>
        <w:rPr>
          <w:lang w:val="cs-CZ"/>
        </w:rPr>
        <w:t xml:space="preserve">Ačkoliv cykly a podmíněné příkazy řídí tok programu, všechny programy stále postupují v sekvenci. Když se díváte na program s vnořenými cykly a podmíněnými příkazy, mějte na paměti, že i tento program probíhá krok za krokem. To vám pomůže lépe sledovat, co se v programu odehrává. </w:t>
      </w:r>
      <w:r w:rsidRPr="00A84B87">
        <w:rPr>
          <w:lang w:val="cs-CZ"/>
        </w:rPr>
        <w:br w:type="page"/>
      </w:r>
    </w:p>
    <w:p w14:paraId="14A74519" w14:textId="77777777" w:rsidR="001C6C01" w:rsidRPr="00A84B87" w:rsidRDefault="001C6C01" w:rsidP="001C6C01">
      <w:pPr>
        <w:rPr>
          <w:lang w:val="cs-CZ"/>
        </w:rPr>
      </w:pPr>
      <w:r w:rsidRPr="00A84B87">
        <w:rPr>
          <w:noProof/>
          <w:lang w:val="cs-CZ"/>
        </w:rPr>
        <w:lastRenderedPageBreak/>
        <mc:AlternateContent>
          <mc:Choice Requires="wpg">
            <w:drawing>
              <wp:anchor distT="0" distB="0" distL="114300" distR="114300" simplePos="0" relativeHeight="253396992" behindDoc="0" locked="0" layoutInCell="1" allowOverlap="1" wp14:anchorId="0A6A5836" wp14:editId="2CC6D36E">
                <wp:simplePos x="0" y="0"/>
                <wp:positionH relativeFrom="column">
                  <wp:posOffset>-32918</wp:posOffset>
                </wp:positionH>
                <wp:positionV relativeFrom="paragraph">
                  <wp:posOffset>190195</wp:posOffset>
                </wp:positionV>
                <wp:extent cx="3876675" cy="3405759"/>
                <wp:effectExtent l="19050" t="0" r="28575" b="23495"/>
                <wp:wrapSquare wrapText="bothSides"/>
                <wp:docPr id="1073742065" name="Group 1073742065"/>
                <wp:cNvGraphicFramePr/>
                <a:graphic xmlns:a="http://schemas.openxmlformats.org/drawingml/2006/main">
                  <a:graphicData uri="http://schemas.microsoft.com/office/word/2010/wordprocessingGroup">
                    <wpg:wgp>
                      <wpg:cNvGrpSpPr/>
                      <wpg:grpSpPr>
                        <a:xfrm>
                          <a:off x="0" y="0"/>
                          <a:ext cx="3876675" cy="3405759"/>
                          <a:chOff x="0" y="0"/>
                          <a:chExt cx="3876675" cy="3405759"/>
                        </a:xfrm>
                      </wpg:grpSpPr>
                      <pic:pic xmlns:pic="http://schemas.openxmlformats.org/drawingml/2006/picture">
                        <pic:nvPicPr>
                          <pic:cNvPr id="1073742106" name="Picture 1073742106"/>
                          <pic:cNvPicPr>
                            <a:picLocks noChangeAspect="1"/>
                          </pic:cNvPicPr>
                        </pic:nvPicPr>
                        <pic:blipFill>
                          <a:blip r:embed="rId170">
                            <a:extLst>
                              <a:ext uri="{28A0092B-C50C-407E-A947-70E740481C1C}">
                                <a14:useLocalDpi xmlns:a14="http://schemas.microsoft.com/office/drawing/2010/main" val="0"/>
                              </a:ext>
                            </a:extLst>
                          </a:blip>
                          <a:stretch>
                            <a:fillRect/>
                          </a:stretch>
                        </pic:blipFill>
                        <pic:spPr>
                          <a:xfrm>
                            <a:off x="0" y="329184"/>
                            <a:ext cx="3876675" cy="3076575"/>
                          </a:xfrm>
                          <a:prstGeom prst="rect">
                            <a:avLst/>
                          </a:prstGeom>
                          <a:ln w="15875">
                            <a:solidFill>
                              <a:srgbClr val="FF7000"/>
                            </a:solidFill>
                            <a:prstDash val="lgDash"/>
                          </a:ln>
                        </pic:spPr>
                      </pic:pic>
                      <wps:wsp>
                        <wps:cNvPr id="1073742060" name="Text Box 2"/>
                        <wps:cNvSpPr txBox="1">
                          <a:spLocks noChangeArrowheads="1"/>
                        </wps:cNvSpPr>
                        <wps:spPr bwMode="auto">
                          <a:xfrm>
                            <a:off x="32918" y="0"/>
                            <a:ext cx="1078283" cy="295862"/>
                          </a:xfrm>
                          <a:prstGeom prst="rect">
                            <a:avLst/>
                          </a:prstGeom>
                          <a:solidFill>
                            <a:srgbClr val="FFFFFF"/>
                          </a:solidFill>
                          <a:ln w="9525">
                            <a:noFill/>
                            <a:miter lim="800000"/>
                            <a:headEnd/>
                            <a:tailEnd/>
                          </a:ln>
                        </wps:spPr>
                        <wps:txbx>
                          <w:txbxContent>
                            <w:p w14:paraId="4D04E5B5" w14:textId="77777777" w:rsidR="002A1612" w:rsidRPr="00755C35" w:rsidRDefault="002A1612" w:rsidP="001C6C01">
                              <w:pPr>
                                <w:rPr>
                                  <w:color w:val="FF7000"/>
                                </w:rPr>
                              </w:pPr>
                              <w:r w:rsidRPr="00755C35">
                                <w:rPr>
                                  <w:color w:val="FF7000"/>
                                </w:rPr>
                                <w:t>Program 1:</w:t>
                              </w:r>
                            </w:p>
                          </w:txbxContent>
                        </wps:txbx>
                        <wps:bodyPr rot="0" vert="horz" wrap="square" lIns="91440" tIns="45720" rIns="91440" bIns="45720" anchor="t" anchorCtr="0">
                          <a:noAutofit/>
                        </wps:bodyPr>
                      </wps:wsp>
                    </wpg:wgp>
                  </a:graphicData>
                </a:graphic>
              </wp:anchor>
            </w:drawing>
          </mc:Choice>
          <mc:Fallback>
            <w:pict>
              <v:group w14:anchorId="0A6A5836" id="Group 1073742065" o:spid="_x0000_s1508" style="position:absolute;margin-left:-2.6pt;margin-top:15pt;width:305.25pt;height:268.15pt;z-index:253396992" coordsize="38766,34057"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">
                <v:shape id="Picture 1073742106" o:spid="_x0000_s1509" type="#_x0000_t75" style="position:absolute;top:3291;width:38766;height:307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" stroked="t" strokecolor="#ff7000" strokeweight="1.25pt">
                  <v:stroke dashstyle="longDash"/>
                  <v:imagedata r:id="rId171" o:title=""/>
                  <v:path arrowok="t"/>
                </v:shape>
                <v:shape id="_x0000_s1510" type="#_x0000_t202" style="position:absolute;left:329;width:10783;height:29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" stroked="f">
                  <v:textbox>
                    <w:txbxContent>
                      <w:p w14:paraId="4D04E5B5" w14:textId="77777777" w:rsidR="002A1612" w:rsidRPr="00755C35" w:rsidRDefault="002A1612" w:rsidP="001C6C01">
                        <w:pPr>
                          <w:rPr>
                            <w:color w:val="FF7000"/>
                          </w:rPr>
                        </w:pPr>
                        <w:r w:rsidRPr="00755C35">
                          <w:rPr>
                            <w:color w:val="FF7000"/>
                          </w:rPr>
                          <w:t>Program 1:</w:t>
                        </w:r>
                      </w:p>
                    </w:txbxContent>
                  </v:textbox>
                </v:shape>
                <w10:wrap type="square"/>
              </v:group>
            </w:pict>
          </mc:Fallback>
        </mc:AlternateContent>
      </w:r>
      <w:r w:rsidRPr="00A84B87">
        <w:rPr>
          <w:lang w:val="cs-CZ"/>
        </w:rPr>
        <w:t>Prohlédněte si následující program</w:t>
      </w:r>
      <w:r>
        <w:rPr>
          <w:lang w:val="cs-CZ"/>
        </w:rPr>
        <w:t>y odpovězte na otázky</w:t>
      </w:r>
      <w:r w:rsidRPr="00A84B87">
        <w:rPr>
          <w:lang w:val="cs-CZ"/>
        </w:rPr>
        <w:t>.</w:t>
      </w:r>
    </w:p>
    <w:p w14:paraId="70129457" w14:textId="77777777" w:rsidR="001C6C01" w:rsidRPr="00A84B87" w:rsidRDefault="001C6C01" w:rsidP="001C6C01">
      <w:pPr>
        <w:rPr>
          <w:lang w:val="cs-CZ"/>
        </w:rPr>
      </w:pPr>
    </w:p>
    <w:p w14:paraId="13D1B9A8" w14:textId="77777777" w:rsidR="001C6C01" w:rsidRPr="00A84B87" w:rsidRDefault="001C6C01" w:rsidP="001C6C01">
      <w:pPr>
        <w:pStyle w:val="Odstavecseseznamem"/>
        <w:numPr>
          <w:ilvl w:val="0"/>
          <w:numId w:val="52"/>
        </w:numPr>
        <w:rPr>
          <w:lang w:val="cs-CZ"/>
        </w:rPr>
      </w:pPr>
      <w:r>
        <w:rPr>
          <w:lang w:val="cs-CZ"/>
        </w:rPr>
        <w:t>Pokud spustíte program 1, ale nikdy nestisknete kulaté tlačítko, co se stane</w:t>
      </w:r>
      <w:r w:rsidRPr="00A84B87">
        <w:rPr>
          <w:lang w:val="cs-CZ"/>
        </w:rPr>
        <w:t xml:space="preserve">? </w:t>
      </w:r>
      <w:r>
        <w:rPr>
          <w:lang w:val="cs-CZ"/>
        </w:rPr>
        <w:t>Proč</w:t>
      </w:r>
      <w:r w:rsidRPr="00A84B87">
        <w:rPr>
          <w:lang w:val="cs-CZ"/>
        </w:rPr>
        <w:t>?</w:t>
      </w:r>
    </w:p>
    <w:p w14:paraId="6FCC12CF" w14:textId="77777777" w:rsidR="001C6C01" w:rsidRPr="00A84B87" w:rsidRDefault="001C6C01" w:rsidP="001C6C01">
      <w:pPr>
        <w:pStyle w:val="Odstavecseseznamem"/>
        <w:rPr>
          <w:lang w:val="cs-CZ"/>
        </w:rPr>
      </w:pPr>
      <w:r w:rsidRPr="00A84B87">
        <w:rPr>
          <w:lang w:val="cs-CZ"/>
        </w:rPr>
        <w:t>________________________</w:t>
      </w:r>
    </w:p>
    <w:p w14:paraId="02FA728F" w14:textId="77777777" w:rsidR="001C6C01" w:rsidRPr="00A84B87" w:rsidRDefault="001C6C01" w:rsidP="001C6C01">
      <w:pPr>
        <w:pStyle w:val="Odstavecseseznamem"/>
        <w:rPr>
          <w:lang w:val="cs-CZ"/>
        </w:rPr>
      </w:pPr>
      <w:r w:rsidRPr="00A84B87">
        <w:rPr>
          <w:lang w:val="cs-CZ"/>
        </w:rPr>
        <w:t>________________________</w:t>
      </w:r>
    </w:p>
    <w:p w14:paraId="5D098607" w14:textId="77777777" w:rsidR="001C6C01" w:rsidRPr="00A84B87" w:rsidRDefault="001C6C01" w:rsidP="001C6C01">
      <w:pPr>
        <w:pStyle w:val="Odstavecseseznamem"/>
        <w:rPr>
          <w:lang w:val="cs-CZ"/>
        </w:rPr>
      </w:pPr>
      <w:r w:rsidRPr="00A84B87">
        <w:rPr>
          <w:lang w:val="cs-CZ"/>
        </w:rPr>
        <w:t>________________________</w:t>
      </w:r>
    </w:p>
    <w:p w14:paraId="5167AF95" w14:textId="77777777" w:rsidR="001C6C01" w:rsidRPr="00A84B87" w:rsidRDefault="001C6C01" w:rsidP="001C6C01">
      <w:pPr>
        <w:pStyle w:val="Odstavecseseznamem"/>
        <w:rPr>
          <w:lang w:val="cs-CZ"/>
        </w:rPr>
      </w:pPr>
      <w:r w:rsidRPr="00A84B87">
        <w:rPr>
          <w:lang w:val="cs-CZ"/>
        </w:rPr>
        <w:t>________________________</w:t>
      </w:r>
    </w:p>
    <w:p w14:paraId="11C7CD56" w14:textId="77777777" w:rsidR="001C6C01" w:rsidRPr="00A84B87" w:rsidRDefault="001C6C01" w:rsidP="001C6C01">
      <w:pPr>
        <w:pStyle w:val="Odstavecseseznamem"/>
        <w:rPr>
          <w:lang w:val="cs-CZ"/>
        </w:rPr>
      </w:pPr>
      <w:r w:rsidRPr="00A84B87">
        <w:rPr>
          <w:lang w:val="cs-CZ"/>
        </w:rPr>
        <w:t>________________________</w:t>
      </w:r>
    </w:p>
    <w:p w14:paraId="391D066D" w14:textId="77777777" w:rsidR="001C6C01" w:rsidRPr="00A84B87" w:rsidRDefault="001C6C01" w:rsidP="001C6C01">
      <w:pPr>
        <w:pStyle w:val="Odstavecseseznamem"/>
        <w:rPr>
          <w:lang w:val="cs-CZ"/>
        </w:rPr>
      </w:pPr>
      <w:r w:rsidRPr="00A84B87">
        <w:rPr>
          <w:lang w:val="cs-CZ"/>
        </w:rPr>
        <w:t>________________________</w:t>
      </w:r>
    </w:p>
    <w:p w14:paraId="298C678E" w14:textId="77777777" w:rsidR="001C6C01" w:rsidRPr="00A84B87" w:rsidRDefault="001C6C01" w:rsidP="001C6C01">
      <w:pPr>
        <w:pStyle w:val="Odstavecseseznamem"/>
        <w:rPr>
          <w:lang w:val="cs-CZ"/>
        </w:rPr>
      </w:pPr>
      <w:r w:rsidRPr="00A84B87">
        <w:rPr>
          <w:lang w:val="cs-CZ"/>
        </w:rPr>
        <w:t>________________________</w:t>
      </w:r>
    </w:p>
    <w:p w14:paraId="0A6D71E7" w14:textId="77777777" w:rsidR="001C6C01" w:rsidRPr="00A84B87" w:rsidRDefault="001C6C01" w:rsidP="001C6C01">
      <w:pPr>
        <w:pStyle w:val="Nadpis2"/>
        <w:rPr>
          <w:lang w:val="cs-CZ"/>
        </w:rPr>
      </w:pPr>
    </w:p>
    <w:p w14:paraId="23B7710E" w14:textId="77777777" w:rsidR="001C6C01" w:rsidRPr="00A84B87" w:rsidRDefault="001C6C01" w:rsidP="001C6C01">
      <w:pPr>
        <w:pStyle w:val="Odstavecseseznamem"/>
        <w:numPr>
          <w:ilvl w:val="0"/>
          <w:numId w:val="52"/>
        </w:numPr>
        <w:rPr>
          <w:lang w:val="cs-CZ"/>
        </w:rPr>
      </w:pPr>
      <w:r>
        <w:rPr>
          <w:lang w:val="cs-CZ"/>
        </w:rPr>
        <w:t>Pokud spustíte program 2, ale nikdy nestisknete kulaté tlačítko, co se stane</w:t>
      </w:r>
      <w:r w:rsidRPr="00A84B87">
        <w:rPr>
          <w:lang w:val="cs-CZ"/>
        </w:rPr>
        <w:t xml:space="preserve">? </w:t>
      </w:r>
      <w:r>
        <w:rPr>
          <w:lang w:val="cs-CZ"/>
        </w:rPr>
        <w:t>Proč</w:t>
      </w:r>
      <w:r w:rsidRPr="00A84B87">
        <w:rPr>
          <w:lang w:val="cs-CZ"/>
        </w:rPr>
        <w:t>?</w:t>
      </w:r>
    </w:p>
    <w:p w14:paraId="4F78DA29" w14:textId="77777777" w:rsidR="001C6C01" w:rsidRPr="00A84B87" w:rsidRDefault="001C6C01" w:rsidP="001C6C01">
      <w:pPr>
        <w:pStyle w:val="Odstavecseseznamem"/>
        <w:rPr>
          <w:lang w:val="cs-CZ"/>
        </w:rPr>
      </w:pPr>
      <w:r w:rsidRPr="00A84B87">
        <w:rPr>
          <w:lang w:val="cs-CZ"/>
        </w:rPr>
        <w:t>________________________</w:t>
      </w:r>
    </w:p>
    <w:p w14:paraId="6A5639F3" w14:textId="77777777" w:rsidR="001C6C01" w:rsidRPr="00A84B87" w:rsidRDefault="001C6C01" w:rsidP="001C6C01">
      <w:pPr>
        <w:pStyle w:val="Odstavecseseznamem"/>
        <w:rPr>
          <w:lang w:val="cs-CZ"/>
        </w:rPr>
      </w:pPr>
      <w:r w:rsidRPr="00A84B87">
        <w:rPr>
          <w:lang w:val="cs-CZ"/>
        </w:rPr>
        <w:t>________________________</w:t>
      </w:r>
    </w:p>
    <w:p w14:paraId="08F9FE11" w14:textId="77777777" w:rsidR="001C6C01" w:rsidRPr="00A84B87" w:rsidRDefault="001C6C01" w:rsidP="001C6C01">
      <w:pPr>
        <w:pStyle w:val="Odstavecseseznamem"/>
        <w:rPr>
          <w:lang w:val="cs-CZ"/>
        </w:rPr>
      </w:pPr>
      <w:r w:rsidRPr="00A84B87">
        <w:rPr>
          <w:noProof/>
          <w:lang w:val="cs-CZ"/>
        </w:rPr>
        <mc:AlternateContent>
          <mc:Choice Requires="wpg">
            <w:drawing>
              <wp:anchor distT="0" distB="0" distL="114300" distR="114300" simplePos="0" relativeHeight="253398016" behindDoc="0" locked="0" layoutInCell="1" allowOverlap="1" wp14:anchorId="62A9E532" wp14:editId="2ACA9EE2">
                <wp:simplePos x="0" y="0"/>
                <wp:positionH relativeFrom="column">
                  <wp:posOffset>-80010</wp:posOffset>
                </wp:positionH>
                <wp:positionV relativeFrom="paragraph">
                  <wp:posOffset>52908</wp:posOffset>
                </wp:positionV>
                <wp:extent cx="3924300" cy="4378325"/>
                <wp:effectExtent l="19050" t="0" r="19050" b="22225"/>
                <wp:wrapSquare wrapText="bothSides"/>
                <wp:docPr id="1073742073" name="Group 1073742073"/>
                <wp:cNvGraphicFramePr/>
                <a:graphic xmlns:a="http://schemas.openxmlformats.org/drawingml/2006/main">
                  <a:graphicData uri="http://schemas.microsoft.com/office/word/2010/wordprocessingGroup">
                    <wpg:wgp>
                      <wpg:cNvGrpSpPr/>
                      <wpg:grpSpPr>
                        <a:xfrm>
                          <a:off x="0" y="0"/>
                          <a:ext cx="3924300" cy="4378325"/>
                          <a:chOff x="0" y="0"/>
                          <a:chExt cx="3924300" cy="4378756"/>
                        </a:xfrm>
                      </wpg:grpSpPr>
                      <pic:pic xmlns:pic="http://schemas.openxmlformats.org/drawingml/2006/picture">
                        <pic:nvPicPr>
                          <pic:cNvPr id="1073742059" name="Picture 1073742059"/>
                          <pic:cNvPicPr>
                            <a:picLocks noChangeAspect="1"/>
                          </pic:cNvPicPr>
                        </pic:nvPicPr>
                        <pic:blipFill>
                          <a:blip r:embed="rId172">
                            <a:extLst>
                              <a:ext uri="{28A0092B-C50C-407E-A947-70E740481C1C}">
                                <a14:useLocalDpi xmlns:a14="http://schemas.microsoft.com/office/drawing/2010/main" val="0"/>
                              </a:ext>
                            </a:extLst>
                          </a:blip>
                          <a:stretch>
                            <a:fillRect/>
                          </a:stretch>
                        </pic:blipFill>
                        <pic:spPr>
                          <a:xfrm>
                            <a:off x="0" y="340156"/>
                            <a:ext cx="3924300" cy="4038600"/>
                          </a:xfrm>
                          <a:prstGeom prst="rect">
                            <a:avLst/>
                          </a:prstGeom>
                          <a:ln w="19050">
                            <a:solidFill>
                              <a:srgbClr val="FF7000"/>
                            </a:solidFill>
                            <a:prstDash val="lgDash"/>
                          </a:ln>
                        </pic:spPr>
                      </pic:pic>
                      <wps:wsp>
                        <wps:cNvPr id="1073742072" name="Text Box 2"/>
                        <wps:cNvSpPr txBox="1">
                          <a:spLocks noChangeArrowheads="1"/>
                        </wps:cNvSpPr>
                        <wps:spPr bwMode="auto">
                          <a:xfrm>
                            <a:off x="0" y="0"/>
                            <a:ext cx="1078283" cy="295862"/>
                          </a:xfrm>
                          <a:prstGeom prst="rect">
                            <a:avLst/>
                          </a:prstGeom>
                          <a:solidFill>
                            <a:srgbClr val="FFFFFF"/>
                          </a:solidFill>
                          <a:ln w="9525">
                            <a:noFill/>
                            <a:miter lim="800000"/>
                            <a:headEnd/>
                            <a:tailEnd/>
                          </a:ln>
                        </wps:spPr>
                        <wps:txbx>
                          <w:txbxContent>
                            <w:p w14:paraId="4FED268C" w14:textId="77777777" w:rsidR="002A1612" w:rsidRPr="00755C35" w:rsidRDefault="002A1612" w:rsidP="001C6C01">
                              <w:pPr>
                                <w:rPr>
                                  <w:color w:val="FF7000"/>
                                </w:rPr>
                              </w:pPr>
                              <w:r w:rsidRPr="00755C35">
                                <w:rPr>
                                  <w:color w:val="FF7000"/>
                                </w:rPr>
                                <w:t xml:space="preserve">Program </w:t>
                              </w:r>
                              <w:r>
                                <w:rPr>
                                  <w:color w:val="FF7000"/>
                                </w:rPr>
                                <w:t>2</w:t>
                              </w:r>
                              <w:r w:rsidRPr="00755C35">
                                <w:rPr>
                                  <w:color w:val="FF7000"/>
                                </w:rPr>
                                <w:t>:</w:t>
                              </w:r>
                            </w:p>
                          </w:txbxContent>
                        </wps:txbx>
                        <wps:bodyPr rot="0" vert="horz" wrap="square" lIns="91440" tIns="45720" rIns="91440" bIns="45720" anchor="t" anchorCtr="0">
                          <a:noAutofit/>
                        </wps:bodyPr>
                      </wps:wsp>
                    </wpg:wgp>
                  </a:graphicData>
                </a:graphic>
              </wp:anchor>
            </w:drawing>
          </mc:Choice>
          <mc:Fallback>
            <w:pict>
              <v:group w14:anchorId="62A9E532" id="Group 1073742073" o:spid="_x0000_s1511" style="position:absolute;left:0;text-align:left;margin-left:-6.3pt;margin-top:4.15pt;width:309pt;height:344.75pt;z-index:253398016" coordsize="39243,43787"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">
                <v:shape id="Picture 1073742059" o:spid="_x0000_s1512" type="#_x0000_t75" style="position:absolute;top:3401;width:39243;height:403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" stroked="t" strokecolor="#ff7000" strokeweight="1.5pt">
                  <v:stroke dashstyle="longDash"/>
                  <v:imagedata r:id="rId173" o:title=""/>
                  <v:path arrowok="t"/>
                </v:shape>
                <v:shape id="_x0000_s1513" type="#_x0000_t202" style="position:absolute;width:10782;height:29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" stroked="f">
                  <v:textbox>
                    <w:txbxContent>
                      <w:p w14:paraId="4FED268C" w14:textId="77777777" w:rsidR="002A1612" w:rsidRPr="00755C35" w:rsidRDefault="002A1612" w:rsidP="001C6C01">
                        <w:pPr>
                          <w:rPr>
                            <w:color w:val="FF7000"/>
                          </w:rPr>
                        </w:pPr>
                        <w:r w:rsidRPr="00755C35">
                          <w:rPr>
                            <w:color w:val="FF7000"/>
                          </w:rPr>
                          <w:t xml:space="preserve">Program </w:t>
                        </w:r>
                        <w:r>
                          <w:rPr>
                            <w:color w:val="FF7000"/>
                          </w:rPr>
                          <w:t>2</w:t>
                        </w:r>
                        <w:r w:rsidRPr="00755C35">
                          <w:rPr>
                            <w:color w:val="FF7000"/>
                          </w:rPr>
                          <w:t>:</w:t>
                        </w:r>
                      </w:p>
                    </w:txbxContent>
                  </v:textbox>
                </v:shape>
                <w10:wrap type="square"/>
              </v:group>
            </w:pict>
          </mc:Fallback>
        </mc:AlternateContent>
      </w:r>
      <w:r w:rsidRPr="00A84B87">
        <w:rPr>
          <w:lang w:val="cs-CZ"/>
        </w:rPr>
        <w:t>________________________</w:t>
      </w:r>
    </w:p>
    <w:p w14:paraId="79947D08" w14:textId="77777777" w:rsidR="001C6C01" w:rsidRPr="00A84B87" w:rsidRDefault="001C6C01" w:rsidP="001C6C01">
      <w:pPr>
        <w:pStyle w:val="Odstavecseseznamem"/>
        <w:rPr>
          <w:lang w:val="cs-CZ"/>
        </w:rPr>
      </w:pPr>
      <w:r w:rsidRPr="00A84B87">
        <w:rPr>
          <w:lang w:val="cs-CZ"/>
        </w:rPr>
        <w:t>________________________</w:t>
      </w:r>
    </w:p>
    <w:p w14:paraId="508D9836" w14:textId="77777777" w:rsidR="001C6C01" w:rsidRPr="00A84B87" w:rsidRDefault="001C6C01" w:rsidP="001C6C01">
      <w:pPr>
        <w:pStyle w:val="Odstavecseseznamem"/>
        <w:rPr>
          <w:lang w:val="cs-CZ"/>
        </w:rPr>
      </w:pPr>
      <w:r w:rsidRPr="00A84B87">
        <w:rPr>
          <w:lang w:val="cs-CZ"/>
        </w:rPr>
        <w:t>________________________</w:t>
      </w:r>
    </w:p>
    <w:p w14:paraId="631536A4" w14:textId="77777777" w:rsidR="001C6C01" w:rsidRPr="00A84B87" w:rsidRDefault="001C6C01" w:rsidP="001C6C01">
      <w:pPr>
        <w:pStyle w:val="Odstavecseseznamem"/>
        <w:rPr>
          <w:lang w:val="cs-CZ"/>
        </w:rPr>
      </w:pPr>
      <w:r w:rsidRPr="00A84B87">
        <w:rPr>
          <w:lang w:val="cs-CZ"/>
        </w:rPr>
        <w:t>________________________</w:t>
      </w:r>
    </w:p>
    <w:p w14:paraId="3FDE286A" w14:textId="77777777" w:rsidR="001C6C01" w:rsidRPr="00A84B87" w:rsidRDefault="001C6C01" w:rsidP="001C6C01">
      <w:pPr>
        <w:pStyle w:val="Odstavecseseznamem"/>
        <w:rPr>
          <w:lang w:val="cs-CZ"/>
        </w:rPr>
      </w:pPr>
      <w:r w:rsidRPr="00A84B87">
        <w:rPr>
          <w:lang w:val="cs-CZ"/>
        </w:rPr>
        <w:t>________________________</w:t>
      </w:r>
    </w:p>
    <w:p w14:paraId="48C1477E" w14:textId="77777777" w:rsidR="001C6C01" w:rsidRPr="00A84B87" w:rsidRDefault="001C6C01" w:rsidP="001C6C01">
      <w:pPr>
        <w:rPr>
          <w:lang w:val="cs-CZ"/>
        </w:rPr>
      </w:pPr>
    </w:p>
    <w:p w14:paraId="39E09693" w14:textId="77777777" w:rsidR="001C6C01" w:rsidRPr="00A84B87" w:rsidRDefault="001C6C01" w:rsidP="001C6C01">
      <w:pPr>
        <w:pStyle w:val="Odstavecseseznamem"/>
        <w:numPr>
          <w:ilvl w:val="0"/>
          <w:numId w:val="52"/>
        </w:numPr>
        <w:rPr>
          <w:lang w:val="cs-CZ"/>
        </w:rPr>
      </w:pPr>
      <w:r>
        <w:rPr>
          <w:lang w:val="cs-CZ"/>
        </w:rPr>
        <w:t>Pokud spustíte program 2, co musíte udělat, aby robot jel dozadu? Proč</w:t>
      </w:r>
      <w:r w:rsidRPr="00A84B87">
        <w:rPr>
          <w:lang w:val="cs-CZ"/>
        </w:rPr>
        <w:t>?</w:t>
      </w:r>
    </w:p>
    <w:p w14:paraId="77FD4B28" w14:textId="77777777" w:rsidR="001C6C01" w:rsidRPr="00A84B87" w:rsidRDefault="001C6C01" w:rsidP="001C6C01">
      <w:pPr>
        <w:pStyle w:val="Odstavecseseznamem"/>
        <w:rPr>
          <w:lang w:val="cs-CZ"/>
        </w:rPr>
      </w:pPr>
      <w:r w:rsidRPr="00A84B87">
        <w:rPr>
          <w:lang w:val="cs-CZ"/>
        </w:rPr>
        <w:t>________________________</w:t>
      </w:r>
    </w:p>
    <w:p w14:paraId="4B3941DB" w14:textId="77777777" w:rsidR="001C6C01" w:rsidRPr="00A84B87" w:rsidRDefault="001C6C01" w:rsidP="001C6C01">
      <w:pPr>
        <w:pStyle w:val="Odstavecseseznamem"/>
        <w:rPr>
          <w:lang w:val="cs-CZ"/>
        </w:rPr>
      </w:pPr>
      <w:r w:rsidRPr="00A84B87">
        <w:rPr>
          <w:lang w:val="cs-CZ"/>
        </w:rPr>
        <w:t>________________________</w:t>
      </w:r>
    </w:p>
    <w:p w14:paraId="6EA04001" w14:textId="77777777" w:rsidR="001C6C01" w:rsidRPr="00A84B87" w:rsidRDefault="001C6C01" w:rsidP="001C6C01">
      <w:pPr>
        <w:pStyle w:val="Odstavecseseznamem"/>
        <w:rPr>
          <w:lang w:val="cs-CZ"/>
        </w:rPr>
      </w:pPr>
      <w:r w:rsidRPr="00A84B87">
        <w:rPr>
          <w:lang w:val="cs-CZ"/>
        </w:rPr>
        <w:t>________________________</w:t>
      </w:r>
    </w:p>
    <w:p w14:paraId="14C45137" w14:textId="77777777" w:rsidR="001C6C01" w:rsidRPr="00A84B87" w:rsidRDefault="001C6C01" w:rsidP="001C6C01">
      <w:pPr>
        <w:pStyle w:val="Odstavecseseznamem"/>
        <w:rPr>
          <w:lang w:val="cs-CZ"/>
        </w:rPr>
      </w:pPr>
      <w:r w:rsidRPr="00A84B87">
        <w:rPr>
          <w:lang w:val="cs-CZ"/>
        </w:rPr>
        <w:t>________________________</w:t>
      </w:r>
    </w:p>
    <w:p w14:paraId="4A6C5F5B" w14:textId="77777777" w:rsidR="001C6C01" w:rsidRPr="00A84B87" w:rsidRDefault="001C6C01" w:rsidP="001C6C01">
      <w:pPr>
        <w:pStyle w:val="Odstavecseseznamem"/>
        <w:rPr>
          <w:lang w:val="cs-CZ"/>
        </w:rPr>
      </w:pPr>
      <w:r w:rsidRPr="00A84B87">
        <w:rPr>
          <w:lang w:val="cs-CZ"/>
        </w:rPr>
        <w:t>________________________</w:t>
      </w:r>
    </w:p>
    <w:p w14:paraId="3A92FEA0" w14:textId="77777777" w:rsidR="001C6C01" w:rsidRPr="00A84B87" w:rsidRDefault="001C6C01" w:rsidP="001C6C01">
      <w:pPr>
        <w:pStyle w:val="Odstavecseseznamem"/>
        <w:rPr>
          <w:lang w:val="cs-CZ"/>
        </w:rPr>
      </w:pPr>
      <w:r w:rsidRPr="00A84B87">
        <w:rPr>
          <w:lang w:val="cs-CZ"/>
        </w:rPr>
        <w:t>________________________</w:t>
      </w:r>
    </w:p>
    <w:p w14:paraId="343F0E6D" w14:textId="77777777" w:rsidR="001C6C01" w:rsidRPr="00A84B87" w:rsidRDefault="001C6C01" w:rsidP="001C6C01">
      <w:pPr>
        <w:pStyle w:val="Odstavecseseznamem"/>
        <w:rPr>
          <w:lang w:val="cs-CZ"/>
        </w:rPr>
      </w:pPr>
      <w:r w:rsidRPr="00A84B87">
        <w:rPr>
          <w:lang w:val="cs-CZ"/>
        </w:rPr>
        <w:t>________________________</w:t>
      </w:r>
    </w:p>
    <w:p w14:paraId="72193E51" w14:textId="77777777" w:rsidR="001C6C01" w:rsidRPr="00A84B87" w:rsidRDefault="001C6C01" w:rsidP="001C6C01">
      <w:pPr>
        <w:pStyle w:val="Odstavecseseznamem"/>
        <w:rPr>
          <w:lang w:val="cs-CZ"/>
        </w:rPr>
      </w:pPr>
      <w:r w:rsidRPr="00A84B87">
        <w:rPr>
          <w:lang w:val="cs-CZ"/>
        </w:rPr>
        <w:t>________________________</w:t>
      </w:r>
    </w:p>
    <w:p w14:paraId="4D7897A5" w14:textId="77777777" w:rsidR="001C6C01" w:rsidRPr="00A84B87" w:rsidRDefault="001C6C01" w:rsidP="001C6C01">
      <w:pPr>
        <w:pStyle w:val="Odstavecseseznamem"/>
        <w:rPr>
          <w:lang w:val="cs-CZ"/>
        </w:rPr>
      </w:pPr>
      <w:r w:rsidRPr="00A84B87">
        <w:rPr>
          <w:lang w:val="cs-CZ"/>
        </w:rPr>
        <w:t>________________________</w:t>
      </w:r>
    </w:p>
    <w:p w14:paraId="265E7646" w14:textId="77777777" w:rsidR="001C6C01" w:rsidRPr="00A84B87" w:rsidRDefault="001C6C01" w:rsidP="001C6C01">
      <w:pPr>
        <w:pStyle w:val="Odstavecseseznamem"/>
        <w:rPr>
          <w:lang w:val="cs-CZ"/>
        </w:rPr>
      </w:pPr>
      <w:r w:rsidRPr="00A84B87">
        <w:rPr>
          <w:lang w:val="cs-CZ"/>
        </w:rPr>
        <w:t>________________________</w:t>
      </w:r>
    </w:p>
    <w:p w14:paraId="10EC3366" w14:textId="77777777" w:rsidR="001C6C01" w:rsidRPr="00A84B87" w:rsidRDefault="001C6C01" w:rsidP="001C6C01">
      <w:pPr>
        <w:pStyle w:val="Odstavecseseznamem"/>
        <w:rPr>
          <w:lang w:val="cs-CZ"/>
        </w:rPr>
      </w:pPr>
      <w:r w:rsidRPr="00A84B87">
        <w:rPr>
          <w:lang w:val="cs-CZ"/>
        </w:rPr>
        <w:t>________________________</w:t>
      </w:r>
    </w:p>
    <w:p w14:paraId="507C8CF9" w14:textId="77777777" w:rsidR="001C6C01" w:rsidRPr="00A84B87" w:rsidRDefault="001C6C01" w:rsidP="001C6C01">
      <w:pPr>
        <w:pStyle w:val="Odstavecseseznamem"/>
        <w:rPr>
          <w:lang w:val="cs-CZ"/>
        </w:rPr>
      </w:pPr>
      <w:r w:rsidRPr="00A84B87">
        <w:rPr>
          <w:lang w:val="cs-CZ"/>
        </w:rPr>
        <w:t>________________________</w:t>
      </w:r>
    </w:p>
    <w:p w14:paraId="3C66994F" w14:textId="77777777" w:rsidR="00295DD3" w:rsidRDefault="00295DD3" w:rsidP="001C6C01">
      <w:pPr>
        <w:spacing w:before="240"/>
        <w:rPr>
          <w:lang w:val="cs-CZ"/>
        </w:rPr>
      </w:pPr>
    </w:p>
    <w:p w14:paraId="5538F9C8" w14:textId="4CFA321F" w:rsidR="001C6C01" w:rsidRPr="00A84B87" w:rsidRDefault="001C6C01" w:rsidP="001C6C01">
      <w:pPr>
        <w:spacing w:before="240"/>
        <w:rPr>
          <w:lang w:val="cs-CZ"/>
        </w:rPr>
      </w:pPr>
      <w:r>
        <w:rPr>
          <w:lang w:val="cs-CZ"/>
        </w:rPr>
        <w:t>Vyberte si jeden z těchto programů a napište jej v </w:t>
      </w:r>
      <w:proofErr w:type="spellStart"/>
      <w:r>
        <w:rPr>
          <w:lang w:val="cs-CZ"/>
        </w:rPr>
        <w:t>EdScratchi</w:t>
      </w:r>
      <w:proofErr w:type="spellEnd"/>
      <w:r>
        <w:rPr>
          <w:lang w:val="cs-CZ"/>
        </w:rPr>
        <w:t xml:space="preserve">. Stáhněte jej a otestujte v Edisonovi. Experimentujte a podívejte se, jak programy s vnořenými </w:t>
      </w:r>
      <w:r w:rsidR="00295DD3">
        <w:rPr>
          <w:lang w:val="cs-CZ"/>
        </w:rPr>
        <w:t>„</w:t>
      </w:r>
      <w:proofErr w:type="spellStart"/>
      <w:r w:rsidRPr="00A84B87">
        <w:rPr>
          <w:lang w:val="cs-CZ"/>
        </w:rPr>
        <w:t>if</w:t>
      </w:r>
      <w:proofErr w:type="spellEnd"/>
      <w:r w:rsidR="00295DD3">
        <w:rPr>
          <w:lang w:val="cs-CZ"/>
        </w:rPr>
        <w:t>“</w:t>
      </w:r>
      <w:r>
        <w:rPr>
          <w:lang w:val="cs-CZ"/>
        </w:rPr>
        <w:t xml:space="preserve"> příkazy fungují. </w:t>
      </w:r>
    </w:p>
    <w:p w14:paraId="05D358E2" w14:textId="77777777" w:rsidR="001C6C01" w:rsidRPr="00A84B87" w:rsidRDefault="001C6C01" w:rsidP="001C6C01">
      <w:pPr>
        <w:pStyle w:val="Nadpis2"/>
        <w:rPr>
          <w:lang w:val="cs-CZ"/>
        </w:rPr>
      </w:pPr>
      <w:r w:rsidRPr="00A84B87">
        <w:rPr>
          <w:lang w:val="cs-CZ"/>
        </w:rPr>
        <w:lastRenderedPageBreak/>
        <w:t>Úkol 2: Tleskáním ovládaný pohyb</w:t>
      </w:r>
    </w:p>
    <w:p w14:paraId="180586CF" w14:textId="35619B9D" w:rsidR="001C6C01" w:rsidRPr="00A84B87" w:rsidRDefault="001C6C01" w:rsidP="001C6C01">
      <w:pPr>
        <w:rPr>
          <w:lang w:val="cs-CZ"/>
        </w:rPr>
      </w:pPr>
      <w:r>
        <w:rPr>
          <w:lang w:val="cs-CZ"/>
        </w:rPr>
        <w:t xml:space="preserve">Vnořením bloku </w:t>
      </w:r>
      <w:proofErr w:type="spellStart"/>
      <w:r w:rsidRPr="00A84B87">
        <w:rPr>
          <w:color w:val="FF7000"/>
          <w:lang w:val="cs-CZ"/>
        </w:rPr>
        <w:t>if-else</w:t>
      </w:r>
      <w:proofErr w:type="spellEnd"/>
      <w:r w:rsidRPr="00A84B87">
        <w:rPr>
          <w:lang w:val="cs-CZ"/>
        </w:rPr>
        <w:t xml:space="preserve"> </w:t>
      </w:r>
      <w:r>
        <w:rPr>
          <w:lang w:val="cs-CZ"/>
        </w:rPr>
        <w:t xml:space="preserve">do bloku </w:t>
      </w:r>
      <w:proofErr w:type="spellStart"/>
      <w:r w:rsidRPr="00A84B87">
        <w:rPr>
          <w:color w:val="FF7000"/>
          <w:lang w:val="cs-CZ"/>
        </w:rPr>
        <w:t>forever</w:t>
      </w:r>
      <w:proofErr w:type="spellEnd"/>
      <w:r w:rsidRPr="00A84B87">
        <w:rPr>
          <w:lang w:val="cs-CZ"/>
        </w:rPr>
        <w:t xml:space="preserve"> </w:t>
      </w:r>
      <w:r>
        <w:rPr>
          <w:lang w:val="cs-CZ"/>
        </w:rPr>
        <w:t>(navždy) můžeme vytvořit pro Edisona program založený na</w:t>
      </w:r>
      <w:r w:rsidRPr="00A84B87">
        <w:rPr>
          <w:lang w:val="cs-CZ"/>
        </w:rPr>
        <w:t xml:space="preserve"> </w:t>
      </w:r>
      <w:r>
        <w:rPr>
          <w:lang w:val="cs-CZ"/>
        </w:rPr>
        <w:t>t</w:t>
      </w:r>
      <w:r w:rsidRPr="00A84B87">
        <w:rPr>
          <w:lang w:val="cs-CZ"/>
        </w:rPr>
        <w:t>leskáním ovládan</w:t>
      </w:r>
      <w:r>
        <w:rPr>
          <w:lang w:val="cs-CZ"/>
        </w:rPr>
        <w:t>ém</w:t>
      </w:r>
      <w:r w:rsidRPr="00A84B87">
        <w:rPr>
          <w:lang w:val="cs-CZ"/>
        </w:rPr>
        <w:t xml:space="preserve"> pohyb</w:t>
      </w:r>
      <w:r>
        <w:rPr>
          <w:lang w:val="cs-CZ"/>
        </w:rPr>
        <w:t xml:space="preserve">u. V tomto programu Edison čeká, až </w:t>
      </w:r>
      <w:proofErr w:type="spellStart"/>
      <w:r w:rsidR="00911014">
        <w:rPr>
          <w:lang w:val="cs-CZ"/>
        </w:rPr>
        <w:t>ropozná</w:t>
      </w:r>
      <w:proofErr w:type="spellEnd"/>
      <w:r w:rsidR="00911014">
        <w:rPr>
          <w:lang w:val="cs-CZ"/>
        </w:rPr>
        <w:t xml:space="preserve"> </w:t>
      </w:r>
      <w:r>
        <w:rPr>
          <w:lang w:val="cs-CZ"/>
        </w:rPr>
        <w:t>tlesknutí, a pak buď jede dopředu</w:t>
      </w:r>
      <w:r w:rsidR="002528CA">
        <w:rPr>
          <w:lang w:val="cs-CZ"/>
        </w:rPr>
        <w:t>,</w:t>
      </w:r>
      <w:r>
        <w:rPr>
          <w:lang w:val="cs-CZ"/>
        </w:rPr>
        <w:t xml:space="preserve"> nebo </w:t>
      </w:r>
      <w:proofErr w:type="gramStart"/>
      <w:r>
        <w:rPr>
          <w:lang w:val="cs-CZ"/>
        </w:rPr>
        <w:t>zatočí</w:t>
      </w:r>
      <w:proofErr w:type="gramEnd"/>
      <w:r>
        <w:rPr>
          <w:lang w:val="cs-CZ"/>
        </w:rPr>
        <w:t xml:space="preserve"> o 90°, podle toho, zda detekuje jedno nebo dvě tlesknutí. </w:t>
      </w:r>
    </w:p>
    <w:p w14:paraId="27116939" w14:textId="77777777" w:rsidR="001C6C01" w:rsidRPr="00A84B87" w:rsidRDefault="001C6C01" w:rsidP="001C6C01">
      <w:pPr>
        <w:rPr>
          <w:lang w:val="cs-CZ"/>
        </w:rPr>
      </w:pPr>
      <w:r w:rsidRPr="00A84B87">
        <w:rPr>
          <w:noProof/>
          <w:lang w:val="cs-CZ"/>
        </w:rPr>
        <w:drawing>
          <wp:anchor distT="0" distB="0" distL="114300" distR="114300" simplePos="0" relativeHeight="253399040" behindDoc="0" locked="0" layoutInCell="1" allowOverlap="1" wp14:anchorId="3A3E1746" wp14:editId="7B0FA3BB">
            <wp:simplePos x="0" y="0"/>
            <wp:positionH relativeFrom="column">
              <wp:posOffset>851535</wp:posOffset>
            </wp:positionH>
            <wp:positionV relativeFrom="paragraph">
              <wp:posOffset>268605</wp:posOffset>
            </wp:positionV>
            <wp:extent cx="4010660" cy="4158615"/>
            <wp:effectExtent l="19050" t="19050" r="27940" b="13335"/>
            <wp:wrapTopAndBottom/>
            <wp:docPr id="1073742074" name="Picture 1073742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74" name="U4-1.4_clap controlled driving.PNG"/>
                    <pic:cNvPicPr/>
                  </pic:nvPicPr>
                  <pic:blipFill>
                    <a:blip r:embed="rId174">
                      <a:extLst>
                        <a:ext uri="{28A0092B-C50C-407E-A947-70E740481C1C}">
                          <a14:useLocalDpi xmlns:a14="http://schemas.microsoft.com/office/drawing/2010/main" val="0"/>
                        </a:ext>
                      </a:extLst>
                    </a:blip>
                    <a:stretch>
                      <a:fillRect/>
                    </a:stretch>
                  </pic:blipFill>
                  <pic:spPr>
                    <a:xfrm>
                      <a:off x="0" y="0"/>
                      <a:ext cx="4010660" cy="4158615"/>
                    </a:xfrm>
                    <a:prstGeom prst="rect">
                      <a:avLst/>
                    </a:prstGeom>
                    <a:ln w="15875">
                      <a:solidFill>
                        <a:srgbClr val="FF7000"/>
                      </a:solidFill>
                      <a:prstDash val="lgDash"/>
                    </a:ln>
                  </pic:spPr>
                </pic:pic>
              </a:graphicData>
            </a:graphic>
            <wp14:sizeRelH relativeFrom="margin">
              <wp14:pctWidth>0</wp14:pctWidth>
            </wp14:sizeRelH>
            <wp14:sizeRelV relativeFrom="margin">
              <wp14:pctHeight>0</wp14:pctHeight>
            </wp14:sizeRelV>
          </wp:anchor>
        </w:drawing>
      </w:r>
      <w:r>
        <w:rPr>
          <w:lang w:val="cs-CZ"/>
        </w:rPr>
        <w:t>Prohlédněte si tento program pro t</w:t>
      </w:r>
      <w:r w:rsidRPr="00A84B87">
        <w:rPr>
          <w:lang w:val="cs-CZ"/>
        </w:rPr>
        <w:t>leskáním ovládaný pohyb:</w:t>
      </w:r>
    </w:p>
    <w:p w14:paraId="61FE881F" w14:textId="77777777" w:rsidR="001C6C01" w:rsidRPr="00A84B87" w:rsidRDefault="001C6C01" w:rsidP="001C6C01">
      <w:pPr>
        <w:spacing w:before="240"/>
        <w:rPr>
          <w:lang w:val="cs-CZ"/>
        </w:rPr>
      </w:pPr>
      <w:r>
        <w:rPr>
          <w:lang w:val="cs-CZ"/>
        </w:rPr>
        <w:t xml:space="preserve">Tento program využívá speciální blok z kategorie </w:t>
      </w:r>
      <w:proofErr w:type="spellStart"/>
      <w:r w:rsidRPr="00A84B87">
        <w:rPr>
          <w:color w:val="FF7000"/>
          <w:lang w:val="cs-CZ"/>
        </w:rPr>
        <w:t>Sensing</w:t>
      </w:r>
      <w:proofErr w:type="spellEnd"/>
      <w:r w:rsidRPr="00A84B87">
        <w:rPr>
          <w:lang w:val="cs-CZ"/>
        </w:rPr>
        <w:t xml:space="preserve"> </w:t>
      </w:r>
      <w:r>
        <w:rPr>
          <w:lang w:val="cs-CZ"/>
        </w:rPr>
        <w:t xml:space="preserve">(Senzory) zvaný </w:t>
      </w:r>
      <w:proofErr w:type="spellStart"/>
      <w:r w:rsidRPr="00A84B87">
        <w:rPr>
          <w:color w:val="FF7000"/>
          <w:lang w:val="cs-CZ"/>
        </w:rPr>
        <w:t>clear</w:t>
      </w:r>
      <w:proofErr w:type="spellEnd"/>
      <w:r w:rsidRPr="00A84B87">
        <w:rPr>
          <w:color w:val="FF7000"/>
          <w:lang w:val="cs-CZ"/>
        </w:rPr>
        <w:t xml:space="preserve"> sensor data</w:t>
      </w:r>
      <w:r w:rsidRPr="00A84B87">
        <w:rPr>
          <w:lang w:val="cs-CZ"/>
        </w:rPr>
        <w:t xml:space="preserve"> </w:t>
      </w:r>
      <w:r>
        <w:rPr>
          <w:lang w:val="cs-CZ"/>
        </w:rPr>
        <w:t>(vymaž data senzorů)</w:t>
      </w:r>
      <w:r w:rsidRPr="00A84B87">
        <w:rPr>
          <w:lang w:val="cs-CZ"/>
        </w:rPr>
        <w:t xml:space="preserve">. </w:t>
      </w:r>
    </w:p>
    <w:p w14:paraId="7CB8F3FC" w14:textId="77777777" w:rsidR="001C6C01" w:rsidRPr="00A84B87" w:rsidRDefault="001C6C01" w:rsidP="001C6C01">
      <w:pPr>
        <w:rPr>
          <w:lang w:val="cs-CZ"/>
        </w:rPr>
      </w:pPr>
      <w:r>
        <w:rPr>
          <w:lang w:val="cs-CZ"/>
        </w:rPr>
        <w:t>Prohlédněte si program pro</w:t>
      </w:r>
      <w:r w:rsidRPr="00A84B87">
        <w:rPr>
          <w:lang w:val="cs-CZ"/>
        </w:rPr>
        <w:t xml:space="preserve"> </w:t>
      </w:r>
      <w:r>
        <w:rPr>
          <w:lang w:val="cs-CZ"/>
        </w:rPr>
        <w:t>t</w:t>
      </w:r>
      <w:r w:rsidRPr="00A84B87">
        <w:rPr>
          <w:lang w:val="cs-CZ"/>
        </w:rPr>
        <w:t xml:space="preserve">leskáním ovládaný pohyb. </w:t>
      </w:r>
      <w:r>
        <w:rPr>
          <w:lang w:val="cs-CZ"/>
        </w:rPr>
        <w:t>Dokážete sledovat tok kódu</w:t>
      </w:r>
      <w:r w:rsidRPr="00A84B87">
        <w:rPr>
          <w:lang w:val="cs-CZ"/>
        </w:rPr>
        <w:t>?</w:t>
      </w:r>
    </w:p>
    <w:p w14:paraId="5E750BDF" w14:textId="77777777" w:rsidR="001C6C01" w:rsidRPr="00A84B87" w:rsidRDefault="001C6C01" w:rsidP="001C6C01">
      <w:pPr>
        <w:rPr>
          <w:lang w:val="cs-CZ"/>
        </w:rPr>
      </w:pPr>
      <w:r w:rsidRPr="00A84B87">
        <w:rPr>
          <w:noProof/>
          <w:lang w:val="cs-CZ"/>
        </w:rPr>
        <mc:AlternateContent>
          <mc:Choice Requires="wpg">
            <w:drawing>
              <wp:anchor distT="0" distB="0" distL="114300" distR="114300" simplePos="0" relativeHeight="253395968" behindDoc="0" locked="0" layoutInCell="1" allowOverlap="1" wp14:anchorId="22092BD4" wp14:editId="54E33743">
                <wp:simplePos x="0" y="0"/>
                <wp:positionH relativeFrom="column">
                  <wp:posOffset>10973</wp:posOffset>
                </wp:positionH>
                <wp:positionV relativeFrom="paragraph">
                  <wp:posOffset>256540</wp:posOffset>
                </wp:positionV>
                <wp:extent cx="5715000" cy="1645361"/>
                <wp:effectExtent l="0" t="0" r="19050" b="12065"/>
                <wp:wrapTopAndBottom/>
                <wp:docPr id="493" name="Group 493"/>
                <wp:cNvGraphicFramePr/>
                <a:graphic xmlns:a="http://schemas.openxmlformats.org/drawingml/2006/main">
                  <a:graphicData uri="http://schemas.microsoft.com/office/word/2010/wordprocessingGroup">
                    <wpg:wgp>
                      <wpg:cNvGrpSpPr/>
                      <wpg:grpSpPr>
                        <a:xfrm>
                          <a:off x="0" y="0"/>
                          <a:ext cx="5715000" cy="1645361"/>
                          <a:chOff x="0" y="0"/>
                          <a:chExt cx="5715000" cy="1645361"/>
                        </a:xfrm>
                      </wpg:grpSpPr>
                      <wps:wsp>
                        <wps:cNvPr id="1073742092" name="Text Box 17"/>
                        <wps:cNvSpPr txBox="1">
                          <a:spLocks noChangeArrowheads="1"/>
                        </wps:cNvSpPr>
                        <wps:spPr bwMode="auto">
                          <a:xfrm>
                            <a:off x="0" y="683971"/>
                            <a:ext cx="5715000" cy="961390"/>
                          </a:xfrm>
                          <a:prstGeom prst="roundRect">
                            <a:avLst>
                              <a:gd name="adj" fmla="val 16380"/>
                            </a:avLst>
                          </a:prstGeom>
                          <a:solidFill>
                            <a:srgbClr val="FFFFFF"/>
                          </a:solidFill>
                          <a:ln w="9525">
                            <a:solidFill>
                              <a:schemeClr val="tx1">
                                <a:lumMod val="65000"/>
                                <a:lumOff val="35000"/>
                              </a:schemeClr>
                            </a:solidFill>
                            <a:miter lim="800000"/>
                            <a:headEnd/>
                            <a:tailEnd/>
                          </a:ln>
                        </wps:spPr>
                        <wps:txbx>
                          <w:txbxContent>
                            <w:p w14:paraId="57ECA1E0" w14:textId="77777777" w:rsidR="002A1612" w:rsidRPr="00257EAB" w:rsidRDefault="002A1612" w:rsidP="001C6C01">
                              <w:pPr>
                                <w:rPr>
                                  <w:lang w:val="cs-CZ"/>
                                </w:rPr>
                              </w:pPr>
                              <w:r>
                                <w:rPr>
                                  <w:lang w:val="cs-CZ"/>
                                </w:rPr>
                                <w:t>Nezapomeňte použít komentáře</w:t>
                              </w:r>
                              <w:r w:rsidRPr="00257EAB">
                                <w:rPr>
                                  <w:lang w:val="cs-CZ"/>
                                </w:rPr>
                                <w:t xml:space="preserve">! </w:t>
                              </w:r>
                              <w:r>
                                <w:rPr>
                                  <w:lang w:val="cs-CZ"/>
                                </w:rPr>
                                <w:t>Přidání kvalitního komentáře vám pomáhá sledovat, co se má v programu odehrávat. To se hodí především u programů s vnořenými cykly a podmíněnými příkazy!</w:t>
                              </w:r>
                            </w:p>
                            <w:p w14:paraId="2C0AE020" w14:textId="77777777" w:rsidR="002A1612" w:rsidRPr="00257EAB" w:rsidRDefault="002A1612" w:rsidP="001C6C01">
                              <w:pPr>
                                <w:rPr>
                                  <w:lang w:val="cs-CZ"/>
                                </w:rPr>
                              </w:pPr>
                            </w:p>
                          </w:txbxContent>
                        </wps:txbx>
                        <wps:bodyPr rot="0" vert="horz" wrap="square" lIns="91440" tIns="180000" rIns="91440" bIns="90000" anchor="t" anchorCtr="0">
                          <a:noAutofit/>
                        </wps:bodyPr>
                      </wps:wsp>
                      <pic:pic xmlns:pic="http://schemas.openxmlformats.org/drawingml/2006/picture">
                        <pic:nvPicPr>
                          <pic:cNvPr id="1073742093" name="Picture 1073742093"/>
                          <pic:cNvPicPr>
                            <a:picLocks noChangeAspect="1"/>
                          </pic:cNvPicPr>
                        </pic:nvPicPr>
                        <pic:blipFill>
                          <a:blip r:embed="rId99" cstate="print">
                            <a:extLst>
                              <a:ext uri="{28A0092B-C50C-407E-A947-70E740481C1C}">
                                <a14:useLocalDpi xmlns:a14="http://schemas.microsoft.com/office/drawing/2010/main" val="0"/>
                              </a:ext>
                            </a:extLst>
                          </a:blip>
                          <a:stretch>
                            <a:fillRect/>
                          </a:stretch>
                        </pic:blipFill>
                        <pic:spPr>
                          <a:xfrm>
                            <a:off x="208483" y="0"/>
                            <a:ext cx="899160" cy="898525"/>
                          </a:xfrm>
                          <a:prstGeom prst="rect">
                            <a:avLst/>
                          </a:prstGeom>
                        </pic:spPr>
                      </pic:pic>
                      <wps:wsp>
                        <wps:cNvPr id="1073742094" name="Text Box 2"/>
                        <wps:cNvSpPr txBox="1">
                          <a:spLocks noChangeArrowheads="1"/>
                        </wps:cNvSpPr>
                        <wps:spPr bwMode="auto">
                          <a:xfrm>
                            <a:off x="1009497" y="303581"/>
                            <a:ext cx="1605915" cy="365743"/>
                          </a:xfrm>
                          <a:prstGeom prst="rect">
                            <a:avLst/>
                          </a:prstGeom>
                          <a:noFill/>
                          <a:ln w="9525">
                            <a:noFill/>
                            <a:miter lim="800000"/>
                            <a:headEnd/>
                            <a:tailEnd/>
                          </a:ln>
                        </wps:spPr>
                        <wps:txbx>
                          <w:txbxContent>
                            <w:p w14:paraId="3844E59F" w14:textId="77777777" w:rsidR="002A1612" w:rsidRDefault="002A1612" w:rsidP="001C6C01">
                              <w:pPr>
                                <w:rPr>
                                  <w:b/>
                                  <w:color w:val="FF7000"/>
                                  <w:sz w:val="28"/>
                                  <w:szCs w:val="28"/>
                                </w:rPr>
                              </w:pPr>
                              <w:proofErr w:type="spellStart"/>
                              <w:r>
                                <w:rPr>
                                  <w:b/>
                                  <w:color w:val="FF7000"/>
                                  <w:sz w:val="28"/>
                                  <w:szCs w:val="28"/>
                                </w:rPr>
                                <w:t>Nápověda</w:t>
                              </w:r>
                              <w:proofErr w:type="spellEnd"/>
                              <w:r>
                                <w:rPr>
                                  <w:b/>
                                  <w:color w:val="FF7000"/>
                                  <w:sz w:val="28"/>
                                  <w:szCs w:val="28"/>
                                </w:rPr>
                                <w:t>!</w:t>
                              </w:r>
                            </w:p>
                            <w:p w14:paraId="4629CEDE" w14:textId="77777777" w:rsidR="002A1612" w:rsidRDefault="002A1612" w:rsidP="001C6C01">
                              <w:pPr>
                                <w:rPr>
                                  <w:b/>
                                  <w:color w:val="FF7000"/>
                                  <w:sz w:val="28"/>
                                  <w:szCs w:val="28"/>
                                </w:rPr>
                              </w:pPr>
                            </w:p>
                          </w:txbxContent>
                        </wps:txbx>
                        <wps:bodyPr rot="0" vert="horz" wrap="square" lIns="91440" tIns="45720" rIns="91440" bIns="45720" anchor="t" anchorCtr="0">
                          <a:noAutofit/>
                        </wps:bodyPr>
                      </wps:wsp>
                    </wpg:wgp>
                  </a:graphicData>
                </a:graphic>
              </wp:anchor>
            </w:drawing>
          </mc:Choice>
          <mc:Fallback>
            <w:pict>
              <v:group w14:anchorId="22092BD4" id="Group 493" o:spid="_x0000_s1514" style="position:absolute;margin-left:.85pt;margin-top:20.2pt;width:450pt;height:129.55pt;z-index:253395968" coordsize="57150,1645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">
                <v:roundrect id="Text Box 17" o:spid="_x0000_s1515" style="position:absolute;top:6839;width:57150;height:9614;visibility:visible;mso-wrap-style:square;v-text-anchor:top" arcsize="1073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" strokecolor="#5a5a5a [2109]">
                  <v:stroke joinstyle="miter"/>
                  <v:textbox inset=",5mm,,2.5mm">
                    <w:txbxContent>
                      <w:p w14:paraId="57ECA1E0" w14:textId="77777777" w:rsidR="002A1612" w:rsidRPr="00257EAB" w:rsidRDefault="002A1612" w:rsidP="001C6C01">
                        <w:pPr>
                          <w:rPr>
                            <w:lang w:val="cs-CZ"/>
                          </w:rPr>
                        </w:pPr>
                        <w:r>
                          <w:rPr>
                            <w:lang w:val="cs-CZ"/>
                          </w:rPr>
                          <w:t>Nezapomeňte použít komentáře</w:t>
                        </w:r>
                        <w:r w:rsidRPr="00257EAB">
                          <w:rPr>
                            <w:lang w:val="cs-CZ"/>
                          </w:rPr>
                          <w:t xml:space="preserve">! </w:t>
                        </w:r>
                        <w:r>
                          <w:rPr>
                            <w:lang w:val="cs-CZ"/>
                          </w:rPr>
                          <w:t>Přidání kvalitního komentáře vám pomáhá sledovat, co se má v programu odehrávat. To se hodí především u programů s vnořenými cykly a podmíněnými příkazy!</w:t>
                        </w:r>
                      </w:p>
                      <w:p w14:paraId="2C0AE020" w14:textId="77777777" w:rsidR="002A1612" w:rsidRPr="00257EAB" w:rsidRDefault="002A1612" w:rsidP="001C6C01">
                        <w:pPr>
                          <w:rPr>
                            <w:lang w:val="cs-CZ"/>
                          </w:rPr>
                        </w:pPr>
                      </w:p>
                    </w:txbxContent>
                  </v:textbox>
                </v:roundrect>
                <v:shape id="Picture 1073742093" o:spid="_x0000_s1516" type="#_x0000_t75" style="position:absolute;left:2084;width:8992;height:89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">
                  <v:imagedata r:id="rId100" o:title=""/>
                </v:shape>
                <v:shape id="_x0000_s1517" type="#_x0000_t202" style="position:absolute;left:10094;top:3035;width:16060;height:3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" filled="f" stroked="f">
                  <v:textbox>
                    <w:txbxContent>
                      <w:p w14:paraId="3844E59F" w14:textId="77777777" w:rsidR="002A1612" w:rsidRDefault="002A1612" w:rsidP="001C6C01">
                        <w:pPr>
                          <w:rPr>
                            <w:b/>
                            <w:color w:val="FF7000"/>
                            <w:sz w:val="28"/>
                            <w:szCs w:val="28"/>
                          </w:rPr>
                        </w:pPr>
                        <w:proofErr w:type="spellStart"/>
                        <w:r>
                          <w:rPr>
                            <w:b/>
                            <w:color w:val="FF7000"/>
                            <w:sz w:val="28"/>
                            <w:szCs w:val="28"/>
                          </w:rPr>
                          <w:t>Nápověda</w:t>
                        </w:r>
                        <w:proofErr w:type="spellEnd"/>
                        <w:r>
                          <w:rPr>
                            <w:b/>
                            <w:color w:val="FF7000"/>
                            <w:sz w:val="28"/>
                            <w:szCs w:val="28"/>
                          </w:rPr>
                          <w:t>!</w:t>
                        </w:r>
                      </w:p>
                      <w:p w14:paraId="4629CEDE" w14:textId="77777777" w:rsidR="002A1612" w:rsidRDefault="002A1612" w:rsidP="001C6C01">
                        <w:pPr>
                          <w:rPr>
                            <w:b/>
                            <w:color w:val="FF7000"/>
                            <w:sz w:val="28"/>
                            <w:szCs w:val="28"/>
                          </w:rPr>
                        </w:pPr>
                      </w:p>
                    </w:txbxContent>
                  </v:textbox>
                </v:shape>
                <w10:wrap type="topAndBottom"/>
              </v:group>
            </w:pict>
          </mc:Fallback>
        </mc:AlternateContent>
      </w:r>
      <w:r>
        <w:rPr>
          <w:lang w:val="cs-CZ"/>
        </w:rPr>
        <w:t>Napište program pro</w:t>
      </w:r>
      <w:r w:rsidRPr="00A84B87">
        <w:rPr>
          <w:lang w:val="cs-CZ"/>
        </w:rPr>
        <w:t xml:space="preserve"> </w:t>
      </w:r>
      <w:r>
        <w:rPr>
          <w:lang w:val="cs-CZ"/>
        </w:rPr>
        <w:t>t</w:t>
      </w:r>
      <w:r w:rsidRPr="00A84B87">
        <w:rPr>
          <w:lang w:val="cs-CZ"/>
        </w:rPr>
        <w:t xml:space="preserve">leskáním ovládaný pohyb </w:t>
      </w:r>
      <w:r>
        <w:rPr>
          <w:lang w:val="cs-CZ"/>
        </w:rPr>
        <w:t xml:space="preserve">v </w:t>
      </w:r>
      <w:proofErr w:type="spellStart"/>
      <w:r w:rsidRPr="00A84B87">
        <w:rPr>
          <w:lang w:val="cs-CZ"/>
        </w:rPr>
        <w:t>EdScratch</w:t>
      </w:r>
      <w:r>
        <w:rPr>
          <w:lang w:val="cs-CZ"/>
        </w:rPr>
        <w:t>i</w:t>
      </w:r>
      <w:proofErr w:type="spellEnd"/>
      <w:r w:rsidRPr="00A84B87">
        <w:rPr>
          <w:lang w:val="cs-CZ"/>
        </w:rPr>
        <w:t xml:space="preserve">. </w:t>
      </w:r>
    </w:p>
    <w:p w14:paraId="4B5557A2" w14:textId="77777777" w:rsidR="001C6C01" w:rsidRPr="00A84B87" w:rsidRDefault="001C6C01" w:rsidP="001C6C01">
      <w:pPr>
        <w:rPr>
          <w:lang w:val="cs-CZ"/>
        </w:rPr>
      </w:pPr>
    </w:p>
    <w:p w14:paraId="240FB1BA" w14:textId="77777777" w:rsidR="001C6C01" w:rsidRPr="00A84B87" w:rsidRDefault="001C6C01" w:rsidP="001C6C01">
      <w:pPr>
        <w:rPr>
          <w:lang w:val="cs-CZ"/>
        </w:rPr>
      </w:pPr>
      <w:r w:rsidRPr="00A84B87">
        <w:rPr>
          <w:lang w:val="cs-CZ"/>
        </w:rPr>
        <w:t>Stáhněte program do Edisona a spusťte jej. Experiment</w:t>
      </w:r>
      <w:r>
        <w:rPr>
          <w:lang w:val="cs-CZ"/>
        </w:rPr>
        <w:t xml:space="preserve">ujte a zjistěte, jak Edison díky programu reaguje na tlesknutí. </w:t>
      </w:r>
    </w:p>
    <w:p w14:paraId="0921F82D" w14:textId="77777777" w:rsidR="001C6C01" w:rsidRPr="00A84B87" w:rsidRDefault="001C6C01" w:rsidP="001C6C01">
      <w:pPr>
        <w:rPr>
          <w:lang w:val="cs-CZ"/>
        </w:rPr>
      </w:pPr>
    </w:p>
    <w:p w14:paraId="773A9463" w14:textId="77777777" w:rsidR="001C6C01" w:rsidRPr="00A84B87" w:rsidRDefault="001C6C01" w:rsidP="001C6C01">
      <w:pPr>
        <w:pStyle w:val="Odstavecseseznamem"/>
        <w:numPr>
          <w:ilvl w:val="0"/>
          <w:numId w:val="52"/>
        </w:numPr>
        <w:rPr>
          <w:lang w:val="cs-CZ"/>
        </w:rPr>
      </w:pPr>
      <w:r>
        <w:rPr>
          <w:lang w:val="cs-CZ"/>
        </w:rPr>
        <w:t>V programu pro</w:t>
      </w:r>
      <w:r w:rsidRPr="00A84B87">
        <w:rPr>
          <w:lang w:val="cs-CZ"/>
        </w:rPr>
        <w:t xml:space="preserve"> </w:t>
      </w:r>
      <w:r>
        <w:rPr>
          <w:lang w:val="cs-CZ"/>
        </w:rPr>
        <w:t>t</w:t>
      </w:r>
      <w:r w:rsidRPr="00A84B87">
        <w:rPr>
          <w:lang w:val="cs-CZ"/>
        </w:rPr>
        <w:t xml:space="preserve">leskáním ovládaný pohyb </w:t>
      </w:r>
      <w:r>
        <w:rPr>
          <w:lang w:val="cs-CZ"/>
        </w:rPr>
        <w:t xml:space="preserve">je vnořen blok </w:t>
      </w:r>
      <w:proofErr w:type="spellStart"/>
      <w:r w:rsidRPr="00A84B87">
        <w:rPr>
          <w:color w:val="FF7000"/>
          <w:lang w:val="cs-CZ"/>
        </w:rPr>
        <w:t>if-else</w:t>
      </w:r>
      <w:proofErr w:type="spellEnd"/>
      <w:r w:rsidRPr="00A84B87">
        <w:rPr>
          <w:lang w:val="cs-CZ"/>
        </w:rPr>
        <w:t xml:space="preserve"> </w:t>
      </w:r>
      <w:r>
        <w:rPr>
          <w:lang w:val="cs-CZ"/>
        </w:rPr>
        <w:t xml:space="preserve">do bloku </w:t>
      </w:r>
      <w:proofErr w:type="spellStart"/>
      <w:r w:rsidRPr="00A84B87">
        <w:rPr>
          <w:color w:val="FF7000"/>
          <w:lang w:val="cs-CZ"/>
        </w:rPr>
        <w:t>forever</w:t>
      </w:r>
      <w:proofErr w:type="spellEnd"/>
      <w:r w:rsidRPr="00A84B87">
        <w:rPr>
          <w:lang w:val="cs-CZ"/>
        </w:rPr>
        <w:t xml:space="preserve">. </w:t>
      </w:r>
      <w:r>
        <w:rPr>
          <w:lang w:val="cs-CZ"/>
        </w:rPr>
        <w:t xml:space="preserve">Proč tomu podle vás tak je? Co by se stalo, kdybyste nepoužili blok </w:t>
      </w:r>
      <w:proofErr w:type="spellStart"/>
      <w:r w:rsidRPr="00A84B87">
        <w:rPr>
          <w:color w:val="FF7000"/>
          <w:lang w:val="cs-CZ"/>
        </w:rPr>
        <w:t>forever</w:t>
      </w:r>
      <w:proofErr w:type="spellEnd"/>
      <w:r w:rsidRPr="00A84B87">
        <w:rPr>
          <w:lang w:val="cs-CZ"/>
        </w:rPr>
        <w:t xml:space="preserve">? </w:t>
      </w:r>
    </w:p>
    <w:p w14:paraId="1D5B8317" w14:textId="77777777" w:rsidR="001C6C01" w:rsidRPr="00A84B87" w:rsidRDefault="001C6C01" w:rsidP="001C6C01">
      <w:pPr>
        <w:rPr>
          <w:lang w:val="cs-CZ"/>
        </w:rPr>
      </w:pPr>
      <w:r w:rsidRPr="00A84B87">
        <w:rPr>
          <w:noProof/>
          <w:lang w:val="cs-CZ"/>
        </w:rPr>
        <mc:AlternateContent>
          <mc:Choice Requires="wpg">
            <w:drawing>
              <wp:anchor distT="0" distB="0" distL="114300" distR="114300" simplePos="0" relativeHeight="253401088" behindDoc="0" locked="0" layoutInCell="1" allowOverlap="1" wp14:anchorId="2BCBD79D" wp14:editId="461B6672">
                <wp:simplePos x="0" y="0"/>
                <wp:positionH relativeFrom="column">
                  <wp:posOffset>55245</wp:posOffset>
                </wp:positionH>
                <wp:positionV relativeFrom="paragraph">
                  <wp:posOffset>336550</wp:posOffset>
                </wp:positionV>
                <wp:extent cx="5715000" cy="3664585"/>
                <wp:effectExtent l="0" t="0" r="19050" b="12065"/>
                <wp:wrapTopAndBottom/>
                <wp:docPr id="1073742104" name="Group 1073742104"/>
                <wp:cNvGraphicFramePr/>
                <a:graphic xmlns:a="http://schemas.openxmlformats.org/drawingml/2006/main">
                  <a:graphicData uri="http://schemas.microsoft.com/office/word/2010/wordprocessingGroup">
                    <wpg:wgp>
                      <wpg:cNvGrpSpPr/>
                      <wpg:grpSpPr>
                        <a:xfrm>
                          <a:off x="0" y="0"/>
                          <a:ext cx="5715000" cy="3664585"/>
                          <a:chOff x="0" y="0"/>
                          <a:chExt cx="5715000" cy="3255022"/>
                        </a:xfrm>
                      </wpg:grpSpPr>
                      <wps:wsp>
                        <wps:cNvPr id="1073742105" name="Text Box 1073742105"/>
                        <wps:cNvSpPr txBox="1">
                          <a:spLocks noChangeArrowheads="1"/>
                        </wps:cNvSpPr>
                        <wps:spPr bwMode="auto">
                          <a:xfrm>
                            <a:off x="0" y="665683"/>
                            <a:ext cx="5715000" cy="2589339"/>
                          </a:xfrm>
                          <a:prstGeom prst="roundRect">
                            <a:avLst>
                              <a:gd name="adj" fmla="val 3864"/>
                            </a:avLst>
                          </a:prstGeom>
                          <a:solidFill>
                            <a:srgbClr val="FFFFFF"/>
                          </a:solidFill>
                          <a:ln w="9525">
                            <a:solidFill>
                              <a:schemeClr val="tx1">
                                <a:lumMod val="65000"/>
                                <a:lumOff val="35000"/>
                              </a:schemeClr>
                            </a:solidFill>
                            <a:miter lim="800000"/>
                            <a:headEnd/>
                            <a:tailEnd/>
                          </a:ln>
                        </wps:spPr>
                        <wps:txbx>
                          <w:txbxContent>
                            <w:p w14:paraId="4CF1E6C6" w14:textId="77777777" w:rsidR="002A1612" w:rsidRPr="00425547" w:rsidRDefault="002A1612" w:rsidP="001C6C01">
                              <w:pPr>
                                <w:rPr>
                                  <w:lang w:val="cs-CZ"/>
                                </w:rPr>
                              </w:pPr>
                              <w:bookmarkStart w:id="102" w:name="_Hlk16757696"/>
                              <w:bookmarkStart w:id="103" w:name="_Hlk16757697"/>
                              <w:r w:rsidRPr="00425547">
                                <w:rPr>
                                  <w:lang w:val="cs-CZ"/>
                                </w:rPr>
                                <w:t xml:space="preserve">Vzpomeňte si, že Edison je vybaven různými senzory, včetně zařízení, které umožňuje robotovi detekovat zvuky jako je tleskání. Tyto senzory při detekci konkrétních událostí generují data. Některá z těchto dat ze senzorů jsou uložena v Edisonově paměti. Tato uložená data někdy mohou způsobit problémy, protože robot reaguje na starou událost, kterou si stále „pamatuje“. </w:t>
                              </w:r>
                            </w:p>
                            <w:p w14:paraId="772F28BF" w14:textId="77777777" w:rsidR="002A1612" w:rsidRPr="00425547" w:rsidRDefault="002A1612" w:rsidP="001C6C01">
                              <w:pPr>
                                <w:rPr>
                                  <w:lang w:val="cs-CZ"/>
                                </w:rPr>
                              </w:pPr>
                              <w:r w:rsidRPr="00425547">
                                <w:rPr>
                                  <w:lang w:val="cs-CZ"/>
                                </w:rPr>
                                <w:t>Když Edison kontroluje, zda byla podmínka splněna, tak pokud existují uložená data, bude si robot myslet, že podmínka byla splněna, i když tomu tak není! Z toho důvodu je při psaní kódu dobré vymazat data ze senzoru. Obzvláště důležité to je, když používáte události ze senzoru v podmíněných příkazech vnořených do cyklů. Potřebujete zamezit tomu, aby data z předchozího cyklu ovlivnila následující cyklus!</w:t>
                              </w:r>
                            </w:p>
                            <w:p w14:paraId="673B1A06" w14:textId="184C8341" w:rsidR="002A1612" w:rsidRPr="00425547" w:rsidRDefault="002A1612" w:rsidP="001C6C01">
                              <w:pPr>
                                <w:rPr>
                                  <w:lang w:val="cs-CZ"/>
                                </w:rPr>
                              </w:pPr>
                              <w:r w:rsidRPr="00425547">
                                <w:rPr>
                                  <w:lang w:val="cs-CZ"/>
                                </w:rPr>
                                <w:t>Rovněž je vhodné vymazat data na začátku programu pro případ, že by měl robot uložena stará data z předchozího programu.</w:t>
                              </w:r>
                            </w:p>
                            <w:bookmarkEnd w:id="102"/>
                            <w:bookmarkEnd w:id="103"/>
                            <w:p w14:paraId="61625515" w14:textId="77777777" w:rsidR="002A1612" w:rsidRPr="00425547" w:rsidRDefault="002A1612" w:rsidP="001C6C01">
                              <w:pPr>
                                <w:rPr>
                                  <w:lang w:val="cs-CZ"/>
                                </w:rPr>
                              </w:pPr>
                            </w:p>
                          </w:txbxContent>
                        </wps:txbx>
                        <wps:bodyPr rot="0" vert="horz" wrap="square" lIns="91440" tIns="180000" rIns="91440" bIns="90000" anchor="t" anchorCtr="0">
                          <a:noAutofit/>
                        </wps:bodyPr>
                      </wps:wsp>
                      <pic:pic xmlns:pic="http://schemas.openxmlformats.org/drawingml/2006/picture">
                        <pic:nvPicPr>
                          <pic:cNvPr id="1073742107" name="Picture 1073742107"/>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208483" y="0"/>
                            <a:ext cx="899795" cy="899795"/>
                          </a:xfrm>
                          <a:prstGeom prst="rect">
                            <a:avLst/>
                          </a:prstGeom>
                        </pic:spPr>
                      </pic:pic>
                      <wps:wsp>
                        <wps:cNvPr id="1073742108" name="Text Box 2"/>
                        <wps:cNvSpPr txBox="1">
                          <a:spLocks noChangeArrowheads="1"/>
                        </wps:cNvSpPr>
                        <wps:spPr bwMode="auto">
                          <a:xfrm>
                            <a:off x="1009497" y="285293"/>
                            <a:ext cx="1653235" cy="365760"/>
                          </a:xfrm>
                          <a:prstGeom prst="rect">
                            <a:avLst/>
                          </a:prstGeom>
                          <a:noFill/>
                          <a:ln w="9525">
                            <a:noFill/>
                            <a:miter lim="800000"/>
                            <a:headEnd/>
                            <a:tailEnd/>
                          </a:ln>
                        </wps:spPr>
                        <wps:txbx>
                          <w:txbxContent>
                            <w:p w14:paraId="1466FEF7" w14:textId="77777777" w:rsidR="002A1612" w:rsidRPr="00D31915" w:rsidRDefault="002A1612" w:rsidP="001C6C01">
                              <w:pPr>
                                <w:rPr>
                                  <w:b/>
                                  <w:color w:val="FF7000"/>
                                  <w:sz w:val="28"/>
                                  <w:szCs w:val="28"/>
                                </w:rPr>
                              </w:pPr>
                              <w:proofErr w:type="spellStart"/>
                              <w:r>
                                <w:rPr>
                                  <w:b/>
                                  <w:color w:val="FF7000"/>
                                  <w:sz w:val="28"/>
                                  <w:szCs w:val="28"/>
                                </w:rPr>
                                <w:t>Proč</w:t>
                              </w:r>
                              <w:proofErr w:type="spellEnd"/>
                              <w:r>
                                <w:rPr>
                                  <w:b/>
                                  <w:color w:val="FF7000"/>
                                  <w:sz w:val="28"/>
                                  <w:szCs w:val="28"/>
                                </w:rPr>
                                <w:t xml:space="preserve"> je to </w:t>
                              </w:r>
                              <w:proofErr w:type="spellStart"/>
                              <w:r>
                                <w:rPr>
                                  <w:b/>
                                  <w:color w:val="FF7000"/>
                                  <w:sz w:val="28"/>
                                  <w:szCs w:val="28"/>
                                </w:rPr>
                                <w:t>tak</w:t>
                              </w:r>
                              <w:proofErr w:type="spellEnd"/>
                              <w:r>
                                <w:rPr>
                                  <w:b/>
                                  <w:color w:val="FF7000"/>
                                  <w:sz w:val="28"/>
                                  <w:szCs w:val="28"/>
                                </w:rPr>
                                <w:t>?</w:t>
                              </w:r>
                            </w:p>
                            <w:p w14:paraId="4E5018A1" w14:textId="77777777" w:rsidR="002A1612" w:rsidRPr="00D31915" w:rsidRDefault="002A1612" w:rsidP="001C6C01">
                              <w:pPr>
                                <w:rPr>
                                  <w:b/>
                                  <w:color w:val="FF7000"/>
                                  <w:sz w:val="28"/>
                                  <w:szCs w:val="28"/>
                                </w:rPr>
                              </w:pP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2BCBD79D" id="Group 1073742104" o:spid="_x0000_s1518" style="position:absolute;margin-left:4.35pt;margin-top:26.5pt;width:450pt;height:288.55pt;z-index:253401088;mso-height-relative:margin" coordsize="57150,3255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">
                <v:roundrect id="Text Box 1073742105" o:spid="_x0000_s1519" style="position:absolute;top:6656;width:57150;height:25894;visibility:visible;mso-wrap-style:square;v-text-anchor:top" arcsize="253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" strokecolor="#5a5a5a [2109]">
                  <v:stroke joinstyle="miter"/>
                  <v:textbox inset=",5mm,,2.5mm">
                    <w:txbxContent>
                      <w:p w14:paraId="4CF1E6C6" w14:textId="77777777" w:rsidR="002A1612" w:rsidRPr="00425547" w:rsidRDefault="002A1612" w:rsidP="001C6C01">
                        <w:pPr>
                          <w:rPr>
                            <w:lang w:val="cs-CZ"/>
                          </w:rPr>
                        </w:pPr>
                        <w:bookmarkStart w:id="104" w:name="_Hlk16757696"/>
                        <w:bookmarkStart w:id="105" w:name="_Hlk16757697"/>
                        <w:r w:rsidRPr="00425547">
                          <w:rPr>
                            <w:lang w:val="cs-CZ"/>
                          </w:rPr>
                          <w:t xml:space="preserve">Vzpomeňte si, že Edison je vybaven různými senzory, včetně zařízení, které umožňuje robotovi detekovat zvuky jako je tleskání. Tyto senzory při detekci konkrétních událostí generují data. Některá z těchto dat ze senzorů jsou uložena v Edisonově paměti. Tato uložená data někdy mohou způsobit problémy, protože robot reaguje na starou událost, kterou si stále „pamatuje“. </w:t>
                        </w:r>
                      </w:p>
                      <w:p w14:paraId="772F28BF" w14:textId="77777777" w:rsidR="002A1612" w:rsidRPr="00425547" w:rsidRDefault="002A1612" w:rsidP="001C6C01">
                        <w:pPr>
                          <w:rPr>
                            <w:lang w:val="cs-CZ"/>
                          </w:rPr>
                        </w:pPr>
                        <w:r w:rsidRPr="00425547">
                          <w:rPr>
                            <w:lang w:val="cs-CZ"/>
                          </w:rPr>
                          <w:t>Když Edison kontroluje, zda byla podmínka splněna, tak pokud existují uložená data, bude si robot myslet, že podmínka byla splněna, i když tomu tak není! Z toho důvodu je při psaní kódu dobré vymazat data ze senzoru. Obzvláště důležité to je, když používáte události ze senzoru v podmíněných příkazech vnořených do cyklů. Potřebujete zamezit tomu, aby data z předchozího cyklu ovlivnila následující cyklus!</w:t>
                        </w:r>
                      </w:p>
                      <w:p w14:paraId="673B1A06" w14:textId="184C8341" w:rsidR="002A1612" w:rsidRPr="00425547" w:rsidRDefault="002A1612" w:rsidP="001C6C01">
                        <w:pPr>
                          <w:rPr>
                            <w:lang w:val="cs-CZ"/>
                          </w:rPr>
                        </w:pPr>
                        <w:r w:rsidRPr="00425547">
                          <w:rPr>
                            <w:lang w:val="cs-CZ"/>
                          </w:rPr>
                          <w:t>Rovněž je vhodné vymazat data na začátku programu pro případ, že by měl robot uložena stará data z předchozího programu.</w:t>
                        </w:r>
                      </w:p>
                      <w:bookmarkEnd w:id="104"/>
                      <w:bookmarkEnd w:id="105"/>
                      <w:p w14:paraId="61625515" w14:textId="77777777" w:rsidR="002A1612" w:rsidRPr="00425547" w:rsidRDefault="002A1612" w:rsidP="001C6C01">
                        <w:pPr>
                          <w:rPr>
                            <w:lang w:val="cs-CZ"/>
                          </w:rPr>
                        </w:pPr>
                      </w:p>
                    </w:txbxContent>
                  </v:textbox>
                </v:roundrect>
                <v:shape id="Picture 1073742107" o:spid="_x0000_s1520" type="#_x0000_t75" style="position:absolute;left:2084;width:8998;height:89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">
                  <v:imagedata r:id="rId42" o:title=""/>
                </v:shape>
                <v:shape id="_x0000_s1521" type="#_x0000_t202" style="position:absolute;left:10094;top:2852;width:16533;height:3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" filled="f" stroked="f">
                  <v:textbox>
                    <w:txbxContent>
                      <w:p w14:paraId="1466FEF7" w14:textId="77777777" w:rsidR="002A1612" w:rsidRPr="00D31915" w:rsidRDefault="002A1612" w:rsidP="001C6C01">
                        <w:pPr>
                          <w:rPr>
                            <w:b/>
                            <w:color w:val="FF7000"/>
                            <w:sz w:val="28"/>
                            <w:szCs w:val="28"/>
                          </w:rPr>
                        </w:pPr>
                        <w:proofErr w:type="spellStart"/>
                        <w:r>
                          <w:rPr>
                            <w:b/>
                            <w:color w:val="FF7000"/>
                            <w:sz w:val="28"/>
                            <w:szCs w:val="28"/>
                          </w:rPr>
                          <w:t>Proč</w:t>
                        </w:r>
                        <w:proofErr w:type="spellEnd"/>
                        <w:r>
                          <w:rPr>
                            <w:b/>
                            <w:color w:val="FF7000"/>
                            <w:sz w:val="28"/>
                            <w:szCs w:val="28"/>
                          </w:rPr>
                          <w:t xml:space="preserve"> je to </w:t>
                        </w:r>
                        <w:proofErr w:type="spellStart"/>
                        <w:r>
                          <w:rPr>
                            <w:b/>
                            <w:color w:val="FF7000"/>
                            <w:sz w:val="28"/>
                            <w:szCs w:val="28"/>
                          </w:rPr>
                          <w:t>tak</w:t>
                        </w:r>
                        <w:proofErr w:type="spellEnd"/>
                        <w:r>
                          <w:rPr>
                            <w:b/>
                            <w:color w:val="FF7000"/>
                            <w:sz w:val="28"/>
                            <w:szCs w:val="28"/>
                          </w:rPr>
                          <w:t>?</w:t>
                        </w:r>
                      </w:p>
                      <w:p w14:paraId="4E5018A1" w14:textId="77777777" w:rsidR="002A1612" w:rsidRPr="00D31915" w:rsidRDefault="002A1612" w:rsidP="001C6C01">
                        <w:pPr>
                          <w:rPr>
                            <w:b/>
                            <w:color w:val="FF7000"/>
                            <w:sz w:val="28"/>
                            <w:szCs w:val="28"/>
                          </w:rPr>
                        </w:pPr>
                      </w:p>
                    </w:txbxContent>
                  </v:textbox>
                </v:shape>
                <w10:wrap type="topAndBottom"/>
              </v:group>
            </w:pict>
          </mc:Fallback>
        </mc:AlternateContent>
      </w:r>
      <w:r w:rsidRPr="00A84B87">
        <w:rPr>
          <w:lang w:val="cs-CZ"/>
        </w:rPr>
        <w:t>________________________________________________________________________________</w:t>
      </w:r>
    </w:p>
    <w:p w14:paraId="5AC0DD33" w14:textId="77777777" w:rsidR="001C6C01" w:rsidRPr="00A84B87" w:rsidRDefault="001C6C01" w:rsidP="001C6C01">
      <w:pPr>
        <w:rPr>
          <w:lang w:val="cs-CZ"/>
        </w:rPr>
      </w:pPr>
      <w:r w:rsidRPr="00A84B87">
        <w:rPr>
          <w:lang w:val="cs-CZ"/>
        </w:rPr>
        <w:t>________________________________________________________________________________</w:t>
      </w:r>
    </w:p>
    <w:p w14:paraId="33F2D12F" w14:textId="77777777" w:rsidR="001C6C01" w:rsidRPr="00A84B87" w:rsidRDefault="001C6C01" w:rsidP="001C6C01">
      <w:pPr>
        <w:rPr>
          <w:lang w:val="cs-CZ"/>
        </w:rPr>
      </w:pPr>
      <w:r w:rsidRPr="00A84B87">
        <w:rPr>
          <w:lang w:val="cs-CZ"/>
        </w:rPr>
        <w:t>________________________________________________________________________________</w:t>
      </w:r>
    </w:p>
    <w:p w14:paraId="054FC1E2" w14:textId="77777777" w:rsidR="001C6C01" w:rsidRPr="00A84B87" w:rsidRDefault="001C6C01" w:rsidP="001C6C01">
      <w:pPr>
        <w:rPr>
          <w:lang w:val="cs-CZ"/>
        </w:rPr>
      </w:pPr>
      <w:r w:rsidRPr="00A84B87">
        <w:rPr>
          <w:lang w:val="cs-CZ"/>
        </w:rPr>
        <w:t>________________________________________________________________________________</w:t>
      </w:r>
    </w:p>
    <w:p w14:paraId="5FCDAB5B" w14:textId="77777777" w:rsidR="001C6C01" w:rsidRPr="00A84B87" w:rsidRDefault="001C6C01" w:rsidP="001C6C01">
      <w:pPr>
        <w:rPr>
          <w:lang w:val="cs-CZ"/>
        </w:rPr>
      </w:pPr>
      <w:r w:rsidRPr="00A84B87">
        <w:rPr>
          <w:lang w:val="cs-CZ"/>
        </w:rPr>
        <w:t>________________________________________________________________________________</w:t>
      </w:r>
    </w:p>
    <w:p w14:paraId="70339AFF" w14:textId="77777777" w:rsidR="001C6C01" w:rsidRPr="00A84B87" w:rsidRDefault="001C6C01" w:rsidP="001C6C01">
      <w:pPr>
        <w:rPr>
          <w:lang w:val="cs-CZ"/>
        </w:rPr>
      </w:pPr>
      <w:r w:rsidRPr="00A84B87">
        <w:rPr>
          <w:lang w:val="cs-CZ"/>
        </w:rPr>
        <w:t>________________________________________________________________________________</w:t>
      </w:r>
    </w:p>
    <w:p w14:paraId="06CE19C8" w14:textId="77777777" w:rsidR="001C6C01" w:rsidRPr="00A84B87" w:rsidRDefault="001C6C01" w:rsidP="001C6C01">
      <w:pPr>
        <w:rPr>
          <w:lang w:val="cs-CZ"/>
        </w:rPr>
      </w:pPr>
    </w:p>
    <w:p w14:paraId="2BBFCBEC" w14:textId="77777777" w:rsidR="001C6C01" w:rsidRPr="00A84B87" w:rsidRDefault="001C6C01" w:rsidP="001C6C01">
      <w:pPr>
        <w:rPr>
          <w:lang w:val="cs-CZ"/>
        </w:rPr>
      </w:pPr>
    </w:p>
    <w:p w14:paraId="77FEF466" w14:textId="77777777" w:rsidR="001C6C01" w:rsidRPr="00A84B87" w:rsidRDefault="001C6C01" w:rsidP="001C6C01">
      <w:pPr>
        <w:rPr>
          <w:lang w:val="cs-CZ"/>
        </w:rPr>
      </w:pPr>
    </w:p>
    <w:p w14:paraId="0AF2DAD4" w14:textId="77777777" w:rsidR="001C6C01" w:rsidRPr="00A84B87" w:rsidRDefault="001C6C01" w:rsidP="001C6C01">
      <w:pPr>
        <w:rPr>
          <w:lang w:val="cs-CZ"/>
        </w:rPr>
      </w:pPr>
    </w:p>
    <w:p w14:paraId="21C1AE8A" w14:textId="77777777" w:rsidR="001C6C01" w:rsidRPr="00A84B87" w:rsidRDefault="001C6C01" w:rsidP="001C6C01">
      <w:pPr>
        <w:rPr>
          <w:lang w:val="cs-CZ"/>
        </w:rPr>
      </w:pPr>
    </w:p>
    <w:p w14:paraId="1E51AE77" w14:textId="77777777" w:rsidR="001C6C01" w:rsidRPr="00A84B87" w:rsidRDefault="001C6C01" w:rsidP="001C6C01">
      <w:pPr>
        <w:rPr>
          <w:lang w:val="cs-CZ"/>
        </w:rPr>
      </w:pPr>
    </w:p>
    <w:p w14:paraId="3E9EC5E6" w14:textId="77777777" w:rsidR="001C6C01" w:rsidRPr="00A84B87" w:rsidRDefault="001C6C01" w:rsidP="001C6C01">
      <w:pPr>
        <w:rPr>
          <w:lang w:val="cs-CZ"/>
        </w:rPr>
      </w:pPr>
    </w:p>
    <w:p w14:paraId="6C1AEB02" w14:textId="77777777" w:rsidR="001C6C01" w:rsidRPr="00A84B87" w:rsidRDefault="001C6C01" w:rsidP="001C6C01">
      <w:pPr>
        <w:rPr>
          <w:rFonts w:asciiTheme="majorHAnsi" w:eastAsiaTheme="majorEastAsia" w:hAnsiTheme="majorHAnsi" w:cstheme="majorBidi"/>
          <w:color w:val="FF7000"/>
          <w:sz w:val="32"/>
          <w:szCs w:val="32"/>
          <w:lang w:val="cs-CZ"/>
        </w:rPr>
      </w:pPr>
      <w:r w:rsidRPr="00A84B87">
        <w:rPr>
          <w:lang w:val="cs-CZ"/>
        </w:rPr>
        <w:br w:type="page"/>
      </w:r>
    </w:p>
    <w:p w14:paraId="5FB69F7D" w14:textId="77777777" w:rsidR="001C6C01" w:rsidRPr="00A84B87" w:rsidRDefault="001C6C01" w:rsidP="001C6C01">
      <w:pPr>
        <w:rPr>
          <w:rFonts w:asciiTheme="majorHAnsi" w:eastAsiaTheme="majorEastAsia" w:hAnsiTheme="majorHAnsi" w:cstheme="majorBidi"/>
          <w:color w:val="FF7000"/>
          <w:sz w:val="32"/>
          <w:szCs w:val="32"/>
          <w:lang w:val="cs-CZ"/>
        </w:rPr>
      </w:pPr>
    </w:p>
    <w:p w14:paraId="7C1170AC" w14:textId="77777777" w:rsidR="001C6C01" w:rsidRPr="00A84B87" w:rsidRDefault="001C6C01" w:rsidP="001C6C01">
      <w:pPr>
        <w:pStyle w:val="Nadpis1"/>
        <w:rPr>
          <w:lang w:val="cs-CZ"/>
        </w:rPr>
      </w:pPr>
      <w:bookmarkStart w:id="106" w:name="_Toc19607197"/>
      <w:r w:rsidRPr="00A84B87">
        <w:rPr>
          <w:lang w:val="cs-CZ"/>
        </w:rPr>
        <w:t>U4-2</w:t>
      </w:r>
      <w:bookmarkStart w:id="107" w:name="_Hlk515439522"/>
      <w:r w:rsidRPr="00A84B87">
        <w:rPr>
          <w:lang w:val="cs-CZ"/>
        </w:rPr>
        <w:t xml:space="preserve">.1 </w:t>
      </w:r>
      <w:r>
        <w:rPr>
          <w:lang w:val="cs-CZ"/>
        </w:rPr>
        <w:t>Prozkoumejte pseudokód</w:t>
      </w:r>
      <w:bookmarkEnd w:id="106"/>
      <w:bookmarkEnd w:id="107"/>
    </w:p>
    <w:p w14:paraId="441C76C3" w14:textId="77777777" w:rsidR="001C6C01" w:rsidRPr="00A84B87" w:rsidRDefault="001C6C01" w:rsidP="001C6C01">
      <w:pPr>
        <w:rPr>
          <w:noProof/>
          <w:lang w:val="cs-CZ" w:eastAsia="en-AU"/>
        </w:rPr>
      </w:pPr>
      <w:r>
        <w:rPr>
          <w:lang w:val="cs-CZ"/>
        </w:rPr>
        <w:t xml:space="preserve">Vytvoření kvalitních počítačových programů vyžaduje více než jen napsání kódu. Musíte rovněž umět řešit problémy případě, že něco v programu nefunguje. Další důležitou a užitečnou dovedností při programování je schopnost programy naplánovat. </w:t>
      </w:r>
    </w:p>
    <w:p w14:paraId="1304EF7C" w14:textId="77777777" w:rsidR="001C6C01" w:rsidRPr="00A84B87" w:rsidRDefault="001C6C01" w:rsidP="001C6C01">
      <w:pPr>
        <w:rPr>
          <w:lang w:val="cs-CZ"/>
        </w:rPr>
      </w:pPr>
      <w:r w:rsidRPr="00A84B87">
        <w:rPr>
          <w:noProof/>
          <w:lang w:val="cs-CZ"/>
        </w:rPr>
        <mc:AlternateContent>
          <mc:Choice Requires="wpg">
            <w:drawing>
              <wp:anchor distT="0" distB="0" distL="114300" distR="114300" simplePos="0" relativeHeight="253403136" behindDoc="0" locked="0" layoutInCell="1" allowOverlap="1" wp14:anchorId="2435F709" wp14:editId="4552E305">
                <wp:simplePos x="0" y="0"/>
                <wp:positionH relativeFrom="column">
                  <wp:posOffset>-3810</wp:posOffset>
                </wp:positionH>
                <wp:positionV relativeFrom="paragraph">
                  <wp:posOffset>398780</wp:posOffset>
                </wp:positionV>
                <wp:extent cx="5715000" cy="2281555"/>
                <wp:effectExtent l="0" t="0" r="19050" b="23495"/>
                <wp:wrapTopAndBottom/>
                <wp:docPr id="1412" name="Group 1412"/>
                <wp:cNvGraphicFramePr/>
                <a:graphic xmlns:a="http://schemas.openxmlformats.org/drawingml/2006/main">
                  <a:graphicData uri="http://schemas.microsoft.com/office/word/2010/wordprocessingGroup">
                    <wpg:wgp>
                      <wpg:cNvGrpSpPr/>
                      <wpg:grpSpPr>
                        <a:xfrm>
                          <a:off x="0" y="0"/>
                          <a:ext cx="5715000" cy="2281555"/>
                          <a:chOff x="0" y="0"/>
                          <a:chExt cx="5715000" cy="2281758"/>
                        </a:xfrm>
                      </wpg:grpSpPr>
                      <wps:wsp>
                        <wps:cNvPr id="1409" name="Text Box 1409"/>
                        <wps:cNvSpPr txBox="1">
                          <a:spLocks noChangeArrowheads="1"/>
                        </wps:cNvSpPr>
                        <wps:spPr bwMode="auto">
                          <a:xfrm>
                            <a:off x="0" y="665683"/>
                            <a:ext cx="5715000" cy="1616075"/>
                          </a:xfrm>
                          <a:prstGeom prst="roundRect">
                            <a:avLst>
                              <a:gd name="adj" fmla="val 7850"/>
                            </a:avLst>
                          </a:prstGeom>
                          <a:solidFill>
                            <a:srgbClr val="FFFFFF"/>
                          </a:solidFill>
                          <a:ln w="9525">
                            <a:solidFill>
                              <a:schemeClr val="tx1">
                                <a:lumMod val="65000"/>
                                <a:lumOff val="35000"/>
                              </a:schemeClr>
                            </a:solidFill>
                            <a:miter lim="800000"/>
                            <a:headEnd/>
                            <a:tailEnd/>
                          </a:ln>
                        </wps:spPr>
                        <wps:txbx>
                          <w:txbxContent>
                            <w:p w14:paraId="71CDBC97" w14:textId="77777777" w:rsidR="002A1612" w:rsidRDefault="002A1612" w:rsidP="001C6C01">
                              <w:pPr>
                                <w:rPr>
                                  <w:noProof/>
                                  <w:lang w:eastAsia="en-AU"/>
                                </w:rPr>
                              </w:pPr>
                              <w:bookmarkStart w:id="108" w:name="_Hlk16758366"/>
                              <w:bookmarkStart w:id="109" w:name="_Hlk16758367"/>
                              <w:r w:rsidRPr="00FF4624">
                                <w:rPr>
                                  <w:b/>
                                  <w:noProof/>
                                  <w:color w:val="FF7000"/>
                                  <w:lang w:val="cs-CZ" w:eastAsia="en-AU"/>
                                </w:rPr>
                                <w:t>Pseudokód</w:t>
                              </w:r>
                              <w:r w:rsidRPr="00FF4624">
                                <w:rPr>
                                  <w:noProof/>
                                  <w:lang w:val="cs-CZ" w:eastAsia="en-AU"/>
                                </w:rPr>
                                <w:t xml:space="preserve"> </w:t>
                              </w:r>
                              <w:r>
                                <w:rPr>
                                  <w:noProof/>
                                  <w:lang w:eastAsia="en-AU"/>
                                </w:rPr>
                                <w:t>je způsob, jak napsat program v jednoduchém, snadno čitelném formátu. Namísto toho, aby se staral o syntaxi, popisuje pseudokód běžnými slovy, co program udělá.</w:t>
                              </w:r>
                            </w:p>
                            <w:p w14:paraId="7CC8E077" w14:textId="77777777" w:rsidR="002A1612" w:rsidRPr="00FF4624" w:rsidRDefault="002A1612" w:rsidP="001C6C01">
                              <w:pPr>
                                <w:rPr>
                                  <w:noProof/>
                                  <w:lang w:val="cs-CZ" w:eastAsia="en-AU"/>
                                </w:rPr>
                              </w:pPr>
                              <w:r>
                                <w:rPr>
                                  <w:noProof/>
                                  <w:lang w:eastAsia="en-AU"/>
                                </w:rPr>
                                <w:t>Pseudokód vypadá trochu jako zjednodušený programovací jazyk, ale není založen na žádném konkrétním programovacím jazyce. Proto lze pseudokód použít k plánování programů v jakémkoli kódovacím jazyce.</w:t>
                              </w:r>
                            </w:p>
                            <w:p w14:paraId="41583FEC" w14:textId="77777777" w:rsidR="002A1612" w:rsidRDefault="002A1612" w:rsidP="001C6C01">
                              <w:pPr>
                                <w:rPr>
                                  <w:noProof/>
                                  <w:lang w:eastAsia="en-AU"/>
                                </w:rPr>
                              </w:pPr>
                              <w:r>
                                <w:rPr>
                                  <w:noProof/>
                                  <w:lang w:eastAsia="en-AU"/>
                                </w:rPr>
                                <w:t xml:space="preserve"> </w:t>
                              </w:r>
                              <w:bookmarkEnd w:id="108"/>
                              <w:bookmarkEnd w:id="109"/>
                            </w:p>
                          </w:txbxContent>
                        </wps:txbx>
                        <wps:bodyPr rot="0" vert="horz" wrap="square" lIns="91440" tIns="180000" rIns="91440" bIns="90000" anchor="t" anchorCtr="0">
                          <a:noAutofit/>
                        </wps:bodyPr>
                      </wps:wsp>
                      <pic:pic xmlns:pic="http://schemas.openxmlformats.org/drawingml/2006/picture">
                        <pic:nvPicPr>
                          <pic:cNvPr id="1410" name="Picture 1410"/>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208483" y="0"/>
                            <a:ext cx="899160" cy="899160"/>
                          </a:xfrm>
                          <a:prstGeom prst="rect">
                            <a:avLst/>
                          </a:prstGeom>
                        </pic:spPr>
                      </pic:pic>
                      <wps:wsp>
                        <wps:cNvPr id="1411" name="Text Box 2"/>
                        <wps:cNvSpPr txBox="1">
                          <a:spLocks noChangeArrowheads="1"/>
                        </wps:cNvSpPr>
                        <wps:spPr bwMode="auto">
                          <a:xfrm>
                            <a:off x="1009498" y="303581"/>
                            <a:ext cx="1777593" cy="365760"/>
                          </a:xfrm>
                          <a:prstGeom prst="rect">
                            <a:avLst/>
                          </a:prstGeom>
                          <a:noFill/>
                          <a:ln w="9525">
                            <a:noFill/>
                            <a:miter lim="800000"/>
                            <a:headEnd/>
                            <a:tailEnd/>
                          </a:ln>
                        </wps:spPr>
                        <wps:txbx>
                          <w:txbxContent>
                            <w:p w14:paraId="719922F6" w14:textId="77777777" w:rsidR="002A1612" w:rsidRPr="00D31915" w:rsidRDefault="002A1612" w:rsidP="001C6C01">
                              <w:pPr>
                                <w:rPr>
                                  <w:b/>
                                  <w:color w:val="FF7000"/>
                                  <w:sz w:val="28"/>
                                  <w:szCs w:val="28"/>
                                </w:rPr>
                              </w:pPr>
                              <w:proofErr w:type="spellStart"/>
                              <w:r>
                                <w:rPr>
                                  <w:b/>
                                  <w:color w:val="FF7000"/>
                                  <w:sz w:val="28"/>
                                  <w:szCs w:val="28"/>
                                </w:rPr>
                                <w:t>Slovníček</w:t>
                              </w:r>
                              <w:proofErr w:type="spellEnd"/>
                              <w:r>
                                <w:rPr>
                                  <w:b/>
                                  <w:color w:val="FF7000"/>
                                  <w:sz w:val="28"/>
                                  <w:szCs w:val="28"/>
                                </w:rPr>
                                <w:t xml:space="preserve"> </w:t>
                              </w:r>
                              <w:proofErr w:type="spellStart"/>
                              <w:r>
                                <w:rPr>
                                  <w:b/>
                                  <w:color w:val="FF7000"/>
                                  <w:sz w:val="28"/>
                                  <w:szCs w:val="28"/>
                                </w:rPr>
                                <w:t>pojmů</w:t>
                              </w:r>
                              <w:proofErr w:type="spellEnd"/>
                            </w:p>
                            <w:p w14:paraId="1ADF3C98" w14:textId="77777777" w:rsidR="002A1612" w:rsidRPr="00D31915" w:rsidRDefault="002A1612" w:rsidP="001C6C01">
                              <w:pPr>
                                <w:rPr>
                                  <w:b/>
                                  <w:color w:val="FF7000"/>
                                  <w:sz w:val="28"/>
                                  <w:szCs w:val="28"/>
                                </w:rPr>
                              </w:pPr>
                            </w:p>
                          </w:txbxContent>
                        </wps:txbx>
                        <wps:bodyPr rot="0" vert="horz" wrap="square" lIns="91440" tIns="45720" rIns="91440" bIns="45720" anchor="t" anchorCtr="0">
                          <a:noAutofit/>
                        </wps:bodyPr>
                      </wps:wsp>
                    </wpg:wgp>
                  </a:graphicData>
                </a:graphic>
              </wp:anchor>
            </w:drawing>
          </mc:Choice>
          <mc:Fallback>
            <w:pict>
              <v:group w14:anchorId="2435F709" id="Group 1412" o:spid="_x0000_s1522" style="position:absolute;margin-left:-.3pt;margin-top:31.4pt;width:450pt;height:179.65pt;z-index:253403136" coordsize="57150,2281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">
                <v:roundrect id="Text Box 1409" o:spid="_x0000_s1523" style="position:absolute;top:6656;width:57150;height:16161;visibility:visible;mso-wrap-style:square;v-text-anchor:top" arcsize="514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" strokecolor="#5a5a5a [2109]">
                  <v:stroke joinstyle="miter"/>
                  <v:textbox inset=",5mm,,2.5mm">
                    <w:txbxContent>
                      <w:p w14:paraId="71CDBC97" w14:textId="77777777" w:rsidR="002A1612" w:rsidRDefault="002A1612" w:rsidP="001C6C01">
                        <w:pPr>
                          <w:rPr>
                            <w:noProof/>
                            <w:lang w:eastAsia="en-AU"/>
                          </w:rPr>
                        </w:pPr>
                        <w:bookmarkStart w:id="110" w:name="_Hlk16758366"/>
                        <w:bookmarkStart w:id="111" w:name="_Hlk16758367"/>
                        <w:r w:rsidRPr="00FF4624">
                          <w:rPr>
                            <w:b/>
                            <w:noProof/>
                            <w:color w:val="FF7000"/>
                            <w:lang w:val="cs-CZ" w:eastAsia="en-AU"/>
                          </w:rPr>
                          <w:t>Pseudokód</w:t>
                        </w:r>
                        <w:r w:rsidRPr="00FF4624">
                          <w:rPr>
                            <w:noProof/>
                            <w:lang w:val="cs-CZ" w:eastAsia="en-AU"/>
                          </w:rPr>
                          <w:t xml:space="preserve"> </w:t>
                        </w:r>
                        <w:r>
                          <w:rPr>
                            <w:noProof/>
                            <w:lang w:eastAsia="en-AU"/>
                          </w:rPr>
                          <w:t>je způsob, jak napsat program v jednoduchém, snadno čitelném formátu. Namísto toho, aby se staral o syntaxi, popisuje pseudokód běžnými slovy, co program udělá.</w:t>
                        </w:r>
                      </w:p>
                      <w:p w14:paraId="7CC8E077" w14:textId="77777777" w:rsidR="002A1612" w:rsidRPr="00FF4624" w:rsidRDefault="002A1612" w:rsidP="001C6C01">
                        <w:pPr>
                          <w:rPr>
                            <w:noProof/>
                            <w:lang w:val="cs-CZ" w:eastAsia="en-AU"/>
                          </w:rPr>
                        </w:pPr>
                        <w:r>
                          <w:rPr>
                            <w:noProof/>
                            <w:lang w:eastAsia="en-AU"/>
                          </w:rPr>
                          <w:t>Pseudokód vypadá trochu jako zjednodušený programovací jazyk, ale není založen na žádném konkrétním programovacím jazyce. Proto lze pseudokód použít k plánování programů v jakémkoli kódovacím jazyce.</w:t>
                        </w:r>
                      </w:p>
                      <w:p w14:paraId="41583FEC" w14:textId="77777777" w:rsidR="002A1612" w:rsidRDefault="002A1612" w:rsidP="001C6C01">
                        <w:pPr>
                          <w:rPr>
                            <w:noProof/>
                            <w:lang w:eastAsia="en-AU"/>
                          </w:rPr>
                        </w:pPr>
                        <w:r>
                          <w:rPr>
                            <w:noProof/>
                            <w:lang w:eastAsia="en-AU"/>
                          </w:rPr>
                          <w:t xml:space="preserve"> </w:t>
                        </w:r>
                        <w:bookmarkEnd w:id="110"/>
                        <w:bookmarkEnd w:id="111"/>
                      </w:p>
                    </w:txbxContent>
                  </v:textbox>
                </v:roundrect>
                <v:shape id="Picture 1410" o:spid="_x0000_s1524" type="#_x0000_t75" style="position:absolute;left:2084;width:8992;height:8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">
                  <v:imagedata r:id="rId51" o:title=""/>
                </v:shape>
                <v:shape id="_x0000_s1525" type="#_x0000_t202" style="position:absolute;left:10094;top:3035;width:17776;height:3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" filled="f" stroked="f">
                  <v:textbox>
                    <w:txbxContent>
                      <w:p w14:paraId="719922F6" w14:textId="77777777" w:rsidR="002A1612" w:rsidRPr="00D31915" w:rsidRDefault="002A1612" w:rsidP="001C6C01">
                        <w:pPr>
                          <w:rPr>
                            <w:b/>
                            <w:color w:val="FF7000"/>
                            <w:sz w:val="28"/>
                            <w:szCs w:val="28"/>
                          </w:rPr>
                        </w:pPr>
                        <w:proofErr w:type="spellStart"/>
                        <w:r>
                          <w:rPr>
                            <w:b/>
                            <w:color w:val="FF7000"/>
                            <w:sz w:val="28"/>
                            <w:szCs w:val="28"/>
                          </w:rPr>
                          <w:t>Slovníček</w:t>
                        </w:r>
                        <w:proofErr w:type="spellEnd"/>
                        <w:r>
                          <w:rPr>
                            <w:b/>
                            <w:color w:val="FF7000"/>
                            <w:sz w:val="28"/>
                            <w:szCs w:val="28"/>
                          </w:rPr>
                          <w:t xml:space="preserve"> </w:t>
                        </w:r>
                        <w:proofErr w:type="spellStart"/>
                        <w:r>
                          <w:rPr>
                            <w:b/>
                            <w:color w:val="FF7000"/>
                            <w:sz w:val="28"/>
                            <w:szCs w:val="28"/>
                          </w:rPr>
                          <w:t>pojmů</w:t>
                        </w:r>
                        <w:proofErr w:type="spellEnd"/>
                      </w:p>
                      <w:p w14:paraId="1ADF3C98" w14:textId="77777777" w:rsidR="002A1612" w:rsidRPr="00D31915" w:rsidRDefault="002A1612" w:rsidP="001C6C01">
                        <w:pPr>
                          <w:rPr>
                            <w:b/>
                            <w:color w:val="FF7000"/>
                            <w:sz w:val="28"/>
                            <w:szCs w:val="28"/>
                          </w:rPr>
                        </w:pPr>
                      </w:p>
                    </w:txbxContent>
                  </v:textbox>
                </v:shape>
                <w10:wrap type="topAndBottom"/>
              </v:group>
            </w:pict>
          </mc:Fallback>
        </mc:AlternateContent>
      </w:r>
      <w:r>
        <w:rPr>
          <w:lang w:val="cs-CZ"/>
        </w:rPr>
        <w:t xml:space="preserve">Podobně, jako můžete naplánovat příběh na </w:t>
      </w:r>
      <w:proofErr w:type="spellStart"/>
      <w:r>
        <w:rPr>
          <w:lang w:val="cs-CZ"/>
        </w:rPr>
        <w:t>storyboardu</w:t>
      </w:r>
      <w:proofErr w:type="spellEnd"/>
      <w:r>
        <w:rPr>
          <w:lang w:val="cs-CZ"/>
        </w:rPr>
        <w:t xml:space="preserve"> nebo si udělat osnovu při psaní eseje, mohou programátoři využít </w:t>
      </w:r>
      <w:r>
        <w:rPr>
          <w:b/>
          <w:color w:val="FF7000"/>
          <w:lang w:val="cs-CZ"/>
        </w:rPr>
        <w:t xml:space="preserve">pseudokódu </w:t>
      </w:r>
      <w:r>
        <w:rPr>
          <w:lang w:val="cs-CZ"/>
        </w:rPr>
        <w:t xml:space="preserve">jakožto nástroje k plánování programů. </w:t>
      </w:r>
    </w:p>
    <w:p w14:paraId="3F6416F4" w14:textId="77777777" w:rsidR="001C6C01" w:rsidRPr="00A84B87" w:rsidRDefault="001C6C01" w:rsidP="001C6C01">
      <w:pPr>
        <w:rPr>
          <w:lang w:val="cs-CZ"/>
        </w:rPr>
      </w:pPr>
    </w:p>
    <w:p w14:paraId="7DD15D3D" w14:textId="77777777" w:rsidR="001C6C01" w:rsidRPr="00A84B87" w:rsidRDefault="001C6C01" w:rsidP="001C6C01">
      <w:pPr>
        <w:rPr>
          <w:noProof/>
          <w:lang w:val="cs-CZ" w:eastAsia="en-AU"/>
        </w:rPr>
      </w:pPr>
      <w:r>
        <w:rPr>
          <w:noProof/>
          <w:lang w:val="cs-CZ" w:eastAsia="en-AU"/>
        </w:rPr>
        <w:t xml:space="preserve">Když budete plánovat program pomocí pseudokódu, nemusíte si dělat starosti s vypisováním všech podrobností nebo s tím, jak přesně bude program po dokončení vypadat. Vašim cílem je napsat jednoduchý plán, který vám usnadní sledování toku programu. </w:t>
      </w:r>
    </w:p>
    <w:p w14:paraId="63F2DBC1" w14:textId="73F774AF" w:rsidR="001C6C01" w:rsidRPr="00A84B87" w:rsidRDefault="001C6C01" w:rsidP="001C6C01">
      <w:pPr>
        <w:rPr>
          <w:noProof/>
          <w:lang w:val="cs-CZ" w:eastAsia="en-AU"/>
        </w:rPr>
      </w:pPr>
      <w:r w:rsidRPr="00A84B87">
        <w:rPr>
          <w:noProof/>
          <w:lang w:val="cs-CZ"/>
        </w:rPr>
        <mc:AlternateContent>
          <mc:Choice Requires="wps">
            <w:drawing>
              <wp:anchor distT="0" distB="0" distL="114300" distR="114300" simplePos="0" relativeHeight="253406208" behindDoc="0" locked="0" layoutInCell="1" allowOverlap="1" wp14:anchorId="17DC0CFD" wp14:editId="6FEAF50A">
                <wp:simplePos x="0" y="0"/>
                <wp:positionH relativeFrom="column">
                  <wp:posOffset>2099945</wp:posOffset>
                </wp:positionH>
                <wp:positionV relativeFrom="paragraph">
                  <wp:posOffset>339725</wp:posOffset>
                </wp:positionV>
                <wp:extent cx="1994535" cy="528320"/>
                <wp:effectExtent l="0" t="0" r="24765" b="24130"/>
                <wp:wrapTopAndBottom/>
                <wp:docPr id="14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94535" cy="528320"/>
                        </a:xfrm>
                        <a:prstGeom prst="rect">
                          <a:avLst/>
                        </a:prstGeom>
                        <a:solidFill>
                          <a:srgbClr val="FFFFFF"/>
                        </a:solidFill>
                        <a:ln w="19050">
                          <a:solidFill>
                            <a:srgbClr val="FF7000"/>
                          </a:solidFill>
                          <a:prstDash val="lgDash"/>
                          <a:miter lim="800000"/>
                          <a:headEnd/>
                          <a:tailEnd/>
                        </a:ln>
                      </wps:spPr>
                      <wps:txbx>
                        <w:txbxContent>
                          <w:p w14:paraId="01244533" w14:textId="77777777" w:rsidR="002A1612" w:rsidRDefault="002A1612" w:rsidP="001C6C01">
                            <w:pPr>
                              <w:spacing w:after="0"/>
                            </w:pPr>
                            <w:proofErr w:type="spellStart"/>
                            <w:r>
                              <w:t>jeď</w:t>
                            </w:r>
                            <w:proofErr w:type="spellEnd"/>
                            <w:r>
                              <w:t xml:space="preserve"> </w:t>
                            </w:r>
                            <w:proofErr w:type="spellStart"/>
                            <w:r>
                              <w:t>dopředu</w:t>
                            </w:r>
                            <w:proofErr w:type="spellEnd"/>
                          </w:p>
                          <w:p w14:paraId="677F6EEC" w14:textId="77777777" w:rsidR="002A1612" w:rsidRDefault="002A1612" w:rsidP="001C6C01">
                            <w:pPr>
                              <w:spacing w:after="0"/>
                            </w:pPr>
                            <w:proofErr w:type="spellStart"/>
                            <w:r>
                              <w:t>zatoč</w:t>
                            </w:r>
                            <w:proofErr w:type="spellEnd"/>
                            <w:r>
                              <w:t xml:space="preserve"> </w:t>
                            </w:r>
                            <w:proofErr w:type="spellStart"/>
                            <w:r>
                              <w:t>doleva</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DC0CFD" id="_x0000_s1526" type="#_x0000_t202" style="position:absolute;margin-left:165.35pt;margin-top:26.75pt;width:157.05pt;height:41.6pt;z-index:253406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" strokecolor="#ff7000" strokeweight="1.5pt">
                <v:stroke dashstyle="longDash"/>
                <v:textbox>
                  <w:txbxContent>
                    <w:p w14:paraId="01244533" w14:textId="77777777" w:rsidR="002A1612" w:rsidRDefault="002A1612" w:rsidP="001C6C01">
                      <w:pPr>
                        <w:spacing w:after="0"/>
                      </w:pPr>
                      <w:proofErr w:type="spellStart"/>
                      <w:r>
                        <w:t>jeď</w:t>
                      </w:r>
                      <w:proofErr w:type="spellEnd"/>
                      <w:r>
                        <w:t xml:space="preserve"> </w:t>
                      </w:r>
                      <w:proofErr w:type="spellStart"/>
                      <w:r>
                        <w:t>dopředu</w:t>
                      </w:r>
                      <w:proofErr w:type="spellEnd"/>
                    </w:p>
                    <w:p w14:paraId="677F6EEC" w14:textId="77777777" w:rsidR="002A1612" w:rsidRDefault="002A1612" w:rsidP="001C6C01">
                      <w:pPr>
                        <w:spacing w:after="0"/>
                      </w:pPr>
                      <w:proofErr w:type="spellStart"/>
                      <w:r>
                        <w:t>zatoč</w:t>
                      </w:r>
                      <w:proofErr w:type="spellEnd"/>
                      <w:r>
                        <w:t xml:space="preserve"> </w:t>
                      </w:r>
                      <w:proofErr w:type="spellStart"/>
                      <w:r>
                        <w:t>doleva</w:t>
                      </w:r>
                      <w:proofErr w:type="spellEnd"/>
                    </w:p>
                  </w:txbxContent>
                </v:textbox>
                <w10:wrap type="topAndBottom"/>
              </v:shape>
            </w:pict>
          </mc:Fallback>
        </mc:AlternateContent>
      </w:r>
      <w:r w:rsidR="00715F84">
        <w:rPr>
          <w:noProof/>
          <w:lang w:val="cs-CZ" w:eastAsia="en-AU"/>
        </w:rPr>
        <w:t xml:space="preserve">Takto například vypadá </w:t>
      </w:r>
      <w:r>
        <w:rPr>
          <w:noProof/>
          <w:lang w:val="cs-CZ" w:eastAsia="en-AU"/>
        </w:rPr>
        <w:t>pseudokód program</w:t>
      </w:r>
      <w:r w:rsidR="00715F84">
        <w:rPr>
          <w:noProof/>
          <w:lang w:val="cs-CZ" w:eastAsia="en-AU"/>
        </w:rPr>
        <w:t>u</w:t>
      </w:r>
      <w:r>
        <w:rPr>
          <w:noProof/>
          <w:lang w:val="cs-CZ" w:eastAsia="en-AU"/>
        </w:rPr>
        <w:t xml:space="preserve"> pro jízdu Edisona</w:t>
      </w:r>
      <w:r w:rsidRPr="00A84B87">
        <w:rPr>
          <w:noProof/>
          <w:lang w:val="cs-CZ" w:eastAsia="en-AU"/>
        </w:rPr>
        <w:t xml:space="preserve">: </w:t>
      </w:r>
    </w:p>
    <w:p w14:paraId="76E558D8" w14:textId="77777777" w:rsidR="001C6C01" w:rsidRPr="00A84B87" w:rsidRDefault="001C6C01" w:rsidP="001C6C01">
      <w:pPr>
        <w:rPr>
          <w:noProof/>
          <w:lang w:val="cs-CZ" w:eastAsia="en-AU"/>
        </w:rPr>
      </w:pPr>
    </w:p>
    <w:p w14:paraId="578E5F96" w14:textId="77777777" w:rsidR="001C6C01" w:rsidRPr="00A84B87" w:rsidRDefault="001C6C01" w:rsidP="001C6C01">
      <w:pPr>
        <w:rPr>
          <w:noProof/>
          <w:lang w:val="cs-CZ" w:eastAsia="en-AU"/>
        </w:rPr>
      </w:pPr>
      <w:r w:rsidRPr="00EB2AF1">
        <w:rPr>
          <w:rFonts w:hint="eastAsia"/>
          <w:noProof/>
          <w:lang w:val="cs-CZ" w:eastAsia="en-AU"/>
        </w:rPr>
        <w:t>Pseudokód nastíní základní plán, ale nezahrnuje všechny podrobnosti. Ty se vypracují později</w:t>
      </w:r>
      <w:r>
        <w:rPr>
          <w:noProof/>
          <w:lang w:val="cs-CZ" w:eastAsia="en-AU"/>
        </w:rPr>
        <w:t xml:space="preserve"> při programování kódu</w:t>
      </w:r>
      <w:r w:rsidRPr="00A84B87">
        <w:rPr>
          <w:noProof/>
          <w:lang w:val="cs-CZ" w:eastAsia="en-AU"/>
        </w:rPr>
        <w:t>.</w:t>
      </w:r>
    </w:p>
    <w:p w14:paraId="0BF5E6EB" w14:textId="77777777" w:rsidR="001C6C01" w:rsidRPr="00A84B87" w:rsidRDefault="001C6C01" w:rsidP="001C6C01">
      <w:pPr>
        <w:rPr>
          <w:noProof/>
          <w:lang w:val="cs-CZ" w:eastAsia="en-AU"/>
        </w:rPr>
      </w:pPr>
      <w:r w:rsidRPr="00A84B87">
        <w:rPr>
          <w:noProof/>
          <w:lang w:val="cs-CZ"/>
        </w:rPr>
        <w:drawing>
          <wp:anchor distT="0" distB="0" distL="114300" distR="114300" simplePos="0" relativeHeight="253407232" behindDoc="0" locked="0" layoutInCell="1" allowOverlap="1" wp14:anchorId="23C76424" wp14:editId="335974F2">
            <wp:simplePos x="0" y="0"/>
            <wp:positionH relativeFrom="column">
              <wp:posOffset>1110132</wp:posOffset>
            </wp:positionH>
            <wp:positionV relativeFrom="paragraph">
              <wp:posOffset>273253</wp:posOffset>
            </wp:positionV>
            <wp:extent cx="3244215" cy="1128395"/>
            <wp:effectExtent l="19050" t="19050" r="13335" b="14605"/>
            <wp:wrapTopAndBottom/>
            <wp:docPr id="1421" name="Picture 1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 name="U4-2.1_basic pseudocode.PNG"/>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3244215" cy="1128395"/>
                    </a:xfrm>
                    <a:prstGeom prst="rect">
                      <a:avLst/>
                    </a:prstGeom>
                    <a:ln w="15875">
                      <a:solidFill>
                        <a:srgbClr val="FF7000"/>
                      </a:solidFill>
                      <a:prstDash val="lgDash"/>
                    </a:ln>
                  </pic:spPr>
                </pic:pic>
              </a:graphicData>
            </a:graphic>
          </wp:anchor>
        </w:drawing>
      </w:r>
      <w:r>
        <w:rPr>
          <w:noProof/>
          <w:lang w:val="cs-CZ" w:eastAsia="en-AU"/>
        </w:rPr>
        <w:t>Pseudokód je tak rozepsán do následujícího programu</w:t>
      </w:r>
      <w:r w:rsidRPr="00A84B87">
        <w:rPr>
          <w:noProof/>
          <w:lang w:val="cs-CZ" w:eastAsia="en-AU"/>
        </w:rPr>
        <w:t>:</w:t>
      </w:r>
    </w:p>
    <w:p w14:paraId="73A88EA6" w14:textId="77777777" w:rsidR="001C6C01" w:rsidRPr="00A84B87" w:rsidRDefault="001C6C01" w:rsidP="001C6C01">
      <w:pPr>
        <w:rPr>
          <w:noProof/>
          <w:lang w:val="cs-CZ" w:eastAsia="en-AU"/>
        </w:rPr>
      </w:pPr>
    </w:p>
    <w:p w14:paraId="247568DF" w14:textId="77444473" w:rsidR="001C6C01" w:rsidRPr="00A84B87" w:rsidRDefault="001C6C01" w:rsidP="001C6C01">
      <w:pPr>
        <w:rPr>
          <w:noProof/>
          <w:lang w:val="cs-CZ" w:eastAsia="en-AU"/>
        </w:rPr>
      </w:pPr>
      <w:r>
        <w:rPr>
          <w:lang w:val="cs-CZ"/>
        </w:rPr>
        <w:t xml:space="preserve">Vidíte, jak byl základní plán nastíněný v pseudokódu </w:t>
      </w:r>
      <w:r w:rsidR="00715F84">
        <w:rPr>
          <w:lang w:val="cs-CZ"/>
        </w:rPr>
        <w:t xml:space="preserve">převeden </w:t>
      </w:r>
      <w:r>
        <w:rPr>
          <w:lang w:val="cs-CZ"/>
        </w:rPr>
        <w:t>do programu</w:t>
      </w:r>
      <w:r w:rsidRPr="00A84B87">
        <w:rPr>
          <w:lang w:val="cs-CZ"/>
        </w:rPr>
        <w:t>?</w:t>
      </w:r>
      <w:r w:rsidRPr="00A84B87">
        <w:rPr>
          <w:noProof/>
          <w:lang w:val="cs-CZ" w:eastAsia="en-AU"/>
        </w:rPr>
        <w:t xml:space="preserve"> </w:t>
      </w:r>
    </w:p>
    <w:p w14:paraId="47450283" w14:textId="77777777" w:rsidR="001C6C01" w:rsidRPr="00A84B87" w:rsidRDefault="001C6C01" w:rsidP="001C6C01">
      <w:pPr>
        <w:rPr>
          <w:lang w:val="cs-CZ"/>
        </w:rPr>
      </w:pPr>
      <w:r w:rsidRPr="00EB2AF1">
        <w:rPr>
          <w:rFonts w:hint="eastAsia"/>
          <w:lang w:val="cs-CZ"/>
        </w:rPr>
        <w:lastRenderedPageBreak/>
        <w:t xml:space="preserve">Vytvoření plánu v pseudokódu usnadní vypracování struktury vašeho programu. Poté jej můžete upravit a při psaní kódu </w:t>
      </w:r>
      <w:r>
        <w:rPr>
          <w:lang w:val="cs-CZ"/>
        </w:rPr>
        <w:t>do</w:t>
      </w:r>
      <w:r w:rsidRPr="00EB2AF1">
        <w:rPr>
          <w:rFonts w:hint="eastAsia"/>
          <w:lang w:val="cs-CZ"/>
        </w:rPr>
        <w:t>plnit podrobnosti.</w:t>
      </w:r>
      <w:r w:rsidRPr="00A84B87">
        <w:rPr>
          <w:lang w:val="cs-CZ"/>
        </w:rPr>
        <w:t xml:space="preserve"> </w:t>
      </w:r>
    </w:p>
    <w:p w14:paraId="3D7E2AB7" w14:textId="76764E88" w:rsidR="001C6C01" w:rsidRPr="00A84B87" w:rsidRDefault="001C6C01" w:rsidP="001C6C01">
      <w:pPr>
        <w:rPr>
          <w:noProof/>
          <w:lang w:val="cs-CZ" w:eastAsia="en-AU"/>
        </w:rPr>
      </w:pPr>
      <w:r w:rsidRPr="00EB2AF1">
        <w:rPr>
          <w:rFonts w:hint="eastAsia"/>
          <w:noProof/>
          <w:lang w:val="cs-CZ" w:eastAsia="en-AU"/>
        </w:rPr>
        <w:t>Aby byl pseudokód snadno čitelný, měli byste jej udržovat čistý</w:t>
      </w:r>
      <w:r>
        <w:rPr>
          <w:noProof/>
          <w:lang w:val="cs-CZ" w:eastAsia="en-AU"/>
        </w:rPr>
        <w:t xml:space="preserve"> a přehledný</w:t>
      </w:r>
      <w:r w:rsidRPr="00EB2AF1">
        <w:rPr>
          <w:rFonts w:hint="eastAsia"/>
          <w:noProof/>
          <w:lang w:val="cs-CZ" w:eastAsia="en-AU"/>
        </w:rPr>
        <w:t xml:space="preserve">. </w:t>
      </w:r>
      <w:r w:rsidR="00715F84">
        <w:rPr>
          <w:noProof/>
          <w:lang w:val="cs-CZ" w:eastAsia="en-AU"/>
        </w:rPr>
        <w:t>P</w:t>
      </w:r>
      <w:r w:rsidRPr="00EB2AF1">
        <w:rPr>
          <w:rFonts w:hint="eastAsia"/>
          <w:noProof/>
          <w:lang w:val="cs-CZ" w:eastAsia="en-AU"/>
        </w:rPr>
        <w:t>seudokód</w:t>
      </w:r>
      <w:r w:rsidR="00715F84">
        <w:rPr>
          <w:noProof/>
          <w:lang w:val="cs-CZ" w:eastAsia="en-AU"/>
        </w:rPr>
        <w:t xml:space="preserve"> pište</w:t>
      </w:r>
      <w:r w:rsidRPr="00EB2AF1">
        <w:rPr>
          <w:rFonts w:hint="eastAsia"/>
          <w:noProof/>
          <w:lang w:val="cs-CZ" w:eastAsia="en-AU"/>
        </w:rPr>
        <w:t xml:space="preserve"> tak, aby</w:t>
      </w:r>
      <w:r>
        <w:rPr>
          <w:noProof/>
          <w:lang w:val="cs-CZ" w:eastAsia="en-AU"/>
        </w:rPr>
        <w:t xml:space="preserve"> byl jeho tok stejný jako u</w:t>
      </w:r>
      <w:r w:rsidRPr="00EB2AF1">
        <w:rPr>
          <w:rFonts w:hint="eastAsia"/>
          <w:noProof/>
          <w:lang w:val="cs-CZ" w:eastAsia="en-AU"/>
        </w:rPr>
        <w:t xml:space="preserve"> kód</w:t>
      </w:r>
      <w:r>
        <w:rPr>
          <w:noProof/>
          <w:lang w:val="cs-CZ" w:eastAsia="en-AU"/>
        </w:rPr>
        <w:t>u</w:t>
      </w:r>
      <w:r w:rsidR="00715F84">
        <w:rPr>
          <w:noProof/>
          <w:lang w:val="cs-CZ" w:eastAsia="en-AU"/>
        </w:rPr>
        <w:t xml:space="preserve"> programovaného v </w:t>
      </w:r>
      <w:r w:rsidRPr="00EB2AF1">
        <w:rPr>
          <w:rFonts w:hint="eastAsia"/>
          <w:noProof/>
          <w:lang w:val="cs-CZ" w:eastAsia="en-AU"/>
        </w:rPr>
        <w:t>EdScratch</w:t>
      </w:r>
      <w:r>
        <w:rPr>
          <w:noProof/>
          <w:lang w:val="cs-CZ" w:eastAsia="en-AU"/>
        </w:rPr>
        <w:t>i</w:t>
      </w:r>
      <w:r w:rsidRPr="00EB2AF1">
        <w:rPr>
          <w:rFonts w:hint="eastAsia"/>
          <w:noProof/>
          <w:lang w:val="cs-CZ" w:eastAsia="en-AU"/>
        </w:rPr>
        <w:t>. To znamená, že byste měli psát každý krok jeden po druhém, řádek po řádku.</w:t>
      </w:r>
      <w:r w:rsidRPr="00A84B87">
        <w:rPr>
          <w:noProof/>
          <w:lang w:val="cs-CZ" w:eastAsia="en-AU"/>
        </w:rPr>
        <w:t xml:space="preserve"> </w:t>
      </w:r>
    </w:p>
    <w:p w14:paraId="2C398121" w14:textId="3FD24106" w:rsidR="001C6C01" w:rsidRPr="00A84B87" w:rsidRDefault="001C6C01" w:rsidP="001C6C01">
      <w:pPr>
        <w:rPr>
          <w:noProof/>
          <w:lang w:val="cs-CZ" w:eastAsia="en-AU"/>
        </w:rPr>
      </w:pPr>
      <w:r w:rsidRPr="00EB2AF1">
        <w:rPr>
          <w:rFonts w:hint="eastAsia"/>
          <w:noProof/>
          <w:lang w:val="cs-CZ" w:eastAsia="en-AU"/>
        </w:rPr>
        <w:t xml:space="preserve">Použití pseudokódu je zvláště užitečné při plánování programů, které používají řídicí struktury, jako jsou </w:t>
      </w:r>
      <w:r>
        <w:rPr>
          <w:noProof/>
          <w:lang w:val="cs-CZ" w:eastAsia="en-AU"/>
        </w:rPr>
        <w:t>cykly</w:t>
      </w:r>
      <w:r w:rsidRPr="00EB2AF1">
        <w:rPr>
          <w:rFonts w:hint="eastAsia"/>
          <w:noProof/>
          <w:lang w:val="cs-CZ" w:eastAsia="en-AU"/>
        </w:rPr>
        <w:t xml:space="preserve"> nebo podmíněné</w:t>
      </w:r>
      <w:r>
        <w:rPr>
          <w:noProof/>
          <w:lang w:val="cs-CZ" w:eastAsia="en-AU"/>
        </w:rPr>
        <w:t xml:space="preserve"> příkazy</w:t>
      </w:r>
      <w:r w:rsidRPr="00EB2AF1">
        <w:rPr>
          <w:rFonts w:hint="eastAsia"/>
          <w:noProof/>
          <w:lang w:val="cs-CZ" w:eastAsia="en-AU"/>
        </w:rPr>
        <w:t>. Měli byste odsazovat akce, které jsou uvnitř</w:t>
      </w:r>
      <w:r>
        <w:rPr>
          <w:noProof/>
          <w:lang w:val="cs-CZ" w:eastAsia="en-AU"/>
        </w:rPr>
        <w:t xml:space="preserve"> cyklů </w:t>
      </w:r>
      <w:r w:rsidRPr="00EB2AF1">
        <w:rPr>
          <w:rFonts w:hint="eastAsia"/>
          <w:noProof/>
          <w:lang w:val="cs-CZ" w:eastAsia="en-AU"/>
        </w:rPr>
        <w:t>nebo podmíněných</w:t>
      </w:r>
      <w:r>
        <w:rPr>
          <w:noProof/>
          <w:lang w:val="cs-CZ" w:eastAsia="en-AU"/>
        </w:rPr>
        <w:t xml:space="preserve"> příkazů</w:t>
      </w:r>
      <w:r w:rsidR="00715F84">
        <w:rPr>
          <w:noProof/>
          <w:lang w:val="cs-CZ" w:eastAsia="en-AU"/>
        </w:rPr>
        <w:t>. Tím</w:t>
      </w:r>
      <w:r w:rsidRPr="00EB2AF1">
        <w:rPr>
          <w:rFonts w:hint="eastAsia"/>
          <w:noProof/>
          <w:lang w:val="cs-CZ" w:eastAsia="en-AU"/>
        </w:rPr>
        <w:t xml:space="preserve"> </w:t>
      </w:r>
      <w:r>
        <w:rPr>
          <w:noProof/>
          <w:lang w:val="cs-CZ" w:eastAsia="en-AU"/>
        </w:rPr>
        <w:t>naznač</w:t>
      </w:r>
      <w:r w:rsidR="00715F84">
        <w:rPr>
          <w:noProof/>
          <w:lang w:val="cs-CZ" w:eastAsia="en-AU"/>
        </w:rPr>
        <w:t>íte</w:t>
      </w:r>
      <w:r w:rsidRPr="00EB2AF1">
        <w:rPr>
          <w:rFonts w:hint="eastAsia"/>
          <w:noProof/>
          <w:lang w:val="cs-CZ" w:eastAsia="en-AU"/>
        </w:rPr>
        <w:t xml:space="preserve">, že tento kód je uvnitř </w:t>
      </w:r>
      <w:r>
        <w:rPr>
          <w:noProof/>
          <w:lang w:val="cs-CZ" w:eastAsia="en-AU"/>
        </w:rPr>
        <w:t xml:space="preserve">cyklu </w:t>
      </w:r>
      <w:r w:rsidRPr="00EB2AF1">
        <w:rPr>
          <w:rFonts w:hint="eastAsia"/>
          <w:noProof/>
          <w:lang w:val="cs-CZ" w:eastAsia="en-AU"/>
        </w:rPr>
        <w:t xml:space="preserve">nebo </w:t>
      </w:r>
      <w:r w:rsidR="00715F84">
        <w:rPr>
          <w:noProof/>
          <w:lang w:val="cs-CZ" w:eastAsia="en-AU"/>
        </w:rPr>
        <w:t>„</w:t>
      </w:r>
      <w:r w:rsidRPr="00A84B87">
        <w:rPr>
          <w:noProof/>
          <w:lang w:val="cs-CZ" w:eastAsia="en-AU"/>
        </w:rPr>
        <w:t>if</w:t>
      </w:r>
      <w:r w:rsidR="00715F84">
        <w:rPr>
          <w:noProof/>
          <w:lang w:val="cs-CZ" w:eastAsia="en-AU"/>
        </w:rPr>
        <w:t>“</w:t>
      </w:r>
      <w:r w:rsidRPr="00A84B87">
        <w:rPr>
          <w:noProof/>
          <w:lang w:val="cs-CZ" w:eastAsia="en-AU"/>
        </w:rPr>
        <w:t xml:space="preserve"> </w:t>
      </w:r>
      <w:r w:rsidRPr="00EB2AF1">
        <w:rPr>
          <w:rFonts w:hint="eastAsia"/>
          <w:noProof/>
          <w:lang w:val="cs-CZ" w:eastAsia="en-AU"/>
        </w:rPr>
        <w:t xml:space="preserve">příkazu. </w:t>
      </w:r>
      <w:r>
        <w:rPr>
          <w:noProof/>
          <w:lang w:val="cs-CZ" w:eastAsia="en-AU"/>
        </w:rPr>
        <w:t>Toto rozčlenění</w:t>
      </w:r>
      <w:r w:rsidRPr="00EB2AF1">
        <w:rPr>
          <w:rFonts w:hint="eastAsia"/>
          <w:noProof/>
          <w:lang w:val="cs-CZ" w:eastAsia="en-AU"/>
        </w:rPr>
        <w:t xml:space="preserve"> pseudokódu usnadňuje</w:t>
      </w:r>
      <w:r>
        <w:rPr>
          <w:noProof/>
          <w:lang w:val="cs-CZ" w:eastAsia="en-AU"/>
        </w:rPr>
        <w:t xml:space="preserve"> jeho</w:t>
      </w:r>
      <w:r w:rsidRPr="00EB2AF1">
        <w:rPr>
          <w:rFonts w:hint="eastAsia"/>
          <w:noProof/>
          <w:lang w:val="cs-CZ" w:eastAsia="en-AU"/>
        </w:rPr>
        <w:t xml:space="preserve"> pochopení.</w:t>
      </w:r>
      <w:r w:rsidRPr="00A84B87">
        <w:rPr>
          <w:noProof/>
          <w:lang w:val="cs-CZ" w:eastAsia="en-AU"/>
        </w:rPr>
        <w:t xml:space="preserve"> </w:t>
      </w:r>
    </w:p>
    <w:p w14:paraId="351B8FE1" w14:textId="128E0355" w:rsidR="001C6C01" w:rsidRPr="00A84B87" w:rsidRDefault="001C6C01" w:rsidP="001C6C01">
      <w:pPr>
        <w:rPr>
          <w:lang w:val="cs-CZ"/>
        </w:rPr>
      </w:pPr>
      <w:r w:rsidRPr="00A84B87">
        <w:rPr>
          <w:noProof/>
          <w:lang w:val="cs-CZ"/>
        </w:rPr>
        <mc:AlternateContent>
          <mc:Choice Requires="wpg">
            <w:drawing>
              <wp:anchor distT="0" distB="0" distL="114300" distR="114300" simplePos="0" relativeHeight="253405184" behindDoc="0" locked="0" layoutInCell="1" allowOverlap="1" wp14:anchorId="09E846C7" wp14:editId="2EEFF21F">
                <wp:simplePos x="0" y="0"/>
                <wp:positionH relativeFrom="column">
                  <wp:posOffset>2647950</wp:posOffset>
                </wp:positionH>
                <wp:positionV relativeFrom="paragraph">
                  <wp:posOffset>504190</wp:posOffset>
                </wp:positionV>
                <wp:extent cx="3102610" cy="3540125"/>
                <wp:effectExtent l="0" t="0" r="21590" b="22225"/>
                <wp:wrapTopAndBottom/>
                <wp:docPr id="1417" name="Group 1417"/>
                <wp:cNvGraphicFramePr/>
                <a:graphic xmlns:a="http://schemas.openxmlformats.org/drawingml/2006/main">
                  <a:graphicData uri="http://schemas.microsoft.com/office/word/2010/wordprocessingGroup">
                    <wpg:wgp>
                      <wpg:cNvGrpSpPr/>
                      <wpg:grpSpPr>
                        <a:xfrm>
                          <a:off x="0" y="0"/>
                          <a:ext cx="3102610" cy="3540125"/>
                          <a:chOff x="0" y="0"/>
                          <a:chExt cx="3102660" cy="3504641"/>
                        </a:xfrm>
                      </wpg:grpSpPr>
                      <pic:pic xmlns:pic="http://schemas.openxmlformats.org/drawingml/2006/picture">
                        <pic:nvPicPr>
                          <pic:cNvPr id="1413" name="Picture 1413"/>
                          <pic:cNvPicPr>
                            <a:picLocks noChangeAspect="1"/>
                          </pic:cNvPicPr>
                        </pic:nvPicPr>
                        <pic:blipFill>
                          <a:blip r:embed="rId174" cstate="print">
                            <a:extLst>
                              <a:ext uri="{28A0092B-C50C-407E-A947-70E740481C1C}">
                                <a14:useLocalDpi xmlns:a14="http://schemas.microsoft.com/office/drawing/2010/main" val="0"/>
                              </a:ext>
                            </a:extLst>
                          </a:blip>
                          <a:stretch>
                            <a:fillRect/>
                          </a:stretch>
                        </pic:blipFill>
                        <pic:spPr>
                          <a:xfrm>
                            <a:off x="29260" y="318211"/>
                            <a:ext cx="3073400" cy="3186430"/>
                          </a:xfrm>
                          <a:prstGeom prst="rect">
                            <a:avLst/>
                          </a:prstGeom>
                          <a:ln w="15875">
                            <a:solidFill>
                              <a:srgbClr val="FF7000"/>
                            </a:solidFill>
                            <a:prstDash val="lgDash"/>
                          </a:ln>
                        </pic:spPr>
                      </pic:pic>
                      <wps:wsp>
                        <wps:cNvPr id="1416" name="Text Box 2"/>
                        <wps:cNvSpPr txBox="1">
                          <a:spLocks noChangeArrowheads="1"/>
                        </wps:cNvSpPr>
                        <wps:spPr bwMode="auto">
                          <a:xfrm>
                            <a:off x="0" y="0"/>
                            <a:ext cx="1521561" cy="295840"/>
                          </a:xfrm>
                          <a:prstGeom prst="rect">
                            <a:avLst/>
                          </a:prstGeom>
                          <a:solidFill>
                            <a:srgbClr val="FFFFFF"/>
                          </a:solidFill>
                          <a:ln w="9525">
                            <a:noFill/>
                            <a:miter lim="800000"/>
                            <a:headEnd/>
                            <a:tailEnd/>
                          </a:ln>
                        </wps:spPr>
                        <wps:txbx>
                          <w:txbxContent>
                            <w:p w14:paraId="1ECF32D2" w14:textId="77777777" w:rsidR="002A1612" w:rsidRPr="00755C35" w:rsidRDefault="002A1612" w:rsidP="001C6C01">
                              <w:pPr>
                                <w:rPr>
                                  <w:color w:val="FF7000"/>
                                </w:rPr>
                              </w:pPr>
                              <w:proofErr w:type="spellStart"/>
                              <w:r>
                                <w:rPr>
                                  <w:color w:val="FF7000"/>
                                </w:rPr>
                                <w:t>EdScratch</w:t>
                              </w:r>
                              <w:proofErr w:type="spellEnd"/>
                              <w:r>
                                <w:rPr>
                                  <w:color w:val="FF7000"/>
                                </w:rPr>
                                <w:t xml:space="preserve"> program</w:t>
                              </w:r>
                              <w:r w:rsidRPr="00755C35">
                                <w:rPr>
                                  <w:color w:val="FF7000"/>
                                </w:rPr>
                                <w:t>:</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09E846C7" id="Group 1417" o:spid="_x0000_s1527" style="position:absolute;margin-left:208.5pt;margin-top:39.7pt;width:244.3pt;height:278.75pt;z-index:253405184;mso-height-relative:margin" coordsize="31026,35046"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">
                <v:shape id="Picture 1413" o:spid="_x0000_s1528" type="#_x0000_t75" style="position:absolute;left:292;top:3182;width:30734;height:318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" stroked="t" strokecolor="#ff7000" strokeweight="1.25pt">
                  <v:stroke dashstyle="longDash"/>
                  <v:imagedata r:id="rId176" o:title=""/>
                  <v:path arrowok="t"/>
                </v:shape>
                <v:shape id="_x0000_s1529" type="#_x0000_t202" style="position:absolute;width:15215;height:29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" stroked="f">
                  <v:textbox>
                    <w:txbxContent>
                      <w:p w14:paraId="1ECF32D2" w14:textId="77777777" w:rsidR="002A1612" w:rsidRPr="00755C35" w:rsidRDefault="002A1612" w:rsidP="001C6C01">
                        <w:pPr>
                          <w:rPr>
                            <w:color w:val="FF7000"/>
                          </w:rPr>
                        </w:pPr>
                        <w:proofErr w:type="spellStart"/>
                        <w:r>
                          <w:rPr>
                            <w:color w:val="FF7000"/>
                          </w:rPr>
                          <w:t>EdScratch</w:t>
                        </w:r>
                        <w:proofErr w:type="spellEnd"/>
                        <w:r>
                          <w:rPr>
                            <w:color w:val="FF7000"/>
                          </w:rPr>
                          <w:t xml:space="preserve"> program</w:t>
                        </w:r>
                        <w:r w:rsidRPr="00755C35">
                          <w:rPr>
                            <w:color w:val="FF7000"/>
                          </w:rPr>
                          <w:t>:</w:t>
                        </w:r>
                      </w:p>
                    </w:txbxContent>
                  </v:textbox>
                </v:shape>
                <w10:wrap type="topAndBottom"/>
              </v:group>
            </w:pict>
          </mc:Fallback>
        </mc:AlternateContent>
      </w:r>
      <w:r w:rsidRPr="00A84B87">
        <w:rPr>
          <w:noProof/>
          <w:lang w:val="cs-CZ"/>
        </w:rPr>
        <mc:AlternateContent>
          <mc:Choice Requires="wpg">
            <w:drawing>
              <wp:anchor distT="0" distB="0" distL="114300" distR="114300" simplePos="0" relativeHeight="253404160" behindDoc="0" locked="0" layoutInCell="1" allowOverlap="1" wp14:anchorId="46286115" wp14:editId="162149F5">
                <wp:simplePos x="0" y="0"/>
                <wp:positionH relativeFrom="column">
                  <wp:posOffset>-47625</wp:posOffset>
                </wp:positionH>
                <wp:positionV relativeFrom="paragraph">
                  <wp:posOffset>504190</wp:posOffset>
                </wp:positionV>
                <wp:extent cx="2585085" cy="3540125"/>
                <wp:effectExtent l="0" t="0" r="24765" b="22225"/>
                <wp:wrapTopAndBottom/>
                <wp:docPr id="1419" name="Group 1419"/>
                <wp:cNvGraphicFramePr/>
                <a:graphic xmlns:a="http://schemas.openxmlformats.org/drawingml/2006/main">
                  <a:graphicData uri="http://schemas.microsoft.com/office/word/2010/wordprocessingGroup">
                    <wpg:wgp>
                      <wpg:cNvGrpSpPr/>
                      <wpg:grpSpPr>
                        <a:xfrm>
                          <a:off x="0" y="0"/>
                          <a:ext cx="2585085" cy="3540125"/>
                          <a:chOff x="0" y="0"/>
                          <a:chExt cx="2585589" cy="3540556"/>
                        </a:xfrm>
                      </wpg:grpSpPr>
                      <wps:wsp>
                        <wps:cNvPr id="1414" name="Text Box 2"/>
                        <wps:cNvSpPr txBox="1">
                          <a:spLocks noChangeArrowheads="1"/>
                        </wps:cNvSpPr>
                        <wps:spPr bwMode="auto">
                          <a:xfrm>
                            <a:off x="18284" y="310861"/>
                            <a:ext cx="2567305" cy="3229695"/>
                          </a:xfrm>
                          <a:prstGeom prst="rect">
                            <a:avLst/>
                          </a:prstGeom>
                          <a:solidFill>
                            <a:srgbClr val="FFFFFF"/>
                          </a:solidFill>
                          <a:ln w="19050">
                            <a:solidFill>
                              <a:srgbClr val="FF7000"/>
                            </a:solidFill>
                            <a:prstDash val="lgDash"/>
                            <a:miter lim="800000"/>
                            <a:headEnd/>
                            <a:tailEnd/>
                          </a:ln>
                        </wps:spPr>
                        <wps:txbx>
                          <w:txbxContent>
                            <w:p w14:paraId="03CA9CDB" w14:textId="3C48DD3E" w:rsidR="002A1612" w:rsidRPr="009226BB" w:rsidRDefault="002A1612" w:rsidP="001C6C01">
                              <w:pPr>
                                <w:rPr>
                                  <w:lang w:val="cs-CZ"/>
                                </w:rPr>
                              </w:pPr>
                              <w:r w:rsidRPr="009226BB">
                                <w:rPr>
                                  <w:lang w:val="cs-CZ"/>
                                </w:rPr>
                                <w:t>vymaž data o rozpoznání tlesknutí</w:t>
                              </w:r>
                            </w:p>
                            <w:p w14:paraId="0EF02EF1" w14:textId="666CF370" w:rsidR="002A1612" w:rsidRPr="009226BB" w:rsidRDefault="002A1612" w:rsidP="001C6C01">
                              <w:pPr>
                                <w:rPr>
                                  <w:lang w:val="cs-CZ"/>
                                </w:rPr>
                              </w:pPr>
                              <w:r w:rsidRPr="009226BB">
                                <w:rPr>
                                  <w:lang w:val="cs-CZ"/>
                                </w:rPr>
                                <w:t>nekonečný cyklus</w:t>
                              </w:r>
                            </w:p>
                            <w:p w14:paraId="2F457B90" w14:textId="6E7D451E" w:rsidR="002A1612" w:rsidRPr="009226BB" w:rsidRDefault="002A1612" w:rsidP="001C6C01">
                              <w:pPr>
                                <w:rPr>
                                  <w:lang w:val="cs-CZ"/>
                                </w:rPr>
                              </w:pPr>
                              <w:r w:rsidRPr="009226BB">
                                <w:rPr>
                                  <w:lang w:val="cs-CZ"/>
                                </w:rPr>
                                <w:tab/>
                                <w:t xml:space="preserve">čekej do tlesknutí </w:t>
                              </w:r>
                            </w:p>
                            <w:p w14:paraId="17A21D01" w14:textId="417F02DF" w:rsidR="002A1612" w:rsidRPr="009226BB" w:rsidRDefault="002A1612" w:rsidP="009226BB">
                              <w:pPr>
                                <w:ind w:left="720"/>
                                <w:rPr>
                                  <w:lang w:val="cs-CZ"/>
                                </w:rPr>
                              </w:pPr>
                              <w:r w:rsidRPr="009226BB">
                                <w:rPr>
                                  <w:lang w:val="cs-CZ"/>
                                </w:rPr>
                                <w:t>vymaž data o rozpoznání tlesknutí</w:t>
                              </w:r>
                            </w:p>
                            <w:p w14:paraId="413F7319" w14:textId="0F931591" w:rsidR="002A1612" w:rsidRPr="009226BB" w:rsidRDefault="002A1612" w:rsidP="001C6C01">
                              <w:pPr>
                                <w:rPr>
                                  <w:lang w:val="cs-CZ"/>
                                </w:rPr>
                              </w:pPr>
                              <w:r w:rsidRPr="009226BB">
                                <w:rPr>
                                  <w:lang w:val="cs-CZ"/>
                                </w:rPr>
                                <w:tab/>
                                <w:t xml:space="preserve">čekej </w:t>
                              </w:r>
                            </w:p>
                            <w:p w14:paraId="3A2F67B7" w14:textId="4F55DEFC" w:rsidR="002A1612" w:rsidRPr="009226BB" w:rsidRDefault="002A1612" w:rsidP="001C6C01">
                              <w:pPr>
                                <w:rPr>
                                  <w:lang w:val="cs-CZ"/>
                                </w:rPr>
                              </w:pPr>
                              <w:r w:rsidRPr="009226BB">
                                <w:rPr>
                                  <w:lang w:val="cs-CZ"/>
                                </w:rPr>
                                <w:tab/>
                                <w:t xml:space="preserve">pokud tlesknutí </w:t>
                              </w:r>
                            </w:p>
                            <w:p w14:paraId="47AAA4F5" w14:textId="3A059E23" w:rsidR="002A1612" w:rsidRPr="009226BB" w:rsidRDefault="002A1612" w:rsidP="001C6C01">
                              <w:pPr>
                                <w:rPr>
                                  <w:lang w:val="cs-CZ"/>
                                </w:rPr>
                              </w:pPr>
                              <w:r w:rsidRPr="009226BB">
                                <w:rPr>
                                  <w:lang w:val="cs-CZ"/>
                                </w:rPr>
                                <w:tab/>
                              </w:r>
                              <w:r w:rsidRPr="009226BB">
                                <w:rPr>
                                  <w:lang w:val="cs-CZ"/>
                                </w:rPr>
                                <w:tab/>
                                <w:t>jeď dopředu</w:t>
                              </w:r>
                            </w:p>
                            <w:p w14:paraId="78871DCC" w14:textId="3108D543" w:rsidR="002A1612" w:rsidRPr="009226BB" w:rsidRDefault="002A1612" w:rsidP="001C6C01">
                              <w:pPr>
                                <w:rPr>
                                  <w:lang w:val="cs-CZ"/>
                                </w:rPr>
                              </w:pPr>
                              <w:r w:rsidRPr="009226BB">
                                <w:rPr>
                                  <w:lang w:val="cs-CZ"/>
                                </w:rPr>
                                <w:tab/>
                                <w:t>jinak</w:t>
                              </w:r>
                            </w:p>
                            <w:p w14:paraId="728F104B" w14:textId="59FD8800" w:rsidR="002A1612" w:rsidRPr="009226BB" w:rsidRDefault="002A1612" w:rsidP="001C6C01">
                              <w:pPr>
                                <w:rPr>
                                  <w:lang w:val="cs-CZ"/>
                                </w:rPr>
                              </w:pPr>
                              <w:r w:rsidRPr="009226BB">
                                <w:rPr>
                                  <w:lang w:val="cs-CZ"/>
                                </w:rPr>
                                <w:tab/>
                              </w:r>
                              <w:r w:rsidRPr="009226BB">
                                <w:rPr>
                                  <w:lang w:val="cs-CZ"/>
                                </w:rPr>
                                <w:tab/>
                                <w:t>zatoč doprava</w:t>
                              </w:r>
                            </w:p>
                            <w:p w14:paraId="757110BE" w14:textId="0F5432B5" w:rsidR="002A1612" w:rsidRPr="009226BB" w:rsidRDefault="002A1612" w:rsidP="009226BB">
                              <w:pPr>
                                <w:ind w:left="720"/>
                                <w:rPr>
                                  <w:lang w:val="cs-CZ"/>
                                </w:rPr>
                              </w:pPr>
                              <w:r w:rsidRPr="009226BB">
                                <w:rPr>
                                  <w:lang w:val="cs-CZ"/>
                                </w:rPr>
                                <w:t>vymaž data o rozpoznání tlesknutí</w:t>
                              </w:r>
                            </w:p>
                          </w:txbxContent>
                        </wps:txbx>
                        <wps:bodyPr rot="0" vert="horz" wrap="square" lIns="91440" tIns="45720" rIns="91440" bIns="45720" anchor="t" anchorCtr="0">
                          <a:noAutofit/>
                        </wps:bodyPr>
                      </wps:wsp>
                      <wps:wsp>
                        <wps:cNvPr id="1415" name="Text Box 2"/>
                        <wps:cNvSpPr txBox="1">
                          <a:spLocks noChangeArrowheads="1"/>
                        </wps:cNvSpPr>
                        <wps:spPr bwMode="auto">
                          <a:xfrm>
                            <a:off x="0" y="0"/>
                            <a:ext cx="1078283" cy="295840"/>
                          </a:xfrm>
                          <a:prstGeom prst="rect">
                            <a:avLst/>
                          </a:prstGeom>
                          <a:solidFill>
                            <a:srgbClr val="FFFFFF"/>
                          </a:solidFill>
                          <a:ln w="9525">
                            <a:noFill/>
                            <a:miter lim="800000"/>
                            <a:headEnd/>
                            <a:tailEnd/>
                          </a:ln>
                        </wps:spPr>
                        <wps:txbx>
                          <w:txbxContent>
                            <w:p w14:paraId="0D9C40D6" w14:textId="77777777" w:rsidR="002A1612" w:rsidRPr="00755C35" w:rsidRDefault="002A1612" w:rsidP="001C6C01">
                              <w:pPr>
                                <w:rPr>
                                  <w:color w:val="FF7000"/>
                                </w:rPr>
                              </w:pPr>
                              <w:proofErr w:type="spellStart"/>
                              <w:r>
                                <w:rPr>
                                  <w:color w:val="FF7000"/>
                                </w:rPr>
                                <w:t>Pseudokód</w:t>
                              </w:r>
                              <w:proofErr w:type="spellEnd"/>
                              <w:r w:rsidRPr="00755C35">
                                <w:rPr>
                                  <w:color w:val="FF7000"/>
                                </w:rPr>
                                <w:t>:</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46286115" id="Group 1419" o:spid="_x0000_s1530" style="position:absolute;margin-left:-3.75pt;margin-top:39.7pt;width:203.55pt;height:278.75pt;z-index:253404160;mso-height-relative:margin" coordsize="25855,354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">
                <v:shape id="_x0000_s1531" type="#_x0000_t202" style="position:absolute;left:182;top:3108;width:25673;height:322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" strokecolor="#ff7000" strokeweight="1.5pt">
                  <v:stroke dashstyle="longDash"/>
                  <v:textbox>
                    <w:txbxContent>
                      <w:p w14:paraId="03CA9CDB" w14:textId="3C48DD3E" w:rsidR="002A1612" w:rsidRPr="009226BB" w:rsidRDefault="002A1612" w:rsidP="001C6C01">
                        <w:pPr>
                          <w:rPr>
                            <w:lang w:val="cs-CZ"/>
                          </w:rPr>
                        </w:pPr>
                        <w:r w:rsidRPr="009226BB">
                          <w:rPr>
                            <w:lang w:val="cs-CZ"/>
                          </w:rPr>
                          <w:t>vymaž data o rozpoznání tlesknutí</w:t>
                        </w:r>
                      </w:p>
                      <w:p w14:paraId="0EF02EF1" w14:textId="666CF370" w:rsidR="002A1612" w:rsidRPr="009226BB" w:rsidRDefault="002A1612" w:rsidP="001C6C01">
                        <w:pPr>
                          <w:rPr>
                            <w:lang w:val="cs-CZ"/>
                          </w:rPr>
                        </w:pPr>
                        <w:r w:rsidRPr="009226BB">
                          <w:rPr>
                            <w:lang w:val="cs-CZ"/>
                          </w:rPr>
                          <w:t>nekonečný cyklus</w:t>
                        </w:r>
                      </w:p>
                      <w:p w14:paraId="2F457B90" w14:textId="6E7D451E" w:rsidR="002A1612" w:rsidRPr="009226BB" w:rsidRDefault="002A1612" w:rsidP="001C6C01">
                        <w:pPr>
                          <w:rPr>
                            <w:lang w:val="cs-CZ"/>
                          </w:rPr>
                        </w:pPr>
                        <w:r w:rsidRPr="009226BB">
                          <w:rPr>
                            <w:lang w:val="cs-CZ"/>
                          </w:rPr>
                          <w:tab/>
                          <w:t xml:space="preserve">čekej do tlesknutí </w:t>
                        </w:r>
                      </w:p>
                      <w:p w14:paraId="17A21D01" w14:textId="417F02DF" w:rsidR="002A1612" w:rsidRPr="009226BB" w:rsidRDefault="002A1612" w:rsidP="009226BB">
                        <w:pPr>
                          <w:ind w:left="720"/>
                          <w:rPr>
                            <w:lang w:val="cs-CZ"/>
                          </w:rPr>
                        </w:pPr>
                        <w:r w:rsidRPr="009226BB">
                          <w:rPr>
                            <w:lang w:val="cs-CZ"/>
                          </w:rPr>
                          <w:t>vymaž data o rozpoznání tlesknutí</w:t>
                        </w:r>
                      </w:p>
                      <w:p w14:paraId="413F7319" w14:textId="0F931591" w:rsidR="002A1612" w:rsidRPr="009226BB" w:rsidRDefault="002A1612" w:rsidP="001C6C01">
                        <w:pPr>
                          <w:rPr>
                            <w:lang w:val="cs-CZ"/>
                          </w:rPr>
                        </w:pPr>
                        <w:r w:rsidRPr="009226BB">
                          <w:rPr>
                            <w:lang w:val="cs-CZ"/>
                          </w:rPr>
                          <w:tab/>
                          <w:t xml:space="preserve">čekej </w:t>
                        </w:r>
                      </w:p>
                      <w:p w14:paraId="3A2F67B7" w14:textId="4F55DEFC" w:rsidR="002A1612" w:rsidRPr="009226BB" w:rsidRDefault="002A1612" w:rsidP="001C6C01">
                        <w:pPr>
                          <w:rPr>
                            <w:lang w:val="cs-CZ"/>
                          </w:rPr>
                        </w:pPr>
                        <w:r w:rsidRPr="009226BB">
                          <w:rPr>
                            <w:lang w:val="cs-CZ"/>
                          </w:rPr>
                          <w:tab/>
                          <w:t xml:space="preserve">pokud tlesknutí </w:t>
                        </w:r>
                      </w:p>
                      <w:p w14:paraId="47AAA4F5" w14:textId="3A059E23" w:rsidR="002A1612" w:rsidRPr="009226BB" w:rsidRDefault="002A1612" w:rsidP="001C6C01">
                        <w:pPr>
                          <w:rPr>
                            <w:lang w:val="cs-CZ"/>
                          </w:rPr>
                        </w:pPr>
                        <w:r w:rsidRPr="009226BB">
                          <w:rPr>
                            <w:lang w:val="cs-CZ"/>
                          </w:rPr>
                          <w:tab/>
                        </w:r>
                        <w:r w:rsidRPr="009226BB">
                          <w:rPr>
                            <w:lang w:val="cs-CZ"/>
                          </w:rPr>
                          <w:tab/>
                          <w:t>jeď dopředu</w:t>
                        </w:r>
                      </w:p>
                      <w:p w14:paraId="78871DCC" w14:textId="3108D543" w:rsidR="002A1612" w:rsidRPr="009226BB" w:rsidRDefault="002A1612" w:rsidP="001C6C01">
                        <w:pPr>
                          <w:rPr>
                            <w:lang w:val="cs-CZ"/>
                          </w:rPr>
                        </w:pPr>
                        <w:r w:rsidRPr="009226BB">
                          <w:rPr>
                            <w:lang w:val="cs-CZ"/>
                          </w:rPr>
                          <w:tab/>
                          <w:t>jinak</w:t>
                        </w:r>
                      </w:p>
                      <w:p w14:paraId="728F104B" w14:textId="59FD8800" w:rsidR="002A1612" w:rsidRPr="009226BB" w:rsidRDefault="002A1612" w:rsidP="001C6C01">
                        <w:pPr>
                          <w:rPr>
                            <w:lang w:val="cs-CZ"/>
                          </w:rPr>
                        </w:pPr>
                        <w:r w:rsidRPr="009226BB">
                          <w:rPr>
                            <w:lang w:val="cs-CZ"/>
                          </w:rPr>
                          <w:tab/>
                        </w:r>
                        <w:r w:rsidRPr="009226BB">
                          <w:rPr>
                            <w:lang w:val="cs-CZ"/>
                          </w:rPr>
                          <w:tab/>
                          <w:t>zatoč doprava</w:t>
                        </w:r>
                      </w:p>
                      <w:p w14:paraId="757110BE" w14:textId="0F5432B5" w:rsidR="002A1612" w:rsidRPr="009226BB" w:rsidRDefault="002A1612" w:rsidP="009226BB">
                        <w:pPr>
                          <w:ind w:left="720"/>
                          <w:rPr>
                            <w:lang w:val="cs-CZ"/>
                          </w:rPr>
                        </w:pPr>
                        <w:r w:rsidRPr="009226BB">
                          <w:rPr>
                            <w:lang w:val="cs-CZ"/>
                          </w:rPr>
                          <w:t>vymaž data o rozpoznání tlesknutí</w:t>
                        </w:r>
                      </w:p>
                    </w:txbxContent>
                  </v:textbox>
                </v:shape>
                <v:shape id="_x0000_s1532" type="#_x0000_t202" style="position:absolute;width:10782;height:29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" stroked="f">
                  <v:textbox>
                    <w:txbxContent>
                      <w:p w14:paraId="0D9C40D6" w14:textId="77777777" w:rsidR="002A1612" w:rsidRPr="00755C35" w:rsidRDefault="002A1612" w:rsidP="001C6C01">
                        <w:pPr>
                          <w:rPr>
                            <w:color w:val="FF7000"/>
                          </w:rPr>
                        </w:pPr>
                        <w:proofErr w:type="spellStart"/>
                        <w:r>
                          <w:rPr>
                            <w:color w:val="FF7000"/>
                          </w:rPr>
                          <w:t>Pseudokód</w:t>
                        </w:r>
                        <w:proofErr w:type="spellEnd"/>
                        <w:r w:rsidRPr="00755C35">
                          <w:rPr>
                            <w:color w:val="FF7000"/>
                          </w:rPr>
                          <w:t>:</w:t>
                        </w:r>
                      </w:p>
                    </w:txbxContent>
                  </v:textbox>
                </v:shape>
                <w10:wrap type="topAndBottom"/>
              </v:group>
            </w:pict>
          </mc:Fallback>
        </mc:AlternateContent>
      </w:r>
      <w:r>
        <w:rPr>
          <w:lang w:val="cs-CZ"/>
        </w:rPr>
        <w:t>N</w:t>
      </w:r>
      <w:r w:rsidR="00715F84">
        <w:rPr>
          <w:lang w:val="cs-CZ"/>
        </w:rPr>
        <w:t>ásleduje</w:t>
      </w:r>
      <w:r>
        <w:rPr>
          <w:lang w:val="cs-CZ"/>
        </w:rPr>
        <w:t xml:space="preserve"> příklad pseudokódu popisujícího program pro </w:t>
      </w:r>
      <w:r w:rsidR="00715F84">
        <w:rPr>
          <w:lang w:val="cs-CZ"/>
        </w:rPr>
        <w:t xml:space="preserve">pohyb ovládaný </w:t>
      </w:r>
      <w:r>
        <w:rPr>
          <w:lang w:val="cs-CZ"/>
        </w:rPr>
        <w:t>t</w:t>
      </w:r>
      <w:r w:rsidRPr="00A84B87">
        <w:rPr>
          <w:lang w:val="cs-CZ"/>
        </w:rPr>
        <w:t xml:space="preserve">leskáním </w:t>
      </w:r>
      <w:r>
        <w:rPr>
          <w:lang w:val="cs-CZ"/>
        </w:rPr>
        <w:t>a příslušný program v</w:t>
      </w:r>
      <w:r w:rsidRPr="00A84B87">
        <w:rPr>
          <w:lang w:val="cs-CZ"/>
        </w:rPr>
        <w:t xml:space="preserve"> </w:t>
      </w:r>
      <w:proofErr w:type="spellStart"/>
      <w:r w:rsidRPr="00A84B87">
        <w:rPr>
          <w:lang w:val="cs-CZ"/>
        </w:rPr>
        <w:t>EdScratch</w:t>
      </w:r>
      <w:r>
        <w:rPr>
          <w:lang w:val="cs-CZ"/>
        </w:rPr>
        <w:t>i</w:t>
      </w:r>
      <w:proofErr w:type="spellEnd"/>
      <w:r w:rsidRPr="00A84B87">
        <w:rPr>
          <w:lang w:val="cs-CZ"/>
        </w:rPr>
        <w:t>:</w:t>
      </w:r>
    </w:p>
    <w:p w14:paraId="7D6B69C0" w14:textId="77777777" w:rsidR="001C6C01" w:rsidRPr="00A84B87" w:rsidRDefault="001C6C01" w:rsidP="001C6C01">
      <w:pPr>
        <w:spacing w:after="0"/>
        <w:rPr>
          <w:lang w:val="cs-CZ"/>
        </w:rPr>
      </w:pPr>
    </w:p>
    <w:p w14:paraId="1CC4E1BD" w14:textId="6D229284" w:rsidR="001C6C01" w:rsidRPr="00A84B87" w:rsidRDefault="001C6C01" w:rsidP="001C6C01">
      <w:pPr>
        <w:rPr>
          <w:lang w:val="cs-CZ"/>
        </w:rPr>
      </w:pPr>
      <w:r w:rsidRPr="00A84B87">
        <w:rPr>
          <w:noProof/>
          <w:lang w:val="cs-CZ"/>
        </w:rPr>
        <mc:AlternateContent>
          <mc:Choice Requires="wpg">
            <w:drawing>
              <wp:anchor distT="0" distB="0" distL="114300" distR="114300" simplePos="0" relativeHeight="253408256" behindDoc="0" locked="0" layoutInCell="1" allowOverlap="1" wp14:anchorId="161F01FD" wp14:editId="7B54D3B1">
                <wp:simplePos x="0" y="0"/>
                <wp:positionH relativeFrom="margin">
                  <wp:posOffset>0</wp:posOffset>
                </wp:positionH>
                <wp:positionV relativeFrom="paragraph">
                  <wp:posOffset>287181</wp:posOffset>
                </wp:positionV>
                <wp:extent cx="5715000" cy="1652905"/>
                <wp:effectExtent l="0" t="0" r="19050" b="23495"/>
                <wp:wrapTopAndBottom/>
                <wp:docPr id="1426" name="Group 1426"/>
                <wp:cNvGraphicFramePr/>
                <a:graphic xmlns:a="http://schemas.openxmlformats.org/drawingml/2006/main">
                  <a:graphicData uri="http://schemas.microsoft.com/office/word/2010/wordprocessingGroup">
                    <wpg:wgp>
                      <wpg:cNvGrpSpPr/>
                      <wpg:grpSpPr>
                        <a:xfrm>
                          <a:off x="0" y="0"/>
                          <a:ext cx="5715000" cy="1652905"/>
                          <a:chOff x="0" y="0"/>
                          <a:chExt cx="5715000" cy="1429489"/>
                        </a:xfrm>
                      </wpg:grpSpPr>
                      <wps:wsp>
                        <wps:cNvPr id="1423" name="Text Box 1423"/>
                        <wps:cNvSpPr txBox="1">
                          <a:spLocks noChangeArrowheads="1"/>
                        </wps:cNvSpPr>
                        <wps:spPr bwMode="auto">
                          <a:xfrm>
                            <a:off x="0" y="665568"/>
                            <a:ext cx="5715000" cy="763921"/>
                          </a:xfrm>
                          <a:prstGeom prst="roundRect">
                            <a:avLst>
                              <a:gd name="adj" fmla="val 16380"/>
                            </a:avLst>
                          </a:prstGeom>
                          <a:solidFill>
                            <a:srgbClr val="FFFFFF"/>
                          </a:solidFill>
                          <a:ln w="9525">
                            <a:solidFill>
                              <a:schemeClr val="tx1">
                                <a:lumMod val="65000"/>
                                <a:lumOff val="35000"/>
                              </a:schemeClr>
                            </a:solidFill>
                            <a:miter lim="800000"/>
                            <a:headEnd/>
                            <a:tailEnd/>
                          </a:ln>
                        </wps:spPr>
                        <wps:txbx>
                          <w:txbxContent>
                            <w:p w14:paraId="3E70164D" w14:textId="77777777" w:rsidR="002A1612" w:rsidRDefault="002A1612" w:rsidP="001C6C01">
                              <w:r w:rsidRPr="00F7491C">
                                <w:rPr>
                                  <w:rFonts w:hint="eastAsia"/>
                                  <w:noProof/>
                                  <w:lang w:eastAsia="en-AU"/>
                                </w:rPr>
                                <w:t>Pseudokód by měl vždy nastínit základní plán, ale nemusí zahrnovat všechny podrobnosti. Kolik podrobností uvedete, záleží na vás a může se to lišit v závislosti na programu.</w:t>
                              </w:r>
                            </w:p>
                          </w:txbxContent>
                        </wps:txbx>
                        <wps:bodyPr rot="0" vert="horz" wrap="square" lIns="91440" tIns="180000" rIns="91440" bIns="90000" anchor="t" anchorCtr="0">
                          <a:noAutofit/>
                        </wps:bodyPr>
                      </wps:wsp>
                      <pic:pic xmlns:pic="http://schemas.openxmlformats.org/drawingml/2006/picture">
                        <pic:nvPicPr>
                          <pic:cNvPr id="1424" name="Picture 1424"/>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208483" y="0"/>
                            <a:ext cx="899160" cy="899160"/>
                          </a:xfrm>
                          <a:prstGeom prst="rect">
                            <a:avLst/>
                          </a:prstGeom>
                        </pic:spPr>
                      </pic:pic>
                      <wps:wsp>
                        <wps:cNvPr id="1425" name="Text Box 2"/>
                        <wps:cNvSpPr txBox="1">
                          <a:spLocks noChangeArrowheads="1"/>
                        </wps:cNvSpPr>
                        <wps:spPr bwMode="auto">
                          <a:xfrm>
                            <a:off x="1027786" y="303581"/>
                            <a:ext cx="1657350" cy="365760"/>
                          </a:xfrm>
                          <a:prstGeom prst="rect">
                            <a:avLst/>
                          </a:prstGeom>
                          <a:noFill/>
                          <a:ln w="9525">
                            <a:noFill/>
                            <a:miter lim="800000"/>
                            <a:headEnd/>
                            <a:tailEnd/>
                          </a:ln>
                        </wps:spPr>
                        <wps:txbx>
                          <w:txbxContent>
                            <w:p w14:paraId="6D146987" w14:textId="77777777" w:rsidR="002A1612" w:rsidRPr="00D31915" w:rsidRDefault="002A1612" w:rsidP="001C6C01">
                              <w:pPr>
                                <w:rPr>
                                  <w:b/>
                                  <w:color w:val="FF7000"/>
                                  <w:sz w:val="28"/>
                                  <w:szCs w:val="28"/>
                                </w:rPr>
                              </w:pPr>
                              <w:proofErr w:type="spellStart"/>
                              <w:r>
                                <w:rPr>
                                  <w:b/>
                                  <w:color w:val="FF7000"/>
                                  <w:sz w:val="28"/>
                                  <w:szCs w:val="28"/>
                                </w:rPr>
                                <w:t>Nezapomeňte</w:t>
                              </w:r>
                              <w:proofErr w:type="spellEnd"/>
                            </w:p>
                            <w:p w14:paraId="43214CEA" w14:textId="77777777" w:rsidR="002A1612" w:rsidRPr="00D31915" w:rsidRDefault="002A1612" w:rsidP="001C6C01">
                              <w:pPr>
                                <w:rPr>
                                  <w:b/>
                                  <w:color w:val="FF7000"/>
                                  <w:sz w:val="28"/>
                                  <w:szCs w:val="28"/>
                                </w:rPr>
                              </w:pP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161F01FD" id="Group 1426" o:spid="_x0000_s1533" style="position:absolute;margin-left:0;margin-top:22.6pt;width:450pt;height:130.15pt;z-index:253408256;mso-position-horizontal-relative:margin;mso-height-relative:margin" coordsize="57150,1429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">
                <v:roundrect id="Text Box 1423" o:spid="_x0000_s1534" style="position:absolute;top:6655;width:57150;height:7639;visibility:visible;mso-wrap-style:square;v-text-anchor:top" arcsize="1073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" strokecolor="#5a5a5a [2109]">
                  <v:stroke joinstyle="miter"/>
                  <v:textbox inset=",5mm,,2.5mm">
                    <w:txbxContent>
                      <w:p w14:paraId="3E70164D" w14:textId="77777777" w:rsidR="002A1612" w:rsidRDefault="002A1612" w:rsidP="001C6C01">
                        <w:r w:rsidRPr="00F7491C">
                          <w:rPr>
                            <w:rFonts w:hint="eastAsia"/>
                            <w:noProof/>
                            <w:lang w:eastAsia="en-AU"/>
                          </w:rPr>
                          <w:t>Pseudokód by měl vždy nastínit základní plán, ale nemusí zahrnovat všechny podrobnosti. Kolik podrobností uvedete, záleží na vás a může se to lišit v závislosti na programu.</w:t>
                        </w:r>
                      </w:p>
                    </w:txbxContent>
                  </v:textbox>
                </v:roundrect>
                <v:shape id="Picture 1424" o:spid="_x0000_s1535" type="#_x0000_t75" style="position:absolute;left:2084;width:8992;height:8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">
                  <v:imagedata r:id="rId49" o:title=""/>
                </v:shape>
                <v:shape id="_x0000_s1536" type="#_x0000_t202" style="position:absolute;left:10277;top:3035;width:16574;height:3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" filled="f" stroked="f">
                  <v:textbox>
                    <w:txbxContent>
                      <w:p w14:paraId="6D146987" w14:textId="77777777" w:rsidR="002A1612" w:rsidRPr="00D31915" w:rsidRDefault="002A1612" w:rsidP="001C6C01">
                        <w:pPr>
                          <w:rPr>
                            <w:b/>
                            <w:color w:val="FF7000"/>
                            <w:sz w:val="28"/>
                            <w:szCs w:val="28"/>
                          </w:rPr>
                        </w:pPr>
                        <w:proofErr w:type="spellStart"/>
                        <w:r>
                          <w:rPr>
                            <w:b/>
                            <w:color w:val="FF7000"/>
                            <w:sz w:val="28"/>
                            <w:szCs w:val="28"/>
                          </w:rPr>
                          <w:t>Nezapomeňte</w:t>
                        </w:r>
                        <w:proofErr w:type="spellEnd"/>
                      </w:p>
                      <w:p w14:paraId="43214CEA" w14:textId="77777777" w:rsidR="002A1612" w:rsidRPr="00D31915" w:rsidRDefault="002A1612" w:rsidP="001C6C01">
                        <w:pPr>
                          <w:rPr>
                            <w:b/>
                            <w:color w:val="FF7000"/>
                            <w:sz w:val="28"/>
                            <w:szCs w:val="28"/>
                          </w:rPr>
                        </w:pPr>
                      </w:p>
                    </w:txbxContent>
                  </v:textbox>
                </v:shape>
                <w10:wrap type="topAndBottom" anchorx="margin"/>
              </v:group>
            </w:pict>
          </mc:Fallback>
        </mc:AlternateContent>
      </w:r>
      <w:r>
        <w:rPr>
          <w:lang w:val="cs-CZ"/>
        </w:rPr>
        <w:t>Vidíte, jak jsou jednotlivé akce v pseudokódu a programu řazeny</w:t>
      </w:r>
      <w:r w:rsidRPr="00A84B87">
        <w:rPr>
          <w:lang w:val="cs-CZ"/>
        </w:rPr>
        <w:t xml:space="preserve">? </w:t>
      </w:r>
    </w:p>
    <w:p w14:paraId="4814D438" w14:textId="77777777" w:rsidR="001C6C01" w:rsidRPr="00A84B87" w:rsidRDefault="001C6C01" w:rsidP="001C6C01">
      <w:pPr>
        <w:pStyle w:val="Nadpis2"/>
        <w:rPr>
          <w:lang w:val="cs-CZ"/>
        </w:rPr>
      </w:pPr>
    </w:p>
    <w:p w14:paraId="621E49E6" w14:textId="77777777" w:rsidR="001C6C01" w:rsidRPr="00A84B87" w:rsidRDefault="001C6C01" w:rsidP="001C6C01">
      <w:pPr>
        <w:pStyle w:val="Nadpis2"/>
        <w:rPr>
          <w:lang w:val="cs-CZ"/>
        </w:rPr>
      </w:pPr>
      <w:r w:rsidRPr="00A84B87">
        <w:rPr>
          <w:lang w:val="cs-CZ"/>
        </w:rPr>
        <w:t>Vyzkoušejte si to!</w:t>
      </w:r>
    </w:p>
    <w:p w14:paraId="3F05E96D" w14:textId="33D7D19B" w:rsidR="001C6C01" w:rsidRPr="00A84B87" w:rsidRDefault="001C6C01" w:rsidP="001C6C01">
      <w:pPr>
        <w:rPr>
          <w:lang w:val="cs-CZ"/>
        </w:rPr>
      </w:pPr>
      <w:r>
        <w:rPr>
          <w:lang w:val="cs-CZ"/>
        </w:rPr>
        <w:t xml:space="preserve">Vyzkoušejte si čtení pokynů z pseudokódu. Otevřete si </w:t>
      </w:r>
      <w:r w:rsidRPr="00A84B87">
        <w:rPr>
          <w:lang w:val="cs-CZ"/>
        </w:rPr>
        <w:t>Pracovní list U4-2</w:t>
      </w:r>
      <w:r>
        <w:rPr>
          <w:lang w:val="cs-CZ"/>
        </w:rPr>
        <w:t>, řiďte se pokyny z pseudokód</w:t>
      </w:r>
      <w:r w:rsidR="00736050">
        <w:rPr>
          <w:lang w:val="cs-CZ"/>
        </w:rPr>
        <w:t>u</w:t>
      </w:r>
      <w:r>
        <w:rPr>
          <w:lang w:val="cs-CZ"/>
        </w:rPr>
        <w:t xml:space="preserve"> a odpovězte na otázky. </w:t>
      </w:r>
    </w:p>
    <w:p w14:paraId="60D8D183" w14:textId="77777777" w:rsidR="001C6C01" w:rsidRPr="00A84B87" w:rsidRDefault="001C6C01" w:rsidP="001C6C01">
      <w:pPr>
        <w:pStyle w:val="Odstavecseseznamem"/>
        <w:numPr>
          <w:ilvl w:val="0"/>
          <w:numId w:val="54"/>
        </w:numPr>
        <w:rPr>
          <w:lang w:val="cs-CZ"/>
        </w:rPr>
      </w:pPr>
      <w:r w:rsidRPr="00A84B87">
        <w:rPr>
          <w:noProof/>
          <w:lang w:val="cs-CZ"/>
        </w:rPr>
        <w:lastRenderedPageBreak/>
        <mc:AlternateContent>
          <mc:Choice Requires="wps">
            <w:drawing>
              <wp:anchor distT="0" distB="0" distL="114300" distR="114300" simplePos="0" relativeHeight="253409280" behindDoc="0" locked="0" layoutInCell="1" allowOverlap="1" wp14:anchorId="04A18E72" wp14:editId="7D702D2B">
                <wp:simplePos x="0" y="0"/>
                <wp:positionH relativeFrom="column">
                  <wp:posOffset>732790</wp:posOffset>
                </wp:positionH>
                <wp:positionV relativeFrom="paragraph">
                  <wp:posOffset>319405</wp:posOffset>
                </wp:positionV>
                <wp:extent cx="2503805" cy="1557655"/>
                <wp:effectExtent l="0" t="0" r="10795" b="23495"/>
                <wp:wrapTopAndBottom/>
                <wp:docPr id="14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03805" cy="1557655"/>
                        </a:xfrm>
                        <a:prstGeom prst="rect">
                          <a:avLst/>
                        </a:prstGeom>
                        <a:solidFill>
                          <a:srgbClr val="FFFFFF"/>
                        </a:solidFill>
                        <a:ln w="19050">
                          <a:solidFill>
                            <a:srgbClr val="FF7000"/>
                          </a:solidFill>
                          <a:prstDash val="lgDash"/>
                          <a:miter lim="800000"/>
                          <a:headEnd/>
                          <a:tailEnd/>
                        </a:ln>
                      </wps:spPr>
                      <wps:txbx>
                        <w:txbxContent>
                          <w:p w14:paraId="41561C34" w14:textId="195076A4" w:rsidR="002A1612" w:rsidRPr="009226BB" w:rsidRDefault="002A1612" w:rsidP="009226BB">
                            <w:pPr>
                              <w:spacing w:after="0"/>
                              <w:rPr>
                                <w:lang w:val="cs-CZ"/>
                              </w:rPr>
                            </w:pPr>
                            <w:r>
                              <w:rPr>
                                <w:lang w:val="cs-CZ"/>
                              </w:rPr>
                              <w:t>z</w:t>
                            </w:r>
                            <w:r w:rsidRPr="009226BB">
                              <w:rPr>
                                <w:lang w:val="cs-CZ"/>
                              </w:rPr>
                              <w:t>ačn</w:t>
                            </w:r>
                            <w:r>
                              <w:rPr>
                                <w:lang w:val="cs-CZ"/>
                              </w:rPr>
                              <w:t>i</w:t>
                            </w:r>
                            <w:r w:rsidRPr="009226BB">
                              <w:rPr>
                                <w:lang w:val="cs-CZ"/>
                              </w:rPr>
                              <w:t xml:space="preserve"> na C směrem na východ</w:t>
                            </w:r>
                          </w:p>
                          <w:p w14:paraId="1F84DC1F" w14:textId="4476AB28" w:rsidR="002A1612" w:rsidRPr="009226BB" w:rsidRDefault="002A1612" w:rsidP="009226BB">
                            <w:pPr>
                              <w:spacing w:after="0"/>
                              <w:rPr>
                                <w:lang w:val="cs-CZ"/>
                              </w:rPr>
                            </w:pPr>
                            <w:r>
                              <w:rPr>
                                <w:lang w:val="cs-CZ"/>
                              </w:rPr>
                              <w:t>v</w:t>
                            </w:r>
                            <w:r w:rsidRPr="009226BB">
                              <w:rPr>
                                <w:lang w:val="cs-CZ"/>
                              </w:rPr>
                              <w:t xml:space="preserve">před </w:t>
                            </w:r>
                            <w:r>
                              <w:rPr>
                                <w:lang w:val="cs-CZ"/>
                              </w:rPr>
                              <w:t>až po</w:t>
                            </w:r>
                            <w:r w:rsidRPr="009226BB">
                              <w:rPr>
                                <w:lang w:val="cs-CZ"/>
                              </w:rPr>
                              <w:t xml:space="preserve"> jídl</w:t>
                            </w:r>
                            <w:r>
                              <w:rPr>
                                <w:lang w:val="cs-CZ"/>
                              </w:rPr>
                              <w:t>o</w:t>
                            </w:r>
                          </w:p>
                          <w:p w14:paraId="46FD53F3" w14:textId="4D285B6B" w:rsidR="002A1612" w:rsidRPr="009226BB" w:rsidRDefault="002A1612" w:rsidP="009226BB">
                            <w:pPr>
                              <w:spacing w:after="0"/>
                              <w:rPr>
                                <w:lang w:val="cs-CZ"/>
                              </w:rPr>
                            </w:pPr>
                            <w:r>
                              <w:rPr>
                                <w:lang w:val="cs-CZ"/>
                              </w:rPr>
                              <w:t>doleva o</w:t>
                            </w:r>
                            <w:r w:rsidRPr="009226BB">
                              <w:rPr>
                                <w:lang w:val="cs-CZ"/>
                              </w:rPr>
                              <w:t xml:space="preserve"> 90 stupňů</w:t>
                            </w:r>
                          </w:p>
                          <w:p w14:paraId="7F8A5E13" w14:textId="2387C326" w:rsidR="002A1612" w:rsidRPr="009226BB" w:rsidRDefault="002A1612" w:rsidP="009226BB">
                            <w:pPr>
                              <w:spacing w:after="0"/>
                              <w:rPr>
                                <w:lang w:val="cs-CZ"/>
                              </w:rPr>
                            </w:pPr>
                            <w:r>
                              <w:rPr>
                                <w:lang w:val="cs-CZ"/>
                              </w:rPr>
                              <w:t>o</w:t>
                            </w:r>
                            <w:r w:rsidRPr="009226BB">
                              <w:rPr>
                                <w:lang w:val="cs-CZ"/>
                              </w:rPr>
                              <w:t>pakuj 6krát</w:t>
                            </w:r>
                          </w:p>
                          <w:p w14:paraId="7A480612" w14:textId="2DC27C74" w:rsidR="002A1612" w:rsidRPr="009226BB" w:rsidRDefault="002A1612" w:rsidP="009226BB">
                            <w:pPr>
                              <w:spacing w:after="0"/>
                              <w:ind w:firstLine="720"/>
                              <w:rPr>
                                <w:lang w:val="cs-CZ"/>
                              </w:rPr>
                            </w:pPr>
                            <w:r w:rsidRPr="009226BB">
                              <w:rPr>
                                <w:lang w:val="cs-CZ"/>
                              </w:rPr>
                              <w:t>vpřed 1</w:t>
                            </w:r>
                          </w:p>
                          <w:p w14:paraId="381DD474" w14:textId="77777777" w:rsidR="002A1612" w:rsidRPr="009226BB" w:rsidRDefault="002A1612" w:rsidP="009226BB">
                            <w:pPr>
                              <w:spacing w:after="0"/>
                              <w:ind w:firstLine="720"/>
                              <w:rPr>
                                <w:lang w:val="cs-CZ"/>
                              </w:rPr>
                            </w:pPr>
                            <w:r w:rsidRPr="009226BB">
                              <w:rPr>
                                <w:lang w:val="cs-CZ"/>
                              </w:rPr>
                              <w:t>pokud zvíře</w:t>
                            </w:r>
                          </w:p>
                          <w:p w14:paraId="3428FD92" w14:textId="79269A3E" w:rsidR="002A1612" w:rsidRPr="009226BB" w:rsidRDefault="002A1612" w:rsidP="00327DF2">
                            <w:pPr>
                              <w:spacing w:after="0"/>
                              <w:ind w:left="720" w:firstLine="720"/>
                              <w:rPr>
                                <w:lang w:val="cs-CZ"/>
                              </w:rPr>
                            </w:pPr>
                            <w:r>
                              <w:rPr>
                                <w:lang w:val="cs-CZ"/>
                              </w:rPr>
                              <w:t>doleva o</w:t>
                            </w:r>
                            <w:r w:rsidRPr="009226BB">
                              <w:rPr>
                                <w:lang w:val="cs-CZ"/>
                              </w:rPr>
                              <w:t xml:space="preserve"> 90 stupňů</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A18E72" id="_x0000_s1537" type="#_x0000_t202" style="position:absolute;left:0;text-align:left;margin-left:57.7pt;margin-top:25.15pt;width:197.15pt;height:122.65pt;z-index:253409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" strokecolor="#ff7000" strokeweight="1.5pt">
                <v:stroke dashstyle="longDash"/>
                <v:textbox>
                  <w:txbxContent>
                    <w:p w14:paraId="41561C34" w14:textId="195076A4" w:rsidR="002A1612" w:rsidRPr="009226BB" w:rsidRDefault="002A1612" w:rsidP="009226BB">
                      <w:pPr>
                        <w:spacing w:after="0"/>
                        <w:rPr>
                          <w:lang w:val="cs-CZ"/>
                        </w:rPr>
                      </w:pPr>
                      <w:r>
                        <w:rPr>
                          <w:lang w:val="cs-CZ"/>
                        </w:rPr>
                        <w:t>z</w:t>
                      </w:r>
                      <w:r w:rsidRPr="009226BB">
                        <w:rPr>
                          <w:lang w:val="cs-CZ"/>
                        </w:rPr>
                        <w:t>ačn</w:t>
                      </w:r>
                      <w:r>
                        <w:rPr>
                          <w:lang w:val="cs-CZ"/>
                        </w:rPr>
                        <w:t>i</w:t>
                      </w:r>
                      <w:r w:rsidRPr="009226BB">
                        <w:rPr>
                          <w:lang w:val="cs-CZ"/>
                        </w:rPr>
                        <w:t xml:space="preserve"> na C směrem na východ</w:t>
                      </w:r>
                    </w:p>
                    <w:p w14:paraId="1F84DC1F" w14:textId="4476AB28" w:rsidR="002A1612" w:rsidRPr="009226BB" w:rsidRDefault="002A1612" w:rsidP="009226BB">
                      <w:pPr>
                        <w:spacing w:after="0"/>
                        <w:rPr>
                          <w:lang w:val="cs-CZ"/>
                        </w:rPr>
                      </w:pPr>
                      <w:r>
                        <w:rPr>
                          <w:lang w:val="cs-CZ"/>
                        </w:rPr>
                        <w:t>v</w:t>
                      </w:r>
                      <w:r w:rsidRPr="009226BB">
                        <w:rPr>
                          <w:lang w:val="cs-CZ"/>
                        </w:rPr>
                        <w:t xml:space="preserve">před </w:t>
                      </w:r>
                      <w:r>
                        <w:rPr>
                          <w:lang w:val="cs-CZ"/>
                        </w:rPr>
                        <w:t>až po</w:t>
                      </w:r>
                      <w:r w:rsidRPr="009226BB">
                        <w:rPr>
                          <w:lang w:val="cs-CZ"/>
                        </w:rPr>
                        <w:t xml:space="preserve"> jídl</w:t>
                      </w:r>
                      <w:r>
                        <w:rPr>
                          <w:lang w:val="cs-CZ"/>
                        </w:rPr>
                        <w:t>o</w:t>
                      </w:r>
                    </w:p>
                    <w:p w14:paraId="46FD53F3" w14:textId="4D285B6B" w:rsidR="002A1612" w:rsidRPr="009226BB" w:rsidRDefault="002A1612" w:rsidP="009226BB">
                      <w:pPr>
                        <w:spacing w:after="0"/>
                        <w:rPr>
                          <w:lang w:val="cs-CZ"/>
                        </w:rPr>
                      </w:pPr>
                      <w:r>
                        <w:rPr>
                          <w:lang w:val="cs-CZ"/>
                        </w:rPr>
                        <w:t>doleva o</w:t>
                      </w:r>
                      <w:r w:rsidRPr="009226BB">
                        <w:rPr>
                          <w:lang w:val="cs-CZ"/>
                        </w:rPr>
                        <w:t xml:space="preserve"> 90 stupňů</w:t>
                      </w:r>
                    </w:p>
                    <w:p w14:paraId="7F8A5E13" w14:textId="2387C326" w:rsidR="002A1612" w:rsidRPr="009226BB" w:rsidRDefault="002A1612" w:rsidP="009226BB">
                      <w:pPr>
                        <w:spacing w:after="0"/>
                        <w:rPr>
                          <w:lang w:val="cs-CZ"/>
                        </w:rPr>
                      </w:pPr>
                      <w:r>
                        <w:rPr>
                          <w:lang w:val="cs-CZ"/>
                        </w:rPr>
                        <w:t>o</w:t>
                      </w:r>
                      <w:r w:rsidRPr="009226BB">
                        <w:rPr>
                          <w:lang w:val="cs-CZ"/>
                        </w:rPr>
                        <w:t>pakuj 6krát</w:t>
                      </w:r>
                    </w:p>
                    <w:p w14:paraId="7A480612" w14:textId="2DC27C74" w:rsidR="002A1612" w:rsidRPr="009226BB" w:rsidRDefault="002A1612" w:rsidP="009226BB">
                      <w:pPr>
                        <w:spacing w:after="0"/>
                        <w:ind w:firstLine="720"/>
                        <w:rPr>
                          <w:lang w:val="cs-CZ"/>
                        </w:rPr>
                      </w:pPr>
                      <w:r w:rsidRPr="009226BB">
                        <w:rPr>
                          <w:lang w:val="cs-CZ"/>
                        </w:rPr>
                        <w:t>vpřed 1</w:t>
                      </w:r>
                    </w:p>
                    <w:p w14:paraId="381DD474" w14:textId="77777777" w:rsidR="002A1612" w:rsidRPr="009226BB" w:rsidRDefault="002A1612" w:rsidP="009226BB">
                      <w:pPr>
                        <w:spacing w:after="0"/>
                        <w:ind w:firstLine="720"/>
                        <w:rPr>
                          <w:lang w:val="cs-CZ"/>
                        </w:rPr>
                      </w:pPr>
                      <w:r w:rsidRPr="009226BB">
                        <w:rPr>
                          <w:lang w:val="cs-CZ"/>
                        </w:rPr>
                        <w:t>pokud zvíře</w:t>
                      </w:r>
                    </w:p>
                    <w:p w14:paraId="3428FD92" w14:textId="79269A3E" w:rsidR="002A1612" w:rsidRPr="009226BB" w:rsidRDefault="002A1612" w:rsidP="00327DF2">
                      <w:pPr>
                        <w:spacing w:after="0"/>
                        <w:ind w:left="720" w:firstLine="720"/>
                        <w:rPr>
                          <w:lang w:val="cs-CZ"/>
                        </w:rPr>
                      </w:pPr>
                      <w:r>
                        <w:rPr>
                          <w:lang w:val="cs-CZ"/>
                        </w:rPr>
                        <w:t>doleva o</w:t>
                      </w:r>
                      <w:r w:rsidRPr="009226BB">
                        <w:rPr>
                          <w:lang w:val="cs-CZ"/>
                        </w:rPr>
                        <w:t xml:space="preserve"> 90 stupňů</w:t>
                      </w:r>
                    </w:p>
                  </w:txbxContent>
                </v:textbox>
                <w10:wrap type="topAndBottom"/>
              </v:shape>
            </w:pict>
          </mc:Fallback>
        </mc:AlternateContent>
      </w:r>
      <w:r>
        <w:rPr>
          <w:lang w:val="cs-CZ"/>
        </w:rPr>
        <w:t>Přečtěte si pseudokód</w:t>
      </w:r>
      <w:r w:rsidRPr="00A84B87">
        <w:rPr>
          <w:lang w:val="cs-CZ"/>
        </w:rPr>
        <w:t>.</w:t>
      </w:r>
      <w:r>
        <w:rPr>
          <w:lang w:val="cs-CZ"/>
        </w:rPr>
        <w:t xml:space="preserve"> Kde program </w:t>
      </w:r>
      <w:proofErr w:type="gramStart"/>
      <w:r>
        <w:rPr>
          <w:lang w:val="cs-CZ"/>
        </w:rPr>
        <w:t>skončí</w:t>
      </w:r>
      <w:proofErr w:type="gramEnd"/>
      <w:r w:rsidRPr="00A84B87">
        <w:rPr>
          <w:lang w:val="cs-CZ"/>
        </w:rPr>
        <w:t>? _____________________________</w:t>
      </w:r>
    </w:p>
    <w:p w14:paraId="78EA8366" w14:textId="77777777" w:rsidR="001C6C01" w:rsidRPr="00A84B87" w:rsidRDefault="001C6C01" w:rsidP="001C6C01">
      <w:pPr>
        <w:rPr>
          <w:lang w:val="cs-CZ"/>
        </w:rPr>
      </w:pPr>
    </w:p>
    <w:p w14:paraId="57BFE713" w14:textId="77777777" w:rsidR="001C6C01" w:rsidRPr="00A84B87" w:rsidRDefault="001C6C01" w:rsidP="001C6C01">
      <w:pPr>
        <w:pStyle w:val="Odstavecseseznamem"/>
        <w:numPr>
          <w:ilvl w:val="0"/>
          <w:numId w:val="54"/>
        </w:numPr>
        <w:rPr>
          <w:lang w:val="cs-CZ"/>
        </w:rPr>
      </w:pPr>
      <w:r w:rsidRPr="00A84B87">
        <w:rPr>
          <w:noProof/>
          <w:lang w:val="cs-CZ"/>
        </w:rPr>
        <mc:AlternateContent>
          <mc:Choice Requires="wps">
            <w:drawing>
              <wp:anchor distT="0" distB="0" distL="114300" distR="114300" simplePos="0" relativeHeight="253410304" behindDoc="0" locked="0" layoutInCell="1" allowOverlap="1" wp14:anchorId="3C001B42" wp14:editId="6B228BC4">
                <wp:simplePos x="0" y="0"/>
                <wp:positionH relativeFrom="column">
                  <wp:posOffset>1359256</wp:posOffset>
                </wp:positionH>
                <wp:positionV relativeFrom="paragraph">
                  <wp:posOffset>295910</wp:posOffset>
                </wp:positionV>
                <wp:extent cx="2541905" cy="1671320"/>
                <wp:effectExtent l="0" t="0" r="10795" b="24130"/>
                <wp:wrapTopAndBottom/>
                <wp:docPr id="14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41905" cy="1671320"/>
                        </a:xfrm>
                        <a:prstGeom prst="rect">
                          <a:avLst/>
                        </a:prstGeom>
                        <a:solidFill>
                          <a:srgbClr val="FFFFFF"/>
                        </a:solidFill>
                        <a:ln w="19050">
                          <a:solidFill>
                            <a:srgbClr val="FF7000"/>
                          </a:solidFill>
                          <a:prstDash val="lgDash"/>
                          <a:miter lim="800000"/>
                          <a:headEnd/>
                          <a:tailEnd/>
                        </a:ln>
                      </wps:spPr>
                      <wps:txbx>
                        <w:txbxContent>
                          <w:p w14:paraId="62BA693C" w14:textId="50E126EE" w:rsidR="002A1612" w:rsidRPr="00327DF2" w:rsidRDefault="002A1612" w:rsidP="009226BB">
                            <w:pPr>
                              <w:spacing w:after="0"/>
                              <w:rPr>
                                <w:lang w:val="cs-CZ"/>
                              </w:rPr>
                            </w:pPr>
                            <w:r w:rsidRPr="00327DF2">
                              <w:rPr>
                                <w:lang w:val="cs-CZ"/>
                              </w:rPr>
                              <w:t>Začni na H směrem na východ</w:t>
                            </w:r>
                          </w:p>
                          <w:p w14:paraId="24640481" w14:textId="44AC140E" w:rsidR="002A1612" w:rsidRPr="00327DF2" w:rsidRDefault="002A1612" w:rsidP="009226BB">
                            <w:pPr>
                              <w:spacing w:after="0"/>
                              <w:rPr>
                                <w:lang w:val="cs-CZ"/>
                              </w:rPr>
                            </w:pPr>
                            <w:r w:rsidRPr="00327DF2">
                              <w:rPr>
                                <w:lang w:val="cs-CZ"/>
                              </w:rPr>
                              <w:t>opakuj 3krát</w:t>
                            </w:r>
                          </w:p>
                          <w:p w14:paraId="2C0D9D4F" w14:textId="77777777" w:rsidR="002A1612" w:rsidRPr="00327DF2" w:rsidRDefault="002A1612" w:rsidP="00385C52">
                            <w:pPr>
                              <w:spacing w:after="0"/>
                              <w:ind w:firstLine="720"/>
                              <w:rPr>
                                <w:lang w:val="cs-CZ"/>
                              </w:rPr>
                            </w:pPr>
                            <w:r w:rsidRPr="00327DF2">
                              <w:rPr>
                                <w:lang w:val="cs-CZ"/>
                              </w:rPr>
                              <w:t>vpřed 1</w:t>
                            </w:r>
                          </w:p>
                          <w:p w14:paraId="2158AE60" w14:textId="77777777" w:rsidR="002A1612" w:rsidRPr="00327DF2" w:rsidRDefault="002A1612" w:rsidP="00385C52">
                            <w:pPr>
                              <w:spacing w:after="0"/>
                              <w:ind w:firstLine="720"/>
                              <w:rPr>
                                <w:lang w:val="cs-CZ"/>
                              </w:rPr>
                            </w:pPr>
                            <w:r w:rsidRPr="00327DF2">
                              <w:rPr>
                                <w:lang w:val="cs-CZ"/>
                              </w:rPr>
                              <w:t>pokud žijící věc</w:t>
                            </w:r>
                          </w:p>
                          <w:p w14:paraId="62266813" w14:textId="498FB0BA" w:rsidR="002A1612" w:rsidRPr="00327DF2" w:rsidRDefault="002A1612" w:rsidP="00385C52">
                            <w:pPr>
                              <w:spacing w:after="0"/>
                              <w:ind w:left="720" w:firstLine="720"/>
                              <w:rPr>
                                <w:lang w:val="cs-CZ"/>
                              </w:rPr>
                            </w:pPr>
                            <w:r w:rsidRPr="00327DF2">
                              <w:rPr>
                                <w:lang w:val="cs-CZ"/>
                              </w:rPr>
                              <w:t xml:space="preserve">doprava </w:t>
                            </w:r>
                            <w:r>
                              <w:rPr>
                                <w:lang w:val="cs-CZ"/>
                              </w:rPr>
                              <w:t xml:space="preserve">o </w:t>
                            </w:r>
                            <w:r w:rsidRPr="00327DF2">
                              <w:rPr>
                                <w:lang w:val="cs-CZ"/>
                              </w:rPr>
                              <w:t>90 stupňů</w:t>
                            </w:r>
                          </w:p>
                          <w:p w14:paraId="76737A83" w14:textId="56F0C09B" w:rsidR="002A1612" w:rsidRPr="00327DF2" w:rsidRDefault="002A1612" w:rsidP="00385C52">
                            <w:pPr>
                              <w:spacing w:after="0"/>
                              <w:ind w:firstLine="720"/>
                              <w:rPr>
                                <w:lang w:val="cs-CZ"/>
                              </w:rPr>
                            </w:pPr>
                            <w:r w:rsidRPr="00327DF2">
                              <w:rPr>
                                <w:lang w:val="cs-CZ"/>
                              </w:rPr>
                              <w:t>jinak</w:t>
                            </w:r>
                          </w:p>
                          <w:p w14:paraId="472FFD15" w14:textId="3A668469" w:rsidR="002A1612" w:rsidRPr="00327DF2" w:rsidRDefault="002A1612" w:rsidP="00385C52">
                            <w:pPr>
                              <w:spacing w:after="0"/>
                              <w:ind w:firstLine="720"/>
                              <w:rPr>
                                <w:lang w:val="cs-CZ"/>
                              </w:rPr>
                            </w:pPr>
                            <w:r w:rsidRPr="00327DF2">
                              <w:rPr>
                                <w:lang w:val="cs-CZ"/>
                              </w:rPr>
                              <w:t>doleva o 90 stupňů</w:t>
                            </w:r>
                          </w:p>
                          <w:p w14:paraId="7057E850" w14:textId="170CF476" w:rsidR="002A1612" w:rsidRPr="00327DF2" w:rsidRDefault="002A1612" w:rsidP="00385C52">
                            <w:pPr>
                              <w:spacing w:after="0"/>
                              <w:rPr>
                                <w:lang w:val="cs-CZ"/>
                              </w:rPr>
                            </w:pPr>
                            <w:r w:rsidRPr="00327DF2">
                              <w:rPr>
                                <w:lang w:val="cs-CZ"/>
                              </w:rPr>
                              <w:t>zpět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001B42" id="_x0000_s1538" type="#_x0000_t202" style="position:absolute;left:0;text-align:left;margin-left:107.05pt;margin-top:23.3pt;width:200.15pt;height:131.6pt;z-index:253410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" strokecolor="#ff7000" strokeweight="1.5pt">
                <v:stroke dashstyle="longDash"/>
                <v:textbox>
                  <w:txbxContent>
                    <w:p w14:paraId="62BA693C" w14:textId="50E126EE" w:rsidR="002A1612" w:rsidRPr="00327DF2" w:rsidRDefault="002A1612" w:rsidP="009226BB">
                      <w:pPr>
                        <w:spacing w:after="0"/>
                        <w:rPr>
                          <w:lang w:val="cs-CZ"/>
                        </w:rPr>
                      </w:pPr>
                      <w:r w:rsidRPr="00327DF2">
                        <w:rPr>
                          <w:lang w:val="cs-CZ"/>
                        </w:rPr>
                        <w:t>Začni na H směrem na východ</w:t>
                      </w:r>
                    </w:p>
                    <w:p w14:paraId="24640481" w14:textId="44AC140E" w:rsidR="002A1612" w:rsidRPr="00327DF2" w:rsidRDefault="002A1612" w:rsidP="009226BB">
                      <w:pPr>
                        <w:spacing w:after="0"/>
                        <w:rPr>
                          <w:lang w:val="cs-CZ"/>
                        </w:rPr>
                      </w:pPr>
                      <w:r w:rsidRPr="00327DF2">
                        <w:rPr>
                          <w:lang w:val="cs-CZ"/>
                        </w:rPr>
                        <w:t>opakuj 3krát</w:t>
                      </w:r>
                    </w:p>
                    <w:p w14:paraId="2C0D9D4F" w14:textId="77777777" w:rsidR="002A1612" w:rsidRPr="00327DF2" w:rsidRDefault="002A1612" w:rsidP="00385C52">
                      <w:pPr>
                        <w:spacing w:after="0"/>
                        <w:ind w:firstLine="720"/>
                        <w:rPr>
                          <w:lang w:val="cs-CZ"/>
                        </w:rPr>
                      </w:pPr>
                      <w:r w:rsidRPr="00327DF2">
                        <w:rPr>
                          <w:lang w:val="cs-CZ"/>
                        </w:rPr>
                        <w:t>vpřed 1</w:t>
                      </w:r>
                    </w:p>
                    <w:p w14:paraId="2158AE60" w14:textId="77777777" w:rsidR="002A1612" w:rsidRPr="00327DF2" w:rsidRDefault="002A1612" w:rsidP="00385C52">
                      <w:pPr>
                        <w:spacing w:after="0"/>
                        <w:ind w:firstLine="720"/>
                        <w:rPr>
                          <w:lang w:val="cs-CZ"/>
                        </w:rPr>
                      </w:pPr>
                      <w:r w:rsidRPr="00327DF2">
                        <w:rPr>
                          <w:lang w:val="cs-CZ"/>
                        </w:rPr>
                        <w:t>pokud žijící věc</w:t>
                      </w:r>
                    </w:p>
                    <w:p w14:paraId="62266813" w14:textId="498FB0BA" w:rsidR="002A1612" w:rsidRPr="00327DF2" w:rsidRDefault="002A1612" w:rsidP="00385C52">
                      <w:pPr>
                        <w:spacing w:after="0"/>
                        <w:ind w:left="720" w:firstLine="720"/>
                        <w:rPr>
                          <w:lang w:val="cs-CZ"/>
                        </w:rPr>
                      </w:pPr>
                      <w:r w:rsidRPr="00327DF2">
                        <w:rPr>
                          <w:lang w:val="cs-CZ"/>
                        </w:rPr>
                        <w:t xml:space="preserve">doprava </w:t>
                      </w:r>
                      <w:r>
                        <w:rPr>
                          <w:lang w:val="cs-CZ"/>
                        </w:rPr>
                        <w:t xml:space="preserve">o </w:t>
                      </w:r>
                      <w:r w:rsidRPr="00327DF2">
                        <w:rPr>
                          <w:lang w:val="cs-CZ"/>
                        </w:rPr>
                        <w:t>90 stupňů</w:t>
                      </w:r>
                    </w:p>
                    <w:p w14:paraId="76737A83" w14:textId="56F0C09B" w:rsidR="002A1612" w:rsidRPr="00327DF2" w:rsidRDefault="002A1612" w:rsidP="00385C52">
                      <w:pPr>
                        <w:spacing w:after="0"/>
                        <w:ind w:firstLine="720"/>
                        <w:rPr>
                          <w:lang w:val="cs-CZ"/>
                        </w:rPr>
                      </w:pPr>
                      <w:r w:rsidRPr="00327DF2">
                        <w:rPr>
                          <w:lang w:val="cs-CZ"/>
                        </w:rPr>
                        <w:t>jinak</w:t>
                      </w:r>
                    </w:p>
                    <w:p w14:paraId="472FFD15" w14:textId="3A668469" w:rsidR="002A1612" w:rsidRPr="00327DF2" w:rsidRDefault="002A1612" w:rsidP="00385C52">
                      <w:pPr>
                        <w:spacing w:after="0"/>
                        <w:ind w:firstLine="720"/>
                        <w:rPr>
                          <w:lang w:val="cs-CZ"/>
                        </w:rPr>
                      </w:pPr>
                      <w:r w:rsidRPr="00327DF2">
                        <w:rPr>
                          <w:lang w:val="cs-CZ"/>
                        </w:rPr>
                        <w:t>doleva o 90 stupňů</w:t>
                      </w:r>
                    </w:p>
                    <w:p w14:paraId="7057E850" w14:textId="170CF476" w:rsidR="002A1612" w:rsidRPr="00327DF2" w:rsidRDefault="002A1612" w:rsidP="00385C52">
                      <w:pPr>
                        <w:spacing w:after="0"/>
                        <w:rPr>
                          <w:lang w:val="cs-CZ"/>
                        </w:rPr>
                      </w:pPr>
                      <w:r w:rsidRPr="00327DF2">
                        <w:rPr>
                          <w:lang w:val="cs-CZ"/>
                        </w:rPr>
                        <w:t>zpět 1</w:t>
                      </w:r>
                    </w:p>
                  </w:txbxContent>
                </v:textbox>
                <w10:wrap type="topAndBottom"/>
              </v:shape>
            </w:pict>
          </mc:Fallback>
        </mc:AlternateContent>
      </w:r>
      <w:r>
        <w:rPr>
          <w:lang w:val="cs-CZ"/>
        </w:rPr>
        <w:t>Přečtěte si pseudokód</w:t>
      </w:r>
      <w:r w:rsidRPr="00A84B87">
        <w:rPr>
          <w:lang w:val="cs-CZ"/>
        </w:rPr>
        <w:t>.</w:t>
      </w:r>
      <w:r>
        <w:rPr>
          <w:lang w:val="cs-CZ"/>
        </w:rPr>
        <w:t xml:space="preserve"> Kde program </w:t>
      </w:r>
      <w:proofErr w:type="gramStart"/>
      <w:r>
        <w:rPr>
          <w:lang w:val="cs-CZ"/>
        </w:rPr>
        <w:t>skončí</w:t>
      </w:r>
      <w:proofErr w:type="gramEnd"/>
      <w:r w:rsidRPr="00A84B87">
        <w:rPr>
          <w:lang w:val="cs-CZ"/>
        </w:rPr>
        <w:t>? _____________________________</w:t>
      </w:r>
    </w:p>
    <w:p w14:paraId="7810AA07" w14:textId="77777777" w:rsidR="001C6C01" w:rsidRPr="00A84B87" w:rsidRDefault="001C6C01" w:rsidP="001C6C01">
      <w:pPr>
        <w:rPr>
          <w:lang w:val="cs-CZ"/>
        </w:rPr>
      </w:pPr>
    </w:p>
    <w:p w14:paraId="3257BE7D" w14:textId="77777777" w:rsidR="001C6C01" w:rsidRPr="00A84B87" w:rsidRDefault="001C6C01" w:rsidP="001C6C01">
      <w:pPr>
        <w:pStyle w:val="Odstavecseseznamem"/>
        <w:numPr>
          <w:ilvl w:val="0"/>
          <w:numId w:val="54"/>
        </w:numPr>
        <w:rPr>
          <w:lang w:val="cs-CZ"/>
        </w:rPr>
      </w:pPr>
      <w:r w:rsidRPr="00A84B87">
        <w:rPr>
          <w:noProof/>
          <w:lang w:val="cs-CZ"/>
        </w:rPr>
        <mc:AlternateContent>
          <mc:Choice Requires="wps">
            <w:drawing>
              <wp:anchor distT="0" distB="0" distL="114300" distR="114300" simplePos="0" relativeHeight="253411328" behindDoc="0" locked="0" layoutInCell="1" allowOverlap="1" wp14:anchorId="2758C169" wp14:editId="3896B29C">
                <wp:simplePos x="0" y="0"/>
                <wp:positionH relativeFrom="column">
                  <wp:posOffset>1298575</wp:posOffset>
                </wp:positionH>
                <wp:positionV relativeFrom="paragraph">
                  <wp:posOffset>315595</wp:posOffset>
                </wp:positionV>
                <wp:extent cx="2680970" cy="2494280"/>
                <wp:effectExtent l="0" t="0" r="24130" b="20320"/>
                <wp:wrapTopAndBottom/>
                <wp:docPr id="14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80970" cy="2494280"/>
                        </a:xfrm>
                        <a:prstGeom prst="rect">
                          <a:avLst/>
                        </a:prstGeom>
                        <a:solidFill>
                          <a:srgbClr val="FFFFFF"/>
                        </a:solidFill>
                        <a:ln w="19050">
                          <a:solidFill>
                            <a:srgbClr val="FF7000"/>
                          </a:solidFill>
                          <a:prstDash val="lgDash"/>
                          <a:miter lim="800000"/>
                          <a:headEnd/>
                          <a:tailEnd/>
                        </a:ln>
                      </wps:spPr>
                      <wps:txbx>
                        <w:txbxContent>
                          <w:p w14:paraId="6DD3D7EB" w14:textId="6D11BAAE" w:rsidR="002A1612" w:rsidRPr="00385C52" w:rsidRDefault="002A1612" w:rsidP="00385C52">
                            <w:pPr>
                              <w:spacing w:after="0"/>
                              <w:rPr>
                                <w:lang w:val="cs-CZ"/>
                              </w:rPr>
                            </w:pPr>
                            <w:r w:rsidRPr="00385C52">
                              <w:rPr>
                                <w:lang w:val="cs-CZ"/>
                              </w:rPr>
                              <w:t>Začn</w:t>
                            </w:r>
                            <w:r>
                              <w:rPr>
                                <w:lang w:val="cs-CZ"/>
                              </w:rPr>
                              <w:t>i</w:t>
                            </w:r>
                            <w:r w:rsidRPr="00385C52">
                              <w:rPr>
                                <w:lang w:val="cs-CZ"/>
                              </w:rPr>
                              <w:t xml:space="preserve"> na D směrem na západ</w:t>
                            </w:r>
                          </w:p>
                          <w:p w14:paraId="730F3D4A" w14:textId="5C339873" w:rsidR="002A1612" w:rsidRPr="00385C52" w:rsidRDefault="002A1612" w:rsidP="00385C52">
                            <w:pPr>
                              <w:spacing w:after="0"/>
                              <w:rPr>
                                <w:lang w:val="cs-CZ"/>
                              </w:rPr>
                            </w:pPr>
                            <w:r w:rsidRPr="00385C52">
                              <w:rPr>
                                <w:lang w:val="cs-CZ"/>
                              </w:rPr>
                              <w:t>opakuj 3krát</w:t>
                            </w:r>
                          </w:p>
                          <w:p w14:paraId="2AAF47E1" w14:textId="77777777" w:rsidR="002A1612" w:rsidRPr="00385C52" w:rsidRDefault="002A1612" w:rsidP="00385C52">
                            <w:pPr>
                              <w:spacing w:after="0"/>
                              <w:ind w:firstLine="720"/>
                              <w:rPr>
                                <w:lang w:val="cs-CZ"/>
                              </w:rPr>
                            </w:pPr>
                            <w:r w:rsidRPr="00385C52">
                              <w:rPr>
                                <w:lang w:val="cs-CZ"/>
                              </w:rPr>
                              <w:t>dopředu 3</w:t>
                            </w:r>
                          </w:p>
                          <w:p w14:paraId="2165504B" w14:textId="77777777" w:rsidR="002A1612" w:rsidRPr="00385C52" w:rsidRDefault="002A1612" w:rsidP="00385C52">
                            <w:pPr>
                              <w:spacing w:after="0"/>
                              <w:ind w:firstLine="720"/>
                              <w:rPr>
                                <w:lang w:val="cs-CZ"/>
                              </w:rPr>
                            </w:pPr>
                            <w:r w:rsidRPr="00385C52">
                              <w:rPr>
                                <w:lang w:val="cs-CZ"/>
                              </w:rPr>
                              <w:t>pokud zvíře</w:t>
                            </w:r>
                          </w:p>
                          <w:p w14:paraId="46C600A6" w14:textId="1BB7FB68" w:rsidR="002A1612" w:rsidRPr="00385C52" w:rsidRDefault="002A1612" w:rsidP="00385C52">
                            <w:pPr>
                              <w:spacing w:after="0"/>
                              <w:ind w:left="720" w:firstLine="720"/>
                              <w:rPr>
                                <w:lang w:val="cs-CZ"/>
                              </w:rPr>
                            </w:pPr>
                            <w:r>
                              <w:rPr>
                                <w:lang w:val="cs-CZ"/>
                              </w:rPr>
                              <w:t>doleva o</w:t>
                            </w:r>
                            <w:r w:rsidRPr="00385C52">
                              <w:rPr>
                                <w:lang w:val="cs-CZ"/>
                              </w:rPr>
                              <w:t xml:space="preserve"> 90 stupňů</w:t>
                            </w:r>
                          </w:p>
                          <w:p w14:paraId="3513AB02" w14:textId="6CC2E75F" w:rsidR="002A1612" w:rsidRPr="00385C52" w:rsidRDefault="002A1612" w:rsidP="00385C52">
                            <w:pPr>
                              <w:spacing w:after="0"/>
                              <w:ind w:firstLine="720"/>
                              <w:rPr>
                                <w:lang w:val="cs-CZ"/>
                              </w:rPr>
                            </w:pPr>
                            <w:r w:rsidRPr="00385C52">
                              <w:rPr>
                                <w:lang w:val="cs-CZ"/>
                              </w:rPr>
                              <w:t>jin</w:t>
                            </w:r>
                            <w:r>
                              <w:rPr>
                                <w:lang w:val="cs-CZ"/>
                              </w:rPr>
                              <w:t>ak</w:t>
                            </w:r>
                          </w:p>
                          <w:p w14:paraId="4E94493D" w14:textId="77777777" w:rsidR="002A1612" w:rsidRPr="00385C52" w:rsidRDefault="002A1612" w:rsidP="00385C52">
                            <w:pPr>
                              <w:spacing w:after="0"/>
                              <w:ind w:left="720" w:firstLine="720"/>
                              <w:rPr>
                                <w:lang w:val="cs-CZ"/>
                              </w:rPr>
                            </w:pPr>
                            <w:r w:rsidRPr="00385C52">
                              <w:rPr>
                                <w:lang w:val="cs-CZ"/>
                              </w:rPr>
                              <w:t>pokud jídlo</w:t>
                            </w:r>
                          </w:p>
                          <w:p w14:paraId="29CA7703" w14:textId="2CF37DBD" w:rsidR="002A1612" w:rsidRPr="00385C52" w:rsidRDefault="002A1612" w:rsidP="00385C52">
                            <w:pPr>
                              <w:spacing w:after="0"/>
                              <w:ind w:left="1440" w:firstLine="720"/>
                              <w:rPr>
                                <w:lang w:val="cs-CZ"/>
                              </w:rPr>
                            </w:pPr>
                            <w:r w:rsidRPr="00385C52">
                              <w:rPr>
                                <w:lang w:val="cs-CZ"/>
                              </w:rPr>
                              <w:t>doprava</w:t>
                            </w:r>
                            <w:r>
                              <w:rPr>
                                <w:lang w:val="cs-CZ"/>
                              </w:rPr>
                              <w:t xml:space="preserve"> o</w:t>
                            </w:r>
                            <w:r w:rsidRPr="00385C52">
                              <w:rPr>
                                <w:lang w:val="cs-CZ"/>
                              </w:rPr>
                              <w:t xml:space="preserve"> 180 stupňů</w:t>
                            </w:r>
                          </w:p>
                          <w:p w14:paraId="57447D5D" w14:textId="1ED86810" w:rsidR="002A1612" w:rsidRPr="00385C52" w:rsidRDefault="002A1612" w:rsidP="00385C52">
                            <w:pPr>
                              <w:spacing w:after="0"/>
                              <w:rPr>
                                <w:lang w:val="cs-CZ"/>
                              </w:rPr>
                            </w:pPr>
                            <w:r w:rsidRPr="00385C52">
                              <w:rPr>
                                <w:lang w:val="cs-CZ"/>
                              </w:rPr>
                              <w:t>opakuj 3krát</w:t>
                            </w:r>
                          </w:p>
                          <w:p w14:paraId="798A395D" w14:textId="6F1CFAB0" w:rsidR="002A1612" w:rsidRPr="00385C52" w:rsidRDefault="002A1612" w:rsidP="00385C52">
                            <w:pPr>
                              <w:spacing w:after="0"/>
                              <w:ind w:firstLine="720"/>
                              <w:rPr>
                                <w:lang w:val="cs-CZ"/>
                              </w:rPr>
                            </w:pPr>
                            <w:r w:rsidRPr="00385C52">
                              <w:rPr>
                                <w:lang w:val="cs-CZ"/>
                              </w:rPr>
                              <w:t>dopředu do písmene</w:t>
                            </w:r>
                          </w:p>
                          <w:p w14:paraId="46C7AA28" w14:textId="21997032" w:rsidR="002A1612" w:rsidRPr="00385C52" w:rsidRDefault="002A1612" w:rsidP="00385C52">
                            <w:pPr>
                              <w:spacing w:after="0"/>
                              <w:ind w:firstLine="720"/>
                              <w:rPr>
                                <w:lang w:val="cs-CZ"/>
                              </w:rPr>
                            </w:pPr>
                            <w:r w:rsidRPr="00385C52">
                              <w:rPr>
                                <w:lang w:val="cs-CZ"/>
                              </w:rPr>
                              <w:t xml:space="preserve">doprava </w:t>
                            </w:r>
                            <w:r>
                              <w:rPr>
                                <w:lang w:val="cs-CZ"/>
                              </w:rPr>
                              <w:t xml:space="preserve">o </w:t>
                            </w:r>
                            <w:r w:rsidRPr="00385C52">
                              <w:rPr>
                                <w:lang w:val="cs-CZ"/>
                              </w:rPr>
                              <w:t>90 stupňů</w:t>
                            </w:r>
                          </w:p>
                          <w:p w14:paraId="574137DA" w14:textId="74D7A6A8" w:rsidR="002A1612" w:rsidRPr="00385C52" w:rsidRDefault="002A1612" w:rsidP="00385C52">
                            <w:pPr>
                              <w:spacing w:after="0"/>
                              <w:rPr>
                                <w:lang w:val="cs-CZ"/>
                              </w:rPr>
                            </w:pPr>
                            <w:r w:rsidRPr="00385C52">
                              <w:rPr>
                                <w:lang w:val="cs-CZ"/>
                              </w:rPr>
                              <w:t>zpět do čísla</w:t>
                            </w:r>
                          </w:p>
                          <w:p w14:paraId="7C0878CD" w14:textId="77777777" w:rsidR="002A1612" w:rsidRPr="00385C52" w:rsidRDefault="002A1612" w:rsidP="001C6C01">
                            <w:pPr>
                              <w:rPr>
                                <w:lang w:val="cs-CZ"/>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58C169" id="_x0000_s1539" type="#_x0000_t202" style="position:absolute;left:0;text-align:left;margin-left:102.25pt;margin-top:24.85pt;width:211.1pt;height:196.4pt;z-index:253411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" strokecolor="#ff7000" strokeweight="1.5pt">
                <v:stroke dashstyle="longDash"/>
                <v:textbox>
                  <w:txbxContent>
                    <w:p w14:paraId="6DD3D7EB" w14:textId="6D11BAAE" w:rsidR="002A1612" w:rsidRPr="00385C52" w:rsidRDefault="002A1612" w:rsidP="00385C52">
                      <w:pPr>
                        <w:spacing w:after="0"/>
                        <w:rPr>
                          <w:lang w:val="cs-CZ"/>
                        </w:rPr>
                      </w:pPr>
                      <w:r w:rsidRPr="00385C52">
                        <w:rPr>
                          <w:lang w:val="cs-CZ"/>
                        </w:rPr>
                        <w:t>Začn</w:t>
                      </w:r>
                      <w:r>
                        <w:rPr>
                          <w:lang w:val="cs-CZ"/>
                        </w:rPr>
                        <w:t>i</w:t>
                      </w:r>
                      <w:r w:rsidRPr="00385C52">
                        <w:rPr>
                          <w:lang w:val="cs-CZ"/>
                        </w:rPr>
                        <w:t xml:space="preserve"> na D směrem na západ</w:t>
                      </w:r>
                    </w:p>
                    <w:p w14:paraId="730F3D4A" w14:textId="5C339873" w:rsidR="002A1612" w:rsidRPr="00385C52" w:rsidRDefault="002A1612" w:rsidP="00385C52">
                      <w:pPr>
                        <w:spacing w:after="0"/>
                        <w:rPr>
                          <w:lang w:val="cs-CZ"/>
                        </w:rPr>
                      </w:pPr>
                      <w:r w:rsidRPr="00385C52">
                        <w:rPr>
                          <w:lang w:val="cs-CZ"/>
                        </w:rPr>
                        <w:t>opakuj 3krát</w:t>
                      </w:r>
                    </w:p>
                    <w:p w14:paraId="2AAF47E1" w14:textId="77777777" w:rsidR="002A1612" w:rsidRPr="00385C52" w:rsidRDefault="002A1612" w:rsidP="00385C52">
                      <w:pPr>
                        <w:spacing w:after="0"/>
                        <w:ind w:firstLine="720"/>
                        <w:rPr>
                          <w:lang w:val="cs-CZ"/>
                        </w:rPr>
                      </w:pPr>
                      <w:r w:rsidRPr="00385C52">
                        <w:rPr>
                          <w:lang w:val="cs-CZ"/>
                        </w:rPr>
                        <w:t>dopředu 3</w:t>
                      </w:r>
                    </w:p>
                    <w:p w14:paraId="2165504B" w14:textId="77777777" w:rsidR="002A1612" w:rsidRPr="00385C52" w:rsidRDefault="002A1612" w:rsidP="00385C52">
                      <w:pPr>
                        <w:spacing w:after="0"/>
                        <w:ind w:firstLine="720"/>
                        <w:rPr>
                          <w:lang w:val="cs-CZ"/>
                        </w:rPr>
                      </w:pPr>
                      <w:r w:rsidRPr="00385C52">
                        <w:rPr>
                          <w:lang w:val="cs-CZ"/>
                        </w:rPr>
                        <w:t>pokud zvíře</w:t>
                      </w:r>
                    </w:p>
                    <w:p w14:paraId="46C600A6" w14:textId="1BB7FB68" w:rsidR="002A1612" w:rsidRPr="00385C52" w:rsidRDefault="002A1612" w:rsidP="00385C52">
                      <w:pPr>
                        <w:spacing w:after="0"/>
                        <w:ind w:left="720" w:firstLine="720"/>
                        <w:rPr>
                          <w:lang w:val="cs-CZ"/>
                        </w:rPr>
                      </w:pPr>
                      <w:r>
                        <w:rPr>
                          <w:lang w:val="cs-CZ"/>
                        </w:rPr>
                        <w:t>doleva o</w:t>
                      </w:r>
                      <w:r w:rsidRPr="00385C52">
                        <w:rPr>
                          <w:lang w:val="cs-CZ"/>
                        </w:rPr>
                        <w:t xml:space="preserve"> 90 stupňů</w:t>
                      </w:r>
                    </w:p>
                    <w:p w14:paraId="3513AB02" w14:textId="6CC2E75F" w:rsidR="002A1612" w:rsidRPr="00385C52" w:rsidRDefault="002A1612" w:rsidP="00385C52">
                      <w:pPr>
                        <w:spacing w:after="0"/>
                        <w:ind w:firstLine="720"/>
                        <w:rPr>
                          <w:lang w:val="cs-CZ"/>
                        </w:rPr>
                      </w:pPr>
                      <w:r w:rsidRPr="00385C52">
                        <w:rPr>
                          <w:lang w:val="cs-CZ"/>
                        </w:rPr>
                        <w:t>jin</w:t>
                      </w:r>
                      <w:r>
                        <w:rPr>
                          <w:lang w:val="cs-CZ"/>
                        </w:rPr>
                        <w:t>ak</w:t>
                      </w:r>
                    </w:p>
                    <w:p w14:paraId="4E94493D" w14:textId="77777777" w:rsidR="002A1612" w:rsidRPr="00385C52" w:rsidRDefault="002A1612" w:rsidP="00385C52">
                      <w:pPr>
                        <w:spacing w:after="0"/>
                        <w:ind w:left="720" w:firstLine="720"/>
                        <w:rPr>
                          <w:lang w:val="cs-CZ"/>
                        </w:rPr>
                      </w:pPr>
                      <w:r w:rsidRPr="00385C52">
                        <w:rPr>
                          <w:lang w:val="cs-CZ"/>
                        </w:rPr>
                        <w:t>pokud jídlo</w:t>
                      </w:r>
                    </w:p>
                    <w:p w14:paraId="29CA7703" w14:textId="2CF37DBD" w:rsidR="002A1612" w:rsidRPr="00385C52" w:rsidRDefault="002A1612" w:rsidP="00385C52">
                      <w:pPr>
                        <w:spacing w:after="0"/>
                        <w:ind w:left="1440" w:firstLine="720"/>
                        <w:rPr>
                          <w:lang w:val="cs-CZ"/>
                        </w:rPr>
                      </w:pPr>
                      <w:r w:rsidRPr="00385C52">
                        <w:rPr>
                          <w:lang w:val="cs-CZ"/>
                        </w:rPr>
                        <w:t>doprava</w:t>
                      </w:r>
                      <w:r>
                        <w:rPr>
                          <w:lang w:val="cs-CZ"/>
                        </w:rPr>
                        <w:t xml:space="preserve"> o</w:t>
                      </w:r>
                      <w:r w:rsidRPr="00385C52">
                        <w:rPr>
                          <w:lang w:val="cs-CZ"/>
                        </w:rPr>
                        <w:t xml:space="preserve"> 180 stupňů</w:t>
                      </w:r>
                    </w:p>
                    <w:p w14:paraId="57447D5D" w14:textId="1ED86810" w:rsidR="002A1612" w:rsidRPr="00385C52" w:rsidRDefault="002A1612" w:rsidP="00385C52">
                      <w:pPr>
                        <w:spacing w:after="0"/>
                        <w:rPr>
                          <w:lang w:val="cs-CZ"/>
                        </w:rPr>
                      </w:pPr>
                      <w:r w:rsidRPr="00385C52">
                        <w:rPr>
                          <w:lang w:val="cs-CZ"/>
                        </w:rPr>
                        <w:t>opakuj 3krát</w:t>
                      </w:r>
                    </w:p>
                    <w:p w14:paraId="798A395D" w14:textId="6F1CFAB0" w:rsidR="002A1612" w:rsidRPr="00385C52" w:rsidRDefault="002A1612" w:rsidP="00385C52">
                      <w:pPr>
                        <w:spacing w:after="0"/>
                        <w:ind w:firstLine="720"/>
                        <w:rPr>
                          <w:lang w:val="cs-CZ"/>
                        </w:rPr>
                      </w:pPr>
                      <w:r w:rsidRPr="00385C52">
                        <w:rPr>
                          <w:lang w:val="cs-CZ"/>
                        </w:rPr>
                        <w:t>dopředu do písmene</w:t>
                      </w:r>
                    </w:p>
                    <w:p w14:paraId="46C7AA28" w14:textId="21997032" w:rsidR="002A1612" w:rsidRPr="00385C52" w:rsidRDefault="002A1612" w:rsidP="00385C52">
                      <w:pPr>
                        <w:spacing w:after="0"/>
                        <w:ind w:firstLine="720"/>
                        <w:rPr>
                          <w:lang w:val="cs-CZ"/>
                        </w:rPr>
                      </w:pPr>
                      <w:r w:rsidRPr="00385C52">
                        <w:rPr>
                          <w:lang w:val="cs-CZ"/>
                        </w:rPr>
                        <w:t xml:space="preserve">doprava </w:t>
                      </w:r>
                      <w:r>
                        <w:rPr>
                          <w:lang w:val="cs-CZ"/>
                        </w:rPr>
                        <w:t xml:space="preserve">o </w:t>
                      </w:r>
                      <w:r w:rsidRPr="00385C52">
                        <w:rPr>
                          <w:lang w:val="cs-CZ"/>
                        </w:rPr>
                        <w:t>90 stupňů</w:t>
                      </w:r>
                    </w:p>
                    <w:p w14:paraId="574137DA" w14:textId="74D7A6A8" w:rsidR="002A1612" w:rsidRPr="00385C52" w:rsidRDefault="002A1612" w:rsidP="00385C52">
                      <w:pPr>
                        <w:spacing w:after="0"/>
                        <w:rPr>
                          <w:lang w:val="cs-CZ"/>
                        </w:rPr>
                      </w:pPr>
                      <w:r w:rsidRPr="00385C52">
                        <w:rPr>
                          <w:lang w:val="cs-CZ"/>
                        </w:rPr>
                        <w:t>zpět do čísla</w:t>
                      </w:r>
                    </w:p>
                    <w:p w14:paraId="7C0878CD" w14:textId="77777777" w:rsidR="002A1612" w:rsidRPr="00385C52" w:rsidRDefault="002A1612" w:rsidP="001C6C01">
                      <w:pPr>
                        <w:rPr>
                          <w:lang w:val="cs-CZ"/>
                        </w:rPr>
                      </w:pPr>
                    </w:p>
                  </w:txbxContent>
                </v:textbox>
                <w10:wrap type="topAndBottom"/>
              </v:shape>
            </w:pict>
          </mc:Fallback>
        </mc:AlternateContent>
      </w:r>
      <w:r w:rsidRPr="00A84B87">
        <w:rPr>
          <w:noProof/>
          <w:lang w:val="cs-CZ"/>
        </w:rPr>
        <mc:AlternateContent>
          <mc:Choice Requires="wpg">
            <w:drawing>
              <wp:anchor distT="0" distB="0" distL="114300" distR="114300" simplePos="0" relativeHeight="253412352" behindDoc="0" locked="0" layoutInCell="1" allowOverlap="1" wp14:anchorId="19F3E0D9" wp14:editId="3C059529">
                <wp:simplePos x="0" y="0"/>
                <wp:positionH relativeFrom="column">
                  <wp:posOffset>-29210</wp:posOffset>
                </wp:positionH>
                <wp:positionV relativeFrom="paragraph">
                  <wp:posOffset>2622067</wp:posOffset>
                </wp:positionV>
                <wp:extent cx="5715000" cy="1945640"/>
                <wp:effectExtent l="0" t="0" r="19050" b="16510"/>
                <wp:wrapNone/>
                <wp:docPr id="1434" name="Group 1434"/>
                <wp:cNvGraphicFramePr/>
                <a:graphic xmlns:a="http://schemas.openxmlformats.org/drawingml/2006/main">
                  <a:graphicData uri="http://schemas.microsoft.com/office/word/2010/wordprocessingGroup">
                    <wpg:wgp>
                      <wpg:cNvGrpSpPr/>
                      <wpg:grpSpPr>
                        <a:xfrm>
                          <a:off x="0" y="0"/>
                          <a:ext cx="5715000" cy="1945640"/>
                          <a:chOff x="0" y="0"/>
                          <a:chExt cx="5715000" cy="1945843"/>
                        </a:xfrm>
                      </wpg:grpSpPr>
                      <wps:wsp>
                        <wps:cNvPr id="1431" name="Text Box 1431"/>
                        <wps:cNvSpPr txBox="1">
                          <a:spLocks noChangeArrowheads="1"/>
                        </wps:cNvSpPr>
                        <wps:spPr bwMode="auto">
                          <a:xfrm>
                            <a:off x="0" y="665683"/>
                            <a:ext cx="5715000" cy="1280160"/>
                          </a:xfrm>
                          <a:prstGeom prst="roundRect">
                            <a:avLst>
                              <a:gd name="adj" fmla="val 7850"/>
                            </a:avLst>
                          </a:prstGeom>
                          <a:solidFill>
                            <a:srgbClr val="FFFFFF"/>
                          </a:solidFill>
                          <a:ln w="9525">
                            <a:solidFill>
                              <a:schemeClr val="tx1">
                                <a:lumMod val="65000"/>
                                <a:lumOff val="35000"/>
                              </a:schemeClr>
                            </a:solidFill>
                            <a:miter lim="800000"/>
                            <a:headEnd/>
                            <a:tailEnd/>
                          </a:ln>
                        </wps:spPr>
                        <wps:txbx>
                          <w:txbxContent>
                            <w:p w14:paraId="6C0F4775" w14:textId="77777777" w:rsidR="002A1612" w:rsidRPr="00986489" w:rsidRDefault="002A1612" w:rsidP="001C6C01">
                              <w:pPr>
                                <w:rPr>
                                  <w:lang w:val="cs-CZ"/>
                                </w:rPr>
                              </w:pPr>
                              <w:bookmarkStart w:id="112" w:name="_Hlk16759896"/>
                              <w:bookmarkStart w:id="113" w:name="_Hlk16759897"/>
                              <w:r w:rsidRPr="00986489">
                                <w:rPr>
                                  <w:lang w:val="cs-CZ"/>
                                </w:rPr>
                                <w:t xml:space="preserve">Zamyslete se nad tím, jak fungují podmíněné příkazy </w:t>
                              </w:r>
                              <w:proofErr w:type="spellStart"/>
                              <w:r w:rsidRPr="00986489">
                                <w:rPr>
                                  <w:color w:val="FF7000"/>
                                  <w:lang w:val="cs-CZ"/>
                                </w:rPr>
                                <w:t>until</w:t>
                              </w:r>
                              <w:proofErr w:type="spellEnd"/>
                              <w:r w:rsidRPr="00986489">
                                <w:rPr>
                                  <w:lang w:val="cs-CZ"/>
                                </w:rPr>
                                <w:t xml:space="preserve">, </w:t>
                              </w:r>
                              <w:proofErr w:type="spellStart"/>
                              <w:r w:rsidRPr="00986489">
                                <w:rPr>
                                  <w:color w:val="FF7000"/>
                                  <w:lang w:val="cs-CZ"/>
                                </w:rPr>
                                <w:t>if</w:t>
                              </w:r>
                              <w:proofErr w:type="spellEnd"/>
                              <w:r w:rsidRPr="00986489">
                                <w:rPr>
                                  <w:lang w:val="cs-CZ"/>
                                </w:rPr>
                                <w:t xml:space="preserve"> a </w:t>
                              </w:r>
                              <w:proofErr w:type="spellStart"/>
                              <w:r w:rsidRPr="00986489">
                                <w:rPr>
                                  <w:color w:val="FF7000"/>
                                  <w:lang w:val="cs-CZ"/>
                                </w:rPr>
                                <w:t>if-else</w:t>
                              </w:r>
                              <w:proofErr w:type="spellEnd"/>
                              <w:r w:rsidRPr="00986489">
                                <w:rPr>
                                  <w:lang w:val="cs-CZ"/>
                                </w:rPr>
                                <w:t xml:space="preserve">. </w:t>
                              </w:r>
                            </w:p>
                            <w:p w14:paraId="21353E6E" w14:textId="77777777" w:rsidR="002A1612" w:rsidRPr="00986489" w:rsidRDefault="002A1612" w:rsidP="001C6C01">
                              <w:pPr>
                                <w:rPr>
                                  <w:lang w:val="cs-CZ"/>
                                </w:rPr>
                              </w:pPr>
                              <w:r w:rsidRPr="00986489">
                                <w:rPr>
                                  <w:lang w:val="cs-CZ"/>
                                </w:rPr>
                                <w:t xml:space="preserve">Spustí program podmíněný kód v bloku </w:t>
                              </w:r>
                              <w:proofErr w:type="spellStart"/>
                              <w:r w:rsidRPr="00986489">
                                <w:rPr>
                                  <w:color w:val="FF7000"/>
                                  <w:lang w:val="cs-CZ"/>
                                </w:rPr>
                                <w:t>if</w:t>
                              </w:r>
                              <w:proofErr w:type="spellEnd"/>
                              <w:r w:rsidRPr="00986489">
                                <w:rPr>
                                  <w:lang w:val="cs-CZ"/>
                                </w:rPr>
                                <w:t xml:space="preserve">, pokud podmínka </w:t>
                              </w:r>
                              <w:r w:rsidRPr="00986489">
                                <w:rPr>
                                  <w:b/>
                                  <w:lang w:val="cs-CZ"/>
                                </w:rPr>
                                <w:t xml:space="preserve">není </w:t>
                              </w:r>
                              <w:r w:rsidRPr="00986489">
                                <w:rPr>
                                  <w:lang w:val="cs-CZ"/>
                                </w:rPr>
                                <w:t xml:space="preserve">splněna? Co se místo toho stane? A jak je tomu u bloku </w:t>
                              </w:r>
                              <w:proofErr w:type="spellStart"/>
                              <w:r w:rsidRPr="00986489">
                                <w:rPr>
                                  <w:color w:val="FF7000"/>
                                  <w:lang w:val="cs-CZ"/>
                                </w:rPr>
                                <w:t>if-else</w:t>
                              </w:r>
                              <w:proofErr w:type="spellEnd"/>
                              <w:r w:rsidRPr="00986489">
                                <w:rPr>
                                  <w:lang w:val="cs-CZ"/>
                                </w:rPr>
                                <w:t xml:space="preserve">? </w:t>
                              </w:r>
                            </w:p>
                            <w:p w14:paraId="12A8BD3B" w14:textId="77777777" w:rsidR="002A1612" w:rsidRPr="00986489" w:rsidRDefault="002A1612" w:rsidP="001C6C01">
                              <w:pPr>
                                <w:rPr>
                                  <w:lang w:val="cs-CZ"/>
                                </w:rPr>
                              </w:pPr>
                              <w:r w:rsidRPr="00986489">
                                <w:rPr>
                                  <w:lang w:val="cs-CZ"/>
                                </w:rPr>
                                <w:t>Ujistěte se, že čtete pseudokód stejně, jako by jej četl počítač!</w:t>
                              </w:r>
                            </w:p>
                            <w:p w14:paraId="6E704DE8" w14:textId="77777777" w:rsidR="002A1612" w:rsidRPr="00986489" w:rsidRDefault="002A1612" w:rsidP="001C6C01">
                              <w:pPr>
                                <w:rPr>
                                  <w:lang w:val="cs-CZ"/>
                                </w:rPr>
                              </w:pPr>
                            </w:p>
                            <w:bookmarkEnd w:id="112"/>
                            <w:bookmarkEnd w:id="113"/>
                            <w:p w14:paraId="6569B670" w14:textId="77777777" w:rsidR="002A1612" w:rsidRPr="00986489" w:rsidRDefault="002A1612" w:rsidP="001C6C01">
                              <w:pPr>
                                <w:rPr>
                                  <w:lang w:val="cs-CZ"/>
                                </w:rPr>
                              </w:pPr>
                            </w:p>
                          </w:txbxContent>
                        </wps:txbx>
                        <wps:bodyPr rot="0" vert="horz" wrap="square" lIns="91440" tIns="180000" rIns="91440" bIns="90000" anchor="t" anchorCtr="0">
                          <a:noAutofit/>
                        </wps:bodyPr>
                      </wps:wsp>
                      <pic:pic xmlns:pic="http://schemas.openxmlformats.org/drawingml/2006/picture">
                        <pic:nvPicPr>
                          <pic:cNvPr id="1432" name="Picture 1432"/>
                          <pic:cNvPicPr>
                            <a:picLocks noChangeAspect="1"/>
                          </pic:cNvPicPr>
                        </pic:nvPicPr>
                        <pic:blipFill>
                          <a:blip r:embed="rId99" cstate="print">
                            <a:extLst>
                              <a:ext uri="{28A0092B-C50C-407E-A947-70E740481C1C}">
                                <a14:useLocalDpi xmlns:a14="http://schemas.microsoft.com/office/drawing/2010/main" val="0"/>
                              </a:ext>
                            </a:extLst>
                          </a:blip>
                          <a:stretch>
                            <a:fillRect/>
                          </a:stretch>
                        </pic:blipFill>
                        <pic:spPr>
                          <a:xfrm>
                            <a:off x="208483" y="0"/>
                            <a:ext cx="899160" cy="899160"/>
                          </a:xfrm>
                          <a:prstGeom prst="rect">
                            <a:avLst/>
                          </a:prstGeom>
                        </pic:spPr>
                      </pic:pic>
                      <wps:wsp>
                        <wps:cNvPr id="1433" name="Text Box 2"/>
                        <wps:cNvSpPr txBox="1">
                          <a:spLocks noChangeArrowheads="1"/>
                        </wps:cNvSpPr>
                        <wps:spPr bwMode="auto">
                          <a:xfrm>
                            <a:off x="1009498" y="303581"/>
                            <a:ext cx="1599565" cy="365760"/>
                          </a:xfrm>
                          <a:prstGeom prst="rect">
                            <a:avLst/>
                          </a:prstGeom>
                          <a:noFill/>
                          <a:ln w="9525">
                            <a:noFill/>
                            <a:miter lim="800000"/>
                            <a:headEnd/>
                            <a:tailEnd/>
                          </a:ln>
                        </wps:spPr>
                        <wps:txbx>
                          <w:txbxContent>
                            <w:p w14:paraId="2388DBF4" w14:textId="77777777" w:rsidR="002A1612" w:rsidRPr="00D31915" w:rsidRDefault="002A1612" w:rsidP="001C6C01">
                              <w:pPr>
                                <w:rPr>
                                  <w:b/>
                                  <w:color w:val="FF7000"/>
                                  <w:sz w:val="28"/>
                                  <w:szCs w:val="28"/>
                                </w:rPr>
                              </w:pPr>
                              <w:proofErr w:type="spellStart"/>
                              <w:r>
                                <w:rPr>
                                  <w:b/>
                                  <w:color w:val="FF7000"/>
                                  <w:sz w:val="28"/>
                                  <w:szCs w:val="28"/>
                                </w:rPr>
                                <w:t>Nápověda</w:t>
                              </w:r>
                              <w:proofErr w:type="spellEnd"/>
                              <w:r>
                                <w:rPr>
                                  <w:b/>
                                  <w:color w:val="FF7000"/>
                                  <w:sz w:val="28"/>
                                  <w:szCs w:val="28"/>
                                </w:rPr>
                                <w:t>!</w:t>
                              </w:r>
                            </w:p>
                            <w:p w14:paraId="546ADD61" w14:textId="77777777" w:rsidR="002A1612" w:rsidRPr="00D31915" w:rsidRDefault="002A1612" w:rsidP="001C6C01">
                              <w:pPr>
                                <w:rPr>
                                  <w:b/>
                                  <w:color w:val="FF7000"/>
                                  <w:sz w:val="28"/>
                                  <w:szCs w:val="28"/>
                                </w:rPr>
                              </w:pPr>
                            </w:p>
                          </w:txbxContent>
                        </wps:txbx>
                        <wps:bodyPr rot="0" vert="horz" wrap="square" lIns="91440" tIns="45720" rIns="91440" bIns="45720" anchor="t" anchorCtr="0">
                          <a:noAutofit/>
                        </wps:bodyPr>
                      </wps:wsp>
                    </wpg:wgp>
                  </a:graphicData>
                </a:graphic>
              </wp:anchor>
            </w:drawing>
          </mc:Choice>
          <mc:Fallback>
            <w:pict>
              <v:group w14:anchorId="19F3E0D9" id="Group 1434" o:spid="_x0000_s1540" style="position:absolute;left:0;text-align:left;margin-left:-2.3pt;margin-top:206.45pt;width:450pt;height:153.2pt;z-index:253412352" coordsize="57150,1945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">
                <v:roundrect id="Text Box 1431" o:spid="_x0000_s1541" style="position:absolute;top:6656;width:57150;height:12802;visibility:visible;mso-wrap-style:square;v-text-anchor:top" arcsize="514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" strokecolor="#5a5a5a [2109]">
                  <v:stroke joinstyle="miter"/>
                  <v:textbox inset=",5mm,,2.5mm">
                    <w:txbxContent>
                      <w:p w14:paraId="6C0F4775" w14:textId="77777777" w:rsidR="002A1612" w:rsidRPr="00986489" w:rsidRDefault="002A1612" w:rsidP="001C6C01">
                        <w:pPr>
                          <w:rPr>
                            <w:lang w:val="cs-CZ"/>
                          </w:rPr>
                        </w:pPr>
                        <w:bookmarkStart w:id="114" w:name="_Hlk16759896"/>
                        <w:bookmarkStart w:id="115" w:name="_Hlk16759897"/>
                        <w:r w:rsidRPr="00986489">
                          <w:rPr>
                            <w:lang w:val="cs-CZ"/>
                          </w:rPr>
                          <w:t xml:space="preserve">Zamyslete se nad tím, jak fungují podmíněné příkazy </w:t>
                        </w:r>
                        <w:proofErr w:type="spellStart"/>
                        <w:r w:rsidRPr="00986489">
                          <w:rPr>
                            <w:color w:val="FF7000"/>
                            <w:lang w:val="cs-CZ"/>
                          </w:rPr>
                          <w:t>until</w:t>
                        </w:r>
                        <w:proofErr w:type="spellEnd"/>
                        <w:r w:rsidRPr="00986489">
                          <w:rPr>
                            <w:lang w:val="cs-CZ"/>
                          </w:rPr>
                          <w:t xml:space="preserve">, </w:t>
                        </w:r>
                        <w:proofErr w:type="spellStart"/>
                        <w:r w:rsidRPr="00986489">
                          <w:rPr>
                            <w:color w:val="FF7000"/>
                            <w:lang w:val="cs-CZ"/>
                          </w:rPr>
                          <w:t>if</w:t>
                        </w:r>
                        <w:proofErr w:type="spellEnd"/>
                        <w:r w:rsidRPr="00986489">
                          <w:rPr>
                            <w:lang w:val="cs-CZ"/>
                          </w:rPr>
                          <w:t xml:space="preserve"> a </w:t>
                        </w:r>
                        <w:proofErr w:type="spellStart"/>
                        <w:r w:rsidRPr="00986489">
                          <w:rPr>
                            <w:color w:val="FF7000"/>
                            <w:lang w:val="cs-CZ"/>
                          </w:rPr>
                          <w:t>if-else</w:t>
                        </w:r>
                        <w:proofErr w:type="spellEnd"/>
                        <w:r w:rsidRPr="00986489">
                          <w:rPr>
                            <w:lang w:val="cs-CZ"/>
                          </w:rPr>
                          <w:t xml:space="preserve">. </w:t>
                        </w:r>
                      </w:p>
                      <w:p w14:paraId="21353E6E" w14:textId="77777777" w:rsidR="002A1612" w:rsidRPr="00986489" w:rsidRDefault="002A1612" w:rsidP="001C6C01">
                        <w:pPr>
                          <w:rPr>
                            <w:lang w:val="cs-CZ"/>
                          </w:rPr>
                        </w:pPr>
                        <w:r w:rsidRPr="00986489">
                          <w:rPr>
                            <w:lang w:val="cs-CZ"/>
                          </w:rPr>
                          <w:t xml:space="preserve">Spustí program podmíněný kód v bloku </w:t>
                        </w:r>
                        <w:proofErr w:type="spellStart"/>
                        <w:r w:rsidRPr="00986489">
                          <w:rPr>
                            <w:color w:val="FF7000"/>
                            <w:lang w:val="cs-CZ"/>
                          </w:rPr>
                          <w:t>if</w:t>
                        </w:r>
                        <w:proofErr w:type="spellEnd"/>
                        <w:r w:rsidRPr="00986489">
                          <w:rPr>
                            <w:lang w:val="cs-CZ"/>
                          </w:rPr>
                          <w:t xml:space="preserve">, pokud podmínka </w:t>
                        </w:r>
                        <w:r w:rsidRPr="00986489">
                          <w:rPr>
                            <w:b/>
                            <w:lang w:val="cs-CZ"/>
                          </w:rPr>
                          <w:t xml:space="preserve">není </w:t>
                        </w:r>
                        <w:r w:rsidRPr="00986489">
                          <w:rPr>
                            <w:lang w:val="cs-CZ"/>
                          </w:rPr>
                          <w:t xml:space="preserve">splněna? Co se místo toho stane? A jak je tomu u bloku </w:t>
                        </w:r>
                        <w:proofErr w:type="spellStart"/>
                        <w:r w:rsidRPr="00986489">
                          <w:rPr>
                            <w:color w:val="FF7000"/>
                            <w:lang w:val="cs-CZ"/>
                          </w:rPr>
                          <w:t>if-else</w:t>
                        </w:r>
                        <w:proofErr w:type="spellEnd"/>
                        <w:r w:rsidRPr="00986489">
                          <w:rPr>
                            <w:lang w:val="cs-CZ"/>
                          </w:rPr>
                          <w:t xml:space="preserve">? </w:t>
                        </w:r>
                      </w:p>
                      <w:p w14:paraId="12A8BD3B" w14:textId="77777777" w:rsidR="002A1612" w:rsidRPr="00986489" w:rsidRDefault="002A1612" w:rsidP="001C6C01">
                        <w:pPr>
                          <w:rPr>
                            <w:lang w:val="cs-CZ"/>
                          </w:rPr>
                        </w:pPr>
                        <w:r w:rsidRPr="00986489">
                          <w:rPr>
                            <w:lang w:val="cs-CZ"/>
                          </w:rPr>
                          <w:t>Ujistěte se, že čtete pseudokód stejně, jako by jej četl počítač!</w:t>
                        </w:r>
                      </w:p>
                      <w:p w14:paraId="6E704DE8" w14:textId="77777777" w:rsidR="002A1612" w:rsidRPr="00986489" w:rsidRDefault="002A1612" w:rsidP="001C6C01">
                        <w:pPr>
                          <w:rPr>
                            <w:lang w:val="cs-CZ"/>
                          </w:rPr>
                        </w:pPr>
                      </w:p>
                      <w:bookmarkEnd w:id="114"/>
                      <w:bookmarkEnd w:id="115"/>
                      <w:p w14:paraId="6569B670" w14:textId="77777777" w:rsidR="002A1612" w:rsidRPr="00986489" w:rsidRDefault="002A1612" w:rsidP="001C6C01">
                        <w:pPr>
                          <w:rPr>
                            <w:lang w:val="cs-CZ"/>
                          </w:rPr>
                        </w:pPr>
                      </w:p>
                    </w:txbxContent>
                  </v:textbox>
                </v:roundrect>
                <v:shape id="Picture 1432" o:spid="_x0000_s1542" type="#_x0000_t75" style="position:absolute;left:2084;width:8992;height:8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">
                  <v:imagedata r:id="rId100" o:title=""/>
                </v:shape>
                <v:shape id="_x0000_s1543" type="#_x0000_t202" style="position:absolute;left:10094;top:3035;width:15996;height:3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" filled="f" stroked="f">
                  <v:textbox>
                    <w:txbxContent>
                      <w:p w14:paraId="2388DBF4" w14:textId="77777777" w:rsidR="002A1612" w:rsidRPr="00D31915" w:rsidRDefault="002A1612" w:rsidP="001C6C01">
                        <w:pPr>
                          <w:rPr>
                            <w:b/>
                            <w:color w:val="FF7000"/>
                            <w:sz w:val="28"/>
                            <w:szCs w:val="28"/>
                          </w:rPr>
                        </w:pPr>
                        <w:proofErr w:type="spellStart"/>
                        <w:r>
                          <w:rPr>
                            <w:b/>
                            <w:color w:val="FF7000"/>
                            <w:sz w:val="28"/>
                            <w:szCs w:val="28"/>
                          </w:rPr>
                          <w:t>Nápověda</w:t>
                        </w:r>
                        <w:proofErr w:type="spellEnd"/>
                        <w:r>
                          <w:rPr>
                            <w:b/>
                            <w:color w:val="FF7000"/>
                            <w:sz w:val="28"/>
                            <w:szCs w:val="28"/>
                          </w:rPr>
                          <w:t>!</w:t>
                        </w:r>
                      </w:p>
                      <w:p w14:paraId="546ADD61" w14:textId="77777777" w:rsidR="002A1612" w:rsidRPr="00D31915" w:rsidRDefault="002A1612" w:rsidP="001C6C01">
                        <w:pPr>
                          <w:rPr>
                            <w:b/>
                            <w:color w:val="FF7000"/>
                            <w:sz w:val="28"/>
                            <w:szCs w:val="28"/>
                          </w:rPr>
                        </w:pPr>
                      </w:p>
                    </w:txbxContent>
                  </v:textbox>
                </v:shape>
              </v:group>
            </w:pict>
          </mc:Fallback>
        </mc:AlternateContent>
      </w:r>
      <w:r w:rsidRPr="00F7491C">
        <w:rPr>
          <w:lang w:val="cs-CZ"/>
        </w:rPr>
        <w:t xml:space="preserve"> </w:t>
      </w:r>
      <w:r>
        <w:rPr>
          <w:lang w:val="cs-CZ"/>
        </w:rPr>
        <w:t>Přečtěte si pseudokód</w:t>
      </w:r>
      <w:r w:rsidRPr="00A84B87">
        <w:rPr>
          <w:lang w:val="cs-CZ"/>
        </w:rPr>
        <w:t>.</w:t>
      </w:r>
      <w:r>
        <w:rPr>
          <w:lang w:val="cs-CZ"/>
        </w:rPr>
        <w:t xml:space="preserve"> Kde program </w:t>
      </w:r>
      <w:proofErr w:type="gramStart"/>
      <w:r>
        <w:rPr>
          <w:lang w:val="cs-CZ"/>
        </w:rPr>
        <w:t>skončí</w:t>
      </w:r>
      <w:proofErr w:type="gramEnd"/>
      <w:r w:rsidRPr="00A84B87">
        <w:rPr>
          <w:lang w:val="cs-CZ"/>
        </w:rPr>
        <w:t>? _____________________________</w:t>
      </w:r>
    </w:p>
    <w:p w14:paraId="6B338345" w14:textId="77777777" w:rsidR="001C6C01" w:rsidRPr="00A84B87" w:rsidRDefault="001C6C01" w:rsidP="001C6C01">
      <w:pPr>
        <w:pStyle w:val="Odstavecseseznamem"/>
        <w:rPr>
          <w:lang w:val="cs-CZ"/>
        </w:rPr>
      </w:pPr>
    </w:p>
    <w:p w14:paraId="323FE14F" w14:textId="77777777" w:rsidR="001C6C01" w:rsidRPr="00A84B87" w:rsidRDefault="001C6C01" w:rsidP="001C6C01">
      <w:pPr>
        <w:pStyle w:val="Odstavecseseznamem"/>
        <w:rPr>
          <w:lang w:val="cs-CZ"/>
        </w:rPr>
      </w:pPr>
    </w:p>
    <w:p w14:paraId="57B35543" w14:textId="77777777" w:rsidR="001C6C01" w:rsidRPr="00A84B87" w:rsidRDefault="001C6C01" w:rsidP="001C6C01">
      <w:pPr>
        <w:rPr>
          <w:lang w:val="cs-CZ"/>
        </w:rPr>
      </w:pPr>
      <w:r w:rsidRPr="00A84B87">
        <w:rPr>
          <w:lang w:val="cs-CZ"/>
        </w:rPr>
        <w:br w:type="page"/>
      </w:r>
    </w:p>
    <w:p w14:paraId="046C6BA8" w14:textId="77777777" w:rsidR="001C6C01" w:rsidRPr="00A84B87" w:rsidRDefault="001C6C01" w:rsidP="001C6C01">
      <w:pPr>
        <w:pStyle w:val="Nadpis1"/>
        <w:rPr>
          <w:lang w:val="cs-CZ"/>
        </w:rPr>
      </w:pPr>
      <w:bookmarkStart w:id="116" w:name="_Toc19607198"/>
      <w:r w:rsidRPr="00A84B87">
        <w:rPr>
          <w:lang w:val="cs-CZ"/>
        </w:rPr>
        <w:lastRenderedPageBreak/>
        <w:t xml:space="preserve">U4-2.2 </w:t>
      </w:r>
      <w:r>
        <w:rPr>
          <w:lang w:val="cs-CZ"/>
        </w:rPr>
        <w:t>Prozkoumejte Edisonův senzor pro sledování čáry</w:t>
      </w:r>
      <w:bookmarkEnd w:id="116"/>
    </w:p>
    <w:p w14:paraId="4E6AAD99" w14:textId="77777777" w:rsidR="001C6C01" w:rsidRPr="00A84B87" w:rsidRDefault="001C6C01" w:rsidP="001C6C01">
      <w:pPr>
        <w:rPr>
          <w:lang w:val="cs-CZ"/>
        </w:rPr>
      </w:pPr>
      <w:r>
        <w:rPr>
          <w:lang w:val="cs-CZ"/>
        </w:rPr>
        <w:t xml:space="preserve">Robot Edison je vybaven různými senzory, které </w:t>
      </w:r>
      <w:proofErr w:type="gramStart"/>
      <w:r>
        <w:rPr>
          <w:lang w:val="cs-CZ"/>
        </w:rPr>
        <w:t>dokáží</w:t>
      </w:r>
      <w:proofErr w:type="gramEnd"/>
      <w:r>
        <w:rPr>
          <w:lang w:val="cs-CZ"/>
        </w:rPr>
        <w:t xml:space="preserve"> sledovat a detekovat různé věci. Jedním z těchto senzorů je senzor pro sledování čáry. </w:t>
      </w:r>
    </w:p>
    <w:p w14:paraId="6D92AECE" w14:textId="77777777" w:rsidR="001C6C01" w:rsidRPr="00A84B87" w:rsidRDefault="001C6C01" w:rsidP="001C6C01">
      <w:pPr>
        <w:rPr>
          <w:lang w:val="cs-CZ"/>
        </w:rPr>
      </w:pPr>
    </w:p>
    <w:p w14:paraId="2F490814" w14:textId="77777777" w:rsidR="001C6C01" w:rsidRPr="00A84B87" w:rsidRDefault="001C6C01" w:rsidP="001C6C01">
      <w:pPr>
        <w:pStyle w:val="Nadpis2"/>
        <w:rPr>
          <w:lang w:val="cs-CZ"/>
        </w:rPr>
      </w:pPr>
      <w:r w:rsidRPr="00A84B87">
        <w:rPr>
          <w:lang w:val="cs-CZ"/>
        </w:rPr>
        <w:t xml:space="preserve">Úkol 1: </w:t>
      </w:r>
      <w:r>
        <w:rPr>
          <w:lang w:val="cs-CZ"/>
        </w:rPr>
        <w:t>Seznamte se s Edisonovým senzorem pro sledování čáry</w:t>
      </w:r>
    </w:p>
    <w:p w14:paraId="1FC7A8D5" w14:textId="77777777" w:rsidR="001C6C01" w:rsidRPr="00A84B87" w:rsidRDefault="001C6C01" w:rsidP="001C6C01">
      <w:pPr>
        <w:rPr>
          <w:lang w:val="cs-CZ"/>
        </w:rPr>
      </w:pPr>
      <w:r w:rsidRPr="00A84B87">
        <w:rPr>
          <w:noProof/>
          <w:lang w:val="cs-CZ"/>
        </w:rPr>
        <mc:AlternateContent>
          <mc:Choice Requires="wpg">
            <w:drawing>
              <wp:anchor distT="0" distB="0" distL="114300" distR="114300" simplePos="0" relativeHeight="253417472" behindDoc="0" locked="0" layoutInCell="1" allowOverlap="1" wp14:anchorId="3D3825CE" wp14:editId="68B9E688">
                <wp:simplePos x="0" y="0"/>
                <wp:positionH relativeFrom="column">
                  <wp:posOffset>596900</wp:posOffset>
                </wp:positionH>
                <wp:positionV relativeFrom="paragraph">
                  <wp:posOffset>500380</wp:posOffset>
                </wp:positionV>
                <wp:extent cx="4701540" cy="2114550"/>
                <wp:effectExtent l="0" t="0" r="3810" b="0"/>
                <wp:wrapTopAndBottom/>
                <wp:docPr id="1073742086" name="Group 1073742086"/>
                <wp:cNvGraphicFramePr/>
                <a:graphic xmlns:a="http://schemas.openxmlformats.org/drawingml/2006/main">
                  <a:graphicData uri="http://schemas.microsoft.com/office/word/2010/wordprocessingGroup">
                    <wpg:wgp>
                      <wpg:cNvGrpSpPr/>
                      <wpg:grpSpPr>
                        <a:xfrm>
                          <a:off x="0" y="0"/>
                          <a:ext cx="4701540" cy="2114550"/>
                          <a:chOff x="0" y="367748"/>
                          <a:chExt cx="5095875" cy="2428240"/>
                        </a:xfrm>
                      </wpg:grpSpPr>
                      <pic:pic xmlns:pic="http://schemas.openxmlformats.org/drawingml/2006/picture">
                        <pic:nvPicPr>
                          <pic:cNvPr id="1073742087" name="Picture 1073742087"/>
                          <pic:cNvPicPr>
                            <a:picLocks noChangeAspect="1"/>
                          </pic:cNvPicPr>
                        </pic:nvPicPr>
                        <pic:blipFill>
                          <a:blip r:embed="rId177" cstate="print">
                            <a:extLst>
                              <a:ext uri="{28A0092B-C50C-407E-A947-70E740481C1C}">
                                <a14:useLocalDpi xmlns:a14="http://schemas.microsoft.com/office/drawing/2010/main" val="0"/>
                              </a:ext>
                            </a:extLst>
                          </a:blip>
                          <a:stretch>
                            <a:fillRect/>
                          </a:stretch>
                        </pic:blipFill>
                        <pic:spPr>
                          <a:xfrm>
                            <a:off x="0" y="367748"/>
                            <a:ext cx="5095875" cy="2428240"/>
                          </a:xfrm>
                          <a:prstGeom prst="rect">
                            <a:avLst/>
                          </a:prstGeom>
                        </pic:spPr>
                      </pic:pic>
                      <wps:wsp>
                        <wps:cNvPr id="1073742091" name="Text Box 2"/>
                        <wps:cNvSpPr txBox="1">
                          <a:spLocks noChangeArrowheads="1"/>
                        </wps:cNvSpPr>
                        <wps:spPr bwMode="auto">
                          <a:xfrm>
                            <a:off x="0" y="1278834"/>
                            <a:ext cx="976301" cy="861398"/>
                          </a:xfrm>
                          <a:prstGeom prst="rect">
                            <a:avLst/>
                          </a:prstGeom>
                          <a:noFill/>
                          <a:ln w="9525">
                            <a:noFill/>
                            <a:miter lim="800000"/>
                            <a:headEnd/>
                            <a:tailEnd/>
                          </a:ln>
                        </wps:spPr>
                        <wps:txbx>
                          <w:txbxContent>
                            <w:p w14:paraId="22BBC5DB" w14:textId="77777777" w:rsidR="002A1612" w:rsidRPr="009040AE" w:rsidRDefault="002A1612" w:rsidP="00F266C9">
                              <w:pPr>
                                <w:rPr>
                                  <w:color w:val="FF7000"/>
                                  <w:lang w:val="cs-CZ"/>
                                </w:rPr>
                              </w:pPr>
                              <w:r w:rsidRPr="009040AE">
                                <w:rPr>
                                  <w:color w:val="FF7000"/>
                                  <w:lang w:val="cs-CZ"/>
                                </w:rPr>
                                <w:t xml:space="preserve">Senzor sledování </w:t>
                              </w:r>
                              <w:r w:rsidRPr="009040AE">
                                <w:rPr>
                                  <w:rFonts w:hint="eastAsia"/>
                                  <w:color w:val="FF7000"/>
                                  <w:lang w:val="cs-CZ"/>
                                </w:rPr>
                                <w:t>čáry</w:t>
                              </w:r>
                            </w:p>
                          </w:txbxContent>
                        </wps:txbx>
                        <wps:bodyPr rot="0" vert="horz" wrap="square" lIns="91440" tIns="45720" rIns="91440" bIns="45720" anchor="t" anchorCtr="0">
                          <a:noAutofit/>
                        </wps:bodyPr>
                      </wps:wsp>
                      <wps:wsp>
                        <wps:cNvPr id="1073742101" name="Bent Arrow 19"/>
                        <wps:cNvSpPr/>
                        <wps:spPr>
                          <a:xfrm rot="16200000" flipV="1">
                            <a:off x="851452" y="1106557"/>
                            <a:ext cx="571478" cy="1080000"/>
                          </a:xfrm>
                          <a:prstGeom prst="bentArrow">
                            <a:avLst>
                              <a:gd name="adj1" fmla="val 15122"/>
                              <a:gd name="adj2" fmla="val 15781"/>
                              <a:gd name="adj3" fmla="val 30165"/>
                              <a:gd name="adj4" fmla="val 32611"/>
                            </a:avLst>
                          </a:prstGeom>
                          <a:solidFill>
                            <a:schemeClr val="tx1"/>
                          </a:solidFill>
                          <a:ln w="9525">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3825CE" id="Group 1073742086" o:spid="_x0000_s1544" style="position:absolute;margin-left:47pt;margin-top:39.4pt;width:370.2pt;height:166.5pt;z-index:253417472;mso-width-relative:margin;mso-height-relative:margin" coordorigin=",3677" coordsize="50958,2428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">
                <v:shape id="Picture 1073742087" o:spid="_x0000_s1545" type="#_x0000_t75" style="position:absolute;top:3677;width:50958;height:242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">
                  <v:imagedata r:id="rId178" o:title=""/>
                </v:shape>
                <v:shape id="_x0000_s1546" type="#_x0000_t202" style="position:absolute;top:12788;width:9763;height:86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" filled="f" stroked="f">
                  <v:textbox>
                    <w:txbxContent>
                      <w:p w14:paraId="22BBC5DB" w14:textId="77777777" w:rsidR="002A1612" w:rsidRPr="009040AE" w:rsidRDefault="002A1612" w:rsidP="00F266C9">
                        <w:pPr>
                          <w:rPr>
                            <w:color w:val="FF7000"/>
                            <w:lang w:val="cs-CZ"/>
                          </w:rPr>
                        </w:pPr>
                        <w:r w:rsidRPr="009040AE">
                          <w:rPr>
                            <w:color w:val="FF7000"/>
                            <w:lang w:val="cs-CZ"/>
                          </w:rPr>
                          <w:t xml:space="preserve">Senzor sledování </w:t>
                        </w:r>
                        <w:r w:rsidRPr="009040AE">
                          <w:rPr>
                            <w:rFonts w:hint="eastAsia"/>
                            <w:color w:val="FF7000"/>
                            <w:lang w:val="cs-CZ"/>
                          </w:rPr>
                          <w:t>čáry</w:t>
                        </w:r>
                      </w:p>
                    </w:txbxContent>
                  </v:textbox>
                </v:shape>
                <v:shape id="Bent Arrow 19" o:spid="_x0000_s1547" style="position:absolute;left:8514;top:11065;width:5714;height:10800;rotation:90;flip:y;visibility:visible;mso-wrap-style:square;v-text-anchor:middle" coordsize="571478,108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" path="m,1080000l,233340c,130413,83438,46975,186365,46975r212727,l399092,,571478,90185,399092,180370r,-46976l186365,133394v-55199,,-99946,44747,-99946,99946l86419,1080000r-86419,xe" fillcolor="black [3213]" strokecolor="white [3212]">
                  <v:stroke joinstyle="miter"/>
                  <v:path arrowok="t" o:connecttype="custom" o:connectlocs="0,1080000;0,233340;186365,46975;399092,46975;399092,0;571478,90185;399092,180370;399092,133394;186365,133394;86419,233340;86419,1080000;0,1080000" o:connectangles="0,0,0,0,0,0,0,0,0,0,0,0"/>
                </v:shape>
                <w10:wrap type="topAndBottom"/>
              </v:group>
            </w:pict>
          </mc:Fallback>
        </mc:AlternateContent>
      </w:r>
      <w:r>
        <w:rPr>
          <w:lang w:val="cs-CZ"/>
        </w:rPr>
        <w:t xml:space="preserve">Senzor pro sledování čáry umožňuje Edisonovi rozpoznat rozdíl mezi tmavým a světlým povrchem. Senzor je umístěn ve spodní části Edisona, blízko vypínače. </w:t>
      </w:r>
    </w:p>
    <w:p w14:paraId="49A4A462" w14:textId="77777777" w:rsidR="001C6C01" w:rsidRPr="00A84B87" w:rsidRDefault="001C6C01" w:rsidP="001C6C01">
      <w:pPr>
        <w:rPr>
          <w:lang w:val="cs-CZ"/>
        </w:rPr>
      </w:pPr>
      <w:r>
        <w:rPr>
          <w:lang w:val="cs-CZ"/>
        </w:rPr>
        <w:t>Senzor pro sledování čáry</w:t>
      </w:r>
      <w:r w:rsidRPr="00A84B87">
        <w:rPr>
          <w:lang w:val="cs-CZ"/>
        </w:rPr>
        <w:t xml:space="preserve"> </w:t>
      </w:r>
      <w:r>
        <w:rPr>
          <w:lang w:val="cs-CZ"/>
        </w:rPr>
        <w:t xml:space="preserve">se skládá ze dvou částí: červené </w:t>
      </w:r>
      <w:proofErr w:type="spellStart"/>
      <w:r>
        <w:rPr>
          <w:lang w:val="cs-CZ"/>
        </w:rPr>
        <w:t>LEDky</w:t>
      </w:r>
      <w:proofErr w:type="spellEnd"/>
      <w:r>
        <w:rPr>
          <w:lang w:val="cs-CZ"/>
        </w:rPr>
        <w:t xml:space="preserve"> a světelného senzoru. Prohlédněte si senzor pro sledování čáry na Edisonovi. Vidíte obě části senzoru? </w:t>
      </w:r>
    </w:p>
    <w:p w14:paraId="4C43157F" w14:textId="625BCC76" w:rsidR="001C6C01" w:rsidRPr="00A84B87" w:rsidRDefault="001C6C01" w:rsidP="001C6C01">
      <w:pPr>
        <w:rPr>
          <w:lang w:val="cs-CZ"/>
        </w:rPr>
      </w:pPr>
      <w:r w:rsidRPr="00404AA8">
        <w:rPr>
          <w:rFonts w:hint="eastAsia"/>
          <w:lang w:val="cs-CZ"/>
        </w:rPr>
        <w:t xml:space="preserve">Senzor pro sledování čáry funguje tak, že </w:t>
      </w:r>
      <w:r>
        <w:rPr>
          <w:lang w:val="cs-CZ"/>
        </w:rPr>
        <w:t xml:space="preserve">osvětluje světlem z </w:t>
      </w:r>
      <w:r w:rsidRPr="00404AA8">
        <w:rPr>
          <w:rFonts w:hint="eastAsia"/>
          <w:lang w:val="cs-CZ"/>
        </w:rPr>
        <w:t xml:space="preserve">červené </w:t>
      </w:r>
      <w:proofErr w:type="spellStart"/>
      <w:r w:rsidRPr="00404AA8">
        <w:rPr>
          <w:rFonts w:hint="eastAsia"/>
          <w:lang w:val="cs-CZ"/>
        </w:rPr>
        <w:t>LED</w:t>
      </w:r>
      <w:r>
        <w:rPr>
          <w:lang w:val="cs-CZ"/>
        </w:rPr>
        <w:t>ky</w:t>
      </w:r>
      <w:proofErr w:type="spellEnd"/>
      <w:r w:rsidRPr="00404AA8">
        <w:rPr>
          <w:rFonts w:hint="eastAsia"/>
          <w:lang w:val="cs-CZ"/>
        </w:rPr>
        <w:t xml:space="preserve"> povrch pod robotem. Světelný senzor pak </w:t>
      </w:r>
      <w:proofErr w:type="gramStart"/>
      <w:r w:rsidRPr="00404AA8">
        <w:rPr>
          <w:rFonts w:hint="eastAsia"/>
          <w:lang w:val="cs-CZ"/>
        </w:rPr>
        <w:t>měří</w:t>
      </w:r>
      <w:proofErr w:type="gramEnd"/>
      <w:r w:rsidRPr="00404AA8">
        <w:rPr>
          <w:rFonts w:hint="eastAsia"/>
          <w:lang w:val="cs-CZ"/>
        </w:rPr>
        <w:t>, kolik z toho</w:t>
      </w:r>
      <w:r>
        <w:rPr>
          <w:lang w:val="cs-CZ"/>
        </w:rPr>
        <w:t>to</w:t>
      </w:r>
      <w:r w:rsidRPr="00404AA8">
        <w:rPr>
          <w:rFonts w:hint="eastAsia"/>
          <w:lang w:val="cs-CZ"/>
        </w:rPr>
        <w:t xml:space="preserve"> světla</w:t>
      </w:r>
      <w:r>
        <w:rPr>
          <w:lang w:val="cs-CZ"/>
        </w:rPr>
        <w:t xml:space="preserve"> se odráží od</w:t>
      </w:r>
      <w:r w:rsidRPr="00404AA8">
        <w:rPr>
          <w:rFonts w:hint="eastAsia"/>
          <w:lang w:val="cs-CZ"/>
        </w:rPr>
        <w:t xml:space="preserve"> povrchu. Edison ukládá hodnotu odraženého světla jako odečet světla. Čím více světla se odráží zpět k</w:t>
      </w:r>
      <w:r w:rsidR="0081665C">
        <w:rPr>
          <w:lang w:val="cs-CZ"/>
        </w:rPr>
        <w:t> </w:t>
      </w:r>
      <w:r w:rsidRPr="00404AA8">
        <w:rPr>
          <w:rFonts w:hint="eastAsia"/>
          <w:lang w:val="cs-CZ"/>
        </w:rPr>
        <w:t xml:space="preserve">Edisonovi, tím vyšší je </w:t>
      </w:r>
      <w:r>
        <w:rPr>
          <w:lang w:val="cs-CZ"/>
        </w:rPr>
        <w:t xml:space="preserve">hodnota </w:t>
      </w:r>
      <w:r w:rsidRPr="00404AA8">
        <w:rPr>
          <w:rFonts w:hint="eastAsia"/>
          <w:lang w:val="cs-CZ"/>
        </w:rPr>
        <w:t>světla.</w:t>
      </w:r>
      <w:r>
        <w:rPr>
          <w:lang w:val="cs-CZ"/>
        </w:rPr>
        <w:t xml:space="preserve"> </w:t>
      </w:r>
    </w:p>
    <w:p w14:paraId="449C976E" w14:textId="77777777" w:rsidR="001C6C01" w:rsidRPr="00A84B87" w:rsidRDefault="001C6C01" w:rsidP="001C6C01">
      <w:pPr>
        <w:rPr>
          <w:lang w:val="cs-CZ"/>
        </w:rPr>
      </w:pPr>
      <w:r w:rsidRPr="00404AA8">
        <w:rPr>
          <w:rFonts w:hint="eastAsia"/>
          <w:lang w:val="cs-CZ"/>
        </w:rPr>
        <w:t>Odráží více světla zpět k</w:t>
      </w:r>
      <w:r>
        <w:rPr>
          <w:lang w:val="cs-CZ"/>
        </w:rPr>
        <w:t> </w:t>
      </w:r>
      <w:r w:rsidRPr="00404AA8">
        <w:rPr>
          <w:rFonts w:hint="eastAsia"/>
          <w:lang w:val="cs-CZ"/>
        </w:rPr>
        <w:t>Edisonovi</w:t>
      </w:r>
      <w:r>
        <w:rPr>
          <w:lang w:val="cs-CZ"/>
        </w:rPr>
        <w:t xml:space="preserve"> </w:t>
      </w:r>
      <w:r w:rsidRPr="00404AA8">
        <w:rPr>
          <w:rFonts w:hint="eastAsia"/>
          <w:lang w:val="cs-CZ"/>
        </w:rPr>
        <w:t xml:space="preserve">bílý povrch nebo černý povrch? Použijte Pracovní </w:t>
      </w:r>
      <w:r>
        <w:rPr>
          <w:lang w:val="cs-CZ"/>
        </w:rPr>
        <w:t>list</w:t>
      </w:r>
      <w:r w:rsidRPr="00404AA8">
        <w:rPr>
          <w:rFonts w:hint="eastAsia"/>
          <w:lang w:val="cs-CZ"/>
        </w:rPr>
        <w:t xml:space="preserve"> U4-3 a otestujte,</w:t>
      </w:r>
      <w:r>
        <w:rPr>
          <w:lang w:val="cs-CZ"/>
        </w:rPr>
        <w:t xml:space="preserve"> jaký povrch odráží více světla zpět k Edisonovi – zda bílý nebo černý. </w:t>
      </w:r>
    </w:p>
    <w:p w14:paraId="466A3F30" w14:textId="77777777" w:rsidR="001C6C01" w:rsidRPr="00A84B87" w:rsidRDefault="001C6C01" w:rsidP="001C6C01">
      <w:pPr>
        <w:rPr>
          <w:lang w:val="cs-CZ"/>
        </w:rPr>
      </w:pPr>
      <w:r w:rsidRPr="00A84B87">
        <w:rPr>
          <w:noProof/>
          <w:lang w:val="cs-CZ"/>
        </w:rPr>
        <mc:AlternateContent>
          <mc:Choice Requires="wpg">
            <w:drawing>
              <wp:anchor distT="0" distB="0" distL="114300" distR="114300" simplePos="0" relativeHeight="253418496" behindDoc="0" locked="0" layoutInCell="1" allowOverlap="1" wp14:anchorId="13DEC4A1" wp14:editId="642A1AB2">
                <wp:simplePos x="0" y="0"/>
                <wp:positionH relativeFrom="column">
                  <wp:posOffset>3442211</wp:posOffset>
                </wp:positionH>
                <wp:positionV relativeFrom="paragraph">
                  <wp:posOffset>212090</wp:posOffset>
                </wp:positionV>
                <wp:extent cx="2628265" cy="1564640"/>
                <wp:effectExtent l="0" t="0" r="635" b="16510"/>
                <wp:wrapSquare wrapText="bothSides"/>
                <wp:docPr id="217" name="Group 217"/>
                <wp:cNvGraphicFramePr/>
                <a:graphic xmlns:a="http://schemas.openxmlformats.org/drawingml/2006/main">
                  <a:graphicData uri="http://schemas.microsoft.com/office/word/2010/wordprocessingGroup">
                    <wpg:wgp>
                      <wpg:cNvGrpSpPr/>
                      <wpg:grpSpPr>
                        <a:xfrm>
                          <a:off x="0" y="0"/>
                          <a:ext cx="2628265" cy="1564640"/>
                          <a:chOff x="0" y="0"/>
                          <a:chExt cx="2628748" cy="1564843"/>
                        </a:xfrm>
                      </wpg:grpSpPr>
                      <wps:wsp>
                        <wps:cNvPr id="785" name="Text Box 3"/>
                        <wps:cNvSpPr txBox="1">
                          <a:spLocks noChangeArrowheads="1"/>
                        </wps:cNvSpPr>
                        <wps:spPr bwMode="auto">
                          <a:xfrm>
                            <a:off x="0" y="665683"/>
                            <a:ext cx="2615565" cy="899160"/>
                          </a:xfrm>
                          <a:prstGeom prst="roundRect">
                            <a:avLst>
                              <a:gd name="adj" fmla="val 10454"/>
                            </a:avLst>
                          </a:prstGeom>
                          <a:solidFill>
                            <a:srgbClr val="FFFFFF"/>
                          </a:solidFill>
                          <a:ln w="9525">
                            <a:solidFill>
                              <a:schemeClr val="tx1">
                                <a:lumMod val="65000"/>
                                <a:lumOff val="35000"/>
                              </a:schemeClr>
                            </a:solidFill>
                            <a:miter lim="800000"/>
                            <a:headEnd/>
                            <a:tailEnd/>
                          </a:ln>
                        </wps:spPr>
                        <wps:txbx>
                          <w:txbxContent>
                            <w:p w14:paraId="18A22074" w14:textId="77777777" w:rsidR="002A1612" w:rsidRPr="007B525B" w:rsidRDefault="002A1612" w:rsidP="001C6C01">
                              <w:pPr>
                                <w:rPr>
                                  <w:lang w:val="cs-CZ"/>
                                </w:rPr>
                              </w:pPr>
                              <w:r w:rsidRPr="007B525B">
                                <w:rPr>
                                  <w:rFonts w:hint="eastAsia"/>
                                  <w:lang w:val="cs-CZ"/>
                                </w:rPr>
                                <w:t>Čím více světla se odráží, tím jasnější bude bod na povrchu níže.</w:t>
                              </w:r>
                            </w:p>
                            <w:p w14:paraId="1EC3B6F8" w14:textId="77777777" w:rsidR="002A1612" w:rsidRPr="007B525B" w:rsidRDefault="002A1612" w:rsidP="001C6C01">
                              <w:pPr>
                                <w:rPr>
                                  <w:lang w:val="cs-CZ"/>
                                </w:rPr>
                              </w:pPr>
                            </w:p>
                          </w:txbxContent>
                        </wps:txbx>
                        <wps:bodyPr rot="0" vert="horz" wrap="square" lIns="91440" tIns="180000" rIns="91440" bIns="90000" anchor="t" anchorCtr="0">
                          <a:noAutofit/>
                        </wps:bodyPr>
                      </wps:wsp>
                      <wps:wsp>
                        <wps:cNvPr id="786" name="Text Box 2"/>
                        <wps:cNvSpPr txBox="1">
                          <a:spLocks noChangeArrowheads="1"/>
                        </wps:cNvSpPr>
                        <wps:spPr bwMode="auto">
                          <a:xfrm>
                            <a:off x="1009498" y="285293"/>
                            <a:ext cx="1619250" cy="365760"/>
                          </a:xfrm>
                          <a:prstGeom prst="rect">
                            <a:avLst/>
                          </a:prstGeom>
                          <a:noFill/>
                          <a:ln w="9525">
                            <a:noFill/>
                            <a:miter lim="800000"/>
                            <a:headEnd/>
                            <a:tailEnd/>
                          </a:ln>
                        </wps:spPr>
                        <wps:txbx>
                          <w:txbxContent>
                            <w:p w14:paraId="554EFDBE" w14:textId="77777777" w:rsidR="002A1612" w:rsidRDefault="002A1612" w:rsidP="001C6C01">
                              <w:pPr>
                                <w:rPr>
                                  <w:b/>
                                  <w:color w:val="FF7000"/>
                                  <w:sz w:val="28"/>
                                  <w:szCs w:val="28"/>
                                </w:rPr>
                              </w:pPr>
                              <w:proofErr w:type="spellStart"/>
                              <w:r>
                                <w:rPr>
                                  <w:b/>
                                  <w:color w:val="FF7000"/>
                                  <w:sz w:val="28"/>
                                  <w:szCs w:val="28"/>
                                </w:rPr>
                                <w:t>Nápověda</w:t>
                              </w:r>
                              <w:proofErr w:type="spellEnd"/>
                              <w:r>
                                <w:rPr>
                                  <w:b/>
                                  <w:color w:val="FF7000"/>
                                  <w:sz w:val="28"/>
                                  <w:szCs w:val="28"/>
                                </w:rPr>
                                <w:t>!</w:t>
                              </w:r>
                            </w:p>
                            <w:p w14:paraId="52693DF6" w14:textId="77777777" w:rsidR="002A1612" w:rsidRDefault="002A1612" w:rsidP="001C6C01">
                              <w:pPr>
                                <w:rPr>
                                  <w:b/>
                                  <w:color w:val="FF7000"/>
                                  <w:sz w:val="28"/>
                                  <w:szCs w:val="28"/>
                                </w:rPr>
                              </w:pPr>
                            </w:p>
                          </w:txbxContent>
                        </wps:txbx>
                        <wps:bodyPr rot="0" vert="horz" wrap="square" lIns="91440" tIns="45720" rIns="91440" bIns="45720" anchor="t" anchorCtr="0">
                          <a:noAutofit/>
                        </wps:bodyPr>
                      </wps:wsp>
                      <pic:pic xmlns:pic="http://schemas.openxmlformats.org/drawingml/2006/picture">
                        <pic:nvPicPr>
                          <pic:cNvPr id="787" name="Picture 787"/>
                          <pic:cNvPicPr>
                            <a:picLocks noChangeAspect="1"/>
                          </pic:cNvPicPr>
                        </pic:nvPicPr>
                        <pic:blipFill>
                          <a:blip r:embed="rId99" cstate="print">
                            <a:extLst>
                              <a:ext uri="{28A0092B-C50C-407E-A947-70E740481C1C}">
                                <a14:useLocalDpi xmlns:a14="http://schemas.microsoft.com/office/drawing/2010/main" val="0"/>
                              </a:ext>
                            </a:extLst>
                          </a:blip>
                          <a:stretch>
                            <a:fillRect/>
                          </a:stretch>
                        </pic:blipFill>
                        <pic:spPr>
                          <a:xfrm>
                            <a:off x="208484" y="0"/>
                            <a:ext cx="899795" cy="899795"/>
                          </a:xfrm>
                          <a:prstGeom prst="rect">
                            <a:avLst/>
                          </a:prstGeom>
                        </pic:spPr>
                      </pic:pic>
                    </wpg:wgp>
                  </a:graphicData>
                </a:graphic>
              </wp:anchor>
            </w:drawing>
          </mc:Choice>
          <mc:Fallback>
            <w:pict>
              <v:group w14:anchorId="13DEC4A1" id="Group 217" o:spid="_x0000_s1548" style="position:absolute;margin-left:271.05pt;margin-top:16.7pt;width:206.95pt;height:123.2pt;z-index:253418496" coordsize="26287,1564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">
                <v:roundrect id="Text Box 3" o:spid="_x0000_s1549" style="position:absolute;top:6656;width:26155;height:8992;visibility:visible;mso-wrap-style:square;v-text-anchor:top" arcsize="6851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" strokecolor="#5a5a5a [2109]">
                  <v:stroke joinstyle="miter"/>
                  <v:textbox inset=",5mm,,2.5mm">
                    <w:txbxContent>
                      <w:p w14:paraId="18A22074" w14:textId="77777777" w:rsidR="002A1612" w:rsidRPr="007B525B" w:rsidRDefault="002A1612" w:rsidP="001C6C01">
                        <w:pPr>
                          <w:rPr>
                            <w:lang w:val="cs-CZ"/>
                          </w:rPr>
                        </w:pPr>
                        <w:r w:rsidRPr="007B525B">
                          <w:rPr>
                            <w:rFonts w:hint="eastAsia"/>
                            <w:lang w:val="cs-CZ"/>
                          </w:rPr>
                          <w:t>Čím více světla se odráží, tím jasnější bude bod na povrchu níže.</w:t>
                        </w:r>
                      </w:p>
                      <w:p w14:paraId="1EC3B6F8" w14:textId="77777777" w:rsidR="002A1612" w:rsidRPr="007B525B" w:rsidRDefault="002A1612" w:rsidP="001C6C01">
                        <w:pPr>
                          <w:rPr>
                            <w:lang w:val="cs-CZ"/>
                          </w:rPr>
                        </w:pPr>
                      </w:p>
                    </w:txbxContent>
                  </v:textbox>
                </v:roundrect>
                <v:shape id="_x0000_s1550" type="#_x0000_t202" style="position:absolute;left:10094;top:2852;width:16193;height:3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" filled="f" stroked="f">
                  <v:textbox>
                    <w:txbxContent>
                      <w:p w14:paraId="554EFDBE" w14:textId="77777777" w:rsidR="002A1612" w:rsidRDefault="002A1612" w:rsidP="001C6C01">
                        <w:pPr>
                          <w:rPr>
                            <w:b/>
                            <w:color w:val="FF7000"/>
                            <w:sz w:val="28"/>
                            <w:szCs w:val="28"/>
                          </w:rPr>
                        </w:pPr>
                        <w:proofErr w:type="spellStart"/>
                        <w:r>
                          <w:rPr>
                            <w:b/>
                            <w:color w:val="FF7000"/>
                            <w:sz w:val="28"/>
                            <w:szCs w:val="28"/>
                          </w:rPr>
                          <w:t>Nápověda</w:t>
                        </w:r>
                        <w:proofErr w:type="spellEnd"/>
                        <w:r>
                          <w:rPr>
                            <w:b/>
                            <w:color w:val="FF7000"/>
                            <w:sz w:val="28"/>
                            <w:szCs w:val="28"/>
                          </w:rPr>
                          <w:t>!</w:t>
                        </w:r>
                      </w:p>
                      <w:p w14:paraId="52693DF6" w14:textId="77777777" w:rsidR="002A1612" w:rsidRDefault="002A1612" w:rsidP="001C6C01">
                        <w:pPr>
                          <w:rPr>
                            <w:b/>
                            <w:color w:val="FF7000"/>
                            <w:sz w:val="28"/>
                            <w:szCs w:val="28"/>
                          </w:rPr>
                        </w:pPr>
                      </w:p>
                    </w:txbxContent>
                  </v:textbox>
                </v:shape>
                <v:shape id="Picture 787" o:spid="_x0000_s1551" type="#_x0000_t75" style="position:absolute;left:2084;width:8998;height:89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">
                  <v:imagedata r:id="rId100" o:title=""/>
                </v:shape>
                <w10:wrap type="square"/>
              </v:group>
            </w:pict>
          </mc:Fallback>
        </mc:AlternateContent>
      </w:r>
      <w:r>
        <w:rPr>
          <w:lang w:val="cs-CZ"/>
        </w:rPr>
        <w:t>Zapněte Edisona a stiskněte dvakrát kulaté tlačítko; tím zapnete senzor pro sledování čáry. Lehce nadzvedněte Edisona nad papír a prohlédněte si kruh osvětlený světlem z </w:t>
      </w:r>
      <w:proofErr w:type="spellStart"/>
      <w:r>
        <w:rPr>
          <w:lang w:val="cs-CZ"/>
        </w:rPr>
        <w:t>LEDky</w:t>
      </w:r>
      <w:proofErr w:type="spellEnd"/>
      <w:r>
        <w:rPr>
          <w:lang w:val="cs-CZ"/>
        </w:rPr>
        <w:t xml:space="preserve">. Srovnejte, jak světle tento bod vypadá na černém povrchu a jak na bílém povrchu. </w:t>
      </w:r>
    </w:p>
    <w:p w14:paraId="7506E150" w14:textId="77777777" w:rsidR="001C6C01" w:rsidRPr="00A84B87" w:rsidRDefault="001C6C01" w:rsidP="001C6C01">
      <w:pPr>
        <w:rPr>
          <w:lang w:val="cs-CZ"/>
        </w:rPr>
      </w:pPr>
    </w:p>
    <w:p w14:paraId="23FEA1D7" w14:textId="77777777" w:rsidR="001C6C01" w:rsidRPr="00A84B87" w:rsidRDefault="001C6C01" w:rsidP="001C6C01">
      <w:pPr>
        <w:pStyle w:val="Odstavecseseznamem"/>
        <w:numPr>
          <w:ilvl w:val="0"/>
          <w:numId w:val="56"/>
        </w:numPr>
        <w:rPr>
          <w:lang w:val="cs-CZ"/>
        </w:rPr>
      </w:pPr>
      <w:r>
        <w:rPr>
          <w:lang w:val="cs-CZ"/>
        </w:rPr>
        <w:t xml:space="preserve">Který povrch podle vás odráží více světla zpět směrem k Edisonovi, bílý nebo černý? Proč si to myslíte? </w:t>
      </w:r>
    </w:p>
    <w:p w14:paraId="7A937E9B" w14:textId="77777777" w:rsidR="001C6C01" w:rsidRPr="00A84B87" w:rsidRDefault="001C6C01" w:rsidP="001C6C01">
      <w:pPr>
        <w:rPr>
          <w:lang w:val="cs-CZ"/>
        </w:rPr>
      </w:pPr>
      <w:r w:rsidRPr="00A84B87">
        <w:rPr>
          <w:lang w:val="cs-CZ"/>
        </w:rPr>
        <w:t>________________________________________________________________________________</w:t>
      </w:r>
    </w:p>
    <w:p w14:paraId="076D07C8" w14:textId="77777777" w:rsidR="001C6C01" w:rsidRPr="00A84B87" w:rsidRDefault="001C6C01" w:rsidP="001C6C01">
      <w:pPr>
        <w:rPr>
          <w:lang w:val="cs-CZ"/>
        </w:rPr>
      </w:pPr>
      <w:r w:rsidRPr="00A84B87">
        <w:rPr>
          <w:lang w:val="cs-CZ"/>
        </w:rPr>
        <w:t>________________________________________________________________________________</w:t>
      </w:r>
    </w:p>
    <w:p w14:paraId="7CD046B7" w14:textId="77777777" w:rsidR="001C6C01" w:rsidRPr="00A84B87" w:rsidRDefault="001C6C01" w:rsidP="001C6C01">
      <w:pPr>
        <w:rPr>
          <w:lang w:val="cs-CZ"/>
        </w:rPr>
      </w:pPr>
      <w:r w:rsidRPr="00A84B87">
        <w:rPr>
          <w:lang w:val="cs-CZ"/>
        </w:rPr>
        <w:t>________________________________________________________________________________</w:t>
      </w:r>
    </w:p>
    <w:p w14:paraId="5D35CA1F" w14:textId="31078676" w:rsidR="001C6C01" w:rsidRPr="00A84B87" w:rsidRDefault="001C6C01" w:rsidP="001C6C01">
      <w:pPr>
        <w:rPr>
          <w:lang w:val="cs-CZ"/>
        </w:rPr>
      </w:pPr>
      <w:r w:rsidRPr="00F8182A">
        <w:rPr>
          <w:rFonts w:hint="eastAsia"/>
          <w:lang w:val="cs-CZ"/>
        </w:rPr>
        <w:t xml:space="preserve">Měřením toho, kolik odraženého světla </w:t>
      </w:r>
      <w:r>
        <w:rPr>
          <w:lang w:val="cs-CZ"/>
        </w:rPr>
        <w:t xml:space="preserve">se odráží od </w:t>
      </w:r>
      <w:r w:rsidRPr="00F8182A">
        <w:rPr>
          <w:rFonts w:hint="eastAsia"/>
          <w:lang w:val="cs-CZ"/>
        </w:rPr>
        <w:t xml:space="preserve">povrchu pod robotem, umožňuje senzor pro sledování čáry robotovi </w:t>
      </w:r>
      <w:r w:rsidR="00C82CF5">
        <w:rPr>
          <w:lang w:val="cs-CZ"/>
        </w:rPr>
        <w:t>„</w:t>
      </w:r>
      <w:r>
        <w:rPr>
          <w:lang w:val="cs-CZ"/>
        </w:rPr>
        <w:t>vidět</w:t>
      </w:r>
      <w:r w:rsidR="00C82CF5">
        <w:rPr>
          <w:lang w:val="cs-CZ"/>
        </w:rPr>
        <w:t>“</w:t>
      </w:r>
      <w:r w:rsidRPr="00F8182A">
        <w:rPr>
          <w:rFonts w:hint="eastAsia"/>
          <w:lang w:val="cs-CZ"/>
        </w:rPr>
        <w:t xml:space="preserve"> rozdíl mezi tmavými a světlými povrchy. Edison však nevidí barvy jako člověk.</w:t>
      </w:r>
      <w:r>
        <w:rPr>
          <w:lang w:val="cs-CZ"/>
        </w:rPr>
        <w:t xml:space="preserve"> </w:t>
      </w:r>
    </w:p>
    <w:p w14:paraId="7397F9F9" w14:textId="77777777" w:rsidR="001C6C01" w:rsidRPr="00A84B87" w:rsidRDefault="001C6C01" w:rsidP="001C6C01">
      <w:pPr>
        <w:rPr>
          <w:lang w:val="cs-CZ"/>
        </w:rPr>
      </w:pPr>
      <w:r>
        <w:rPr>
          <w:lang w:val="cs-CZ"/>
        </w:rPr>
        <w:lastRenderedPageBreak/>
        <w:t xml:space="preserve">Robot je schopen pouze rozeznat, zda je povrch </w:t>
      </w:r>
      <w:r>
        <w:rPr>
          <w:color w:val="FF7000"/>
          <w:lang w:val="cs-CZ"/>
        </w:rPr>
        <w:t xml:space="preserve">reflexní </w:t>
      </w:r>
      <w:r>
        <w:rPr>
          <w:lang w:val="cs-CZ"/>
        </w:rPr>
        <w:t>či</w:t>
      </w:r>
      <w:r w:rsidRPr="00A84B87">
        <w:rPr>
          <w:lang w:val="cs-CZ"/>
        </w:rPr>
        <w:t xml:space="preserve"> </w:t>
      </w:r>
      <w:r>
        <w:rPr>
          <w:color w:val="FF7000"/>
          <w:lang w:val="cs-CZ"/>
        </w:rPr>
        <w:t>nereflexní</w:t>
      </w:r>
      <w:r w:rsidRPr="00A84B87">
        <w:rPr>
          <w:lang w:val="cs-CZ"/>
        </w:rPr>
        <w:t xml:space="preserve">. </w:t>
      </w:r>
      <w:r w:rsidRPr="00736888">
        <w:rPr>
          <w:rFonts w:hint="eastAsia"/>
          <w:lang w:val="cs-CZ"/>
        </w:rPr>
        <w:t xml:space="preserve">Reflexní povrch </w:t>
      </w:r>
      <w:r>
        <w:rPr>
          <w:lang w:val="cs-CZ"/>
        </w:rPr>
        <w:t xml:space="preserve">odrazí </w:t>
      </w:r>
      <w:r w:rsidRPr="00736888">
        <w:rPr>
          <w:rFonts w:hint="eastAsia"/>
          <w:lang w:val="cs-CZ"/>
        </w:rPr>
        <w:t xml:space="preserve">zpět hodně světla z červené LED, </w:t>
      </w:r>
      <w:r>
        <w:rPr>
          <w:lang w:val="cs-CZ"/>
        </w:rPr>
        <w:t xml:space="preserve">zatímco </w:t>
      </w:r>
      <w:r w:rsidRPr="00736888">
        <w:rPr>
          <w:rFonts w:hint="eastAsia"/>
          <w:lang w:val="cs-CZ"/>
        </w:rPr>
        <w:t xml:space="preserve">nereflexní povrch </w:t>
      </w:r>
      <w:r>
        <w:rPr>
          <w:lang w:val="cs-CZ"/>
        </w:rPr>
        <w:t>odrazí</w:t>
      </w:r>
      <w:r w:rsidRPr="00736888">
        <w:rPr>
          <w:rFonts w:hint="eastAsia"/>
          <w:lang w:val="cs-CZ"/>
        </w:rPr>
        <w:t xml:space="preserve"> zpět velmi málo světla.</w:t>
      </w:r>
      <w:r w:rsidRPr="00A84B87">
        <w:rPr>
          <w:lang w:val="cs-CZ"/>
        </w:rPr>
        <w:t xml:space="preserve"> </w:t>
      </w:r>
    </w:p>
    <w:p w14:paraId="285DC92F" w14:textId="77777777" w:rsidR="001C6C01" w:rsidRPr="00A84B87" w:rsidRDefault="001C6C01" w:rsidP="001C6C01">
      <w:pPr>
        <w:rPr>
          <w:lang w:val="cs-CZ"/>
        </w:rPr>
      </w:pPr>
      <w:r w:rsidRPr="00A84B87">
        <w:rPr>
          <w:lang w:val="cs-CZ"/>
        </w:rPr>
        <w:t xml:space="preserve">Edison </w:t>
      </w:r>
      <w:r>
        <w:rPr>
          <w:lang w:val="cs-CZ"/>
        </w:rPr>
        <w:t xml:space="preserve">vnímá bílé povrchy jako reflexní a černé povrchy jako nereflexní. Co ostatní barvy? </w:t>
      </w:r>
    </w:p>
    <w:p w14:paraId="30FBD024" w14:textId="036B1942" w:rsidR="001C6C01" w:rsidRPr="00A84B87" w:rsidRDefault="001C6C01" w:rsidP="001C6C01">
      <w:pPr>
        <w:pStyle w:val="Odstavecseseznamem"/>
        <w:numPr>
          <w:ilvl w:val="0"/>
          <w:numId w:val="56"/>
        </w:numPr>
        <w:rPr>
          <w:lang w:val="cs-CZ"/>
        </w:rPr>
      </w:pPr>
      <w:r>
        <w:rPr>
          <w:lang w:val="cs-CZ"/>
        </w:rPr>
        <w:t>Bude</w:t>
      </w:r>
      <w:r w:rsidRPr="00736888">
        <w:rPr>
          <w:rFonts w:hint="eastAsia"/>
          <w:lang w:val="cs-CZ"/>
        </w:rPr>
        <w:t xml:space="preserve"> Edison </w:t>
      </w:r>
      <w:r>
        <w:rPr>
          <w:lang w:val="cs-CZ"/>
        </w:rPr>
        <w:t xml:space="preserve">považovat </w:t>
      </w:r>
      <w:r w:rsidRPr="00736888">
        <w:rPr>
          <w:rFonts w:hint="eastAsia"/>
          <w:lang w:val="cs-CZ"/>
        </w:rPr>
        <w:t xml:space="preserve">červený povrch </w:t>
      </w:r>
      <w:r>
        <w:rPr>
          <w:lang w:val="cs-CZ"/>
        </w:rPr>
        <w:t xml:space="preserve">za </w:t>
      </w:r>
      <w:r w:rsidRPr="00736888">
        <w:rPr>
          <w:rFonts w:hint="eastAsia"/>
          <w:lang w:val="cs-CZ"/>
        </w:rPr>
        <w:t>reflexní nebo nereflexní? A co modrý povrch? Nebo zelen</w:t>
      </w:r>
      <w:r>
        <w:rPr>
          <w:lang w:val="cs-CZ"/>
        </w:rPr>
        <w:t>ý</w:t>
      </w:r>
      <w:r w:rsidRPr="00736888">
        <w:rPr>
          <w:rFonts w:hint="eastAsia"/>
          <w:lang w:val="cs-CZ"/>
        </w:rPr>
        <w:t xml:space="preserve">? Použijte </w:t>
      </w:r>
      <w:r>
        <w:rPr>
          <w:lang w:val="cs-CZ"/>
        </w:rPr>
        <w:t>P</w:t>
      </w:r>
      <w:r w:rsidRPr="00736888">
        <w:rPr>
          <w:rFonts w:hint="eastAsia"/>
          <w:lang w:val="cs-CZ"/>
        </w:rPr>
        <w:t xml:space="preserve">racovní </w:t>
      </w:r>
      <w:r>
        <w:rPr>
          <w:lang w:val="cs-CZ"/>
        </w:rPr>
        <w:t>list</w:t>
      </w:r>
      <w:r w:rsidRPr="00736888">
        <w:rPr>
          <w:rFonts w:hint="eastAsia"/>
          <w:lang w:val="cs-CZ"/>
        </w:rPr>
        <w:t xml:space="preserve"> U4-3 a vyzkoušejte všechny tři barvy pomocí červené LED</w:t>
      </w:r>
      <w:r>
        <w:rPr>
          <w:lang w:val="cs-CZ"/>
        </w:rPr>
        <w:t xml:space="preserve"> pro sledování čáry</w:t>
      </w:r>
      <w:r w:rsidRPr="00736888">
        <w:rPr>
          <w:rFonts w:hint="eastAsia"/>
          <w:lang w:val="cs-CZ"/>
        </w:rPr>
        <w:t>.</w:t>
      </w:r>
      <w:r>
        <w:rPr>
          <w:lang w:val="cs-CZ"/>
        </w:rPr>
        <w:t xml:space="preserve"> </w:t>
      </w:r>
      <w:r w:rsidRPr="00A84B87">
        <w:rPr>
          <w:i/>
          <w:color w:val="FF7000"/>
          <w:lang w:val="cs-CZ"/>
        </w:rPr>
        <w:t>Nápověda:</w:t>
      </w:r>
      <w:r w:rsidRPr="00A84B87">
        <w:rPr>
          <w:lang w:val="cs-CZ"/>
        </w:rPr>
        <w:t xml:space="preserve"> </w:t>
      </w:r>
      <w:r>
        <w:rPr>
          <w:lang w:val="cs-CZ"/>
        </w:rPr>
        <w:t xml:space="preserve">pokud vidíte světlý bod podobně, jako je tomu u bílého povrchu, odráží se hodně světla, a robot bude danou barvu vnímat jako </w:t>
      </w:r>
      <w:r w:rsidR="002A0DD6">
        <w:rPr>
          <w:lang w:val="cs-CZ"/>
        </w:rPr>
        <w:t>„</w:t>
      </w:r>
      <w:r>
        <w:rPr>
          <w:lang w:val="cs-CZ"/>
        </w:rPr>
        <w:t>reflexní</w:t>
      </w:r>
      <w:r w:rsidR="002A0DD6">
        <w:rPr>
          <w:lang w:val="cs-CZ"/>
        </w:rPr>
        <w:t>“</w:t>
      </w:r>
      <w:r w:rsidRPr="00A84B87">
        <w:rPr>
          <w:lang w:val="cs-CZ"/>
        </w:rPr>
        <w:t xml:space="preserve">. </w:t>
      </w:r>
    </w:p>
    <w:tbl>
      <w:tblPr>
        <w:tblStyle w:val="Mkatabulky"/>
        <w:tblW w:w="5954" w:type="dxa"/>
        <w:tblInd w:w="1129" w:type="dxa"/>
        <w:tblLook w:val="04A0" w:firstRow="1" w:lastRow="0" w:firstColumn="1" w:lastColumn="0" w:noHBand="0" w:noVBand="1"/>
      </w:tblPr>
      <w:tblGrid>
        <w:gridCol w:w="1843"/>
        <w:gridCol w:w="4111"/>
      </w:tblGrid>
      <w:tr w:rsidR="001C6C01" w:rsidRPr="00A84B87" w14:paraId="6F29D76B" w14:textId="77777777" w:rsidTr="001C6C01">
        <w:trPr>
          <w:trHeight w:val="411"/>
        </w:trPr>
        <w:tc>
          <w:tcPr>
            <w:tcW w:w="1843" w:type="dxa"/>
            <w:vAlign w:val="center"/>
          </w:tcPr>
          <w:p w14:paraId="476CB42B" w14:textId="77777777" w:rsidR="001C6C01" w:rsidRPr="00A84B87" w:rsidRDefault="001C6C01" w:rsidP="001C6C01">
            <w:pPr>
              <w:jc w:val="center"/>
              <w:rPr>
                <w:b/>
                <w:color w:val="FF7000"/>
                <w:lang w:val="cs-CZ"/>
              </w:rPr>
            </w:pPr>
            <w:r>
              <w:rPr>
                <w:b/>
                <w:color w:val="FF7000"/>
                <w:lang w:val="cs-CZ"/>
              </w:rPr>
              <w:t>Barva</w:t>
            </w:r>
          </w:p>
        </w:tc>
        <w:tc>
          <w:tcPr>
            <w:tcW w:w="4111" w:type="dxa"/>
          </w:tcPr>
          <w:p w14:paraId="3048AD37" w14:textId="77777777" w:rsidR="001C6C01" w:rsidRPr="00A84B87" w:rsidRDefault="001C6C01" w:rsidP="001C6C01">
            <w:pPr>
              <w:jc w:val="center"/>
              <w:rPr>
                <w:b/>
                <w:color w:val="FF7000"/>
                <w:lang w:val="cs-CZ"/>
              </w:rPr>
            </w:pPr>
            <w:r>
              <w:rPr>
                <w:b/>
                <w:color w:val="FF7000"/>
                <w:lang w:val="cs-CZ"/>
              </w:rPr>
              <w:t>Reflexní či nereflexní</w:t>
            </w:r>
            <w:r w:rsidRPr="00A84B87">
              <w:rPr>
                <w:b/>
                <w:color w:val="FF7000"/>
                <w:lang w:val="cs-CZ"/>
              </w:rPr>
              <w:t>?</w:t>
            </w:r>
          </w:p>
        </w:tc>
      </w:tr>
      <w:tr w:rsidR="001C6C01" w:rsidRPr="00A84B87" w14:paraId="3D2DAAD6" w14:textId="77777777" w:rsidTr="001C6C01">
        <w:trPr>
          <w:trHeight w:val="481"/>
        </w:trPr>
        <w:tc>
          <w:tcPr>
            <w:tcW w:w="1843" w:type="dxa"/>
            <w:vAlign w:val="center"/>
          </w:tcPr>
          <w:p w14:paraId="333A05CE" w14:textId="77777777" w:rsidR="001C6C01" w:rsidRPr="00A84B87" w:rsidRDefault="001C6C01" w:rsidP="001C6C01">
            <w:pPr>
              <w:spacing w:line="276" w:lineRule="auto"/>
              <w:rPr>
                <w:lang w:val="cs-CZ"/>
              </w:rPr>
            </w:pPr>
            <w:r>
              <w:rPr>
                <w:lang w:val="cs-CZ"/>
              </w:rPr>
              <w:t>Červená</w:t>
            </w:r>
          </w:p>
        </w:tc>
        <w:tc>
          <w:tcPr>
            <w:tcW w:w="4111" w:type="dxa"/>
          </w:tcPr>
          <w:p w14:paraId="53FD72E5" w14:textId="77777777" w:rsidR="001C6C01" w:rsidRPr="00A84B87" w:rsidRDefault="001C6C01" w:rsidP="001C6C01">
            <w:pPr>
              <w:spacing w:line="276" w:lineRule="auto"/>
              <w:rPr>
                <w:lang w:val="cs-CZ"/>
              </w:rPr>
            </w:pPr>
          </w:p>
        </w:tc>
      </w:tr>
      <w:tr w:rsidR="001C6C01" w:rsidRPr="00A84B87" w14:paraId="19D68FC4" w14:textId="77777777" w:rsidTr="001C6C01">
        <w:trPr>
          <w:trHeight w:val="464"/>
        </w:trPr>
        <w:tc>
          <w:tcPr>
            <w:tcW w:w="1843" w:type="dxa"/>
            <w:vAlign w:val="center"/>
          </w:tcPr>
          <w:p w14:paraId="1BFF9FF2" w14:textId="77777777" w:rsidR="001C6C01" w:rsidRPr="00A84B87" w:rsidRDefault="001C6C01" w:rsidP="001C6C01">
            <w:pPr>
              <w:spacing w:line="276" w:lineRule="auto"/>
              <w:rPr>
                <w:lang w:val="cs-CZ"/>
              </w:rPr>
            </w:pPr>
            <w:r>
              <w:rPr>
                <w:lang w:val="cs-CZ"/>
              </w:rPr>
              <w:t>Modrá</w:t>
            </w:r>
          </w:p>
        </w:tc>
        <w:tc>
          <w:tcPr>
            <w:tcW w:w="4111" w:type="dxa"/>
          </w:tcPr>
          <w:p w14:paraId="38A7D657" w14:textId="77777777" w:rsidR="001C6C01" w:rsidRPr="00A84B87" w:rsidRDefault="001C6C01" w:rsidP="001C6C01">
            <w:pPr>
              <w:spacing w:line="276" w:lineRule="auto"/>
              <w:rPr>
                <w:lang w:val="cs-CZ"/>
              </w:rPr>
            </w:pPr>
          </w:p>
        </w:tc>
      </w:tr>
      <w:tr w:rsidR="001C6C01" w:rsidRPr="00A84B87" w14:paraId="641B82F9" w14:textId="77777777" w:rsidTr="001C6C01">
        <w:trPr>
          <w:trHeight w:val="481"/>
        </w:trPr>
        <w:tc>
          <w:tcPr>
            <w:tcW w:w="1843" w:type="dxa"/>
            <w:vAlign w:val="center"/>
          </w:tcPr>
          <w:p w14:paraId="5756029B" w14:textId="77777777" w:rsidR="001C6C01" w:rsidRPr="00A84B87" w:rsidRDefault="001C6C01" w:rsidP="001C6C01">
            <w:pPr>
              <w:spacing w:line="276" w:lineRule="auto"/>
              <w:rPr>
                <w:lang w:val="cs-CZ"/>
              </w:rPr>
            </w:pPr>
            <w:r>
              <w:rPr>
                <w:lang w:val="cs-CZ"/>
              </w:rPr>
              <w:t>Zelená</w:t>
            </w:r>
          </w:p>
        </w:tc>
        <w:tc>
          <w:tcPr>
            <w:tcW w:w="4111" w:type="dxa"/>
          </w:tcPr>
          <w:p w14:paraId="19AEDB30" w14:textId="77777777" w:rsidR="001C6C01" w:rsidRPr="00A84B87" w:rsidRDefault="001C6C01" w:rsidP="001C6C01">
            <w:pPr>
              <w:spacing w:line="276" w:lineRule="auto"/>
              <w:rPr>
                <w:lang w:val="cs-CZ"/>
              </w:rPr>
            </w:pPr>
          </w:p>
        </w:tc>
      </w:tr>
    </w:tbl>
    <w:p w14:paraId="0E7C6FB0" w14:textId="77777777" w:rsidR="001C6C01" w:rsidRPr="00A84B87" w:rsidRDefault="001C6C01" w:rsidP="001C6C01">
      <w:pPr>
        <w:rPr>
          <w:lang w:val="cs-CZ"/>
        </w:rPr>
      </w:pPr>
    </w:p>
    <w:p w14:paraId="56D5759F" w14:textId="77777777" w:rsidR="001C6C01" w:rsidRPr="00A84B87" w:rsidRDefault="001C6C01" w:rsidP="001C6C01">
      <w:pPr>
        <w:pStyle w:val="Nadpis2"/>
        <w:rPr>
          <w:lang w:val="cs-CZ"/>
        </w:rPr>
      </w:pPr>
    </w:p>
    <w:p w14:paraId="560E47ED" w14:textId="77777777" w:rsidR="001C6C01" w:rsidRPr="00A84B87" w:rsidRDefault="001C6C01" w:rsidP="001C6C01">
      <w:pPr>
        <w:pStyle w:val="Nadpis2"/>
        <w:rPr>
          <w:lang w:val="cs-CZ"/>
        </w:rPr>
      </w:pPr>
      <w:r w:rsidRPr="00A84B87">
        <w:rPr>
          <w:lang w:val="cs-CZ"/>
        </w:rPr>
        <w:t xml:space="preserve">Úkol 2: </w:t>
      </w:r>
      <w:r>
        <w:rPr>
          <w:lang w:val="cs-CZ"/>
        </w:rPr>
        <w:t xml:space="preserve">Jeď až k černé čáře </w:t>
      </w:r>
    </w:p>
    <w:p w14:paraId="7CEA2FE7" w14:textId="3EB4B24C" w:rsidR="001C6C01" w:rsidRPr="00A84B87" w:rsidRDefault="001C6C01" w:rsidP="001C6C01">
      <w:pPr>
        <w:rPr>
          <w:lang w:val="cs-CZ"/>
        </w:rPr>
      </w:pPr>
      <w:r w:rsidRPr="00A84B87">
        <w:rPr>
          <w:noProof/>
          <w:lang w:val="cs-CZ"/>
        </w:rPr>
        <mc:AlternateContent>
          <mc:Choice Requires="wpg">
            <w:drawing>
              <wp:anchor distT="0" distB="0" distL="114300" distR="114300" simplePos="0" relativeHeight="253413376" behindDoc="0" locked="0" layoutInCell="1" allowOverlap="1" wp14:anchorId="3E4F0012" wp14:editId="10180ADF">
                <wp:simplePos x="0" y="0"/>
                <wp:positionH relativeFrom="column">
                  <wp:posOffset>-10795</wp:posOffset>
                </wp:positionH>
                <wp:positionV relativeFrom="paragraph">
                  <wp:posOffset>654770</wp:posOffset>
                </wp:positionV>
                <wp:extent cx="5715000" cy="2194560"/>
                <wp:effectExtent l="0" t="0" r="19050" b="15240"/>
                <wp:wrapTopAndBottom/>
                <wp:docPr id="778" name="Group 778"/>
                <wp:cNvGraphicFramePr/>
                <a:graphic xmlns:a="http://schemas.openxmlformats.org/drawingml/2006/main">
                  <a:graphicData uri="http://schemas.microsoft.com/office/word/2010/wordprocessingGroup">
                    <wpg:wgp>
                      <wpg:cNvGrpSpPr/>
                      <wpg:grpSpPr>
                        <a:xfrm>
                          <a:off x="0" y="0"/>
                          <a:ext cx="5715000" cy="2194560"/>
                          <a:chOff x="0" y="0"/>
                          <a:chExt cx="5715000" cy="2195037"/>
                        </a:xfrm>
                      </wpg:grpSpPr>
                      <wps:wsp>
                        <wps:cNvPr id="1073742127" name="Text Box 1073742127"/>
                        <wps:cNvSpPr txBox="1">
                          <a:spLocks noChangeArrowheads="1"/>
                        </wps:cNvSpPr>
                        <wps:spPr bwMode="auto">
                          <a:xfrm>
                            <a:off x="0" y="672999"/>
                            <a:ext cx="5715000" cy="1522038"/>
                          </a:xfrm>
                          <a:prstGeom prst="roundRect">
                            <a:avLst>
                              <a:gd name="adj" fmla="val 7850"/>
                            </a:avLst>
                          </a:prstGeom>
                          <a:solidFill>
                            <a:srgbClr val="FFFFFF"/>
                          </a:solidFill>
                          <a:ln w="9525">
                            <a:solidFill>
                              <a:schemeClr val="tx1">
                                <a:lumMod val="65000"/>
                                <a:lumOff val="35000"/>
                              </a:schemeClr>
                            </a:solidFill>
                            <a:miter lim="800000"/>
                            <a:headEnd/>
                            <a:tailEnd/>
                          </a:ln>
                        </wps:spPr>
                        <wps:txbx>
                          <w:txbxContent>
                            <w:p w14:paraId="2A7ADB56" w14:textId="55407601" w:rsidR="002A1612" w:rsidRPr="00F52537" w:rsidRDefault="002A1612" w:rsidP="001C6C01">
                              <w:pPr>
                                <w:rPr>
                                  <w:lang w:val="cs-CZ"/>
                                </w:rPr>
                              </w:pPr>
                              <w:r>
                                <w:rPr>
                                  <w:color w:val="FF7000"/>
                                  <w:lang w:val="cs-CZ"/>
                                </w:rPr>
                                <w:t>Vstupy</w:t>
                              </w:r>
                              <w:r>
                                <w:rPr>
                                  <w:lang w:val="cs-CZ"/>
                                </w:rPr>
                                <w:t xml:space="preserve"> jsou informace a pokyny, které dáváte počítači. </w:t>
                              </w:r>
                              <w:r w:rsidRPr="00F52537">
                                <w:rPr>
                                  <w:rFonts w:hint="eastAsia"/>
                                  <w:lang w:val="cs-CZ"/>
                                </w:rPr>
                                <w:t xml:space="preserve">Když </w:t>
                              </w:r>
                              <w:r>
                                <w:rPr>
                                  <w:lang w:val="cs-CZ"/>
                                </w:rPr>
                                <w:t xml:space="preserve">píšete </w:t>
                              </w:r>
                              <w:r w:rsidRPr="00F52537">
                                <w:rPr>
                                  <w:rFonts w:hint="eastAsia"/>
                                  <w:lang w:val="cs-CZ"/>
                                </w:rPr>
                                <w:t>program</w:t>
                              </w:r>
                              <w:r>
                                <w:rPr>
                                  <w:lang w:val="cs-CZ"/>
                                </w:rPr>
                                <w:t xml:space="preserve"> pro Edisona, pomocí vstupů říkáte </w:t>
                              </w:r>
                              <w:r w:rsidRPr="00F52537">
                                <w:rPr>
                                  <w:rFonts w:hint="eastAsia"/>
                                  <w:lang w:val="cs-CZ"/>
                                </w:rPr>
                                <w:t xml:space="preserve">robotovi, co chcete. Edisonův mikročip poté zpracovává informace a řekne robotovi, </w:t>
                              </w:r>
                              <w:r>
                                <w:rPr>
                                  <w:lang w:val="cs-CZ"/>
                                </w:rPr>
                                <w:t xml:space="preserve">jaký má být výstup v rámci </w:t>
                              </w:r>
                              <w:r w:rsidRPr="00F52537">
                                <w:rPr>
                                  <w:rFonts w:hint="eastAsia"/>
                                  <w:lang w:val="cs-CZ"/>
                                </w:rPr>
                                <w:t>cyklu vstup-</w:t>
                              </w:r>
                              <w:r>
                                <w:rPr>
                                  <w:lang w:val="cs-CZ"/>
                                </w:rPr>
                                <w:t>zpracování</w:t>
                              </w:r>
                              <w:r w:rsidRPr="00F52537">
                                <w:rPr>
                                  <w:rFonts w:hint="eastAsia"/>
                                  <w:lang w:val="cs-CZ"/>
                                </w:rPr>
                                <w:t>-výstup.</w:t>
                              </w:r>
                              <w:r>
                                <w:rPr>
                                  <w:lang w:val="cs-CZ"/>
                                </w:rPr>
                                <w:t xml:space="preserve"> </w:t>
                              </w:r>
                            </w:p>
                            <w:p w14:paraId="463D4B55" w14:textId="77777777" w:rsidR="002A1612" w:rsidRPr="00F52537" w:rsidRDefault="002A1612" w:rsidP="001C6C01">
                              <w:pPr>
                                <w:rPr>
                                  <w:lang w:val="cs-CZ"/>
                                </w:rPr>
                              </w:pPr>
                              <w:r>
                                <w:rPr>
                                  <w:color w:val="FF7000"/>
                                  <w:lang w:val="cs-CZ"/>
                                </w:rPr>
                                <w:t xml:space="preserve">Událost </w:t>
                              </w:r>
                              <w:r>
                                <w:rPr>
                                  <w:lang w:val="cs-CZ"/>
                                </w:rPr>
                                <w:t xml:space="preserve">je věc, která nastane mimo kód programu a ovlivňuje běh programu. Událostí může být např. stisknutí tlačítka nebo přenos informace ze senzoru. </w:t>
                              </w:r>
                            </w:p>
                            <w:p w14:paraId="387FD498" w14:textId="77777777" w:rsidR="002A1612" w:rsidRPr="00F52537" w:rsidRDefault="002A1612" w:rsidP="001C6C01">
                              <w:pPr>
                                <w:rPr>
                                  <w:lang w:val="cs-CZ"/>
                                </w:rPr>
                              </w:pPr>
                            </w:p>
                          </w:txbxContent>
                        </wps:txbx>
                        <wps:bodyPr rot="0" vert="horz" wrap="square" lIns="91440" tIns="180000" rIns="91440" bIns="90000" anchor="t" anchorCtr="0">
                          <a:noAutofit/>
                        </wps:bodyPr>
                      </wps:wsp>
                      <pic:pic xmlns:pic="http://schemas.openxmlformats.org/drawingml/2006/picture">
                        <pic:nvPicPr>
                          <pic:cNvPr id="1073742128" name="Picture 1073742128"/>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204825" y="0"/>
                            <a:ext cx="899160" cy="898525"/>
                          </a:xfrm>
                          <a:prstGeom prst="rect">
                            <a:avLst/>
                          </a:prstGeom>
                        </pic:spPr>
                      </pic:pic>
                      <wps:wsp>
                        <wps:cNvPr id="1073742129" name="Text Box 2"/>
                        <wps:cNvSpPr txBox="1">
                          <a:spLocks noChangeArrowheads="1"/>
                        </wps:cNvSpPr>
                        <wps:spPr bwMode="auto">
                          <a:xfrm>
                            <a:off x="1013155" y="303581"/>
                            <a:ext cx="1599565" cy="365670"/>
                          </a:xfrm>
                          <a:prstGeom prst="rect">
                            <a:avLst/>
                          </a:prstGeom>
                          <a:noFill/>
                          <a:ln w="9525">
                            <a:noFill/>
                            <a:miter lim="800000"/>
                            <a:headEnd/>
                            <a:tailEnd/>
                          </a:ln>
                        </wps:spPr>
                        <wps:txbx>
                          <w:txbxContent>
                            <w:p w14:paraId="1B0BA775" w14:textId="77777777" w:rsidR="002A1612" w:rsidRPr="00D31915" w:rsidRDefault="002A1612" w:rsidP="001C6C01">
                              <w:pPr>
                                <w:rPr>
                                  <w:b/>
                                  <w:color w:val="FF7000"/>
                                  <w:sz w:val="28"/>
                                  <w:szCs w:val="28"/>
                                </w:rPr>
                              </w:pPr>
                              <w:proofErr w:type="spellStart"/>
                              <w:r>
                                <w:rPr>
                                  <w:b/>
                                  <w:color w:val="FF7000"/>
                                  <w:sz w:val="28"/>
                                  <w:szCs w:val="28"/>
                                </w:rPr>
                                <w:t>Nezapomeňte</w:t>
                              </w:r>
                              <w:proofErr w:type="spellEnd"/>
                            </w:p>
                            <w:p w14:paraId="2923FDFC" w14:textId="77777777" w:rsidR="002A1612" w:rsidRPr="00D31915" w:rsidRDefault="002A1612" w:rsidP="001C6C01">
                              <w:pPr>
                                <w:rPr>
                                  <w:b/>
                                  <w:color w:val="FF7000"/>
                                  <w:sz w:val="28"/>
                                  <w:szCs w:val="28"/>
                                </w:rPr>
                              </w:pP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3E4F0012" id="Group 778" o:spid="_x0000_s1552" style="position:absolute;margin-left:-.85pt;margin-top:51.55pt;width:450pt;height:172.8pt;z-index:253413376;mso-height-relative:margin" coordsize="57150,2195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">
                <v:roundrect id="Text Box 1073742127" o:spid="_x0000_s1553" style="position:absolute;top:6729;width:57150;height:15221;visibility:visible;mso-wrap-style:square;v-text-anchor:top" arcsize="514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" strokecolor="#5a5a5a [2109]">
                  <v:stroke joinstyle="miter"/>
                  <v:textbox inset=",5mm,,2.5mm">
                    <w:txbxContent>
                      <w:p w14:paraId="2A7ADB56" w14:textId="55407601" w:rsidR="002A1612" w:rsidRPr="00F52537" w:rsidRDefault="002A1612" w:rsidP="001C6C01">
                        <w:pPr>
                          <w:rPr>
                            <w:lang w:val="cs-CZ"/>
                          </w:rPr>
                        </w:pPr>
                        <w:r>
                          <w:rPr>
                            <w:color w:val="FF7000"/>
                            <w:lang w:val="cs-CZ"/>
                          </w:rPr>
                          <w:t>Vstupy</w:t>
                        </w:r>
                        <w:r>
                          <w:rPr>
                            <w:lang w:val="cs-CZ"/>
                          </w:rPr>
                          <w:t xml:space="preserve"> jsou informace a pokyny, které dáváte počítači. </w:t>
                        </w:r>
                        <w:r w:rsidRPr="00F52537">
                          <w:rPr>
                            <w:rFonts w:hint="eastAsia"/>
                            <w:lang w:val="cs-CZ"/>
                          </w:rPr>
                          <w:t xml:space="preserve">Když </w:t>
                        </w:r>
                        <w:r>
                          <w:rPr>
                            <w:lang w:val="cs-CZ"/>
                          </w:rPr>
                          <w:t xml:space="preserve">píšete </w:t>
                        </w:r>
                        <w:r w:rsidRPr="00F52537">
                          <w:rPr>
                            <w:rFonts w:hint="eastAsia"/>
                            <w:lang w:val="cs-CZ"/>
                          </w:rPr>
                          <w:t>program</w:t>
                        </w:r>
                        <w:r>
                          <w:rPr>
                            <w:lang w:val="cs-CZ"/>
                          </w:rPr>
                          <w:t xml:space="preserve"> pro Edisona, pomocí vstupů říkáte </w:t>
                        </w:r>
                        <w:r w:rsidRPr="00F52537">
                          <w:rPr>
                            <w:rFonts w:hint="eastAsia"/>
                            <w:lang w:val="cs-CZ"/>
                          </w:rPr>
                          <w:t xml:space="preserve">robotovi, co chcete. Edisonův mikročip poté zpracovává informace a řekne robotovi, </w:t>
                        </w:r>
                        <w:r>
                          <w:rPr>
                            <w:lang w:val="cs-CZ"/>
                          </w:rPr>
                          <w:t xml:space="preserve">jaký má být výstup v rámci </w:t>
                        </w:r>
                        <w:r w:rsidRPr="00F52537">
                          <w:rPr>
                            <w:rFonts w:hint="eastAsia"/>
                            <w:lang w:val="cs-CZ"/>
                          </w:rPr>
                          <w:t>cyklu vstup-</w:t>
                        </w:r>
                        <w:r>
                          <w:rPr>
                            <w:lang w:val="cs-CZ"/>
                          </w:rPr>
                          <w:t>zpracování</w:t>
                        </w:r>
                        <w:r w:rsidRPr="00F52537">
                          <w:rPr>
                            <w:rFonts w:hint="eastAsia"/>
                            <w:lang w:val="cs-CZ"/>
                          </w:rPr>
                          <w:t>-výstup.</w:t>
                        </w:r>
                        <w:r>
                          <w:rPr>
                            <w:lang w:val="cs-CZ"/>
                          </w:rPr>
                          <w:t xml:space="preserve"> </w:t>
                        </w:r>
                      </w:p>
                      <w:p w14:paraId="463D4B55" w14:textId="77777777" w:rsidR="002A1612" w:rsidRPr="00F52537" w:rsidRDefault="002A1612" w:rsidP="001C6C01">
                        <w:pPr>
                          <w:rPr>
                            <w:lang w:val="cs-CZ"/>
                          </w:rPr>
                        </w:pPr>
                        <w:r>
                          <w:rPr>
                            <w:color w:val="FF7000"/>
                            <w:lang w:val="cs-CZ"/>
                          </w:rPr>
                          <w:t xml:space="preserve">Událost </w:t>
                        </w:r>
                        <w:r>
                          <w:rPr>
                            <w:lang w:val="cs-CZ"/>
                          </w:rPr>
                          <w:t xml:space="preserve">je věc, která nastane mimo kód programu a ovlivňuje běh programu. Událostí může být např. stisknutí tlačítka nebo přenos informace ze senzoru. </w:t>
                        </w:r>
                      </w:p>
                      <w:p w14:paraId="387FD498" w14:textId="77777777" w:rsidR="002A1612" w:rsidRPr="00F52537" w:rsidRDefault="002A1612" w:rsidP="001C6C01">
                        <w:pPr>
                          <w:rPr>
                            <w:lang w:val="cs-CZ"/>
                          </w:rPr>
                        </w:pPr>
                      </w:p>
                    </w:txbxContent>
                  </v:textbox>
                </v:roundrect>
                <v:shape id="Picture 1073742128" o:spid="_x0000_s1554" type="#_x0000_t75" style="position:absolute;left:2048;width:8991;height:89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">
                  <v:imagedata r:id="rId49" o:title=""/>
                </v:shape>
                <v:shape id="_x0000_s1555" type="#_x0000_t202" style="position:absolute;left:10131;top:3035;width:15996;height:36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" filled="f" stroked="f">
                  <v:textbox>
                    <w:txbxContent>
                      <w:p w14:paraId="1B0BA775" w14:textId="77777777" w:rsidR="002A1612" w:rsidRPr="00D31915" w:rsidRDefault="002A1612" w:rsidP="001C6C01">
                        <w:pPr>
                          <w:rPr>
                            <w:b/>
                            <w:color w:val="FF7000"/>
                            <w:sz w:val="28"/>
                            <w:szCs w:val="28"/>
                          </w:rPr>
                        </w:pPr>
                        <w:proofErr w:type="spellStart"/>
                        <w:r>
                          <w:rPr>
                            <w:b/>
                            <w:color w:val="FF7000"/>
                            <w:sz w:val="28"/>
                            <w:szCs w:val="28"/>
                          </w:rPr>
                          <w:t>Nezapomeňte</w:t>
                        </w:r>
                        <w:proofErr w:type="spellEnd"/>
                      </w:p>
                      <w:p w14:paraId="2923FDFC" w14:textId="77777777" w:rsidR="002A1612" w:rsidRPr="00D31915" w:rsidRDefault="002A1612" w:rsidP="001C6C01">
                        <w:pPr>
                          <w:rPr>
                            <w:b/>
                            <w:color w:val="FF7000"/>
                            <w:sz w:val="28"/>
                            <w:szCs w:val="28"/>
                          </w:rPr>
                        </w:pPr>
                      </w:p>
                    </w:txbxContent>
                  </v:textbox>
                </v:shape>
                <w10:wrap type="topAndBottom"/>
              </v:group>
            </w:pict>
          </mc:Fallback>
        </mc:AlternateContent>
      </w:r>
      <w:r w:rsidRPr="00F52537">
        <w:rPr>
          <w:rFonts w:hint="eastAsia"/>
          <w:lang w:val="cs-CZ"/>
        </w:rPr>
        <w:t>Edison</w:t>
      </w:r>
      <w:r>
        <w:rPr>
          <w:lang w:val="cs-CZ"/>
        </w:rPr>
        <w:t>ovy senzory</w:t>
      </w:r>
      <w:r w:rsidRPr="00F52537">
        <w:rPr>
          <w:rFonts w:hint="eastAsia"/>
          <w:lang w:val="cs-CZ"/>
        </w:rPr>
        <w:t xml:space="preserve"> můžeme použít k vytváření vstupů v programech </w:t>
      </w:r>
      <w:r>
        <w:rPr>
          <w:lang w:val="cs-CZ"/>
        </w:rPr>
        <w:t xml:space="preserve">v </w:t>
      </w:r>
      <w:proofErr w:type="spellStart"/>
      <w:r w:rsidRPr="00F52537">
        <w:rPr>
          <w:rFonts w:hint="eastAsia"/>
          <w:lang w:val="cs-CZ"/>
        </w:rPr>
        <w:t>EdScratch</w:t>
      </w:r>
      <w:r>
        <w:rPr>
          <w:lang w:val="cs-CZ"/>
        </w:rPr>
        <w:t>i</w:t>
      </w:r>
      <w:proofErr w:type="spellEnd"/>
      <w:r w:rsidRPr="00F52537">
        <w:rPr>
          <w:rFonts w:hint="eastAsia"/>
          <w:lang w:val="cs-CZ"/>
        </w:rPr>
        <w:t>, abychom Edisonovi řekli, aby hledal různé typy událostí a instruoval</w:t>
      </w:r>
      <w:r>
        <w:rPr>
          <w:lang w:val="cs-CZ"/>
        </w:rPr>
        <w:t>i</w:t>
      </w:r>
      <w:r w:rsidRPr="00F52537">
        <w:rPr>
          <w:rFonts w:hint="eastAsia"/>
          <w:lang w:val="cs-CZ"/>
        </w:rPr>
        <w:t xml:space="preserve"> robota, co má dělat, když </w:t>
      </w:r>
      <w:r>
        <w:rPr>
          <w:lang w:val="cs-CZ"/>
        </w:rPr>
        <w:t>tyto události nastanou</w:t>
      </w:r>
      <w:r w:rsidRPr="00A84B87">
        <w:rPr>
          <w:lang w:val="cs-CZ"/>
        </w:rPr>
        <w:t>.</w:t>
      </w:r>
    </w:p>
    <w:p w14:paraId="3F3CA4D5" w14:textId="77777777" w:rsidR="001C6C01" w:rsidRPr="00A84B87" w:rsidRDefault="001C6C01" w:rsidP="001C6C01">
      <w:pPr>
        <w:rPr>
          <w:lang w:val="cs-CZ"/>
        </w:rPr>
      </w:pPr>
    </w:p>
    <w:p w14:paraId="148C5939" w14:textId="77777777" w:rsidR="001C6C01" w:rsidRPr="00A84B87" w:rsidRDefault="001C6C01" w:rsidP="001C6C01">
      <w:pPr>
        <w:rPr>
          <w:lang w:val="cs-CZ"/>
        </w:rPr>
      </w:pPr>
      <w:r>
        <w:rPr>
          <w:lang w:val="cs-CZ"/>
        </w:rPr>
        <w:t>Zkuste použít senzor pro sledování čáry</w:t>
      </w:r>
      <w:r w:rsidRPr="00A84B87">
        <w:rPr>
          <w:lang w:val="cs-CZ"/>
        </w:rPr>
        <w:t xml:space="preserve"> </w:t>
      </w:r>
      <w:r>
        <w:rPr>
          <w:lang w:val="cs-CZ"/>
        </w:rPr>
        <w:t xml:space="preserve">v programu, který řekne Edisonovi, aby jel, dokud nenarazí na černou čáru. K napsání tohoto programu budete potřebovat použít bloky z kategorie </w:t>
      </w:r>
      <w:proofErr w:type="spellStart"/>
      <w:r w:rsidRPr="00A84B87">
        <w:rPr>
          <w:color w:val="FF7000"/>
          <w:lang w:val="cs-CZ"/>
        </w:rPr>
        <w:t>Sensing</w:t>
      </w:r>
      <w:proofErr w:type="spellEnd"/>
      <w:r w:rsidRPr="00A84B87">
        <w:rPr>
          <w:lang w:val="cs-CZ"/>
        </w:rPr>
        <w:t xml:space="preserve"> </w:t>
      </w:r>
      <w:r>
        <w:rPr>
          <w:lang w:val="cs-CZ"/>
        </w:rPr>
        <w:t xml:space="preserve">(Senzory) v </w:t>
      </w:r>
      <w:proofErr w:type="spellStart"/>
      <w:r w:rsidRPr="00A84B87">
        <w:rPr>
          <w:lang w:val="cs-CZ"/>
        </w:rPr>
        <w:t>EdScratch</w:t>
      </w:r>
      <w:r>
        <w:rPr>
          <w:lang w:val="cs-CZ"/>
        </w:rPr>
        <w:t>i</w:t>
      </w:r>
      <w:proofErr w:type="spellEnd"/>
      <w:r w:rsidRPr="00A84B87">
        <w:rPr>
          <w:lang w:val="cs-CZ"/>
        </w:rPr>
        <w:t>.</w:t>
      </w:r>
    </w:p>
    <w:p w14:paraId="67478B03" w14:textId="77777777" w:rsidR="001C6C01" w:rsidRPr="00A84B87" w:rsidRDefault="001C6C01" w:rsidP="001C6C01">
      <w:pPr>
        <w:rPr>
          <w:lang w:val="cs-CZ"/>
        </w:rPr>
      </w:pPr>
    </w:p>
    <w:p w14:paraId="3EACF1D8" w14:textId="77777777" w:rsidR="001C6C01" w:rsidRPr="00A84B87" w:rsidRDefault="001C6C01" w:rsidP="001C6C01">
      <w:pPr>
        <w:rPr>
          <w:lang w:val="cs-CZ"/>
        </w:rPr>
      </w:pPr>
      <w:r w:rsidRPr="00A84B87">
        <w:rPr>
          <w:noProof/>
          <w:lang w:val="cs-CZ"/>
        </w:rPr>
        <w:lastRenderedPageBreak/>
        <w:drawing>
          <wp:anchor distT="0" distB="0" distL="114300" distR="114300" simplePos="0" relativeHeight="253419520" behindDoc="0" locked="0" layoutInCell="1" allowOverlap="1" wp14:anchorId="7E53AE1D" wp14:editId="6B4B82BF">
            <wp:simplePos x="0" y="0"/>
            <wp:positionH relativeFrom="column">
              <wp:posOffset>698246</wp:posOffset>
            </wp:positionH>
            <wp:positionV relativeFrom="paragraph">
              <wp:posOffset>257175</wp:posOffset>
            </wp:positionV>
            <wp:extent cx="4476750" cy="1376045"/>
            <wp:effectExtent l="19050" t="19050" r="19050" b="14605"/>
            <wp:wrapTopAndBottom/>
            <wp:docPr id="774" name="Picture 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 name="U4-2.2_drive until non-reflective.PNG"/>
                    <pic:cNvPicPr/>
                  </pic:nvPicPr>
                  <pic:blipFill>
                    <a:blip r:embed="rId179">
                      <a:extLst>
                        <a:ext uri="{28A0092B-C50C-407E-A947-70E740481C1C}">
                          <a14:useLocalDpi xmlns:a14="http://schemas.microsoft.com/office/drawing/2010/main" val="0"/>
                        </a:ext>
                      </a:extLst>
                    </a:blip>
                    <a:stretch>
                      <a:fillRect/>
                    </a:stretch>
                  </pic:blipFill>
                  <pic:spPr>
                    <a:xfrm>
                      <a:off x="0" y="0"/>
                      <a:ext cx="4476750" cy="1376045"/>
                    </a:xfrm>
                    <a:prstGeom prst="rect">
                      <a:avLst/>
                    </a:prstGeom>
                    <a:ln w="15875">
                      <a:solidFill>
                        <a:srgbClr val="FF7000"/>
                      </a:solidFill>
                      <a:prstDash val="lgDash"/>
                    </a:ln>
                  </pic:spPr>
                </pic:pic>
              </a:graphicData>
            </a:graphic>
          </wp:anchor>
        </w:drawing>
      </w:r>
      <w:r w:rsidRPr="00A84B87">
        <w:rPr>
          <w:lang w:val="cs-CZ"/>
        </w:rPr>
        <w:t>Prohlédněte si následující program:</w:t>
      </w:r>
    </w:p>
    <w:p w14:paraId="0BC6B9B3" w14:textId="77777777" w:rsidR="001C6C01" w:rsidRPr="00A84B87" w:rsidRDefault="001C6C01" w:rsidP="001C6C01">
      <w:pPr>
        <w:rPr>
          <w:lang w:val="cs-CZ"/>
        </w:rPr>
      </w:pPr>
    </w:p>
    <w:p w14:paraId="61CEAD6A" w14:textId="77777777" w:rsidR="001C6C01" w:rsidRPr="00A84B87" w:rsidRDefault="001C6C01" w:rsidP="001C6C01">
      <w:pPr>
        <w:rPr>
          <w:lang w:val="cs-CZ"/>
        </w:rPr>
      </w:pPr>
      <w:r w:rsidRPr="00A84B87">
        <w:rPr>
          <w:noProof/>
          <w:lang w:val="cs-CZ"/>
        </w:rPr>
        <mc:AlternateContent>
          <mc:Choice Requires="wpg">
            <w:drawing>
              <wp:anchor distT="0" distB="0" distL="114300" distR="114300" simplePos="0" relativeHeight="253420544" behindDoc="0" locked="0" layoutInCell="1" allowOverlap="1" wp14:anchorId="4AE3CF19" wp14:editId="208CD9B6">
                <wp:simplePos x="0" y="0"/>
                <wp:positionH relativeFrom="column">
                  <wp:posOffset>84455</wp:posOffset>
                </wp:positionH>
                <wp:positionV relativeFrom="paragraph">
                  <wp:posOffset>440055</wp:posOffset>
                </wp:positionV>
                <wp:extent cx="5715000" cy="2625725"/>
                <wp:effectExtent l="0" t="0" r="19050" b="22225"/>
                <wp:wrapTopAndBottom/>
                <wp:docPr id="776" name="Group 776"/>
                <wp:cNvGraphicFramePr/>
                <a:graphic xmlns:a="http://schemas.openxmlformats.org/drawingml/2006/main">
                  <a:graphicData uri="http://schemas.microsoft.com/office/word/2010/wordprocessingGroup">
                    <wpg:wgp>
                      <wpg:cNvGrpSpPr/>
                      <wpg:grpSpPr>
                        <a:xfrm>
                          <a:off x="0" y="0"/>
                          <a:ext cx="5715000" cy="2625725"/>
                          <a:chOff x="0" y="0"/>
                          <a:chExt cx="5715000" cy="2629386"/>
                        </a:xfrm>
                      </wpg:grpSpPr>
                      <wps:wsp>
                        <wps:cNvPr id="797" name="Text Box 10"/>
                        <wps:cNvSpPr txBox="1">
                          <a:spLocks noChangeArrowheads="1"/>
                        </wps:cNvSpPr>
                        <wps:spPr bwMode="auto">
                          <a:xfrm>
                            <a:off x="0" y="672995"/>
                            <a:ext cx="5715000" cy="1956391"/>
                          </a:xfrm>
                          <a:prstGeom prst="roundRect">
                            <a:avLst>
                              <a:gd name="adj" fmla="val 7850"/>
                            </a:avLst>
                          </a:prstGeom>
                          <a:solidFill>
                            <a:srgbClr val="FFFFFF"/>
                          </a:solidFill>
                          <a:ln w="9525">
                            <a:solidFill>
                              <a:schemeClr val="tx1">
                                <a:lumMod val="65000"/>
                                <a:lumOff val="35000"/>
                              </a:schemeClr>
                            </a:solidFill>
                            <a:miter lim="800000"/>
                            <a:headEnd/>
                            <a:tailEnd/>
                          </a:ln>
                        </wps:spPr>
                        <wps:txbx>
                          <w:txbxContent>
                            <w:p w14:paraId="64D37527" w14:textId="6CDBCA52" w:rsidR="002A1612" w:rsidRPr="004028BB" w:rsidRDefault="002A1612" w:rsidP="001C6C01">
                              <w:pPr>
                                <w:rPr>
                                  <w:lang w:val="cs-CZ"/>
                                </w:rPr>
                              </w:pPr>
                              <w:r w:rsidRPr="004028BB">
                                <w:rPr>
                                  <w:rFonts w:hint="eastAsia"/>
                                  <w:lang w:val="cs-CZ"/>
                                </w:rPr>
                                <w:t xml:space="preserve">Některé z Edisonových senzorů jsou vždy zapnuté a </w:t>
                              </w:r>
                              <w:r>
                                <w:rPr>
                                  <w:lang w:val="cs-CZ"/>
                                </w:rPr>
                                <w:t xml:space="preserve">průběžně </w:t>
                              </w:r>
                              <w:r w:rsidRPr="004028BB">
                                <w:rPr>
                                  <w:rFonts w:hint="eastAsia"/>
                                  <w:lang w:val="cs-CZ"/>
                                </w:rPr>
                                <w:t xml:space="preserve">kontrolují události. Příkladem </w:t>
                              </w:r>
                              <w:r>
                                <w:rPr>
                                  <w:lang w:val="cs-CZ"/>
                                </w:rPr>
                                <w:t>takového „</w:t>
                              </w:r>
                              <w:r w:rsidRPr="004028BB">
                                <w:rPr>
                                  <w:rFonts w:hint="eastAsia"/>
                                  <w:lang w:val="cs-CZ"/>
                                </w:rPr>
                                <w:t>vždy zapnutého</w:t>
                              </w:r>
                              <w:r>
                                <w:rPr>
                                  <w:lang w:val="cs-CZ"/>
                                </w:rPr>
                                <w:t xml:space="preserve">“ </w:t>
                              </w:r>
                              <w:r w:rsidRPr="004028BB">
                                <w:rPr>
                                  <w:rFonts w:hint="eastAsia"/>
                                  <w:lang w:val="cs-CZ"/>
                                </w:rPr>
                                <w:t xml:space="preserve">senzoru je zvukový senzor, který dokáže detekovat </w:t>
                              </w:r>
                              <w:r>
                                <w:rPr>
                                  <w:lang w:val="cs-CZ"/>
                                </w:rPr>
                                <w:t xml:space="preserve">tleskání. </w:t>
                              </w:r>
                            </w:p>
                            <w:p w14:paraId="1F423362" w14:textId="77777777" w:rsidR="002A1612" w:rsidRPr="004028BB" w:rsidRDefault="002A1612" w:rsidP="001C6C01">
                              <w:pPr>
                                <w:rPr>
                                  <w:lang w:val="cs-CZ"/>
                                </w:rPr>
                              </w:pPr>
                              <w:r>
                                <w:rPr>
                                  <w:lang w:val="cs-CZ"/>
                                </w:rPr>
                                <w:t xml:space="preserve">Jiné senzory, jako je např. Edisonův senzor pro sledování čáry, jsou ve výchozím stavu vypnuty. Abyste je zapnuli, musíte do svého programu přidat příslušný kód. </w:t>
                              </w:r>
                              <w:proofErr w:type="gramStart"/>
                              <w:r>
                                <w:rPr>
                                  <w:lang w:val="cs-CZ"/>
                                </w:rPr>
                                <w:t>Nestačí</w:t>
                              </w:r>
                              <w:proofErr w:type="gramEnd"/>
                              <w:r>
                                <w:rPr>
                                  <w:lang w:val="cs-CZ"/>
                                </w:rPr>
                                <w:t xml:space="preserve"> však pouze zapnout LED pro sledování čáry. Potřebujete rovněž kód, kterým Edisonovi řeknete, jakou událost má hledat </w:t>
                              </w:r>
                              <w:r w:rsidRPr="004028BB">
                                <w:rPr>
                                  <w:lang w:val="cs-CZ"/>
                                </w:rPr>
                                <w:t>(</w:t>
                              </w:r>
                              <w:r>
                                <w:rPr>
                                  <w:lang w:val="cs-CZ"/>
                                </w:rPr>
                                <w:t>reflexní povrch nebo nereflexní povrch</w:t>
                              </w:r>
                              <w:r w:rsidRPr="004028BB">
                                <w:rPr>
                                  <w:lang w:val="cs-CZ"/>
                                </w:rPr>
                                <w:t>) a</w:t>
                              </w:r>
                              <w:r>
                                <w:rPr>
                                  <w:lang w:val="cs-CZ"/>
                                </w:rPr>
                                <w:t xml:space="preserve"> co dělat, pokud tato událost nastane. </w:t>
                              </w:r>
                            </w:p>
                            <w:p w14:paraId="49BA04C0" w14:textId="77777777" w:rsidR="002A1612" w:rsidRPr="004028BB" w:rsidRDefault="002A1612" w:rsidP="001C6C01">
                              <w:pPr>
                                <w:rPr>
                                  <w:lang w:val="cs-CZ"/>
                                </w:rPr>
                              </w:pPr>
                            </w:p>
                          </w:txbxContent>
                        </wps:txbx>
                        <wps:bodyPr rot="0" vert="horz" wrap="square" lIns="91440" tIns="180000" rIns="91440" bIns="90000" anchor="t" anchorCtr="0">
                          <a:noAutofit/>
                        </wps:bodyPr>
                      </wps:wsp>
                      <pic:pic xmlns:pic="http://schemas.openxmlformats.org/drawingml/2006/picture">
                        <pic:nvPicPr>
                          <pic:cNvPr id="798" name="Picture 798"/>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204826" y="0"/>
                            <a:ext cx="899160" cy="899160"/>
                          </a:xfrm>
                          <a:prstGeom prst="rect">
                            <a:avLst/>
                          </a:prstGeom>
                        </pic:spPr>
                      </pic:pic>
                      <wps:wsp>
                        <wps:cNvPr id="799" name="Text Box 2"/>
                        <wps:cNvSpPr txBox="1">
                          <a:spLocks noChangeArrowheads="1"/>
                        </wps:cNvSpPr>
                        <wps:spPr bwMode="auto">
                          <a:xfrm>
                            <a:off x="1016813" y="303581"/>
                            <a:ext cx="1492301" cy="365760"/>
                          </a:xfrm>
                          <a:prstGeom prst="rect">
                            <a:avLst/>
                          </a:prstGeom>
                          <a:noFill/>
                          <a:ln w="9525">
                            <a:noFill/>
                            <a:miter lim="800000"/>
                            <a:headEnd/>
                            <a:tailEnd/>
                          </a:ln>
                        </wps:spPr>
                        <wps:txbx>
                          <w:txbxContent>
                            <w:p w14:paraId="005524E7" w14:textId="77777777" w:rsidR="002A1612" w:rsidRDefault="002A1612" w:rsidP="001C6C01">
                              <w:pPr>
                                <w:rPr>
                                  <w:b/>
                                  <w:color w:val="FF7000"/>
                                  <w:sz w:val="28"/>
                                  <w:szCs w:val="28"/>
                                </w:rPr>
                              </w:pPr>
                              <w:proofErr w:type="spellStart"/>
                              <w:r>
                                <w:rPr>
                                  <w:b/>
                                  <w:color w:val="FF7000"/>
                                  <w:sz w:val="28"/>
                                  <w:szCs w:val="28"/>
                                </w:rPr>
                                <w:t>Proč</w:t>
                              </w:r>
                              <w:proofErr w:type="spellEnd"/>
                              <w:r>
                                <w:rPr>
                                  <w:b/>
                                  <w:color w:val="FF7000"/>
                                  <w:sz w:val="28"/>
                                  <w:szCs w:val="28"/>
                                </w:rPr>
                                <w:t xml:space="preserve"> je to </w:t>
                              </w:r>
                              <w:proofErr w:type="spellStart"/>
                              <w:r>
                                <w:rPr>
                                  <w:b/>
                                  <w:color w:val="FF7000"/>
                                  <w:sz w:val="28"/>
                                  <w:szCs w:val="28"/>
                                </w:rPr>
                                <w:t>tak</w:t>
                              </w:r>
                              <w:proofErr w:type="spellEnd"/>
                              <w:r>
                                <w:rPr>
                                  <w:b/>
                                  <w:color w:val="FF7000"/>
                                  <w:sz w:val="28"/>
                                  <w:szCs w:val="28"/>
                                </w:rPr>
                                <w:t>?</w:t>
                              </w:r>
                            </w:p>
                            <w:p w14:paraId="5D755BA7" w14:textId="77777777" w:rsidR="002A1612" w:rsidRDefault="002A1612" w:rsidP="001C6C01">
                              <w:pPr>
                                <w:rPr>
                                  <w:b/>
                                  <w:color w:val="FF7000"/>
                                  <w:sz w:val="28"/>
                                  <w:szCs w:val="28"/>
                                </w:rPr>
                              </w:pPr>
                            </w:p>
                            <w:p w14:paraId="7A49F62D" w14:textId="77777777" w:rsidR="002A1612" w:rsidRDefault="002A1612" w:rsidP="001C6C01">
                              <w:pPr>
                                <w:rPr>
                                  <w:b/>
                                  <w:color w:val="FF7000"/>
                                  <w:sz w:val="28"/>
                                  <w:szCs w:val="28"/>
                                </w:rPr>
                              </w:pP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4AE3CF19" id="Group 776" o:spid="_x0000_s1556" style="position:absolute;margin-left:6.65pt;margin-top:34.65pt;width:450pt;height:206.75pt;z-index:253420544;mso-height-relative:margin" coordsize="57150,2629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">
                <v:roundrect id="Text Box 10" o:spid="_x0000_s1557" style="position:absolute;top:6729;width:57150;height:19564;visibility:visible;mso-wrap-style:square;v-text-anchor:top" arcsize="514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" strokecolor="#5a5a5a [2109]">
                  <v:stroke joinstyle="miter"/>
                  <v:textbox inset=",5mm,,2.5mm">
                    <w:txbxContent>
                      <w:p w14:paraId="64D37527" w14:textId="6CDBCA52" w:rsidR="002A1612" w:rsidRPr="004028BB" w:rsidRDefault="002A1612" w:rsidP="001C6C01">
                        <w:pPr>
                          <w:rPr>
                            <w:lang w:val="cs-CZ"/>
                          </w:rPr>
                        </w:pPr>
                        <w:r w:rsidRPr="004028BB">
                          <w:rPr>
                            <w:rFonts w:hint="eastAsia"/>
                            <w:lang w:val="cs-CZ"/>
                          </w:rPr>
                          <w:t xml:space="preserve">Některé z Edisonových senzorů jsou vždy zapnuté a </w:t>
                        </w:r>
                        <w:r>
                          <w:rPr>
                            <w:lang w:val="cs-CZ"/>
                          </w:rPr>
                          <w:t xml:space="preserve">průběžně </w:t>
                        </w:r>
                        <w:r w:rsidRPr="004028BB">
                          <w:rPr>
                            <w:rFonts w:hint="eastAsia"/>
                            <w:lang w:val="cs-CZ"/>
                          </w:rPr>
                          <w:t xml:space="preserve">kontrolují události. Příkladem </w:t>
                        </w:r>
                        <w:r>
                          <w:rPr>
                            <w:lang w:val="cs-CZ"/>
                          </w:rPr>
                          <w:t>takového „</w:t>
                        </w:r>
                        <w:r w:rsidRPr="004028BB">
                          <w:rPr>
                            <w:rFonts w:hint="eastAsia"/>
                            <w:lang w:val="cs-CZ"/>
                          </w:rPr>
                          <w:t>vždy zapnutého</w:t>
                        </w:r>
                        <w:r>
                          <w:rPr>
                            <w:lang w:val="cs-CZ"/>
                          </w:rPr>
                          <w:t xml:space="preserve">“ </w:t>
                        </w:r>
                        <w:r w:rsidRPr="004028BB">
                          <w:rPr>
                            <w:rFonts w:hint="eastAsia"/>
                            <w:lang w:val="cs-CZ"/>
                          </w:rPr>
                          <w:t xml:space="preserve">senzoru je zvukový senzor, který dokáže detekovat </w:t>
                        </w:r>
                        <w:r>
                          <w:rPr>
                            <w:lang w:val="cs-CZ"/>
                          </w:rPr>
                          <w:t xml:space="preserve">tleskání. </w:t>
                        </w:r>
                      </w:p>
                      <w:p w14:paraId="1F423362" w14:textId="77777777" w:rsidR="002A1612" w:rsidRPr="004028BB" w:rsidRDefault="002A1612" w:rsidP="001C6C01">
                        <w:pPr>
                          <w:rPr>
                            <w:lang w:val="cs-CZ"/>
                          </w:rPr>
                        </w:pPr>
                        <w:r>
                          <w:rPr>
                            <w:lang w:val="cs-CZ"/>
                          </w:rPr>
                          <w:t xml:space="preserve">Jiné senzory, jako je např. Edisonův senzor pro sledování čáry, jsou ve výchozím stavu vypnuty. Abyste je zapnuli, musíte do svého programu přidat příslušný kód. </w:t>
                        </w:r>
                        <w:proofErr w:type="gramStart"/>
                        <w:r>
                          <w:rPr>
                            <w:lang w:val="cs-CZ"/>
                          </w:rPr>
                          <w:t>Nestačí</w:t>
                        </w:r>
                        <w:proofErr w:type="gramEnd"/>
                        <w:r>
                          <w:rPr>
                            <w:lang w:val="cs-CZ"/>
                          </w:rPr>
                          <w:t xml:space="preserve"> však pouze zapnout LED pro sledování čáry. Potřebujete rovněž kód, kterým Edisonovi řeknete, jakou událost má hledat </w:t>
                        </w:r>
                        <w:r w:rsidRPr="004028BB">
                          <w:rPr>
                            <w:lang w:val="cs-CZ"/>
                          </w:rPr>
                          <w:t>(</w:t>
                        </w:r>
                        <w:r>
                          <w:rPr>
                            <w:lang w:val="cs-CZ"/>
                          </w:rPr>
                          <w:t>reflexní povrch nebo nereflexní povrch</w:t>
                        </w:r>
                        <w:r w:rsidRPr="004028BB">
                          <w:rPr>
                            <w:lang w:val="cs-CZ"/>
                          </w:rPr>
                          <w:t>) a</w:t>
                        </w:r>
                        <w:r>
                          <w:rPr>
                            <w:lang w:val="cs-CZ"/>
                          </w:rPr>
                          <w:t xml:space="preserve"> co dělat, pokud tato událost nastane. </w:t>
                        </w:r>
                      </w:p>
                      <w:p w14:paraId="49BA04C0" w14:textId="77777777" w:rsidR="002A1612" w:rsidRPr="004028BB" w:rsidRDefault="002A1612" w:rsidP="001C6C01">
                        <w:pPr>
                          <w:rPr>
                            <w:lang w:val="cs-CZ"/>
                          </w:rPr>
                        </w:pPr>
                      </w:p>
                    </w:txbxContent>
                  </v:textbox>
                </v:roundrect>
                <v:shape id="Picture 798" o:spid="_x0000_s1558" type="#_x0000_t75" style="position:absolute;left:2048;width:8991;height:8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">
                  <v:imagedata r:id="rId42" o:title=""/>
                </v:shape>
                <v:shape id="_x0000_s1559" type="#_x0000_t202" style="position:absolute;left:10168;top:3035;width:14923;height:3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" filled="f" stroked="f">
                  <v:textbox>
                    <w:txbxContent>
                      <w:p w14:paraId="005524E7" w14:textId="77777777" w:rsidR="002A1612" w:rsidRDefault="002A1612" w:rsidP="001C6C01">
                        <w:pPr>
                          <w:rPr>
                            <w:b/>
                            <w:color w:val="FF7000"/>
                            <w:sz w:val="28"/>
                            <w:szCs w:val="28"/>
                          </w:rPr>
                        </w:pPr>
                        <w:proofErr w:type="spellStart"/>
                        <w:r>
                          <w:rPr>
                            <w:b/>
                            <w:color w:val="FF7000"/>
                            <w:sz w:val="28"/>
                            <w:szCs w:val="28"/>
                          </w:rPr>
                          <w:t>Proč</w:t>
                        </w:r>
                        <w:proofErr w:type="spellEnd"/>
                        <w:r>
                          <w:rPr>
                            <w:b/>
                            <w:color w:val="FF7000"/>
                            <w:sz w:val="28"/>
                            <w:szCs w:val="28"/>
                          </w:rPr>
                          <w:t xml:space="preserve"> je to </w:t>
                        </w:r>
                        <w:proofErr w:type="spellStart"/>
                        <w:r>
                          <w:rPr>
                            <w:b/>
                            <w:color w:val="FF7000"/>
                            <w:sz w:val="28"/>
                            <w:szCs w:val="28"/>
                          </w:rPr>
                          <w:t>tak</w:t>
                        </w:r>
                        <w:proofErr w:type="spellEnd"/>
                        <w:r>
                          <w:rPr>
                            <w:b/>
                            <w:color w:val="FF7000"/>
                            <w:sz w:val="28"/>
                            <w:szCs w:val="28"/>
                          </w:rPr>
                          <w:t>?</w:t>
                        </w:r>
                      </w:p>
                      <w:p w14:paraId="5D755BA7" w14:textId="77777777" w:rsidR="002A1612" w:rsidRDefault="002A1612" w:rsidP="001C6C01">
                        <w:pPr>
                          <w:rPr>
                            <w:b/>
                            <w:color w:val="FF7000"/>
                            <w:sz w:val="28"/>
                            <w:szCs w:val="28"/>
                          </w:rPr>
                        </w:pPr>
                      </w:p>
                      <w:p w14:paraId="7A49F62D" w14:textId="77777777" w:rsidR="002A1612" w:rsidRDefault="002A1612" w:rsidP="001C6C01">
                        <w:pPr>
                          <w:rPr>
                            <w:b/>
                            <w:color w:val="FF7000"/>
                            <w:sz w:val="28"/>
                            <w:szCs w:val="28"/>
                          </w:rPr>
                        </w:pPr>
                      </w:p>
                    </w:txbxContent>
                  </v:textbox>
                </v:shape>
                <w10:wrap type="topAndBottom"/>
              </v:group>
            </w:pict>
          </mc:Fallback>
        </mc:AlternateContent>
      </w:r>
      <w:r>
        <w:rPr>
          <w:lang w:val="cs-CZ"/>
        </w:rPr>
        <w:t>První blok kódu v programu zapíná sledovací LED. Kdykoli chcete použít v programu senzor pro sledování čáry, musíte ji zapnout</w:t>
      </w:r>
      <w:r w:rsidRPr="00A84B87">
        <w:rPr>
          <w:lang w:val="cs-CZ"/>
        </w:rPr>
        <w:t>.</w:t>
      </w:r>
    </w:p>
    <w:p w14:paraId="50DFADD9" w14:textId="77777777" w:rsidR="001C6C01" w:rsidRPr="00A84B87" w:rsidRDefault="001C6C01" w:rsidP="001C6C01">
      <w:pPr>
        <w:spacing w:after="0"/>
        <w:rPr>
          <w:lang w:val="cs-CZ"/>
        </w:rPr>
      </w:pPr>
    </w:p>
    <w:p w14:paraId="301D3EB7" w14:textId="77777777" w:rsidR="001C6C01" w:rsidRPr="00A84B87" w:rsidRDefault="001C6C01" w:rsidP="001C6C01">
      <w:pPr>
        <w:rPr>
          <w:lang w:val="cs-CZ"/>
        </w:rPr>
      </w:pPr>
      <w:r>
        <w:rPr>
          <w:lang w:val="cs-CZ"/>
        </w:rPr>
        <w:t>Napište program v </w:t>
      </w:r>
      <w:proofErr w:type="spellStart"/>
      <w:r>
        <w:rPr>
          <w:lang w:val="cs-CZ"/>
        </w:rPr>
        <w:t>EdScratchi</w:t>
      </w:r>
      <w:proofErr w:type="spellEnd"/>
      <w:r>
        <w:rPr>
          <w:lang w:val="cs-CZ"/>
        </w:rPr>
        <w:t xml:space="preserve"> a otestujete jej v Edisonovi s použitím </w:t>
      </w:r>
      <w:r w:rsidRPr="00A84B87">
        <w:rPr>
          <w:lang w:val="cs-CZ"/>
        </w:rPr>
        <w:t>Pracovní</w:t>
      </w:r>
      <w:r>
        <w:rPr>
          <w:lang w:val="cs-CZ"/>
        </w:rPr>
        <w:t>ho</w:t>
      </w:r>
      <w:r w:rsidRPr="00A84B87">
        <w:rPr>
          <w:lang w:val="cs-CZ"/>
        </w:rPr>
        <w:t xml:space="preserve"> list</w:t>
      </w:r>
      <w:r>
        <w:rPr>
          <w:lang w:val="cs-CZ"/>
        </w:rPr>
        <w:t>u</w:t>
      </w:r>
      <w:r w:rsidRPr="00A84B87">
        <w:rPr>
          <w:lang w:val="cs-CZ"/>
        </w:rPr>
        <w:t xml:space="preserve"> U4-3. </w:t>
      </w:r>
      <w:r w:rsidRPr="00AF020A">
        <w:rPr>
          <w:rFonts w:hint="eastAsia"/>
          <w:lang w:val="cs-CZ"/>
        </w:rPr>
        <w:t>Zarovnejte svého robota na obrys</w:t>
      </w:r>
      <w:r>
        <w:rPr>
          <w:lang w:val="cs-CZ"/>
        </w:rPr>
        <w:t xml:space="preserve"> na Pracovním listu</w:t>
      </w:r>
      <w:r w:rsidRPr="00AF020A">
        <w:rPr>
          <w:rFonts w:hint="eastAsia"/>
          <w:lang w:val="cs-CZ"/>
        </w:rPr>
        <w:t xml:space="preserve"> směřující k černé </w:t>
      </w:r>
      <w:r>
        <w:rPr>
          <w:lang w:val="cs-CZ"/>
        </w:rPr>
        <w:t>čáře</w:t>
      </w:r>
      <w:r w:rsidRPr="00AF020A">
        <w:rPr>
          <w:rFonts w:hint="eastAsia"/>
          <w:lang w:val="cs-CZ"/>
        </w:rPr>
        <w:t xml:space="preserve"> a spusťte program. Zastaví se Edison u černé </w:t>
      </w:r>
      <w:r>
        <w:rPr>
          <w:lang w:val="cs-CZ"/>
        </w:rPr>
        <w:t xml:space="preserve">čáry? </w:t>
      </w:r>
    </w:p>
    <w:p w14:paraId="6CFBC6FF" w14:textId="77777777" w:rsidR="001C6C01" w:rsidRPr="00A84B87" w:rsidRDefault="001C6C01" w:rsidP="001C6C01">
      <w:pPr>
        <w:pStyle w:val="Nadpis2"/>
        <w:rPr>
          <w:lang w:val="cs-CZ"/>
        </w:rPr>
      </w:pPr>
    </w:p>
    <w:p w14:paraId="120E20A5" w14:textId="77777777" w:rsidR="001C6C01" w:rsidRPr="00A84B87" w:rsidRDefault="001C6C01" w:rsidP="001C6C01">
      <w:pPr>
        <w:pStyle w:val="Nadpis2"/>
        <w:rPr>
          <w:lang w:val="cs-CZ"/>
        </w:rPr>
      </w:pPr>
    </w:p>
    <w:p w14:paraId="43072518" w14:textId="77777777" w:rsidR="001C6C01" w:rsidRPr="00A84B87" w:rsidRDefault="001C6C01" w:rsidP="001C6C01">
      <w:pPr>
        <w:pStyle w:val="Nadpis2"/>
        <w:rPr>
          <w:lang w:val="cs-CZ"/>
        </w:rPr>
      </w:pPr>
      <w:r w:rsidRPr="00A84B87">
        <w:rPr>
          <w:lang w:val="cs-CZ"/>
        </w:rPr>
        <w:t xml:space="preserve">Mini </w:t>
      </w:r>
      <w:r>
        <w:rPr>
          <w:lang w:val="cs-CZ"/>
        </w:rPr>
        <w:t>výzva</w:t>
      </w:r>
      <w:r w:rsidRPr="00A84B87">
        <w:rPr>
          <w:lang w:val="cs-CZ"/>
        </w:rPr>
        <w:t>!</w:t>
      </w:r>
    </w:p>
    <w:p w14:paraId="0426EAAE" w14:textId="045ABD17" w:rsidR="001C6C01" w:rsidRPr="00A84B87" w:rsidRDefault="001C6C01" w:rsidP="001C6C01">
      <w:pPr>
        <w:rPr>
          <w:lang w:val="cs-CZ"/>
        </w:rPr>
      </w:pPr>
      <w:r>
        <w:rPr>
          <w:lang w:val="cs-CZ"/>
        </w:rPr>
        <w:t xml:space="preserve">Zajistí váš program zastavení Edisona na barevných čárách i a černé čáře a </w:t>
      </w:r>
      <w:r w:rsidRPr="00A84B87">
        <w:rPr>
          <w:lang w:val="cs-CZ"/>
        </w:rPr>
        <w:t>Pracovní</w:t>
      </w:r>
      <w:r>
        <w:rPr>
          <w:lang w:val="cs-CZ"/>
        </w:rPr>
        <w:t>m</w:t>
      </w:r>
      <w:r w:rsidRPr="00A84B87">
        <w:rPr>
          <w:lang w:val="cs-CZ"/>
        </w:rPr>
        <w:t xml:space="preserve"> list</w:t>
      </w:r>
      <w:r>
        <w:rPr>
          <w:lang w:val="cs-CZ"/>
        </w:rPr>
        <w:t>u</w:t>
      </w:r>
      <w:r w:rsidRPr="00A84B87">
        <w:rPr>
          <w:lang w:val="cs-CZ"/>
        </w:rPr>
        <w:t xml:space="preserve"> U4-3? </w:t>
      </w:r>
      <w:r>
        <w:rPr>
          <w:lang w:val="cs-CZ"/>
        </w:rPr>
        <w:t>Proč ano</w:t>
      </w:r>
      <w:r w:rsidR="00660591">
        <w:rPr>
          <w:lang w:val="cs-CZ"/>
        </w:rPr>
        <w:t>,</w:t>
      </w:r>
      <w:r>
        <w:rPr>
          <w:lang w:val="cs-CZ"/>
        </w:rPr>
        <w:t xml:space="preserve"> nebo proč ne?</w:t>
      </w:r>
      <w:r w:rsidRPr="00A84B87">
        <w:rPr>
          <w:lang w:val="cs-CZ"/>
        </w:rPr>
        <w:t xml:space="preserve"> </w:t>
      </w:r>
    </w:p>
    <w:p w14:paraId="6405CA55" w14:textId="77777777" w:rsidR="001C6C01" w:rsidRPr="00A84B87" w:rsidRDefault="001C6C01" w:rsidP="001C6C01">
      <w:pPr>
        <w:rPr>
          <w:lang w:val="cs-CZ"/>
        </w:rPr>
      </w:pPr>
      <w:r>
        <w:rPr>
          <w:lang w:val="cs-CZ"/>
        </w:rPr>
        <w:t>Zamyslete se nad tím, zda program způsobí zastavení Edisona na každé z jednotlivých barev, a pak ověřte, zda byla vaše předpověď správná</w:t>
      </w:r>
      <w:r w:rsidRPr="00A84B87">
        <w:rPr>
          <w:lang w:val="cs-CZ"/>
        </w:rPr>
        <w:t>!</w:t>
      </w:r>
    </w:p>
    <w:p w14:paraId="4D3016C4" w14:textId="77777777" w:rsidR="001C6C01" w:rsidRPr="00A84B87" w:rsidRDefault="001C6C01" w:rsidP="001C6C01">
      <w:pPr>
        <w:rPr>
          <w:lang w:val="cs-CZ"/>
        </w:rPr>
      </w:pPr>
    </w:p>
    <w:p w14:paraId="48E628A8" w14:textId="77777777" w:rsidR="001C6C01" w:rsidRPr="00A84B87" w:rsidRDefault="001C6C01" w:rsidP="001C6C01">
      <w:pPr>
        <w:rPr>
          <w:lang w:val="cs-CZ"/>
        </w:rPr>
      </w:pPr>
      <w:r w:rsidRPr="00A84B87">
        <w:rPr>
          <w:lang w:val="cs-CZ"/>
        </w:rPr>
        <w:br w:type="page"/>
      </w:r>
    </w:p>
    <w:p w14:paraId="40B28B80" w14:textId="77777777" w:rsidR="001C6C01" w:rsidRPr="00A84B87" w:rsidRDefault="001C6C01" w:rsidP="001C6C01">
      <w:pPr>
        <w:rPr>
          <w:lang w:val="cs-CZ"/>
        </w:rPr>
      </w:pPr>
      <w:r w:rsidRPr="00A84B87">
        <w:rPr>
          <w:lang w:val="cs-CZ"/>
        </w:rPr>
        <w:lastRenderedPageBreak/>
        <w:t xml:space="preserve"> </w:t>
      </w:r>
    </w:p>
    <w:p w14:paraId="1C9E7881" w14:textId="77777777" w:rsidR="001C6C01" w:rsidRPr="00A84B87" w:rsidRDefault="001C6C01" w:rsidP="001C6C01">
      <w:pPr>
        <w:pStyle w:val="Nadpis1"/>
        <w:rPr>
          <w:lang w:val="cs-CZ"/>
        </w:rPr>
      </w:pPr>
      <w:bookmarkStart w:id="117" w:name="_Toc19607199"/>
      <w:r w:rsidRPr="00A84B87">
        <w:rPr>
          <w:lang w:val="cs-CZ"/>
        </w:rPr>
        <w:t xml:space="preserve">U4-2.3 </w:t>
      </w:r>
      <w:r>
        <w:rPr>
          <w:lang w:val="cs-CZ"/>
        </w:rPr>
        <w:t>Prozkoumejte algoritmy</w:t>
      </w:r>
      <w:bookmarkEnd w:id="117"/>
    </w:p>
    <w:p w14:paraId="0681BFE3" w14:textId="77777777" w:rsidR="001C6C01" w:rsidRPr="00A84B87" w:rsidRDefault="001C6C01" w:rsidP="001C6C01">
      <w:pPr>
        <w:rPr>
          <w:lang w:val="cs-CZ"/>
        </w:rPr>
      </w:pPr>
      <w:r w:rsidRPr="00A84B87">
        <w:rPr>
          <w:noProof/>
          <w:lang w:val="cs-CZ"/>
        </w:rPr>
        <mc:AlternateContent>
          <mc:Choice Requires="wpg">
            <w:drawing>
              <wp:anchor distT="0" distB="0" distL="114300" distR="114300" simplePos="0" relativeHeight="253430784" behindDoc="0" locked="0" layoutInCell="1" allowOverlap="1" wp14:anchorId="5688D69C" wp14:editId="50D3DC10">
                <wp:simplePos x="0" y="0"/>
                <wp:positionH relativeFrom="column">
                  <wp:posOffset>-3810</wp:posOffset>
                </wp:positionH>
                <wp:positionV relativeFrom="paragraph">
                  <wp:posOffset>955040</wp:posOffset>
                </wp:positionV>
                <wp:extent cx="5715000" cy="2845435"/>
                <wp:effectExtent l="0" t="0" r="19050" b="12065"/>
                <wp:wrapTopAndBottom/>
                <wp:docPr id="781" name="Group 781"/>
                <wp:cNvGraphicFramePr/>
                <a:graphic xmlns:a="http://schemas.openxmlformats.org/drawingml/2006/main">
                  <a:graphicData uri="http://schemas.microsoft.com/office/word/2010/wordprocessingGroup">
                    <wpg:wgp>
                      <wpg:cNvGrpSpPr/>
                      <wpg:grpSpPr>
                        <a:xfrm>
                          <a:off x="0" y="0"/>
                          <a:ext cx="5715000" cy="2845435"/>
                          <a:chOff x="0" y="0"/>
                          <a:chExt cx="5715000" cy="2729323"/>
                        </a:xfrm>
                      </wpg:grpSpPr>
                      <wps:wsp>
                        <wps:cNvPr id="775" name="Text Box 775"/>
                        <wps:cNvSpPr txBox="1">
                          <a:spLocks noChangeArrowheads="1"/>
                        </wps:cNvSpPr>
                        <wps:spPr bwMode="auto">
                          <a:xfrm>
                            <a:off x="0" y="665682"/>
                            <a:ext cx="5715000" cy="2063641"/>
                          </a:xfrm>
                          <a:prstGeom prst="roundRect">
                            <a:avLst>
                              <a:gd name="adj" fmla="val 3864"/>
                            </a:avLst>
                          </a:prstGeom>
                          <a:solidFill>
                            <a:srgbClr val="FFFFFF"/>
                          </a:solidFill>
                          <a:ln w="9525">
                            <a:solidFill>
                              <a:schemeClr val="tx1">
                                <a:lumMod val="65000"/>
                                <a:lumOff val="35000"/>
                              </a:schemeClr>
                            </a:solidFill>
                            <a:miter lim="800000"/>
                            <a:headEnd/>
                            <a:tailEnd/>
                          </a:ln>
                        </wps:spPr>
                        <wps:txbx>
                          <w:txbxContent>
                            <w:p w14:paraId="027602C7" w14:textId="77777777" w:rsidR="002A1612" w:rsidRPr="000D121C" w:rsidRDefault="002A1612" w:rsidP="001C6C01">
                              <w:pPr>
                                <w:rPr>
                                  <w:noProof/>
                                  <w:lang w:val="cs-CZ" w:eastAsia="en-AU"/>
                                </w:rPr>
                              </w:pPr>
                              <w:bookmarkStart w:id="118" w:name="_Hlk16843845"/>
                              <w:bookmarkStart w:id="119" w:name="_Hlk16843846"/>
                              <w:bookmarkStart w:id="120" w:name="_Hlk16843847"/>
                              <w:bookmarkStart w:id="121" w:name="_Hlk16843848"/>
                              <w:r>
                                <w:rPr>
                                  <w:b/>
                                  <w:noProof/>
                                  <w:color w:val="FF7000"/>
                                  <w:lang w:val="cs-CZ" w:eastAsia="en-AU"/>
                                </w:rPr>
                                <w:t>Al</w:t>
                              </w:r>
                              <w:r w:rsidRPr="000D121C">
                                <w:rPr>
                                  <w:b/>
                                  <w:noProof/>
                                  <w:color w:val="FF7000"/>
                                  <w:lang w:val="cs-CZ" w:eastAsia="en-AU"/>
                                </w:rPr>
                                <w:t>gorit</w:t>
                              </w:r>
                              <w:r>
                                <w:rPr>
                                  <w:b/>
                                  <w:noProof/>
                                  <w:color w:val="FF7000"/>
                                  <w:lang w:val="cs-CZ" w:eastAsia="en-AU"/>
                                </w:rPr>
                                <w:t xml:space="preserve">mus </w:t>
                              </w:r>
                              <w:r w:rsidRPr="000D121C">
                                <w:rPr>
                                  <w:rFonts w:hint="eastAsia"/>
                                  <w:noProof/>
                                  <w:lang w:val="cs-CZ" w:eastAsia="en-AU"/>
                                </w:rPr>
                                <w:t xml:space="preserve">je široká sada instrukcí k řešení souboru problémů. Algoritmus stanoví proces nebo soubor pravidel, která mají být dodržena k vyřešení jakéhokoli problému v sadě. </w:t>
                              </w:r>
                            </w:p>
                            <w:p w14:paraId="04554B76" w14:textId="77777777" w:rsidR="002A1612" w:rsidRPr="000D121C" w:rsidRDefault="002A1612" w:rsidP="001C6C01">
                              <w:pPr>
                                <w:rPr>
                                  <w:lang w:val="cs-CZ"/>
                                </w:rPr>
                              </w:pPr>
                              <w:r w:rsidRPr="000D121C">
                                <w:rPr>
                                  <w:rFonts w:hint="eastAsia"/>
                                  <w:lang w:val="cs-CZ"/>
                                </w:rPr>
                                <w:t>Počítačové programy často používají algoritmy, ale programy a algoritmy nejsou totéž. Pamatujte, že počítačový program je soubor pokynů, které říkají počítači, aby provedl konkrétní úkol. Algoritmus stanoví logiku pro řešení celé sady problémů, nejen pro jeden konkrétní úkol. Můžete napsat počítačový program, který používá algoritmus, ale ne všechny počítačové programy jsou algoritmy</w:t>
                              </w:r>
                              <w:r w:rsidRPr="000D121C">
                                <w:rPr>
                                  <w:lang w:val="cs-CZ"/>
                                </w:rPr>
                                <w:t xml:space="preserve">. </w:t>
                              </w:r>
                            </w:p>
                            <w:p w14:paraId="573CA611" w14:textId="77777777" w:rsidR="002A1612" w:rsidRPr="000D121C" w:rsidRDefault="002A1612" w:rsidP="001C6C01">
                              <w:pPr>
                                <w:rPr>
                                  <w:lang w:val="cs-CZ"/>
                                </w:rPr>
                              </w:pPr>
                            </w:p>
                            <w:bookmarkEnd w:id="118"/>
                            <w:bookmarkEnd w:id="119"/>
                            <w:bookmarkEnd w:id="120"/>
                            <w:bookmarkEnd w:id="121"/>
                            <w:p w14:paraId="4CBBAD7C" w14:textId="77777777" w:rsidR="002A1612" w:rsidRPr="000D121C" w:rsidRDefault="002A1612" w:rsidP="001C6C01">
                              <w:pPr>
                                <w:rPr>
                                  <w:lang w:val="cs-CZ"/>
                                </w:rPr>
                              </w:pPr>
                            </w:p>
                          </w:txbxContent>
                        </wps:txbx>
                        <wps:bodyPr rot="0" vert="horz" wrap="square" lIns="91440" tIns="180000" rIns="91440" bIns="90000" anchor="t" anchorCtr="0">
                          <a:noAutofit/>
                        </wps:bodyPr>
                      </wps:wsp>
                      <pic:pic xmlns:pic="http://schemas.openxmlformats.org/drawingml/2006/picture">
                        <pic:nvPicPr>
                          <pic:cNvPr id="777" name="Picture 777"/>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208483" y="0"/>
                            <a:ext cx="899795" cy="899795"/>
                          </a:xfrm>
                          <a:prstGeom prst="rect">
                            <a:avLst/>
                          </a:prstGeom>
                        </pic:spPr>
                      </pic:pic>
                      <wps:wsp>
                        <wps:cNvPr id="779" name="Text Box 2"/>
                        <wps:cNvSpPr txBox="1">
                          <a:spLocks noChangeArrowheads="1"/>
                        </wps:cNvSpPr>
                        <wps:spPr bwMode="auto">
                          <a:xfrm>
                            <a:off x="1009498" y="285269"/>
                            <a:ext cx="1762962" cy="365760"/>
                          </a:xfrm>
                          <a:prstGeom prst="rect">
                            <a:avLst/>
                          </a:prstGeom>
                          <a:noFill/>
                          <a:ln w="9525">
                            <a:noFill/>
                            <a:miter lim="800000"/>
                            <a:headEnd/>
                            <a:tailEnd/>
                          </a:ln>
                        </wps:spPr>
                        <wps:txbx>
                          <w:txbxContent>
                            <w:p w14:paraId="56FB5E5D" w14:textId="77777777" w:rsidR="002A1612" w:rsidRPr="00D31915" w:rsidRDefault="002A1612" w:rsidP="001C6C01">
                              <w:pPr>
                                <w:rPr>
                                  <w:b/>
                                  <w:color w:val="FF7000"/>
                                  <w:sz w:val="28"/>
                                  <w:szCs w:val="28"/>
                                </w:rPr>
                              </w:pPr>
                              <w:proofErr w:type="spellStart"/>
                              <w:r>
                                <w:rPr>
                                  <w:b/>
                                  <w:color w:val="FF7000"/>
                                  <w:sz w:val="28"/>
                                  <w:szCs w:val="28"/>
                                </w:rPr>
                                <w:t>Slovníček</w:t>
                              </w:r>
                              <w:proofErr w:type="spellEnd"/>
                              <w:r>
                                <w:rPr>
                                  <w:b/>
                                  <w:color w:val="FF7000"/>
                                  <w:sz w:val="28"/>
                                  <w:szCs w:val="28"/>
                                </w:rPr>
                                <w:t xml:space="preserve"> </w:t>
                              </w:r>
                              <w:proofErr w:type="spellStart"/>
                              <w:r>
                                <w:rPr>
                                  <w:b/>
                                  <w:color w:val="FF7000"/>
                                  <w:sz w:val="28"/>
                                  <w:szCs w:val="28"/>
                                </w:rPr>
                                <w:t>pojmů</w:t>
                              </w:r>
                              <w:proofErr w:type="spellEnd"/>
                            </w:p>
                            <w:p w14:paraId="045FFA58" w14:textId="77777777" w:rsidR="002A1612" w:rsidRPr="00D31915" w:rsidRDefault="002A1612" w:rsidP="001C6C01">
                              <w:pPr>
                                <w:rPr>
                                  <w:b/>
                                  <w:color w:val="FF7000"/>
                                  <w:sz w:val="28"/>
                                  <w:szCs w:val="28"/>
                                </w:rPr>
                              </w:pP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5688D69C" id="Group 781" o:spid="_x0000_s1560" style="position:absolute;margin-left:-.3pt;margin-top:75.2pt;width:450pt;height:224.05pt;z-index:253430784;mso-height-relative:margin" coordsize="57150,2729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">
                <v:roundrect id="Text Box 775" o:spid="_x0000_s1561" style="position:absolute;top:6656;width:57150;height:20637;visibility:visible;mso-wrap-style:square;v-text-anchor:top" arcsize="253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" strokecolor="#5a5a5a [2109]">
                  <v:stroke joinstyle="miter"/>
                  <v:textbox inset=",5mm,,2.5mm">
                    <w:txbxContent>
                      <w:p w14:paraId="027602C7" w14:textId="77777777" w:rsidR="002A1612" w:rsidRPr="000D121C" w:rsidRDefault="002A1612" w:rsidP="001C6C01">
                        <w:pPr>
                          <w:rPr>
                            <w:noProof/>
                            <w:lang w:val="cs-CZ" w:eastAsia="en-AU"/>
                          </w:rPr>
                        </w:pPr>
                        <w:bookmarkStart w:id="122" w:name="_Hlk16843845"/>
                        <w:bookmarkStart w:id="123" w:name="_Hlk16843846"/>
                        <w:bookmarkStart w:id="124" w:name="_Hlk16843847"/>
                        <w:bookmarkStart w:id="125" w:name="_Hlk16843848"/>
                        <w:r>
                          <w:rPr>
                            <w:b/>
                            <w:noProof/>
                            <w:color w:val="FF7000"/>
                            <w:lang w:val="cs-CZ" w:eastAsia="en-AU"/>
                          </w:rPr>
                          <w:t>Al</w:t>
                        </w:r>
                        <w:r w:rsidRPr="000D121C">
                          <w:rPr>
                            <w:b/>
                            <w:noProof/>
                            <w:color w:val="FF7000"/>
                            <w:lang w:val="cs-CZ" w:eastAsia="en-AU"/>
                          </w:rPr>
                          <w:t>gorit</w:t>
                        </w:r>
                        <w:r>
                          <w:rPr>
                            <w:b/>
                            <w:noProof/>
                            <w:color w:val="FF7000"/>
                            <w:lang w:val="cs-CZ" w:eastAsia="en-AU"/>
                          </w:rPr>
                          <w:t xml:space="preserve">mus </w:t>
                        </w:r>
                        <w:r w:rsidRPr="000D121C">
                          <w:rPr>
                            <w:rFonts w:hint="eastAsia"/>
                            <w:noProof/>
                            <w:lang w:val="cs-CZ" w:eastAsia="en-AU"/>
                          </w:rPr>
                          <w:t xml:space="preserve">je široká sada instrukcí k řešení souboru problémů. Algoritmus stanoví proces nebo soubor pravidel, která mají být dodržena k vyřešení jakéhokoli problému v sadě. </w:t>
                        </w:r>
                      </w:p>
                      <w:p w14:paraId="04554B76" w14:textId="77777777" w:rsidR="002A1612" w:rsidRPr="000D121C" w:rsidRDefault="002A1612" w:rsidP="001C6C01">
                        <w:pPr>
                          <w:rPr>
                            <w:lang w:val="cs-CZ"/>
                          </w:rPr>
                        </w:pPr>
                        <w:r w:rsidRPr="000D121C">
                          <w:rPr>
                            <w:rFonts w:hint="eastAsia"/>
                            <w:lang w:val="cs-CZ"/>
                          </w:rPr>
                          <w:t>Počítačové programy často používají algoritmy, ale programy a algoritmy nejsou totéž. Pamatujte, že počítačový program je soubor pokynů, které říkají počítači, aby provedl konkrétní úkol. Algoritmus stanoví logiku pro řešení celé sady problémů, nejen pro jeden konkrétní úkol. Můžete napsat počítačový program, který používá algoritmus, ale ne všechny počítačové programy jsou algoritmy</w:t>
                        </w:r>
                        <w:r w:rsidRPr="000D121C">
                          <w:rPr>
                            <w:lang w:val="cs-CZ"/>
                          </w:rPr>
                          <w:t xml:space="preserve">. </w:t>
                        </w:r>
                      </w:p>
                      <w:p w14:paraId="573CA611" w14:textId="77777777" w:rsidR="002A1612" w:rsidRPr="000D121C" w:rsidRDefault="002A1612" w:rsidP="001C6C01">
                        <w:pPr>
                          <w:rPr>
                            <w:lang w:val="cs-CZ"/>
                          </w:rPr>
                        </w:pPr>
                      </w:p>
                      <w:bookmarkEnd w:id="122"/>
                      <w:bookmarkEnd w:id="123"/>
                      <w:bookmarkEnd w:id="124"/>
                      <w:bookmarkEnd w:id="125"/>
                      <w:p w14:paraId="4CBBAD7C" w14:textId="77777777" w:rsidR="002A1612" w:rsidRPr="000D121C" w:rsidRDefault="002A1612" w:rsidP="001C6C01">
                        <w:pPr>
                          <w:rPr>
                            <w:lang w:val="cs-CZ"/>
                          </w:rPr>
                        </w:pPr>
                      </w:p>
                    </w:txbxContent>
                  </v:textbox>
                </v:roundrect>
                <v:shape id="Picture 777" o:spid="_x0000_s1562" type="#_x0000_t75" style="position:absolute;left:2084;width:8998;height:89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">
                  <v:imagedata r:id="rId51" o:title=""/>
                </v:shape>
                <v:shape id="_x0000_s1563" type="#_x0000_t202" style="position:absolute;left:10094;top:2852;width:17630;height:3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" filled="f" stroked="f">
                  <v:textbox>
                    <w:txbxContent>
                      <w:p w14:paraId="56FB5E5D" w14:textId="77777777" w:rsidR="002A1612" w:rsidRPr="00D31915" w:rsidRDefault="002A1612" w:rsidP="001C6C01">
                        <w:pPr>
                          <w:rPr>
                            <w:b/>
                            <w:color w:val="FF7000"/>
                            <w:sz w:val="28"/>
                            <w:szCs w:val="28"/>
                          </w:rPr>
                        </w:pPr>
                        <w:proofErr w:type="spellStart"/>
                        <w:r>
                          <w:rPr>
                            <w:b/>
                            <w:color w:val="FF7000"/>
                            <w:sz w:val="28"/>
                            <w:szCs w:val="28"/>
                          </w:rPr>
                          <w:t>Slovníček</w:t>
                        </w:r>
                        <w:proofErr w:type="spellEnd"/>
                        <w:r>
                          <w:rPr>
                            <w:b/>
                            <w:color w:val="FF7000"/>
                            <w:sz w:val="28"/>
                            <w:szCs w:val="28"/>
                          </w:rPr>
                          <w:t xml:space="preserve"> </w:t>
                        </w:r>
                        <w:proofErr w:type="spellStart"/>
                        <w:r>
                          <w:rPr>
                            <w:b/>
                            <w:color w:val="FF7000"/>
                            <w:sz w:val="28"/>
                            <w:szCs w:val="28"/>
                          </w:rPr>
                          <w:t>pojmů</w:t>
                        </w:r>
                        <w:proofErr w:type="spellEnd"/>
                      </w:p>
                      <w:p w14:paraId="045FFA58" w14:textId="77777777" w:rsidR="002A1612" w:rsidRPr="00D31915" w:rsidRDefault="002A1612" w:rsidP="001C6C01">
                        <w:pPr>
                          <w:rPr>
                            <w:b/>
                            <w:color w:val="FF7000"/>
                            <w:sz w:val="28"/>
                            <w:szCs w:val="28"/>
                          </w:rPr>
                        </w:pPr>
                      </w:p>
                    </w:txbxContent>
                  </v:textbox>
                </v:shape>
                <w10:wrap type="topAndBottom"/>
              </v:group>
            </w:pict>
          </mc:Fallback>
        </mc:AlternateContent>
      </w:r>
      <w:r w:rsidRPr="000D121C">
        <w:rPr>
          <w:rFonts w:hint="eastAsia"/>
          <w:lang w:val="cs-CZ"/>
        </w:rPr>
        <w:t>Edisonův senzor pro sledování čáry dokáže zjistit, zda je povrch pod robotem reflexní nebo nereflexní. Tento senzor můžete použít k tomu, aby se Edison choval různými způsoby, například j</w:t>
      </w:r>
      <w:r>
        <w:rPr>
          <w:lang w:val="cs-CZ"/>
        </w:rPr>
        <w:t>el</w:t>
      </w:r>
      <w:r w:rsidRPr="000D121C">
        <w:rPr>
          <w:rFonts w:hint="eastAsia"/>
          <w:lang w:val="cs-CZ"/>
        </w:rPr>
        <w:t>, dokud nezjistí černou čáru, a pak se zastav</w:t>
      </w:r>
      <w:r>
        <w:rPr>
          <w:lang w:val="cs-CZ"/>
        </w:rPr>
        <w:t>il</w:t>
      </w:r>
      <w:r w:rsidRPr="000D121C">
        <w:rPr>
          <w:rFonts w:hint="eastAsia"/>
          <w:lang w:val="cs-CZ"/>
        </w:rPr>
        <w:t xml:space="preserve">. Pomocí tohoto senzoru můžete také naprogramovat Edisona, aby sledoval černou čáru, i když nevíte, jak tato černá čára vypadá. Nejprve musíte vytvořit </w:t>
      </w:r>
      <w:r w:rsidRPr="00A84B87">
        <w:rPr>
          <w:b/>
          <w:color w:val="FF7000"/>
          <w:lang w:val="cs-CZ"/>
        </w:rPr>
        <w:t>algorit</w:t>
      </w:r>
      <w:r>
        <w:rPr>
          <w:b/>
          <w:color w:val="FF7000"/>
          <w:lang w:val="cs-CZ"/>
        </w:rPr>
        <w:t>mus</w:t>
      </w:r>
      <w:r w:rsidRPr="00A84B87">
        <w:rPr>
          <w:lang w:val="cs-CZ"/>
        </w:rPr>
        <w:t>.</w:t>
      </w:r>
    </w:p>
    <w:p w14:paraId="3AAB24D5" w14:textId="77777777" w:rsidR="001C6C01" w:rsidRPr="00A84B87" w:rsidRDefault="001C6C01" w:rsidP="001C6C01">
      <w:pPr>
        <w:rPr>
          <w:lang w:val="cs-CZ"/>
        </w:rPr>
      </w:pPr>
    </w:p>
    <w:p w14:paraId="52B0D027" w14:textId="77777777" w:rsidR="001C6C01" w:rsidRPr="00A84B87" w:rsidRDefault="001C6C01" w:rsidP="001C6C01">
      <w:pPr>
        <w:rPr>
          <w:lang w:val="cs-CZ"/>
        </w:rPr>
      </w:pPr>
      <w:r w:rsidRPr="00A84B87">
        <w:rPr>
          <w:noProof/>
          <w:lang w:val="cs-CZ"/>
        </w:rPr>
        <mc:AlternateContent>
          <mc:Choice Requires="wpg">
            <w:drawing>
              <wp:anchor distT="0" distB="0" distL="114300" distR="114300" simplePos="0" relativeHeight="253431808" behindDoc="0" locked="0" layoutInCell="1" allowOverlap="1" wp14:anchorId="7A9B3C84" wp14:editId="306D8A44">
                <wp:simplePos x="0" y="0"/>
                <wp:positionH relativeFrom="margin">
                  <wp:align>left</wp:align>
                </wp:positionH>
                <wp:positionV relativeFrom="paragraph">
                  <wp:posOffset>481965</wp:posOffset>
                </wp:positionV>
                <wp:extent cx="5715000" cy="3533140"/>
                <wp:effectExtent l="0" t="0" r="19050" b="10160"/>
                <wp:wrapTopAndBottom/>
                <wp:docPr id="802" name="Group 802"/>
                <wp:cNvGraphicFramePr/>
                <a:graphic xmlns:a="http://schemas.openxmlformats.org/drawingml/2006/main">
                  <a:graphicData uri="http://schemas.microsoft.com/office/word/2010/wordprocessingGroup">
                    <wpg:wgp>
                      <wpg:cNvGrpSpPr/>
                      <wpg:grpSpPr>
                        <a:xfrm>
                          <a:off x="0" y="0"/>
                          <a:ext cx="5715000" cy="3533140"/>
                          <a:chOff x="0" y="0"/>
                          <a:chExt cx="5715000" cy="3332048"/>
                        </a:xfrm>
                      </wpg:grpSpPr>
                      <wps:wsp>
                        <wps:cNvPr id="783" name="Text Box 783"/>
                        <wps:cNvSpPr txBox="1">
                          <a:spLocks noChangeArrowheads="1"/>
                        </wps:cNvSpPr>
                        <wps:spPr bwMode="auto">
                          <a:xfrm>
                            <a:off x="0" y="665683"/>
                            <a:ext cx="5715000" cy="2666365"/>
                          </a:xfrm>
                          <a:prstGeom prst="roundRect">
                            <a:avLst>
                              <a:gd name="adj" fmla="val 3864"/>
                            </a:avLst>
                          </a:prstGeom>
                          <a:solidFill>
                            <a:srgbClr val="FFFFFF"/>
                          </a:solidFill>
                          <a:ln w="9525">
                            <a:solidFill>
                              <a:schemeClr val="tx1">
                                <a:lumMod val="65000"/>
                                <a:lumOff val="35000"/>
                              </a:schemeClr>
                            </a:solidFill>
                            <a:miter lim="800000"/>
                            <a:headEnd/>
                            <a:tailEnd/>
                          </a:ln>
                        </wps:spPr>
                        <wps:txbx>
                          <w:txbxContent>
                            <w:p w14:paraId="7113AC4D" w14:textId="400CE47B" w:rsidR="002A1612" w:rsidRDefault="002A1612" w:rsidP="001C6C01">
                              <w:pPr>
                                <w:rPr>
                                  <w:noProof/>
                                  <w:lang w:eastAsia="en-AU"/>
                                </w:rPr>
                              </w:pPr>
                              <w:r w:rsidRPr="00876FE5">
                                <w:rPr>
                                  <w:noProof/>
                                  <w:lang w:eastAsia="en-AU"/>
                                </w:rPr>
                                <w:t xml:space="preserve">Řekněme, že chcete </w:t>
                              </w:r>
                              <w:r>
                                <w:rPr>
                                  <w:noProof/>
                                  <w:lang w:eastAsia="en-AU"/>
                                </w:rPr>
                                <w:t>na</w:t>
                              </w:r>
                              <w:r w:rsidRPr="00876FE5">
                                <w:rPr>
                                  <w:noProof/>
                                  <w:lang w:eastAsia="en-AU"/>
                                </w:rPr>
                                <w:t xml:space="preserve">učit své </w:t>
                              </w:r>
                              <w:r>
                                <w:rPr>
                                  <w:noProof/>
                                  <w:lang w:eastAsia="en-AU"/>
                                </w:rPr>
                                <w:t>kamarády</w:t>
                              </w:r>
                              <w:r w:rsidRPr="00876FE5">
                                <w:rPr>
                                  <w:noProof/>
                                  <w:lang w:eastAsia="en-AU"/>
                                </w:rPr>
                                <w:t xml:space="preserve">, jak </w:t>
                              </w:r>
                              <w:r>
                                <w:rPr>
                                  <w:noProof/>
                                  <w:lang w:eastAsia="en-AU"/>
                                </w:rPr>
                                <w:t>upéct</w:t>
                              </w:r>
                              <w:r w:rsidRPr="00876FE5">
                                <w:rPr>
                                  <w:noProof/>
                                  <w:lang w:eastAsia="en-AU"/>
                                </w:rPr>
                                <w:t xml:space="preserve"> ovocn</w:t>
                              </w:r>
                              <w:r>
                                <w:rPr>
                                  <w:noProof/>
                                  <w:lang w:eastAsia="en-AU"/>
                                </w:rPr>
                                <w:t>ý</w:t>
                              </w:r>
                              <w:r w:rsidRPr="00876FE5">
                                <w:rPr>
                                  <w:noProof/>
                                  <w:lang w:eastAsia="en-AU"/>
                                </w:rPr>
                                <w:t xml:space="preserve"> koláč. </w:t>
                              </w:r>
                              <w:r>
                                <w:rPr>
                                  <w:noProof/>
                                  <w:lang w:eastAsia="en-AU"/>
                                </w:rPr>
                                <w:t xml:space="preserve">Když </w:t>
                              </w:r>
                              <w:r w:rsidRPr="00876FE5">
                                <w:rPr>
                                  <w:noProof/>
                                  <w:lang w:eastAsia="en-AU"/>
                                </w:rPr>
                                <w:t xml:space="preserve">víte, že všichni mají </w:t>
                              </w:r>
                              <w:r>
                                <w:rPr>
                                  <w:noProof/>
                                  <w:lang w:eastAsia="en-AU"/>
                                </w:rPr>
                                <w:t xml:space="preserve">po ruce </w:t>
                              </w:r>
                              <w:r w:rsidRPr="00876FE5">
                                <w:rPr>
                                  <w:noProof/>
                                  <w:lang w:eastAsia="en-AU"/>
                                </w:rPr>
                                <w:t>jablka, stačí napsat jeden recept na jablečný koláč</w:t>
                              </w:r>
                              <w:r>
                                <w:rPr>
                                  <w:noProof/>
                                  <w:lang w:eastAsia="en-AU"/>
                                </w:rPr>
                                <w:t>.</w:t>
                              </w:r>
                            </w:p>
                            <w:p w14:paraId="1AC5F7DE" w14:textId="11FB0156" w:rsidR="002A1612" w:rsidRDefault="002A1612" w:rsidP="001C6C01">
                              <w:pPr>
                                <w:rPr>
                                  <w:noProof/>
                                  <w:lang w:eastAsia="en-AU"/>
                                </w:rPr>
                              </w:pPr>
                              <w:r>
                                <w:rPr>
                                  <w:noProof/>
                                  <w:lang w:eastAsia="en-AU"/>
                                </w:rPr>
                                <w:t>V</w:t>
                              </w:r>
                              <w:r w:rsidRPr="00876FE5">
                                <w:rPr>
                                  <w:noProof/>
                                  <w:lang w:eastAsia="en-AU"/>
                                </w:rPr>
                                <w:t xml:space="preserve">šichni </w:t>
                              </w:r>
                              <w:r>
                                <w:rPr>
                                  <w:noProof/>
                                  <w:lang w:eastAsia="en-AU"/>
                                </w:rPr>
                                <w:t>ale</w:t>
                              </w:r>
                              <w:r w:rsidRPr="00876FE5">
                                <w:rPr>
                                  <w:noProof/>
                                  <w:lang w:eastAsia="en-AU"/>
                                </w:rPr>
                                <w:t xml:space="preserve"> </w:t>
                              </w:r>
                              <w:r>
                                <w:rPr>
                                  <w:noProof/>
                                  <w:lang w:eastAsia="en-AU"/>
                                </w:rPr>
                                <w:t xml:space="preserve">nemusí mít </w:t>
                              </w:r>
                              <w:r w:rsidRPr="00876FE5">
                                <w:rPr>
                                  <w:noProof/>
                                  <w:lang w:eastAsia="en-AU"/>
                                </w:rPr>
                                <w:t>jablka</w:t>
                              </w:r>
                              <w:r>
                                <w:rPr>
                                  <w:noProof/>
                                  <w:lang w:eastAsia="en-AU"/>
                                </w:rPr>
                                <w:t xml:space="preserve"> po ruce</w:t>
                              </w:r>
                              <w:r w:rsidRPr="00876FE5">
                                <w:rPr>
                                  <w:noProof/>
                                  <w:lang w:eastAsia="en-AU"/>
                                </w:rPr>
                                <w:t xml:space="preserve">. Co když má jeden </w:t>
                              </w:r>
                              <w:r>
                                <w:rPr>
                                  <w:noProof/>
                                  <w:lang w:eastAsia="en-AU"/>
                                </w:rPr>
                                <w:t>kamarád</w:t>
                              </w:r>
                              <w:r w:rsidRPr="00876FE5">
                                <w:rPr>
                                  <w:noProof/>
                                  <w:lang w:eastAsia="en-AU"/>
                                </w:rPr>
                                <w:t xml:space="preserve"> borůvky, jiný </w:t>
                              </w:r>
                              <w:r>
                                <w:rPr>
                                  <w:noProof/>
                                  <w:lang w:eastAsia="en-AU"/>
                                </w:rPr>
                                <w:t xml:space="preserve">třeba </w:t>
                              </w:r>
                              <w:r w:rsidRPr="00876FE5">
                                <w:rPr>
                                  <w:noProof/>
                                  <w:lang w:eastAsia="en-AU"/>
                                </w:rPr>
                                <w:t xml:space="preserve">třešně a třetí jablka? </w:t>
                              </w:r>
                              <w:r>
                                <w:rPr>
                                  <w:noProof/>
                                  <w:lang w:eastAsia="en-AU"/>
                                </w:rPr>
                                <w:t>Pak se v</w:t>
                              </w:r>
                              <w:r w:rsidRPr="00876FE5">
                                <w:rPr>
                                  <w:noProof/>
                                  <w:lang w:eastAsia="en-AU"/>
                                </w:rPr>
                                <w:t xml:space="preserve">šichni nemohou </w:t>
                              </w:r>
                              <w:r>
                                <w:rPr>
                                  <w:noProof/>
                                  <w:lang w:eastAsia="en-AU"/>
                                </w:rPr>
                                <w:t>řídit</w:t>
                              </w:r>
                              <w:r w:rsidRPr="00876FE5">
                                <w:rPr>
                                  <w:noProof/>
                                  <w:lang w:eastAsia="en-AU"/>
                                </w:rPr>
                                <w:t xml:space="preserve"> recept</w:t>
                              </w:r>
                              <w:r>
                                <w:rPr>
                                  <w:noProof/>
                                  <w:lang w:eastAsia="en-AU"/>
                                </w:rPr>
                                <w:t>em</w:t>
                              </w:r>
                              <w:r w:rsidRPr="00876FE5">
                                <w:rPr>
                                  <w:noProof/>
                                  <w:lang w:eastAsia="en-AU"/>
                                </w:rPr>
                                <w:t xml:space="preserve"> na jablečný koláč. Budete muset napsat samostatný recept </w:t>
                              </w:r>
                              <w:r>
                                <w:rPr>
                                  <w:noProof/>
                                  <w:lang w:eastAsia="en-AU"/>
                                </w:rPr>
                                <w:t xml:space="preserve">pro každé jednotlivé </w:t>
                              </w:r>
                              <w:r w:rsidRPr="00876FE5">
                                <w:rPr>
                                  <w:noProof/>
                                  <w:lang w:eastAsia="en-AU"/>
                                </w:rPr>
                                <w:t>ovoce.</w:t>
                              </w:r>
                              <w:r>
                                <w:rPr>
                                  <w:noProof/>
                                  <w:lang w:eastAsia="en-AU"/>
                                </w:rPr>
                                <w:t xml:space="preserve"> </w:t>
                              </w:r>
                            </w:p>
                            <w:p w14:paraId="37C2B6B9" w14:textId="242D8A04" w:rsidR="002A1612" w:rsidRDefault="002A1612" w:rsidP="001C6C01">
                              <w:pPr>
                                <w:rPr>
                                  <w:noProof/>
                                  <w:lang w:eastAsia="en-AU"/>
                                </w:rPr>
                              </w:pPr>
                              <w:r>
                                <w:rPr>
                                  <w:noProof/>
                                  <w:lang w:eastAsia="en-AU"/>
                                </w:rPr>
                                <w:t>A co</w:t>
                              </w:r>
                              <w:r w:rsidRPr="00876FE5">
                                <w:rPr>
                                  <w:noProof/>
                                  <w:lang w:eastAsia="en-AU"/>
                                </w:rPr>
                                <w:t xml:space="preserve"> když nevíte, jaké ovoce </w:t>
                              </w:r>
                              <w:r>
                                <w:rPr>
                                  <w:noProof/>
                                  <w:lang w:eastAsia="en-AU"/>
                                </w:rPr>
                                <w:t>kdo zrovna má</w:t>
                              </w:r>
                              <w:r w:rsidRPr="00876FE5">
                                <w:rPr>
                                  <w:noProof/>
                                  <w:lang w:eastAsia="en-AU"/>
                                </w:rPr>
                                <w:t xml:space="preserve">? Jak byste mohli </w:t>
                              </w:r>
                              <w:r>
                                <w:rPr>
                                  <w:noProof/>
                                  <w:lang w:eastAsia="en-AU"/>
                                </w:rPr>
                                <w:t xml:space="preserve">své kamarády </w:t>
                              </w:r>
                              <w:r w:rsidRPr="00876FE5">
                                <w:rPr>
                                  <w:noProof/>
                                  <w:lang w:eastAsia="en-AU"/>
                                </w:rPr>
                                <w:t xml:space="preserve">naučit </w:t>
                              </w:r>
                              <w:r>
                                <w:rPr>
                                  <w:noProof/>
                                  <w:lang w:eastAsia="en-AU"/>
                                </w:rPr>
                                <w:t xml:space="preserve">péct </w:t>
                              </w:r>
                              <w:r w:rsidRPr="00876FE5">
                                <w:rPr>
                                  <w:noProof/>
                                  <w:lang w:eastAsia="en-AU"/>
                                </w:rPr>
                                <w:t>ovocn</w:t>
                              </w:r>
                              <w:r>
                                <w:rPr>
                                  <w:noProof/>
                                  <w:lang w:eastAsia="en-AU"/>
                                </w:rPr>
                                <w:t>ý</w:t>
                              </w:r>
                              <w:r w:rsidRPr="00876FE5">
                                <w:rPr>
                                  <w:noProof/>
                                  <w:lang w:eastAsia="en-AU"/>
                                </w:rPr>
                                <w:t xml:space="preserve"> koláč?</w:t>
                              </w:r>
                              <w:r>
                                <w:rPr>
                                  <w:noProof/>
                                  <w:lang w:eastAsia="en-AU"/>
                                </w:rPr>
                                <w:t xml:space="preserve"> </w:t>
                              </w:r>
                            </w:p>
                            <w:p w14:paraId="43E89E17" w14:textId="02148869" w:rsidR="002A1612" w:rsidRDefault="002A1612" w:rsidP="001C6C01">
                              <w:pPr>
                                <w:rPr>
                                  <w:noProof/>
                                  <w:lang w:eastAsia="en-AU"/>
                                </w:rPr>
                              </w:pPr>
                              <w:r>
                                <w:rPr>
                                  <w:noProof/>
                                  <w:lang w:eastAsia="en-AU"/>
                                </w:rPr>
                                <w:t>Bez ohledu na to, jaké ovoce zrovna mají,</w:t>
                              </w:r>
                              <w:r w:rsidRPr="00876FE5">
                                <w:rPr>
                                  <w:noProof/>
                                  <w:lang w:eastAsia="en-AU"/>
                                </w:rPr>
                                <w:t xml:space="preserve"> </w:t>
                              </w:r>
                              <w:r>
                                <w:rPr>
                                  <w:noProof/>
                                  <w:lang w:eastAsia="en-AU"/>
                                </w:rPr>
                                <w:t>musí všichni vaši kamarádi dodržovat stejné základní pokyny: připravit těsto, naplnit koláč ovocem a upéct koláč.</w:t>
                              </w:r>
                            </w:p>
                            <w:p w14:paraId="4E05ABC0" w14:textId="77777777" w:rsidR="002A1612" w:rsidRPr="00D00D6F" w:rsidRDefault="002A1612" w:rsidP="001C6C01">
                              <w:pPr>
                                <w:rPr>
                                  <w:noProof/>
                                  <w:lang w:val="de-DE" w:eastAsia="en-AU"/>
                                </w:rPr>
                              </w:pPr>
                              <w:r w:rsidRPr="00D00D6F">
                                <w:rPr>
                                  <w:noProof/>
                                  <w:lang w:val="de-DE" w:eastAsia="en-AU"/>
                                </w:rPr>
                                <w:t>Tato nová sada instrukcí je příkladem algoritmu.</w:t>
                              </w:r>
                            </w:p>
                            <w:p w14:paraId="4A9AC4F5" w14:textId="77777777" w:rsidR="002A1612" w:rsidRPr="00D00D6F" w:rsidRDefault="002A1612" w:rsidP="001C6C01">
                              <w:pPr>
                                <w:rPr>
                                  <w:lang w:val="de-DE"/>
                                </w:rPr>
                              </w:pPr>
                            </w:p>
                          </w:txbxContent>
                        </wps:txbx>
                        <wps:bodyPr rot="0" vert="horz" wrap="square" lIns="91440" tIns="180000" rIns="91440" bIns="90000" anchor="t" anchorCtr="0">
                          <a:noAutofit/>
                        </wps:bodyPr>
                      </wps:wsp>
                      <pic:pic xmlns:pic="http://schemas.openxmlformats.org/drawingml/2006/picture">
                        <pic:nvPicPr>
                          <pic:cNvPr id="790" name="Picture 790"/>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208483" y="0"/>
                            <a:ext cx="899795" cy="899795"/>
                          </a:xfrm>
                          <a:prstGeom prst="rect">
                            <a:avLst/>
                          </a:prstGeom>
                        </pic:spPr>
                      </pic:pic>
                      <wps:wsp>
                        <wps:cNvPr id="792" name="Text Box 2"/>
                        <wps:cNvSpPr txBox="1">
                          <a:spLocks noChangeArrowheads="1"/>
                        </wps:cNvSpPr>
                        <wps:spPr bwMode="auto">
                          <a:xfrm>
                            <a:off x="1009498" y="285275"/>
                            <a:ext cx="1455724" cy="365760"/>
                          </a:xfrm>
                          <a:prstGeom prst="rect">
                            <a:avLst/>
                          </a:prstGeom>
                          <a:noFill/>
                          <a:ln w="9525">
                            <a:noFill/>
                            <a:miter lim="800000"/>
                            <a:headEnd/>
                            <a:tailEnd/>
                          </a:ln>
                        </wps:spPr>
                        <wps:txbx>
                          <w:txbxContent>
                            <w:p w14:paraId="2E82CD89" w14:textId="77777777" w:rsidR="002A1612" w:rsidRPr="00D31915" w:rsidRDefault="002A1612" w:rsidP="001C6C01">
                              <w:pPr>
                                <w:rPr>
                                  <w:b/>
                                  <w:color w:val="FF7000"/>
                                  <w:sz w:val="28"/>
                                  <w:szCs w:val="28"/>
                                </w:rPr>
                              </w:pPr>
                              <w:proofErr w:type="spellStart"/>
                              <w:r>
                                <w:rPr>
                                  <w:b/>
                                  <w:color w:val="FF7000"/>
                                  <w:sz w:val="28"/>
                                  <w:szCs w:val="28"/>
                                </w:rPr>
                                <w:t>Proč</w:t>
                              </w:r>
                              <w:proofErr w:type="spellEnd"/>
                              <w:r>
                                <w:rPr>
                                  <w:b/>
                                  <w:color w:val="FF7000"/>
                                  <w:sz w:val="28"/>
                                  <w:szCs w:val="28"/>
                                </w:rPr>
                                <w:t xml:space="preserve"> je to </w:t>
                              </w:r>
                              <w:proofErr w:type="spellStart"/>
                              <w:r>
                                <w:rPr>
                                  <w:b/>
                                  <w:color w:val="FF7000"/>
                                  <w:sz w:val="28"/>
                                  <w:szCs w:val="28"/>
                                </w:rPr>
                                <w:t>tak</w:t>
                              </w:r>
                              <w:proofErr w:type="spellEnd"/>
                              <w:r>
                                <w:rPr>
                                  <w:b/>
                                  <w:color w:val="FF7000"/>
                                  <w:sz w:val="28"/>
                                  <w:szCs w:val="28"/>
                                </w:rPr>
                                <w:t>?</w:t>
                              </w:r>
                            </w:p>
                            <w:p w14:paraId="6B13D523" w14:textId="77777777" w:rsidR="002A1612" w:rsidRPr="00D31915" w:rsidRDefault="002A1612" w:rsidP="001C6C01">
                              <w:pPr>
                                <w:rPr>
                                  <w:b/>
                                  <w:color w:val="FF7000"/>
                                  <w:sz w:val="28"/>
                                  <w:szCs w:val="28"/>
                                </w:rPr>
                              </w:pP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7A9B3C84" id="Group 802" o:spid="_x0000_s1564" style="position:absolute;margin-left:0;margin-top:37.95pt;width:450pt;height:278.2pt;z-index:253431808;mso-position-horizontal:left;mso-position-horizontal-relative:margin;mso-height-relative:margin" coordsize="57150,3332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">
                <v:roundrect id="Text Box 783" o:spid="_x0000_s1565" style="position:absolute;top:6656;width:57150;height:26664;visibility:visible;mso-wrap-style:square;v-text-anchor:top" arcsize="253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" strokecolor="#5a5a5a [2109]">
                  <v:stroke joinstyle="miter"/>
                  <v:textbox inset=",5mm,,2.5mm">
                    <w:txbxContent>
                      <w:p w14:paraId="7113AC4D" w14:textId="400CE47B" w:rsidR="002A1612" w:rsidRDefault="002A1612" w:rsidP="001C6C01">
                        <w:pPr>
                          <w:rPr>
                            <w:noProof/>
                            <w:lang w:eastAsia="en-AU"/>
                          </w:rPr>
                        </w:pPr>
                        <w:r w:rsidRPr="00876FE5">
                          <w:rPr>
                            <w:noProof/>
                            <w:lang w:eastAsia="en-AU"/>
                          </w:rPr>
                          <w:t xml:space="preserve">Řekněme, že chcete </w:t>
                        </w:r>
                        <w:r>
                          <w:rPr>
                            <w:noProof/>
                            <w:lang w:eastAsia="en-AU"/>
                          </w:rPr>
                          <w:t>na</w:t>
                        </w:r>
                        <w:r w:rsidRPr="00876FE5">
                          <w:rPr>
                            <w:noProof/>
                            <w:lang w:eastAsia="en-AU"/>
                          </w:rPr>
                          <w:t xml:space="preserve">učit své </w:t>
                        </w:r>
                        <w:r>
                          <w:rPr>
                            <w:noProof/>
                            <w:lang w:eastAsia="en-AU"/>
                          </w:rPr>
                          <w:t>kamarády</w:t>
                        </w:r>
                        <w:r w:rsidRPr="00876FE5">
                          <w:rPr>
                            <w:noProof/>
                            <w:lang w:eastAsia="en-AU"/>
                          </w:rPr>
                          <w:t xml:space="preserve">, jak </w:t>
                        </w:r>
                        <w:r>
                          <w:rPr>
                            <w:noProof/>
                            <w:lang w:eastAsia="en-AU"/>
                          </w:rPr>
                          <w:t>upéct</w:t>
                        </w:r>
                        <w:r w:rsidRPr="00876FE5">
                          <w:rPr>
                            <w:noProof/>
                            <w:lang w:eastAsia="en-AU"/>
                          </w:rPr>
                          <w:t xml:space="preserve"> ovocn</w:t>
                        </w:r>
                        <w:r>
                          <w:rPr>
                            <w:noProof/>
                            <w:lang w:eastAsia="en-AU"/>
                          </w:rPr>
                          <w:t>ý</w:t>
                        </w:r>
                        <w:r w:rsidRPr="00876FE5">
                          <w:rPr>
                            <w:noProof/>
                            <w:lang w:eastAsia="en-AU"/>
                          </w:rPr>
                          <w:t xml:space="preserve"> koláč. </w:t>
                        </w:r>
                        <w:r>
                          <w:rPr>
                            <w:noProof/>
                            <w:lang w:eastAsia="en-AU"/>
                          </w:rPr>
                          <w:t xml:space="preserve">Když </w:t>
                        </w:r>
                        <w:r w:rsidRPr="00876FE5">
                          <w:rPr>
                            <w:noProof/>
                            <w:lang w:eastAsia="en-AU"/>
                          </w:rPr>
                          <w:t xml:space="preserve">víte, že všichni mají </w:t>
                        </w:r>
                        <w:r>
                          <w:rPr>
                            <w:noProof/>
                            <w:lang w:eastAsia="en-AU"/>
                          </w:rPr>
                          <w:t xml:space="preserve">po ruce </w:t>
                        </w:r>
                        <w:r w:rsidRPr="00876FE5">
                          <w:rPr>
                            <w:noProof/>
                            <w:lang w:eastAsia="en-AU"/>
                          </w:rPr>
                          <w:t>jablka, stačí napsat jeden recept na jablečný koláč</w:t>
                        </w:r>
                        <w:r>
                          <w:rPr>
                            <w:noProof/>
                            <w:lang w:eastAsia="en-AU"/>
                          </w:rPr>
                          <w:t>.</w:t>
                        </w:r>
                      </w:p>
                      <w:p w14:paraId="1AC5F7DE" w14:textId="11FB0156" w:rsidR="002A1612" w:rsidRDefault="002A1612" w:rsidP="001C6C01">
                        <w:pPr>
                          <w:rPr>
                            <w:noProof/>
                            <w:lang w:eastAsia="en-AU"/>
                          </w:rPr>
                        </w:pPr>
                        <w:r>
                          <w:rPr>
                            <w:noProof/>
                            <w:lang w:eastAsia="en-AU"/>
                          </w:rPr>
                          <w:t>V</w:t>
                        </w:r>
                        <w:r w:rsidRPr="00876FE5">
                          <w:rPr>
                            <w:noProof/>
                            <w:lang w:eastAsia="en-AU"/>
                          </w:rPr>
                          <w:t xml:space="preserve">šichni </w:t>
                        </w:r>
                        <w:r>
                          <w:rPr>
                            <w:noProof/>
                            <w:lang w:eastAsia="en-AU"/>
                          </w:rPr>
                          <w:t>ale</w:t>
                        </w:r>
                        <w:r w:rsidRPr="00876FE5">
                          <w:rPr>
                            <w:noProof/>
                            <w:lang w:eastAsia="en-AU"/>
                          </w:rPr>
                          <w:t xml:space="preserve"> </w:t>
                        </w:r>
                        <w:r>
                          <w:rPr>
                            <w:noProof/>
                            <w:lang w:eastAsia="en-AU"/>
                          </w:rPr>
                          <w:t xml:space="preserve">nemusí mít </w:t>
                        </w:r>
                        <w:r w:rsidRPr="00876FE5">
                          <w:rPr>
                            <w:noProof/>
                            <w:lang w:eastAsia="en-AU"/>
                          </w:rPr>
                          <w:t>jablka</w:t>
                        </w:r>
                        <w:r>
                          <w:rPr>
                            <w:noProof/>
                            <w:lang w:eastAsia="en-AU"/>
                          </w:rPr>
                          <w:t xml:space="preserve"> po ruce</w:t>
                        </w:r>
                        <w:r w:rsidRPr="00876FE5">
                          <w:rPr>
                            <w:noProof/>
                            <w:lang w:eastAsia="en-AU"/>
                          </w:rPr>
                          <w:t xml:space="preserve">. Co když má jeden </w:t>
                        </w:r>
                        <w:r>
                          <w:rPr>
                            <w:noProof/>
                            <w:lang w:eastAsia="en-AU"/>
                          </w:rPr>
                          <w:t>kamarád</w:t>
                        </w:r>
                        <w:r w:rsidRPr="00876FE5">
                          <w:rPr>
                            <w:noProof/>
                            <w:lang w:eastAsia="en-AU"/>
                          </w:rPr>
                          <w:t xml:space="preserve"> borůvky, jiný </w:t>
                        </w:r>
                        <w:r>
                          <w:rPr>
                            <w:noProof/>
                            <w:lang w:eastAsia="en-AU"/>
                          </w:rPr>
                          <w:t xml:space="preserve">třeba </w:t>
                        </w:r>
                        <w:r w:rsidRPr="00876FE5">
                          <w:rPr>
                            <w:noProof/>
                            <w:lang w:eastAsia="en-AU"/>
                          </w:rPr>
                          <w:t xml:space="preserve">třešně a třetí jablka? </w:t>
                        </w:r>
                        <w:r>
                          <w:rPr>
                            <w:noProof/>
                            <w:lang w:eastAsia="en-AU"/>
                          </w:rPr>
                          <w:t>Pak se v</w:t>
                        </w:r>
                        <w:r w:rsidRPr="00876FE5">
                          <w:rPr>
                            <w:noProof/>
                            <w:lang w:eastAsia="en-AU"/>
                          </w:rPr>
                          <w:t xml:space="preserve">šichni nemohou </w:t>
                        </w:r>
                        <w:r>
                          <w:rPr>
                            <w:noProof/>
                            <w:lang w:eastAsia="en-AU"/>
                          </w:rPr>
                          <w:t>řídit</w:t>
                        </w:r>
                        <w:r w:rsidRPr="00876FE5">
                          <w:rPr>
                            <w:noProof/>
                            <w:lang w:eastAsia="en-AU"/>
                          </w:rPr>
                          <w:t xml:space="preserve"> recept</w:t>
                        </w:r>
                        <w:r>
                          <w:rPr>
                            <w:noProof/>
                            <w:lang w:eastAsia="en-AU"/>
                          </w:rPr>
                          <w:t>em</w:t>
                        </w:r>
                        <w:r w:rsidRPr="00876FE5">
                          <w:rPr>
                            <w:noProof/>
                            <w:lang w:eastAsia="en-AU"/>
                          </w:rPr>
                          <w:t xml:space="preserve"> na jablečný koláč. Budete muset napsat samostatný recept </w:t>
                        </w:r>
                        <w:r>
                          <w:rPr>
                            <w:noProof/>
                            <w:lang w:eastAsia="en-AU"/>
                          </w:rPr>
                          <w:t xml:space="preserve">pro každé jednotlivé </w:t>
                        </w:r>
                        <w:r w:rsidRPr="00876FE5">
                          <w:rPr>
                            <w:noProof/>
                            <w:lang w:eastAsia="en-AU"/>
                          </w:rPr>
                          <w:t>ovoce.</w:t>
                        </w:r>
                        <w:r>
                          <w:rPr>
                            <w:noProof/>
                            <w:lang w:eastAsia="en-AU"/>
                          </w:rPr>
                          <w:t xml:space="preserve"> </w:t>
                        </w:r>
                      </w:p>
                      <w:p w14:paraId="37C2B6B9" w14:textId="242D8A04" w:rsidR="002A1612" w:rsidRDefault="002A1612" w:rsidP="001C6C01">
                        <w:pPr>
                          <w:rPr>
                            <w:noProof/>
                            <w:lang w:eastAsia="en-AU"/>
                          </w:rPr>
                        </w:pPr>
                        <w:r>
                          <w:rPr>
                            <w:noProof/>
                            <w:lang w:eastAsia="en-AU"/>
                          </w:rPr>
                          <w:t>A co</w:t>
                        </w:r>
                        <w:r w:rsidRPr="00876FE5">
                          <w:rPr>
                            <w:noProof/>
                            <w:lang w:eastAsia="en-AU"/>
                          </w:rPr>
                          <w:t xml:space="preserve"> když nevíte, jaké ovoce </w:t>
                        </w:r>
                        <w:r>
                          <w:rPr>
                            <w:noProof/>
                            <w:lang w:eastAsia="en-AU"/>
                          </w:rPr>
                          <w:t>kdo zrovna má</w:t>
                        </w:r>
                        <w:r w:rsidRPr="00876FE5">
                          <w:rPr>
                            <w:noProof/>
                            <w:lang w:eastAsia="en-AU"/>
                          </w:rPr>
                          <w:t xml:space="preserve">? Jak byste mohli </w:t>
                        </w:r>
                        <w:r>
                          <w:rPr>
                            <w:noProof/>
                            <w:lang w:eastAsia="en-AU"/>
                          </w:rPr>
                          <w:t xml:space="preserve">své kamarády </w:t>
                        </w:r>
                        <w:r w:rsidRPr="00876FE5">
                          <w:rPr>
                            <w:noProof/>
                            <w:lang w:eastAsia="en-AU"/>
                          </w:rPr>
                          <w:t xml:space="preserve">naučit </w:t>
                        </w:r>
                        <w:r>
                          <w:rPr>
                            <w:noProof/>
                            <w:lang w:eastAsia="en-AU"/>
                          </w:rPr>
                          <w:t xml:space="preserve">péct </w:t>
                        </w:r>
                        <w:r w:rsidRPr="00876FE5">
                          <w:rPr>
                            <w:noProof/>
                            <w:lang w:eastAsia="en-AU"/>
                          </w:rPr>
                          <w:t>ovocn</w:t>
                        </w:r>
                        <w:r>
                          <w:rPr>
                            <w:noProof/>
                            <w:lang w:eastAsia="en-AU"/>
                          </w:rPr>
                          <w:t>ý</w:t>
                        </w:r>
                        <w:r w:rsidRPr="00876FE5">
                          <w:rPr>
                            <w:noProof/>
                            <w:lang w:eastAsia="en-AU"/>
                          </w:rPr>
                          <w:t xml:space="preserve"> koláč?</w:t>
                        </w:r>
                        <w:r>
                          <w:rPr>
                            <w:noProof/>
                            <w:lang w:eastAsia="en-AU"/>
                          </w:rPr>
                          <w:t xml:space="preserve"> </w:t>
                        </w:r>
                      </w:p>
                      <w:p w14:paraId="43E89E17" w14:textId="02148869" w:rsidR="002A1612" w:rsidRDefault="002A1612" w:rsidP="001C6C01">
                        <w:pPr>
                          <w:rPr>
                            <w:noProof/>
                            <w:lang w:eastAsia="en-AU"/>
                          </w:rPr>
                        </w:pPr>
                        <w:r>
                          <w:rPr>
                            <w:noProof/>
                            <w:lang w:eastAsia="en-AU"/>
                          </w:rPr>
                          <w:t>Bez ohledu na to, jaké ovoce zrovna mají,</w:t>
                        </w:r>
                        <w:r w:rsidRPr="00876FE5">
                          <w:rPr>
                            <w:noProof/>
                            <w:lang w:eastAsia="en-AU"/>
                          </w:rPr>
                          <w:t xml:space="preserve"> </w:t>
                        </w:r>
                        <w:r>
                          <w:rPr>
                            <w:noProof/>
                            <w:lang w:eastAsia="en-AU"/>
                          </w:rPr>
                          <w:t>musí všichni vaši kamarádi dodržovat stejné základní pokyny: připravit těsto, naplnit koláč ovocem a upéct koláč.</w:t>
                        </w:r>
                      </w:p>
                      <w:p w14:paraId="4E05ABC0" w14:textId="77777777" w:rsidR="002A1612" w:rsidRPr="00D00D6F" w:rsidRDefault="002A1612" w:rsidP="001C6C01">
                        <w:pPr>
                          <w:rPr>
                            <w:noProof/>
                            <w:lang w:val="de-DE" w:eastAsia="en-AU"/>
                          </w:rPr>
                        </w:pPr>
                        <w:r w:rsidRPr="00D00D6F">
                          <w:rPr>
                            <w:noProof/>
                            <w:lang w:val="de-DE" w:eastAsia="en-AU"/>
                          </w:rPr>
                          <w:t>Tato nová sada instrukcí je příkladem algoritmu.</w:t>
                        </w:r>
                      </w:p>
                      <w:p w14:paraId="4A9AC4F5" w14:textId="77777777" w:rsidR="002A1612" w:rsidRPr="00D00D6F" w:rsidRDefault="002A1612" w:rsidP="001C6C01">
                        <w:pPr>
                          <w:rPr>
                            <w:lang w:val="de-DE"/>
                          </w:rPr>
                        </w:pPr>
                      </w:p>
                    </w:txbxContent>
                  </v:textbox>
                </v:roundrect>
                <v:shape id="Picture 790" o:spid="_x0000_s1566" type="#_x0000_t75" style="position:absolute;left:2084;width:8998;height:89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">
                  <v:imagedata r:id="rId42" o:title=""/>
                </v:shape>
                <v:shape id="_x0000_s1567" type="#_x0000_t202" style="position:absolute;left:10094;top:2852;width:14558;height:3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" filled="f" stroked="f">
                  <v:textbox>
                    <w:txbxContent>
                      <w:p w14:paraId="2E82CD89" w14:textId="77777777" w:rsidR="002A1612" w:rsidRPr="00D31915" w:rsidRDefault="002A1612" w:rsidP="001C6C01">
                        <w:pPr>
                          <w:rPr>
                            <w:b/>
                            <w:color w:val="FF7000"/>
                            <w:sz w:val="28"/>
                            <w:szCs w:val="28"/>
                          </w:rPr>
                        </w:pPr>
                        <w:proofErr w:type="spellStart"/>
                        <w:r>
                          <w:rPr>
                            <w:b/>
                            <w:color w:val="FF7000"/>
                            <w:sz w:val="28"/>
                            <w:szCs w:val="28"/>
                          </w:rPr>
                          <w:t>Proč</w:t>
                        </w:r>
                        <w:proofErr w:type="spellEnd"/>
                        <w:r>
                          <w:rPr>
                            <w:b/>
                            <w:color w:val="FF7000"/>
                            <w:sz w:val="28"/>
                            <w:szCs w:val="28"/>
                          </w:rPr>
                          <w:t xml:space="preserve"> je to </w:t>
                        </w:r>
                        <w:proofErr w:type="spellStart"/>
                        <w:r>
                          <w:rPr>
                            <w:b/>
                            <w:color w:val="FF7000"/>
                            <w:sz w:val="28"/>
                            <w:szCs w:val="28"/>
                          </w:rPr>
                          <w:t>tak</w:t>
                        </w:r>
                        <w:proofErr w:type="spellEnd"/>
                        <w:r>
                          <w:rPr>
                            <w:b/>
                            <w:color w:val="FF7000"/>
                            <w:sz w:val="28"/>
                            <w:szCs w:val="28"/>
                          </w:rPr>
                          <w:t>?</w:t>
                        </w:r>
                      </w:p>
                      <w:p w14:paraId="6B13D523" w14:textId="77777777" w:rsidR="002A1612" w:rsidRPr="00D31915" w:rsidRDefault="002A1612" w:rsidP="001C6C01">
                        <w:pPr>
                          <w:rPr>
                            <w:b/>
                            <w:color w:val="FF7000"/>
                            <w:sz w:val="28"/>
                            <w:szCs w:val="28"/>
                          </w:rPr>
                        </w:pPr>
                      </w:p>
                    </w:txbxContent>
                  </v:textbox>
                </v:shape>
                <w10:wrap type="topAndBottom" anchorx="margin"/>
              </v:group>
            </w:pict>
          </mc:Fallback>
        </mc:AlternateContent>
      </w:r>
      <w:r w:rsidRPr="000D121C">
        <w:rPr>
          <w:rFonts w:hint="eastAsia"/>
          <w:lang w:val="cs-CZ"/>
        </w:rPr>
        <w:t xml:space="preserve">Algoritmy jsou opravdu užitečné, protože použití algoritmu umožňuje člověku nebo počítači vyřešit celou </w:t>
      </w:r>
      <w:r>
        <w:rPr>
          <w:lang w:val="cs-CZ"/>
        </w:rPr>
        <w:t>sadu</w:t>
      </w:r>
      <w:r w:rsidRPr="000D121C">
        <w:rPr>
          <w:rFonts w:hint="eastAsia"/>
          <w:lang w:val="cs-CZ"/>
        </w:rPr>
        <w:t xml:space="preserve"> problémů, i když neznáte </w:t>
      </w:r>
      <w:r>
        <w:rPr>
          <w:lang w:val="cs-CZ"/>
        </w:rPr>
        <w:t>všechny podrobnosti</w:t>
      </w:r>
      <w:r w:rsidRPr="00A84B87">
        <w:rPr>
          <w:lang w:val="cs-CZ"/>
        </w:rPr>
        <w:t xml:space="preserve">. </w:t>
      </w:r>
    </w:p>
    <w:p w14:paraId="642E3AAA" w14:textId="77777777" w:rsidR="001C6C01" w:rsidRPr="00A84B87" w:rsidRDefault="001C6C01" w:rsidP="001C6C01">
      <w:pPr>
        <w:rPr>
          <w:lang w:val="cs-CZ"/>
        </w:rPr>
      </w:pPr>
    </w:p>
    <w:p w14:paraId="5C8D6512" w14:textId="77777777" w:rsidR="001C6C01" w:rsidRPr="00A84B87" w:rsidRDefault="001C6C01" w:rsidP="001C6C01">
      <w:pPr>
        <w:rPr>
          <w:lang w:val="cs-CZ"/>
        </w:rPr>
      </w:pPr>
      <w:r w:rsidRPr="00D00D6F">
        <w:rPr>
          <w:rFonts w:hint="eastAsia"/>
          <w:lang w:val="cs-CZ"/>
        </w:rPr>
        <w:lastRenderedPageBreak/>
        <w:t>V počítačovém programování často chceme vytvořit pokyny, které</w:t>
      </w:r>
      <w:r>
        <w:rPr>
          <w:lang w:val="cs-CZ"/>
        </w:rPr>
        <w:t xml:space="preserve"> by mohl počítač používat k vyřešení celé řady </w:t>
      </w:r>
      <w:r w:rsidRPr="00D00D6F">
        <w:rPr>
          <w:rFonts w:hint="eastAsia"/>
          <w:lang w:val="cs-CZ"/>
        </w:rPr>
        <w:t>problémů. Pomocí algoritmu můžeme napsat program, který umožní počítači vyřešit jakýkoli problém v</w:t>
      </w:r>
      <w:r>
        <w:rPr>
          <w:lang w:val="cs-CZ"/>
        </w:rPr>
        <w:t xml:space="preserve"> dané </w:t>
      </w:r>
      <w:r w:rsidRPr="00D00D6F">
        <w:rPr>
          <w:rFonts w:hint="eastAsia"/>
          <w:lang w:val="cs-CZ"/>
        </w:rPr>
        <w:t>sadě. Bez algoritmu bychom museli pro každý jednotliv</w:t>
      </w:r>
      <w:r w:rsidRPr="00D00D6F">
        <w:rPr>
          <w:lang w:val="cs-CZ"/>
        </w:rPr>
        <w:t>ý problém psát nový program</w:t>
      </w:r>
      <w:r w:rsidRPr="00A84B87">
        <w:rPr>
          <w:lang w:val="cs-CZ"/>
        </w:rPr>
        <w:t xml:space="preserve">. </w:t>
      </w:r>
    </w:p>
    <w:p w14:paraId="376B5129" w14:textId="77777777" w:rsidR="001C6C01" w:rsidRPr="00A84B87" w:rsidRDefault="001C6C01" w:rsidP="001C6C01">
      <w:pPr>
        <w:pStyle w:val="Nadpis2"/>
        <w:rPr>
          <w:lang w:val="cs-CZ"/>
        </w:rPr>
      </w:pPr>
      <w:r w:rsidRPr="00A84B87">
        <w:rPr>
          <w:lang w:val="cs-CZ"/>
        </w:rPr>
        <w:t xml:space="preserve">Úkol 1: </w:t>
      </w:r>
      <w:r>
        <w:rPr>
          <w:lang w:val="cs-CZ"/>
        </w:rPr>
        <w:t>Sledování černé čáry</w:t>
      </w:r>
    </w:p>
    <w:p w14:paraId="2B1561C5" w14:textId="3528E5BA" w:rsidR="001C6C01" w:rsidRPr="00A84B87" w:rsidRDefault="001C6C01" w:rsidP="001C6C01">
      <w:pPr>
        <w:rPr>
          <w:noProof/>
          <w:lang w:val="cs-CZ" w:eastAsia="en-AU"/>
        </w:rPr>
      </w:pPr>
      <w:r w:rsidRPr="00A84B87">
        <w:rPr>
          <w:noProof/>
          <w:lang w:val="cs-CZ" w:eastAsia="en-AU"/>
        </w:rPr>
        <mc:AlternateContent>
          <mc:Choice Requires="wpg">
            <w:drawing>
              <wp:anchor distT="0" distB="0" distL="114300" distR="114300" simplePos="0" relativeHeight="253432832" behindDoc="0" locked="0" layoutInCell="1" allowOverlap="1" wp14:anchorId="755E2559" wp14:editId="6F99954E">
                <wp:simplePos x="0" y="0"/>
                <wp:positionH relativeFrom="margin">
                  <wp:posOffset>3175</wp:posOffset>
                </wp:positionH>
                <wp:positionV relativeFrom="paragraph">
                  <wp:posOffset>556260</wp:posOffset>
                </wp:positionV>
                <wp:extent cx="5778500" cy="3548380"/>
                <wp:effectExtent l="0" t="0" r="12700" b="13970"/>
                <wp:wrapTopAndBottom/>
                <wp:docPr id="890" name="Group 890"/>
                <wp:cNvGraphicFramePr/>
                <a:graphic xmlns:a="http://schemas.openxmlformats.org/drawingml/2006/main">
                  <a:graphicData uri="http://schemas.microsoft.com/office/word/2010/wordprocessingGroup">
                    <wpg:wgp>
                      <wpg:cNvGrpSpPr/>
                      <wpg:grpSpPr>
                        <a:xfrm>
                          <a:off x="0" y="0"/>
                          <a:ext cx="5778500" cy="3548380"/>
                          <a:chOff x="0" y="-41013"/>
                          <a:chExt cx="5778500" cy="3046444"/>
                        </a:xfrm>
                      </wpg:grpSpPr>
                      <wps:wsp>
                        <wps:cNvPr id="809" name="Text Box 809"/>
                        <wps:cNvSpPr txBox="1">
                          <a:spLocks noChangeArrowheads="1"/>
                        </wps:cNvSpPr>
                        <wps:spPr bwMode="auto">
                          <a:xfrm>
                            <a:off x="0" y="665610"/>
                            <a:ext cx="5778500" cy="2339821"/>
                          </a:xfrm>
                          <a:prstGeom prst="roundRect">
                            <a:avLst>
                              <a:gd name="adj" fmla="val 3864"/>
                            </a:avLst>
                          </a:prstGeom>
                          <a:solidFill>
                            <a:srgbClr val="FFFFFF"/>
                          </a:solidFill>
                          <a:ln w="9525">
                            <a:solidFill>
                              <a:schemeClr val="tx1">
                                <a:lumMod val="65000"/>
                                <a:lumOff val="35000"/>
                              </a:schemeClr>
                            </a:solidFill>
                            <a:miter lim="800000"/>
                            <a:headEnd/>
                            <a:tailEnd/>
                          </a:ln>
                        </wps:spPr>
                        <wps:txbx>
                          <w:txbxContent>
                            <w:p w14:paraId="72E48DC8" w14:textId="77777777" w:rsidR="002A1612" w:rsidRPr="00837B7F" w:rsidRDefault="002A1612" w:rsidP="001C6C01">
                              <w:pPr>
                                <w:rPr>
                                  <w:lang w:val="cs-CZ"/>
                                </w:rPr>
                              </w:pPr>
                              <w:r w:rsidRPr="00837B7F">
                                <w:rPr>
                                  <w:lang w:val="cs-CZ"/>
                                </w:rPr>
                                <w:t>Řekněme, že nakreslíte černou čáru, kterou má Edison sledovat. Chcete-li, aby Edison sledoval vaši čáru, můžete napsat program, díky němuž Edison pojede přesně po čáře. Pokud však nakreslíte novou čáru, budete muset napsat zcela nový program.</w:t>
                              </w:r>
                            </w:p>
                            <w:p w14:paraId="45202B6A" w14:textId="77777777" w:rsidR="002A1612" w:rsidRPr="00837B7F" w:rsidRDefault="002A1612" w:rsidP="001C6C01">
                              <w:pPr>
                                <w:rPr>
                                  <w:lang w:val="cs-CZ"/>
                                </w:rPr>
                              </w:pPr>
                              <w:r w:rsidRPr="00837B7F">
                                <w:rPr>
                                  <w:lang w:val="cs-CZ"/>
                                </w:rPr>
                                <w:t>Místo toho můžete vytvořit algoritmus.</w:t>
                              </w:r>
                            </w:p>
                            <w:p w14:paraId="7E2E61CA" w14:textId="6CDBFE91" w:rsidR="002A1612" w:rsidRPr="00837B7F" w:rsidRDefault="002A1612" w:rsidP="001C6C01">
                              <w:pPr>
                                <w:rPr>
                                  <w:lang w:val="cs-CZ"/>
                                </w:rPr>
                              </w:pPr>
                              <w:r w:rsidRPr="00837B7F">
                                <w:rPr>
                                  <w:lang w:val="cs-CZ"/>
                                </w:rPr>
                                <w:t xml:space="preserve">Tento algoritmus </w:t>
                              </w:r>
                              <w:proofErr w:type="gramStart"/>
                              <w:r w:rsidRPr="00837B7F">
                                <w:rPr>
                                  <w:lang w:val="cs-CZ"/>
                                </w:rPr>
                                <w:t>vyřeší</w:t>
                              </w:r>
                              <w:proofErr w:type="gramEnd"/>
                              <w:r w:rsidRPr="00837B7F">
                                <w:rPr>
                                  <w:lang w:val="cs-CZ"/>
                                </w:rPr>
                                <w:t xml:space="preserve"> sadu problémů: </w:t>
                              </w:r>
                              <w:r>
                                <w:rPr>
                                  <w:lang w:val="cs-CZ"/>
                                </w:rPr>
                                <w:t>„</w:t>
                              </w:r>
                              <w:r w:rsidRPr="00837B7F">
                                <w:rPr>
                                  <w:lang w:val="cs-CZ"/>
                                </w:rPr>
                                <w:t>sleduj jakoukoli černou čáru</w:t>
                              </w:r>
                              <w:r>
                                <w:rPr>
                                  <w:lang w:val="cs-CZ"/>
                                </w:rPr>
                                <w:t>“</w:t>
                              </w:r>
                              <w:r w:rsidRPr="00837B7F">
                                <w:rPr>
                                  <w:lang w:val="cs-CZ"/>
                                </w:rPr>
                                <w:t>. Jakákoli konkrétní čára, kterou Edisonovi nakreslíte, bude novým problémem v rámci této sady.</w:t>
                              </w:r>
                            </w:p>
                            <w:p w14:paraId="546A6BE2" w14:textId="77777777" w:rsidR="002A1612" w:rsidRPr="00837B7F" w:rsidRDefault="002A1612" w:rsidP="001C6C01">
                              <w:pPr>
                                <w:rPr>
                                  <w:lang w:val="cs-CZ"/>
                                </w:rPr>
                              </w:pPr>
                              <w:r w:rsidRPr="00837B7F">
                                <w:rPr>
                                  <w:lang w:val="cs-CZ"/>
                                </w:rPr>
                                <w:t>Pomocí algoritmu pro vedení logiky pak můžete napsat program, který bude fungovat pro všechny problémy v sadě. Tímto způsobem není potřeba tvořit nový program pro každý nový problém.</w:t>
                              </w:r>
                            </w:p>
                          </w:txbxContent>
                        </wps:txbx>
                        <wps:bodyPr rot="0" vert="horz" wrap="square" lIns="91440" tIns="180000" rIns="91440" bIns="90000" anchor="t" anchorCtr="0">
                          <a:noAutofit/>
                        </wps:bodyPr>
                      </wps:wsp>
                      <pic:pic xmlns:pic="http://schemas.openxmlformats.org/drawingml/2006/picture">
                        <pic:nvPicPr>
                          <pic:cNvPr id="810" name="Picture 810"/>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204826" y="-41013"/>
                            <a:ext cx="899795" cy="899795"/>
                          </a:xfrm>
                          <a:prstGeom prst="rect">
                            <a:avLst/>
                          </a:prstGeom>
                        </pic:spPr>
                      </pic:pic>
                      <wps:wsp>
                        <wps:cNvPr id="811" name="Text Box 2"/>
                        <wps:cNvSpPr txBox="1">
                          <a:spLocks noChangeArrowheads="1"/>
                        </wps:cNvSpPr>
                        <wps:spPr bwMode="auto">
                          <a:xfrm>
                            <a:off x="1009497" y="285273"/>
                            <a:ext cx="1711757" cy="365760"/>
                          </a:xfrm>
                          <a:prstGeom prst="rect">
                            <a:avLst/>
                          </a:prstGeom>
                          <a:noFill/>
                          <a:ln w="9525">
                            <a:noFill/>
                            <a:miter lim="800000"/>
                            <a:headEnd/>
                            <a:tailEnd/>
                          </a:ln>
                        </wps:spPr>
                        <wps:txbx>
                          <w:txbxContent>
                            <w:p w14:paraId="11B98D5A" w14:textId="77777777" w:rsidR="002A1612" w:rsidRPr="00D31915" w:rsidRDefault="002A1612" w:rsidP="001C6C01">
                              <w:pPr>
                                <w:rPr>
                                  <w:b/>
                                  <w:color w:val="FF7000"/>
                                  <w:sz w:val="28"/>
                                  <w:szCs w:val="28"/>
                                </w:rPr>
                              </w:pPr>
                              <w:proofErr w:type="spellStart"/>
                              <w:r>
                                <w:rPr>
                                  <w:b/>
                                  <w:color w:val="FF7000"/>
                                  <w:sz w:val="28"/>
                                  <w:szCs w:val="28"/>
                                </w:rPr>
                                <w:t>Proč</w:t>
                              </w:r>
                              <w:proofErr w:type="spellEnd"/>
                              <w:r>
                                <w:rPr>
                                  <w:b/>
                                  <w:color w:val="FF7000"/>
                                  <w:sz w:val="28"/>
                                  <w:szCs w:val="28"/>
                                </w:rPr>
                                <w:t xml:space="preserve"> je to </w:t>
                              </w:r>
                              <w:proofErr w:type="spellStart"/>
                              <w:r>
                                <w:rPr>
                                  <w:b/>
                                  <w:color w:val="FF7000"/>
                                  <w:sz w:val="28"/>
                                  <w:szCs w:val="28"/>
                                </w:rPr>
                                <w:t>tak</w:t>
                              </w:r>
                              <w:proofErr w:type="spellEnd"/>
                              <w:r>
                                <w:rPr>
                                  <w:b/>
                                  <w:color w:val="FF7000"/>
                                  <w:sz w:val="28"/>
                                  <w:szCs w:val="28"/>
                                </w:rPr>
                                <w:t>?</w:t>
                              </w:r>
                            </w:p>
                            <w:p w14:paraId="16707DC7" w14:textId="77777777" w:rsidR="002A1612" w:rsidRPr="00D31915" w:rsidRDefault="002A1612" w:rsidP="001C6C01">
                              <w:pPr>
                                <w:rPr>
                                  <w:b/>
                                  <w:color w:val="FF7000"/>
                                  <w:sz w:val="28"/>
                                  <w:szCs w:val="28"/>
                                </w:rPr>
                              </w:pP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755E2559" id="Group 890" o:spid="_x0000_s1568" style="position:absolute;margin-left:.25pt;margin-top:43.8pt;width:455pt;height:279.4pt;z-index:253432832;mso-position-horizontal-relative:margin;mso-height-relative:margin" coordorigin=",-410" coordsize="57785,3046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">
                <v:roundrect id="Text Box 809" o:spid="_x0000_s1569" style="position:absolute;top:6656;width:57785;height:23398;visibility:visible;mso-wrap-style:square;v-text-anchor:top" arcsize="253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" strokecolor="#5a5a5a [2109]">
                  <v:stroke joinstyle="miter"/>
                  <v:textbox inset=",5mm,,2.5mm">
                    <w:txbxContent>
                      <w:p w14:paraId="72E48DC8" w14:textId="77777777" w:rsidR="002A1612" w:rsidRPr="00837B7F" w:rsidRDefault="002A1612" w:rsidP="001C6C01">
                        <w:pPr>
                          <w:rPr>
                            <w:lang w:val="cs-CZ"/>
                          </w:rPr>
                        </w:pPr>
                        <w:r w:rsidRPr="00837B7F">
                          <w:rPr>
                            <w:lang w:val="cs-CZ"/>
                          </w:rPr>
                          <w:t>Řekněme, že nakreslíte černou čáru, kterou má Edison sledovat. Chcete-li, aby Edison sledoval vaši čáru, můžete napsat program, díky němuž Edison pojede přesně po čáře. Pokud však nakreslíte novou čáru, budete muset napsat zcela nový program.</w:t>
                        </w:r>
                      </w:p>
                      <w:p w14:paraId="45202B6A" w14:textId="77777777" w:rsidR="002A1612" w:rsidRPr="00837B7F" w:rsidRDefault="002A1612" w:rsidP="001C6C01">
                        <w:pPr>
                          <w:rPr>
                            <w:lang w:val="cs-CZ"/>
                          </w:rPr>
                        </w:pPr>
                        <w:r w:rsidRPr="00837B7F">
                          <w:rPr>
                            <w:lang w:val="cs-CZ"/>
                          </w:rPr>
                          <w:t>Místo toho můžete vytvořit algoritmus.</w:t>
                        </w:r>
                      </w:p>
                      <w:p w14:paraId="7E2E61CA" w14:textId="6CDBFE91" w:rsidR="002A1612" w:rsidRPr="00837B7F" w:rsidRDefault="002A1612" w:rsidP="001C6C01">
                        <w:pPr>
                          <w:rPr>
                            <w:lang w:val="cs-CZ"/>
                          </w:rPr>
                        </w:pPr>
                        <w:r w:rsidRPr="00837B7F">
                          <w:rPr>
                            <w:lang w:val="cs-CZ"/>
                          </w:rPr>
                          <w:t xml:space="preserve">Tento algoritmus </w:t>
                        </w:r>
                        <w:proofErr w:type="gramStart"/>
                        <w:r w:rsidRPr="00837B7F">
                          <w:rPr>
                            <w:lang w:val="cs-CZ"/>
                          </w:rPr>
                          <w:t>vyřeší</w:t>
                        </w:r>
                        <w:proofErr w:type="gramEnd"/>
                        <w:r w:rsidRPr="00837B7F">
                          <w:rPr>
                            <w:lang w:val="cs-CZ"/>
                          </w:rPr>
                          <w:t xml:space="preserve"> sadu problémů: </w:t>
                        </w:r>
                        <w:r>
                          <w:rPr>
                            <w:lang w:val="cs-CZ"/>
                          </w:rPr>
                          <w:t>„</w:t>
                        </w:r>
                        <w:r w:rsidRPr="00837B7F">
                          <w:rPr>
                            <w:lang w:val="cs-CZ"/>
                          </w:rPr>
                          <w:t>sleduj jakoukoli černou čáru</w:t>
                        </w:r>
                        <w:r>
                          <w:rPr>
                            <w:lang w:val="cs-CZ"/>
                          </w:rPr>
                          <w:t>“</w:t>
                        </w:r>
                        <w:r w:rsidRPr="00837B7F">
                          <w:rPr>
                            <w:lang w:val="cs-CZ"/>
                          </w:rPr>
                          <w:t>. Jakákoli konkrétní čára, kterou Edisonovi nakreslíte, bude novým problémem v rámci této sady.</w:t>
                        </w:r>
                      </w:p>
                      <w:p w14:paraId="546A6BE2" w14:textId="77777777" w:rsidR="002A1612" w:rsidRPr="00837B7F" w:rsidRDefault="002A1612" w:rsidP="001C6C01">
                        <w:pPr>
                          <w:rPr>
                            <w:lang w:val="cs-CZ"/>
                          </w:rPr>
                        </w:pPr>
                        <w:r w:rsidRPr="00837B7F">
                          <w:rPr>
                            <w:lang w:val="cs-CZ"/>
                          </w:rPr>
                          <w:t>Pomocí algoritmu pro vedení logiky pak můžete napsat program, který bude fungovat pro všechny problémy v sadě. Tímto způsobem není potřeba tvořit nový program pro každý nový problém.</w:t>
                        </w:r>
                      </w:p>
                    </w:txbxContent>
                  </v:textbox>
                </v:roundrect>
                <v:shape id="Picture 810" o:spid="_x0000_s1570" type="#_x0000_t75" style="position:absolute;left:2048;top:-410;width:8998;height:89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">
                  <v:imagedata r:id="rId42" o:title=""/>
                </v:shape>
                <v:shape id="_x0000_s1571" type="#_x0000_t202" style="position:absolute;left:10094;top:2852;width:17118;height:3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" filled="f" stroked="f">
                  <v:textbox>
                    <w:txbxContent>
                      <w:p w14:paraId="11B98D5A" w14:textId="77777777" w:rsidR="002A1612" w:rsidRPr="00D31915" w:rsidRDefault="002A1612" w:rsidP="001C6C01">
                        <w:pPr>
                          <w:rPr>
                            <w:b/>
                            <w:color w:val="FF7000"/>
                            <w:sz w:val="28"/>
                            <w:szCs w:val="28"/>
                          </w:rPr>
                        </w:pPr>
                        <w:proofErr w:type="spellStart"/>
                        <w:r>
                          <w:rPr>
                            <w:b/>
                            <w:color w:val="FF7000"/>
                            <w:sz w:val="28"/>
                            <w:szCs w:val="28"/>
                          </w:rPr>
                          <w:t>Proč</w:t>
                        </w:r>
                        <w:proofErr w:type="spellEnd"/>
                        <w:r>
                          <w:rPr>
                            <w:b/>
                            <w:color w:val="FF7000"/>
                            <w:sz w:val="28"/>
                            <w:szCs w:val="28"/>
                          </w:rPr>
                          <w:t xml:space="preserve"> je to </w:t>
                        </w:r>
                        <w:proofErr w:type="spellStart"/>
                        <w:r>
                          <w:rPr>
                            <w:b/>
                            <w:color w:val="FF7000"/>
                            <w:sz w:val="28"/>
                            <w:szCs w:val="28"/>
                          </w:rPr>
                          <w:t>tak</w:t>
                        </w:r>
                        <w:proofErr w:type="spellEnd"/>
                        <w:r>
                          <w:rPr>
                            <w:b/>
                            <w:color w:val="FF7000"/>
                            <w:sz w:val="28"/>
                            <w:szCs w:val="28"/>
                          </w:rPr>
                          <w:t>?</w:t>
                        </w:r>
                      </w:p>
                      <w:p w14:paraId="16707DC7" w14:textId="77777777" w:rsidR="002A1612" w:rsidRPr="00D31915" w:rsidRDefault="002A1612" w:rsidP="001C6C01">
                        <w:pPr>
                          <w:rPr>
                            <w:b/>
                            <w:color w:val="FF7000"/>
                            <w:sz w:val="28"/>
                            <w:szCs w:val="28"/>
                          </w:rPr>
                        </w:pPr>
                      </w:p>
                    </w:txbxContent>
                  </v:textbox>
                </v:shape>
                <w10:wrap type="topAndBottom" anchorx="margin"/>
              </v:group>
            </w:pict>
          </mc:Fallback>
        </mc:AlternateContent>
      </w:r>
      <w:r w:rsidR="00832025">
        <w:rPr>
          <w:noProof/>
          <w:lang w:val="cs-CZ" w:eastAsia="en-AU"/>
        </w:rPr>
        <w:t>Už v</w:t>
      </w:r>
      <w:r w:rsidRPr="00145CEF">
        <w:rPr>
          <w:rFonts w:hint="eastAsia"/>
          <w:noProof/>
          <w:lang w:val="cs-CZ" w:eastAsia="en-AU"/>
        </w:rPr>
        <w:t>íte, že můžete použít Edisonův senzor pro sledování čáry k detekci černých (nereflexních) a bílých (reflexních) povrchů. Můžeme vytvořit algoritmus, který pomocí tohoto senzoru přiměje Edisona sledovat jakoukoli černou</w:t>
      </w:r>
      <w:r>
        <w:rPr>
          <w:noProof/>
          <w:lang w:val="cs-CZ" w:eastAsia="en-AU"/>
        </w:rPr>
        <w:t xml:space="preserve"> čáru</w:t>
      </w:r>
      <w:r w:rsidRPr="00A84B87">
        <w:rPr>
          <w:noProof/>
          <w:lang w:val="cs-CZ" w:eastAsia="en-AU"/>
        </w:rPr>
        <w:t xml:space="preserve">. </w:t>
      </w:r>
    </w:p>
    <w:p w14:paraId="6E548E2B" w14:textId="77777777" w:rsidR="001C6C01" w:rsidRPr="00A84B87" w:rsidRDefault="001C6C01" w:rsidP="001C6C01">
      <w:pPr>
        <w:rPr>
          <w:noProof/>
          <w:lang w:val="cs-CZ" w:eastAsia="en-AU"/>
        </w:rPr>
      </w:pPr>
      <w:r w:rsidRPr="00A84B87">
        <w:rPr>
          <w:noProof/>
          <w:lang w:val="cs-CZ" w:eastAsia="en-AU"/>
        </w:rPr>
        <w:t xml:space="preserve"> </w:t>
      </w:r>
    </w:p>
    <w:p w14:paraId="3CDEEC07" w14:textId="77777777" w:rsidR="001C6C01" w:rsidRPr="00A84B87" w:rsidRDefault="001C6C01" w:rsidP="001C6C01">
      <w:pPr>
        <w:rPr>
          <w:lang w:val="cs-CZ"/>
        </w:rPr>
      </w:pPr>
      <w:r w:rsidRPr="00A84B87">
        <w:rPr>
          <w:rFonts w:ascii="Consolas" w:hAnsi="Consolas"/>
          <w:noProof/>
          <w:lang w:val="cs-CZ" w:eastAsia="en-AU"/>
        </w:rPr>
        <mc:AlternateContent>
          <mc:Choice Requires="wps">
            <w:drawing>
              <wp:anchor distT="45720" distB="45720" distL="114300" distR="114300" simplePos="0" relativeHeight="253429760" behindDoc="0" locked="0" layoutInCell="1" allowOverlap="1" wp14:anchorId="1BF56FA9" wp14:editId="55B74D64">
                <wp:simplePos x="0" y="0"/>
                <wp:positionH relativeFrom="column">
                  <wp:posOffset>883285</wp:posOffset>
                </wp:positionH>
                <wp:positionV relativeFrom="paragraph">
                  <wp:posOffset>511810</wp:posOffset>
                </wp:positionV>
                <wp:extent cx="4319270" cy="1126490"/>
                <wp:effectExtent l="0" t="0" r="24130" b="16510"/>
                <wp:wrapTopAndBottom/>
                <wp:docPr id="77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19270" cy="1126490"/>
                        </a:xfrm>
                        <a:prstGeom prst="rect">
                          <a:avLst/>
                        </a:prstGeom>
                        <a:solidFill>
                          <a:srgbClr val="FFFFFF"/>
                        </a:solidFill>
                        <a:ln w="19050">
                          <a:solidFill>
                            <a:srgbClr val="FF7000"/>
                          </a:solidFill>
                          <a:prstDash val="lgDash"/>
                          <a:miter lim="800000"/>
                          <a:headEnd/>
                          <a:tailEnd/>
                        </a:ln>
                      </wps:spPr>
                      <wps:txbx>
                        <w:txbxContent>
                          <w:p w14:paraId="74960B17" w14:textId="7AD87B86" w:rsidR="002A1612" w:rsidRPr="00544816" w:rsidRDefault="002A1612" w:rsidP="001C6C01">
                            <w:pPr>
                              <w:spacing w:after="0" w:line="240" w:lineRule="auto"/>
                              <w:rPr>
                                <w:lang w:val="cs-CZ"/>
                              </w:rPr>
                            </w:pPr>
                            <w:r>
                              <w:rPr>
                                <w:lang w:val="cs-CZ"/>
                              </w:rPr>
                              <w:t>zapni senzor sledování čáry</w:t>
                            </w:r>
                          </w:p>
                          <w:p w14:paraId="3B345C5B" w14:textId="4FDF4561" w:rsidR="002A1612" w:rsidRPr="00544816" w:rsidRDefault="002A1612" w:rsidP="001C6C01">
                            <w:pPr>
                              <w:spacing w:after="0" w:line="240" w:lineRule="auto"/>
                              <w:rPr>
                                <w:lang w:val="cs-CZ"/>
                              </w:rPr>
                            </w:pPr>
                            <w:r>
                              <w:rPr>
                                <w:lang w:val="cs-CZ"/>
                              </w:rPr>
                              <w:t>nekonečný cyklus</w:t>
                            </w:r>
                          </w:p>
                          <w:p w14:paraId="62C7D138" w14:textId="2CFB4925" w:rsidR="002A1612" w:rsidRPr="00544816" w:rsidRDefault="002A1612" w:rsidP="001C6C01">
                            <w:pPr>
                              <w:spacing w:after="0" w:line="240" w:lineRule="auto"/>
                              <w:ind w:firstLine="720"/>
                              <w:rPr>
                                <w:lang w:val="cs-CZ"/>
                              </w:rPr>
                            </w:pPr>
                            <w:r>
                              <w:rPr>
                                <w:lang w:val="cs-CZ"/>
                              </w:rPr>
                              <w:t xml:space="preserve">jeď dopředu, dokud robot nenarazí na černou plochu </w:t>
                            </w:r>
                          </w:p>
                          <w:p w14:paraId="26B23A18" w14:textId="63B071D4" w:rsidR="002A1612" w:rsidRPr="00544816" w:rsidRDefault="002A1612" w:rsidP="001C6C01">
                            <w:pPr>
                              <w:spacing w:after="0" w:line="240" w:lineRule="auto"/>
                              <w:ind w:firstLine="720"/>
                              <w:rPr>
                                <w:lang w:val="cs-CZ"/>
                              </w:rPr>
                            </w:pPr>
                            <w:r>
                              <w:rPr>
                                <w:lang w:val="cs-CZ"/>
                              </w:rPr>
                              <w:t>jeď dopředu, dokud robot nenarazí na bílou plochu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F56FA9" id="_x0000_s1572" type="#_x0000_t202" style="position:absolute;margin-left:69.55pt;margin-top:40.3pt;width:340.1pt;height:88.7pt;z-index:2534297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" strokecolor="#ff7000" strokeweight="1.5pt">
                <v:stroke dashstyle="longDash"/>
                <v:textbox>
                  <w:txbxContent>
                    <w:p w14:paraId="74960B17" w14:textId="7AD87B86" w:rsidR="002A1612" w:rsidRPr="00544816" w:rsidRDefault="002A1612" w:rsidP="001C6C01">
                      <w:pPr>
                        <w:spacing w:after="0" w:line="240" w:lineRule="auto"/>
                        <w:rPr>
                          <w:lang w:val="cs-CZ"/>
                        </w:rPr>
                      </w:pPr>
                      <w:r>
                        <w:rPr>
                          <w:lang w:val="cs-CZ"/>
                        </w:rPr>
                        <w:t>zapni senzor sledování čáry</w:t>
                      </w:r>
                    </w:p>
                    <w:p w14:paraId="3B345C5B" w14:textId="4FDF4561" w:rsidR="002A1612" w:rsidRPr="00544816" w:rsidRDefault="002A1612" w:rsidP="001C6C01">
                      <w:pPr>
                        <w:spacing w:after="0" w:line="240" w:lineRule="auto"/>
                        <w:rPr>
                          <w:lang w:val="cs-CZ"/>
                        </w:rPr>
                      </w:pPr>
                      <w:r>
                        <w:rPr>
                          <w:lang w:val="cs-CZ"/>
                        </w:rPr>
                        <w:t>nekonečný cyklus</w:t>
                      </w:r>
                    </w:p>
                    <w:p w14:paraId="62C7D138" w14:textId="2CFB4925" w:rsidR="002A1612" w:rsidRPr="00544816" w:rsidRDefault="002A1612" w:rsidP="001C6C01">
                      <w:pPr>
                        <w:spacing w:after="0" w:line="240" w:lineRule="auto"/>
                        <w:ind w:firstLine="720"/>
                        <w:rPr>
                          <w:lang w:val="cs-CZ"/>
                        </w:rPr>
                      </w:pPr>
                      <w:r>
                        <w:rPr>
                          <w:lang w:val="cs-CZ"/>
                        </w:rPr>
                        <w:t xml:space="preserve">jeď dopředu, dokud robot nenarazí na černou plochu </w:t>
                      </w:r>
                    </w:p>
                    <w:p w14:paraId="26B23A18" w14:textId="63B071D4" w:rsidR="002A1612" w:rsidRPr="00544816" w:rsidRDefault="002A1612" w:rsidP="001C6C01">
                      <w:pPr>
                        <w:spacing w:after="0" w:line="240" w:lineRule="auto"/>
                        <w:ind w:firstLine="720"/>
                        <w:rPr>
                          <w:lang w:val="cs-CZ"/>
                        </w:rPr>
                      </w:pPr>
                      <w:r>
                        <w:rPr>
                          <w:lang w:val="cs-CZ"/>
                        </w:rPr>
                        <w:t>jeď dopředu, dokud robot nenarazí na bílou plochu</w:t>
                      </w:r>
                    </w:p>
                  </w:txbxContent>
                </v:textbox>
                <w10:wrap type="topAndBottom"/>
              </v:shape>
            </w:pict>
          </mc:Fallback>
        </mc:AlternateContent>
      </w:r>
      <w:r w:rsidRPr="00837B7F">
        <w:rPr>
          <w:rFonts w:hint="eastAsia"/>
          <w:lang w:val="cs-CZ"/>
        </w:rPr>
        <w:t xml:space="preserve"> </w:t>
      </w:r>
      <w:r w:rsidRPr="00837B7F">
        <w:rPr>
          <w:rFonts w:hint="eastAsia"/>
          <w:noProof/>
          <w:lang w:val="cs-CZ" w:eastAsia="en-AU"/>
        </w:rPr>
        <w:t>Algoritmus můžete naplánovat pomocí pseudokódu, stejně jako při plánování programu. Zde je pseudokód algoritmu, který umožní Edisonovi sledovat jakoukoli černou čáru:</w:t>
      </w:r>
    </w:p>
    <w:p w14:paraId="4F118B4E" w14:textId="77777777" w:rsidR="001C6C01" w:rsidRPr="00A84B87" w:rsidRDefault="001C6C01" w:rsidP="001C6C01">
      <w:pPr>
        <w:spacing w:before="240"/>
        <w:rPr>
          <w:lang w:val="cs-CZ"/>
        </w:rPr>
      </w:pPr>
      <w:r w:rsidRPr="00837B7F">
        <w:rPr>
          <w:rFonts w:hint="eastAsia"/>
          <w:lang w:val="cs-CZ"/>
        </w:rPr>
        <w:t>Tento algoritmus říká, že by robot měl jet dopředu doleva, dokud senzor pro sledování čáry n</w:t>
      </w:r>
      <w:r>
        <w:rPr>
          <w:lang w:val="cs-CZ"/>
        </w:rPr>
        <w:t>e</w:t>
      </w:r>
      <w:r w:rsidRPr="00837B7F">
        <w:rPr>
          <w:rFonts w:hint="eastAsia"/>
          <w:lang w:val="cs-CZ"/>
        </w:rPr>
        <w:t>narazí na nereflexní (černý) povrch. Poté by měl robot jet dopředu doprava, dokud senzor pro sledování čáry nenarazí na reflexní (bílý) povrch. Tyto kroky by měl r</w:t>
      </w:r>
      <w:r w:rsidRPr="00837B7F">
        <w:rPr>
          <w:lang w:val="cs-CZ"/>
        </w:rPr>
        <w:t xml:space="preserve">obot opakovat stále dokola. </w:t>
      </w:r>
    </w:p>
    <w:p w14:paraId="6F1A031A" w14:textId="77777777" w:rsidR="001C6C01" w:rsidRPr="00A84B87" w:rsidRDefault="001C6C01" w:rsidP="001C6C01">
      <w:pPr>
        <w:spacing w:before="240"/>
        <w:rPr>
          <w:lang w:val="cs-CZ"/>
        </w:rPr>
      </w:pPr>
      <w:r w:rsidRPr="00A84B87">
        <w:rPr>
          <w:noProof/>
          <w:lang w:val="cs-CZ"/>
        </w:rPr>
        <w:lastRenderedPageBreak/>
        <w:drawing>
          <wp:anchor distT="0" distB="0" distL="114300" distR="114300" simplePos="0" relativeHeight="253433856" behindDoc="0" locked="0" layoutInCell="1" allowOverlap="1" wp14:anchorId="153EA98A" wp14:editId="1FFACF14">
            <wp:simplePos x="0" y="0"/>
            <wp:positionH relativeFrom="column">
              <wp:posOffset>603250</wp:posOffset>
            </wp:positionH>
            <wp:positionV relativeFrom="paragraph">
              <wp:posOffset>321310</wp:posOffset>
            </wp:positionV>
            <wp:extent cx="4615815" cy="1776095"/>
            <wp:effectExtent l="19050" t="19050" r="13335" b="14605"/>
            <wp:wrapTopAndBottom/>
            <wp:docPr id="817" name="Picture 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 name="U4-2.3_line tracking.PNG"/>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4615815" cy="1776095"/>
                    </a:xfrm>
                    <a:prstGeom prst="rect">
                      <a:avLst/>
                    </a:prstGeom>
                    <a:ln w="19050">
                      <a:solidFill>
                        <a:srgbClr val="FF7000"/>
                      </a:solidFill>
                      <a:prstDash val="lgDash"/>
                    </a:ln>
                  </pic:spPr>
                </pic:pic>
              </a:graphicData>
            </a:graphic>
          </wp:anchor>
        </w:drawing>
      </w:r>
      <w:r>
        <w:rPr>
          <w:lang w:val="cs-CZ"/>
        </w:rPr>
        <w:t>Algoritmus můžete použít k napsání programu v </w:t>
      </w:r>
      <w:proofErr w:type="spellStart"/>
      <w:r>
        <w:rPr>
          <w:lang w:val="cs-CZ"/>
        </w:rPr>
        <w:t>EdScratchi</w:t>
      </w:r>
      <w:proofErr w:type="spellEnd"/>
      <w:r>
        <w:rPr>
          <w:lang w:val="cs-CZ"/>
        </w:rPr>
        <w:t xml:space="preserve">: </w:t>
      </w:r>
    </w:p>
    <w:p w14:paraId="53F5FF7E" w14:textId="7D01DB6C" w:rsidR="001C6C01" w:rsidRPr="00A84B87" w:rsidRDefault="001C6C01" w:rsidP="001C6C01">
      <w:pPr>
        <w:spacing w:before="240"/>
        <w:rPr>
          <w:lang w:val="cs-CZ"/>
        </w:rPr>
      </w:pPr>
      <w:r>
        <w:rPr>
          <w:lang w:val="cs-CZ"/>
        </w:rPr>
        <w:t xml:space="preserve">Vidíte, jak je logika algoritmu </w:t>
      </w:r>
      <w:r w:rsidR="00067804">
        <w:rPr>
          <w:lang w:val="cs-CZ"/>
        </w:rPr>
        <w:t>z</w:t>
      </w:r>
      <w:r>
        <w:rPr>
          <w:lang w:val="cs-CZ"/>
        </w:rPr>
        <w:t xml:space="preserve">apsána v programu? </w:t>
      </w:r>
    </w:p>
    <w:p w14:paraId="1F577924" w14:textId="77777777" w:rsidR="001C6C01" w:rsidRPr="00A84B87" w:rsidRDefault="001C6C01" w:rsidP="001C6C01">
      <w:pPr>
        <w:spacing w:before="240"/>
        <w:rPr>
          <w:lang w:val="cs-CZ"/>
        </w:rPr>
      </w:pPr>
      <w:r>
        <w:rPr>
          <w:lang w:val="cs-CZ"/>
        </w:rPr>
        <w:t>Napište program pro sledování čáry v </w:t>
      </w:r>
      <w:proofErr w:type="spellStart"/>
      <w:r>
        <w:rPr>
          <w:lang w:val="cs-CZ"/>
        </w:rPr>
        <w:t>EdScratchi</w:t>
      </w:r>
      <w:proofErr w:type="spellEnd"/>
      <w:r>
        <w:rPr>
          <w:lang w:val="cs-CZ"/>
        </w:rPr>
        <w:t xml:space="preserve"> a stáhněte jej do svého Edisona. Otestujte jej na </w:t>
      </w:r>
      <w:r w:rsidRPr="00A84B87">
        <w:rPr>
          <w:lang w:val="cs-CZ"/>
        </w:rPr>
        <w:t>Pracovní</w:t>
      </w:r>
      <w:r>
        <w:rPr>
          <w:lang w:val="cs-CZ"/>
        </w:rPr>
        <w:t>m</w:t>
      </w:r>
      <w:r w:rsidRPr="00A84B87">
        <w:rPr>
          <w:lang w:val="cs-CZ"/>
        </w:rPr>
        <w:t xml:space="preserve"> list</w:t>
      </w:r>
      <w:r>
        <w:rPr>
          <w:lang w:val="cs-CZ"/>
        </w:rPr>
        <w:t>u</w:t>
      </w:r>
      <w:r w:rsidRPr="00A84B87">
        <w:rPr>
          <w:lang w:val="cs-CZ"/>
        </w:rPr>
        <w:t xml:space="preserve"> U4-4. </w:t>
      </w:r>
      <w:r>
        <w:rPr>
          <w:lang w:val="cs-CZ"/>
        </w:rPr>
        <w:t xml:space="preserve">Nezapomeňte spustit Edisona se senzorem pro sledování čáry umístěným na bílém povrchu, nikoliv přímo na černé čáře. </w:t>
      </w:r>
    </w:p>
    <w:p w14:paraId="79CF10EC" w14:textId="77777777" w:rsidR="001C6C01" w:rsidRPr="00A84B87" w:rsidRDefault="001C6C01" w:rsidP="001C6C01">
      <w:pPr>
        <w:pStyle w:val="Odstavecseseznamem"/>
        <w:numPr>
          <w:ilvl w:val="0"/>
          <w:numId w:val="58"/>
        </w:numPr>
        <w:spacing w:before="240"/>
        <w:rPr>
          <w:lang w:val="cs-CZ"/>
        </w:rPr>
      </w:pPr>
      <w:r>
        <w:rPr>
          <w:lang w:val="cs-CZ"/>
        </w:rPr>
        <w:t xml:space="preserve">Jak se robot po spuštění programu pohybuje? Prohlédněte si program a zamyslete se nad logikou algoritmu. Proč se robot pohybuje právě takto? </w:t>
      </w:r>
    </w:p>
    <w:p w14:paraId="17C92C71" w14:textId="77777777" w:rsidR="001C6C01" w:rsidRPr="00A84B87" w:rsidRDefault="001C6C01" w:rsidP="001C6C01">
      <w:pPr>
        <w:spacing w:before="240"/>
        <w:rPr>
          <w:lang w:val="cs-CZ"/>
        </w:rPr>
      </w:pPr>
      <w:r w:rsidRPr="00A84B87">
        <w:rPr>
          <w:lang w:val="cs-CZ"/>
        </w:rPr>
        <w:t>________________________________________________________________________________</w:t>
      </w:r>
    </w:p>
    <w:p w14:paraId="1BBAA486" w14:textId="77777777" w:rsidR="001C6C01" w:rsidRPr="00A84B87" w:rsidRDefault="001C6C01" w:rsidP="001C6C01">
      <w:pPr>
        <w:spacing w:before="240"/>
        <w:rPr>
          <w:lang w:val="cs-CZ"/>
        </w:rPr>
      </w:pPr>
      <w:r w:rsidRPr="00A84B87">
        <w:rPr>
          <w:lang w:val="cs-CZ"/>
        </w:rPr>
        <w:t>________________________________________________________________________________</w:t>
      </w:r>
    </w:p>
    <w:p w14:paraId="6246685E" w14:textId="77777777" w:rsidR="001C6C01" w:rsidRPr="00A84B87" w:rsidRDefault="001C6C01" w:rsidP="001C6C01">
      <w:pPr>
        <w:spacing w:before="240"/>
        <w:rPr>
          <w:lang w:val="cs-CZ"/>
        </w:rPr>
      </w:pPr>
      <w:r w:rsidRPr="00A84B87">
        <w:rPr>
          <w:lang w:val="cs-CZ"/>
        </w:rPr>
        <w:t>________________________________________________________________________________</w:t>
      </w:r>
    </w:p>
    <w:p w14:paraId="421EC720" w14:textId="77777777" w:rsidR="001C6C01" w:rsidRPr="00A84B87" w:rsidRDefault="001C6C01" w:rsidP="001C6C01">
      <w:pPr>
        <w:spacing w:before="240"/>
        <w:rPr>
          <w:lang w:val="cs-CZ"/>
        </w:rPr>
      </w:pPr>
      <w:r w:rsidRPr="00A84B87">
        <w:rPr>
          <w:lang w:val="cs-CZ"/>
        </w:rPr>
        <w:t>________________________________________________________________________________</w:t>
      </w:r>
    </w:p>
    <w:p w14:paraId="31C9DC76" w14:textId="77777777" w:rsidR="001C6C01" w:rsidRPr="00A84B87" w:rsidRDefault="001C6C01" w:rsidP="001C6C01">
      <w:pPr>
        <w:spacing w:before="240"/>
        <w:rPr>
          <w:lang w:val="cs-CZ"/>
        </w:rPr>
      </w:pPr>
    </w:p>
    <w:p w14:paraId="281B596F" w14:textId="77777777" w:rsidR="001C6C01" w:rsidRPr="00A84B87" w:rsidRDefault="001C6C01" w:rsidP="001C6C01">
      <w:pPr>
        <w:pStyle w:val="Nadpis2"/>
        <w:rPr>
          <w:lang w:val="cs-CZ"/>
        </w:rPr>
      </w:pPr>
      <w:r w:rsidRPr="00A84B87">
        <w:rPr>
          <w:lang w:val="cs-CZ"/>
        </w:rPr>
        <w:t xml:space="preserve">Úkol 2: </w:t>
      </w:r>
      <w:r>
        <w:rPr>
          <w:lang w:val="cs-CZ"/>
        </w:rPr>
        <w:t xml:space="preserve">Sleduj jinou černou čáru </w:t>
      </w:r>
    </w:p>
    <w:p w14:paraId="3C42C480" w14:textId="534AEED7" w:rsidR="001C6C01" w:rsidRPr="00A84B87" w:rsidRDefault="001C6C01" w:rsidP="001C6C01">
      <w:pPr>
        <w:rPr>
          <w:noProof/>
          <w:lang w:val="cs-CZ" w:eastAsia="en-AU"/>
        </w:rPr>
      </w:pPr>
      <w:r>
        <w:rPr>
          <w:lang w:val="cs-CZ"/>
        </w:rPr>
        <w:t>Program, který jste napsali, využívá algoritmus, jehož cílem je vyřešit jakýkoli problém v sadě problémů</w:t>
      </w:r>
      <w:r w:rsidRPr="00A84B87">
        <w:rPr>
          <w:noProof/>
          <w:lang w:val="cs-CZ" w:eastAsia="en-AU"/>
        </w:rPr>
        <w:t xml:space="preserve"> </w:t>
      </w:r>
      <w:r w:rsidR="004041EF">
        <w:rPr>
          <w:noProof/>
          <w:lang w:val="cs-CZ" w:eastAsia="en-AU"/>
        </w:rPr>
        <w:t>„</w:t>
      </w:r>
      <w:r>
        <w:rPr>
          <w:noProof/>
          <w:lang w:val="cs-CZ" w:eastAsia="en-AU"/>
        </w:rPr>
        <w:t>sleduj jakoukoli černou čáru</w:t>
      </w:r>
      <w:r w:rsidR="004041EF">
        <w:rPr>
          <w:noProof/>
          <w:lang w:val="cs-CZ" w:eastAsia="en-AU"/>
        </w:rPr>
        <w:t>“</w:t>
      </w:r>
      <w:r w:rsidRPr="00A84B87">
        <w:rPr>
          <w:noProof/>
          <w:lang w:val="cs-CZ" w:eastAsia="en-AU"/>
        </w:rPr>
        <w:t xml:space="preserve">. </w:t>
      </w:r>
      <w:r>
        <w:rPr>
          <w:noProof/>
          <w:lang w:val="cs-CZ" w:eastAsia="en-AU"/>
        </w:rPr>
        <w:t>To znamená, že tento program by měl Edisonovi umožnit jet podle jakékoli černé čáry</w:t>
      </w:r>
      <w:r w:rsidRPr="00A84B87">
        <w:rPr>
          <w:noProof/>
          <w:lang w:val="cs-CZ" w:eastAsia="en-AU"/>
        </w:rPr>
        <w:t xml:space="preserve">! </w:t>
      </w:r>
    </w:p>
    <w:p w14:paraId="68793FC9" w14:textId="77777777" w:rsidR="001C6C01" w:rsidRPr="00A84B87" w:rsidRDefault="001C6C01" w:rsidP="001C6C01">
      <w:pPr>
        <w:rPr>
          <w:lang w:val="cs-CZ"/>
        </w:rPr>
      </w:pPr>
      <w:r>
        <w:rPr>
          <w:noProof/>
          <w:lang w:val="cs-CZ"/>
        </w:rPr>
        <w:t xml:space="preserve">Proveďte vlastní test. Použijte černý fix na bílém papíře nebo </w:t>
      </w:r>
      <w:r w:rsidRPr="00854865">
        <w:rPr>
          <w:rFonts w:hint="eastAsia"/>
          <w:noProof/>
          <w:lang w:val="cs-CZ"/>
        </w:rPr>
        <w:t>vytvořte čáru pomocí černé pásky na podlaze nebo na stole. Spusťte program v Edison</w:t>
      </w:r>
      <w:r>
        <w:rPr>
          <w:noProof/>
          <w:lang w:val="cs-CZ"/>
        </w:rPr>
        <w:t>ovi</w:t>
      </w:r>
      <w:r w:rsidRPr="00854865">
        <w:rPr>
          <w:rFonts w:hint="eastAsia"/>
          <w:noProof/>
          <w:lang w:val="cs-CZ"/>
        </w:rPr>
        <w:t xml:space="preserve"> a vyzkoušejte </w:t>
      </w:r>
      <w:r>
        <w:rPr>
          <w:noProof/>
          <w:lang w:val="cs-CZ"/>
        </w:rPr>
        <w:t xml:space="preserve">jej na své čáře. Dokáže </w:t>
      </w:r>
      <w:r w:rsidRPr="00854865">
        <w:rPr>
          <w:rFonts w:hint="eastAsia"/>
          <w:noProof/>
          <w:lang w:val="cs-CZ"/>
        </w:rPr>
        <w:t>Edison sledovat vaši</w:t>
      </w:r>
      <w:r>
        <w:rPr>
          <w:noProof/>
          <w:lang w:val="cs-CZ"/>
        </w:rPr>
        <w:t xml:space="preserve"> čáru</w:t>
      </w:r>
      <w:r w:rsidRPr="00A84B87">
        <w:rPr>
          <w:lang w:val="cs-CZ"/>
        </w:rPr>
        <w:t>?</w:t>
      </w:r>
    </w:p>
    <w:p w14:paraId="0E90E155" w14:textId="77777777" w:rsidR="001C6C01" w:rsidRPr="00A84B87" w:rsidRDefault="001C6C01" w:rsidP="001C6C01">
      <w:pPr>
        <w:pStyle w:val="Odstavecseseznamem"/>
        <w:numPr>
          <w:ilvl w:val="0"/>
          <w:numId w:val="58"/>
        </w:numPr>
        <w:rPr>
          <w:lang w:val="cs-CZ"/>
        </w:rPr>
      </w:pPr>
      <w:r>
        <w:rPr>
          <w:lang w:val="cs-CZ"/>
        </w:rPr>
        <w:t xml:space="preserve">Dokázal Edison sledovat vaši čáru? Pokud jste se setkali s problémy, popište je. Co podle vás tyto problémy způsobilo? </w:t>
      </w:r>
    </w:p>
    <w:p w14:paraId="67212F27" w14:textId="77777777" w:rsidR="001C6C01" w:rsidRPr="00A84B87" w:rsidRDefault="001C6C01" w:rsidP="001C6C01">
      <w:pPr>
        <w:rPr>
          <w:lang w:val="cs-CZ"/>
        </w:rPr>
      </w:pPr>
      <w:r w:rsidRPr="00A84B87">
        <w:rPr>
          <w:lang w:val="cs-CZ"/>
        </w:rPr>
        <w:t>________________________________________________________________________________</w:t>
      </w:r>
    </w:p>
    <w:p w14:paraId="7F1ACAA0" w14:textId="77777777" w:rsidR="001C6C01" w:rsidRPr="00A84B87" w:rsidRDefault="001C6C01" w:rsidP="001C6C01">
      <w:pPr>
        <w:rPr>
          <w:lang w:val="cs-CZ"/>
        </w:rPr>
      </w:pPr>
      <w:r w:rsidRPr="00A84B87">
        <w:rPr>
          <w:lang w:val="cs-CZ"/>
        </w:rPr>
        <w:t>________________________________________________________________________________</w:t>
      </w:r>
    </w:p>
    <w:p w14:paraId="41DC45B3" w14:textId="77777777" w:rsidR="001C6C01" w:rsidRPr="00A84B87" w:rsidRDefault="001C6C01" w:rsidP="001C6C01">
      <w:pPr>
        <w:rPr>
          <w:lang w:val="cs-CZ"/>
        </w:rPr>
      </w:pPr>
      <w:r w:rsidRPr="00A84B87">
        <w:rPr>
          <w:lang w:val="cs-CZ"/>
        </w:rPr>
        <w:t>________________________________________________________________________________</w:t>
      </w:r>
      <w:r w:rsidRPr="00A84B87">
        <w:rPr>
          <w:lang w:val="cs-CZ"/>
        </w:rPr>
        <w:br w:type="page"/>
      </w:r>
    </w:p>
    <w:p w14:paraId="3A6ABB52" w14:textId="77777777" w:rsidR="001C6C01" w:rsidRPr="00A84B87" w:rsidRDefault="001C6C01" w:rsidP="001C6C01">
      <w:pPr>
        <w:pStyle w:val="Nadpis1"/>
        <w:rPr>
          <w:lang w:val="cs-CZ"/>
        </w:rPr>
      </w:pPr>
      <w:bookmarkStart w:id="126" w:name="_Toc19607200"/>
      <w:r w:rsidRPr="00A84B87">
        <w:rPr>
          <w:lang w:val="cs-CZ"/>
        </w:rPr>
        <w:lastRenderedPageBreak/>
        <w:t xml:space="preserve">U4-2.4 </w:t>
      </w:r>
      <w:r>
        <w:rPr>
          <w:lang w:val="cs-CZ"/>
        </w:rPr>
        <w:t>Prozkoumejte rozpoznávání překážek</w:t>
      </w:r>
      <w:bookmarkEnd w:id="126"/>
    </w:p>
    <w:p w14:paraId="2BA103B8" w14:textId="7CB97F66" w:rsidR="001C6C01" w:rsidRPr="00A84B87" w:rsidRDefault="001C6C01" w:rsidP="001C6C01">
      <w:pPr>
        <w:rPr>
          <w:lang w:val="cs-CZ"/>
        </w:rPr>
      </w:pPr>
      <w:r w:rsidRPr="004C692D">
        <w:rPr>
          <w:rFonts w:hint="eastAsia"/>
          <w:lang w:val="cs-CZ"/>
        </w:rPr>
        <w:t>Roboti Edison</w:t>
      </w:r>
      <w:r>
        <w:rPr>
          <w:lang w:val="cs-CZ"/>
        </w:rPr>
        <w:t xml:space="preserve"> jsou vybaveny </w:t>
      </w:r>
      <w:r w:rsidRPr="004C692D">
        <w:rPr>
          <w:rFonts w:hint="eastAsia"/>
          <w:lang w:val="cs-CZ"/>
        </w:rPr>
        <w:t>různ</w:t>
      </w:r>
      <w:r>
        <w:rPr>
          <w:lang w:val="cs-CZ"/>
        </w:rPr>
        <w:t>ými</w:t>
      </w:r>
      <w:r w:rsidRPr="004C692D">
        <w:rPr>
          <w:rFonts w:hint="eastAsia"/>
          <w:lang w:val="cs-CZ"/>
        </w:rPr>
        <w:t xml:space="preserve"> senzory, které mohou detekovat různé věci. Jedním z</w:t>
      </w:r>
      <w:r w:rsidR="004041EF">
        <w:rPr>
          <w:lang w:val="cs-CZ"/>
        </w:rPr>
        <w:t> </w:t>
      </w:r>
      <w:r w:rsidRPr="004C692D">
        <w:rPr>
          <w:rFonts w:hint="eastAsia"/>
          <w:lang w:val="cs-CZ"/>
        </w:rPr>
        <w:t>těchto senzorů je infračerven</w:t>
      </w:r>
      <w:r>
        <w:rPr>
          <w:lang w:val="cs-CZ"/>
        </w:rPr>
        <w:t>ý</w:t>
      </w:r>
      <w:r w:rsidRPr="004C692D">
        <w:rPr>
          <w:rFonts w:hint="eastAsia"/>
          <w:lang w:val="cs-CZ"/>
        </w:rPr>
        <w:t xml:space="preserve"> světeln</w:t>
      </w:r>
      <w:r>
        <w:rPr>
          <w:lang w:val="cs-CZ"/>
        </w:rPr>
        <w:t xml:space="preserve">ý senzor, </w:t>
      </w:r>
      <w:r w:rsidRPr="004C692D">
        <w:rPr>
          <w:rFonts w:hint="eastAsia"/>
          <w:lang w:val="cs-CZ"/>
        </w:rPr>
        <w:t>které můžeme použít k detekci překážek</w:t>
      </w:r>
      <w:r w:rsidRPr="00A84B87">
        <w:rPr>
          <w:lang w:val="cs-CZ"/>
        </w:rPr>
        <w:t xml:space="preserve">. </w:t>
      </w:r>
    </w:p>
    <w:p w14:paraId="5B1875E5" w14:textId="77777777" w:rsidR="001C6C01" w:rsidRPr="00A84B87" w:rsidRDefault="001C6C01" w:rsidP="001C6C01">
      <w:pPr>
        <w:pStyle w:val="Nadpis2"/>
        <w:rPr>
          <w:lang w:val="cs-CZ"/>
        </w:rPr>
      </w:pPr>
    </w:p>
    <w:p w14:paraId="546FBA0B" w14:textId="77777777" w:rsidR="001C6C01" w:rsidRPr="00A84B87" w:rsidRDefault="001C6C01" w:rsidP="001C6C01">
      <w:pPr>
        <w:pStyle w:val="Nadpis2"/>
        <w:rPr>
          <w:lang w:val="cs-CZ"/>
        </w:rPr>
      </w:pPr>
      <w:r w:rsidRPr="00A84B87">
        <w:rPr>
          <w:lang w:val="cs-CZ"/>
        </w:rPr>
        <w:t xml:space="preserve">Úkol 1: </w:t>
      </w:r>
      <w:r>
        <w:rPr>
          <w:lang w:val="cs-CZ"/>
        </w:rPr>
        <w:t xml:space="preserve">Seznamte se s Edisonovým infračerveným senzorem </w:t>
      </w:r>
    </w:p>
    <w:p w14:paraId="5D410865" w14:textId="4910CC59" w:rsidR="001C6C01" w:rsidRPr="00A84B87" w:rsidRDefault="001C6C01" w:rsidP="001C6C01">
      <w:pPr>
        <w:rPr>
          <w:lang w:val="cs-CZ"/>
        </w:rPr>
      </w:pPr>
      <w:r w:rsidRPr="00A84B87">
        <w:rPr>
          <w:noProof/>
          <w:lang w:val="cs-CZ"/>
        </w:rPr>
        <mc:AlternateContent>
          <mc:Choice Requires="wpg">
            <w:drawing>
              <wp:anchor distT="0" distB="0" distL="114300" distR="114300" simplePos="0" relativeHeight="253434880" behindDoc="0" locked="0" layoutInCell="1" allowOverlap="1" wp14:anchorId="73E6F1BA" wp14:editId="0CD37079">
                <wp:simplePos x="0" y="0"/>
                <wp:positionH relativeFrom="column">
                  <wp:posOffset>2310291</wp:posOffset>
                </wp:positionH>
                <wp:positionV relativeFrom="paragraph">
                  <wp:posOffset>92710</wp:posOffset>
                </wp:positionV>
                <wp:extent cx="4083685" cy="1997710"/>
                <wp:effectExtent l="0" t="0" r="0" b="2540"/>
                <wp:wrapSquare wrapText="bothSides"/>
                <wp:docPr id="1073742158" name="Group 1073742158"/>
                <wp:cNvGraphicFramePr/>
                <a:graphic xmlns:a="http://schemas.openxmlformats.org/drawingml/2006/main">
                  <a:graphicData uri="http://schemas.microsoft.com/office/word/2010/wordprocessingGroup">
                    <wpg:wgp>
                      <wpg:cNvGrpSpPr/>
                      <wpg:grpSpPr>
                        <a:xfrm>
                          <a:off x="0" y="0"/>
                          <a:ext cx="4083685" cy="1997710"/>
                          <a:chOff x="135190" y="186854"/>
                          <a:chExt cx="4093453" cy="2002846"/>
                        </a:xfrm>
                      </wpg:grpSpPr>
                      <pic:pic xmlns:pic="http://schemas.openxmlformats.org/drawingml/2006/picture">
                        <pic:nvPicPr>
                          <pic:cNvPr id="1073742137" name="Picture 1073742137"/>
                          <pic:cNvPicPr>
                            <a:picLocks noChangeAspect="1"/>
                          </pic:cNvPicPr>
                        </pic:nvPicPr>
                        <pic:blipFill rotWithShape="1">
                          <a:blip r:embed="rId181" cstate="print">
                            <a:extLst>
                              <a:ext uri="{28A0092B-C50C-407E-A947-70E740481C1C}">
                                <a14:useLocalDpi xmlns:a14="http://schemas.microsoft.com/office/drawing/2010/main" val="0"/>
                              </a:ext>
                            </a:extLst>
                          </a:blip>
                          <a:srcRect l="4516" t="7181" b="8180"/>
                          <a:stretch/>
                        </pic:blipFill>
                        <pic:spPr>
                          <a:xfrm>
                            <a:off x="135190" y="186854"/>
                            <a:ext cx="2317554" cy="1499584"/>
                          </a:xfrm>
                          <a:prstGeom prst="rect">
                            <a:avLst/>
                          </a:prstGeom>
                        </pic:spPr>
                      </pic:pic>
                      <wps:wsp>
                        <wps:cNvPr id="1073742147" name="Text Box 2"/>
                        <wps:cNvSpPr txBox="1">
                          <a:spLocks noChangeArrowheads="1"/>
                        </wps:cNvSpPr>
                        <wps:spPr bwMode="auto">
                          <a:xfrm>
                            <a:off x="1641767" y="1879191"/>
                            <a:ext cx="2014360" cy="310509"/>
                          </a:xfrm>
                          <a:prstGeom prst="rect">
                            <a:avLst/>
                          </a:prstGeom>
                          <a:noFill/>
                          <a:ln w="9525">
                            <a:noFill/>
                            <a:miter lim="800000"/>
                            <a:headEnd/>
                            <a:tailEnd/>
                          </a:ln>
                        </wps:spPr>
                        <wps:txbx>
                          <w:txbxContent>
                            <w:p w14:paraId="1E6B8203" w14:textId="77777777" w:rsidR="002A1612" w:rsidRPr="00854865" w:rsidRDefault="002A1612" w:rsidP="001C6C01">
                              <w:pPr>
                                <w:rPr>
                                  <w:rFonts w:ascii="Times New Roman" w:hAnsi="Times New Roman"/>
                                  <w:color w:val="FF7000"/>
                                  <w:sz w:val="24"/>
                                  <w:szCs w:val="24"/>
                                  <w:lang w:val="cs-CZ"/>
                                </w:rPr>
                              </w:pPr>
                              <w:proofErr w:type="spellStart"/>
                              <w:r>
                                <w:rPr>
                                  <w:color w:val="FF7000"/>
                                  <w:sz w:val="24"/>
                                  <w:szCs w:val="24"/>
                                </w:rPr>
                                <w:t>Pravá</w:t>
                              </w:r>
                              <w:proofErr w:type="spellEnd"/>
                              <w:r>
                                <w:rPr>
                                  <w:color w:val="FF7000"/>
                                  <w:sz w:val="24"/>
                                  <w:szCs w:val="24"/>
                                </w:rPr>
                                <w:t xml:space="preserve"> </w:t>
                              </w:r>
                              <w:proofErr w:type="spellStart"/>
                              <w:r>
                                <w:rPr>
                                  <w:color w:val="FF7000"/>
                                  <w:sz w:val="24"/>
                                  <w:szCs w:val="24"/>
                                </w:rPr>
                                <w:t>infračervená</w:t>
                              </w:r>
                              <w:proofErr w:type="spellEnd"/>
                              <w:r>
                                <w:rPr>
                                  <w:color w:val="FF7000"/>
                                  <w:sz w:val="24"/>
                                  <w:szCs w:val="24"/>
                                </w:rPr>
                                <w:t xml:space="preserve"> LED</w:t>
                              </w:r>
                            </w:p>
                          </w:txbxContent>
                        </wps:txbx>
                        <wps:bodyPr rot="0" vert="horz" wrap="square" lIns="91440" tIns="45720" rIns="91440" bIns="45720" anchor="t" anchorCtr="0">
                          <a:noAutofit/>
                        </wps:bodyPr>
                      </wps:wsp>
                      <wps:wsp>
                        <wps:cNvPr id="1073742148" name="Text Box 2"/>
                        <wps:cNvSpPr txBox="1">
                          <a:spLocks noChangeArrowheads="1"/>
                        </wps:cNvSpPr>
                        <wps:spPr bwMode="auto">
                          <a:xfrm>
                            <a:off x="2330866" y="1527085"/>
                            <a:ext cx="1897777" cy="354280"/>
                          </a:xfrm>
                          <a:prstGeom prst="rect">
                            <a:avLst/>
                          </a:prstGeom>
                          <a:noFill/>
                          <a:ln w="9525">
                            <a:noFill/>
                            <a:miter lim="800000"/>
                            <a:headEnd/>
                            <a:tailEnd/>
                          </a:ln>
                        </wps:spPr>
                        <wps:txbx>
                          <w:txbxContent>
                            <w:p w14:paraId="1D677805" w14:textId="77777777" w:rsidR="002A1612" w:rsidRPr="00854865" w:rsidRDefault="002A1612" w:rsidP="001C6C01">
                              <w:pPr>
                                <w:rPr>
                                  <w:rFonts w:ascii="Times New Roman" w:hAnsi="Times New Roman"/>
                                  <w:color w:val="FF7000"/>
                                  <w:sz w:val="24"/>
                                  <w:szCs w:val="24"/>
                                  <w:lang w:val="cs-CZ"/>
                                </w:rPr>
                              </w:pPr>
                              <w:proofErr w:type="spellStart"/>
                              <w:r>
                                <w:rPr>
                                  <w:color w:val="FF7000"/>
                                  <w:sz w:val="24"/>
                                  <w:szCs w:val="24"/>
                                </w:rPr>
                                <w:t>Infračervený</w:t>
                              </w:r>
                              <w:proofErr w:type="spellEnd"/>
                              <w:r>
                                <w:rPr>
                                  <w:color w:val="FF7000"/>
                                  <w:sz w:val="24"/>
                                  <w:szCs w:val="24"/>
                                </w:rPr>
                                <w:t xml:space="preserve"> </w:t>
                              </w:r>
                              <w:proofErr w:type="spellStart"/>
                              <w:r>
                                <w:rPr>
                                  <w:color w:val="FF7000"/>
                                  <w:sz w:val="24"/>
                                  <w:szCs w:val="24"/>
                                </w:rPr>
                                <w:t>přijímač</w:t>
                              </w:r>
                              <w:proofErr w:type="spellEnd"/>
                            </w:p>
                          </w:txbxContent>
                        </wps:txbx>
                        <wps:bodyPr rot="0" vert="horz" wrap="square" lIns="91440" tIns="45720" rIns="91440" bIns="45720" anchor="t" anchorCtr="0">
                          <a:noAutofit/>
                        </wps:bodyPr>
                      </wps:wsp>
                      <wps:wsp>
                        <wps:cNvPr id="1073742150" name="Text Box 2"/>
                        <wps:cNvSpPr txBox="1">
                          <a:spLocks noChangeArrowheads="1"/>
                        </wps:cNvSpPr>
                        <wps:spPr bwMode="auto">
                          <a:xfrm>
                            <a:off x="2413129" y="1047473"/>
                            <a:ext cx="1507394" cy="479612"/>
                          </a:xfrm>
                          <a:prstGeom prst="rect">
                            <a:avLst/>
                          </a:prstGeom>
                          <a:noFill/>
                          <a:ln w="9525">
                            <a:noFill/>
                            <a:miter lim="800000"/>
                            <a:headEnd/>
                            <a:tailEnd/>
                          </a:ln>
                        </wps:spPr>
                        <wps:txbx>
                          <w:txbxContent>
                            <w:p w14:paraId="257423DF" w14:textId="77777777" w:rsidR="002A1612" w:rsidRPr="00574443" w:rsidRDefault="002A1612" w:rsidP="001C6C01">
                              <w:pPr>
                                <w:rPr>
                                  <w:color w:val="FF7000"/>
                                  <w:sz w:val="24"/>
                                  <w:szCs w:val="24"/>
                                </w:rPr>
                              </w:pPr>
                              <w:proofErr w:type="spellStart"/>
                              <w:r>
                                <w:rPr>
                                  <w:color w:val="FF7000"/>
                                  <w:sz w:val="24"/>
                                  <w:szCs w:val="24"/>
                                </w:rPr>
                                <w:t>Levá</w:t>
                              </w:r>
                              <w:proofErr w:type="spellEnd"/>
                              <w:r>
                                <w:rPr>
                                  <w:color w:val="FF7000"/>
                                  <w:sz w:val="24"/>
                                  <w:szCs w:val="24"/>
                                </w:rPr>
                                <w:t xml:space="preserve"> </w:t>
                              </w:r>
                              <w:proofErr w:type="spellStart"/>
                              <w:r>
                                <w:rPr>
                                  <w:color w:val="FF7000"/>
                                  <w:sz w:val="24"/>
                                  <w:szCs w:val="24"/>
                                </w:rPr>
                                <w:t>infračervená</w:t>
                              </w:r>
                              <w:proofErr w:type="spellEnd"/>
                              <w:r>
                                <w:rPr>
                                  <w:color w:val="FF7000"/>
                                  <w:sz w:val="24"/>
                                  <w:szCs w:val="24"/>
                                </w:rPr>
                                <w:t xml:space="preserve"> LED</w:t>
                              </w:r>
                            </w:p>
                          </w:txbxContent>
                        </wps:txbx>
                        <wps:bodyPr rot="0" vert="horz" wrap="square" lIns="91440" tIns="45720" rIns="91440" bIns="45720" anchor="t" anchorCtr="0">
                          <a:noAutofit/>
                        </wps:bodyPr>
                      </wps:wsp>
                      <wps:wsp>
                        <wps:cNvPr id="1073742154" name="Right Arrow 45"/>
                        <wps:cNvSpPr/>
                        <wps:spPr>
                          <a:xfrm rot="2843470" flipH="1">
                            <a:off x="2111388" y="860575"/>
                            <a:ext cx="431317" cy="169485"/>
                          </a:xfrm>
                          <a:prstGeom prst="rightArrow">
                            <a:avLst>
                              <a:gd name="adj1" fmla="val 50000"/>
                              <a:gd name="adj2" fmla="val 99362"/>
                            </a:avLst>
                          </a:prstGeom>
                          <a:solidFill>
                            <a:schemeClr val="tx1"/>
                          </a:solidFill>
                          <a:ln w="9525">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3742156" name="Right Arrow 37"/>
                        <wps:cNvSpPr/>
                        <wps:spPr>
                          <a:xfrm rot="16200000">
                            <a:off x="1367448" y="1436009"/>
                            <a:ext cx="719939" cy="170771"/>
                          </a:xfrm>
                          <a:prstGeom prst="rightArrow">
                            <a:avLst>
                              <a:gd name="adj1" fmla="val 50000"/>
                              <a:gd name="adj2" fmla="val 99362"/>
                            </a:avLst>
                          </a:prstGeom>
                          <a:solidFill>
                            <a:schemeClr val="tx1"/>
                          </a:solidFill>
                          <a:ln w="9525">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3742157" name="Right Arrow 37"/>
                        <wps:cNvSpPr/>
                        <wps:spPr>
                          <a:xfrm rot="14603426">
                            <a:off x="1824596" y="1192002"/>
                            <a:ext cx="719939" cy="170771"/>
                          </a:xfrm>
                          <a:prstGeom prst="rightArrow">
                            <a:avLst>
                              <a:gd name="adj1" fmla="val 50000"/>
                              <a:gd name="adj2" fmla="val 99362"/>
                            </a:avLst>
                          </a:prstGeom>
                          <a:solidFill>
                            <a:schemeClr val="tx1"/>
                          </a:solidFill>
                          <a:ln w="9525">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3E6F1BA" id="Group 1073742158" o:spid="_x0000_s1573" style="position:absolute;margin-left:181.9pt;margin-top:7.3pt;width:321.55pt;height:157.3pt;z-index:253434880;mso-width-relative:margin;mso-height-relative:margin" coordorigin="1351,1868" coordsize="40934,2002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38&#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">
                <v:shape id="Picture 1073742137" o:spid="_x0000_s1574" type="#_x0000_t75" style="position:absolute;left:1351;top:1868;width:23176;height:149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">
                  <v:imagedata r:id="rId182" o:title="" croptop="4706f" cropbottom="5361f" cropleft="2960f"/>
                </v:shape>
                <v:shape id="_x0000_s1575" type="#_x0000_t202" style="position:absolute;left:16417;top:18791;width:20144;height:31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" filled="f" stroked="f">
                  <v:textbox>
                    <w:txbxContent>
                      <w:p w14:paraId="1E6B8203" w14:textId="77777777" w:rsidR="002A1612" w:rsidRPr="00854865" w:rsidRDefault="002A1612" w:rsidP="001C6C01">
                        <w:pPr>
                          <w:rPr>
                            <w:rFonts w:ascii="Times New Roman" w:hAnsi="Times New Roman"/>
                            <w:color w:val="FF7000"/>
                            <w:sz w:val="24"/>
                            <w:szCs w:val="24"/>
                            <w:lang w:val="cs-CZ"/>
                          </w:rPr>
                        </w:pPr>
                        <w:proofErr w:type="spellStart"/>
                        <w:r>
                          <w:rPr>
                            <w:color w:val="FF7000"/>
                            <w:sz w:val="24"/>
                            <w:szCs w:val="24"/>
                          </w:rPr>
                          <w:t>Pravá</w:t>
                        </w:r>
                        <w:proofErr w:type="spellEnd"/>
                        <w:r>
                          <w:rPr>
                            <w:color w:val="FF7000"/>
                            <w:sz w:val="24"/>
                            <w:szCs w:val="24"/>
                          </w:rPr>
                          <w:t xml:space="preserve"> </w:t>
                        </w:r>
                        <w:proofErr w:type="spellStart"/>
                        <w:r>
                          <w:rPr>
                            <w:color w:val="FF7000"/>
                            <w:sz w:val="24"/>
                            <w:szCs w:val="24"/>
                          </w:rPr>
                          <w:t>infračervená</w:t>
                        </w:r>
                        <w:proofErr w:type="spellEnd"/>
                        <w:r>
                          <w:rPr>
                            <w:color w:val="FF7000"/>
                            <w:sz w:val="24"/>
                            <w:szCs w:val="24"/>
                          </w:rPr>
                          <w:t xml:space="preserve"> LED</w:t>
                        </w:r>
                      </w:p>
                    </w:txbxContent>
                  </v:textbox>
                </v:shape>
                <v:shape id="_x0000_s1576" type="#_x0000_t202" style="position:absolute;left:23308;top:15270;width:18978;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" filled="f" stroked="f">
                  <v:textbox>
                    <w:txbxContent>
                      <w:p w14:paraId="1D677805" w14:textId="77777777" w:rsidR="002A1612" w:rsidRPr="00854865" w:rsidRDefault="002A1612" w:rsidP="001C6C01">
                        <w:pPr>
                          <w:rPr>
                            <w:rFonts w:ascii="Times New Roman" w:hAnsi="Times New Roman"/>
                            <w:color w:val="FF7000"/>
                            <w:sz w:val="24"/>
                            <w:szCs w:val="24"/>
                            <w:lang w:val="cs-CZ"/>
                          </w:rPr>
                        </w:pPr>
                        <w:proofErr w:type="spellStart"/>
                        <w:r>
                          <w:rPr>
                            <w:color w:val="FF7000"/>
                            <w:sz w:val="24"/>
                            <w:szCs w:val="24"/>
                          </w:rPr>
                          <w:t>Infračervený</w:t>
                        </w:r>
                        <w:proofErr w:type="spellEnd"/>
                        <w:r>
                          <w:rPr>
                            <w:color w:val="FF7000"/>
                            <w:sz w:val="24"/>
                            <w:szCs w:val="24"/>
                          </w:rPr>
                          <w:t xml:space="preserve"> </w:t>
                        </w:r>
                        <w:proofErr w:type="spellStart"/>
                        <w:r>
                          <w:rPr>
                            <w:color w:val="FF7000"/>
                            <w:sz w:val="24"/>
                            <w:szCs w:val="24"/>
                          </w:rPr>
                          <w:t>přijímač</w:t>
                        </w:r>
                        <w:proofErr w:type="spellEnd"/>
                      </w:p>
                    </w:txbxContent>
                  </v:textbox>
                </v:shape>
                <v:shape id="_x0000_s1577" type="#_x0000_t202" style="position:absolute;left:24131;top:10474;width:15074;height:47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" filled="f" stroked="f">
                  <v:textbox>
                    <w:txbxContent>
                      <w:p w14:paraId="257423DF" w14:textId="77777777" w:rsidR="002A1612" w:rsidRPr="00574443" w:rsidRDefault="002A1612" w:rsidP="001C6C01">
                        <w:pPr>
                          <w:rPr>
                            <w:color w:val="FF7000"/>
                            <w:sz w:val="24"/>
                            <w:szCs w:val="24"/>
                          </w:rPr>
                        </w:pPr>
                        <w:proofErr w:type="spellStart"/>
                        <w:r>
                          <w:rPr>
                            <w:color w:val="FF7000"/>
                            <w:sz w:val="24"/>
                            <w:szCs w:val="24"/>
                          </w:rPr>
                          <w:t>Levá</w:t>
                        </w:r>
                        <w:proofErr w:type="spellEnd"/>
                        <w:r>
                          <w:rPr>
                            <w:color w:val="FF7000"/>
                            <w:sz w:val="24"/>
                            <w:szCs w:val="24"/>
                          </w:rPr>
                          <w:t xml:space="preserve"> </w:t>
                        </w:r>
                        <w:proofErr w:type="spellStart"/>
                        <w:r>
                          <w:rPr>
                            <w:color w:val="FF7000"/>
                            <w:sz w:val="24"/>
                            <w:szCs w:val="24"/>
                          </w:rPr>
                          <w:t>infračervená</w:t>
                        </w:r>
                        <w:proofErr w:type="spellEnd"/>
                        <w:r>
                          <w:rPr>
                            <w:color w:val="FF7000"/>
                            <w:sz w:val="24"/>
                            <w:szCs w:val="24"/>
                          </w:rPr>
                          <w:t xml:space="preserve"> LED</w:t>
                        </w:r>
                      </w:p>
                    </w:txbxContent>
                  </v:textbox>
                </v:shape>
                <v:shape id="Right Arrow 45" o:spid="_x0000_s1578" type="#_x0000_t13" style="position:absolute;left:21113;top:8606;width:4313;height:1694;rotation:-3105827fd;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" adj="13166" fillcolor="black [3213]" strokecolor="white [3212]"/>
                <v:shape id="Right Arrow 37" o:spid="_x0000_s1579" type="#_x0000_t13" style="position:absolute;left:13674;top:14360;width:7199;height:170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" adj="16509" fillcolor="black [3213]" strokecolor="white [3212]"/>
                <v:shape id="Right Arrow 37" o:spid="_x0000_s1580" type="#_x0000_t13" style="position:absolute;left:18245;top:11920;width:7199;height:1708;rotation:-7642125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" adj="16509" fillcolor="black [3213]" strokecolor="white [3212]"/>
                <w10:wrap type="square"/>
              </v:group>
            </w:pict>
          </mc:Fallback>
        </mc:AlternateContent>
      </w:r>
      <w:r w:rsidRPr="004C692D">
        <w:rPr>
          <w:rFonts w:hint="eastAsia"/>
          <w:lang w:val="cs-CZ"/>
        </w:rPr>
        <w:t>Edison</w:t>
      </w:r>
      <w:r>
        <w:rPr>
          <w:lang w:val="cs-CZ"/>
        </w:rPr>
        <w:t>ův senzor infračerveného světla</w:t>
      </w:r>
      <w:r w:rsidRPr="004C692D">
        <w:rPr>
          <w:rFonts w:hint="eastAsia"/>
          <w:lang w:val="cs-CZ"/>
        </w:rPr>
        <w:t xml:space="preserve"> je snímač, který umožňuje Edisonovi </w:t>
      </w:r>
      <w:r>
        <w:rPr>
          <w:lang w:val="cs-CZ"/>
        </w:rPr>
        <w:t xml:space="preserve">vyzařovat </w:t>
      </w:r>
      <w:r w:rsidRPr="004C692D">
        <w:rPr>
          <w:rFonts w:hint="eastAsia"/>
          <w:lang w:val="cs-CZ"/>
        </w:rPr>
        <w:t>a detekovat infračervené světlo. Senzor se skládá ze tří částí, které jsou umístěny přes přední část Edisona</w:t>
      </w:r>
      <w:r w:rsidRPr="00A84B87">
        <w:rPr>
          <w:lang w:val="cs-CZ"/>
        </w:rPr>
        <w:t xml:space="preserve">: </w:t>
      </w:r>
      <w:r>
        <w:rPr>
          <w:lang w:val="cs-CZ"/>
        </w:rPr>
        <w:t xml:space="preserve">dvě infračervené LED </w:t>
      </w:r>
      <w:r w:rsidRPr="00A84B87">
        <w:rPr>
          <w:lang w:val="cs-CZ"/>
        </w:rPr>
        <w:t>(</w:t>
      </w:r>
      <w:r>
        <w:rPr>
          <w:lang w:val="cs-CZ"/>
        </w:rPr>
        <w:t>jedna vpravo a jedna vlevo</w:t>
      </w:r>
      <w:r w:rsidRPr="00A84B87">
        <w:rPr>
          <w:lang w:val="cs-CZ"/>
        </w:rPr>
        <w:t xml:space="preserve">) </w:t>
      </w:r>
      <w:r w:rsidR="008908FD">
        <w:rPr>
          <w:lang w:val="cs-CZ"/>
        </w:rPr>
        <w:t xml:space="preserve">a </w:t>
      </w:r>
      <w:r>
        <w:rPr>
          <w:lang w:val="cs-CZ"/>
        </w:rPr>
        <w:t xml:space="preserve">infračervený přijímač uprostřed. </w:t>
      </w:r>
      <w:r w:rsidRPr="00A84B87">
        <w:rPr>
          <w:lang w:val="cs-CZ"/>
        </w:rPr>
        <w:t xml:space="preserve"> </w:t>
      </w:r>
      <w:r>
        <w:rPr>
          <w:lang w:val="cs-CZ"/>
        </w:rPr>
        <w:t xml:space="preserve">Prohlédněte si svého Edisona. Vidíte různé části senzoru? </w:t>
      </w:r>
    </w:p>
    <w:p w14:paraId="22EBE0B6" w14:textId="77777777" w:rsidR="001C6C01" w:rsidRPr="00A84B87" w:rsidRDefault="001C6C01" w:rsidP="001C6C01">
      <w:pPr>
        <w:rPr>
          <w:lang w:val="cs-CZ"/>
        </w:rPr>
      </w:pPr>
      <w:r w:rsidRPr="00A84B87">
        <w:rPr>
          <w:noProof/>
          <w:lang w:val="cs-CZ"/>
        </w:rPr>
        <mc:AlternateContent>
          <mc:Choice Requires="wpg">
            <w:drawing>
              <wp:anchor distT="0" distB="0" distL="114300" distR="114300" simplePos="0" relativeHeight="253435904" behindDoc="0" locked="0" layoutInCell="1" allowOverlap="1" wp14:anchorId="588063B5" wp14:editId="507E0892">
                <wp:simplePos x="0" y="0"/>
                <wp:positionH relativeFrom="column">
                  <wp:posOffset>-54610</wp:posOffset>
                </wp:positionH>
                <wp:positionV relativeFrom="paragraph">
                  <wp:posOffset>381000</wp:posOffset>
                </wp:positionV>
                <wp:extent cx="5877560" cy="2099310"/>
                <wp:effectExtent l="0" t="0" r="27940" b="15240"/>
                <wp:wrapTopAndBottom/>
                <wp:docPr id="1499" name="Group 1499"/>
                <wp:cNvGraphicFramePr/>
                <a:graphic xmlns:a="http://schemas.openxmlformats.org/drawingml/2006/main">
                  <a:graphicData uri="http://schemas.microsoft.com/office/word/2010/wordprocessingGroup">
                    <wpg:wgp>
                      <wpg:cNvGrpSpPr/>
                      <wpg:grpSpPr>
                        <a:xfrm>
                          <a:off x="0" y="0"/>
                          <a:ext cx="5877560" cy="2099310"/>
                          <a:chOff x="0" y="0"/>
                          <a:chExt cx="5877560" cy="1883934"/>
                        </a:xfrm>
                      </wpg:grpSpPr>
                      <wps:wsp>
                        <wps:cNvPr id="1073742164" name="Text Box 1073742164"/>
                        <wps:cNvSpPr txBox="1">
                          <a:spLocks noChangeArrowheads="1"/>
                        </wps:cNvSpPr>
                        <wps:spPr bwMode="auto">
                          <a:xfrm>
                            <a:off x="0" y="667909"/>
                            <a:ext cx="5877560" cy="1216025"/>
                          </a:xfrm>
                          <a:prstGeom prst="roundRect">
                            <a:avLst>
                              <a:gd name="adj" fmla="val 8242"/>
                            </a:avLst>
                          </a:prstGeom>
                          <a:solidFill>
                            <a:srgbClr val="FFFFFF"/>
                          </a:solidFill>
                          <a:ln w="9525">
                            <a:solidFill>
                              <a:schemeClr val="tx1">
                                <a:lumMod val="65000"/>
                                <a:lumOff val="35000"/>
                              </a:schemeClr>
                            </a:solidFill>
                            <a:miter lim="800000"/>
                            <a:headEnd/>
                            <a:tailEnd/>
                          </a:ln>
                        </wps:spPr>
                        <wps:txbx>
                          <w:txbxContent>
                            <w:p w14:paraId="7390E37F" w14:textId="1DF30A26" w:rsidR="002A1612" w:rsidRPr="004C692D" w:rsidRDefault="002A1612" w:rsidP="001C6C01">
                              <w:pPr>
                                <w:rPr>
                                  <w:lang w:val="cs-CZ"/>
                                </w:rPr>
                              </w:pPr>
                              <w:r w:rsidRPr="004C692D">
                                <w:rPr>
                                  <w:lang w:val="cs-CZ"/>
                                </w:rPr>
                                <w:t xml:space="preserve">Existuje široká škála </w:t>
                              </w:r>
                              <w:r>
                                <w:rPr>
                                  <w:lang w:val="cs-CZ"/>
                                </w:rPr>
                                <w:t xml:space="preserve">(spektrum) </w:t>
                              </w:r>
                              <w:r w:rsidRPr="004C692D">
                                <w:rPr>
                                  <w:lang w:val="cs-CZ"/>
                                </w:rPr>
                                <w:t xml:space="preserve">světla. Lidé mohou vidět </w:t>
                              </w:r>
                              <w:r>
                                <w:rPr>
                                  <w:lang w:val="cs-CZ"/>
                                </w:rPr>
                                <w:t xml:space="preserve">pouze </w:t>
                              </w:r>
                              <w:r w:rsidRPr="004C692D">
                                <w:rPr>
                                  <w:lang w:val="cs-CZ"/>
                                </w:rPr>
                                <w:t>část</w:t>
                              </w:r>
                              <w:r>
                                <w:rPr>
                                  <w:lang w:val="cs-CZ"/>
                                </w:rPr>
                                <w:t xml:space="preserve"> spektra,</w:t>
                              </w:r>
                              <w:r w:rsidRPr="004C692D">
                                <w:rPr>
                                  <w:lang w:val="cs-CZ"/>
                                </w:rPr>
                                <w:t xml:space="preserve"> ne </w:t>
                              </w:r>
                              <w:r>
                                <w:rPr>
                                  <w:lang w:val="cs-CZ"/>
                                </w:rPr>
                                <w:t>celé</w:t>
                              </w:r>
                              <w:r w:rsidRPr="004C692D">
                                <w:rPr>
                                  <w:lang w:val="cs-CZ"/>
                                </w:rPr>
                                <w:t>. Infračervené světlo (které se také nazývá IR světlo) není pro člověka viditelné.</w:t>
                              </w:r>
                            </w:p>
                            <w:p w14:paraId="187475E7" w14:textId="0FD904C5" w:rsidR="002A1612" w:rsidRPr="004C692D" w:rsidRDefault="002A1612" w:rsidP="001C6C01">
                              <w:pPr>
                                <w:rPr>
                                  <w:lang w:val="cs-CZ"/>
                                </w:rPr>
                              </w:pPr>
                              <w:r w:rsidRPr="004C692D">
                                <w:rPr>
                                  <w:lang w:val="cs-CZ"/>
                                </w:rPr>
                                <w:t xml:space="preserve">I když jej nevidíme, lidé používají infračervené záření velmi často. Infračervené světlo se používá např. v dálkovém ovládání televizoru. </w:t>
                              </w:r>
                              <w:r>
                                <w:rPr>
                                  <w:lang w:val="cs-CZ"/>
                                </w:rPr>
                                <w:t>Pomocí něj</w:t>
                              </w:r>
                              <w:r w:rsidRPr="004C692D">
                                <w:rPr>
                                  <w:lang w:val="cs-CZ"/>
                                </w:rPr>
                                <w:t xml:space="preserve"> dálkový ovladač řekne televizoru, aby změnil kanál nebo zvýšil hlasitost!</w:t>
                              </w:r>
                            </w:p>
                            <w:p w14:paraId="46DBCEA6" w14:textId="77777777" w:rsidR="002A1612" w:rsidRPr="004C692D" w:rsidRDefault="002A1612" w:rsidP="001C6C01">
                              <w:pPr>
                                <w:rPr>
                                  <w:lang w:val="cs-CZ"/>
                                </w:rPr>
                              </w:pPr>
                            </w:p>
                          </w:txbxContent>
                        </wps:txbx>
                        <wps:bodyPr rot="0" vert="horz" wrap="square" lIns="91440" tIns="180000" rIns="91440" bIns="90000" anchor="t" anchorCtr="0">
                          <a:noAutofit/>
                        </wps:bodyPr>
                      </wps:wsp>
                      <pic:pic xmlns:pic="http://schemas.openxmlformats.org/drawingml/2006/picture">
                        <pic:nvPicPr>
                          <pic:cNvPr id="1073742165" name="Picture 1073742165"/>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210710" y="0"/>
                            <a:ext cx="899795" cy="898525"/>
                          </a:xfrm>
                          <a:prstGeom prst="rect">
                            <a:avLst/>
                          </a:prstGeom>
                        </pic:spPr>
                      </pic:pic>
                      <wps:wsp>
                        <wps:cNvPr id="1073742166" name="Text Box 2"/>
                        <wps:cNvSpPr txBox="1">
                          <a:spLocks noChangeArrowheads="1"/>
                        </wps:cNvSpPr>
                        <wps:spPr bwMode="auto">
                          <a:xfrm>
                            <a:off x="1009815" y="286247"/>
                            <a:ext cx="1579765" cy="365595"/>
                          </a:xfrm>
                          <a:prstGeom prst="rect">
                            <a:avLst/>
                          </a:prstGeom>
                          <a:noFill/>
                          <a:ln w="9525">
                            <a:noFill/>
                            <a:miter lim="800000"/>
                            <a:headEnd/>
                            <a:tailEnd/>
                          </a:ln>
                        </wps:spPr>
                        <wps:txbx>
                          <w:txbxContent>
                            <w:p w14:paraId="799384D4" w14:textId="77777777" w:rsidR="002A1612" w:rsidRPr="00D31915" w:rsidRDefault="002A1612" w:rsidP="001C6C01">
                              <w:pPr>
                                <w:rPr>
                                  <w:b/>
                                  <w:color w:val="FF7000"/>
                                  <w:sz w:val="28"/>
                                  <w:szCs w:val="28"/>
                                </w:rPr>
                              </w:pPr>
                              <w:proofErr w:type="spellStart"/>
                              <w:r>
                                <w:rPr>
                                  <w:b/>
                                  <w:color w:val="FF7000"/>
                                  <w:sz w:val="28"/>
                                  <w:szCs w:val="28"/>
                                </w:rPr>
                                <w:t>Proč</w:t>
                              </w:r>
                              <w:proofErr w:type="spellEnd"/>
                              <w:r>
                                <w:rPr>
                                  <w:b/>
                                  <w:color w:val="FF7000"/>
                                  <w:sz w:val="28"/>
                                  <w:szCs w:val="28"/>
                                </w:rPr>
                                <w:t xml:space="preserve"> je to </w:t>
                              </w:r>
                              <w:proofErr w:type="spellStart"/>
                              <w:r>
                                <w:rPr>
                                  <w:b/>
                                  <w:color w:val="FF7000"/>
                                  <w:sz w:val="28"/>
                                  <w:szCs w:val="28"/>
                                </w:rPr>
                                <w:t>tak</w:t>
                              </w:r>
                              <w:proofErr w:type="spellEnd"/>
                              <w:r>
                                <w:rPr>
                                  <w:b/>
                                  <w:color w:val="FF7000"/>
                                  <w:sz w:val="28"/>
                                  <w:szCs w:val="28"/>
                                </w:rPr>
                                <w:t>?</w:t>
                              </w:r>
                            </w:p>
                            <w:p w14:paraId="2B5BA0A5" w14:textId="77777777" w:rsidR="002A1612" w:rsidRPr="00D31915" w:rsidRDefault="002A1612" w:rsidP="001C6C01">
                              <w:pPr>
                                <w:rPr>
                                  <w:b/>
                                  <w:color w:val="FF7000"/>
                                  <w:sz w:val="28"/>
                                  <w:szCs w:val="28"/>
                                </w:rPr>
                              </w:pP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588063B5" id="Group 1499" o:spid="_x0000_s1581" style="position:absolute;margin-left:-4.3pt;margin-top:30pt;width:462.8pt;height:165.3pt;z-index:253435904;mso-height-relative:margin" coordsize="58775,1883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">
                <v:roundrect id="Text Box 1073742164" o:spid="_x0000_s1582" style="position:absolute;top:6679;width:58775;height:12160;visibility:visible;mso-wrap-style:square;v-text-anchor:top" arcsize="5401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" strokecolor="#5a5a5a [2109]">
                  <v:stroke joinstyle="miter"/>
                  <v:textbox inset=",5mm,,2.5mm">
                    <w:txbxContent>
                      <w:p w14:paraId="7390E37F" w14:textId="1DF30A26" w:rsidR="002A1612" w:rsidRPr="004C692D" w:rsidRDefault="002A1612" w:rsidP="001C6C01">
                        <w:pPr>
                          <w:rPr>
                            <w:lang w:val="cs-CZ"/>
                          </w:rPr>
                        </w:pPr>
                        <w:r w:rsidRPr="004C692D">
                          <w:rPr>
                            <w:lang w:val="cs-CZ"/>
                          </w:rPr>
                          <w:t xml:space="preserve">Existuje široká škála </w:t>
                        </w:r>
                        <w:r>
                          <w:rPr>
                            <w:lang w:val="cs-CZ"/>
                          </w:rPr>
                          <w:t xml:space="preserve">(spektrum) </w:t>
                        </w:r>
                        <w:r w:rsidRPr="004C692D">
                          <w:rPr>
                            <w:lang w:val="cs-CZ"/>
                          </w:rPr>
                          <w:t xml:space="preserve">světla. Lidé mohou vidět </w:t>
                        </w:r>
                        <w:r>
                          <w:rPr>
                            <w:lang w:val="cs-CZ"/>
                          </w:rPr>
                          <w:t xml:space="preserve">pouze </w:t>
                        </w:r>
                        <w:r w:rsidRPr="004C692D">
                          <w:rPr>
                            <w:lang w:val="cs-CZ"/>
                          </w:rPr>
                          <w:t>část</w:t>
                        </w:r>
                        <w:r>
                          <w:rPr>
                            <w:lang w:val="cs-CZ"/>
                          </w:rPr>
                          <w:t xml:space="preserve"> spektra,</w:t>
                        </w:r>
                        <w:r w:rsidRPr="004C692D">
                          <w:rPr>
                            <w:lang w:val="cs-CZ"/>
                          </w:rPr>
                          <w:t xml:space="preserve"> ne </w:t>
                        </w:r>
                        <w:r>
                          <w:rPr>
                            <w:lang w:val="cs-CZ"/>
                          </w:rPr>
                          <w:t>celé</w:t>
                        </w:r>
                        <w:r w:rsidRPr="004C692D">
                          <w:rPr>
                            <w:lang w:val="cs-CZ"/>
                          </w:rPr>
                          <w:t>. Infračervené světlo (které se také nazývá IR světlo) není pro člověka viditelné.</w:t>
                        </w:r>
                      </w:p>
                      <w:p w14:paraId="187475E7" w14:textId="0FD904C5" w:rsidR="002A1612" w:rsidRPr="004C692D" w:rsidRDefault="002A1612" w:rsidP="001C6C01">
                        <w:pPr>
                          <w:rPr>
                            <w:lang w:val="cs-CZ"/>
                          </w:rPr>
                        </w:pPr>
                        <w:r w:rsidRPr="004C692D">
                          <w:rPr>
                            <w:lang w:val="cs-CZ"/>
                          </w:rPr>
                          <w:t xml:space="preserve">I když jej nevidíme, lidé používají infračervené záření velmi často. Infračervené světlo se používá např. v dálkovém ovládání televizoru. </w:t>
                        </w:r>
                        <w:r>
                          <w:rPr>
                            <w:lang w:val="cs-CZ"/>
                          </w:rPr>
                          <w:t>Pomocí něj</w:t>
                        </w:r>
                        <w:r w:rsidRPr="004C692D">
                          <w:rPr>
                            <w:lang w:val="cs-CZ"/>
                          </w:rPr>
                          <w:t xml:space="preserve"> dálkový ovladač řekne televizoru, aby změnil kanál nebo zvýšil hlasitost!</w:t>
                        </w:r>
                      </w:p>
                      <w:p w14:paraId="46DBCEA6" w14:textId="77777777" w:rsidR="002A1612" w:rsidRPr="004C692D" w:rsidRDefault="002A1612" w:rsidP="001C6C01">
                        <w:pPr>
                          <w:rPr>
                            <w:lang w:val="cs-CZ"/>
                          </w:rPr>
                        </w:pPr>
                      </w:p>
                    </w:txbxContent>
                  </v:textbox>
                </v:roundrect>
                <v:shape id="Picture 1073742165" o:spid="_x0000_s1583" type="#_x0000_t75" style="position:absolute;left:2107;width:8998;height:89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">
                  <v:imagedata r:id="rId42" o:title=""/>
                </v:shape>
                <v:shape id="_x0000_s1584" type="#_x0000_t202" style="position:absolute;left:10098;top:2862;width:15797;height:36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" filled="f" stroked="f">
                  <v:textbox>
                    <w:txbxContent>
                      <w:p w14:paraId="799384D4" w14:textId="77777777" w:rsidR="002A1612" w:rsidRPr="00D31915" w:rsidRDefault="002A1612" w:rsidP="001C6C01">
                        <w:pPr>
                          <w:rPr>
                            <w:b/>
                            <w:color w:val="FF7000"/>
                            <w:sz w:val="28"/>
                            <w:szCs w:val="28"/>
                          </w:rPr>
                        </w:pPr>
                        <w:proofErr w:type="spellStart"/>
                        <w:r>
                          <w:rPr>
                            <w:b/>
                            <w:color w:val="FF7000"/>
                            <w:sz w:val="28"/>
                            <w:szCs w:val="28"/>
                          </w:rPr>
                          <w:t>Proč</w:t>
                        </w:r>
                        <w:proofErr w:type="spellEnd"/>
                        <w:r>
                          <w:rPr>
                            <w:b/>
                            <w:color w:val="FF7000"/>
                            <w:sz w:val="28"/>
                            <w:szCs w:val="28"/>
                          </w:rPr>
                          <w:t xml:space="preserve"> je to </w:t>
                        </w:r>
                        <w:proofErr w:type="spellStart"/>
                        <w:r>
                          <w:rPr>
                            <w:b/>
                            <w:color w:val="FF7000"/>
                            <w:sz w:val="28"/>
                            <w:szCs w:val="28"/>
                          </w:rPr>
                          <w:t>tak</w:t>
                        </w:r>
                        <w:proofErr w:type="spellEnd"/>
                        <w:r>
                          <w:rPr>
                            <w:b/>
                            <w:color w:val="FF7000"/>
                            <w:sz w:val="28"/>
                            <w:szCs w:val="28"/>
                          </w:rPr>
                          <w:t>?</w:t>
                        </w:r>
                      </w:p>
                      <w:p w14:paraId="2B5BA0A5" w14:textId="77777777" w:rsidR="002A1612" w:rsidRPr="00D31915" w:rsidRDefault="002A1612" w:rsidP="001C6C01">
                        <w:pPr>
                          <w:rPr>
                            <w:b/>
                            <w:color w:val="FF7000"/>
                            <w:sz w:val="28"/>
                            <w:szCs w:val="28"/>
                          </w:rPr>
                        </w:pPr>
                      </w:p>
                    </w:txbxContent>
                  </v:textbox>
                </v:shape>
                <w10:wrap type="topAndBottom"/>
              </v:group>
            </w:pict>
          </mc:Fallback>
        </mc:AlternateContent>
      </w:r>
      <w:r>
        <w:rPr>
          <w:lang w:val="cs-CZ"/>
        </w:rPr>
        <w:t xml:space="preserve">Podobně jako Edisonovy dvě červené </w:t>
      </w:r>
      <w:proofErr w:type="spellStart"/>
      <w:r>
        <w:rPr>
          <w:lang w:val="cs-CZ"/>
        </w:rPr>
        <w:t>LEDky</w:t>
      </w:r>
      <w:proofErr w:type="spellEnd"/>
      <w:r>
        <w:rPr>
          <w:lang w:val="cs-CZ"/>
        </w:rPr>
        <w:t xml:space="preserve"> i dvě infračervené LED mohou vyzařovat světlo. Protože však jde o infračervené světlo, neuvidíte jej. </w:t>
      </w:r>
    </w:p>
    <w:p w14:paraId="4E186DAC" w14:textId="77777777" w:rsidR="001C6C01" w:rsidRPr="00A84B87" w:rsidRDefault="001C6C01" w:rsidP="001C6C01">
      <w:pPr>
        <w:rPr>
          <w:lang w:val="cs-CZ"/>
        </w:rPr>
      </w:pPr>
    </w:p>
    <w:p w14:paraId="1A344B3C" w14:textId="4E03633F" w:rsidR="001C6C01" w:rsidRPr="00A84B87" w:rsidRDefault="001C6C01" w:rsidP="001C6C01">
      <w:pPr>
        <w:rPr>
          <w:lang w:val="cs-CZ"/>
        </w:rPr>
      </w:pPr>
      <w:r w:rsidRPr="004C692D">
        <w:rPr>
          <w:rFonts w:hint="eastAsia"/>
          <w:lang w:val="cs-CZ"/>
        </w:rPr>
        <w:t xml:space="preserve">Na rozdíl od </w:t>
      </w:r>
      <w:r>
        <w:rPr>
          <w:lang w:val="cs-CZ"/>
        </w:rPr>
        <w:t xml:space="preserve">lidí dokáže </w:t>
      </w:r>
      <w:r w:rsidRPr="004C692D">
        <w:rPr>
          <w:rFonts w:hint="eastAsia"/>
          <w:lang w:val="cs-CZ"/>
        </w:rPr>
        <w:t xml:space="preserve">Edison detekovat infračervené světlo pomocí infračerveného přijímače na přední straně. </w:t>
      </w:r>
      <w:r>
        <w:rPr>
          <w:lang w:val="cs-CZ"/>
        </w:rPr>
        <w:t xml:space="preserve">Edisonův infračervený senzor lze použít např. k detekci </w:t>
      </w:r>
      <w:r w:rsidRPr="004C692D">
        <w:rPr>
          <w:rFonts w:hint="eastAsia"/>
          <w:lang w:val="cs-CZ"/>
        </w:rPr>
        <w:t>překáž</w:t>
      </w:r>
      <w:r>
        <w:rPr>
          <w:lang w:val="cs-CZ"/>
        </w:rPr>
        <w:t>e</w:t>
      </w:r>
      <w:r w:rsidRPr="004C692D">
        <w:rPr>
          <w:rFonts w:hint="eastAsia"/>
          <w:lang w:val="cs-CZ"/>
        </w:rPr>
        <w:t>k.</w:t>
      </w:r>
      <w:r w:rsidRPr="00A84B87">
        <w:rPr>
          <w:noProof/>
          <w:lang w:val="cs-CZ"/>
        </w:rPr>
        <w:drawing>
          <wp:anchor distT="0" distB="0" distL="114300" distR="114300" simplePos="0" relativeHeight="253458432" behindDoc="0" locked="0" layoutInCell="1" allowOverlap="1" wp14:anchorId="0E1B9F82" wp14:editId="54C3093B">
            <wp:simplePos x="0" y="0"/>
            <wp:positionH relativeFrom="column">
              <wp:posOffset>2351405</wp:posOffset>
            </wp:positionH>
            <wp:positionV relativeFrom="paragraph">
              <wp:posOffset>81915</wp:posOffset>
            </wp:positionV>
            <wp:extent cx="3964940" cy="2115820"/>
            <wp:effectExtent l="0" t="0" r="0" b="0"/>
            <wp:wrapSquare wrapText="bothSides"/>
            <wp:docPr id="1498" name="Picture 1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 name="Edison IR sensor explained.jpg"/>
                    <pic:cNvPicPr/>
                  </pic:nvPicPr>
                  <pic:blipFill rotWithShape="1">
                    <a:blip r:embed="rId183" cstate="print">
                      <a:extLst>
                        <a:ext uri="{28A0092B-C50C-407E-A947-70E740481C1C}">
                          <a14:useLocalDpi xmlns:a14="http://schemas.microsoft.com/office/drawing/2010/main" val="0"/>
                        </a:ext>
                      </a:extLst>
                    </a:blip>
                    <a:srcRect l="6147" t="8573" r="5005" b="6551"/>
                    <a:stretch/>
                  </pic:blipFill>
                  <pic:spPr bwMode="auto">
                    <a:xfrm>
                      <a:off x="0" y="0"/>
                      <a:ext cx="3964940" cy="21158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lang w:val="cs-CZ"/>
        </w:rPr>
        <w:t xml:space="preserve"> </w:t>
      </w:r>
      <w:r w:rsidRPr="00087CFF">
        <w:rPr>
          <w:rFonts w:hint="eastAsia"/>
          <w:lang w:val="cs-CZ"/>
        </w:rPr>
        <w:t>Edison může vyzařovat infračervené světlo ze dvou infračervených LED. Pokud infračervené světlo narazí na překážku, jako je</w:t>
      </w:r>
      <w:r>
        <w:rPr>
          <w:lang w:val="cs-CZ"/>
        </w:rPr>
        <w:t xml:space="preserve"> např.</w:t>
      </w:r>
      <w:r w:rsidRPr="00087CFF">
        <w:rPr>
          <w:rFonts w:hint="eastAsia"/>
          <w:lang w:val="cs-CZ"/>
        </w:rPr>
        <w:t xml:space="preserve"> zeď, odrazí se světlo zpět k Edisonovi</w:t>
      </w:r>
      <w:r w:rsidRPr="00A84B87">
        <w:rPr>
          <w:lang w:val="cs-CZ"/>
        </w:rPr>
        <w:t>.</w:t>
      </w:r>
      <w:r>
        <w:rPr>
          <w:lang w:val="cs-CZ"/>
        </w:rPr>
        <w:t xml:space="preserve"> Odražené světlo bude detekováno Edisonovým infračerveným přijímačem, který robota informuje, že se před ním nachází překážka. </w:t>
      </w:r>
      <w:r w:rsidRPr="00087CFF">
        <w:rPr>
          <w:rFonts w:hint="eastAsia"/>
          <w:lang w:val="cs-CZ"/>
        </w:rPr>
        <w:t xml:space="preserve">V závislosti na tom, kde </w:t>
      </w:r>
      <w:r>
        <w:rPr>
          <w:lang w:val="cs-CZ"/>
        </w:rPr>
        <w:t>se</w:t>
      </w:r>
      <w:r w:rsidRPr="00087CFF">
        <w:rPr>
          <w:rFonts w:hint="eastAsia"/>
          <w:lang w:val="cs-CZ"/>
        </w:rPr>
        <w:t xml:space="preserve"> překážka</w:t>
      </w:r>
      <w:r>
        <w:rPr>
          <w:lang w:val="cs-CZ"/>
        </w:rPr>
        <w:t xml:space="preserve"> nachází</w:t>
      </w:r>
      <w:r w:rsidRPr="00087CFF">
        <w:rPr>
          <w:rFonts w:hint="eastAsia"/>
          <w:lang w:val="cs-CZ"/>
        </w:rPr>
        <w:t xml:space="preserve">, </w:t>
      </w:r>
      <w:r w:rsidRPr="00087CFF">
        <w:rPr>
          <w:rFonts w:hint="eastAsia"/>
          <w:lang w:val="cs-CZ"/>
        </w:rPr>
        <w:lastRenderedPageBreak/>
        <w:t xml:space="preserve">se infračervené světlo odrazí od levé LED, pravé LED nebo </w:t>
      </w:r>
      <w:r>
        <w:rPr>
          <w:lang w:val="cs-CZ"/>
        </w:rPr>
        <w:t xml:space="preserve">od </w:t>
      </w:r>
      <w:r w:rsidRPr="00087CFF">
        <w:rPr>
          <w:rFonts w:hint="eastAsia"/>
          <w:lang w:val="cs-CZ"/>
        </w:rPr>
        <w:t>obou. Odražené světlo říká robotovi, kde je překážka umístěna.</w:t>
      </w:r>
      <w:r>
        <w:rPr>
          <w:lang w:val="cs-CZ"/>
        </w:rPr>
        <w:t xml:space="preserve"> </w:t>
      </w:r>
    </w:p>
    <w:p w14:paraId="6336F7EA" w14:textId="1B716BDD" w:rsidR="001C6C01" w:rsidRPr="00A84B87" w:rsidRDefault="001C6C01" w:rsidP="001C6C01">
      <w:pPr>
        <w:pStyle w:val="Nadpis2"/>
        <w:rPr>
          <w:lang w:val="cs-CZ"/>
        </w:rPr>
      </w:pPr>
      <w:r w:rsidRPr="00A84B87">
        <w:rPr>
          <w:lang w:val="cs-CZ"/>
        </w:rPr>
        <w:t xml:space="preserve">Úkol 2: </w:t>
      </w:r>
      <w:r w:rsidR="00E43DED">
        <w:rPr>
          <w:lang w:val="cs-CZ"/>
        </w:rPr>
        <w:t xml:space="preserve">Dopředu až k překážce </w:t>
      </w:r>
    </w:p>
    <w:p w14:paraId="4ED1B1E9" w14:textId="69976192" w:rsidR="001C6C01" w:rsidRPr="00A84B87" w:rsidRDefault="001C6C01" w:rsidP="001C6C01">
      <w:pPr>
        <w:rPr>
          <w:lang w:val="cs-CZ"/>
        </w:rPr>
      </w:pPr>
      <w:r w:rsidRPr="00A84B87">
        <w:rPr>
          <w:noProof/>
          <w:lang w:val="cs-CZ"/>
        </w:rPr>
        <mc:AlternateContent>
          <mc:Choice Requires="wpg">
            <w:drawing>
              <wp:anchor distT="0" distB="0" distL="114300" distR="114300" simplePos="0" relativeHeight="253436928" behindDoc="0" locked="0" layoutInCell="1" allowOverlap="1" wp14:anchorId="5945EF74" wp14:editId="3F77CC15">
                <wp:simplePos x="0" y="0"/>
                <wp:positionH relativeFrom="margin">
                  <wp:align>left</wp:align>
                </wp:positionH>
                <wp:positionV relativeFrom="paragraph">
                  <wp:posOffset>653027</wp:posOffset>
                </wp:positionV>
                <wp:extent cx="5715000" cy="2311400"/>
                <wp:effectExtent l="0" t="0" r="19050" b="12700"/>
                <wp:wrapTopAndBottom/>
                <wp:docPr id="622" name="Group 622"/>
                <wp:cNvGraphicFramePr/>
                <a:graphic xmlns:a="http://schemas.openxmlformats.org/drawingml/2006/main">
                  <a:graphicData uri="http://schemas.microsoft.com/office/word/2010/wordprocessingGroup">
                    <wpg:wgp>
                      <wpg:cNvGrpSpPr/>
                      <wpg:grpSpPr>
                        <a:xfrm>
                          <a:off x="0" y="0"/>
                          <a:ext cx="5715000" cy="2311400"/>
                          <a:chOff x="0" y="0"/>
                          <a:chExt cx="5715000" cy="2312105"/>
                        </a:xfrm>
                      </wpg:grpSpPr>
                      <wps:wsp>
                        <wps:cNvPr id="623" name="Text Box 623"/>
                        <wps:cNvSpPr txBox="1">
                          <a:spLocks noChangeArrowheads="1"/>
                        </wps:cNvSpPr>
                        <wps:spPr bwMode="auto">
                          <a:xfrm>
                            <a:off x="0" y="672998"/>
                            <a:ext cx="5715000" cy="1639107"/>
                          </a:xfrm>
                          <a:prstGeom prst="roundRect">
                            <a:avLst>
                              <a:gd name="adj" fmla="val 7850"/>
                            </a:avLst>
                          </a:prstGeom>
                          <a:solidFill>
                            <a:srgbClr val="FFFFFF"/>
                          </a:solidFill>
                          <a:ln w="9525">
                            <a:solidFill>
                              <a:schemeClr val="tx1">
                                <a:lumMod val="65000"/>
                                <a:lumOff val="35000"/>
                              </a:schemeClr>
                            </a:solidFill>
                            <a:miter lim="800000"/>
                            <a:headEnd/>
                            <a:tailEnd/>
                          </a:ln>
                        </wps:spPr>
                        <wps:txbx>
                          <w:txbxContent>
                            <w:p w14:paraId="752E9582" w14:textId="77777777" w:rsidR="002A1612" w:rsidRPr="00F52537" w:rsidRDefault="002A1612" w:rsidP="001C6C01">
                              <w:pPr>
                                <w:rPr>
                                  <w:lang w:val="cs-CZ"/>
                                </w:rPr>
                              </w:pPr>
                              <w:r>
                                <w:rPr>
                                  <w:color w:val="FF7000"/>
                                  <w:lang w:val="cs-CZ"/>
                                </w:rPr>
                                <w:t>Vstupy</w:t>
                              </w:r>
                              <w:r>
                                <w:rPr>
                                  <w:lang w:val="cs-CZ"/>
                                </w:rPr>
                                <w:t xml:space="preserve"> jsou informace a pokyny, které dáváte počítači. </w:t>
                              </w:r>
                              <w:r w:rsidRPr="00F52537">
                                <w:rPr>
                                  <w:rFonts w:hint="eastAsia"/>
                                  <w:lang w:val="cs-CZ"/>
                                </w:rPr>
                                <w:t xml:space="preserve">Když </w:t>
                              </w:r>
                              <w:r>
                                <w:rPr>
                                  <w:lang w:val="cs-CZ"/>
                                </w:rPr>
                                <w:t xml:space="preserve">píšete </w:t>
                              </w:r>
                              <w:r w:rsidRPr="00F52537">
                                <w:rPr>
                                  <w:rFonts w:hint="eastAsia"/>
                                  <w:lang w:val="cs-CZ"/>
                                </w:rPr>
                                <w:t>program</w:t>
                              </w:r>
                              <w:r>
                                <w:rPr>
                                  <w:lang w:val="cs-CZ"/>
                                </w:rPr>
                                <w:t xml:space="preserve"> pro Edisona, říkáte </w:t>
                              </w:r>
                              <w:r w:rsidRPr="00F52537">
                                <w:rPr>
                                  <w:rFonts w:hint="eastAsia"/>
                                  <w:lang w:val="cs-CZ"/>
                                </w:rPr>
                                <w:t xml:space="preserve">robotovi, co chcete, </w:t>
                              </w:r>
                              <w:r>
                                <w:rPr>
                                  <w:lang w:val="cs-CZ"/>
                                </w:rPr>
                                <w:t xml:space="preserve">pomocí </w:t>
                              </w:r>
                              <w:r w:rsidRPr="00F52537">
                                <w:rPr>
                                  <w:rFonts w:hint="eastAsia"/>
                                  <w:lang w:val="cs-CZ"/>
                                </w:rPr>
                                <w:t>vstup</w:t>
                              </w:r>
                              <w:r>
                                <w:rPr>
                                  <w:lang w:val="cs-CZ"/>
                                </w:rPr>
                                <w:t>ů</w:t>
                              </w:r>
                              <w:r w:rsidRPr="00F52537">
                                <w:rPr>
                                  <w:rFonts w:hint="eastAsia"/>
                                  <w:lang w:val="cs-CZ"/>
                                </w:rPr>
                                <w:t xml:space="preserve">. Edisonův mikročip poté zpracovává informace a řekne robotovi, </w:t>
                              </w:r>
                              <w:r>
                                <w:rPr>
                                  <w:lang w:val="cs-CZ"/>
                                </w:rPr>
                                <w:t xml:space="preserve">jaký má být výstup v rámci </w:t>
                              </w:r>
                              <w:r w:rsidRPr="00F52537">
                                <w:rPr>
                                  <w:rFonts w:hint="eastAsia"/>
                                  <w:lang w:val="cs-CZ"/>
                                </w:rPr>
                                <w:t>cyklu vstup-</w:t>
                              </w:r>
                              <w:r>
                                <w:rPr>
                                  <w:lang w:val="cs-CZ"/>
                                </w:rPr>
                                <w:t>zpracování</w:t>
                              </w:r>
                              <w:r w:rsidRPr="00F52537">
                                <w:rPr>
                                  <w:rFonts w:hint="eastAsia"/>
                                  <w:lang w:val="cs-CZ"/>
                                </w:rPr>
                                <w:t>-výstup.</w:t>
                              </w:r>
                              <w:r>
                                <w:rPr>
                                  <w:lang w:val="cs-CZ"/>
                                </w:rPr>
                                <w:t xml:space="preserve"> </w:t>
                              </w:r>
                            </w:p>
                            <w:p w14:paraId="172A8594" w14:textId="77777777" w:rsidR="002A1612" w:rsidRPr="00087CFF" w:rsidRDefault="002A1612" w:rsidP="001C6C01">
                              <w:pPr>
                                <w:rPr>
                                  <w:lang w:val="cs-CZ"/>
                                </w:rPr>
                              </w:pPr>
                              <w:r>
                                <w:rPr>
                                  <w:color w:val="FF7000"/>
                                  <w:lang w:val="cs-CZ"/>
                                </w:rPr>
                                <w:t xml:space="preserve">Událost </w:t>
                              </w:r>
                              <w:r>
                                <w:rPr>
                                  <w:lang w:val="cs-CZ"/>
                                </w:rPr>
                                <w:t>je věc, která nastane</w:t>
                              </w:r>
                              <w:r w:rsidDel="00793B74">
                                <w:rPr>
                                  <w:lang w:val="cs-CZ"/>
                                </w:rPr>
                                <w:t xml:space="preserve"> </w:t>
                              </w:r>
                              <w:r>
                                <w:rPr>
                                  <w:lang w:val="cs-CZ"/>
                                </w:rPr>
                                <w:t>mimo kód programu a ovlivňuje běh programu. Událostí může být např. stisknutí tlačítka nebo přenos informace ze senzoru.</w:t>
                              </w:r>
                            </w:p>
                            <w:p w14:paraId="5553413A" w14:textId="77777777" w:rsidR="002A1612" w:rsidRPr="00087CFF" w:rsidRDefault="002A1612" w:rsidP="001C6C01">
                              <w:pPr>
                                <w:rPr>
                                  <w:lang w:val="cs-CZ"/>
                                </w:rPr>
                              </w:pPr>
                            </w:p>
                          </w:txbxContent>
                        </wps:txbx>
                        <wps:bodyPr rot="0" vert="horz" wrap="square" lIns="91440" tIns="180000" rIns="91440" bIns="90000" anchor="t" anchorCtr="0">
                          <a:noAutofit/>
                        </wps:bodyPr>
                      </wps:wsp>
                      <pic:pic xmlns:pic="http://schemas.openxmlformats.org/drawingml/2006/picture">
                        <pic:nvPicPr>
                          <pic:cNvPr id="624" name="Picture 624"/>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204825" y="0"/>
                            <a:ext cx="899160" cy="898525"/>
                          </a:xfrm>
                          <a:prstGeom prst="rect">
                            <a:avLst/>
                          </a:prstGeom>
                        </pic:spPr>
                      </pic:pic>
                      <wps:wsp>
                        <wps:cNvPr id="625" name="Text Box 2"/>
                        <wps:cNvSpPr txBox="1">
                          <a:spLocks noChangeArrowheads="1"/>
                        </wps:cNvSpPr>
                        <wps:spPr bwMode="auto">
                          <a:xfrm>
                            <a:off x="1013155" y="303581"/>
                            <a:ext cx="1599565" cy="365670"/>
                          </a:xfrm>
                          <a:prstGeom prst="rect">
                            <a:avLst/>
                          </a:prstGeom>
                          <a:noFill/>
                          <a:ln w="9525">
                            <a:noFill/>
                            <a:miter lim="800000"/>
                            <a:headEnd/>
                            <a:tailEnd/>
                          </a:ln>
                        </wps:spPr>
                        <wps:txbx>
                          <w:txbxContent>
                            <w:p w14:paraId="75FA2C54" w14:textId="77777777" w:rsidR="002A1612" w:rsidRPr="00D31915" w:rsidRDefault="002A1612" w:rsidP="001C6C01">
                              <w:pPr>
                                <w:rPr>
                                  <w:b/>
                                  <w:color w:val="FF7000"/>
                                  <w:sz w:val="28"/>
                                  <w:szCs w:val="28"/>
                                </w:rPr>
                              </w:pPr>
                              <w:proofErr w:type="spellStart"/>
                              <w:r>
                                <w:rPr>
                                  <w:b/>
                                  <w:color w:val="FF7000"/>
                                  <w:sz w:val="28"/>
                                  <w:szCs w:val="28"/>
                                </w:rPr>
                                <w:t>Nezapomeňte</w:t>
                              </w:r>
                              <w:proofErr w:type="spellEnd"/>
                            </w:p>
                            <w:p w14:paraId="19837FB0" w14:textId="77777777" w:rsidR="002A1612" w:rsidRPr="00D31915" w:rsidRDefault="002A1612" w:rsidP="001C6C01">
                              <w:pPr>
                                <w:rPr>
                                  <w:b/>
                                  <w:color w:val="FF7000"/>
                                  <w:sz w:val="28"/>
                                  <w:szCs w:val="28"/>
                                </w:rPr>
                              </w:pP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5945EF74" id="Group 622" o:spid="_x0000_s1585" style="position:absolute;margin-left:0;margin-top:51.4pt;width:450pt;height:182pt;z-index:253436928;mso-position-horizontal:left;mso-position-horizontal-relative:margin;mso-height-relative:margin" coordsize="57150,2312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">
                <v:roundrect id="Text Box 623" o:spid="_x0000_s1586" style="position:absolute;top:6729;width:57150;height:16392;visibility:visible;mso-wrap-style:square;v-text-anchor:top" arcsize="514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" strokecolor="#5a5a5a [2109]">
                  <v:stroke joinstyle="miter"/>
                  <v:textbox inset=",5mm,,2.5mm">
                    <w:txbxContent>
                      <w:p w14:paraId="752E9582" w14:textId="77777777" w:rsidR="002A1612" w:rsidRPr="00F52537" w:rsidRDefault="002A1612" w:rsidP="001C6C01">
                        <w:pPr>
                          <w:rPr>
                            <w:lang w:val="cs-CZ"/>
                          </w:rPr>
                        </w:pPr>
                        <w:r>
                          <w:rPr>
                            <w:color w:val="FF7000"/>
                            <w:lang w:val="cs-CZ"/>
                          </w:rPr>
                          <w:t>Vstupy</w:t>
                        </w:r>
                        <w:r>
                          <w:rPr>
                            <w:lang w:val="cs-CZ"/>
                          </w:rPr>
                          <w:t xml:space="preserve"> jsou informace a pokyny, které dáváte počítači. </w:t>
                        </w:r>
                        <w:r w:rsidRPr="00F52537">
                          <w:rPr>
                            <w:rFonts w:hint="eastAsia"/>
                            <w:lang w:val="cs-CZ"/>
                          </w:rPr>
                          <w:t xml:space="preserve">Když </w:t>
                        </w:r>
                        <w:r>
                          <w:rPr>
                            <w:lang w:val="cs-CZ"/>
                          </w:rPr>
                          <w:t xml:space="preserve">píšete </w:t>
                        </w:r>
                        <w:r w:rsidRPr="00F52537">
                          <w:rPr>
                            <w:rFonts w:hint="eastAsia"/>
                            <w:lang w:val="cs-CZ"/>
                          </w:rPr>
                          <w:t>program</w:t>
                        </w:r>
                        <w:r>
                          <w:rPr>
                            <w:lang w:val="cs-CZ"/>
                          </w:rPr>
                          <w:t xml:space="preserve"> pro Edisona, říkáte </w:t>
                        </w:r>
                        <w:r w:rsidRPr="00F52537">
                          <w:rPr>
                            <w:rFonts w:hint="eastAsia"/>
                            <w:lang w:val="cs-CZ"/>
                          </w:rPr>
                          <w:t xml:space="preserve">robotovi, co chcete, </w:t>
                        </w:r>
                        <w:r>
                          <w:rPr>
                            <w:lang w:val="cs-CZ"/>
                          </w:rPr>
                          <w:t xml:space="preserve">pomocí </w:t>
                        </w:r>
                        <w:r w:rsidRPr="00F52537">
                          <w:rPr>
                            <w:rFonts w:hint="eastAsia"/>
                            <w:lang w:val="cs-CZ"/>
                          </w:rPr>
                          <w:t>vstup</w:t>
                        </w:r>
                        <w:r>
                          <w:rPr>
                            <w:lang w:val="cs-CZ"/>
                          </w:rPr>
                          <w:t>ů</w:t>
                        </w:r>
                        <w:r w:rsidRPr="00F52537">
                          <w:rPr>
                            <w:rFonts w:hint="eastAsia"/>
                            <w:lang w:val="cs-CZ"/>
                          </w:rPr>
                          <w:t xml:space="preserve">. Edisonův mikročip poté zpracovává informace a řekne robotovi, </w:t>
                        </w:r>
                        <w:r>
                          <w:rPr>
                            <w:lang w:val="cs-CZ"/>
                          </w:rPr>
                          <w:t xml:space="preserve">jaký má být výstup v rámci </w:t>
                        </w:r>
                        <w:r w:rsidRPr="00F52537">
                          <w:rPr>
                            <w:rFonts w:hint="eastAsia"/>
                            <w:lang w:val="cs-CZ"/>
                          </w:rPr>
                          <w:t>cyklu vstup-</w:t>
                        </w:r>
                        <w:r>
                          <w:rPr>
                            <w:lang w:val="cs-CZ"/>
                          </w:rPr>
                          <w:t>zpracování</w:t>
                        </w:r>
                        <w:r w:rsidRPr="00F52537">
                          <w:rPr>
                            <w:rFonts w:hint="eastAsia"/>
                            <w:lang w:val="cs-CZ"/>
                          </w:rPr>
                          <w:t>-výstup.</w:t>
                        </w:r>
                        <w:r>
                          <w:rPr>
                            <w:lang w:val="cs-CZ"/>
                          </w:rPr>
                          <w:t xml:space="preserve"> </w:t>
                        </w:r>
                      </w:p>
                      <w:p w14:paraId="172A8594" w14:textId="77777777" w:rsidR="002A1612" w:rsidRPr="00087CFF" w:rsidRDefault="002A1612" w:rsidP="001C6C01">
                        <w:pPr>
                          <w:rPr>
                            <w:lang w:val="cs-CZ"/>
                          </w:rPr>
                        </w:pPr>
                        <w:r>
                          <w:rPr>
                            <w:color w:val="FF7000"/>
                            <w:lang w:val="cs-CZ"/>
                          </w:rPr>
                          <w:t xml:space="preserve">Událost </w:t>
                        </w:r>
                        <w:r>
                          <w:rPr>
                            <w:lang w:val="cs-CZ"/>
                          </w:rPr>
                          <w:t>je věc, která nastane</w:t>
                        </w:r>
                        <w:r w:rsidDel="00793B74">
                          <w:rPr>
                            <w:lang w:val="cs-CZ"/>
                          </w:rPr>
                          <w:t xml:space="preserve"> </w:t>
                        </w:r>
                        <w:r>
                          <w:rPr>
                            <w:lang w:val="cs-CZ"/>
                          </w:rPr>
                          <w:t>mimo kód programu a ovlivňuje běh programu. Událostí může být např. stisknutí tlačítka nebo přenos informace ze senzoru.</w:t>
                        </w:r>
                      </w:p>
                      <w:p w14:paraId="5553413A" w14:textId="77777777" w:rsidR="002A1612" w:rsidRPr="00087CFF" w:rsidRDefault="002A1612" w:rsidP="001C6C01">
                        <w:pPr>
                          <w:rPr>
                            <w:lang w:val="cs-CZ"/>
                          </w:rPr>
                        </w:pPr>
                      </w:p>
                    </w:txbxContent>
                  </v:textbox>
                </v:roundrect>
                <v:shape id="Picture 624" o:spid="_x0000_s1587" type="#_x0000_t75" style="position:absolute;left:2048;width:8991;height:89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">
                  <v:imagedata r:id="rId49" o:title=""/>
                </v:shape>
                <v:shape id="_x0000_s1588" type="#_x0000_t202" style="position:absolute;left:10131;top:3035;width:15996;height:36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" filled="f" stroked="f">
                  <v:textbox>
                    <w:txbxContent>
                      <w:p w14:paraId="75FA2C54" w14:textId="77777777" w:rsidR="002A1612" w:rsidRPr="00D31915" w:rsidRDefault="002A1612" w:rsidP="001C6C01">
                        <w:pPr>
                          <w:rPr>
                            <w:b/>
                            <w:color w:val="FF7000"/>
                            <w:sz w:val="28"/>
                            <w:szCs w:val="28"/>
                          </w:rPr>
                        </w:pPr>
                        <w:proofErr w:type="spellStart"/>
                        <w:r>
                          <w:rPr>
                            <w:b/>
                            <w:color w:val="FF7000"/>
                            <w:sz w:val="28"/>
                            <w:szCs w:val="28"/>
                          </w:rPr>
                          <w:t>Nezapomeňte</w:t>
                        </w:r>
                        <w:proofErr w:type="spellEnd"/>
                      </w:p>
                      <w:p w14:paraId="19837FB0" w14:textId="77777777" w:rsidR="002A1612" w:rsidRPr="00D31915" w:rsidRDefault="002A1612" w:rsidP="001C6C01">
                        <w:pPr>
                          <w:rPr>
                            <w:b/>
                            <w:color w:val="FF7000"/>
                            <w:sz w:val="28"/>
                            <w:szCs w:val="28"/>
                          </w:rPr>
                        </w:pPr>
                      </w:p>
                    </w:txbxContent>
                  </v:textbox>
                </v:shape>
                <w10:wrap type="topAndBottom" anchorx="margin"/>
              </v:group>
            </w:pict>
          </mc:Fallback>
        </mc:AlternateContent>
      </w:r>
      <w:r>
        <w:rPr>
          <w:lang w:val="cs-CZ"/>
        </w:rPr>
        <w:t>Edisonovy senzory</w:t>
      </w:r>
      <w:r w:rsidRPr="00087CFF">
        <w:rPr>
          <w:rFonts w:hint="eastAsia"/>
          <w:lang w:val="cs-CZ"/>
        </w:rPr>
        <w:t xml:space="preserve"> můžeme použít k vytváření vstupů v programech </w:t>
      </w:r>
      <w:r>
        <w:rPr>
          <w:lang w:val="cs-CZ"/>
        </w:rPr>
        <w:t xml:space="preserve">v </w:t>
      </w:r>
      <w:proofErr w:type="spellStart"/>
      <w:r w:rsidRPr="00087CFF">
        <w:rPr>
          <w:rFonts w:hint="eastAsia"/>
          <w:lang w:val="cs-CZ"/>
        </w:rPr>
        <w:t>EdScratch</w:t>
      </w:r>
      <w:r>
        <w:rPr>
          <w:lang w:val="cs-CZ"/>
        </w:rPr>
        <w:t>i</w:t>
      </w:r>
      <w:proofErr w:type="spellEnd"/>
      <w:r w:rsidR="006716D8">
        <w:rPr>
          <w:lang w:val="cs-CZ"/>
        </w:rPr>
        <w:t xml:space="preserve">. Pomocí nich </w:t>
      </w:r>
      <w:r w:rsidRPr="00087CFF">
        <w:rPr>
          <w:rFonts w:hint="eastAsia"/>
          <w:lang w:val="cs-CZ"/>
        </w:rPr>
        <w:t>Edisonovi řek</w:t>
      </w:r>
      <w:r w:rsidR="006716D8">
        <w:rPr>
          <w:lang w:val="cs-CZ"/>
        </w:rPr>
        <w:t>neme</w:t>
      </w:r>
      <w:r w:rsidRPr="00087CFF">
        <w:rPr>
          <w:rFonts w:hint="eastAsia"/>
          <w:lang w:val="cs-CZ"/>
        </w:rPr>
        <w:t xml:space="preserve">, </w:t>
      </w:r>
      <w:r w:rsidR="006716D8">
        <w:rPr>
          <w:lang w:val="cs-CZ"/>
        </w:rPr>
        <w:t>že má hledat</w:t>
      </w:r>
      <w:r w:rsidRPr="00087CFF">
        <w:rPr>
          <w:rFonts w:hint="eastAsia"/>
          <w:lang w:val="cs-CZ"/>
        </w:rPr>
        <w:t xml:space="preserve"> různé typy událostí</w:t>
      </w:r>
      <w:r w:rsidR="006716D8">
        <w:rPr>
          <w:lang w:val="cs-CZ"/>
        </w:rPr>
        <w:t>,</w:t>
      </w:r>
      <w:r w:rsidRPr="00087CFF">
        <w:rPr>
          <w:rFonts w:hint="eastAsia"/>
          <w:lang w:val="cs-CZ"/>
        </w:rPr>
        <w:t xml:space="preserve"> a </w:t>
      </w:r>
      <w:r>
        <w:rPr>
          <w:lang w:val="cs-CZ"/>
        </w:rPr>
        <w:t>d</w:t>
      </w:r>
      <w:r w:rsidR="006716D8">
        <w:rPr>
          <w:lang w:val="cs-CZ"/>
        </w:rPr>
        <w:t>áme</w:t>
      </w:r>
      <w:r>
        <w:rPr>
          <w:lang w:val="cs-CZ"/>
        </w:rPr>
        <w:t xml:space="preserve"> </w:t>
      </w:r>
      <w:r w:rsidR="006716D8">
        <w:rPr>
          <w:lang w:val="cs-CZ"/>
        </w:rPr>
        <w:t>mu</w:t>
      </w:r>
      <w:r>
        <w:rPr>
          <w:lang w:val="cs-CZ"/>
        </w:rPr>
        <w:t xml:space="preserve"> pokyny</w:t>
      </w:r>
      <w:r w:rsidRPr="00087CFF">
        <w:rPr>
          <w:rFonts w:hint="eastAsia"/>
          <w:lang w:val="cs-CZ"/>
        </w:rPr>
        <w:t xml:space="preserve">, co má dělat, když </w:t>
      </w:r>
      <w:r>
        <w:rPr>
          <w:lang w:val="cs-CZ"/>
        </w:rPr>
        <w:t xml:space="preserve">tyto události nastanou. </w:t>
      </w:r>
    </w:p>
    <w:p w14:paraId="5DA312AE" w14:textId="0DAE916F" w:rsidR="001C6C01" w:rsidRPr="00A84B87" w:rsidRDefault="001C6C01" w:rsidP="001C6C01">
      <w:pPr>
        <w:rPr>
          <w:lang w:val="cs-CZ"/>
        </w:rPr>
      </w:pPr>
    </w:p>
    <w:p w14:paraId="541091A6" w14:textId="54F6E258" w:rsidR="001C6C01" w:rsidRPr="00A84B87" w:rsidRDefault="001C6C01" w:rsidP="001C6C01">
      <w:pPr>
        <w:rPr>
          <w:lang w:val="cs-CZ"/>
        </w:rPr>
      </w:pPr>
      <w:r w:rsidRPr="009566C7">
        <w:rPr>
          <w:rFonts w:hint="eastAsia"/>
          <w:lang w:val="cs-CZ"/>
        </w:rPr>
        <w:t>Zkus</w:t>
      </w:r>
      <w:r>
        <w:rPr>
          <w:lang w:val="cs-CZ"/>
        </w:rPr>
        <w:t>t</w:t>
      </w:r>
      <w:r w:rsidRPr="009566C7">
        <w:rPr>
          <w:rFonts w:hint="eastAsia"/>
          <w:lang w:val="cs-CZ"/>
        </w:rPr>
        <w:t xml:space="preserve">e použít infračervený senzor v programu, který řekne Edisonovi, aby jel, dokud nezjistí překážku. Chcete-li napsat tento program, budete muset použít bloky z kategorie </w:t>
      </w:r>
      <w:proofErr w:type="spellStart"/>
      <w:r w:rsidRPr="009040AE">
        <w:rPr>
          <w:color w:val="FF7000"/>
          <w:lang w:val="cs-CZ"/>
        </w:rPr>
        <w:t>Sensing</w:t>
      </w:r>
      <w:proofErr w:type="spellEnd"/>
      <w:r w:rsidRPr="009566C7">
        <w:rPr>
          <w:rFonts w:hint="eastAsia"/>
          <w:lang w:val="cs-CZ"/>
        </w:rPr>
        <w:t xml:space="preserve"> v </w:t>
      </w:r>
      <w:proofErr w:type="spellStart"/>
      <w:r w:rsidRPr="009566C7">
        <w:rPr>
          <w:rFonts w:hint="eastAsia"/>
          <w:lang w:val="cs-CZ"/>
        </w:rPr>
        <w:t>EdScratch</w:t>
      </w:r>
      <w:r>
        <w:rPr>
          <w:lang w:val="cs-CZ"/>
        </w:rPr>
        <w:t>i</w:t>
      </w:r>
      <w:proofErr w:type="spellEnd"/>
      <w:r w:rsidRPr="00A84B87">
        <w:rPr>
          <w:lang w:val="cs-CZ"/>
        </w:rPr>
        <w:t>.</w:t>
      </w:r>
    </w:p>
    <w:p w14:paraId="1AB0717D" w14:textId="7822647C" w:rsidR="001C6C01" w:rsidRPr="00A84B87" w:rsidRDefault="001C6C01" w:rsidP="001C6C01">
      <w:pPr>
        <w:rPr>
          <w:lang w:val="cs-CZ"/>
        </w:rPr>
      </w:pPr>
      <w:r w:rsidRPr="00A84B87">
        <w:rPr>
          <w:noProof/>
          <w:lang w:val="cs-CZ"/>
        </w:rPr>
        <w:drawing>
          <wp:anchor distT="0" distB="0" distL="114300" distR="114300" simplePos="0" relativeHeight="253437952" behindDoc="0" locked="0" layoutInCell="1" allowOverlap="1" wp14:anchorId="7DC6F3C8" wp14:editId="752C547B">
            <wp:simplePos x="0" y="0"/>
            <wp:positionH relativeFrom="column">
              <wp:posOffset>758825</wp:posOffset>
            </wp:positionH>
            <wp:positionV relativeFrom="paragraph">
              <wp:posOffset>326997</wp:posOffset>
            </wp:positionV>
            <wp:extent cx="4048125" cy="1376045"/>
            <wp:effectExtent l="19050" t="19050" r="28575" b="14605"/>
            <wp:wrapTopAndBottom/>
            <wp:docPr id="630" name="Picture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 name="U4-2.2_drive until non-reflective.PNG"/>
                    <pic:cNvPicPr/>
                  </pic:nvPicPr>
                  <pic:blipFill>
                    <a:blip r:embed="rId184">
                      <a:extLst>
                        <a:ext uri="{28A0092B-C50C-407E-A947-70E740481C1C}">
                          <a14:useLocalDpi xmlns:a14="http://schemas.microsoft.com/office/drawing/2010/main" val="0"/>
                        </a:ext>
                      </a:extLst>
                    </a:blip>
                    <a:stretch>
                      <a:fillRect/>
                    </a:stretch>
                  </pic:blipFill>
                  <pic:spPr>
                    <a:xfrm>
                      <a:off x="0" y="0"/>
                      <a:ext cx="4048125" cy="1376045"/>
                    </a:xfrm>
                    <a:prstGeom prst="rect">
                      <a:avLst/>
                    </a:prstGeom>
                    <a:ln w="15875">
                      <a:solidFill>
                        <a:srgbClr val="FF7000"/>
                      </a:solidFill>
                      <a:prstDash val="lgDash"/>
                    </a:ln>
                  </pic:spPr>
                </pic:pic>
              </a:graphicData>
            </a:graphic>
            <wp14:sizeRelH relativeFrom="margin">
              <wp14:pctWidth>0</wp14:pctWidth>
            </wp14:sizeRelH>
          </wp:anchor>
        </w:drawing>
      </w:r>
      <w:r w:rsidRPr="00A84B87">
        <w:rPr>
          <w:lang w:val="cs-CZ"/>
        </w:rPr>
        <w:t>Prohlédněte si následující program:</w:t>
      </w:r>
    </w:p>
    <w:p w14:paraId="78E5B9B3" w14:textId="77777777" w:rsidR="004C3C40" w:rsidRDefault="00DC23F3" w:rsidP="001C6C01">
      <w:pPr>
        <w:spacing w:before="240"/>
        <w:rPr>
          <w:lang w:val="cs-CZ"/>
        </w:rPr>
      </w:pPr>
      <w:r w:rsidRPr="00A84B87">
        <w:rPr>
          <w:noProof/>
          <w:lang w:val="cs-CZ"/>
        </w:rPr>
        <mc:AlternateContent>
          <mc:Choice Requires="wpg">
            <w:drawing>
              <wp:anchor distT="0" distB="0" distL="114300" distR="114300" simplePos="0" relativeHeight="253440000" behindDoc="0" locked="0" layoutInCell="1" allowOverlap="1" wp14:anchorId="4921B915" wp14:editId="21F12DE4">
                <wp:simplePos x="0" y="0"/>
                <wp:positionH relativeFrom="column">
                  <wp:posOffset>3265170</wp:posOffset>
                </wp:positionH>
                <wp:positionV relativeFrom="paragraph">
                  <wp:posOffset>1478001</wp:posOffset>
                </wp:positionV>
                <wp:extent cx="2615565" cy="2545080"/>
                <wp:effectExtent l="0" t="0" r="13335" b="26670"/>
                <wp:wrapSquare wrapText="bothSides"/>
                <wp:docPr id="647" name="Group 647"/>
                <wp:cNvGraphicFramePr/>
                <a:graphic xmlns:a="http://schemas.openxmlformats.org/drawingml/2006/main">
                  <a:graphicData uri="http://schemas.microsoft.com/office/word/2010/wordprocessingGroup">
                    <wpg:wgp>
                      <wpg:cNvGrpSpPr/>
                      <wpg:grpSpPr>
                        <a:xfrm>
                          <a:off x="0" y="0"/>
                          <a:ext cx="2615565" cy="2545080"/>
                          <a:chOff x="0" y="0"/>
                          <a:chExt cx="2615565" cy="2546406"/>
                        </a:xfrm>
                      </wpg:grpSpPr>
                      <wps:wsp>
                        <wps:cNvPr id="648" name="Text Box 648"/>
                        <wps:cNvSpPr txBox="1">
                          <a:spLocks noChangeArrowheads="1"/>
                        </wps:cNvSpPr>
                        <wps:spPr bwMode="auto">
                          <a:xfrm>
                            <a:off x="0" y="685797"/>
                            <a:ext cx="2615565" cy="1860609"/>
                          </a:xfrm>
                          <a:prstGeom prst="roundRect">
                            <a:avLst>
                              <a:gd name="adj" fmla="val 7850"/>
                            </a:avLst>
                          </a:prstGeom>
                          <a:solidFill>
                            <a:srgbClr val="FFFFFF"/>
                          </a:solidFill>
                          <a:ln w="9525">
                            <a:solidFill>
                              <a:schemeClr val="tx1">
                                <a:lumMod val="65000"/>
                                <a:lumOff val="35000"/>
                              </a:schemeClr>
                            </a:solidFill>
                            <a:miter lim="800000"/>
                            <a:headEnd/>
                            <a:tailEnd/>
                          </a:ln>
                        </wps:spPr>
                        <wps:txbx>
                          <w:txbxContent>
                            <w:p w14:paraId="64C64F70" w14:textId="77777777" w:rsidR="002A1612" w:rsidRPr="00F33B15" w:rsidRDefault="002A1612" w:rsidP="001C6C01">
                              <w:pPr>
                                <w:rPr>
                                  <w:lang w:val="cs-CZ"/>
                                </w:rPr>
                              </w:pPr>
                              <w:r w:rsidRPr="00F33B15">
                                <w:rPr>
                                  <w:lang w:val="cs-CZ"/>
                                </w:rPr>
                                <w:t>Pokud robot nedokáže rozpoznat překážku, zkuste jiný předmět. Pokud stále překážku nerozezná, bude pravděpodobně nutné provést kalibraci detekce překážky. Požádejte svého učitele o speciální čárový kód pro kalibraci detekce překážek.</w:t>
                              </w:r>
                            </w:p>
                          </w:txbxContent>
                        </wps:txbx>
                        <wps:bodyPr rot="0" vert="horz" wrap="square" lIns="91440" tIns="180000" rIns="91440" bIns="90000" anchor="t" anchorCtr="0">
                          <a:noAutofit/>
                        </wps:bodyPr>
                      </wps:wsp>
                      <wps:wsp>
                        <wps:cNvPr id="649" name="Text Box 2"/>
                        <wps:cNvSpPr txBox="1">
                          <a:spLocks noChangeArrowheads="1"/>
                        </wps:cNvSpPr>
                        <wps:spPr bwMode="auto">
                          <a:xfrm>
                            <a:off x="1009650" y="304800"/>
                            <a:ext cx="1605915" cy="381000"/>
                          </a:xfrm>
                          <a:prstGeom prst="rect">
                            <a:avLst/>
                          </a:prstGeom>
                          <a:noFill/>
                          <a:ln w="9525">
                            <a:noFill/>
                            <a:miter lim="800000"/>
                            <a:headEnd/>
                            <a:tailEnd/>
                          </a:ln>
                        </wps:spPr>
                        <wps:txbx>
                          <w:txbxContent>
                            <w:p w14:paraId="26E266FD" w14:textId="77777777" w:rsidR="002A1612" w:rsidRPr="00D31915" w:rsidRDefault="002A1612" w:rsidP="001C6C01">
                              <w:pPr>
                                <w:rPr>
                                  <w:b/>
                                  <w:color w:val="FF7000"/>
                                  <w:sz w:val="28"/>
                                  <w:szCs w:val="28"/>
                                </w:rPr>
                              </w:pPr>
                              <w:proofErr w:type="spellStart"/>
                              <w:r>
                                <w:rPr>
                                  <w:b/>
                                  <w:color w:val="FF7000"/>
                                  <w:sz w:val="28"/>
                                  <w:szCs w:val="28"/>
                                </w:rPr>
                                <w:t>Nápověda</w:t>
                              </w:r>
                              <w:proofErr w:type="spellEnd"/>
                              <w:r>
                                <w:rPr>
                                  <w:b/>
                                  <w:color w:val="FF7000"/>
                                  <w:sz w:val="28"/>
                                  <w:szCs w:val="28"/>
                                </w:rPr>
                                <w:t>!</w:t>
                              </w:r>
                            </w:p>
                          </w:txbxContent>
                        </wps:txbx>
                        <wps:bodyPr rot="0" vert="horz" wrap="square" lIns="91440" tIns="45720" rIns="91440" bIns="45720" anchor="t" anchorCtr="0">
                          <a:noAutofit/>
                        </wps:bodyPr>
                      </wps:wsp>
                      <pic:pic xmlns:pic="http://schemas.openxmlformats.org/drawingml/2006/picture">
                        <pic:nvPicPr>
                          <pic:cNvPr id="650" name="Picture 650"/>
                          <pic:cNvPicPr>
                            <a:picLocks noChangeAspect="1"/>
                          </pic:cNvPicPr>
                        </pic:nvPicPr>
                        <pic:blipFill>
                          <a:blip r:embed="rId99" cstate="print">
                            <a:extLst>
                              <a:ext uri="{28A0092B-C50C-407E-A947-70E740481C1C}">
                                <a14:useLocalDpi xmlns:a14="http://schemas.microsoft.com/office/drawing/2010/main" val="0"/>
                              </a:ext>
                            </a:extLst>
                          </a:blip>
                          <a:stretch>
                            <a:fillRect/>
                          </a:stretch>
                        </pic:blipFill>
                        <pic:spPr>
                          <a:xfrm>
                            <a:off x="209550" y="0"/>
                            <a:ext cx="899160" cy="899160"/>
                          </a:xfrm>
                          <a:prstGeom prst="rect">
                            <a:avLst/>
                          </a:prstGeom>
                        </pic:spPr>
                      </pic:pic>
                    </wpg:wgp>
                  </a:graphicData>
                </a:graphic>
                <wp14:sizeRelV relativeFrom="margin">
                  <wp14:pctHeight>0</wp14:pctHeight>
                </wp14:sizeRelV>
              </wp:anchor>
            </w:drawing>
          </mc:Choice>
          <mc:Fallback>
            <w:pict>
              <v:group w14:anchorId="4921B915" id="Group 647" o:spid="_x0000_s1589" style="position:absolute;margin-left:257.1pt;margin-top:116.4pt;width:205.95pt;height:200.4pt;z-index:253440000;mso-height-relative:margin" coordsize="26155,2546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">
                <v:roundrect id="Text Box 648" o:spid="_x0000_s1590" style="position:absolute;top:6857;width:26155;height:18607;visibility:visible;mso-wrap-style:square;v-text-anchor:top" arcsize="514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" strokecolor="#5a5a5a [2109]">
                  <v:stroke joinstyle="miter"/>
                  <v:textbox inset=",5mm,,2.5mm">
                    <w:txbxContent>
                      <w:p w14:paraId="64C64F70" w14:textId="77777777" w:rsidR="002A1612" w:rsidRPr="00F33B15" w:rsidRDefault="002A1612" w:rsidP="001C6C01">
                        <w:pPr>
                          <w:rPr>
                            <w:lang w:val="cs-CZ"/>
                          </w:rPr>
                        </w:pPr>
                        <w:r w:rsidRPr="00F33B15">
                          <w:rPr>
                            <w:lang w:val="cs-CZ"/>
                          </w:rPr>
                          <w:t>Pokud robot nedokáže rozpoznat překážku, zkuste jiný předmět. Pokud stále překážku nerozezná, bude pravděpodobně nutné provést kalibraci detekce překážky. Požádejte svého učitele o speciální čárový kód pro kalibraci detekce překážek.</w:t>
                        </w:r>
                      </w:p>
                    </w:txbxContent>
                  </v:textbox>
                </v:roundrect>
                <v:shape id="_x0000_s1591" type="#_x0000_t202" style="position:absolute;left:10096;top:3048;width:1605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" filled="f" stroked="f">
                  <v:textbox>
                    <w:txbxContent>
                      <w:p w14:paraId="26E266FD" w14:textId="77777777" w:rsidR="002A1612" w:rsidRPr="00D31915" w:rsidRDefault="002A1612" w:rsidP="001C6C01">
                        <w:pPr>
                          <w:rPr>
                            <w:b/>
                            <w:color w:val="FF7000"/>
                            <w:sz w:val="28"/>
                            <w:szCs w:val="28"/>
                          </w:rPr>
                        </w:pPr>
                        <w:proofErr w:type="spellStart"/>
                        <w:r>
                          <w:rPr>
                            <w:b/>
                            <w:color w:val="FF7000"/>
                            <w:sz w:val="28"/>
                            <w:szCs w:val="28"/>
                          </w:rPr>
                          <w:t>Nápověda</w:t>
                        </w:r>
                        <w:proofErr w:type="spellEnd"/>
                        <w:r>
                          <w:rPr>
                            <w:b/>
                            <w:color w:val="FF7000"/>
                            <w:sz w:val="28"/>
                            <w:szCs w:val="28"/>
                          </w:rPr>
                          <w:t>!</w:t>
                        </w:r>
                      </w:p>
                    </w:txbxContent>
                  </v:textbox>
                </v:shape>
                <v:shape id="Picture 650" o:spid="_x0000_s1592" type="#_x0000_t75" style="position:absolute;left:2095;width:8992;height:8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">
                  <v:imagedata r:id="rId100" o:title=""/>
                </v:shape>
                <w10:wrap type="square"/>
              </v:group>
            </w:pict>
          </mc:Fallback>
        </mc:AlternateContent>
      </w:r>
    </w:p>
    <w:p w14:paraId="7DFE7643" w14:textId="6F8717CC" w:rsidR="001C6C01" w:rsidRPr="00A84B87" w:rsidRDefault="001C6C01" w:rsidP="001C6C01">
      <w:pPr>
        <w:spacing w:before="240"/>
        <w:rPr>
          <w:lang w:val="cs-CZ"/>
        </w:rPr>
      </w:pPr>
      <w:r w:rsidRPr="009566C7">
        <w:rPr>
          <w:rFonts w:hint="eastAsia"/>
          <w:lang w:val="cs-CZ"/>
        </w:rPr>
        <w:t>První blok kódu v tomto programu zapne paprsek detekce překážek</w:t>
      </w:r>
      <w:r w:rsidRPr="00A84B87">
        <w:rPr>
          <w:lang w:val="cs-CZ"/>
        </w:rPr>
        <w:t xml:space="preserve">. </w:t>
      </w:r>
    </w:p>
    <w:p w14:paraId="260BEED7" w14:textId="0B0CE52B" w:rsidR="001C6C01" w:rsidRPr="00A84B87" w:rsidRDefault="001C6C01" w:rsidP="001C6C01">
      <w:pPr>
        <w:rPr>
          <w:lang w:val="cs-CZ"/>
        </w:rPr>
      </w:pPr>
      <w:r>
        <w:rPr>
          <w:lang w:val="cs-CZ"/>
        </w:rPr>
        <w:t xml:space="preserve">Napište program v </w:t>
      </w:r>
      <w:proofErr w:type="spellStart"/>
      <w:r>
        <w:rPr>
          <w:lang w:val="cs-CZ"/>
        </w:rPr>
        <w:t>EdScratchi</w:t>
      </w:r>
      <w:proofErr w:type="spellEnd"/>
      <w:r w:rsidRPr="00A84B87">
        <w:rPr>
          <w:lang w:val="cs-CZ"/>
        </w:rPr>
        <w:t xml:space="preserve">. </w:t>
      </w:r>
      <w:r>
        <w:rPr>
          <w:lang w:val="cs-CZ"/>
        </w:rPr>
        <w:t>Stáhněte program do Edisona a vyzkoušejte jej. K uskutečnění testu budete potřebovat nějakou překážku</w:t>
      </w:r>
      <w:r w:rsidRPr="00A84B87">
        <w:rPr>
          <w:lang w:val="cs-CZ"/>
        </w:rPr>
        <w:t>.</w:t>
      </w:r>
    </w:p>
    <w:p w14:paraId="32D66361" w14:textId="565D82C2" w:rsidR="001C6C01" w:rsidRPr="00A84B87" w:rsidRDefault="001C6C01" w:rsidP="001C6C01">
      <w:pPr>
        <w:rPr>
          <w:lang w:val="cs-CZ"/>
        </w:rPr>
      </w:pPr>
      <w:r w:rsidRPr="009566C7">
        <w:rPr>
          <w:rFonts w:hint="eastAsia"/>
          <w:lang w:val="cs-CZ"/>
        </w:rPr>
        <w:t xml:space="preserve">Některé překážky </w:t>
      </w:r>
      <w:r>
        <w:rPr>
          <w:lang w:val="cs-CZ"/>
        </w:rPr>
        <w:t>Edison dokáže rozpoznat l</w:t>
      </w:r>
      <w:r w:rsidRPr="009566C7">
        <w:rPr>
          <w:rFonts w:hint="eastAsia"/>
          <w:lang w:val="cs-CZ"/>
        </w:rPr>
        <w:t xml:space="preserve">épe než jiné. Pokud je překážka příliš malá nebo neodráží dostatek infračerveného světla, Edison </w:t>
      </w:r>
      <w:r>
        <w:rPr>
          <w:lang w:val="cs-CZ"/>
        </w:rPr>
        <w:t>ji</w:t>
      </w:r>
      <w:r w:rsidRPr="009566C7">
        <w:rPr>
          <w:rFonts w:hint="eastAsia"/>
          <w:lang w:val="cs-CZ"/>
        </w:rPr>
        <w:t xml:space="preserve"> nedokáže detekovat</w:t>
      </w:r>
      <w:r w:rsidRPr="00A84B87">
        <w:rPr>
          <w:lang w:val="cs-CZ"/>
        </w:rPr>
        <w:t xml:space="preserve">. </w:t>
      </w:r>
      <w:r>
        <w:rPr>
          <w:lang w:val="cs-CZ"/>
        </w:rPr>
        <w:t>Zvolte</w:t>
      </w:r>
      <w:r w:rsidRPr="009566C7">
        <w:rPr>
          <w:rFonts w:hint="eastAsia"/>
          <w:lang w:val="cs-CZ"/>
        </w:rPr>
        <w:t xml:space="preserve"> objekt, který je neprůhledný, ale ne</w:t>
      </w:r>
      <w:r>
        <w:rPr>
          <w:lang w:val="cs-CZ"/>
        </w:rPr>
        <w:t>ní</w:t>
      </w:r>
      <w:r w:rsidRPr="009566C7">
        <w:rPr>
          <w:rFonts w:hint="eastAsia"/>
          <w:lang w:val="cs-CZ"/>
        </w:rPr>
        <w:t xml:space="preserve"> příliš </w:t>
      </w:r>
      <w:r w:rsidRPr="009566C7">
        <w:rPr>
          <w:rFonts w:hint="eastAsia"/>
          <w:lang w:val="cs-CZ"/>
        </w:rPr>
        <w:lastRenderedPageBreak/>
        <w:t xml:space="preserve">tmavý (nevybírejte černé </w:t>
      </w:r>
      <w:r>
        <w:rPr>
          <w:lang w:val="cs-CZ"/>
        </w:rPr>
        <w:t>předměty</w:t>
      </w:r>
      <w:r w:rsidRPr="009566C7">
        <w:rPr>
          <w:rFonts w:hint="eastAsia"/>
          <w:lang w:val="cs-CZ"/>
        </w:rPr>
        <w:t xml:space="preserve">) a </w:t>
      </w:r>
      <w:r>
        <w:rPr>
          <w:lang w:val="cs-CZ"/>
        </w:rPr>
        <w:t xml:space="preserve">je </w:t>
      </w:r>
      <w:r w:rsidRPr="009566C7">
        <w:rPr>
          <w:rFonts w:hint="eastAsia"/>
          <w:lang w:val="cs-CZ"/>
        </w:rPr>
        <w:t>alespoň tak vysoký jako Edison. Pro tento program</w:t>
      </w:r>
      <w:r>
        <w:rPr>
          <w:lang w:val="cs-CZ"/>
        </w:rPr>
        <w:t xml:space="preserve"> je dobrou překážkou např. </w:t>
      </w:r>
      <w:r w:rsidRPr="009566C7">
        <w:rPr>
          <w:rFonts w:hint="eastAsia"/>
          <w:lang w:val="cs-CZ"/>
        </w:rPr>
        <w:t>stěna</w:t>
      </w:r>
      <w:r>
        <w:rPr>
          <w:lang w:val="cs-CZ"/>
        </w:rPr>
        <w:t xml:space="preserve"> v</w:t>
      </w:r>
      <w:r w:rsidRPr="009566C7">
        <w:rPr>
          <w:rFonts w:hint="eastAsia"/>
          <w:lang w:val="cs-CZ"/>
        </w:rPr>
        <w:t xml:space="preserve"> místnosti</w:t>
      </w:r>
      <w:r w:rsidRPr="00A84B87">
        <w:rPr>
          <w:lang w:val="cs-CZ"/>
        </w:rPr>
        <w:t>.</w:t>
      </w:r>
    </w:p>
    <w:p w14:paraId="65AF5FB2" w14:textId="785BA4A4" w:rsidR="001C6C01" w:rsidRPr="00A84B87" w:rsidRDefault="00720D26" w:rsidP="001C6C01">
      <w:pPr>
        <w:rPr>
          <w:lang w:val="cs-CZ"/>
        </w:rPr>
      </w:pPr>
      <w:r w:rsidRPr="00A84B87">
        <w:rPr>
          <w:noProof/>
          <w:lang w:val="cs-CZ"/>
        </w:rPr>
        <mc:AlternateContent>
          <mc:Choice Requires="wpg">
            <w:drawing>
              <wp:anchor distT="0" distB="0" distL="114300" distR="114300" simplePos="0" relativeHeight="253438976" behindDoc="0" locked="0" layoutInCell="1" allowOverlap="1" wp14:anchorId="2A9DB153" wp14:editId="0CBF9708">
                <wp:simplePos x="0" y="0"/>
                <wp:positionH relativeFrom="column">
                  <wp:posOffset>85090</wp:posOffset>
                </wp:positionH>
                <wp:positionV relativeFrom="paragraph">
                  <wp:posOffset>386715</wp:posOffset>
                </wp:positionV>
                <wp:extent cx="5715000" cy="2913380"/>
                <wp:effectExtent l="0" t="0" r="19050" b="20320"/>
                <wp:wrapTopAndBottom/>
                <wp:docPr id="633" name="Group 633"/>
                <wp:cNvGraphicFramePr/>
                <a:graphic xmlns:a="http://schemas.openxmlformats.org/drawingml/2006/main">
                  <a:graphicData uri="http://schemas.microsoft.com/office/word/2010/wordprocessingGroup">
                    <wpg:wgp>
                      <wpg:cNvGrpSpPr/>
                      <wpg:grpSpPr>
                        <a:xfrm>
                          <a:off x="0" y="0"/>
                          <a:ext cx="5715000" cy="2913380"/>
                          <a:chOff x="0" y="-43934"/>
                          <a:chExt cx="5715000" cy="2636944"/>
                        </a:xfrm>
                      </wpg:grpSpPr>
                      <wps:wsp>
                        <wps:cNvPr id="634" name="Text Box 10"/>
                        <wps:cNvSpPr txBox="1">
                          <a:spLocks noChangeArrowheads="1"/>
                        </wps:cNvSpPr>
                        <wps:spPr bwMode="auto">
                          <a:xfrm>
                            <a:off x="0" y="632765"/>
                            <a:ext cx="5715000" cy="1960245"/>
                          </a:xfrm>
                          <a:prstGeom prst="roundRect">
                            <a:avLst>
                              <a:gd name="adj" fmla="val 7850"/>
                            </a:avLst>
                          </a:prstGeom>
                          <a:solidFill>
                            <a:srgbClr val="FFFFFF"/>
                          </a:solidFill>
                          <a:ln w="9525">
                            <a:solidFill>
                              <a:schemeClr val="tx1">
                                <a:lumMod val="65000"/>
                                <a:lumOff val="35000"/>
                              </a:schemeClr>
                            </a:solidFill>
                            <a:miter lim="800000"/>
                            <a:headEnd/>
                            <a:tailEnd/>
                          </a:ln>
                        </wps:spPr>
                        <wps:txbx>
                          <w:txbxContent>
                            <w:p w14:paraId="5695AF95" w14:textId="77777777" w:rsidR="002A1612" w:rsidRPr="00755ED2" w:rsidRDefault="002A1612" w:rsidP="001C6C01">
                              <w:pPr>
                                <w:rPr>
                                  <w:lang w:val="cs-CZ"/>
                                </w:rPr>
                              </w:pPr>
                              <w:r w:rsidRPr="00755ED2">
                                <w:rPr>
                                  <w:lang w:val="cs-CZ"/>
                                </w:rPr>
                                <w:t>Některé z Edisonových senzorů jsou vždy zapnuté a kontrolují události. Infračervený přijímač je zapnutý vždy, ale infračervené LED diody nejsou.</w:t>
                              </w:r>
                            </w:p>
                            <w:p w14:paraId="477DBF65" w14:textId="685CAD28" w:rsidR="002A1612" w:rsidRPr="00755ED2" w:rsidRDefault="002A1612" w:rsidP="001C6C01">
                              <w:pPr>
                                <w:rPr>
                                  <w:lang w:val="cs-CZ"/>
                                </w:rPr>
                              </w:pPr>
                              <w:r w:rsidRPr="00755ED2">
                                <w:rPr>
                                  <w:lang w:val="cs-CZ"/>
                                </w:rPr>
                                <w:t xml:space="preserve">Aby Edison detekoval překážky, musíte do svého programu vložit kód, </w:t>
                              </w:r>
                              <w:r>
                                <w:rPr>
                                  <w:lang w:val="cs-CZ"/>
                                </w:rPr>
                                <w:t xml:space="preserve">který </w:t>
                              </w:r>
                              <w:r w:rsidRPr="00755ED2">
                                <w:rPr>
                                  <w:lang w:val="cs-CZ"/>
                                </w:rPr>
                                <w:t>zapn</w:t>
                              </w:r>
                              <w:r>
                                <w:rPr>
                                  <w:lang w:val="cs-CZ"/>
                                </w:rPr>
                                <w:t>e</w:t>
                              </w:r>
                              <w:r w:rsidRPr="00755ED2">
                                <w:rPr>
                                  <w:lang w:val="cs-CZ"/>
                                </w:rPr>
                                <w:t xml:space="preserve"> paprsek </w:t>
                              </w:r>
                              <w:r>
                                <w:rPr>
                                  <w:lang w:val="cs-CZ"/>
                                </w:rPr>
                                <w:t xml:space="preserve">pro </w:t>
                              </w:r>
                              <w:r w:rsidRPr="00755ED2">
                                <w:rPr>
                                  <w:lang w:val="cs-CZ"/>
                                </w:rPr>
                                <w:t>detekc</w:t>
                              </w:r>
                              <w:r>
                                <w:rPr>
                                  <w:lang w:val="cs-CZ"/>
                                </w:rPr>
                                <w:t>i</w:t>
                              </w:r>
                              <w:r w:rsidRPr="00755ED2">
                                <w:rPr>
                                  <w:lang w:val="cs-CZ"/>
                                </w:rPr>
                                <w:t xml:space="preserve"> překážek. Tím se rozsvítí infračervené LED diody a infračervený přijímač dostane pokyn, aby hledal odražené infračervené světlo odrážející se zpět k robotovi. Pouhé zapnutí paprsku pro detekci překážek však </w:t>
                              </w:r>
                              <w:proofErr w:type="gramStart"/>
                              <w:r w:rsidRPr="00755ED2">
                                <w:rPr>
                                  <w:lang w:val="cs-CZ"/>
                                </w:rPr>
                                <w:t>nestačí</w:t>
                              </w:r>
                              <w:proofErr w:type="gramEnd"/>
                              <w:r w:rsidRPr="00755ED2">
                                <w:rPr>
                                  <w:lang w:val="cs-CZ"/>
                                </w:rPr>
                                <w:t>. Potřebujete také kód, který sdělí senzoru, jakou událost má kontrolovat (jinými slovy, kde by měl hledat překážku) a co dělat, pokud je tato událost detekována.</w:t>
                              </w:r>
                            </w:p>
                            <w:p w14:paraId="3E245E7B" w14:textId="77777777" w:rsidR="002A1612" w:rsidRPr="00755ED2" w:rsidRDefault="002A1612" w:rsidP="001C6C01">
                              <w:pPr>
                                <w:rPr>
                                  <w:lang w:val="cs-CZ"/>
                                </w:rPr>
                              </w:pPr>
                            </w:p>
                          </w:txbxContent>
                        </wps:txbx>
                        <wps:bodyPr rot="0" vert="horz" wrap="square" lIns="91440" tIns="180000" rIns="91440" bIns="90000" anchor="t" anchorCtr="0">
                          <a:noAutofit/>
                        </wps:bodyPr>
                      </wps:wsp>
                      <pic:pic xmlns:pic="http://schemas.openxmlformats.org/drawingml/2006/picture">
                        <pic:nvPicPr>
                          <pic:cNvPr id="641" name="Picture 641"/>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204826" y="-43934"/>
                            <a:ext cx="899160" cy="898525"/>
                          </a:xfrm>
                          <a:prstGeom prst="rect">
                            <a:avLst/>
                          </a:prstGeom>
                        </pic:spPr>
                      </pic:pic>
                      <wps:wsp>
                        <wps:cNvPr id="642" name="Text Box 2"/>
                        <wps:cNvSpPr txBox="1">
                          <a:spLocks noChangeArrowheads="1"/>
                        </wps:cNvSpPr>
                        <wps:spPr bwMode="auto">
                          <a:xfrm>
                            <a:off x="1016813" y="310896"/>
                            <a:ext cx="1477670" cy="365676"/>
                          </a:xfrm>
                          <a:prstGeom prst="rect">
                            <a:avLst/>
                          </a:prstGeom>
                          <a:noFill/>
                          <a:ln w="9525">
                            <a:noFill/>
                            <a:miter lim="800000"/>
                            <a:headEnd/>
                            <a:tailEnd/>
                          </a:ln>
                        </wps:spPr>
                        <wps:txbx>
                          <w:txbxContent>
                            <w:p w14:paraId="144977E4" w14:textId="77777777" w:rsidR="002A1612" w:rsidRDefault="002A1612" w:rsidP="001C6C01">
                              <w:pPr>
                                <w:rPr>
                                  <w:b/>
                                  <w:color w:val="FF7000"/>
                                  <w:sz w:val="28"/>
                                  <w:szCs w:val="28"/>
                                </w:rPr>
                              </w:pPr>
                              <w:proofErr w:type="spellStart"/>
                              <w:r>
                                <w:rPr>
                                  <w:b/>
                                  <w:color w:val="FF7000"/>
                                  <w:sz w:val="28"/>
                                  <w:szCs w:val="28"/>
                                </w:rPr>
                                <w:t>Proč</w:t>
                              </w:r>
                              <w:proofErr w:type="spellEnd"/>
                              <w:r>
                                <w:rPr>
                                  <w:b/>
                                  <w:color w:val="FF7000"/>
                                  <w:sz w:val="28"/>
                                  <w:szCs w:val="28"/>
                                </w:rPr>
                                <w:t xml:space="preserve"> je to </w:t>
                              </w:r>
                              <w:proofErr w:type="spellStart"/>
                              <w:r>
                                <w:rPr>
                                  <w:b/>
                                  <w:color w:val="FF7000"/>
                                  <w:sz w:val="28"/>
                                  <w:szCs w:val="28"/>
                                </w:rPr>
                                <w:t>tak</w:t>
                              </w:r>
                              <w:proofErr w:type="spellEnd"/>
                              <w:r>
                                <w:rPr>
                                  <w:b/>
                                  <w:color w:val="FF7000"/>
                                  <w:sz w:val="28"/>
                                  <w:szCs w:val="28"/>
                                </w:rPr>
                                <w:t>?</w:t>
                              </w:r>
                            </w:p>
                            <w:p w14:paraId="61892C2F" w14:textId="77777777" w:rsidR="002A1612" w:rsidRDefault="002A1612" w:rsidP="001C6C01">
                              <w:pPr>
                                <w:rPr>
                                  <w:b/>
                                  <w:color w:val="FF7000"/>
                                  <w:sz w:val="28"/>
                                  <w:szCs w:val="28"/>
                                </w:rPr>
                              </w:pPr>
                            </w:p>
                            <w:p w14:paraId="6670F66A" w14:textId="77777777" w:rsidR="002A1612" w:rsidRDefault="002A1612" w:rsidP="001C6C01">
                              <w:pPr>
                                <w:rPr>
                                  <w:b/>
                                  <w:color w:val="FF7000"/>
                                  <w:sz w:val="28"/>
                                  <w:szCs w:val="28"/>
                                </w:rPr>
                              </w:pP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2A9DB153" id="Group 633" o:spid="_x0000_s1593" style="position:absolute;margin-left:6.7pt;margin-top:30.45pt;width:450pt;height:229.4pt;z-index:253438976;mso-height-relative:margin" coordorigin=",-439" coordsize="57150,2636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">
                <v:roundrect id="Text Box 10" o:spid="_x0000_s1594" style="position:absolute;top:6327;width:57150;height:19603;visibility:visible;mso-wrap-style:square;v-text-anchor:top" arcsize="514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" strokecolor="#5a5a5a [2109]">
                  <v:stroke joinstyle="miter"/>
                  <v:textbox inset=",5mm,,2.5mm">
                    <w:txbxContent>
                      <w:p w14:paraId="5695AF95" w14:textId="77777777" w:rsidR="002A1612" w:rsidRPr="00755ED2" w:rsidRDefault="002A1612" w:rsidP="001C6C01">
                        <w:pPr>
                          <w:rPr>
                            <w:lang w:val="cs-CZ"/>
                          </w:rPr>
                        </w:pPr>
                        <w:r w:rsidRPr="00755ED2">
                          <w:rPr>
                            <w:lang w:val="cs-CZ"/>
                          </w:rPr>
                          <w:t>Některé z Edisonových senzorů jsou vždy zapnuté a kontrolují události. Infračervený přijímač je zapnutý vždy, ale infračervené LED diody nejsou.</w:t>
                        </w:r>
                      </w:p>
                      <w:p w14:paraId="477DBF65" w14:textId="685CAD28" w:rsidR="002A1612" w:rsidRPr="00755ED2" w:rsidRDefault="002A1612" w:rsidP="001C6C01">
                        <w:pPr>
                          <w:rPr>
                            <w:lang w:val="cs-CZ"/>
                          </w:rPr>
                        </w:pPr>
                        <w:r w:rsidRPr="00755ED2">
                          <w:rPr>
                            <w:lang w:val="cs-CZ"/>
                          </w:rPr>
                          <w:t xml:space="preserve">Aby Edison detekoval překážky, musíte do svého programu vložit kód, </w:t>
                        </w:r>
                        <w:r>
                          <w:rPr>
                            <w:lang w:val="cs-CZ"/>
                          </w:rPr>
                          <w:t xml:space="preserve">který </w:t>
                        </w:r>
                        <w:r w:rsidRPr="00755ED2">
                          <w:rPr>
                            <w:lang w:val="cs-CZ"/>
                          </w:rPr>
                          <w:t>zapn</w:t>
                        </w:r>
                        <w:r>
                          <w:rPr>
                            <w:lang w:val="cs-CZ"/>
                          </w:rPr>
                          <w:t>e</w:t>
                        </w:r>
                        <w:r w:rsidRPr="00755ED2">
                          <w:rPr>
                            <w:lang w:val="cs-CZ"/>
                          </w:rPr>
                          <w:t xml:space="preserve"> paprsek </w:t>
                        </w:r>
                        <w:r>
                          <w:rPr>
                            <w:lang w:val="cs-CZ"/>
                          </w:rPr>
                          <w:t xml:space="preserve">pro </w:t>
                        </w:r>
                        <w:r w:rsidRPr="00755ED2">
                          <w:rPr>
                            <w:lang w:val="cs-CZ"/>
                          </w:rPr>
                          <w:t>detekc</w:t>
                        </w:r>
                        <w:r>
                          <w:rPr>
                            <w:lang w:val="cs-CZ"/>
                          </w:rPr>
                          <w:t>i</w:t>
                        </w:r>
                        <w:r w:rsidRPr="00755ED2">
                          <w:rPr>
                            <w:lang w:val="cs-CZ"/>
                          </w:rPr>
                          <w:t xml:space="preserve"> překážek. Tím se rozsvítí infračervené LED diody a infračervený přijímač dostane pokyn, aby hledal odražené infračervené světlo odrážející se zpět k robotovi. Pouhé zapnutí paprsku pro detekci překážek však </w:t>
                        </w:r>
                        <w:proofErr w:type="gramStart"/>
                        <w:r w:rsidRPr="00755ED2">
                          <w:rPr>
                            <w:lang w:val="cs-CZ"/>
                          </w:rPr>
                          <w:t>nestačí</w:t>
                        </w:r>
                        <w:proofErr w:type="gramEnd"/>
                        <w:r w:rsidRPr="00755ED2">
                          <w:rPr>
                            <w:lang w:val="cs-CZ"/>
                          </w:rPr>
                          <w:t>. Potřebujete také kód, který sdělí senzoru, jakou událost má kontrolovat (jinými slovy, kde by měl hledat překážku) a co dělat, pokud je tato událost detekována.</w:t>
                        </w:r>
                      </w:p>
                      <w:p w14:paraId="3E245E7B" w14:textId="77777777" w:rsidR="002A1612" w:rsidRPr="00755ED2" w:rsidRDefault="002A1612" w:rsidP="001C6C01">
                        <w:pPr>
                          <w:rPr>
                            <w:lang w:val="cs-CZ"/>
                          </w:rPr>
                        </w:pPr>
                      </w:p>
                    </w:txbxContent>
                  </v:textbox>
                </v:roundrect>
                <v:shape id="Picture 641" o:spid="_x0000_s1595" type="#_x0000_t75" style="position:absolute;left:2048;top:-439;width:8991;height:8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">
                  <v:imagedata r:id="rId42" o:title=""/>
                </v:shape>
                <v:shape id="_x0000_s1596" type="#_x0000_t202" style="position:absolute;left:10168;top:3108;width:14776;height:36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" filled="f" stroked="f">
                  <v:textbox>
                    <w:txbxContent>
                      <w:p w14:paraId="144977E4" w14:textId="77777777" w:rsidR="002A1612" w:rsidRDefault="002A1612" w:rsidP="001C6C01">
                        <w:pPr>
                          <w:rPr>
                            <w:b/>
                            <w:color w:val="FF7000"/>
                            <w:sz w:val="28"/>
                            <w:szCs w:val="28"/>
                          </w:rPr>
                        </w:pPr>
                        <w:proofErr w:type="spellStart"/>
                        <w:r>
                          <w:rPr>
                            <w:b/>
                            <w:color w:val="FF7000"/>
                            <w:sz w:val="28"/>
                            <w:szCs w:val="28"/>
                          </w:rPr>
                          <w:t>Proč</w:t>
                        </w:r>
                        <w:proofErr w:type="spellEnd"/>
                        <w:r>
                          <w:rPr>
                            <w:b/>
                            <w:color w:val="FF7000"/>
                            <w:sz w:val="28"/>
                            <w:szCs w:val="28"/>
                          </w:rPr>
                          <w:t xml:space="preserve"> je to </w:t>
                        </w:r>
                        <w:proofErr w:type="spellStart"/>
                        <w:r>
                          <w:rPr>
                            <w:b/>
                            <w:color w:val="FF7000"/>
                            <w:sz w:val="28"/>
                            <w:szCs w:val="28"/>
                          </w:rPr>
                          <w:t>tak</w:t>
                        </w:r>
                        <w:proofErr w:type="spellEnd"/>
                        <w:r>
                          <w:rPr>
                            <w:b/>
                            <w:color w:val="FF7000"/>
                            <w:sz w:val="28"/>
                            <w:szCs w:val="28"/>
                          </w:rPr>
                          <w:t>?</w:t>
                        </w:r>
                      </w:p>
                      <w:p w14:paraId="61892C2F" w14:textId="77777777" w:rsidR="002A1612" w:rsidRDefault="002A1612" w:rsidP="001C6C01">
                        <w:pPr>
                          <w:rPr>
                            <w:b/>
                            <w:color w:val="FF7000"/>
                            <w:sz w:val="28"/>
                            <w:szCs w:val="28"/>
                          </w:rPr>
                        </w:pPr>
                      </w:p>
                      <w:p w14:paraId="6670F66A" w14:textId="77777777" w:rsidR="002A1612" w:rsidRDefault="002A1612" w:rsidP="001C6C01">
                        <w:pPr>
                          <w:rPr>
                            <w:b/>
                            <w:color w:val="FF7000"/>
                            <w:sz w:val="28"/>
                            <w:szCs w:val="28"/>
                          </w:rPr>
                        </w:pPr>
                      </w:p>
                    </w:txbxContent>
                  </v:textbox>
                </v:shape>
                <w10:wrap type="topAndBottom"/>
              </v:group>
            </w:pict>
          </mc:Fallback>
        </mc:AlternateContent>
      </w:r>
      <w:r w:rsidR="001C6C01">
        <w:rPr>
          <w:lang w:val="cs-CZ"/>
        </w:rPr>
        <w:t xml:space="preserve">Otestujte program a podívejte se, jak funguje. </w:t>
      </w:r>
    </w:p>
    <w:p w14:paraId="13F7193E" w14:textId="1CCCD031" w:rsidR="001C6C01" w:rsidRPr="00A84B87" w:rsidRDefault="001C6C01" w:rsidP="001C6C01">
      <w:pPr>
        <w:rPr>
          <w:lang w:val="cs-CZ"/>
        </w:rPr>
      </w:pPr>
    </w:p>
    <w:p w14:paraId="09901061" w14:textId="7EC51454" w:rsidR="001C6C01" w:rsidRPr="00A84B87" w:rsidRDefault="001C6C01" w:rsidP="001C6C01">
      <w:pPr>
        <w:pStyle w:val="Nadpis2"/>
        <w:rPr>
          <w:lang w:val="cs-CZ"/>
        </w:rPr>
      </w:pPr>
      <w:bookmarkStart w:id="127" w:name="_Toc508722224"/>
      <w:bookmarkStart w:id="128" w:name="_Toc508704639"/>
      <w:r w:rsidRPr="00A84B87">
        <w:rPr>
          <w:lang w:val="cs-CZ"/>
        </w:rPr>
        <w:t xml:space="preserve">Úkol 3: </w:t>
      </w:r>
      <w:r>
        <w:rPr>
          <w:lang w:val="cs-CZ"/>
        </w:rPr>
        <w:t xml:space="preserve">Detekuj a vyhni se </w:t>
      </w:r>
      <w:bookmarkEnd w:id="127"/>
      <w:bookmarkEnd w:id="128"/>
    </w:p>
    <w:p w14:paraId="76D11D32" w14:textId="62D97EF4" w:rsidR="001C6C01" w:rsidRPr="00A84B87" w:rsidRDefault="001C6C01" w:rsidP="001C6C01">
      <w:pPr>
        <w:rPr>
          <w:noProof/>
          <w:lang w:val="cs-CZ" w:eastAsia="en-AU"/>
        </w:rPr>
      </w:pPr>
      <w:r>
        <w:rPr>
          <w:lang w:val="cs-CZ"/>
        </w:rPr>
        <w:t>Místo toho, aby pouze zastavil, když detekuje překážku, můžete Edisona přimět, aby se detekované překážce vyhnul a pokračoval v jízdě. K tomu musíte vytvořit algoritmus řešící sadu problémů</w:t>
      </w:r>
      <w:r w:rsidRPr="00A84B87">
        <w:rPr>
          <w:noProof/>
          <w:lang w:val="cs-CZ" w:eastAsia="en-AU"/>
        </w:rPr>
        <w:t xml:space="preserve">: </w:t>
      </w:r>
      <w:r w:rsidR="00DA72A8">
        <w:rPr>
          <w:noProof/>
          <w:lang w:val="cs-CZ" w:eastAsia="en-AU"/>
        </w:rPr>
        <w:t>„</w:t>
      </w:r>
      <w:r w:rsidRPr="00A84B87">
        <w:rPr>
          <w:noProof/>
          <w:lang w:val="cs-CZ" w:eastAsia="en-AU"/>
        </w:rPr>
        <w:t>dete</w:t>
      </w:r>
      <w:r>
        <w:rPr>
          <w:noProof/>
          <w:lang w:val="cs-CZ" w:eastAsia="en-AU"/>
        </w:rPr>
        <w:t>kuj jakoukoli překážku a vyhni se jí</w:t>
      </w:r>
      <w:r w:rsidR="00DA72A8">
        <w:rPr>
          <w:noProof/>
          <w:lang w:val="cs-CZ" w:eastAsia="en-AU"/>
        </w:rPr>
        <w:t>“</w:t>
      </w:r>
      <w:r w:rsidRPr="00A84B87">
        <w:rPr>
          <w:noProof/>
          <w:lang w:val="cs-CZ" w:eastAsia="en-AU"/>
        </w:rPr>
        <w:t>.</w:t>
      </w:r>
    </w:p>
    <w:p w14:paraId="4F59FDB3" w14:textId="77777777" w:rsidR="001C6C01" w:rsidRPr="00A84B87" w:rsidRDefault="001C6C01" w:rsidP="001C6C01">
      <w:pPr>
        <w:pStyle w:val="Odstavecseseznamem"/>
        <w:numPr>
          <w:ilvl w:val="0"/>
          <w:numId w:val="59"/>
        </w:numPr>
        <w:rPr>
          <w:lang w:val="cs-CZ"/>
        </w:rPr>
      </w:pPr>
      <w:r>
        <w:rPr>
          <w:lang w:val="cs-CZ"/>
        </w:rPr>
        <w:t>Pomocí pseudokódu napište algoritmus k detekci a vyhnutí se překážce</w:t>
      </w:r>
      <w:r w:rsidRPr="00A84B87">
        <w:rPr>
          <w:lang w:val="cs-CZ"/>
        </w:rPr>
        <w:t>.</w:t>
      </w:r>
    </w:p>
    <w:p w14:paraId="4A66A3A7" w14:textId="77777777" w:rsidR="001C6C01" w:rsidRPr="00A84B87" w:rsidRDefault="001C6C01" w:rsidP="001C6C01">
      <w:pPr>
        <w:rPr>
          <w:lang w:val="cs-CZ"/>
        </w:rPr>
      </w:pPr>
      <w:r w:rsidRPr="00A84B87">
        <w:rPr>
          <w:lang w:val="cs-CZ"/>
        </w:rPr>
        <w:t>________________________________________________________________________________</w:t>
      </w:r>
    </w:p>
    <w:p w14:paraId="5EA11F86" w14:textId="77777777" w:rsidR="001C6C01" w:rsidRPr="00A84B87" w:rsidRDefault="001C6C01" w:rsidP="001C6C01">
      <w:pPr>
        <w:rPr>
          <w:lang w:val="cs-CZ"/>
        </w:rPr>
      </w:pPr>
      <w:r w:rsidRPr="00A84B87">
        <w:rPr>
          <w:lang w:val="cs-CZ"/>
        </w:rPr>
        <w:t>________________________________________________________________________________</w:t>
      </w:r>
    </w:p>
    <w:p w14:paraId="66433A0F" w14:textId="77777777" w:rsidR="001C6C01" w:rsidRPr="00A84B87" w:rsidRDefault="001C6C01" w:rsidP="001C6C01">
      <w:pPr>
        <w:rPr>
          <w:lang w:val="cs-CZ"/>
        </w:rPr>
      </w:pPr>
      <w:r w:rsidRPr="00A84B87">
        <w:rPr>
          <w:lang w:val="cs-CZ"/>
        </w:rPr>
        <w:t>________________________________________________________________________________</w:t>
      </w:r>
    </w:p>
    <w:p w14:paraId="3C173E3F" w14:textId="77777777" w:rsidR="001C6C01" w:rsidRPr="00A84B87" w:rsidRDefault="001C6C01" w:rsidP="001C6C01">
      <w:pPr>
        <w:rPr>
          <w:lang w:val="cs-CZ"/>
        </w:rPr>
      </w:pPr>
      <w:r w:rsidRPr="00A84B87">
        <w:rPr>
          <w:lang w:val="cs-CZ"/>
        </w:rPr>
        <w:t>________________________________________________________________________________</w:t>
      </w:r>
    </w:p>
    <w:p w14:paraId="62BBC6D5" w14:textId="77777777" w:rsidR="001C6C01" w:rsidRPr="00A84B87" w:rsidRDefault="001C6C01" w:rsidP="001C6C01">
      <w:pPr>
        <w:rPr>
          <w:lang w:val="cs-CZ"/>
        </w:rPr>
      </w:pPr>
      <w:r w:rsidRPr="00A84B87">
        <w:rPr>
          <w:lang w:val="cs-CZ"/>
        </w:rPr>
        <w:t>________________________________________________________________________________</w:t>
      </w:r>
    </w:p>
    <w:p w14:paraId="58C7D250" w14:textId="77777777" w:rsidR="001C6C01" w:rsidRPr="00A84B87" w:rsidRDefault="001C6C01" w:rsidP="001C6C01">
      <w:pPr>
        <w:rPr>
          <w:lang w:val="cs-CZ"/>
        </w:rPr>
      </w:pPr>
      <w:r w:rsidRPr="00A84B87">
        <w:rPr>
          <w:lang w:val="cs-CZ"/>
        </w:rPr>
        <w:t>________________________________________________________________________________</w:t>
      </w:r>
    </w:p>
    <w:p w14:paraId="04DC2759" w14:textId="77777777" w:rsidR="001C6C01" w:rsidRPr="00A84B87" w:rsidRDefault="001C6C01" w:rsidP="001C6C01">
      <w:pPr>
        <w:rPr>
          <w:lang w:val="cs-CZ"/>
        </w:rPr>
      </w:pPr>
    </w:p>
    <w:p w14:paraId="0CDE4479" w14:textId="77777777" w:rsidR="001C6C01" w:rsidRPr="00755ED2" w:rsidRDefault="001C6C01" w:rsidP="001C6C01">
      <w:pPr>
        <w:rPr>
          <w:lang w:val="cs-CZ"/>
        </w:rPr>
      </w:pPr>
    </w:p>
    <w:p w14:paraId="4E7B4D2F" w14:textId="77777777" w:rsidR="008C5C02" w:rsidRDefault="008C5C02">
      <w:pPr>
        <w:rPr>
          <w:lang w:val="cs-CZ"/>
        </w:rPr>
      </w:pPr>
      <w:r>
        <w:rPr>
          <w:lang w:val="cs-CZ"/>
        </w:rPr>
        <w:br w:type="page"/>
      </w:r>
    </w:p>
    <w:p w14:paraId="45F57FD8" w14:textId="01AC6A6B" w:rsidR="001C6C01" w:rsidRPr="00A84B87" w:rsidRDefault="001C6C01" w:rsidP="001C6C01">
      <w:pPr>
        <w:rPr>
          <w:lang w:val="cs-CZ"/>
        </w:rPr>
      </w:pPr>
      <w:r w:rsidRPr="00755ED2">
        <w:rPr>
          <w:rFonts w:hint="eastAsia"/>
          <w:lang w:val="cs-CZ"/>
        </w:rPr>
        <w:lastRenderedPageBreak/>
        <w:t>Až budete mít algoritmus</w:t>
      </w:r>
      <w:r>
        <w:rPr>
          <w:lang w:val="cs-CZ"/>
        </w:rPr>
        <w:t xml:space="preserve"> vytvořený</w:t>
      </w:r>
      <w:r w:rsidRPr="00755ED2">
        <w:rPr>
          <w:rFonts w:hint="eastAsia"/>
          <w:lang w:val="cs-CZ"/>
        </w:rPr>
        <w:t xml:space="preserve">, napište </w:t>
      </w:r>
      <w:r>
        <w:rPr>
          <w:lang w:val="cs-CZ"/>
        </w:rPr>
        <w:t>v </w:t>
      </w:r>
      <w:proofErr w:type="spellStart"/>
      <w:r w:rsidRPr="00755ED2">
        <w:rPr>
          <w:rFonts w:hint="eastAsia"/>
          <w:lang w:val="cs-CZ"/>
        </w:rPr>
        <w:t>EdScratch</w:t>
      </w:r>
      <w:r w:rsidR="007426BB">
        <w:rPr>
          <w:lang w:val="cs-CZ"/>
        </w:rPr>
        <w:t>i</w:t>
      </w:r>
      <w:proofErr w:type="spellEnd"/>
      <w:r w:rsidRPr="00755ED2">
        <w:rPr>
          <w:rFonts w:hint="eastAsia"/>
          <w:lang w:val="cs-CZ"/>
        </w:rPr>
        <w:t xml:space="preserve"> pro Edison</w:t>
      </w:r>
      <w:r>
        <w:rPr>
          <w:lang w:val="cs-CZ"/>
        </w:rPr>
        <w:t xml:space="preserve">a program s využitím </w:t>
      </w:r>
      <w:r w:rsidRPr="00755ED2">
        <w:rPr>
          <w:rFonts w:hint="eastAsia"/>
          <w:lang w:val="cs-CZ"/>
        </w:rPr>
        <w:t>logik</w:t>
      </w:r>
      <w:r>
        <w:rPr>
          <w:lang w:val="cs-CZ"/>
        </w:rPr>
        <w:t>y</w:t>
      </w:r>
      <w:r w:rsidRPr="00755ED2">
        <w:rPr>
          <w:rFonts w:hint="eastAsia"/>
          <w:lang w:val="cs-CZ"/>
        </w:rPr>
        <w:t xml:space="preserve"> z tohoto algoritmu. Stáhněte si program a vyzkoušejte </w:t>
      </w:r>
      <w:r>
        <w:rPr>
          <w:lang w:val="cs-CZ"/>
        </w:rPr>
        <w:t xml:space="preserve">jej v Edisonovi pomocí </w:t>
      </w:r>
      <w:r w:rsidRPr="00755ED2">
        <w:rPr>
          <w:rFonts w:hint="eastAsia"/>
          <w:lang w:val="cs-CZ"/>
        </w:rPr>
        <w:t>několika překážek</w:t>
      </w:r>
      <w:r w:rsidRPr="00A84B87">
        <w:rPr>
          <w:lang w:val="cs-CZ"/>
        </w:rPr>
        <w:t xml:space="preserve">. </w:t>
      </w:r>
    </w:p>
    <w:p w14:paraId="7636498C" w14:textId="77777777" w:rsidR="001C6C01" w:rsidRPr="00A84B87" w:rsidRDefault="001C6C01" w:rsidP="001C6C01">
      <w:pPr>
        <w:pStyle w:val="Odstavecseseznamem"/>
        <w:numPr>
          <w:ilvl w:val="0"/>
          <w:numId w:val="59"/>
        </w:numPr>
        <w:rPr>
          <w:lang w:val="cs-CZ"/>
        </w:rPr>
      </w:pPr>
      <w:r>
        <w:rPr>
          <w:lang w:val="cs-CZ"/>
        </w:rPr>
        <w:t xml:space="preserve">S problémy se při psaní programů setkávají i profesionální programátoři. Popište, na jaký problém jste narazili při tvorbě algoritmu k detekci a vyhnutí se překážce nebo při psaní programu. Jak jste tento problém vyřešili? </w:t>
      </w:r>
    </w:p>
    <w:p w14:paraId="1BB07606" w14:textId="77777777" w:rsidR="001C6C01" w:rsidRPr="00A84B87" w:rsidRDefault="001C6C01" w:rsidP="001C6C01">
      <w:pPr>
        <w:rPr>
          <w:lang w:val="cs-CZ"/>
        </w:rPr>
      </w:pPr>
      <w:bookmarkStart w:id="129" w:name="_Hlk516059769"/>
      <w:r w:rsidRPr="00A84B87">
        <w:rPr>
          <w:lang w:val="cs-CZ"/>
        </w:rPr>
        <w:t>________________________________________________________________________________</w:t>
      </w:r>
    </w:p>
    <w:p w14:paraId="5BAC88E3" w14:textId="77777777" w:rsidR="001C6C01" w:rsidRPr="00A84B87" w:rsidRDefault="001C6C01" w:rsidP="001C6C01">
      <w:pPr>
        <w:rPr>
          <w:lang w:val="cs-CZ"/>
        </w:rPr>
      </w:pPr>
      <w:r w:rsidRPr="00A84B87">
        <w:rPr>
          <w:lang w:val="cs-CZ"/>
        </w:rPr>
        <w:t>________________________________________________________________________________</w:t>
      </w:r>
    </w:p>
    <w:bookmarkEnd w:id="129"/>
    <w:p w14:paraId="050C5BF6" w14:textId="77777777" w:rsidR="001C6C01" w:rsidRPr="00A84B87" w:rsidRDefault="001C6C01" w:rsidP="001C6C01">
      <w:pPr>
        <w:rPr>
          <w:lang w:val="cs-CZ"/>
        </w:rPr>
      </w:pPr>
      <w:r w:rsidRPr="00A84B87">
        <w:rPr>
          <w:lang w:val="cs-CZ"/>
        </w:rPr>
        <w:t>________________________________________________________________________________</w:t>
      </w:r>
    </w:p>
    <w:p w14:paraId="4630AAA2" w14:textId="77777777" w:rsidR="001C6C01" w:rsidRPr="00A84B87" w:rsidRDefault="001C6C01" w:rsidP="001C6C01">
      <w:pPr>
        <w:rPr>
          <w:lang w:val="cs-CZ"/>
        </w:rPr>
      </w:pPr>
      <w:r w:rsidRPr="00A84B87">
        <w:rPr>
          <w:lang w:val="cs-CZ"/>
        </w:rPr>
        <w:t>________________________________________________________________________________</w:t>
      </w:r>
    </w:p>
    <w:p w14:paraId="540EE084" w14:textId="77777777" w:rsidR="001C6C01" w:rsidRPr="00A84B87" w:rsidRDefault="001C6C01" w:rsidP="001C6C01">
      <w:pPr>
        <w:rPr>
          <w:lang w:val="cs-CZ"/>
        </w:rPr>
      </w:pPr>
      <w:r w:rsidRPr="00A84B87">
        <w:rPr>
          <w:lang w:val="cs-CZ"/>
        </w:rPr>
        <w:t>________________________________________________________________________________</w:t>
      </w:r>
      <w:r w:rsidRPr="00A84B87">
        <w:rPr>
          <w:lang w:val="cs-CZ"/>
        </w:rPr>
        <w:br w:type="page"/>
      </w:r>
    </w:p>
    <w:p w14:paraId="44183293" w14:textId="77777777" w:rsidR="001C6C01" w:rsidRPr="00A84B87" w:rsidRDefault="001C6C01" w:rsidP="001C6C01">
      <w:pPr>
        <w:pStyle w:val="Nadpis1"/>
        <w:rPr>
          <w:lang w:val="cs-CZ"/>
        </w:rPr>
      </w:pPr>
      <w:bookmarkStart w:id="130" w:name="_Toc19607201"/>
      <w:r w:rsidRPr="00A84B87">
        <w:rPr>
          <w:lang w:val="cs-CZ"/>
        </w:rPr>
        <w:lastRenderedPageBreak/>
        <w:t xml:space="preserve">U4-2.5 </w:t>
      </w:r>
      <w:r>
        <w:rPr>
          <w:lang w:val="cs-CZ"/>
        </w:rPr>
        <w:t>Prozkoumejte odesílání zpráv pomocí Edisona</w:t>
      </w:r>
      <w:bookmarkEnd w:id="130"/>
    </w:p>
    <w:p w14:paraId="6F591A73" w14:textId="07869796" w:rsidR="001C6C01" w:rsidRPr="00A84B87" w:rsidRDefault="001C6C01" w:rsidP="001C6C01">
      <w:pPr>
        <w:rPr>
          <w:lang w:val="cs-CZ"/>
        </w:rPr>
      </w:pPr>
      <w:r w:rsidRPr="00EA63E1">
        <w:rPr>
          <w:rFonts w:hint="eastAsia"/>
          <w:lang w:val="cs-CZ"/>
        </w:rPr>
        <w:t>Roboti Edison mají infračerven</w:t>
      </w:r>
      <w:r>
        <w:rPr>
          <w:lang w:val="cs-CZ"/>
        </w:rPr>
        <w:t>ý</w:t>
      </w:r>
      <w:r w:rsidRPr="00EA63E1">
        <w:rPr>
          <w:rFonts w:hint="eastAsia"/>
          <w:lang w:val="cs-CZ"/>
        </w:rPr>
        <w:t xml:space="preserve"> </w:t>
      </w:r>
      <w:r w:rsidR="00E4159A" w:rsidRPr="00EA63E1">
        <w:rPr>
          <w:rFonts w:hint="eastAsia"/>
          <w:lang w:val="cs-CZ"/>
        </w:rPr>
        <w:t>světeln</w:t>
      </w:r>
      <w:r w:rsidR="00E4159A">
        <w:rPr>
          <w:lang w:val="cs-CZ"/>
        </w:rPr>
        <w:t>ý</w:t>
      </w:r>
      <w:r w:rsidR="00E4159A" w:rsidRPr="00EA63E1">
        <w:rPr>
          <w:rFonts w:hint="eastAsia"/>
          <w:lang w:val="cs-CZ"/>
        </w:rPr>
        <w:t xml:space="preserve"> </w:t>
      </w:r>
      <w:r>
        <w:rPr>
          <w:lang w:val="cs-CZ"/>
        </w:rPr>
        <w:t>senzor</w:t>
      </w:r>
      <w:r w:rsidRPr="00EA63E1">
        <w:rPr>
          <w:rFonts w:hint="eastAsia"/>
          <w:lang w:val="cs-CZ"/>
        </w:rPr>
        <w:t>, kter</w:t>
      </w:r>
      <w:r w:rsidR="00E4159A">
        <w:rPr>
          <w:lang w:val="cs-CZ"/>
        </w:rPr>
        <w:t>ý</w:t>
      </w:r>
      <w:r w:rsidRPr="00EA63E1">
        <w:rPr>
          <w:rFonts w:hint="eastAsia"/>
          <w:lang w:val="cs-CZ"/>
        </w:rPr>
        <w:t xml:space="preserve"> lze použít k detekci překážek. Tento senzor můžeme také použít jiným způsobem: k odesílání a přijímání infračervených zpráv</w:t>
      </w:r>
      <w:r w:rsidRPr="00A84B87">
        <w:rPr>
          <w:lang w:val="cs-CZ"/>
        </w:rPr>
        <w:t xml:space="preserve">. </w:t>
      </w:r>
    </w:p>
    <w:p w14:paraId="4858A0F1" w14:textId="77777777" w:rsidR="001C6C01" w:rsidRPr="00A84B87" w:rsidRDefault="001C6C01" w:rsidP="001C6C01">
      <w:pPr>
        <w:pStyle w:val="Nadpis2"/>
        <w:rPr>
          <w:lang w:val="cs-CZ"/>
        </w:rPr>
      </w:pPr>
    </w:p>
    <w:p w14:paraId="0B231E70" w14:textId="77777777" w:rsidR="001C6C01" w:rsidRPr="00A84B87" w:rsidRDefault="001C6C01" w:rsidP="001C6C01">
      <w:pPr>
        <w:pStyle w:val="Nadpis2"/>
        <w:rPr>
          <w:lang w:val="cs-CZ"/>
        </w:rPr>
      </w:pPr>
      <w:r w:rsidRPr="00A84B87">
        <w:rPr>
          <w:lang w:val="cs-CZ"/>
        </w:rPr>
        <w:t xml:space="preserve">Úkol 1: Edison </w:t>
      </w:r>
      <w:r>
        <w:rPr>
          <w:lang w:val="cs-CZ"/>
        </w:rPr>
        <w:t xml:space="preserve">a infračervené zprávy </w:t>
      </w:r>
    </w:p>
    <w:p w14:paraId="5D535CD8" w14:textId="1DD4CF05" w:rsidR="001C6C01" w:rsidRPr="00A84B87" w:rsidRDefault="00E4159A" w:rsidP="001C6C01">
      <w:pPr>
        <w:rPr>
          <w:lang w:val="cs-CZ"/>
        </w:rPr>
      </w:pPr>
      <w:r w:rsidRPr="00A84B87">
        <w:rPr>
          <w:noProof/>
          <w:lang w:val="cs-CZ"/>
        </w:rPr>
        <mc:AlternateContent>
          <mc:Choice Requires="wpg">
            <w:drawing>
              <wp:anchor distT="0" distB="0" distL="114300" distR="114300" simplePos="0" relativeHeight="253467648" behindDoc="0" locked="0" layoutInCell="1" allowOverlap="1" wp14:anchorId="21936408" wp14:editId="08B0B313">
                <wp:simplePos x="0" y="0"/>
                <wp:positionH relativeFrom="column">
                  <wp:posOffset>2425065</wp:posOffset>
                </wp:positionH>
                <wp:positionV relativeFrom="paragraph">
                  <wp:posOffset>157150</wp:posOffset>
                </wp:positionV>
                <wp:extent cx="4064000" cy="1939925"/>
                <wp:effectExtent l="0" t="0" r="0" b="3175"/>
                <wp:wrapSquare wrapText="bothSides"/>
                <wp:docPr id="1436" name="Group 1073742158"/>
                <wp:cNvGraphicFramePr/>
                <a:graphic xmlns:a="http://schemas.openxmlformats.org/drawingml/2006/main">
                  <a:graphicData uri="http://schemas.microsoft.com/office/word/2010/wordprocessingGroup">
                    <wpg:wgp>
                      <wpg:cNvGrpSpPr/>
                      <wpg:grpSpPr>
                        <a:xfrm>
                          <a:off x="0" y="0"/>
                          <a:ext cx="4064000" cy="1939925"/>
                          <a:chOff x="135190" y="186854"/>
                          <a:chExt cx="4070516" cy="1941327"/>
                        </a:xfrm>
                      </wpg:grpSpPr>
                      <pic:pic xmlns:pic="http://schemas.openxmlformats.org/drawingml/2006/picture">
                        <pic:nvPicPr>
                          <pic:cNvPr id="1437" name="Picture 1073742137"/>
                          <pic:cNvPicPr>
                            <a:picLocks noChangeAspect="1"/>
                          </pic:cNvPicPr>
                        </pic:nvPicPr>
                        <pic:blipFill rotWithShape="1">
                          <a:blip r:embed="rId181" cstate="print">
                            <a:extLst>
                              <a:ext uri="{28A0092B-C50C-407E-A947-70E740481C1C}">
                                <a14:useLocalDpi xmlns:a14="http://schemas.microsoft.com/office/drawing/2010/main" val="0"/>
                              </a:ext>
                            </a:extLst>
                          </a:blip>
                          <a:srcRect l="4516" t="7181" b="8180"/>
                          <a:stretch/>
                        </pic:blipFill>
                        <pic:spPr>
                          <a:xfrm>
                            <a:off x="135190" y="186854"/>
                            <a:ext cx="2317554" cy="1499584"/>
                          </a:xfrm>
                          <a:prstGeom prst="rect">
                            <a:avLst/>
                          </a:prstGeom>
                        </pic:spPr>
                      </pic:pic>
                      <wps:wsp>
                        <wps:cNvPr id="1438" name="Text Box 2"/>
                        <wps:cNvSpPr txBox="1">
                          <a:spLocks noChangeArrowheads="1"/>
                        </wps:cNvSpPr>
                        <wps:spPr bwMode="auto">
                          <a:xfrm>
                            <a:off x="1788302" y="1817672"/>
                            <a:ext cx="2014360" cy="310509"/>
                          </a:xfrm>
                          <a:prstGeom prst="rect">
                            <a:avLst/>
                          </a:prstGeom>
                          <a:noFill/>
                          <a:ln w="9525">
                            <a:noFill/>
                            <a:miter lim="800000"/>
                            <a:headEnd/>
                            <a:tailEnd/>
                          </a:ln>
                        </wps:spPr>
                        <wps:txbx>
                          <w:txbxContent>
                            <w:p w14:paraId="16AA3D91" w14:textId="77777777" w:rsidR="002A1612" w:rsidRPr="00854865" w:rsidRDefault="002A1612" w:rsidP="001C6C01">
                              <w:pPr>
                                <w:rPr>
                                  <w:rFonts w:ascii="Times New Roman" w:hAnsi="Times New Roman"/>
                                  <w:color w:val="FF7000"/>
                                  <w:sz w:val="24"/>
                                  <w:szCs w:val="24"/>
                                  <w:lang w:val="cs-CZ"/>
                                </w:rPr>
                              </w:pPr>
                              <w:proofErr w:type="spellStart"/>
                              <w:r>
                                <w:rPr>
                                  <w:color w:val="FF7000"/>
                                  <w:sz w:val="24"/>
                                  <w:szCs w:val="24"/>
                                </w:rPr>
                                <w:t>Pravá</w:t>
                              </w:r>
                              <w:proofErr w:type="spellEnd"/>
                              <w:r>
                                <w:rPr>
                                  <w:color w:val="FF7000"/>
                                  <w:sz w:val="24"/>
                                  <w:szCs w:val="24"/>
                                </w:rPr>
                                <w:t xml:space="preserve"> </w:t>
                              </w:r>
                              <w:proofErr w:type="spellStart"/>
                              <w:r>
                                <w:rPr>
                                  <w:color w:val="FF7000"/>
                                  <w:sz w:val="24"/>
                                  <w:szCs w:val="24"/>
                                </w:rPr>
                                <w:t>infračervená</w:t>
                              </w:r>
                              <w:proofErr w:type="spellEnd"/>
                              <w:r>
                                <w:rPr>
                                  <w:color w:val="FF7000"/>
                                  <w:sz w:val="24"/>
                                  <w:szCs w:val="24"/>
                                </w:rPr>
                                <w:t xml:space="preserve"> LED</w:t>
                              </w:r>
                            </w:p>
                          </w:txbxContent>
                        </wps:txbx>
                        <wps:bodyPr rot="0" vert="horz" wrap="square" lIns="91440" tIns="45720" rIns="91440" bIns="45720" anchor="t" anchorCtr="0">
                          <a:noAutofit/>
                        </wps:bodyPr>
                      </wps:wsp>
                      <wps:wsp>
                        <wps:cNvPr id="1439" name="Text Box 2"/>
                        <wps:cNvSpPr txBox="1">
                          <a:spLocks noChangeArrowheads="1"/>
                        </wps:cNvSpPr>
                        <wps:spPr bwMode="auto">
                          <a:xfrm>
                            <a:off x="2307929" y="1527085"/>
                            <a:ext cx="1897777" cy="354280"/>
                          </a:xfrm>
                          <a:prstGeom prst="rect">
                            <a:avLst/>
                          </a:prstGeom>
                          <a:noFill/>
                          <a:ln w="9525">
                            <a:noFill/>
                            <a:miter lim="800000"/>
                            <a:headEnd/>
                            <a:tailEnd/>
                          </a:ln>
                        </wps:spPr>
                        <wps:txbx>
                          <w:txbxContent>
                            <w:p w14:paraId="1C089D39" w14:textId="77777777" w:rsidR="002A1612" w:rsidRPr="00854865" w:rsidRDefault="002A1612" w:rsidP="001C6C01">
                              <w:pPr>
                                <w:rPr>
                                  <w:rFonts w:ascii="Times New Roman" w:hAnsi="Times New Roman"/>
                                  <w:color w:val="FF7000"/>
                                  <w:sz w:val="24"/>
                                  <w:szCs w:val="24"/>
                                  <w:lang w:val="cs-CZ"/>
                                </w:rPr>
                              </w:pPr>
                              <w:proofErr w:type="spellStart"/>
                              <w:r>
                                <w:rPr>
                                  <w:color w:val="FF7000"/>
                                  <w:sz w:val="24"/>
                                  <w:szCs w:val="24"/>
                                </w:rPr>
                                <w:t>Infračervený</w:t>
                              </w:r>
                              <w:proofErr w:type="spellEnd"/>
                              <w:r>
                                <w:rPr>
                                  <w:color w:val="FF7000"/>
                                  <w:sz w:val="24"/>
                                  <w:szCs w:val="24"/>
                                </w:rPr>
                                <w:t xml:space="preserve"> </w:t>
                              </w:r>
                              <w:proofErr w:type="spellStart"/>
                              <w:r>
                                <w:rPr>
                                  <w:color w:val="FF7000"/>
                                  <w:sz w:val="24"/>
                                  <w:szCs w:val="24"/>
                                </w:rPr>
                                <w:t>přijímač</w:t>
                              </w:r>
                              <w:proofErr w:type="spellEnd"/>
                            </w:p>
                          </w:txbxContent>
                        </wps:txbx>
                        <wps:bodyPr rot="0" vert="horz" wrap="square" lIns="91440" tIns="45720" rIns="91440" bIns="45720" anchor="t" anchorCtr="0">
                          <a:noAutofit/>
                        </wps:bodyPr>
                      </wps:wsp>
                      <wps:wsp>
                        <wps:cNvPr id="83" name="Text Box 2"/>
                        <wps:cNvSpPr txBox="1">
                          <a:spLocks noChangeArrowheads="1"/>
                        </wps:cNvSpPr>
                        <wps:spPr bwMode="auto">
                          <a:xfrm>
                            <a:off x="2492296" y="1047473"/>
                            <a:ext cx="1507394" cy="479612"/>
                          </a:xfrm>
                          <a:prstGeom prst="rect">
                            <a:avLst/>
                          </a:prstGeom>
                          <a:noFill/>
                          <a:ln w="9525">
                            <a:noFill/>
                            <a:miter lim="800000"/>
                            <a:headEnd/>
                            <a:tailEnd/>
                          </a:ln>
                        </wps:spPr>
                        <wps:txbx>
                          <w:txbxContent>
                            <w:p w14:paraId="11845A5E" w14:textId="77777777" w:rsidR="002A1612" w:rsidRPr="00574443" w:rsidRDefault="002A1612" w:rsidP="001C6C01">
                              <w:pPr>
                                <w:rPr>
                                  <w:color w:val="FF7000"/>
                                  <w:sz w:val="24"/>
                                  <w:szCs w:val="24"/>
                                </w:rPr>
                              </w:pPr>
                              <w:proofErr w:type="spellStart"/>
                              <w:r>
                                <w:rPr>
                                  <w:color w:val="FF7000"/>
                                  <w:sz w:val="24"/>
                                  <w:szCs w:val="24"/>
                                </w:rPr>
                                <w:t>Levá</w:t>
                              </w:r>
                              <w:proofErr w:type="spellEnd"/>
                              <w:r>
                                <w:rPr>
                                  <w:color w:val="FF7000"/>
                                  <w:sz w:val="24"/>
                                  <w:szCs w:val="24"/>
                                </w:rPr>
                                <w:t xml:space="preserve"> </w:t>
                              </w:r>
                              <w:proofErr w:type="spellStart"/>
                              <w:r>
                                <w:rPr>
                                  <w:color w:val="FF7000"/>
                                  <w:sz w:val="24"/>
                                  <w:szCs w:val="24"/>
                                </w:rPr>
                                <w:t>infračervená</w:t>
                              </w:r>
                              <w:proofErr w:type="spellEnd"/>
                              <w:r>
                                <w:rPr>
                                  <w:color w:val="FF7000"/>
                                  <w:sz w:val="24"/>
                                  <w:szCs w:val="24"/>
                                </w:rPr>
                                <w:t xml:space="preserve"> LED</w:t>
                              </w:r>
                            </w:p>
                          </w:txbxContent>
                        </wps:txbx>
                        <wps:bodyPr rot="0" vert="horz" wrap="square" lIns="91440" tIns="45720" rIns="91440" bIns="45720" anchor="t" anchorCtr="0">
                          <a:noAutofit/>
                        </wps:bodyPr>
                      </wps:wsp>
                      <wps:wsp>
                        <wps:cNvPr id="1440" name="Right Arrow 45"/>
                        <wps:cNvSpPr/>
                        <wps:spPr>
                          <a:xfrm rot="2843470" flipH="1">
                            <a:off x="2111388" y="860575"/>
                            <a:ext cx="431317" cy="169485"/>
                          </a:xfrm>
                          <a:prstGeom prst="rightArrow">
                            <a:avLst>
                              <a:gd name="adj1" fmla="val 50000"/>
                              <a:gd name="adj2" fmla="val 99362"/>
                            </a:avLst>
                          </a:prstGeom>
                          <a:solidFill>
                            <a:schemeClr val="tx1"/>
                          </a:solidFill>
                          <a:ln w="9525">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1" name="Right Arrow 37"/>
                        <wps:cNvSpPr/>
                        <wps:spPr>
                          <a:xfrm rot="16200000">
                            <a:off x="1367448" y="1436009"/>
                            <a:ext cx="719939" cy="170771"/>
                          </a:xfrm>
                          <a:prstGeom prst="rightArrow">
                            <a:avLst>
                              <a:gd name="adj1" fmla="val 50000"/>
                              <a:gd name="adj2" fmla="val 99362"/>
                            </a:avLst>
                          </a:prstGeom>
                          <a:solidFill>
                            <a:schemeClr val="tx1"/>
                          </a:solidFill>
                          <a:ln w="9525">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2" name="Right Arrow 37"/>
                        <wps:cNvSpPr/>
                        <wps:spPr>
                          <a:xfrm rot="14603426">
                            <a:off x="1824596" y="1192002"/>
                            <a:ext cx="719939" cy="170771"/>
                          </a:xfrm>
                          <a:prstGeom prst="rightArrow">
                            <a:avLst>
                              <a:gd name="adj1" fmla="val 50000"/>
                              <a:gd name="adj2" fmla="val 99362"/>
                            </a:avLst>
                          </a:prstGeom>
                          <a:solidFill>
                            <a:schemeClr val="tx1"/>
                          </a:solidFill>
                          <a:ln w="9525">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1936408" id="_x0000_s1597" style="position:absolute;margin-left:190.95pt;margin-top:12.35pt;width:320pt;height:152.75pt;z-index:253467648;mso-width-relative:margin;mso-height-relative:margin" coordorigin="1351,1868" coordsize="40705,1941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">
                <v:shape id="Picture 1073742137" o:spid="_x0000_s1598" type="#_x0000_t75" style="position:absolute;left:1351;top:1868;width:23176;height:149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">
                  <v:imagedata r:id="rId182" o:title="" croptop="4706f" cropbottom="5361f" cropleft="2960f"/>
                </v:shape>
                <v:shape id="_x0000_s1599" type="#_x0000_t202" style="position:absolute;left:17883;top:18176;width:20143;height:31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" filled="f" stroked="f">
                  <v:textbox>
                    <w:txbxContent>
                      <w:p w14:paraId="16AA3D91" w14:textId="77777777" w:rsidR="002A1612" w:rsidRPr="00854865" w:rsidRDefault="002A1612" w:rsidP="001C6C01">
                        <w:pPr>
                          <w:rPr>
                            <w:rFonts w:ascii="Times New Roman" w:hAnsi="Times New Roman"/>
                            <w:color w:val="FF7000"/>
                            <w:sz w:val="24"/>
                            <w:szCs w:val="24"/>
                            <w:lang w:val="cs-CZ"/>
                          </w:rPr>
                        </w:pPr>
                        <w:proofErr w:type="spellStart"/>
                        <w:r>
                          <w:rPr>
                            <w:color w:val="FF7000"/>
                            <w:sz w:val="24"/>
                            <w:szCs w:val="24"/>
                          </w:rPr>
                          <w:t>Pravá</w:t>
                        </w:r>
                        <w:proofErr w:type="spellEnd"/>
                        <w:r>
                          <w:rPr>
                            <w:color w:val="FF7000"/>
                            <w:sz w:val="24"/>
                            <w:szCs w:val="24"/>
                          </w:rPr>
                          <w:t xml:space="preserve"> </w:t>
                        </w:r>
                        <w:proofErr w:type="spellStart"/>
                        <w:r>
                          <w:rPr>
                            <w:color w:val="FF7000"/>
                            <w:sz w:val="24"/>
                            <w:szCs w:val="24"/>
                          </w:rPr>
                          <w:t>infračervená</w:t>
                        </w:r>
                        <w:proofErr w:type="spellEnd"/>
                        <w:r>
                          <w:rPr>
                            <w:color w:val="FF7000"/>
                            <w:sz w:val="24"/>
                            <w:szCs w:val="24"/>
                          </w:rPr>
                          <w:t xml:space="preserve"> LED</w:t>
                        </w:r>
                      </w:p>
                    </w:txbxContent>
                  </v:textbox>
                </v:shape>
                <v:shape id="_x0000_s1600" type="#_x0000_t202" style="position:absolute;left:23079;top:15270;width:18978;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" filled="f" stroked="f">
                  <v:textbox>
                    <w:txbxContent>
                      <w:p w14:paraId="1C089D39" w14:textId="77777777" w:rsidR="002A1612" w:rsidRPr="00854865" w:rsidRDefault="002A1612" w:rsidP="001C6C01">
                        <w:pPr>
                          <w:rPr>
                            <w:rFonts w:ascii="Times New Roman" w:hAnsi="Times New Roman"/>
                            <w:color w:val="FF7000"/>
                            <w:sz w:val="24"/>
                            <w:szCs w:val="24"/>
                            <w:lang w:val="cs-CZ"/>
                          </w:rPr>
                        </w:pPr>
                        <w:proofErr w:type="spellStart"/>
                        <w:r>
                          <w:rPr>
                            <w:color w:val="FF7000"/>
                            <w:sz w:val="24"/>
                            <w:szCs w:val="24"/>
                          </w:rPr>
                          <w:t>Infračervený</w:t>
                        </w:r>
                        <w:proofErr w:type="spellEnd"/>
                        <w:r>
                          <w:rPr>
                            <w:color w:val="FF7000"/>
                            <w:sz w:val="24"/>
                            <w:szCs w:val="24"/>
                          </w:rPr>
                          <w:t xml:space="preserve"> </w:t>
                        </w:r>
                        <w:proofErr w:type="spellStart"/>
                        <w:r>
                          <w:rPr>
                            <w:color w:val="FF7000"/>
                            <w:sz w:val="24"/>
                            <w:szCs w:val="24"/>
                          </w:rPr>
                          <w:t>přijímač</w:t>
                        </w:r>
                        <w:proofErr w:type="spellEnd"/>
                      </w:p>
                    </w:txbxContent>
                  </v:textbox>
                </v:shape>
                <v:shape id="_x0000_s1601" type="#_x0000_t202" style="position:absolute;left:24922;top:10474;width:15074;height:47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" filled="f" stroked="f">
                  <v:textbox>
                    <w:txbxContent>
                      <w:p w14:paraId="11845A5E" w14:textId="77777777" w:rsidR="002A1612" w:rsidRPr="00574443" w:rsidRDefault="002A1612" w:rsidP="001C6C01">
                        <w:pPr>
                          <w:rPr>
                            <w:color w:val="FF7000"/>
                            <w:sz w:val="24"/>
                            <w:szCs w:val="24"/>
                          </w:rPr>
                        </w:pPr>
                        <w:proofErr w:type="spellStart"/>
                        <w:r>
                          <w:rPr>
                            <w:color w:val="FF7000"/>
                            <w:sz w:val="24"/>
                            <w:szCs w:val="24"/>
                          </w:rPr>
                          <w:t>Levá</w:t>
                        </w:r>
                        <w:proofErr w:type="spellEnd"/>
                        <w:r>
                          <w:rPr>
                            <w:color w:val="FF7000"/>
                            <w:sz w:val="24"/>
                            <w:szCs w:val="24"/>
                          </w:rPr>
                          <w:t xml:space="preserve"> </w:t>
                        </w:r>
                        <w:proofErr w:type="spellStart"/>
                        <w:r>
                          <w:rPr>
                            <w:color w:val="FF7000"/>
                            <w:sz w:val="24"/>
                            <w:szCs w:val="24"/>
                          </w:rPr>
                          <w:t>infračervená</w:t>
                        </w:r>
                        <w:proofErr w:type="spellEnd"/>
                        <w:r>
                          <w:rPr>
                            <w:color w:val="FF7000"/>
                            <w:sz w:val="24"/>
                            <w:szCs w:val="24"/>
                          </w:rPr>
                          <w:t xml:space="preserve"> LED</w:t>
                        </w:r>
                      </w:p>
                    </w:txbxContent>
                  </v:textbox>
                </v:shape>
                <v:shape id="Right Arrow 45" o:spid="_x0000_s1602" type="#_x0000_t13" style="position:absolute;left:21113;top:8606;width:4313;height:1694;rotation:-3105827fd;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" adj="13166" fillcolor="black [3213]" strokecolor="white [3212]"/>
                <v:shape id="Right Arrow 37" o:spid="_x0000_s1603" type="#_x0000_t13" style="position:absolute;left:13674;top:14360;width:7199;height:170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" adj="16509" fillcolor="black [3213]" strokecolor="white [3212]"/>
                <v:shape id="Right Arrow 37" o:spid="_x0000_s1604" type="#_x0000_t13" style="position:absolute;left:18245;top:11920;width:7199;height:1708;rotation:-7642125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" adj="16509" fillcolor="black [3213]" strokecolor="white [3212]"/>
                <w10:wrap type="square"/>
              </v:group>
            </w:pict>
          </mc:Fallback>
        </mc:AlternateContent>
      </w:r>
      <w:r w:rsidR="001C6C01">
        <w:rPr>
          <w:lang w:val="cs-CZ"/>
        </w:rPr>
        <w:t>Edisonův senzor infračerveného světla (IR)</w:t>
      </w:r>
      <w:r w:rsidR="001C6C01" w:rsidRPr="004C692D">
        <w:rPr>
          <w:rFonts w:hint="eastAsia"/>
          <w:lang w:val="cs-CZ"/>
        </w:rPr>
        <w:t xml:space="preserve"> je snímač, který umožňuje Edisonovi </w:t>
      </w:r>
      <w:r w:rsidR="001C6C01">
        <w:rPr>
          <w:lang w:val="cs-CZ"/>
        </w:rPr>
        <w:t xml:space="preserve">vyzařovat </w:t>
      </w:r>
      <w:r w:rsidR="001C6C01" w:rsidRPr="004C692D">
        <w:rPr>
          <w:rFonts w:hint="eastAsia"/>
          <w:lang w:val="cs-CZ"/>
        </w:rPr>
        <w:t>a detekovat infračervené světlo. Senzor se skládá ze tří částí, které jsou umístěny přes přední část Edisona</w:t>
      </w:r>
      <w:r w:rsidR="001C6C01" w:rsidRPr="00A84B87">
        <w:rPr>
          <w:lang w:val="cs-CZ"/>
        </w:rPr>
        <w:t xml:space="preserve">: </w:t>
      </w:r>
      <w:r w:rsidR="001C6C01">
        <w:rPr>
          <w:lang w:val="cs-CZ"/>
        </w:rPr>
        <w:t xml:space="preserve">dvě infračervené LED </w:t>
      </w:r>
      <w:r w:rsidR="001C6C01" w:rsidRPr="00A84B87">
        <w:rPr>
          <w:lang w:val="cs-CZ"/>
        </w:rPr>
        <w:t>(</w:t>
      </w:r>
      <w:r w:rsidR="001C6C01">
        <w:rPr>
          <w:lang w:val="cs-CZ"/>
        </w:rPr>
        <w:t>jedna vpravo a jedna vlevo</w:t>
      </w:r>
      <w:r w:rsidR="001C6C01" w:rsidRPr="00A84B87">
        <w:rPr>
          <w:lang w:val="cs-CZ"/>
        </w:rPr>
        <w:t xml:space="preserve">) </w:t>
      </w:r>
      <w:r w:rsidR="00761D1F">
        <w:rPr>
          <w:lang w:val="cs-CZ"/>
        </w:rPr>
        <w:t xml:space="preserve">a </w:t>
      </w:r>
      <w:r w:rsidR="001C6C01">
        <w:rPr>
          <w:lang w:val="cs-CZ"/>
        </w:rPr>
        <w:t xml:space="preserve">infračervený přijímač uprostřed. </w:t>
      </w:r>
    </w:p>
    <w:p w14:paraId="621DA01C" w14:textId="69E1E6CD" w:rsidR="001C6C01" w:rsidRPr="00A84B87" w:rsidRDefault="00761D1F" w:rsidP="001C6C01">
      <w:pPr>
        <w:rPr>
          <w:lang w:val="cs-CZ"/>
        </w:rPr>
      </w:pPr>
      <w:r w:rsidRPr="00A84B87">
        <w:rPr>
          <w:noProof/>
          <w:lang w:val="cs-CZ"/>
        </w:rPr>
        <mc:AlternateContent>
          <mc:Choice Requires="wpg">
            <w:drawing>
              <wp:anchor distT="0" distB="0" distL="114300" distR="114300" simplePos="0" relativeHeight="253441024" behindDoc="0" locked="0" layoutInCell="1" allowOverlap="1" wp14:anchorId="48A015DC" wp14:editId="1319E130">
                <wp:simplePos x="0" y="0"/>
                <wp:positionH relativeFrom="margin">
                  <wp:posOffset>-3810</wp:posOffset>
                </wp:positionH>
                <wp:positionV relativeFrom="paragraph">
                  <wp:posOffset>1462405</wp:posOffset>
                </wp:positionV>
                <wp:extent cx="5877560" cy="2457450"/>
                <wp:effectExtent l="0" t="0" r="27940" b="19050"/>
                <wp:wrapTopAndBottom/>
                <wp:docPr id="771" name="Group 771"/>
                <wp:cNvGraphicFramePr/>
                <a:graphic xmlns:a="http://schemas.openxmlformats.org/drawingml/2006/main">
                  <a:graphicData uri="http://schemas.microsoft.com/office/word/2010/wordprocessingGroup">
                    <wpg:wgp>
                      <wpg:cNvGrpSpPr/>
                      <wpg:grpSpPr>
                        <a:xfrm>
                          <a:off x="0" y="0"/>
                          <a:ext cx="5877560" cy="2457450"/>
                          <a:chOff x="0" y="0"/>
                          <a:chExt cx="5877560" cy="2194925"/>
                        </a:xfrm>
                      </wpg:grpSpPr>
                      <wps:wsp>
                        <wps:cNvPr id="651" name="Text Box 651"/>
                        <wps:cNvSpPr txBox="1">
                          <a:spLocks noChangeArrowheads="1"/>
                        </wps:cNvSpPr>
                        <wps:spPr bwMode="auto">
                          <a:xfrm>
                            <a:off x="0" y="669341"/>
                            <a:ext cx="5877560" cy="1525584"/>
                          </a:xfrm>
                          <a:prstGeom prst="roundRect">
                            <a:avLst>
                              <a:gd name="adj" fmla="val 8242"/>
                            </a:avLst>
                          </a:prstGeom>
                          <a:solidFill>
                            <a:srgbClr val="FFFFFF"/>
                          </a:solidFill>
                          <a:ln w="9525">
                            <a:solidFill>
                              <a:schemeClr val="tx1">
                                <a:lumMod val="65000"/>
                                <a:lumOff val="35000"/>
                              </a:schemeClr>
                            </a:solidFill>
                            <a:miter lim="800000"/>
                            <a:headEnd/>
                            <a:tailEnd/>
                          </a:ln>
                        </wps:spPr>
                        <wps:txbx>
                          <w:txbxContent>
                            <w:p w14:paraId="1D8B86A4" w14:textId="2CFED57F" w:rsidR="002A1612" w:rsidRPr="00126BFF" w:rsidRDefault="002A1612" w:rsidP="001C6C01">
                              <w:pPr>
                                <w:rPr>
                                  <w:lang w:val="cs-CZ"/>
                                </w:rPr>
                              </w:pPr>
                              <w:r w:rsidRPr="00126BFF">
                                <w:rPr>
                                  <w:lang w:val="cs-CZ"/>
                                </w:rPr>
                                <w:t xml:space="preserve">Dálkový ovládač televizoru využívá infračerveného světla k zasílání </w:t>
                              </w:r>
                              <w:r>
                                <w:rPr>
                                  <w:lang w:val="cs-CZ"/>
                                </w:rPr>
                                <w:t>„</w:t>
                              </w:r>
                              <w:r w:rsidRPr="00126BFF">
                                <w:rPr>
                                  <w:lang w:val="cs-CZ"/>
                                </w:rPr>
                                <w:t>zpráv</w:t>
                              </w:r>
                              <w:r>
                                <w:rPr>
                                  <w:lang w:val="cs-CZ"/>
                                </w:rPr>
                                <w:t>“</w:t>
                              </w:r>
                              <w:r w:rsidRPr="00126BFF">
                                <w:rPr>
                                  <w:lang w:val="cs-CZ"/>
                                </w:rPr>
                                <w:t xml:space="preserve"> televizoru. Tyto zprávy se však nepodobají zprávám, které posíláte např. přátelům. Jde o přednastavený signál, který aktivuje konkrétní funkci. Jedna zpráva např. říká televizi, aby hlasitost zvýšila, a jiná zpráva sděluje, aby hlasitost snížila. </w:t>
                              </w:r>
                            </w:p>
                            <w:p w14:paraId="0CB907CA" w14:textId="77777777" w:rsidR="002A1612" w:rsidRPr="00126BFF" w:rsidRDefault="002A1612" w:rsidP="001C6C01">
                              <w:pPr>
                                <w:rPr>
                                  <w:lang w:val="cs-CZ"/>
                                </w:rPr>
                              </w:pPr>
                              <w:r w:rsidRPr="00126BFF">
                                <w:rPr>
                                  <w:lang w:val="cs-CZ"/>
                                </w:rPr>
                                <w:t>Každé tlačítko na dálkovém ovladači odešle jinou zprávu pomocí infračerveného světla!</w:t>
                              </w:r>
                            </w:p>
                          </w:txbxContent>
                        </wps:txbx>
                        <wps:bodyPr rot="0" vert="horz" wrap="square" lIns="91440" tIns="180000" rIns="91440" bIns="90000" anchor="t" anchorCtr="0">
                          <a:noAutofit/>
                        </wps:bodyPr>
                      </wps:wsp>
                      <pic:pic xmlns:pic="http://schemas.openxmlformats.org/drawingml/2006/picture">
                        <pic:nvPicPr>
                          <pic:cNvPr id="652" name="Picture 652"/>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208483" y="0"/>
                            <a:ext cx="899795" cy="897890"/>
                          </a:xfrm>
                          <a:prstGeom prst="rect">
                            <a:avLst/>
                          </a:prstGeom>
                        </pic:spPr>
                      </pic:pic>
                      <wps:wsp>
                        <wps:cNvPr id="653" name="Text Box 2"/>
                        <wps:cNvSpPr txBox="1">
                          <a:spLocks noChangeArrowheads="1"/>
                        </wps:cNvSpPr>
                        <wps:spPr bwMode="auto">
                          <a:xfrm>
                            <a:off x="1009498" y="285293"/>
                            <a:ext cx="1733702" cy="365491"/>
                          </a:xfrm>
                          <a:prstGeom prst="rect">
                            <a:avLst/>
                          </a:prstGeom>
                          <a:noFill/>
                          <a:ln w="9525">
                            <a:noFill/>
                            <a:miter lim="800000"/>
                            <a:headEnd/>
                            <a:tailEnd/>
                          </a:ln>
                        </wps:spPr>
                        <wps:txbx>
                          <w:txbxContent>
                            <w:p w14:paraId="316C8B6D" w14:textId="77777777" w:rsidR="002A1612" w:rsidRPr="00D31915" w:rsidRDefault="002A1612" w:rsidP="001C6C01">
                              <w:pPr>
                                <w:rPr>
                                  <w:b/>
                                  <w:color w:val="FF7000"/>
                                  <w:sz w:val="28"/>
                                  <w:szCs w:val="28"/>
                                </w:rPr>
                              </w:pPr>
                              <w:proofErr w:type="spellStart"/>
                              <w:r>
                                <w:rPr>
                                  <w:b/>
                                  <w:color w:val="FF7000"/>
                                  <w:sz w:val="28"/>
                                  <w:szCs w:val="28"/>
                                </w:rPr>
                                <w:t>Proč</w:t>
                              </w:r>
                              <w:proofErr w:type="spellEnd"/>
                              <w:r>
                                <w:rPr>
                                  <w:b/>
                                  <w:color w:val="FF7000"/>
                                  <w:sz w:val="28"/>
                                  <w:szCs w:val="28"/>
                                </w:rPr>
                                <w:t xml:space="preserve"> je to </w:t>
                              </w:r>
                              <w:proofErr w:type="spellStart"/>
                              <w:r>
                                <w:rPr>
                                  <w:b/>
                                  <w:color w:val="FF7000"/>
                                  <w:sz w:val="28"/>
                                  <w:szCs w:val="28"/>
                                </w:rPr>
                                <w:t>tak</w:t>
                              </w:r>
                              <w:proofErr w:type="spellEnd"/>
                              <w:r w:rsidRPr="00014714">
                                <w:rPr>
                                  <w:b/>
                                  <w:color w:val="FF7000"/>
                                  <w:sz w:val="28"/>
                                  <w:szCs w:val="28"/>
                                </w:rPr>
                                <w:t>?</w:t>
                              </w:r>
                            </w:p>
                            <w:p w14:paraId="2C2DB389" w14:textId="77777777" w:rsidR="002A1612" w:rsidRPr="00D31915" w:rsidRDefault="002A1612" w:rsidP="001C6C01">
                              <w:pPr>
                                <w:rPr>
                                  <w:b/>
                                  <w:color w:val="FF7000"/>
                                  <w:sz w:val="28"/>
                                  <w:szCs w:val="28"/>
                                </w:rPr>
                              </w:pP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48A015DC" id="Group 771" o:spid="_x0000_s1605" style="position:absolute;margin-left:-.3pt;margin-top:115.15pt;width:462.8pt;height:193.5pt;z-index:253441024;mso-position-horizontal-relative:margin;mso-height-relative:margin" coordsize="58775,2194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">
                <v:roundrect id="Text Box 651" o:spid="_x0000_s1606" style="position:absolute;top:6693;width:58775;height:15256;visibility:visible;mso-wrap-style:square;v-text-anchor:top" arcsize="5401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" strokecolor="#5a5a5a [2109]">
                  <v:stroke joinstyle="miter"/>
                  <v:textbox inset=",5mm,,2.5mm">
                    <w:txbxContent>
                      <w:p w14:paraId="1D8B86A4" w14:textId="2CFED57F" w:rsidR="002A1612" w:rsidRPr="00126BFF" w:rsidRDefault="002A1612" w:rsidP="001C6C01">
                        <w:pPr>
                          <w:rPr>
                            <w:lang w:val="cs-CZ"/>
                          </w:rPr>
                        </w:pPr>
                        <w:r w:rsidRPr="00126BFF">
                          <w:rPr>
                            <w:lang w:val="cs-CZ"/>
                          </w:rPr>
                          <w:t xml:space="preserve">Dálkový ovládač televizoru využívá infračerveného světla k zasílání </w:t>
                        </w:r>
                        <w:r>
                          <w:rPr>
                            <w:lang w:val="cs-CZ"/>
                          </w:rPr>
                          <w:t>„</w:t>
                        </w:r>
                        <w:r w:rsidRPr="00126BFF">
                          <w:rPr>
                            <w:lang w:val="cs-CZ"/>
                          </w:rPr>
                          <w:t>zpráv</w:t>
                        </w:r>
                        <w:r>
                          <w:rPr>
                            <w:lang w:val="cs-CZ"/>
                          </w:rPr>
                          <w:t>“</w:t>
                        </w:r>
                        <w:r w:rsidRPr="00126BFF">
                          <w:rPr>
                            <w:lang w:val="cs-CZ"/>
                          </w:rPr>
                          <w:t xml:space="preserve"> televizoru. Tyto zprávy se však nepodobají zprávám, které posíláte např. přátelům. Jde o přednastavený signál, který aktivuje konkrétní funkci. Jedna zpráva např. říká televizi, aby hlasitost zvýšila, a jiná zpráva sděluje, aby hlasitost snížila. </w:t>
                        </w:r>
                      </w:p>
                      <w:p w14:paraId="0CB907CA" w14:textId="77777777" w:rsidR="002A1612" w:rsidRPr="00126BFF" w:rsidRDefault="002A1612" w:rsidP="001C6C01">
                        <w:pPr>
                          <w:rPr>
                            <w:lang w:val="cs-CZ"/>
                          </w:rPr>
                        </w:pPr>
                        <w:r w:rsidRPr="00126BFF">
                          <w:rPr>
                            <w:lang w:val="cs-CZ"/>
                          </w:rPr>
                          <w:t>Každé tlačítko na dálkovém ovladači odešle jinou zprávu pomocí infračerveného světla!</w:t>
                        </w:r>
                      </w:p>
                    </w:txbxContent>
                  </v:textbox>
                </v:roundrect>
                <v:shape id="Picture 652" o:spid="_x0000_s1607" type="#_x0000_t75" style="position:absolute;left:2084;width:8998;height:89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">
                  <v:imagedata r:id="rId42" o:title=""/>
                </v:shape>
                <v:shape id="_x0000_s1608" type="#_x0000_t202" style="position:absolute;left:10094;top:2852;width:17338;height:36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" filled="f" stroked="f">
                  <v:textbox>
                    <w:txbxContent>
                      <w:p w14:paraId="316C8B6D" w14:textId="77777777" w:rsidR="002A1612" w:rsidRPr="00D31915" w:rsidRDefault="002A1612" w:rsidP="001C6C01">
                        <w:pPr>
                          <w:rPr>
                            <w:b/>
                            <w:color w:val="FF7000"/>
                            <w:sz w:val="28"/>
                            <w:szCs w:val="28"/>
                          </w:rPr>
                        </w:pPr>
                        <w:proofErr w:type="spellStart"/>
                        <w:r>
                          <w:rPr>
                            <w:b/>
                            <w:color w:val="FF7000"/>
                            <w:sz w:val="28"/>
                            <w:szCs w:val="28"/>
                          </w:rPr>
                          <w:t>Proč</w:t>
                        </w:r>
                        <w:proofErr w:type="spellEnd"/>
                        <w:r>
                          <w:rPr>
                            <w:b/>
                            <w:color w:val="FF7000"/>
                            <w:sz w:val="28"/>
                            <w:szCs w:val="28"/>
                          </w:rPr>
                          <w:t xml:space="preserve"> je to </w:t>
                        </w:r>
                        <w:proofErr w:type="spellStart"/>
                        <w:r>
                          <w:rPr>
                            <w:b/>
                            <w:color w:val="FF7000"/>
                            <w:sz w:val="28"/>
                            <w:szCs w:val="28"/>
                          </w:rPr>
                          <w:t>tak</w:t>
                        </w:r>
                        <w:proofErr w:type="spellEnd"/>
                        <w:r w:rsidRPr="00014714">
                          <w:rPr>
                            <w:b/>
                            <w:color w:val="FF7000"/>
                            <w:sz w:val="28"/>
                            <w:szCs w:val="28"/>
                          </w:rPr>
                          <w:t>?</w:t>
                        </w:r>
                      </w:p>
                      <w:p w14:paraId="2C2DB389" w14:textId="77777777" w:rsidR="002A1612" w:rsidRPr="00D31915" w:rsidRDefault="002A1612" w:rsidP="001C6C01">
                        <w:pPr>
                          <w:rPr>
                            <w:b/>
                            <w:color w:val="FF7000"/>
                            <w:sz w:val="28"/>
                            <w:szCs w:val="28"/>
                          </w:rPr>
                        </w:pPr>
                      </w:p>
                    </w:txbxContent>
                  </v:textbox>
                </v:shape>
                <w10:wrap type="topAndBottom" anchorx="margin"/>
              </v:group>
            </w:pict>
          </mc:Fallback>
        </mc:AlternateContent>
      </w:r>
      <w:r w:rsidR="001C6C01" w:rsidRPr="0023232D">
        <w:rPr>
          <w:rFonts w:hint="eastAsia"/>
          <w:lang w:val="cs-CZ"/>
        </w:rPr>
        <w:t xml:space="preserve">Při detekci překážek používáme infračervené </w:t>
      </w:r>
      <w:proofErr w:type="spellStart"/>
      <w:r w:rsidR="001C6C01" w:rsidRPr="0023232D">
        <w:rPr>
          <w:rFonts w:hint="eastAsia"/>
          <w:lang w:val="cs-CZ"/>
        </w:rPr>
        <w:t>LED</w:t>
      </w:r>
      <w:r>
        <w:rPr>
          <w:lang w:val="cs-CZ"/>
        </w:rPr>
        <w:t>ky</w:t>
      </w:r>
      <w:proofErr w:type="spellEnd"/>
      <w:r w:rsidR="001C6C01" w:rsidRPr="0023232D">
        <w:rPr>
          <w:rFonts w:hint="eastAsia"/>
          <w:lang w:val="cs-CZ"/>
        </w:rPr>
        <w:t xml:space="preserve"> k</w:t>
      </w:r>
      <w:r>
        <w:rPr>
          <w:lang w:val="cs-CZ"/>
        </w:rPr>
        <w:t> </w:t>
      </w:r>
      <w:r w:rsidR="001C6C01" w:rsidRPr="0023232D">
        <w:rPr>
          <w:rFonts w:hint="eastAsia"/>
          <w:lang w:val="cs-CZ"/>
        </w:rPr>
        <w:t>vyzařování infračerveného světla a infračervený přijímač ke kontrole</w:t>
      </w:r>
      <w:r w:rsidR="001C6C01">
        <w:rPr>
          <w:lang w:val="cs-CZ"/>
        </w:rPr>
        <w:t>, zda se část tohoto světla neodrazil od objektů zpět k Edisonovi.</w:t>
      </w:r>
      <w:r w:rsidR="001C6C01" w:rsidRPr="00A84B87">
        <w:rPr>
          <w:lang w:val="cs-CZ"/>
        </w:rPr>
        <w:t xml:space="preserve"> </w:t>
      </w:r>
      <w:r w:rsidR="001C6C01">
        <w:rPr>
          <w:lang w:val="cs-CZ"/>
        </w:rPr>
        <w:t xml:space="preserve">Infračervený přijímač můžeme využít i k detekci infračerveného světla z jiných zdrojů, např. z dálkového ovladače TV či DVD přehrávače nebo z jiného Edisona. </w:t>
      </w:r>
      <w:r w:rsidR="001C6C01" w:rsidRPr="0023232D">
        <w:rPr>
          <w:rFonts w:hint="eastAsia"/>
          <w:lang w:val="cs-CZ"/>
        </w:rPr>
        <w:t>Pomocí infračerveného přijímače tímto způsobem můžete odesílat nebo přijímat zprávy pomocí robota.</w:t>
      </w:r>
    </w:p>
    <w:p w14:paraId="2594439E" w14:textId="7D2AD471" w:rsidR="001C6C01" w:rsidRPr="00A84B87" w:rsidRDefault="00761D1F" w:rsidP="001C6C01">
      <w:pPr>
        <w:rPr>
          <w:lang w:val="cs-CZ"/>
        </w:rPr>
      </w:pPr>
      <w:r w:rsidRPr="00A84B87">
        <w:rPr>
          <w:noProof/>
          <w:lang w:val="cs-CZ"/>
        </w:rPr>
        <mc:AlternateContent>
          <mc:Choice Requires="wpg">
            <w:drawing>
              <wp:anchor distT="0" distB="0" distL="114300" distR="114300" simplePos="0" relativeHeight="253443072" behindDoc="0" locked="0" layoutInCell="1" allowOverlap="1" wp14:anchorId="28CFAB76" wp14:editId="374BFA60">
                <wp:simplePos x="0" y="0"/>
                <wp:positionH relativeFrom="margin">
                  <wp:posOffset>0</wp:posOffset>
                </wp:positionH>
                <wp:positionV relativeFrom="paragraph">
                  <wp:posOffset>2737180</wp:posOffset>
                </wp:positionV>
                <wp:extent cx="5715000" cy="1682115"/>
                <wp:effectExtent l="0" t="0" r="19050" b="13335"/>
                <wp:wrapTopAndBottom/>
                <wp:docPr id="829" name="Group 829"/>
                <wp:cNvGraphicFramePr/>
                <a:graphic xmlns:a="http://schemas.openxmlformats.org/drawingml/2006/main">
                  <a:graphicData uri="http://schemas.microsoft.com/office/word/2010/wordprocessingGroup">
                    <wpg:wgp>
                      <wpg:cNvGrpSpPr/>
                      <wpg:grpSpPr>
                        <a:xfrm>
                          <a:off x="0" y="0"/>
                          <a:ext cx="5715000" cy="1682115"/>
                          <a:chOff x="0" y="0"/>
                          <a:chExt cx="5715000" cy="1466418"/>
                        </a:xfrm>
                      </wpg:grpSpPr>
                      <wps:wsp>
                        <wps:cNvPr id="942" name="Text Box 17"/>
                        <wps:cNvSpPr txBox="1">
                          <a:spLocks noChangeArrowheads="1"/>
                        </wps:cNvSpPr>
                        <wps:spPr bwMode="auto">
                          <a:xfrm>
                            <a:off x="0" y="665683"/>
                            <a:ext cx="5715000" cy="800735"/>
                          </a:xfrm>
                          <a:prstGeom prst="roundRect">
                            <a:avLst>
                              <a:gd name="adj" fmla="val 16380"/>
                            </a:avLst>
                          </a:prstGeom>
                          <a:solidFill>
                            <a:srgbClr val="FFFFFF"/>
                          </a:solidFill>
                          <a:ln w="9525">
                            <a:solidFill>
                              <a:schemeClr val="tx1">
                                <a:lumMod val="65000"/>
                                <a:lumOff val="35000"/>
                              </a:schemeClr>
                            </a:solidFill>
                            <a:miter lim="800000"/>
                            <a:headEnd/>
                            <a:tailEnd/>
                          </a:ln>
                        </wps:spPr>
                        <wps:txbx>
                          <w:txbxContent>
                            <w:p w14:paraId="704D4790" w14:textId="77777777" w:rsidR="002A1612" w:rsidRPr="0023232D" w:rsidRDefault="002A1612" w:rsidP="001C6C01">
                              <w:pPr>
                                <w:rPr>
                                  <w:lang w:val="cs-CZ"/>
                                </w:rPr>
                              </w:pPr>
                              <w:r>
                                <w:rPr>
                                  <w:lang w:val="cs-CZ"/>
                                </w:rPr>
                                <w:t xml:space="preserve">Pro infračervené světlo se někdy používá zkratka IR. Bloky </w:t>
                              </w:r>
                              <w:r w:rsidRPr="0023232D">
                                <w:rPr>
                                  <w:color w:val="FF7000"/>
                                  <w:lang w:val="cs-CZ"/>
                                </w:rPr>
                                <w:t xml:space="preserve">IR </w:t>
                              </w:r>
                              <w:proofErr w:type="spellStart"/>
                              <w:r w:rsidRPr="0023232D">
                                <w:rPr>
                                  <w:color w:val="FF7000"/>
                                  <w:lang w:val="cs-CZ"/>
                                </w:rPr>
                                <w:t>message</w:t>
                              </w:r>
                              <w:proofErr w:type="spellEnd"/>
                              <w:r w:rsidRPr="0023232D">
                                <w:rPr>
                                  <w:lang w:val="cs-CZ"/>
                                </w:rPr>
                                <w:t xml:space="preserve"> </w:t>
                              </w:r>
                              <w:r>
                                <w:rPr>
                                  <w:lang w:val="cs-CZ"/>
                                </w:rPr>
                                <w:t>(IR zpráva) v </w:t>
                              </w:r>
                              <w:proofErr w:type="spellStart"/>
                              <w:r>
                                <w:rPr>
                                  <w:lang w:val="cs-CZ"/>
                                </w:rPr>
                                <w:t>EdScratchi</w:t>
                              </w:r>
                              <w:proofErr w:type="spellEnd"/>
                              <w:r>
                                <w:rPr>
                                  <w:lang w:val="cs-CZ"/>
                                </w:rPr>
                                <w:t xml:space="preserve"> souvisejí s používáním infračervených zpráv pomocí infračervených LED a infračerveného přijímače. </w:t>
                              </w:r>
                            </w:p>
                            <w:p w14:paraId="5FBF5360" w14:textId="77777777" w:rsidR="002A1612" w:rsidRPr="0023232D" w:rsidRDefault="002A1612" w:rsidP="001C6C01">
                              <w:pPr>
                                <w:rPr>
                                  <w:lang w:val="cs-CZ"/>
                                </w:rPr>
                              </w:pPr>
                            </w:p>
                          </w:txbxContent>
                        </wps:txbx>
                        <wps:bodyPr rot="0" vert="horz" wrap="square" lIns="91440" tIns="180000" rIns="91440" bIns="90000" anchor="t" anchorCtr="0">
                          <a:noAutofit/>
                        </wps:bodyPr>
                      </wps:wsp>
                      <pic:pic xmlns:pic="http://schemas.openxmlformats.org/drawingml/2006/picture">
                        <pic:nvPicPr>
                          <pic:cNvPr id="943" name="Picture 943"/>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208483" y="0"/>
                            <a:ext cx="899160" cy="899160"/>
                          </a:xfrm>
                          <a:prstGeom prst="rect">
                            <a:avLst/>
                          </a:prstGeom>
                        </pic:spPr>
                      </pic:pic>
                      <wps:wsp>
                        <wps:cNvPr id="944" name="Text Box 2"/>
                        <wps:cNvSpPr txBox="1">
                          <a:spLocks noChangeArrowheads="1"/>
                        </wps:cNvSpPr>
                        <wps:spPr bwMode="auto">
                          <a:xfrm>
                            <a:off x="1027785" y="303581"/>
                            <a:ext cx="1657350" cy="365760"/>
                          </a:xfrm>
                          <a:prstGeom prst="rect">
                            <a:avLst/>
                          </a:prstGeom>
                          <a:noFill/>
                          <a:ln w="9525">
                            <a:noFill/>
                            <a:miter lim="800000"/>
                            <a:headEnd/>
                            <a:tailEnd/>
                          </a:ln>
                        </wps:spPr>
                        <wps:txbx>
                          <w:txbxContent>
                            <w:p w14:paraId="49EE71A7" w14:textId="77777777" w:rsidR="002A1612" w:rsidRDefault="002A1612" w:rsidP="001C6C01">
                              <w:pPr>
                                <w:rPr>
                                  <w:b/>
                                  <w:color w:val="FF7000"/>
                                  <w:sz w:val="28"/>
                                  <w:szCs w:val="28"/>
                                </w:rPr>
                              </w:pPr>
                              <w:proofErr w:type="spellStart"/>
                              <w:r>
                                <w:rPr>
                                  <w:b/>
                                  <w:color w:val="FF7000"/>
                                  <w:sz w:val="28"/>
                                  <w:szCs w:val="28"/>
                                </w:rPr>
                                <w:t>Nezapomeňte</w:t>
                              </w:r>
                              <w:proofErr w:type="spellEnd"/>
                            </w:p>
                            <w:p w14:paraId="5B8ADD19" w14:textId="77777777" w:rsidR="002A1612" w:rsidRDefault="002A1612" w:rsidP="001C6C01">
                              <w:pPr>
                                <w:rPr>
                                  <w:b/>
                                  <w:color w:val="FF7000"/>
                                  <w:sz w:val="28"/>
                                  <w:szCs w:val="28"/>
                                </w:rPr>
                              </w:pP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28CFAB76" id="Group 829" o:spid="_x0000_s1609" style="position:absolute;margin-left:0;margin-top:215.55pt;width:450pt;height:132.45pt;z-index:253443072;mso-position-horizontal-relative:margin;mso-height-relative:margin" coordsize="57150,1466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">
                <v:roundrect id="Text Box 17" o:spid="_x0000_s1610" style="position:absolute;top:6656;width:57150;height:8008;visibility:visible;mso-wrap-style:square;v-text-anchor:top" arcsize="1073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" strokecolor="#5a5a5a [2109]">
                  <v:stroke joinstyle="miter"/>
                  <v:textbox inset=",5mm,,2.5mm">
                    <w:txbxContent>
                      <w:p w14:paraId="704D4790" w14:textId="77777777" w:rsidR="002A1612" w:rsidRPr="0023232D" w:rsidRDefault="002A1612" w:rsidP="001C6C01">
                        <w:pPr>
                          <w:rPr>
                            <w:lang w:val="cs-CZ"/>
                          </w:rPr>
                        </w:pPr>
                        <w:r>
                          <w:rPr>
                            <w:lang w:val="cs-CZ"/>
                          </w:rPr>
                          <w:t xml:space="preserve">Pro infračervené světlo se někdy používá zkratka IR. Bloky </w:t>
                        </w:r>
                        <w:r w:rsidRPr="0023232D">
                          <w:rPr>
                            <w:color w:val="FF7000"/>
                            <w:lang w:val="cs-CZ"/>
                          </w:rPr>
                          <w:t xml:space="preserve">IR </w:t>
                        </w:r>
                        <w:proofErr w:type="spellStart"/>
                        <w:r w:rsidRPr="0023232D">
                          <w:rPr>
                            <w:color w:val="FF7000"/>
                            <w:lang w:val="cs-CZ"/>
                          </w:rPr>
                          <w:t>message</w:t>
                        </w:r>
                        <w:proofErr w:type="spellEnd"/>
                        <w:r w:rsidRPr="0023232D">
                          <w:rPr>
                            <w:lang w:val="cs-CZ"/>
                          </w:rPr>
                          <w:t xml:space="preserve"> </w:t>
                        </w:r>
                        <w:r>
                          <w:rPr>
                            <w:lang w:val="cs-CZ"/>
                          </w:rPr>
                          <w:t>(IR zpráva) v </w:t>
                        </w:r>
                        <w:proofErr w:type="spellStart"/>
                        <w:r>
                          <w:rPr>
                            <w:lang w:val="cs-CZ"/>
                          </w:rPr>
                          <w:t>EdScratchi</w:t>
                        </w:r>
                        <w:proofErr w:type="spellEnd"/>
                        <w:r>
                          <w:rPr>
                            <w:lang w:val="cs-CZ"/>
                          </w:rPr>
                          <w:t xml:space="preserve"> souvisejí s používáním infračervených zpráv pomocí infračervených LED a infračerveného přijímače. </w:t>
                        </w:r>
                      </w:p>
                      <w:p w14:paraId="5FBF5360" w14:textId="77777777" w:rsidR="002A1612" w:rsidRPr="0023232D" w:rsidRDefault="002A1612" w:rsidP="001C6C01">
                        <w:pPr>
                          <w:rPr>
                            <w:lang w:val="cs-CZ"/>
                          </w:rPr>
                        </w:pPr>
                      </w:p>
                    </w:txbxContent>
                  </v:textbox>
                </v:roundrect>
                <v:shape id="Picture 943" o:spid="_x0000_s1611" type="#_x0000_t75" style="position:absolute;left:2084;width:8992;height:8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">
                  <v:imagedata r:id="rId49" o:title=""/>
                </v:shape>
                <v:shape id="_x0000_s1612" type="#_x0000_t202" style="position:absolute;left:10277;top:3035;width:16574;height:3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" filled="f" stroked="f">
                  <v:textbox>
                    <w:txbxContent>
                      <w:p w14:paraId="49EE71A7" w14:textId="77777777" w:rsidR="002A1612" w:rsidRDefault="002A1612" w:rsidP="001C6C01">
                        <w:pPr>
                          <w:rPr>
                            <w:b/>
                            <w:color w:val="FF7000"/>
                            <w:sz w:val="28"/>
                            <w:szCs w:val="28"/>
                          </w:rPr>
                        </w:pPr>
                        <w:proofErr w:type="spellStart"/>
                        <w:r>
                          <w:rPr>
                            <w:b/>
                            <w:color w:val="FF7000"/>
                            <w:sz w:val="28"/>
                            <w:szCs w:val="28"/>
                          </w:rPr>
                          <w:t>Nezapomeňte</w:t>
                        </w:r>
                        <w:proofErr w:type="spellEnd"/>
                      </w:p>
                      <w:p w14:paraId="5B8ADD19" w14:textId="77777777" w:rsidR="002A1612" w:rsidRDefault="002A1612" w:rsidP="001C6C01">
                        <w:pPr>
                          <w:rPr>
                            <w:b/>
                            <w:color w:val="FF7000"/>
                            <w:sz w:val="28"/>
                            <w:szCs w:val="28"/>
                          </w:rPr>
                        </w:pPr>
                      </w:p>
                    </w:txbxContent>
                  </v:textbox>
                </v:shape>
                <w10:wrap type="topAndBottom" anchorx="margin"/>
              </v:group>
            </w:pict>
          </mc:Fallback>
        </mc:AlternateContent>
      </w:r>
    </w:p>
    <w:p w14:paraId="43F2B806" w14:textId="49002BAE" w:rsidR="001C6C01" w:rsidRPr="00A84B87" w:rsidRDefault="001C6C01" w:rsidP="001C6C01">
      <w:pPr>
        <w:rPr>
          <w:lang w:val="cs-CZ"/>
        </w:rPr>
      </w:pPr>
      <w:r>
        <w:rPr>
          <w:lang w:val="cs-CZ"/>
        </w:rPr>
        <w:lastRenderedPageBreak/>
        <w:t>I</w:t>
      </w:r>
      <w:r w:rsidRPr="0023232D">
        <w:rPr>
          <w:rFonts w:hint="eastAsia"/>
          <w:lang w:val="cs-CZ"/>
        </w:rPr>
        <w:t xml:space="preserve">nfračervené světlo </w:t>
      </w:r>
      <w:r>
        <w:rPr>
          <w:lang w:val="cs-CZ"/>
        </w:rPr>
        <w:t xml:space="preserve">můžeme rovněž použít </w:t>
      </w:r>
      <w:r w:rsidRPr="0023232D">
        <w:rPr>
          <w:rFonts w:hint="eastAsia"/>
          <w:lang w:val="cs-CZ"/>
        </w:rPr>
        <w:t xml:space="preserve">k odesílání a přijímání zpráv pomocí robotů Edison. Jeden robot může vyslat infračervenou zprávu pomocí svých dvou </w:t>
      </w:r>
      <w:r>
        <w:rPr>
          <w:lang w:val="cs-CZ"/>
        </w:rPr>
        <w:t>infračervených</w:t>
      </w:r>
      <w:r w:rsidRPr="0023232D">
        <w:rPr>
          <w:rFonts w:hint="eastAsia"/>
          <w:lang w:val="cs-CZ"/>
        </w:rPr>
        <w:t xml:space="preserve"> LED, které může detekovat IR přijímač jiného robota</w:t>
      </w:r>
      <w:r w:rsidRPr="00A84B87">
        <w:rPr>
          <w:lang w:val="cs-CZ"/>
        </w:rPr>
        <w:t>.</w:t>
      </w:r>
    </w:p>
    <w:p w14:paraId="518A9DCA" w14:textId="77777777" w:rsidR="001C6C01" w:rsidRPr="00A84B87" w:rsidRDefault="001C6C01" w:rsidP="001C6C01">
      <w:pPr>
        <w:pStyle w:val="Nadpis2"/>
        <w:rPr>
          <w:lang w:val="cs-CZ"/>
        </w:rPr>
      </w:pPr>
      <w:r w:rsidRPr="00A84B87">
        <w:rPr>
          <w:noProof/>
          <w:lang w:val="cs-CZ"/>
        </w:rPr>
        <mc:AlternateContent>
          <mc:Choice Requires="wpg">
            <w:drawing>
              <wp:anchor distT="0" distB="0" distL="114300" distR="114300" simplePos="0" relativeHeight="253449216" behindDoc="0" locked="0" layoutInCell="1" allowOverlap="1" wp14:anchorId="6BADBF9A" wp14:editId="039C58BB">
                <wp:simplePos x="0" y="0"/>
                <wp:positionH relativeFrom="column">
                  <wp:posOffset>3310255</wp:posOffset>
                </wp:positionH>
                <wp:positionV relativeFrom="paragraph">
                  <wp:posOffset>0</wp:posOffset>
                </wp:positionV>
                <wp:extent cx="2615565" cy="2538095"/>
                <wp:effectExtent l="0" t="0" r="13335" b="14605"/>
                <wp:wrapSquare wrapText="bothSides"/>
                <wp:docPr id="870" name="Group 870"/>
                <wp:cNvGraphicFramePr/>
                <a:graphic xmlns:a="http://schemas.openxmlformats.org/drawingml/2006/main">
                  <a:graphicData uri="http://schemas.microsoft.com/office/word/2010/wordprocessingGroup">
                    <wpg:wgp>
                      <wpg:cNvGrpSpPr/>
                      <wpg:grpSpPr>
                        <a:xfrm>
                          <a:off x="0" y="0"/>
                          <a:ext cx="2615565" cy="2538095"/>
                          <a:chOff x="0" y="0"/>
                          <a:chExt cx="2615565" cy="2538374"/>
                        </a:xfrm>
                      </wpg:grpSpPr>
                      <wps:wsp>
                        <wps:cNvPr id="965" name="Text Box 5"/>
                        <wps:cNvSpPr txBox="1">
                          <a:spLocks noChangeArrowheads="1"/>
                        </wps:cNvSpPr>
                        <wps:spPr bwMode="auto">
                          <a:xfrm>
                            <a:off x="0" y="687467"/>
                            <a:ext cx="2615565" cy="1850907"/>
                          </a:xfrm>
                          <a:prstGeom prst="roundRect">
                            <a:avLst>
                              <a:gd name="adj" fmla="val 7850"/>
                            </a:avLst>
                          </a:prstGeom>
                          <a:solidFill>
                            <a:srgbClr val="FFFFFF"/>
                          </a:solidFill>
                          <a:ln w="9525">
                            <a:solidFill>
                              <a:schemeClr val="tx1">
                                <a:lumMod val="65000"/>
                                <a:lumOff val="35000"/>
                              </a:schemeClr>
                            </a:solidFill>
                            <a:miter lim="800000"/>
                            <a:headEnd/>
                            <a:tailEnd/>
                          </a:ln>
                        </wps:spPr>
                        <wps:txbx>
                          <w:txbxContent>
                            <w:p w14:paraId="7950E238" w14:textId="77777777" w:rsidR="002A1612" w:rsidRPr="00126BFF" w:rsidRDefault="002A1612" w:rsidP="001C6C01">
                              <w:pPr>
                                <w:rPr>
                                  <w:lang w:val="cs-CZ"/>
                                </w:rPr>
                              </w:pPr>
                              <w:r w:rsidRPr="00126BFF">
                                <w:rPr>
                                  <w:lang w:val="cs-CZ"/>
                                </w:rPr>
                                <w:t>Edisonův infračervený senzor můžete použít v programu, který Edisonovi řekne, aby detekoval událost IR zprávy. Ke spuštění programu, který vysílá IR zprávu, potřebujete rovněž dalšího Edisona, aby váš měl první robot co detekovat!</w:t>
                              </w:r>
                            </w:p>
                            <w:p w14:paraId="2F036BE4" w14:textId="77777777" w:rsidR="002A1612" w:rsidRPr="00126BFF" w:rsidRDefault="002A1612" w:rsidP="001C6C01">
                              <w:pPr>
                                <w:rPr>
                                  <w:lang w:val="cs-CZ"/>
                                </w:rPr>
                              </w:pPr>
                            </w:p>
                          </w:txbxContent>
                        </wps:txbx>
                        <wps:bodyPr rot="0" vert="horz" wrap="square" lIns="91440" tIns="180000" rIns="91440" bIns="90000" anchor="t" anchorCtr="0">
                          <a:noAutofit/>
                        </wps:bodyPr>
                      </wps:wsp>
                      <wps:wsp>
                        <wps:cNvPr id="966" name="Text Box 2"/>
                        <wps:cNvSpPr txBox="1">
                          <a:spLocks noChangeArrowheads="1"/>
                        </wps:cNvSpPr>
                        <wps:spPr bwMode="auto">
                          <a:xfrm>
                            <a:off x="1009498" y="303581"/>
                            <a:ext cx="1463040" cy="365760"/>
                          </a:xfrm>
                          <a:prstGeom prst="rect">
                            <a:avLst/>
                          </a:prstGeom>
                          <a:noFill/>
                          <a:ln w="9525">
                            <a:noFill/>
                            <a:miter lim="800000"/>
                            <a:headEnd/>
                            <a:tailEnd/>
                          </a:ln>
                        </wps:spPr>
                        <wps:txbx>
                          <w:txbxContent>
                            <w:p w14:paraId="314ED2E2" w14:textId="77777777" w:rsidR="002A1612" w:rsidRDefault="002A1612" w:rsidP="001C6C01">
                              <w:pPr>
                                <w:rPr>
                                  <w:b/>
                                  <w:color w:val="FF7000"/>
                                  <w:sz w:val="28"/>
                                  <w:szCs w:val="28"/>
                                </w:rPr>
                              </w:pPr>
                              <w:proofErr w:type="spellStart"/>
                              <w:r>
                                <w:rPr>
                                  <w:b/>
                                  <w:color w:val="FF7000"/>
                                  <w:sz w:val="28"/>
                                  <w:szCs w:val="28"/>
                                </w:rPr>
                                <w:t>Proč</w:t>
                              </w:r>
                              <w:proofErr w:type="spellEnd"/>
                              <w:r>
                                <w:rPr>
                                  <w:b/>
                                  <w:color w:val="FF7000"/>
                                  <w:sz w:val="28"/>
                                  <w:szCs w:val="28"/>
                                </w:rPr>
                                <w:t xml:space="preserve"> je to </w:t>
                              </w:r>
                              <w:proofErr w:type="spellStart"/>
                              <w:r>
                                <w:rPr>
                                  <w:b/>
                                  <w:color w:val="FF7000"/>
                                  <w:sz w:val="28"/>
                                  <w:szCs w:val="28"/>
                                </w:rPr>
                                <w:t>tak</w:t>
                              </w:r>
                              <w:proofErr w:type="spellEnd"/>
                              <w:r>
                                <w:rPr>
                                  <w:b/>
                                  <w:color w:val="FF7000"/>
                                  <w:sz w:val="28"/>
                                  <w:szCs w:val="28"/>
                                </w:rPr>
                                <w:t>?</w:t>
                              </w:r>
                            </w:p>
                          </w:txbxContent>
                        </wps:txbx>
                        <wps:bodyPr rot="0" vert="horz" wrap="square" lIns="91440" tIns="45720" rIns="91440" bIns="45720" anchor="t" anchorCtr="0">
                          <a:noAutofit/>
                        </wps:bodyPr>
                      </wps:wsp>
                      <pic:pic xmlns:pic="http://schemas.openxmlformats.org/drawingml/2006/picture">
                        <pic:nvPicPr>
                          <pic:cNvPr id="967" name="Picture 967"/>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208483" y="0"/>
                            <a:ext cx="899160" cy="899160"/>
                          </a:xfrm>
                          <a:prstGeom prst="rect">
                            <a:avLst/>
                          </a:prstGeom>
                        </pic:spPr>
                      </pic:pic>
                    </wpg:wgp>
                  </a:graphicData>
                </a:graphic>
                <wp14:sizeRelV relativeFrom="margin">
                  <wp14:pctHeight>0</wp14:pctHeight>
                </wp14:sizeRelV>
              </wp:anchor>
            </w:drawing>
          </mc:Choice>
          <mc:Fallback>
            <w:pict>
              <v:group w14:anchorId="6BADBF9A" id="Group 870" o:spid="_x0000_s1613" style="position:absolute;margin-left:260.65pt;margin-top:0;width:205.95pt;height:199.85pt;z-index:253449216;mso-height-relative:margin" coordsize="26155,2538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">
                <v:roundrect id="Text Box 5" o:spid="_x0000_s1614" style="position:absolute;top:6874;width:26155;height:18509;visibility:visible;mso-wrap-style:square;v-text-anchor:top" arcsize="514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" strokecolor="#5a5a5a [2109]">
                  <v:stroke joinstyle="miter"/>
                  <v:textbox inset=",5mm,,2.5mm">
                    <w:txbxContent>
                      <w:p w14:paraId="7950E238" w14:textId="77777777" w:rsidR="002A1612" w:rsidRPr="00126BFF" w:rsidRDefault="002A1612" w:rsidP="001C6C01">
                        <w:pPr>
                          <w:rPr>
                            <w:lang w:val="cs-CZ"/>
                          </w:rPr>
                        </w:pPr>
                        <w:r w:rsidRPr="00126BFF">
                          <w:rPr>
                            <w:lang w:val="cs-CZ"/>
                          </w:rPr>
                          <w:t>Edisonův infračervený senzor můžete použít v programu, který Edisonovi řekne, aby detekoval událost IR zprávy. Ke spuštění programu, který vysílá IR zprávu, potřebujete rovněž dalšího Edisona, aby váš měl první robot co detekovat!</w:t>
                        </w:r>
                      </w:p>
                      <w:p w14:paraId="2F036BE4" w14:textId="77777777" w:rsidR="002A1612" w:rsidRPr="00126BFF" w:rsidRDefault="002A1612" w:rsidP="001C6C01">
                        <w:pPr>
                          <w:rPr>
                            <w:lang w:val="cs-CZ"/>
                          </w:rPr>
                        </w:pPr>
                      </w:p>
                    </w:txbxContent>
                  </v:textbox>
                </v:roundrect>
                <v:shape id="_x0000_s1615" type="#_x0000_t202" style="position:absolute;left:10094;top:3035;width:14631;height:3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" filled="f" stroked="f">
                  <v:textbox>
                    <w:txbxContent>
                      <w:p w14:paraId="314ED2E2" w14:textId="77777777" w:rsidR="002A1612" w:rsidRDefault="002A1612" w:rsidP="001C6C01">
                        <w:pPr>
                          <w:rPr>
                            <w:b/>
                            <w:color w:val="FF7000"/>
                            <w:sz w:val="28"/>
                            <w:szCs w:val="28"/>
                          </w:rPr>
                        </w:pPr>
                        <w:proofErr w:type="spellStart"/>
                        <w:r>
                          <w:rPr>
                            <w:b/>
                            <w:color w:val="FF7000"/>
                            <w:sz w:val="28"/>
                            <w:szCs w:val="28"/>
                          </w:rPr>
                          <w:t>Proč</w:t>
                        </w:r>
                        <w:proofErr w:type="spellEnd"/>
                        <w:r>
                          <w:rPr>
                            <w:b/>
                            <w:color w:val="FF7000"/>
                            <w:sz w:val="28"/>
                            <w:szCs w:val="28"/>
                          </w:rPr>
                          <w:t xml:space="preserve"> je to </w:t>
                        </w:r>
                        <w:proofErr w:type="spellStart"/>
                        <w:r>
                          <w:rPr>
                            <w:b/>
                            <w:color w:val="FF7000"/>
                            <w:sz w:val="28"/>
                            <w:szCs w:val="28"/>
                          </w:rPr>
                          <w:t>tak</w:t>
                        </w:r>
                        <w:proofErr w:type="spellEnd"/>
                        <w:r>
                          <w:rPr>
                            <w:b/>
                            <w:color w:val="FF7000"/>
                            <w:sz w:val="28"/>
                            <w:szCs w:val="28"/>
                          </w:rPr>
                          <w:t>?</w:t>
                        </w:r>
                      </w:p>
                    </w:txbxContent>
                  </v:textbox>
                </v:shape>
                <v:shape id="Picture 967" o:spid="_x0000_s1616" type="#_x0000_t75" style="position:absolute;left:2084;width:8992;height:8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">
                  <v:imagedata r:id="rId42" o:title=""/>
                </v:shape>
                <w10:wrap type="square"/>
              </v:group>
            </w:pict>
          </mc:Fallback>
        </mc:AlternateContent>
      </w:r>
      <w:r w:rsidRPr="00A84B87">
        <w:rPr>
          <w:lang w:val="cs-CZ"/>
        </w:rPr>
        <w:t xml:space="preserve">Úkol 2: </w:t>
      </w:r>
      <w:r>
        <w:rPr>
          <w:lang w:val="cs-CZ"/>
        </w:rPr>
        <w:t>Zpráva přijata</w:t>
      </w:r>
    </w:p>
    <w:p w14:paraId="4DD41F88" w14:textId="1A603811" w:rsidR="001C6C01" w:rsidRPr="00A84B87" w:rsidRDefault="001C6C01" w:rsidP="001C6C01">
      <w:pPr>
        <w:rPr>
          <w:lang w:val="cs-CZ"/>
        </w:rPr>
      </w:pPr>
      <w:r w:rsidRPr="00424AB9">
        <w:rPr>
          <w:rFonts w:hint="eastAsia"/>
          <w:lang w:val="cs-CZ"/>
        </w:rPr>
        <w:t xml:space="preserve">Chcete-li používat zasílání zpráv </w:t>
      </w:r>
      <w:r>
        <w:rPr>
          <w:lang w:val="cs-CZ"/>
        </w:rPr>
        <w:t>mezi</w:t>
      </w:r>
      <w:r w:rsidRPr="00424AB9">
        <w:rPr>
          <w:rFonts w:hint="eastAsia"/>
          <w:lang w:val="cs-CZ"/>
        </w:rPr>
        <w:t xml:space="preserve"> roboty Edison, potřebujete vždy alespoň dva roboty, jednoho k odeslání IR zpráv a jednoho k</w:t>
      </w:r>
      <w:r w:rsidR="007B274C">
        <w:rPr>
          <w:lang w:val="cs-CZ"/>
        </w:rPr>
        <w:t> </w:t>
      </w:r>
      <w:r w:rsidRPr="00424AB9">
        <w:rPr>
          <w:rFonts w:hint="eastAsia"/>
          <w:lang w:val="cs-CZ"/>
        </w:rPr>
        <w:t>detekci a reakci na IR zprávy</w:t>
      </w:r>
      <w:r w:rsidRPr="00A84B87">
        <w:rPr>
          <w:lang w:val="cs-CZ"/>
        </w:rPr>
        <w:t>.</w:t>
      </w:r>
      <w:r w:rsidRPr="00A84B87">
        <w:rPr>
          <w:rFonts w:ascii="Times New Roman" w:hAnsi="Times New Roman" w:cs="Times New Roman"/>
          <w:color w:val="auto"/>
          <w:sz w:val="24"/>
          <w:szCs w:val="24"/>
          <w:lang w:val="cs-CZ"/>
        </w:rPr>
        <w:t xml:space="preserve"> </w:t>
      </w:r>
    </w:p>
    <w:p w14:paraId="5DCA7361" w14:textId="7853A5BC" w:rsidR="001C6C01" w:rsidRPr="00A84B87" w:rsidRDefault="001C6C01" w:rsidP="001C6C01">
      <w:pPr>
        <w:rPr>
          <w:lang w:val="cs-CZ"/>
        </w:rPr>
      </w:pPr>
      <w:r w:rsidRPr="00424AB9">
        <w:rPr>
          <w:rFonts w:hint="eastAsia"/>
          <w:lang w:val="cs-CZ"/>
        </w:rPr>
        <w:t>Pro tuto aktivitu</w:t>
      </w:r>
      <w:r>
        <w:rPr>
          <w:lang w:val="cs-CZ"/>
        </w:rPr>
        <w:t xml:space="preserve"> budete</w:t>
      </w:r>
      <w:r w:rsidRPr="00424AB9">
        <w:rPr>
          <w:rFonts w:hint="eastAsia"/>
          <w:lang w:val="cs-CZ"/>
        </w:rPr>
        <w:t xml:space="preserve"> potřeb</w:t>
      </w:r>
      <w:r>
        <w:rPr>
          <w:lang w:val="cs-CZ"/>
        </w:rPr>
        <w:t>ovat</w:t>
      </w:r>
      <w:r w:rsidRPr="00424AB9">
        <w:rPr>
          <w:rFonts w:hint="eastAsia"/>
          <w:lang w:val="cs-CZ"/>
        </w:rPr>
        <w:t xml:space="preserve"> partnera nebo skupinu. Jeden robot pošle zprávu. Všichni ostatní roboti musí </w:t>
      </w:r>
      <w:r>
        <w:rPr>
          <w:lang w:val="cs-CZ"/>
        </w:rPr>
        <w:t>čekat</w:t>
      </w:r>
      <w:r w:rsidRPr="00424AB9">
        <w:rPr>
          <w:rFonts w:hint="eastAsia"/>
          <w:lang w:val="cs-CZ"/>
        </w:rPr>
        <w:t>, dokud ne</w:t>
      </w:r>
      <w:r>
        <w:rPr>
          <w:lang w:val="cs-CZ"/>
        </w:rPr>
        <w:t xml:space="preserve">detekují </w:t>
      </w:r>
      <w:r w:rsidRPr="00424AB9">
        <w:rPr>
          <w:rFonts w:hint="eastAsia"/>
          <w:lang w:val="cs-CZ"/>
        </w:rPr>
        <w:t xml:space="preserve">zprávu. Jakmile přijímající roboti </w:t>
      </w:r>
      <w:r>
        <w:rPr>
          <w:lang w:val="cs-CZ"/>
        </w:rPr>
        <w:t xml:space="preserve">detekují </w:t>
      </w:r>
      <w:r w:rsidRPr="00424AB9">
        <w:rPr>
          <w:rFonts w:hint="eastAsia"/>
          <w:lang w:val="cs-CZ"/>
        </w:rPr>
        <w:t>zprávu, měl by</w:t>
      </w:r>
      <w:r>
        <w:rPr>
          <w:lang w:val="cs-CZ"/>
        </w:rPr>
        <w:t xml:space="preserve"> každý z robotů zareagovat tak, že se dá do tance</w:t>
      </w:r>
      <w:r w:rsidRPr="00A84B87">
        <w:rPr>
          <w:lang w:val="cs-CZ"/>
        </w:rPr>
        <w:t>!</w:t>
      </w:r>
    </w:p>
    <w:p w14:paraId="3AB93B50" w14:textId="77777777" w:rsidR="001C6C01" w:rsidRPr="00A84B87" w:rsidRDefault="001C6C01" w:rsidP="001C6C01">
      <w:pPr>
        <w:pStyle w:val="Nadpis3"/>
        <w:rPr>
          <w:lang w:val="cs-CZ"/>
        </w:rPr>
      </w:pPr>
    </w:p>
    <w:p w14:paraId="6F253531" w14:textId="77777777" w:rsidR="001C6C01" w:rsidRPr="00A84B87" w:rsidRDefault="001C6C01" w:rsidP="001C6C01">
      <w:pPr>
        <w:pStyle w:val="Nadpis3"/>
        <w:rPr>
          <w:lang w:val="cs-CZ"/>
        </w:rPr>
      </w:pPr>
      <w:r>
        <w:rPr>
          <w:lang w:val="cs-CZ"/>
        </w:rPr>
        <w:t>Program pro</w:t>
      </w:r>
      <w:r w:rsidRPr="00A84B87">
        <w:rPr>
          <w:lang w:val="cs-CZ"/>
        </w:rPr>
        <w:t xml:space="preserve"> ‘</w:t>
      </w:r>
      <w:r>
        <w:rPr>
          <w:lang w:val="cs-CZ"/>
        </w:rPr>
        <w:t xml:space="preserve">odeslání </w:t>
      </w:r>
      <w:r w:rsidRPr="00A84B87">
        <w:rPr>
          <w:lang w:val="cs-CZ"/>
        </w:rPr>
        <w:t xml:space="preserve">IR </w:t>
      </w:r>
      <w:r>
        <w:rPr>
          <w:lang w:val="cs-CZ"/>
        </w:rPr>
        <w:t>zprávy</w:t>
      </w:r>
      <w:r w:rsidRPr="00A84B87">
        <w:rPr>
          <w:lang w:val="cs-CZ"/>
        </w:rPr>
        <w:t>’</w:t>
      </w:r>
    </w:p>
    <w:p w14:paraId="01767D6F" w14:textId="77777777" w:rsidR="001C6C01" w:rsidRPr="00A84B87" w:rsidRDefault="001C6C01" w:rsidP="001C6C01">
      <w:pPr>
        <w:rPr>
          <w:lang w:val="cs-CZ"/>
        </w:rPr>
      </w:pPr>
      <w:r w:rsidRPr="00A84B87">
        <w:rPr>
          <w:noProof/>
          <w:lang w:val="cs-CZ"/>
        </w:rPr>
        <w:drawing>
          <wp:anchor distT="0" distB="0" distL="114300" distR="114300" simplePos="0" relativeHeight="253444096" behindDoc="0" locked="0" layoutInCell="1" allowOverlap="1" wp14:anchorId="2004B30F" wp14:editId="6F5617F8">
            <wp:simplePos x="0" y="0"/>
            <wp:positionH relativeFrom="column">
              <wp:posOffset>1915729</wp:posOffset>
            </wp:positionH>
            <wp:positionV relativeFrom="paragraph">
              <wp:posOffset>510903</wp:posOffset>
            </wp:positionV>
            <wp:extent cx="1572260" cy="586105"/>
            <wp:effectExtent l="19050" t="19050" r="27940" b="23495"/>
            <wp:wrapTopAndBottom/>
            <wp:docPr id="780" name="Picture 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 name="U4-2.5_send IR.PNG"/>
                    <pic:cNvPicPr/>
                  </pic:nvPicPr>
                  <pic:blipFill rotWithShape="1">
                    <a:blip r:embed="rId185">
                      <a:extLst>
                        <a:ext uri="{28A0092B-C50C-407E-A947-70E740481C1C}">
                          <a14:useLocalDpi xmlns:a14="http://schemas.microsoft.com/office/drawing/2010/main" val="0"/>
                        </a:ext>
                      </a:extLst>
                    </a:blip>
                    <a:srcRect l="2987" t="12068" r="5280"/>
                    <a:stretch/>
                  </pic:blipFill>
                  <pic:spPr bwMode="auto">
                    <a:xfrm>
                      <a:off x="0" y="0"/>
                      <a:ext cx="1572260" cy="586105"/>
                    </a:xfrm>
                    <a:prstGeom prst="rect">
                      <a:avLst/>
                    </a:prstGeom>
                    <a:ln w="19050">
                      <a:solidFill>
                        <a:srgbClr val="FF7000"/>
                      </a:solidFill>
                      <a:prstDash val="lgDash"/>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lang w:val="cs-CZ"/>
        </w:rPr>
        <w:t>K odeslání infračervené zprávy pomocí Edisona budete potřebovat tento blok</w:t>
      </w:r>
      <w:r w:rsidRPr="00A84B87">
        <w:rPr>
          <w:lang w:val="cs-CZ"/>
        </w:rPr>
        <w:t>:</w:t>
      </w:r>
    </w:p>
    <w:p w14:paraId="39B6BCB4" w14:textId="77777777" w:rsidR="001C6C01" w:rsidRPr="00A84B87" w:rsidRDefault="001C6C01" w:rsidP="001C6C01">
      <w:pPr>
        <w:rPr>
          <w:lang w:val="cs-CZ"/>
        </w:rPr>
      </w:pPr>
    </w:p>
    <w:p w14:paraId="327213C5" w14:textId="77777777" w:rsidR="001C6C01" w:rsidRPr="00A84B87" w:rsidRDefault="001C6C01" w:rsidP="001C6C01">
      <w:pPr>
        <w:pStyle w:val="Odstavecseseznamem"/>
        <w:numPr>
          <w:ilvl w:val="0"/>
          <w:numId w:val="62"/>
        </w:numPr>
        <w:rPr>
          <w:lang w:val="cs-CZ"/>
        </w:rPr>
      </w:pPr>
      <w:r>
        <w:rPr>
          <w:lang w:val="cs-CZ"/>
        </w:rPr>
        <w:t xml:space="preserve">Blok </w:t>
      </w:r>
      <w:proofErr w:type="spellStart"/>
      <w:r w:rsidRPr="00A84B87">
        <w:rPr>
          <w:color w:val="FF7000"/>
          <w:lang w:val="cs-CZ"/>
        </w:rPr>
        <w:t>send</w:t>
      </w:r>
      <w:proofErr w:type="spellEnd"/>
      <w:r w:rsidRPr="00A84B87">
        <w:rPr>
          <w:color w:val="FF7000"/>
          <w:lang w:val="cs-CZ"/>
        </w:rPr>
        <w:t xml:space="preserve"> IR </w:t>
      </w:r>
      <w:proofErr w:type="spellStart"/>
      <w:r w:rsidRPr="00A84B87">
        <w:rPr>
          <w:color w:val="FF7000"/>
          <w:lang w:val="cs-CZ"/>
        </w:rPr>
        <w:t>message</w:t>
      </w:r>
      <w:proofErr w:type="spellEnd"/>
      <w:r w:rsidRPr="00A84B87">
        <w:rPr>
          <w:lang w:val="cs-CZ"/>
        </w:rPr>
        <w:t xml:space="preserve"> </w:t>
      </w:r>
      <w:r>
        <w:rPr>
          <w:lang w:val="cs-CZ"/>
        </w:rPr>
        <w:t>se nachází v </w:t>
      </w:r>
      <w:proofErr w:type="spellStart"/>
      <w:r>
        <w:rPr>
          <w:lang w:val="cs-CZ"/>
        </w:rPr>
        <w:t>EdScratchi</w:t>
      </w:r>
      <w:proofErr w:type="spellEnd"/>
      <w:r>
        <w:rPr>
          <w:lang w:val="cs-CZ"/>
        </w:rPr>
        <w:t xml:space="preserve"> v kategorii bloků</w:t>
      </w:r>
      <w:r w:rsidRPr="00A84B87">
        <w:rPr>
          <w:lang w:val="cs-CZ"/>
        </w:rPr>
        <w:t xml:space="preserve"> </w:t>
      </w:r>
      <w:proofErr w:type="spellStart"/>
      <w:r w:rsidRPr="00A84B87">
        <w:rPr>
          <w:color w:val="FF7000"/>
          <w:lang w:val="cs-CZ"/>
        </w:rPr>
        <w:t>LEDs</w:t>
      </w:r>
      <w:proofErr w:type="spellEnd"/>
      <w:r w:rsidRPr="00A84B87">
        <w:rPr>
          <w:lang w:val="cs-CZ"/>
        </w:rPr>
        <w:t xml:space="preserve">. Proč je to tak? </w:t>
      </w:r>
    </w:p>
    <w:p w14:paraId="5D6D2B5B" w14:textId="77777777" w:rsidR="001C6C01" w:rsidRPr="00A84B87" w:rsidRDefault="001C6C01" w:rsidP="001C6C01">
      <w:pPr>
        <w:rPr>
          <w:lang w:val="cs-CZ"/>
        </w:rPr>
      </w:pPr>
      <w:r w:rsidRPr="00A84B87">
        <w:rPr>
          <w:lang w:val="cs-CZ"/>
        </w:rPr>
        <w:t>________________________________________________________________________________</w:t>
      </w:r>
    </w:p>
    <w:p w14:paraId="40252424" w14:textId="77777777" w:rsidR="001C6C01" w:rsidRPr="00A84B87" w:rsidRDefault="001C6C01" w:rsidP="001C6C01">
      <w:pPr>
        <w:rPr>
          <w:lang w:val="cs-CZ"/>
        </w:rPr>
      </w:pPr>
      <w:r w:rsidRPr="00A84B87">
        <w:rPr>
          <w:lang w:val="cs-CZ"/>
        </w:rPr>
        <w:t>________________________________________________________________________________</w:t>
      </w:r>
    </w:p>
    <w:p w14:paraId="6BE84A00" w14:textId="77777777" w:rsidR="001C6C01" w:rsidRPr="00A84B87" w:rsidRDefault="001C6C01" w:rsidP="001C6C01">
      <w:pPr>
        <w:spacing w:before="240"/>
        <w:rPr>
          <w:lang w:val="cs-CZ"/>
        </w:rPr>
      </w:pPr>
      <w:r w:rsidRPr="00A84B87">
        <w:rPr>
          <w:rFonts w:ascii="Times New Roman" w:hAnsi="Times New Roman" w:cs="Times New Roman"/>
          <w:noProof/>
          <w:color w:val="auto"/>
          <w:sz w:val="24"/>
          <w:szCs w:val="24"/>
          <w:lang w:val="cs-CZ"/>
        </w:rPr>
        <mc:AlternateContent>
          <mc:Choice Requires="wpg">
            <w:drawing>
              <wp:anchor distT="0" distB="0" distL="114300" distR="114300" simplePos="0" relativeHeight="253447168" behindDoc="0" locked="0" layoutInCell="1" allowOverlap="1" wp14:anchorId="54E276E9" wp14:editId="78B8121A">
                <wp:simplePos x="0" y="0"/>
                <wp:positionH relativeFrom="column">
                  <wp:posOffset>-59055</wp:posOffset>
                </wp:positionH>
                <wp:positionV relativeFrom="paragraph">
                  <wp:posOffset>481660</wp:posOffset>
                </wp:positionV>
                <wp:extent cx="5715000" cy="2120900"/>
                <wp:effectExtent l="0" t="0" r="19050" b="12700"/>
                <wp:wrapTopAndBottom/>
                <wp:docPr id="867" name="Group 867"/>
                <wp:cNvGraphicFramePr/>
                <a:graphic xmlns:a="http://schemas.openxmlformats.org/drawingml/2006/main">
                  <a:graphicData uri="http://schemas.microsoft.com/office/word/2010/wordprocessingGroup">
                    <wpg:wgp>
                      <wpg:cNvGrpSpPr/>
                      <wpg:grpSpPr>
                        <a:xfrm>
                          <a:off x="0" y="0"/>
                          <a:ext cx="5715000" cy="2120900"/>
                          <a:chOff x="0" y="0"/>
                          <a:chExt cx="5715000" cy="2120900"/>
                        </a:xfrm>
                      </wpg:grpSpPr>
                      <wps:wsp>
                        <wps:cNvPr id="960" name="Text Box 10"/>
                        <wps:cNvSpPr txBox="1">
                          <a:spLocks noChangeArrowheads="1"/>
                        </wps:cNvSpPr>
                        <wps:spPr bwMode="auto">
                          <a:xfrm>
                            <a:off x="0" y="673100"/>
                            <a:ext cx="5715000" cy="1447800"/>
                          </a:xfrm>
                          <a:prstGeom prst="roundRect">
                            <a:avLst>
                              <a:gd name="adj" fmla="val 7850"/>
                            </a:avLst>
                          </a:prstGeom>
                          <a:solidFill>
                            <a:srgbClr val="FFFFFF"/>
                          </a:solidFill>
                          <a:ln w="9525">
                            <a:solidFill>
                              <a:schemeClr val="tx1">
                                <a:lumMod val="65000"/>
                                <a:lumOff val="35000"/>
                              </a:schemeClr>
                            </a:solidFill>
                            <a:miter lim="800000"/>
                            <a:headEnd/>
                            <a:tailEnd/>
                          </a:ln>
                        </wps:spPr>
                        <wps:txbx>
                          <w:txbxContent>
                            <w:p w14:paraId="37FD05C3" w14:textId="59A25A7E" w:rsidR="002A1612" w:rsidRPr="001C7142" w:rsidRDefault="002A1612" w:rsidP="001C6C01">
                              <w:pPr>
                                <w:rPr>
                                  <w:lang w:val="cs-CZ"/>
                                </w:rPr>
                              </w:pPr>
                              <w:bookmarkStart w:id="131" w:name="_Hlk17033799"/>
                              <w:bookmarkStart w:id="132" w:name="_Hlk17033800"/>
                              <w:r w:rsidRPr="001C7142">
                                <w:rPr>
                                  <w:lang w:val="cs-CZ"/>
                                </w:rPr>
                                <w:t xml:space="preserve">Stejně jako dálkové ovládání může odesílat různé zprávy do televize, můžete odesílat různé zprávy ze svého Edisona. V </w:t>
                              </w:r>
                              <w:proofErr w:type="spellStart"/>
                              <w:r w:rsidRPr="001C7142">
                                <w:rPr>
                                  <w:lang w:val="cs-CZ"/>
                                </w:rPr>
                                <w:t>EdScratch</w:t>
                              </w:r>
                              <w:proofErr w:type="spellEnd"/>
                              <w:r w:rsidRPr="001C7142">
                                <w:rPr>
                                  <w:lang w:val="cs-CZ"/>
                                </w:rPr>
                                <w:t xml:space="preserve"> můžete zprávu upravit změnou hodnoty vstupního parametru v bloku </w:t>
                              </w:r>
                              <w:proofErr w:type="spellStart"/>
                              <w:r w:rsidRPr="001C7142">
                                <w:rPr>
                                  <w:color w:val="FF7000"/>
                                  <w:lang w:val="cs-CZ"/>
                                </w:rPr>
                                <w:t>send</w:t>
                              </w:r>
                              <w:proofErr w:type="spellEnd"/>
                              <w:r w:rsidRPr="001C7142">
                                <w:rPr>
                                  <w:color w:val="FF7000"/>
                                  <w:lang w:val="cs-CZ"/>
                                </w:rPr>
                                <w:t xml:space="preserve"> IR </w:t>
                              </w:r>
                              <w:proofErr w:type="spellStart"/>
                              <w:r w:rsidRPr="001C7142">
                                <w:rPr>
                                  <w:color w:val="FF7000"/>
                                  <w:lang w:val="cs-CZ"/>
                                </w:rPr>
                                <w:t>message</w:t>
                              </w:r>
                              <w:proofErr w:type="spellEnd"/>
                              <w:r w:rsidRPr="001C7142">
                                <w:rPr>
                                  <w:color w:val="FF7000"/>
                                  <w:lang w:val="cs-CZ"/>
                                </w:rPr>
                                <w:t xml:space="preserve"> </w:t>
                              </w:r>
                              <w:r w:rsidRPr="001C7142">
                                <w:rPr>
                                  <w:lang w:val="cs-CZ"/>
                                </w:rPr>
                                <w:t xml:space="preserve">(pošli IR zprávu). Vstupní hodnota bloku </w:t>
                              </w:r>
                              <w:proofErr w:type="spellStart"/>
                              <w:r w:rsidRPr="001C7142">
                                <w:rPr>
                                  <w:color w:val="FF7000"/>
                                  <w:lang w:val="cs-CZ"/>
                                </w:rPr>
                                <w:t>send</w:t>
                              </w:r>
                              <w:proofErr w:type="spellEnd"/>
                              <w:r w:rsidRPr="001C7142">
                                <w:rPr>
                                  <w:color w:val="FF7000"/>
                                  <w:lang w:val="cs-CZ"/>
                                </w:rPr>
                                <w:t xml:space="preserve"> IR </w:t>
                              </w:r>
                              <w:proofErr w:type="spellStart"/>
                              <w:r w:rsidRPr="001C7142">
                                <w:rPr>
                                  <w:color w:val="FF7000"/>
                                  <w:lang w:val="cs-CZ"/>
                                </w:rPr>
                                <w:t>message</w:t>
                              </w:r>
                              <w:proofErr w:type="spellEnd"/>
                              <w:r w:rsidRPr="001C7142">
                                <w:rPr>
                                  <w:lang w:val="cs-CZ"/>
                                </w:rPr>
                                <w:t xml:space="preserve"> se může pohybovat v rozmezí 0 až 255. Edison může odeslat či přijmout 256 různých </w:t>
                              </w:r>
                              <w:r>
                                <w:rPr>
                                  <w:lang w:val="cs-CZ"/>
                                </w:rPr>
                                <w:t>„</w:t>
                              </w:r>
                              <w:r w:rsidRPr="001C7142">
                                <w:rPr>
                                  <w:lang w:val="cs-CZ"/>
                                </w:rPr>
                                <w:t>zpráv</w:t>
                              </w:r>
                              <w:r>
                                <w:rPr>
                                  <w:lang w:val="cs-CZ"/>
                                </w:rPr>
                                <w:t>“</w:t>
                              </w:r>
                              <w:r w:rsidRPr="001C7142">
                                <w:rPr>
                                  <w:lang w:val="cs-CZ"/>
                                </w:rPr>
                                <w:t xml:space="preserve">. Představte si, že by tolik zpráv uměl odeslat dálkový ovladač. Musel by mít skutečně </w:t>
                              </w:r>
                              <w:r>
                                <w:rPr>
                                  <w:lang w:val="cs-CZ"/>
                                </w:rPr>
                                <w:t>hodně</w:t>
                              </w:r>
                              <w:r w:rsidRPr="001C7142">
                                <w:rPr>
                                  <w:lang w:val="cs-CZ"/>
                                </w:rPr>
                                <w:t xml:space="preserve"> tlačítek!</w:t>
                              </w:r>
                              <w:bookmarkEnd w:id="131"/>
                              <w:bookmarkEnd w:id="132"/>
                            </w:p>
                          </w:txbxContent>
                        </wps:txbx>
                        <wps:bodyPr rot="0" vert="horz" wrap="square" lIns="91440" tIns="180000" rIns="91440" bIns="90000" anchor="t" anchorCtr="0">
                          <a:noAutofit/>
                        </wps:bodyPr>
                      </wps:wsp>
                      <pic:pic xmlns:pic="http://schemas.openxmlformats.org/drawingml/2006/picture">
                        <pic:nvPicPr>
                          <pic:cNvPr id="961" name="Picture 961"/>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203200" y="0"/>
                            <a:ext cx="899160" cy="899160"/>
                          </a:xfrm>
                          <a:prstGeom prst="rect">
                            <a:avLst/>
                          </a:prstGeom>
                        </pic:spPr>
                      </pic:pic>
                      <wps:wsp>
                        <wps:cNvPr id="962" name="Text Box 2"/>
                        <wps:cNvSpPr txBox="1">
                          <a:spLocks noChangeArrowheads="1"/>
                        </wps:cNvSpPr>
                        <wps:spPr bwMode="auto">
                          <a:xfrm>
                            <a:off x="1016000" y="304800"/>
                            <a:ext cx="1323327" cy="365760"/>
                          </a:xfrm>
                          <a:prstGeom prst="rect">
                            <a:avLst/>
                          </a:prstGeom>
                          <a:noFill/>
                          <a:ln w="9525">
                            <a:noFill/>
                            <a:miter lim="800000"/>
                            <a:headEnd/>
                            <a:tailEnd/>
                          </a:ln>
                        </wps:spPr>
                        <wps:txbx>
                          <w:txbxContent>
                            <w:p w14:paraId="00D2E5A2" w14:textId="77777777" w:rsidR="002A1612" w:rsidRPr="00CC6DFC" w:rsidRDefault="002A1612" w:rsidP="001C6C01">
                              <w:pPr>
                                <w:rPr>
                                  <w:b/>
                                  <w:color w:val="FF7000"/>
                                  <w:sz w:val="24"/>
                                  <w:szCs w:val="24"/>
                                </w:rPr>
                              </w:pPr>
                              <w:proofErr w:type="spellStart"/>
                              <w:r w:rsidRPr="00CC6DFC">
                                <w:rPr>
                                  <w:b/>
                                  <w:color w:val="FF7000"/>
                                  <w:sz w:val="24"/>
                                  <w:szCs w:val="24"/>
                                </w:rPr>
                                <w:t>Proč</w:t>
                              </w:r>
                              <w:proofErr w:type="spellEnd"/>
                              <w:r w:rsidRPr="00CC6DFC">
                                <w:rPr>
                                  <w:b/>
                                  <w:color w:val="FF7000"/>
                                  <w:sz w:val="24"/>
                                  <w:szCs w:val="24"/>
                                </w:rPr>
                                <w:t xml:space="preserve"> je to </w:t>
                              </w:r>
                              <w:proofErr w:type="spellStart"/>
                              <w:r w:rsidRPr="00CC6DFC">
                                <w:rPr>
                                  <w:b/>
                                  <w:color w:val="FF7000"/>
                                  <w:sz w:val="24"/>
                                  <w:szCs w:val="24"/>
                                </w:rPr>
                                <w:t>tak</w:t>
                              </w:r>
                              <w:proofErr w:type="spellEnd"/>
                              <w:r w:rsidRPr="00CC6DFC">
                                <w:rPr>
                                  <w:b/>
                                  <w:color w:val="FF7000"/>
                                  <w:sz w:val="24"/>
                                  <w:szCs w:val="24"/>
                                </w:rPr>
                                <w:t>?</w:t>
                              </w:r>
                            </w:p>
                            <w:p w14:paraId="35C01885" w14:textId="77777777" w:rsidR="002A1612" w:rsidRDefault="002A1612" w:rsidP="001C6C01">
                              <w:pPr>
                                <w:rPr>
                                  <w:b/>
                                  <w:color w:val="FF7000"/>
                                  <w:sz w:val="28"/>
                                  <w:szCs w:val="28"/>
                                </w:rPr>
                              </w:pPr>
                            </w:p>
                            <w:p w14:paraId="257987A7" w14:textId="77777777" w:rsidR="002A1612" w:rsidRDefault="002A1612" w:rsidP="001C6C01">
                              <w:pPr>
                                <w:rPr>
                                  <w:b/>
                                  <w:color w:val="FF7000"/>
                                  <w:sz w:val="28"/>
                                  <w:szCs w:val="28"/>
                                </w:rPr>
                              </w:pPr>
                            </w:p>
                          </w:txbxContent>
                        </wps:txbx>
                        <wps:bodyPr rot="0" vert="horz" wrap="square" lIns="91440" tIns="45720" rIns="91440" bIns="45720" anchor="t" anchorCtr="0">
                          <a:noAutofit/>
                        </wps:bodyPr>
                      </wps:wsp>
                    </wpg:wgp>
                  </a:graphicData>
                </a:graphic>
                <wp14:sizeRelH relativeFrom="page">
                  <wp14:pctWidth>0</wp14:pctWidth>
                </wp14:sizeRelH>
                <wp14:sizeRelV relativeFrom="page">
                  <wp14:pctHeight>0</wp14:pctHeight>
                </wp14:sizeRelV>
              </wp:anchor>
            </w:drawing>
          </mc:Choice>
          <mc:Fallback>
            <w:pict>
              <v:group w14:anchorId="54E276E9" id="Group 867" o:spid="_x0000_s1617" style="position:absolute;margin-left:-4.65pt;margin-top:37.95pt;width:450pt;height:167pt;z-index:253447168" coordsize="57150,2120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">
                <v:roundrect id="Text Box 10" o:spid="_x0000_s1618" style="position:absolute;top:6731;width:57150;height:14478;visibility:visible;mso-wrap-style:square;v-text-anchor:top" arcsize="514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" strokecolor="#5a5a5a [2109]">
                  <v:stroke joinstyle="miter"/>
                  <v:textbox inset=",5mm,,2.5mm">
                    <w:txbxContent>
                      <w:p w14:paraId="37FD05C3" w14:textId="59A25A7E" w:rsidR="002A1612" w:rsidRPr="001C7142" w:rsidRDefault="002A1612" w:rsidP="001C6C01">
                        <w:pPr>
                          <w:rPr>
                            <w:lang w:val="cs-CZ"/>
                          </w:rPr>
                        </w:pPr>
                        <w:bookmarkStart w:id="133" w:name="_Hlk17033799"/>
                        <w:bookmarkStart w:id="134" w:name="_Hlk17033800"/>
                        <w:r w:rsidRPr="001C7142">
                          <w:rPr>
                            <w:lang w:val="cs-CZ"/>
                          </w:rPr>
                          <w:t xml:space="preserve">Stejně jako dálkové ovládání může odesílat různé zprávy do televize, můžete odesílat různé zprávy ze svého Edisona. V </w:t>
                        </w:r>
                        <w:proofErr w:type="spellStart"/>
                        <w:r w:rsidRPr="001C7142">
                          <w:rPr>
                            <w:lang w:val="cs-CZ"/>
                          </w:rPr>
                          <w:t>EdScratch</w:t>
                        </w:r>
                        <w:proofErr w:type="spellEnd"/>
                        <w:r w:rsidRPr="001C7142">
                          <w:rPr>
                            <w:lang w:val="cs-CZ"/>
                          </w:rPr>
                          <w:t xml:space="preserve"> můžete zprávu upravit změnou hodnoty vstupního parametru v bloku </w:t>
                        </w:r>
                        <w:proofErr w:type="spellStart"/>
                        <w:r w:rsidRPr="001C7142">
                          <w:rPr>
                            <w:color w:val="FF7000"/>
                            <w:lang w:val="cs-CZ"/>
                          </w:rPr>
                          <w:t>send</w:t>
                        </w:r>
                        <w:proofErr w:type="spellEnd"/>
                        <w:r w:rsidRPr="001C7142">
                          <w:rPr>
                            <w:color w:val="FF7000"/>
                            <w:lang w:val="cs-CZ"/>
                          </w:rPr>
                          <w:t xml:space="preserve"> IR </w:t>
                        </w:r>
                        <w:proofErr w:type="spellStart"/>
                        <w:r w:rsidRPr="001C7142">
                          <w:rPr>
                            <w:color w:val="FF7000"/>
                            <w:lang w:val="cs-CZ"/>
                          </w:rPr>
                          <w:t>message</w:t>
                        </w:r>
                        <w:proofErr w:type="spellEnd"/>
                        <w:r w:rsidRPr="001C7142">
                          <w:rPr>
                            <w:color w:val="FF7000"/>
                            <w:lang w:val="cs-CZ"/>
                          </w:rPr>
                          <w:t xml:space="preserve"> </w:t>
                        </w:r>
                        <w:r w:rsidRPr="001C7142">
                          <w:rPr>
                            <w:lang w:val="cs-CZ"/>
                          </w:rPr>
                          <w:t xml:space="preserve">(pošli IR zprávu). Vstupní hodnota bloku </w:t>
                        </w:r>
                        <w:proofErr w:type="spellStart"/>
                        <w:r w:rsidRPr="001C7142">
                          <w:rPr>
                            <w:color w:val="FF7000"/>
                            <w:lang w:val="cs-CZ"/>
                          </w:rPr>
                          <w:t>send</w:t>
                        </w:r>
                        <w:proofErr w:type="spellEnd"/>
                        <w:r w:rsidRPr="001C7142">
                          <w:rPr>
                            <w:color w:val="FF7000"/>
                            <w:lang w:val="cs-CZ"/>
                          </w:rPr>
                          <w:t xml:space="preserve"> IR </w:t>
                        </w:r>
                        <w:proofErr w:type="spellStart"/>
                        <w:r w:rsidRPr="001C7142">
                          <w:rPr>
                            <w:color w:val="FF7000"/>
                            <w:lang w:val="cs-CZ"/>
                          </w:rPr>
                          <w:t>message</w:t>
                        </w:r>
                        <w:proofErr w:type="spellEnd"/>
                        <w:r w:rsidRPr="001C7142">
                          <w:rPr>
                            <w:lang w:val="cs-CZ"/>
                          </w:rPr>
                          <w:t xml:space="preserve"> se může pohybovat v rozmezí 0 až 255. Edison může odeslat či přijmout 256 různých </w:t>
                        </w:r>
                        <w:r>
                          <w:rPr>
                            <w:lang w:val="cs-CZ"/>
                          </w:rPr>
                          <w:t>„</w:t>
                        </w:r>
                        <w:r w:rsidRPr="001C7142">
                          <w:rPr>
                            <w:lang w:val="cs-CZ"/>
                          </w:rPr>
                          <w:t>zpráv</w:t>
                        </w:r>
                        <w:r>
                          <w:rPr>
                            <w:lang w:val="cs-CZ"/>
                          </w:rPr>
                          <w:t>“</w:t>
                        </w:r>
                        <w:r w:rsidRPr="001C7142">
                          <w:rPr>
                            <w:lang w:val="cs-CZ"/>
                          </w:rPr>
                          <w:t xml:space="preserve">. Představte si, že by tolik zpráv uměl odeslat dálkový ovladač. Musel by mít skutečně </w:t>
                        </w:r>
                        <w:r>
                          <w:rPr>
                            <w:lang w:val="cs-CZ"/>
                          </w:rPr>
                          <w:t>hodně</w:t>
                        </w:r>
                        <w:r w:rsidRPr="001C7142">
                          <w:rPr>
                            <w:lang w:val="cs-CZ"/>
                          </w:rPr>
                          <w:t xml:space="preserve"> tlačítek!</w:t>
                        </w:r>
                        <w:bookmarkEnd w:id="133"/>
                        <w:bookmarkEnd w:id="134"/>
                      </w:p>
                    </w:txbxContent>
                  </v:textbox>
                </v:roundrect>
                <v:shape id="Picture 961" o:spid="_x0000_s1619" type="#_x0000_t75" style="position:absolute;left:2032;width:8991;height:8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">
                  <v:imagedata r:id="rId42" o:title=""/>
                </v:shape>
                <v:shape id="_x0000_s1620" type="#_x0000_t202" style="position:absolute;left:10160;top:3048;width:13233;height:36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" filled="f" stroked="f">
                  <v:textbox>
                    <w:txbxContent>
                      <w:p w14:paraId="00D2E5A2" w14:textId="77777777" w:rsidR="002A1612" w:rsidRPr="00CC6DFC" w:rsidRDefault="002A1612" w:rsidP="001C6C01">
                        <w:pPr>
                          <w:rPr>
                            <w:b/>
                            <w:color w:val="FF7000"/>
                            <w:sz w:val="24"/>
                            <w:szCs w:val="24"/>
                          </w:rPr>
                        </w:pPr>
                        <w:proofErr w:type="spellStart"/>
                        <w:r w:rsidRPr="00CC6DFC">
                          <w:rPr>
                            <w:b/>
                            <w:color w:val="FF7000"/>
                            <w:sz w:val="24"/>
                            <w:szCs w:val="24"/>
                          </w:rPr>
                          <w:t>Proč</w:t>
                        </w:r>
                        <w:proofErr w:type="spellEnd"/>
                        <w:r w:rsidRPr="00CC6DFC">
                          <w:rPr>
                            <w:b/>
                            <w:color w:val="FF7000"/>
                            <w:sz w:val="24"/>
                            <w:szCs w:val="24"/>
                          </w:rPr>
                          <w:t xml:space="preserve"> je to </w:t>
                        </w:r>
                        <w:proofErr w:type="spellStart"/>
                        <w:r w:rsidRPr="00CC6DFC">
                          <w:rPr>
                            <w:b/>
                            <w:color w:val="FF7000"/>
                            <w:sz w:val="24"/>
                            <w:szCs w:val="24"/>
                          </w:rPr>
                          <w:t>tak</w:t>
                        </w:r>
                        <w:proofErr w:type="spellEnd"/>
                        <w:r w:rsidRPr="00CC6DFC">
                          <w:rPr>
                            <w:b/>
                            <w:color w:val="FF7000"/>
                            <w:sz w:val="24"/>
                            <w:szCs w:val="24"/>
                          </w:rPr>
                          <w:t>?</w:t>
                        </w:r>
                      </w:p>
                      <w:p w14:paraId="35C01885" w14:textId="77777777" w:rsidR="002A1612" w:rsidRDefault="002A1612" w:rsidP="001C6C01">
                        <w:pPr>
                          <w:rPr>
                            <w:b/>
                            <w:color w:val="FF7000"/>
                            <w:sz w:val="28"/>
                            <w:szCs w:val="28"/>
                          </w:rPr>
                        </w:pPr>
                      </w:p>
                      <w:p w14:paraId="257987A7" w14:textId="77777777" w:rsidR="002A1612" w:rsidRDefault="002A1612" w:rsidP="001C6C01">
                        <w:pPr>
                          <w:rPr>
                            <w:b/>
                            <w:color w:val="FF7000"/>
                            <w:sz w:val="28"/>
                            <w:szCs w:val="28"/>
                          </w:rPr>
                        </w:pPr>
                      </w:p>
                    </w:txbxContent>
                  </v:textbox>
                </v:shape>
                <w10:wrap type="topAndBottom"/>
              </v:group>
            </w:pict>
          </mc:Fallback>
        </mc:AlternateContent>
      </w:r>
      <w:r>
        <w:rPr>
          <w:lang w:val="cs-CZ"/>
        </w:rPr>
        <w:t>Blok</w:t>
      </w:r>
      <w:r w:rsidRPr="00A84B87">
        <w:rPr>
          <w:lang w:val="cs-CZ"/>
        </w:rPr>
        <w:t xml:space="preserve"> </w:t>
      </w:r>
      <w:proofErr w:type="spellStart"/>
      <w:r w:rsidRPr="00A84B87">
        <w:rPr>
          <w:color w:val="FF7000"/>
          <w:lang w:val="cs-CZ"/>
        </w:rPr>
        <w:t>send</w:t>
      </w:r>
      <w:proofErr w:type="spellEnd"/>
      <w:r w:rsidRPr="00A84B87">
        <w:rPr>
          <w:color w:val="FF7000"/>
          <w:lang w:val="cs-CZ"/>
        </w:rPr>
        <w:t xml:space="preserve"> IR </w:t>
      </w:r>
      <w:proofErr w:type="spellStart"/>
      <w:r w:rsidRPr="00A84B87">
        <w:rPr>
          <w:color w:val="FF7000"/>
          <w:lang w:val="cs-CZ"/>
        </w:rPr>
        <w:t>message</w:t>
      </w:r>
      <w:proofErr w:type="spellEnd"/>
      <w:r w:rsidRPr="00A84B87">
        <w:rPr>
          <w:lang w:val="cs-CZ"/>
        </w:rPr>
        <w:t xml:space="preserve"> </w:t>
      </w:r>
      <w:r>
        <w:rPr>
          <w:lang w:val="cs-CZ"/>
        </w:rPr>
        <w:t>má vstupní parametr pro odeslání konkrétní zprávy</w:t>
      </w:r>
      <w:r w:rsidRPr="00A84B87">
        <w:rPr>
          <w:lang w:val="cs-CZ"/>
        </w:rPr>
        <w:t>.</w:t>
      </w:r>
    </w:p>
    <w:p w14:paraId="496BC26F" w14:textId="77777777" w:rsidR="001C6C01" w:rsidRPr="00A84B87" w:rsidRDefault="001C6C01" w:rsidP="001C6C01">
      <w:pPr>
        <w:rPr>
          <w:lang w:val="cs-CZ"/>
        </w:rPr>
      </w:pPr>
    </w:p>
    <w:p w14:paraId="46F239B7" w14:textId="77777777" w:rsidR="002433DC" w:rsidRDefault="002433DC">
      <w:pPr>
        <w:rPr>
          <w:lang w:val="cs-CZ"/>
        </w:rPr>
      </w:pPr>
      <w:r>
        <w:rPr>
          <w:lang w:val="cs-CZ"/>
        </w:rPr>
        <w:br w:type="page"/>
      </w:r>
    </w:p>
    <w:p w14:paraId="460EED79" w14:textId="463A8279" w:rsidR="001C6C01" w:rsidRPr="00A84B87" w:rsidRDefault="000F62CA" w:rsidP="001C6C01">
      <w:pPr>
        <w:rPr>
          <w:lang w:val="cs-CZ"/>
        </w:rPr>
      </w:pPr>
      <w:r w:rsidRPr="00A84B87">
        <w:rPr>
          <w:noProof/>
          <w:lang w:val="cs-CZ"/>
        </w:rPr>
        <w:lastRenderedPageBreak/>
        <w:drawing>
          <wp:anchor distT="0" distB="0" distL="114300" distR="114300" simplePos="0" relativeHeight="253448192" behindDoc="0" locked="0" layoutInCell="1" allowOverlap="1" wp14:anchorId="72FFC668" wp14:editId="5B3DAA45">
            <wp:simplePos x="0" y="0"/>
            <wp:positionH relativeFrom="column">
              <wp:posOffset>1832610</wp:posOffset>
            </wp:positionH>
            <wp:positionV relativeFrom="paragraph">
              <wp:posOffset>922960</wp:posOffset>
            </wp:positionV>
            <wp:extent cx="1725930" cy="1075690"/>
            <wp:effectExtent l="19050" t="19050" r="26670" b="10160"/>
            <wp:wrapTopAndBottom/>
            <wp:docPr id="868" name="Picture 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 name="U4-2.5_send IR_base.PNG"/>
                    <pic:cNvPicPr/>
                  </pic:nvPicPr>
                  <pic:blipFill>
                    <a:blip r:embed="rId186">
                      <a:extLst>
                        <a:ext uri="{28A0092B-C50C-407E-A947-70E740481C1C}">
                          <a14:useLocalDpi xmlns:a14="http://schemas.microsoft.com/office/drawing/2010/main" val="0"/>
                        </a:ext>
                      </a:extLst>
                    </a:blip>
                    <a:stretch>
                      <a:fillRect/>
                    </a:stretch>
                  </pic:blipFill>
                  <pic:spPr>
                    <a:xfrm>
                      <a:off x="0" y="0"/>
                      <a:ext cx="1725930" cy="1075690"/>
                    </a:xfrm>
                    <a:prstGeom prst="rect">
                      <a:avLst/>
                    </a:prstGeom>
                    <a:ln w="19050">
                      <a:solidFill>
                        <a:srgbClr val="FF7000"/>
                      </a:solidFill>
                      <a:prstDash val="lgDash"/>
                    </a:ln>
                  </pic:spPr>
                </pic:pic>
              </a:graphicData>
            </a:graphic>
            <wp14:sizeRelH relativeFrom="margin">
              <wp14:pctWidth>0</wp14:pctWidth>
            </wp14:sizeRelH>
            <wp14:sizeRelV relativeFrom="margin">
              <wp14:pctHeight>0</wp14:pctHeight>
            </wp14:sizeRelV>
          </wp:anchor>
        </w:drawing>
      </w:r>
      <w:r w:rsidR="001C6C01" w:rsidRPr="00887B3C">
        <w:rPr>
          <w:rFonts w:hint="eastAsia"/>
          <w:lang w:val="cs-CZ"/>
        </w:rPr>
        <w:t>Někdy chceme vytvořit programy, které řeknou Edisonovi, aby na konkrétní zprávu reagoval konkrétním způsobem. Jindy,</w:t>
      </w:r>
      <w:r w:rsidR="001C6C01">
        <w:rPr>
          <w:lang w:val="cs-CZ"/>
        </w:rPr>
        <w:t xml:space="preserve"> jako např. při této aktivitě, </w:t>
      </w:r>
      <w:r w:rsidR="001C6C01" w:rsidRPr="00887B3C">
        <w:rPr>
          <w:rFonts w:hint="eastAsia"/>
          <w:lang w:val="cs-CZ"/>
        </w:rPr>
        <w:t xml:space="preserve">chceme, aby Edison reagoval, pokud bude detekována jakákoli IR zpráva. </w:t>
      </w:r>
      <w:r w:rsidR="001C6C01">
        <w:rPr>
          <w:lang w:val="cs-CZ"/>
        </w:rPr>
        <w:t>V robotovi</w:t>
      </w:r>
      <w:r w:rsidR="001C6C01" w:rsidRPr="00887B3C">
        <w:rPr>
          <w:rFonts w:hint="eastAsia"/>
          <w:lang w:val="cs-CZ"/>
        </w:rPr>
        <w:t>, který vysílá</w:t>
      </w:r>
      <w:r w:rsidR="001C6C01">
        <w:rPr>
          <w:lang w:val="cs-CZ"/>
        </w:rPr>
        <w:t xml:space="preserve"> ostatním robotům zprávy k detekci, musí běžet tento základní program</w:t>
      </w:r>
      <w:r w:rsidR="001C6C01" w:rsidRPr="00A84B87">
        <w:rPr>
          <w:lang w:val="cs-CZ"/>
        </w:rPr>
        <w:t>:</w:t>
      </w:r>
    </w:p>
    <w:p w14:paraId="45B909EE" w14:textId="49BF2D52" w:rsidR="001C6C01" w:rsidRPr="00A84B87" w:rsidRDefault="001C6C01" w:rsidP="001C6C01">
      <w:pPr>
        <w:rPr>
          <w:lang w:val="cs-CZ"/>
        </w:rPr>
      </w:pPr>
    </w:p>
    <w:p w14:paraId="42D282E6" w14:textId="77777777" w:rsidR="001C6C01" w:rsidRPr="00A84B87" w:rsidRDefault="001C6C01" w:rsidP="001C6C01">
      <w:pPr>
        <w:rPr>
          <w:lang w:val="cs-CZ"/>
        </w:rPr>
      </w:pPr>
      <w:r w:rsidRPr="00670C4E">
        <w:rPr>
          <w:rFonts w:hint="eastAsia"/>
          <w:lang w:val="cs-CZ"/>
        </w:rPr>
        <w:t xml:space="preserve">Pro tuto aktivitu můžete nastavit vstupní parametr v bloku </w:t>
      </w:r>
      <w:proofErr w:type="spellStart"/>
      <w:r w:rsidRPr="00A84B87">
        <w:rPr>
          <w:color w:val="FF7000"/>
          <w:lang w:val="cs-CZ"/>
        </w:rPr>
        <w:t>send</w:t>
      </w:r>
      <w:proofErr w:type="spellEnd"/>
      <w:r w:rsidRPr="00A84B87">
        <w:rPr>
          <w:color w:val="FF7000"/>
          <w:lang w:val="cs-CZ"/>
        </w:rPr>
        <w:t xml:space="preserve"> IR </w:t>
      </w:r>
      <w:proofErr w:type="spellStart"/>
      <w:r w:rsidRPr="00A84B87">
        <w:rPr>
          <w:color w:val="FF7000"/>
          <w:lang w:val="cs-CZ"/>
        </w:rPr>
        <w:t>message</w:t>
      </w:r>
      <w:proofErr w:type="spellEnd"/>
      <w:r w:rsidRPr="00670C4E">
        <w:rPr>
          <w:rFonts w:hint="eastAsia"/>
          <w:lang w:val="cs-CZ"/>
        </w:rPr>
        <w:t xml:space="preserve"> na libovolnou hodnotu. Musíte také napsat další kód pro robota</w:t>
      </w:r>
      <w:r>
        <w:rPr>
          <w:lang w:val="cs-CZ"/>
        </w:rPr>
        <w:t>, určující, co má dělat</w:t>
      </w:r>
      <w:r w:rsidRPr="00670C4E">
        <w:rPr>
          <w:rFonts w:hint="eastAsia"/>
          <w:lang w:val="cs-CZ"/>
        </w:rPr>
        <w:t xml:space="preserve"> po odeslání zprávy IR. Použijte alespoň dva různé typy výstupů, včetně bloků z kategorie Drive, aby váš robo</w:t>
      </w:r>
      <w:r w:rsidRPr="00670C4E">
        <w:rPr>
          <w:lang w:val="cs-CZ"/>
        </w:rPr>
        <w:t>t po odeslání zprávy tancoval</w:t>
      </w:r>
      <w:r w:rsidRPr="00A84B87">
        <w:rPr>
          <w:lang w:val="cs-CZ"/>
        </w:rPr>
        <w:t>.</w:t>
      </w:r>
    </w:p>
    <w:p w14:paraId="20F49630" w14:textId="77777777" w:rsidR="001C6C01" w:rsidRPr="00A84B87" w:rsidRDefault="001C6C01" w:rsidP="001C6C01">
      <w:pPr>
        <w:rPr>
          <w:lang w:val="cs-CZ"/>
        </w:rPr>
      </w:pPr>
    </w:p>
    <w:p w14:paraId="623260BD" w14:textId="3CFF4FB9" w:rsidR="001C6C01" w:rsidRPr="00A84B87" w:rsidRDefault="001C6C01" w:rsidP="001C6C01">
      <w:pPr>
        <w:pStyle w:val="Nadpis3"/>
        <w:rPr>
          <w:lang w:val="cs-CZ"/>
        </w:rPr>
      </w:pPr>
      <w:r>
        <w:rPr>
          <w:lang w:val="cs-CZ"/>
        </w:rPr>
        <w:t xml:space="preserve">Program </w:t>
      </w:r>
      <w:r w:rsidR="000F62CA">
        <w:rPr>
          <w:lang w:val="cs-CZ"/>
        </w:rPr>
        <w:t>„</w:t>
      </w:r>
      <w:r>
        <w:rPr>
          <w:lang w:val="cs-CZ"/>
        </w:rPr>
        <w:t xml:space="preserve">příjem </w:t>
      </w:r>
      <w:r w:rsidRPr="00A84B87">
        <w:rPr>
          <w:lang w:val="cs-CZ"/>
        </w:rPr>
        <w:t xml:space="preserve">IR </w:t>
      </w:r>
      <w:r>
        <w:rPr>
          <w:lang w:val="cs-CZ"/>
        </w:rPr>
        <w:t>zprávy</w:t>
      </w:r>
      <w:r w:rsidR="000F62CA">
        <w:rPr>
          <w:lang w:val="cs-CZ"/>
        </w:rPr>
        <w:t>“</w:t>
      </w:r>
      <w:r w:rsidRPr="00A84B87">
        <w:rPr>
          <w:lang w:val="cs-CZ"/>
        </w:rPr>
        <w:t xml:space="preserve"> </w:t>
      </w:r>
    </w:p>
    <w:p w14:paraId="41B6206E" w14:textId="77777777" w:rsidR="001C6C01" w:rsidRPr="00A84B87" w:rsidRDefault="001C6C01" w:rsidP="001C6C01">
      <w:pPr>
        <w:rPr>
          <w:lang w:val="cs-CZ"/>
        </w:rPr>
      </w:pPr>
      <w:r w:rsidRPr="00A84B87">
        <w:rPr>
          <w:noProof/>
          <w:lang w:val="cs-CZ"/>
        </w:rPr>
        <w:drawing>
          <wp:anchor distT="0" distB="0" distL="114300" distR="114300" simplePos="0" relativeHeight="253442048" behindDoc="0" locked="0" layoutInCell="1" allowOverlap="1" wp14:anchorId="0B0F7F2E" wp14:editId="6C8EB591">
            <wp:simplePos x="0" y="0"/>
            <wp:positionH relativeFrom="column">
              <wp:posOffset>1440815</wp:posOffset>
            </wp:positionH>
            <wp:positionV relativeFrom="paragraph">
              <wp:posOffset>249555</wp:posOffset>
            </wp:positionV>
            <wp:extent cx="2647950" cy="1127760"/>
            <wp:effectExtent l="19050" t="19050" r="19050" b="15240"/>
            <wp:wrapTopAndBottom/>
            <wp:docPr id="820" name="Picture 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 name="U4-2.2_drive until non-reflective.PNG"/>
                    <pic:cNvPicPr/>
                  </pic:nvPicPr>
                  <pic:blipFill>
                    <a:blip r:embed="rId187">
                      <a:extLst>
                        <a:ext uri="{28A0092B-C50C-407E-A947-70E740481C1C}">
                          <a14:useLocalDpi xmlns:a14="http://schemas.microsoft.com/office/drawing/2010/main" val="0"/>
                        </a:ext>
                      </a:extLst>
                    </a:blip>
                    <a:stretch>
                      <a:fillRect/>
                    </a:stretch>
                  </pic:blipFill>
                  <pic:spPr>
                    <a:xfrm>
                      <a:off x="0" y="0"/>
                      <a:ext cx="2647950" cy="1127760"/>
                    </a:xfrm>
                    <a:prstGeom prst="rect">
                      <a:avLst/>
                    </a:prstGeom>
                    <a:ln w="15875">
                      <a:solidFill>
                        <a:srgbClr val="FF7000"/>
                      </a:solidFill>
                      <a:prstDash val="lgDash"/>
                    </a:ln>
                  </pic:spPr>
                </pic:pic>
              </a:graphicData>
            </a:graphic>
            <wp14:sizeRelH relativeFrom="margin">
              <wp14:pctWidth>0</wp14:pctWidth>
            </wp14:sizeRelH>
            <wp14:sizeRelV relativeFrom="margin">
              <wp14:pctHeight>0</wp14:pctHeight>
            </wp14:sizeRelV>
          </wp:anchor>
        </w:drawing>
      </w:r>
      <w:r w:rsidRPr="00DB1166">
        <w:rPr>
          <w:rFonts w:hint="eastAsia"/>
          <w:lang w:val="cs-CZ"/>
        </w:rPr>
        <w:t xml:space="preserve"> Všichni roboti, kteří </w:t>
      </w:r>
      <w:r>
        <w:rPr>
          <w:lang w:val="cs-CZ"/>
        </w:rPr>
        <w:t xml:space="preserve">budou </w:t>
      </w:r>
      <w:r w:rsidRPr="00DB1166">
        <w:rPr>
          <w:rFonts w:hint="eastAsia"/>
          <w:lang w:val="cs-CZ"/>
        </w:rPr>
        <w:t>detek</w:t>
      </w:r>
      <w:r>
        <w:rPr>
          <w:lang w:val="cs-CZ"/>
        </w:rPr>
        <w:t>ovat</w:t>
      </w:r>
      <w:r w:rsidRPr="00DB1166">
        <w:rPr>
          <w:rFonts w:hint="eastAsia"/>
          <w:lang w:val="cs-CZ"/>
        </w:rPr>
        <w:t xml:space="preserve"> IR zpráv</w:t>
      </w:r>
      <w:r>
        <w:rPr>
          <w:lang w:val="cs-CZ"/>
        </w:rPr>
        <w:t>y</w:t>
      </w:r>
      <w:r w:rsidRPr="00DB1166">
        <w:rPr>
          <w:rFonts w:hint="eastAsia"/>
          <w:lang w:val="cs-CZ"/>
        </w:rPr>
        <w:t>, musí mít stejný základní program</w:t>
      </w:r>
      <w:r w:rsidRPr="00A84B87">
        <w:rPr>
          <w:lang w:val="cs-CZ"/>
        </w:rPr>
        <w:t>:</w:t>
      </w:r>
    </w:p>
    <w:p w14:paraId="0306F9C6" w14:textId="77777777" w:rsidR="001C6C01" w:rsidRPr="00A84B87" w:rsidRDefault="001C6C01" w:rsidP="001C6C01">
      <w:pPr>
        <w:spacing w:before="240"/>
        <w:rPr>
          <w:lang w:val="cs-CZ"/>
        </w:rPr>
      </w:pPr>
      <w:r w:rsidRPr="00A84B87">
        <w:rPr>
          <w:noProof/>
          <w:lang w:val="cs-CZ"/>
        </w:rPr>
        <mc:AlternateContent>
          <mc:Choice Requires="wpg">
            <w:drawing>
              <wp:anchor distT="0" distB="0" distL="114300" distR="114300" simplePos="0" relativeHeight="253445120" behindDoc="0" locked="0" layoutInCell="1" allowOverlap="1" wp14:anchorId="39D85BCF" wp14:editId="4C81D775">
                <wp:simplePos x="0" y="0"/>
                <wp:positionH relativeFrom="column">
                  <wp:posOffset>-10795</wp:posOffset>
                </wp:positionH>
                <wp:positionV relativeFrom="paragraph">
                  <wp:posOffset>1663370</wp:posOffset>
                </wp:positionV>
                <wp:extent cx="5715000" cy="2611120"/>
                <wp:effectExtent l="0" t="0" r="19050" b="17780"/>
                <wp:wrapTopAndBottom/>
                <wp:docPr id="866" name="Group 866"/>
                <wp:cNvGraphicFramePr/>
                <a:graphic xmlns:a="http://schemas.openxmlformats.org/drawingml/2006/main">
                  <a:graphicData uri="http://schemas.microsoft.com/office/word/2010/wordprocessingGroup">
                    <wpg:wgp>
                      <wpg:cNvGrpSpPr/>
                      <wpg:grpSpPr>
                        <a:xfrm>
                          <a:off x="0" y="0"/>
                          <a:ext cx="5715000" cy="2611120"/>
                          <a:chOff x="0" y="0"/>
                          <a:chExt cx="5715000" cy="2611978"/>
                        </a:xfrm>
                      </wpg:grpSpPr>
                      <wps:wsp>
                        <wps:cNvPr id="816" name="Text Box 10"/>
                        <wps:cNvSpPr txBox="1">
                          <a:spLocks noChangeArrowheads="1"/>
                        </wps:cNvSpPr>
                        <wps:spPr bwMode="auto">
                          <a:xfrm>
                            <a:off x="0" y="680314"/>
                            <a:ext cx="5715000" cy="1931664"/>
                          </a:xfrm>
                          <a:prstGeom prst="roundRect">
                            <a:avLst>
                              <a:gd name="adj" fmla="val 7850"/>
                            </a:avLst>
                          </a:prstGeom>
                          <a:solidFill>
                            <a:srgbClr val="FFFFFF"/>
                          </a:solidFill>
                          <a:ln w="9525">
                            <a:solidFill>
                              <a:schemeClr val="tx1">
                                <a:lumMod val="65000"/>
                                <a:lumOff val="35000"/>
                              </a:schemeClr>
                            </a:solidFill>
                            <a:miter lim="800000"/>
                            <a:headEnd/>
                            <a:tailEnd/>
                          </a:ln>
                        </wps:spPr>
                        <wps:txbx>
                          <w:txbxContent>
                            <w:p w14:paraId="4255CEBC" w14:textId="0E609153" w:rsidR="002A1612" w:rsidRPr="001C7142" w:rsidRDefault="002A1612" w:rsidP="001C6C01">
                              <w:pPr>
                                <w:rPr>
                                  <w:lang w:val="cs-CZ"/>
                                </w:rPr>
                              </w:pPr>
                              <w:r w:rsidRPr="001C7142">
                                <w:rPr>
                                  <w:lang w:val="cs-CZ"/>
                                </w:rPr>
                                <w:t xml:space="preserve">Některé z Edisonových senzorů jsou vždy zapnuté a kontrolují události. Jedním ze </w:t>
                              </w:r>
                              <w:r>
                                <w:rPr>
                                  <w:lang w:val="cs-CZ"/>
                                </w:rPr>
                                <w:t>„</w:t>
                              </w:r>
                              <w:r w:rsidRPr="001C7142">
                                <w:rPr>
                                  <w:lang w:val="cs-CZ"/>
                                </w:rPr>
                                <w:t>vždy zapnutých</w:t>
                              </w:r>
                              <w:r>
                                <w:rPr>
                                  <w:lang w:val="cs-CZ"/>
                                </w:rPr>
                                <w:t>“</w:t>
                              </w:r>
                              <w:r w:rsidRPr="001C7142">
                                <w:rPr>
                                  <w:lang w:val="cs-CZ"/>
                                </w:rPr>
                                <w:t xml:space="preserve"> senzorů je infračervený přijímač, takže k jeho zapnutí nepotřebujete kód. Musíte mu však sdělit, jaký druh IR události se má detekovat, a co dělat, pokud je tato událost detekována.</w:t>
                              </w:r>
                            </w:p>
                            <w:p w14:paraId="70E8DD8F" w14:textId="706BF846" w:rsidR="002A1612" w:rsidRPr="001C7142" w:rsidRDefault="002A1612" w:rsidP="001C6C01">
                              <w:pPr>
                                <w:rPr>
                                  <w:lang w:val="cs-CZ"/>
                                </w:rPr>
                              </w:pPr>
                              <w:r w:rsidRPr="001C7142">
                                <w:rPr>
                                  <w:lang w:val="cs-CZ"/>
                                </w:rPr>
                                <w:t>V příkladu základního programu kód řekne Edisonovi, aby hledal událost</w:t>
                              </w:r>
                              <w:r w:rsidRPr="001C7142">
                                <w:rPr>
                                  <w:color w:val="FF7000"/>
                                  <w:lang w:val="cs-CZ"/>
                                </w:rPr>
                                <w:t xml:space="preserve"> IR </w:t>
                              </w:r>
                              <w:proofErr w:type="spellStart"/>
                              <w:r w:rsidRPr="001C7142">
                                <w:rPr>
                                  <w:color w:val="FF7000"/>
                                  <w:lang w:val="cs-CZ"/>
                                </w:rPr>
                                <w:t>message</w:t>
                              </w:r>
                              <w:proofErr w:type="spellEnd"/>
                              <w:r w:rsidRPr="001C7142">
                                <w:rPr>
                                  <w:color w:val="FF7000"/>
                                  <w:lang w:val="cs-CZ"/>
                                </w:rPr>
                                <w:t xml:space="preserve"> </w:t>
                              </w:r>
                              <w:proofErr w:type="spellStart"/>
                              <w:r w:rsidRPr="001C7142">
                                <w:rPr>
                                  <w:color w:val="FF7000"/>
                                  <w:lang w:val="cs-CZ"/>
                                </w:rPr>
                                <w:t>detected</w:t>
                              </w:r>
                              <w:proofErr w:type="spellEnd"/>
                              <w:r w:rsidRPr="001C7142">
                                <w:rPr>
                                  <w:lang w:val="cs-CZ"/>
                                </w:rPr>
                                <w:t xml:space="preserve"> (přijata IR zpráva). Tato událost bude spuštěna, pokud robot detekuje IR zprávu, bez ohledu na to, o jakou zprávu půjde. Proto nezáleží na tom, jakou hodnotu program </w:t>
                              </w:r>
                              <w:r>
                                <w:rPr>
                                  <w:lang w:val="cs-CZ"/>
                                </w:rPr>
                                <w:t>„</w:t>
                              </w:r>
                              <w:r w:rsidRPr="001C7142">
                                <w:rPr>
                                  <w:lang w:val="cs-CZ"/>
                                </w:rPr>
                                <w:t>odesílání IR zprávy</w:t>
                              </w:r>
                              <w:r>
                                <w:rPr>
                                  <w:lang w:val="cs-CZ"/>
                                </w:rPr>
                                <w:t>“</w:t>
                              </w:r>
                              <w:r w:rsidRPr="001C7142">
                                <w:rPr>
                                  <w:lang w:val="cs-CZ"/>
                                </w:rPr>
                                <w:t xml:space="preserve"> používá!</w:t>
                              </w:r>
                            </w:p>
                          </w:txbxContent>
                        </wps:txbx>
                        <wps:bodyPr rot="0" vert="horz" wrap="square" lIns="91440" tIns="180000" rIns="91440" bIns="90000" anchor="t" anchorCtr="0">
                          <a:noAutofit/>
                        </wps:bodyPr>
                      </wps:wsp>
                      <pic:pic xmlns:pic="http://schemas.openxmlformats.org/drawingml/2006/picture">
                        <pic:nvPicPr>
                          <pic:cNvPr id="818" name="Picture 818"/>
                          <pic:cNvPicPr>
                            <a:picLocks noChangeAspect="1"/>
                          </pic:cNvPicPr>
                        </pic:nvPicPr>
                        <pic:blipFill>
                          <a:blip r:embed="rId188" cstate="print">
                            <a:extLst>
                              <a:ext uri="{28A0092B-C50C-407E-A947-70E740481C1C}">
                                <a14:useLocalDpi xmlns:a14="http://schemas.microsoft.com/office/drawing/2010/main" val="0"/>
                              </a:ext>
                            </a:extLst>
                          </a:blip>
                          <a:stretch>
                            <a:fillRect/>
                          </a:stretch>
                        </pic:blipFill>
                        <pic:spPr>
                          <a:xfrm>
                            <a:off x="204825" y="0"/>
                            <a:ext cx="899160" cy="895350"/>
                          </a:xfrm>
                          <a:prstGeom prst="rect">
                            <a:avLst/>
                          </a:prstGeom>
                        </pic:spPr>
                      </pic:pic>
                      <wps:wsp>
                        <wps:cNvPr id="819" name="Text Box 2"/>
                        <wps:cNvSpPr txBox="1">
                          <a:spLocks noChangeArrowheads="1"/>
                        </wps:cNvSpPr>
                        <wps:spPr bwMode="auto">
                          <a:xfrm>
                            <a:off x="1016813" y="362066"/>
                            <a:ext cx="1528877" cy="364684"/>
                          </a:xfrm>
                          <a:prstGeom prst="rect">
                            <a:avLst/>
                          </a:prstGeom>
                          <a:noFill/>
                          <a:ln w="9525">
                            <a:noFill/>
                            <a:miter lim="800000"/>
                            <a:headEnd/>
                            <a:tailEnd/>
                          </a:ln>
                        </wps:spPr>
                        <wps:txbx>
                          <w:txbxContent>
                            <w:p w14:paraId="308899EE" w14:textId="77777777" w:rsidR="002A1612" w:rsidRDefault="002A1612" w:rsidP="001C6C01">
                              <w:pPr>
                                <w:rPr>
                                  <w:b/>
                                  <w:color w:val="FF7000"/>
                                  <w:sz w:val="28"/>
                                  <w:szCs w:val="28"/>
                                </w:rPr>
                              </w:pPr>
                              <w:proofErr w:type="spellStart"/>
                              <w:r>
                                <w:rPr>
                                  <w:b/>
                                  <w:color w:val="FF7000"/>
                                  <w:sz w:val="28"/>
                                  <w:szCs w:val="28"/>
                                </w:rPr>
                                <w:t>Proč</w:t>
                              </w:r>
                              <w:proofErr w:type="spellEnd"/>
                              <w:r>
                                <w:rPr>
                                  <w:b/>
                                  <w:color w:val="FF7000"/>
                                  <w:sz w:val="28"/>
                                  <w:szCs w:val="28"/>
                                </w:rPr>
                                <w:t xml:space="preserve"> je to </w:t>
                              </w:r>
                              <w:proofErr w:type="spellStart"/>
                              <w:r>
                                <w:rPr>
                                  <w:b/>
                                  <w:color w:val="FF7000"/>
                                  <w:sz w:val="28"/>
                                  <w:szCs w:val="28"/>
                                </w:rPr>
                                <w:t>tak</w:t>
                              </w:r>
                              <w:proofErr w:type="spellEnd"/>
                              <w:r>
                                <w:rPr>
                                  <w:b/>
                                  <w:color w:val="FF7000"/>
                                  <w:sz w:val="28"/>
                                  <w:szCs w:val="28"/>
                                </w:rPr>
                                <w:t>?</w:t>
                              </w:r>
                            </w:p>
                            <w:p w14:paraId="0386175B" w14:textId="77777777" w:rsidR="002A1612" w:rsidRDefault="002A1612" w:rsidP="001C6C01">
                              <w:pPr>
                                <w:rPr>
                                  <w:b/>
                                  <w:color w:val="FF7000"/>
                                  <w:sz w:val="28"/>
                                  <w:szCs w:val="28"/>
                                </w:rPr>
                              </w:pPr>
                            </w:p>
                            <w:p w14:paraId="4A3AB402" w14:textId="77777777" w:rsidR="002A1612" w:rsidRDefault="002A1612" w:rsidP="001C6C01">
                              <w:pPr>
                                <w:rPr>
                                  <w:b/>
                                  <w:color w:val="FF7000"/>
                                  <w:sz w:val="28"/>
                                  <w:szCs w:val="28"/>
                                </w:rPr>
                              </w:pP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39D85BCF" id="Group 866" o:spid="_x0000_s1621" style="position:absolute;margin-left:-.85pt;margin-top:130.95pt;width:450pt;height:205.6pt;z-index:253445120;mso-height-relative:margin" coordsize="57150,2611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">
                <v:roundrect id="Text Box 10" o:spid="_x0000_s1622" style="position:absolute;top:6803;width:57150;height:19316;visibility:visible;mso-wrap-style:square;v-text-anchor:top" arcsize="514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" strokecolor="#5a5a5a [2109]">
                  <v:stroke joinstyle="miter"/>
                  <v:textbox inset=",5mm,,2.5mm">
                    <w:txbxContent>
                      <w:p w14:paraId="4255CEBC" w14:textId="0E609153" w:rsidR="002A1612" w:rsidRPr="001C7142" w:rsidRDefault="002A1612" w:rsidP="001C6C01">
                        <w:pPr>
                          <w:rPr>
                            <w:lang w:val="cs-CZ"/>
                          </w:rPr>
                        </w:pPr>
                        <w:r w:rsidRPr="001C7142">
                          <w:rPr>
                            <w:lang w:val="cs-CZ"/>
                          </w:rPr>
                          <w:t xml:space="preserve">Některé z Edisonových senzorů jsou vždy zapnuté a kontrolují události. Jedním ze </w:t>
                        </w:r>
                        <w:r>
                          <w:rPr>
                            <w:lang w:val="cs-CZ"/>
                          </w:rPr>
                          <w:t>„</w:t>
                        </w:r>
                        <w:r w:rsidRPr="001C7142">
                          <w:rPr>
                            <w:lang w:val="cs-CZ"/>
                          </w:rPr>
                          <w:t>vždy zapnutých</w:t>
                        </w:r>
                        <w:r>
                          <w:rPr>
                            <w:lang w:val="cs-CZ"/>
                          </w:rPr>
                          <w:t>“</w:t>
                        </w:r>
                        <w:r w:rsidRPr="001C7142">
                          <w:rPr>
                            <w:lang w:val="cs-CZ"/>
                          </w:rPr>
                          <w:t xml:space="preserve"> senzorů je infračervený přijímač, takže k jeho zapnutí nepotřebujete kód. Musíte mu však sdělit, jaký druh IR události se má detekovat, a co dělat, pokud je tato událost detekována.</w:t>
                        </w:r>
                      </w:p>
                      <w:p w14:paraId="70E8DD8F" w14:textId="706BF846" w:rsidR="002A1612" w:rsidRPr="001C7142" w:rsidRDefault="002A1612" w:rsidP="001C6C01">
                        <w:pPr>
                          <w:rPr>
                            <w:lang w:val="cs-CZ"/>
                          </w:rPr>
                        </w:pPr>
                        <w:r w:rsidRPr="001C7142">
                          <w:rPr>
                            <w:lang w:val="cs-CZ"/>
                          </w:rPr>
                          <w:t>V příkladu základního programu kód řekne Edisonovi, aby hledal událost</w:t>
                        </w:r>
                        <w:r w:rsidRPr="001C7142">
                          <w:rPr>
                            <w:color w:val="FF7000"/>
                            <w:lang w:val="cs-CZ"/>
                          </w:rPr>
                          <w:t xml:space="preserve"> IR </w:t>
                        </w:r>
                        <w:proofErr w:type="spellStart"/>
                        <w:r w:rsidRPr="001C7142">
                          <w:rPr>
                            <w:color w:val="FF7000"/>
                            <w:lang w:val="cs-CZ"/>
                          </w:rPr>
                          <w:t>message</w:t>
                        </w:r>
                        <w:proofErr w:type="spellEnd"/>
                        <w:r w:rsidRPr="001C7142">
                          <w:rPr>
                            <w:color w:val="FF7000"/>
                            <w:lang w:val="cs-CZ"/>
                          </w:rPr>
                          <w:t xml:space="preserve"> </w:t>
                        </w:r>
                        <w:proofErr w:type="spellStart"/>
                        <w:r w:rsidRPr="001C7142">
                          <w:rPr>
                            <w:color w:val="FF7000"/>
                            <w:lang w:val="cs-CZ"/>
                          </w:rPr>
                          <w:t>detected</w:t>
                        </w:r>
                        <w:proofErr w:type="spellEnd"/>
                        <w:r w:rsidRPr="001C7142">
                          <w:rPr>
                            <w:lang w:val="cs-CZ"/>
                          </w:rPr>
                          <w:t xml:space="preserve"> (přijata IR zpráva). Tato událost bude spuštěna, pokud robot detekuje IR zprávu, bez ohledu na to, o jakou zprávu půjde. Proto nezáleží na tom, jakou hodnotu program </w:t>
                        </w:r>
                        <w:r>
                          <w:rPr>
                            <w:lang w:val="cs-CZ"/>
                          </w:rPr>
                          <w:t>„</w:t>
                        </w:r>
                        <w:r w:rsidRPr="001C7142">
                          <w:rPr>
                            <w:lang w:val="cs-CZ"/>
                          </w:rPr>
                          <w:t>odesílání IR zprávy</w:t>
                        </w:r>
                        <w:r>
                          <w:rPr>
                            <w:lang w:val="cs-CZ"/>
                          </w:rPr>
                          <w:t>“</w:t>
                        </w:r>
                        <w:r w:rsidRPr="001C7142">
                          <w:rPr>
                            <w:lang w:val="cs-CZ"/>
                          </w:rPr>
                          <w:t xml:space="preserve"> používá!</w:t>
                        </w:r>
                      </w:p>
                    </w:txbxContent>
                  </v:textbox>
                </v:roundrect>
                <v:shape id="Picture 818" o:spid="_x0000_s1623" type="#_x0000_t75" style="position:absolute;left:2048;width:8991;height:8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">
                  <v:imagedata r:id="rId189" o:title=""/>
                </v:shape>
                <v:shape id="_x0000_s1624" type="#_x0000_t202" style="position:absolute;left:10168;top:3620;width:15288;height:3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" filled="f" stroked="f">
                  <v:textbox>
                    <w:txbxContent>
                      <w:p w14:paraId="308899EE" w14:textId="77777777" w:rsidR="002A1612" w:rsidRDefault="002A1612" w:rsidP="001C6C01">
                        <w:pPr>
                          <w:rPr>
                            <w:b/>
                            <w:color w:val="FF7000"/>
                            <w:sz w:val="28"/>
                            <w:szCs w:val="28"/>
                          </w:rPr>
                        </w:pPr>
                        <w:proofErr w:type="spellStart"/>
                        <w:r>
                          <w:rPr>
                            <w:b/>
                            <w:color w:val="FF7000"/>
                            <w:sz w:val="28"/>
                            <w:szCs w:val="28"/>
                          </w:rPr>
                          <w:t>Proč</w:t>
                        </w:r>
                        <w:proofErr w:type="spellEnd"/>
                        <w:r>
                          <w:rPr>
                            <w:b/>
                            <w:color w:val="FF7000"/>
                            <w:sz w:val="28"/>
                            <w:szCs w:val="28"/>
                          </w:rPr>
                          <w:t xml:space="preserve"> je to </w:t>
                        </w:r>
                        <w:proofErr w:type="spellStart"/>
                        <w:r>
                          <w:rPr>
                            <w:b/>
                            <w:color w:val="FF7000"/>
                            <w:sz w:val="28"/>
                            <w:szCs w:val="28"/>
                          </w:rPr>
                          <w:t>tak</w:t>
                        </w:r>
                        <w:proofErr w:type="spellEnd"/>
                        <w:r>
                          <w:rPr>
                            <w:b/>
                            <w:color w:val="FF7000"/>
                            <w:sz w:val="28"/>
                            <w:szCs w:val="28"/>
                          </w:rPr>
                          <w:t>?</w:t>
                        </w:r>
                      </w:p>
                      <w:p w14:paraId="0386175B" w14:textId="77777777" w:rsidR="002A1612" w:rsidRDefault="002A1612" w:rsidP="001C6C01">
                        <w:pPr>
                          <w:rPr>
                            <w:b/>
                            <w:color w:val="FF7000"/>
                            <w:sz w:val="28"/>
                            <w:szCs w:val="28"/>
                          </w:rPr>
                        </w:pPr>
                      </w:p>
                      <w:p w14:paraId="4A3AB402" w14:textId="77777777" w:rsidR="002A1612" w:rsidRDefault="002A1612" w:rsidP="001C6C01">
                        <w:pPr>
                          <w:rPr>
                            <w:b/>
                            <w:color w:val="FF7000"/>
                            <w:sz w:val="28"/>
                            <w:szCs w:val="28"/>
                          </w:rPr>
                        </w:pPr>
                      </w:p>
                    </w:txbxContent>
                  </v:textbox>
                </v:shape>
                <w10:wrap type="topAndBottom"/>
              </v:group>
            </w:pict>
          </mc:Fallback>
        </mc:AlternateContent>
      </w:r>
      <w:r>
        <w:rPr>
          <w:lang w:val="cs-CZ"/>
        </w:rPr>
        <w:t xml:space="preserve">Tento blok využívá blok z kategorie </w:t>
      </w:r>
      <w:proofErr w:type="spellStart"/>
      <w:r w:rsidRPr="00A84B87">
        <w:rPr>
          <w:color w:val="FF7000"/>
          <w:lang w:val="cs-CZ"/>
        </w:rPr>
        <w:t>Sensing</w:t>
      </w:r>
      <w:proofErr w:type="spellEnd"/>
      <w:r w:rsidRPr="00A84B87">
        <w:rPr>
          <w:lang w:val="cs-CZ"/>
        </w:rPr>
        <w:t xml:space="preserve"> </w:t>
      </w:r>
      <w:r>
        <w:rPr>
          <w:lang w:val="cs-CZ"/>
        </w:rPr>
        <w:t xml:space="preserve">(Senzory) spolu s řídícím blokem </w:t>
      </w:r>
      <w:proofErr w:type="spellStart"/>
      <w:r w:rsidRPr="00A84B87">
        <w:rPr>
          <w:color w:val="FF7000"/>
          <w:lang w:val="cs-CZ"/>
        </w:rPr>
        <w:t>wait</w:t>
      </w:r>
      <w:proofErr w:type="spellEnd"/>
      <w:r w:rsidRPr="00A84B87">
        <w:rPr>
          <w:color w:val="FF7000"/>
          <w:lang w:val="cs-CZ"/>
        </w:rPr>
        <w:t xml:space="preserve"> </w:t>
      </w:r>
      <w:proofErr w:type="spellStart"/>
      <w:r w:rsidRPr="00A84B87">
        <w:rPr>
          <w:color w:val="FF7000"/>
          <w:lang w:val="cs-CZ"/>
        </w:rPr>
        <w:t>until</w:t>
      </w:r>
      <w:proofErr w:type="spellEnd"/>
      <w:r w:rsidRPr="00A84B87">
        <w:rPr>
          <w:lang w:val="cs-CZ"/>
        </w:rPr>
        <w:t>.</w:t>
      </w:r>
      <w:r>
        <w:rPr>
          <w:lang w:val="cs-CZ"/>
        </w:rPr>
        <w:t xml:space="preserve"> K zapnutí detekce IR zpráv není třeba žádný blok</w:t>
      </w:r>
      <w:r w:rsidRPr="00A84B87">
        <w:rPr>
          <w:lang w:val="cs-CZ"/>
        </w:rPr>
        <w:t xml:space="preserve">. </w:t>
      </w:r>
    </w:p>
    <w:p w14:paraId="3DA8E44A" w14:textId="77777777" w:rsidR="001C6C01" w:rsidRPr="00A84B87" w:rsidRDefault="001C6C01" w:rsidP="001C6C01">
      <w:pPr>
        <w:rPr>
          <w:lang w:val="cs-CZ"/>
        </w:rPr>
      </w:pPr>
    </w:p>
    <w:p w14:paraId="134AD00B" w14:textId="77777777" w:rsidR="001C6C01" w:rsidRPr="00A84B87" w:rsidRDefault="001C6C01" w:rsidP="001C6C01">
      <w:pPr>
        <w:rPr>
          <w:lang w:val="cs-CZ"/>
        </w:rPr>
      </w:pPr>
      <w:r w:rsidRPr="004752BD">
        <w:rPr>
          <w:rFonts w:hint="eastAsia"/>
          <w:lang w:val="cs-CZ"/>
        </w:rPr>
        <w:t xml:space="preserve">Použijte základní program a napište další kód, </w:t>
      </w:r>
      <w:r>
        <w:rPr>
          <w:lang w:val="cs-CZ"/>
        </w:rPr>
        <w:t xml:space="preserve">který robotovi řekne, </w:t>
      </w:r>
      <w:r w:rsidRPr="004752BD">
        <w:rPr>
          <w:rFonts w:hint="eastAsia"/>
          <w:lang w:val="cs-CZ"/>
        </w:rPr>
        <w:t xml:space="preserve">co dělat, jakmile </w:t>
      </w:r>
      <w:proofErr w:type="gramStart"/>
      <w:r w:rsidRPr="004752BD">
        <w:rPr>
          <w:rFonts w:hint="eastAsia"/>
          <w:lang w:val="cs-CZ"/>
        </w:rPr>
        <w:t>obdrží</w:t>
      </w:r>
      <w:proofErr w:type="gramEnd"/>
      <w:r w:rsidRPr="004752BD">
        <w:rPr>
          <w:rFonts w:hint="eastAsia"/>
          <w:lang w:val="cs-CZ"/>
        </w:rPr>
        <w:t xml:space="preserve"> IR zprávu</w:t>
      </w:r>
      <w:r w:rsidRPr="00A84B87">
        <w:rPr>
          <w:lang w:val="cs-CZ"/>
        </w:rPr>
        <w:t>.</w:t>
      </w:r>
      <w:r>
        <w:rPr>
          <w:lang w:val="cs-CZ"/>
        </w:rPr>
        <w:t xml:space="preserve"> Použijte nejméně dva druhy výstupů, včetně bloků z kategorie </w:t>
      </w:r>
      <w:r w:rsidRPr="00A84B87">
        <w:rPr>
          <w:color w:val="FF7000"/>
          <w:lang w:val="cs-CZ"/>
        </w:rPr>
        <w:t>Drive</w:t>
      </w:r>
      <w:r>
        <w:rPr>
          <w:lang w:val="cs-CZ"/>
        </w:rPr>
        <w:t xml:space="preserve">, aby se robot dal po obdržení IR zprávy do tance. </w:t>
      </w:r>
    </w:p>
    <w:p w14:paraId="381BE25B" w14:textId="77777777" w:rsidR="001C6C01" w:rsidRPr="00A84B87" w:rsidRDefault="001C6C01" w:rsidP="001C6C01">
      <w:pPr>
        <w:rPr>
          <w:lang w:val="cs-CZ"/>
        </w:rPr>
      </w:pPr>
      <w:r w:rsidRPr="00A84B87">
        <w:rPr>
          <w:noProof/>
          <w:lang w:val="cs-CZ"/>
        </w:rPr>
        <w:lastRenderedPageBreak/>
        <mc:AlternateContent>
          <mc:Choice Requires="wpg">
            <w:drawing>
              <wp:anchor distT="0" distB="0" distL="114300" distR="114300" simplePos="0" relativeHeight="253446144" behindDoc="0" locked="0" layoutInCell="1" allowOverlap="1" wp14:anchorId="086BC434" wp14:editId="2952C21A">
                <wp:simplePos x="0" y="0"/>
                <wp:positionH relativeFrom="column">
                  <wp:posOffset>-3810</wp:posOffset>
                </wp:positionH>
                <wp:positionV relativeFrom="paragraph">
                  <wp:posOffset>233045</wp:posOffset>
                </wp:positionV>
                <wp:extent cx="5715000" cy="1791970"/>
                <wp:effectExtent l="0" t="0" r="19050" b="17780"/>
                <wp:wrapTopAndBottom/>
                <wp:docPr id="865" name="Group 865"/>
                <wp:cNvGraphicFramePr/>
                <a:graphic xmlns:a="http://schemas.openxmlformats.org/drawingml/2006/main">
                  <a:graphicData uri="http://schemas.microsoft.com/office/word/2010/wordprocessingGroup">
                    <wpg:wgp>
                      <wpg:cNvGrpSpPr/>
                      <wpg:grpSpPr>
                        <a:xfrm>
                          <a:off x="0" y="0"/>
                          <a:ext cx="5715000" cy="1791970"/>
                          <a:chOff x="0" y="0"/>
                          <a:chExt cx="5715000" cy="1793193"/>
                        </a:xfrm>
                      </wpg:grpSpPr>
                      <wps:wsp>
                        <wps:cNvPr id="954" name="Text Box 17"/>
                        <wps:cNvSpPr txBox="1">
                          <a:spLocks noChangeArrowheads="1"/>
                        </wps:cNvSpPr>
                        <wps:spPr bwMode="auto">
                          <a:xfrm>
                            <a:off x="0" y="687395"/>
                            <a:ext cx="5715000" cy="1105798"/>
                          </a:xfrm>
                          <a:prstGeom prst="roundRect">
                            <a:avLst>
                              <a:gd name="adj" fmla="val 16380"/>
                            </a:avLst>
                          </a:prstGeom>
                          <a:solidFill>
                            <a:srgbClr val="FFFFFF"/>
                          </a:solidFill>
                          <a:ln w="9525">
                            <a:solidFill>
                              <a:schemeClr val="tx1">
                                <a:lumMod val="65000"/>
                                <a:lumOff val="35000"/>
                              </a:schemeClr>
                            </a:solidFill>
                            <a:miter lim="800000"/>
                            <a:headEnd/>
                            <a:tailEnd/>
                          </a:ln>
                        </wps:spPr>
                        <wps:txbx>
                          <w:txbxContent>
                            <w:p w14:paraId="4918822C" w14:textId="77777777" w:rsidR="002A1612" w:rsidRPr="004752BD" w:rsidRDefault="002A1612" w:rsidP="001C6C01">
                              <w:pPr>
                                <w:rPr>
                                  <w:lang w:val="cs-CZ"/>
                                </w:rPr>
                              </w:pPr>
                              <w:bookmarkStart w:id="135" w:name="_Hlk17112093"/>
                              <w:bookmarkStart w:id="136" w:name="_Hlk17112094"/>
                              <w:r w:rsidRPr="004752BD">
                                <w:rPr>
                                  <w:rFonts w:hint="eastAsia"/>
                                  <w:lang w:val="cs-CZ"/>
                                </w:rPr>
                                <w:t>Nejprve stiskněte tlačítko pro spuštění (trojúhelníkové) na všech přijímajících robotech a poté na odesílajícím robotu. Pokud spustíte program odesílajícího robota dříve, než budou připraveni přijímající roboti, přijímající roboti zprávu nezaregistrují!</w:t>
                              </w:r>
                              <w:r w:rsidRPr="004752BD">
                                <w:rPr>
                                  <w:lang w:val="cs-CZ"/>
                                </w:rPr>
                                <w:t xml:space="preserve"> </w:t>
                              </w:r>
                              <w:bookmarkEnd w:id="135"/>
                              <w:bookmarkEnd w:id="136"/>
                            </w:p>
                          </w:txbxContent>
                        </wps:txbx>
                        <wps:bodyPr rot="0" vert="horz" wrap="square" lIns="91440" tIns="180000" rIns="91440" bIns="90000" anchor="t" anchorCtr="0">
                          <a:noAutofit/>
                        </wps:bodyPr>
                      </wps:wsp>
                      <pic:pic xmlns:pic="http://schemas.openxmlformats.org/drawingml/2006/picture">
                        <pic:nvPicPr>
                          <pic:cNvPr id="955" name="Picture 955"/>
                          <pic:cNvPicPr>
                            <a:picLocks noChangeAspect="1"/>
                          </pic:cNvPicPr>
                        </pic:nvPicPr>
                        <pic:blipFill>
                          <a:blip r:embed="rId99" cstate="print">
                            <a:extLst>
                              <a:ext uri="{28A0092B-C50C-407E-A947-70E740481C1C}">
                                <a14:useLocalDpi xmlns:a14="http://schemas.microsoft.com/office/drawing/2010/main" val="0"/>
                              </a:ext>
                            </a:extLst>
                          </a:blip>
                          <a:stretch>
                            <a:fillRect/>
                          </a:stretch>
                        </pic:blipFill>
                        <pic:spPr>
                          <a:xfrm>
                            <a:off x="208483" y="0"/>
                            <a:ext cx="899160" cy="899160"/>
                          </a:xfrm>
                          <a:prstGeom prst="rect">
                            <a:avLst/>
                          </a:prstGeom>
                        </pic:spPr>
                      </pic:pic>
                      <wps:wsp>
                        <wps:cNvPr id="956" name="Text Box 2"/>
                        <wps:cNvSpPr txBox="1">
                          <a:spLocks noChangeArrowheads="1"/>
                        </wps:cNvSpPr>
                        <wps:spPr bwMode="auto">
                          <a:xfrm>
                            <a:off x="1009498" y="303581"/>
                            <a:ext cx="1605915" cy="365760"/>
                          </a:xfrm>
                          <a:prstGeom prst="rect">
                            <a:avLst/>
                          </a:prstGeom>
                          <a:noFill/>
                          <a:ln w="9525">
                            <a:noFill/>
                            <a:miter lim="800000"/>
                            <a:headEnd/>
                            <a:tailEnd/>
                          </a:ln>
                        </wps:spPr>
                        <wps:txbx>
                          <w:txbxContent>
                            <w:p w14:paraId="4C46BCD5" w14:textId="77777777" w:rsidR="002A1612" w:rsidRDefault="002A1612" w:rsidP="001C6C01">
                              <w:pPr>
                                <w:rPr>
                                  <w:b/>
                                  <w:color w:val="FF7000"/>
                                  <w:sz w:val="28"/>
                                  <w:szCs w:val="28"/>
                                </w:rPr>
                              </w:pPr>
                              <w:proofErr w:type="spellStart"/>
                              <w:r>
                                <w:rPr>
                                  <w:b/>
                                  <w:color w:val="FF7000"/>
                                  <w:sz w:val="28"/>
                                  <w:szCs w:val="28"/>
                                </w:rPr>
                                <w:t>Nápověda</w:t>
                              </w:r>
                              <w:proofErr w:type="spellEnd"/>
                              <w:r>
                                <w:rPr>
                                  <w:b/>
                                  <w:color w:val="FF7000"/>
                                  <w:sz w:val="28"/>
                                  <w:szCs w:val="28"/>
                                </w:rPr>
                                <w:t>!</w:t>
                              </w:r>
                            </w:p>
                            <w:p w14:paraId="50C711F7" w14:textId="77777777" w:rsidR="002A1612" w:rsidRDefault="002A1612" w:rsidP="001C6C01">
                              <w:pPr>
                                <w:rPr>
                                  <w:b/>
                                  <w:color w:val="FF7000"/>
                                  <w:sz w:val="28"/>
                                  <w:szCs w:val="28"/>
                                </w:rPr>
                              </w:pP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086BC434" id="Group 865" o:spid="_x0000_s1625" style="position:absolute;margin-left:-.3pt;margin-top:18.35pt;width:450pt;height:141.1pt;z-index:253446144;mso-width-relative:margin;mso-height-relative:margin" coordsize="57150,1793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">
                <v:roundrect id="Text Box 17" o:spid="_x0000_s1626" style="position:absolute;top:6873;width:57150;height:11058;visibility:visible;mso-wrap-style:square;v-text-anchor:top" arcsize="1073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" strokecolor="#5a5a5a [2109]">
                  <v:stroke joinstyle="miter"/>
                  <v:textbox inset=",5mm,,2.5mm">
                    <w:txbxContent>
                      <w:p w14:paraId="4918822C" w14:textId="77777777" w:rsidR="002A1612" w:rsidRPr="004752BD" w:rsidRDefault="002A1612" w:rsidP="001C6C01">
                        <w:pPr>
                          <w:rPr>
                            <w:lang w:val="cs-CZ"/>
                          </w:rPr>
                        </w:pPr>
                        <w:bookmarkStart w:id="137" w:name="_Hlk17112093"/>
                        <w:bookmarkStart w:id="138" w:name="_Hlk17112094"/>
                        <w:r w:rsidRPr="004752BD">
                          <w:rPr>
                            <w:rFonts w:hint="eastAsia"/>
                            <w:lang w:val="cs-CZ"/>
                          </w:rPr>
                          <w:t>Nejprve stiskněte tlačítko pro spuštění (trojúhelníkové) na všech přijímajících robotech a poté na odesílajícím robotu. Pokud spustíte program odesílajícího robota dříve, než budou připraveni přijímající roboti, přijímající roboti zprávu nezaregistrují!</w:t>
                        </w:r>
                        <w:r w:rsidRPr="004752BD">
                          <w:rPr>
                            <w:lang w:val="cs-CZ"/>
                          </w:rPr>
                          <w:t xml:space="preserve"> </w:t>
                        </w:r>
                        <w:bookmarkEnd w:id="137"/>
                        <w:bookmarkEnd w:id="138"/>
                      </w:p>
                    </w:txbxContent>
                  </v:textbox>
                </v:roundrect>
                <v:shape id="Picture 955" o:spid="_x0000_s1627" type="#_x0000_t75" style="position:absolute;left:2084;width:8992;height:8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">
                  <v:imagedata r:id="rId100" o:title=""/>
                </v:shape>
                <v:shape id="_x0000_s1628" type="#_x0000_t202" style="position:absolute;left:10094;top:3035;width:16060;height:3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" filled="f" stroked="f">
                  <v:textbox>
                    <w:txbxContent>
                      <w:p w14:paraId="4C46BCD5" w14:textId="77777777" w:rsidR="002A1612" w:rsidRDefault="002A1612" w:rsidP="001C6C01">
                        <w:pPr>
                          <w:rPr>
                            <w:b/>
                            <w:color w:val="FF7000"/>
                            <w:sz w:val="28"/>
                            <w:szCs w:val="28"/>
                          </w:rPr>
                        </w:pPr>
                        <w:proofErr w:type="spellStart"/>
                        <w:r>
                          <w:rPr>
                            <w:b/>
                            <w:color w:val="FF7000"/>
                            <w:sz w:val="28"/>
                            <w:szCs w:val="28"/>
                          </w:rPr>
                          <w:t>Nápověda</w:t>
                        </w:r>
                        <w:proofErr w:type="spellEnd"/>
                        <w:r>
                          <w:rPr>
                            <w:b/>
                            <w:color w:val="FF7000"/>
                            <w:sz w:val="28"/>
                            <w:szCs w:val="28"/>
                          </w:rPr>
                          <w:t>!</w:t>
                        </w:r>
                      </w:p>
                      <w:p w14:paraId="50C711F7" w14:textId="77777777" w:rsidR="002A1612" w:rsidRDefault="002A1612" w:rsidP="001C6C01">
                        <w:pPr>
                          <w:rPr>
                            <w:b/>
                            <w:color w:val="FF7000"/>
                            <w:sz w:val="28"/>
                            <w:szCs w:val="28"/>
                          </w:rPr>
                        </w:pPr>
                      </w:p>
                    </w:txbxContent>
                  </v:textbox>
                </v:shape>
                <w10:wrap type="topAndBottom"/>
              </v:group>
            </w:pict>
          </mc:Fallback>
        </mc:AlternateContent>
      </w:r>
      <w:r>
        <w:rPr>
          <w:lang w:val="cs-CZ"/>
        </w:rPr>
        <w:t>Jakmile budou mít všichni roboty staženy programy, může začít večírek</w:t>
      </w:r>
      <w:r w:rsidRPr="00A84B87">
        <w:rPr>
          <w:lang w:val="cs-CZ"/>
        </w:rPr>
        <w:t>!</w:t>
      </w:r>
    </w:p>
    <w:p w14:paraId="20C784EB" w14:textId="77777777" w:rsidR="001C6C01" w:rsidRPr="00A84B87" w:rsidRDefault="001C6C01" w:rsidP="001C6C01">
      <w:pPr>
        <w:rPr>
          <w:lang w:val="cs-CZ"/>
        </w:rPr>
        <w:sectPr w:rsidR="001C6C01" w:rsidRPr="00A84B87" w:rsidSect="001C6C01">
          <w:pgSz w:w="11906" w:h="16838"/>
          <w:pgMar w:top="1021" w:right="1134" w:bottom="1021" w:left="1134" w:header="709" w:footer="708" w:gutter="0"/>
          <w:cols w:space="708"/>
          <w:titlePg/>
          <w:docGrid w:linePitch="360"/>
        </w:sectPr>
      </w:pPr>
    </w:p>
    <w:p w14:paraId="2142E644" w14:textId="77777777" w:rsidR="001C6C01" w:rsidRPr="00A84B87" w:rsidRDefault="001C6C01" w:rsidP="001C6C01">
      <w:pPr>
        <w:pStyle w:val="Nadpis1"/>
        <w:rPr>
          <w:lang w:val="cs-CZ"/>
        </w:rPr>
      </w:pPr>
      <w:bookmarkStart w:id="139" w:name="_Toc19607202"/>
      <w:r w:rsidRPr="00A84B87">
        <w:rPr>
          <w:noProof/>
          <w:lang w:val="cs-CZ"/>
        </w:rPr>
        <w:lastRenderedPageBreak/>
        <w:drawing>
          <wp:anchor distT="0" distB="0" distL="114300" distR="114300" simplePos="0" relativeHeight="253414400" behindDoc="0" locked="0" layoutInCell="1" allowOverlap="1" wp14:anchorId="66ED36A9" wp14:editId="3556DBB8">
            <wp:simplePos x="0" y="0"/>
            <wp:positionH relativeFrom="column">
              <wp:posOffset>-252375</wp:posOffset>
            </wp:positionH>
            <wp:positionV relativeFrom="paragraph">
              <wp:posOffset>340157</wp:posOffset>
            </wp:positionV>
            <wp:extent cx="6334963" cy="8229600"/>
            <wp:effectExtent l="0" t="0" r="8890" b="0"/>
            <wp:wrapNone/>
            <wp:docPr id="1418" name="Picture 1418"/>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6339729" cy="8235792"/>
                    </a:xfrm>
                    <a:prstGeom prst="rect">
                      <a:avLst/>
                    </a:prstGeom>
                  </pic:spPr>
                </pic:pic>
              </a:graphicData>
            </a:graphic>
            <wp14:sizeRelH relativeFrom="margin">
              <wp14:pctWidth>0</wp14:pctWidth>
            </wp14:sizeRelH>
            <wp14:sizeRelV relativeFrom="margin">
              <wp14:pctHeight>0</wp14:pctHeight>
            </wp14:sizeRelV>
          </wp:anchor>
        </w:drawing>
      </w:r>
      <w:r w:rsidRPr="00A84B87">
        <w:rPr>
          <w:lang w:val="cs-CZ"/>
        </w:rPr>
        <w:t xml:space="preserve">Pracovní list U4-1: </w:t>
      </w:r>
      <w:r>
        <w:rPr>
          <w:lang w:val="cs-CZ"/>
        </w:rPr>
        <w:t xml:space="preserve">Bludiště </w:t>
      </w:r>
      <w:proofErr w:type="spellStart"/>
      <w:r w:rsidRPr="00A84B87">
        <w:rPr>
          <w:lang w:val="cs-CZ"/>
        </w:rPr>
        <w:t>If-else</w:t>
      </w:r>
      <w:bookmarkEnd w:id="139"/>
      <w:proofErr w:type="spellEnd"/>
      <w:r w:rsidRPr="00A84B87">
        <w:rPr>
          <w:lang w:val="cs-CZ"/>
        </w:rPr>
        <w:t xml:space="preserve"> </w:t>
      </w:r>
    </w:p>
    <w:p w14:paraId="1E888FB4" w14:textId="77777777" w:rsidR="001C6C01" w:rsidRPr="00A84B87" w:rsidRDefault="001C6C01" w:rsidP="001C6C01">
      <w:pPr>
        <w:rPr>
          <w:lang w:val="cs-CZ"/>
        </w:rPr>
        <w:sectPr w:rsidR="001C6C01" w:rsidRPr="00A84B87" w:rsidSect="001C6C01">
          <w:pgSz w:w="11906" w:h="16838"/>
          <w:pgMar w:top="1021" w:right="1134" w:bottom="1021" w:left="1134" w:header="709" w:footer="708" w:gutter="0"/>
          <w:cols w:space="708"/>
          <w:titlePg/>
          <w:docGrid w:linePitch="360"/>
        </w:sectPr>
      </w:pPr>
    </w:p>
    <w:p w14:paraId="77FDAD6D" w14:textId="51524258" w:rsidR="001C6C01" w:rsidRPr="00A84B87" w:rsidRDefault="00736050" w:rsidP="001C6C01">
      <w:pPr>
        <w:rPr>
          <w:lang w:val="cs-CZ"/>
        </w:rPr>
        <w:sectPr w:rsidR="001C6C01" w:rsidRPr="00A84B87" w:rsidSect="001C6C01">
          <w:pgSz w:w="11906" w:h="16838"/>
          <w:pgMar w:top="1021" w:right="1134" w:bottom="1021" w:left="1134" w:header="709" w:footer="708" w:gutter="0"/>
          <w:cols w:space="708"/>
          <w:titlePg/>
          <w:docGrid w:linePitch="360"/>
        </w:sectPr>
      </w:pPr>
      <w:r w:rsidRPr="00A84B87">
        <w:rPr>
          <w:noProof/>
          <w:lang w:val="cs-CZ"/>
        </w:rPr>
        <w:lastRenderedPageBreak/>
        <mc:AlternateContent>
          <mc:Choice Requires="wps">
            <w:drawing>
              <wp:anchor distT="152400" distB="152400" distL="152400" distR="152400" simplePos="0" relativeHeight="253402112" behindDoc="0" locked="0" layoutInCell="1" allowOverlap="1" wp14:anchorId="57AF0061" wp14:editId="7CBE9BB2">
                <wp:simplePos x="0" y="0"/>
                <wp:positionH relativeFrom="rightMargin">
                  <wp:posOffset>-8669020</wp:posOffset>
                </wp:positionH>
                <wp:positionV relativeFrom="page">
                  <wp:posOffset>7835265</wp:posOffset>
                </wp:positionV>
                <wp:extent cx="4722495" cy="981075"/>
                <wp:effectExtent l="0" t="0" r="0" b="0"/>
                <wp:wrapThrough wrapText="bothSides" distL="152400" distR="152400">
                  <wp:wrapPolygon edited="1">
                    <wp:start x="0" y="0"/>
                    <wp:lineTo x="21600" y="0"/>
                    <wp:lineTo x="21600" y="21600"/>
                    <wp:lineTo x="0" y="21600"/>
                    <wp:lineTo x="0" y="0"/>
                  </wp:wrapPolygon>
                </wp:wrapThrough>
                <wp:docPr id="1073742047" name="officeArt object" descr="officeArt object"/>
                <wp:cNvGraphicFramePr/>
                <a:graphic xmlns:a="http://schemas.openxmlformats.org/drawingml/2006/main">
                  <a:graphicData uri="http://schemas.microsoft.com/office/word/2010/wordprocessingShape">
                    <wps:wsp>
                      <wps:cNvSpPr txBox="1"/>
                      <wps:spPr>
                        <a:xfrm rot="16200000">
                          <a:off x="0" y="0"/>
                          <a:ext cx="4722495" cy="981075"/>
                        </a:xfrm>
                        <a:prstGeom prst="rect">
                          <a:avLst/>
                        </a:prstGeom>
                        <a:noFill/>
                        <a:ln w="12700" cap="flat">
                          <a:noFill/>
                          <a:miter lim="400000"/>
                        </a:ln>
                        <a:effectLst/>
                      </wps:spPr>
                      <wps:txbx>
                        <w:txbxContent>
                          <w:p w14:paraId="000921BA" w14:textId="031AA30B" w:rsidR="002A1612" w:rsidRDefault="002A1612" w:rsidP="001C6C01">
                            <w:pPr>
                              <w:pStyle w:val="Nadpis1"/>
                            </w:pPr>
                            <w:bookmarkStart w:id="140" w:name="_Toc19607203"/>
                            <w:proofErr w:type="spellStart"/>
                            <w:r w:rsidRPr="0023476E">
                              <w:t>Pracovní</w:t>
                            </w:r>
                            <w:proofErr w:type="spellEnd"/>
                            <w:r w:rsidRPr="0023476E">
                              <w:t xml:space="preserve"> list U4-2: </w:t>
                            </w:r>
                            <w:proofErr w:type="spellStart"/>
                            <w:r w:rsidRPr="0023476E">
                              <w:t>Presudokód</w:t>
                            </w:r>
                            <w:proofErr w:type="spellEnd"/>
                            <w:r w:rsidRPr="0023476E">
                              <w:t xml:space="preserve"> </w:t>
                            </w:r>
                            <w:proofErr w:type="spellStart"/>
                            <w:r w:rsidRPr="0023476E">
                              <w:t>krok</w:t>
                            </w:r>
                            <w:proofErr w:type="spellEnd"/>
                            <w:r w:rsidRPr="0023476E">
                              <w:t xml:space="preserve"> za </w:t>
                            </w:r>
                            <w:proofErr w:type="spellStart"/>
                            <w:r w:rsidRPr="0023476E">
                              <w:t>krokem</w:t>
                            </w:r>
                            <w:bookmarkEnd w:id="140"/>
                            <w:proofErr w:type="spellEnd"/>
                          </w:p>
                        </w:txbxContent>
                      </wps:txbx>
                      <wps:bodyPr wrap="square" lIns="50800" tIns="50800" rIns="50800" bIns="50800" numCol="1" anchor="t">
                        <a:noAutofit/>
                      </wps:bodyPr>
                    </wps:wsp>
                  </a:graphicData>
                </a:graphic>
                <wp14:sizeRelH relativeFrom="margin">
                  <wp14:pctWidth>0</wp14:pctWidth>
                </wp14:sizeRelH>
                <wp14:sizeRelV relativeFrom="margin">
                  <wp14:pctHeight>0</wp14:pctHeight>
                </wp14:sizeRelV>
              </wp:anchor>
            </w:drawing>
          </mc:Choice>
          <mc:Fallback>
            <w:pict>
              <v:shape w14:anchorId="57AF0061" id="_x0000_s1629" type="#_x0000_t202" alt="officeArt object" style="position:absolute;margin-left:-682.6pt;margin-top:616.95pt;width:371.85pt;height:77.25pt;rotation:-90;z-index:253402112;visibility:visible;mso-wrap-style:square;mso-width-percent:0;mso-height-percent:0;mso-wrap-distance-left:12pt;mso-wrap-distance-top:12pt;mso-wrap-distance-right:12pt;mso-wrap-distance-bottom:12pt;mso-position-horizontal:absolute;mso-position-horizontal-relative:right-margin-area;mso-position-vertical:absolute;mso-position-vertical-relative:page;mso-width-percent:0;mso-height-percent:0;mso-width-relative:margin;mso-height-relative:margin;v-text-anchor:top" wrapcoords="8556 -41187 13044 -41187 13044 62787 8556 62787 8556 -411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" filled="f" stroked="f" strokeweight="1pt">
                <v:stroke miterlimit="4"/>
                <v:textbox inset="4pt,4pt,4pt,4pt">
                  <w:txbxContent>
                    <w:p w14:paraId="000921BA" w14:textId="031AA30B" w:rsidR="002A1612" w:rsidRDefault="002A1612" w:rsidP="001C6C01">
                      <w:pPr>
                        <w:pStyle w:val="Nadpis1"/>
                      </w:pPr>
                      <w:bookmarkStart w:id="141" w:name="_Toc19607203"/>
                      <w:proofErr w:type="spellStart"/>
                      <w:r w:rsidRPr="0023476E">
                        <w:t>Pracovní</w:t>
                      </w:r>
                      <w:proofErr w:type="spellEnd"/>
                      <w:r w:rsidRPr="0023476E">
                        <w:t xml:space="preserve"> list U4-2: </w:t>
                      </w:r>
                      <w:proofErr w:type="spellStart"/>
                      <w:r w:rsidRPr="0023476E">
                        <w:t>Presudokód</w:t>
                      </w:r>
                      <w:proofErr w:type="spellEnd"/>
                      <w:r w:rsidRPr="0023476E">
                        <w:t xml:space="preserve"> </w:t>
                      </w:r>
                      <w:proofErr w:type="spellStart"/>
                      <w:r w:rsidRPr="0023476E">
                        <w:t>krok</w:t>
                      </w:r>
                      <w:proofErr w:type="spellEnd"/>
                      <w:r w:rsidRPr="0023476E">
                        <w:t xml:space="preserve"> za </w:t>
                      </w:r>
                      <w:proofErr w:type="spellStart"/>
                      <w:r w:rsidRPr="0023476E">
                        <w:t>krokem</w:t>
                      </w:r>
                      <w:bookmarkEnd w:id="141"/>
                      <w:proofErr w:type="spellEnd"/>
                    </w:p>
                  </w:txbxContent>
                </v:textbox>
                <w10:wrap type="through" anchorx="margin" anchory="page"/>
              </v:shape>
            </w:pict>
          </mc:Fallback>
        </mc:AlternateContent>
      </w:r>
      <w:r w:rsidR="001C6C01" w:rsidRPr="00A84B87">
        <w:rPr>
          <w:noProof/>
          <w:lang w:val="cs-CZ"/>
        </w:rPr>
        <mc:AlternateContent>
          <mc:Choice Requires="wpg">
            <w:drawing>
              <wp:anchor distT="0" distB="0" distL="114300" distR="114300" simplePos="0" relativeHeight="253428736" behindDoc="0" locked="0" layoutInCell="1" allowOverlap="1" wp14:anchorId="6037F204" wp14:editId="55DAE6A5">
                <wp:simplePos x="0" y="0"/>
                <wp:positionH relativeFrom="column">
                  <wp:posOffset>-232410</wp:posOffset>
                </wp:positionH>
                <wp:positionV relativeFrom="paragraph">
                  <wp:posOffset>-426999</wp:posOffset>
                </wp:positionV>
                <wp:extent cx="6546215" cy="9141549"/>
                <wp:effectExtent l="0" t="0" r="6985" b="2540"/>
                <wp:wrapNone/>
                <wp:docPr id="768" name="Group 768"/>
                <wp:cNvGraphicFramePr/>
                <a:graphic xmlns:a="http://schemas.openxmlformats.org/drawingml/2006/main">
                  <a:graphicData uri="http://schemas.microsoft.com/office/word/2010/wordprocessingGroup">
                    <wpg:wgp>
                      <wpg:cNvGrpSpPr/>
                      <wpg:grpSpPr>
                        <a:xfrm>
                          <a:off x="0" y="0"/>
                          <a:ext cx="6546215" cy="9141549"/>
                          <a:chOff x="0" y="0"/>
                          <a:chExt cx="6546215" cy="9141549"/>
                        </a:xfrm>
                      </wpg:grpSpPr>
                      <pic:pic xmlns:pic="http://schemas.openxmlformats.org/drawingml/2006/picture">
                        <pic:nvPicPr>
                          <pic:cNvPr id="1422" name="Picture 1422"/>
                          <pic:cNvPicPr>
                            <a:picLocks noChangeAspect="1"/>
                          </pic:cNvPicPr>
                        </pic:nvPicPr>
                        <pic:blipFill>
                          <a:blip r:embed="rId191" cstate="print">
                            <a:extLst>
                              <a:ext uri="{28A0092B-C50C-407E-A947-70E740481C1C}">
                                <a14:useLocalDpi xmlns:a14="http://schemas.microsoft.com/office/drawing/2010/main" val="0"/>
                              </a:ext>
                            </a:extLst>
                          </a:blip>
                          <a:stretch>
                            <a:fillRect/>
                          </a:stretch>
                        </pic:blipFill>
                        <pic:spPr>
                          <a:xfrm rot="16200000">
                            <a:off x="-477520" y="2117814"/>
                            <a:ext cx="7501255" cy="6546215"/>
                          </a:xfrm>
                          <a:prstGeom prst="rect">
                            <a:avLst/>
                          </a:prstGeom>
                        </pic:spPr>
                      </pic:pic>
                      <pic:pic xmlns:pic="http://schemas.openxmlformats.org/drawingml/2006/picture">
                        <pic:nvPicPr>
                          <pic:cNvPr id="1430" name="officeArt object"/>
                          <pic:cNvPicPr/>
                        </pic:nvPicPr>
                        <pic:blipFill>
                          <a:blip r:embed="rId192"/>
                          <a:stretch>
                            <a:fillRect/>
                          </a:stretch>
                        </pic:blipFill>
                        <pic:spPr>
                          <a:xfrm rot="16200000">
                            <a:off x="4661409" y="146367"/>
                            <a:ext cx="1350010" cy="1057275"/>
                          </a:xfrm>
                          <a:prstGeom prst="rect">
                            <a:avLst/>
                          </a:prstGeom>
                          <a:ln w="12700" cap="flat">
                            <a:noFill/>
                            <a:miter lim="400000"/>
                          </a:ln>
                          <a:effectLst/>
                        </pic:spPr>
                      </pic:pic>
                      <pic:pic xmlns:pic="http://schemas.openxmlformats.org/drawingml/2006/picture">
                        <pic:nvPicPr>
                          <pic:cNvPr id="510" name="Picture 510"/>
                          <pic:cNvPicPr>
                            <a:picLocks noChangeAspect="1"/>
                          </pic:cNvPicPr>
                        </pic:nvPicPr>
                        <pic:blipFill>
                          <a:blip r:embed="rId193" cstate="print">
                            <a:extLst>
                              <a:ext uri="{28A0092B-C50C-407E-A947-70E740481C1C}">
                                <a14:useLocalDpi xmlns:a14="http://schemas.microsoft.com/office/drawing/2010/main" val="0"/>
                              </a:ext>
                            </a:extLst>
                          </a:blip>
                          <a:stretch>
                            <a:fillRect/>
                          </a:stretch>
                        </pic:blipFill>
                        <pic:spPr>
                          <a:xfrm rot="16200000">
                            <a:off x="239370" y="234150"/>
                            <a:ext cx="965200" cy="965200"/>
                          </a:xfrm>
                          <a:prstGeom prst="rect">
                            <a:avLst/>
                          </a:prstGeom>
                        </pic:spPr>
                      </pic:pic>
                    </wpg:wgp>
                  </a:graphicData>
                </a:graphic>
              </wp:anchor>
            </w:drawing>
          </mc:Choice>
          <mc:Fallback>
            <w:pict>
              <v:group w14:anchorId="57D50A20" id="Group 768" o:spid="_x0000_s1026" style="position:absolute;margin-left:-18.3pt;margin-top:-33.6pt;width:515.45pt;height:719.8pt;z-index:253428736" coordsize="65462,9141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bAEMAAQEBAQEBAgEBAgICAgICAwICAgIDBAMDAwMDBAUEBAQEBAQFBQUFBQUFBQYGBgYGBgcH&#10;BwcHCAgICAgICAgICP/bAEMBAQEBAgICAwICAwgFBQUICAgICAgICAgICAgICAgICAgICAgICAgI&#10;CAgICAgICAgICAgICAgICAgICAgICAgICP/dAAQAcf/aAAwDAQACEQMRAD8A/v4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D/0f7+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">
                <v:shape id="Picture 1422" o:spid="_x0000_s1027" type="#_x0000_t75" style="position:absolute;left:-4776;top:21178;width:75013;height:65462;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">
                  <v:imagedata r:id="rId194" o:title=""/>
                </v:shape>
                <v:shape id="officeArt object" o:spid="_x0000_s1028" type="#_x0000_t75" style="position:absolute;left:46614;top:1463;width:13500;height:10573;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" strokeweight="1pt">
                  <v:stroke miterlimit="4"/>
                  <v:imagedata r:id="rId195" o:title=""/>
                </v:shape>
                <v:shape id="Picture 510" o:spid="_x0000_s1029" type="#_x0000_t75" style="position:absolute;left:2393;top:2341;width:9652;height:9652;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">
                  <v:imagedata r:id="rId196" o:title=""/>
                </v:shape>
              </v:group>
            </w:pict>
          </mc:Fallback>
        </mc:AlternateContent>
      </w:r>
    </w:p>
    <w:p w14:paraId="59F321E9" w14:textId="23C4D5FE" w:rsidR="001C6C01" w:rsidRPr="00A84B87" w:rsidRDefault="001C6C01" w:rsidP="001C6C01">
      <w:pPr>
        <w:rPr>
          <w:lang w:val="cs-CZ"/>
        </w:rPr>
      </w:pPr>
      <w:r w:rsidRPr="00A84B87">
        <w:rPr>
          <w:noProof/>
          <w:lang w:val="cs-CZ"/>
        </w:rPr>
        <w:lastRenderedPageBreak/>
        <mc:AlternateContent>
          <mc:Choice Requires="wps">
            <w:drawing>
              <wp:anchor distT="152400" distB="152400" distL="152400" distR="152400" simplePos="0" relativeHeight="253460480" behindDoc="0" locked="0" layoutInCell="1" allowOverlap="1" wp14:anchorId="129FAAF9" wp14:editId="126EC33D">
                <wp:simplePos x="0" y="0"/>
                <wp:positionH relativeFrom="page">
                  <wp:posOffset>1784909</wp:posOffset>
                </wp:positionH>
                <wp:positionV relativeFrom="page">
                  <wp:posOffset>102413</wp:posOffset>
                </wp:positionV>
                <wp:extent cx="4041775" cy="811987"/>
                <wp:effectExtent l="0" t="0" r="0" b="0"/>
                <wp:wrapThrough wrapText="bothSides" distL="152400" distR="152400">
                  <wp:wrapPolygon edited="1">
                    <wp:start x="0" y="0"/>
                    <wp:lineTo x="21600" y="0"/>
                    <wp:lineTo x="21600" y="21600"/>
                    <wp:lineTo x="0" y="21600"/>
                    <wp:lineTo x="0" y="0"/>
                  </wp:wrapPolygon>
                </wp:wrapThrough>
                <wp:docPr id="923" name="officeArt object" descr="officeArt object"/>
                <wp:cNvGraphicFramePr/>
                <a:graphic xmlns:a="http://schemas.openxmlformats.org/drawingml/2006/main">
                  <a:graphicData uri="http://schemas.microsoft.com/office/word/2010/wordprocessingShape">
                    <wps:wsp>
                      <wps:cNvSpPr txBox="1"/>
                      <wps:spPr>
                        <a:xfrm>
                          <a:off x="0" y="0"/>
                          <a:ext cx="4041775" cy="811987"/>
                        </a:xfrm>
                        <a:prstGeom prst="rect">
                          <a:avLst/>
                        </a:prstGeom>
                        <a:noFill/>
                        <a:ln w="12700" cap="flat">
                          <a:noFill/>
                          <a:miter lim="400000"/>
                        </a:ln>
                        <a:effectLst/>
                      </wps:spPr>
                      <wps:txbx>
                        <w:txbxContent>
                          <w:p w14:paraId="795F8CBF" w14:textId="77777777" w:rsidR="002A1612" w:rsidRDefault="002A1612" w:rsidP="001C6C01">
                            <w:pPr>
                              <w:pStyle w:val="Nadpis1"/>
                            </w:pPr>
                            <w:bookmarkStart w:id="142" w:name="_Toc19607204"/>
                            <w:proofErr w:type="spellStart"/>
                            <w:r>
                              <w:t>Pracovní</w:t>
                            </w:r>
                            <w:proofErr w:type="spellEnd"/>
                            <w:r>
                              <w:t xml:space="preserve"> list </w:t>
                            </w:r>
                            <w:r w:rsidRPr="004C2EC7">
                              <w:t>U4-3:</w:t>
                            </w:r>
                            <w:r>
                              <w:t xml:space="preserve"> </w:t>
                            </w:r>
                            <w:proofErr w:type="spellStart"/>
                            <w:r>
                              <w:t>Zóna</w:t>
                            </w:r>
                            <w:proofErr w:type="spellEnd"/>
                            <w:r>
                              <w:t xml:space="preserve"> pro </w:t>
                            </w:r>
                            <w:proofErr w:type="spellStart"/>
                            <w:r>
                              <w:t>testování</w:t>
                            </w:r>
                            <w:proofErr w:type="spellEnd"/>
                            <w:r>
                              <w:t xml:space="preserve"> </w:t>
                            </w:r>
                            <w:proofErr w:type="spellStart"/>
                            <w:r>
                              <w:t>sledování</w:t>
                            </w:r>
                            <w:proofErr w:type="spellEnd"/>
                            <w:r>
                              <w:t xml:space="preserve"> </w:t>
                            </w:r>
                            <w:proofErr w:type="spellStart"/>
                            <w:r>
                              <w:t>čáry</w:t>
                            </w:r>
                            <w:bookmarkEnd w:id="142"/>
                            <w:proofErr w:type="spellEnd"/>
                            <w:r>
                              <w:t xml:space="preserve"> </w:t>
                            </w:r>
                          </w:p>
                          <w:p w14:paraId="61A773B9" w14:textId="77777777" w:rsidR="002A1612" w:rsidRDefault="002A1612" w:rsidP="001C6C01">
                            <w:pPr>
                              <w:pStyle w:val="Nadpis1"/>
                            </w:pPr>
                          </w:p>
                        </w:txbxContent>
                      </wps:txbx>
                      <wps:bodyPr wrap="square" lIns="50800" tIns="50800" rIns="50800" bIns="50800" numCol="1" anchor="t">
                        <a:noAutofit/>
                      </wps:bodyPr>
                    </wps:wsp>
                  </a:graphicData>
                </a:graphic>
                <wp14:sizeRelH relativeFrom="margin">
                  <wp14:pctWidth>0</wp14:pctWidth>
                </wp14:sizeRelH>
                <wp14:sizeRelV relativeFrom="margin">
                  <wp14:pctHeight>0</wp14:pctHeight>
                </wp14:sizeRelV>
              </wp:anchor>
            </w:drawing>
          </mc:Choice>
          <mc:Fallback>
            <w:pict>
              <v:shape w14:anchorId="129FAAF9" id="_x0000_s1630" type="#_x0000_t202" alt="officeArt object" style="position:absolute;margin-left:140.55pt;margin-top:8.05pt;width:318.25pt;height:63.95pt;z-index:253460480;visibility:visible;mso-wrap-style:square;mso-width-percent:0;mso-height-percent:0;mso-wrap-distance-left:12pt;mso-wrap-distance-top:12pt;mso-wrap-distance-right:12pt;mso-wrap-distance-bottom:12pt;mso-position-horizontal:absolute;mso-position-horizontal-relative:page;mso-position-vertical:absolute;mso-position-vertical-relative:page;mso-width-percent:0;mso-height-percent:0;mso-width-relative:margin;mso-height-relative:margin;v-text-anchor:top" wrapcoords="-3 0 21597 0 21597 21583 -3 21583 -3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" filled="f" stroked="f" strokeweight="1pt">
                <v:stroke miterlimit="4"/>
                <v:textbox inset="4pt,4pt,4pt,4pt">
                  <w:txbxContent>
                    <w:p w14:paraId="795F8CBF" w14:textId="77777777" w:rsidR="002A1612" w:rsidRDefault="002A1612" w:rsidP="001C6C01">
                      <w:pPr>
                        <w:pStyle w:val="Nadpis1"/>
                      </w:pPr>
                      <w:bookmarkStart w:id="143" w:name="_Toc19607204"/>
                      <w:proofErr w:type="spellStart"/>
                      <w:r>
                        <w:t>Pracovní</w:t>
                      </w:r>
                      <w:proofErr w:type="spellEnd"/>
                      <w:r>
                        <w:t xml:space="preserve"> list </w:t>
                      </w:r>
                      <w:r w:rsidRPr="004C2EC7">
                        <w:t>U4-3:</w:t>
                      </w:r>
                      <w:r>
                        <w:t xml:space="preserve"> </w:t>
                      </w:r>
                      <w:proofErr w:type="spellStart"/>
                      <w:r>
                        <w:t>Zóna</w:t>
                      </w:r>
                      <w:proofErr w:type="spellEnd"/>
                      <w:r>
                        <w:t xml:space="preserve"> pro </w:t>
                      </w:r>
                      <w:proofErr w:type="spellStart"/>
                      <w:r>
                        <w:t>testování</w:t>
                      </w:r>
                      <w:proofErr w:type="spellEnd"/>
                      <w:r>
                        <w:t xml:space="preserve"> </w:t>
                      </w:r>
                      <w:proofErr w:type="spellStart"/>
                      <w:r>
                        <w:t>sledování</w:t>
                      </w:r>
                      <w:proofErr w:type="spellEnd"/>
                      <w:r>
                        <w:t xml:space="preserve"> </w:t>
                      </w:r>
                      <w:proofErr w:type="spellStart"/>
                      <w:r>
                        <w:t>čáry</w:t>
                      </w:r>
                      <w:bookmarkEnd w:id="143"/>
                      <w:proofErr w:type="spellEnd"/>
                      <w:r>
                        <w:t xml:space="preserve"> </w:t>
                      </w:r>
                    </w:p>
                    <w:p w14:paraId="61A773B9" w14:textId="77777777" w:rsidR="002A1612" w:rsidRDefault="002A1612" w:rsidP="001C6C01">
                      <w:pPr>
                        <w:pStyle w:val="Nadpis1"/>
                      </w:pPr>
                    </w:p>
                  </w:txbxContent>
                </v:textbox>
                <w10:wrap type="through" anchorx="page" anchory="page"/>
              </v:shape>
            </w:pict>
          </mc:Fallback>
        </mc:AlternateContent>
      </w:r>
      <w:r w:rsidRPr="00A84B87">
        <w:rPr>
          <w:noProof/>
          <w:lang w:val="cs-CZ"/>
        </w:rPr>
        <w:drawing>
          <wp:anchor distT="0" distB="0" distL="114300" distR="114300" simplePos="0" relativeHeight="253459456" behindDoc="1" locked="0" layoutInCell="1" allowOverlap="1" wp14:anchorId="3E44B827" wp14:editId="6D598476">
            <wp:simplePos x="0" y="0"/>
            <wp:positionH relativeFrom="column">
              <wp:posOffset>-837082</wp:posOffset>
            </wp:positionH>
            <wp:positionV relativeFrom="paragraph">
              <wp:posOffset>-814451</wp:posOffset>
            </wp:positionV>
            <wp:extent cx="7375364" cy="10424917"/>
            <wp:effectExtent l="0" t="0" r="3810" b="1905"/>
            <wp:wrapNone/>
            <wp:docPr id="922" name="Picture 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ctivity Sheet - Sensor Driving Test-2.jpg"/>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7375364" cy="10424917"/>
                    </a:xfrm>
                    <a:prstGeom prst="rect">
                      <a:avLst/>
                    </a:prstGeom>
                  </pic:spPr>
                </pic:pic>
              </a:graphicData>
            </a:graphic>
            <wp14:sizeRelH relativeFrom="page">
              <wp14:pctWidth>0</wp14:pctWidth>
            </wp14:sizeRelH>
            <wp14:sizeRelV relativeFrom="page">
              <wp14:pctHeight>0</wp14:pctHeight>
            </wp14:sizeRelV>
          </wp:anchor>
        </w:drawing>
      </w:r>
    </w:p>
    <w:p w14:paraId="5F68D676" w14:textId="77777777" w:rsidR="001C6C01" w:rsidRPr="00A84B87" w:rsidRDefault="001C6C01" w:rsidP="001C6C01">
      <w:pPr>
        <w:rPr>
          <w:lang w:val="cs-CZ"/>
        </w:rPr>
        <w:sectPr w:rsidR="001C6C01" w:rsidRPr="00A84B87" w:rsidSect="001C6C01">
          <w:pgSz w:w="11906" w:h="16838"/>
          <w:pgMar w:top="1021" w:right="1134" w:bottom="1021" w:left="1134" w:header="709" w:footer="708" w:gutter="0"/>
          <w:cols w:space="708"/>
          <w:titlePg/>
          <w:docGrid w:linePitch="360"/>
        </w:sectPr>
      </w:pPr>
    </w:p>
    <w:p w14:paraId="53F85F82" w14:textId="77777777" w:rsidR="001C6C01" w:rsidRPr="00A84B87" w:rsidRDefault="001C6C01" w:rsidP="001C6C01">
      <w:pPr>
        <w:rPr>
          <w:rFonts w:asciiTheme="majorHAnsi" w:eastAsiaTheme="majorEastAsia" w:hAnsiTheme="majorHAnsi" w:cstheme="majorBidi"/>
          <w:color w:val="FF7000"/>
          <w:sz w:val="32"/>
          <w:szCs w:val="32"/>
          <w:lang w:val="cs-CZ"/>
        </w:rPr>
        <w:sectPr w:rsidR="001C6C01" w:rsidRPr="00A84B87" w:rsidSect="001C6C01">
          <w:pgSz w:w="11906" w:h="16838"/>
          <w:pgMar w:top="1021" w:right="1134" w:bottom="1021" w:left="1134" w:header="709" w:footer="708" w:gutter="0"/>
          <w:cols w:space="708"/>
          <w:titlePg/>
          <w:docGrid w:linePitch="360"/>
        </w:sectPr>
      </w:pPr>
      <w:r w:rsidRPr="00A84B87">
        <w:rPr>
          <w:noProof/>
          <w:lang w:val="cs-CZ"/>
        </w:rPr>
        <w:lastRenderedPageBreak/>
        <mc:AlternateContent>
          <mc:Choice Requires="wps">
            <w:drawing>
              <wp:anchor distT="152400" distB="152400" distL="152400" distR="152400" simplePos="0" relativeHeight="253416448" behindDoc="0" locked="0" layoutInCell="1" allowOverlap="1" wp14:anchorId="1E3B89F9" wp14:editId="6D28C688">
                <wp:simplePos x="0" y="0"/>
                <wp:positionH relativeFrom="page">
                  <wp:posOffset>-1486691</wp:posOffset>
                </wp:positionH>
                <wp:positionV relativeFrom="page">
                  <wp:posOffset>7859189</wp:posOffset>
                </wp:positionV>
                <wp:extent cx="4038855" cy="647065"/>
                <wp:effectExtent l="0" t="0" r="0" b="0"/>
                <wp:wrapNone/>
                <wp:docPr id="772" name="officeArt object" descr="officeArt object"/>
                <wp:cNvGraphicFramePr/>
                <a:graphic xmlns:a="http://schemas.openxmlformats.org/drawingml/2006/main">
                  <a:graphicData uri="http://schemas.microsoft.com/office/word/2010/wordprocessingShape">
                    <wps:wsp>
                      <wps:cNvSpPr txBox="1"/>
                      <wps:spPr>
                        <a:xfrm rot="16200000" flipH="1">
                          <a:off x="0" y="0"/>
                          <a:ext cx="4038855" cy="647065"/>
                        </a:xfrm>
                        <a:prstGeom prst="rect">
                          <a:avLst/>
                        </a:prstGeom>
                        <a:noFill/>
                        <a:ln w="12700" cap="flat">
                          <a:noFill/>
                          <a:miter lim="400000"/>
                        </a:ln>
                        <a:effectLst/>
                      </wps:spPr>
                      <wps:txbx>
                        <w:txbxContent>
                          <w:p w14:paraId="700F5CE4" w14:textId="77777777" w:rsidR="002A1612" w:rsidRDefault="002A1612" w:rsidP="001C6C01">
                            <w:pPr>
                              <w:pStyle w:val="Nadpis1"/>
                            </w:pPr>
                            <w:bookmarkStart w:id="144" w:name="_Toc19607205"/>
                            <w:proofErr w:type="spellStart"/>
                            <w:r w:rsidRPr="00FD0D05">
                              <w:rPr>
                                <w:rFonts w:hint="eastAsia"/>
                                <w:u w:color="FF6600"/>
                                <w:lang w:val="en-US"/>
                              </w:rPr>
                              <w:t>Pracovní</w:t>
                            </w:r>
                            <w:proofErr w:type="spellEnd"/>
                            <w:r w:rsidRPr="00FD0D05">
                              <w:rPr>
                                <w:rFonts w:hint="eastAsia"/>
                                <w:u w:color="FF6600"/>
                                <w:lang w:val="en-US"/>
                              </w:rPr>
                              <w:t xml:space="preserve"> list U4-4: </w:t>
                            </w:r>
                            <w:proofErr w:type="spellStart"/>
                            <w:r w:rsidRPr="00FD0D05">
                              <w:rPr>
                                <w:rFonts w:hint="eastAsia"/>
                                <w:u w:color="FF6600"/>
                                <w:lang w:val="en-US"/>
                              </w:rPr>
                              <w:t>Nereflexní</w:t>
                            </w:r>
                            <w:proofErr w:type="spellEnd"/>
                            <w:r w:rsidRPr="00FD0D05">
                              <w:rPr>
                                <w:rFonts w:hint="eastAsia"/>
                                <w:u w:color="FF6600"/>
                                <w:lang w:val="en-US"/>
                              </w:rPr>
                              <w:t xml:space="preserve"> </w:t>
                            </w:r>
                            <w:proofErr w:type="spellStart"/>
                            <w:r w:rsidRPr="00FD0D05">
                              <w:rPr>
                                <w:rFonts w:hint="eastAsia"/>
                                <w:u w:color="FF6600"/>
                                <w:lang w:val="en-US"/>
                              </w:rPr>
                              <w:t>ohraničení</w:t>
                            </w:r>
                            <w:bookmarkEnd w:id="144"/>
                            <w:proofErr w:type="spellEnd"/>
                          </w:p>
                        </w:txbxContent>
                      </wps:txbx>
                      <wps:bodyPr wrap="square" lIns="50800" tIns="50800" rIns="50800" bIns="50800" numCol="1" anchor="t">
                        <a:noAutofit/>
                      </wps:bodyPr>
                    </wps:wsp>
                  </a:graphicData>
                </a:graphic>
                <wp14:sizeRelH relativeFrom="margin">
                  <wp14:pctWidth>0</wp14:pctWidth>
                </wp14:sizeRelH>
                <wp14:sizeRelV relativeFrom="margin">
                  <wp14:pctHeight>0</wp14:pctHeight>
                </wp14:sizeRelV>
              </wp:anchor>
            </w:drawing>
          </mc:Choice>
          <mc:Fallback>
            <w:pict>
              <v:shape w14:anchorId="1E3B89F9" id="_x0000_s1631" type="#_x0000_t202" alt="officeArt object" style="position:absolute;margin-left:-117.05pt;margin-top:618.85pt;width:318pt;height:50.95pt;rotation:90;flip:x;z-index:253416448;visibility:visible;mso-wrap-style:square;mso-width-percent:0;mso-height-percent:0;mso-wrap-distance-left:12pt;mso-wrap-distance-top:12pt;mso-wrap-distance-right:12pt;mso-wrap-distance-bottom:12pt;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" filled="f" stroked="f" strokeweight="1pt">
                <v:stroke miterlimit="4"/>
                <v:textbox inset="4pt,4pt,4pt,4pt">
                  <w:txbxContent>
                    <w:p w14:paraId="700F5CE4" w14:textId="77777777" w:rsidR="002A1612" w:rsidRDefault="002A1612" w:rsidP="001C6C01">
                      <w:pPr>
                        <w:pStyle w:val="Nadpis1"/>
                      </w:pPr>
                      <w:bookmarkStart w:id="145" w:name="_Toc19607205"/>
                      <w:proofErr w:type="spellStart"/>
                      <w:r w:rsidRPr="00FD0D05">
                        <w:rPr>
                          <w:rFonts w:hint="eastAsia"/>
                          <w:u w:color="FF6600"/>
                          <w:lang w:val="en-US"/>
                        </w:rPr>
                        <w:t>Pracovní</w:t>
                      </w:r>
                      <w:proofErr w:type="spellEnd"/>
                      <w:r w:rsidRPr="00FD0D05">
                        <w:rPr>
                          <w:rFonts w:hint="eastAsia"/>
                          <w:u w:color="FF6600"/>
                          <w:lang w:val="en-US"/>
                        </w:rPr>
                        <w:t xml:space="preserve"> list U4-4: </w:t>
                      </w:r>
                      <w:proofErr w:type="spellStart"/>
                      <w:r w:rsidRPr="00FD0D05">
                        <w:rPr>
                          <w:rFonts w:hint="eastAsia"/>
                          <w:u w:color="FF6600"/>
                          <w:lang w:val="en-US"/>
                        </w:rPr>
                        <w:t>Nereflexní</w:t>
                      </w:r>
                      <w:proofErr w:type="spellEnd"/>
                      <w:r w:rsidRPr="00FD0D05">
                        <w:rPr>
                          <w:rFonts w:hint="eastAsia"/>
                          <w:u w:color="FF6600"/>
                          <w:lang w:val="en-US"/>
                        </w:rPr>
                        <w:t xml:space="preserve"> </w:t>
                      </w:r>
                      <w:proofErr w:type="spellStart"/>
                      <w:r w:rsidRPr="00FD0D05">
                        <w:rPr>
                          <w:rFonts w:hint="eastAsia"/>
                          <w:u w:color="FF6600"/>
                          <w:lang w:val="en-US"/>
                        </w:rPr>
                        <w:t>ohraničení</w:t>
                      </w:r>
                      <w:bookmarkEnd w:id="145"/>
                      <w:proofErr w:type="spellEnd"/>
                    </w:p>
                  </w:txbxContent>
                </v:textbox>
                <w10:wrap anchorx="page" anchory="page"/>
              </v:shape>
            </w:pict>
          </mc:Fallback>
        </mc:AlternateContent>
      </w:r>
      <w:r w:rsidRPr="00A84B87">
        <w:rPr>
          <w:noProof/>
          <w:lang w:val="cs-CZ"/>
        </w:rPr>
        <w:drawing>
          <wp:anchor distT="152400" distB="152400" distL="152400" distR="152400" simplePos="0" relativeHeight="253415424" behindDoc="0" locked="0" layoutInCell="1" allowOverlap="1" wp14:anchorId="50554EA2" wp14:editId="73B6872C">
            <wp:simplePos x="0" y="0"/>
            <wp:positionH relativeFrom="page">
              <wp:posOffset>-4445</wp:posOffset>
            </wp:positionH>
            <wp:positionV relativeFrom="page">
              <wp:posOffset>309245</wp:posOffset>
            </wp:positionV>
            <wp:extent cx="7857490" cy="10148570"/>
            <wp:effectExtent l="0" t="0" r="0" b="5080"/>
            <wp:wrapNone/>
            <wp:docPr id="773" name="officeArt object"/>
            <wp:cNvGraphicFramePr/>
            <a:graphic xmlns:a="http://schemas.openxmlformats.org/drawingml/2006/main">
              <a:graphicData uri="http://schemas.openxmlformats.org/drawingml/2006/picture">
                <pic:pic xmlns:pic="http://schemas.openxmlformats.org/drawingml/2006/picture">
                  <pic:nvPicPr>
                    <pic:cNvPr id="1073741825" name="Activity Sheet_Follow a Line-3.jpg"/>
                    <pic:cNvPicPr>
                      <a:picLocks noChangeAspect="1"/>
                    </pic:cNvPicPr>
                  </pic:nvPicPr>
                  <pic:blipFill>
                    <a:blip r:embed="rId77"/>
                    <a:srcRect/>
                    <a:stretch>
                      <a:fillRect/>
                    </a:stretch>
                  </pic:blipFill>
                  <pic:spPr>
                    <a:xfrm>
                      <a:off x="0" y="0"/>
                      <a:ext cx="7857490" cy="10148570"/>
                    </a:xfrm>
                    <a:prstGeom prst="rect">
                      <a:avLst/>
                    </a:prstGeom>
                    <a:ln w="12700" cap="flat">
                      <a:noFill/>
                      <a:miter lim="400000"/>
                    </a:ln>
                    <a:effectLst/>
                  </pic:spPr>
                </pic:pic>
              </a:graphicData>
            </a:graphic>
          </wp:anchor>
        </w:drawing>
      </w:r>
    </w:p>
    <w:p w14:paraId="7A74D49E" w14:textId="77777777" w:rsidR="001C6C01" w:rsidRPr="00A84B87" w:rsidRDefault="001C6C01" w:rsidP="001C6C01">
      <w:pPr>
        <w:rPr>
          <w:lang w:val="cs-CZ"/>
        </w:rPr>
      </w:pPr>
      <w:r w:rsidRPr="00A84B87">
        <w:rPr>
          <w:noProof/>
          <w:lang w:val="cs-CZ"/>
        </w:rPr>
        <w:lastRenderedPageBreak/>
        <mc:AlternateContent>
          <mc:Choice Requires="wps">
            <w:drawing>
              <wp:anchor distT="152400" distB="152400" distL="152400" distR="152400" simplePos="0" relativeHeight="253465600" behindDoc="0" locked="0" layoutInCell="1" allowOverlap="1" wp14:anchorId="3C6C9986" wp14:editId="2D4A6AF2">
                <wp:simplePos x="0" y="0"/>
                <wp:positionH relativeFrom="page">
                  <wp:posOffset>579421</wp:posOffset>
                </wp:positionH>
                <wp:positionV relativeFrom="page">
                  <wp:posOffset>298764</wp:posOffset>
                </wp:positionV>
                <wp:extent cx="5452682" cy="647065"/>
                <wp:effectExtent l="0" t="0" r="0" b="0"/>
                <wp:wrapNone/>
                <wp:docPr id="999" name="officeArt object" descr="officeArt object"/>
                <wp:cNvGraphicFramePr/>
                <a:graphic xmlns:a="http://schemas.openxmlformats.org/drawingml/2006/main">
                  <a:graphicData uri="http://schemas.microsoft.com/office/word/2010/wordprocessingShape">
                    <wps:wsp>
                      <wps:cNvSpPr txBox="1"/>
                      <wps:spPr>
                        <a:xfrm flipH="1">
                          <a:off x="0" y="0"/>
                          <a:ext cx="5452682" cy="647065"/>
                        </a:xfrm>
                        <a:prstGeom prst="rect">
                          <a:avLst/>
                        </a:prstGeom>
                        <a:noFill/>
                        <a:ln w="12700" cap="flat">
                          <a:noFill/>
                          <a:miter lim="400000"/>
                        </a:ln>
                        <a:effectLst/>
                      </wps:spPr>
                      <wps:txbx>
                        <w:txbxContent>
                          <w:p w14:paraId="186B8B1F" w14:textId="77777777" w:rsidR="002A1612" w:rsidRDefault="002A1612" w:rsidP="001C6C01">
                            <w:pPr>
                              <w:pStyle w:val="Nadpis1"/>
                            </w:pPr>
                            <w:bookmarkStart w:id="146" w:name="_Toc19607206"/>
                            <w:proofErr w:type="spellStart"/>
                            <w:r>
                              <w:rPr>
                                <w:u w:color="FF6600"/>
                                <w:lang w:val="en-US"/>
                              </w:rPr>
                              <w:t>Pracovní</w:t>
                            </w:r>
                            <w:proofErr w:type="spellEnd"/>
                            <w:r>
                              <w:rPr>
                                <w:u w:color="FF6600"/>
                                <w:lang w:val="en-US"/>
                              </w:rPr>
                              <w:t xml:space="preserve"> list </w:t>
                            </w:r>
                            <w:r w:rsidRPr="00134782">
                              <w:t>U4-5</w:t>
                            </w:r>
                            <w:r>
                              <w:t xml:space="preserve">: </w:t>
                            </w:r>
                            <w:proofErr w:type="spellStart"/>
                            <w:r>
                              <w:t>Pokud</w:t>
                            </w:r>
                            <w:proofErr w:type="spellEnd"/>
                            <w:r>
                              <w:t xml:space="preserve"> </w:t>
                            </w:r>
                            <w:proofErr w:type="spellStart"/>
                            <w:r>
                              <w:t>narazíš</w:t>
                            </w:r>
                            <w:proofErr w:type="spellEnd"/>
                            <w:r>
                              <w:t xml:space="preserve"> na </w:t>
                            </w:r>
                            <w:proofErr w:type="spellStart"/>
                            <w:r>
                              <w:t>čáru</w:t>
                            </w:r>
                            <w:proofErr w:type="spellEnd"/>
                            <w:r>
                              <w:t xml:space="preserve">, </w:t>
                            </w:r>
                            <w:proofErr w:type="spellStart"/>
                            <w:r>
                              <w:t>jeď</w:t>
                            </w:r>
                            <w:proofErr w:type="spellEnd"/>
                            <w:r>
                              <w:t xml:space="preserve"> </w:t>
                            </w:r>
                            <w:proofErr w:type="spellStart"/>
                            <w:r>
                              <w:t>doprava</w:t>
                            </w:r>
                            <w:bookmarkEnd w:id="146"/>
                            <w:proofErr w:type="spellEnd"/>
                          </w:p>
                          <w:p w14:paraId="70C4D423" w14:textId="77777777" w:rsidR="002A1612" w:rsidRDefault="002A1612" w:rsidP="001C6C01">
                            <w:pPr>
                              <w:pStyle w:val="Nadpis1"/>
                            </w:pPr>
                          </w:p>
                        </w:txbxContent>
                      </wps:txbx>
                      <wps:bodyPr wrap="square" lIns="50800" tIns="50800" rIns="50800" bIns="50800" numCol="1" anchor="t">
                        <a:noAutofit/>
                      </wps:bodyPr>
                    </wps:wsp>
                  </a:graphicData>
                </a:graphic>
                <wp14:sizeRelH relativeFrom="margin">
                  <wp14:pctWidth>0</wp14:pctWidth>
                </wp14:sizeRelH>
                <wp14:sizeRelV relativeFrom="margin">
                  <wp14:pctHeight>0</wp14:pctHeight>
                </wp14:sizeRelV>
              </wp:anchor>
            </w:drawing>
          </mc:Choice>
          <mc:Fallback>
            <w:pict>
              <v:shape w14:anchorId="3C6C9986" id="_x0000_s1632" type="#_x0000_t202" alt="officeArt object" style="position:absolute;margin-left:45.6pt;margin-top:23.5pt;width:429.35pt;height:50.95pt;flip:x;z-index:253465600;visibility:visible;mso-wrap-style:square;mso-width-percent:0;mso-height-percent:0;mso-wrap-distance-left:12pt;mso-wrap-distance-top:12pt;mso-wrap-distance-right:12pt;mso-wrap-distance-bottom:12pt;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" filled="f" stroked="f" strokeweight="1pt">
                <v:stroke miterlimit="4"/>
                <v:textbox inset="4pt,4pt,4pt,4pt">
                  <w:txbxContent>
                    <w:p w14:paraId="186B8B1F" w14:textId="77777777" w:rsidR="002A1612" w:rsidRDefault="002A1612" w:rsidP="001C6C01">
                      <w:pPr>
                        <w:pStyle w:val="Nadpis1"/>
                      </w:pPr>
                      <w:bookmarkStart w:id="147" w:name="_Toc19607206"/>
                      <w:proofErr w:type="spellStart"/>
                      <w:r>
                        <w:rPr>
                          <w:u w:color="FF6600"/>
                          <w:lang w:val="en-US"/>
                        </w:rPr>
                        <w:t>Pracovní</w:t>
                      </w:r>
                      <w:proofErr w:type="spellEnd"/>
                      <w:r>
                        <w:rPr>
                          <w:u w:color="FF6600"/>
                          <w:lang w:val="en-US"/>
                        </w:rPr>
                        <w:t xml:space="preserve"> list </w:t>
                      </w:r>
                      <w:r w:rsidRPr="00134782">
                        <w:t>U4-5</w:t>
                      </w:r>
                      <w:r>
                        <w:t xml:space="preserve">: </w:t>
                      </w:r>
                      <w:proofErr w:type="spellStart"/>
                      <w:r>
                        <w:t>Pokud</w:t>
                      </w:r>
                      <w:proofErr w:type="spellEnd"/>
                      <w:r>
                        <w:t xml:space="preserve"> </w:t>
                      </w:r>
                      <w:proofErr w:type="spellStart"/>
                      <w:r>
                        <w:t>narazíš</w:t>
                      </w:r>
                      <w:proofErr w:type="spellEnd"/>
                      <w:r>
                        <w:t xml:space="preserve"> na </w:t>
                      </w:r>
                      <w:proofErr w:type="spellStart"/>
                      <w:r>
                        <w:t>čáru</w:t>
                      </w:r>
                      <w:proofErr w:type="spellEnd"/>
                      <w:r>
                        <w:t xml:space="preserve">, </w:t>
                      </w:r>
                      <w:proofErr w:type="spellStart"/>
                      <w:r>
                        <w:t>jeď</w:t>
                      </w:r>
                      <w:proofErr w:type="spellEnd"/>
                      <w:r>
                        <w:t xml:space="preserve"> </w:t>
                      </w:r>
                      <w:proofErr w:type="spellStart"/>
                      <w:r>
                        <w:t>doprava</w:t>
                      </w:r>
                      <w:bookmarkEnd w:id="147"/>
                      <w:proofErr w:type="spellEnd"/>
                    </w:p>
                    <w:p w14:paraId="70C4D423" w14:textId="77777777" w:rsidR="002A1612" w:rsidRDefault="002A1612" w:rsidP="001C6C01">
                      <w:pPr>
                        <w:pStyle w:val="Nadpis1"/>
                      </w:pPr>
                    </w:p>
                  </w:txbxContent>
                </v:textbox>
                <w10:wrap anchorx="page" anchory="page"/>
              </v:shape>
            </w:pict>
          </mc:Fallback>
        </mc:AlternateContent>
      </w:r>
      <w:r w:rsidRPr="00A84B87">
        <w:rPr>
          <w:noProof/>
          <w:lang w:val="cs-CZ"/>
        </w:rPr>
        <mc:AlternateContent>
          <mc:Choice Requires="wps">
            <w:drawing>
              <wp:anchor distT="0" distB="0" distL="114300" distR="114300" simplePos="0" relativeHeight="253464576" behindDoc="0" locked="0" layoutInCell="1" allowOverlap="1" wp14:anchorId="1AF58169" wp14:editId="57725529">
                <wp:simplePos x="0" y="0"/>
                <wp:positionH relativeFrom="column">
                  <wp:posOffset>5140008</wp:posOffset>
                </wp:positionH>
                <wp:positionV relativeFrom="paragraph">
                  <wp:posOffset>4761681</wp:posOffset>
                </wp:positionV>
                <wp:extent cx="1772097" cy="310515"/>
                <wp:effectExtent l="0" t="0" r="0" b="0"/>
                <wp:wrapNone/>
                <wp:docPr id="9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1772097" cy="310515"/>
                        </a:xfrm>
                        <a:prstGeom prst="rect">
                          <a:avLst/>
                        </a:prstGeom>
                        <a:noFill/>
                        <a:ln w="9525">
                          <a:noFill/>
                          <a:miter lim="800000"/>
                          <a:headEnd/>
                          <a:tailEnd/>
                        </a:ln>
                      </wps:spPr>
                      <wps:txbx>
                        <w:txbxContent>
                          <w:p w14:paraId="4A0B458A" w14:textId="77777777" w:rsidR="002A1612" w:rsidRPr="00134782" w:rsidRDefault="002A1612" w:rsidP="001C6C01">
                            <w:pPr>
                              <w:rPr>
                                <w:rFonts w:asciiTheme="majorHAnsi" w:eastAsia="Times New Roman" w:hAnsiTheme="majorHAnsi"/>
                                <w:lang w:eastAsia="zh-CN"/>
                              </w:rPr>
                            </w:pPr>
                            <w:r>
                              <w:rPr>
                                <w:rFonts w:asciiTheme="majorHAnsi" w:eastAsia="Times New Roman" w:hAnsiTheme="majorHAnsi"/>
                                <w:color w:val="151B26"/>
                                <w:sz w:val="20"/>
                                <w:szCs w:val="20"/>
                                <w:shd w:val="clear" w:color="auto" w:fill="FFFFFF"/>
                                <w:lang w:eastAsia="zh-CN"/>
                              </w:rPr>
                              <w:t>P</w:t>
                            </w:r>
                            <w:r w:rsidRPr="00134782">
                              <w:rPr>
                                <w:rFonts w:asciiTheme="majorHAnsi" w:eastAsia="Times New Roman" w:hAnsiTheme="majorHAnsi"/>
                                <w:color w:val="151B26"/>
                                <w:sz w:val="20"/>
                                <w:szCs w:val="20"/>
                                <w:shd w:val="clear" w:color="auto" w:fill="FFFFFF"/>
                                <w:lang w:eastAsia="zh-CN"/>
                              </w:rPr>
                              <w:t xml:space="preserve">lace obstacle </w:t>
                            </w:r>
                            <w:r>
                              <w:rPr>
                                <w:rFonts w:asciiTheme="majorHAnsi" w:eastAsia="Times New Roman" w:hAnsiTheme="majorHAnsi"/>
                                <w:color w:val="151B26"/>
                                <w:sz w:val="20"/>
                                <w:szCs w:val="20"/>
                                <w:shd w:val="clear" w:color="auto" w:fill="FFFFFF"/>
                                <w:lang w:eastAsia="zh-CN"/>
                              </w:rPr>
                              <w:t xml:space="preserve">over </w:t>
                            </w:r>
                            <w:r w:rsidRPr="00134782">
                              <w:rPr>
                                <w:rFonts w:asciiTheme="majorHAnsi" w:eastAsia="Times New Roman" w:hAnsiTheme="majorHAnsi"/>
                                <w:color w:val="151B26"/>
                                <w:sz w:val="20"/>
                                <w:szCs w:val="20"/>
                                <w:shd w:val="clear" w:color="auto" w:fill="FFFFFF"/>
                                <w:lang w:eastAsia="zh-CN"/>
                              </w:rPr>
                              <w:t>here</w:t>
                            </w:r>
                            <w:r>
                              <w:rPr>
                                <w:rFonts w:asciiTheme="majorHAnsi" w:eastAsia="Times New Roman" w:hAnsiTheme="majorHAnsi"/>
                                <w:color w:val="151B26"/>
                                <w:sz w:val="20"/>
                                <w:szCs w:val="20"/>
                                <w:shd w:val="clear" w:color="auto" w:fill="FFFFFF"/>
                                <w:lang w:eastAsia="zh-CN"/>
                              </w:rPr>
                              <w:t>.</w:t>
                            </w:r>
                          </w:p>
                          <w:p w14:paraId="2D779EAB" w14:textId="77777777" w:rsidR="002A1612" w:rsidRPr="00F22909" w:rsidRDefault="002A1612" w:rsidP="001C6C01">
                            <w:pPr>
                              <w:rPr>
                                <w:rFonts w:eastAsia="Times New Roman"/>
                                <w:lang w:eastAsia="zh-CN"/>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F58169" id="_x0000_s1633" type="#_x0000_t202" style="position:absolute;margin-left:404.75pt;margin-top:374.95pt;width:139.55pt;height:24.45pt;rotation:90;z-index:253464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" filled="f" stroked="f">
                <v:textbox>
                  <w:txbxContent>
                    <w:p w14:paraId="4A0B458A" w14:textId="77777777" w:rsidR="002A1612" w:rsidRPr="00134782" w:rsidRDefault="002A1612" w:rsidP="001C6C01">
                      <w:pPr>
                        <w:rPr>
                          <w:rFonts w:asciiTheme="majorHAnsi" w:eastAsia="Times New Roman" w:hAnsiTheme="majorHAnsi"/>
                          <w:lang w:eastAsia="zh-CN"/>
                        </w:rPr>
                      </w:pPr>
                      <w:r>
                        <w:rPr>
                          <w:rFonts w:asciiTheme="majorHAnsi" w:eastAsia="Times New Roman" w:hAnsiTheme="majorHAnsi"/>
                          <w:color w:val="151B26"/>
                          <w:sz w:val="20"/>
                          <w:szCs w:val="20"/>
                          <w:shd w:val="clear" w:color="auto" w:fill="FFFFFF"/>
                          <w:lang w:eastAsia="zh-CN"/>
                        </w:rPr>
                        <w:t>P</w:t>
                      </w:r>
                      <w:r w:rsidRPr="00134782">
                        <w:rPr>
                          <w:rFonts w:asciiTheme="majorHAnsi" w:eastAsia="Times New Roman" w:hAnsiTheme="majorHAnsi"/>
                          <w:color w:val="151B26"/>
                          <w:sz w:val="20"/>
                          <w:szCs w:val="20"/>
                          <w:shd w:val="clear" w:color="auto" w:fill="FFFFFF"/>
                          <w:lang w:eastAsia="zh-CN"/>
                        </w:rPr>
                        <w:t xml:space="preserve">lace obstacle </w:t>
                      </w:r>
                      <w:r>
                        <w:rPr>
                          <w:rFonts w:asciiTheme="majorHAnsi" w:eastAsia="Times New Roman" w:hAnsiTheme="majorHAnsi"/>
                          <w:color w:val="151B26"/>
                          <w:sz w:val="20"/>
                          <w:szCs w:val="20"/>
                          <w:shd w:val="clear" w:color="auto" w:fill="FFFFFF"/>
                          <w:lang w:eastAsia="zh-CN"/>
                        </w:rPr>
                        <w:t xml:space="preserve">over </w:t>
                      </w:r>
                      <w:r w:rsidRPr="00134782">
                        <w:rPr>
                          <w:rFonts w:asciiTheme="majorHAnsi" w:eastAsia="Times New Roman" w:hAnsiTheme="majorHAnsi"/>
                          <w:color w:val="151B26"/>
                          <w:sz w:val="20"/>
                          <w:szCs w:val="20"/>
                          <w:shd w:val="clear" w:color="auto" w:fill="FFFFFF"/>
                          <w:lang w:eastAsia="zh-CN"/>
                        </w:rPr>
                        <w:t>here</w:t>
                      </w:r>
                      <w:r>
                        <w:rPr>
                          <w:rFonts w:asciiTheme="majorHAnsi" w:eastAsia="Times New Roman" w:hAnsiTheme="majorHAnsi"/>
                          <w:color w:val="151B26"/>
                          <w:sz w:val="20"/>
                          <w:szCs w:val="20"/>
                          <w:shd w:val="clear" w:color="auto" w:fill="FFFFFF"/>
                          <w:lang w:eastAsia="zh-CN"/>
                        </w:rPr>
                        <w:t>.</w:t>
                      </w:r>
                    </w:p>
                    <w:p w14:paraId="2D779EAB" w14:textId="77777777" w:rsidR="002A1612" w:rsidRPr="00F22909" w:rsidRDefault="002A1612" w:rsidP="001C6C01">
                      <w:pPr>
                        <w:rPr>
                          <w:rFonts w:eastAsia="Times New Roman"/>
                          <w:lang w:eastAsia="zh-CN"/>
                        </w:rPr>
                      </w:pPr>
                    </w:p>
                  </w:txbxContent>
                </v:textbox>
              </v:shape>
            </w:pict>
          </mc:Fallback>
        </mc:AlternateContent>
      </w:r>
      <w:r w:rsidRPr="00A84B87">
        <w:rPr>
          <w:noProof/>
          <w:lang w:val="cs-CZ"/>
        </w:rPr>
        <mc:AlternateContent>
          <mc:Choice Requires="wps">
            <w:drawing>
              <wp:anchor distT="0" distB="0" distL="114300" distR="114300" simplePos="0" relativeHeight="253463552" behindDoc="0" locked="0" layoutInCell="1" allowOverlap="1" wp14:anchorId="5839F2B0" wp14:editId="42204040">
                <wp:simplePos x="0" y="0"/>
                <wp:positionH relativeFrom="column">
                  <wp:posOffset>3549250</wp:posOffset>
                </wp:positionH>
                <wp:positionV relativeFrom="paragraph">
                  <wp:posOffset>49200</wp:posOffset>
                </wp:positionV>
                <wp:extent cx="1764000" cy="310515"/>
                <wp:effectExtent l="0" t="0" r="0" b="0"/>
                <wp:wrapNone/>
                <wp:docPr id="9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64000" cy="310515"/>
                        </a:xfrm>
                        <a:prstGeom prst="rect">
                          <a:avLst/>
                        </a:prstGeom>
                        <a:noFill/>
                        <a:ln w="9525">
                          <a:noFill/>
                          <a:miter lim="800000"/>
                          <a:headEnd/>
                          <a:tailEnd/>
                        </a:ln>
                      </wps:spPr>
                      <wps:txbx>
                        <w:txbxContent>
                          <w:p w14:paraId="610ED04C" w14:textId="77777777" w:rsidR="002A1612" w:rsidRPr="00134782" w:rsidRDefault="002A1612" w:rsidP="001C6C01">
                            <w:pPr>
                              <w:rPr>
                                <w:rFonts w:asciiTheme="majorHAnsi" w:eastAsia="Times New Roman" w:hAnsiTheme="majorHAnsi"/>
                                <w:lang w:eastAsia="zh-CN"/>
                              </w:rPr>
                            </w:pPr>
                            <w:r>
                              <w:rPr>
                                <w:rFonts w:asciiTheme="majorHAnsi" w:eastAsia="Times New Roman" w:hAnsiTheme="majorHAnsi"/>
                                <w:color w:val="151B26"/>
                                <w:sz w:val="20"/>
                                <w:szCs w:val="20"/>
                                <w:shd w:val="clear" w:color="auto" w:fill="FFFFFF"/>
                                <w:lang w:eastAsia="zh-CN"/>
                              </w:rPr>
                              <w:t xml:space="preserve">Sem </w:t>
                            </w:r>
                            <w:proofErr w:type="spellStart"/>
                            <w:r>
                              <w:rPr>
                                <w:rFonts w:asciiTheme="majorHAnsi" w:eastAsia="Times New Roman" w:hAnsiTheme="majorHAnsi"/>
                                <w:color w:val="151B26"/>
                                <w:sz w:val="20"/>
                                <w:szCs w:val="20"/>
                                <w:shd w:val="clear" w:color="auto" w:fill="FFFFFF"/>
                                <w:lang w:eastAsia="zh-CN"/>
                              </w:rPr>
                              <w:t>umístěte</w:t>
                            </w:r>
                            <w:proofErr w:type="spellEnd"/>
                            <w:r>
                              <w:rPr>
                                <w:rFonts w:asciiTheme="majorHAnsi" w:eastAsia="Times New Roman" w:hAnsiTheme="majorHAnsi"/>
                                <w:color w:val="151B26"/>
                                <w:sz w:val="20"/>
                                <w:szCs w:val="20"/>
                                <w:shd w:val="clear" w:color="auto" w:fill="FFFFFF"/>
                                <w:lang w:eastAsia="zh-CN"/>
                              </w:rPr>
                              <w:t xml:space="preserve"> </w:t>
                            </w:r>
                            <w:proofErr w:type="spellStart"/>
                            <w:r>
                              <w:rPr>
                                <w:rFonts w:asciiTheme="majorHAnsi" w:eastAsia="Times New Roman" w:hAnsiTheme="majorHAnsi"/>
                                <w:color w:val="151B26"/>
                                <w:sz w:val="20"/>
                                <w:szCs w:val="20"/>
                                <w:shd w:val="clear" w:color="auto" w:fill="FFFFFF"/>
                                <w:lang w:eastAsia="zh-CN"/>
                              </w:rPr>
                              <w:t>překážku</w:t>
                            </w:r>
                            <w:proofErr w:type="spellEnd"/>
                          </w:p>
                          <w:p w14:paraId="1059ED12" w14:textId="77777777" w:rsidR="002A1612" w:rsidRPr="00F22909" w:rsidRDefault="002A1612" w:rsidP="001C6C01">
                            <w:pPr>
                              <w:rPr>
                                <w:rFonts w:eastAsia="Times New Roman"/>
                                <w:lang w:eastAsia="zh-CN"/>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39F2B0" id="_x0000_s1634" type="#_x0000_t202" style="position:absolute;margin-left:279.45pt;margin-top:3.85pt;width:138.9pt;height:24.45pt;z-index:253463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" filled="f" stroked="f">
                <v:textbox>
                  <w:txbxContent>
                    <w:p w14:paraId="610ED04C" w14:textId="77777777" w:rsidR="002A1612" w:rsidRPr="00134782" w:rsidRDefault="002A1612" w:rsidP="001C6C01">
                      <w:pPr>
                        <w:rPr>
                          <w:rFonts w:asciiTheme="majorHAnsi" w:eastAsia="Times New Roman" w:hAnsiTheme="majorHAnsi"/>
                          <w:lang w:eastAsia="zh-CN"/>
                        </w:rPr>
                      </w:pPr>
                      <w:r>
                        <w:rPr>
                          <w:rFonts w:asciiTheme="majorHAnsi" w:eastAsia="Times New Roman" w:hAnsiTheme="majorHAnsi"/>
                          <w:color w:val="151B26"/>
                          <w:sz w:val="20"/>
                          <w:szCs w:val="20"/>
                          <w:shd w:val="clear" w:color="auto" w:fill="FFFFFF"/>
                          <w:lang w:eastAsia="zh-CN"/>
                        </w:rPr>
                        <w:t xml:space="preserve">Sem </w:t>
                      </w:r>
                      <w:proofErr w:type="spellStart"/>
                      <w:r>
                        <w:rPr>
                          <w:rFonts w:asciiTheme="majorHAnsi" w:eastAsia="Times New Roman" w:hAnsiTheme="majorHAnsi"/>
                          <w:color w:val="151B26"/>
                          <w:sz w:val="20"/>
                          <w:szCs w:val="20"/>
                          <w:shd w:val="clear" w:color="auto" w:fill="FFFFFF"/>
                          <w:lang w:eastAsia="zh-CN"/>
                        </w:rPr>
                        <w:t>umístěte</w:t>
                      </w:r>
                      <w:proofErr w:type="spellEnd"/>
                      <w:r>
                        <w:rPr>
                          <w:rFonts w:asciiTheme="majorHAnsi" w:eastAsia="Times New Roman" w:hAnsiTheme="majorHAnsi"/>
                          <w:color w:val="151B26"/>
                          <w:sz w:val="20"/>
                          <w:szCs w:val="20"/>
                          <w:shd w:val="clear" w:color="auto" w:fill="FFFFFF"/>
                          <w:lang w:eastAsia="zh-CN"/>
                        </w:rPr>
                        <w:t xml:space="preserve"> </w:t>
                      </w:r>
                      <w:proofErr w:type="spellStart"/>
                      <w:r>
                        <w:rPr>
                          <w:rFonts w:asciiTheme="majorHAnsi" w:eastAsia="Times New Roman" w:hAnsiTheme="majorHAnsi"/>
                          <w:color w:val="151B26"/>
                          <w:sz w:val="20"/>
                          <w:szCs w:val="20"/>
                          <w:shd w:val="clear" w:color="auto" w:fill="FFFFFF"/>
                          <w:lang w:eastAsia="zh-CN"/>
                        </w:rPr>
                        <w:t>překážku</w:t>
                      </w:r>
                      <w:proofErr w:type="spellEnd"/>
                    </w:p>
                    <w:p w14:paraId="1059ED12" w14:textId="77777777" w:rsidR="002A1612" w:rsidRPr="00F22909" w:rsidRDefault="002A1612" w:rsidP="001C6C01">
                      <w:pPr>
                        <w:rPr>
                          <w:rFonts w:eastAsia="Times New Roman"/>
                          <w:lang w:eastAsia="zh-CN"/>
                        </w:rPr>
                      </w:pPr>
                    </w:p>
                  </w:txbxContent>
                </v:textbox>
              </v:shape>
            </w:pict>
          </mc:Fallback>
        </mc:AlternateContent>
      </w:r>
      <w:r w:rsidRPr="00A84B87">
        <w:rPr>
          <w:noProof/>
          <w:lang w:val="cs-CZ"/>
        </w:rPr>
        <w:drawing>
          <wp:anchor distT="0" distB="0" distL="114300" distR="114300" simplePos="0" relativeHeight="253462528" behindDoc="1" locked="0" layoutInCell="1" allowOverlap="1" wp14:anchorId="6A4DA9D2" wp14:editId="4078BD92">
            <wp:simplePos x="0" y="0"/>
            <wp:positionH relativeFrom="column">
              <wp:posOffset>-862895</wp:posOffset>
            </wp:positionH>
            <wp:positionV relativeFrom="paragraph">
              <wp:posOffset>-540420</wp:posOffset>
            </wp:positionV>
            <wp:extent cx="7558405" cy="10683392"/>
            <wp:effectExtent l="0" t="0" r="0" b="0"/>
            <wp:wrapNone/>
            <wp:docPr id="998" name="Picture 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ctivity turning test.jpg"/>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7558405" cy="10683392"/>
                    </a:xfrm>
                    <a:prstGeom prst="rect">
                      <a:avLst/>
                    </a:prstGeom>
                  </pic:spPr>
                </pic:pic>
              </a:graphicData>
            </a:graphic>
            <wp14:sizeRelH relativeFrom="page">
              <wp14:pctWidth>0</wp14:pctWidth>
            </wp14:sizeRelH>
            <wp14:sizeRelV relativeFrom="page">
              <wp14:pctHeight>0</wp14:pctHeight>
            </wp14:sizeRelV>
          </wp:anchor>
        </w:drawing>
      </w:r>
    </w:p>
    <w:p w14:paraId="6F0D9BCB" w14:textId="77777777" w:rsidR="001C6C01" w:rsidRPr="00A84B87" w:rsidRDefault="001C6C01" w:rsidP="001C6C01">
      <w:pPr>
        <w:rPr>
          <w:lang w:val="cs-CZ"/>
        </w:rPr>
        <w:sectPr w:rsidR="001C6C01" w:rsidRPr="00A84B87" w:rsidSect="001C6C01">
          <w:pgSz w:w="11906" w:h="16838"/>
          <w:pgMar w:top="1021" w:right="1134" w:bottom="1021" w:left="1134" w:header="709" w:footer="708" w:gutter="0"/>
          <w:cols w:space="708"/>
          <w:titlePg/>
          <w:docGrid w:linePitch="360"/>
        </w:sectPr>
      </w:pPr>
    </w:p>
    <w:p w14:paraId="781EB83F" w14:textId="77777777" w:rsidR="001C6C01" w:rsidRPr="00A84B87" w:rsidRDefault="001C6C01" w:rsidP="001C6C01">
      <w:pPr>
        <w:pStyle w:val="Nadpis1"/>
        <w:rPr>
          <w:lang w:val="cs-CZ"/>
        </w:rPr>
      </w:pPr>
      <w:bookmarkStart w:id="148" w:name="_Toc19607207"/>
      <w:r w:rsidRPr="00A84B87">
        <w:rPr>
          <w:lang w:val="cs-CZ"/>
        </w:rPr>
        <w:lastRenderedPageBreak/>
        <w:t xml:space="preserve">Pracovní list U4-6: </w:t>
      </w:r>
      <w:r w:rsidRPr="002E5758">
        <w:rPr>
          <w:rFonts w:hint="eastAsia"/>
          <w:lang w:val="cs-CZ"/>
        </w:rPr>
        <w:t>Programovatelné kódy dálkového ovladače TV</w:t>
      </w:r>
      <w:bookmarkEnd w:id="148"/>
    </w:p>
    <w:p w14:paraId="4D8F52AE" w14:textId="77777777" w:rsidR="001C6C01" w:rsidRPr="00A84B87" w:rsidRDefault="001C6C01" w:rsidP="001C6C01">
      <w:pPr>
        <w:rPr>
          <w:lang w:val="cs-CZ"/>
        </w:rPr>
      </w:pPr>
      <w:r w:rsidRPr="00A84B87">
        <w:rPr>
          <w:rFonts w:ascii="Times New Roman" w:hAnsi="Times New Roman" w:cs="Times New Roman"/>
          <w:noProof/>
          <w:sz w:val="24"/>
          <w:szCs w:val="24"/>
          <w:lang w:val="cs-CZ"/>
        </w:rPr>
        <mc:AlternateContent>
          <mc:Choice Requires="wpg">
            <w:drawing>
              <wp:anchor distT="0" distB="0" distL="114300" distR="114300" simplePos="0" relativeHeight="253451264" behindDoc="0" locked="0" layoutInCell="1" allowOverlap="1" wp14:anchorId="730D7389" wp14:editId="66164561">
                <wp:simplePos x="0" y="0"/>
                <wp:positionH relativeFrom="column">
                  <wp:posOffset>2956366</wp:posOffset>
                </wp:positionH>
                <wp:positionV relativeFrom="paragraph">
                  <wp:posOffset>130810</wp:posOffset>
                </wp:positionV>
                <wp:extent cx="2961005" cy="1349375"/>
                <wp:effectExtent l="0" t="0" r="0" b="3175"/>
                <wp:wrapNone/>
                <wp:docPr id="1463" name="Group 1463"/>
                <wp:cNvGraphicFramePr/>
                <a:graphic xmlns:a="http://schemas.openxmlformats.org/drawingml/2006/main">
                  <a:graphicData uri="http://schemas.microsoft.com/office/word/2010/wordprocessingGroup">
                    <wpg:wgp>
                      <wpg:cNvGrpSpPr/>
                      <wpg:grpSpPr>
                        <a:xfrm>
                          <a:off x="0" y="0"/>
                          <a:ext cx="2961005" cy="1349375"/>
                          <a:chOff x="0" y="0"/>
                          <a:chExt cx="2961483" cy="1349702"/>
                        </a:xfrm>
                      </wpg:grpSpPr>
                      <wpg:grpSp>
                        <wpg:cNvPr id="1010" name="Group 1010"/>
                        <wpg:cNvGrpSpPr/>
                        <wpg:grpSpPr>
                          <a:xfrm>
                            <a:off x="0" y="310101"/>
                            <a:ext cx="2961483" cy="1039601"/>
                            <a:chOff x="0" y="310101"/>
                            <a:chExt cx="2963527" cy="1040516"/>
                          </a:xfrm>
                        </wpg:grpSpPr>
                        <wps:wsp>
                          <wps:cNvPr id="1012" name="Text Box 2"/>
                          <wps:cNvSpPr txBox="1">
                            <a:spLocks noChangeArrowheads="1"/>
                          </wps:cNvSpPr>
                          <wps:spPr bwMode="auto">
                            <a:xfrm>
                              <a:off x="0" y="1086886"/>
                              <a:ext cx="2083915" cy="263731"/>
                            </a:xfrm>
                            <a:prstGeom prst="rect">
                              <a:avLst/>
                            </a:prstGeom>
                            <a:noFill/>
                            <a:ln w="9525">
                              <a:noFill/>
                              <a:miter lim="800000"/>
                              <a:headEnd/>
                              <a:tailEnd/>
                            </a:ln>
                          </wps:spPr>
                          <wps:txbx>
                            <w:txbxContent>
                              <w:p w14:paraId="64E88FDF" w14:textId="77777777" w:rsidR="002A1612" w:rsidRDefault="002A1612" w:rsidP="001C6C01">
                                <w:pPr>
                                  <w:jc w:val="center"/>
                                  <w:rPr>
                                    <w:color w:val="FF7000"/>
                                    <w:sz w:val="20"/>
                                  </w:rPr>
                                </w:pPr>
                                <w:r>
                                  <w:rPr>
                                    <w:color w:val="FF7000"/>
                                    <w:sz w:val="20"/>
                                  </w:rPr>
                                  <w:t>TV/DVD remote control code # 1</w:t>
                                </w:r>
                              </w:p>
                              <w:p w14:paraId="48E45107" w14:textId="77777777" w:rsidR="002A1612" w:rsidRDefault="002A1612" w:rsidP="001C6C01">
                                <w:pPr>
                                  <w:jc w:val="center"/>
                                  <w:rPr>
                                    <w:color w:val="FF7000"/>
                                    <w:sz w:val="20"/>
                                  </w:rPr>
                                </w:pPr>
                              </w:p>
                            </w:txbxContent>
                          </wps:txbx>
                          <wps:bodyPr rot="0" vert="horz" wrap="square" lIns="91440" tIns="45720" rIns="91440" bIns="45720" anchor="t" anchorCtr="0">
                            <a:noAutofit/>
                          </wps:bodyPr>
                        </wps:wsp>
                        <pic:pic xmlns:pic="http://schemas.openxmlformats.org/drawingml/2006/picture">
                          <pic:nvPicPr>
                            <pic:cNvPr id="1013" name="Picture 1013"/>
                            <pic:cNvPicPr>
                              <a:picLocks noChangeAspect="1"/>
                            </pic:cNvPicPr>
                          </pic:nvPicPr>
                          <pic:blipFill>
                            <a:blip r:embed="rId79" cstate="screen">
                              <a:extLst>
                                <a:ext uri="{28A0092B-C50C-407E-A947-70E740481C1C}">
                                  <a14:useLocalDpi xmlns:a14="http://schemas.microsoft.com/office/drawing/2010/main"/>
                                </a:ext>
                              </a:extLst>
                            </a:blip>
                            <a:stretch>
                              <a:fillRect/>
                            </a:stretch>
                          </pic:blipFill>
                          <pic:spPr>
                            <a:xfrm>
                              <a:off x="2100280" y="310101"/>
                              <a:ext cx="863247" cy="470506"/>
                            </a:xfrm>
                            <a:prstGeom prst="rect">
                              <a:avLst/>
                            </a:prstGeom>
                          </pic:spPr>
                        </pic:pic>
                      </wpg:grpSp>
                      <pic:pic xmlns:pic="http://schemas.openxmlformats.org/drawingml/2006/picture">
                        <pic:nvPicPr>
                          <pic:cNvPr id="1011" name="Picture 1011"/>
                          <pic:cNvPicPr>
                            <a:picLocks noChangeAspect="1"/>
                          </pic:cNvPicPr>
                        </pic:nvPicPr>
                        <pic:blipFill>
                          <a:blip r:embed="rId87" cstate="screen">
                            <a:extLst>
                              <a:ext uri="{28A0092B-C50C-407E-A947-70E740481C1C}">
                                <a14:useLocalDpi xmlns:a14="http://schemas.microsoft.com/office/drawing/2010/main"/>
                              </a:ext>
                            </a:extLst>
                          </a:blip>
                          <a:stretch>
                            <a:fillRect/>
                          </a:stretch>
                        </pic:blipFill>
                        <pic:spPr>
                          <a:xfrm>
                            <a:off x="103818" y="0"/>
                            <a:ext cx="1978660" cy="114935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30D7389" id="Group 1463" o:spid="_x0000_s1635" style="position:absolute;margin-left:232.8pt;margin-top:10.3pt;width:233.15pt;height:106.25pt;z-index:253451264;mso-width-relative:margin;mso-height-relative:margin" coordsize="29614,13497" o:gfxdata="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">
                <v:group id="Group 1010" o:spid="_x0000_s1636" style="position:absolute;top:3101;width:29614;height:10396" coordorigin=",3101" coordsize="29635,10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">
                  <v:shape id="_x0000_s1637" type="#_x0000_t202" style="position:absolute;top:10868;width:20839;height:26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" filled="f" stroked="f">
                    <v:textbox>
                      <w:txbxContent>
                        <w:p w14:paraId="64E88FDF" w14:textId="77777777" w:rsidR="002A1612" w:rsidRDefault="002A1612" w:rsidP="001C6C01">
                          <w:pPr>
                            <w:jc w:val="center"/>
                            <w:rPr>
                              <w:color w:val="FF7000"/>
                              <w:sz w:val="20"/>
                            </w:rPr>
                          </w:pPr>
                          <w:r>
                            <w:rPr>
                              <w:color w:val="FF7000"/>
                              <w:sz w:val="20"/>
                            </w:rPr>
                            <w:t>TV/DVD remote control code # 1</w:t>
                          </w:r>
                        </w:p>
                        <w:p w14:paraId="48E45107" w14:textId="77777777" w:rsidR="002A1612" w:rsidRDefault="002A1612" w:rsidP="001C6C01">
                          <w:pPr>
                            <w:jc w:val="center"/>
                            <w:rPr>
                              <w:color w:val="FF7000"/>
                              <w:sz w:val="20"/>
                            </w:rPr>
                          </w:pPr>
                        </w:p>
                      </w:txbxContent>
                    </v:textbox>
                  </v:shape>
                  <v:shape id="Picture 1013" o:spid="_x0000_s1638" type="#_x0000_t75" style="position:absolute;left:21002;top:3101;width:8633;height:47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">
                    <v:imagedata r:id="rId81" o:title=""/>
                  </v:shape>
                </v:group>
                <v:shape id="Picture 1011" o:spid="_x0000_s1639" type="#_x0000_t75" style="position:absolute;left:1038;width:19786;height:114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">
                  <v:imagedata r:id="rId88" o:title=""/>
                </v:shape>
              </v:group>
            </w:pict>
          </mc:Fallback>
        </mc:AlternateContent>
      </w:r>
      <w:r w:rsidRPr="00A84B87">
        <w:rPr>
          <w:rFonts w:ascii="Times New Roman" w:hAnsi="Times New Roman" w:cs="Times New Roman"/>
          <w:noProof/>
          <w:sz w:val="24"/>
          <w:szCs w:val="24"/>
          <w:lang w:val="cs-CZ"/>
        </w:rPr>
        <mc:AlternateContent>
          <mc:Choice Requires="wpg">
            <w:drawing>
              <wp:anchor distT="0" distB="0" distL="114300" distR="114300" simplePos="0" relativeHeight="253450240" behindDoc="0" locked="0" layoutInCell="1" allowOverlap="1" wp14:anchorId="7F7088C1" wp14:editId="1B3B513F">
                <wp:simplePos x="0" y="0"/>
                <wp:positionH relativeFrom="column">
                  <wp:posOffset>-255270</wp:posOffset>
                </wp:positionH>
                <wp:positionV relativeFrom="paragraph">
                  <wp:posOffset>131242</wp:posOffset>
                </wp:positionV>
                <wp:extent cx="2927985" cy="1349375"/>
                <wp:effectExtent l="0" t="0" r="5715" b="3175"/>
                <wp:wrapNone/>
                <wp:docPr id="1468" name="Group 1468"/>
                <wp:cNvGraphicFramePr/>
                <a:graphic xmlns:a="http://schemas.openxmlformats.org/drawingml/2006/main">
                  <a:graphicData uri="http://schemas.microsoft.com/office/word/2010/wordprocessingGroup">
                    <wpg:wgp>
                      <wpg:cNvGrpSpPr/>
                      <wpg:grpSpPr>
                        <a:xfrm>
                          <a:off x="0" y="0"/>
                          <a:ext cx="2927985" cy="1349375"/>
                          <a:chOff x="0" y="0"/>
                          <a:chExt cx="2928774" cy="1350482"/>
                        </a:xfrm>
                      </wpg:grpSpPr>
                      <wpg:grpSp>
                        <wpg:cNvPr id="1045" name="Group 1045"/>
                        <wpg:cNvGrpSpPr/>
                        <wpg:grpSpPr>
                          <a:xfrm>
                            <a:off x="0" y="310101"/>
                            <a:ext cx="2928774" cy="1040381"/>
                            <a:chOff x="0" y="310101"/>
                            <a:chExt cx="2930795" cy="1041297"/>
                          </a:xfrm>
                        </wpg:grpSpPr>
                        <wps:wsp>
                          <wps:cNvPr id="1047" name="Text Box 2"/>
                          <wps:cNvSpPr txBox="1">
                            <a:spLocks noChangeArrowheads="1"/>
                          </wps:cNvSpPr>
                          <wps:spPr bwMode="auto">
                            <a:xfrm>
                              <a:off x="0" y="1087667"/>
                              <a:ext cx="2083463" cy="263731"/>
                            </a:xfrm>
                            <a:prstGeom prst="rect">
                              <a:avLst/>
                            </a:prstGeom>
                            <a:noFill/>
                            <a:ln w="9525">
                              <a:noFill/>
                              <a:miter lim="800000"/>
                              <a:headEnd/>
                              <a:tailEnd/>
                            </a:ln>
                          </wps:spPr>
                          <wps:txbx>
                            <w:txbxContent>
                              <w:p w14:paraId="7A054C69" w14:textId="77777777" w:rsidR="002A1612" w:rsidRDefault="002A1612" w:rsidP="001C6C01">
                                <w:pPr>
                                  <w:jc w:val="center"/>
                                  <w:rPr>
                                    <w:color w:val="FF7000"/>
                                    <w:sz w:val="20"/>
                                  </w:rPr>
                                </w:pPr>
                                <w:r>
                                  <w:rPr>
                                    <w:color w:val="FF7000"/>
                                    <w:sz w:val="20"/>
                                  </w:rPr>
                                  <w:t>TV/DVD remote control code # 0</w:t>
                                </w:r>
                              </w:p>
                            </w:txbxContent>
                          </wps:txbx>
                          <wps:bodyPr rot="0" vert="horz" wrap="square" lIns="91440" tIns="45720" rIns="91440" bIns="45720" anchor="t" anchorCtr="0">
                            <a:noAutofit/>
                          </wps:bodyPr>
                        </wps:wsp>
                        <pic:pic xmlns:pic="http://schemas.openxmlformats.org/drawingml/2006/picture">
                          <pic:nvPicPr>
                            <pic:cNvPr id="1048" name="Picture 1048"/>
                            <pic:cNvPicPr>
                              <a:picLocks noChangeAspect="1"/>
                            </pic:cNvPicPr>
                          </pic:nvPicPr>
                          <pic:blipFill>
                            <a:blip r:embed="rId79" cstate="screen">
                              <a:extLst>
                                <a:ext uri="{28A0092B-C50C-407E-A947-70E740481C1C}">
                                  <a14:useLocalDpi xmlns:a14="http://schemas.microsoft.com/office/drawing/2010/main"/>
                                </a:ext>
                              </a:extLst>
                            </a:blip>
                            <a:stretch>
                              <a:fillRect/>
                            </a:stretch>
                          </pic:blipFill>
                          <pic:spPr>
                            <a:xfrm>
                              <a:off x="2067548" y="310101"/>
                              <a:ext cx="863247" cy="470506"/>
                            </a:xfrm>
                            <a:prstGeom prst="rect">
                              <a:avLst/>
                            </a:prstGeom>
                          </pic:spPr>
                        </pic:pic>
                      </wpg:grpSp>
                      <pic:pic xmlns:pic="http://schemas.openxmlformats.org/drawingml/2006/picture">
                        <pic:nvPicPr>
                          <pic:cNvPr id="1046" name="Picture 1046"/>
                          <pic:cNvPicPr>
                            <a:picLocks noChangeAspect="1"/>
                          </pic:cNvPicPr>
                        </pic:nvPicPr>
                        <pic:blipFill>
                          <a:blip r:embed="rId85" cstate="screen">
                            <a:extLst>
                              <a:ext uri="{28A0092B-C50C-407E-A947-70E740481C1C}">
                                <a14:useLocalDpi xmlns:a14="http://schemas.microsoft.com/office/drawing/2010/main"/>
                              </a:ext>
                            </a:extLst>
                          </a:blip>
                          <a:stretch>
                            <a:fillRect/>
                          </a:stretch>
                        </pic:blipFill>
                        <pic:spPr>
                          <a:xfrm>
                            <a:off x="87012" y="0"/>
                            <a:ext cx="1978660" cy="115062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F7088C1" id="Group 1468" o:spid="_x0000_s1640" style="position:absolute;margin-left:-20.1pt;margin-top:10.35pt;width:230.55pt;height:106.25pt;z-index:253450240;mso-width-relative:margin;mso-height-relative:margin" coordsize="29287,13504" o:gfxdata="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">
                <v:group id="Group 1045" o:spid="_x0000_s1641" style="position:absolute;top:3101;width:29287;height:10403" coordorigin=",3101" coordsize="29307,104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">
                  <v:shape id="_x0000_s1642" type="#_x0000_t202" style="position:absolute;top:10876;width:20834;height:26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" filled="f" stroked="f">
                    <v:textbox>
                      <w:txbxContent>
                        <w:p w14:paraId="7A054C69" w14:textId="77777777" w:rsidR="002A1612" w:rsidRDefault="002A1612" w:rsidP="001C6C01">
                          <w:pPr>
                            <w:jc w:val="center"/>
                            <w:rPr>
                              <w:color w:val="FF7000"/>
                              <w:sz w:val="20"/>
                            </w:rPr>
                          </w:pPr>
                          <w:r>
                            <w:rPr>
                              <w:color w:val="FF7000"/>
                              <w:sz w:val="20"/>
                            </w:rPr>
                            <w:t>TV/DVD remote control code # 0</w:t>
                          </w:r>
                        </w:p>
                      </w:txbxContent>
                    </v:textbox>
                  </v:shape>
                  <v:shape id="Picture 1048" o:spid="_x0000_s1643" type="#_x0000_t75" style="position:absolute;left:20675;top:3101;width:8632;height:47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">
                    <v:imagedata r:id="rId81" o:title=""/>
                  </v:shape>
                </v:group>
                <v:shape id="Picture 1046" o:spid="_x0000_s1644" type="#_x0000_t75" style="position:absolute;left:870;width:19786;height:115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">
                  <v:imagedata r:id="rId86" o:title=""/>
                </v:shape>
              </v:group>
            </w:pict>
          </mc:Fallback>
        </mc:AlternateContent>
      </w:r>
    </w:p>
    <w:p w14:paraId="0E63B88D" w14:textId="77777777" w:rsidR="001C6C01" w:rsidRPr="000E2668" w:rsidRDefault="001C6C01" w:rsidP="001C6C01">
      <w:pPr>
        <w:rPr>
          <w:lang w:val="cs-CZ"/>
        </w:rPr>
      </w:pPr>
      <w:r w:rsidRPr="00A84B87">
        <w:rPr>
          <w:rFonts w:ascii="Times New Roman" w:hAnsi="Times New Roman" w:cs="Times New Roman"/>
          <w:noProof/>
          <w:sz w:val="24"/>
          <w:szCs w:val="24"/>
          <w:lang w:val="cs-CZ"/>
        </w:rPr>
        <mc:AlternateContent>
          <mc:Choice Requires="wpg">
            <w:drawing>
              <wp:anchor distT="0" distB="0" distL="114300" distR="114300" simplePos="0" relativeHeight="253457408" behindDoc="0" locked="0" layoutInCell="1" allowOverlap="1" wp14:anchorId="4DA89E8D" wp14:editId="58D757B2">
                <wp:simplePos x="0" y="0"/>
                <wp:positionH relativeFrom="column">
                  <wp:posOffset>2964670</wp:posOffset>
                </wp:positionH>
                <wp:positionV relativeFrom="paragraph">
                  <wp:posOffset>6230928</wp:posOffset>
                </wp:positionV>
                <wp:extent cx="2936875" cy="1367155"/>
                <wp:effectExtent l="0" t="0" r="0" b="4445"/>
                <wp:wrapNone/>
                <wp:docPr id="1488" name="Group 1488"/>
                <wp:cNvGraphicFramePr/>
                <a:graphic xmlns:a="http://schemas.openxmlformats.org/drawingml/2006/main">
                  <a:graphicData uri="http://schemas.microsoft.com/office/word/2010/wordprocessingGroup">
                    <wpg:wgp>
                      <wpg:cNvGrpSpPr/>
                      <wpg:grpSpPr>
                        <a:xfrm>
                          <a:off x="0" y="0"/>
                          <a:ext cx="2936875" cy="1367155"/>
                          <a:chOff x="0" y="0"/>
                          <a:chExt cx="2936875" cy="1367228"/>
                        </a:xfrm>
                      </wpg:grpSpPr>
                      <wpg:grpSp>
                        <wpg:cNvPr id="1025" name="Group 1025"/>
                        <wpg:cNvGrpSpPr/>
                        <wpg:grpSpPr>
                          <a:xfrm>
                            <a:off x="0" y="341905"/>
                            <a:ext cx="2936875" cy="1025323"/>
                            <a:chOff x="0" y="341906"/>
                            <a:chExt cx="2939205" cy="1026456"/>
                          </a:xfrm>
                        </wpg:grpSpPr>
                        <wps:wsp>
                          <wps:cNvPr id="1027" name="Text Box 2"/>
                          <wps:cNvSpPr txBox="1">
                            <a:spLocks noChangeArrowheads="1"/>
                          </wps:cNvSpPr>
                          <wps:spPr bwMode="auto">
                            <a:xfrm>
                              <a:off x="0" y="1104631"/>
                              <a:ext cx="2360299" cy="263731"/>
                            </a:xfrm>
                            <a:prstGeom prst="rect">
                              <a:avLst/>
                            </a:prstGeom>
                            <a:noFill/>
                            <a:ln w="9525">
                              <a:noFill/>
                              <a:miter lim="800000"/>
                              <a:headEnd/>
                              <a:tailEnd/>
                            </a:ln>
                          </wps:spPr>
                          <wps:txbx>
                            <w:txbxContent>
                              <w:p w14:paraId="3851544D" w14:textId="77777777" w:rsidR="002A1612" w:rsidRDefault="002A1612" w:rsidP="001C6C01">
                                <w:pPr>
                                  <w:jc w:val="center"/>
                                  <w:rPr>
                                    <w:color w:val="FF7000"/>
                                    <w:sz w:val="20"/>
                                  </w:rPr>
                                </w:pPr>
                                <w:proofErr w:type="spellStart"/>
                                <w:r>
                                  <w:rPr>
                                    <w:color w:val="FF7000"/>
                                    <w:sz w:val="20"/>
                                  </w:rPr>
                                  <w:t>Kód</w:t>
                                </w:r>
                                <w:proofErr w:type="spellEnd"/>
                                <w:r>
                                  <w:rPr>
                                    <w:color w:val="FF7000"/>
                                    <w:sz w:val="20"/>
                                  </w:rPr>
                                  <w:t xml:space="preserve"> </w:t>
                                </w:r>
                                <w:proofErr w:type="spellStart"/>
                                <w:r>
                                  <w:rPr>
                                    <w:color w:val="FF7000"/>
                                    <w:sz w:val="20"/>
                                  </w:rPr>
                                  <w:t>dálkového</w:t>
                                </w:r>
                                <w:proofErr w:type="spellEnd"/>
                                <w:r>
                                  <w:rPr>
                                    <w:color w:val="FF7000"/>
                                    <w:sz w:val="20"/>
                                  </w:rPr>
                                  <w:t xml:space="preserve"> </w:t>
                                </w:r>
                                <w:proofErr w:type="spellStart"/>
                                <w:r>
                                  <w:rPr>
                                    <w:color w:val="FF7000"/>
                                    <w:sz w:val="20"/>
                                  </w:rPr>
                                  <w:t>ovladače</w:t>
                                </w:r>
                                <w:proofErr w:type="spellEnd"/>
                                <w:r>
                                  <w:rPr>
                                    <w:color w:val="FF7000"/>
                                    <w:sz w:val="20"/>
                                  </w:rPr>
                                  <w:t xml:space="preserve"> TV/DVD </w:t>
                                </w:r>
                              </w:p>
                              <w:p w14:paraId="231BE711" w14:textId="77777777" w:rsidR="002A1612" w:rsidRDefault="002A1612" w:rsidP="001C6C01">
                                <w:pPr>
                                  <w:jc w:val="center"/>
                                  <w:rPr>
                                    <w:color w:val="FF7000"/>
                                    <w:sz w:val="20"/>
                                  </w:rPr>
                                </w:pPr>
                              </w:p>
                              <w:p w14:paraId="007C2988" w14:textId="77777777" w:rsidR="002A1612" w:rsidRDefault="002A1612" w:rsidP="001C6C01">
                                <w:pPr>
                                  <w:jc w:val="center"/>
                                  <w:rPr>
                                    <w:color w:val="FF7000"/>
                                    <w:sz w:val="20"/>
                                  </w:rPr>
                                </w:pPr>
                              </w:p>
                            </w:txbxContent>
                          </wps:txbx>
                          <wps:bodyPr rot="0" vert="horz" wrap="square" lIns="91440" tIns="45720" rIns="91440" bIns="45720" anchor="t" anchorCtr="0">
                            <a:noAutofit/>
                          </wps:bodyPr>
                        </wps:wsp>
                        <pic:pic xmlns:pic="http://schemas.openxmlformats.org/drawingml/2006/picture">
                          <pic:nvPicPr>
                            <pic:cNvPr id="1028" name="Picture 1028"/>
                            <pic:cNvPicPr>
                              <a:picLocks noChangeAspect="1"/>
                            </pic:cNvPicPr>
                          </pic:nvPicPr>
                          <pic:blipFill>
                            <a:blip r:embed="rId79" cstate="screen">
                              <a:extLst>
                                <a:ext uri="{28A0092B-C50C-407E-A947-70E740481C1C}">
                                  <a14:useLocalDpi xmlns:a14="http://schemas.microsoft.com/office/drawing/2010/main"/>
                                </a:ext>
                              </a:extLst>
                            </a:blip>
                            <a:stretch>
                              <a:fillRect/>
                            </a:stretch>
                          </pic:blipFill>
                          <pic:spPr>
                            <a:xfrm>
                              <a:off x="2075958" y="341906"/>
                              <a:ext cx="863247" cy="470506"/>
                            </a:xfrm>
                            <a:prstGeom prst="rect">
                              <a:avLst/>
                            </a:prstGeom>
                          </pic:spPr>
                        </pic:pic>
                      </wpg:grpSp>
                      <pic:pic xmlns:pic="http://schemas.openxmlformats.org/drawingml/2006/picture">
                        <pic:nvPicPr>
                          <pic:cNvPr id="1026" name="Picture 1026"/>
                          <pic:cNvPicPr>
                            <a:picLocks noChangeAspect="1"/>
                          </pic:cNvPicPr>
                        </pic:nvPicPr>
                        <pic:blipFill>
                          <a:blip r:embed="rId95" cstate="screen">
                            <a:extLst>
                              <a:ext uri="{28A0092B-C50C-407E-A947-70E740481C1C}">
                                <a14:useLocalDpi xmlns:a14="http://schemas.microsoft.com/office/drawing/2010/main"/>
                              </a:ext>
                            </a:extLst>
                          </a:blip>
                          <a:stretch>
                            <a:fillRect/>
                          </a:stretch>
                        </pic:blipFill>
                        <pic:spPr>
                          <a:xfrm>
                            <a:off x="71561" y="0"/>
                            <a:ext cx="1978660" cy="1149350"/>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4DA89E8D" id="Group 1488" o:spid="_x0000_s1645" style="position:absolute;margin-left:233.45pt;margin-top:490.6pt;width:231.25pt;height:107.65pt;z-index:253457408" coordsize="29368,13672" o:gfxdata="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">
                <v:group id="Group 1025" o:spid="_x0000_s1646" style="position:absolute;top:3419;width:29368;height:10253" coordorigin=",3419" coordsize="29392,102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">
                  <v:shape id="_x0000_s1647" type="#_x0000_t202" style="position:absolute;top:11046;width:23602;height:26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" filled="f" stroked="f">
                    <v:textbox>
                      <w:txbxContent>
                        <w:p w14:paraId="3851544D" w14:textId="77777777" w:rsidR="002A1612" w:rsidRDefault="002A1612" w:rsidP="001C6C01">
                          <w:pPr>
                            <w:jc w:val="center"/>
                            <w:rPr>
                              <w:color w:val="FF7000"/>
                              <w:sz w:val="20"/>
                            </w:rPr>
                          </w:pPr>
                          <w:proofErr w:type="spellStart"/>
                          <w:r>
                            <w:rPr>
                              <w:color w:val="FF7000"/>
                              <w:sz w:val="20"/>
                            </w:rPr>
                            <w:t>Kód</w:t>
                          </w:r>
                          <w:proofErr w:type="spellEnd"/>
                          <w:r>
                            <w:rPr>
                              <w:color w:val="FF7000"/>
                              <w:sz w:val="20"/>
                            </w:rPr>
                            <w:t xml:space="preserve"> </w:t>
                          </w:r>
                          <w:proofErr w:type="spellStart"/>
                          <w:r>
                            <w:rPr>
                              <w:color w:val="FF7000"/>
                              <w:sz w:val="20"/>
                            </w:rPr>
                            <w:t>dálkového</w:t>
                          </w:r>
                          <w:proofErr w:type="spellEnd"/>
                          <w:r>
                            <w:rPr>
                              <w:color w:val="FF7000"/>
                              <w:sz w:val="20"/>
                            </w:rPr>
                            <w:t xml:space="preserve"> </w:t>
                          </w:r>
                          <w:proofErr w:type="spellStart"/>
                          <w:r>
                            <w:rPr>
                              <w:color w:val="FF7000"/>
                              <w:sz w:val="20"/>
                            </w:rPr>
                            <w:t>ovladače</w:t>
                          </w:r>
                          <w:proofErr w:type="spellEnd"/>
                          <w:r>
                            <w:rPr>
                              <w:color w:val="FF7000"/>
                              <w:sz w:val="20"/>
                            </w:rPr>
                            <w:t xml:space="preserve"> TV/DVD </w:t>
                          </w:r>
                        </w:p>
                        <w:p w14:paraId="231BE711" w14:textId="77777777" w:rsidR="002A1612" w:rsidRDefault="002A1612" w:rsidP="001C6C01">
                          <w:pPr>
                            <w:jc w:val="center"/>
                            <w:rPr>
                              <w:color w:val="FF7000"/>
                              <w:sz w:val="20"/>
                            </w:rPr>
                          </w:pPr>
                        </w:p>
                        <w:p w14:paraId="007C2988" w14:textId="77777777" w:rsidR="002A1612" w:rsidRDefault="002A1612" w:rsidP="001C6C01">
                          <w:pPr>
                            <w:jc w:val="center"/>
                            <w:rPr>
                              <w:color w:val="FF7000"/>
                              <w:sz w:val="20"/>
                            </w:rPr>
                          </w:pPr>
                        </w:p>
                      </w:txbxContent>
                    </v:textbox>
                  </v:shape>
                  <v:shape id="Picture 1028" o:spid="_x0000_s1648" type="#_x0000_t75" style="position:absolute;left:20759;top:3419;width:8633;height:47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">
                    <v:imagedata r:id="rId81" o:title=""/>
                  </v:shape>
                </v:group>
                <v:shape id="Picture 1026" o:spid="_x0000_s1649" type="#_x0000_t75" style="position:absolute;left:715;width:19787;height:114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">
                  <v:imagedata r:id="rId96" o:title=""/>
                </v:shape>
              </v:group>
            </w:pict>
          </mc:Fallback>
        </mc:AlternateContent>
      </w:r>
      <w:r w:rsidRPr="00A84B87">
        <w:rPr>
          <w:rFonts w:ascii="Times New Roman" w:hAnsi="Times New Roman" w:cs="Times New Roman"/>
          <w:noProof/>
          <w:sz w:val="24"/>
          <w:szCs w:val="24"/>
          <w:lang w:val="cs-CZ"/>
        </w:rPr>
        <mc:AlternateContent>
          <mc:Choice Requires="wpg">
            <w:drawing>
              <wp:anchor distT="0" distB="0" distL="114300" distR="114300" simplePos="0" relativeHeight="253456384" behindDoc="0" locked="0" layoutInCell="1" allowOverlap="1" wp14:anchorId="584C24A6" wp14:editId="7C26DE1A">
                <wp:simplePos x="0" y="0"/>
                <wp:positionH relativeFrom="column">
                  <wp:posOffset>-276860</wp:posOffset>
                </wp:positionH>
                <wp:positionV relativeFrom="paragraph">
                  <wp:posOffset>6185535</wp:posOffset>
                </wp:positionV>
                <wp:extent cx="2936875" cy="1367155"/>
                <wp:effectExtent l="0" t="0" r="0" b="4445"/>
                <wp:wrapNone/>
                <wp:docPr id="1483" name="Group 1483"/>
                <wp:cNvGraphicFramePr/>
                <a:graphic xmlns:a="http://schemas.openxmlformats.org/drawingml/2006/main">
                  <a:graphicData uri="http://schemas.microsoft.com/office/word/2010/wordprocessingGroup">
                    <wpg:wgp>
                      <wpg:cNvGrpSpPr/>
                      <wpg:grpSpPr>
                        <a:xfrm>
                          <a:off x="0" y="0"/>
                          <a:ext cx="2936875" cy="1367155"/>
                          <a:chOff x="0" y="0"/>
                          <a:chExt cx="2936875" cy="1367228"/>
                        </a:xfrm>
                      </wpg:grpSpPr>
                      <wpg:grpSp>
                        <wpg:cNvPr id="1030" name="Group 1030"/>
                        <wpg:cNvGrpSpPr/>
                        <wpg:grpSpPr>
                          <a:xfrm>
                            <a:off x="0" y="341905"/>
                            <a:ext cx="2936875" cy="1025323"/>
                            <a:chOff x="0" y="341906"/>
                            <a:chExt cx="2939205" cy="1026456"/>
                          </a:xfrm>
                        </wpg:grpSpPr>
                        <wps:wsp>
                          <wps:cNvPr id="1032" name="Text Box 2"/>
                          <wps:cNvSpPr txBox="1">
                            <a:spLocks noChangeArrowheads="1"/>
                          </wps:cNvSpPr>
                          <wps:spPr bwMode="auto">
                            <a:xfrm>
                              <a:off x="0" y="1104631"/>
                              <a:ext cx="2568693" cy="263731"/>
                            </a:xfrm>
                            <a:prstGeom prst="rect">
                              <a:avLst/>
                            </a:prstGeom>
                            <a:noFill/>
                            <a:ln w="9525">
                              <a:noFill/>
                              <a:miter lim="800000"/>
                              <a:headEnd/>
                              <a:tailEnd/>
                            </a:ln>
                          </wps:spPr>
                          <wps:txbx>
                            <w:txbxContent>
                              <w:p w14:paraId="3651FC48" w14:textId="77777777" w:rsidR="002A1612" w:rsidRDefault="002A1612" w:rsidP="001C6C01">
                                <w:pPr>
                                  <w:jc w:val="center"/>
                                  <w:rPr>
                                    <w:color w:val="FF7000"/>
                                    <w:sz w:val="20"/>
                                  </w:rPr>
                                </w:pPr>
                                <w:proofErr w:type="spellStart"/>
                                <w:r>
                                  <w:rPr>
                                    <w:color w:val="FF7000"/>
                                    <w:sz w:val="20"/>
                                  </w:rPr>
                                  <w:t>Kód</w:t>
                                </w:r>
                                <w:proofErr w:type="spellEnd"/>
                                <w:r>
                                  <w:rPr>
                                    <w:color w:val="FF7000"/>
                                    <w:sz w:val="20"/>
                                  </w:rPr>
                                  <w:t xml:space="preserve"> </w:t>
                                </w:r>
                                <w:proofErr w:type="spellStart"/>
                                <w:r>
                                  <w:rPr>
                                    <w:color w:val="FF7000"/>
                                    <w:sz w:val="20"/>
                                  </w:rPr>
                                  <w:t>dálkového</w:t>
                                </w:r>
                                <w:proofErr w:type="spellEnd"/>
                                <w:r>
                                  <w:rPr>
                                    <w:color w:val="FF7000"/>
                                    <w:sz w:val="20"/>
                                  </w:rPr>
                                  <w:t xml:space="preserve"> </w:t>
                                </w:r>
                                <w:proofErr w:type="spellStart"/>
                                <w:r>
                                  <w:rPr>
                                    <w:color w:val="FF7000"/>
                                    <w:sz w:val="20"/>
                                  </w:rPr>
                                  <w:t>ovladače</w:t>
                                </w:r>
                                <w:proofErr w:type="spellEnd"/>
                                <w:r>
                                  <w:rPr>
                                    <w:color w:val="FF7000"/>
                                    <w:sz w:val="20"/>
                                  </w:rPr>
                                  <w:t xml:space="preserve"> TV/DVD </w:t>
                                </w:r>
                              </w:p>
                              <w:p w14:paraId="024820A4" w14:textId="77777777" w:rsidR="002A1612" w:rsidRDefault="002A1612" w:rsidP="001C6C01">
                                <w:pPr>
                                  <w:jc w:val="center"/>
                                  <w:rPr>
                                    <w:color w:val="FF7000"/>
                                    <w:sz w:val="20"/>
                                  </w:rPr>
                                </w:pPr>
                              </w:p>
                              <w:p w14:paraId="2418E149" w14:textId="77777777" w:rsidR="002A1612" w:rsidRDefault="002A1612" w:rsidP="001C6C01">
                                <w:pPr>
                                  <w:jc w:val="center"/>
                                  <w:rPr>
                                    <w:color w:val="FF7000"/>
                                    <w:sz w:val="20"/>
                                  </w:rPr>
                                </w:pPr>
                              </w:p>
                            </w:txbxContent>
                          </wps:txbx>
                          <wps:bodyPr rot="0" vert="horz" wrap="square" lIns="91440" tIns="45720" rIns="91440" bIns="45720" anchor="t" anchorCtr="0">
                            <a:noAutofit/>
                          </wps:bodyPr>
                        </wps:wsp>
                        <pic:pic xmlns:pic="http://schemas.openxmlformats.org/drawingml/2006/picture">
                          <pic:nvPicPr>
                            <pic:cNvPr id="1033" name="Picture 1033"/>
                            <pic:cNvPicPr>
                              <a:picLocks noChangeAspect="1"/>
                            </pic:cNvPicPr>
                          </pic:nvPicPr>
                          <pic:blipFill>
                            <a:blip r:embed="rId79" cstate="screen">
                              <a:extLst>
                                <a:ext uri="{28A0092B-C50C-407E-A947-70E740481C1C}">
                                  <a14:useLocalDpi xmlns:a14="http://schemas.microsoft.com/office/drawing/2010/main"/>
                                </a:ext>
                              </a:extLst>
                            </a:blip>
                            <a:stretch>
                              <a:fillRect/>
                            </a:stretch>
                          </pic:blipFill>
                          <pic:spPr>
                            <a:xfrm>
                              <a:off x="2075958" y="341906"/>
                              <a:ext cx="863247" cy="470506"/>
                            </a:xfrm>
                            <a:prstGeom prst="rect">
                              <a:avLst/>
                            </a:prstGeom>
                          </pic:spPr>
                        </pic:pic>
                      </wpg:grpSp>
                      <pic:pic xmlns:pic="http://schemas.openxmlformats.org/drawingml/2006/picture">
                        <pic:nvPicPr>
                          <pic:cNvPr id="1031" name="Picture 1031"/>
                          <pic:cNvPicPr>
                            <a:picLocks noChangeAspect="1"/>
                          </pic:cNvPicPr>
                        </pic:nvPicPr>
                        <pic:blipFill>
                          <a:blip r:embed="rId83" cstate="screen">
                            <a:extLst>
                              <a:ext uri="{28A0092B-C50C-407E-A947-70E740481C1C}">
                                <a14:useLocalDpi xmlns:a14="http://schemas.microsoft.com/office/drawing/2010/main"/>
                              </a:ext>
                            </a:extLst>
                          </a:blip>
                          <a:stretch>
                            <a:fillRect/>
                          </a:stretch>
                        </pic:blipFill>
                        <pic:spPr>
                          <a:xfrm>
                            <a:off x="79513" y="0"/>
                            <a:ext cx="1978660" cy="1148715"/>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584C24A6" id="Group 1483" o:spid="_x0000_s1650" style="position:absolute;margin-left:-21.8pt;margin-top:487.05pt;width:231.25pt;height:107.65pt;z-index:253456384" coordsize="29368,13672" o:gfxdata="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">
                <v:group id="Group 1030" o:spid="_x0000_s1651" style="position:absolute;top:3419;width:29368;height:10253" coordorigin=",3419" coordsize="29392,102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">
                  <v:shape id="_x0000_s1652" type="#_x0000_t202" style="position:absolute;top:11046;width:25686;height:26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" filled="f" stroked="f">
                    <v:textbox>
                      <w:txbxContent>
                        <w:p w14:paraId="3651FC48" w14:textId="77777777" w:rsidR="002A1612" w:rsidRDefault="002A1612" w:rsidP="001C6C01">
                          <w:pPr>
                            <w:jc w:val="center"/>
                            <w:rPr>
                              <w:color w:val="FF7000"/>
                              <w:sz w:val="20"/>
                            </w:rPr>
                          </w:pPr>
                          <w:proofErr w:type="spellStart"/>
                          <w:r>
                            <w:rPr>
                              <w:color w:val="FF7000"/>
                              <w:sz w:val="20"/>
                            </w:rPr>
                            <w:t>Kód</w:t>
                          </w:r>
                          <w:proofErr w:type="spellEnd"/>
                          <w:r>
                            <w:rPr>
                              <w:color w:val="FF7000"/>
                              <w:sz w:val="20"/>
                            </w:rPr>
                            <w:t xml:space="preserve"> </w:t>
                          </w:r>
                          <w:proofErr w:type="spellStart"/>
                          <w:r>
                            <w:rPr>
                              <w:color w:val="FF7000"/>
                              <w:sz w:val="20"/>
                            </w:rPr>
                            <w:t>dálkového</w:t>
                          </w:r>
                          <w:proofErr w:type="spellEnd"/>
                          <w:r>
                            <w:rPr>
                              <w:color w:val="FF7000"/>
                              <w:sz w:val="20"/>
                            </w:rPr>
                            <w:t xml:space="preserve"> </w:t>
                          </w:r>
                          <w:proofErr w:type="spellStart"/>
                          <w:r>
                            <w:rPr>
                              <w:color w:val="FF7000"/>
                              <w:sz w:val="20"/>
                            </w:rPr>
                            <w:t>ovladače</w:t>
                          </w:r>
                          <w:proofErr w:type="spellEnd"/>
                          <w:r>
                            <w:rPr>
                              <w:color w:val="FF7000"/>
                              <w:sz w:val="20"/>
                            </w:rPr>
                            <w:t xml:space="preserve"> TV/DVD </w:t>
                          </w:r>
                        </w:p>
                        <w:p w14:paraId="024820A4" w14:textId="77777777" w:rsidR="002A1612" w:rsidRDefault="002A1612" w:rsidP="001C6C01">
                          <w:pPr>
                            <w:jc w:val="center"/>
                            <w:rPr>
                              <w:color w:val="FF7000"/>
                              <w:sz w:val="20"/>
                            </w:rPr>
                          </w:pPr>
                        </w:p>
                        <w:p w14:paraId="2418E149" w14:textId="77777777" w:rsidR="002A1612" w:rsidRDefault="002A1612" w:rsidP="001C6C01">
                          <w:pPr>
                            <w:jc w:val="center"/>
                            <w:rPr>
                              <w:color w:val="FF7000"/>
                              <w:sz w:val="20"/>
                            </w:rPr>
                          </w:pPr>
                        </w:p>
                      </w:txbxContent>
                    </v:textbox>
                  </v:shape>
                  <v:shape id="Picture 1033" o:spid="_x0000_s1653" type="#_x0000_t75" style="position:absolute;left:20759;top:3419;width:8633;height:47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">
                    <v:imagedata r:id="rId81" o:title=""/>
                  </v:shape>
                </v:group>
                <v:shape id="Picture 1031" o:spid="_x0000_s1654" type="#_x0000_t75" style="position:absolute;left:795;width:19786;height:11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">
                  <v:imagedata r:id="rId84" o:title=""/>
                </v:shape>
              </v:group>
            </w:pict>
          </mc:Fallback>
        </mc:AlternateContent>
      </w:r>
      <w:r w:rsidRPr="00A84B87">
        <w:rPr>
          <w:rFonts w:ascii="Times New Roman" w:hAnsi="Times New Roman" w:cs="Times New Roman"/>
          <w:noProof/>
          <w:sz w:val="24"/>
          <w:szCs w:val="24"/>
          <w:lang w:val="cs-CZ"/>
        </w:rPr>
        <mc:AlternateContent>
          <mc:Choice Requires="wpg">
            <w:drawing>
              <wp:anchor distT="0" distB="0" distL="114300" distR="114300" simplePos="0" relativeHeight="253453312" behindDoc="0" locked="0" layoutInCell="1" allowOverlap="1" wp14:anchorId="7A237790" wp14:editId="3DAED3B6">
                <wp:simplePos x="0" y="0"/>
                <wp:positionH relativeFrom="column">
                  <wp:posOffset>2905760</wp:posOffset>
                </wp:positionH>
                <wp:positionV relativeFrom="paragraph">
                  <wp:posOffset>4021455</wp:posOffset>
                </wp:positionV>
                <wp:extent cx="2945130" cy="1367155"/>
                <wp:effectExtent l="0" t="0" r="7620" b="4445"/>
                <wp:wrapNone/>
                <wp:docPr id="1473" name="Group 1473"/>
                <wp:cNvGraphicFramePr/>
                <a:graphic xmlns:a="http://schemas.openxmlformats.org/drawingml/2006/main">
                  <a:graphicData uri="http://schemas.microsoft.com/office/word/2010/wordprocessingGroup">
                    <wpg:wgp>
                      <wpg:cNvGrpSpPr/>
                      <wpg:grpSpPr>
                        <a:xfrm>
                          <a:off x="0" y="0"/>
                          <a:ext cx="2945130" cy="1367155"/>
                          <a:chOff x="0" y="0"/>
                          <a:chExt cx="2945129" cy="1367349"/>
                        </a:xfrm>
                      </wpg:grpSpPr>
                      <wpg:grpSp>
                        <wpg:cNvPr id="1015" name="Group 1015"/>
                        <wpg:cNvGrpSpPr/>
                        <wpg:grpSpPr>
                          <a:xfrm>
                            <a:off x="0" y="294198"/>
                            <a:ext cx="2945129" cy="1073151"/>
                            <a:chOff x="0" y="294198"/>
                            <a:chExt cx="2947162" cy="1074096"/>
                          </a:xfrm>
                        </wpg:grpSpPr>
                        <wps:wsp>
                          <wps:cNvPr id="1017" name="Text Box 2"/>
                          <wps:cNvSpPr txBox="1">
                            <a:spLocks noChangeArrowheads="1"/>
                          </wps:cNvSpPr>
                          <wps:spPr bwMode="auto">
                            <a:xfrm>
                              <a:off x="0" y="1104563"/>
                              <a:ext cx="2373645" cy="263731"/>
                            </a:xfrm>
                            <a:prstGeom prst="rect">
                              <a:avLst/>
                            </a:prstGeom>
                            <a:noFill/>
                            <a:ln w="9525">
                              <a:noFill/>
                              <a:miter lim="800000"/>
                              <a:headEnd/>
                              <a:tailEnd/>
                            </a:ln>
                          </wps:spPr>
                          <wps:txbx>
                            <w:txbxContent>
                              <w:p w14:paraId="69877FB7" w14:textId="77777777" w:rsidR="002A1612" w:rsidRDefault="002A1612" w:rsidP="001C6C01">
                                <w:pPr>
                                  <w:jc w:val="center"/>
                                  <w:rPr>
                                    <w:color w:val="FF7000"/>
                                    <w:sz w:val="20"/>
                                  </w:rPr>
                                </w:pPr>
                                <w:proofErr w:type="spellStart"/>
                                <w:r>
                                  <w:rPr>
                                    <w:color w:val="FF7000"/>
                                    <w:sz w:val="20"/>
                                  </w:rPr>
                                  <w:t>Kód</w:t>
                                </w:r>
                                <w:proofErr w:type="spellEnd"/>
                                <w:r>
                                  <w:rPr>
                                    <w:color w:val="FF7000"/>
                                    <w:sz w:val="20"/>
                                  </w:rPr>
                                  <w:t xml:space="preserve"> </w:t>
                                </w:r>
                                <w:proofErr w:type="spellStart"/>
                                <w:r>
                                  <w:rPr>
                                    <w:color w:val="FF7000"/>
                                    <w:sz w:val="20"/>
                                  </w:rPr>
                                  <w:t>dálkového</w:t>
                                </w:r>
                                <w:proofErr w:type="spellEnd"/>
                                <w:r>
                                  <w:rPr>
                                    <w:color w:val="FF7000"/>
                                    <w:sz w:val="20"/>
                                  </w:rPr>
                                  <w:t xml:space="preserve"> </w:t>
                                </w:r>
                                <w:proofErr w:type="spellStart"/>
                                <w:r>
                                  <w:rPr>
                                    <w:color w:val="FF7000"/>
                                    <w:sz w:val="20"/>
                                  </w:rPr>
                                  <w:t>ovladače</w:t>
                                </w:r>
                                <w:proofErr w:type="spellEnd"/>
                                <w:r>
                                  <w:rPr>
                                    <w:color w:val="FF7000"/>
                                    <w:sz w:val="20"/>
                                  </w:rPr>
                                  <w:t xml:space="preserve"> TV/DVD </w:t>
                                </w:r>
                              </w:p>
                              <w:p w14:paraId="0E3B8A4B" w14:textId="77777777" w:rsidR="002A1612" w:rsidRDefault="002A1612" w:rsidP="001C6C01">
                                <w:pPr>
                                  <w:jc w:val="center"/>
                                  <w:rPr>
                                    <w:color w:val="FF7000"/>
                                    <w:sz w:val="20"/>
                                  </w:rPr>
                                </w:pPr>
                              </w:p>
                              <w:p w14:paraId="1D35078F" w14:textId="77777777" w:rsidR="002A1612" w:rsidRDefault="002A1612" w:rsidP="001C6C01">
                                <w:pPr>
                                  <w:jc w:val="center"/>
                                  <w:rPr>
                                    <w:color w:val="FF7000"/>
                                    <w:sz w:val="20"/>
                                  </w:rPr>
                                </w:pPr>
                              </w:p>
                            </w:txbxContent>
                          </wps:txbx>
                          <wps:bodyPr rot="0" vert="horz" wrap="square" lIns="91440" tIns="45720" rIns="91440" bIns="45720" anchor="t" anchorCtr="0">
                            <a:noAutofit/>
                          </wps:bodyPr>
                        </wps:wsp>
                        <pic:pic xmlns:pic="http://schemas.openxmlformats.org/drawingml/2006/picture">
                          <pic:nvPicPr>
                            <pic:cNvPr id="1018" name="Picture 1018"/>
                            <pic:cNvPicPr>
                              <a:picLocks noChangeAspect="1"/>
                            </pic:cNvPicPr>
                          </pic:nvPicPr>
                          <pic:blipFill>
                            <a:blip r:embed="rId79" cstate="screen">
                              <a:extLst>
                                <a:ext uri="{28A0092B-C50C-407E-A947-70E740481C1C}">
                                  <a14:useLocalDpi xmlns:a14="http://schemas.microsoft.com/office/drawing/2010/main"/>
                                </a:ext>
                              </a:extLst>
                            </a:blip>
                            <a:stretch>
                              <a:fillRect/>
                            </a:stretch>
                          </pic:blipFill>
                          <pic:spPr>
                            <a:xfrm>
                              <a:off x="2083915" y="294198"/>
                              <a:ext cx="863247" cy="470506"/>
                            </a:xfrm>
                            <a:prstGeom prst="rect">
                              <a:avLst/>
                            </a:prstGeom>
                          </pic:spPr>
                        </pic:pic>
                      </wpg:grpSp>
                      <pic:pic xmlns:pic="http://schemas.openxmlformats.org/drawingml/2006/picture">
                        <pic:nvPicPr>
                          <pic:cNvPr id="1016" name="Picture 1016"/>
                          <pic:cNvPicPr>
                            <a:picLocks noChangeAspect="1"/>
                          </pic:cNvPicPr>
                        </pic:nvPicPr>
                        <pic:blipFill>
                          <a:blip r:embed="rId93" cstate="screen">
                            <a:extLst>
                              <a:ext uri="{28A0092B-C50C-407E-A947-70E740481C1C}">
                                <a14:useLocalDpi xmlns:a14="http://schemas.microsoft.com/office/drawing/2010/main"/>
                              </a:ext>
                            </a:extLst>
                          </a:blip>
                          <a:stretch>
                            <a:fillRect/>
                          </a:stretch>
                        </pic:blipFill>
                        <pic:spPr>
                          <a:xfrm>
                            <a:off x="87464" y="0"/>
                            <a:ext cx="1978660" cy="1150620"/>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7A237790" id="Group 1473" o:spid="_x0000_s1655" style="position:absolute;margin-left:228.8pt;margin-top:316.65pt;width:231.9pt;height:107.65pt;z-index:253453312;mso-height-relative:margin" coordsize="29451,13673" o:gfxdata="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">
                <v:group id="Group 1015" o:spid="_x0000_s1656" style="position:absolute;top:2941;width:29451;height:10732" coordorigin=",2941" coordsize="29471,10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">
                  <v:shape id="_x0000_s1657" type="#_x0000_t202" style="position:absolute;top:11045;width:23736;height:26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" filled="f" stroked="f">
                    <v:textbox>
                      <w:txbxContent>
                        <w:p w14:paraId="69877FB7" w14:textId="77777777" w:rsidR="002A1612" w:rsidRDefault="002A1612" w:rsidP="001C6C01">
                          <w:pPr>
                            <w:jc w:val="center"/>
                            <w:rPr>
                              <w:color w:val="FF7000"/>
                              <w:sz w:val="20"/>
                            </w:rPr>
                          </w:pPr>
                          <w:proofErr w:type="spellStart"/>
                          <w:r>
                            <w:rPr>
                              <w:color w:val="FF7000"/>
                              <w:sz w:val="20"/>
                            </w:rPr>
                            <w:t>Kód</w:t>
                          </w:r>
                          <w:proofErr w:type="spellEnd"/>
                          <w:r>
                            <w:rPr>
                              <w:color w:val="FF7000"/>
                              <w:sz w:val="20"/>
                            </w:rPr>
                            <w:t xml:space="preserve"> </w:t>
                          </w:r>
                          <w:proofErr w:type="spellStart"/>
                          <w:r>
                            <w:rPr>
                              <w:color w:val="FF7000"/>
                              <w:sz w:val="20"/>
                            </w:rPr>
                            <w:t>dálkového</w:t>
                          </w:r>
                          <w:proofErr w:type="spellEnd"/>
                          <w:r>
                            <w:rPr>
                              <w:color w:val="FF7000"/>
                              <w:sz w:val="20"/>
                            </w:rPr>
                            <w:t xml:space="preserve"> </w:t>
                          </w:r>
                          <w:proofErr w:type="spellStart"/>
                          <w:r>
                            <w:rPr>
                              <w:color w:val="FF7000"/>
                              <w:sz w:val="20"/>
                            </w:rPr>
                            <w:t>ovladače</w:t>
                          </w:r>
                          <w:proofErr w:type="spellEnd"/>
                          <w:r>
                            <w:rPr>
                              <w:color w:val="FF7000"/>
                              <w:sz w:val="20"/>
                            </w:rPr>
                            <w:t xml:space="preserve"> TV/DVD </w:t>
                          </w:r>
                        </w:p>
                        <w:p w14:paraId="0E3B8A4B" w14:textId="77777777" w:rsidR="002A1612" w:rsidRDefault="002A1612" w:rsidP="001C6C01">
                          <w:pPr>
                            <w:jc w:val="center"/>
                            <w:rPr>
                              <w:color w:val="FF7000"/>
                              <w:sz w:val="20"/>
                            </w:rPr>
                          </w:pPr>
                        </w:p>
                        <w:p w14:paraId="1D35078F" w14:textId="77777777" w:rsidR="002A1612" w:rsidRDefault="002A1612" w:rsidP="001C6C01">
                          <w:pPr>
                            <w:jc w:val="center"/>
                            <w:rPr>
                              <w:color w:val="FF7000"/>
                              <w:sz w:val="20"/>
                            </w:rPr>
                          </w:pPr>
                        </w:p>
                      </w:txbxContent>
                    </v:textbox>
                  </v:shape>
                  <v:shape id="Picture 1018" o:spid="_x0000_s1658" type="#_x0000_t75" style="position:absolute;left:20839;top:2941;width:8632;height:47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">
                    <v:imagedata r:id="rId81" o:title=""/>
                  </v:shape>
                </v:group>
                <v:shape id="Picture 1016" o:spid="_x0000_s1659" type="#_x0000_t75" style="position:absolute;left:874;width:19787;height:115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">
                  <v:imagedata r:id="rId94" o:title=""/>
                </v:shape>
              </v:group>
            </w:pict>
          </mc:Fallback>
        </mc:AlternateContent>
      </w:r>
      <w:r w:rsidRPr="00A84B87">
        <w:rPr>
          <w:rFonts w:ascii="Times New Roman" w:hAnsi="Times New Roman" w:cs="Times New Roman"/>
          <w:noProof/>
          <w:sz w:val="24"/>
          <w:szCs w:val="24"/>
          <w:lang w:val="cs-CZ"/>
        </w:rPr>
        <mc:AlternateContent>
          <mc:Choice Requires="wpg">
            <w:drawing>
              <wp:anchor distT="0" distB="0" distL="114300" distR="114300" simplePos="0" relativeHeight="253452288" behindDoc="0" locked="0" layoutInCell="1" allowOverlap="1" wp14:anchorId="76FCC574" wp14:editId="5A2FF943">
                <wp:simplePos x="0" y="0"/>
                <wp:positionH relativeFrom="column">
                  <wp:posOffset>-313055</wp:posOffset>
                </wp:positionH>
                <wp:positionV relativeFrom="paragraph">
                  <wp:posOffset>4021455</wp:posOffset>
                </wp:positionV>
                <wp:extent cx="2936875" cy="1367155"/>
                <wp:effectExtent l="0" t="0" r="0" b="4445"/>
                <wp:wrapNone/>
                <wp:docPr id="1478" name="Group 1478"/>
                <wp:cNvGraphicFramePr/>
                <a:graphic xmlns:a="http://schemas.openxmlformats.org/drawingml/2006/main">
                  <a:graphicData uri="http://schemas.microsoft.com/office/word/2010/wordprocessingGroup">
                    <wpg:wgp>
                      <wpg:cNvGrpSpPr/>
                      <wpg:grpSpPr>
                        <a:xfrm>
                          <a:off x="0" y="0"/>
                          <a:ext cx="2936875" cy="1367155"/>
                          <a:chOff x="0" y="0"/>
                          <a:chExt cx="2936727" cy="1367298"/>
                        </a:xfrm>
                      </wpg:grpSpPr>
                      <wpg:grpSp>
                        <wpg:cNvPr id="1040" name="Group 1040"/>
                        <wpg:cNvGrpSpPr/>
                        <wpg:grpSpPr>
                          <a:xfrm>
                            <a:off x="0" y="333957"/>
                            <a:ext cx="2936727" cy="1033341"/>
                            <a:chOff x="0" y="333956"/>
                            <a:chExt cx="2938753" cy="1034251"/>
                          </a:xfrm>
                        </wpg:grpSpPr>
                        <wps:wsp>
                          <wps:cNvPr id="1042" name="Text Box 2"/>
                          <wps:cNvSpPr txBox="1">
                            <a:spLocks noChangeArrowheads="1"/>
                          </wps:cNvSpPr>
                          <wps:spPr bwMode="auto">
                            <a:xfrm>
                              <a:off x="0" y="1104476"/>
                              <a:ext cx="2301050" cy="263731"/>
                            </a:xfrm>
                            <a:prstGeom prst="rect">
                              <a:avLst/>
                            </a:prstGeom>
                            <a:noFill/>
                            <a:ln w="9525">
                              <a:noFill/>
                              <a:miter lim="800000"/>
                              <a:headEnd/>
                              <a:tailEnd/>
                            </a:ln>
                          </wps:spPr>
                          <wps:txbx>
                            <w:txbxContent>
                              <w:p w14:paraId="166FC827" w14:textId="77777777" w:rsidR="002A1612" w:rsidRDefault="002A1612" w:rsidP="001C6C01">
                                <w:pPr>
                                  <w:jc w:val="center"/>
                                  <w:rPr>
                                    <w:color w:val="FF7000"/>
                                    <w:sz w:val="20"/>
                                  </w:rPr>
                                </w:pPr>
                                <w:proofErr w:type="spellStart"/>
                                <w:r>
                                  <w:rPr>
                                    <w:color w:val="FF7000"/>
                                    <w:sz w:val="20"/>
                                  </w:rPr>
                                  <w:t>Kód</w:t>
                                </w:r>
                                <w:proofErr w:type="spellEnd"/>
                                <w:r>
                                  <w:rPr>
                                    <w:color w:val="FF7000"/>
                                    <w:sz w:val="20"/>
                                  </w:rPr>
                                  <w:t xml:space="preserve"> </w:t>
                                </w:r>
                                <w:proofErr w:type="spellStart"/>
                                <w:r>
                                  <w:rPr>
                                    <w:color w:val="FF7000"/>
                                    <w:sz w:val="20"/>
                                  </w:rPr>
                                  <w:t>dálkového</w:t>
                                </w:r>
                                <w:proofErr w:type="spellEnd"/>
                                <w:r>
                                  <w:rPr>
                                    <w:color w:val="FF7000"/>
                                    <w:sz w:val="20"/>
                                  </w:rPr>
                                  <w:t xml:space="preserve"> </w:t>
                                </w:r>
                                <w:proofErr w:type="spellStart"/>
                                <w:r>
                                  <w:rPr>
                                    <w:color w:val="FF7000"/>
                                    <w:sz w:val="20"/>
                                  </w:rPr>
                                  <w:t>ovladače</w:t>
                                </w:r>
                                <w:proofErr w:type="spellEnd"/>
                                <w:r>
                                  <w:rPr>
                                    <w:color w:val="FF7000"/>
                                    <w:sz w:val="20"/>
                                  </w:rPr>
                                  <w:t xml:space="preserve"> TV/DVD </w:t>
                                </w:r>
                              </w:p>
                              <w:p w14:paraId="595E336B" w14:textId="77777777" w:rsidR="002A1612" w:rsidRDefault="002A1612" w:rsidP="001C6C01">
                                <w:pPr>
                                  <w:jc w:val="center"/>
                                  <w:rPr>
                                    <w:color w:val="FF7000"/>
                                    <w:sz w:val="20"/>
                                  </w:rPr>
                                </w:pPr>
                              </w:p>
                              <w:p w14:paraId="0DE77301" w14:textId="77777777" w:rsidR="002A1612" w:rsidRDefault="002A1612" w:rsidP="001C6C01">
                                <w:pPr>
                                  <w:jc w:val="center"/>
                                  <w:rPr>
                                    <w:color w:val="FF7000"/>
                                    <w:sz w:val="20"/>
                                  </w:rPr>
                                </w:pPr>
                              </w:p>
                            </w:txbxContent>
                          </wps:txbx>
                          <wps:bodyPr rot="0" vert="horz" wrap="square" lIns="91440" tIns="45720" rIns="91440" bIns="45720" anchor="t" anchorCtr="0">
                            <a:noAutofit/>
                          </wps:bodyPr>
                        </wps:wsp>
                        <pic:pic xmlns:pic="http://schemas.openxmlformats.org/drawingml/2006/picture">
                          <pic:nvPicPr>
                            <pic:cNvPr id="1043" name="Picture 1043"/>
                            <pic:cNvPicPr>
                              <a:picLocks noChangeAspect="1"/>
                            </pic:cNvPicPr>
                          </pic:nvPicPr>
                          <pic:blipFill>
                            <a:blip r:embed="rId79" cstate="screen">
                              <a:extLst>
                                <a:ext uri="{28A0092B-C50C-407E-A947-70E740481C1C}">
                                  <a14:useLocalDpi xmlns:a14="http://schemas.microsoft.com/office/drawing/2010/main"/>
                                </a:ext>
                              </a:extLst>
                            </a:blip>
                            <a:stretch>
                              <a:fillRect/>
                            </a:stretch>
                          </pic:blipFill>
                          <pic:spPr>
                            <a:xfrm>
                              <a:off x="2075506" y="333956"/>
                              <a:ext cx="863247" cy="470506"/>
                            </a:xfrm>
                            <a:prstGeom prst="rect">
                              <a:avLst/>
                            </a:prstGeom>
                          </pic:spPr>
                        </pic:pic>
                      </wpg:grpSp>
                      <pic:pic xmlns:pic="http://schemas.openxmlformats.org/drawingml/2006/picture">
                        <pic:nvPicPr>
                          <pic:cNvPr id="1041" name="Picture 1041"/>
                          <pic:cNvPicPr>
                            <a:picLocks noChangeAspect="1"/>
                          </pic:cNvPicPr>
                        </pic:nvPicPr>
                        <pic:blipFill>
                          <a:blip r:embed="rId91" cstate="screen">
                            <a:extLst>
                              <a:ext uri="{28A0092B-C50C-407E-A947-70E740481C1C}">
                                <a14:useLocalDpi xmlns:a14="http://schemas.microsoft.com/office/drawing/2010/main"/>
                              </a:ext>
                            </a:extLst>
                          </a:blip>
                          <a:stretch>
                            <a:fillRect/>
                          </a:stretch>
                        </pic:blipFill>
                        <pic:spPr>
                          <a:xfrm>
                            <a:off x="94964" y="0"/>
                            <a:ext cx="1975485" cy="115125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6FCC574" id="Group 1478" o:spid="_x0000_s1660" style="position:absolute;margin-left:-24.65pt;margin-top:316.65pt;width:231.25pt;height:107.65pt;z-index:253452288;mso-width-relative:margin;mso-height-relative:margin" coordsize="29367,13672" o:gfxdata="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">
                <v:group id="Group 1040" o:spid="_x0000_s1661" style="position:absolute;top:3339;width:29367;height:10333" coordorigin=",3339" coordsize="29387,103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">
                  <v:shape id="_x0000_s1662" type="#_x0000_t202" style="position:absolute;top:11044;width:23010;height:26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" filled="f" stroked="f">
                    <v:textbox>
                      <w:txbxContent>
                        <w:p w14:paraId="166FC827" w14:textId="77777777" w:rsidR="002A1612" w:rsidRDefault="002A1612" w:rsidP="001C6C01">
                          <w:pPr>
                            <w:jc w:val="center"/>
                            <w:rPr>
                              <w:color w:val="FF7000"/>
                              <w:sz w:val="20"/>
                            </w:rPr>
                          </w:pPr>
                          <w:proofErr w:type="spellStart"/>
                          <w:r>
                            <w:rPr>
                              <w:color w:val="FF7000"/>
                              <w:sz w:val="20"/>
                            </w:rPr>
                            <w:t>Kód</w:t>
                          </w:r>
                          <w:proofErr w:type="spellEnd"/>
                          <w:r>
                            <w:rPr>
                              <w:color w:val="FF7000"/>
                              <w:sz w:val="20"/>
                            </w:rPr>
                            <w:t xml:space="preserve"> </w:t>
                          </w:r>
                          <w:proofErr w:type="spellStart"/>
                          <w:r>
                            <w:rPr>
                              <w:color w:val="FF7000"/>
                              <w:sz w:val="20"/>
                            </w:rPr>
                            <w:t>dálkového</w:t>
                          </w:r>
                          <w:proofErr w:type="spellEnd"/>
                          <w:r>
                            <w:rPr>
                              <w:color w:val="FF7000"/>
                              <w:sz w:val="20"/>
                            </w:rPr>
                            <w:t xml:space="preserve"> </w:t>
                          </w:r>
                          <w:proofErr w:type="spellStart"/>
                          <w:r>
                            <w:rPr>
                              <w:color w:val="FF7000"/>
                              <w:sz w:val="20"/>
                            </w:rPr>
                            <w:t>ovladače</w:t>
                          </w:r>
                          <w:proofErr w:type="spellEnd"/>
                          <w:r>
                            <w:rPr>
                              <w:color w:val="FF7000"/>
                              <w:sz w:val="20"/>
                            </w:rPr>
                            <w:t xml:space="preserve"> TV/DVD </w:t>
                          </w:r>
                        </w:p>
                        <w:p w14:paraId="595E336B" w14:textId="77777777" w:rsidR="002A1612" w:rsidRDefault="002A1612" w:rsidP="001C6C01">
                          <w:pPr>
                            <w:jc w:val="center"/>
                            <w:rPr>
                              <w:color w:val="FF7000"/>
                              <w:sz w:val="20"/>
                            </w:rPr>
                          </w:pPr>
                        </w:p>
                        <w:p w14:paraId="0DE77301" w14:textId="77777777" w:rsidR="002A1612" w:rsidRDefault="002A1612" w:rsidP="001C6C01">
                          <w:pPr>
                            <w:jc w:val="center"/>
                            <w:rPr>
                              <w:color w:val="FF7000"/>
                              <w:sz w:val="20"/>
                            </w:rPr>
                          </w:pPr>
                        </w:p>
                      </w:txbxContent>
                    </v:textbox>
                  </v:shape>
                  <v:shape id="Picture 1043" o:spid="_x0000_s1663" type="#_x0000_t75" style="position:absolute;left:20755;top:3339;width:8632;height:47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">
                    <v:imagedata r:id="rId81" o:title=""/>
                  </v:shape>
                </v:group>
                <v:shape id="Picture 1041" o:spid="_x0000_s1664" type="#_x0000_t75" style="position:absolute;left:949;width:19755;height:115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">
                  <v:imagedata r:id="rId92" o:title=""/>
                </v:shape>
              </v:group>
            </w:pict>
          </mc:Fallback>
        </mc:AlternateContent>
      </w:r>
      <w:r w:rsidRPr="00A84B87">
        <w:rPr>
          <w:rFonts w:ascii="Times New Roman" w:hAnsi="Times New Roman" w:cs="Times New Roman"/>
          <w:noProof/>
          <w:sz w:val="24"/>
          <w:szCs w:val="24"/>
          <w:lang w:val="cs-CZ"/>
        </w:rPr>
        <mc:AlternateContent>
          <mc:Choice Requires="wpg">
            <w:drawing>
              <wp:anchor distT="0" distB="0" distL="114300" distR="114300" simplePos="0" relativeHeight="253455360" behindDoc="0" locked="0" layoutInCell="1" allowOverlap="1" wp14:anchorId="7D7A5E92" wp14:editId="5A8B0212">
                <wp:simplePos x="0" y="0"/>
                <wp:positionH relativeFrom="column">
                  <wp:posOffset>2937510</wp:posOffset>
                </wp:positionH>
                <wp:positionV relativeFrom="paragraph">
                  <wp:posOffset>1835471</wp:posOffset>
                </wp:positionV>
                <wp:extent cx="2961005" cy="1354455"/>
                <wp:effectExtent l="0" t="0" r="0" b="0"/>
                <wp:wrapNone/>
                <wp:docPr id="1458" name="Group 1458"/>
                <wp:cNvGraphicFramePr/>
                <a:graphic xmlns:a="http://schemas.openxmlformats.org/drawingml/2006/main">
                  <a:graphicData uri="http://schemas.microsoft.com/office/word/2010/wordprocessingGroup">
                    <wpg:wgp>
                      <wpg:cNvGrpSpPr/>
                      <wpg:grpSpPr>
                        <a:xfrm>
                          <a:off x="0" y="0"/>
                          <a:ext cx="2961005" cy="1354455"/>
                          <a:chOff x="0" y="0"/>
                          <a:chExt cx="2961032" cy="1355030"/>
                        </a:xfrm>
                      </wpg:grpSpPr>
                      <wpg:grpSp>
                        <wpg:cNvPr id="1020" name="Group 1020"/>
                        <wpg:cNvGrpSpPr/>
                        <wpg:grpSpPr>
                          <a:xfrm>
                            <a:off x="0" y="278296"/>
                            <a:ext cx="2961032" cy="1076734"/>
                            <a:chOff x="0" y="278296"/>
                            <a:chExt cx="2963076" cy="1077682"/>
                          </a:xfrm>
                        </wpg:grpSpPr>
                        <wps:wsp>
                          <wps:cNvPr id="1022" name="Text Box 2"/>
                          <wps:cNvSpPr txBox="1">
                            <a:spLocks noChangeArrowheads="1"/>
                          </wps:cNvSpPr>
                          <wps:spPr bwMode="auto">
                            <a:xfrm>
                              <a:off x="0" y="1092247"/>
                              <a:ext cx="2310249" cy="263731"/>
                            </a:xfrm>
                            <a:prstGeom prst="rect">
                              <a:avLst/>
                            </a:prstGeom>
                            <a:noFill/>
                            <a:ln w="9525">
                              <a:noFill/>
                              <a:miter lim="800000"/>
                              <a:headEnd/>
                              <a:tailEnd/>
                            </a:ln>
                          </wps:spPr>
                          <wps:txbx>
                            <w:txbxContent>
                              <w:p w14:paraId="0333ACC2" w14:textId="77777777" w:rsidR="002A1612" w:rsidRDefault="002A1612" w:rsidP="001C6C01">
                                <w:pPr>
                                  <w:jc w:val="center"/>
                                  <w:rPr>
                                    <w:color w:val="FF7000"/>
                                    <w:sz w:val="20"/>
                                  </w:rPr>
                                </w:pPr>
                                <w:proofErr w:type="spellStart"/>
                                <w:r>
                                  <w:rPr>
                                    <w:color w:val="FF7000"/>
                                    <w:sz w:val="20"/>
                                  </w:rPr>
                                  <w:t>Kód</w:t>
                                </w:r>
                                <w:proofErr w:type="spellEnd"/>
                                <w:r>
                                  <w:rPr>
                                    <w:color w:val="FF7000"/>
                                    <w:sz w:val="20"/>
                                  </w:rPr>
                                  <w:t xml:space="preserve"> </w:t>
                                </w:r>
                                <w:proofErr w:type="spellStart"/>
                                <w:r>
                                  <w:rPr>
                                    <w:color w:val="FF7000"/>
                                    <w:sz w:val="20"/>
                                  </w:rPr>
                                  <w:t>dálkového</w:t>
                                </w:r>
                                <w:proofErr w:type="spellEnd"/>
                                <w:r>
                                  <w:rPr>
                                    <w:color w:val="FF7000"/>
                                    <w:sz w:val="20"/>
                                  </w:rPr>
                                  <w:t xml:space="preserve"> </w:t>
                                </w:r>
                                <w:proofErr w:type="spellStart"/>
                                <w:r>
                                  <w:rPr>
                                    <w:color w:val="FF7000"/>
                                    <w:sz w:val="20"/>
                                  </w:rPr>
                                  <w:t>ovladače</w:t>
                                </w:r>
                                <w:proofErr w:type="spellEnd"/>
                                <w:r>
                                  <w:rPr>
                                    <w:color w:val="FF7000"/>
                                    <w:sz w:val="20"/>
                                  </w:rPr>
                                  <w:t xml:space="preserve"> TV/DVD </w:t>
                                </w:r>
                              </w:p>
                              <w:p w14:paraId="70773536" w14:textId="77777777" w:rsidR="002A1612" w:rsidRDefault="002A1612" w:rsidP="001C6C01">
                                <w:pPr>
                                  <w:jc w:val="center"/>
                                  <w:rPr>
                                    <w:color w:val="FF7000"/>
                                    <w:sz w:val="20"/>
                                  </w:rPr>
                                </w:pPr>
                              </w:p>
                              <w:p w14:paraId="2841554D" w14:textId="77777777" w:rsidR="002A1612" w:rsidRDefault="002A1612" w:rsidP="001C6C01">
                                <w:pPr>
                                  <w:jc w:val="center"/>
                                  <w:rPr>
                                    <w:color w:val="FF7000"/>
                                    <w:sz w:val="20"/>
                                  </w:rPr>
                                </w:pPr>
                                <w:r>
                                  <w:rPr>
                                    <w:color w:val="FF7000"/>
                                    <w:sz w:val="20"/>
                                  </w:rPr>
                                  <w:t># 3</w:t>
                                </w:r>
                              </w:p>
                              <w:p w14:paraId="6D723F1D" w14:textId="77777777" w:rsidR="002A1612" w:rsidRDefault="002A1612" w:rsidP="001C6C01">
                                <w:pPr>
                                  <w:jc w:val="center"/>
                                  <w:rPr>
                                    <w:color w:val="FF7000"/>
                                    <w:sz w:val="20"/>
                                  </w:rPr>
                                </w:pPr>
                              </w:p>
                            </w:txbxContent>
                          </wps:txbx>
                          <wps:bodyPr rot="0" vert="horz" wrap="square" lIns="91440" tIns="45720" rIns="91440" bIns="45720" anchor="t" anchorCtr="0">
                            <a:noAutofit/>
                          </wps:bodyPr>
                        </wps:wsp>
                        <pic:pic xmlns:pic="http://schemas.openxmlformats.org/drawingml/2006/picture">
                          <pic:nvPicPr>
                            <pic:cNvPr id="1023" name="Picture 1023"/>
                            <pic:cNvPicPr>
                              <a:picLocks noChangeAspect="1"/>
                            </pic:cNvPicPr>
                          </pic:nvPicPr>
                          <pic:blipFill>
                            <a:blip r:embed="rId79" cstate="screen">
                              <a:extLst>
                                <a:ext uri="{28A0092B-C50C-407E-A947-70E740481C1C}">
                                  <a14:useLocalDpi xmlns:a14="http://schemas.microsoft.com/office/drawing/2010/main"/>
                                </a:ext>
                              </a:extLst>
                            </a:blip>
                            <a:stretch>
                              <a:fillRect/>
                            </a:stretch>
                          </pic:blipFill>
                          <pic:spPr>
                            <a:xfrm>
                              <a:off x="2099829" y="278296"/>
                              <a:ext cx="863247" cy="470506"/>
                            </a:xfrm>
                            <a:prstGeom prst="rect">
                              <a:avLst/>
                            </a:prstGeom>
                          </pic:spPr>
                        </pic:pic>
                      </wpg:grpSp>
                      <pic:pic xmlns:pic="http://schemas.openxmlformats.org/drawingml/2006/picture">
                        <pic:nvPicPr>
                          <pic:cNvPr id="1021" name="Picture 1021"/>
                          <pic:cNvPicPr>
                            <a:picLocks noChangeAspect="1"/>
                          </pic:cNvPicPr>
                        </pic:nvPicPr>
                        <pic:blipFill>
                          <a:blip r:embed="rId89" cstate="screen">
                            <a:extLst>
                              <a:ext uri="{28A0092B-C50C-407E-A947-70E740481C1C}">
                                <a14:useLocalDpi xmlns:a14="http://schemas.microsoft.com/office/drawing/2010/main"/>
                              </a:ext>
                            </a:extLst>
                          </a:blip>
                          <a:stretch>
                            <a:fillRect/>
                          </a:stretch>
                        </pic:blipFill>
                        <pic:spPr>
                          <a:xfrm>
                            <a:off x="103367" y="0"/>
                            <a:ext cx="1978660" cy="114871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D7A5E92" id="Group 1458" o:spid="_x0000_s1665" style="position:absolute;margin-left:231.3pt;margin-top:144.55pt;width:233.15pt;height:106.65pt;z-index:253455360;mso-width-relative:margin;mso-height-relative:margin" coordsize="29610,13550" o:gfxdata="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">
                <v:group id="Group 1020" o:spid="_x0000_s1666" style="position:absolute;top:2782;width:29610;height:10768" coordorigin=",2782" coordsize="29630,10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">
                  <v:shape id="_x0000_s1667" type="#_x0000_t202" style="position:absolute;top:10922;width:23102;height:26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" filled="f" stroked="f">
                    <v:textbox>
                      <w:txbxContent>
                        <w:p w14:paraId="0333ACC2" w14:textId="77777777" w:rsidR="002A1612" w:rsidRDefault="002A1612" w:rsidP="001C6C01">
                          <w:pPr>
                            <w:jc w:val="center"/>
                            <w:rPr>
                              <w:color w:val="FF7000"/>
                              <w:sz w:val="20"/>
                            </w:rPr>
                          </w:pPr>
                          <w:proofErr w:type="spellStart"/>
                          <w:r>
                            <w:rPr>
                              <w:color w:val="FF7000"/>
                              <w:sz w:val="20"/>
                            </w:rPr>
                            <w:t>Kód</w:t>
                          </w:r>
                          <w:proofErr w:type="spellEnd"/>
                          <w:r>
                            <w:rPr>
                              <w:color w:val="FF7000"/>
                              <w:sz w:val="20"/>
                            </w:rPr>
                            <w:t xml:space="preserve"> </w:t>
                          </w:r>
                          <w:proofErr w:type="spellStart"/>
                          <w:r>
                            <w:rPr>
                              <w:color w:val="FF7000"/>
                              <w:sz w:val="20"/>
                            </w:rPr>
                            <w:t>dálkového</w:t>
                          </w:r>
                          <w:proofErr w:type="spellEnd"/>
                          <w:r>
                            <w:rPr>
                              <w:color w:val="FF7000"/>
                              <w:sz w:val="20"/>
                            </w:rPr>
                            <w:t xml:space="preserve"> </w:t>
                          </w:r>
                          <w:proofErr w:type="spellStart"/>
                          <w:r>
                            <w:rPr>
                              <w:color w:val="FF7000"/>
                              <w:sz w:val="20"/>
                            </w:rPr>
                            <w:t>ovladače</w:t>
                          </w:r>
                          <w:proofErr w:type="spellEnd"/>
                          <w:r>
                            <w:rPr>
                              <w:color w:val="FF7000"/>
                              <w:sz w:val="20"/>
                            </w:rPr>
                            <w:t xml:space="preserve"> TV/DVD </w:t>
                          </w:r>
                        </w:p>
                        <w:p w14:paraId="70773536" w14:textId="77777777" w:rsidR="002A1612" w:rsidRDefault="002A1612" w:rsidP="001C6C01">
                          <w:pPr>
                            <w:jc w:val="center"/>
                            <w:rPr>
                              <w:color w:val="FF7000"/>
                              <w:sz w:val="20"/>
                            </w:rPr>
                          </w:pPr>
                        </w:p>
                        <w:p w14:paraId="2841554D" w14:textId="77777777" w:rsidR="002A1612" w:rsidRDefault="002A1612" w:rsidP="001C6C01">
                          <w:pPr>
                            <w:jc w:val="center"/>
                            <w:rPr>
                              <w:color w:val="FF7000"/>
                              <w:sz w:val="20"/>
                            </w:rPr>
                          </w:pPr>
                          <w:r>
                            <w:rPr>
                              <w:color w:val="FF7000"/>
                              <w:sz w:val="20"/>
                            </w:rPr>
                            <w:t># 3</w:t>
                          </w:r>
                        </w:p>
                        <w:p w14:paraId="6D723F1D" w14:textId="77777777" w:rsidR="002A1612" w:rsidRDefault="002A1612" w:rsidP="001C6C01">
                          <w:pPr>
                            <w:jc w:val="center"/>
                            <w:rPr>
                              <w:color w:val="FF7000"/>
                              <w:sz w:val="20"/>
                            </w:rPr>
                          </w:pPr>
                        </w:p>
                      </w:txbxContent>
                    </v:textbox>
                  </v:shape>
                  <v:shape id="Picture 1023" o:spid="_x0000_s1668" type="#_x0000_t75" style="position:absolute;left:20998;top:2782;width:8632;height:47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">
                    <v:imagedata r:id="rId81" o:title=""/>
                  </v:shape>
                </v:group>
                <v:shape id="Picture 1021" o:spid="_x0000_s1669" type="#_x0000_t75" style="position:absolute;left:1033;width:19787;height:11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">
                  <v:imagedata r:id="rId90" o:title=""/>
                </v:shape>
              </v:group>
            </w:pict>
          </mc:Fallback>
        </mc:AlternateContent>
      </w:r>
      <w:r w:rsidRPr="00A84B87">
        <w:rPr>
          <w:rFonts w:ascii="Times New Roman" w:hAnsi="Times New Roman" w:cs="Times New Roman"/>
          <w:noProof/>
          <w:sz w:val="24"/>
          <w:szCs w:val="24"/>
          <w:lang w:val="cs-CZ"/>
        </w:rPr>
        <mc:AlternateContent>
          <mc:Choice Requires="wpg">
            <w:drawing>
              <wp:anchor distT="0" distB="0" distL="114300" distR="114300" simplePos="0" relativeHeight="253454336" behindDoc="0" locked="0" layoutInCell="1" allowOverlap="1" wp14:anchorId="21DB5045" wp14:editId="75A337D6">
                <wp:simplePos x="0" y="0"/>
                <wp:positionH relativeFrom="column">
                  <wp:posOffset>-280996</wp:posOffset>
                </wp:positionH>
                <wp:positionV relativeFrom="paragraph">
                  <wp:posOffset>1812837</wp:posOffset>
                </wp:positionV>
                <wp:extent cx="2936874" cy="1367155"/>
                <wp:effectExtent l="0" t="0" r="0" b="4445"/>
                <wp:wrapNone/>
                <wp:docPr id="1453" name="Group 1453"/>
                <wp:cNvGraphicFramePr/>
                <a:graphic xmlns:a="http://schemas.openxmlformats.org/drawingml/2006/main">
                  <a:graphicData uri="http://schemas.microsoft.com/office/word/2010/wordprocessingGroup">
                    <wpg:wgp>
                      <wpg:cNvGrpSpPr/>
                      <wpg:grpSpPr>
                        <a:xfrm>
                          <a:off x="0" y="0"/>
                          <a:ext cx="2936874" cy="1367155"/>
                          <a:chOff x="1" y="0"/>
                          <a:chExt cx="2937177" cy="1367459"/>
                        </a:xfrm>
                      </wpg:grpSpPr>
                      <wpg:grpSp>
                        <wpg:cNvPr id="1035" name="Group 1035"/>
                        <wpg:cNvGrpSpPr/>
                        <wpg:grpSpPr>
                          <a:xfrm>
                            <a:off x="1" y="341906"/>
                            <a:ext cx="2937177" cy="1025553"/>
                            <a:chOff x="1" y="341906"/>
                            <a:chExt cx="2939204" cy="1026456"/>
                          </a:xfrm>
                        </wpg:grpSpPr>
                        <wps:wsp>
                          <wps:cNvPr id="1037" name="Text Box 2"/>
                          <wps:cNvSpPr txBox="1">
                            <a:spLocks noChangeArrowheads="1"/>
                          </wps:cNvSpPr>
                          <wps:spPr bwMode="auto">
                            <a:xfrm>
                              <a:off x="1" y="1104631"/>
                              <a:ext cx="2373890" cy="263731"/>
                            </a:xfrm>
                            <a:prstGeom prst="rect">
                              <a:avLst/>
                            </a:prstGeom>
                            <a:noFill/>
                            <a:ln w="9525">
                              <a:noFill/>
                              <a:miter lim="800000"/>
                              <a:headEnd/>
                              <a:tailEnd/>
                            </a:ln>
                          </wps:spPr>
                          <wps:txbx>
                            <w:txbxContent>
                              <w:p w14:paraId="52EC3B10" w14:textId="77777777" w:rsidR="002A1612" w:rsidRDefault="002A1612" w:rsidP="001C6C01">
                                <w:pPr>
                                  <w:jc w:val="center"/>
                                  <w:rPr>
                                    <w:color w:val="FF7000"/>
                                    <w:sz w:val="20"/>
                                  </w:rPr>
                                </w:pPr>
                                <w:proofErr w:type="spellStart"/>
                                <w:r>
                                  <w:rPr>
                                    <w:color w:val="FF7000"/>
                                    <w:sz w:val="20"/>
                                  </w:rPr>
                                  <w:t>Kód</w:t>
                                </w:r>
                                <w:proofErr w:type="spellEnd"/>
                                <w:r>
                                  <w:rPr>
                                    <w:color w:val="FF7000"/>
                                    <w:sz w:val="20"/>
                                  </w:rPr>
                                  <w:t xml:space="preserve"> </w:t>
                                </w:r>
                                <w:proofErr w:type="spellStart"/>
                                <w:r>
                                  <w:rPr>
                                    <w:color w:val="FF7000"/>
                                    <w:sz w:val="20"/>
                                  </w:rPr>
                                  <w:t>dálkového</w:t>
                                </w:r>
                                <w:proofErr w:type="spellEnd"/>
                                <w:r>
                                  <w:rPr>
                                    <w:color w:val="FF7000"/>
                                    <w:sz w:val="20"/>
                                  </w:rPr>
                                  <w:t xml:space="preserve"> </w:t>
                                </w:r>
                                <w:proofErr w:type="spellStart"/>
                                <w:r>
                                  <w:rPr>
                                    <w:color w:val="FF7000"/>
                                    <w:sz w:val="20"/>
                                  </w:rPr>
                                  <w:t>ovladače</w:t>
                                </w:r>
                                <w:proofErr w:type="spellEnd"/>
                                <w:r>
                                  <w:rPr>
                                    <w:color w:val="FF7000"/>
                                    <w:sz w:val="20"/>
                                  </w:rPr>
                                  <w:t xml:space="preserve"> TV/DVD </w:t>
                                </w:r>
                              </w:p>
                              <w:p w14:paraId="4BA2B4A5" w14:textId="77777777" w:rsidR="002A1612" w:rsidRDefault="002A1612" w:rsidP="001C6C01">
                                <w:pPr>
                                  <w:jc w:val="center"/>
                                  <w:rPr>
                                    <w:color w:val="FF7000"/>
                                    <w:sz w:val="20"/>
                                  </w:rPr>
                                </w:pPr>
                              </w:p>
                            </w:txbxContent>
                          </wps:txbx>
                          <wps:bodyPr rot="0" vert="horz" wrap="square" lIns="91440" tIns="45720" rIns="91440" bIns="45720" anchor="t" anchorCtr="0">
                            <a:noAutofit/>
                          </wps:bodyPr>
                        </wps:wsp>
                        <pic:pic xmlns:pic="http://schemas.openxmlformats.org/drawingml/2006/picture">
                          <pic:nvPicPr>
                            <pic:cNvPr id="1038" name="Picture 1038"/>
                            <pic:cNvPicPr>
                              <a:picLocks noChangeAspect="1"/>
                            </pic:cNvPicPr>
                          </pic:nvPicPr>
                          <pic:blipFill>
                            <a:blip r:embed="rId79" cstate="screen">
                              <a:extLst>
                                <a:ext uri="{28A0092B-C50C-407E-A947-70E740481C1C}">
                                  <a14:useLocalDpi xmlns:a14="http://schemas.microsoft.com/office/drawing/2010/main"/>
                                </a:ext>
                              </a:extLst>
                            </a:blip>
                            <a:stretch>
                              <a:fillRect/>
                            </a:stretch>
                          </pic:blipFill>
                          <pic:spPr>
                            <a:xfrm>
                              <a:off x="2075958" y="341906"/>
                              <a:ext cx="863247" cy="470506"/>
                            </a:xfrm>
                            <a:prstGeom prst="rect">
                              <a:avLst/>
                            </a:prstGeom>
                          </pic:spPr>
                        </pic:pic>
                      </wpg:grpSp>
                      <pic:pic xmlns:pic="http://schemas.openxmlformats.org/drawingml/2006/picture">
                        <pic:nvPicPr>
                          <pic:cNvPr id="1036" name="Picture 1036"/>
                          <pic:cNvPicPr>
                            <a:picLocks noChangeAspect="1"/>
                          </pic:cNvPicPr>
                        </pic:nvPicPr>
                        <pic:blipFill>
                          <a:blip r:embed="rId80" cstate="screen">
                            <a:extLst>
                              <a:ext uri="{28A0092B-C50C-407E-A947-70E740481C1C}">
                                <a14:useLocalDpi xmlns:a14="http://schemas.microsoft.com/office/drawing/2010/main"/>
                              </a:ext>
                            </a:extLst>
                          </a:blip>
                          <a:stretch>
                            <a:fillRect/>
                          </a:stretch>
                        </pic:blipFill>
                        <pic:spPr>
                          <a:xfrm>
                            <a:off x="79513" y="0"/>
                            <a:ext cx="1978660" cy="114871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1DB5045" id="Group 1453" o:spid="_x0000_s1670" style="position:absolute;margin-left:-22.15pt;margin-top:142.75pt;width:231.25pt;height:107.65pt;z-index:253454336;mso-width-relative:margin;mso-height-relative:margin" coordorigin="" coordsize="29371,13674" o:gfxdata="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">
                <v:group id="Group 1035" o:spid="_x0000_s1671" style="position:absolute;top:3419;width:29371;height:10255" coordorigin=",3419" coordsize="29392,102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">
                  <v:shape id="_x0000_s1672" type="#_x0000_t202" style="position:absolute;top:11046;width:23738;height:26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" filled="f" stroked="f">
                    <v:textbox>
                      <w:txbxContent>
                        <w:p w14:paraId="52EC3B10" w14:textId="77777777" w:rsidR="002A1612" w:rsidRDefault="002A1612" w:rsidP="001C6C01">
                          <w:pPr>
                            <w:jc w:val="center"/>
                            <w:rPr>
                              <w:color w:val="FF7000"/>
                              <w:sz w:val="20"/>
                            </w:rPr>
                          </w:pPr>
                          <w:proofErr w:type="spellStart"/>
                          <w:r>
                            <w:rPr>
                              <w:color w:val="FF7000"/>
                              <w:sz w:val="20"/>
                            </w:rPr>
                            <w:t>Kód</w:t>
                          </w:r>
                          <w:proofErr w:type="spellEnd"/>
                          <w:r>
                            <w:rPr>
                              <w:color w:val="FF7000"/>
                              <w:sz w:val="20"/>
                            </w:rPr>
                            <w:t xml:space="preserve"> </w:t>
                          </w:r>
                          <w:proofErr w:type="spellStart"/>
                          <w:r>
                            <w:rPr>
                              <w:color w:val="FF7000"/>
                              <w:sz w:val="20"/>
                            </w:rPr>
                            <w:t>dálkového</w:t>
                          </w:r>
                          <w:proofErr w:type="spellEnd"/>
                          <w:r>
                            <w:rPr>
                              <w:color w:val="FF7000"/>
                              <w:sz w:val="20"/>
                            </w:rPr>
                            <w:t xml:space="preserve"> </w:t>
                          </w:r>
                          <w:proofErr w:type="spellStart"/>
                          <w:r>
                            <w:rPr>
                              <w:color w:val="FF7000"/>
                              <w:sz w:val="20"/>
                            </w:rPr>
                            <w:t>ovladače</w:t>
                          </w:r>
                          <w:proofErr w:type="spellEnd"/>
                          <w:r>
                            <w:rPr>
                              <w:color w:val="FF7000"/>
                              <w:sz w:val="20"/>
                            </w:rPr>
                            <w:t xml:space="preserve"> TV/DVD </w:t>
                          </w:r>
                        </w:p>
                        <w:p w14:paraId="4BA2B4A5" w14:textId="77777777" w:rsidR="002A1612" w:rsidRDefault="002A1612" w:rsidP="001C6C01">
                          <w:pPr>
                            <w:jc w:val="center"/>
                            <w:rPr>
                              <w:color w:val="FF7000"/>
                              <w:sz w:val="20"/>
                            </w:rPr>
                          </w:pPr>
                        </w:p>
                      </w:txbxContent>
                    </v:textbox>
                  </v:shape>
                  <v:shape id="Picture 1038" o:spid="_x0000_s1673" type="#_x0000_t75" style="position:absolute;left:20759;top:3419;width:8633;height:47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">
                    <v:imagedata r:id="rId81" o:title=""/>
                  </v:shape>
                </v:group>
                <v:shape id="Picture 1036" o:spid="_x0000_s1674" type="#_x0000_t75" style="position:absolute;left:795;width:19786;height:11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">
                  <v:imagedata r:id="rId82" o:title=""/>
                </v:shape>
              </v:group>
            </w:pict>
          </mc:Fallback>
        </mc:AlternateContent>
      </w:r>
    </w:p>
    <w:p w14:paraId="19A25B5D" w14:textId="77777777" w:rsidR="000E59A0" w:rsidRPr="00FE1D98" w:rsidRDefault="000E59A0" w:rsidP="00F01EF0">
      <w:pPr>
        <w:rPr>
          <w:lang w:val="cs-CZ"/>
        </w:rPr>
        <w:sectPr w:rsidR="000E59A0" w:rsidRPr="00FE1D98" w:rsidSect="00013A39">
          <w:pgSz w:w="11906" w:h="16838"/>
          <w:pgMar w:top="1021" w:right="1134" w:bottom="1021" w:left="1134" w:header="709" w:footer="708" w:gutter="0"/>
          <w:cols w:space="708"/>
          <w:titlePg/>
          <w:docGrid w:linePitch="360"/>
        </w:sectPr>
      </w:pPr>
    </w:p>
    <w:p w14:paraId="60007693" w14:textId="1E0AA681" w:rsidR="00F30968" w:rsidRPr="00FE1D98" w:rsidRDefault="00F30968" w:rsidP="00F01EF0">
      <w:pPr>
        <w:rPr>
          <w:lang w:val="cs-CZ"/>
        </w:rPr>
      </w:pPr>
    </w:p>
    <w:p w14:paraId="0A03C04D" w14:textId="10E60CCB" w:rsidR="00F01EF0" w:rsidRPr="00FE1D98" w:rsidRDefault="00F01EF0" w:rsidP="00F01EF0">
      <w:pPr>
        <w:rPr>
          <w:lang w:val="cs-CZ"/>
        </w:rPr>
      </w:pPr>
    </w:p>
    <w:p w14:paraId="64857513" w14:textId="77777777" w:rsidR="00F01EF0" w:rsidRPr="00FE1D98" w:rsidRDefault="00F01EF0" w:rsidP="00F01EF0">
      <w:pPr>
        <w:rPr>
          <w:lang w:val="cs-CZ"/>
        </w:rPr>
      </w:pPr>
    </w:p>
    <w:p w14:paraId="4ACA2B9B" w14:textId="77777777" w:rsidR="001C6C01" w:rsidRPr="00FE1D98" w:rsidRDefault="001C6C01" w:rsidP="001C6C01">
      <w:pPr>
        <w:pStyle w:val="Nadpis1"/>
        <w:jc w:val="center"/>
        <w:rPr>
          <w:sz w:val="72"/>
          <w:szCs w:val="72"/>
          <w:lang w:val="cs-CZ"/>
        </w:rPr>
      </w:pPr>
      <w:bookmarkStart w:id="149" w:name="_Toc19607208"/>
      <w:bookmarkStart w:id="150" w:name="_Hlk17720027"/>
      <w:bookmarkEnd w:id="1"/>
      <w:bookmarkEnd w:id="50"/>
      <w:r w:rsidRPr="00FE1D98">
        <w:rPr>
          <w:sz w:val="72"/>
          <w:szCs w:val="72"/>
          <w:lang w:val="cs-CZ"/>
        </w:rPr>
        <w:t>Lekce 5: Univerzální proměnné</w:t>
      </w:r>
      <w:bookmarkEnd w:id="149"/>
    </w:p>
    <w:p w14:paraId="48F7AFB3" w14:textId="371D4391" w:rsidR="001C6C01" w:rsidRPr="00FE1D98" w:rsidRDefault="009216D2" w:rsidP="001C6C01">
      <w:pPr>
        <w:rPr>
          <w:lang w:val="cs-CZ"/>
        </w:rPr>
      </w:pPr>
      <w:r w:rsidRPr="00FE1D98">
        <w:rPr>
          <w:noProof/>
          <w:lang w:val="cs-CZ"/>
        </w:rPr>
        <w:drawing>
          <wp:anchor distT="152400" distB="152400" distL="152400" distR="152400" simplePos="0" relativeHeight="253470720" behindDoc="0" locked="0" layoutInCell="1" allowOverlap="1" wp14:anchorId="2A079A87" wp14:editId="78B5F40E">
            <wp:simplePos x="0" y="0"/>
            <wp:positionH relativeFrom="margin">
              <wp:align>center</wp:align>
            </wp:positionH>
            <wp:positionV relativeFrom="line">
              <wp:posOffset>5835066</wp:posOffset>
            </wp:positionV>
            <wp:extent cx="1611630" cy="1223645"/>
            <wp:effectExtent l="0" t="0" r="7620" b="0"/>
            <wp:wrapNone/>
            <wp:docPr id="351" name="officeArt object"/>
            <wp:cNvGraphicFramePr/>
            <a:graphic xmlns:a="http://schemas.openxmlformats.org/drawingml/2006/main">
              <a:graphicData uri="http://schemas.openxmlformats.org/drawingml/2006/picture">
                <pic:pic xmlns:pic="http://schemas.openxmlformats.org/drawingml/2006/picture">
                  <pic:nvPicPr>
                    <pic:cNvPr id="1073741825" name="logo.jpg"/>
                    <pic:cNvPicPr>
                      <a:picLocks noChangeAspect="1"/>
                    </pic:cNvPicPr>
                  </pic:nvPicPr>
                  <pic:blipFill rotWithShape="1">
                    <a:blip r:embed="rId19"/>
                    <a:srcRect b="24045"/>
                    <a:stretch/>
                  </pic:blipFill>
                  <pic:spPr bwMode="auto">
                    <a:xfrm>
                      <a:off x="0" y="0"/>
                      <a:ext cx="1611630" cy="1223645"/>
                    </a:xfrm>
                    <a:prstGeom prst="rect">
                      <a:avLst/>
                    </a:prstGeom>
                    <a:ln>
                      <a:noFill/>
                    </a:ln>
                    <a:effectLst/>
                    <a:extLst>
                      <a:ext uri="{53640926-AAD7-44D8-BBD7-CCE9431645EC}">
                        <a14:shadowObscured xmlns:a14="http://schemas.microsoft.com/office/drawing/2010/main"/>
                      </a:ext>
                    </a:extLst>
                  </pic:spPr>
                </pic:pic>
              </a:graphicData>
            </a:graphic>
            <wp14:sizeRelV relativeFrom="margin">
              <wp14:pctHeight>0</wp14:pctHeight>
            </wp14:sizeRelV>
          </wp:anchor>
        </w:drawing>
      </w:r>
      <w:r w:rsidR="001C6C01" w:rsidRPr="00FE1D98">
        <w:rPr>
          <w:noProof/>
          <w:lang w:val="cs-CZ"/>
        </w:rPr>
        <w:drawing>
          <wp:anchor distT="0" distB="0" distL="114300" distR="114300" simplePos="0" relativeHeight="253469696" behindDoc="0" locked="0" layoutInCell="1" allowOverlap="1" wp14:anchorId="67495F4A" wp14:editId="682709F2">
            <wp:simplePos x="0" y="0"/>
            <wp:positionH relativeFrom="column">
              <wp:posOffset>198120</wp:posOffset>
            </wp:positionH>
            <wp:positionV relativeFrom="paragraph">
              <wp:posOffset>1237615</wp:posOffset>
            </wp:positionV>
            <wp:extent cx="5399405" cy="3205300"/>
            <wp:effectExtent l="0" t="0" r="0" b="0"/>
            <wp:wrapNone/>
            <wp:docPr id="1073741832" name="Picture 1073741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age divider variable.jpg"/>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5399405" cy="3205300"/>
                    </a:xfrm>
                    <a:prstGeom prst="rect">
                      <a:avLst/>
                    </a:prstGeom>
                  </pic:spPr>
                </pic:pic>
              </a:graphicData>
            </a:graphic>
            <wp14:sizeRelH relativeFrom="page">
              <wp14:pctWidth>0</wp14:pctWidth>
            </wp14:sizeRelH>
            <wp14:sizeRelV relativeFrom="page">
              <wp14:pctHeight>0</wp14:pctHeight>
            </wp14:sizeRelV>
          </wp:anchor>
        </w:drawing>
      </w:r>
      <w:r w:rsidR="001C6C01" w:rsidRPr="00FE1D98">
        <w:rPr>
          <w:lang w:val="cs-CZ"/>
        </w:rPr>
        <w:br w:type="page"/>
      </w:r>
    </w:p>
    <w:p w14:paraId="611C506C" w14:textId="77777777" w:rsidR="001C6C01" w:rsidRPr="00FE1D98" w:rsidRDefault="001C6C01" w:rsidP="001C6C01">
      <w:pPr>
        <w:pStyle w:val="Nadpis1"/>
        <w:rPr>
          <w:lang w:val="cs-CZ"/>
        </w:rPr>
      </w:pPr>
      <w:bookmarkStart w:id="151" w:name="_Toc19607209"/>
      <w:r w:rsidRPr="00FE1D98">
        <w:rPr>
          <w:lang w:val="cs-CZ"/>
        </w:rPr>
        <w:lastRenderedPageBreak/>
        <w:t>U5-1.</w:t>
      </w:r>
      <w:bookmarkStart w:id="152" w:name="_Hlk516242361"/>
      <w:r w:rsidRPr="00FE1D98">
        <w:rPr>
          <w:lang w:val="cs-CZ"/>
        </w:rPr>
        <w:t>1 Prozkoumejte výrazy</w:t>
      </w:r>
      <w:bookmarkEnd w:id="151"/>
      <w:bookmarkEnd w:id="152"/>
    </w:p>
    <w:p w14:paraId="16463CBE" w14:textId="77777777" w:rsidR="001C6C01" w:rsidRPr="00FE1D98" w:rsidRDefault="001C6C01" w:rsidP="001C6C01">
      <w:pPr>
        <w:rPr>
          <w:lang w:val="cs-CZ"/>
        </w:rPr>
      </w:pPr>
      <w:r w:rsidRPr="00FE1D98">
        <w:rPr>
          <w:noProof/>
          <w:lang w:val="cs-CZ"/>
        </w:rPr>
        <mc:AlternateContent>
          <mc:Choice Requires="wpg">
            <w:drawing>
              <wp:anchor distT="0" distB="0" distL="114300" distR="114300" simplePos="0" relativeHeight="253472768" behindDoc="0" locked="0" layoutInCell="1" allowOverlap="1" wp14:anchorId="61E61CFF" wp14:editId="5C50CBD3">
                <wp:simplePos x="0" y="0"/>
                <wp:positionH relativeFrom="column">
                  <wp:posOffset>3215488</wp:posOffset>
                </wp:positionH>
                <wp:positionV relativeFrom="paragraph">
                  <wp:posOffset>3093314</wp:posOffset>
                </wp:positionV>
                <wp:extent cx="2615565" cy="1761870"/>
                <wp:effectExtent l="0" t="0" r="13335" b="10160"/>
                <wp:wrapSquare wrapText="bothSides"/>
                <wp:docPr id="1496" name="Group 1496"/>
                <wp:cNvGraphicFramePr/>
                <a:graphic xmlns:a="http://schemas.openxmlformats.org/drawingml/2006/main">
                  <a:graphicData uri="http://schemas.microsoft.com/office/word/2010/wordprocessingGroup">
                    <wpg:wgp>
                      <wpg:cNvGrpSpPr/>
                      <wpg:grpSpPr>
                        <a:xfrm>
                          <a:off x="0" y="0"/>
                          <a:ext cx="2615565" cy="1761870"/>
                          <a:chOff x="0" y="-48501"/>
                          <a:chExt cx="2615565" cy="1455109"/>
                        </a:xfrm>
                      </wpg:grpSpPr>
                      <wps:wsp>
                        <wps:cNvPr id="1464" name="Text Box 1464"/>
                        <wps:cNvSpPr txBox="1">
                          <a:spLocks noChangeArrowheads="1"/>
                        </wps:cNvSpPr>
                        <wps:spPr bwMode="auto">
                          <a:xfrm>
                            <a:off x="0" y="665682"/>
                            <a:ext cx="2615565" cy="740926"/>
                          </a:xfrm>
                          <a:prstGeom prst="roundRect">
                            <a:avLst>
                              <a:gd name="adj" fmla="val 10454"/>
                            </a:avLst>
                          </a:prstGeom>
                          <a:solidFill>
                            <a:srgbClr val="FFFFFF"/>
                          </a:solidFill>
                          <a:ln w="9525">
                            <a:solidFill>
                              <a:schemeClr val="tx1">
                                <a:lumMod val="65000"/>
                                <a:lumOff val="35000"/>
                              </a:schemeClr>
                            </a:solidFill>
                            <a:miter lim="800000"/>
                            <a:headEnd/>
                            <a:tailEnd/>
                          </a:ln>
                        </wps:spPr>
                        <wps:txbx>
                          <w:txbxContent>
                            <w:p w14:paraId="31F66A36" w14:textId="77777777" w:rsidR="002A1612" w:rsidRPr="00C7282F" w:rsidRDefault="002A1612" w:rsidP="001C6C01">
                              <w:pPr>
                                <w:tabs>
                                  <w:tab w:val="left" w:pos="6946"/>
                                </w:tabs>
                                <w:rPr>
                                  <w:lang w:val="cs-CZ"/>
                                </w:rPr>
                              </w:pPr>
                              <w:r w:rsidRPr="00C7282F">
                                <w:rPr>
                                  <w:color w:val="FF7000"/>
                                  <w:lang w:val="cs-CZ"/>
                                </w:rPr>
                                <w:t>Vstupy</w:t>
                              </w:r>
                              <w:r w:rsidRPr="00C7282F">
                                <w:rPr>
                                  <w:lang w:val="cs-CZ"/>
                                </w:rPr>
                                <w:t xml:space="preserve"> jsou informace a pokyny, které dáváte počítači.</w:t>
                              </w:r>
                            </w:p>
                            <w:p w14:paraId="555566DE" w14:textId="77777777" w:rsidR="002A1612" w:rsidRPr="00C7282F" w:rsidRDefault="002A1612" w:rsidP="001C6C01">
                              <w:pPr>
                                <w:rPr>
                                  <w:lang w:val="cs-CZ"/>
                                </w:rPr>
                              </w:pPr>
                            </w:p>
                            <w:p w14:paraId="485836E7" w14:textId="77777777" w:rsidR="002A1612" w:rsidRPr="00C7282F" w:rsidRDefault="002A1612" w:rsidP="001C6C01">
                              <w:pPr>
                                <w:rPr>
                                  <w:lang w:val="cs-CZ"/>
                                </w:rPr>
                              </w:pPr>
                            </w:p>
                          </w:txbxContent>
                        </wps:txbx>
                        <wps:bodyPr rot="0" vert="horz" wrap="square" lIns="91440" tIns="180000" rIns="91440" bIns="90000" anchor="t" anchorCtr="0">
                          <a:noAutofit/>
                        </wps:bodyPr>
                      </wps:wsp>
                      <wps:wsp>
                        <wps:cNvPr id="1469" name="Text Box 2"/>
                        <wps:cNvSpPr txBox="1">
                          <a:spLocks noChangeArrowheads="1"/>
                        </wps:cNvSpPr>
                        <wps:spPr bwMode="auto">
                          <a:xfrm>
                            <a:off x="1031443" y="285293"/>
                            <a:ext cx="1485900" cy="365760"/>
                          </a:xfrm>
                          <a:prstGeom prst="rect">
                            <a:avLst/>
                          </a:prstGeom>
                          <a:noFill/>
                          <a:ln w="9525">
                            <a:noFill/>
                            <a:miter lim="800000"/>
                            <a:headEnd/>
                            <a:tailEnd/>
                          </a:ln>
                        </wps:spPr>
                        <wps:txbx>
                          <w:txbxContent>
                            <w:p w14:paraId="7B3F171A" w14:textId="77777777" w:rsidR="002A1612" w:rsidRPr="00D31915" w:rsidRDefault="002A1612" w:rsidP="001C6C01">
                              <w:pPr>
                                <w:rPr>
                                  <w:b/>
                                  <w:color w:val="FF7000"/>
                                  <w:sz w:val="28"/>
                                  <w:szCs w:val="28"/>
                                </w:rPr>
                              </w:pPr>
                              <w:proofErr w:type="spellStart"/>
                              <w:r>
                                <w:rPr>
                                  <w:b/>
                                  <w:color w:val="FF7000"/>
                                  <w:sz w:val="28"/>
                                  <w:szCs w:val="28"/>
                                </w:rPr>
                                <w:t>Nezapomeňte</w:t>
                              </w:r>
                              <w:proofErr w:type="spellEnd"/>
                            </w:p>
                            <w:p w14:paraId="3E6642D2" w14:textId="77777777" w:rsidR="002A1612" w:rsidRPr="00D31915" w:rsidRDefault="002A1612" w:rsidP="001C6C01">
                              <w:pPr>
                                <w:rPr>
                                  <w:b/>
                                  <w:color w:val="FF7000"/>
                                  <w:sz w:val="28"/>
                                  <w:szCs w:val="28"/>
                                </w:rPr>
                              </w:pPr>
                            </w:p>
                          </w:txbxContent>
                        </wps:txbx>
                        <wps:bodyPr rot="0" vert="horz" wrap="square" lIns="91440" tIns="45720" rIns="91440" bIns="45720" anchor="t" anchorCtr="0">
                          <a:noAutofit/>
                        </wps:bodyPr>
                      </wps:wsp>
                      <pic:pic xmlns:pic="http://schemas.openxmlformats.org/drawingml/2006/picture">
                        <pic:nvPicPr>
                          <pic:cNvPr id="1470" name="Picture 1470"/>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212141" y="-48501"/>
                            <a:ext cx="899795" cy="899795"/>
                          </a:xfrm>
                          <a:prstGeom prst="rect">
                            <a:avLst/>
                          </a:prstGeom>
                        </pic:spPr>
                      </pic:pic>
                    </wpg:wgp>
                  </a:graphicData>
                </a:graphic>
                <wp14:sizeRelV relativeFrom="margin">
                  <wp14:pctHeight>0</wp14:pctHeight>
                </wp14:sizeRelV>
              </wp:anchor>
            </w:drawing>
          </mc:Choice>
          <mc:Fallback>
            <w:pict>
              <v:group w14:anchorId="61E61CFF" id="Group 1496" o:spid="_x0000_s1675" style="position:absolute;margin-left:253.2pt;margin-top:243.55pt;width:205.95pt;height:138.75pt;z-index:253472768;mso-height-relative:margin" coordorigin=",-485" coordsize="26155,1455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">
                <v:roundrect id="Text Box 1464" o:spid="_x0000_s1676" style="position:absolute;top:6656;width:26155;height:7410;visibility:visible;mso-wrap-style:square;v-text-anchor:top" arcsize="6851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" strokecolor="#5a5a5a [2109]">
                  <v:stroke joinstyle="miter"/>
                  <v:textbox inset=",5mm,,2.5mm">
                    <w:txbxContent>
                      <w:p w14:paraId="31F66A36" w14:textId="77777777" w:rsidR="002A1612" w:rsidRPr="00C7282F" w:rsidRDefault="002A1612" w:rsidP="001C6C01">
                        <w:pPr>
                          <w:tabs>
                            <w:tab w:val="left" w:pos="6946"/>
                          </w:tabs>
                          <w:rPr>
                            <w:lang w:val="cs-CZ"/>
                          </w:rPr>
                        </w:pPr>
                        <w:r w:rsidRPr="00C7282F">
                          <w:rPr>
                            <w:color w:val="FF7000"/>
                            <w:lang w:val="cs-CZ"/>
                          </w:rPr>
                          <w:t>Vstupy</w:t>
                        </w:r>
                        <w:r w:rsidRPr="00C7282F">
                          <w:rPr>
                            <w:lang w:val="cs-CZ"/>
                          </w:rPr>
                          <w:t xml:space="preserve"> jsou informace a pokyny, které dáváte počítači.</w:t>
                        </w:r>
                      </w:p>
                      <w:p w14:paraId="555566DE" w14:textId="77777777" w:rsidR="002A1612" w:rsidRPr="00C7282F" w:rsidRDefault="002A1612" w:rsidP="001C6C01">
                        <w:pPr>
                          <w:rPr>
                            <w:lang w:val="cs-CZ"/>
                          </w:rPr>
                        </w:pPr>
                      </w:p>
                      <w:p w14:paraId="485836E7" w14:textId="77777777" w:rsidR="002A1612" w:rsidRPr="00C7282F" w:rsidRDefault="002A1612" w:rsidP="001C6C01">
                        <w:pPr>
                          <w:rPr>
                            <w:lang w:val="cs-CZ"/>
                          </w:rPr>
                        </w:pPr>
                      </w:p>
                    </w:txbxContent>
                  </v:textbox>
                </v:roundrect>
                <v:shape id="_x0000_s1677" type="#_x0000_t202" style="position:absolute;left:10314;top:2852;width:14859;height:3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" filled="f" stroked="f">
                  <v:textbox>
                    <w:txbxContent>
                      <w:p w14:paraId="7B3F171A" w14:textId="77777777" w:rsidR="002A1612" w:rsidRPr="00D31915" w:rsidRDefault="002A1612" w:rsidP="001C6C01">
                        <w:pPr>
                          <w:rPr>
                            <w:b/>
                            <w:color w:val="FF7000"/>
                            <w:sz w:val="28"/>
                            <w:szCs w:val="28"/>
                          </w:rPr>
                        </w:pPr>
                        <w:proofErr w:type="spellStart"/>
                        <w:r>
                          <w:rPr>
                            <w:b/>
                            <w:color w:val="FF7000"/>
                            <w:sz w:val="28"/>
                            <w:szCs w:val="28"/>
                          </w:rPr>
                          <w:t>Nezapomeňte</w:t>
                        </w:r>
                        <w:proofErr w:type="spellEnd"/>
                      </w:p>
                      <w:p w14:paraId="3E6642D2" w14:textId="77777777" w:rsidR="002A1612" w:rsidRPr="00D31915" w:rsidRDefault="002A1612" w:rsidP="001C6C01">
                        <w:pPr>
                          <w:rPr>
                            <w:b/>
                            <w:color w:val="FF7000"/>
                            <w:sz w:val="28"/>
                            <w:szCs w:val="28"/>
                          </w:rPr>
                        </w:pPr>
                      </w:p>
                    </w:txbxContent>
                  </v:textbox>
                </v:shape>
                <v:shape id="Picture 1470" o:spid="_x0000_s1678" type="#_x0000_t75" style="position:absolute;left:2121;top:-485;width:8998;height:89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">
                  <v:imagedata r:id="rId49" o:title=""/>
                </v:shape>
                <w10:wrap type="square"/>
              </v:group>
            </w:pict>
          </mc:Fallback>
        </mc:AlternateContent>
      </w:r>
      <w:r w:rsidRPr="00FE1D98">
        <w:rPr>
          <w:noProof/>
          <w:lang w:val="cs-CZ"/>
        </w:rPr>
        <mc:AlternateContent>
          <mc:Choice Requires="wpg">
            <w:drawing>
              <wp:anchor distT="0" distB="0" distL="114300" distR="114300" simplePos="0" relativeHeight="253473792" behindDoc="0" locked="0" layoutInCell="1" allowOverlap="1" wp14:anchorId="375DDAB2" wp14:editId="269BB3A2">
                <wp:simplePos x="0" y="0"/>
                <wp:positionH relativeFrom="column">
                  <wp:posOffset>3175</wp:posOffset>
                </wp:positionH>
                <wp:positionV relativeFrom="paragraph">
                  <wp:posOffset>194310</wp:posOffset>
                </wp:positionV>
                <wp:extent cx="5715000" cy="3005455"/>
                <wp:effectExtent l="0" t="0" r="19050" b="23495"/>
                <wp:wrapTopAndBottom/>
                <wp:docPr id="1495" name="Group 1495"/>
                <wp:cNvGraphicFramePr/>
                <a:graphic xmlns:a="http://schemas.openxmlformats.org/drawingml/2006/main">
                  <a:graphicData uri="http://schemas.microsoft.com/office/word/2010/wordprocessingGroup">
                    <wpg:wgp>
                      <wpg:cNvGrpSpPr/>
                      <wpg:grpSpPr>
                        <a:xfrm>
                          <a:off x="0" y="0"/>
                          <a:ext cx="5715000" cy="3005455"/>
                          <a:chOff x="0" y="0"/>
                          <a:chExt cx="5715000" cy="3006208"/>
                        </a:xfrm>
                      </wpg:grpSpPr>
                      <wps:wsp>
                        <wps:cNvPr id="1472" name="Text Box 1472"/>
                        <wps:cNvSpPr txBox="1">
                          <a:spLocks noChangeArrowheads="1"/>
                        </wps:cNvSpPr>
                        <wps:spPr bwMode="auto">
                          <a:xfrm>
                            <a:off x="0" y="672997"/>
                            <a:ext cx="5715000" cy="2333211"/>
                          </a:xfrm>
                          <a:prstGeom prst="roundRect">
                            <a:avLst>
                              <a:gd name="adj" fmla="val 7850"/>
                            </a:avLst>
                          </a:prstGeom>
                          <a:solidFill>
                            <a:srgbClr val="FFFFFF"/>
                          </a:solidFill>
                          <a:ln w="9525">
                            <a:solidFill>
                              <a:schemeClr val="tx1">
                                <a:lumMod val="65000"/>
                                <a:lumOff val="35000"/>
                              </a:schemeClr>
                            </a:solidFill>
                            <a:miter lim="800000"/>
                            <a:headEnd/>
                            <a:tailEnd/>
                          </a:ln>
                        </wps:spPr>
                        <wps:txbx>
                          <w:txbxContent>
                            <w:p w14:paraId="741E4E39" w14:textId="6E678438" w:rsidR="002A1612" w:rsidRPr="00FE1D98" w:rsidRDefault="002A1612" w:rsidP="001C6C01">
                              <w:pPr>
                                <w:rPr>
                                  <w:lang w:val="cs-CZ"/>
                                </w:rPr>
                              </w:pPr>
                              <w:r w:rsidRPr="00FE1D98">
                                <w:rPr>
                                  <w:lang w:val="cs-CZ"/>
                                </w:rPr>
                                <w:t xml:space="preserve">Počítače </w:t>
                              </w:r>
                              <w:proofErr w:type="gramStart"/>
                              <w:r w:rsidRPr="00FE1D98">
                                <w:rPr>
                                  <w:lang w:val="cs-CZ"/>
                                </w:rPr>
                                <w:t>dokáží</w:t>
                              </w:r>
                              <w:proofErr w:type="gramEnd"/>
                              <w:r w:rsidRPr="00FE1D98">
                                <w:rPr>
                                  <w:lang w:val="cs-CZ"/>
                                </w:rPr>
                                <w:t xml:space="preserve"> ve skutečnosti </w:t>
                              </w:r>
                              <w:r>
                                <w:rPr>
                                  <w:lang w:val="cs-CZ"/>
                                </w:rPr>
                                <w:t>„</w:t>
                              </w:r>
                              <w:r w:rsidRPr="00FE1D98">
                                <w:rPr>
                                  <w:lang w:val="cs-CZ"/>
                                </w:rPr>
                                <w:t>myslet</w:t>
                              </w:r>
                              <w:r>
                                <w:rPr>
                                  <w:lang w:val="cs-CZ"/>
                                </w:rPr>
                                <w:t>“</w:t>
                              </w:r>
                              <w:r w:rsidRPr="00FE1D98">
                                <w:rPr>
                                  <w:lang w:val="cs-CZ"/>
                                </w:rPr>
                                <w:t xml:space="preserve"> pouze v číslech, nikoliv ve slovech či blocích. Např. Edison nechápe bloky v </w:t>
                              </w:r>
                              <w:proofErr w:type="spellStart"/>
                              <w:r w:rsidRPr="00FE1D98">
                                <w:rPr>
                                  <w:lang w:val="cs-CZ"/>
                                </w:rPr>
                                <w:t>EdScratchi</w:t>
                              </w:r>
                              <w:proofErr w:type="spellEnd"/>
                              <w:r w:rsidRPr="00FE1D98">
                                <w:rPr>
                                  <w:lang w:val="cs-CZ"/>
                                </w:rPr>
                                <w:t xml:space="preserve"> tak, jak je vidíte na obrazovce svého počítače. Bloky je před stažením do robota nutné změnit do formátu, kterému Edison dokáže porozumět. Tento proces, který může nějakou dobu trvat, je důvodem, proč </w:t>
                              </w:r>
                              <w:r>
                                <w:rPr>
                                  <w:lang w:val="cs-CZ"/>
                                </w:rPr>
                                <w:t>občas musíte chvíli počkat</w:t>
                              </w:r>
                              <w:r w:rsidRPr="00FE1D98">
                                <w:rPr>
                                  <w:lang w:val="cs-CZ"/>
                                </w:rPr>
                                <w:t>, než se při stahování programu z </w:t>
                              </w:r>
                              <w:proofErr w:type="spellStart"/>
                              <w:r w:rsidRPr="00FE1D98">
                                <w:rPr>
                                  <w:lang w:val="cs-CZ"/>
                                </w:rPr>
                                <w:t>EdScratche</w:t>
                              </w:r>
                              <w:proofErr w:type="spellEnd"/>
                              <w:r w:rsidRPr="00FE1D98">
                                <w:rPr>
                                  <w:lang w:val="cs-CZ"/>
                                </w:rPr>
                                <w:t xml:space="preserve"> do Edisona objeví ve vyskakovacím okně tlačítko </w:t>
                              </w:r>
                              <w:r w:rsidRPr="00FE1D98">
                                <w:rPr>
                                  <w:b/>
                                  <w:lang w:val="cs-CZ"/>
                                </w:rPr>
                                <w:t>Program Edison</w:t>
                              </w:r>
                              <w:r w:rsidRPr="00FE1D98">
                                <w:rPr>
                                  <w:lang w:val="cs-CZ"/>
                                </w:rPr>
                                <w:t>.</w:t>
                              </w:r>
                            </w:p>
                            <w:p w14:paraId="49ABDC0A" w14:textId="77777777" w:rsidR="002A1612" w:rsidRPr="00FE1D98" w:rsidRDefault="002A1612" w:rsidP="001C6C01">
                              <w:pPr>
                                <w:rPr>
                                  <w:lang w:val="cs-CZ"/>
                                </w:rPr>
                              </w:pPr>
                              <w:r w:rsidRPr="00FE1D98">
                                <w:rPr>
                                  <w:lang w:val="cs-CZ"/>
                                </w:rPr>
                                <w:t xml:space="preserve">Počítačové jazyky, jako je </w:t>
                              </w:r>
                              <w:proofErr w:type="spellStart"/>
                              <w:r w:rsidRPr="00FE1D98">
                                <w:rPr>
                                  <w:lang w:val="cs-CZ"/>
                                </w:rPr>
                                <w:t>EdScratch</w:t>
                              </w:r>
                              <w:proofErr w:type="spellEnd"/>
                              <w:r w:rsidRPr="00FE1D98">
                                <w:rPr>
                                  <w:lang w:val="cs-CZ"/>
                                </w:rPr>
                                <w:t>, nám usnadňují vytváření programů. Bez počítačového jazyka byste museli psát každý příkaz výhradně pomocí jedniček a nul!</w:t>
                              </w:r>
                            </w:p>
                            <w:p w14:paraId="612544DF" w14:textId="77777777" w:rsidR="002A1612" w:rsidRPr="00FE1D98" w:rsidRDefault="002A1612" w:rsidP="001C6C01">
                              <w:pPr>
                                <w:rPr>
                                  <w:lang w:val="cs-CZ"/>
                                </w:rPr>
                              </w:pPr>
                            </w:p>
                          </w:txbxContent>
                        </wps:txbx>
                        <wps:bodyPr rot="0" vert="horz" wrap="square" lIns="91440" tIns="180000" rIns="91440" bIns="90000" anchor="t" anchorCtr="0">
                          <a:noAutofit/>
                        </wps:bodyPr>
                      </wps:wsp>
                      <pic:pic xmlns:pic="http://schemas.openxmlformats.org/drawingml/2006/picture">
                        <pic:nvPicPr>
                          <pic:cNvPr id="1481" name="Picture 1481"/>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204826" y="0"/>
                            <a:ext cx="899160" cy="899160"/>
                          </a:xfrm>
                          <a:prstGeom prst="rect">
                            <a:avLst/>
                          </a:prstGeom>
                        </pic:spPr>
                      </pic:pic>
                      <wps:wsp>
                        <wps:cNvPr id="1492" name="Text Box 2"/>
                        <wps:cNvSpPr txBox="1">
                          <a:spLocks noChangeArrowheads="1"/>
                        </wps:cNvSpPr>
                        <wps:spPr bwMode="auto">
                          <a:xfrm>
                            <a:off x="1016813" y="307181"/>
                            <a:ext cx="1591215" cy="365760"/>
                          </a:xfrm>
                          <a:prstGeom prst="rect">
                            <a:avLst/>
                          </a:prstGeom>
                          <a:noFill/>
                          <a:ln w="9525">
                            <a:noFill/>
                            <a:miter lim="800000"/>
                            <a:headEnd/>
                            <a:tailEnd/>
                          </a:ln>
                        </wps:spPr>
                        <wps:txbx>
                          <w:txbxContent>
                            <w:p w14:paraId="6DD005A9" w14:textId="77777777" w:rsidR="002A1612" w:rsidRPr="00D31915" w:rsidRDefault="002A1612" w:rsidP="001C6C01">
                              <w:pPr>
                                <w:rPr>
                                  <w:b/>
                                  <w:color w:val="FF7000"/>
                                  <w:sz w:val="28"/>
                                  <w:szCs w:val="28"/>
                                </w:rPr>
                              </w:pPr>
                              <w:proofErr w:type="spellStart"/>
                              <w:r>
                                <w:rPr>
                                  <w:b/>
                                  <w:color w:val="FF7000"/>
                                  <w:sz w:val="28"/>
                                  <w:szCs w:val="28"/>
                                </w:rPr>
                                <w:t>Proč</w:t>
                              </w:r>
                              <w:proofErr w:type="spellEnd"/>
                              <w:r>
                                <w:rPr>
                                  <w:b/>
                                  <w:color w:val="FF7000"/>
                                  <w:sz w:val="28"/>
                                  <w:szCs w:val="28"/>
                                </w:rPr>
                                <w:t xml:space="preserve"> je to </w:t>
                              </w:r>
                              <w:proofErr w:type="spellStart"/>
                              <w:r>
                                <w:rPr>
                                  <w:b/>
                                  <w:color w:val="FF7000"/>
                                  <w:sz w:val="28"/>
                                  <w:szCs w:val="28"/>
                                </w:rPr>
                                <w:t>tak</w:t>
                              </w:r>
                              <w:proofErr w:type="spellEnd"/>
                              <w:r>
                                <w:rPr>
                                  <w:b/>
                                  <w:color w:val="FF7000"/>
                                  <w:sz w:val="28"/>
                                  <w:szCs w:val="28"/>
                                </w:rPr>
                                <w:t>?</w:t>
                              </w:r>
                            </w:p>
                            <w:p w14:paraId="60761EC0" w14:textId="77777777" w:rsidR="002A1612" w:rsidRPr="00D31915" w:rsidRDefault="002A1612" w:rsidP="001C6C01">
                              <w:pPr>
                                <w:rPr>
                                  <w:b/>
                                  <w:color w:val="FF7000"/>
                                  <w:sz w:val="28"/>
                                  <w:szCs w:val="28"/>
                                </w:rPr>
                              </w:pPr>
                            </w:p>
                            <w:p w14:paraId="2E869D6B" w14:textId="77777777" w:rsidR="002A1612" w:rsidRPr="00D31915" w:rsidRDefault="002A1612" w:rsidP="001C6C01">
                              <w:pPr>
                                <w:rPr>
                                  <w:b/>
                                  <w:color w:val="FF7000"/>
                                  <w:sz w:val="28"/>
                                  <w:szCs w:val="28"/>
                                </w:rPr>
                              </w:pP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375DDAB2" id="Group 1495" o:spid="_x0000_s1679" style="position:absolute;margin-left:.25pt;margin-top:15.3pt;width:450pt;height:236.65pt;z-index:253473792;mso-height-relative:margin" coordsize="57150,3006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">
                <v:roundrect id="Text Box 1472" o:spid="_x0000_s1680" style="position:absolute;top:6729;width:57150;height:23333;visibility:visible;mso-wrap-style:square;v-text-anchor:top" arcsize="514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" strokecolor="#5a5a5a [2109]">
                  <v:stroke joinstyle="miter"/>
                  <v:textbox inset=",5mm,,2.5mm">
                    <w:txbxContent>
                      <w:p w14:paraId="741E4E39" w14:textId="6E678438" w:rsidR="002A1612" w:rsidRPr="00FE1D98" w:rsidRDefault="002A1612" w:rsidP="001C6C01">
                        <w:pPr>
                          <w:rPr>
                            <w:lang w:val="cs-CZ"/>
                          </w:rPr>
                        </w:pPr>
                        <w:r w:rsidRPr="00FE1D98">
                          <w:rPr>
                            <w:lang w:val="cs-CZ"/>
                          </w:rPr>
                          <w:t xml:space="preserve">Počítače </w:t>
                        </w:r>
                        <w:proofErr w:type="gramStart"/>
                        <w:r w:rsidRPr="00FE1D98">
                          <w:rPr>
                            <w:lang w:val="cs-CZ"/>
                          </w:rPr>
                          <w:t>dokáží</w:t>
                        </w:r>
                        <w:proofErr w:type="gramEnd"/>
                        <w:r w:rsidRPr="00FE1D98">
                          <w:rPr>
                            <w:lang w:val="cs-CZ"/>
                          </w:rPr>
                          <w:t xml:space="preserve"> ve skutečnosti </w:t>
                        </w:r>
                        <w:r>
                          <w:rPr>
                            <w:lang w:val="cs-CZ"/>
                          </w:rPr>
                          <w:t>„</w:t>
                        </w:r>
                        <w:r w:rsidRPr="00FE1D98">
                          <w:rPr>
                            <w:lang w:val="cs-CZ"/>
                          </w:rPr>
                          <w:t>myslet</w:t>
                        </w:r>
                        <w:r>
                          <w:rPr>
                            <w:lang w:val="cs-CZ"/>
                          </w:rPr>
                          <w:t>“</w:t>
                        </w:r>
                        <w:r w:rsidRPr="00FE1D98">
                          <w:rPr>
                            <w:lang w:val="cs-CZ"/>
                          </w:rPr>
                          <w:t xml:space="preserve"> pouze v číslech, nikoliv ve slovech či blocích. Např. Edison nechápe bloky v </w:t>
                        </w:r>
                        <w:proofErr w:type="spellStart"/>
                        <w:r w:rsidRPr="00FE1D98">
                          <w:rPr>
                            <w:lang w:val="cs-CZ"/>
                          </w:rPr>
                          <w:t>EdScratchi</w:t>
                        </w:r>
                        <w:proofErr w:type="spellEnd"/>
                        <w:r w:rsidRPr="00FE1D98">
                          <w:rPr>
                            <w:lang w:val="cs-CZ"/>
                          </w:rPr>
                          <w:t xml:space="preserve"> tak, jak je vidíte na obrazovce svého počítače. Bloky je před stažením do robota nutné změnit do formátu, kterému Edison dokáže porozumět. Tento proces, který může nějakou dobu trvat, je důvodem, proč </w:t>
                        </w:r>
                        <w:r>
                          <w:rPr>
                            <w:lang w:val="cs-CZ"/>
                          </w:rPr>
                          <w:t>občas musíte chvíli počkat</w:t>
                        </w:r>
                        <w:r w:rsidRPr="00FE1D98">
                          <w:rPr>
                            <w:lang w:val="cs-CZ"/>
                          </w:rPr>
                          <w:t>, než se při stahování programu z </w:t>
                        </w:r>
                        <w:proofErr w:type="spellStart"/>
                        <w:r w:rsidRPr="00FE1D98">
                          <w:rPr>
                            <w:lang w:val="cs-CZ"/>
                          </w:rPr>
                          <w:t>EdScratche</w:t>
                        </w:r>
                        <w:proofErr w:type="spellEnd"/>
                        <w:r w:rsidRPr="00FE1D98">
                          <w:rPr>
                            <w:lang w:val="cs-CZ"/>
                          </w:rPr>
                          <w:t xml:space="preserve"> do Edisona objeví ve vyskakovacím okně tlačítko </w:t>
                        </w:r>
                        <w:r w:rsidRPr="00FE1D98">
                          <w:rPr>
                            <w:b/>
                            <w:lang w:val="cs-CZ"/>
                          </w:rPr>
                          <w:t>Program Edison</w:t>
                        </w:r>
                        <w:r w:rsidRPr="00FE1D98">
                          <w:rPr>
                            <w:lang w:val="cs-CZ"/>
                          </w:rPr>
                          <w:t>.</w:t>
                        </w:r>
                      </w:p>
                      <w:p w14:paraId="49ABDC0A" w14:textId="77777777" w:rsidR="002A1612" w:rsidRPr="00FE1D98" w:rsidRDefault="002A1612" w:rsidP="001C6C01">
                        <w:pPr>
                          <w:rPr>
                            <w:lang w:val="cs-CZ"/>
                          </w:rPr>
                        </w:pPr>
                        <w:r w:rsidRPr="00FE1D98">
                          <w:rPr>
                            <w:lang w:val="cs-CZ"/>
                          </w:rPr>
                          <w:t xml:space="preserve">Počítačové jazyky, jako je </w:t>
                        </w:r>
                        <w:proofErr w:type="spellStart"/>
                        <w:r w:rsidRPr="00FE1D98">
                          <w:rPr>
                            <w:lang w:val="cs-CZ"/>
                          </w:rPr>
                          <w:t>EdScratch</w:t>
                        </w:r>
                        <w:proofErr w:type="spellEnd"/>
                        <w:r w:rsidRPr="00FE1D98">
                          <w:rPr>
                            <w:lang w:val="cs-CZ"/>
                          </w:rPr>
                          <w:t>, nám usnadňují vytváření programů. Bez počítačového jazyka byste museli psát každý příkaz výhradně pomocí jedniček a nul!</w:t>
                        </w:r>
                      </w:p>
                      <w:p w14:paraId="612544DF" w14:textId="77777777" w:rsidR="002A1612" w:rsidRPr="00FE1D98" w:rsidRDefault="002A1612" w:rsidP="001C6C01">
                        <w:pPr>
                          <w:rPr>
                            <w:lang w:val="cs-CZ"/>
                          </w:rPr>
                        </w:pPr>
                      </w:p>
                    </w:txbxContent>
                  </v:textbox>
                </v:roundrect>
                <v:shape id="Picture 1481" o:spid="_x0000_s1681" type="#_x0000_t75" style="position:absolute;left:2048;width:8991;height:8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">
                  <v:imagedata r:id="rId42" o:title=""/>
                </v:shape>
                <v:shape id="_x0000_s1682" type="#_x0000_t202" style="position:absolute;left:10168;top:3071;width:15912;height:3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" filled="f" stroked="f">
                  <v:textbox>
                    <w:txbxContent>
                      <w:p w14:paraId="6DD005A9" w14:textId="77777777" w:rsidR="002A1612" w:rsidRPr="00D31915" w:rsidRDefault="002A1612" w:rsidP="001C6C01">
                        <w:pPr>
                          <w:rPr>
                            <w:b/>
                            <w:color w:val="FF7000"/>
                            <w:sz w:val="28"/>
                            <w:szCs w:val="28"/>
                          </w:rPr>
                        </w:pPr>
                        <w:proofErr w:type="spellStart"/>
                        <w:r>
                          <w:rPr>
                            <w:b/>
                            <w:color w:val="FF7000"/>
                            <w:sz w:val="28"/>
                            <w:szCs w:val="28"/>
                          </w:rPr>
                          <w:t>Proč</w:t>
                        </w:r>
                        <w:proofErr w:type="spellEnd"/>
                        <w:r>
                          <w:rPr>
                            <w:b/>
                            <w:color w:val="FF7000"/>
                            <w:sz w:val="28"/>
                            <w:szCs w:val="28"/>
                          </w:rPr>
                          <w:t xml:space="preserve"> je to </w:t>
                        </w:r>
                        <w:proofErr w:type="spellStart"/>
                        <w:r>
                          <w:rPr>
                            <w:b/>
                            <w:color w:val="FF7000"/>
                            <w:sz w:val="28"/>
                            <w:szCs w:val="28"/>
                          </w:rPr>
                          <w:t>tak</w:t>
                        </w:r>
                        <w:proofErr w:type="spellEnd"/>
                        <w:r>
                          <w:rPr>
                            <w:b/>
                            <w:color w:val="FF7000"/>
                            <w:sz w:val="28"/>
                            <w:szCs w:val="28"/>
                          </w:rPr>
                          <w:t>?</w:t>
                        </w:r>
                      </w:p>
                      <w:p w14:paraId="60761EC0" w14:textId="77777777" w:rsidR="002A1612" w:rsidRPr="00D31915" w:rsidRDefault="002A1612" w:rsidP="001C6C01">
                        <w:pPr>
                          <w:rPr>
                            <w:b/>
                            <w:color w:val="FF7000"/>
                            <w:sz w:val="28"/>
                            <w:szCs w:val="28"/>
                          </w:rPr>
                        </w:pPr>
                      </w:p>
                      <w:p w14:paraId="2E869D6B" w14:textId="77777777" w:rsidR="002A1612" w:rsidRPr="00D31915" w:rsidRDefault="002A1612" w:rsidP="001C6C01">
                        <w:pPr>
                          <w:rPr>
                            <w:b/>
                            <w:color w:val="FF7000"/>
                            <w:sz w:val="28"/>
                            <w:szCs w:val="28"/>
                          </w:rPr>
                        </w:pPr>
                      </w:p>
                    </w:txbxContent>
                  </v:textbox>
                </v:shape>
                <w10:wrap type="topAndBottom"/>
              </v:group>
            </w:pict>
          </mc:Fallback>
        </mc:AlternateContent>
      </w:r>
      <w:r w:rsidRPr="00FE1D98">
        <w:rPr>
          <w:lang w:val="cs-CZ"/>
        </w:rPr>
        <w:t xml:space="preserve">Věřte nebo ne, počítačové jazyky jsou většinou určeny pro lidi, nikoliv pro počítače. </w:t>
      </w:r>
    </w:p>
    <w:p w14:paraId="1F950204" w14:textId="77777777" w:rsidR="001C6C01" w:rsidRPr="00FE1D98" w:rsidRDefault="001C6C01" w:rsidP="001C6C01">
      <w:pPr>
        <w:rPr>
          <w:lang w:val="cs-CZ"/>
        </w:rPr>
      </w:pPr>
    </w:p>
    <w:p w14:paraId="327B27C0" w14:textId="77777777" w:rsidR="001C6C01" w:rsidRPr="00FE1D98" w:rsidRDefault="001C6C01" w:rsidP="001C6C01">
      <w:pPr>
        <w:rPr>
          <w:lang w:val="cs-CZ"/>
        </w:rPr>
      </w:pPr>
      <w:r w:rsidRPr="00FE1D98">
        <w:rPr>
          <w:lang w:val="cs-CZ"/>
        </w:rPr>
        <w:t>Bloky v </w:t>
      </w:r>
      <w:proofErr w:type="spellStart"/>
      <w:r w:rsidRPr="00FE1D98">
        <w:rPr>
          <w:lang w:val="cs-CZ"/>
        </w:rPr>
        <w:t>EdScratchi</w:t>
      </w:r>
      <w:proofErr w:type="spellEnd"/>
      <w:r w:rsidRPr="00FE1D98">
        <w:rPr>
          <w:lang w:val="cs-CZ"/>
        </w:rPr>
        <w:t xml:space="preserve"> nám usnadňují zadávání vstupů do Edisona a psaní programů, které Edisonovi řeknou, co má udělat. </w:t>
      </w:r>
    </w:p>
    <w:p w14:paraId="39B0B17D" w14:textId="77777777" w:rsidR="001C6C01" w:rsidRPr="00FE1D98" w:rsidRDefault="001C6C01" w:rsidP="001C6C01">
      <w:pPr>
        <w:rPr>
          <w:lang w:val="cs-CZ"/>
        </w:rPr>
      </w:pPr>
      <w:r w:rsidRPr="00FE1D98">
        <w:rPr>
          <w:lang w:val="cs-CZ"/>
        </w:rPr>
        <w:t>Je však důležité si uvědomit, že Edison vidí celý kód, který naprogramujeme, jako čísla. Podobně, když Edison ukládá data do své paměti ze senzoru, jsou tato data uložena ve formě čísel.</w:t>
      </w:r>
    </w:p>
    <w:p w14:paraId="4A95DFDA" w14:textId="77777777" w:rsidR="001C6C01" w:rsidRPr="00FE1D98" w:rsidRDefault="001C6C01" w:rsidP="001C6C01">
      <w:pPr>
        <w:rPr>
          <w:lang w:val="cs-CZ"/>
        </w:rPr>
      </w:pPr>
      <w:r w:rsidRPr="00FE1D98">
        <w:rPr>
          <w:noProof/>
          <w:lang w:val="cs-CZ"/>
        </w:rPr>
        <mc:AlternateContent>
          <mc:Choice Requires="wpg">
            <w:drawing>
              <wp:anchor distT="0" distB="0" distL="114300" distR="114300" simplePos="0" relativeHeight="253471744" behindDoc="0" locked="0" layoutInCell="1" allowOverlap="1" wp14:anchorId="3E4726F1" wp14:editId="53BF4DBC">
                <wp:simplePos x="0" y="0"/>
                <wp:positionH relativeFrom="column">
                  <wp:posOffset>19050</wp:posOffset>
                </wp:positionH>
                <wp:positionV relativeFrom="paragraph">
                  <wp:posOffset>737566</wp:posOffset>
                </wp:positionV>
                <wp:extent cx="5715000" cy="1732915"/>
                <wp:effectExtent l="0" t="0" r="19050" b="19685"/>
                <wp:wrapTopAndBottom/>
                <wp:docPr id="1500" name="Group 1500"/>
                <wp:cNvGraphicFramePr/>
                <a:graphic xmlns:a="http://schemas.openxmlformats.org/drawingml/2006/main">
                  <a:graphicData uri="http://schemas.microsoft.com/office/word/2010/wordprocessingGroup">
                    <wpg:wgp>
                      <wpg:cNvGrpSpPr/>
                      <wpg:grpSpPr>
                        <a:xfrm>
                          <a:off x="0" y="0"/>
                          <a:ext cx="5715000" cy="1732915"/>
                          <a:chOff x="0" y="0"/>
                          <a:chExt cx="5715000" cy="1733604"/>
                        </a:xfrm>
                      </wpg:grpSpPr>
                      <wps:wsp>
                        <wps:cNvPr id="1449" name="Text Box 1449"/>
                        <wps:cNvSpPr txBox="1">
                          <a:spLocks noChangeArrowheads="1"/>
                        </wps:cNvSpPr>
                        <wps:spPr bwMode="auto">
                          <a:xfrm>
                            <a:off x="0" y="665683"/>
                            <a:ext cx="5715000" cy="1067921"/>
                          </a:xfrm>
                          <a:prstGeom prst="roundRect">
                            <a:avLst>
                              <a:gd name="adj" fmla="val 7850"/>
                            </a:avLst>
                          </a:prstGeom>
                          <a:solidFill>
                            <a:srgbClr val="FFFFFF"/>
                          </a:solidFill>
                          <a:ln w="9525">
                            <a:solidFill>
                              <a:schemeClr val="tx1">
                                <a:lumMod val="65000"/>
                                <a:lumOff val="35000"/>
                              </a:schemeClr>
                            </a:solidFill>
                            <a:miter lim="800000"/>
                            <a:headEnd/>
                            <a:tailEnd/>
                          </a:ln>
                        </wps:spPr>
                        <wps:txbx>
                          <w:txbxContent>
                            <w:p w14:paraId="7D51DA66" w14:textId="46BA050A" w:rsidR="002A1612" w:rsidRPr="00053DA0" w:rsidRDefault="002A1612" w:rsidP="001C6C01">
                              <w:pPr>
                                <w:rPr>
                                  <w:lang w:val="cs-CZ"/>
                                </w:rPr>
                              </w:pPr>
                              <w:r w:rsidRPr="00053DA0">
                                <w:rPr>
                                  <w:lang w:val="cs-CZ"/>
                                </w:rPr>
                                <w:t xml:space="preserve">V programování znamená výraz otázku, kterou je možné zodpovědět a vyřešit jako </w:t>
                              </w:r>
                              <w:r>
                                <w:rPr>
                                  <w:lang w:val="cs-CZ"/>
                                </w:rPr>
                                <w:t>„</w:t>
                              </w:r>
                              <w:r w:rsidRPr="00053DA0">
                                <w:rPr>
                                  <w:lang w:val="cs-CZ"/>
                                </w:rPr>
                                <w:t>pravdivou</w:t>
                              </w:r>
                              <w:r>
                                <w:rPr>
                                  <w:lang w:val="cs-CZ"/>
                                </w:rPr>
                                <w:t>“</w:t>
                              </w:r>
                              <w:r w:rsidRPr="00053DA0">
                                <w:rPr>
                                  <w:lang w:val="cs-CZ"/>
                                </w:rPr>
                                <w:t xml:space="preserve"> </w:t>
                              </w:r>
                              <w:r>
                                <w:rPr>
                                  <w:lang w:val="cs-CZ"/>
                                </w:rPr>
                                <w:t>(</w:t>
                              </w:r>
                              <w:proofErr w:type="spellStart"/>
                              <w:r w:rsidRPr="009040AE">
                                <w:rPr>
                                  <w:color w:val="FF7000"/>
                                  <w:lang w:val="cs-CZ"/>
                                </w:rPr>
                                <w:t>true</w:t>
                              </w:r>
                              <w:proofErr w:type="spellEnd"/>
                              <w:r>
                                <w:rPr>
                                  <w:lang w:val="cs-CZ"/>
                                </w:rPr>
                                <w:t xml:space="preserve">) </w:t>
                              </w:r>
                              <w:r w:rsidRPr="00053DA0">
                                <w:rPr>
                                  <w:lang w:val="cs-CZ"/>
                                </w:rPr>
                                <w:t xml:space="preserve">nebo </w:t>
                              </w:r>
                              <w:r>
                                <w:rPr>
                                  <w:lang w:val="cs-CZ"/>
                                </w:rPr>
                                <w:t>„</w:t>
                              </w:r>
                              <w:r w:rsidRPr="00053DA0">
                                <w:rPr>
                                  <w:lang w:val="cs-CZ"/>
                                </w:rPr>
                                <w:t>nepravdivou</w:t>
                              </w:r>
                              <w:r>
                                <w:rPr>
                                  <w:lang w:val="cs-CZ"/>
                                </w:rPr>
                                <w:t>“ (</w:t>
                              </w:r>
                              <w:proofErr w:type="spellStart"/>
                              <w:r w:rsidRPr="009040AE">
                                <w:rPr>
                                  <w:color w:val="FF7000"/>
                                  <w:lang w:val="cs-CZ"/>
                                </w:rPr>
                                <w:t>false</w:t>
                              </w:r>
                              <w:proofErr w:type="spellEnd"/>
                              <w:r>
                                <w:rPr>
                                  <w:lang w:val="cs-CZ"/>
                                </w:rPr>
                                <w:t>)</w:t>
                              </w:r>
                              <w:r w:rsidRPr="00053DA0">
                                <w:rPr>
                                  <w:lang w:val="cs-CZ"/>
                                </w:rPr>
                                <w:t xml:space="preserve">. Výrazy mohou být použity </w:t>
                              </w:r>
                              <w:r>
                                <w:rPr>
                                  <w:lang w:val="cs-CZ"/>
                                </w:rPr>
                                <w:t xml:space="preserve">spolu </w:t>
                              </w:r>
                              <w:r w:rsidRPr="00053DA0">
                                <w:rPr>
                                  <w:lang w:val="cs-CZ"/>
                                </w:rPr>
                                <w:t>s</w:t>
                              </w:r>
                              <w:r>
                                <w:rPr>
                                  <w:lang w:val="cs-CZ"/>
                                </w:rPr>
                                <w:t> </w:t>
                              </w:r>
                              <w:r w:rsidRPr="00053DA0">
                                <w:rPr>
                                  <w:lang w:val="cs-CZ"/>
                                </w:rPr>
                                <w:t>jiným kódem</w:t>
                              </w:r>
                              <w:r>
                                <w:rPr>
                                  <w:lang w:val="cs-CZ"/>
                                </w:rPr>
                                <w:t xml:space="preserve"> (</w:t>
                              </w:r>
                              <w:r w:rsidRPr="00053DA0">
                                <w:rPr>
                                  <w:lang w:val="cs-CZ"/>
                                </w:rPr>
                                <w:t xml:space="preserve">především s podmíněnými kódy, jako jsou bloky </w:t>
                              </w:r>
                              <w:proofErr w:type="spellStart"/>
                              <w:r w:rsidRPr="00053DA0">
                                <w:rPr>
                                  <w:lang w:val="cs-CZ"/>
                                </w:rPr>
                                <w:t>until</w:t>
                              </w:r>
                              <w:proofErr w:type="spellEnd"/>
                              <w:r w:rsidRPr="00053DA0">
                                <w:rPr>
                                  <w:lang w:val="cs-CZ"/>
                                </w:rPr>
                                <w:t xml:space="preserve"> nebo </w:t>
                              </w:r>
                              <w:proofErr w:type="spellStart"/>
                              <w:r w:rsidRPr="00053DA0">
                                <w:rPr>
                                  <w:lang w:val="cs-CZ"/>
                                </w:rPr>
                                <w:t>if</w:t>
                              </w:r>
                              <w:proofErr w:type="spellEnd"/>
                              <w:r>
                                <w:rPr>
                                  <w:lang w:val="cs-CZ"/>
                                </w:rPr>
                                <w:t>)</w:t>
                              </w:r>
                              <w:r w:rsidRPr="00053DA0">
                                <w:rPr>
                                  <w:lang w:val="cs-CZ"/>
                                </w:rPr>
                                <w:t xml:space="preserve"> k</w:t>
                              </w:r>
                              <w:r>
                                <w:rPr>
                                  <w:lang w:val="cs-CZ"/>
                                </w:rPr>
                                <w:t> </w:t>
                              </w:r>
                              <w:r w:rsidRPr="00053DA0">
                                <w:rPr>
                                  <w:lang w:val="cs-CZ"/>
                                </w:rPr>
                                <w:t>řízení toku programu.</w:t>
                              </w:r>
                            </w:p>
                          </w:txbxContent>
                        </wps:txbx>
                        <wps:bodyPr rot="0" vert="horz" wrap="square" lIns="91440" tIns="180000" rIns="91440" bIns="90000" anchor="t" anchorCtr="0">
                          <a:noAutofit/>
                        </wps:bodyPr>
                      </wps:wsp>
                      <pic:pic xmlns:pic="http://schemas.openxmlformats.org/drawingml/2006/picture">
                        <pic:nvPicPr>
                          <pic:cNvPr id="1455" name="Picture 1455"/>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212140" y="0"/>
                            <a:ext cx="899160" cy="899160"/>
                          </a:xfrm>
                          <a:prstGeom prst="rect">
                            <a:avLst/>
                          </a:prstGeom>
                        </pic:spPr>
                      </pic:pic>
                      <wps:wsp>
                        <wps:cNvPr id="1457" name="Text Box 2"/>
                        <wps:cNvSpPr txBox="1">
                          <a:spLocks noChangeArrowheads="1"/>
                        </wps:cNvSpPr>
                        <wps:spPr bwMode="auto">
                          <a:xfrm>
                            <a:off x="1009497" y="307199"/>
                            <a:ext cx="1733703" cy="365760"/>
                          </a:xfrm>
                          <a:prstGeom prst="rect">
                            <a:avLst/>
                          </a:prstGeom>
                          <a:noFill/>
                          <a:ln w="9525">
                            <a:noFill/>
                            <a:miter lim="800000"/>
                            <a:headEnd/>
                            <a:tailEnd/>
                          </a:ln>
                        </wps:spPr>
                        <wps:txbx>
                          <w:txbxContent>
                            <w:p w14:paraId="483474AA" w14:textId="77777777" w:rsidR="002A1612" w:rsidRPr="00D31915" w:rsidRDefault="002A1612" w:rsidP="001C6C01">
                              <w:pPr>
                                <w:rPr>
                                  <w:b/>
                                  <w:color w:val="FF7000"/>
                                  <w:sz w:val="28"/>
                                  <w:szCs w:val="28"/>
                                </w:rPr>
                              </w:pPr>
                              <w:proofErr w:type="spellStart"/>
                              <w:r>
                                <w:rPr>
                                  <w:b/>
                                  <w:color w:val="FF7000"/>
                                  <w:sz w:val="28"/>
                                  <w:szCs w:val="28"/>
                                </w:rPr>
                                <w:t>Slovníček</w:t>
                              </w:r>
                              <w:proofErr w:type="spellEnd"/>
                              <w:r>
                                <w:rPr>
                                  <w:b/>
                                  <w:color w:val="FF7000"/>
                                  <w:sz w:val="28"/>
                                  <w:szCs w:val="28"/>
                                </w:rPr>
                                <w:t xml:space="preserve"> </w:t>
                              </w:r>
                              <w:proofErr w:type="spellStart"/>
                              <w:r>
                                <w:rPr>
                                  <w:b/>
                                  <w:color w:val="FF7000"/>
                                  <w:sz w:val="28"/>
                                  <w:szCs w:val="28"/>
                                </w:rPr>
                                <w:t>pojmů</w:t>
                              </w:r>
                              <w:proofErr w:type="spellEnd"/>
                            </w:p>
                            <w:p w14:paraId="1F6C701B" w14:textId="77777777" w:rsidR="002A1612" w:rsidRPr="00D31915" w:rsidRDefault="002A1612" w:rsidP="001C6C01">
                              <w:pPr>
                                <w:rPr>
                                  <w:b/>
                                  <w:color w:val="FF7000"/>
                                  <w:sz w:val="28"/>
                                  <w:szCs w:val="28"/>
                                </w:rPr>
                              </w:pP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3E4726F1" id="Group 1500" o:spid="_x0000_s1683" style="position:absolute;margin-left:1.5pt;margin-top:58.1pt;width:450pt;height:136.45pt;z-index:253471744;mso-height-relative:margin" coordsize="57150,1733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">
                <v:roundrect id="Text Box 1449" o:spid="_x0000_s1684" style="position:absolute;top:6656;width:57150;height:10680;visibility:visible;mso-wrap-style:square;v-text-anchor:top" arcsize="514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" strokecolor="#5a5a5a [2109]">
                  <v:stroke joinstyle="miter"/>
                  <v:textbox inset=",5mm,,2.5mm">
                    <w:txbxContent>
                      <w:p w14:paraId="7D51DA66" w14:textId="46BA050A" w:rsidR="002A1612" w:rsidRPr="00053DA0" w:rsidRDefault="002A1612" w:rsidP="001C6C01">
                        <w:pPr>
                          <w:rPr>
                            <w:lang w:val="cs-CZ"/>
                          </w:rPr>
                        </w:pPr>
                        <w:r w:rsidRPr="00053DA0">
                          <w:rPr>
                            <w:lang w:val="cs-CZ"/>
                          </w:rPr>
                          <w:t xml:space="preserve">V programování znamená výraz otázku, kterou je možné zodpovědět a vyřešit jako </w:t>
                        </w:r>
                        <w:r>
                          <w:rPr>
                            <w:lang w:val="cs-CZ"/>
                          </w:rPr>
                          <w:t>„</w:t>
                        </w:r>
                        <w:r w:rsidRPr="00053DA0">
                          <w:rPr>
                            <w:lang w:val="cs-CZ"/>
                          </w:rPr>
                          <w:t>pravdivou</w:t>
                        </w:r>
                        <w:r>
                          <w:rPr>
                            <w:lang w:val="cs-CZ"/>
                          </w:rPr>
                          <w:t>“</w:t>
                        </w:r>
                        <w:r w:rsidRPr="00053DA0">
                          <w:rPr>
                            <w:lang w:val="cs-CZ"/>
                          </w:rPr>
                          <w:t xml:space="preserve"> </w:t>
                        </w:r>
                        <w:r>
                          <w:rPr>
                            <w:lang w:val="cs-CZ"/>
                          </w:rPr>
                          <w:t>(</w:t>
                        </w:r>
                        <w:proofErr w:type="spellStart"/>
                        <w:r w:rsidRPr="009040AE">
                          <w:rPr>
                            <w:color w:val="FF7000"/>
                            <w:lang w:val="cs-CZ"/>
                          </w:rPr>
                          <w:t>true</w:t>
                        </w:r>
                        <w:proofErr w:type="spellEnd"/>
                        <w:r>
                          <w:rPr>
                            <w:lang w:val="cs-CZ"/>
                          </w:rPr>
                          <w:t xml:space="preserve">) </w:t>
                        </w:r>
                        <w:r w:rsidRPr="00053DA0">
                          <w:rPr>
                            <w:lang w:val="cs-CZ"/>
                          </w:rPr>
                          <w:t xml:space="preserve">nebo </w:t>
                        </w:r>
                        <w:r>
                          <w:rPr>
                            <w:lang w:val="cs-CZ"/>
                          </w:rPr>
                          <w:t>„</w:t>
                        </w:r>
                        <w:r w:rsidRPr="00053DA0">
                          <w:rPr>
                            <w:lang w:val="cs-CZ"/>
                          </w:rPr>
                          <w:t>nepravdivou</w:t>
                        </w:r>
                        <w:r>
                          <w:rPr>
                            <w:lang w:val="cs-CZ"/>
                          </w:rPr>
                          <w:t>“ (</w:t>
                        </w:r>
                        <w:proofErr w:type="spellStart"/>
                        <w:r w:rsidRPr="009040AE">
                          <w:rPr>
                            <w:color w:val="FF7000"/>
                            <w:lang w:val="cs-CZ"/>
                          </w:rPr>
                          <w:t>false</w:t>
                        </w:r>
                        <w:proofErr w:type="spellEnd"/>
                        <w:r>
                          <w:rPr>
                            <w:lang w:val="cs-CZ"/>
                          </w:rPr>
                          <w:t>)</w:t>
                        </w:r>
                        <w:r w:rsidRPr="00053DA0">
                          <w:rPr>
                            <w:lang w:val="cs-CZ"/>
                          </w:rPr>
                          <w:t xml:space="preserve">. Výrazy mohou být použity </w:t>
                        </w:r>
                        <w:r>
                          <w:rPr>
                            <w:lang w:val="cs-CZ"/>
                          </w:rPr>
                          <w:t xml:space="preserve">spolu </w:t>
                        </w:r>
                        <w:r w:rsidRPr="00053DA0">
                          <w:rPr>
                            <w:lang w:val="cs-CZ"/>
                          </w:rPr>
                          <w:t>s</w:t>
                        </w:r>
                        <w:r>
                          <w:rPr>
                            <w:lang w:val="cs-CZ"/>
                          </w:rPr>
                          <w:t> </w:t>
                        </w:r>
                        <w:r w:rsidRPr="00053DA0">
                          <w:rPr>
                            <w:lang w:val="cs-CZ"/>
                          </w:rPr>
                          <w:t>jiným kódem</w:t>
                        </w:r>
                        <w:r>
                          <w:rPr>
                            <w:lang w:val="cs-CZ"/>
                          </w:rPr>
                          <w:t xml:space="preserve"> (</w:t>
                        </w:r>
                        <w:r w:rsidRPr="00053DA0">
                          <w:rPr>
                            <w:lang w:val="cs-CZ"/>
                          </w:rPr>
                          <w:t xml:space="preserve">především s podmíněnými kódy, jako jsou bloky </w:t>
                        </w:r>
                        <w:proofErr w:type="spellStart"/>
                        <w:r w:rsidRPr="00053DA0">
                          <w:rPr>
                            <w:lang w:val="cs-CZ"/>
                          </w:rPr>
                          <w:t>until</w:t>
                        </w:r>
                        <w:proofErr w:type="spellEnd"/>
                        <w:r w:rsidRPr="00053DA0">
                          <w:rPr>
                            <w:lang w:val="cs-CZ"/>
                          </w:rPr>
                          <w:t xml:space="preserve"> nebo </w:t>
                        </w:r>
                        <w:proofErr w:type="spellStart"/>
                        <w:r w:rsidRPr="00053DA0">
                          <w:rPr>
                            <w:lang w:val="cs-CZ"/>
                          </w:rPr>
                          <w:t>if</w:t>
                        </w:r>
                        <w:proofErr w:type="spellEnd"/>
                        <w:r>
                          <w:rPr>
                            <w:lang w:val="cs-CZ"/>
                          </w:rPr>
                          <w:t>)</w:t>
                        </w:r>
                        <w:r w:rsidRPr="00053DA0">
                          <w:rPr>
                            <w:lang w:val="cs-CZ"/>
                          </w:rPr>
                          <w:t xml:space="preserve"> k</w:t>
                        </w:r>
                        <w:r>
                          <w:rPr>
                            <w:lang w:val="cs-CZ"/>
                          </w:rPr>
                          <w:t> </w:t>
                        </w:r>
                        <w:r w:rsidRPr="00053DA0">
                          <w:rPr>
                            <w:lang w:val="cs-CZ"/>
                          </w:rPr>
                          <w:t>řízení toku programu.</w:t>
                        </w:r>
                      </w:p>
                    </w:txbxContent>
                  </v:textbox>
                </v:roundrect>
                <v:shape id="Picture 1455" o:spid="_x0000_s1685" type="#_x0000_t75" style="position:absolute;left:2121;width:8992;height:8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">
                  <v:imagedata r:id="rId51" o:title=""/>
                </v:shape>
                <v:shape id="_x0000_s1686" type="#_x0000_t202" style="position:absolute;left:10094;top:3071;width:17338;height:3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" filled="f" stroked="f">
                  <v:textbox>
                    <w:txbxContent>
                      <w:p w14:paraId="483474AA" w14:textId="77777777" w:rsidR="002A1612" w:rsidRPr="00D31915" w:rsidRDefault="002A1612" w:rsidP="001C6C01">
                        <w:pPr>
                          <w:rPr>
                            <w:b/>
                            <w:color w:val="FF7000"/>
                            <w:sz w:val="28"/>
                            <w:szCs w:val="28"/>
                          </w:rPr>
                        </w:pPr>
                        <w:proofErr w:type="spellStart"/>
                        <w:r>
                          <w:rPr>
                            <w:b/>
                            <w:color w:val="FF7000"/>
                            <w:sz w:val="28"/>
                            <w:szCs w:val="28"/>
                          </w:rPr>
                          <w:t>Slovníček</w:t>
                        </w:r>
                        <w:proofErr w:type="spellEnd"/>
                        <w:r>
                          <w:rPr>
                            <w:b/>
                            <w:color w:val="FF7000"/>
                            <w:sz w:val="28"/>
                            <w:szCs w:val="28"/>
                          </w:rPr>
                          <w:t xml:space="preserve"> </w:t>
                        </w:r>
                        <w:proofErr w:type="spellStart"/>
                        <w:r>
                          <w:rPr>
                            <w:b/>
                            <w:color w:val="FF7000"/>
                            <w:sz w:val="28"/>
                            <w:szCs w:val="28"/>
                          </w:rPr>
                          <w:t>pojmů</w:t>
                        </w:r>
                        <w:proofErr w:type="spellEnd"/>
                      </w:p>
                      <w:p w14:paraId="1F6C701B" w14:textId="77777777" w:rsidR="002A1612" w:rsidRPr="00D31915" w:rsidRDefault="002A1612" w:rsidP="001C6C01">
                        <w:pPr>
                          <w:rPr>
                            <w:b/>
                            <w:color w:val="FF7000"/>
                            <w:sz w:val="28"/>
                            <w:szCs w:val="28"/>
                          </w:rPr>
                        </w:pPr>
                      </w:p>
                    </w:txbxContent>
                  </v:textbox>
                </v:shape>
                <w10:wrap type="topAndBottom"/>
              </v:group>
            </w:pict>
          </mc:Fallback>
        </mc:AlternateContent>
      </w:r>
      <w:r w:rsidRPr="00FE1D98">
        <w:rPr>
          <w:lang w:val="cs-CZ"/>
        </w:rPr>
        <w:t>V programech, které píšeme, můžeme čísla používat různými způsoby. Schopnost používat čísla a trochu matematiky v počítačových programech nám umožňuje přimět robota dělat mnoho různých věcí. Čísla a matematiku můžeme v </w:t>
      </w:r>
      <w:proofErr w:type="spellStart"/>
      <w:r w:rsidRPr="00FE1D98">
        <w:rPr>
          <w:lang w:val="cs-CZ"/>
        </w:rPr>
        <w:t>EdScratchi</w:t>
      </w:r>
      <w:proofErr w:type="spellEnd"/>
      <w:r w:rsidRPr="00FE1D98">
        <w:rPr>
          <w:lang w:val="cs-CZ"/>
        </w:rPr>
        <w:t xml:space="preserve"> využít např. ve </w:t>
      </w:r>
      <w:r w:rsidRPr="00FE1D98">
        <w:rPr>
          <w:b/>
          <w:color w:val="FF7000"/>
          <w:lang w:val="cs-CZ"/>
        </w:rPr>
        <w:t>výrazech</w:t>
      </w:r>
      <w:r w:rsidRPr="00FE1D98">
        <w:rPr>
          <w:lang w:val="cs-CZ"/>
        </w:rPr>
        <w:t>.</w:t>
      </w:r>
    </w:p>
    <w:p w14:paraId="7C5006AB" w14:textId="77777777" w:rsidR="00582F86" w:rsidRDefault="00582F86" w:rsidP="001C6C01">
      <w:pPr>
        <w:rPr>
          <w:lang w:val="cs-CZ"/>
        </w:rPr>
      </w:pPr>
    </w:p>
    <w:p w14:paraId="527F349F" w14:textId="0225B9A8" w:rsidR="001C6C01" w:rsidRPr="00FE1D98" w:rsidRDefault="001C6C01" w:rsidP="001C6C01">
      <w:pPr>
        <w:rPr>
          <w:lang w:val="cs-CZ"/>
        </w:rPr>
      </w:pPr>
      <w:r w:rsidRPr="00FE1D98">
        <w:rPr>
          <w:lang w:val="cs-CZ"/>
        </w:rPr>
        <w:t xml:space="preserve">Výrazy nám umožňují vzájemně porovnat dvě čísla nebo části dat. Potom můžeme Edisonovi říct, co dělat v závislosti na výsledku. </w:t>
      </w:r>
    </w:p>
    <w:p w14:paraId="66A1B902" w14:textId="29A24C31" w:rsidR="001C6C01" w:rsidRPr="00FE1D98" w:rsidRDefault="001C6C01" w:rsidP="001C6C01">
      <w:pPr>
        <w:rPr>
          <w:lang w:val="cs-CZ"/>
        </w:rPr>
      </w:pPr>
      <w:r w:rsidRPr="00FE1D98">
        <w:rPr>
          <w:lang w:val="cs-CZ"/>
        </w:rPr>
        <w:t>Abyste mohli používat v </w:t>
      </w:r>
      <w:proofErr w:type="spellStart"/>
      <w:r w:rsidRPr="00FE1D98">
        <w:rPr>
          <w:lang w:val="cs-CZ"/>
        </w:rPr>
        <w:t>EdScratchi</w:t>
      </w:r>
      <w:proofErr w:type="spellEnd"/>
      <w:r w:rsidRPr="00FE1D98">
        <w:rPr>
          <w:lang w:val="cs-CZ"/>
        </w:rPr>
        <w:t xml:space="preserve"> výrazy, musíte vědět, jak číst, vyhodnocovat a řešit výrazy způsobem, jakým pracuje počítač. </w:t>
      </w:r>
    </w:p>
    <w:p w14:paraId="65437723" w14:textId="77777777" w:rsidR="001C6C01" w:rsidRPr="00FE1D98" w:rsidRDefault="001C6C01" w:rsidP="001C6C01">
      <w:pPr>
        <w:pStyle w:val="Nadpis2"/>
        <w:rPr>
          <w:lang w:val="cs-CZ"/>
        </w:rPr>
      </w:pPr>
      <w:r w:rsidRPr="00FE1D98">
        <w:rPr>
          <w:lang w:val="cs-CZ"/>
        </w:rPr>
        <w:lastRenderedPageBreak/>
        <w:t>Řešení výrazů</w:t>
      </w:r>
    </w:p>
    <w:p w14:paraId="683E6BC1" w14:textId="77777777" w:rsidR="001C6C01" w:rsidRPr="00FE1D98" w:rsidRDefault="001C6C01" w:rsidP="001C6C01">
      <w:pPr>
        <w:rPr>
          <w:lang w:val="cs-CZ"/>
        </w:rPr>
      </w:pPr>
      <w:r w:rsidRPr="00FE1D98">
        <w:rPr>
          <w:lang w:val="cs-CZ"/>
        </w:rPr>
        <w:t xml:space="preserve">Kategorie bloků </w:t>
      </w:r>
      <w:proofErr w:type="spellStart"/>
      <w:r w:rsidRPr="00FE1D98">
        <w:rPr>
          <w:color w:val="FF7000"/>
          <w:lang w:val="cs-CZ"/>
        </w:rPr>
        <w:t>Operators</w:t>
      </w:r>
      <w:proofErr w:type="spellEnd"/>
      <w:r w:rsidRPr="00FE1D98">
        <w:rPr>
          <w:lang w:val="cs-CZ"/>
        </w:rPr>
        <w:t xml:space="preserve"> (</w:t>
      </w:r>
      <w:r>
        <w:rPr>
          <w:lang w:val="cs-CZ"/>
        </w:rPr>
        <w:t>Operátory</w:t>
      </w:r>
      <w:r w:rsidRPr="00FE1D98">
        <w:rPr>
          <w:lang w:val="cs-CZ"/>
        </w:rPr>
        <w:t>) v </w:t>
      </w:r>
      <w:proofErr w:type="spellStart"/>
      <w:r w:rsidRPr="00FE1D98">
        <w:rPr>
          <w:lang w:val="cs-CZ"/>
        </w:rPr>
        <w:t>EdScratchi</w:t>
      </w:r>
      <w:proofErr w:type="spellEnd"/>
      <w:r w:rsidRPr="00FE1D98">
        <w:rPr>
          <w:lang w:val="cs-CZ"/>
        </w:rPr>
        <w:t xml:space="preserve"> obsahuje speciální bloky, které potřebujete k napsání výrazu. Tyto bloky používají matematické značky (jinými slovy symboly) ke srovnání levé a pravé strany výrazu. </w:t>
      </w:r>
    </w:p>
    <w:p w14:paraId="3DB8B67C" w14:textId="24236D57" w:rsidR="001C6C01" w:rsidRPr="00FE1D98" w:rsidRDefault="001C6C01" w:rsidP="001C6C01">
      <w:pPr>
        <w:rPr>
          <w:lang w:val="cs-CZ"/>
        </w:rPr>
      </w:pPr>
      <w:r w:rsidRPr="00FE1D98">
        <w:rPr>
          <w:lang w:val="cs-CZ"/>
        </w:rPr>
        <w:t xml:space="preserve">Např. výraz </w:t>
      </w:r>
      <w:r w:rsidR="00B57C23">
        <w:rPr>
          <w:lang w:val="cs-CZ"/>
        </w:rPr>
        <w:t>„</w:t>
      </w:r>
      <w:r w:rsidRPr="00FE1D98">
        <w:rPr>
          <w:lang w:val="cs-CZ"/>
        </w:rPr>
        <w:t>Je A menší než B?</w:t>
      </w:r>
      <w:r w:rsidR="00B57C23">
        <w:rPr>
          <w:lang w:val="cs-CZ"/>
        </w:rPr>
        <w:t>“</w:t>
      </w:r>
      <w:r w:rsidRPr="00FE1D98">
        <w:rPr>
          <w:lang w:val="cs-CZ"/>
        </w:rPr>
        <w:t xml:space="preserve"> je v </w:t>
      </w:r>
      <w:proofErr w:type="spellStart"/>
      <w:r w:rsidRPr="00FE1D98">
        <w:rPr>
          <w:lang w:val="cs-CZ"/>
        </w:rPr>
        <w:t>EdScratchi</w:t>
      </w:r>
      <w:proofErr w:type="spellEnd"/>
      <w:r w:rsidRPr="00FE1D98">
        <w:rPr>
          <w:lang w:val="cs-CZ"/>
        </w:rPr>
        <w:t xml:space="preserve"> zapsán jako </w:t>
      </w:r>
      <w:r w:rsidR="00B57C23">
        <w:rPr>
          <w:lang w:val="cs-CZ"/>
        </w:rPr>
        <w:t>„</w:t>
      </w:r>
      <w:r w:rsidRPr="00FE1D98">
        <w:rPr>
          <w:lang w:val="cs-CZ"/>
        </w:rPr>
        <w:t xml:space="preserve">A </w:t>
      </w:r>
      <w:proofErr w:type="gramStart"/>
      <w:r w:rsidRPr="00FE1D98">
        <w:rPr>
          <w:lang w:val="cs-CZ"/>
        </w:rPr>
        <w:t>&lt; B</w:t>
      </w:r>
      <w:proofErr w:type="gramEnd"/>
      <w:r w:rsidR="00B57C23">
        <w:rPr>
          <w:lang w:val="cs-CZ"/>
        </w:rPr>
        <w:t>“</w:t>
      </w:r>
      <w:r w:rsidRPr="00FE1D98">
        <w:rPr>
          <w:lang w:val="cs-CZ"/>
        </w:rPr>
        <w:t xml:space="preserve"> a výraz </w:t>
      </w:r>
      <w:r w:rsidR="00B57C23">
        <w:rPr>
          <w:lang w:val="cs-CZ"/>
        </w:rPr>
        <w:t>„</w:t>
      </w:r>
      <w:r w:rsidRPr="00FE1D98">
        <w:rPr>
          <w:lang w:val="cs-CZ"/>
        </w:rPr>
        <w:t>Je A rovno B?</w:t>
      </w:r>
      <w:r w:rsidR="00B57C23">
        <w:rPr>
          <w:lang w:val="cs-CZ"/>
        </w:rPr>
        <w:t>“</w:t>
      </w:r>
      <w:r w:rsidRPr="00FE1D98">
        <w:rPr>
          <w:lang w:val="cs-CZ"/>
        </w:rPr>
        <w:t xml:space="preserve"> je zapsán jako </w:t>
      </w:r>
      <w:r w:rsidR="00B57C23">
        <w:rPr>
          <w:lang w:val="cs-CZ"/>
        </w:rPr>
        <w:t>„</w:t>
      </w:r>
      <w:r w:rsidRPr="00FE1D98">
        <w:rPr>
          <w:lang w:val="cs-CZ"/>
        </w:rPr>
        <w:t>A = B</w:t>
      </w:r>
      <w:r w:rsidR="00B57C23">
        <w:rPr>
          <w:lang w:val="cs-CZ"/>
        </w:rPr>
        <w:t>“</w:t>
      </w:r>
      <w:r w:rsidRPr="00FE1D98">
        <w:rPr>
          <w:lang w:val="cs-CZ"/>
        </w:rPr>
        <w:t xml:space="preserve">. </w:t>
      </w:r>
    </w:p>
    <w:tbl>
      <w:tblPr>
        <w:tblStyle w:val="Mkatabulky"/>
        <w:tblpPr w:leftFromText="180" w:rightFromText="180" w:vertAnchor="text" w:horzAnchor="margin" w:tblpXSpec="center" w:tblpY="385"/>
        <w:tblW w:w="0" w:type="auto"/>
        <w:tblLook w:val="04A0" w:firstRow="1" w:lastRow="0" w:firstColumn="1" w:lastColumn="0" w:noHBand="0" w:noVBand="1"/>
      </w:tblPr>
      <w:tblGrid>
        <w:gridCol w:w="894"/>
        <w:gridCol w:w="2984"/>
      </w:tblGrid>
      <w:tr w:rsidR="001C6C01" w:rsidRPr="00FE1D98" w14:paraId="348463E4" w14:textId="77777777" w:rsidTr="001C6C01">
        <w:tc>
          <w:tcPr>
            <w:tcW w:w="0" w:type="auto"/>
          </w:tcPr>
          <w:p w14:paraId="723D980C" w14:textId="77777777" w:rsidR="001C6C01" w:rsidRPr="00FE1D98" w:rsidRDefault="001C6C01" w:rsidP="001C6C01">
            <w:pPr>
              <w:jc w:val="center"/>
              <w:rPr>
                <w:b/>
                <w:color w:val="FF7000"/>
                <w:lang w:val="cs-CZ"/>
              </w:rPr>
            </w:pPr>
            <w:r w:rsidRPr="00FE1D98">
              <w:rPr>
                <w:b/>
                <w:color w:val="FF7000"/>
                <w:lang w:val="cs-CZ"/>
              </w:rPr>
              <w:t>Výraz</w:t>
            </w:r>
          </w:p>
        </w:tc>
        <w:tc>
          <w:tcPr>
            <w:tcW w:w="0" w:type="auto"/>
          </w:tcPr>
          <w:p w14:paraId="3FFEFEDE" w14:textId="77777777" w:rsidR="001C6C01" w:rsidRPr="00FE1D98" w:rsidRDefault="001C6C01" w:rsidP="001C6C01">
            <w:pPr>
              <w:jc w:val="center"/>
              <w:rPr>
                <w:b/>
                <w:color w:val="FF7000"/>
                <w:lang w:val="cs-CZ"/>
              </w:rPr>
            </w:pPr>
            <w:r w:rsidRPr="00FE1D98">
              <w:rPr>
                <w:b/>
                <w:color w:val="FF7000"/>
                <w:lang w:val="cs-CZ"/>
              </w:rPr>
              <w:t>Význam</w:t>
            </w:r>
          </w:p>
        </w:tc>
      </w:tr>
      <w:tr w:rsidR="001C6C01" w:rsidRPr="00FE1D98" w14:paraId="5FE9586B" w14:textId="77777777" w:rsidTr="001C6C01">
        <w:tc>
          <w:tcPr>
            <w:tcW w:w="0" w:type="auto"/>
          </w:tcPr>
          <w:p w14:paraId="55F8E21E" w14:textId="77777777" w:rsidR="001C6C01" w:rsidRPr="00FE1D98" w:rsidRDefault="001C6C01" w:rsidP="001C6C01">
            <w:pPr>
              <w:rPr>
                <w:lang w:val="cs-CZ"/>
              </w:rPr>
            </w:pPr>
            <w:r w:rsidRPr="00FE1D98">
              <w:rPr>
                <w:lang w:val="cs-CZ"/>
              </w:rPr>
              <w:t>A = B</w:t>
            </w:r>
          </w:p>
        </w:tc>
        <w:tc>
          <w:tcPr>
            <w:tcW w:w="0" w:type="auto"/>
          </w:tcPr>
          <w:p w14:paraId="48076CE5" w14:textId="77777777" w:rsidR="001C6C01" w:rsidRPr="00FE1D98" w:rsidRDefault="001C6C01" w:rsidP="001C6C01">
            <w:pPr>
              <w:rPr>
                <w:lang w:val="cs-CZ"/>
              </w:rPr>
            </w:pPr>
            <w:r w:rsidRPr="00FE1D98">
              <w:rPr>
                <w:noProof/>
                <w:lang w:val="cs-CZ"/>
              </w:rPr>
              <w:t>Je A shodné s B?</w:t>
            </w:r>
          </w:p>
        </w:tc>
      </w:tr>
      <w:tr w:rsidR="001C6C01" w:rsidRPr="00FE1D98" w14:paraId="56B16737" w14:textId="77777777" w:rsidTr="001C6C01">
        <w:tc>
          <w:tcPr>
            <w:tcW w:w="0" w:type="auto"/>
          </w:tcPr>
          <w:p w14:paraId="15F1E8CD" w14:textId="77777777" w:rsidR="001C6C01" w:rsidRPr="00FE1D98" w:rsidRDefault="001C6C01" w:rsidP="001C6C01">
            <w:pPr>
              <w:rPr>
                <w:lang w:val="cs-CZ"/>
              </w:rPr>
            </w:pPr>
            <w:r w:rsidRPr="00FE1D98">
              <w:rPr>
                <w:lang w:val="cs-CZ"/>
              </w:rPr>
              <w:t xml:space="preserve">A </w:t>
            </w:r>
            <w:r w:rsidRPr="00FE1D98">
              <w:rPr>
                <w:rFonts w:ascii="Courier New" w:hAnsi="Courier New" w:cs="Courier New"/>
                <w:b/>
                <w:lang w:val="cs-CZ"/>
              </w:rPr>
              <w:t>≠</w:t>
            </w:r>
            <w:r w:rsidRPr="00FE1D98">
              <w:rPr>
                <w:lang w:val="cs-CZ"/>
              </w:rPr>
              <w:t xml:space="preserve"> B</w:t>
            </w:r>
          </w:p>
        </w:tc>
        <w:tc>
          <w:tcPr>
            <w:tcW w:w="0" w:type="auto"/>
          </w:tcPr>
          <w:p w14:paraId="7C7CB179" w14:textId="77777777" w:rsidR="001C6C01" w:rsidRPr="00FE1D98" w:rsidRDefault="001C6C01" w:rsidP="001C6C01">
            <w:pPr>
              <w:rPr>
                <w:lang w:val="cs-CZ"/>
              </w:rPr>
            </w:pPr>
            <w:r w:rsidRPr="00FE1D98">
              <w:rPr>
                <w:noProof/>
                <w:lang w:val="cs-CZ"/>
              </w:rPr>
              <w:t>Není A rovno B?</w:t>
            </w:r>
          </w:p>
        </w:tc>
      </w:tr>
      <w:tr w:rsidR="001C6C01" w:rsidRPr="00FE1D98" w14:paraId="41F4A3CC" w14:textId="77777777" w:rsidTr="001C6C01">
        <w:tc>
          <w:tcPr>
            <w:tcW w:w="0" w:type="auto"/>
          </w:tcPr>
          <w:p w14:paraId="6ED19759" w14:textId="77777777" w:rsidR="001C6C01" w:rsidRPr="00FE1D98" w:rsidRDefault="001C6C01" w:rsidP="001C6C01">
            <w:pPr>
              <w:rPr>
                <w:lang w:val="cs-CZ"/>
              </w:rPr>
            </w:pPr>
            <w:proofErr w:type="gramStart"/>
            <w:r w:rsidRPr="00FE1D98">
              <w:rPr>
                <w:lang w:val="cs-CZ"/>
              </w:rPr>
              <w:t>A &gt;</w:t>
            </w:r>
            <w:proofErr w:type="gramEnd"/>
            <w:r w:rsidRPr="00FE1D98">
              <w:rPr>
                <w:lang w:val="cs-CZ"/>
              </w:rPr>
              <w:t xml:space="preserve"> B</w:t>
            </w:r>
          </w:p>
        </w:tc>
        <w:tc>
          <w:tcPr>
            <w:tcW w:w="0" w:type="auto"/>
          </w:tcPr>
          <w:p w14:paraId="79A82086" w14:textId="77777777" w:rsidR="001C6C01" w:rsidRPr="00FE1D98" w:rsidRDefault="001C6C01" w:rsidP="001C6C01">
            <w:pPr>
              <w:rPr>
                <w:lang w:val="cs-CZ"/>
              </w:rPr>
            </w:pPr>
            <w:r w:rsidRPr="00FE1D98">
              <w:rPr>
                <w:noProof/>
                <w:lang w:val="cs-CZ"/>
              </w:rPr>
              <w:t>Je A větší než B?</w:t>
            </w:r>
          </w:p>
        </w:tc>
      </w:tr>
      <w:tr w:rsidR="001C6C01" w:rsidRPr="00FE1D98" w14:paraId="79DA4FAC" w14:textId="77777777" w:rsidTr="001C6C01">
        <w:tc>
          <w:tcPr>
            <w:tcW w:w="0" w:type="auto"/>
          </w:tcPr>
          <w:p w14:paraId="613CB155" w14:textId="77777777" w:rsidR="001C6C01" w:rsidRPr="00FE1D98" w:rsidRDefault="001C6C01" w:rsidP="001C6C01">
            <w:pPr>
              <w:rPr>
                <w:lang w:val="cs-CZ"/>
              </w:rPr>
            </w:pPr>
            <w:proofErr w:type="gramStart"/>
            <w:r w:rsidRPr="00FE1D98">
              <w:rPr>
                <w:lang w:val="cs-CZ"/>
              </w:rPr>
              <w:t>A &gt;</w:t>
            </w:r>
            <w:proofErr w:type="gramEnd"/>
            <w:r w:rsidRPr="00FE1D98">
              <w:rPr>
                <w:lang w:val="cs-CZ"/>
              </w:rPr>
              <w:t>= B</w:t>
            </w:r>
          </w:p>
        </w:tc>
        <w:tc>
          <w:tcPr>
            <w:tcW w:w="0" w:type="auto"/>
          </w:tcPr>
          <w:p w14:paraId="706BFD1E" w14:textId="77777777" w:rsidR="001C6C01" w:rsidRPr="00FE1D98" w:rsidRDefault="001C6C01" w:rsidP="001C6C01">
            <w:pPr>
              <w:rPr>
                <w:lang w:val="cs-CZ"/>
              </w:rPr>
            </w:pPr>
            <w:r w:rsidRPr="00FE1D98">
              <w:rPr>
                <w:noProof/>
                <w:lang w:val="cs-CZ"/>
              </w:rPr>
              <w:t>Je A větší nebo rovno B?</w:t>
            </w:r>
          </w:p>
        </w:tc>
      </w:tr>
      <w:tr w:rsidR="001C6C01" w:rsidRPr="00FE1D98" w14:paraId="194EBBC5" w14:textId="77777777" w:rsidTr="001C6C01">
        <w:tc>
          <w:tcPr>
            <w:tcW w:w="0" w:type="auto"/>
          </w:tcPr>
          <w:p w14:paraId="472F695A" w14:textId="77777777" w:rsidR="001C6C01" w:rsidRPr="00FE1D98" w:rsidRDefault="001C6C01" w:rsidP="001C6C01">
            <w:pPr>
              <w:rPr>
                <w:lang w:val="cs-CZ"/>
              </w:rPr>
            </w:pPr>
            <w:r w:rsidRPr="00FE1D98">
              <w:rPr>
                <w:lang w:val="cs-CZ"/>
              </w:rPr>
              <w:t xml:space="preserve">A </w:t>
            </w:r>
            <w:proofErr w:type="gramStart"/>
            <w:r w:rsidRPr="00FE1D98">
              <w:rPr>
                <w:lang w:val="cs-CZ"/>
              </w:rPr>
              <w:t>&lt; B</w:t>
            </w:r>
            <w:proofErr w:type="gramEnd"/>
          </w:p>
        </w:tc>
        <w:tc>
          <w:tcPr>
            <w:tcW w:w="0" w:type="auto"/>
          </w:tcPr>
          <w:p w14:paraId="00E982E2" w14:textId="77777777" w:rsidR="001C6C01" w:rsidRPr="00FE1D98" w:rsidRDefault="001C6C01" w:rsidP="001C6C01">
            <w:pPr>
              <w:rPr>
                <w:lang w:val="cs-CZ"/>
              </w:rPr>
            </w:pPr>
            <w:r w:rsidRPr="00FE1D98">
              <w:rPr>
                <w:noProof/>
                <w:lang w:val="cs-CZ"/>
              </w:rPr>
              <w:t>Je A menší než B?</w:t>
            </w:r>
          </w:p>
        </w:tc>
      </w:tr>
      <w:tr w:rsidR="001C6C01" w:rsidRPr="00FE1D98" w14:paraId="6891F6E4" w14:textId="77777777" w:rsidTr="001C6C01">
        <w:tc>
          <w:tcPr>
            <w:tcW w:w="0" w:type="auto"/>
          </w:tcPr>
          <w:p w14:paraId="7C8639B9" w14:textId="77777777" w:rsidR="001C6C01" w:rsidRPr="00FE1D98" w:rsidRDefault="001C6C01" w:rsidP="001C6C01">
            <w:pPr>
              <w:rPr>
                <w:lang w:val="cs-CZ"/>
              </w:rPr>
            </w:pPr>
            <w:r w:rsidRPr="00FE1D98">
              <w:rPr>
                <w:lang w:val="cs-CZ"/>
              </w:rPr>
              <w:t>A &lt;= B</w:t>
            </w:r>
          </w:p>
        </w:tc>
        <w:tc>
          <w:tcPr>
            <w:tcW w:w="0" w:type="auto"/>
          </w:tcPr>
          <w:p w14:paraId="44616CA6" w14:textId="77777777" w:rsidR="001C6C01" w:rsidRPr="00FE1D98" w:rsidRDefault="001C6C01" w:rsidP="001C6C01">
            <w:pPr>
              <w:rPr>
                <w:lang w:val="cs-CZ"/>
              </w:rPr>
            </w:pPr>
            <w:r w:rsidRPr="00FE1D98">
              <w:rPr>
                <w:noProof/>
                <w:lang w:val="cs-CZ"/>
              </w:rPr>
              <w:t>Je A menší nebo rovno B?</w:t>
            </w:r>
          </w:p>
        </w:tc>
      </w:tr>
    </w:tbl>
    <w:p w14:paraId="42B979D2" w14:textId="77777777" w:rsidR="001C6C01" w:rsidRPr="00FE1D98" w:rsidRDefault="001C6C01" w:rsidP="001C6C01">
      <w:pPr>
        <w:rPr>
          <w:lang w:val="cs-CZ"/>
        </w:rPr>
      </w:pPr>
      <w:r w:rsidRPr="00FE1D98">
        <w:rPr>
          <w:lang w:val="cs-CZ"/>
        </w:rPr>
        <w:t>Podívejte se na seznam výrazů, které můžete v </w:t>
      </w:r>
      <w:proofErr w:type="spellStart"/>
      <w:r w:rsidRPr="00FE1D98">
        <w:rPr>
          <w:lang w:val="cs-CZ"/>
        </w:rPr>
        <w:t>EdScratchi</w:t>
      </w:r>
      <w:proofErr w:type="spellEnd"/>
      <w:r w:rsidRPr="00FE1D98">
        <w:rPr>
          <w:lang w:val="cs-CZ"/>
        </w:rPr>
        <w:t xml:space="preserve"> napsat:</w:t>
      </w:r>
    </w:p>
    <w:p w14:paraId="608343D4" w14:textId="77777777" w:rsidR="001C6C01" w:rsidRPr="00FE1D98" w:rsidRDefault="001C6C01" w:rsidP="001C6C01">
      <w:pPr>
        <w:tabs>
          <w:tab w:val="left" w:pos="6946"/>
        </w:tabs>
        <w:rPr>
          <w:lang w:val="cs-CZ"/>
        </w:rPr>
      </w:pPr>
    </w:p>
    <w:p w14:paraId="26CE145A" w14:textId="77777777" w:rsidR="001C6C01" w:rsidRPr="00FE1D98" w:rsidRDefault="001C6C01" w:rsidP="001C6C01">
      <w:pPr>
        <w:rPr>
          <w:lang w:val="cs-CZ"/>
        </w:rPr>
      </w:pPr>
    </w:p>
    <w:p w14:paraId="4AEF8F98" w14:textId="77777777" w:rsidR="001C6C01" w:rsidRPr="00FE1D98" w:rsidRDefault="001C6C01" w:rsidP="001C6C01">
      <w:pPr>
        <w:rPr>
          <w:lang w:val="cs-CZ"/>
        </w:rPr>
      </w:pPr>
    </w:p>
    <w:p w14:paraId="63649E52" w14:textId="77777777" w:rsidR="001C6C01" w:rsidRPr="00FE1D98" w:rsidRDefault="001C6C01" w:rsidP="001C6C01">
      <w:pPr>
        <w:rPr>
          <w:lang w:val="cs-CZ"/>
        </w:rPr>
      </w:pPr>
    </w:p>
    <w:p w14:paraId="261AA368" w14:textId="77777777" w:rsidR="001C6C01" w:rsidRPr="00FE1D98" w:rsidRDefault="001C6C01" w:rsidP="001C6C01">
      <w:pPr>
        <w:rPr>
          <w:lang w:val="cs-CZ"/>
        </w:rPr>
      </w:pPr>
    </w:p>
    <w:p w14:paraId="66FB8AAC" w14:textId="26C62E20" w:rsidR="001C6C01" w:rsidRPr="00FE1D98" w:rsidRDefault="001C6C01" w:rsidP="001C6C01">
      <w:pPr>
        <w:rPr>
          <w:lang w:val="cs-CZ"/>
        </w:rPr>
      </w:pPr>
      <w:r w:rsidRPr="00FE1D98">
        <w:rPr>
          <w:lang w:val="cs-CZ"/>
        </w:rPr>
        <w:t xml:space="preserve"> </w:t>
      </w:r>
      <w:r w:rsidR="00F11A33">
        <w:rPr>
          <w:lang w:val="cs-CZ"/>
        </w:rPr>
        <w:t>„</w:t>
      </w:r>
      <w:r w:rsidRPr="00FE1D98">
        <w:rPr>
          <w:noProof/>
          <w:lang w:val="cs-CZ"/>
        </w:rPr>
        <w:t>A</w:t>
      </w:r>
      <w:r w:rsidR="00F11A33">
        <w:rPr>
          <w:lang w:val="cs-CZ"/>
        </w:rPr>
        <w:t>“</w:t>
      </w:r>
      <w:r w:rsidRPr="00FE1D98">
        <w:rPr>
          <w:lang w:val="cs-CZ"/>
        </w:rPr>
        <w:t xml:space="preserve"> a </w:t>
      </w:r>
      <w:r w:rsidR="00F11A33">
        <w:rPr>
          <w:lang w:val="cs-CZ"/>
        </w:rPr>
        <w:t>„</w:t>
      </w:r>
      <w:r w:rsidRPr="00FE1D98">
        <w:rPr>
          <w:lang w:val="cs-CZ"/>
        </w:rPr>
        <w:t>B</w:t>
      </w:r>
      <w:r w:rsidR="00F11A33">
        <w:rPr>
          <w:lang w:val="cs-CZ"/>
        </w:rPr>
        <w:t>“</w:t>
      </w:r>
      <w:r w:rsidRPr="00FE1D98">
        <w:rPr>
          <w:lang w:val="cs-CZ"/>
        </w:rPr>
        <w:t xml:space="preserve"> ve výrazech můžete nahradit jakýmikoli hodnotami. Pomocí těchto hodnot můžete rovněž provádět výpočty. Např. </w:t>
      </w:r>
      <w:r w:rsidR="0056285D">
        <w:rPr>
          <w:lang w:val="cs-CZ"/>
        </w:rPr>
        <w:t>„</w:t>
      </w:r>
      <w:r w:rsidRPr="00FE1D98">
        <w:rPr>
          <w:lang w:val="cs-CZ"/>
        </w:rPr>
        <w:t>(A + 2</w:t>
      </w:r>
      <w:proofErr w:type="gramStart"/>
      <w:r w:rsidRPr="00FE1D98">
        <w:rPr>
          <w:lang w:val="cs-CZ"/>
        </w:rPr>
        <w:t>) &gt;</w:t>
      </w:r>
      <w:proofErr w:type="gramEnd"/>
      <w:r w:rsidRPr="00FE1D98">
        <w:rPr>
          <w:lang w:val="cs-CZ"/>
        </w:rPr>
        <w:t xml:space="preserve"> B</w:t>
      </w:r>
      <w:r w:rsidR="0056285D">
        <w:rPr>
          <w:lang w:val="cs-CZ"/>
        </w:rPr>
        <w:t>“</w:t>
      </w:r>
      <w:r w:rsidRPr="00FE1D98">
        <w:rPr>
          <w:lang w:val="cs-CZ"/>
        </w:rPr>
        <w:t xml:space="preserve"> znamená </w:t>
      </w:r>
      <w:r w:rsidR="0056285D">
        <w:rPr>
          <w:lang w:val="cs-CZ"/>
        </w:rPr>
        <w:t>„</w:t>
      </w:r>
      <w:r w:rsidRPr="00FE1D98">
        <w:rPr>
          <w:lang w:val="cs-CZ"/>
        </w:rPr>
        <w:t xml:space="preserve">Je A plus </w:t>
      </w:r>
      <w:r w:rsidRPr="00FE1D98">
        <w:rPr>
          <w:noProof/>
          <w:lang w:val="cs-CZ"/>
        </w:rPr>
        <w:t>2</w:t>
      </w:r>
      <w:r w:rsidRPr="00FE1D98">
        <w:rPr>
          <w:lang w:val="cs-CZ"/>
        </w:rPr>
        <w:t xml:space="preserve"> větší než B?</w:t>
      </w:r>
      <w:r w:rsidR="0056285D">
        <w:rPr>
          <w:lang w:val="cs-CZ"/>
        </w:rPr>
        <w:t>“</w:t>
      </w:r>
    </w:p>
    <w:p w14:paraId="5B03C3AC" w14:textId="38AA5E08" w:rsidR="001C6C01" w:rsidRPr="00FE1D98" w:rsidRDefault="001C6C01" w:rsidP="001C6C01">
      <w:pPr>
        <w:rPr>
          <w:lang w:val="cs-CZ"/>
        </w:rPr>
      </w:pPr>
      <w:r w:rsidRPr="00FE1D98">
        <w:rPr>
          <w:lang w:val="cs-CZ"/>
        </w:rPr>
        <w:t xml:space="preserve">Při psaní kódu výrazy fungují v konkrétním pořadí. Pokud váš výraz zahrnuje výpočty, výraz </w:t>
      </w:r>
      <w:proofErr w:type="gramStart"/>
      <w:r w:rsidRPr="00FE1D98">
        <w:rPr>
          <w:lang w:val="cs-CZ"/>
        </w:rPr>
        <w:t>dokončí</w:t>
      </w:r>
      <w:proofErr w:type="gramEnd"/>
      <w:r w:rsidRPr="00FE1D98">
        <w:rPr>
          <w:lang w:val="cs-CZ"/>
        </w:rPr>
        <w:t xml:space="preserve"> nejprve výpočty. Poté porovná levou stranu výrazu s pravou stranou a vyhodnotí výraz buď jako </w:t>
      </w:r>
      <w:r w:rsidR="0056285D">
        <w:rPr>
          <w:lang w:val="cs-CZ"/>
        </w:rPr>
        <w:t>„</w:t>
      </w:r>
      <w:r w:rsidRPr="00FE1D98">
        <w:rPr>
          <w:lang w:val="cs-CZ"/>
        </w:rPr>
        <w:t>pravdivý</w:t>
      </w:r>
      <w:r w:rsidR="0056285D">
        <w:rPr>
          <w:lang w:val="cs-CZ"/>
        </w:rPr>
        <w:t>“</w:t>
      </w:r>
      <w:r w:rsidRPr="00FE1D98">
        <w:rPr>
          <w:lang w:val="cs-CZ"/>
        </w:rPr>
        <w:t xml:space="preserve"> nebo </w:t>
      </w:r>
      <w:r w:rsidR="0056285D">
        <w:rPr>
          <w:lang w:val="cs-CZ"/>
        </w:rPr>
        <w:t>„</w:t>
      </w:r>
      <w:r w:rsidRPr="00FE1D98">
        <w:rPr>
          <w:lang w:val="cs-CZ"/>
        </w:rPr>
        <w:t>nepravdivý</w:t>
      </w:r>
      <w:r w:rsidR="0056285D">
        <w:rPr>
          <w:lang w:val="cs-CZ"/>
        </w:rPr>
        <w:t>“</w:t>
      </w:r>
      <w:r w:rsidRPr="00FE1D98">
        <w:rPr>
          <w:lang w:val="cs-CZ"/>
        </w:rPr>
        <w:t>.</w:t>
      </w:r>
    </w:p>
    <w:p w14:paraId="3A76797F" w14:textId="2DC306E6" w:rsidR="001C6C01" w:rsidRPr="00FE1D98" w:rsidRDefault="001C6C01" w:rsidP="001C6C01">
      <w:pPr>
        <w:rPr>
          <w:lang w:val="cs-CZ"/>
        </w:rPr>
      </w:pPr>
      <w:r w:rsidRPr="00FE1D98">
        <w:rPr>
          <w:noProof/>
          <w:lang w:val="cs-CZ"/>
        </w:rPr>
        <mc:AlternateContent>
          <mc:Choice Requires="wpg">
            <w:drawing>
              <wp:anchor distT="0" distB="0" distL="114300" distR="114300" simplePos="0" relativeHeight="253474816" behindDoc="0" locked="0" layoutInCell="1" allowOverlap="1" wp14:anchorId="074F40F2" wp14:editId="274D0BC4">
                <wp:simplePos x="0" y="0"/>
                <wp:positionH relativeFrom="column">
                  <wp:posOffset>-30480</wp:posOffset>
                </wp:positionH>
                <wp:positionV relativeFrom="paragraph">
                  <wp:posOffset>1015034</wp:posOffset>
                </wp:positionV>
                <wp:extent cx="5715000" cy="3637129"/>
                <wp:effectExtent l="0" t="0" r="19050" b="20955"/>
                <wp:wrapTopAndBottom/>
                <wp:docPr id="1501" name="Group 1501"/>
                <wp:cNvGraphicFramePr/>
                <a:graphic xmlns:a="http://schemas.openxmlformats.org/drawingml/2006/main">
                  <a:graphicData uri="http://schemas.microsoft.com/office/word/2010/wordprocessingGroup">
                    <wpg:wgp>
                      <wpg:cNvGrpSpPr/>
                      <wpg:grpSpPr>
                        <a:xfrm>
                          <a:off x="0" y="0"/>
                          <a:ext cx="5715000" cy="3637129"/>
                          <a:chOff x="0" y="0"/>
                          <a:chExt cx="5715000" cy="3159659"/>
                        </a:xfrm>
                      </wpg:grpSpPr>
                      <wps:wsp>
                        <wps:cNvPr id="1462" name="Text Box 1462"/>
                        <wps:cNvSpPr txBox="1">
                          <a:spLocks noChangeArrowheads="1"/>
                        </wps:cNvSpPr>
                        <wps:spPr bwMode="auto">
                          <a:xfrm>
                            <a:off x="0" y="672999"/>
                            <a:ext cx="5715000" cy="2486660"/>
                          </a:xfrm>
                          <a:prstGeom prst="roundRect">
                            <a:avLst>
                              <a:gd name="adj" fmla="val 7850"/>
                            </a:avLst>
                          </a:prstGeom>
                          <a:solidFill>
                            <a:srgbClr val="FFFFFF"/>
                          </a:solidFill>
                          <a:ln w="9525">
                            <a:solidFill>
                              <a:schemeClr val="tx1">
                                <a:lumMod val="65000"/>
                                <a:lumOff val="35000"/>
                              </a:schemeClr>
                            </a:solidFill>
                            <a:miter lim="800000"/>
                            <a:headEnd/>
                            <a:tailEnd/>
                          </a:ln>
                        </wps:spPr>
                        <wps:txbx>
                          <w:txbxContent>
                            <w:p w14:paraId="1E158730" w14:textId="2075D181" w:rsidR="002A1612" w:rsidRPr="00394568" w:rsidRDefault="002A1612" w:rsidP="001C6C01">
                              <w:pPr>
                                <w:rPr>
                                  <w:lang w:val="cs-CZ"/>
                                </w:rPr>
                              </w:pPr>
                              <w:bookmarkStart w:id="153" w:name="_Hlk17487558"/>
                              <w:bookmarkStart w:id="154" w:name="_Hlk17487559"/>
                              <w:r w:rsidRPr="00394568">
                                <w:rPr>
                                  <w:lang w:val="cs-CZ"/>
                                </w:rPr>
                                <w:t>Přestože výrazy vyhodnocují čísla a mohou obsahovat matematiku,</w:t>
                              </w:r>
                              <w:r>
                                <w:rPr>
                                  <w:lang w:val="cs-CZ"/>
                                </w:rPr>
                                <w:t xml:space="preserve"> jejich řešením je vždy jedna ze dvou odpovědí</w:t>
                              </w:r>
                              <w:r w:rsidRPr="00394568">
                                <w:rPr>
                                  <w:lang w:val="cs-CZ"/>
                                </w:rPr>
                                <w:t xml:space="preserve">: </w:t>
                              </w:r>
                              <w:r>
                                <w:rPr>
                                  <w:lang w:val="cs-CZ"/>
                                </w:rPr>
                                <w:t>„</w:t>
                              </w:r>
                              <w:proofErr w:type="spellStart"/>
                              <w:r w:rsidRPr="00394568">
                                <w:rPr>
                                  <w:lang w:val="cs-CZ"/>
                                </w:rPr>
                                <w:t>true</w:t>
                              </w:r>
                              <w:proofErr w:type="spellEnd"/>
                              <w:r>
                                <w:rPr>
                                  <w:lang w:val="cs-CZ"/>
                                </w:rPr>
                                <w:t>“</w:t>
                              </w:r>
                              <w:r w:rsidRPr="00394568">
                                <w:rPr>
                                  <w:lang w:val="cs-CZ"/>
                                </w:rPr>
                                <w:t xml:space="preserve"> </w:t>
                              </w:r>
                              <w:r>
                                <w:rPr>
                                  <w:lang w:val="cs-CZ"/>
                                </w:rPr>
                                <w:t>(pravdivý) nebo</w:t>
                              </w:r>
                              <w:r w:rsidRPr="00394568">
                                <w:rPr>
                                  <w:lang w:val="cs-CZ"/>
                                </w:rPr>
                                <w:t xml:space="preserve"> </w:t>
                              </w:r>
                              <w:r>
                                <w:rPr>
                                  <w:lang w:val="cs-CZ"/>
                                </w:rPr>
                                <w:t>„</w:t>
                              </w:r>
                              <w:proofErr w:type="spellStart"/>
                              <w:r w:rsidRPr="00394568">
                                <w:rPr>
                                  <w:lang w:val="cs-CZ"/>
                                </w:rPr>
                                <w:t>false</w:t>
                              </w:r>
                              <w:proofErr w:type="spellEnd"/>
                              <w:r>
                                <w:rPr>
                                  <w:lang w:val="cs-CZ"/>
                                </w:rPr>
                                <w:t xml:space="preserve">“ (nepravdivý). </w:t>
                              </w:r>
                              <w:r w:rsidRPr="00394568">
                                <w:rPr>
                                  <w:lang w:val="cs-CZ"/>
                                </w:rPr>
                                <w:t xml:space="preserve">Proto jsou při použití s podmíněným kódem tak užitečné. </w:t>
                              </w:r>
                              <w:r>
                                <w:rPr>
                                  <w:lang w:val="cs-CZ"/>
                                </w:rPr>
                                <w:t>Než abychom se museli obávat, jaká bude přesná hodnota výrazu, můžeme pracovat v rámci možností „pravdivý“</w:t>
                              </w:r>
                              <w:r w:rsidRPr="00394568">
                                <w:rPr>
                                  <w:lang w:val="cs-CZ"/>
                                </w:rPr>
                                <w:t xml:space="preserve"> </w:t>
                              </w:r>
                              <w:r>
                                <w:rPr>
                                  <w:lang w:val="cs-CZ"/>
                                </w:rPr>
                                <w:t>a</w:t>
                              </w:r>
                              <w:r w:rsidRPr="00394568">
                                <w:rPr>
                                  <w:lang w:val="cs-CZ"/>
                                </w:rPr>
                                <w:t xml:space="preserve"> </w:t>
                              </w:r>
                              <w:r>
                                <w:rPr>
                                  <w:lang w:val="cs-CZ"/>
                                </w:rPr>
                                <w:t>„nepravdivý“.</w:t>
                              </w:r>
                            </w:p>
                            <w:p w14:paraId="3AF00BF0" w14:textId="62F31183" w:rsidR="002A1612" w:rsidRPr="00394568" w:rsidRDefault="002A1612" w:rsidP="001C6C01">
                              <w:pPr>
                                <w:rPr>
                                  <w:lang w:val="cs-CZ"/>
                                </w:rPr>
                              </w:pPr>
                              <w:r w:rsidRPr="00394568">
                                <w:rPr>
                                  <w:lang w:val="cs-CZ"/>
                                </w:rPr>
                                <w:t xml:space="preserve">Řekněme například, že chcete, aby program něco dělal, pokud je hodnota </w:t>
                              </w:r>
                              <w:r>
                                <w:rPr>
                                  <w:lang w:val="cs-CZ"/>
                                </w:rPr>
                                <w:t>vyšší</w:t>
                              </w:r>
                              <w:r w:rsidRPr="00394568">
                                <w:rPr>
                                  <w:lang w:val="cs-CZ"/>
                                </w:rPr>
                                <w:t xml:space="preserve"> než 10. Namísto psaní </w:t>
                              </w:r>
                              <w:r>
                                <w:rPr>
                                  <w:lang w:val="cs-CZ"/>
                                </w:rPr>
                                <w:t xml:space="preserve">sady </w:t>
                              </w:r>
                              <w:r w:rsidRPr="00394568">
                                <w:rPr>
                                  <w:lang w:val="cs-CZ"/>
                                </w:rPr>
                                <w:t xml:space="preserve">vnořených </w:t>
                              </w:r>
                              <w:proofErr w:type="spellStart"/>
                              <w:r w:rsidRPr="00394568">
                                <w:rPr>
                                  <w:color w:val="FF7000"/>
                                  <w:lang w:val="cs-CZ"/>
                                </w:rPr>
                                <w:t>if</w:t>
                              </w:r>
                              <w:proofErr w:type="spellEnd"/>
                              <w:r w:rsidRPr="00394568">
                                <w:rPr>
                                  <w:lang w:val="cs-CZ"/>
                                </w:rPr>
                                <w:t xml:space="preserve"> bloků pro kontrolu přesné hodnoty můžete použít pouze jeden výraz, který </w:t>
                              </w:r>
                              <w:proofErr w:type="gramStart"/>
                              <w:r w:rsidRPr="00394568">
                                <w:rPr>
                                  <w:color w:val="FF7000"/>
                                  <w:lang w:val="cs-CZ"/>
                                </w:rPr>
                                <w:t>X &gt;</w:t>
                              </w:r>
                              <w:proofErr w:type="gramEnd"/>
                              <w:r w:rsidRPr="00394568">
                                <w:rPr>
                                  <w:color w:val="FF7000"/>
                                  <w:lang w:val="cs-CZ"/>
                                </w:rPr>
                                <w:t xml:space="preserve"> 10</w:t>
                              </w:r>
                              <w:r w:rsidRPr="00394568">
                                <w:rPr>
                                  <w:lang w:val="cs-CZ"/>
                                </w:rPr>
                                <w:t xml:space="preserve">. </w:t>
                              </w:r>
                              <w:r>
                                <w:rPr>
                                  <w:lang w:val="cs-CZ"/>
                                </w:rPr>
                                <w:t>P</w:t>
                              </w:r>
                              <w:r w:rsidRPr="00394568">
                                <w:rPr>
                                  <w:lang w:val="cs-CZ"/>
                                </w:rPr>
                                <w:t>rogram zkontroluje tuto hodnotu</w:t>
                              </w:r>
                              <w:r>
                                <w:rPr>
                                  <w:lang w:val="cs-CZ"/>
                                </w:rPr>
                                <w:t xml:space="preserve"> a bez ohledu na nastavenou hodnotu X, dokud bude X převyšovat 10, bude podmínka pravdivá</w:t>
                              </w:r>
                              <w:r w:rsidRPr="00394568">
                                <w:rPr>
                                  <w:lang w:val="cs-CZ"/>
                                </w:rPr>
                                <w:t>!</w:t>
                              </w:r>
                            </w:p>
                            <w:p w14:paraId="2606C550" w14:textId="6EDCD5F3" w:rsidR="002A1612" w:rsidRPr="00FE265C" w:rsidRDefault="002A1612" w:rsidP="001C6C01">
                              <w:pPr>
                                <w:rPr>
                                  <w:lang w:val="cs-CZ"/>
                                </w:rPr>
                              </w:pPr>
                              <w:r w:rsidRPr="00394568">
                                <w:rPr>
                                  <w:lang w:val="cs-CZ"/>
                                </w:rPr>
                                <w:t xml:space="preserve">V informatice existuje speciální název pro data, která mají pouze jednu ze dvou možných hodnot: </w:t>
                              </w:r>
                              <w:r>
                                <w:rPr>
                                  <w:lang w:val="cs-CZ"/>
                                </w:rPr>
                                <w:t>tento druh dat nazýváme</w:t>
                              </w:r>
                              <w:r w:rsidRPr="00394568">
                                <w:rPr>
                                  <w:lang w:val="cs-CZ"/>
                                </w:rPr>
                                <w:t xml:space="preserve"> </w:t>
                              </w:r>
                              <w:r>
                                <w:rPr>
                                  <w:color w:val="FF7000"/>
                                  <w:lang w:val="cs-CZ"/>
                                </w:rPr>
                                <w:t xml:space="preserve">booleovská </w:t>
                              </w:r>
                              <w:r w:rsidRPr="00394568">
                                <w:rPr>
                                  <w:color w:val="FF7000"/>
                                  <w:lang w:val="cs-CZ"/>
                                </w:rPr>
                                <w:t>data</w:t>
                              </w:r>
                              <w:r>
                                <w:rPr>
                                  <w:color w:val="FF7000"/>
                                  <w:lang w:val="cs-CZ"/>
                                </w:rPr>
                                <w:t xml:space="preserve"> </w:t>
                              </w:r>
                              <w:r w:rsidRPr="009040AE">
                                <w:t>(</w:t>
                              </w:r>
                              <w:proofErr w:type="spellStart"/>
                              <w:r w:rsidRPr="009040AE">
                                <w:rPr>
                                  <w:rFonts w:hint="eastAsia"/>
                                </w:rPr>
                                <w:t>čti</w:t>
                              </w:r>
                              <w:proofErr w:type="spellEnd"/>
                              <w:r w:rsidRPr="009040AE">
                                <w:t xml:space="preserve"> </w:t>
                              </w:r>
                              <w:r w:rsidRPr="009040AE">
                                <w:rPr>
                                  <w:rFonts w:hint="eastAsia"/>
                                </w:rPr>
                                <w:t>„</w:t>
                              </w:r>
                              <w:proofErr w:type="spellStart"/>
                              <w:r w:rsidRPr="009040AE">
                                <w:rPr>
                                  <w:rFonts w:hint="eastAsia"/>
                                </w:rPr>
                                <w:t>bůleovská</w:t>
                              </w:r>
                              <w:proofErr w:type="spellEnd"/>
                              <w:r>
                                <w:t>”</w:t>
                              </w:r>
                              <w:r w:rsidRPr="009040AE">
                                <w:t>)</w:t>
                              </w:r>
                              <w:r w:rsidRPr="00394568">
                                <w:rPr>
                                  <w:lang w:val="cs-CZ"/>
                                </w:rPr>
                                <w:t>.</w:t>
                              </w:r>
                              <w:r w:rsidRPr="00FE265C">
                                <w:rPr>
                                  <w:lang w:val="cs-CZ"/>
                                </w:rPr>
                                <w:t xml:space="preserve"> </w:t>
                              </w:r>
                            </w:p>
                            <w:p w14:paraId="6CCC60B5" w14:textId="77777777" w:rsidR="002A1612" w:rsidRPr="00FE265C" w:rsidRDefault="002A1612" w:rsidP="001C6C01">
                              <w:pPr>
                                <w:rPr>
                                  <w:lang w:val="cs-CZ"/>
                                </w:rPr>
                              </w:pPr>
                            </w:p>
                            <w:bookmarkEnd w:id="153"/>
                            <w:bookmarkEnd w:id="154"/>
                            <w:p w14:paraId="77A6E701" w14:textId="77777777" w:rsidR="002A1612" w:rsidRPr="00FE265C" w:rsidRDefault="002A1612" w:rsidP="001C6C01">
                              <w:pPr>
                                <w:rPr>
                                  <w:lang w:val="cs-CZ"/>
                                </w:rPr>
                              </w:pPr>
                            </w:p>
                          </w:txbxContent>
                        </wps:txbx>
                        <wps:bodyPr rot="0" vert="horz" wrap="square" lIns="91440" tIns="180000" rIns="91440" bIns="90000" anchor="t" anchorCtr="0">
                          <a:noAutofit/>
                        </wps:bodyPr>
                      </wps:wsp>
                      <pic:pic xmlns:pic="http://schemas.openxmlformats.org/drawingml/2006/picture">
                        <pic:nvPicPr>
                          <pic:cNvPr id="1471" name="Picture 1471"/>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204826" y="0"/>
                            <a:ext cx="899160" cy="899160"/>
                          </a:xfrm>
                          <a:prstGeom prst="rect">
                            <a:avLst/>
                          </a:prstGeom>
                        </pic:spPr>
                      </pic:pic>
                      <wps:wsp>
                        <wps:cNvPr id="1493" name="Text Box 2"/>
                        <wps:cNvSpPr txBox="1">
                          <a:spLocks noChangeArrowheads="1"/>
                        </wps:cNvSpPr>
                        <wps:spPr bwMode="auto">
                          <a:xfrm>
                            <a:off x="1016813" y="303581"/>
                            <a:ext cx="1495800" cy="365760"/>
                          </a:xfrm>
                          <a:prstGeom prst="rect">
                            <a:avLst/>
                          </a:prstGeom>
                          <a:noFill/>
                          <a:ln w="9525">
                            <a:noFill/>
                            <a:miter lim="800000"/>
                            <a:headEnd/>
                            <a:tailEnd/>
                          </a:ln>
                        </wps:spPr>
                        <wps:txbx>
                          <w:txbxContent>
                            <w:p w14:paraId="58F8F6E4" w14:textId="77777777" w:rsidR="002A1612" w:rsidRPr="00D31915" w:rsidRDefault="002A1612" w:rsidP="001C6C01">
                              <w:pPr>
                                <w:rPr>
                                  <w:b/>
                                  <w:color w:val="FF7000"/>
                                  <w:sz w:val="28"/>
                                  <w:szCs w:val="28"/>
                                </w:rPr>
                              </w:pPr>
                              <w:proofErr w:type="spellStart"/>
                              <w:r>
                                <w:rPr>
                                  <w:b/>
                                  <w:color w:val="FF7000"/>
                                  <w:sz w:val="28"/>
                                  <w:szCs w:val="28"/>
                                </w:rPr>
                                <w:t>Proč</w:t>
                              </w:r>
                              <w:proofErr w:type="spellEnd"/>
                              <w:r>
                                <w:rPr>
                                  <w:b/>
                                  <w:color w:val="FF7000"/>
                                  <w:sz w:val="28"/>
                                  <w:szCs w:val="28"/>
                                </w:rPr>
                                <w:t xml:space="preserve"> je to </w:t>
                              </w:r>
                              <w:proofErr w:type="spellStart"/>
                              <w:r>
                                <w:rPr>
                                  <w:b/>
                                  <w:color w:val="FF7000"/>
                                  <w:sz w:val="28"/>
                                  <w:szCs w:val="28"/>
                                </w:rPr>
                                <w:t>tak</w:t>
                              </w:r>
                              <w:proofErr w:type="spellEnd"/>
                              <w:r>
                                <w:rPr>
                                  <w:b/>
                                  <w:color w:val="FF7000"/>
                                  <w:sz w:val="28"/>
                                  <w:szCs w:val="28"/>
                                </w:rPr>
                                <w:t>?</w:t>
                              </w:r>
                            </w:p>
                            <w:p w14:paraId="62246776" w14:textId="77777777" w:rsidR="002A1612" w:rsidRPr="00D31915" w:rsidRDefault="002A1612" w:rsidP="001C6C01">
                              <w:pPr>
                                <w:rPr>
                                  <w:b/>
                                  <w:color w:val="FF7000"/>
                                  <w:sz w:val="28"/>
                                  <w:szCs w:val="28"/>
                                </w:rPr>
                              </w:pPr>
                            </w:p>
                            <w:p w14:paraId="29A20385" w14:textId="77777777" w:rsidR="002A1612" w:rsidRPr="00D31915" w:rsidRDefault="002A1612" w:rsidP="001C6C01">
                              <w:pPr>
                                <w:rPr>
                                  <w:b/>
                                  <w:color w:val="FF7000"/>
                                  <w:sz w:val="28"/>
                                  <w:szCs w:val="28"/>
                                </w:rPr>
                              </w:pP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074F40F2" id="Group 1501" o:spid="_x0000_s1687" style="position:absolute;margin-left:-2.4pt;margin-top:79.9pt;width:450pt;height:286.4pt;z-index:253474816;mso-height-relative:margin" coordsize="57150,3159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">
                <v:roundrect id="Text Box 1462" o:spid="_x0000_s1688" style="position:absolute;top:6729;width:57150;height:24867;visibility:visible;mso-wrap-style:square;v-text-anchor:top" arcsize="514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" strokecolor="#5a5a5a [2109]">
                  <v:stroke joinstyle="miter"/>
                  <v:textbox inset=",5mm,,2.5mm">
                    <w:txbxContent>
                      <w:p w14:paraId="1E158730" w14:textId="2075D181" w:rsidR="002A1612" w:rsidRPr="00394568" w:rsidRDefault="002A1612" w:rsidP="001C6C01">
                        <w:pPr>
                          <w:rPr>
                            <w:lang w:val="cs-CZ"/>
                          </w:rPr>
                        </w:pPr>
                        <w:bookmarkStart w:id="155" w:name="_Hlk17487558"/>
                        <w:bookmarkStart w:id="156" w:name="_Hlk17487559"/>
                        <w:r w:rsidRPr="00394568">
                          <w:rPr>
                            <w:lang w:val="cs-CZ"/>
                          </w:rPr>
                          <w:t>Přestože výrazy vyhodnocují čísla a mohou obsahovat matematiku,</w:t>
                        </w:r>
                        <w:r>
                          <w:rPr>
                            <w:lang w:val="cs-CZ"/>
                          </w:rPr>
                          <w:t xml:space="preserve"> jejich řešením je vždy jedna ze dvou odpovědí</w:t>
                        </w:r>
                        <w:r w:rsidRPr="00394568">
                          <w:rPr>
                            <w:lang w:val="cs-CZ"/>
                          </w:rPr>
                          <w:t xml:space="preserve">: </w:t>
                        </w:r>
                        <w:r>
                          <w:rPr>
                            <w:lang w:val="cs-CZ"/>
                          </w:rPr>
                          <w:t>„</w:t>
                        </w:r>
                        <w:proofErr w:type="spellStart"/>
                        <w:r w:rsidRPr="00394568">
                          <w:rPr>
                            <w:lang w:val="cs-CZ"/>
                          </w:rPr>
                          <w:t>true</w:t>
                        </w:r>
                        <w:proofErr w:type="spellEnd"/>
                        <w:r>
                          <w:rPr>
                            <w:lang w:val="cs-CZ"/>
                          </w:rPr>
                          <w:t>“</w:t>
                        </w:r>
                        <w:r w:rsidRPr="00394568">
                          <w:rPr>
                            <w:lang w:val="cs-CZ"/>
                          </w:rPr>
                          <w:t xml:space="preserve"> </w:t>
                        </w:r>
                        <w:r>
                          <w:rPr>
                            <w:lang w:val="cs-CZ"/>
                          </w:rPr>
                          <w:t>(pravdivý) nebo</w:t>
                        </w:r>
                        <w:r w:rsidRPr="00394568">
                          <w:rPr>
                            <w:lang w:val="cs-CZ"/>
                          </w:rPr>
                          <w:t xml:space="preserve"> </w:t>
                        </w:r>
                        <w:r>
                          <w:rPr>
                            <w:lang w:val="cs-CZ"/>
                          </w:rPr>
                          <w:t>„</w:t>
                        </w:r>
                        <w:proofErr w:type="spellStart"/>
                        <w:r w:rsidRPr="00394568">
                          <w:rPr>
                            <w:lang w:val="cs-CZ"/>
                          </w:rPr>
                          <w:t>false</w:t>
                        </w:r>
                        <w:proofErr w:type="spellEnd"/>
                        <w:r>
                          <w:rPr>
                            <w:lang w:val="cs-CZ"/>
                          </w:rPr>
                          <w:t xml:space="preserve">“ (nepravdivý). </w:t>
                        </w:r>
                        <w:r w:rsidRPr="00394568">
                          <w:rPr>
                            <w:lang w:val="cs-CZ"/>
                          </w:rPr>
                          <w:t xml:space="preserve">Proto jsou při použití s podmíněným kódem tak užitečné. </w:t>
                        </w:r>
                        <w:r>
                          <w:rPr>
                            <w:lang w:val="cs-CZ"/>
                          </w:rPr>
                          <w:t>Než abychom se museli obávat, jaká bude přesná hodnota výrazu, můžeme pracovat v rámci možností „pravdivý“</w:t>
                        </w:r>
                        <w:r w:rsidRPr="00394568">
                          <w:rPr>
                            <w:lang w:val="cs-CZ"/>
                          </w:rPr>
                          <w:t xml:space="preserve"> </w:t>
                        </w:r>
                        <w:r>
                          <w:rPr>
                            <w:lang w:val="cs-CZ"/>
                          </w:rPr>
                          <w:t>a</w:t>
                        </w:r>
                        <w:r w:rsidRPr="00394568">
                          <w:rPr>
                            <w:lang w:val="cs-CZ"/>
                          </w:rPr>
                          <w:t xml:space="preserve"> </w:t>
                        </w:r>
                        <w:r>
                          <w:rPr>
                            <w:lang w:val="cs-CZ"/>
                          </w:rPr>
                          <w:t>„nepravdivý“.</w:t>
                        </w:r>
                      </w:p>
                      <w:p w14:paraId="3AF00BF0" w14:textId="62F31183" w:rsidR="002A1612" w:rsidRPr="00394568" w:rsidRDefault="002A1612" w:rsidP="001C6C01">
                        <w:pPr>
                          <w:rPr>
                            <w:lang w:val="cs-CZ"/>
                          </w:rPr>
                        </w:pPr>
                        <w:r w:rsidRPr="00394568">
                          <w:rPr>
                            <w:lang w:val="cs-CZ"/>
                          </w:rPr>
                          <w:t xml:space="preserve">Řekněme například, že chcete, aby program něco dělal, pokud je hodnota </w:t>
                        </w:r>
                        <w:r>
                          <w:rPr>
                            <w:lang w:val="cs-CZ"/>
                          </w:rPr>
                          <w:t>vyšší</w:t>
                        </w:r>
                        <w:r w:rsidRPr="00394568">
                          <w:rPr>
                            <w:lang w:val="cs-CZ"/>
                          </w:rPr>
                          <w:t xml:space="preserve"> než 10. Namísto psaní </w:t>
                        </w:r>
                        <w:r>
                          <w:rPr>
                            <w:lang w:val="cs-CZ"/>
                          </w:rPr>
                          <w:t xml:space="preserve">sady </w:t>
                        </w:r>
                        <w:r w:rsidRPr="00394568">
                          <w:rPr>
                            <w:lang w:val="cs-CZ"/>
                          </w:rPr>
                          <w:t xml:space="preserve">vnořených </w:t>
                        </w:r>
                        <w:proofErr w:type="spellStart"/>
                        <w:r w:rsidRPr="00394568">
                          <w:rPr>
                            <w:color w:val="FF7000"/>
                            <w:lang w:val="cs-CZ"/>
                          </w:rPr>
                          <w:t>if</w:t>
                        </w:r>
                        <w:proofErr w:type="spellEnd"/>
                        <w:r w:rsidRPr="00394568">
                          <w:rPr>
                            <w:lang w:val="cs-CZ"/>
                          </w:rPr>
                          <w:t xml:space="preserve"> bloků pro kontrolu přesné hodnoty můžete použít pouze jeden výraz, který </w:t>
                        </w:r>
                        <w:proofErr w:type="gramStart"/>
                        <w:r w:rsidRPr="00394568">
                          <w:rPr>
                            <w:color w:val="FF7000"/>
                            <w:lang w:val="cs-CZ"/>
                          </w:rPr>
                          <w:t>X &gt;</w:t>
                        </w:r>
                        <w:proofErr w:type="gramEnd"/>
                        <w:r w:rsidRPr="00394568">
                          <w:rPr>
                            <w:color w:val="FF7000"/>
                            <w:lang w:val="cs-CZ"/>
                          </w:rPr>
                          <w:t xml:space="preserve"> 10</w:t>
                        </w:r>
                        <w:r w:rsidRPr="00394568">
                          <w:rPr>
                            <w:lang w:val="cs-CZ"/>
                          </w:rPr>
                          <w:t xml:space="preserve">. </w:t>
                        </w:r>
                        <w:r>
                          <w:rPr>
                            <w:lang w:val="cs-CZ"/>
                          </w:rPr>
                          <w:t>P</w:t>
                        </w:r>
                        <w:r w:rsidRPr="00394568">
                          <w:rPr>
                            <w:lang w:val="cs-CZ"/>
                          </w:rPr>
                          <w:t>rogram zkontroluje tuto hodnotu</w:t>
                        </w:r>
                        <w:r>
                          <w:rPr>
                            <w:lang w:val="cs-CZ"/>
                          </w:rPr>
                          <w:t xml:space="preserve"> a bez ohledu na nastavenou hodnotu X, dokud bude X převyšovat 10, bude podmínka pravdivá</w:t>
                        </w:r>
                        <w:r w:rsidRPr="00394568">
                          <w:rPr>
                            <w:lang w:val="cs-CZ"/>
                          </w:rPr>
                          <w:t>!</w:t>
                        </w:r>
                      </w:p>
                      <w:p w14:paraId="2606C550" w14:textId="6EDCD5F3" w:rsidR="002A1612" w:rsidRPr="00FE265C" w:rsidRDefault="002A1612" w:rsidP="001C6C01">
                        <w:pPr>
                          <w:rPr>
                            <w:lang w:val="cs-CZ"/>
                          </w:rPr>
                        </w:pPr>
                        <w:r w:rsidRPr="00394568">
                          <w:rPr>
                            <w:lang w:val="cs-CZ"/>
                          </w:rPr>
                          <w:t xml:space="preserve">V informatice existuje speciální název pro data, která mají pouze jednu ze dvou možných hodnot: </w:t>
                        </w:r>
                        <w:r>
                          <w:rPr>
                            <w:lang w:val="cs-CZ"/>
                          </w:rPr>
                          <w:t>tento druh dat nazýváme</w:t>
                        </w:r>
                        <w:r w:rsidRPr="00394568">
                          <w:rPr>
                            <w:lang w:val="cs-CZ"/>
                          </w:rPr>
                          <w:t xml:space="preserve"> </w:t>
                        </w:r>
                        <w:r>
                          <w:rPr>
                            <w:color w:val="FF7000"/>
                            <w:lang w:val="cs-CZ"/>
                          </w:rPr>
                          <w:t xml:space="preserve">booleovská </w:t>
                        </w:r>
                        <w:r w:rsidRPr="00394568">
                          <w:rPr>
                            <w:color w:val="FF7000"/>
                            <w:lang w:val="cs-CZ"/>
                          </w:rPr>
                          <w:t>data</w:t>
                        </w:r>
                        <w:r>
                          <w:rPr>
                            <w:color w:val="FF7000"/>
                            <w:lang w:val="cs-CZ"/>
                          </w:rPr>
                          <w:t xml:space="preserve"> </w:t>
                        </w:r>
                        <w:r w:rsidRPr="009040AE">
                          <w:t>(</w:t>
                        </w:r>
                        <w:proofErr w:type="spellStart"/>
                        <w:r w:rsidRPr="009040AE">
                          <w:rPr>
                            <w:rFonts w:hint="eastAsia"/>
                          </w:rPr>
                          <w:t>čti</w:t>
                        </w:r>
                        <w:proofErr w:type="spellEnd"/>
                        <w:r w:rsidRPr="009040AE">
                          <w:t xml:space="preserve"> </w:t>
                        </w:r>
                        <w:r w:rsidRPr="009040AE">
                          <w:rPr>
                            <w:rFonts w:hint="eastAsia"/>
                          </w:rPr>
                          <w:t>„</w:t>
                        </w:r>
                        <w:proofErr w:type="spellStart"/>
                        <w:r w:rsidRPr="009040AE">
                          <w:rPr>
                            <w:rFonts w:hint="eastAsia"/>
                          </w:rPr>
                          <w:t>bůleovská</w:t>
                        </w:r>
                        <w:proofErr w:type="spellEnd"/>
                        <w:r>
                          <w:t>”</w:t>
                        </w:r>
                        <w:r w:rsidRPr="009040AE">
                          <w:t>)</w:t>
                        </w:r>
                        <w:r w:rsidRPr="00394568">
                          <w:rPr>
                            <w:lang w:val="cs-CZ"/>
                          </w:rPr>
                          <w:t>.</w:t>
                        </w:r>
                        <w:r w:rsidRPr="00FE265C">
                          <w:rPr>
                            <w:lang w:val="cs-CZ"/>
                          </w:rPr>
                          <w:t xml:space="preserve"> </w:t>
                        </w:r>
                      </w:p>
                      <w:p w14:paraId="6CCC60B5" w14:textId="77777777" w:rsidR="002A1612" w:rsidRPr="00FE265C" w:rsidRDefault="002A1612" w:rsidP="001C6C01">
                        <w:pPr>
                          <w:rPr>
                            <w:lang w:val="cs-CZ"/>
                          </w:rPr>
                        </w:pPr>
                      </w:p>
                      <w:bookmarkEnd w:id="155"/>
                      <w:bookmarkEnd w:id="156"/>
                      <w:p w14:paraId="77A6E701" w14:textId="77777777" w:rsidR="002A1612" w:rsidRPr="00FE265C" w:rsidRDefault="002A1612" w:rsidP="001C6C01">
                        <w:pPr>
                          <w:rPr>
                            <w:lang w:val="cs-CZ"/>
                          </w:rPr>
                        </w:pPr>
                      </w:p>
                    </w:txbxContent>
                  </v:textbox>
                </v:roundrect>
                <v:shape id="Picture 1471" o:spid="_x0000_s1689" type="#_x0000_t75" style="position:absolute;left:2048;width:8991;height:8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">
                  <v:imagedata r:id="rId42" o:title=""/>
                </v:shape>
                <v:shape id="_x0000_s1690" type="#_x0000_t202" style="position:absolute;left:10168;top:3035;width:14958;height:3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" filled="f" stroked="f">
                  <v:textbox>
                    <w:txbxContent>
                      <w:p w14:paraId="58F8F6E4" w14:textId="77777777" w:rsidR="002A1612" w:rsidRPr="00D31915" w:rsidRDefault="002A1612" w:rsidP="001C6C01">
                        <w:pPr>
                          <w:rPr>
                            <w:b/>
                            <w:color w:val="FF7000"/>
                            <w:sz w:val="28"/>
                            <w:szCs w:val="28"/>
                          </w:rPr>
                        </w:pPr>
                        <w:proofErr w:type="spellStart"/>
                        <w:r>
                          <w:rPr>
                            <w:b/>
                            <w:color w:val="FF7000"/>
                            <w:sz w:val="28"/>
                            <w:szCs w:val="28"/>
                          </w:rPr>
                          <w:t>Proč</w:t>
                        </w:r>
                        <w:proofErr w:type="spellEnd"/>
                        <w:r>
                          <w:rPr>
                            <w:b/>
                            <w:color w:val="FF7000"/>
                            <w:sz w:val="28"/>
                            <w:szCs w:val="28"/>
                          </w:rPr>
                          <w:t xml:space="preserve"> je to </w:t>
                        </w:r>
                        <w:proofErr w:type="spellStart"/>
                        <w:r>
                          <w:rPr>
                            <w:b/>
                            <w:color w:val="FF7000"/>
                            <w:sz w:val="28"/>
                            <w:szCs w:val="28"/>
                          </w:rPr>
                          <w:t>tak</w:t>
                        </w:r>
                        <w:proofErr w:type="spellEnd"/>
                        <w:r>
                          <w:rPr>
                            <w:b/>
                            <w:color w:val="FF7000"/>
                            <w:sz w:val="28"/>
                            <w:szCs w:val="28"/>
                          </w:rPr>
                          <w:t>?</w:t>
                        </w:r>
                      </w:p>
                      <w:p w14:paraId="62246776" w14:textId="77777777" w:rsidR="002A1612" w:rsidRPr="00D31915" w:rsidRDefault="002A1612" w:rsidP="001C6C01">
                        <w:pPr>
                          <w:rPr>
                            <w:b/>
                            <w:color w:val="FF7000"/>
                            <w:sz w:val="28"/>
                            <w:szCs w:val="28"/>
                          </w:rPr>
                        </w:pPr>
                      </w:p>
                      <w:p w14:paraId="29A20385" w14:textId="77777777" w:rsidR="002A1612" w:rsidRPr="00D31915" w:rsidRDefault="002A1612" w:rsidP="001C6C01">
                        <w:pPr>
                          <w:rPr>
                            <w:b/>
                            <w:color w:val="FF7000"/>
                            <w:sz w:val="28"/>
                            <w:szCs w:val="28"/>
                          </w:rPr>
                        </w:pPr>
                      </w:p>
                    </w:txbxContent>
                  </v:textbox>
                </v:shape>
                <w10:wrap type="topAndBottom"/>
              </v:group>
            </w:pict>
          </mc:Fallback>
        </mc:AlternateContent>
      </w:r>
      <w:r w:rsidRPr="00FE1D98">
        <w:rPr>
          <w:lang w:val="cs-CZ"/>
        </w:rPr>
        <w:t>Protože výrazy obsahují čísla</w:t>
      </w:r>
      <w:r w:rsidR="009504B8">
        <w:rPr>
          <w:lang w:val="cs-CZ"/>
        </w:rPr>
        <w:t>,</w:t>
      </w:r>
      <w:r w:rsidRPr="00FE1D98">
        <w:rPr>
          <w:lang w:val="cs-CZ"/>
        </w:rPr>
        <w:t xml:space="preserve"> a někdy i výpočty, je lákavé o nich přemýšlet jako o matematických problémech, které mají odpověď – číslo. Musíte však o výrazech přemýšlet stejně jako počítač. Nejprve </w:t>
      </w:r>
      <w:r w:rsidRPr="00FE1D98">
        <w:rPr>
          <w:b/>
          <w:bCs/>
          <w:lang w:val="cs-CZ"/>
        </w:rPr>
        <w:t>vyhodnoťte</w:t>
      </w:r>
      <w:r w:rsidRPr="00FE1D98">
        <w:rPr>
          <w:lang w:val="cs-CZ"/>
        </w:rPr>
        <w:t xml:space="preserve"> výraz dokončením všech výpočtů na obou stranách výrazu. Potom </w:t>
      </w:r>
      <w:r w:rsidRPr="00FE1D98">
        <w:rPr>
          <w:b/>
          <w:bCs/>
          <w:lang w:val="cs-CZ"/>
        </w:rPr>
        <w:t>vyřešte</w:t>
      </w:r>
      <w:r w:rsidRPr="00FE1D98">
        <w:rPr>
          <w:lang w:val="cs-CZ"/>
        </w:rPr>
        <w:t xml:space="preserve"> výraz porovnáním levé strany zápisu s pravou stranou. Jinými slovy, odpovězte, zda je výraz </w:t>
      </w:r>
      <w:r w:rsidR="009504B8">
        <w:rPr>
          <w:lang w:val="cs-CZ"/>
        </w:rPr>
        <w:t>„</w:t>
      </w:r>
      <w:r w:rsidRPr="00FE1D98">
        <w:rPr>
          <w:lang w:val="cs-CZ"/>
        </w:rPr>
        <w:t>pravdivý</w:t>
      </w:r>
      <w:r w:rsidR="009504B8">
        <w:rPr>
          <w:lang w:val="cs-CZ"/>
        </w:rPr>
        <w:t>“</w:t>
      </w:r>
      <w:r w:rsidRPr="00FE1D98">
        <w:rPr>
          <w:lang w:val="cs-CZ"/>
        </w:rPr>
        <w:t xml:space="preserve"> nebo </w:t>
      </w:r>
      <w:r w:rsidR="009504B8">
        <w:rPr>
          <w:lang w:val="cs-CZ"/>
        </w:rPr>
        <w:t>„</w:t>
      </w:r>
      <w:r w:rsidRPr="00FE1D98">
        <w:rPr>
          <w:lang w:val="cs-CZ"/>
        </w:rPr>
        <w:t>nepravdivý</w:t>
      </w:r>
      <w:r w:rsidR="009504B8">
        <w:rPr>
          <w:lang w:val="cs-CZ"/>
        </w:rPr>
        <w:t>“</w:t>
      </w:r>
      <w:r w:rsidRPr="00FE1D98">
        <w:rPr>
          <w:lang w:val="cs-CZ"/>
        </w:rPr>
        <w:t>.</w:t>
      </w:r>
    </w:p>
    <w:p w14:paraId="6E1FD912" w14:textId="77777777" w:rsidR="001C6C01" w:rsidRPr="00FE1D98" w:rsidRDefault="001C6C01" w:rsidP="001C6C01">
      <w:pPr>
        <w:rPr>
          <w:lang w:val="cs-CZ"/>
        </w:rPr>
      </w:pPr>
    </w:p>
    <w:p w14:paraId="56D782DF" w14:textId="5329BB82" w:rsidR="001C6C01" w:rsidRDefault="001C6C01" w:rsidP="001C6C01">
      <w:pPr>
        <w:rPr>
          <w:lang w:val="cs-CZ"/>
        </w:rPr>
      </w:pPr>
      <w:r w:rsidRPr="00FE1D98">
        <w:rPr>
          <w:lang w:val="cs-CZ"/>
        </w:rPr>
        <w:lastRenderedPageBreak/>
        <w:t xml:space="preserve">Schopnost porozumět tomu, co výrazy znamenají a co </w:t>
      </w:r>
      <w:proofErr w:type="gramStart"/>
      <w:r w:rsidRPr="00FE1D98">
        <w:rPr>
          <w:lang w:val="cs-CZ"/>
        </w:rPr>
        <w:t>řeší</w:t>
      </w:r>
      <w:proofErr w:type="gramEnd"/>
      <w:r w:rsidRPr="00FE1D98">
        <w:rPr>
          <w:lang w:val="cs-CZ"/>
        </w:rPr>
        <w:t>, vám pomůže sledovat, co se v</w:t>
      </w:r>
      <w:r w:rsidR="00E43DB2">
        <w:rPr>
          <w:lang w:val="cs-CZ"/>
        </w:rPr>
        <w:t> </w:t>
      </w:r>
      <w:r w:rsidRPr="00FE1D98">
        <w:rPr>
          <w:lang w:val="cs-CZ"/>
        </w:rPr>
        <w:t xml:space="preserve">programu děje, jeho pouhým </w:t>
      </w:r>
      <w:r w:rsidR="00E43DB2">
        <w:rPr>
          <w:lang w:val="cs-CZ"/>
        </w:rPr>
        <w:t>„</w:t>
      </w:r>
      <w:r w:rsidRPr="00FE1D98">
        <w:rPr>
          <w:lang w:val="cs-CZ"/>
        </w:rPr>
        <w:t>přečtením</w:t>
      </w:r>
      <w:r w:rsidR="00E43DB2">
        <w:rPr>
          <w:lang w:val="cs-CZ"/>
        </w:rPr>
        <w:t>“</w:t>
      </w:r>
      <w:r w:rsidRPr="00FE1D98">
        <w:rPr>
          <w:lang w:val="cs-CZ"/>
        </w:rPr>
        <w:t xml:space="preserve">. Jde o důležitou dovednost při programování, známou jako </w:t>
      </w:r>
      <w:r>
        <w:rPr>
          <w:lang w:val="cs-CZ"/>
        </w:rPr>
        <w:t>trasování</w:t>
      </w:r>
      <w:r w:rsidRPr="00FE1D98">
        <w:rPr>
          <w:lang w:val="cs-CZ"/>
        </w:rPr>
        <w:t xml:space="preserve"> (</w:t>
      </w:r>
      <w:proofErr w:type="spellStart"/>
      <w:r w:rsidRPr="00FE1D98">
        <w:rPr>
          <w:b/>
          <w:color w:val="FF7000"/>
          <w:lang w:val="cs-CZ"/>
        </w:rPr>
        <w:t>tracing</w:t>
      </w:r>
      <w:proofErr w:type="spellEnd"/>
      <w:r w:rsidRPr="00FE1D98">
        <w:rPr>
          <w:lang w:val="cs-CZ"/>
        </w:rPr>
        <w:t>).</w:t>
      </w:r>
    </w:p>
    <w:p w14:paraId="24C47E41" w14:textId="77777777" w:rsidR="001C6C01" w:rsidRPr="00FE1D98" w:rsidRDefault="001C6C01" w:rsidP="001C6C01">
      <w:pPr>
        <w:rPr>
          <w:lang w:val="cs-CZ"/>
        </w:rPr>
      </w:pPr>
      <w:r w:rsidRPr="00FE1D98">
        <w:rPr>
          <w:noProof/>
          <w:lang w:val="cs-CZ"/>
        </w:rPr>
        <mc:AlternateContent>
          <mc:Choice Requires="wpg">
            <w:drawing>
              <wp:anchor distT="0" distB="0" distL="114300" distR="114300" simplePos="0" relativeHeight="253498368" behindDoc="0" locked="0" layoutInCell="1" allowOverlap="1" wp14:anchorId="3DBB8383" wp14:editId="50B0CE04">
                <wp:simplePos x="0" y="0"/>
                <wp:positionH relativeFrom="column">
                  <wp:posOffset>0</wp:posOffset>
                </wp:positionH>
                <wp:positionV relativeFrom="paragraph">
                  <wp:posOffset>178739</wp:posOffset>
                </wp:positionV>
                <wp:extent cx="5715000" cy="2130425"/>
                <wp:effectExtent l="0" t="0" r="19050" b="22225"/>
                <wp:wrapTopAndBottom/>
                <wp:docPr id="3" name="Group 901"/>
                <wp:cNvGraphicFramePr/>
                <a:graphic xmlns:a="http://schemas.openxmlformats.org/drawingml/2006/main">
                  <a:graphicData uri="http://schemas.microsoft.com/office/word/2010/wordprocessingGroup">
                    <wpg:wgp>
                      <wpg:cNvGrpSpPr/>
                      <wpg:grpSpPr>
                        <a:xfrm>
                          <a:off x="0" y="0"/>
                          <a:ext cx="5715000" cy="2130425"/>
                          <a:chOff x="0" y="0"/>
                          <a:chExt cx="5715000" cy="2131572"/>
                        </a:xfrm>
                      </wpg:grpSpPr>
                      <wps:wsp>
                        <wps:cNvPr id="10" name="Text Box 898"/>
                        <wps:cNvSpPr txBox="1">
                          <a:spLocks noChangeArrowheads="1"/>
                        </wps:cNvSpPr>
                        <wps:spPr bwMode="auto">
                          <a:xfrm>
                            <a:off x="0" y="665684"/>
                            <a:ext cx="5715000" cy="1465888"/>
                          </a:xfrm>
                          <a:prstGeom prst="roundRect">
                            <a:avLst>
                              <a:gd name="adj" fmla="val 7850"/>
                            </a:avLst>
                          </a:prstGeom>
                          <a:solidFill>
                            <a:srgbClr val="FFFFFF"/>
                          </a:solidFill>
                          <a:ln w="9525">
                            <a:solidFill>
                              <a:schemeClr val="tx1">
                                <a:lumMod val="65000"/>
                                <a:lumOff val="35000"/>
                              </a:schemeClr>
                            </a:solidFill>
                            <a:miter lim="800000"/>
                            <a:headEnd/>
                            <a:tailEnd/>
                          </a:ln>
                        </wps:spPr>
                        <wps:txbx>
                          <w:txbxContent>
                            <w:p w14:paraId="476DBD23" w14:textId="77777777" w:rsidR="002A1612" w:rsidRPr="00810111" w:rsidRDefault="002A1612" w:rsidP="001C6C01">
                              <w:pPr>
                                <w:rPr>
                                  <w:lang w:val="cs-CZ"/>
                                </w:rPr>
                              </w:pPr>
                              <w:r>
                                <w:rPr>
                                  <w:b/>
                                  <w:color w:val="FF7000"/>
                                  <w:lang w:val="cs-CZ"/>
                                </w:rPr>
                                <w:t>Trasování</w:t>
                              </w:r>
                              <w:r w:rsidRPr="00810111">
                                <w:rPr>
                                  <w:b/>
                                  <w:color w:val="FF7000"/>
                                  <w:lang w:val="cs-CZ"/>
                                </w:rPr>
                                <w:t xml:space="preserve"> (</w:t>
                              </w:r>
                              <w:proofErr w:type="spellStart"/>
                              <w:r w:rsidRPr="00810111">
                                <w:rPr>
                                  <w:b/>
                                  <w:color w:val="FF7000"/>
                                  <w:lang w:val="cs-CZ"/>
                                </w:rPr>
                                <w:t>Tracing</w:t>
                              </w:r>
                              <w:proofErr w:type="spellEnd"/>
                              <w:r w:rsidRPr="00810111">
                                <w:rPr>
                                  <w:b/>
                                  <w:color w:val="FF7000"/>
                                  <w:lang w:val="cs-CZ"/>
                                </w:rPr>
                                <w:t>)</w:t>
                              </w:r>
                              <w:r w:rsidRPr="00810111">
                                <w:rPr>
                                  <w:lang w:val="cs-CZ"/>
                                </w:rPr>
                                <w:t xml:space="preserve"> </w:t>
                              </w:r>
                              <w:r w:rsidRPr="006A5E77">
                                <w:rPr>
                                  <w:lang w:val="cs-CZ"/>
                                </w:rPr>
                                <w:t>kód</w:t>
                              </w:r>
                              <w:r>
                                <w:rPr>
                                  <w:lang w:val="cs-CZ"/>
                                </w:rPr>
                                <w:t>u</w:t>
                              </w:r>
                              <w:r w:rsidRPr="006A5E77">
                                <w:rPr>
                                  <w:lang w:val="cs-CZ"/>
                                </w:rPr>
                                <w:t xml:space="preserve"> znamená zpracování program</w:t>
                              </w:r>
                              <w:r>
                                <w:rPr>
                                  <w:lang w:val="cs-CZ"/>
                                </w:rPr>
                                <w:t>u</w:t>
                              </w:r>
                              <w:r w:rsidRPr="006A5E77">
                                <w:rPr>
                                  <w:lang w:val="cs-CZ"/>
                                </w:rPr>
                                <w:t xml:space="preserve"> řád</w:t>
                              </w:r>
                              <w:r>
                                <w:rPr>
                                  <w:lang w:val="cs-CZ"/>
                                </w:rPr>
                                <w:t>ek</w:t>
                              </w:r>
                              <w:r w:rsidRPr="006A5E77">
                                <w:rPr>
                                  <w:lang w:val="cs-CZ"/>
                                </w:rPr>
                                <w:t xml:space="preserve"> po řádku</w:t>
                              </w:r>
                              <w:r>
                                <w:rPr>
                                  <w:lang w:val="cs-CZ"/>
                                </w:rPr>
                                <w:t xml:space="preserve"> a</w:t>
                              </w:r>
                              <w:r w:rsidRPr="006A5E77">
                                <w:rPr>
                                  <w:lang w:val="cs-CZ"/>
                                </w:rPr>
                                <w:t xml:space="preserve"> zaznamenávání důležitých hodnot. </w:t>
                              </w:r>
                              <w:r>
                                <w:rPr>
                                  <w:lang w:val="cs-CZ"/>
                                </w:rPr>
                                <w:t>Schopnost</w:t>
                              </w:r>
                              <w:r w:rsidRPr="006A5E77">
                                <w:rPr>
                                  <w:lang w:val="cs-CZ"/>
                                </w:rPr>
                                <w:t xml:space="preserve"> </w:t>
                              </w:r>
                              <w:r>
                                <w:rPr>
                                  <w:color w:val="FF7000"/>
                                  <w:lang w:val="cs-CZ"/>
                                </w:rPr>
                                <w:t>trasovat</w:t>
                              </w:r>
                              <w:r w:rsidRPr="006A5E77">
                                <w:rPr>
                                  <w:lang w:val="cs-CZ"/>
                                </w:rPr>
                                <w:t xml:space="preserve"> program a porozumět tomu, co se děje, umožňuje programátorovi zjistit, jak by měl kód běžet, i když </w:t>
                              </w:r>
                              <w:r>
                                <w:rPr>
                                  <w:lang w:val="cs-CZ"/>
                                </w:rPr>
                                <w:t xml:space="preserve">je </w:t>
                              </w:r>
                              <w:r w:rsidRPr="006A5E77">
                                <w:rPr>
                                  <w:lang w:val="cs-CZ"/>
                                </w:rPr>
                                <w:t>uvnitř</w:t>
                              </w:r>
                              <w:r>
                                <w:rPr>
                                  <w:lang w:val="cs-CZ"/>
                                </w:rPr>
                                <w:t xml:space="preserve"> </w:t>
                              </w:r>
                              <w:r w:rsidRPr="006A5E77">
                                <w:rPr>
                                  <w:lang w:val="cs-CZ"/>
                                </w:rPr>
                                <w:t xml:space="preserve">tohoto programu mnoho různých hodnot. </w:t>
                              </w:r>
                              <w:r>
                                <w:rPr>
                                  <w:lang w:val="cs-CZ"/>
                                </w:rPr>
                                <w:t xml:space="preserve">Trasování </w:t>
                              </w:r>
                              <w:r w:rsidRPr="006A5E77">
                                <w:rPr>
                                  <w:lang w:val="cs-CZ"/>
                                </w:rPr>
                                <w:t>kód</w:t>
                              </w:r>
                              <w:r>
                                <w:rPr>
                                  <w:lang w:val="cs-CZ"/>
                                </w:rPr>
                                <w:t>u</w:t>
                              </w:r>
                              <w:r w:rsidRPr="006A5E77">
                                <w:rPr>
                                  <w:lang w:val="cs-CZ"/>
                                </w:rPr>
                                <w:t xml:space="preserve"> může pomoci najít logické chyby nebo chyby v kódu, ale</w:t>
                              </w:r>
                              <w:r>
                                <w:rPr>
                                  <w:lang w:val="cs-CZ"/>
                                </w:rPr>
                                <w:t xml:space="preserve"> rovněž se hodí, i když </w:t>
                              </w:r>
                              <w:r w:rsidRPr="006A5E77">
                                <w:rPr>
                                  <w:lang w:val="cs-CZ"/>
                                </w:rPr>
                                <w:t>potřebujete jen pochopit, co se v programu děje.</w:t>
                              </w:r>
                            </w:p>
                          </w:txbxContent>
                        </wps:txbx>
                        <wps:bodyPr rot="0" vert="horz" wrap="square" lIns="91440" tIns="180000" rIns="91440" bIns="90000" anchor="t" anchorCtr="0">
                          <a:noAutofit/>
                        </wps:bodyPr>
                      </wps:wsp>
                      <pic:pic xmlns:pic="http://schemas.openxmlformats.org/drawingml/2006/picture">
                        <pic:nvPicPr>
                          <pic:cNvPr id="11" name="Picture 899"/>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208483" y="0"/>
                            <a:ext cx="899160" cy="899160"/>
                          </a:xfrm>
                          <a:prstGeom prst="rect">
                            <a:avLst/>
                          </a:prstGeom>
                        </pic:spPr>
                      </pic:pic>
                      <wps:wsp>
                        <wps:cNvPr id="13" name="Text Box 2"/>
                        <wps:cNvSpPr txBox="1">
                          <a:spLocks noChangeArrowheads="1"/>
                        </wps:cNvSpPr>
                        <wps:spPr bwMode="auto">
                          <a:xfrm>
                            <a:off x="1009498" y="303581"/>
                            <a:ext cx="1860923" cy="365760"/>
                          </a:xfrm>
                          <a:prstGeom prst="rect">
                            <a:avLst/>
                          </a:prstGeom>
                          <a:noFill/>
                          <a:ln w="9525">
                            <a:noFill/>
                            <a:miter lim="800000"/>
                            <a:headEnd/>
                            <a:tailEnd/>
                          </a:ln>
                        </wps:spPr>
                        <wps:txbx>
                          <w:txbxContent>
                            <w:p w14:paraId="57FDCDEA" w14:textId="77777777" w:rsidR="002A1612" w:rsidRPr="00D31915" w:rsidRDefault="002A1612" w:rsidP="001C6C01">
                              <w:pPr>
                                <w:rPr>
                                  <w:b/>
                                  <w:color w:val="FF7000"/>
                                  <w:sz w:val="28"/>
                                  <w:szCs w:val="28"/>
                                </w:rPr>
                              </w:pPr>
                              <w:proofErr w:type="spellStart"/>
                              <w:r>
                                <w:rPr>
                                  <w:b/>
                                  <w:color w:val="FF7000"/>
                                  <w:sz w:val="28"/>
                                  <w:szCs w:val="28"/>
                                </w:rPr>
                                <w:t>Slovníček</w:t>
                              </w:r>
                              <w:proofErr w:type="spellEnd"/>
                              <w:r>
                                <w:rPr>
                                  <w:b/>
                                  <w:color w:val="FF7000"/>
                                  <w:sz w:val="28"/>
                                  <w:szCs w:val="28"/>
                                </w:rPr>
                                <w:t xml:space="preserve"> </w:t>
                              </w:r>
                              <w:proofErr w:type="spellStart"/>
                              <w:r>
                                <w:rPr>
                                  <w:b/>
                                  <w:color w:val="FF7000"/>
                                  <w:sz w:val="28"/>
                                  <w:szCs w:val="28"/>
                                </w:rPr>
                                <w:t>pojmů</w:t>
                              </w:r>
                              <w:proofErr w:type="spellEnd"/>
                            </w:p>
                            <w:p w14:paraId="3ED180EB" w14:textId="77777777" w:rsidR="002A1612" w:rsidRPr="00D31915" w:rsidRDefault="002A1612" w:rsidP="001C6C01">
                              <w:pPr>
                                <w:rPr>
                                  <w:b/>
                                  <w:color w:val="FF7000"/>
                                  <w:sz w:val="28"/>
                                  <w:szCs w:val="28"/>
                                </w:rPr>
                              </w:pP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3DBB8383" id="Group 901" o:spid="_x0000_s1691" style="position:absolute;margin-left:0;margin-top:14.05pt;width:450pt;height:167.75pt;z-index:253498368;mso-height-relative:margin" coordsize="57150,2131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">
                <v:roundrect id="Text Box 898" o:spid="_x0000_s1692" style="position:absolute;top:6656;width:57150;height:14659;visibility:visible;mso-wrap-style:square;v-text-anchor:top" arcsize="514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" strokecolor="#5a5a5a [2109]">
                  <v:stroke joinstyle="miter"/>
                  <v:textbox inset=",5mm,,2.5mm">
                    <w:txbxContent>
                      <w:p w14:paraId="476DBD23" w14:textId="77777777" w:rsidR="002A1612" w:rsidRPr="00810111" w:rsidRDefault="002A1612" w:rsidP="001C6C01">
                        <w:pPr>
                          <w:rPr>
                            <w:lang w:val="cs-CZ"/>
                          </w:rPr>
                        </w:pPr>
                        <w:r>
                          <w:rPr>
                            <w:b/>
                            <w:color w:val="FF7000"/>
                            <w:lang w:val="cs-CZ"/>
                          </w:rPr>
                          <w:t>Trasování</w:t>
                        </w:r>
                        <w:r w:rsidRPr="00810111">
                          <w:rPr>
                            <w:b/>
                            <w:color w:val="FF7000"/>
                            <w:lang w:val="cs-CZ"/>
                          </w:rPr>
                          <w:t xml:space="preserve"> (</w:t>
                        </w:r>
                        <w:proofErr w:type="spellStart"/>
                        <w:r w:rsidRPr="00810111">
                          <w:rPr>
                            <w:b/>
                            <w:color w:val="FF7000"/>
                            <w:lang w:val="cs-CZ"/>
                          </w:rPr>
                          <w:t>Tracing</w:t>
                        </w:r>
                        <w:proofErr w:type="spellEnd"/>
                        <w:r w:rsidRPr="00810111">
                          <w:rPr>
                            <w:b/>
                            <w:color w:val="FF7000"/>
                            <w:lang w:val="cs-CZ"/>
                          </w:rPr>
                          <w:t>)</w:t>
                        </w:r>
                        <w:r w:rsidRPr="00810111">
                          <w:rPr>
                            <w:lang w:val="cs-CZ"/>
                          </w:rPr>
                          <w:t xml:space="preserve"> </w:t>
                        </w:r>
                        <w:r w:rsidRPr="006A5E77">
                          <w:rPr>
                            <w:lang w:val="cs-CZ"/>
                          </w:rPr>
                          <w:t>kód</w:t>
                        </w:r>
                        <w:r>
                          <w:rPr>
                            <w:lang w:val="cs-CZ"/>
                          </w:rPr>
                          <w:t>u</w:t>
                        </w:r>
                        <w:r w:rsidRPr="006A5E77">
                          <w:rPr>
                            <w:lang w:val="cs-CZ"/>
                          </w:rPr>
                          <w:t xml:space="preserve"> znamená zpracování program</w:t>
                        </w:r>
                        <w:r>
                          <w:rPr>
                            <w:lang w:val="cs-CZ"/>
                          </w:rPr>
                          <w:t>u</w:t>
                        </w:r>
                        <w:r w:rsidRPr="006A5E77">
                          <w:rPr>
                            <w:lang w:val="cs-CZ"/>
                          </w:rPr>
                          <w:t xml:space="preserve"> řád</w:t>
                        </w:r>
                        <w:r>
                          <w:rPr>
                            <w:lang w:val="cs-CZ"/>
                          </w:rPr>
                          <w:t>ek</w:t>
                        </w:r>
                        <w:r w:rsidRPr="006A5E77">
                          <w:rPr>
                            <w:lang w:val="cs-CZ"/>
                          </w:rPr>
                          <w:t xml:space="preserve"> po řádku</w:t>
                        </w:r>
                        <w:r>
                          <w:rPr>
                            <w:lang w:val="cs-CZ"/>
                          </w:rPr>
                          <w:t xml:space="preserve"> a</w:t>
                        </w:r>
                        <w:r w:rsidRPr="006A5E77">
                          <w:rPr>
                            <w:lang w:val="cs-CZ"/>
                          </w:rPr>
                          <w:t xml:space="preserve"> zaznamenávání důležitých hodnot. </w:t>
                        </w:r>
                        <w:r>
                          <w:rPr>
                            <w:lang w:val="cs-CZ"/>
                          </w:rPr>
                          <w:t>Schopnost</w:t>
                        </w:r>
                        <w:r w:rsidRPr="006A5E77">
                          <w:rPr>
                            <w:lang w:val="cs-CZ"/>
                          </w:rPr>
                          <w:t xml:space="preserve"> </w:t>
                        </w:r>
                        <w:r>
                          <w:rPr>
                            <w:color w:val="FF7000"/>
                            <w:lang w:val="cs-CZ"/>
                          </w:rPr>
                          <w:t>trasovat</w:t>
                        </w:r>
                        <w:r w:rsidRPr="006A5E77">
                          <w:rPr>
                            <w:lang w:val="cs-CZ"/>
                          </w:rPr>
                          <w:t xml:space="preserve"> program a porozumět tomu, co se děje, umožňuje programátorovi zjistit, jak by měl kód běžet, i když </w:t>
                        </w:r>
                        <w:r>
                          <w:rPr>
                            <w:lang w:val="cs-CZ"/>
                          </w:rPr>
                          <w:t xml:space="preserve">je </w:t>
                        </w:r>
                        <w:r w:rsidRPr="006A5E77">
                          <w:rPr>
                            <w:lang w:val="cs-CZ"/>
                          </w:rPr>
                          <w:t>uvnitř</w:t>
                        </w:r>
                        <w:r>
                          <w:rPr>
                            <w:lang w:val="cs-CZ"/>
                          </w:rPr>
                          <w:t xml:space="preserve"> </w:t>
                        </w:r>
                        <w:r w:rsidRPr="006A5E77">
                          <w:rPr>
                            <w:lang w:val="cs-CZ"/>
                          </w:rPr>
                          <w:t xml:space="preserve">tohoto programu mnoho různých hodnot. </w:t>
                        </w:r>
                        <w:r>
                          <w:rPr>
                            <w:lang w:val="cs-CZ"/>
                          </w:rPr>
                          <w:t xml:space="preserve">Trasování </w:t>
                        </w:r>
                        <w:r w:rsidRPr="006A5E77">
                          <w:rPr>
                            <w:lang w:val="cs-CZ"/>
                          </w:rPr>
                          <w:t>kód</w:t>
                        </w:r>
                        <w:r>
                          <w:rPr>
                            <w:lang w:val="cs-CZ"/>
                          </w:rPr>
                          <w:t>u</w:t>
                        </w:r>
                        <w:r w:rsidRPr="006A5E77">
                          <w:rPr>
                            <w:lang w:val="cs-CZ"/>
                          </w:rPr>
                          <w:t xml:space="preserve"> může pomoci najít logické chyby nebo chyby v kódu, ale</w:t>
                        </w:r>
                        <w:r>
                          <w:rPr>
                            <w:lang w:val="cs-CZ"/>
                          </w:rPr>
                          <w:t xml:space="preserve"> rovněž se hodí, i když </w:t>
                        </w:r>
                        <w:r w:rsidRPr="006A5E77">
                          <w:rPr>
                            <w:lang w:val="cs-CZ"/>
                          </w:rPr>
                          <w:t>potřebujete jen pochopit, co se v programu děje.</w:t>
                        </w:r>
                      </w:p>
                    </w:txbxContent>
                  </v:textbox>
                </v:roundrect>
                <v:shape id="Picture 899" o:spid="_x0000_s1693" type="#_x0000_t75" style="position:absolute;left:2084;width:8992;height:8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">
                  <v:imagedata r:id="rId51" o:title=""/>
                </v:shape>
                <v:shape id="_x0000_s1694" type="#_x0000_t202" style="position:absolute;left:10094;top:3035;width:18610;height:3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" filled="f" stroked="f">
                  <v:textbox>
                    <w:txbxContent>
                      <w:p w14:paraId="57FDCDEA" w14:textId="77777777" w:rsidR="002A1612" w:rsidRPr="00D31915" w:rsidRDefault="002A1612" w:rsidP="001C6C01">
                        <w:pPr>
                          <w:rPr>
                            <w:b/>
                            <w:color w:val="FF7000"/>
                            <w:sz w:val="28"/>
                            <w:szCs w:val="28"/>
                          </w:rPr>
                        </w:pPr>
                        <w:proofErr w:type="spellStart"/>
                        <w:r>
                          <w:rPr>
                            <w:b/>
                            <w:color w:val="FF7000"/>
                            <w:sz w:val="28"/>
                            <w:szCs w:val="28"/>
                          </w:rPr>
                          <w:t>Slovníček</w:t>
                        </w:r>
                        <w:proofErr w:type="spellEnd"/>
                        <w:r>
                          <w:rPr>
                            <w:b/>
                            <w:color w:val="FF7000"/>
                            <w:sz w:val="28"/>
                            <w:szCs w:val="28"/>
                          </w:rPr>
                          <w:t xml:space="preserve"> </w:t>
                        </w:r>
                        <w:proofErr w:type="spellStart"/>
                        <w:r>
                          <w:rPr>
                            <w:b/>
                            <w:color w:val="FF7000"/>
                            <w:sz w:val="28"/>
                            <w:szCs w:val="28"/>
                          </w:rPr>
                          <w:t>pojmů</w:t>
                        </w:r>
                        <w:proofErr w:type="spellEnd"/>
                      </w:p>
                      <w:p w14:paraId="3ED180EB" w14:textId="77777777" w:rsidR="002A1612" w:rsidRPr="00D31915" w:rsidRDefault="002A1612" w:rsidP="001C6C01">
                        <w:pPr>
                          <w:rPr>
                            <w:b/>
                            <w:color w:val="FF7000"/>
                            <w:sz w:val="28"/>
                            <w:szCs w:val="28"/>
                          </w:rPr>
                        </w:pPr>
                      </w:p>
                    </w:txbxContent>
                  </v:textbox>
                </v:shape>
                <w10:wrap type="topAndBottom"/>
              </v:group>
            </w:pict>
          </mc:Fallback>
        </mc:AlternateContent>
      </w:r>
    </w:p>
    <w:p w14:paraId="212C43E7" w14:textId="77777777" w:rsidR="001C6C01" w:rsidRPr="00FE1D98" w:rsidRDefault="001C6C01" w:rsidP="001C6C01">
      <w:pPr>
        <w:rPr>
          <w:lang w:val="cs-CZ"/>
        </w:rPr>
      </w:pPr>
    </w:p>
    <w:p w14:paraId="3A35C8EA" w14:textId="77777777" w:rsidR="001C6C01" w:rsidRPr="00FE1D98" w:rsidRDefault="001C6C01" w:rsidP="001C6C01">
      <w:pPr>
        <w:rPr>
          <w:lang w:val="cs-CZ"/>
        </w:rPr>
      </w:pPr>
      <w:r w:rsidRPr="00FE1D98">
        <w:rPr>
          <w:lang w:val="cs-CZ"/>
        </w:rPr>
        <w:t xml:space="preserve">Když používáte programy obsahující hodnoty a výpočty prováděné pomocí těchto hodnot, </w:t>
      </w:r>
      <w:r w:rsidRPr="00BB651A">
        <w:rPr>
          <w:lang w:val="cs-CZ"/>
        </w:rPr>
        <w:t>zaměřte se na</w:t>
      </w:r>
      <w:r w:rsidRPr="00FE1D98">
        <w:rPr>
          <w:lang w:val="cs-CZ"/>
        </w:rPr>
        <w:t xml:space="preserve"> </w:t>
      </w:r>
      <w:r>
        <w:rPr>
          <w:lang w:val="cs-CZ"/>
        </w:rPr>
        <w:t>trasování</w:t>
      </w:r>
      <w:r w:rsidRPr="00FE1D98">
        <w:rPr>
          <w:lang w:val="cs-CZ"/>
        </w:rPr>
        <w:t xml:space="preserve"> programu, abyste si byli jisti, že chápete, co se v programu děje. </w:t>
      </w:r>
      <w:r>
        <w:rPr>
          <w:lang w:val="cs-CZ"/>
        </w:rPr>
        <w:t>Trasování</w:t>
      </w:r>
      <w:r w:rsidRPr="00FE1D98">
        <w:rPr>
          <w:lang w:val="cs-CZ"/>
        </w:rPr>
        <w:t xml:space="preserve"> vám pomůže porozumět, co se má v programu dít, a umožní vám program odladit, pokud nefunguje tak, jak má. </w:t>
      </w:r>
    </w:p>
    <w:p w14:paraId="3C69843D" w14:textId="77777777" w:rsidR="001C6C01" w:rsidRPr="00FE1D98" w:rsidRDefault="001C6C01" w:rsidP="001C6C01">
      <w:pPr>
        <w:pStyle w:val="Nadpis2"/>
        <w:rPr>
          <w:lang w:val="cs-CZ"/>
        </w:rPr>
      </w:pPr>
      <w:r w:rsidRPr="00FE1D98">
        <w:rPr>
          <w:lang w:val="cs-CZ"/>
        </w:rPr>
        <w:t>Vyzkoušejte si to!</w:t>
      </w:r>
    </w:p>
    <w:p w14:paraId="3702D9B9" w14:textId="77777777" w:rsidR="001C6C01" w:rsidRPr="00FE1D98" w:rsidRDefault="001C6C01" w:rsidP="001C6C01">
      <w:pPr>
        <w:rPr>
          <w:lang w:val="cs-CZ"/>
        </w:rPr>
      </w:pPr>
      <w:r w:rsidRPr="00FE1D98">
        <w:rPr>
          <w:lang w:val="cs-CZ"/>
        </w:rPr>
        <w:t>Zkuste vyřešit následující výrazy. Nejprve si napište, co jednotlivé výrazy znamenají, a poté vyřešte, zda jsou pravdivé (</w:t>
      </w:r>
      <w:proofErr w:type="spellStart"/>
      <w:r w:rsidRPr="00FE1D98">
        <w:rPr>
          <w:lang w:val="cs-CZ"/>
        </w:rPr>
        <w:t>true</w:t>
      </w:r>
      <w:proofErr w:type="spellEnd"/>
      <w:r w:rsidRPr="00FE1D98">
        <w:rPr>
          <w:lang w:val="cs-CZ"/>
        </w:rPr>
        <w:t>) nebo nepravdivé (</w:t>
      </w:r>
      <w:proofErr w:type="spellStart"/>
      <w:r w:rsidRPr="00FE1D98">
        <w:rPr>
          <w:lang w:val="cs-CZ"/>
        </w:rPr>
        <w:t>false</w:t>
      </w:r>
      <w:proofErr w:type="spellEnd"/>
      <w:r w:rsidRPr="00FE1D98">
        <w:rPr>
          <w:lang w:val="cs-CZ"/>
        </w:rPr>
        <w:t>).</w:t>
      </w:r>
    </w:p>
    <w:p w14:paraId="03676594" w14:textId="77777777" w:rsidR="001C6C01" w:rsidRPr="00FE1D98" w:rsidRDefault="001C6C01" w:rsidP="001C6C01">
      <w:pPr>
        <w:rPr>
          <w:lang w:val="cs-CZ"/>
        </w:rPr>
      </w:pPr>
      <w:r w:rsidRPr="00FE1D98">
        <w:rPr>
          <w:lang w:val="cs-CZ"/>
        </w:rPr>
        <w:t>Pokud u následujících otázek platí, že A = 2 a B = 4, jaký má každý z následujících výrazů význam (jinými slovy, jakou otázku klade) a jaké je jeho řešení (pravdivý či nepravdivý)?</w:t>
      </w:r>
    </w:p>
    <w:p w14:paraId="30B08A4D" w14:textId="77777777" w:rsidR="001C6C01" w:rsidRPr="00FE1D98" w:rsidRDefault="001C6C01" w:rsidP="001C6C01">
      <w:pPr>
        <w:pStyle w:val="Odstavecseseznamem"/>
        <w:numPr>
          <w:ilvl w:val="0"/>
          <w:numId w:val="64"/>
        </w:numPr>
        <w:spacing w:after="200" w:line="276" w:lineRule="auto"/>
        <w:rPr>
          <w:lang w:val="cs-CZ"/>
        </w:rPr>
      </w:pPr>
      <w:r w:rsidRPr="00FE1D98">
        <w:rPr>
          <w:lang w:val="cs-CZ"/>
        </w:rPr>
        <w:t xml:space="preserve">(A*2) = B </w:t>
      </w:r>
    </w:p>
    <w:p w14:paraId="7FB673E6" w14:textId="030B4DE3" w:rsidR="001C6C01" w:rsidRPr="00FE1D98" w:rsidRDefault="001C6C01" w:rsidP="001C6C01">
      <w:pPr>
        <w:ind w:left="720"/>
        <w:rPr>
          <w:lang w:val="cs-CZ"/>
        </w:rPr>
      </w:pPr>
      <w:r w:rsidRPr="00FE1D98">
        <w:rPr>
          <w:lang w:val="cs-CZ"/>
        </w:rPr>
        <w:t>Význam:</w:t>
      </w:r>
      <w:r w:rsidR="00E43DB2">
        <w:rPr>
          <w:lang w:val="cs-CZ"/>
        </w:rPr>
        <w:tab/>
      </w:r>
      <w:r w:rsidRPr="00FE1D98">
        <w:rPr>
          <w:lang w:val="cs-CZ"/>
        </w:rPr>
        <w:t xml:space="preserve"> ________________________________________</w:t>
      </w:r>
    </w:p>
    <w:p w14:paraId="15894D25" w14:textId="77777777" w:rsidR="001C6C01" w:rsidRPr="00FE1D98" w:rsidRDefault="001C6C01" w:rsidP="001C6C01">
      <w:pPr>
        <w:ind w:left="720"/>
        <w:rPr>
          <w:lang w:val="cs-CZ"/>
        </w:rPr>
      </w:pPr>
      <w:r w:rsidRPr="00FE1D98">
        <w:rPr>
          <w:lang w:val="cs-CZ"/>
        </w:rPr>
        <w:t xml:space="preserve">Řešení: </w:t>
      </w:r>
      <w:r w:rsidRPr="00FE1D98">
        <w:rPr>
          <w:lang w:val="cs-CZ"/>
        </w:rPr>
        <w:tab/>
        <w:t>__________</w:t>
      </w:r>
    </w:p>
    <w:p w14:paraId="4F615164" w14:textId="77777777" w:rsidR="001C6C01" w:rsidRPr="00FE1D98" w:rsidRDefault="001C6C01" w:rsidP="001C6C01">
      <w:pPr>
        <w:pStyle w:val="Odstavecseseznamem"/>
        <w:numPr>
          <w:ilvl w:val="0"/>
          <w:numId w:val="64"/>
        </w:numPr>
        <w:spacing w:after="200" w:line="276" w:lineRule="auto"/>
        <w:rPr>
          <w:lang w:val="cs-CZ"/>
        </w:rPr>
      </w:pPr>
      <w:proofErr w:type="gramStart"/>
      <w:r w:rsidRPr="00FE1D98">
        <w:rPr>
          <w:lang w:val="cs-CZ"/>
        </w:rPr>
        <w:t>A &gt;</w:t>
      </w:r>
      <w:proofErr w:type="gramEnd"/>
      <w:r w:rsidRPr="00FE1D98">
        <w:rPr>
          <w:lang w:val="cs-CZ"/>
        </w:rPr>
        <w:t xml:space="preserve">= B </w:t>
      </w:r>
    </w:p>
    <w:p w14:paraId="637C5812" w14:textId="63B7A0E7" w:rsidR="001C6C01" w:rsidRPr="00FE1D98" w:rsidRDefault="001C6C01" w:rsidP="001C6C01">
      <w:pPr>
        <w:ind w:left="720"/>
        <w:rPr>
          <w:lang w:val="cs-CZ"/>
        </w:rPr>
      </w:pPr>
      <w:r w:rsidRPr="00FE1D98">
        <w:rPr>
          <w:lang w:val="cs-CZ"/>
        </w:rPr>
        <w:t xml:space="preserve">Význam: </w:t>
      </w:r>
      <w:r w:rsidR="00E43DB2">
        <w:rPr>
          <w:lang w:val="cs-CZ"/>
        </w:rPr>
        <w:tab/>
      </w:r>
      <w:r w:rsidRPr="00FE1D98">
        <w:rPr>
          <w:lang w:val="cs-CZ"/>
        </w:rPr>
        <w:t>________________________________________</w:t>
      </w:r>
    </w:p>
    <w:p w14:paraId="344B9636" w14:textId="77777777" w:rsidR="001C6C01" w:rsidRPr="00FE1D98" w:rsidRDefault="001C6C01" w:rsidP="001C6C01">
      <w:pPr>
        <w:ind w:left="720"/>
        <w:rPr>
          <w:lang w:val="cs-CZ"/>
        </w:rPr>
      </w:pPr>
      <w:r w:rsidRPr="00FE1D98">
        <w:rPr>
          <w:lang w:val="cs-CZ"/>
        </w:rPr>
        <w:t xml:space="preserve">Řešení: </w:t>
      </w:r>
      <w:r w:rsidRPr="00FE1D98">
        <w:rPr>
          <w:lang w:val="cs-CZ"/>
        </w:rPr>
        <w:tab/>
        <w:t>__________</w:t>
      </w:r>
    </w:p>
    <w:p w14:paraId="52CE7021" w14:textId="77777777" w:rsidR="001C6C01" w:rsidRPr="00FE1D98" w:rsidRDefault="001C6C01" w:rsidP="001C6C01">
      <w:pPr>
        <w:pStyle w:val="Odstavecseseznamem"/>
        <w:numPr>
          <w:ilvl w:val="0"/>
          <w:numId w:val="64"/>
        </w:numPr>
        <w:spacing w:after="200" w:line="276" w:lineRule="auto"/>
        <w:rPr>
          <w:lang w:val="cs-CZ"/>
        </w:rPr>
      </w:pPr>
      <w:r w:rsidRPr="00FE1D98">
        <w:rPr>
          <w:lang w:val="cs-CZ"/>
        </w:rPr>
        <w:t xml:space="preserve">(A+A) </w:t>
      </w:r>
      <w:r w:rsidRPr="00FE1D98">
        <w:rPr>
          <w:rFonts w:ascii="Courier New" w:hAnsi="Courier New" w:cs="Courier New"/>
          <w:b/>
          <w:lang w:val="cs-CZ"/>
        </w:rPr>
        <w:t>≠</w:t>
      </w:r>
      <w:r w:rsidRPr="00FE1D98">
        <w:rPr>
          <w:lang w:val="cs-CZ"/>
        </w:rPr>
        <w:t xml:space="preserve"> B  </w:t>
      </w:r>
    </w:p>
    <w:p w14:paraId="54B08C03" w14:textId="16A4BAE7" w:rsidR="001C6C01" w:rsidRPr="00FE1D98" w:rsidRDefault="001C6C01" w:rsidP="001C6C01">
      <w:pPr>
        <w:ind w:left="720"/>
        <w:rPr>
          <w:lang w:val="cs-CZ"/>
        </w:rPr>
      </w:pPr>
      <w:r w:rsidRPr="00FE1D98">
        <w:rPr>
          <w:lang w:val="cs-CZ"/>
        </w:rPr>
        <w:t>Význam:</w:t>
      </w:r>
      <w:r w:rsidR="00E43DB2">
        <w:rPr>
          <w:lang w:val="cs-CZ"/>
        </w:rPr>
        <w:tab/>
      </w:r>
      <w:r w:rsidRPr="00FE1D98">
        <w:rPr>
          <w:lang w:val="cs-CZ"/>
        </w:rPr>
        <w:t xml:space="preserve"> ________________________________________</w:t>
      </w:r>
    </w:p>
    <w:p w14:paraId="13F829C2" w14:textId="48A2F97F" w:rsidR="001C6C01" w:rsidRPr="00FE1D98" w:rsidRDefault="001C6C01" w:rsidP="001C6C01">
      <w:pPr>
        <w:ind w:left="720"/>
        <w:rPr>
          <w:lang w:val="cs-CZ"/>
        </w:rPr>
      </w:pPr>
      <w:r w:rsidRPr="00FE1D98">
        <w:rPr>
          <w:lang w:val="cs-CZ"/>
        </w:rPr>
        <w:t xml:space="preserve">Řešení: </w:t>
      </w:r>
      <w:r w:rsidR="00E43DB2">
        <w:rPr>
          <w:lang w:val="cs-CZ"/>
        </w:rPr>
        <w:tab/>
      </w:r>
      <w:r w:rsidRPr="00FE1D98">
        <w:rPr>
          <w:lang w:val="cs-CZ"/>
        </w:rPr>
        <w:t>__________</w:t>
      </w:r>
    </w:p>
    <w:p w14:paraId="3266A2B6" w14:textId="77777777" w:rsidR="001C6C01" w:rsidRPr="00FE1D98" w:rsidRDefault="001C6C01" w:rsidP="001C6C01">
      <w:pPr>
        <w:pStyle w:val="Odstavecseseznamem"/>
        <w:numPr>
          <w:ilvl w:val="0"/>
          <w:numId w:val="64"/>
        </w:numPr>
        <w:spacing w:after="200" w:line="276" w:lineRule="auto"/>
        <w:rPr>
          <w:lang w:val="cs-CZ"/>
        </w:rPr>
      </w:pPr>
      <w:r w:rsidRPr="00FE1D98">
        <w:rPr>
          <w:lang w:val="cs-CZ"/>
        </w:rPr>
        <w:t xml:space="preserve">(A-1) </w:t>
      </w:r>
      <w:proofErr w:type="gramStart"/>
      <w:r w:rsidRPr="00FE1D98">
        <w:rPr>
          <w:lang w:val="cs-CZ"/>
        </w:rPr>
        <w:t>&lt; (</w:t>
      </w:r>
      <w:proofErr w:type="gramEnd"/>
      <w:r w:rsidRPr="00FE1D98">
        <w:rPr>
          <w:lang w:val="cs-CZ"/>
        </w:rPr>
        <w:t xml:space="preserve">B-3) </w:t>
      </w:r>
    </w:p>
    <w:p w14:paraId="267CF28A" w14:textId="2F4A6537" w:rsidR="001C6C01" w:rsidRPr="00FE1D98" w:rsidRDefault="001C6C01" w:rsidP="001C6C01">
      <w:pPr>
        <w:ind w:left="720"/>
        <w:rPr>
          <w:lang w:val="cs-CZ"/>
        </w:rPr>
      </w:pPr>
      <w:r w:rsidRPr="00FE1D98">
        <w:rPr>
          <w:lang w:val="cs-CZ"/>
        </w:rPr>
        <w:t>Význam:</w:t>
      </w:r>
      <w:r w:rsidR="00E43DB2">
        <w:rPr>
          <w:lang w:val="cs-CZ"/>
        </w:rPr>
        <w:tab/>
      </w:r>
      <w:r w:rsidRPr="00FE1D98">
        <w:rPr>
          <w:lang w:val="cs-CZ"/>
        </w:rPr>
        <w:t xml:space="preserve"> ________________________________________</w:t>
      </w:r>
    </w:p>
    <w:p w14:paraId="22716A7B" w14:textId="5419ADEB" w:rsidR="001C6C01" w:rsidRPr="00FE1D98" w:rsidRDefault="001C6C01" w:rsidP="001C6C01">
      <w:pPr>
        <w:ind w:left="720"/>
        <w:rPr>
          <w:lang w:val="cs-CZ"/>
        </w:rPr>
      </w:pPr>
      <w:r w:rsidRPr="00FE1D98">
        <w:rPr>
          <w:lang w:val="cs-CZ"/>
        </w:rPr>
        <w:t xml:space="preserve">Řešení: </w:t>
      </w:r>
      <w:r w:rsidR="00E43DB2">
        <w:rPr>
          <w:lang w:val="cs-CZ"/>
        </w:rPr>
        <w:tab/>
      </w:r>
      <w:r w:rsidRPr="00FE1D98">
        <w:rPr>
          <w:lang w:val="cs-CZ"/>
        </w:rPr>
        <w:t>__________</w:t>
      </w:r>
    </w:p>
    <w:p w14:paraId="740EBC0F" w14:textId="77777777" w:rsidR="001C6C01" w:rsidRPr="00FE1D98" w:rsidRDefault="001C6C01" w:rsidP="001C6C01">
      <w:pPr>
        <w:pStyle w:val="Nadpis1"/>
        <w:rPr>
          <w:b/>
          <w:lang w:val="cs-CZ"/>
        </w:rPr>
      </w:pPr>
      <w:bookmarkStart w:id="157" w:name="_Toc19607210"/>
      <w:r w:rsidRPr="00FE1D98">
        <w:rPr>
          <w:lang w:val="cs-CZ"/>
        </w:rPr>
        <w:lastRenderedPageBreak/>
        <w:t>U5-1.</w:t>
      </w:r>
      <w:bookmarkStart w:id="158" w:name="_Hlk516657599"/>
      <w:r w:rsidRPr="00FE1D98">
        <w:rPr>
          <w:lang w:val="cs-CZ"/>
        </w:rPr>
        <w:t xml:space="preserve">2 </w:t>
      </w:r>
      <w:bookmarkEnd w:id="158"/>
      <w:r w:rsidRPr="00FE1D98">
        <w:rPr>
          <w:lang w:val="cs-CZ"/>
        </w:rPr>
        <w:t>Prozkoumejte Edisonovy světelné senzory</w:t>
      </w:r>
      <w:bookmarkEnd w:id="157"/>
    </w:p>
    <w:p w14:paraId="7451814F" w14:textId="77777777" w:rsidR="001C6C01" w:rsidRPr="00FE1D98" w:rsidRDefault="001C6C01" w:rsidP="001C6C01">
      <w:pPr>
        <w:rPr>
          <w:lang w:val="cs-CZ"/>
        </w:rPr>
      </w:pPr>
      <w:r w:rsidRPr="00FE1D98">
        <w:rPr>
          <w:lang w:val="cs-CZ"/>
        </w:rPr>
        <w:t xml:space="preserve">Roboti Edison jsou vybaveni různými senzory, které mohou detekovat různé věci. Jedním z druhů senzorů, jimiž je Edison vybaven, jsou světelné senzory. </w:t>
      </w:r>
    </w:p>
    <w:p w14:paraId="75DAA942" w14:textId="77777777" w:rsidR="001C6C01" w:rsidRPr="00FE1D98" w:rsidRDefault="001C6C01" w:rsidP="001C6C01">
      <w:pPr>
        <w:pStyle w:val="Nadpis2"/>
        <w:rPr>
          <w:lang w:val="cs-CZ"/>
        </w:rPr>
      </w:pPr>
    </w:p>
    <w:p w14:paraId="609C4907" w14:textId="014EB8B8" w:rsidR="001C6C01" w:rsidRPr="00FE1D98" w:rsidRDefault="001C6C01" w:rsidP="001C6C01">
      <w:pPr>
        <w:pStyle w:val="Nadpis2"/>
        <w:rPr>
          <w:lang w:val="cs-CZ"/>
        </w:rPr>
      </w:pPr>
      <w:r w:rsidRPr="00FE1D98">
        <w:rPr>
          <w:lang w:val="cs-CZ"/>
        </w:rPr>
        <w:t>Úkol 1: Seznam</w:t>
      </w:r>
      <w:r w:rsidR="00D64EDE">
        <w:rPr>
          <w:lang w:val="cs-CZ"/>
        </w:rPr>
        <w:t>t</w:t>
      </w:r>
      <w:r w:rsidRPr="00FE1D98">
        <w:rPr>
          <w:lang w:val="cs-CZ"/>
        </w:rPr>
        <w:t xml:space="preserve">e se s Edisonovými světelnými senzory </w:t>
      </w:r>
    </w:p>
    <w:p w14:paraId="66AA7BB7" w14:textId="77777777" w:rsidR="001C6C01" w:rsidRPr="00FE1D98" w:rsidRDefault="001C6C01" w:rsidP="001C6C01">
      <w:pPr>
        <w:rPr>
          <w:lang w:val="cs-CZ"/>
        </w:rPr>
      </w:pPr>
      <w:r w:rsidRPr="00FE1D98">
        <w:rPr>
          <w:noProof/>
          <w:lang w:val="cs-CZ"/>
        </w:rPr>
        <mc:AlternateContent>
          <mc:Choice Requires="wpg">
            <w:drawing>
              <wp:anchor distT="0" distB="0" distL="114300" distR="114300" simplePos="0" relativeHeight="253476864" behindDoc="0" locked="0" layoutInCell="1" allowOverlap="1" wp14:anchorId="6D2B36FC" wp14:editId="6AD62789">
                <wp:simplePos x="0" y="0"/>
                <wp:positionH relativeFrom="column">
                  <wp:posOffset>-206063</wp:posOffset>
                </wp:positionH>
                <wp:positionV relativeFrom="paragraph">
                  <wp:posOffset>1020559</wp:posOffset>
                </wp:positionV>
                <wp:extent cx="6285865" cy="2393315"/>
                <wp:effectExtent l="0" t="0" r="635" b="0"/>
                <wp:wrapTopAndBottom/>
                <wp:docPr id="643" name="Group 643"/>
                <wp:cNvGraphicFramePr/>
                <a:graphic xmlns:a="http://schemas.openxmlformats.org/drawingml/2006/main">
                  <a:graphicData uri="http://schemas.microsoft.com/office/word/2010/wordprocessingGroup">
                    <wpg:wgp>
                      <wpg:cNvGrpSpPr/>
                      <wpg:grpSpPr>
                        <a:xfrm>
                          <a:off x="0" y="0"/>
                          <a:ext cx="6285865" cy="2393315"/>
                          <a:chOff x="0" y="0"/>
                          <a:chExt cx="6286189" cy="2396111"/>
                        </a:xfrm>
                      </wpg:grpSpPr>
                      <pic:pic xmlns:pic="http://schemas.openxmlformats.org/drawingml/2006/picture">
                        <pic:nvPicPr>
                          <pic:cNvPr id="1494" name="Picture 1494"/>
                          <pic:cNvPicPr>
                            <a:picLocks noChangeAspect="1"/>
                          </pic:cNvPicPr>
                        </pic:nvPicPr>
                        <pic:blipFill rotWithShape="1">
                          <a:blip r:embed="rId200" cstate="print">
                            <a:extLst>
                              <a:ext uri="{28A0092B-C50C-407E-A947-70E740481C1C}">
                                <a14:useLocalDpi xmlns:a14="http://schemas.microsoft.com/office/drawing/2010/main" val="0"/>
                              </a:ext>
                            </a:extLst>
                          </a:blip>
                          <a:srcRect l="4516" t="7181" b="8180"/>
                          <a:stretch/>
                        </pic:blipFill>
                        <pic:spPr>
                          <a:xfrm>
                            <a:off x="0" y="67586"/>
                            <a:ext cx="2543810" cy="1645920"/>
                          </a:xfrm>
                          <a:prstGeom prst="rect">
                            <a:avLst/>
                          </a:prstGeom>
                        </pic:spPr>
                      </pic:pic>
                      <wps:wsp>
                        <wps:cNvPr id="1497" name="Text Box 2"/>
                        <wps:cNvSpPr txBox="1">
                          <a:spLocks noChangeArrowheads="1"/>
                        </wps:cNvSpPr>
                        <wps:spPr bwMode="auto">
                          <a:xfrm>
                            <a:off x="1490869" y="1828799"/>
                            <a:ext cx="1769334" cy="550755"/>
                          </a:xfrm>
                          <a:prstGeom prst="rect">
                            <a:avLst/>
                          </a:prstGeom>
                          <a:noFill/>
                          <a:ln w="9525">
                            <a:noFill/>
                            <a:miter lim="800000"/>
                            <a:headEnd/>
                            <a:tailEnd/>
                          </a:ln>
                        </wps:spPr>
                        <wps:txbx>
                          <w:txbxContent>
                            <w:p w14:paraId="064B9B54" w14:textId="77777777" w:rsidR="002A1612" w:rsidRPr="0000478E" w:rsidRDefault="002A1612" w:rsidP="001C6C01">
                              <w:pPr>
                                <w:pStyle w:val="Bezmezer"/>
                                <w:rPr>
                                  <w:color w:val="ED7D31" w:themeColor="accent2"/>
                                </w:rPr>
                              </w:pPr>
                              <w:proofErr w:type="spellStart"/>
                              <w:r w:rsidRPr="0000478E">
                                <w:rPr>
                                  <w:color w:val="ED7D31" w:themeColor="accent2"/>
                                </w:rPr>
                                <w:t>Pravý</w:t>
                              </w:r>
                              <w:proofErr w:type="spellEnd"/>
                              <w:r w:rsidRPr="0000478E">
                                <w:rPr>
                                  <w:color w:val="ED7D31" w:themeColor="accent2"/>
                                </w:rPr>
                                <w:t xml:space="preserve"> </w:t>
                              </w:r>
                              <w:proofErr w:type="spellStart"/>
                              <w:r w:rsidRPr="0000478E">
                                <w:rPr>
                                  <w:color w:val="ED7D31" w:themeColor="accent2"/>
                                </w:rPr>
                                <w:t>světelný</w:t>
                              </w:r>
                              <w:proofErr w:type="spellEnd"/>
                              <w:r w:rsidRPr="0000478E">
                                <w:rPr>
                                  <w:color w:val="ED7D31" w:themeColor="accent2"/>
                                </w:rPr>
                                <w:t xml:space="preserve"> </w:t>
                              </w:r>
                            </w:p>
                            <w:p w14:paraId="1D92A4D5" w14:textId="77777777" w:rsidR="002A1612" w:rsidRPr="0000478E" w:rsidRDefault="002A1612" w:rsidP="001C6C01">
                              <w:pPr>
                                <w:pStyle w:val="Bezmezer"/>
                                <w:rPr>
                                  <w:color w:val="ED7D31" w:themeColor="accent2"/>
                                </w:rPr>
                              </w:pPr>
                              <w:proofErr w:type="spellStart"/>
                              <w:r w:rsidRPr="0000478E">
                                <w:rPr>
                                  <w:color w:val="ED7D31" w:themeColor="accent2"/>
                                </w:rPr>
                                <w:t>senzor</w:t>
                              </w:r>
                              <w:proofErr w:type="spellEnd"/>
                            </w:p>
                          </w:txbxContent>
                        </wps:txbx>
                        <wps:bodyPr rot="0" vert="horz" wrap="square" lIns="91440" tIns="45720" rIns="91440" bIns="45720" anchor="t" anchorCtr="0">
                          <a:noAutofit/>
                        </wps:bodyPr>
                      </wps:wsp>
                      <wps:wsp>
                        <wps:cNvPr id="1503" name="Right Arrow 37"/>
                        <wps:cNvSpPr/>
                        <wps:spPr>
                          <a:xfrm rot="16200000">
                            <a:off x="1268233" y="1439186"/>
                            <a:ext cx="719319" cy="170610"/>
                          </a:xfrm>
                          <a:prstGeom prst="rightArrow">
                            <a:avLst>
                              <a:gd name="adj1" fmla="val 50000"/>
                              <a:gd name="adj2" fmla="val 99362"/>
                            </a:avLst>
                          </a:prstGeom>
                          <a:solidFill>
                            <a:schemeClr val="tx1"/>
                          </a:solidFill>
                          <a:ln w="9525">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4" name="Text Box 2"/>
                        <wps:cNvSpPr txBox="1">
                          <a:spLocks noChangeArrowheads="1"/>
                        </wps:cNvSpPr>
                        <wps:spPr bwMode="auto">
                          <a:xfrm>
                            <a:off x="1546529" y="0"/>
                            <a:ext cx="1809095" cy="389578"/>
                          </a:xfrm>
                          <a:prstGeom prst="rect">
                            <a:avLst/>
                          </a:prstGeom>
                          <a:noFill/>
                          <a:ln w="9525">
                            <a:noFill/>
                            <a:miter lim="800000"/>
                            <a:headEnd/>
                            <a:tailEnd/>
                          </a:ln>
                        </wps:spPr>
                        <wps:txbx>
                          <w:txbxContent>
                            <w:p w14:paraId="1DCA4584" w14:textId="77777777" w:rsidR="002A1612" w:rsidRPr="0000478E" w:rsidRDefault="002A1612" w:rsidP="001C6C01">
                              <w:pPr>
                                <w:rPr>
                                  <w:rFonts w:ascii="Times New Roman" w:hAnsi="Times New Roman"/>
                                  <w:color w:val="FF7000"/>
                                  <w:sz w:val="24"/>
                                  <w:szCs w:val="24"/>
                                  <w:lang w:val="cs-CZ"/>
                                </w:rPr>
                              </w:pPr>
                              <w:proofErr w:type="spellStart"/>
                              <w:r>
                                <w:rPr>
                                  <w:color w:val="FF7000"/>
                                  <w:sz w:val="24"/>
                                  <w:szCs w:val="24"/>
                                </w:rPr>
                                <w:t>Levý</w:t>
                              </w:r>
                              <w:proofErr w:type="spellEnd"/>
                              <w:r>
                                <w:rPr>
                                  <w:color w:val="FF7000"/>
                                  <w:sz w:val="24"/>
                                  <w:szCs w:val="24"/>
                                </w:rPr>
                                <w:t xml:space="preserve"> </w:t>
                              </w:r>
                              <w:proofErr w:type="spellStart"/>
                              <w:r>
                                <w:rPr>
                                  <w:color w:val="FF7000"/>
                                  <w:sz w:val="24"/>
                                  <w:szCs w:val="24"/>
                                </w:rPr>
                                <w:t>světelný</w:t>
                              </w:r>
                              <w:proofErr w:type="spellEnd"/>
                              <w:r>
                                <w:rPr>
                                  <w:color w:val="FF7000"/>
                                  <w:sz w:val="24"/>
                                  <w:szCs w:val="24"/>
                                </w:rPr>
                                <w:t xml:space="preserve"> </w:t>
                              </w:r>
                              <w:proofErr w:type="spellStart"/>
                              <w:r>
                                <w:rPr>
                                  <w:color w:val="FF7000"/>
                                  <w:sz w:val="24"/>
                                  <w:szCs w:val="24"/>
                                </w:rPr>
                                <w:t>senzor</w:t>
                              </w:r>
                              <w:proofErr w:type="spellEnd"/>
                              <w:r>
                                <w:rPr>
                                  <w:color w:val="FF7000"/>
                                  <w:sz w:val="24"/>
                                  <w:szCs w:val="24"/>
                                </w:rPr>
                                <w:t xml:space="preserve"> </w:t>
                              </w:r>
                            </w:p>
                          </w:txbxContent>
                        </wps:txbx>
                        <wps:bodyPr rot="0" vert="horz" wrap="square" lIns="91440" tIns="45720" rIns="91440" bIns="45720" anchor="t" anchorCtr="0">
                          <a:noAutofit/>
                        </wps:bodyPr>
                      </wps:wsp>
                      <wps:wsp>
                        <wps:cNvPr id="565" name="Right Arrow 45"/>
                        <wps:cNvSpPr/>
                        <wps:spPr>
                          <a:xfrm rot="17875443" flipH="1">
                            <a:off x="2182634" y="377686"/>
                            <a:ext cx="431066" cy="170144"/>
                          </a:xfrm>
                          <a:prstGeom prst="rightArrow">
                            <a:avLst>
                              <a:gd name="adj1" fmla="val 50000"/>
                              <a:gd name="adj2" fmla="val 99362"/>
                            </a:avLst>
                          </a:prstGeom>
                          <a:solidFill>
                            <a:schemeClr val="tx1"/>
                          </a:solidFill>
                          <a:ln w="9525">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626" name="Picture 626"/>
                          <pic:cNvPicPr>
                            <a:picLocks noChangeAspect="1"/>
                          </pic:cNvPicPr>
                        </pic:nvPicPr>
                        <pic:blipFill rotWithShape="1">
                          <a:blip r:embed="rId201" cstate="print">
                            <a:extLst>
                              <a:ext uri="{28A0092B-C50C-407E-A947-70E740481C1C}">
                                <a14:useLocalDpi xmlns:a14="http://schemas.microsoft.com/office/drawing/2010/main" val="0"/>
                              </a:ext>
                            </a:extLst>
                          </a:blip>
                          <a:srcRect l="14877" r="4127" b="4"/>
                          <a:stretch/>
                        </pic:blipFill>
                        <pic:spPr>
                          <a:xfrm>
                            <a:off x="2974664" y="232474"/>
                            <a:ext cx="3311525" cy="1838325"/>
                          </a:xfrm>
                          <a:prstGeom prst="rect">
                            <a:avLst/>
                          </a:prstGeom>
                        </pic:spPr>
                      </pic:pic>
                      <wps:wsp>
                        <wps:cNvPr id="627" name="Text Box 2"/>
                        <wps:cNvSpPr txBox="1">
                          <a:spLocks noChangeArrowheads="1"/>
                        </wps:cNvSpPr>
                        <wps:spPr bwMode="auto">
                          <a:xfrm>
                            <a:off x="3447801" y="1656941"/>
                            <a:ext cx="1104555" cy="739170"/>
                          </a:xfrm>
                          <a:prstGeom prst="rect">
                            <a:avLst/>
                          </a:prstGeom>
                          <a:noFill/>
                          <a:ln w="9525">
                            <a:noFill/>
                            <a:miter lim="800000"/>
                            <a:headEnd/>
                            <a:tailEnd/>
                          </a:ln>
                        </wps:spPr>
                        <wps:txbx>
                          <w:txbxContent>
                            <w:p w14:paraId="73D98D07" w14:textId="77777777" w:rsidR="002A1612" w:rsidRPr="0000478E" w:rsidRDefault="002A1612" w:rsidP="001C6C01">
                              <w:pPr>
                                <w:rPr>
                                  <w:rFonts w:ascii="Times New Roman" w:hAnsi="Times New Roman"/>
                                  <w:color w:val="FF7000"/>
                                  <w:sz w:val="24"/>
                                  <w:szCs w:val="24"/>
                                  <w:lang w:val="cs-CZ"/>
                                </w:rPr>
                              </w:pPr>
                              <w:proofErr w:type="spellStart"/>
                              <w:r>
                                <w:rPr>
                                  <w:color w:val="FF7000"/>
                                  <w:sz w:val="24"/>
                                  <w:szCs w:val="24"/>
                                </w:rPr>
                                <w:t>Senzor</w:t>
                              </w:r>
                              <w:proofErr w:type="spellEnd"/>
                              <w:r>
                                <w:rPr>
                                  <w:color w:val="FF7000"/>
                                  <w:sz w:val="24"/>
                                  <w:szCs w:val="24"/>
                                </w:rPr>
                                <w:t xml:space="preserve"> </w:t>
                              </w:r>
                              <w:proofErr w:type="spellStart"/>
                              <w:r>
                                <w:rPr>
                                  <w:color w:val="FF7000"/>
                                  <w:sz w:val="24"/>
                                  <w:szCs w:val="24"/>
                                </w:rPr>
                                <w:t>sledování</w:t>
                              </w:r>
                              <w:proofErr w:type="spellEnd"/>
                              <w:r>
                                <w:rPr>
                                  <w:color w:val="FF7000"/>
                                  <w:sz w:val="24"/>
                                  <w:szCs w:val="24"/>
                                </w:rPr>
                                <w:t xml:space="preserve"> </w:t>
                              </w:r>
                              <w:proofErr w:type="spellStart"/>
                              <w:r>
                                <w:rPr>
                                  <w:color w:val="FF7000"/>
                                  <w:sz w:val="24"/>
                                  <w:szCs w:val="24"/>
                                </w:rPr>
                                <w:t>čáry</w:t>
                              </w:r>
                              <w:proofErr w:type="spellEnd"/>
                            </w:p>
                          </w:txbxContent>
                        </wps:txbx>
                        <wps:bodyPr rot="0" vert="horz" wrap="square" lIns="91440" tIns="45720" rIns="91440" bIns="45720" anchor="t" anchorCtr="0">
                          <a:noAutofit/>
                        </wps:bodyPr>
                      </wps:wsp>
                      <wps:wsp>
                        <wps:cNvPr id="640" name="Right Arrow 37"/>
                        <wps:cNvSpPr/>
                        <wps:spPr>
                          <a:xfrm rot="16200000">
                            <a:off x="3284765" y="1238314"/>
                            <a:ext cx="719385" cy="170621"/>
                          </a:xfrm>
                          <a:prstGeom prst="rightArrow">
                            <a:avLst>
                              <a:gd name="adj1" fmla="val 50000"/>
                              <a:gd name="adj2" fmla="val 99362"/>
                            </a:avLst>
                          </a:prstGeom>
                          <a:solidFill>
                            <a:schemeClr val="tx1"/>
                          </a:solidFill>
                          <a:ln w="9525">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D2B36FC" id="Group 643" o:spid="_x0000_s1695" style="position:absolute;margin-left:-16.25pt;margin-top:80.35pt;width:494.95pt;height:188.45pt;z-index:253476864;mso-width-relative:margin;mso-height-relative:margin" coordsize="62861,2396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38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ZUEsDBAoAAAAA&#10;AAAAIQCq7Ee4ZMsAAGTLAAAVAAAAZHJzL21lZGlhL2ltYWdlMi5qcGVn/9j/4AAQSkZJRgABAQEA&#10;3ADcAAD/2wBDAAIBAQEBAQIBAQECAgICAgQDAgICAgUEBAMEBgUGBgYFBgYGBwkIBgcJBwYGCAsI&#10;CQoKCgoKBggLDAsKDAkKCgr/2wBDAQICAgICAgUDAwUKBwYHCgoKCgoKCgoKCgoKCgoKCgoKCgoK&#10;CgoKCgoKCgoKCgoKCgoKCgoKCgoKCgoKCgoKCgr/wAARCAG6A9k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">
                <v:shape id="Picture 1494" o:spid="_x0000_s1696" type="#_x0000_t75" style="position:absolute;top:675;width:25438;height:16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">
                  <v:imagedata r:id="rId202" o:title="" croptop="4706f" cropbottom="5361f" cropleft="2960f"/>
                </v:shape>
                <v:shape id="_x0000_s1697" type="#_x0000_t202" style="position:absolute;left:14908;top:18287;width:17694;height:55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" filled="f" stroked="f">
                  <v:textbox>
                    <w:txbxContent>
                      <w:p w14:paraId="064B9B54" w14:textId="77777777" w:rsidR="002A1612" w:rsidRPr="0000478E" w:rsidRDefault="002A1612" w:rsidP="001C6C01">
                        <w:pPr>
                          <w:pStyle w:val="Bezmezer"/>
                          <w:rPr>
                            <w:color w:val="ED7D31" w:themeColor="accent2"/>
                          </w:rPr>
                        </w:pPr>
                        <w:proofErr w:type="spellStart"/>
                        <w:r w:rsidRPr="0000478E">
                          <w:rPr>
                            <w:color w:val="ED7D31" w:themeColor="accent2"/>
                          </w:rPr>
                          <w:t>Pravý</w:t>
                        </w:r>
                        <w:proofErr w:type="spellEnd"/>
                        <w:r w:rsidRPr="0000478E">
                          <w:rPr>
                            <w:color w:val="ED7D31" w:themeColor="accent2"/>
                          </w:rPr>
                          <w:t xml:space="preserve"> </w:t>
                        </w:r>
                        <w:proofErr w:type="spellStart"/>
                        <w:r w:rsidRPr="0000478E">
                          <w:rPr>
                            <w:color w:val="ED7D31" w:themeColor="accent2"/>
                          </w:rPr>
                          <w:t>světelný</w:t>
                        </w:r>
                        <w:proofErr w:type="spellEnd"/>
                        <w:r w:rsidRPr="0000478E">
                          <w:rPr>
                            <w:color w:val="ED7D31" w:themeColor="accent2"/>
                          </w:rPr>
                          <w:t xml:space="preserve"> </w:t>
                        </w:r>
                      </w:p>
                      <w:p w14:paraId="1D92A4D5" w14:textId="77777777" w:rsidR="002A1612" w:rsidRPr="0000478E" w:rsidRDefault="002A1612" w:rsidP="001C6C01">
                        <w:pPr>
                          <w:pStyle w:val="Bezmezer"/>
                          <w:rPr>
                            <w:color w:val="ED7D31" w:themeColor="accent2"/>
                          </w:rPr>
                        </w:pPr>
                        <w:proofErr w:type="spellStart"/>
                        <w:r w:rsidRPr="0000478E">
                          <w:rPr>
                            <w:color w:val="ED7D31" w:themeColor="accent2"/>
                          </w:rPr>
                          <w:t>senzor</w:t>
                        </w:r>
                        <w:proofErr w:type="spellEnd"/>
                      </w:p>
                    </w:txbxContent>
                  </v:textbox>
                </v:shape>
                <v:shape id="Right Arrow 37" o:spid="_x0000_s1698" type="#_x0000_t13" style="position:absolute;left:12681;top:14392;width:7193;height:170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" adj="16510" fillcolor="black [3213]" strokecolor="white [3212]"/>
                <v:shape id="_x0000_s1699" type="#_x0000_t202" style="position:absolute;left:15465;width:18091;height:3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" filled="f" stroked="f">
                  <v:textbox>
                    <w:txbxContent>
                      <w:p w14:paraId="1DCA4584" w14:textId="77777777" w:rsidR="002A1612" w:rsidRPr="0000478E" w:rsidRDefault="002A1612" w:rsidP="001C6C01">
                        <w:pPr>
                          <w:rPr>
                            <w:rFonts w:ascii="Times New Roman" w:hAnsi="Times New Roman"/>
                            <w:color w:val="FF7000"/>
                            <w:sz w:val="24"/>
                            <w:szCs w:val="24"/>
                            <w:lang w:val="cs-CZ"/>
                          </w:rPr>
                        </w:pPr>
                        <w:proofErr w:type="spellStart"/>
                        <w:r>
                          <w:rPr>
                            <w:color w:val="FF7000"/>
                            <w:sz w:val="24"/>
                            <w:szCs w:val="24"/>
                          </w:rPr>
                          <w:t>Levý</w:t>
                        </w:r>
                        <w:proofErr w:type="spellEnd"/>
                        <w:r>
                          <w:rPr>
                            <w:color w:val="FF7000"/>
                            <w:sz w:val="24"/>
                            <w:szCs w:val="24"/>
                          </w:rPr>
                          <w:t xml:space="preserve"> </w:t>
                        </w:r>
                        <w:proofErr w:type="spellStart"/>
                        <w:r>
                          <w:rPr>
                            <w:color w:val="FF7000"/>
                            <w:sz w:val="24"/>
                            <w:szCs w:val="24"/>
                          </w:rPr>
                          <w:t>světelný</w:t>
                        </w:r>
                        <w:proofErr w:type="spellEnd"/>
                        <w:r>
                          <w:rPr>
                            <w:color w:val="FF7000"/>
                            <w:sz w:val="24"/>
                            <w:szCs w:val="24"/>
                          </w:rPr>
                          <w:t xml:space="preserve"> </w:t>
                        </w:r>
                        <w:proofErr w:type="spellStart"/>
                        <w:r>
                          <w:rPr>
                            <w:color w:val="FF7000"/>
                            <w:sz w:val="24"/>
                            <w:szCs w:val="24"/>
                          </w:rPr>
                          <w:t>senzor</w:t>
                        </w:r>
                        <w:proofErr w:type="spellEnd"/>
                        <w:r>
                          <w:rPr>
                            <w:color w:val="FF7000"/>
                            <w:sz w:val="24"/>
                            <w:szCs w:val="24"/>
                          </w:rPr>
                          <w:t xml:space="preserve"> </w:t>
                        </w:r>
                      </w:p>
                    </w:txbxContent>
                  </v:textbox>
                </v:shape>
                <v:shape id="Right Arrow 45" o:spid="_x0000_s1700" type="#_x0000_t13" style="position:absolute;left:21826;top:3776;width:4310;height:1702;rotation:4068209fd;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" adj="13129" fillcolor="black [3213]" strokecolor="white [3212]"/>
                <v:shape id="Picture 626" o:spid="_x0000_s1701" type="#_x0000_t75" style="position:absolute;left:29746;top:2324;width:33115;height:18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">
                  <v:imagedata r:id="rId203" o:title="" cropbottom="3f" cropleft="9750f" cropright="2705f"/>
                </v:shape>
                <v:shape id="_x0000_s1702" type="#_x0000_t202" style="position:absolute;left:34478;top:16569;width:11045;height:73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" filled="f" stroked="f">
                  <v:textbox>
                    <w:txbxContent>
                      <w:p w14:paraId="73D98D07" w14:textId="77777777" w:rsidR="002A1612" w:rsidRPr="0000478E" w:rsidRDefault="002A1612" w:rsidP="001C6C01">
                        <w:pPr>
                          <w:rPr>
                            <w:rFonts w:ascii="Times New Roman" w:hAnsi="Times New Roman"/>
                            <w:color w:val="FF7000"/>
                            <w:sz w:val="24"/>
                            <w:szCs w:val="24"/>
                            <w:lang w:val="cs-CZ"/>
                          </w:rPr>
                        </w:pPr>
                        <w:proofErr w:type="spellStart"/>
                        <w:r>
                          <w:rPr>
                            <w:color w:val="FF7000"/>
                            <w:sz w:val="24"/>
                            <w:szCs w:val="24"/>
                          </w:rPr>
                          <w:t>Senzor</w:t>
                        </w:r>
                        <w:proofErr w:type="spellEnd"/>
                        <w:r>
                          <w:rPr>
                            <w:color w:val="FF7000"/>
                            <w:sz w:val="24"/>
                            <w:szCs w:val="24"/>
                          </w:rPr>
                          <w:t xml:space="preserve"> </w:t>
                        </w:r>
                        <w:proofErr w:type="spellStart"/>
                        <w:r>
                          <w:rPr>
                            <w:color w:val="FF7000"/>
                            <w:sz w:val="24"/>
                            <w:szCs w:val="24"/>
                          </w:rPr>
                          <w:t>sledování</w:t>
                        </w:r>
                        <w:proofErr w:type="spellEnd"/>
                        <w:r>
                          <w:rPr>
                            <w:color w:val="FF7000"/>
                            <w:sz w:val="24"/>
                            <w:szCs w:val="24"/>
                          </w:rPr>
                          <w:t xml:space="preserve"> </w:t>
                        </w:r>
                        <w:proofErr w:type="spellStart"/>
                        <w:r>
                          <w:rPr>
                            <w:color w:val="FF7000"/>
                            <w:sz w:val="24"/>
                            <w:szCs w:val="24"/>
                          </w:rPr>
                          <w:t>čáry</w:t>
                        </w:r>
                        <w:proofErr w:type="spellEnd"/>
                      </w:p>
                    </w:txbxContent>
                  </v:textbox>
                </v:shape>
                <v:shape id="Right Arrow 37" o:spid="_x0000_s1703" type="#_x0000_t13" style="position:absolute;left:32847;top:12383;width:7194;height:170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" adj="16510" fillcolor="black [3213]" strokecolor="white [3212]"/>
                <w10:wrap type="topAndBottom"/>
              </v:group>
            </w:pict>
          </mc:Fallback>
        </mc:AlternateContent>
      </w:r>
      <w:r w:rsidRPr="00FE1D98">
        <w:rPr>
          <w:lang w:val="cs-CZ"/>
        </w:rPr>
        <w:t xml:space="preserve">Edisonovy světelné senzory robotovi umožňují detekovat a měřit viditelné světlo. Hlavní světelné senzory jsou umístěny na horní části robota – jeden vpravo a druhý na levé části robota. Edison má ještě třetí světelný senzor, který je umístěn na spodní části robot a </w:t>
      </w:r>
      <w:proofErr w:type="gramStart"/>
      <w:r w:rsidRPr="00FE1D98">
        <w:rPr>
          <w:lang w:val="cs-CZ"/>
        </w:rPr>
        <w:t>slouží</w:t>
      </w:r>
      <w:proofErr w:type="gramEnd"/>
      <w:r w:rsidRPr="00FE1D98">
        <w:rPr>
          <w:lang w:val="cs-CZ"/>
        </w:rPr>
        <w:t xml:space="preserve"> jako senzor pro sledování čáry. Prohlédněte si svého Edisona. Vidíte všechny světelné senzory? </w:t>
      </w:r>
    </w:p>
    <w:p w14:paraId="35590415" w14:textId="77777777" w:rsidR="001C6C01" w:rsidRPr="00FE1D98" w:rsidRDefault="001C6C01" w:rsidP="001C6C01">
      <w:pPr>
        <w:rPr>
          <w:lang w:val="cs-CZ"/>
        </w:rPr>
      </w:pPr>
    </w:p>
    <w:p w14:paraId="32FE62FC" w14:textId="77777777" w:rsidR="001C6C01" w:rsidRPr="00FE1D98" w:rsidRDefault="001C6C01" w:rsidP="001C6C01">
      <w:pPr>
        <w:rPr>
          <w:lang w:val="cs-CZ"/>
        </w:rPr>
      </w:pPr>
      <w:r w:rsidRPr="00FE1D98">
        <w:rPr>
          <w:noProof/>
          <w:lang w:val="cs-CZ"/>
        </w:rPr>
        <mc:AlternateContent>
          <mc:Choice Requires="wpg">
            <w:drawing>
              <wp:anchor distT="0" distB="0" distL="114300" distR="114300" simplePos="0" relativeHeight="253475840" behindDoc="0" locked="0" layoutInCell="1" allowOverlap="1" wp14:anchorId="6A3018E9" wp14:editId="28DAA9A6">
                <wp:simplePos x="0" y="0"/>
                <wp:positionH relativeFrom="column">
                  <wp:posOffset>34925</wp:posOffset>
                </wp:positionH>
                <wp:positionV relativeFrom="paragraph">
                  <wp:posOffset>917906</wp:posOffset>
                </wp:positionV>
                <wp:extent cx="5715000" cy="1915876"/>
                <wp:effectExtent l="0" t="0" r="19050" b="27305"/>
                <wp:wrapTopAndBottom/>
                <wp:docPr id="574" name="Group 574"/>
                <wp:cNvGraphicFramePr/>
                <a:graphic xmlns:a="http://schemas.openxmlformats.org/drawingml/2006/main">
                  <a:graphicData uri="http://schemas.microsoft.com/office/word/2010/wordprocessingGroup">
                    <wpg:wgp>
                      <wpg:cNvGrpSpPr/>
                      <wpg:grpSpPr>
                        <a:xfrm>
                          <a:off x="0" y="0"/>
                          <a:ext cx="5715000" cy="1915876"/>
                          <a:chOff x="0" y="-40068"/>
                          <a:chExt cx="5715000" cy="1609073"/>
                        </a:xfrm>
                      </wpg:grpSpPr>
                      <wps:wsp>
                        <wps:cNvPr id="571" name="Text Box 571"/>
                        <wps:cNvSpPr txBox="1">
                          <a:spLocks noChangeArrowheads="1"/>
                        </wps:cNvSpPr>
                        <wps:spPr bwMode="auto">
                          <a:xfrm>
                            <a:off x="0" y="671885"/>
                            <a:ext cx="5715000" cy="897120"/>
                          </a:xfrm>
                          <a:prstGeom prst="roundRect">
                            <a:avLst>
                              <a:gd name="adj" fmla="val 7850"/>
                            </a:avLst>
                          </a:prstGeom>
                          <a:solidFill>
                            <a:srgbClr val="FFFFFF"/>
                          </a:solidFill>
                          <a:ln w="9525">
                            <a:solidFill>
                              <a:schemeClr val="tx1">
                                <a:lumMod val="65000"/>
                                <a:lumOff val="35000"/>
                              </a:schemeClr>
                            </a:solidFill>
                            <a:miter lim="800000"/>
                            <a:headEnd/>
                            <a:tailEnd/>
                          </a:ln>
                        </wps:spPr>
                        <wps:txbx>
                          <w:txbxContent>
                            <w:p w14:paraId="7C042898" w14:textId="77777777" w:rsidR="002A1612" w:rsidRPr="00381AFD" w:rsidRDefault="002A1612" w:rsidP="001C6C01">
                              <w:pPr>
                                <w:rPr>
                                  <w:lang w:val="cs-CZ"/>
                                </w:rPr>
                              </w:pPr>
                              <w:r w:rsidRPr="00381AFD">
                                <w:rPr>
                                  <w:rFonts w:hint="eastAsia"/>
                                  <w:lang w:val="cs-CZ"/>
                                </w:rPr>
                                <w:t xml:space="preserve">Senzor pro sledování čáry funguje tak, že osvětluje světlem z červené </w:t>
                              </w:r>
                              <w:proofErr w:type="spellStart"/>
                              <w:r w:rsidRPr="00381AFD">
                                <w:rPr>
                                  <w:rFonts w:hint="eastAsia"/>
                                  <w:lang w:val="cs-CZ"/>
                                </w:rPr>
                                <w:t>LEDky</w:t>
                              </w:r>
                              <w:proofErr w:type="spellEnd"/>
                              <w:r w:rsidRPr="00381AFD">
                                <w:rPr>
                                  <w:rFonts w:hint="eastAsia"/>
                                  <w:lang w:val="cs-CZ"/>
                                </w:rPr>
                                <w:t xml:space="preserve"> povrch pod robotem. Světelný senzor pak </w:t>
                              </w:r>
                              <w:proofErr w:type="gramStart"/>
                              <w:r w:rsidRPr="00381AFD">
                                <w:rPr>
                                  <w:rFonts w:hint="eastAsia"/>
                                  <w:lang w:val="cs-CZ"/>
                                </w:rPr>
                                <w:t>měří</w:t>
                              </w:r>
                              <w:proofErr w:type="gramEnd"/>
                              <w:r w:rsidRPr="00381AFD">
                                <w:rPr>
                                  <w:rFonts w:hint="eastAsia"/>
                                  <w:lang w:val="cs-CZ"/>
                                </w:rPr>
                                <w:t>, kolik z tohoto světla se odráží od povrchu. Edison ukládá hodnotu odraženého světla jako odečet světla. Čím více světla se odráží zpět k Edisonovi, tím vyšší je hodnota světla.</w:t>
                              </w:r>
                            </w:p>
                          </w:txbxContent>
                        </wps:txbx>
                        <wps:bodyPr rot="0" vert="horz" wrap="square" lIns="91440" tIns="180000" rIns="91440" bIns="90000" anchor="t" anchorCtr="0">
                          <a:noAutofit/>
                        </wps:bodyPr>
                      </wps:wsp>
                      <pic:pic xmlns:pic="http://schemas.openxmlformats.org/drawingml/2006/picture">
                        <pic:nvPicPr>
                          <pic:cNvPr id="572" name="Picture 572"/>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202758" y="-40068"/>
                            <a:ext cx="899160" cy="899160"/>
                          </a:xfrm>
                          <a:prstGeom prst="rect">
                            <a:avLst/>
                          </a:prstGeom>
                        </pic:spPr>
                      </pic:pic>
                      <wps:wsp>
                        <wps:cNvPr id="573" name="Text Box 2"/>
                        <wps:cNvSpPr txBox="1">
                          <a:spLocks noChangeArrowheads="1"/>
                        </wps:cNvSpPr>
                        <wps:spPr bwMode="auto">
                          <a:xfrm>
                            <a:off x="1017767" y="306125"/>
                            <a:ext cx="1599565" cy="365760"/>
                          </a:xfrm>
                          <a:prstGeom prst="rect">
                            <a:avLst/>
                          </a:prstGeom>
                          <a:noFill/>
                          <a:ln w="9525">
                            <a:noFill/>
                            <a:miter lim="800000"/>
                            <a:headEnd/>
                            <a:tailEnd/>
                          </a:ln>
                        </wps:spPr>
                        <wps:txbx>
                          <w:txbxContent>
                            <w:p w14:paraId="46965484" w14:textId="77777777" w:rsidR="002A1612" w:rsidRPr="00D31915" w:rsidRDefault="002A1612" w:rsidP="001C6C01">
                              <w:pPr>
                                <w:rPr>
                                  <w:b/>
                                  <w:color w:val="FF7000"/>
                                  <w:sz w:val="28"/>
                                  <w:szCs w:val="28"/>
                                </w:rPr>
                              </w:pPr>
                              <w:proofErr w:type="spellStart"/>
                              <w:r>
                                <w:rPr>
                                  <w:b/>
                                  <w:color w:val="FF7000"/>
                                  <w:sz w:val="28"/>
                                  <w:szCs w:val="28"/>
                                </w:rPr>
                                <w:t>Nezapomeňte</w:t>
                              </w:r>
                              <w:proofErr w:type="spellEnd"/>
                            </w:p>
                            <w:p w14:paraId="10352B31" w14:textId="77777777" w:rsidR="002A1612" w:rsidRPr="00D31915" w:rsidRDefault="002A1612" w:rsidP="001C6C01">
                              <w:pPr>
                                <w:rPr>
                                  <w:b/>
                                  <w:color w:val="FF7000"/>
                                  <w:sz w:val="28"/>
                                  <w:szCs w:val="28"/>
                                </w:rPr>
                              </w:pP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6A3018E9" id="Group 574" o:spid="_x0000_s1704" style="position:absolute;margin-left:2.75pt;margin-top:72.3pt;width:450pt;height:150.85pt;z-index:253475840;mso-height-relative:margin" coordorigin=",-400" coordsize="57150,1609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">
                <v:roundrect id="Text Box 571" o:spid="_x0000_s1705" style="position:absolute;top:6718;width:57150;height:8972;visibility:visible;mso-wrap-style:square;v-text-anchor:top" arcsize="514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" strokecolor="#5a5a5a [2109]">
                  <v:stroke joinstyle="miter"/>
                  <v:textbox inset=",5mm,,2.5mm">
                    <w:txbxContent>
                      <w:p w14:paraId="7C042898" w14:textId="77777777" w:rsidR="002A1612" w:rsidRPr="00381AFD" w:rsidRDefault="002A1612" w:rsidP="001C6C01">
                        <w:pPr>
                          <w:rPr>
                            <w:lang w:val="cs-CZ"/>
                          </w:rPr>
                        </w:pPr>
                        <w:r w:rsidRPr="00381AFD">
                          <w:rPr>
                            <w:rFonts w:hint="eastAsia"/>
                            <w:lang w:val="cs-CZ"/>
                          </w:rPr>
                          <w:t xml:space="preserve">Senzor pro sledování čáry funguje tak, že osvětluje světlem z červené </w:t>
                        </w:r>
                        <w:proofErr w:type="spellStart"/>
                        <w:r w:rsidRPr="00381AFD">
                          <w:rPr>
                            <w:rFonts w:hint="eastAsia"/>
                            <w:lang w:val="cs-CZ"/>
                          </w:rPr>
                          <w:t>LEDky</w:t>
                        </w:r>
                        <w:proofErr w:type="spellEnd"/>
                        <w:r w:rsidRPr="00381AFD">
                          <w:rPr>
                            <w:rFonts w:hint="eastAsia"/>
                            <w:lang w:val="cs-CZ"/>
                          </w:rPr>
                          <w:t xml:space="preserve"> povrch pod robotem. Světelný senzor pak </w:t>
                        </w:r>
                        <w:proofErr w:type="gramStart"/>
                        <w:r w:rsidRPr="00381AFD">
                          <w:rPr>
                            <w:rFonts w:hint="eastAsia"/>
                            <w:lang w:val="cs-CZ"/>
                          </w:rPr>
                          <w:t>měří</w:t>
                        </w:r>
                        <w:proofErr w:type="gramEnd"/>
                        <w:r w:rsidRPr="00381AFD">
                          <w:rPr>
                            <w:rFonts w:hint="eastAsia"/>
                            <w:lang w:val="cs-CZ"/>
                          </w:rPr>
                          <w:t>, kolik z tohoto světla se odráží od povrchu. Edison ukládá hodnotu odraženého světla jako odečet světla. Čím více světla se odráží zpět k Edisonovi, tím vyšší je hodnota světla.</w:t>
                        </w:r>
                      </w:p>
                    </w:txbxContent>
                  </v:textbox>
                </v:roundrect>
                <v:shape id="Picture 572" o:spid="_x0000_s1706" type="#_x0000_t75" style="position:absolute;left:2027;top:-400;width:8992;height:8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">
                  <v:imagedata r:id="rId49" o:title=""/>
                </v:shape>
                <v:shape id="_x0000_s1707" type="#_x0000_t202" style="position:absolute;left:10177;top:3061;width:15996;height:36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" filled="f" stroked="f">
                  <v:textbox>
                    <w:txbxContent>
                      <w:p w14:paraId="46965484" w14:textId="77777777" w:rsidR="002A1612" w:rsidRPr="00D31915" w:rsidRDefault="002A1612" w:rsidP="001C6C01">
                        <w:pPr>
                          <w:rPr>
                            <w:b/>
                            <w:color w:val="FF7000"/>
                            <w:sz w:val="28"/>
                            <w:szCs w:val="28"/>
                          </w:rPr>
                        </w:pPr>
                        <w:proofErr w:type="spellStart"/>
                        <w:r>
                          <w:rPr>
                            <w:b/>
                            <w:color w:val="FF7000"/>
                            <w:sz w:val="28"/>
                            <w:szCs w:val="28"/>
                          </w:rPr>
                          <w:t>Nezapomeňte</w:t>
                        </w:r>
                        <w:proofErr w:type="spellEnd"/>
                      </w:p>
                      <w:p w14:paraId="10352B31" w14:textId="77777777" w:rsidR="002A1612" w:rsidRPr="00D31915" w:rsidRDefault="002A1612" w:rsidP="001C6C01">
                        <w:pPr>
                          <w:rPr>
                            <w:b/>
                            <w:color w:val="FF7000"/>
                            <w:sz w:val="28"/>
                            <w:szCs w:val="28"/>
                          </w:rPr>
                        </w:pPr>
                      </w:p>
                    </w:txbxContent>
                  </v:textbox>
                </v:shape>
                <w10:wrap type="topAndBottom"/>
              </v:group>
            </w:pict>
          </mc:Fallback>
        </mc:AlternateContent>
      </w:r>
      <w:r w:rsidRPr="00FE1D98">
        <w:rPr>
          <w:lang w:val="cs-CZ"/>
        </w:rPr>
        <w:t xml:space="preserve">Podobně jako Edisonův infračervený přijímač dokáže detekovat infračervené světlo, lze světelné senzory použít k detekci viditelného světla, které </w:t>
      </w:r>
      <w:proofErr w:type="gramStart"/>
      <w:r w:rsidRPr="00FE1D98">
        <w:rPr>
          <w:lang w:val="cs-CZ"/>
        </w:rPr>
        <w:t>tvoří</w:t>
      </w:r>
      <w:proofErr w:type="gramEnd"/>
      <w:r w:rsidRPr="00FE1D98">
        <w:rPr>
          <w:lang w:val="cs-CZ"/>
        </w:rPr>
        <w:t xml:space="preserve"> lidským okem viditelnou část světelného spektra. Všechny senzory viditelného světla v Edisonovi fungují v zásadě podobně jako senzor pro sledování čáry, který detekuje reflexní a nereflexní povrchy pod robotem. </w:t>
      </w:r>
    </w:p>
    <w:p w14:paraId="74E1CE25" w14:textId="77777777" w:rsidR="001C6C01" w:rsidRPr="00FE1D98" w:rsidRDefault="001C6C01" w:rsidP="001C6C01">
      <w:pPr>
        <w:rPr>
          <w:lang w:val="cs-CZ"/>
        </w:rPr>
      </w:pPr>
      <w:r w:rsidRPr="00FE1D98">
        <w:rPr>
          <w:lang w:val="cs-CZ"/>
        </w:rPr>
        <w:t xml:space="preserve">Edisonovy světelné senzory se nemusejí spoléhat pouze na infračervené světlo z Edisonových </w:t>
      </w:r>
      <w:proofErr w:type="spellStart"/>
      <w:r w:rsidRPr="00FE1D98">
        <w:rPr>
          <w:lang w:val="cs-CZ"/>
        </w:rPr>
        <w:t>LEDek</w:t>
      </w:r>
      <w:proofErr w:type="spellEnd"/>
      <w:r w:rsidRPr="00FE1D98">
        <w:rPr>
          <w:lang w:val="cs-CZ"/>
        </w:rPr>
        <w:t xml:space="preserve">. Tyto senzory můžeme rovněž použít k měření detekovaného světla a hodnotu naměřeného světla uložit.  Čím více Edison detekuje světla, tím vyšší hodnotu světla </w:t>
      </w:r>
      <w:proofErr w:type="gramStart"/>
      <w:r w:rsidRPr="00FE1D98">
        <w:rPr>
          <w:lang w:val="cs-CZ"/>
        </w:rPr>
        <w:t>uloží</w:t>
      </w:r>
      <w:proofErr w:type="gramEnd"/>
      <w:r w:rsidRPr="00FE1D98">
        <w:rPr>
          <w:lang w:val="cs-CZ"/>
        </w:rPr>
        <w:t xml:space="preserve">. </w:t>
      </w:r>
    </w:p>
    <w:p w14:paraId="15AE5057" w14:textId="77777777" w:rsidR="001C6C01" w:rsidRPr="00FE1D98" w:rsidRDefault="001C6C01" w:rsidP="001C6C01">
      <w:pPr>
        <w:rPr>
          <w:lang w:val="cs-CZ"/>
        </w:rPr>
      </w:pPr>
      <w:r w:rsidRPr="00FE1D98">
        <w:rPr>
          <w:lang w:val="cs-CZ"/>
        </w:rPr>
        <w:t>Naměřenou hodnotu z některého ze světelných senzorů můžeme použít jako hodnotu v programu v </w:t>
      </w:r>
      <w:proofErr w:type="spellStart"/>
      <w:r w:rsidRPr="00FE1D98">
        <w:rPr>
          <w:lang w:val="cs-CZ"/>
        </w:rPr>
        <w:t>EdScratchi</w:t>
      </w:r>
      <w:proofErr w:type="spellEnd"/>
      <w:r w:rsidRPr="00FE1D98">
        <w:rPr>
          <w:lang w:val="cs-CZ"/>
        </w:rPr>
        <w:t xml:space="preserve">. </w:t>
      </w:r>
    </w:p>
    <w:p w14:paraId="2B677BAF" w14:textId="77777777" w:rsidR="001C6C01" w:rsidRPr="00FE1D98" w:rsidRDefault="001C6C01" w:rsidP="001C6C01">
      <w:pPr>
        <w:pStyle w:val="Nadpis2"/>
        <w:rPr>
          <w:lang w:val="cs-CZ"/>
        </w:rPr>
      </w:pPr>
      <w:r w:rsidRPr="00FE1D98">
        <w:rPr>
          <w:lang w:val="cs-CZ"/>
        </w:rPr>
        <w:lastRenderedPageBreak/>
        <w:t>Úkol 1: Světelný poplach</w:t>
      </w:r>
    </w:p>
    <w:p w14:paraId="3C00ACFC" w14:textId="77777777" w:rsidR="001C6C01" w:rsidRPr="00FE1D98" w:rsidRDefault="001C6C01" w:rsidP="001C6C01">
      <w:pPr>
        <w:rPr>
          <w:lang w:val="cs-CZ"/>
        </w:rPr>
      </w:pPr>
      <w:r w:rsidRPr="00FE1D98">
        <w:rPr>
          <w:lang w:val="cs-CZ"/>
        </w:rPr>
        <w:t xml:space="preserve">Použijte jeden z Edisonových světelných senzorů ke spuštění poplachu v okamžiku, kdy Edison detekuje dostatek světla. </w:t>
      </w:r>
    </w:p>
    <w:p w14:paraId="00F9132C" w14:textId="77777777" w:rsidR="001C6C01" w:rsidRPr="00FE1D98" w:rsidRDefault="001C6C01" w:rsidP="001C6C01">
      <w:pPr>
        <w:rPr>
          <w:lang w:val="cs-CZ"/>
        </w:rPr>
      </w:pPr>
      <w:r w:rsidRPr="00FE1D98">
        <w:rPr>
          <w:noProof/>
          <w:lang w:val="cs-CZ"/>
        </w:rPr>
        <w:drawing>
          <wp:anchor distT="0" distB="0" distL="114300" distR="114300" simplePos="0" relativeHeight="253477888" behindDoc="0" locked="0" layoutInCell="1" allowOverlap="1" wp14:anchorId="5F22EF27" wp14:editId="5A3D962A">
            <wp:simplePos x="0" y="0"/>
            <wp:positionH relativeFrom="column">
              <wp:posOffset>814705</wp:posOffset>
            </wp:positionH>
            <wp:positionV relativeFrom="paragraph">
              <wp:posOffset>266065</wp:posOffset>
            </wp:positionV>
            <wp:extent cx="4083685" cy="2134870"/>
            <wp:effectExtent l="19050" t="19050" r="12065" b="17780"/>
            <wp:wrapTopAndBottom/>
            <wp:docPr id="644" name="Picture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 name="U5-1.2_light alarm.PNG"/>
                    <pic:cNvPicPr/>
                  </pic:nvPicPr>
                  <pic:blipFill>
                    <a:blip r:embed="rId204">
                      <a:extLst>
                        <a:ext uri="{28A0092B-C50C-407E-A947-70E740481C1C}">
                          <a14:useLocalDpi xmlns:a14="http://schemas.microsoft.com/office/drawing/2010/main" val="0"/>
                        </a:ext>
                      </a:extLst>
                    </a:blip>
                    <a:stretch>
                      <a:fillRect/>
                    </a:stretch>
                  </pic:blipFill>
                  <pic:spPr>
                    <a:xfrm>
                      <a:off x="0" y="0"/>
                      <a:ext cx="4083685" cy="2134870"/>
                    </a:xfrm>
                    <a:prstGeom prst="rect">
                      <a:avLst/>
                    </a:prstGeom>
                    <a:ln w="15875">
                      <a:solidFill>
                        <a:srgbClr val="FF7000"/>
                      </a:solidFill>
                      <a:prstDash val="lgDash"/>
                    </a:ln>
                  </pic:spPr>
                </pic:pic>
              </a:graphicData>
            </a:graphic>
          </wp:anchor>
        </w:drawing>
      </w:r>
      <w:r w:rsidRPr="00FE1D98">
        <w:rPr>
          <w:lang w:val="cs-CZ"/>
        </w:rPr>
        <w:t xml:space="preserve">Prohlédněte si následující program v </w:t>
      </w:r>
      <w:proofErr w:type="spellStart"/>
      <w:r w:rsidRPr="00FE1D98">
        <w:rPr>
          <w:lang w:val="cs-CZ"/>
        </w:rPr>
        <w:t>EdScratchi</w:t>
      </w:r>
      <w:proofErr w:type="spellEnd"/>
      <w:r w:rsidRPr="00FE1D98">
        <w:rPr>
          <w:lang w:val="cs-CZ"/>
        </w:rPr>
        <w:t>:</w:t>
      </w:r>
    </w:p>
    <w:p w14:paraId="6E61275E" w14:textId="77777777" w:rsidR="001C6C01" w:rsidRPr="00FE1D98" w:rsidRDefault="001C6C01" w:rsidP="001C6C01">
      <w:pPr>
        <w:rPr>
          <w:lang w:val="cs-CZ"/>
        </w:rPr>
      </w:pPr>
    </w:p>
    <w:p w14:paraId="20303DAF" w14:textId="77777777" w:rsidR="001C6C01" w:rsidRPr="00FE1D98" w:rsidRDefault="001C6C01" w:rsidP="001C6C01">
      <w:pPr>
        <w:rPr>
          <w:lang w:val="cs-CZ"/>
        </w:rPr>
      </w:pPr>
      <w:r w:rsidRPr="00FE1D98">
        <w:rPr>
          <w:noProof/>
          <w:lang w:val="cs-CZ"/>
        </w:rPr>
        <mc:AlternateContent>
          <mc:Choice Requires="wpg">
            <w:drawing>
              <wp:anchor distT="0" distB="0" distL="114300" distR="114300" simplePos="0" relativeHeight="253478912" behindDoc="0" locked="0" layoutInCell="1" allowOverlap="1" wp14:anchorId="07B6B1C9" wp14:editId="49255103">
                <wp:simplePos x="0" y="0"/>
                <wp:positionH relativeFrom="column">
                  <wp:posOffset>3175</wp:posOffset>
                </wp:positionH>
                <wp:positionV relativeFrom="paragraph">
                  <wp:posOffset>394639</wp:posOffset>
                </wp:positionV>
                <wp:extent cx="5715000" cy="2663190"/>
                <wp:effectExtent l="0" t="0" r="19050" b="22860"/>
                <wp:wrapTopAndBottom/>
                <wp:docPr id="656" name="Group 656"/>
                <wp:cNvGraphicFramePr/>
                <a:graphic xmlns:a="http://schemas.openxmlformats.org/drawingml/2006/main">
                  <a:graphicData uri="http://schemas.microsoft.com/office/word/2010/wordprocessingGroup">
                    <wpg:wgp>
                      <wpg:cNvGrpSpPr/>
                      <wpg:grpSpPr>
                        <a:xfrm>
                          <a:off x="0" y="0"/>
                          <a:ext cx="5715000" cy="2663190"/>
                          <a:chOff x="0" y="0"/>
                          <a:chExt cx="5715000" cy="2663746"/>
                        </a:xfrm>
                      </wpg:grpSpPr>
                      <wps:wsp>
                        <wps:cNvPr id="646" name="Text Box 646"/>
                        <wps:cNvSpPr txBox="1">
                          <a:spLocks noChangeArrowheads="1"/>
                        </wps:cNvSpPr>
                        <wps:spPr bwMode="auto">
                          <a:xfrm>
                            <a:off x="0" y="671885"/>
                            <a:ext cx="5715000" cy="1991861"/>
                          </a:xfrm>
                          <a:prstGeom prst="roundRect">
                            <a:avLst>
                              <a:gd name="adj" fmla="val 7850"/>
                            </a:avLst>
                          </a:prstGeom>
                          <a:solidFill>
                            <a:srgbClr val="FFFFFF"/>
                          </a:solidFill>
                          <a:ln w="9525">
                            <a:solidFill>
                              <a:schemeClr val="tx1">
                                <a:lumMod val="65000"/>
                                <a:lumOff val="35000"/>
                              </a:schemeClr>
                            </a:solidFill>
                            <a:miter lim="800000"/>
                            <a:headEnd/>
                            <a:tailEnd/>
                          </a:ln>
                        </wps:spPr>
                        <wps:txbx>
                          <w:txbxContent>
                            <w:p w14:paraId="62C6A51B" w14:textId="77777777" w:rsidR="002A1612" w:rsidRPr="003B0057" w:rsidRDefault="002A1612" w:rsidP="001C6C01">
                              <w:pPr>
                                <w:rPr>
                                  <w:lang w:val="cs-CZ"/>
                                </w:rPr>
                              </w:pPr>
                              <w:r w:rsidRPr="003B0057">
                                <w:rPr>
                                  <w:lang w:val="cs-CZ"/>
                                </w:rPr>
                                <w:t xml:space="preserve">Senzory světla </w:t>
                              </w:r>
                              <w:proofErr w:type="gramStart"/>
                              <w:r w:rsidRPr="003B0057">
                                <w:rPr>
                                  <w:lang w:val="cs-CZ"/>
                                </w:rPr>
                                <w:t>měří</w:t>
                              </w:r>
                              <w:proofErr w:type="gramEnd"/>
                              <w:r w:rsidRPr="003B0057">
                                <w:rPr>
                                  <w:lang w:val="cs-CZ"/>
                                </w:rPr>
                                <w:t xml:space="preserve"> zjištěné viditelné světlo a ukládají jeho hodnotu jako hodnotu světla. Stejně jako všechna data senzorů i Edison ukládá tuto hodnotu jako číslo. Výraz v tomto programu říká Edisonu, aby porovnal hodnotu odečtu světla ze senzoru sledování čáry s číslem 100. </w:t>
                              </w:r>
                            </w:p>
                            <w:p w14:paraId="79B8E063" w14:textId="77777777" w:rsidR="002A1612" w:rsidRPr="003B0057" w:rsidRDefault="002A1612" w:rsidP="001C6C01">
                              <w:pPr>
                                <w:rPr>
                                  <w:lang w:val="cs-CZ"/>
                                </w:rPr>
                              </w:pPr>
                              <w:r w:rsidRPr="003B0057">
                                <w:rPr>
                                  <w:lang w:val="cs-CZ"/>
                                </w:rPr>
                                <w:t>Proč 100? Pamatujte, že čím více světla je detekováno, tím vyšší je hodnota světla. Světelné senzory Edison mohou poskytnout hodnoty světla s hodnotami od 0 do něco přes 1000. Hodnota 100 je tak dobrým výchozím bodem pro testování s tímto programem.</w:t>
                              </w:r>
                            </w:p>
                          </w:txbxContent>
                        </wps:txbx>
                        <wps:bodyPr rot="0" vert="horz" wrap="square" lIns="91440" tIns="180000" rIns="91440" bIns="90000" anchor="t" anchorCtr="0">
                          <a:noAutofit/>
                        </wps:bodyPr>
                      </wps:wsp>
                      <pic:pic xmlns:pic="http://schemas.openxmlformats.org/drawingml/2006/picture">
                        <pic:nvPicPr>
                          <pic:cNvPr id="654" name="Picture 654"/>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202758" y="0"/>
                            <a:ext cx="899160" cy="899160"/>
                          </a:xfrm>
                          <a:prstGeom prst="rect">
                            <a:avLst/>
                          </a:prstGeom>
                        </pic:spPr>
                      </pic:pic>
                      <wps:wsp>
                        <wps:cNvPr id="655" name="Text Box 2"/>
                        <wps:cNvSpPr txBox="1">
                          <a:spLocks noChangeArrowheads="1"/>
                        </wps:cNvSpPr>
                        <wps:spPr bwMode="auto">
                          <a:xfrm>
                            <a:off x="1017767" y="306118"/>
                            <a:ext cx="1804946" cy="365760"/>
                          </a:xfrm>
                          <a:prstGeom prst="rect">
                            <a:avLst/>
                          </a:prstGeom>
                          <a:noFill/>
                          <a:ln w="9525">
                            <a:noFill/>
                            <a:miter lim="800000"/>
                            <a:headEnd/>
                            <a:tailEnd/>
                          </a:ln>
                        </wps:spPr>
                        <wps:txbx>
                          <w:txbxContent>
                            <w:p w14:paraId="44851F2A" w14:textId="77777777" w:rsidR="002A1612" w:rsidRPr="00D31915" w:rsidRDefault="002A1612" w:rsidP="001C6C01">
                              <w:pPr>
                                <w:rPr>
                                  <w:b/>
                                  <w:color w:val="FF7000"/>
                                  <w:sz w:val="28"/>
                                  <w:szCs w:val="28"/>
                                </w:rPr>
                              </w:pPr>
                              <w:proofErr w:type="spellStart"/>
                              <w:r>
                                <w:rPr>
                                  <w:b/>
                                  <w:color w:val="FF7000"/>
                                  <w:sz w:val="28"/>
                                  <w:szCs w:val="28"/>
                                </w:rPr>
                                <w:t>Proč</w:t>
                              </w:r>
                              <w:proofErr w:type="spellEnd"/>
                              <w:r>
                                <w:rPr>
                                  <w:b/>
                                  <w:color w:val="FF7000"/>
                                  <w:sz w:val="28"/>
                                  <w:szCs w:val="28"/>
                                </w:rPr>
                                <w:t xml:space="preserve"> je to </w:t>
                              </w:r>
                              <w:proofErr w:type="spellStart"/>
                              <w:r>
                                <w:rPr>
                                  <w:b/>
                                  <w:color w:val="FF7000"/>
                                  <w:sz w:val="28"/>
                                  <w:szCs w:val="28"/>
                                </w:rPr>
                                <w:t>tak</w:t>
                              </w:r>
                              <w:proofErr w:type="spellEnd"/>
                              <w:r>
                                <w:rPr>
                                  <w:b/>
                                  <w:color w:val="FF7000"/>
                                  <w:sz w:val="28"/>
                                  <w:szCs w:val="28"/>
                                </w:rPr>
                                <w:t>?</w:t>
                              </w:r>
                            </w:p>
                            <w:p w14:paraId="420968FF" w14:textId="77777777" w:rsidR="002A1612" w:rsidRPr="00D31915" w:rsidRDefault="002A1612" w:rsidP="001C6C01">
                              <w:pPr>
                                <w:rPr>
                                  <w:b/>
                                  <w:color w:val="FF7000"/>
                                  <w:sz w:val="28"/>
                                  <w:szCs w:val="28"/>
                                </w:rPr>
                              </w:pPr>
                            </w:p>
                            <w:p w14:paraId="7E0DD733" w14:textId="77777777" w:rsidR="002A1612" w:rsidRPr="00D31915" w:rsidRDefault="002A1612" w:rsidP="001C6C01">
                              <w:pPr>
                                <w:rPr>
                                  <w:b/>
                                  <w:color w:val="FF7000"/>
                                  <w:sz w:val="28"/>
                                  <w:szCs w:val="28"/>
                                </w:rPr>
                              </w:pP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07B6B1C9" id="Group 656" o:spid="_x0000_s1708" style="position:absolute;margin-left:.25pt;margin-top:31.05pt;width:450pt;height:209.7pt;z-index:253478912;mso-height-relative:margin" coordsize="57150,2663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">
                <v:roundrect id="Text Box 646" o:spid="_x0000_s1709" style="position:absolute;top:6718;width:57150;height:19919;visibility:visible;mso-wrap-style:square;v-text-anchor:top" arcsize="514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" strokecolor="#5a5a5a [2109]">
                  <v:stroke joinstyle="miter"/>
                  <v:textbox inset=",5mm,,2.5mm">
                    <w:txbxContent>
                      <w:p w14:paraId="62C6A51B" w14:textId="77777777" w:rsidR="002A1612" w:rsidRPr="003B0057" w:rsidRDefault="002A1612" w:rsidP="001C6C01">
                        <w:pPr>
                          <w:rPr>
                            <w:lang w:val="cs-CZ"/>
                          </w:rPr>
                        </w:pPr>
                        <w:r w:rsidRPr="003B0057">
                          <w:rPr>
                            <w:lang w:val="cs-CZ"/>
                          </w:rPr>
                          <w:t xml:space="preserve">Senzory světla </w:t>
                        </w:r>
                        <w:proofErr w:type="gramStart"/>
                        <w:r w:rsidRPr="003B0057">
                          <w:rPr>
                            <w:lang w:val="cs-CZ"/>
                          </w:rPr>
                          <w:t>měří</w:t>
                        </w:r>
                        <w:proofErr w:type="gramEnd"/>
                        <w:r w:rsidRPr="003B0057">
                          <w:rPr>
                            <w:lang w:val="cs-CZ"/>
                          </w:rPr>
                          <w:t xml:space="preserve"> zjištěné viditelné světlo a ukládají jeho hodnotu jako hodnotu světla. Stejně jako všechna data senzorů i Edison ukládá tuto hodnotu jako číslo. Výraz v tomto programu říká Edisonu, aby porovnal hodnotu odečtu světla ze senzoru sledování čáry s číslem 100. </w:t>
                        </w:r>
                      </w:p>
                      <w:p w14:paraId="79B8E063" w14:textId="77777777" w:rsidR="002A1612" w:rsidRPr="003B0057" w:rsidRDefault="002A1612" w:rsidP="001C6C01">
                        <w:pPr>
                          <w:rPr>
                            <w:lang w:val="cs-CZ"/>
                          </w:rPr>
                        </w:pPr>
                        <w:r w:rsidRPr="003B0057">
                          <w:rPr>
                            <w:lang w:val="cs-CZ"/>
                          </w:rPr>
                          <w:t>Proč 100? Pamatujte, že čím více světla je detekováno, tím vyšší je hodnota světla. Světelné senzory Edison mohou poskytnout hodnoty světla s hodnotami od 0 do něco přes 1000. Hodnota 100 je tak dobrým výchozím bodem pro testování s tímto programem.</w:t>
                        </w:r>
                      </w:p>
                    </w:txbxContent>
                  </v:textbox>
                </v:roundrect>
                <v:shape id="Picture 654" o:spid="_x0000_s1710" type="#_x0000_t75" style="position:absolute;left:2027;width:8992;height:8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">
                  <v:imagedata r:id="rId42" o:title=""/>
                </v:shape>
                <v:shape id="_x0000_s1711" type="#_x0000_t202" style="position:absolute;left:10177;top:3061;width:18050;height:36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" filled="f" stroked="f">
                  <v:textbox>
                    <w:txbxContent>
                      <w:p w14:paraId="44851F2A" w14:textId="77777777" w:rsidR="002A1612" w:rsidRPr="00D31915" w:rsidRDefault="002A1612" w:rsidP="001C6C01">
                        <w:pPr>
                          <w:rPr>
                            <w:b/>
                            <w:color w:val="FF7000"/>
                            <w:sz w:val="28"/>
                            <w:szCs w:val="28"/>
                          </w:rPr>
                        </w:pPr>
                        <w:proofErr w:type="spellStart"/>
                        <w:r>
                          <w:rPr>
                            <w:b/>
                            <w:color w:val="FF7000"/>
                            <w:sz w:val="28"/>
                            <w:szCs w:val="28"/>
                          </w:rPr>
                          <w:t>Proč</w:t>
                        </w:r>
                        <w:proofErr w:type="spellEnd"/>
                        <w:r>
                          <w:rPr>
                            <w:b/>
                            <w:color w:val="FF7000"/>
                            <w:sz w:val="28"/>
                            <w:szCs w:val="28"/>
                          </w:rPr>
                          <w:t xml:space="preserve"> je to </w:t>
                        </w:r>
                        <w:proofErr w:type="spellStart"/>
                        <w:r>
                          <w:rPr>
                            <w:b/>
                            <w:color w:val="FF7000"/>
                            <w:sz w:val="28"/>
                            <w:szCs w:val="28"/>
                          </w:rPr>
                          <w:t>tak</w:t>
                        </w:r>
                        <w:proofErr w:type="spellEnd"/>
                        <w:r>
                          <w:rPr>
                            <w:b/>
                            <w:color w:val="FF7000"/>
                            <w:sz w:val="28"/>
                            <w:szCs w:val="28"/>
                          </w:rPr>
                          <w:t>?</w:t>
                        </w:r>
                      </w:p>
                      <w:p w14:paraId="420968FF" w14:textId="77777777" w:rsidR="002A1612" w:rsidRPr="00D31915" w:rsidRDefault="002A1612" w:rsidP="001C6C01">
                        <w:pPr>
                          <w:rPr>
                            <w:b/>
                            <w:color w:val="FF7000"/>
                            <w:sz w:val="28"/>
                            <w:szCs w:val="28"/>
                          </w:rPr>
                        </w:pPr>
                      </w:p>
                      <w:p w14:paraId="7E0DD733" w14:textId="77777777" w:rsidR="002A1612" w:rsidRPr="00D31915" w:rsidRDefault="002A1612" w:rsidP="001C6C01">
                        <w:pPr>
                          <w:rPr>
                            <w:b/>
                            <w:color w:val="FF7000"/>
                            <w:sz w:val="28"/>
                            <w:szCs w:val="28"/>
                          </w:rPr>
                        </w:pPr>
                      </w:p>
                    </w:txbxContent>
                  </v:textbox>
                </v:shape>
                <w10:wrap type="topAndBottom"/>
              </v:group>
            </w:pict>
          </mc:Fallback>
        </mc:AlternateContent>
      </w:r>
      <w:r w:rsidRPr="00FE1D98">
        <w:rPr>
          <w:lang w:val="cs-CZ"/>
        </w:rPr>
        <w:t>Tento program říká Edisonovi, aby počkal, než úroveň světla zaznamenaná senzorem pro sledování čáry přesáhne 100, a pak začal pípat navždy (</w:t>
      </w:r>
      <w:proofErr w:type="spellStart"/>
      <w:r w:rsidRPr="00FE1D98">
        <w:rPr>
          <w:lang w:val="cs-CZ"/>
        </w:rPr>
        <w:t>forever</w:t>
      </w:r>
      <w:proofErr w:type="spellEnd"/>
      <w:r w:rsidRPr="00FE1D98">
        <w:rPr>
          <w:lang w:val="cs-CZ"/>
        </w:rPr>
        <w:t xml:space="preserve">). </w:t>
      </w:r>
    </w:p>
    <w:p w14:paraId="75BB1D3D" w14:textId="77777777" w:rsidR="001C6C01" w:rsidRPr="00FE1D98" w:rsidRDefault="001C6C01" w:rsidP="001C6C01">
      <w:pPr>
        <w:rPr>
          <w:lang w:val="cs-CZ"/>
        </w:rPr>
      </w:pPr>
    </w:p>
    <w:p w14:paraId="265DB5FB" w14:textId="77777777" w:rsidR="001C6C01" w:rsidRPr="00FE1D98" w:rsidRDefault="001C6C01" w:rsidP="001C6C01">
      <w:pPr>
        <w:rPr>
          <w:lang w:val="cs-CZ"/>
        </w:rPr>
      </w:pPr>
      <w:r w:rsidRPr="00FE1D98">
        <w:rPr>
          <w:lang w:val="cs-CZ"/>
        </w:rPr>
        <w:t xml:space="preserve">Napište program pro světelný poplach a stáhněte jej do svého Edisona. Před stisknutím tlačítka pro spuštění (trojúhelníkového) ke spuštění programu senzor pro sledování čáry něčím zakryjte, např. palcem. Ujistěte se, že je světelný senzor zcela zakrytý. Držte robota tak, aby senzor pro sledování čáry nebyl natočený k žádnému jasnému světlu, např. ke stropnímu osvětlení nebo slunečnímu jasu z okna. </w:t>
      </w:r>
    </w:p>
    <w:p w14:paraId="741B2BBB" w14:textId="77777777" w:rsidR="001C6C01" w:rsidRPr="00FE1D98" w:rsidRDefault="001C6C01" w:rsidP="001C6C01">
      <w:pPr>
        <w:rPr>
          <w:lang w:val="cs-CZ"/>
        </w:rPr>
      </w:pPr>
      <w:r w:rsidRPr="00FE1D98">
        <w:rPr>
          <w:lang w:val="cs-CZ"/>
        </w:rPr>
        <w:t xml:space="preserve">Až zakryjete robotův světelný senzor, stiskněte tlačítko pro spuštění. Jakmile budete připraveni, odsuňte prst pryč ze světelného senzoru a zamiřte robota směrem ke zdroji světla. Jakmile robot detekuje dostatek světla, podmínka bloku </w:t>
      </w:r>
      <w:proofErr w:type="spellStart"/>
      <w:r w:rsidRPr="00FE1D98">
        <w:rPr>
          <w:color w:val="FF7000"/>
          <w:lang w:val="cs-CZ"/>
        </w:rPr>
        <w:t>wait</w:t>
      </w:r>
      <w:proofErr w:type="spellEnd"/>
      <w:r w:rsidRPr="00FE1D98">
        <w:rPr>
          <w:color w:val="FF7000"/>
          <w:lang w:val="cs-CZ"/>
        </w:rPr>
        <w:t xml:space="preserve"> </w:t>
      </w:r>
      <w:proofErr w:type="spellStart"/>
      <w:r w:rsidRPr="00FE1D98">
        <w:rPr>
          <w:color w:val="FF7000"/>
          <w:lang w:val="cs-CZ"/>
        </w:rPr>
        <w:t>until</w:t>
      </w:r>
      <w:proofErr w:type="spellEnd"/>
      <w:r w:rsidRPr="00FE1D98">
        <w:rPr>
          <w:lang w:val="cs-CZ"/>
        </w:rPr>
        <w:t xml:space="preserve"> (čekej dokud) bude splněna a kód se přesune k následujícímu bloku a spustí ‘poplach’ pomocí bloku </w:t>
      </w:r>
      <w:proofErr w:type="spellStart"/>
      <w:r w:rsidRPr="00FE1D98">
        <w:rPr>
          <w:color w:val="FF7000"/>
          <w:lang w:val="cs-CZ"/>
        </w:rPr>
        <w:t>beep</w:t>
      </w:r>
      <w:proofErr w:type="spellEnd"/>
      <w:r w:rsidRPr="00FE1D98">
        <w:rPr>
          <w:lang w:val="cs-CZ"/>
        </w:rPr>
        <w:t xml:space="preserve">. </w:t>
      </w:r>
    </w:p>
    <w:p w14:paraId="5169A50F" w14:textId="77777777" w:rsidR="001C6C01" w:rsidRPr="00FE1D98" w:rsidRDefault="001C6C01" w:rsidP="001C6C01">
      <w:pPr>
        <w:rPr>
          <w:highlight w:val="green"/>
          <w:lang w:val="cs-CZ"/>
        </w:rPr>
      </w:pPr>
    </w:p>
    <w:p w14:paraId="5CEE21AA" w14:textId="77777777" w:rsidR="001C6C01" w:rsidRPr="00FE1D98" w:rsidRDefault="001C6C01" w:rsidP="001C6C01">
      <w:pPr>
        <w:pStyle w:val="Nadpis2"/>
        <w:rPr>
          <w:lang w:val="cs-CZ"/>
        </w:rPr>
      </w:pPr>
      <w:r w:rsidRPr="00FE1D98">
        <w:rPr>
          <w:lang w:val="cs-CZ"/>
        </w:rPr>
        <w:lastRenderedPageBreak/>
        <w:t>Úkol 2: Automatická pouliční lampa</w:t>
      </w:r>
    </w:p>
    <w:p w14:paraId="368E6235" w14:textId="77777777" w:rsidR="001C6C01" w:rsidRPr="00FE1D98" w:rsidRDefault="001C6C01" w:rsidP="001C6C01">
      <w:pPr>
        <w:rPr>
          <w:lang w:val="cs-CZ"/>
        </w:rPr>
      </w:pPr>
      <w:r w:rsidRPr="00FE1D98">
        <w:rPr>
          <w:lang w:val="cs-CZ"/>
        </w:rPr>
        <w:t xml:space="preserve">Už jste někdy viděli pouliční lampu, která se rozsvítí, když je venku tma? Pravděpodobně se tak děje pomocí světelného senzoru! Můžete přimět Edisona, aby se choval stejným způsobem a rozsvítil červené </w:t>
      </w:r>
      <w:proofErr w:type="spellStart"/>
      <w:r w:rsidRPr="00FE1D98">
        <w:rPr>
          <w:lang w:val="cs-CZ"/>
        </w:rPr>
        <w:t>LEDky</w:t>
      </w:r>
      <w:proofErr w:type="spellEnd"/>
      <w:r w:rsidRPr="00FE1D98">
        <w:rPr>
          <w:lang w:val="cs-CZ"/>
        </w:rPr>
        <w:t xml:space="preserve">, když je úroveň světlá nízká, a vypnul je při dostatku světla. </w:t>
      </w:r>
    </w:p>
    <w:p w14:paraId="0F5A50DE" w14:textId="77777777" w:rsidR="001C6C01" w:rsidRPr="00FE1D98" w:rsidRDefault="001C6C01" w:rsidP="001C6C01">
      <w:pPr>
        <w:rPr>
          <w:lang w:val="cs-CZ"/>
        </w:rPr>
      </w:pPr>
      <w:r w:rsidRPr="00FE1D98">
        <w:rPr>
          <w:noProof/>
          <w:lang w:val="cs-CZ"/>
        </w:rPr>
        <mc:AlternateContent>
          <mc:Choice Requires="wpg">
            <w:drawing>
              <wp:anchor distT="0" distB="0" distL="114300" distR="114300" simplePos="0" relativeHeight="253479936" behindDoc="0" locked="0" layoutInCell="1" allowOverlap="1" wp14:anchorId="55342312" wp14:editId="231929E0">
                <wp:simplePos x="0" y="0"/>
                <wp:positionH relativeFrom="column">
                  <wp:posOffset>59055</wp:posOffset>
                </wp:positionH>
                <wp:positionV relativeFrom="paragraph">
                  <wp:posOffset>625779</wp:posOffset>
                </wp:positionV>
                <wp:extent cx="5715000" cy="2369185"/>
                <wp:effectExtent l="0" t="0" r="19050" b="12065"/>
                <wp:wrapTopAndBottom/>
                <wp:docPr id="1073741893" name="Group 1073741893"/>
                <wp:cNvGraphicFramePr/>
                <a:graphic xmlns:a="http://schemas.openxmlformats.org/drawingml/2006/main">
                  <a:graphicData uri="http://schemas.microsoft.com/office/word/2010/wordprocessingGroup">
                    <wpg:wgp>
                      <wpg:cNvGrpSpPr/>
                      <wpg:grpSpPr>
                        <a:xfrm>
                          <a:off x="0" y="0"/>
                          <a:ext cx="5715000" cy="2369185"/>
                          <a:chOff x="0" y="0"/>
                          <a:chExt cx="5715000" cy="2266531"/>
                        </a:xfrm>
                      </wpg:grpSpPr>
                      <wps:wsp>
                        <wps:cNvPr id="562" name="Text Box 17"/>
                        <wps:cNvSpPr txBox="1">
                          <a:spLocks noChangeArrowheads="1"/>
                        </wps:cNvSpPr>
                        <wps:spPr bwMode="auto">
                          <a:xfrm>
                            <a:off x="0" y="713199"/>
                            <a:ext cx="5715000" cy="1553332"/>
                          </a:xfrm>
                          <a:prstGeom prst="roundRect">
                            <a:avLst>
                              <a:gd name="adj" fmla="val 4073"/>
                            </a:avLst>
                          </a:prstGeom>
                          <a:solidFill>
                            <a:srgbClr val="FFFFFF"/>
                          </a:solidFill>
                          <a:ln w="9525">
                            <a:solidFill>
                              <a:schemeClr val="tx1">
                                <a:lumMod val="65000"/>
                                <a:lumOff val="35000"/>
                              </a:schemeClr>
                            </a:solidFill>
                            <a:miter lim="800000"/>
                            <a:headEnd/>
                            <a:tailEnd/>
                          </a:ln>
                        </wps:spPr>
                        <wps:txbx>
                          <w:txbxContent>
                            <w:p w14:paraId="7405B430" w14:textId="21F3ABA7" w:rsidR="002A1612" w:rsidRPr="006D78ED" w:rsidRDefault="002A1612" w:rsidP="001C6C01">
                              <w:pPr>
                                <w:pStyle w:val="Odstavecseseznamem"/>
                                <w:numPr>
                                  <w:ilvl w:val="0"/>
                                  <w:numId w:val="61"/>
                                </w:numPr>
                                <w:rPr>
                                  <w:lang w:val="cs-CZ"/>
                                </w:rPr>
                              </w:pPr>
                              <w:bookmarkStart w:id="159" w:name="_Hlk17548634"/>
                              <w:bookmarkStart w:id="160" w:name="_Hlk17548635"/>
                              <w:r w:rsidRPr="006D78ED">
                                <w:rPr>
                                  <w:lang w:val="cs-CZ"/>
                                </w:rPr>
                                <w:t>K měření hodnoty světla pro tento program potřebujete pouze jeden z</w:t>
                              </w:r>
                              <w:r>
                                <w:rPr>
                                  <w:lang w:val="cs-CZ"/>
                                </w:rPr>
                                <w:t> </w:t>
                              </w:r>
                              <w:r w:rsidRPr="006D78ED">
                                <w:rPr>
                                  <w:lang w:val="cs-CZ"/>
                                </w:rPr>
                                <w:t>horních světelných senzorů na Edisonovi. Vyberte si levý nebo pravý senzor.</w:t>
                              </w:r>
                            </w:p>
                            <w:p w14:paraId="19DE8E99" w14:textId="77777777" w:rsidR="002A1612" w:rsidRPr="006D78ED" w:rsidRDefault="002A1612" w:rsidP="001C6C01">
                              <w:pPr>
                                <w:pStyle w:val="Odstavecseseznamem"/>
                                <w:ind w:left="360"/>
                                <w:rPr>
                                  <w:lang w:val="cs-CZ"/>
                                </w:rPr>
                              </w:pPr>
                            </w:p>
                            <w:p w14:paraId="0A11527C" w14:textId="77777777" w:rsidR="002A1612" w:rsidRPr="006D78ED" w:rsidRDefault="002A1612" w:rsidP="001C6C01">
                              <w:pPr>
                                <w:pStyle w:val="Odstavecseseznamem"/>
                                <w:numPr>
                                  <w:ilvl w:val="0"/>
                                  <w:numId w:val="61"/>
                                </w:numPr>
                                <w:spacing w:before="240"/>
                                <w:rPr>
                                  <w:lang w:val="cs-CZ"/>
                                </w:rPr>
                              </w:pPr>
                              <w:r w:rsidRPr="006D78ED">
                                <w:rPr>
                                  <w:rFonts w:hint="eastAsia"/>
                                  <w:lang w:val="cs-CZ"/>
                                </w:rPr>
                                <w:t>Vyzkoušejte různé hodnoty světla a zjistěte, která funguje nejlépe.</w:t>
                              </w:r>
                              <w:r>
                                <w:rPr>
                                  <w:lang w:val="cs-CZ"/>
                                </w:rPr>
                                <w:t>.</w:t>
                              </w:r>
                              <w:r w:rsidRPr="006D78ED">
                                <w:rPr>
                                  <w:lang w:val="cs-CZ"/>
                                </w:rPr>
                                <w:t>.</w:t>
                              </w:r>
                            </w:p>
                            <w:p w14:paraId="55961CC9" w14:textId="77777777" w:rsidR="002A1612" w:rsidRPr="006D78ED" w:rsidRDefault="002A1612" w:rsidP="001C6C01">
                              <w:pPr>
                                <w:pStyle w:val="Odstavecseseznamem"/>
                                <w:rPr>
                                  <w:lang w:val="cs-CZ"/>
                                </w:rPr>
                              </w:pPr>
                            </w:p>
                            <w:p w14:paraId="7ADB3EA1" w14:textId="77777777" w:rsidR="002A1612" w:rsidRPr="006D78ED" w:rsidRDefault="002A1612" w:rsidP="001C6C01">
                              <w:pPr>
                                <w:pStyle w:val="Odstavecseseznamem"/>
                                <w:numPr>
                                  <w:ilvl w:val="0"/>
                                  <w:numId w:val="61"/>
                                </w:numPr>
                                <w:spacing w:before="240"/>
                                <w:rPr>
                                  <w:lang w:val="cs-CZ"/>
                                </w:rPr>
                              </w:pPr>
                              <w:r w:rsidRPr="006D78ED">
                                <w:rPr>
                                  <w:rFonts w:hint="eastAsia"/>
                                  <w:lang w:val="cs-CZ"/>
                                </w:rPr>
                                <w:t xml:space="preserve">Zasekli jste se při psaní? Podívejte se na program z úkolu 1. Jak ho můžete </w:t>
                              </w:r>
                              <w:proofErr w:type="gramStart"/>
                              <w:r w:rsidRPr="006D78ED">
                                <w:rPr>
                                  <w:rFonts w:hint="eastAsia"/>
                                  <w:lang w:val="cs-CZ"/>
                                </w:rPr>
                                <w:t>upravit</w:t>
                              </w:r>
                              <w:proofErr w:type="gramEnd"/>
                              <w:r w:rsidRPr="006D78ED">
                                <w:rPr>
                                  <w:rFonts w:hint="eastAsia"/>
                                  <w:lang w:val="cs-CZ"/>
                                </w:rPr>
                                <w:t xml:space="preserve"> tak, abyste z něj vytvořili program pro automatickou pouliční lampu?</w:t>
                              </w:r>
                            </w:p>
                            <w:bookmarkEnd w:id="159"/>
                            <w:bookmarkEnd w:id="160"/>
                            <w:p w14:paraId="47FEB11B" w14:textId="77777777" w:rsidR="002A1612" w:rsidRPr="006D78ED" w:rsidRDefault="002A1612" w:rsidP="001C6C01">
                              <w:pPr>
                                <w:rPr>
                                  <w:lang w:val="cs-CZ"/>
                                </w:rPr>
                              </w:pPr>
                            </w:p>
                          </w:txbxContent>
                        </wps:txbx>
                        <wps:bodyPr rot="0" vert="horz" wrap="square" lIns="91440" tIns="180000" rIns="91440" bIns="90000" anchor="t" anchorCtr="0">
                          <a:noAutofit/>
                        </wps:bodyPr>
                      </wps:wsp>
                      <pic:pic xmlns:pic="http://schemas.openxmlformats.org/drawingml/2006/picture">
                        <pic:nvPicPr>
                          <pic:cNvPr id="563" name="Picture 563"/>
                          <pic:cNvPicPr>
                            <a:picLocks noChangeAspect="1"/>
                          </pic:cNvPicPr>
                        </pic:nvPicPr>
                        <pic:blipFill>
                          <a:blip r:embed="rId146" cstate="print">
                            <a:extLst>
                              <a:ext uri="{28A0092B-C50C-407E-A947-70E740481C1C}">
                                <a14:useLocalDpi xmlns:a14="http://schemas.microsoft.com/office/drawing/2010/main" val="0"/>
                              </a:ext>
                            </a:extLst>
                          </a:blip>
                          <a:stretch>
                            <a:fillRect/>
                          </a:stretch>
                        </pic:blipFill>
                        <pic:spPr>
                          <a:xfrm>
                            <a:off x="204826" y="0"/>
                            <a:ext cx="899160" cy="894715"/>
                          </a:xfrm>
                          <a:prstGeom prst="rect">
                            <a:avLst/>
                          </a:prstGeom>
                        </pic:spPr>
                      </pic:pic>
                      <wps:wsp>
                        <wps:cNvPr id="566" name="Text Box 2"/>
                        <wps:cNvSpPr txBox="1">
                          <a:spLocks noChangeArrowheads="1"/>
                        </wps:cNvSpPr>
                        <wps:spPr bwMode="auto">
                          <a:xfrm>
                            <a:off x="1009498" y="413308"/>
                            <a:ext cx="1605915" cy="364870"/>
                          </a:xfrm>
                          <a:prstGeom prst="rect">
                            <a:avLst/>
                          </a:prstGeom>
                          <a:noFill/>
                          <a:ln w="9525">
                            <a:noFill/>
                            <a:miter lim="800000"/>
                            <a:headEnd/>
                            <a:tailEnd/>
                          </a:ln>
                        </wps:spPr>
                        <wps:txbx>
                          <w:txbxContent>
                            <w:p w14:paraId="10DD3426" w14:textId="77777777" w:rsidR="002A1612" w:rsidRDefault="002A1612" w:rsidP="001C6C01">
                              <w:pPr>
                                <w:rPr>
                                  <w:b/>
                                  <w:color w:val="FF7000"/>
                                  <w:sz w:val="28"/>
                                  <w:szCs w:val="28"/>
                                </w:rPr>
                              </w:pPr>
                              <w:proofErr w:type="spellStart"/>
                              <w:r>
                                <w:rPr>
                                  <w:b/>
                                  <w:color w:val="FF7000"/>
                                  <w:sz w:val="28"/>
                                  <w:szCs w:val="28"/>
                                </w:rPr>
                                <w:t>Nápověda</w:t>
                              </w:r>
                              <w:proofErr w:type="spellEnd"/>
                            </w:p>
                            <w:p w14:paraId="11265965" w14:textId="77777777" w:rsidR="002A1612" w:rsidRDefault="002A1612" w:rsidP="001C6C01">
                              <w:pPr>
                                <w:rPr>
                                  <w:b/>
                                  <w:color w:val="FF7000"/>
                                  <w:sz w:val="28"/>
                                  <w:szCs w:val="28"/>
                                </w:rPr>
                              </w:pP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55342312" id="Group 1073741893" o:spid="_x0000_s1712" style="position:absolute;margin-left:4.65pt;margin-top:49.25pt;width:450pt;height:186.55pt;z-index:253479936;mso-height-relative:margin" coordsize="57150,2266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">
                <v:roundrect id="Text Box 17" o:spid="_x0000_s1713" style="position:absolute;top:7131;width:57150;height:15534;visibility:visible;mso-wrap-style:square;v-text-anchor:top" arcsize="267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" strokecolor="#5a5a5a [2109]">
                  <v:stroke joinstyle="miter"/>
                  <v:textbox inset=",5mm,,2.5mm">
                    <w:txbxContent>
                      <w:p w14:paraId="7405B430" w14:textId="21F3ABA7" w:rsidR="002A1612" w:rsidRPr="006D78ED" w:rsidRDefault="002A1612" w:rsidP="001C6C01">
                        <w:pPr>
                          <w:pStyle w:val="Odstavecseseznamem"/>
                          <w:numPr>
                            <w:ilvl w:val="0"/>
                            <w:numId w:val="61"/>
                          </w:numPr>
                          <w:rPr>
                            <w:lang w:val="cs-CZ"/>
                          </w:rPr>
                        </w:pPr>
                        <w:bookmarkStart w:id="161" w:name="_Hlk17548634"/>
                        <w:bookmarkStart w:id="162" w:name="_Hlk17548635"/>
                        <w:r w:rsidRPr="006D78ED">
                          <w:rPr>
                            <w:lang w:val="cs-CZ"/>
                          </w:rPr>
                          <w:t>K měření hodnoty světla pro tento program potřebujete pouze jeden z</w:t>
                        </w:r>
                        <w:r>
                          <w:rPr>
                            <w:lang w:val="cs-CZ"/>
                          </w:rPr>
                          <w:t> </w:t>
                        </w:r>
                        <w:r w:rsidRPr="006D78ED">
                          <w:rPr>
                            <w:lang w:val="cs-CZ"/>
                          </w:rPr>
                          <w:t>horních světelných senzorů na Edisonovi. Vyberte si levý nebo pravý senzor.</w:t>
                        </w:r>
                      </w:p>
                      <w:p w14:paraId="19DE8E99" w14:textId="77777777" w:rsidR="002A1612" w:rsidRPr="006D78ED" w:rsidRDefault="002A1612" w:rsidP="001C6C01">
                        <w:pPr>
                          <w:pStyle w:val="Odstavecseseznamem"/>
                          <w:ind w:left="360"/>
                          <w:rPr>
                            <w:lang w:val="cs-CZ"/>
                          </w:rPr>
                        </w:pPr>
                      </w:p>
                      <w:p w14:paraId="0A11527C" w14:textId="77777777" w:rsidR="002A1612" w:rsidRPr="006D78ED" w:rsidRDefault="002A1612" w:rsidP="001C6C01">
                        <w:pPr>
                          <w:pStyle w:val="Odstavecseseznamem"/>
                          <w:numPr>
                            <w:ilvl w:val="0"/>
                            <w:numId w:val="61"/>
                          </w:numPr>
                          <w:spacing w:before="240"/>
                          <w:rPr>
                            <w:lang w:val="cs-CZ"/>
                          </w:rPr>
                        </w:pPr>
                        <w:r w:rsidRPr="006D78ED">
                          <w:rPr>
                            <w:rFonts w:hint="eastAsia"/>
                            <w:lang w:val="cs-CZ"/>
                          </w:rPr>
                          <w:t>Vyzkoušejte různé hodnoty světla a zjistěte, která funguje nejlépe.</w:t>
                        </w:r>
                        <w:r>
                          <w:rPr>
                            <w:lang w:val="cs-CZ"/>
                          </w:rPr>
                          <w:t>.</w:t>
                        </w:r>
                        <w:r w:rsidRPr="006D78ED">
                          <w:rPr>
                            <w:lang w:val="cs-CZ"/>
                          </w:rPr>
                          <w:t>.</w:t>
                        </w:r>
                      </w:p>
                      <w:p w14:paraId="55961CC9" w14:textId="77777777" w:rsidR="002A1612" w:rsidRPr="006D78ED" w:rsidRDefault="002A1612" w:rsidP="001C6C01">
                        <w:pPr>
                          <w:pStyle w:val="Odstavecseseznamem"/>
                          <w:rPr>
                            <w:lang w:val="cs-CZ"/>
                          </w:rPr>
                        </w:pPr>
                      </w:p>
                      <w:p w14:paraId="7ADB3EA1" w14:textId="77777777" w:rsidR="002A1612" w:rsidRPr="006D78ED" w:rsidRDefault="002A1612" w:rsidP="001C6C01">
                        <w:pPr>
                          <w:pStyle w:val="Odstavecseseznamem"/>
                          <w:numPr>
                            <w:ilvl w:val="0"/>
                            <w:numId w:val="61"/>
                          </w:numPr>
                          <w:spacing w:before="240"/>
                          <w:rPr>
                            <w:lang w:val="cs-CZ"/>
                          </w:rPr>
                        </w:pPr>
                        <w:r w:rsidRPr="006D78ED">
                          <w:rPr>
                            <w:rFonts w:hint="eastAsia"/>
                            <w:lang w:val="cs-CZ"/>
                          </w:rPr>
                          <w:t xml:space="preserve">Zasekli jste se při psaní? Podívejte se na program z úkolu 1. Jak ho můžete </w:t>
                        </w:r>
                        <w:proofErr w:type="gramStart"/>
                        <w:r w:rsidRPr="006D78ED">
                          <w:rPr>
                            <w:rFonts w:hint="eastAsia"/>
                            <w:lang w:val="cs-CZ"/>
                          </w:rPr>
                          <w:t>upravit</w:t>
                        </w:r>
                        <w:proofErr w:type="gramEnd"/>
                        <w:r w:rsidRPr="006D78ED">
                          <w:rPr>
                            <w:rFonts w:hint="eastAsia"/>
                            <w:lang w:val="cs-CZ"/>
                          </w:rPr>
                          <w:t xml:space="preserve"> tak, abyste z něj vytvořili program pro automatickou pouliční lampu?</w:t>
                        </w:r>
                      </w:p>
                      <w:bookmarkEnd w:id="161"/>
                      <w:bookmarkEnd w:id="162"/>
                      <w:p w14:paraId="47FEB11B" w14:textId="77777777" w:rsidR="002A1612" w:rsidRPr="006D78ED" w:rsidRDefault="002A1612" w:rsidP="001C6C01">
                        <w:pPr>
                          <w:rPr>
                            <w:lang w:val="cs-CZ"/>
                          </w:rPr>
                        </w:pPr>
                      </w:p>
                    </w:txbxContent>
                  </v:textbox>
                </v:roundrect>
                <v:shape id="Picture 563" o:spid="_x0000_s1714" type="#_x0000_t75" style="position:absolute;left:2048;width:8991;height:89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">
                  <v:imagedata r:id="rId147" o:title=""/>
                </v:shape>
                <v:shape id="_x0000_s1715" type="#_x0000_t202" style="position:absolute;left:10094;top:4133;width:16060;height:36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" filled="f" stroked="f">
                  <v:textbox>
                    <w:txbxContent>
                      <w:p w14:paraId="10DD3426" w14:textId="77777777" w:rsidR="002A1612" w:rsidRDefault="002A1612" w:rsidP="001C6C01">
                        <w:pPr>
                          <w:rPr>
                            <w:b/>
                            <w:color w:val="FF7000"/>
                            <w:sz w:val="28"/>
                            <w:szCs w:val="28"/>
                          </w:rPr>
                        </w:pPr>
                        <w:proofErr w:type="spellStart"/>
                        <w:r>
                          <w:rPr>
                            <w:b/>
                            <w:color w:val="FF7000"/>
                            <w:sz w:val="28"/>
                            <w:szCs w:val="28"/>
                          </w:rPr>
                          <w:t>Nápověda</w:t>
                        </w:r>
                        <w:proofErr w:type="spellEnd"/>
                      </w:p>
                      <w:p w14:paraId="11265965" w14:textId="77777777" w:rsidR="002A1612" w:rsidRDefault="002A1612" w:rsidP="001C6C01">
                        <w:pPr>
                          <w:rPr>
                            <w:b/>
                            <w:color w:val="FF7000"/>
                            <w:sz w:val="28"/>
                            <w:szCs w:val="28"/>
                          </w:rPr>
                        </w:pPr>
                      </w:p>
                    </w:txbxContent>
                  </v:textbox>
                </v:shape>
                <w10:wrap type="topAndBottom"/>
              </v:group>
            </w:pict>
          </mc:Fallback>
        </mc:AlternateContent>
      </w:r>
      <w:r w:rsidRPr="00FE1D98">
        <w:rPr>
          <w:lang w:val="cs-CZ"/>
        </w:rPr>
        <w:t xml:space="preserve">Napište program, díky kterému se váš Edison bude chovat jako pouliční lampa citlivá na světlo. Program by měl zapnout Edisonovy červené </w:t>
      </w:r>
      <w:proofErr w:type="spellStart"/>
      <w:r w:rsidRPr="00FE1D98">
        <w:rPr>
          <w:lang w:val="cs-CZ"/>
        </w:rPr>
        <w:t>LEDky</w:t>
      </w:r>
      <w:proofErr w:type="spellEnd"/>
      <w:r w:rsidRPr="00FE1D98">
        <w:rPr>
          <w:lang w:val="cs-CZ"/>
        </w:rPr>
        <w:t xml:space="preserve">, kdykoli robot detekuje velmi málo viditelného světla, zatímco když bude světla dostatek, měly by </w:t>
      </w:r>
      <w:proofErr w:type="spellStart"/>
      <w:r w:rsidRPr="00FE1D98">
        <w:rPr>
          <w:lang w:val="cs-CZ"/>
        </w:rPr>
        <w:t>LEDky</w:t>
      </w:r>
      <w:proofErr w:type="spellEnd"/>
      <w:r w:rsidRPr="00FE1D98">
        <w:rPr>
          <w:lang w:val="cs-CZ"/>
        </w:rPr>
        <w:t xml:space="preserve"> být vypnuté.</w:t>
      </w:r>
    </w:p>
    <w:p w14:paraId="16DCFE50" w14:textId="77777777" w:rsidR="001C6C01" w:rsidRPr="00FE1D98" w:rsidRDefault="001C6C01" w:rsidP="001C6C01">
      <w:pPr>
        <w:spacing w:before="240"/>
        <w:rPr>
          <w:lang w:val="cs-CZ"/>
        </w:rPr>
      </w:pPr>
      <w:r w:rsidRPr="00FE1D98">
        <w:rPr>
          <w:lang w:val="cs-CZ"/>
        </w:rPr>
        <w:t>Stáhněte program do svého robota a vyzkoušejte jej. Dejte Edisona nejprve na místo, kde je hodně světla, poté na špatně osvětlené místo. Funguje Edison díky vašemu programu jako automatická pouliční lampa?</w:t>
      </w:r>
    </w:p>
    <w:p w14:paraId="3714F63D" w14:textId="77777777" w:rsidR="001C6C01" w:rsidRPr="00FE1D98" w:rsidRDefault="001C6C01" w:rsidP="001C6C01">
      <w:pPr>
        <w:pStyle w:val="Odstavecseseznamem"/>
        <w:numPr>
          <w:ilvl w:val="0"/>
          <w:numId w:val="65"/>
        </w:numPr>
        <w:rPr>
          <w:lang w:val="cs-CZ"/>
        </w:rPr>
      </w:pPr>
      <w:r w:rsidRPr="00FE1D98">
        <w:rPr>
          <w:noProof/>
          <w:lang w:val="cs-CZ"/>
        </w:rPr>
        <mc:AlternateContent>
          <mc:Choice Requires="wps">
            <w:drawing>
              <wp:anchor distT="0" distB="0" distL="114300" distR="114300" simplePos="0" relativeHeight="253480960" behindDoc="0" locked="0" layoutInCell="1" allowOverlap="1" wp14:anchorId="42D3696E" wp14:editId="0BC5A336">
                <wp:simplePos x="0" y="0"/>
                <wp:positionH relativeFrom="column">
                  <wp:posOffset>416947</wp:posOffset>
                </wp:positionH>
                <wp:positionV relativeFrom="paragraph">
                  <wp:posOffset>206872</wp:posOffset>
                </wp:positionV>
                <wp:extent cx="4993419" cy="4015409"/>
                <wp:effectExtent l="0" t="0" r="17145" b="23495"/>
                <wp:wrapNone/>
                <wp:docPr id="568" name="Rectangle: Rounded Corners 568"/>
                <wp:cNvGraphicFramePr/>
                <a:graphic xmlns:a="http://schemas.openxmlformats.org/drawingml/2006/main">
                  <a:graphicData uri="http://schemas.microsoft.com/office/word/2010/wordprocessingShape">
                    <wps:wsp>
                      <wps:cNvSpPr/>
                      <wps:spPr>
                        <a:xfrm>
                          <a:off x="0" y="0"/>
                          <a:ext cx="4993419" cy="4015409"/>
                        </a:xfrm>
                        <a:prstGeom prst="roundRect">
                          <a:avLst>
                            <a:gd name="adj" fmla="val 1333"/>
                          </a:avLst>
                        </a:prstGeom>
                        <a:noFill/>
                        <a:ln>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044EA00" id="Rectangle: Rounded Corners 568" o:spid="_x0000_s1026" style="position:absolute;margin-left:32.85pt;margin-top:16.3pt;width:393.2pt;height:316.15pt;z-index:253480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874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" filled="f" strokecolor="#5a5a5a [2109]" strokeweight="1pt">
                <v:stroke joinstyle="miter"/>
              </v:roundrect>
            </w:pict>
          </mc:Fallback>
        </mc:AlternateContent>
      </w:r>
      <w:r w:rsidRPr="00FE1D98">
        <w:rPr>
          <w:lang w:val="cs-CZ"/>
        </w:rPr>
        <w:t xml:space="preserve">Jak vypadá váš program pro automatickou pouliční lampu? Napište jej sem. </w:t>
      </w:r>
    </w:p>
    <w:p w14:paraId="3A375E53" w14:textId="77777777" w:rsidR="001C6C01" w:rsidRPr="00FE1D98" w:rsidRDefault="001C6C01" w:rsidP="001C6C01">
      <w:pPr>
        <w:rPr>
          <w:rFonts w:asciiTheme="majorHAnsi" w:eastAsiaTheme="majorEastAsia" w:hAnsiTheme="majorHAnsi" w:cstheme="majorBidi"/>
          <w:color w:val="FF7000"/>
          <w:sz w:val="32"/>
          <w:szCs w:val="32"/>
          <w:lang w:val="cs-CZ"/>
        </w:rPr>
      </w:pPr>
      <w:r w:rsidRPr="00FE1D98">
        <w:rPr>
          <w:lang w:val="cs-CZ"/>
        </w:rPr>
        <w:br w:type="page"/>
      </w:r>
    </w:p>
    <w:p w14:paraId="735FBDE2" w14:textId="77777777" w:rsidR="001C6C01" w:rsidRPr="00FE1D98" w:rsidRDefault="001C6C01" w:rsidP="001C6C01">
      <w:pPr>
        <w:pStyle w:val="Nadpis1"/>
        <w:rPr>
          <w:lang w:val="cs-CZ"/>
        </w:rPr>
      </w:pPr>
      <w:bookmarkStart w:id="163" w:name="_Toc19607211"/>
      <w:bookmarkStart w:id="164" w:name="_Hlk516831349"/>
      <w:r w:rsidRPr="00FE1D98">
        <w:rPr>
          <w:lang w:val="cs-CZ"/>
        </w:rPr>
        <w:lastRenderedPageBreak/>
        <w:t>U5-1.3 Prozkoumejte proměnné</w:t>
      </w:r>
      <w:bookmarkEnd w:id="163"/>
    </w:p>
    <w:p w14:paraId="3B047F23" w14:textId="77777777" w:rsidR="001C6C01" w:rsidRPr="00FE1D98" w:rsidRDefault="001C6C01" w:rsidP="001C6C01">
      <w:pPr>
        <w:rPr>
          <w:lang w:val="cs-CZ"/>
        </w:rPr>
      </w:pPr>
      <w:r w:rsidRPr="00FE1D98">
        <w:rPr>
          <w:noProof/>
          <w:lang w:val="cs-CZ"/>
        </w:rPr>
        <w:drawing>
          <wp:anchor distT="0" distB="0" distL="114300" distR="114300" simplePos="0" relativeHeight="253481984" behindDoc="0" locked="0" layoutInCell="1" allowOverlap="1" wp14:anchorId="350D63F6" wp14:editId="5DC0AA62">
            <wp:simplePos x="0" y="0"/>
            <wp:positionH relativeFrom="column">
              <wp:posOffset>907085</wp:posOffset>
            </wp:positionH>
            <wp:positionV relativeFrom="paragraph">
              <wp:posOffset>484039</wp:posOffset>
            </wp:positionV>
            <wp:extent cx="3748115" cy="2000265"/>
            <wp:effectExtent l="19050" t="19050" r="24130" b="19050"/>
            <wp:wrapTopAndBottom/>
            <wp:docPr id="875" name="Picture 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 name="U5-1.3_data category.PNG"/>
                    <pic:cNvPicPr/>
                  </pic:nvPicPr>
                  <pic:blipFill>
                    <a:blip r:embed="rId205">
                      <a:extLst>
                        <a:ext uri="{28A0092B-C50C-407E-A947-70E740481C1C}">
                          <a14:useLocalDpi xmlns:a14="http://schemas.microsoft.com/office/drawing/2010/main" val="0"/>
                        </a:ext>
                      </a:extLst>
                    </a:blip>
                    <a:stretch>
                      <a:fillRect/>
                    </a:stretch>
                  </pic:blipFill>
                  <pic:spPr>
                    <a:xfrm>
                      <a:off x="0" y="0"/>
                      <a:ext cx="3748115" cy="2000265"/>
                    </a:xfrm>
                    <a:prstGeom prst="rect">
                      <a:avLst/>
                    </a:prstGeom>
                    <a:ln w="19050">
                      <a:solidFill>
                        <a:srgbClr val="FF7000"/>
                      </a:solidFill>
                      <a:prstDash val="lgDash"/>
                    </a:ln>
                  </pic:spPr>
                </pic:pic>
              </a:graphicData>
            </a:graphic>
          </wp:anchor>
        </w:drawing>
      </w:r>
      <w:r w:rsidRPr="00FE1D98">
        <w:rPr>
          <w:lang w:val="cs-CZ"/>
        </w:rPr>
        <w:t>V </w:t>
      </w:r>
      <w:proofErr w:type="spellStart"/>
      <w:r w:rsidRPr="00FE1D98">
        <w:rPr>
          <w:lang w:val="cs-CZ"/>
        </w:rPr>
        <w:t>EdScratchi</w:t>
      </w:r>
      <w:proofErr w:type="spellEnd"/>
      <w:r w:rsidRPr="00FE1D98">
        <w:rPr>
          <w:lang w:val="cs-CZ"/>
        </w:rPr>
        <w:t xml:space="preserve"> je jedna kategorie bloků, která při prvním otevření vypadá úplně jinak, než ostatní: kategorie </w:t>
      </w:r>
      <w:r w:rsidRPr="00FE1D98">
        <w:rPr>
          <w:color w:val="FF7000"/>
          <w:lang w:val="cs-CZ"/>
        </w:rPr>
        <w:t>Data</w:t>
      </w:r>
      <w:r w:rsidRPr="00FE1D98">
        <w:rPr>
          <w:lang w:val="cs-CZ"/>
        </w:rPr>
        <w:t>.</w:t>
      </w:r>
    </w:p>
    <w:p w14:paraId="368E3B41" w14:textId="77777777" w:rsidR="001C6C01" w:rsidRPr="00FE1D98" w:rsidRDefault="001C6C01" w:rsidP="001C6C01">
      <w:pPr>
        <w:rPr>
          <w:lang w:val="cs-CZ"/>
        </w:rPr>
      </w:pPr>
    </w:p>
    <w:p w14:paraId="098408C7" w14:textId="77777777" w:rsidR="001C6C01" w:rsidRPr="00FE1D98" w:rsidRDefault="001C6C01" w:rsidP="001C6C01">
      <w:pPr>
        <w:rPr>
          <w:lang w:val="cs-CZ"/>
        </w:rPr>
      </w:pPr>
      <w:r w:rsidRPr="00FE1D98">
        <w:rPr>
          <w:noProof/>
          <w:lang w:val="cs-CZ"/>
        </w:rPr>
        <mc:AlternateContent>
          <mc:Choice Requires="wpg">
            <w:drawing>
              <wp:anchor distT="0" distB="0" distL="114300" distR="114300" simplePos="0" relativeHeight="253483008" behindDoc="0" locked="0" layoutInCell="1" allowOverlap="1" wp14:anchorId="43555F86" wp14:editId="3D3E5D10">
                <wp:simplePos x="0" y="0"/>
                <wp:positionH relativeFrom="column">
                  <wp:posOffset>-36830</wp:posOffset>
                </wp:positionH>
                <wp:positionV relativeFrom="paragraph">
                  <wp:posOffset>788670</wp:posOffset>
                </wp:positionV>
                <wp:extent cx="5715000" cy="1586865"/>
                <wp:effectExtent l="0" t="0" r="19050" b="13335"/>
                <wp:wrapTopAndBottom/>
                <wp:docPr id="880" name="Group 880"/>
                <wp:cNvGraphicFramePr/>
                <a:graphic xmlns:a="http://schemas.openxmlformats.org/drawingml/2006/main">
                  <a:graphicData uri="http://schemas.microsoft.com/office/word/2010/wordprocessingGroup">
                    <wpg:wgp>
                      <wpg:cNvGrpSpPr/>
                      <wpg:grpSpPr>
                        <a:xfrm>
                          <a:off x="0" y="0"/>
                          <a:ext cx="5715000" cy="1586865"/>
                          <a:chOff x="0" y="0"/>
                          <a:chExt cx="5715000" cy="1587068"/>
                        </a:xfrm>
                      </wpg:grpSpPr>
                      <wps:wsp>
                        <wps:cNvPr id="877" name="Text Box 877"/>
                        <wps:cNvSpPr txBox="1">
                          <a:spLocks noChangeArrowheads="1"/>
                        </wps:cNvSpPr>
                        <wps:spPr bwMode="auto">
                          <a:xfrm>
                            <a:off x="0" y="665683"/>
                            <a:ext cx="5715000" cy="921385"/>
                          </a:xfrm>
                          <a:prstGeom prst="roundRect">
                            <a:avLst>
                              <a:gd name="adj" fmla="val 7850"/>
                            </a:avLst>
                          </a:prstGeom>
                          <a:solidFill>
                            <a:srgbClr val="FFFFFF"/>
                          </a:solidFill>
                          <a:ln w="9525">
                            <a:solidFill>
                              <a:schemeClr val="tx1">
                                <a:lumMod val="65000"/>
                                <a:lumOff val="35000"/>
                              </a:schemeClr>
                            </a:solidFill>
                            <a:miter lim="800000"/>
                            <a:headEnd/>
                            <a:tailEnd/>
                          </a:ln>
                        </wps:spPr>
                        <wps:txbx>
                          <w:txbxContent>
                            <w:p w14:paraId="07402507" w14:textId="77777777" w:rsidR="002A1612" w:rsidRPr="003B0057" w:rsidRDefault="002A1612" w:rsidP="001C6C01">
                              <w:pPr>
                                <w:rPr>
                                  <w:lang w:val="cs-CZ"/>
                                </w:rPr>
                              </w:pPr>
                              <w:bookmarkStart w:id="165" w:name="_Hlk516753923"/>
                              <w:bookmarkStart w:id="166" w:name="_Hlk17549613"/>
                              <w:bookmarkStart w:id="167" w:name="_Hlk17549614"/>
                              <w:r w:rsidRPr="003B0057">
                                <w:rPr>
                                  <w:b/>
                                  <w:color w:val="FF7000"/>
                                  <w:lang w:val="cs-CZ"/>
                                </w:rPr>
                                <w:t xml:space="preserve">Proměnná </w:t>
                              </w:r>
                              <w:r w:rsidRPr="003B0057">
                                <w:rPr>
                                  <w:lang w:val="cs-CZ"/>
                                </w:rPr>
                                <w:t>(</w:t>
                              </w:r>
                              <w:proofErr w:type="spellStart"/>
                              <w:r w:rsidRPr="003B0057">
                                <w:rPr>
                                  <w:lang w:val="cs-CZ"/>
                                </w:rPr>
                                <w:t>variable</w:t>
                              </w:r>
                              <w:proofErr w:type="spellEnd"/>
                              <w:r w:rsidRPr="003B0057">
                                <w:rPr>
                                  <w:lang w:val="cs-CZ"/>
                                </w:rPr>
                                <w:t>) je č</w:t>
                              </w:r>
                              <w:r>
                                <w:rPr>
                                  <w:lang w:val="cs-CZ"/>
                                </w:rPr>
                                <w:t>á</w:t>
                              </w:r>
                              <w:r w:rsidRPr="003B0057">
                                <w:rPr>
                                  <w:lang w:val="cs-CZ"/>
                                </w:rPr>
                                <w:t>st paměti používaná k ukládání hodnoty v programu. Můžete si ji představit jako zásobník, do nějž uložíte část informace ve tvaru, který bude srozumitelný pro počítač.</w:t>
                              </w:r>
                            </w:p>
                            <w:bookmarkEnd w:id="165"/>
                            <w:bookmarkEnd w:id="166"/>
                            <w:bookmarkEnd w:id="167"/>
                            <w:p w14:paraId="42D92CE6" w14:textId="77777777" w:rsidR="002A1612" w:rsidRPr="003B0057" w:rsidRDefault="002A1612" w:rsidP="001C6C01">
                              <w:pPr>
                                <w:rPr>
                                  <w:lang w:val="cs-CZ"/>
                                </w:rPr>
                              </w:pPr>
                            </w:p>
                          </w:txbxContent>
                        </wps:txbx>
                        <wps:bodyPr rot="0" vert="horz" wrap="square" lIns="91440" tIns="180000" rIns="91440" bIns="90000" anchor="t" anchorCtr="0">
                          <a:noAutofit/>
                        </wps:bodyPr>
                      </wps:wsp>
                      <pic:pic xmlns:pic="http://schemas.openxmlformats.org/drawingml/2006/picture">
                        <pic:nvPicPr>
                          <pic:cNvPr id="878" name="Picture 878"/>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208483" y="0"/>
                            <a:ext cx="899160" cy="899160"/>
                          </a:xfrm>
                          <a:prstGeom prst="rect">
                            <a:avLst/>
                          </a:prstGeom>
                        </pic:spPr>
                      </pic:pic>
                      <wps:wsp>
                        <wps:cNvPr id="879" name="Text Box 2"/>
                        <wps:cNvSpPr txBox="1">
                          <a:spLocks noChangeArrowheads="1"/>
                        </wps:cNvSpPr>
                        <wps:spPr bwMode="auto">
                          <a:xfrm>
                            <a:off x="1009498" y="303542"/>
                            <a:ext cx="1964290" cy="365760"/>
                          </a:xfrm>
                          <a:prstGeom prst="rect">
                            <a:avLst/>
                          </a:prstGeom>
                          <a:noFill/>
                          <a:ln w="9525">
                            <a:noFill/>
                            <a:miter lim="800000"/>
                            <a:headEnd/>
                            <a:tailEnd/>
                          </a:ln>
                        </wps:spPr>
                        <wps:txbx>
                          <w:txbxContent>
                            <w:p w14:paraId="209C459A" w14:textId="77777777" w:rsidR="002A1612" w:rsidRPr="00D31915" w:rsidRDefault="002A1612" w:rsidP="001C6C01">
                              <w:pPr>
                                <w:rPr>
                                  <w:b/>
                                  <w:color w:val="FF7000"/>
                                  <w:sz w:val="28"/>
                                  <w:szCs w:val="28"/>
                                </w:rPr>
                              </w:pPr>
                              <w:proofErr w:type="spellStart"/>
                              <w:r>
                                <w:rPr>
                                  <w:b/>
                                  <w:color w:val="FF7000"/>
                                  <w:sz w:val="28"/>
                                  <w:szCs w:val="28"/>
                                </w:rPr>
                                <w:t>Slovníček</w:t>
                              </w:r>
                              <w:proofErr w:type="spellEnd"/>
                              <w:r>
                                <w:rPr>
                                  <w:b/>
                                  <w:color w:val="FF7000"/>
                                  <w:sz w:val="28"/>
                                  <w:szCs w:val="28"/>
                                </w:rPr>
                                <w:t xml:space="preserve"> </w:t>
                              </w:r>
                              <w:proofErr w:type="spellStart"/>
                              <w:r>
                                <w:rPr>
                                  <w:b/>
                                  <w:color w:val="FF7000"/>
                                  <w:sz w:val="28"/>
                                  <w:szCs w:val="28"/>
                                </w:rPr>
                                <w:t>pojmů</w:t>
                              </w:r>
                              <w:proofErr w:type="spellEnd"/>
                            </w:p>
                            <w:p w14:paraId="2626FAD1" w14:textId="77777777" w:rsidR="002A1612" w:rsidRPr="00D31915" w:rsidRDefault="002A1612" w:rsidP="001C6C01">
                              <w:pPr>
                                <w:rPr>
                                  <w:b/>
                                  <w:color w:val="FF7000"/>
                                  <w:sz w:val="28"/>
                                  <w:szCs w:val="28"/>
                                </w:rPr>
                              </w:pPr>
                            </w:p>
                          </w:txbxContent>
                        </wps:txbx>
                        <wps:bodyPr rot="0" vert="horz" wrap="square" lIns="91440" tIns="45720" rIns="91440" bIns="45720" anchor="t" anchorCtr="0">
                          <a:noAutofit/>
                        </wps:bodyPr>
                      </wps:wsp>
                    </wpg:wgp>
                  </a:graphicData>
                </a:graphic>
              </wp:anchor>
            </w:drawing>
          </mc:Choice>
          <mc:Fallback>
            <w:pict>
              <v:group w14:anchorId="43555F86" id="Group 880" o:spid="_x0000_s1716" style="position:absolute;margin-left:-2.9pt;margin-top:62.1pt;width:450pt;height:124.95pt;z-index:253483008" coordsize="57150,1587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">
                <v:roundrect id="Text Box 877" o:spid="_x0000_s1717" style="position:absolute;top:6656;width:57150;height:9214;visibility:visible;mso-wrap-style:square;v-text-anchor:top" arcsize="514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" strokecolor="#5a5a5a [2109]">
                  <v:stroke joinstyle="miter"/>
                  <v:textbox inset=",5mm,,2.5mm">
                    <w:txbxContent>
                      <w:p w14:paraId="07402507" w14:textId="77777777" w:rsidR="002A1612" w:rsidRPr="003B0057" w:rsidRDefault="002A1612" w:rsidP="001C6C01">
                        <w:pPr>
                          <w:rPr>
                            <w:lang w:val="cs-CZ"/>
                          </w:rPr>
                        </w:pPr>
                        <w:bookmarkStart w:id="168" w:name="_Hlk516753923"/>
                        <w:bookmarkStart w:id="169" w:name="_Hlk17549613"/>
                        <w:bookmarkStart w:id="170" w:name="_Hlk17549614"/>
                        <w:r w:rsidRPr="003B0057">
                          <w:rPr>
                            <w:b/>
                            <w:color w:val="FF7000"/>
                            <w:lang w:val="cs-CZ"/>
                          </w:rPr>
                          <w:t xml:space="preserve">Proměnná </w:t>
                        </w:r>
                        <w:r w:rsidRPr="003B0057">
                          <w:rPr>
                            <w:lang w:val="cs-CZ"/>
                          </w:rPr>
                          <w:t>(</w:t>
                        </w:r>
                        <w:proofErr w:type="spellStart"/>
                        <w:r w:rsidRPr="003B0057">
                          <w:rPr>
                            <w:lang w:val="cs-CZ"/>
                          </w:rPr>
                          <w:t>variable</w:t>
                        </w:r>
                        <w:proofErr w:type="spellEnd"/>
                        <w:r w:rsidRPr="003B0057">
                          <w:rPr>
                            <w:lang w:val="cs-CZ"/>
                          </w:rPr>
                          <w:t>) je č</w:t>
                        </w:r>
                        <w:r>
                          <w:rPr>
                            <w:lang w:val="cs-CZ"/>
                          </w:rPr>
                          <w:t>á</w:t>
                        </w:r>
                        <w:r w:rsidRPr="003B0057">
                          <w:rPr>
                            <w:lang w:val="cs-CZ"/>
                          </w:rPr>
                          <w:t>st paměti používaná k ukládání hodnoty v programu. Můžete si ji představit jako zásobník, do nějž uložíte část informace ve tvaru, který bude srozumitelný pro počítač.</w:t>
                        </w:r>
                      </w:p>
                      <w:bookmarkEnd w:id="168"/>
                      <w:bookmarkEnd w:id="169"/>
                      <w:bookmarkEnd w:id="170"/>
                      <w:p w14:paraId="42D92CE6" w14:textId="77777777" w:rsidR="002A1612" w:rsidRPr="003B0057" w:rsidRDefault="002A1612" w:rsidP="001C6C01">
                        <w:pPr>
                          <w:rPr>
                            <w:lang w:val="cs-CZ"/>
                          </w:rPr>
                        </w:pPr>
                      </w:p>
                    </w:txbxContent>
                  </v:textbox>
                </v:roundrect>
                <v:shape id="Picture 878" o:spid="_x0000_s1718" type="#_x0000_t75" style="position:absolute;left:2084;width:8992;height:8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">
                  <v:imagedata r:id="rId51" o:title=""/>
                </v:shape>
                <v:shape id="_x0000_s1719" type="#_x0000_t202" style="position:absolute;left:10094;top:3035;width:19643;height:3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" filled="f" stroked="f">
                  <v:textbox>
                    <w:txbxContent>
                      <w:p w14:paraId="209C459A" w14:textId="77777777" w:rsidR="002A1612" w:rsidRPr="00D31915" w:rsidRDefault="002A1612" w:rsidP="001C6C01">
                        <w:pPr>
                          <w:rPr>
                            <w:b/>
                            <w:color w:val="FF7000"/>
                            <w:sz w:val="28"/>
                            <w:szCs w:val="28"/>
                          </w:rPr>
                        </w:pPr>
                        <w:proofErr w:type="spellStart"/>
                        <w:r>
                          <w:rPr>
                            <w:b/>
                            <w:color w:val="FF7000"/>
                            <w:sz w:val="28"/>
                            <w:szCs w:val="28"/>
                          </w:rPr>
                          <w:t>Slovníček</w:t>
                        </w:r>
                        <w:proofErr w:type="spellEnd"/>
                        <w:r>
                          <w:rPr>
                            <w:b/>
                            <w:color w:val="FF7000"/>
                            <w:sz w:val="28"/>
                            <w:szCs w:val="28"/>
                          </w:rPr>
                          <w:t xml:space="preserve"> </w:t>
                        </w:r>
                        <w:proofErr w:type="spellStart"/>
                        <w:r>
                          <w:rPr>
                            <w:b/>
                            <w:color w:val="FF7000"/>
                            <w:sz w:val="28"/>
                            <w:szCs w:val="28"/>
                          </w:rPr>
                          <w:t>pojmů</w:t>
                        </w:r>
                        <w:proofErr w:type="spellEnd"/>
                      </w:p>
                      <w:p w14:paraId="2626FAD1" w14:textId="77777777" w:rsidR="002A1612" w:rsidRPr="00D31915" w:rsidRDefault="002A1612" w:rsidP="001C6C01">
                        <w:pPr>
                          <w:rPr>
                            <w:b/>
                            <w:color w:val="FF7000"/>
                            <w:sz w:val="28"/>
                            <w:szCs w:val="28"/>
                          </w:rPr>
                        </w:pPr>
                      </w:p>
                    </w:txbxContent>
                  </v:textbox>
                </v:shape>
                <w10:wrap type="topAndBottom"/>
              </v:group>
            </w:pict>
          </mc:Fallback>
        </mc:AlternateContent>
      </w:r>
      <w:r w:rsidRPr="00FE1D98">
        <w:rPr>
          <w:lang w:val="cs-CZ"/>
        </w:rPr>
        <w:t xml:space="preserve">Když poprvé kliknete na kategorii </w:t>
      </w:r>
      <w:r w:rsidRPr="00FE1D98">
        <w:rPr>
          <w:color w:val="FF7000"/>
          <w:lang w:val="cs-CZ"/>
        </w:rPr>
        <w:t>Data</w:t>
      </w:r>
      <w:r w:rsidRPr="00FE1D98">
        <w:rPr>
          <w:lang w:val="cs-CZ"/>
        </w:rPr>
        <w:t>, nezobrazí se vám žádné bloky, které byste mohli použít k napsání programu v </w:t>
      </w:r>
      <w:proofErr w:type="spellStart"/>
      <w:r w:rsidRPr="00FE1D98">
        <w:rPr>
          <w:lang w:val="cs-CZ"/>
        </w:rPr>
        <w:t>EdScratchi</w:t>
      </w:r>
      <w:proofErr w:type="spellEnd"/>
      <w:r w:rsidRPr="00FE1D98">
        <w:rPr>
          <w:lang w:val="cs-CZ"/>
        </w:rPr>
        <w:t xml:space="preserve">. Namísto toho tato kategorie obsahuje dvě tlačítka: </w:t>
      </w:r>
      <w:r w:rsidRPr="00FE1D98">
        <w:rPr>
          <w:color w:val="FF7000"/>
          <w:lang w:val="cs-CZ"/>
        </w:rPr>
        <w:t xml:space="preserve">Make a </w:t>
      </w:r>
      <w:proofErr w:type="spellStart"/>
      <w:r w:rsidRPr="00FE1D98">
        <w:rPr>
          <w:color w:val="FF7000"/>
          <w:lang w:val="cs-CZ"/>
        </w:rPr>
        <w:t>variable</w:t>
      </w:r>
      <w:proofErr w:type="spellEnd"/>
      <w:r w:rsidRPr="00FE1D98">
        <w:rPr>
          <w:lang w:val="cs-CZ"/>
        </w:rPr>
        <w:t xml:space="preserve"> (Vytvořit proměnnou) a </w:t>
      </w:r>
      <w:proofErr w:type="spellStart"/>
      <w:r w:rsidRPr="00FE1D98">
        <w:rPr>
          <w:color w:val="FF7000"/>
          <w:lang w:val="cs-CZ"/>
        </w:rPr>
        <w:t>Manage</w:t>
      </w:r>
      <w:proofErr w:type="spellEnd"/>
      <w:r w:rsidRPr="00FE1D98">
        <w:rPr>
          <w:color w:val="FF7000"/>
          <w:lang w:val="cs-CZ"/>
        </w:rPr>
        <w:t xml:space="preserve"> </w:t>
      </w:r>
      <w:proofErr w:type="spellStart"/>
      <w:r w:rsidRPr="00FE1D98">
        <w:rPr>
          <w:color w:val="FF7000"/>
          <w:lang w:val="cs-CZ"/>
        </w:rPr>
        <w:t>variables</w:t>
      </w:r>
      <w:proofErr w:type="spellEnd"/>
      <w:r w:rsidRPr="00FE1D98">
        <w:rPr>
          <w:lang w:val="cs-CZ"/>
        </w:rPr>
        <w:t xml:space="preserve"> (Spravovat proměnné) Pomocí kategorie </w:t>
      </w:r>
      <w:r w:rsidRPr="00FE1D98">
        <w:rPr>
          <w:color w:val="FF7000"/>
          <w:lang w:val="cs-CZ"/>
        </w:rPr>
        <w:t>Data</w:t>
      </w:r>
      <w:r w:rsidRPr="00FE1D98">
        <w:rPr>
          <w:lang w:val="cs-CZ"/>
        </w:rPr>
        <w:t xml:space="preserve"> můžeme vytvářet </w:t>
      </w:r>
      <w:r w:rsidRPr="00FE1D98">
        <w:rPr>
          <w:b/>
          <w:color w:val="FF7000"/>
          <w:lang w:val="cs-CZ"/>
        </w:rPr>
        <w:t xml:space="preserve">proměnné </w:t>
      </w:r>
      <w:r w:rsidRPr="00FE1D98">
        <w:rPr>
          <w:lang w:val="cs-CZ"/>
        </w:rPr>
        <w:t>(</w:t>
      </w:r>
      <w:proofErr w:type="spellStart"/>
      <w:r w:rsidRPr="00FE1D98">
        <w:rPr>
          <w:lang w:val="cs-CZ"/>
        </w:rPr>
        <w:t>variables</w:t>
      </w:r>
      <w:proofErr w:type="spellEnd"/>
      <w:r w:rsidRPr="00FE1D98">
        <w:rPr>
          <w:lang w:val="cs-CZ"/>
        </w:rPr>
        <w:t xml:space="preserve">) do programů. </w:t>
      </w:r>
    </w:p>
    <w:p w14:paraId="29517DCE" w14:textId="77777777" w:rsidR="001C6C01" w:rsidRPr="00FE1D98" w:rsidRDefault="001C6C01" w:rsidP="001C6C01">
      <w:pPr>
        <w:rPr>
          <w:lang w:val="cs-CZ"/>
        </w:rPr>
      </w:pPr>
    </w:p>
    <w:p w14:paraId="36541490" w14:textId="77777777" w:rsidR="001C6C01" w:rsidRPr="00FE1D98" w:rsidRDefault="001C6C01" w:rsidP="001C6C01">
      <w:pPr>
        <w:rPr>
          <w:lang w:val="cs-CZ"/>
        </w:rPr>
      </w:pPr>
      <w:r w:rsidRPr="00FE1D98">
        <w:rPr>
          <w:noProof/>
          <w:lang w:val="cs-CZ"/>
        </w:rPr>
        <mc:AlternateContent>
          <mc:Choice Requires="wpg">
            <w:drawing>
              <wp:anchor distT="0" distB="0" distL="114300" distR="114300" simplePos="0" relativeHeight="253484032" behindDoc="0" locked="0" layoutInCell="1" allowOverlap="1" wp14:anchorId="1C85104C" wp14:editId="4403D762">
                <wp:simplePos x="0" y="0"/>
                <wp:positionH relativeFrom="column">
                  <wp:posOffset>3295015</wp:posOffset>
                </wp:positionH>
                <wp:positionV relativeFrom="paragraph">
                  <wp:posOffset>348919</wp:posOffset>
                </wp:positionV>
                <wp:extent cx="2615565" cy="2456815"/>
                <wp:effectExtent l="0" t="0" r="13335" b="19685"/>
                <wp:wrapSquare wrapText="bothSides"/>
                <wp:docPr id="892" name="Group 892"/>
                <wp:cNvGraphicFramePr/>
                <a:graphic xmlns:a="http://schemas.openxmlformats.org/drawingml/2006/main">
                  <a:graphicData uri="http://schemas.microsoft.com/office/word/2010/wordprocessingGroup">
                    <wpg:wgp>
                      <wpg:cNvGrpSpPr/>
                      <wpg:grpSpPr>
                        <a:xfrm>
                          <a:off x="0" y="0"/>
                          <a:ext cx="2615565" cy="2456815"/>
                          <a:chOff x="0" y="0"/>
                          <a:chExt cx="2615565" cy="2457168"/>
                        </a:xfrm>
                      </wpg:grpSpPr>
                      <wps:wsp>
                        <wps:cNvPr id="882" name="Text Box 882"/>
                        <wps:cNvSpPr txBox="1">
                          <a:spLocks noChangeArrowheads="1"/>
                        </wps:cNvSpPr>
                        <wps:spPr bwMode="auto">
                          <a:xfrm>
                            <a:off x="0" y="643736"/>
                            <a:ext cx="2615565" cy="1813432"/>
                          </a:xfrm>
                          <a:prstGeom prst="roundRect">
                            <a:avLst>
                              <a:gd name="adj" fmla="val 7850"/>
                            </a:avLst>
                          </a:prstGeom>
                          <a:solidFill>
                            <a:srgbClr val="FFFFFF"/>
                          </a:solidFill>
                          <a:ln w="9525">
                            <a:solidFill>
                              <a:schemeClr val="tx1">
                                <a:lumMod val="65000"/>
                                <a:lumOff val="35000"/>
                              </a:schemeClr>
                            </a:solidFill>
                            <a:miter lim="800000"/>
                            <a:headEnd/>
                            <a:tailEnd/>
                          </a:ln>
                        </wps:spPr>
                        <wps:txbx>
                          <w:txbxContent>
                            <w:p w14:paraId="4070DD8C" w14:textId="1C0CF013" w:rsidR="002A1612" w:rsidRPr="00D043BA" w:rsidRDefault="002A1612" w:rsidP="001C6C01">
                              <w:pPr>
                                <w:rPr>
                                  <w:lang w:val="cs-CZ"/>
                                </w:rPr>
                              </w:pPr>
                              <w:r w:rsidRPr="00D043BA">
                                <w:rPr>
                                  <w:lang w:val="cs-CZ"/>
                                </w:rPr>
                                <w:t>Názvy proměnných musí dávat smysl vám i počítači. Počítačové jazyky obsahují často pravidla o tom, jaké znaky lze použít v</w:t>
                              </w:r>
                              <w:r>
                                <w:rPr>
                                  <w:lang w:val="cs-CZ"/>
                                </w:rPr>
                                <w:t> </w:t>
                              </w:r>
                              <w:r w:rsidRPr="00D043BA">
                                <w:rPr>
                                  <w:lang w:val="cs-CZ"/>
                                </w:rPr>
                                <w:t>názvech proměnných. Počítač dokáže porozumět pouze proměnným s názvy, které se řídí těmito pravidly.</w:t>
                              </w:r>
                            </w:p>
                          </w:txbxContent>
                        </wps:txbx>
                        <wps:bodyPr rot="0" vert="horz" wrap="square" lIns="91440" tIns="180000" rIns="91440" bIns="90000" anchor="t" anchorCtr="0">
                          <a:noAutofit/>
                        </wps:bodyPr>
                      </wps:wsp>
                      <wps:wsp>
                        <wps:cNvPr id="883" name="Text Box 2"/>
                        <wps:cNvSpPr txBox="1">
                          <a:spLocks noChangeArrowheads="1"/>
                        </wps:cNvSpPr>
                        <wps:spPr bwMode="auto">
                          <a:xfrm>
                            <a:off x="1027786" y="329184"/>
                            <a:ext cx="1556388" cy="365760"/>
                          </a:xfrm>
                          <a:prstGeom prst="rect">
                            <a:avLst/>
                          </a:prstGeom>
                          <a:noFill/>
                          <a:ln w="9525">
                            <a:noFill/>
                            <a:miter lim="800000"/>
                            <a:headEnd/>
                            <a:tailEnd/>
                          </a:ln>
                        </wps:spPr>
                        <wps:txbx>
                          <w:txbxContent>
                            <w:p w14:paraId="44F0117C" w14:textId="77777777" w:rsidR="002A1612" w:rsidRPr="009040AE" w:rsidRDefault="002A1612" w:rsidP="001C6C01">
                              <w:pPr>
                                <w:rPr>
                                  <w:b/>
                                  <w:color w:val="FF7000"/>
                                  <w:sz w:val="28"/>
                                  <w:szCs w:val="28"/>
                                </w:rPr>
                              </w:pPr>
                              <w:proofErr w:type="spellStart"/>
                              <w:r w:rsidRPr="009040AE">
                                <w:rPr>
                                  <w:b/>
                                  <w:color w:val="FF7000"/>
                                  <w:sz w:val="28"/>
                                  <w:szCs w:val="28"/>
                                </w:rPr>
                                <w:t>Proč</w:t>
                              </w:r>
                              <w:proofErr w:type="spellEnd"/>
                              <w:r w:rsidRPr="009040AE">
                                <w:rPr>
                                  <w:b/>
                                  <w:color w:val="FF7000"/>
                                  <w:sz w:val="28"/>
                                  <w:szCs w:val="28"/>
                                </w:rPr>
                                <w:t xml:space="preserve"> je to </w:t>
                              </w:r>
                              <w:proofErr w:type="spellStart"/>
                              <w:r w:rsidRPr="009040AE">
                                <w:rPr>
                                  <w:b/>
                                  <w:color w:val="FF7000"/>
                                  <w:sz w:val="28"/>
                                  <w:szCs w:val="28"/>
                                </w:rPr>
                                <w:t>tak</w:t>
                              </w:r>
                              <w:proofErr w:type="spellEnd"/>
                              <w:r w:rsidRPr="009040AE">
                                <w:rPr>
                                  <w:b/>
                                  <w:color w:val="FF7000"/>
                                  <w:sz w:val="28"/>
                                  <w:szCs w:val="28"/>
                                </w:rPr>
                                <w:t>?</w:t>
                              </w:r>
                            </w:p>
                          </w:txbxContent>
                        </wps:txbx>
                        <wps:bodyPr rot="0" vert="horz" wrap="square" lIns="91440" tIns="45720" rIns="91440" bIns="45720" anchor="t" anchorCtr="0">
                          <a:noAutofit/>
                        </wps:bodyPr>
                      </wps:wsp>
                      <pic:pic xmlns:pic="http://schemas.openxmlformats.org/drawingml/2006/picture">
                        <pic:nvPicPr>
                          <pic:cNvPr id="884" name="Picture 884"/>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208483" y="0"/>
                            <a:ext cx="899160" cy="899160"/>
                          </a:xfrm>
                          <a:prstGeom prst="rect">
                            <a:avLst/>
                          </a:prstGeom>
                        </pic:spPr>
                      </pic:pic>
                    </wpg:wgp>
                  </a:graphicData>
                </a:graphic>
                <wp14:sizeRelV relativeFrom="margin">
                  <wp14:pctHeight>0</wp14:pctHeight>
                </wp14:sizeRelV>
              </wp:anchor>
            </w:drawing>
          </mc:Choice>
          <mc:Fallback>
            <w:pict>
              <v:group w14:anchorId="1C85104C" id="Group 892" o:spid="_x0000_s1720" style="position:absolute;margin-left:259.45pt;margin-top:27.45pt;width:205.95pt;height:193.45pt;z-index:253484032;mso-height-relative:margin" coordsize="26155,245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">
                <v:roundrect id="Text Box 882" o:spid="_x0000_s1721" style="position:absolute;top:6437;width:26155;height:18134;visibility:visible;mso-wrap-style:square;v-text-anchor:top" arcsize="514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" strokecolor="#5a5a5a [2109]">
                  <v:stroke joinstyle="miter"/>
                  <v:textbox inset=",5mm,,2.5mm">
                    <w:txbxContent>
                      <w:p w14:paraId="4070DD8C" w14:textId="1C0CF013" w:rsidR="002A1612" w:rsidRPr="00D043BA" w:rsidRDefault="002A1612" w:rsidP="001C6C01">
                        <w:pPr>
                          <w:rPr>
                            <w:lang w:val="cs-CZ"/>
                          </w:rPr>
                        </w:pPr>
                        <w:r w:rsidRPr="00D043BA">
                          <w:rPr>
                            <w:lang w:val="cs-CZ"/>
                          </w:rPr>
                          <w:t>Názvy proměnných musí dávat smysl vám i počítači. Počítačové jazyky obsahují často pravidla o tom, jaké znaky lze použít v</w:t>
                        </w:r>
                        <w:r>
                          <w:rPr>
                            <w:lang w:val="cs-CZ"/>
                          </w:rPr>
                          <w:t> </w:t>
                        </w:r>
                        <w:r w:rsidRPr="00D043BA">
                          <w:rPr>
                            <w:lang w:val="cs-CZ"/>
                          </w:rPr>
                          <w:t>názvech proměnných. Počítač dokáže porozumět pouze proměnným s názvy, které se řídí těmito pravidly.</w:t>
                        </w:r>
                      </w:p>
                    </w:txbxContent>
                  </v:textbox>
                </v:roundrect>
                <v:shape id="_x0000_s1722" type="#_x0000_t202" style="position:absolute;left:10277;top:3291;width:15564;height:3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" filled="f" stroked="f">
                  <v:textbox>
                    <w:txbxContent>
                      <w:p w14:paraId="44F0117C" w14:textId="77777777" w:rsidR="002A1612" w:rsidRPr="009040AE" w:rsidRDefault="002A1612" w:rsidP="001C6C01">
                        <w:pPr>
                          <w:rPr>
                            <w:b/>
                            <w:color w:val="FF7000"/>
                            <w:sz w:val="28"/>
                            <w:szCs w:val="28"/>
                          </w:rPr>
                        </w:pPr>
                        <w:proofErr w:type="spellStart"/>
                        <w:r w:rsidRPr="009040AE">
                          <w:rPr>
                            <w:b/>
                            <w:color w:val="FF7000"/>
                            <w:sz w:val="28"/>
                            <w:szCs w:val="28"/>
                          </w:rPr>
                          <w:t>Proč</w:t>
                        </w:r>
                        <w:proofErr w:type="spellEnd"/>
                        <w:r w:rsidRPr="009040AE">
                          <w:rPr>
                            <w:b/>
                            <w:color w:val="FF7000"/>
                            <w:sz w:val="28"/>
                            <w:szCs w:val="28"/>
                          </w:rPr>
                          <w:t xml:space="preserve"> je to </w:t>
                        </w:r>
                        <w:proofErr w:type="spellStart"/>
                        <w:r w:rsidRPr="009040AE">
                          <w:rPr>
                            <w:b/>
                            <w:color w:val="FF7000"/>
                            <w:sz w:val="28"/>
                            <w:szCs w:val="28"/>
                          </w:rPr>
                          <w:t>tak</w:t>
                        </w:r>
                        <w:proofErr w:type="spellEnd"/>
                        <w:r w:rsidRPr="009040AE">
                          <w:rPr>
                            <w:b/>
                            <w:color w:val="FF7000"/>
                            <w:sz w:val="28"/>
                            <w:szCs w:val="28"/>
                          </w:rPr>
                          <w:t>?</w:t>
                        </w:r>
                      </w:p>
                    </w:txbxContent>
                  </v:textbox>
                </v:shape>
                <v:shape id="Picture 884" o:spid="_x0000_s1723" type="#_x0000_t75" style="position:absolute;left:2084;width:8992;height:8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">
                  <v:imagedata r:id="rId42" o:title=""/>
                </v:shape>
                <w10:wrap type="square"/>
              </v:group>
            </w:pict>
          </mc:Fallback>
        </mc:AlternateContent>
      </w:r>
      <w:r w:rsidRPr="00FE1D98">
        <w:rPr>
          <w:lang w:val="cs-CZ"/>
        </w:rPr>
        <w:t xml:space="preserve">V programování často používáme tutéž část informace v jednom programu několikrát. Proměnné toto opakování výrazně usnadňují. Použití proměnných v programu nám umožní říct počítači, aby do proměnné uložil konkrétní informaci. Tuto proměnnou můžeme použít na různých místech v programu. Kdykoliv počítač uvidí tuto proměnu, </w:t>
      </w:r>
      <w:proofErr w:type="gramStart"/>
      <w:r w:rsidRPr="00FE1D98">
        <w:rPr>
          <w:lang w:val="cs-CZ"/>
        </w:rPr>
        <w:t>vyvolá  informace</w:t>
      </w:r>
      <w:proofErr w:type="gramEnd"/>
      <w:r w:rsidRPr="00FE1D98">
        <w:rPr>
          <w:lang w:val="cs-CZ"/>
        </w:rPr>
        <w:t xml:space="preserve"> uložené uvnitř proměnné. </w:t>
      </w:r>
    </w:p>
    <w:p w14:paraId="52A5B227" w14:textId="77777777" w:rsidR="001C6C01" w:rsidRPr="00FE1D98" w:rsidRDefault="001C6C01" w:rsidP="001C6C01">
      <w:pPr>
        <w:rPr>
          <w:lang w:val="cs-CZ"/>
        </w:rPr>
      </w:pPr>
      <w:r w:rsidRPr="00FE1D98">
        <w:rPr>
          <w:lang w:val="cs-CZ"/>
        </w:rPr>
        <w:t>Když v </w:t>
      </w:r>
      <w:proofErr w:type="spellStart"/>
      <w:r w:rsidRPr="00FE1D98">
        <w:rPr>
          <w:lang w:val="cs-CZ"/>
        </w:rPr>
        <w:t>EdScratchi</w:t>
      </w:r>
      <w:proofErr w:type="spellEnd"/>
      <w:r w:rsidRPr="00FE1D98">
        <w:rPr>
          <w:lang w:val="cs-CZ"/>
        </w:rPr>
        <w:t xml:space="preserve"> kliknete na tlačítko </w:t>
      </w:r>
      <w:r w:rsidRPr="00FE1D98">
        <w:rPr>
          <w:color w:val="FF7000"/>
          <w:lang w:val="cs-CZ"/>
        </w:rPr>
        <w:t xml:space="preserve">Make a </w:t>
      </w:r>
      <w:proofErr w:type="spellStart"/>
      <w:r w:rsidRPr="00FE1D98">
        <w:rPr>
          <w:color w:val="FF7000"/>
          <w:lang w:val="cs-CZ"/>
        </w:rPr>
        <w:t>variable</w:t>
      </w:r>
      <w:proofErr w:type="spellEnd"/>
      <w:r w:rsidRPr="00FE1D98">
        <w:rPr>
          <w:lang w:val="cs-CZ"/>
        </w:rPr>
        <w:t xml:space="preserve"> (Vytvořit proměnnou), otevře se vyskakovací okno s požadavkem, abyste proměnnou pojmenovali. Je důležité dát proměnným správná jména: jde o to, aby vám název proměnné dával smysl a sdělil vám, jaké informace jsou uvnitř uloženy. </w:t>
      </w:r>
    </w:p>
    <w:p w14:paraId="39B053D7" w14:textId="77777777" w:rsidR="001C6C01" w:rsidRPr="00FE1D98" w:rsidRDefault="001C6C01" w:rsidP="001C6C01">
      <w:pPr>
        <w:rPr>
          <w:lang w:val="cs-CZ"/>
        </w:rPr>
      </w:pPr>
      <w:r w:rsidRPr="00FE1D98">
        <w:rPr>
          <w:lang w:val="cs-CZ"/>
        </w:rPr>
        <w:lastRenderedPageBreak/>
        <w:t>Názvy proměnných v </w:t>
      </w:r>
      <w:proofErr w:type="spellStart"/>
      <w:r w:rsidRPr="00FE1D98">
        <w:rPr>
          <w:lang w:val="cs-CZ"/>
        </w:rPr>
        <w:t>EdScratchi</w:t>
      </w:r>
      <w:proofErr w:type="spellEnd"/>
      <w:r w:rsidRPr="00FE1D98">
        <w:rPr>
          <w:lang w:val="cs-CZ"/>
        </w:rPr>
        <w:t xml:space="preserve"> mohou obsahovat pouze malá a velká písmena anglické abecedy, čísla a podtržítka </w:t>
      </w:r>
      <w:proofErr w:type="gramStart"/>
      <w:r w:rsidRPr="00FE1D98">
        <w:rPr>
          <w:lang w:val="cs-CZ"/>
        </w:rPr>
        <w:t>( _</w:t>
      </w:r>
      <w:proofErr w:type="gramEnd"/>
      <w:r w:rsidRPr="00FE1D98">
        <w:rPr>
          <w:lang w:val="cs-CZ"/>
        </w:rPr>
        <w:t xml:space="preserve"> ). Jiné znaky, jako např. vykřičník </w:t>
      </w:r>
      <w:proofErr w:type="gramStart"/>
      <w:r w:rsidRPr="00FE1D98">
        <w:rPr>
          <w:lang w:val="cs-CZ"/>
        </w:rPr>
        <w:t>( !</w:t>
      </w:r>
      <w:proofErr w:type="gramEnd"/>
      <w:r w:rsidRPr="00FE1D98">
        <w:rPr>
          <w:lang w:val="cs-CZ"/>
        </w:rPr>
        <w:t xml:space="preserve"> ) nebo mezera, nejsou v názvech přípustné. </w:t>
      </w:r>
    </w:p>
    <w:p w14:paraId="3C8D387F" w14:textId="77777777" w:rsidR="001C6C01" w:rsidRPr="00FE1D98" w:rsidRDefault="001C6C01" w:rsidP="001C6C01">
      <w:pPr>
        <w:rPr>
          <w:lang w:val="cs-CZ"/>
        </w:rPr>
      </w:pPr>
      <w:r w:rsidRPr="00FE1D98">
        <w:rPr>
          <w:noProof/>
          <w:lang w:val="cs-CZ"/>
        </w:rPr>
        <mc:AlternateContent>
          <mc:Choice Requires="wpg">
            <w:drawing>
              <wp:anchor distT="0" distB="0" distL="114300" distR="114300" simplePos="0" relativeHeight="253494272" behindDoc="0" locked="0" layoutInCell="1" allowOverlap="1" wp14:anchorId="1952D3D8" wp14:editId="0CB42B9D">
                <wp:simplePos x="0" y="0"/>
                <wp:positionH relativeFrom="column">
                  <wp:posOffset>3303270</wp:posOffset>
                </wp:positionH>
                <wp:positionV relativeFrom="paragraph">
                  <wp:posOffset>443341</wp:posOffset>
                </wp:positionV>
                <wp:extent cx="2663190" cy="1884099"/>
                <wp:effectExtent l="0" t="0" r="3810" b="20955"/>
                <wp:wrapSquare wrapText="bothSides"/>
                <wp:docPr id="886" name="Group 886"/>
                <wp:cNvGraphicFramePr/>
                <a:graphic xmlns:a="http://schemas.openxmlformats.org/drawingml/2006/main">
                  <a:graphicData uri="http://schemas.microsoft.com/office/word/2010/wordprocessingGroup">
                    <wpg:wgp>
                      <wpg:cNvGrpSpPr/>
                      <wpg:grpSpPr>
                        <a:xfrm>
                          <a:off x="0" y="0"/>
                          <a:ext cx="2663190" cy="1884099"/>
                          <a:chOff x="0" y="-26868"/>
                          <a:chExt cx="2664175" cy="1591711"/>
                        </a:xfrm>
                      </wpg:grpSpPr>
                      <wps:wsp>
                        <wps:cNvPr id="873" name="Text Box 873"/>
                        <wps:cNvSpPr txBox="1">
                          <a:spLocks noChangeArrowheads="1"/>
                        </wps:cNvSpPr>
                        <wps:spPr bwMode="auto">
                          <a:xfrm>
                            <a:off x="0" y="665683"/>
                            <a:ext cx="2615565" cy="899160"/>
                          </a:xfrm>
                          <a:prstGeom prst="roundRect">
                            <a:avLst>
                              <a:gd name="adj" fmla="val 10454"/>
                            </a:avLst>
                          </a:prstGeom>
                          <a:solidFill>
                            <a:srgbClr val="FFFFFF"/>
                          </a:solidFill>
                          <a:ln w="9525">
                            <a:solidFill>
                              <a:schemeClr val="tx1">
                                <a:lumMod val="65000"/>
                                <a:lumOff val="35000"/>
                              </a:schemeClr>
                            </a:solidFill>
                            <a:miter lim="800000"/>
                            <a:headEnd/>
                            <a:tailEnd/>
                          </a:ln>
                        </wps:spPr>
                        <wps:txbx>
                          <w:txbxContent>
                            <w:p w14:paraId="48DBA2C7" w14:textId="563D1AE9" w:rsidR="002A1612" w:rsidRPr="007B533E" w:rsidRDefault="002A1612" w:rsidP="001C6C01">
                              <w:pPr>
                                <w:rPr>
                                  <w:lang w:val="cs-CZ"/>
                                </w:rPr>
                              </w:pPr>
                              <w:proofErr w:type="spellStart"/>
                              <w:r>
                                <w:rPr>
                                  <w:b/>
                                  <w:color w:val="FF7000"/>
                                  <w:lang w:val="cs-CZ"/>
                                </w:rPr>
                                <w:t>I</w:t>
                              </w:r>
                              <w:r w:rsidRPr="007B533E">
                                <w:rPr>
                                  <w:b/>
                                  <w:color w:val="FF7000"/>
                                  <w:lang w:val="cs-CZ"/>
                                </w:rPr>
                                <w:t>ncrement</w:t>
                              </w:r>
                              <w:proofErr w:type="spellEnd"/>
                              <w:r w:rsidRPr="007B533E">
                                <w:rPr>
                                  <w:lang w:val="cs-CZ"/>
                                </w:rPr>
                                <w:t xml:space="preserve"> (</w:t>
                              </w:r>
                              <w:r>
                                <w:rPr>
                                  <w:lang w:val="cs-CZ"/>
                                </w:rPr>
                                <w:t>inkrementace</w:t>
                              </w:r>
                              <w:r w:rsidRPr="007B533E">
                                <w:rPr>
                                  <w:lang w:val="cs-CZ"/>
                                </w:rPr>
                                <w:t xml:space="preserve">) </w:t>
                              </w:r>
                              <w:r>
                                <w:rPr>
                                  <w:lang w:val="cs-CZ"/>
                                </w:rPr>
                                <w:t xml:space="preserve">znamená v programování </w:t>
                              </w:r>
                              <w:r w:rsidRPr="007B533E">
                                <w:rPr>
                                  <w:lang w:val="cs-CZ"/>
                                </w:rPr>
                                <w:t>zvýšení o 1 a</w:t>
                              </w:r>
                              <w:r>
                                <w:rPr>
                                  <w:lang w:val="cs-CZ"/>
                                </w:rPr>
                                <w:t xml:space="preserve"> </w:t>
                              </w:r>
                              <w:proofErr w:type="spellStart"/>
                              <w:r w:rsidRPr="007B533E">
                                <w:rPr>
                                  <w:b/>
                                  <w:color w:val="FF7000"/>
                                  <w:lang w:val="cs-CZ"/>
                                </w:rPr>
                                <w:t>decrement</w:t>
                              </w:r>
                              <w:proofErr w:type="spellEnd"/>
                              <w:r w:rsidRPr="007B533E">
                                <w:rPr>
                                  <w:lang w:val="cs-CZ"/>
                                </w:rPr>
                                <w:t xml:space="preserve"> (</w:t>
                              </w:r>
                              <w:r>
                                <w:rPr>
                                  <w:lang w:val="cs-CZ"/>
                                </w:rPr>
                                <w:t>dekrementace</w:t>
                              </w:r>
                              <w:r w:rsidRPr="007B533E">
                                <w:rPr>
                                  <w:lang w:val="cs-CZ"/>
                                </w:rPr>
                                <w:t xml:space="preserve">) znamená snížení o 1. </w:t>
                              </w:r>
                            </w:p>
                            <w:p w14:paraId="2D00993D" w14:textId="77777777" w:rsidR="002A1612" w:rsidRPr="007B533E" w:rsidRDefault="002A1612" w:rsidP="001C6C01">
                              <w:pPr>
                                <w:rPr>
                                  <w:lang w:val="cs-CZ"/>
                                </w:rPr>
                              </w:pPr>
                            </w:p>
                          </w:txbxContent>
                        </wps:txbx>
                        <wps:bodyPr rot="0" vert="horz" wrap="square" lIns="91440" tIns="180000" rIns="91440" bIns="90000" anchor="t" anchorCtr="0">
                          <a:noAutofit/>
                        </wps:bodyPr>
                      </wps:wsp>
                      <wps:wsp>
                        <wps:cNvPr id="876" name="Text Box 2"/>
                        <wps:cNvSpPr txBox="1">
                          <a:spLocks noChangeArrowheads="1"/>
                        </wps:cNvSpPr>
                        <wps:spPr bwMode="auto">
                          <a:xfrm>
                            <a:off x="1009497" y="285293"/>
                            <a:ext cx="1654678" cy="365760"/>
                          </a:xfrm>
                          <a:prstGeom prst="rect">
                            <a:avLst/>
                          </a:prstGeom>
                          <a:noFill/>
                          <a:ln w="9525">
                            <a:noFill/>
                            <a:miter lim="800000"/>
                            <a:headEnd/>
                            <a:tailEnd/>
                          </a:ln>
                        </wps:spPr>
                        <wps:txbx>
                          <w:txbxContent>
                            <w:p w14:paraId="0B03970D" w14:textId="77777777" w:rsidR="002A1612" w:rsidRPr="00D31915" w:rsidRDefault="002A1612" w:rsidP="001C6C01">
                              <w:pPr>
                                <w:rPr>
                                  <w:b/>
                                  <w:color w:val="FF7000"/>
                                  <w:sz w:val="28"/>
                                  <w:szCs w:val="28"/>
                                </w:rPr>
                              </w:pPr>
                              <w:proofErr w:type="spellStart"/>
                              <w:r>
                                <w:rPr>
                                  <w:b/>
                                  <w:color w:val="FF7000"/>
                                  <w:sz w:val="28"/>
                                  <w:szCs w:val="28"/>
                                </w:rPr>
                                <w:t>Slovníček</w:t>
                              </w:r>
                              <w:proofErr w:type="spellEnd"/>
                              <w:r>
                                <w:rPr>
                                  <w:b/>
                                  <w:color w:val="FF7000"/>
                                  <w:sz w:val="28"/>
                                  <w:szCs w:val="28"/>
                                </w:rPr>
                                <w:t xml:space="preserve"> </w:t>
                              </w:r>
                              <w:proofErr w:type="spellStart"/>
                              <w:r>
                                <w:rPr>
                                  <w:b/>
                                  <w:color w:val="FF7000"/>
                                  <w:sz w:val="28"/>
                                  <w:szCs w:val="28"/>
                                </w:rPr>
                                <w:t>pojmů</w:t>
                              </w:r>
                              <w:proofErr w:type="spellEnd"/>
                            </w:p>
                            <w:p w14:paraId="23C671B1" w14:textId="77777777" w:rsidR="002A1612" w:rsidRPr="00D31915" w:rsidRDefault="002A1612" w:rsidP="001C6C01">
                              <w:pPr>
                                <w:rPr>
                                  <w:b/>
                                  <w:color w:val="FF7000"/>
                                  <w:sz w:val="28"/>
                                  <w:szCs w:val="28"/>
                                </w:rPr>
                              </w:pPr>
                            </w:p>
                          </w:txbxContent>
                        </wps:txbx>
                        <wps:bodyPr rot="0" vert="horz" wrap="square" lIns="91440" tIns="45720" rIns="91440" bIns="45720" anchor="t" anchorCtr="0">
                          <a:noAutofit/>
                        </wps:bodyPr>
                      </wps:wsp>
                      <pic:pic xmlns:pic="http://schemas.openxmlformats.org/drawingml/2006/picture">
                        <pic:nvPicPr>
                          <pic:cNvPr id="881" name="Picture 881"/>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208483" y="-26868"/>
                            <a:ext cx="899795" cy="89979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952D3D8" id="Group 886" o:spid="_x0000_s1724" style="position:absolute;margin-left:260.1pt;margin-top:34.9pt;width:209.7pt;height:148.35pt;z-index:253494272;mso-width-relative:margin;mso-height-relative:margin" coordorigin=",-268" coordsize="26641,1591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">
                <v:roundrect id="Text Box 873" o:spid="_x0000_s1725" style="position:absolute;top:6656;width:26155;height:8992;visibility:visible;mso-wrap-style:square;v-text-anchor:top" arcsize="6851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" strokecolor="#5a5a5a [2109]">
                  <v:stroke joinstyle="miter"/>
                  <v:textbox inset=",5mm,,2.5mm">
                    <w:txbxContent>
                      <w:p w14:paraId="48DBA2C7" w14:textId="563D1AE9" w:rsidR="002A1612" w:rsidRPr="007B533E" w:rsidRDefault="002A1612" w:rsidP="001C6C01">
                        <w:pPr>
                          <w:rPr>
                            <w:lang w:val="cs-CZ"/>
                          </w:rPr>
                        </w:pPr>
                        <w:proofErr w:type="spellStart"/>
                        <w:r>
                          <w:rPr>
                            <w:b/>
                            <w:color w:val="FF7000"/>
                            <w:lang w:val="cs-CZ"/>
                          </w:rPr>
                          <w:t>I</w:t>
                        </w:r>
                        <w:r w:rsidRPr="007B533E">
                          <w:rPr>
                            <w:b/>
                            <w:color w:val="FF7000"/>
                            <w:lang w:val="cs-CZ"/>
                          </w:rPr>
                          <w:t>ncrement</w:t>
                        </w:r>
                        <w:proofErr w:type="spellEnd"/>
                        <w:r w:rsidRPr="007B533E">
                          <w:rPr>
                            <w:lang w:val="cs-CZ"/>
                          </w:rPr>
                          <w:t xml:space="preserve"> (</w:t>
                        </w:r>
                        <w:r>
                          <w:rPr>
                            <w:lang w:val="cs-CZ"/>
                          </w:rPr>
                          <w:t>inkrementace</w:t>
                        </w:r>
                        <w:r w:rsidRPr="007B533E">
                          <w:rPr>
                            <w:lang w:val="cs-CZ"/>
                          </w:rPr>
                          <w:t xml:space="preserve">) </w:t>
                        </w:r>
                        <w:r>
                          <w:rPr>
                            <w:lang w:val="cs-CZ"/>
                          </w:rPr>
                          <w:t xml:space="preserve">znamená v programování </w:t>
                        </w:r>
                        <w:r w:rsidRPr="007B533E">
                          <w:rPr>
                            <w:lang w:val="cs-CZ"/>
                          </w:rPr>
                          <w:t>zvýšení o 1 a</w:t>
                        </w:r>
                        <w:r>
                          <w:rPr>
                            <w:lang w:val="cs-CZ"/>
                          </w:rPr>
                          <w:t xml:space="preserve"> </w:t>
                        </w:r>
                        <w:proofErr w:type="spellStart"/>
                        <w:r w:rsidRPr="007B533E">
                          <w:rPr>
                            <w:b/>
                            <w:color w:val="FF7000"/>
                            <w:lang w:val="cs-CZ"/>
                          </w:rPr>
                          <w:t>decrement</w:t>
                        </w:r>
                        <w:proofErr w:type="spellEnd"/>
                        <w:r w:rsidRPr="007B533E">
                          <w:rPr>
                            <w:lang w:val="cs-CZ"/>
                          </w:rPr>
                          <w:t xml:space="preserve"> (</w:t>
                        </w:r>
                        <w:r>
                          <w:rPr>
                            <w:lang w:val="cs-CZ"/>
                          </w:rPr>
                          <w:t>dekrementace</w:t>
                        </w:r>
                        <w:r w:rsidRPr="007B533E">
                          <w:rPr>
                            <w:lang w:val="cs-CZ"/>
                          </w:rPr>
                          <w:t xml:space="preserve">) znamená snížení o 1. </w:t>
                        </w:r>
                      </w:p>
                      <w:p w14:paraId="2D00993D" w14:textId="77777777" w:rsidR="002A1612" w:rsidRPr="007B533E" w:rsidRDefault="002A1612" w:rsidP="001C6C01">
                        <w:pPr>
                          <w:rPr>
                            <w:lang w:val="cs-CZ"/>
                          </w:rPr>
                        </w:pPr>
                      </w:p>
                    </w:txbxContent>
                  </v:textbox>
                </v:roundrect>
                <v:shape id="_x0000_s1726" type="#_x0000_t202" style="position:absolute;left:10094;top:2852;width:16547;height:3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" filled="f" stroked="f">
                  <v:textbox>
                    <w:txbxContent>
                      <w:p w14:paraId="0B03970D" w14:textId="77777777" w:rsidR="002A1612" w:rsidRPr="00D31915" w:rsidRDefault="002A1612" w:rsidP="001C6C01">
                        <w:pPr>
                          <w:rPr>
                            <w:b/>
                            <w:color w:val="FF7000"/>
                            <w:sz w:val="28"/>
                            <w:szCs w:val="28"/>
                          </w:rPr>
                        </w:pPr>
                        <w:proofErr w:type="spellStart"/>
                        <w:r>
                          <w:rPr>
                            <w:b/>
                            <w:color w:val="FF7000"/>
                            <w:sz w:val="28"/>
                            <w:szCs w:val="28"/>
                          </w:rPr>
                          <w:t>Slovníček</w:t>
                        </w:r>
                        <w:proofErr w:type="spellEnd"/>
                        <w:r>
                          <w:rPr>
                            <w:b/>
                            <w:color w:val="FF7000"/>
                            <w:sz w:val="28"/>
                            <w:szCs w:val="28"/>
                          </w:rPr>
                          <w:t xml:space="preserve"> </w:t>
                        </w:r>
                        <w:proofErr w:type="spellStart"/>
                        <w:r>
                          <w:rPr>
                            <w:b/>
                            <w:color w:val="FF7000"/>
                            <w:sz w:val="28"/>
                            <w:szCs w:val="28"/>
                          </w:rPr>
                          <w:t>pojmů</w:t>
                        </w:r>
                        <w:proofErr w:type="spellEnd"/>
                      </w:p>
                      <w:p w14:paraId="23C671B1" w14:textId="77777777" w:rsidR="002A1612" w:rsidRPr="00D31915" w:rsidRDefault="002A1612" w:rsidP="001C6C01">
                        <w:pPr>
                          <w:rPr>
                            <w:b/>
                            <w:color w:val="FF7000"/>
                            <w:sz w:val="28"/>
                            <w:szCs w:val="28"/>
                          </w:rPr>
                        </w:pPr>
                      </w:p>
                    </w:txbxContent>
                  </v:textbox>
                </v:shape>
                <v:shape id="Picture 881" o:spid="_x0000_s1727" type="#_x0000_t75" style="position:absolute;left:2084;top:-268;width:8998;height:89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">
                  <v:imagedata r:id="rId51" o:title=""/>
                </v:shape>
                <w10:wrap type="square"/>
              </v:group>
            </w:pict>
          </mc:Fallback>
        </mc:AlternateContent>
      </w:r>
      <w:r w:rsidRPr="00FE1D98">
        <w:rPr>
          <w:lang w:val="cs-CZ"/>
        </w:rPr>
        <w:t xml:space="preserve">Dejte proměnné název, který vám pomůže určit, jaký typ informací bude uvnitř proměnné uložen. Pokud chcete změnit název proměnné poté, co jste ji vytvořili, můžete to udělat pomocí tlačítka </w:t>
      </w:r>
      <w:proofErr w:type="spellStart"/>
      <w:r w:rsidRPr="00FE1D98">
        <w:rPr>
          <w:color w:val="FF7000"/>
          <w:lang w:val="cs-CZ"/>
        </w:rPr>
        <w:t>Manage</w:t>
      </w:r>
      <w:proofErr w:type="spellEnd"/>
      <w:r w:rsidRPr="00FE1D98">
        <w:rPr>
          <w:color w:val="FF7000"/>
          <w:lang w:val="cs-CZ"/>
        </w:rPr>
        <w:t xml:space="preserve"> </w:t>
      </w:r>
      <w:proofErr w:type="spellStart"/>
      <w:r w:rsidRPr="00FE1D98">
        <w:rPr>
          <w:color w:val="FF7000"/>
          <w:lang w:val="cs-CZ"/>
        </w:rPr>
        <w:t>variables</w:t>
      </w:r>
      <w:proofErr w:type="spellEnd"/>
      <w:r w:rsidRPr="00FE1D98">
        <w:rPr>
          <w:lang w:val="cs-CZ"/>
        </w:rPr>
        <w:t xml:space="preserve"> (Spravovat proměnné). </w:t>
      </w:r>
    </w:p>
    <w:p w14:paraId="10BD2E5D" w14:textId="77777777" w:rsidR="001C6C01" w:rsidRPr="00FE1D98" w:rsidRDefault="001C6C01" w:rsidP="001C6C01">
      <w:pPr>
        <w:rPr>
          <w:lang w:val="cs-CZ"/>
        </w:rPr>
      </w:pPr>
      <w:r w:rsidRPr="00FE1D98">
        <w:rPr>
          <w:lang w:val="cs-CZ"/>
        </w:rPr>
        <w:t xml:space="preserve">Jakmile vytvoříte a pojmenujete proměnnou, objeví se v kategorii </w:t>
      </w:r>
      <w:r w:rsidRPr="00FE1D98">
        <w:rPr>
          <w:color w:val="FF7000"/>
          <w:lang w:val="cs-CZ"/>
        </w:rPr>
        <w:t>Data</w:t>
      </w:r>
      <w:r w:rsidRPr="00FE1D98">
        <w:rPr>
          <w:lang w:val="cs-CZ"/>
        </w:rPr>
        <w:t xml:space="preserve"> spolu s dalšími speciálními bloky, včetně </w:t>
      </w:r>
      <w:r w:rsidRPr="00FE1D98">
        <w:rPr>
          <w:color w:val="FF7000"/>
          <w:lang w:val="cs-CZ"/>
        </w:rPr>
        <w:t>set</w:t>
      </w:r>
      <w:r w:rsidRPr="00FE1D98">
        <w:rPr>
          <w:lang w:val="cs-CZ"/>
        </w:rPr>
        <w:t xml:space="preserve"> (</w:t>
      </w:r>
      <w:r>
        <w:rPr>
          <w:lang w:val="cs-CZ"/>
        </w:rPr>
        <w:t>nastavení</w:t>
      </w:r>
      <w:r w:rsidRPr="00FE1D98">
        <w:rPr>
          <w:lang w:val="cs-CZ"/>
        </w:rPr>
        <w:t xml:space="preserve">), </w:t>
      </w:r>
      <w:proofErr w:type="spellStart"/>
      <w:r w:rsidRPr="00FE1D98">
        <w:rPr>
          <w:color w:val="FF7000"/>
          <w:lang w:val="cs-CZ"/>
        </w:rPr>
        <w:t>increment</w:t>
      </w:r>
      <w:proofErr w:type="spellEnd"/>
      <w:r w:rsidRPr="00FE1D98">
        <w:rPr>
          <w:lang w:val="cs-CZ"/>
        </w:rPr>
        <w:t xml:space="preserve"> (sníž</w:t>
      </w:r>
      <w:r>
        <w:rPr>
          <w:lang w:val="cs-CZ"/>
        </w:rPr>
        <w:t>ení</w:t>
      </w:r>
      <w:r w:rsidRPr="00FE1D98">
        <w:rPr>
          <w:lang w:val="cs-CZ"/>
        </w:rPr>
        <w:t xml:space="preserve">) a </w:t>
      </w:r>
      <w:proofErr w:type="spellStart"/>
      <w:r w:rsidRPr="00FE1D98">
        <w:rPr>
          <w:color w:val="FF7000"/>
          <w:lang w:val="cs-CZ"/>
        </w:rPr>
        <w:t>decrement</w:t>
      </w:r>
      <w:proofErr w:type="spellEnd"/>
      <w:r w:rsidRPr="00FE1D98">
        <w:rPr>
          <w:lang w:val="cs-CZ"/>
        </w:rPr>
        <w:t xml:space="preserve"> (zvýš</w:t>
      </w:r>
      <w:r>
        <w:rPr>
          <w:lang w:val="cs-CZ"/>
        </w:rPr>
        <w:t>ení</w:t>
      </w:r>
      <w:r w:rsidRPr="00FE1D98">
        <w:rPr>
          <w:lang w:val="cs-CZ"/>
        </w:rPr>
        <w:t>). Tyto bloky můžete použít v programu v </w:t>
      </w:r>
      <w:proofErr w:type="spellStart"/>
      <w:r w:rsidRPr="00FE1D98">
        <w:rPr>
          <w:lang w:val="cs-CZ"/>
        </w:rPr>
        <w:t>EdScratchi</w:t>
      </w:r>
      <w:proofErr w:type="spellEnd"/>
      <w:r w:rsidRPr="00FE1D98">
        <w:rPr>
          <w:lang w:val="cs-CZ"/>
        </w:rPr>
        <w:t xml:space="preserve"> spolu s proměnnou. </w:t>
      </w:r>
    </w:p>
    <w:p w14:paraId="44A8718A" w14:textId="77777777" w:rsidR="001C6C01" w:rsidRPr="00FE1D98" w:rsidRDefault="001C6C01" w:rsidP="001C6C01">
      <w:pPr>
        <w:rPr>
          <w:lang w:val="cs-CZ"/>
        </w:rPr>
      </w:pPr>
    </w:p>
    <w:p w14:paraId="0D18871D" w14:textId="77777777" w:rsidR="001C6C01" w:rsidRPr="00FE1D98" w:rsidRDefault="001C6C01" w:rsidP="001C6C01">
      <w:pPr>
        <w:pStyle w:val="Nadpis2"/>
        <w:rPr>
          <w:lang w:val="cs-CZ"/>
        </w:rPr>
      </w:pPr>
      <w:r w:rsidRPr="00FE1D98">
        <w:rPr>
          <w:lang w:val="cs-CZ"/>
        </w:rPr>
        <w:t>Úkol 1: Sledujte kód</w:t>
      </w:r>
    </w:p>
    <w:p w14:paraId="01041E0F" w14:textId="77777777" w:rsidR="001C6C01" w:rsidRPr="00FE1D98" w:rsidRDefault="001C6C01" w:rsidP="001C6C01">
      <w:pPr>
        <w:rPr>
          <w:lang w:val="cs-CZ"/>
        </w:rPr>
      </w:pPr>
      <w:r w:rsidRPr="00FE1D98">
        <w:rPr>
          <w:lang w:val="cs-CZ"/>
        </w:rPr>
        <w:t xml:space="preserve">V </w:t>
      </w:r>
      <w:proofErr w:type="spellStart"/>
      <w:r w:rsidRPr="00FE1D98">
        <w:rPr>
          <w:lang w:val="cs-CZ"/>
        </w:rPr>
        <w:t>EdScratchi</w:t>
      </w:r>
      <w:proofErr w:type="spellEnd"/>
      <w:r w:rsidRPr="00FE1D98">
        <w:rPr>
          <w:lang w:val="cs-CZ"/>
        </w:rPr>
        <w:t xml:space="preserve"> můžeme pomocí proměnných ukládat různé hodnoty. Protože tyto hodnoty jsou čísla, můžeme s těmito čísly provádět různé operace, například je porovnávat s jinými hodnotami nebo s nimi dělat výpočty. </w:t>
      </w:r>
    </w:p>
    <w:p w14:paraId="1601D39C" w14:textId="77777777" w:rsidR="001C6C01" w:rsidRPr="00FE1D98" w:rsidRDefault="001C6C01" w:rsidP="001C6C01">
      <w:pPr>
        <w:rPr>
          <w:lang w:val="cs-CZ"/>
        </w:rPr>
      </w:pPr>
      <w:r w:rsidRPr="00FE1D98">
        <w:rPr>
          <w:noProof/>
          <w:lang w:val="cs-CZ"/>
        </w:rPr>
        <w:drawing>
          <wp:anchor distT="0" distB="0" distL="114300" distR="114300" simplePos="0" relativeHeight="253485056" behindDoc="0" locked="0" layoutInCell="1" allowOverlap="1" wp14:anchorId="23E15FAD" wp14:editId="18204412">
            <wp:simplePos x="0" y="0"/>
            <wp:positionH relativeFrom="column">
              <wp:posOffset>844550</wp:posOffset>
            </wp:positionH>
            <wp:positionV relativeFrom="paragraph">
              <wp:posOffset>269875</wp:posOffset>
            </wp:positionV>
            <wp:extent cx="3863340" cy="3068320"/>
            <wp:effectExtent l="19050" t="19050" r="22860" b="17780"/>
            <wp:wrapTopAndBottom/>
            <wp:docPr id="885" name="Picture 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 name="U5-1.3_spiral out.PNG"/>
                    <pic:cNvPicPr/>
                  </pic:nvPicPr>
                  <pic:blipFill rotWithShape="1">
                    <a:blip r:embed="rId206">
                      <a:extLst>
                        <a:ext uri="{28A0092B-C50C-407E-A947-70E740481C1C}">
                          <a14:useLocalDpi xmlns:a14="http://schemas.microsoft.com/office/drawing/2010/main" val="0"/>
                        </a:ext>
                      </a:extLst>
                    </a:blip>
                    <a:srcRect b="3251"/>
                    <a:stretch/>
                  </pic:blipFill>
                  <pic:spPr bwMode="auto">
                    <a:xfrm>
                      <a:off x="0" y="0"/>
                      <a:ext cx="3863340" cy="3068320"/>
                    </a:xfrm>
                    <a:prstGeom prst="rect">
                      <a:avLst/>
                    </a:prstGeom>
                    <a:ln w="19050" cap="flat" cmpd="sng" algn="ctr">
                      <a:solidFill>
                        <a:srgbClr val="FF7000"/>
                      </a:solidFill>
                      <a:prstDash val="lgDash"/>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E1D98">
        <w:rPr>
          <w:lang w:val="cs-CZ"/>
        </w:rPr>
        <w:t xml:space="preserve">Prohlédněte si následující program: </w:t>
      </w:r>
    </w:p>
    <w:p w14:paraId="5F1FB6F4" w14:textId="77777777" w:rsidR="001C6C01" w:rsidRPr="00FE1D98" w:rsidRDefault="001C6C01" w:rsidP="001C6C01">
      <w:pPr>
        <w:rPr>
          <w:lang w:val="cs-CZ"/>
        </w:rPr>
      </w:pPr>
    </w:p>
    <w:p w14:paraId="5EBA8538" w14:textId="77777777" w:rsidR="001C6C01" w:rsidRPr="00FE1D98" w:rsidRDefault="001C6C01" w:rsidP="001C6C01">
      <w:pPr>
        <w:rPr>
          <w:lang w:val="cs-CZ"/>
        </w:rPr>
      </w:pPr>
      <w:r w:rsidRPr="00FE1D98">
        <w:rPr>
          <w:lang w:val="cs-CZ"/>
        </w:rPr>
        <w:t xml:space="preserve">Tento program používá proměnnou nazvanou </w:t>
      </w:r>
      <w:proofErr w:type="spellStart"/>
      <w:r w:rsidRPr="00FE1D98">
        <w:rPr>
          <w:color w:val="FF7000"/>
          <w:lang w:val="cs-CZ"/>
        </w:rPr>
        <w:t>DriveLength</w:t>
      </w:r>
      <w:proofErr w:type="spellEnd"/>
      <w:r w:rsidRPr="00FE1D98">
        <w:rPr>
          <w:lang w:val="cs-CZ"/>
        </w:rPr>
        <w:t xml:space="preserve"> (délka jízdy). </w:t>
      </w:r>
    </w:p>
    <w:p w14:paraId="34959DF2" w14:textId="78320063" w:rsidR="001C6C01" w:rsidRPr="00FE1D98" w:rsidRDefault="001C6C01" w:rsidP="001C6C01">
      <w:pPr>
        <w:rPr>
          <w:lang w:val="cs-CZ"/>
        </w:rPr>
      </w:pPr>
      <w:r w:rsidRPr="00FE1D98">
        <w:rPr>
          <w:lang w:val="cs-CZ"/>
        </w:rPr>
        <w:t>Je důležité si uvědomit, že proměnná představuje hodnotu nastavenou někde v</w:t>
      </w:r>
      <w:r w:rsidR="0063083E">
        <w:rPr>
          <w:lang w:val="cs-CZ"/>
        </w:rPr>
        <w:t> </w:t>
      </w:r>
      <w:proofErr w:type="spellStart"/>
      <w:r w:rsidRPr="00FE1D98">
        <w:rPr>
          <w:lang w:val="cs-CZ"/>
        </w:rPr>
        <w:t>rogramu</w:t>
      </w:r>
      <w:proofErr w:type="spellEnd"/>
      <w:r w:rsidRPr="00FE1D98">
        <w:rPr>
          <w:lang w:val="cs-CZ"/>
        </w:rPr>
        <w:t>. Proto musíte ve svém programu vždy použít kód, abyste počítači řekli, jak nastavit proměnnou.</w:t>
      </w:r>
    </w:p>
    <w:p w14:paraId="6AD91644" w14:textId="3145C503" w:rsidR="001C6C01" w:rsidRPr="00FE1D98" w:rsidRDefault="0037575D" w:rsidP="001C6C01">
      <w:pPr>
        <w:rPr>
          <w:lang w:val="cs-CZ"/>
        </w:rPr>
      </w:pPr>
      <w:r w:rsidRPr="00FE1D98">
        <w:rPr>
          <w:noProof/>
          <w:lang w:val="cs-CZ"/>
        </w:rPr>
        <w:lastRenderedPageBreak/>
        <w:drawing>
          <wp:anchor distT="0" distB="0" distL="114300" distR="114300" simplePos="0" relativeHeight="253487104" behindDoc="0" locked="0" layoutInCell="1" allowOverlap="1" wp14:anchorId="28E0204F" wp14:editId="62F5241B">
            <wp:simplePos x="0" y="0"/>
            <wp:positionH relativeFrom="column">
              <wp:posOffset>2002790</wp:posOffset>
            </wp:positionH>
            <wp:positionV relativeFrom="paragraph">
              <wp:posOffset>736931</wp:posOffset>
            </wp:positionV>
            <wp:extent cx="1780540" cy="581025"/>
            <wp:effectExtent l="19050" t="19050" r="10160" b="28575"/>
            <wp:wrapSquare wrapText="bothSides"/>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 name="U5-1.3_second set variable.PNG"/>
                    <pic:cNvPicPr/>
                  </pic:nvPicPr>
                  <pic:blipFill rotWithShape="1">
                    <a:blip r:embed="rId207">
                      <a:extLst>
                        <a:ext uri="{28A0092B-C50C-407E-A947-70E740481C1C}">
                          <a14:useLocalDpi xmlns:a14="http://schemas.microsoft.com/office/drawing/2010/main" val="0"/>
                        </a:ext>
                      </a:extLst>
                    </a:blip>
                    <a:srcRect l="2696" t="11195" r="3551" b="7878"/>
                    <a:stretch/>
                  </pic:blipFill>
                  <pic:spPr bwMode="auto">
                    <a:xfrm>
                      <a:off x="0" y="0"/>
                      <a:ext cx="1780540" cy="581025"/>
                    </a:xfrm>
                    <a:prstGeom prst="rect">
                      <a:avLst/>
                    </a:prstGeom>
                    <a:ln w="19050" cap="flat" cmpd="sng" algn="ctr">
                      <a:solidFill>
                        <a:srgbClr val="FF7000"/>
                      </a:solidFill>
                      <a:prstDash val="lgDash"/>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C6C01" w:rsidRPr="00FE1D98">
        <w:rPr>
          <w:noProof/>
          <w:lang w:val="cs-CZ"/>
        </w:rPr>
        <w:t xml:space="preserve">Blok </w:t>
      </w:r>
      <w:r w:rsidR="001C6C01" w:rsidRPr="00FE1D98">
        <w:rPr>
          <w:color w:val="FF7000"/>
          <w:lang w:val="cs-CZ"/>
        </w:rPr>
        <w:t>set</w:t>
      </w:r>
      <w:r w:rsidR="001C6C01" w:rsidRPr="00FE1D98">
        <w:rPr>
          <w:lang w:val="cs-CZ"/>
        </w:rPr>
        <w:t xml:space="preserve"> (nastavit) provádí následující kroky. Na začátku programu blok </w:t>
      </w:r>
      <w:r w:rsidR="001C6C01" w:rsidRPr="00FE1D98">
        <w:rPr>
          <w:color w:val="FF7000"/>
          <w:lang w:val="cs-CZ"/>
        </w:rPr>
        <w:t xml:space="preserve">set </w:t>
      </w:r>
      <w:r w:rsidR="001C6C01" w:rsidRPr="00FE1D98">
        <w:rPr>
          <w:lang w:val="cs-CZ"/>
        </w:rPr>
        <w:t xml:space="preserve">nastaví hodnotu proměnné </w:t>
      </w:r>
      <w:proofErr w:type="spellStart"/>
      <w:r w:rsidR="001C6C01" w:rsidRPr="00FE1D98">
        <w:rPr>
          <w:color w:val="FF7000"/>
          <w:lang w:val="cs-CZ"/>
        </w:rPr>
        <w:t>DriveLength</w:t>
      </w:r>
      <w:proofErr w:type="spellEnd"/>
      <w:r w:rsidR="001C6C01" w:rsidRPr="00FE1D98">
        <w:rPr>
          <w:lang w:val="cs-CZ"/>
        </w:rPr>
        <w:t xml:space="preserve"> na 1. Hodnota proměnné </w:t>
      </w:r>
      <w:proofErr w:type="spellStart"/>
      <w:r w:rsidR="001C6C01" w:rsidRPr="00FE1D98">
        <w:rPr>
          <w:color w:val="FF7000"/>
          <w:lang w:val="cs-CZ"/>
        </w:rPr>
        <w:t>DriveLength</w:t>
      </w:r>
      <w:proofErr w:type="spellEnd"/>
      <w:r w:rsidR="001C6C01" w:rsidRPr="00FE1D98">
        <w:rPr>
          <w:color w:val="FF7000"/>
          <w:lang w:val="cs-CZ"/>
        </w:rPr>
        <w:t xml:space="preserve"> </w:t>
      </w:r>
      <w:r w:rsidR="001C6C01" w:rsidRPr="00FE1D98">
        <w:rPr>
          <w:lang w:val="cs-CZ"/>
        </w:rPr>
        <w:t>však nezůstane navždy</w:t>
      </w:r>
      <w:r w:rsidR="0063083E">
        <w:rPr>
          <w:lang w:val="cs-CZ"/>
        </w:rPr>
        <w:t xml:space="preserve"> nezměněná</w:t>
      </w:r>
      <w:r w:rsidR="001C6C01" w:rsidRPr="00FE1D98">
        <w:rPr>
          <w:lang w:val="cs-CZ"/>
        </w:rPr>
        <w:t xml:space="preserve">, protože program používá jiný blok z kategorie </w:t>
      </w:r>
      <w:r w:rsidR="001C6C01" w:rsidRPr="00FE1D98">
        <w:rPr>
          <w:color w:val="FF7000"/>
          <w:lang w:val="cs-CZ"/>
        </w:rPr>
        <w:t>Data</w:t>
      </w:r>
      <w:r w:rsidR="001C6C01" w:rsidRPr="00FE1D98">
        <w:rPr>
          <w:lang w:val="cs-CZ"/>
        </w:rPr>
        <w:t xml:space="preserve"> – blok </w:t>
      </w:r>
      <w:proofErr w:type="spellStart"/>
      <w:r w:rsidR="001C6C01" w:rsidRPr="00FE1D98">
        <w:rPr>
          <w:color w:val="FF7000"/>
          <w:lang w:val="cs-CZ"/>
        </w:rPr>
        <w:t>increment</w:t>
      </w:r>
      <w:proofErr w:type="spellEnd"/>
      <w:r w:rsidR="001C6C01" w:rsidRPr="00FE1D98">
        <w:rPr>
          <w:lang w:val="cs-CZ"/>
        </w:rPr>
        <w:t xml:space="preserve"> (zvýšit):</w:t>
      </w:r>
      <w:r w:rsidR="001C6C01" w:rsidRPr="00FE1D98">
        <w:rPr>
          <w:noProof/>
          <w:lang w:val="cs-CZ"/>
        </w:rPr>
        <w:t xml:space="preserve"> </w:t>
      </w:r>
    </w:p>
    <w:p w14:paraId="2538283D" w14:textId="359BCD48" w:rsidR="001C6C01" w:rsidRPr="00FE1D98" w:rsidRDefault="001C6C01" w:rsidP="001C6C01">
      <w:pPr>
        <w:spacing w:before="240"/>
        <w:rPr>
          <w:lang w:val="cs-CZ"/>
        </w:rPr>
      </w:pPr>
    </w:p>
    <w:p w14:paraId="7D32833B" w14:textId="77777777" w:rsidR="0037575D" w:rsidRDefault="0037575D" w:rsidP="001C6C01">
      <w:pPr>
        <w:spacing w:before="240"/>
        <w:rPr>
          <w:lang w:val="cs-CZ"/>
        </w:rPr>
      </w:pPr>
    </w:p>
    <w:p w14:paraId="766C779C" w14:textId="4494028C" w:rsidR="001C6C01" w:rsidRPr="00FE1D98" w:rsidRDefault="001C6C01" w:rsidP="001C6C01">
      <w:pPr>
        <w:spacing w:before="240"/>
        <w:rPr>
          <w:lang w:val="cs-CZ"/>
        </w:rPr>
      </w:pPr>
      <w:r w:rsidRPr="00FE1D98">
        <w:rPr>
          <w:lang w:val="cs-CZ"/>
        </w:rPr>
        <w:t xml:space="preserve">Blok </w:t>
      </w:r>
      <w:proofErr w:type="spellStart"/>
      <w:r w:rsidRPr="00FE1D98">
        <w:rPr>
          <w:color w:val="FF7000"/>
          <w:lang w:val="cs-CZ"/>
        </w:rPr>
        <w:t>increment</w:t>
      </w:r>
      <w:proofErr w:type="spellEnd"/>
      <w:r w:rsidRPr="00FE1D98">
        <w:rPr>
          <w:lang w:val="cs-CZ"/>
        </w:rPr>
        <w:t xml:space="preserve"> je vložen dovnitř cyklu </w:t>
      </w:r>
      <w:proofErr w:type="spellStart"/>
      <w:r w:rsidRPr="00FE1D98">
        <w:rPr>
          <w:color w:val="FF7000"/>
          <w:lang w:val="cs-CZ"/>
        </w:rPr>
        <w:t>repeat</w:t>
      </w:r>
      <w:proofErr w:type="spellEnd"/>
      <w:r w:rsidRPr="00FE1D98">
        <w:rPr>
          <w:lang w:val="cs-CZ"/>
        </w:rPr>
        <w:t xml:space="preserve"> (opakuj) a mění hodnotu proměnné </w:t>
      </w:r>
      <w:proofErr w:type="spellStart"/>
      <w:r w:rsidRPr="00FE1D98">
        <w:rPr>
          <w:color w:val="FF7000"/>
          <w:lang w:val="cs-CZ"/>
        </w:rPr>
        <w:t>DriveLength</w:t>
      </w:r>
      <w:proofErr w:type="spellEnd"/>
      <w:r w:rsidRPr="00FE1D98">
        <w:rPr>
          <w:lang w:val="cs-CZ"/>
        </w:rPr>
        <w:t xml:space="preserve"> na novou. Na jakou hodnotu mění tento blok proměnnou </w:t>
      </w:r>
      <w:proofErr w:type="spellStart"/>
      <w:r w:rsidRPr="00FE1D98">
        <w:rPr>
          <w:color w:val="FF7000"/>
          <w:lang w:val="cs-CZ"/>
        </w:rPr>
        <w:t>DriveLength</w:t>
      </w:r>
      <w:proofErr w:type="spellEnd"/>
      <w:r w:rsidRPr="00FE1D98">
        <w:rPr>
          <w:lang w:val="cs-CZ"/>
        </w:rPr>
        <w:t xml:space="preserve">? </w:t>
      </w:r>
    </w:p>
    <w:p w14:paraId="3A359881" w14:textId="77777777" w:rsidR="001C6C01" w:rsidRPr="00FE1D98" w:rsidRDefault="001C6C01" w:rsidP="001C6C01">
      <w:pPr>
        <w:spacing w:before="240"/>
        <w:rPr>
          <w:lang w:val="cs-CZ"/>
        </w:rPr>
      </w:pPr>
      <w:r w:rsidRPr="00FE1D98">
        <w:rPr>
          <w:noProof/>
          <w:lang w:val="cs-CZ"/>
        </w:rPr>
        <mc:AlternateContent>
          <mc:Choice Requires="wpg">
            <w:drawing>
              <wp:anchor distT="0" distB="0" distL="114300" distR="114300" simplePos="0" relativeHeight="253486080" behindDoc="0" locked="0" layoutInCell="1" allowOverlap="1" wp14:anchorId="0D14ACD5" wp14:editId="6D372EB5">
                <wp:simplePos x="0" y="0"/>
                <wp:positionH relativeFrom="column">
                  <wp:posOffset>3175</wp:posOffset>
                </wp:positionH>
                <wp:positionV relativeFrom="paragraph">
                  <wp:posOffset>520065</wp:posOffset>
                </wp:positionV>
                <wp:extent cx="5715000" cy="3935730"/>
                <wp:effectExtent l="0" t="0" r="19050" b="26670"/>
                <wp:wrapTopAndBottom/>
                <wp:docPr id="620" name="Group 620"/>
                <wp:cNvGraphicFramePr/>
                <a:graphic xmlns:a="http://schemas.openxmlformats.org/drawingml/2006/main">
                  <a:graphicData uri="http://schemas.microsoft.com/office/word/2010/wordprocessingGroup">
                    <wpg:wgp>
                      <wpg:cNvGrpSpPr/>
                      <wpg:grpSpPr>
                        <a:xfrm>
                          <a:off x="0" y="0"/>
                          <a:ext cx="5715000" cy="3935730"/>
                          <a:chOff x="0" y="0"/>
                          <a:chExt cx="5715000" cy="3937049"/>
                        </a:xfrm>
                      </wpg:grpSpPr>
                      <wps:wsp>
                        <wps:cNvPr id="356" name="Text Box 356"/>
                        <wps:cNvSpPr txBox="1">
                          <a:spLocks noChangeArrowheads="1"/>
                        </wps:cNvSpPr>
                        <wps:spPr bwMode="auto">
                          <a:xfrm>
                            <a:off x="0" y="665682"/>
                            <a:ext cx="5715000" cy="3271367"/>
                          </a:xfrm>
                          <a:prstGeom prst="roundRect">
                            <a:avLst>
                              <a:gd name="adj" fmla="val 3864"/>
                            </a:avLst>
                          </a:prstGeom>
                          <a:solidFill>
                            <a:srgbClr val="FFFFFF"/>
                          </a:solidFill>
                          <a:ln w="9525">
                            <a:solidFill>
                              <a:schemeClr val="tx1">
                                <a:lumMod val="65000"/>
                                <a:lumOff val="35000"/>
                              </a:schemeClr>
                            </a:solidFill>
                            <a:miter lim="800000"/>
                            <a:headEnd/>
                            <a:tailEnd/>
                          </a:ln>
                        </wps:spPr>
                        <wps:txbx>
                          <w:txbxContent>
                            <w:p w14:paraId="0F044DF9" w14:textId="4B63BD38" w:rsidR="002A1612" w:rsidRPr="00377273" w:rsidRDefault="002A1612" w:rsidP="001C6C01">
                              <w:pPr>
                                <w:rPr>
                                  <w:lang w:val="cs-CZ"/>
                                </w:rPr>
                              </w:pPr>
                              <w:bookmarkStart w:id="171" w:name="_Hlk17656480"/>
                              <w:bookmarkStart w:id="172" w:name="_Hlk17656481"/>
                              <w:bookmarkStart w:id="173" w:name="_Hlk17656482"/>
                              <w:bookmarkStart w:id="174" w:name="_Hlk17656483"/>
                              <w:bookmarkStart w:id="175" w:name="_Hlk17656490"/>
                              <w:bookmarkStart w:id="176" w:name="_Hlk17656491"/>
                              <w:r>
                                <w:rPr>
                                  <w:lang w:val="cs-CZ"/>
                                </w:rPr>
                                <w:t xml:space="preserve">Jedním z důvodů, proč používáme v programech proměnné, je skutečnost, že proměnná může uchovávat informaci, i když se hodnota této informace změní. Může se vám to zdát nesrozumitelné, ale zkuste si to představit takto: </w:t>
                              </w:r>
                            </w:p>
                            <w:p w14:paraId="3330058D" w14:textId="77777777" w:rsidR="002A1612" w:rsidRPr="00377273" w:rsidRDefault="002A1612" w:rsidP="001C6C01">
                              <w:pPr>
                                <w:rPr>
                                  <w:lang w:val="cs-CZ"/>
                                </w:rPr>
                              </w:pPr>
                              <w:r>
                                <w:rPr>
                                  <w:lang w:val="cs-CZ"/>
                                </w:rPr>
                                <w:t xml:space="preserve">Představte si, že máte proměnnou nazvanou </w:t>
                              </w:r>
                              <w:proofErr w:type="spellStart"/>
                              <w:r w:rsidRPr="00377273">
                                <w:rPr>
                                  <w:b/>
                                  <w:lang w:val="cs-CZ"/>
                                </w:rPr>
                                <w:t>YearsOld</w:t>
                              </w:r>
                              <w:proofErr w:type="spellEnd"/>
                              <w:r w:rsidRPr="00377273">
                                <w:rPr>
                                  <w:lang w:val="cs-CZ"/>
                                </w:rPr>
                                <w:t xml:space="preserve"> </w:t>
                              </w:r>
                              <w:r>
                                <w:rPr>
                                  <w:lang w:val="cs-CZ"/>
                                </w:rPr>
                                <w:t xml:space="preserve">(věk). Když jste oslavili první narozeniny, proměnná </w:t>
                              </w:r>
                              <w:proofErr w:type="spellStart"/>
                              <w:r w:rsidRPr="00377273">
                                <w:rPr>
                                  <w:b/>
                                  <w:lang w:val="cs-CZ"/>
                                </w:rPr>
                                <w:t>YearsOld</w:t>
                              </w:r>
                              <w:proofErr w:type="spellEnd"/>
                              <w:r w:rsidRPr="00377273">
                                <w:rPr>
                                  <w:b/>
                                  <w:lang w:val="cs-CZ"/>
                                </w:rPr>
                                <w:t xml:space="preserve"> </w:t>
                              </w:r>
                              <w:r>
                                <w:rPr>
                                  <w:lang w:val="cs-CZ"/>
                                </w:rPr>
                                <w:t xml:space="preserve">byla nastavena na </w:t>
                              </w:r>
                              <w:r w:rsidRPr="00377273">
                                <w:rPr>
                                  <w:lang w:val="cs-CZ"/>
                                </w:rPr>
                                <w:t xml:space="preserve">1. </w:t>
                              </w:r>
                              <w:r>
                                <w:rPr>
                                  <w:lang w:val="cs-CZ"/>
                                </w:rPr>
                                <w:t xml:space="preserve">Poté se každý rok o vašich narozeninách proměnná </w:t>
                              </w:r>
                              <w:proofErr w:type="spellStart"/>
                              <w:r w:rsidRPr="00377273">
                                <w:rPr>
                                  <w:b/>
                                  <w:lang w:val="cs-CZ"/>
                                </w:rPr>
                                <w:t>YearsOld</w:t>
                              </w:r>
                              <w:proofErr w:type="spellEnd"/>
                              <w:r w:rsidRPr="00377273">
                                <w:rPr>
                                  <w:lang w:val="cs-CZ"/>
                                </w:rPr>
                                <w:t xml:space="preserve"> </w:t>
                              </w:r>
                              <w:proofErr w:type="gramStart"/>
                              <w:r>
                                <w:rPr>
                                  <w:color w:val="FF7000"/>
                                  <w:lang w:val="cs-CZ"/>
                                </w:rPr>
                                <w:t>zvýší</w:t>
                              </w:r>
                              <w:proofErr w:type="gramEnd"/>
                              <w:r>
                                <w:rPr>
                                  <w:lang w:val="cs-CZ"/>
                                </w:rPr>
                                <w:t xml:space="preserve"> a její hodnota se změní na novou hodnotu</w:t>
                              </w:r>
                              <w:r w:rsidRPr="00377273">
                                <w:rPr>
                                  <w:lang w:val="cs-CZ"/>
                                </w:rPr>
                                <w:t>: (</w:t>
                              </w:r>
                              <w:proofErr w:type="spellStart"/>
                              <w:r w:rsidRPr="00377273">
                                <w:rPr>
                                  <w:b/>
                                  <w:lang w:val="cs-CZ"/>
                                </w:rPr>
                                <w:t>YearsOld</w:t>
                              </w:r>
                              <w:proofErr w:type="spellEnd"/>
                              <w:r w:rsidRPr="00377273">
                                <w:rPr>
                                  <w:lang w:val="cs-CZ"/>
                                </w:rPr>
                                <w:t xml:space="preserve"> + 1). </w:t>
                              </w:r>
                            </w:p>
                            <w:p w14:paraId="5451BF9F" w14:textId="5BB3458C" w:rsidR="002A1612" w:rsidRPr="00377273" w:rsidRDefault="002A1612" w:rsidP="001C6C01">
                              <w:pPr>
                                <w:rPr>
                                  <w:lang w:val="cs-CZ"/>
                                </w:rPr>
                              </w:pPr>
                              <w:r>
                                <w:rPr>
                                  <w:lang w:val="cs-CZ"/>
                                </w:rPr>
                                <w:t>Rok po vašich prvních narozeninách je hodnota proměnné</w:t>
                              </w:r>
                              <w:r w:rsidRPr="00377273">
                                <w:rPr>
                                  <w:lang w:val="cs-CZ"/>
                                </w:rPr>
                                <w:t xml:space="preserve"> </w:t>
                              </w:r>
                              <w:proofErr w:type="spellStart"/>
                              <w:r w:rsidRPr="00377273">
                                <w:rPr>
                                  <w:b/>
                                  <w:lang w:val="cs-CZ"/>
                                </w:rPr>
                                <w:t>YearsOld</w:t>
                              </w:r>
                              <w:proofErr w:type="spellEnd"/>
                              <w:r w:rsidRPr="00377273">
                                <w:rPr>
                                  <w:lang w:val="cs-CZ"/>
                                </w:rPr>
                                <w:t xml:space="preserve"> </w:t>
                              </w:r>
                              <w:r>
                                <w:rPr>
                                  <w:lang w:val="cs-CZ"/>
                                </w:rPr>
                                <w:t>zvýšena. Protože úvodní hodnota</w:t>
                              </w:r>
                              <w:r w:rsidRPr="00377273">
                                <w:rPr>
                                  <w:lang w:val="cs-CZ"/>
                                </w:rPr>
                                <w:t xml:space="preserve"> </w:t>
                              </w:r>
                              <w:proofErr w:type="spellStart"/>
                              <w:r w:rsidRPr="00377273">
                                <w:rPr>
                                  <w:b/>
                                  <w:lang w:val="cs-CZ"/>
                                </w:rPr>
                                <w:t>YearsOld</w:t>
                              </w:r>
                              <w:proofErr w:type="spellEnd"/>
                              <w:r w:rsidRPr="00377273">
                                <w:rPr>
                                  <w:lang w:val="cs-CZ"/>
                                </w:rPr>
                                <w:t xml:space="preserve"> </w:t>
                              </w:r>
                              <w:r>
                                <w:rPr>
                                  <w:lang w:val="cs-CZ"/>
                                </w:rPr>
                                <w:t>byla</w:t>
                              </w:r>
                              <w:r w:rsidRPr="00377273">
                                <w:rPr>
                                  <w:lang w:val="cs-CZ"/>
                                </w:rPr>
                                <w:t xml:space="preserve"> 1</w:t>
                              </w:r>
                              <w:r>
                                <w:rPr>
                                  <w:lang w:val="cs-CZ"/>
                                </w:rPr>
                                <w:t xml:space="preserve"> a protože </w:t>
                              </w:r>
                              <w:r w:rsidRPr="00377273">
                                <w:rPr>
                                  <w:lang w:val="cs-CZ"/>
                                </w:rPr>
                                <w:t>1 + 1 = 2,</w:t>
                              </w:r>
                              <w:r>
                                <w:rPr>
                                  <w:lang w:val="cs-CZ"/>
                                </w:rPr>
                                <w:t xml:space="preserve"> nová hodnota </w:t>
                              </w:r>
                              <w:proofErr w:type="spellStart"/>
                              <w:r w:rsidRPr="00377273">
                                <w:rPr>
                                  <w:b/>
                                  <w:lang w:val="cs-CZ"/>
                                </w:rPr>
                                <w:t>YearsOld</w:t>
                              </w:r>
                              <w:proofErr w:type="spellEnd"/>
                              <w:r w:rsidRPr="00377273">
                                <w:rPr>
                                  <w:b/>
                                  <w:lang w:val="cs-CZ"/>
                                </w:rPr>
                                <w:t xml:space="preserve"> </w:t>
                              </w:r>
                              <w:r>
                                <w:rPr>
                                  <w:lang w:val="cs-CZ"/>
                                </w:rPr>
                                <w:t xml:space="preserve">činí </w:t>
                              </w:r>
                              <w:r w:rsidRPr="00377273">
                                <w:rPr>
                                  <w:lang w:val="cs-CZ"/>
                                </w:rPr>
                                <w:t xml:space="preserve">2. </w:t>
                              </w:r>
                              <w:r>
                                <w:rPr>
                                  <w:lang w:val="cs-CZ"/>
                                </w:rPr>
                                <w:t xml:space="preserve">Vše se opakuje na vaše další narozeniny, kdy se hodnota </w:t>
                              </w:r>
                              <w:proofErr w:type="spellStart"/>
                              <w:r w:rsidRPr="00377273">
                                <w:rPr>
                                  <w:b/>
                                  <w:lang w:val="cs-CZ"/>
                                </w:rPr>
                                <w:t>YearsOld</w:t>
                              </w:r>
                              <w:proofErr w:type="spellEnd"/>
                              <w:r w:rsidRPr="00377273">
                                <w:rPr>
                                  <w:lang w:val="cs-CZ"/>
                                </w:rPr>
                                <w:t xml:space="preserve"> </w:t>
                              </w:r>
                              <w:r>
                                <w:rPr>
                                  <w:lang w:val="cs-CZ"/>
                                </w:rPr>
                                <w:t xml:space="preserve">opět </w:t>
                              </w:r>
                              <w:proofErr w:type="gramStart"/>
                              <w:r>
                                <w:rPr>
                                  <w:lang w:val="cs-CZ"/>
                                </w:rPr>
                                <w:t>zvýší</w:t>
                              </w:r>
                              <w:proofErr w:type="gramEnd"/>
                              <w:r>
                                <w:rPr>
                                  <w:lang w:val="cs-CZ"/>
                                </w:rPr>
                                <w:t xml:space="preserve"> na číslo </w:t>
                              </w:r>
                              <w:r w:rsidRPr="00377273">
                                <w:rPr>
                                  <w:lang w:val="cs-CZ"/>
                                </w:rPr>
                                <w:t xml:space="preserve">3. </w:t>
                              </w:r>
                            </w:p>
                            <w:p w14:paraId="5F3128F3" w14:textId="77777777" w:rsidR="002A1612" w:rsidRPr="00377273" w:rsidRDefault="002A1612" w:rsidP="001C6C01">
                              <w:pPr>
                                <w:rPr>
                                  <w:lang w:val="cs-CZ"/>
                                </w:rPr>
                              </w:pPr>
                              <w:r>
                                <w:rPr>
                                  <w:lang w:val="cs-CZ"/>
                                </w:rPr>
                                <w:t>Hodnota</w:t>
                              </w:r>
                              <w:r w:rsidRPr="00377273">
                                <w:rPr>
                                  <w:lang w:val="cs-CZ"/>
                                </w:rPr>
                                <w:t xml:space="preserve"> </w:t>
                              </w:r>
                              <w:proofErr w:type="spellStart"/>
                              <w:r w:rsidRPr="00377273">
                                <w:rPr>
                                  <w:b/>
                                  <w:lang w:val="cs-CZ"/>
                                </w:rPr>
                                <w:t>YearsOld</w:t>
                              </w:r>
                              <w:proofErr w:type="spellEnd"/>
                              <w:r w:rsidRPr="00377273">
                                <w:rPr>
                                  <w:b/>
                                  <w:lang w:val="cs-CZ"/>
                                </w:rPr>
                                <w:t xml:space="preserve"> </w:t>
                              </w:r>
                              <w:r>
                                <w:rPr>
                                  <w:lang w:val="cs-CZ"/>
                                </w:rPr>
                                <w:t>se na každé narozeniny mění, ale typ informace nikoli. Proměnná</w:t>
                              </w:r>
                              <w:r w:rsidRPr="00377273">
                                <w:rPr>
                                  <w:lang w:val="cs-CZ"/>
                                </w:rPr>
                                <w:t xml:space="preserve"> </w:t>
                              </w:r>
                              <w:proofErr w:type="spellStart"/>
                              <w:r w:rsidRPr="00377273">
                                <w:rPr>
                                  <w:b/>
                                  <w:lang w:val="cs-CZ"/>
                                </w:rPr>
                                <w:t>YearsOld</w:t>
                              </w:r>
                              <w:proofErr w:type="spellEnd"/>
                              <w:r w:rsidRPr="00377273">
                                <w:rPr>
                                  <w:b/>
                                  <w:lang w:val="cs-CZ"/>
                                </w:rPr>
                                <w:t xml:space="preserve"> </w:t>
                              </w:r>
                              <w:r>
                                <w:rPr>
                                  <w:lang w:val="cs-CZ"/>
                                </w:rPr>
                                <w:t>označuje váš věk, ať již máte za sebou jakkoli mnoho narozenin</w:t>
                              </w:r>
                              <w:r w:rsidRPr="00377273">
                                <w:rPr>
                                  <w:lang w:val="cs-CZ"/>
                                </w:rPr>
                                <w:t>!</w:t>
                              </w:r>
                            </w:p>
                            <w:bookmarkEnd w:id="171"/>
                            <w:bookmarkEnd w:id="172"/>
                            <w:bookmarkEnd w:id="173"/>
                            <w:bookmarkEnd w:id="174"/>
                            <w:bookmarkEnd w:id="175"/>
                            <w:bookmarkEnd w:id="176"/>
                            <w:p w14:paraId="7BFCEB95" w14:textId="77777777" w:rsidR="002A1612" w:rsidRPr="00377273" w:rsidRDefault="002A1612" w:rsidP="001C6C01">
                              <w:pPr>
                                <w:rPr>
                                  <w:lang w:val="cs-CZ"/>
                                </w:rPr>
                              </w:pPr>
                            </w:p>
                          </w:txbxContent>
                        </wps:txbx>
                        <wps:bodyPr rot="0" vert="horz" wrap="square" lIns="91440" tIns="180000" rIns="91440" bIns="90000" anchor="t" anchorCtr="0">
                          <a:noAutofit/>
                        </wps:bodyPr>
                      </wps:wsp>
                      <pic:pic xmlns:pic="http://schemas.openxmlformats.org/drawingml/2006/picture">
                        <pic:nvPicPr>
                          <pic:cNvPr id="377" name="Picture 377"/>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208483" y="0"/>
                            <a:ext cx="899795" cy="899795"/>
                          </a:xfrm>
                          <a:prstGeom prst="rect">
                            <a:avLst/>
                          </a:prstGeom>
                        </pic:spPr>
                      </pic:pic>
                      <wps:wsp>
                        <wps:cNvPr id="552" name="Text Box 2"/>
                        <wps:cNvSpPr txBox="1">
                          <a:spLocks noChangeArrowheads="1"/>
                        </wps:cNvSpPr>
                        <wps:spPr bwMode="auto">
                          <a:xfrm>
                            <a:off x="1009497" y="285293"/>
                            <a:ext cx="1471309" cy="365760"/>
                          </a:xfrm>
                          <a:prstGeom prst="rect">
                            <a:avLst/>
                          </a:prstGeom>
                          <a:noFill/>
                          <a:ln w="9525">
                            <a:noFill/>
                            <a:miter lim="800000"/>
                            <a:headEnd/>
                            <a:tailEnd/>
                          </a:ln>
                        </wps:spPr>
                        <wps:txbx>
                          <w:txbxContent>
                            <w:p w14:paraId="30E6B641" w14:textId="77777777" w:rsidR="002A1612" w:rsidRPr="00D31915" w:rsidRDefault="002A1612" w:rsidP="001C6C01">
                              <w:pPr>
                                <w:rPr>
                                  <w:b/>
                                  <w:color w:val="FF7000"/>
                                  <w:sz w:val="28"/>
                                  <w:szCs w:val="28"/>
                                </w:rPr>
                              </w:pPr>
                              <w:proofErr w:type="spellStart"/>
                              <w:r>
                                <w:rPr>
                                  <w:b/>
                                  <w:color w:val="FF7000"/>
                                  <w:sz w:val="28"/>
                                  <w:szCs w:val="28"/>
                                </w:rPr>
                                <w:t>Proč</w:t>
                              </w:r>
                              <w:proofErr w:type="spellEnd"/>
                              <w:r>
                                <w:rPr>
                                  <w:b/>
                                  <w:color w:val="FF7000"/>
                                  <w:sz w:val="28"/>
                                  <w:szCs w:val="28"/>
                                </w:rPr>
                                <w:t xml:space="preserve"> je to </w:t>
                              </w:r>
                              <w:proofErr w:type="spellStart"/>
                              <w:r>
                                <w:rPr>
                                  <w:b/>
                                  <w:color w:val="FF7000"/>
                                  <w:sz w:val="28"/>
                                  <w:szCs w:val="28"/>
                                </w:rPr>
                                <w:t>tak</w:t>
                              </w:r>
                              <w:proofErr w:type="spellEnd"/>
                              <w:r>
                                <w:rPr>
                                  <w:b/>
                                  <w:color w:val="FF7000"/>
                                  <w:sz w:val="28"/>
                                  <w:szCs w:val="28"/>
                                </w:rPr>
                                <w:t>?</w:t>
                              </w:r>
                            </w:p>
                            <w:p w14:paraId="1DEAB0A9" w14:textId="77777777" w:rsidR="002A1612" w:rsidRPr="00D31915" w:rsidRDefault="002A1612" w:rsidP="001C6C01">
                              <w:pPr>
                                <w:rPr>
                                  <w:b/>
                                  <w:color w:val="FF7000"/>
                                  <w:sz w:val="28"/>
                                  <w:szCs w:val="28"/>
                                </w:rPr>
                              </w:pP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0D14ACD5" id="Group 620" o:spid="_x0000_s1728" style="position:absolute;margin-left:.25pt;margin-top:40.95pt;width:450pt;height:309.9pt;z-index:253486080;mso-height-relative:margin" coordsize="57150,3937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">
                <v:roundrect id="Text Box 356" o:spid="_x0000_s1729" style="position:absolute;top:6656;width:57150;height:32714;visibility:visible;mso-wrap-style:square;v-text-anchor:top" arcsize="253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" strokecolor="#5a5a5a [2109]">
                  <v:stroke joinstyle="miter"/>
                  <v:textbox inset=",5mm,,2.5mm">
                    <w:txbxContent>
                      <w:p w14:paraId="0F044DF9" w14:textId="4B63BD38" w:rsidR="002A1612" w:rsidRPr="00377273" w:rsidRDefault="002A1612" w:rsidP="001C6C01">
                        <w:pPr>
                          <w:rPr>
                            <w:lang w:val="cs-CZ"/>
                          </w:rPr>
                        </w:pPr>
                        <w:bookmarkStart w:id="177" w:name="_Hlk17656480"/>
                        <w:bookmarkStart w:id="178" w:name="_Hlk17656481"/>
                        <w:bookmarkStart w:id="179" w:name="_Hlk17656482"/>
                        <w:bookmarkStart w:id="180" w:name="_Hlk17656483"/>
                        <w:bookmarkStart w:id="181" w:name="_Hlk17656490"/>
                        <w:bookmarkStart w:id="182" w:name="_Hlk17656491"/>
                        <w:r>
                          <w:rPr>
                            <w:lang w:val="cs-CZ"/>
                          </w:rPr>
                          <w:t xml:space="preserve">Jedním z důvodů, proč používáme v programech proměnné, je skutečnost, že proměnná může uchovávat informaci, i když se hodnota této informace změní. Může se vám to zdát nesrozumitelné, ale zkuste si to představit takto: </w:t>
                        </w:r>
                      </w:p>
                      <w:p w14:paraId="3330058D" w14:textId="77777777" w:rsidR="002A1612" w:rsidRPr="00377273" w:rsidRDefault="002A1612" w:rsidP="001C6C01">
                        <w:pPr>
                          <w:rPr>
                            <w:lang w:val="cs-CZ"/>
                          </w:rPr>
                        </w:pPr>
                        <w:r>
                          <w:rPr>
                            <w:lang w:val="cs-CZ"/>
                          </w:rPr>
                          <w:t xml:space="preserve">Představte si, že máte proměnnou nazvanou </w:t>
                        </w:r>
                        <w:proofErr w:type="spellStart"/>
                        <w:r w:rsidRPr="00377273">
                          <w:rPr>
                            <w:b/>
                            <w:lang w:val="cs-CZ"/>
                          </w:rPr>
                          <w:t>YearsOld</w:t>
                        </w:r>
                        <w:proofErr w:type="spellEnd"/>
                        <w:r w:rsidRPr="00377273">
                          <w:rPr>
                            <w:lang w:val="cs-CZ"/>
                          </w:rPr>
                          <w:t xml:space="preserve"> </w:t>
                        </w:r>
                        <w:r>
                          <w:rPr>
                            <w:lang w:val="cs-CZ"/>
                          </w:rPr>
                          <w:t xml:space="preserve">(věk). Když jste oslavili první narozeniny, proměnná </w:t>
                        </w:r>
                        <w:proofErr w:type="spellStart"/>
                        <w:r w:rsidRPr="00377273">
                          <w:rPr>
                            <w:b/>
                            <w:lang w:val="cs-CZ"/>
                          </w:rPr>
                          <w:t>YearsOld</w:t>
                        </w:r>
                        <w:proofErr w:type="spellEnd"/>
                        <w:r w:rsidRPr="00377273">
                          <w:rPr>
                            <w:b/>
                            <w:lang w:val="cs-CZ"/>
                          </w:rPr>
                          <w:t xml:space="preserve"> </w:t>
                        </w:r>
                        <w:r>
                          <w:rPr>
                            <w:lang w:val="cs-CZ"/>
                          </w:rPr>
                          <w:t xml:space="preserve">byla nastavena na </w:t>
                        </w:r>
                        <w:r w:rsidRPr="00377273">
                          <w:rPr>
                            <w:lang w:val="cs-CZ"/>
                          </w:rPr>
                          <w:t xml:space="preserve">1. </w:t>
                        </w:r>
                        <w:r>
                          <w:rPr>
                            <w:lang w:val="cs-CZ"/>
                          </w:rPr>
                          <w:t xml:space="preserve">Poté se každý rok o vašich narozeninách proměnná </w:t>
                        </w:r>
                        <w:proofErr w:type="spellStart"/>
                        <w:r w:rsidRPr="00377273">
                          <w:rPr>
                            <w:b/>
                            <w:lang w:val="cs-CZ"/>
                          </w:rPr>
                          <w:t>YearsOld</w:t>
                        </w:r>
                        <w:proofErr w:type="spellEnd"/>
                        <w:r w:rsidRPr="00377273">
                          <w:rPr>
                            <w:lang w:val="cs-CZ"/>
                          </w:rPr>
                          <w:t xml:space="preserve"> </w:t>
                        </w:r>
                        <w:proofErr w:type="gramStart"/>
                        <w:r>
                          <w:rPr>
                            <w:color w:val="FF7000"/>
                            <w:lang w:val="cs-CZ"/>
                          </w:rPr>
                          <w:t>zvýší</w:t>
                        </w:r>
                        <w:proofErr w:type="gramEnd"/>
                        <w:r>
                          <w:rPr>
                            <w:lang w:val="cs-CZ"/>
                          </w:rPr>
                          <w:t xml:space="preserve"> a její hodnota se změní na novou hodnotu</w:t>
                        </w:r>
                        <w:r w:rsidRPr="00377273">
                          <w:rPr>
                            <w:lang w:val="cs-CZ"/>
                          </w:rPr>
                          <w:t>: (</w:t>
                        </w:r>
                        <w:proofErr w:type="spellStart"/>
                        <w:r w:rsidRPr="00377273">
                          <w:rPr>
                            <w:b/>
                            <w:lang w:val="cs-CZ"/>
                          </w:rPr>
                          <w:t>YearsOld</w:t>
                        </w:r>
                        <w:proofErr w:type="spellEnd"/>
                        <w:r w:rsidRPr="00377273">
                          <w:rPr>
                            <w:lang w:val="cs-CZ"/>
                          </w:rPr>
                          <w:t xml:space="preserve"> + 1). </w:t>
                        </w:r>
                      </w:p>
                      <w:p w14:paraId="5451BF9F" w14:textId="5BB3458C" w:rsidR="002A1612" w:rsidRPr="00377273" w:rsidRDefault="002A1612" w:rsidP="001C6C01">
                        <w:pPr>
                          <w:rPr>
                            <w:lang w:val="cs-CZ"/>
                          </w:rPr>
                        </w:pPr>
                        <w:r>
                          <w:rPr>
                            <w:lang w:val="cs-CZ"/>
                          </w:rPr>
                          <w:t>Rok po vašich prvních narozeninách je hodnota proměnné</w:t>
                        </w:r>
                        <w:r w:rsidRPr="00377273">
                          <w:rPr>
                            <w:lang w:val="cs-CZ"/>
                          </w:rPr>
                          <w:t xml:space="preserve"> </w:t>
                        </w:r>
                        <w:proofErr w:type="spellStart"/>
                        <w:r w:rsidRPr="00377273">
                          <w:rPr>
                            <w:b/>
                            <w:lang w:val="cs-CZ"/>
                          </w:rPr>
                          <w:t>YearsOld</w:t>
                        </w:r>
                        <w:proofErr w:type="spellEnd"/>
                        <w:r w:rsidRPr="00377273">
                          <w:rPr>
                            <w:lang w:val="cs-CZ"/>
                          </w:rPr>
                          <w:t xml:space="preserve"> </w:t>
                        </w:r>
                        <w:r>
                          <w:rPr>
                            <w:lang w:val="cs-CZ"/>
                          </w:rPr>
                          <w:t>zvýšena. Protože úvodní hodnota</w:t>
                        </w:r>
                        <w:r w:rsidRPr="00377273">
                          <w:rPr>
                            <w:lang w:val="cs-CZ"/>
                          </w:rPr>
                          <w:t xml:space="preserve"> </w:t>
                        </w:r>
                        <w:proofErr w:type="spellStart"/>
                        <w:r w:rsidRPr="00377273">
                          <w:rPr>
                            <w:b/>
                            <w:lang w:val="cs-CZ"/>
                          </w:rPr>
                          <w:t>YearsOld</w:t>
                        </w:r>
                        <w:proofErr w:type="spellEnd"/>
                        <w:r w:rsidRPr="00377273">
                          <w:rPr>
                            <w:lang w:val="cs-CZ"/>
                          </w:rPr>
                          <w:t xml:space="preserve"> </w:t>
                        </w:r>
                        <w:r>
                          <w:rPr>
                            <w:lang w:val="cs-CZ"/>
                          </w:rPr>
                          <w:t>byla</w:t>
                        </w:r>
                        <w:r w:rsidRPr="00377273">
                          <w:rPr>
                            <w:lang w:val="cs-CZ"/>
                          </w:rPr>
                          <w:t xml:space="preserve"> 1</w:t>
                        </w:r>
                        <w:r>
                          <w:rPr>
                            <w:lang w:val="cs-CZ"/>
                          </w:rPr>
                          <w:t xml:space="preserve"> a protože </w:t>
                        </w:r>
                        <w:r w:rsidRPr="00377273">
                          <w:rPr>
                            <w:lang w:val="cs-CZ"/>
                          </w:rPr>
                          <w:t>1 + 1 = 2,</w:t>
                        </w:r>
                        <w:r>
                          <w:rPr>
                            <w:lang w:val="cs-CZ"/>
                          </w:rPr>
                          <w:t xml:space="preserve"> nová hodnota </w:t>
                        </w:r>
                        <w:proofErr w:type="spellStart"/>
                        <w:r w:rsidRPr="00377273">
                          <w:rPr>
                            <w:b/>
                            <w:lang w:val="cs-CZ"/>
                          </w:rPr>
                          <w:t>YearsOld</w:t>
                        </w:r>
                        <w:proofErr w:type="spellEnd"/>
                        <w:r w:rsidRPr="00377273">
                          <w:rPr>
                            <w:b/>
                            <w:lang w:val="cs-CZ"/>
                          </w:rPr>
                          <w:t xml:space="preserve"> </w:t>
                        </w:r>
                        <w:r>
                          <w:rPr>
                            <w:lang w:val="cs-CZ"/>
                          </w:rPr>
                          <w:t xml:space="preserve">činí </w:t>
                        </w:r>
                        <w:r w:rsidRPr="00377273">
                          <w:rPr>
                            <w:lang w:val="cs-CZ"/>
                          </w:rPr>
                          <w:t xml:space="preserve">2. </w:t>
                        </w:r>
                        <w:r>
                          <w:rPr>
                            <w:lang w:val="cs-CZ"/>
                          </w:rPr>
                          <w:t xml:space="preserve">Vše se opakuje na vaše další narozeniny, kdy se hodnota </w:t>
                        </w:r>
                        <w:proofErr w:type="spellStart"/>
                        <w:r w:rsidRPr="00377273">
                          <w:rPr>
                            <w:b/>
                            <w:lang w:val="cs-CZ"/>
                          </w:rPr>
                          <w:t>YearsOld</w:t>
                        </w:r>
                        <w:proofErr w:type="spellEnd"/>
                        <w:r w:rsidRPr="00377273">
                          <w:rPr>
                            <w:lang w:val="cs-CZ"/>
                          </w:rPr>
                          <w:t xml:space="preserve"> </w:t>
                        </w:r>
                        <w:r>
                          <w:rPr>
                            <w:lang w:val="cs-CZ"/>
                          </w:rPr>
                          <w:t xml:space="preserve">opět </w:t>
                        </w:r>
                        <w:proofErr w:type="gramStart"/>
                        <w:r>
                          <w:rPr>
                            <w:lang w:val="cs-CZ"/>
                          </w:rPr>
                          <w:t>zvýší</w:t>
                        </w:r>
                        <w:proofErr w:type="gramEnd"/>
                        <w:r>
                          <w:rPr>
                            <w:lang w:val="cs-CZ"/>
                          </w:rPr>
                          <w:t xml:space="preserve"> na číslo </w:t>
                        </w:r>
                        <w:r w:rsidRPr="00377273">
                          <w:rPr>
                            <w:lang w:val="cs-CZ"/>
                          </w:rPr>
                          <w:t xml:space="preserve">3. </w:t>
                        </w:r>
                      </w:p>
                      <w:p w14:paraId="5F3128F3" w14:textId="77777777" w:rsidR="002A1612" w:rsidRPr="00377273" w:rsidRDefault="002A1612" w:rsidP="001C6C01">
                        <w:pPr>
                          <w:rPr>
                            <w:lang w:val="cs-CZ"/>
                          </w:rPr>
                        </w:pPr>
                        <w:r>
                          <w:rPr>
                            <w:lang w:val="cs-CZ"/>
                          </w:rPr>
                          <w:t>Hodnota</w:t>
                        </w:r>
                        <w:r w:rsidRPr="00377273">
                          <w:rPr>
                            <w:lang w:val="cs-CZ"/>
                          </w:rPr>
                          <w:t xml:space="preserve"> </w:t>
                        </w:r>
                        <w:proofErr w:type="spellStart"/>
                        <w:r w:rsidRPr="00377273">
                          <w:rPr>
                            <w:b/>
                            <w:lang w:val="cs-CZ"/>
                          </w:rPr>
                          <w:t>YearsOld</w:t>
                        </w:r>
                        <w:proofErr w:type="spellEnd"/>
                        <w:r w:rsidRPr="00377273">
                          <w:rPr>
                            <w:b/>
                            <w:lang w:val="cs-CZ"/>
                          </w:rPr>
                          <w:t xml:space="preserve"> </w:t>
                        </w:r>
                        <w:r>
                          <w:rPr>
                            <w:lang w:val="cs-CZ"/>
                          </w:rPr>
                          <w:t>se na každé narozeniny mění, ale typ informace nikoli. Proměnná</w:t>
                        </w:r>
                        <w:r w:rsidRPr="00377273">
                          <w:rPr>
                            <w:lang w:val="cs-CZ"/>
                          </w:rPr>
                          <w:t xml:space="preserve"> </w:t>
                        </w:r>
                        <w:proofErr w:type="spellStart"/>
                        <w:r w:rsidRPr="00377273">
                          <w:rPr>
                            <w:b/>
                            <w:lang w:val="cs-CZ"/>
                          </w:rPr>
                          <w:t>YearsOld</w:t>
                        </w:r>
                        <w:proofErr w:type="spellEnd"/>
                        <w:r w:rsidRPr="00377273">
                          <w:rPr>
                            <w:b/>
                            <w:lang w:val="cs-CZ"/>
                          </w:rPr>
                          <w:t xml:space="preserve"> </w:t>
                        </w:r>
                        <w:r>
                          <w:rPr>
                            <w:lang w:val="cs-CZ"/>
                          </w:rPr>
                          <w:t>označuje váš věk, ať již máte za sebou jakkoli mnoho narozenin</w:t>
                        </w:r>
                        <w:r w:rsidRPr="00377273">
                          <w:rPr>
                            <w:lang w:val="cs-CZ"/>
                          </w:rPr>
                          <w:t>!</w:t>
                        </w:r>
                      </w:p>
                      <w:bookmarkEnd w:id="177"/>
                      <w:bookmarkEnd w:id="178"/>
                      <w:bookmarkEnd w:id="179"/>
                      <w:bookmarkEnd w:id="180"/>
                      <w:bookmarkEnd w:id="181"/>
                      <w:bookmarkEnd w:id="182"/>
                      <w:p w14:paraId="7BFCEB95" w14:textId="77777777" w:rsidR="002A1612" w:rsidRPr="00377273" w:rsidRDefault="002A1612" w:rsidP="001C6C01">
                        <w:pPr>
                          <w:rPr>
                            <w:lang w:val="cs-CZ"/>
                          </w:rPr>
                        </w:pPr>
                      </w:p>
                    </w:txbxContent>
                  </v:textbox>
                </v:roundrect>
                <v:shape id="Picture 377" o:spid="_x0000_s1730" type="#_x0000_t75" style="position:absolute;left:2084;width:8998;height:89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">
                  <v:imagedata r:id="rId42" o:title=""/>
                </v:shape>
                <v:shape id="_x0000_s1731" type="#_x0000_t202" style="position:absolute;left:10094;top:2852;width:14714;height:3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" filled="f" stroked="f">
                  <v:textbox>
                    <w:txbxContent>
                      <w:p w14:paraId="30E6B641" w14:textId="77777777" w:rsidR="002A1612" w:rsidRPr="00D31915" w:rsidRDefault="002A1612" w:rsidP="001C6C01">
                        <w:pPr>
                          <w:rPr>
                            <w:b/>
                            <w:color w:val="FF7000"/>
                            <w:sz w:val="28"/>
                            <w:szCs w:val="28"/>
                          </w:rPr>
                        </w:pPr>
                        <w:proofErr w:type="spellStart"/>
                        <w:r>
                          <w:rPr>
                            <w:b/>
                            <w:color w:val="FF7000"/>
                            <w:sz w:val="28"/>
                            <w:szCs w:val="28"/>
                          </w:rPr>
                          <w:t>Proč</w:t>
                        </w:r>
                        <w:proofErr w:type="spellEnd"/>
                        <w:r>
                          <w:rPr>
                            <w:b/>
                            <w:color w:val="FF7000"/>
                            <w:sz w:val="28"/>
                            <w:szCs w:val="28"/>
                          </w:rPr>
                          <w:t xml:space="preserve"> je to </w:t>
                        </w:r>
                        <w:proofErr w:type="spellStart"/>
                        <w:r>
                          <w:rPr>
                            <w:b/>
                            <w:color w:val="FF7000"/>
                            <w:sz w:val="28"/>
                            <w:szCs w:val="28"/>
                          </w:rPr>
                          <w:t>tak</w:t>
                        </w:r>
                        <w:proofErr w:type="spellEnd"/>
                        <w:r>
                          <w:rPr>
                            <w:b/>
                            <w:color w:val="FF7000"/>
                            <w:sz w:val="28"/>
                            <w:szCs w:val="28"/>
                          </w:rPr>
                          <w:t>?</w:t>
                        </w:r>
                      </w:p>
                      <w:p w14:paraId="1DEAB0A9" w14:textId="77777777" w:rsidR="002A1612" w:rsidRPr="00D31915" w:rsidRDefault="002A1612" w:rsidP="001C6C01">
                        <w:pPr>
                          <w:rPr>
                            <w:b/>
                            <w:color w:val="FF7000"/>
                            <w:sz w:val="28"/>
                            <w:szCs w:val="28"/>
                          </w:rPr>
                        </w:pPr>
                      </w:p>
                    </w:txbxContent>
                  </v:textbox>
                </v:shape>
                <w10:wrap type="topAndBottom"/>
              </v:group>
            </w:pict>
          </mc:Fallback>
        </mc:AlternateContent>
      </w:r>
      <w:r w:rsidRPr="00FE1D98">
        <w:rPr>
          <w:lang w:val="cs-CZ"/>
        </w:rPr>
        <w:t xml:space="preserve">To bude záležet na tom, kde v programu se nacházíte. Jinými slovy, bude záležet na tom, kolikrát proběhl cyklus </w:t>
      </w:r>
      <w:proofErr w:type="spellStart"/>
      <w:r w:rsidRPr="00FE1D98">
        <w:rPr>
          <w:color w:val="FF7000"/>
          <w:lang w:val="cs-CZ"/>
        </w:rPr>
        <w:t>repeat</w:t>
      </w:r>
      <w:proofErr w:type="spellEnd"/>
      <w:r w:rsidRPr="00FE1D98">
        <w:rPr>
          <w:lang w:val="cs-CZ"/>
        </w:rPr>
        <w:t xml:space="preserve">. </w:t>
      </w:r>
    </w:p>
    <w:p w14:paraId="35285804" w14:textId="77777777" w:rsidR="001C6C01" w:rsidRPr="00FE1D98" w:rsidRDefault="001C6C01" w:rsidP="001C6C01">
      <w:pPr>
        <w:rPr>
          <w:lang w:val="cs-CZ"/>
        </w:rPr>
      </w:pPr>
    </w:p>
    <w:p w14:paraId="67C57269" w14:textId="222F9CD3" w:rsidR="001C6C01" w:rsidRPr="00FE1D98" w:rsidRDefault="001C6C01" w:rsidP="001C6C01">
      <w:pPr>
        <w:rPr>
          <w:lang w:val="cs-CZ"/>
        </w:rPr>
      </w:pPr>
      <w:r w:rsidRPr="00FE1D98">
        <w:rPr>
          <w:lang w:val="cs-CZ"/>
        </w:rPr>
        <w:t xml:space="preserve">Na začátku našeho programu bude hodnota proměnné </w:t>
      </w:r>
      <w:proofErr w:type="spellStart"/>
      <w:r w:rsidRPr="00FE1D98">
        <w:rPr>
          <w:color w:val="FF7000"/>
          <w:lang w:val="cs-CZ"/>
        </w:rPr>
        <w:t>DriveLength</w:t>
      </w:r>
      <w:proofErr w:type="spellEnd"/>
      <w:r w:rsidRPr="00FE1D98">
        <w:rPr>
          <w:lang w:val="cs-CZ"/>
        </w:rPr>
        <w:t xml:space="preserve"> nastavena na 1, ale protože ve do kódu s cyklem vložen blok </w:t>
      </w:r>
      <w:proofErr w:type="spellStart"/>
      <w:r w:rsidRPr="00FE1D98">
        <w:rPr>
          <w:color w:val="FF7000"/>
          <w:lang w:val="cs-CZ"/>
        </w:rPr>
        <w:t>increment</w:t>
      </w:r>
      <w:proofErr w:type="spellEnd"/>
      <w:r w:rsidRPr="00FE1D98">
        <w:rPr>
          <w:color w:val="FF7000"/>
          <w:lang w:val="cs-CZ"/>
        </w:rPr>
        <w:t xml:space="preserve"> </w:t>
      </w:r>
      <w:r w:rsidRPr="00FE1D98">
        <w:rPr>
          <w:lang w:val="cs-CZ"/>
        </w:rPr>
        <w:t>(zvýšení), hodnota se s každým proběhlým cyklem</w:t>
      </w:r>
      <w:r w:rsidR="00932CFD">
        <w:rPr>
          <w:lang w:val="cs-CZ"/>
        </w:rPr>
        <w:t xml:space="preserve"> inkrementuje</w:t>
      </w:r>
      <w:r w:rsidRPr="00FE1D98">
        <w:rPr>
          <w:lang w:val="cs-CZ"/>
        </w:rPr>
        <w:t xml:space="preserve">. </w:t>
      </w:r>
    </w:p>
    <w:p w14:paraId="1CC301A2" w14:textId="48F8F8DF" w:rsidR="001C6C01" w:rsidRPr="00FE1D98" w:rsidRDefault="00E10830" w:rsidP="001C6C01">
      <w:pPr>
        <w:rPr>
          <w:lang w:val="cs-CZ"/>
        </w:rPr>
      </w:pPr>
      <w:r w:rsidRPr="00FE1D98">
        <w:rPr>
          <w:noProof/>
          <w:lang w:val="cs-CZ"/>
        </w:rPr>
        <w:drawing>
          <wp:anchor distT="0" distB="0" distL="114300" distR="114300" simplePos="0" relativeHeight="253488128" behindDoc="0" locked="0" layoutInCell="1" allowOverlap="1" wp14:anchorId="7907D2F5" wp14:editId="15636F9C">
            <wp:simplePos x="0" y="0"/>
            <wp:positionH relativeFrom="column">
              <wp:posOffset>1491615</wp:posOffset>
            </wp:positionH>
            <wp:positionV relativeFrom="paragraph">
              <wp:posOffset>357201</wp:posOffset>
            </wp:positionV>
            <wp:extent cx="2695575" cy="718820"/>
            <wp:effectExtent l="19050" t="19050" r="28575" b="24130"/>
            <wp:wrapTopAndBottom/>
            <wp:docPr id="619" name="Picture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 name="U5-1.3_wait.PNG"/>
                    <pic:cNvPicPr/>
                  </pic:nvPicPr>
                  <pic:blipFill>
                    <a:blip r:embed="rId208">
                      <a:extLst>
                        <a:ext uri="{28A0092B-C50C-407E-A947-70E740481C1C}">
                          <a14:useLocalDpi xmlns:a14="http://schemas.microsoft.com/office/drawing/2010/main" val="0"/>
                        </a:ext>
                      </a:extLst>
                    </a:blip>
                    <a:stretch>
                      <a:fillRect/>
                    </a:stretch>
                  </pic:blipFill>
                  <pic:spPr>
                    <a:xfrm>
                      <a:off x="0" y="0"/>
                      <a:ext cx="2695575" cy="718820"/>
                    </a:xfrm>
                    <a:prstGeom prst="rect">
                      <a:avLst/>
                    </a:prstGeom>
                    <a:ln w="19050">
                      <a:solidFill>
                        <a:srgbClr val="FF7000"/>
                      </a:solidFill>
                      <a:prstDash val="lgDash"/>
                    </a:ln>
                  </pic:spPr>
                </pic:pic>
              </a:graphicData>
            </a:graphic>
          </wp:anchor>
        </w:drawing>
      </w:r>
      <w:r w:rsidR="001C6C01" w:rsidRPr="00FE1D98">
        <w:rPr>
          <w:lang w:val="cs-CZ"/>
        </w:rPr>
        <w:t xml:space="preserve">Proměnná </w:t>
      </w:r>
      <w:proofErr w:type="spellStart"/>
      <w:r w:rsidR="001C6C01" w:rsidRPr="00FE1D98">
        <w:rPr>
          <w:color w:val="FF7000"/>
          <w:lang w:val="cs-CZ"/>
        </w:rPr>
        <w:t>DriveLength</w:t>
      </w:r>
      <w:proofErr w:type="spellEnd"/>
      <w:r w:rsidR="001C6C01" w:rsidRPr="00FE1D98">
        <w:rPr>
          <w:color w:val="FF7000"/>
          <w:lang w:val="cs-CZ"/>
        </w:rPr>
        <w:t xml:space="preserve"> </w:t>
      </w:r>
      <w:r w:rsidR="001C6C01" w:rsidRPr="00FE1D98">
        <w:rPr>
          <w:lang w:val="cs-CZ"/>
        </w:rPr>
        <w:t xml:space="preserve">je použita v kódu s cyklem i na jiném místě: </w:t>
      </w:r>
    </w:p>
    <w:p w14:paraId="00227561" w14:textId="428D7CC9" w:rsidR="001C6C01" w:rsidRPr="00FE1D98" w:rsidRDefault="001C6C01" w:rsidP="001C6C01">
      <w:pPr>
        <w:rPr>
          <w:lang w:val="cs-CZ"/>
        </w:rPr>
      </w:pPr>
    </w:p>
    <w:p w14:paraId="44FDAF54" w14:textId="77777777" w:rsidR="001C6C01" w:rsidRPr="00FE1D98" w:rsidRDefault="001C6C01" w:rsidP="001C6C01">
      <w:pPr>
        <w:rPr>
          <w:noProof/>
          <w:lang w:val="cs-CZ"/>
        </w:rPr>
      </w:pPr>
      <w:r w:rsidRPr="00FE1D98">
        <w:rPr>
          <w:lang w:val="cs-CZ"/>
        </w:rPr>
        <w:lastRenderedPageBreak/>
        <w:t xml:space="preserve">Vstupní hodnota tohoto bloku </w:t>
      </w:r>
      <w:r w:rsidRPr="00FE1D98">
        <w:rPr>
          <w:noProof/>
          <w:color w:val="FF7000"/>
          <w:lang w:val="cs-CZ"/>
        </w:rPr>
        <w:t>wait</w:t>
      </w:r>
      <w:r w:rsidRPr="00FE1D98">
        <w:rPr>
          <w:lang w:val="cs-CZ"/>
        </w:rPr>
        <w:t xml:space="preserve"> (čekej) závisí na hodnotě </w:t>
      </w:r>
      <w:proofErr w:type="spellStart"/>
      <w:r w:rsidRPr="00FE1D98">
        <w:rPr>
          <w:color w:val="FF7000"/>
          <w:lang w:val="cs-CZ"/>
        </w:rPr>
        <w:t>DriveLength</w:t>
      </w:r>
      <w:proofErr w:type="spellEnd"/>
      <w:r w:rsidRPr="00FE1D98">
        <w:rPr>
          <w:lang w:val="cs-CZ"/>
        </w:rPr>
        <w:t xml:space="preserve"> a bude se rovněž v každém cyklu měnit. </w:t>
      </w:r>
    </w:p>
    <w:p w14:paraId="533BFFFC" w14:textId="5CA3BF0F" w:rsidR="001C6C01" w:rsidRPr="00FE1D98" w:rsidRDefault="0045339C" w:rsidP="001C6C01">
      <w:pPr>
        <w:rPr>
          <w:lang w:val="cs-CZ"/>
        </w:rPr>
      </w:pPr>
      <w:r>
        <w:rPr>
          <w:lang w:val="cs-CZ"/>
        </w:rPr>
        <w:t>Dejte si ale pozor!</w:t>
      </w:r>
      <w:r w:rsidR="001C6C01" w:rsidRPr="00FE1D98">
        <w:rPr>
          <w:lang w:val="cs-CZ"/>
        </w:rPr>
        <w:t xml:space="preserve"> </w:t>
      </w:r>
    </w:p>
    <w:p w14:paraId="3FD83FF0" w14:textId="77777777" w:rsidR="001C6C01" w:rsidRPr="00FE1D98" w:rsidRDefault="001C6C01" w:rsidP="001C6C01">
      <w:pPr>
        <w:rPr>
          <w:lang w:val="cs-CZ"/>
        </w:rPr>
      </w:pPr>
      <w:r w:rsidRPr="00FE1D98">
        <w:rPr>
          <w:lang w:val="cs-CZ"/>
        </w:rPr>
        <w:t xml:space="preserve">Zatímco hodnota bloku </w:t>
      </w:r>
      <w:proofErr w:type="spellStart"/>
      <w:r w:rsidRPr="00FE1D98">
        <w:rPr>
          <w:color w:val="FF7000"/>
          <w:lang w:val="cs-CZ"/>
        </w:rPr>
        <w:t>wait</w:t>
      </w:r>
      <w:proofErr w:type="spellEnd"/>
      <w:r w:rsidRPr="00FE1D98">
        <w:rPr>
          <w:lang w:val="cs-CZ"/>
        </w:rPr>
        <w:t xml:space="preserve"> se bude měnit v závislost</w:t>
      </w:r>
      <w:r>
        <w:rPr>
          <w:lang w:val="cs-CZ"/>
        </w:rPr>
        <w:t>i</w:t>
      </w:r>
      <w:r w:rsidRPr="00FE1D98">
        <w:rPr>
          <w:lang w:val="cs-CZ"/>
        </w:rPr>
        <w:t xml:space="preserve"> na hodnotě proměnné </w:t>
      </w:r>
      <w:proofErr w:type="spellStart"/>
      <w:r w:rsidRPr="00FE1D98">
        <w:rPr>
          <w:color w:val="FF7000"/>
          <w:lang w:val="cs-CZ"/>
        </w:rPr>
        <w:t>DriveLength</w:t>
      </w:r>
      <w:proofErr w:type="spellEnd"/>
      <w:r w:rsidRPr="00FE1D98">
        <w:rPr>
          <w:lang w:val="cs-CZ"/>
        </w:rPr>
        <w:t xml:space="preserve">, blok </w:t>
      </w:r>
      <w:proofErr w:type="spellStart"/>
      <w:r w:rsidRPr="00FE1D98">
        <w:rPr>
          <w:color w:val="FF7000"/>
          <w:lang w:val="cs-CZ"/>
        </w:rPr>
        <w:t>wait</w:t>
      </w:r>
      <w:proofErr w:type="spellEnd"/>
      <w:r w:rsidRPr="00FE1D98">
        <w:rPr>
          <w:lang w:val="cs-CZ"/>
        </w:rPr>
        <w:t xml:space="preserve"> nebude měnit hodnotu proměnné </w:t>
      </w:r>
      <w:proofErr w:type="spellStart"/>
      <w:r w:rsidRPr="00FE1D98">
        <w:rPr>
          <w:color w:val="FF7000"/>
          <w:lang w:val="cs-CZ"/>
        </w:rPr>
        <w:t>DriveLength</w:t>
      </w:r>
      <w:proofErr w:type="spellEnd"/>
      <w:r w:rsidRPr="00FE1D98">
        <w:rPr>
          <w:lang w:val="cs-CZ"/>
        </w:rPr>
        <w:t xml:space="preserve">. Hodnotu této proměnné dokáže změnit pouze blok z kategorie </w:t>
      </w:r>
      <w:r w:rsidRPr="00FE1D98">
        <w:rPr>
          <w:color w:val="FF7000"/>
          <w:lang w:val="cs-CZ"/>
        </w:rPr>
        <w:t>Data</w:t>
      </w:r>
      <w:r w:rsidRPr="00FE1D98">
        <w:rPr>
          <w:lang w:val="cs-CZ"/>
        </w:rPr>
        <w:t xml:space="preserve">. </w:t>
      </w:r>
    </w:p>
    <w:p w14:paraId="6619A869" w14:textId="2FABEF46" w:rsidR="001C6C01" w:rsidRPr="00FE1D98" w:rsidRDefault="0064140F" w:rsidP="001C6C01">
      <w:pPr>
        <w:rPr>
          <w:lang w:val="cs-CZ"/>
        </w:rPr>
      </w:pPr>
      <w:r w:rsidRPr="00FE1D98">
        <w:rPr>
          <w:noProof/>
          <w:lang w:val="cs-CZ"/>
        </w:rPr>
        <mc:AlternateContent>
          <mc:Choice Requires="wpg">
            <w:drawing>
              <wp:anchor distT="0" distB="0" distL="114300" distR="114300" simplePos="0" relativeHeight="253489152" behindDoc="0" locked="0" layoutInCell="1" allowOverlap="1" wp14:anchorId="3060A20D" wp14:editId="4B5333C8">
                <wp:simplePos x="0" y="0"/>
                <wp:positionH relativeFrom="column">
                  <wp:posOffset>3326130</wp:posOffset>
                </wp:positionH>
                <wp:positionV relativeFrom="paragraph">
                  <wp:posOffset>2119630</wp:posOffset>
                </wp:positionV>
                <wp:extent cx="2615565" cy="1787525"/>
                <wp:effectExtent l="0" t="0" r="13335" b="22225"/>
                <wp:wrapSquare wrapText="bothSides"/>
                <wp:docPr id="618" name="Group 618"/>
                <wp:cNvGraphicFramePr/>
                <a:graphic xmlns:a="http://schemas.openxmlformats.org/drawingml/2006/main">
                  <a:graphicData uri="http://schemas.microsoft.com/office/word/2010/wordprocessingGroup">
                    <wpg:wgp>
                      <wpg:cNvGrpSpPr/>
                      <wpg:grpSpPr>
                        <a:xfrm>
                          <a:off x="0" y="0"/>
                          <a:ext cx="2615565" cy="1787525"/>
                          <a:chOff x="0" y="0"/>
                          <a:chExt cx="2615565" cy="1702393"/>
                        </a:xfrm>
                      </wpg:grpSpPr>
                      <wps:wsp>
                        <wps:cNvPr id="569" name="Text Box 569"/>
                        <wps:cNvSpPr txBox="1">
                          <a:spLocks noChangeArrowheads="1"/>
                        </wps:cNvSpPr>
                        <wps:spPr bwMode="auto">
                          <a:xfrm>
                            <a:off x="0" y="665683"/>
                            <a:ext cx="2615565" cy="1036710"/>
                          </a:xfrm>
                          <a:prstGeom prst="roundRect">
                            <a:avLst>
                              <a:gd name="adj" fmla="val 10454"/>
                            </a:avLst>
                          </a:prstGeom>
                          <a:solidFill>
                            <a:srgbClr val="FFFFFF"/>
                          </a:solidFill>
                          <a:ln w="9525">
                            <a:solidFill>
                              <a:schemeClr val="tx1">
                                <a:lumMod val="65000"/>
                                <a:lumOff val="35000"/>
                              </a:schemeClr>
                            </a:solidFill>
                            <a:miter lim="800000"/>
                            <a:headEnd/>
                            <a:tailEnd/>
                          </a:ln>
                        </wps:spPr>
                        <wps:txbx>
                          <w:txbxContent>
                            <w:p w14:paraId="1C2E6776" w14:textId="77777777" w:rsidR="002A1612" w:rsidRPr="001B0FAF" w:rsidRDefault="002A1612" w:rsidP="001C6C01">
                              <w:pPr>
                                <w:rPr>
                                  <w:lang w:val="cs-CZ"/>
                                </w:rPr>
                              </w:pPr>
                              <w:r w:rsidRPr="001B0FAF">
                                <w:rPr>
                                  <w:color w:val="FF7000"/>
                                  <w:lang w:val="cs-CZ"/>
                                </w:rPr>
                                <w:t>Sledování</w:t>
                              </w:r>
                              <w:r w:rsidRPr="001B0FAF">
                                <w:rPr>
                                  <w:lang w:val="cs-CZ"/>
                                </w:rPr>
                                <w:t xml:space="preserve"> kódu znamená procházení programu řádek pořádku a zaznamenávání důležitých hodnot. </w:t>
                              </w:r>
                            </w:p>
                          </w:txbxContent>
                        </wps:txbx>
                        <wps:bodyPr rot="0" vert="horz" wrap="square" lIns="91440" tIns="180000" rIns="91440" bIns="90000" anchor="t" anchorCtr="0">
                          <a:noAutofit/>
                        </wps:bodyPr>
                      </wps:wsp>
                      <wps:wsp>
                        <wps:cNvPr id="616" name="Text Box 2"/>
                        <wps:cNvSpPr txBox="1">
                          <a:spLocks noChangeArrowheads="1"/>
                        </wps:cNvSpPr>
                        <wps:spPr bwMode="auto">
                          <a:xfrm>
                            <a:off x="1027786" y="285293"/>
                            <a:ext cx="1485900" cy="365760"/>
                          </a:xfrm>
                          <a:prstGeom prst="rect">
                            <a:avLst/>
                          </a:prstGeom>
                          <a:noFill/>
                          <a:ln w="9525">
                            <a:noFill/>
                            <a:miter lim="800000"/>
                            <a:headEnd/>
                            <a:tailEnd/>
                          </a:ln>
                        </wps:spPr>
                        <wps:txbx>
                          <w:txbxContent>
                            <w:p w14:paraId="3B43D68F" w14:textId="77777777" w:rsidR="002A1612" w:rsidRPr="00D31915" w:rsidRDefault="002A1612" w:rsidP="001C6C01">
                              <w:pPr>
                                <w:rPr>
                                  <w:b/>
                                  <w:color w:val="FF7000"/>
                                  <w:sz w:val="28"/>
                                  <w:szCs w:val="28"/>
                                </w:rPr>
                              </w:pPr>
                              <w:proofErr w:type="spellStart"/>
                              <w:r>
                                <w:rPr>
                                  <w:b/>
                                  <w:color w:val="FF7000"/>
                                  <w:sz w:val="28"/>
                                  <w:szCs w:val="28"/>
                                </w:rPr>
                                <w:t>Nezapomeňte</w:t>
                              </w:r>
                              <w:proofErr w:type="spellEnd"/>
                            </w:p>
                            <w:p w14:paraId="348B0ABC" w14:textId="77777777" w:rsidR="002A1612" w:rsidRPr="00D31915" w:rsidRDefault="002A1612" w:rsidP="001C6C01">
                              <w:pPr>
                                <w:rPr>
                                  <w:b/>
                                  <w:color w:val="FF7000"/>
                                  <w:sz w:val="28"/>
                                  <w:szCs w:val="28"/>
                                </w:rPr>
                              </w:pPr>
                            </w:p>
                          </w:txbxContent>
                        </wps:txbx>
                        <wps:bodyPr rot="0" vert="horz" wrap="square" lIns="91440" tIns="45720" rIns="91440" bIns="45720" anchor="t" anchorCtr="0">
                          <a:noAutofit/>
                        </wps:bodyPr>
                      </wps:wsp>
                      <pic:pic xmlns:pic="http://schemas.openxmlformats.org/drawingml/2006/picture">
                        <pic:nvPicPr>
                          <pic:cNvPr id="617" name="Picture 617"/>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208483" y="0"/>
                            <a:ext cx="899795" cy="899795"/>
                          </a:xfrm>
                          <a:prstGeom prst="rect">
                            <a:avLst/>
                          </a:prstGeom>
                        </pic:spPr>
                      </pic:pic>
                    </wpg:wgp>
                  </a:graphicData>
                </a:graphic>
                <wp14:sizeRelV relativeFrom="margin">
                  <wp14:pctHeight>0</wp14:pctHeight>
                </wp14:sizeRelV>
              </wp:anchor>
            </w:drawing>
          </mc:Choice>
          <mc:Fallback>
            <w:pict>
              <v:group w14:anchorId="3060A20D" id="Group 618" o:spid="_x0000_s1732" style="position:absolute;margin-left:261.9pt;margin-top:166.9pt;width:205.95pt;height:140.75pt;z-index:253489152;mso-height-relative:margin" coordsize="26155,1702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">
                <v:roundrect id="Text Box 569" o:spid="_x0000_s1733" style="position:absolute;top:6656;width:26155;height:10367;visibility:visible;mso-wrap-style:square;v-text-anchor:top" arcsize="6851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" strokecolor="#5a5a5a [2109]">
                  <v:stroke joinstyle="miter"/>
                  <v:textbox inset=",5mm,,2.5mm">
                    <w:txbxContent>
                      <w:p w14:paraId="1C2E6776" w14:textId="77777777" w:rsidR="002A1612" w:rsidRPr="001B0FAF" w:rsidRDefault="002A1612" w:rsidP="001C6C01">
                        <w:pPr>
                          <w:rPr>
                            <w:lang w:val="cs-CZ"/>
                          </w:rPr>
                        </w:pPr>
                        <w:r w:rsidRPr="001B0FAF">
                          <w:rPr>
                            <w:color w:val="FF7000"/>
                            <w:lang w:val="cs-CZ"/>
                          </w:rPr>
                          <w:t>Sledování</w:t>
                        </w:r>
                        <w:r w:rsidRPr="001B0FAF">
                          <w:rPr>
                            <w:lang w:val="cs-CZ"/>
                          </w:rPr>
                          <w:t xml:space="preserve"> kódu znamená procházení programu řádek pořádku a zaznamenávání důležitých hodnot. </w:t>
                        </w:r>
                      </w:p>
                    </w:txbxContent>
                  </v:textbox>
                </v:roundrect>
                <v:shape id="_x0000_s1734" type="#_x0000_t202" style="position:absolute;left:10277;top:2852;width:14859;height:3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" filled="f" stroked="f">
                  <v:textbox>
                    <w:txbxContent>
                      <w:p w14:paraId="3B43D68F" w14:textId="77777777" w:rsidR="002A1612" w:rsidRPr="00D31915" w:rsidRDefault="002A1612" w:rsidP="001C6C01">
                        <w:pPr>
                          <w:rPr>
                            <w:b/>
                            <w:color w:val="FF7000"/>
                            <w:sz w:val="28"/>
                            <w:szCs w:val="28"/>
                          </w:rPr>
                        </w:pPr>
                        <w:proofErr w:type="spellStart"/>
                        <w:r>
                          <w:rPr>
                            <w:b/>
                            <w:color w:val="FF7000"/>
                            <w:sz w:val="28"/>
                            <w:szCs w:val="28"/>
                          </w:rPr>
                          <w:t>Nezapomeňte</w:t>
                        </w:r>
                        <w:proofErr w:type="spellEnd"/>
                      </w:p>
                      <w:p w14:paraId="348B0ABC" w14:textId="77777777" w:rsidR="002A1612" w:rsidRPr="00D31915" w:rsidRDefault="002A1612" w:rsidP="001C6C01">
                        <w:pPr>
                          <w:rPr>
                            <w:b/>
                            <w:color w:val="FF7000"/>
                            <w:sz w:val="28"/>
                            <w:szCs w:val="28"/>
                          </w:rPr>
                        </w:pPr>
                      </w:p>
                    </w:txbxContent>
                  </v:textbox>
                </v:shape>
                <v:shape id="Picture 617" o:spid="_x0000_s1735" type="#_x0000_t75" style="position:absolute;left:2084;width:8998;height:89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">
                  <v:imagedata r:id="rId49" o:title=""/>
                </v:shape>
                <w10:wrap type="square"/>
              </v:group>
            </w:pict>
          </mc:Fallback>
        </mc:AlternateContent>
      </w:r>
      <w:r w:rsidR="001C6C01" w:rsidRPr="00FE1D98">
        <w:rPr>
          <w:noProof/>
          <w:lang w:val="cs-CZ"/>
        </w:rPr>
        <mc:AlternateContent>
          <mc:Choice Requires="wpg">
            <w:drawing>
              <wp:anchor distT="0" distB="0" distL="114300" distR="114300" simplePos="0" relativeHeight="253490176" behindDoc="0" locked="0" layoutInCell="1" allowOverlap="1" wp14:anchorId="55BEBF8E" wp14:editId="63A10DFA">
                <wp:simplePos x="0" y="0"/>
                <wp:positionH relativeFrom="column">
                  <wp:posOffset>66675</wp:posOffset>
                </wp:positionH>
                <wp:positionV relativeFrom="paragraph">
                  <wp:posOffset>194310</wp:posOffset>
                </wp:positionV>
                <wp:extent cx="5715000" cy="1931670"/>
                <wp:effectExtent l="0" t="0" r="19050" b="11430"/>
                <wp:wrapTopAndBottom/>
                <wp:docPr id="893" name="Group 893"/>
                <wp:cNvGraphicFramePr/>
                <a:graphic xmlns:a="http://schemas.openxmlformats.org/drawingml/2006/main">
                  <a:graphicData uri="http://schemas.microsoft.com/office/word/2010/wordprocessingGroup">
                    <wpg:wgp>
                      <wpg:cNvGrpSpPr/>
                      <wpg:grpSpPr>
                        <a:xfrm>
                          <a:off x="0" y="0"/>
                          <a:ext cx="5715000" cy="1931670"/>
                          <a:chOff x="0" y="0"/>
                          <a:chExt cx="5715000" cy="1933087"/>
                        </a:xfrm>
                      </wpg:grpSpPr>
                      <wps:wsp>
                        <wps:cNvPr id="887" name="Text Box 887"/>
                        <wps:cNvSpPr txBox="1">
                          <a:spLocks noChangeArrowheads="1"/>
                        </wps:cNvSpPr>
                        <wps:spPr bwMode="auto">
                          <a:xfrm>
                            <a:off x="0" y="672999"/>
                            <a:ext cx="5715000" cy="1260088"/>
                          </a:xfrm>
                          <a:prstGeom prst="roundRect">
                            <a:avLst>
                              <a:gd name="adj" fmla="val 7850"/>
                            </a:avLst>
                          </a:prstGeom>
                          <a:solidFill>
                            <a:srgbClr val="FFFFFF"/>
                          </a:solidFill>
                          <a:ln w="9525">
                            <a:solidFill>
                              <a:schemeClr val="tx1">
                                <a:lumMod val="65000"/>
                                <a:lumOff val="35000"/>
                              </a:schemeClr>
                            </a:solidFill>
                            <a:miter lim="800000"/>
                            <a:headEnd/>
                            <a:tailEnd/>
                          </a:ln>
                        </wps:spPr>
                        <wps:txbx>
                          <w:txbxContent>
                            <w:p w14:paraId="4F87FD17" w14:textId="50EC5214" w:rsidR="002A1612" w:rsidRPr="001B0FAF" w:rsidRDefault="002A1612" w:rsidP="001C6C01">
                              <w:pPr>
                                <w:rPr>
                                  <w:lang w:val="cs-CZ"/>
                                </w:rPr>
                              </w:pPr>
                              <w:r>
                                <w:rPr>
                                  <w:lang w:val="cs-CZ"/>
                                </w:rPr>
                                <w:t xml:space="preserve">Kdykoli budete chtít použít proměnou nebo blok z kategorie </w:t>
                              </w:r>
                              <w:proofErr w:type="spellStart"/>
                              <w:r w:rsidRPr="008C159E">
                                <w:rPr>
                                  <w:color w:val="FF7000"/>
                                  <w:lang w:val="cs-CZ"/>
                                </w:rPr>
                                <w:t>Operators</w:t>
                              </w:r>
                              <w:proofErr w:type="spellEnd"/>
                              <w:r w:rsidRPr="008C159E">
                                <w:rPr>
                                  <w:lang w:val="cs-CZ"/>
                                </w:rPr>
                                <w:t xml:space="preserve"> </w:t>
                              </w:r>
                              <w:r>
                                <w:rPr>
                                  <w:lang w:val="cs-CZ"/>
                                </w:rPr>
                                <w:t xml:space="preserve">(Operátory) jako vstup v bloku </w:t>
                              </w:r>
                              <w:proofErr w:type="spellStart"/>
                              <w:r w:rsidRPr="008C159E">
                                <w:rPr>
                                  <w:color w:val="FF7000"/>
                                  <w:lang w:val="cs-CZ"/>
                                </w:rPr>
                                <w:t>wait</w:t>
                              </w:r>
                              <w:proofErr w:type="spellEnd"/>
                              <w:r>
                                <w:rPr>
                                  <w:lang w:val="cs-CZ"/>
                                </w:rPr>
                                <w:t>, budete muset použít tento speciální blok</w:t>
                              </w:r>
                              <w:r w:rsidRPr="008C159E">
                                <w:rPr>
                                  <w:lang w:val="cs-CZ"/>
                                </w:rPr>
                                <w:t xml:space="preserve"> </w:t>
                              </w:r>
                              <w:proofErr w:type="spellStart"/>
                              <w:r w:rsidRPr="004452DA">
                                <w:rPr>
                                  <w:color w:val="FF7000"/>
                                  <w:lang w:val="cs-CZ"/>
                                </w:rPr>
                                <w:t>wait</w:t>
                              </w:r>
                              <w:proofErr w:type="spellEnd"/>
                              <w:r w:rsidRPr="004452DA">
                                <w:rPr>
                                  <w:color w:val="FF7000"/>
                                  <w:lang w:val="cs-CZ"/>
                                </w:rPr>
                                <w:t xml:space="preserve"> () </w:t>
                              </w:r>
                              <w:proofErr w:type="spellStart"/>
                              <w:r w:rsidRPr="004452DA">
                                <w:rPr>
                                  <w:color w:val="FF7000"/>
                                  <w:lang w:val="cs-CZ"/>
                                </w:rPr>
                                <w:t>milliseconds</w:t>
                              </w:r>
                              <w:proofErr w:type="spellEnd"/>
                              <w:r w:rsidRPr="008C159E">
                                <w:rPr>
                                  <w:lang w:val="cs-CZ"/>
                                </w:rPr>
                                <w:t xml:space="preserve">. Edison </w:t>
                              </w:r>
                              <w:r>
                                <w:rPr>
                                  <w:lang w:val="cs-CZ"/>
                                </w:rPr>
                                <w:t>ve skutečnosti</w:t>
                              </w:r>
                              <w:r w:rsidRPr="008C159E">
                                <w:rPr>
                                  <w:lang w:val="cs-CZ"/>
                                </w:rPr>
                                <w:t xml:space="preserve"> </w:t>
                              </w:r>
                              <w:r>
                                <w:rPr>
                                  <w:lang w:val="cs-CZ"/>
                                </w:rPr>
                                <w:t>„myslí“</w:t>
                              </w:r>
                              <w:r w:rsidRPr="008C159E">
                                <w:rPr>
                                  <w:lang w:val="cs-CZ"/>
                                </w:rPr>
                                <w:t xml:space="preserve"> </w:t>
                              </w:r>
                              <w:r>
                                <w:rPr>
                                  <w:lang w:val="cs-CZ"/>
                                </w:rPr>
                                <w:t>v milisekundách, nikoliv sekundách. Pomocí tohoto bloku tak je možné provádět výpočty, kterým Edison rozumí.</w:t>
                              </w:r>
                            </w:p>
                          </w:txbxContent>
                        </wps:txbx>
                        <wps:bodyPr rot="0" vert="horz" wrap="square" lIns="91440" tIns="180000" rIns="91440" bIns="90000" anchor="t" anchorCtr="0">
                          <a:noAutofit/>
                        </wps:bodyPr>
                      </wps:wsp>
                      <pic:pic xmlns:pic="http://schemas.openxmlformats.org/drawingml/2006/picture">
                        <pic:nvPicPr>
                          <pic:cNvPr id="888" name="Picture 888"/>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204826" y="0"/>
                            <a:ext cx="899160" cy="898525"/>
                          </a:xfrm>
                          <a:prstGeom prst="rect">
                            <a:avLst/>
                          </a:prstGeom>
                        </pic:spPr>
                      </pic:pic>
                      <wps:wsp>
                        <wps:cNvPr id="889" name="Text Box 2"/>
                        <wps:cNvSpPr txBox="1">
                          <a:spLocks noChangeArrowheads="1"/>
                        </wps:cNvSpPr>
                        <wps:spPr bwMode="auto">
                          <a:xfrm>
                            <a:off x="1016813" y="303487"/>
                            <a:ext cx="1694582" cy="365675"/>
                          </a:xfrm>
                          <a:prstGeom prst="rect">
                            <a:avLst/>
                          </a:prstGeom>
                          <a:noFill/>
                          <a:ln w="9525">
                            <a:noFill/>
                            <a:miter lim="800000"/>
                            <a:headEnd/>
                            <a:tailEnd/>
                          </a:ln>
                        </wps:spPr>
                        <wps:txbx>
                          <w:txbxContent>
                            <w:p w14:paraId="2F052FF3" w14:textId="77777777" w:rsidR="002A1612" w:rsidRPr="00D31915" w:rsidRDefault="002A1612" w:rsidP="001C6C01">
                              <w:pPr>
                                <w:rPr>
                                  <w:b/>
                                  <w:color w:val="FF7000"/>
                                  <w:sz w:val="28"/>
                                  <w:szCs w:val="28"/>
                                </w:rPr>
                              </w:pPr>
                              <w:proofErr w:type="spellStart"/>
                              <w:r>
                                <w:rPr>
                                  <w:b/>
                                  <w:color w:val="FF7000"/>
                                  <w:sz w:val="28"/>
                                  <w:szCs w:val="28"/>
                                </w:rPr>
                                <w:t>Proč</w:t>
                              </w:r>
                              <w:proofErr w:type="spellEnd"/>
                              <w:r>
                                <w:rPr>
                                  <w:b/>
                                  <w:color w:val="FF7000"/>
                                  <w:sz w:val="28"/>
                                  <w:szCs w:val="28"/>
                                </w:rPr>
                                <w:t xml:space="preserve"> je to </w:t>
                              </w:r>
                              <w:proofErr w:type="spellStart"/>
                              <w:r>
                                <w:rPr>
                                  <w:b/>
                                  <w:color w:val="FF7000"/>
                                  <w:sz w:val="28"/>
                                  <w:szCs w:val="28"/>
                                </w:rPr>
                                <w:t>tak</w:t>
                              </w:r>
                              <w:proofErr w:type="spellEnd"/>
                              <w:r>
                                <w:rPr>
                                  <w:b/>
                                  <w:color w:val="FF7000"/>
                                  <w:sz w:val="28"/>
                                  <w:szCs w:val="28"/>
                                </w:rPr>
                                <w:t>?</w:t>
                              </w:r>
                            </w:p>
                            <w:p w14:paraId="750D59E3" w14:textId="77777777" w:rsidR="002A1612" w:rsidRPr="00D31915" w:rsidRDefault="002A1612" w:rsidP="001C6C01">
                              <w:pPr>
                                <w:rPr>
                                  <w:b/>
                                  <w:color w:val="FF7000"/>
                                  <w:sz w:val="28"/>
                                  <w:szCs w:val="28"/>
                                </w:rPr>
                              </w:pPr>
                            </w:p>
                            <w:p w14:paraId="1C3E46CA" w14:textId="77777777" w:rsidR="002A1612" w:rsidRPr="00D31915" w:rsidRDefault="002A1612" w:rsidP="001C6C01">
                              <w:pPr>
                                <w:rPr>
                                  <w:b/>
                                  <w:color w:val="FF7000"/>
                                  <w:sz w:val="28"/>
                                  <w:szCs w:val="28"/>
                                </w:rPr>
                              </w:pP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55BEBF8E" id="Group 893" o:spid="_x0000_s1736" style="position:absolute;margin-left:5.25pt;margin-top:15.3pt;width:450pt;height:152.1pt;z-index:253490176;mso-height-relative:margin" coordsize="57150,1933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">
                <v:roundrect id="Text Box 887" o:spid="_x0000_s1737" style="position:absolute;top:6729;width:57150;height:12601;visibility:visible;mso-wrap-style:square;v-text-anchor:top" arcsize="514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" strokecolor="#5a5a5a [2109]">
                  <v:stroke joinstyle="miter"/>
                  <v:textbox inset=",5mm,,2.5mm">
                    <w:txbxContent>
                      <w:p w14:paraId="4F87FD17" w14:textId="50EC5214" w:rsidR="002A1612" w:rsidRPr="001B0FAF" w:rsidRDefault="002A1612" w:rsidP="001C6C01">
                        <w:pPr>
                          <w:rPr>
                            <w:lang w:val="cs-CZ"/>
                          </w:rPr>
                        </w:pPr>
                        <w:r>
                          <w:rPr>
                            <w:lang w:val="cs-CZ"/>
                          </w:rPr>
                          <w:t xml:space="preserve">Kdykoli budete chtít použít proměnou nebo blok z kategorie </w:t>
                        </w:r>
                        <w:proofErr w:type="spellStart"/>
                        <w:r w:rsidRPr="008C159E">
                          <w:rPr>
                            <w:color w:val="FF7000"/>
                            <w:lang w:val="cs-CZ"/>
                          </w:rPr>
                          <w:t>Operators</w:t>
                        </w:r>
                        <w:proofErr w:type="spellEnd"/>
                        <w:r w:rsidRPr="008C159E">
                          <w:rPr>
                            <w:lang w:val="cs-CZ"/>
                          </w:rPr>
                          <w:t xml:space="preserve"> </w:t>
                        </w:r>
                        <w:r>
                          <w:rPr>
                            <w:lang w:val="cs-CZ"/>
                          </w:rPr>
                          <w:t xml:space="preserve">(Operátory) jako vstup v bloku </w:t>
                        </w:r>
                        <w:proofErr w:type="spellStart"/>
                        <w:r w:rsidRPr="008C159E">
                          <w:rPr>
                            <w:color w:val="FF7000"/>
                            <w:lang w:val="cs-CZ"/>
                          </w:rPr>
                          <w:t>wait</w:t>
                        </w:r>
                        <w:proofErr w:type="spellEnd"/>
                        <w:r>
                          <w:rPr>
                            <w:lang w:val="cs-CZ"/>
                          </w:rPr>
                          <w:t>, budete muset použít tento speciální blok</w:t>
                        </w:r>
                        <w:r w:rsidRPr="008C159E">
                          <w:rPr>
                            <w:lang w:val="cs-CZ"/>
                          </w:rPr>
                          <w:t xml:space="preserve"> </w:t>
                        </w:r>
                        <w:proofErr w:type="spellStart"/>
                        <w:r w:rsidRPr="004452DA">
                          <w:rPr>
                            <w:color w:val="FF7000"/>
                            <w:lang w:val="cs-CZ"/>
                          </w:rPr>
                          <w:t>wait</w:t>
                        </w:r>
                        <w:proofErr w:type="spellEnd"/>
                        <w:r w:rsidRPr="004452DA">
                          <w:rPr>
                            <w:color w:val="FF7000"/>
                            <w:lang w:val="cs-CZ"/>
                          </w:rPr>
                          <w:t xml:space="preserve"> () </w:t>
                        </w:r>
                        <w:proofErr w:type="spellStart"/>
                        <w:r w:rsidRPr="004452DA">
                          <w:rPr>
                            <w:color w:val="FF7000"/>
                            <w:lang w:val="cs-CZ"/>
                          </w:rPr>
                          <w:t>milliseconds</w:t>
                        </w:r>
                        <w:proofErr w:type="spellEnd"/>
                        <w:r w:rsidRPr="008C159E">
                          <w:rPr>
                            <w:lang w:val="cs-CZ"/>
                          </w:rPr>
                          <w:t xml:space="preserve">. Edison </w:t>
                        </w:r>
                        <w:r>
                          <w:rPr>
                            <w:lang w:val="cs-CZ"/>
                          </w:rPr>
                          <w:t>ve skutečnosti</w:t>
                        </w:r>
                        <w:r w:rsidRPr="008C159E">
                          <w:rPr>
                            <w:lang w:val="cs-CZ"/>
                          </w:rPr>
                          <w:t xml:space="preserve"> </w:t>
                        </w:r>
                        <w:r>
                          <w:rPr>
                            <w:lang w:val="cs-CZ"/>
                          </w:rPr>
                          <w:t>„myslí“</w:t>
                        </w:r>
                        <w:r w:rsidRPr="008C159E">
                          <w:rPr>
                            <w:lang w:val="cs-CZ"/>
                          </w:rPr>
                          <w:t xml:space="preserve"> </w:t>
                        </w:r>
                        <w:r>
                          <w:rPr>
                            <w:lang w:val="cs-CZ"/>
                          </w:rPr>
                          <w:t>v milisekundách, nikoliv sekundách. Pomocí tohoto bloku tak je možné provádět výpočty, kterým Edison rozumí.</w:t>
                        </w:r>
                      </w:p>
                    </w:txbxContent>
                  </v:textbox>
                </v:roundrect>
                <v:shape id="Picture 888" o:spid="_x0000_s1738" type="#_x0000_t75" style="position:absolute;left:2048;width:8991;height:89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">
                  <v:imagedata r:id="rId42" o:title=""/>
                </v:shape>
                <v:shape id="_x0000_s1739" type="#_x0000_t202" style="position:absolute;left:10168;top:3034;width:16945;height:36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" filled="f" stroked="f">
                  <v:textbox>
                    <w:txbxContent>
                      <w:p w14:paraId="2F052FF3" w14:textId="77777777" w:rsidR="002A1612" w:rsidRPr="00D31915" w:rsidRDefault="002A1612" w:rsidP="001C6C01">
                        <w:pPr>
                          <w:rPr>
                            <w:b/>
                            <w:color w:val="FF7000"/>
                            <w:sz w:val="28"/>
                            <w:szCs w:val="28"/>
                          </w:rPr>
                        </w:pPr>
                        <w:proofErr w:type="spellStart"/>
                        <w:r>
                          <w:rPr>
                            <w:b/>
                            <w:color w:val="FF7000"/>
                            <w:sz w:val="28"/>
                            <w:szCs w:val="28"/>
                          </w:rPr>
                          <w:t>Proč</w:t>
                        </w:r>
                        <w:proofErr w:type="spellEnd"/>
                        <w:r>
                          <w:rPr>
                            <w:b/>
                            <w:color w:val="FF7000"/>
                            <w:sz w:val="28"/>
                            <w:szCs w:val="28"/>
                          </w:rPr>
                          <w:t xml:space="preserve"> je to </w:t>
                        </w:r>
                        <w:proofErr w:type="spellStart"/>
                        <w:r>
                          <w:rPr>
                            <w:b/>
                            <w:color w:val="FF7000"/>
                            <w:sz w:val="28"/>
                            <w:szCs w:val="28"/>
                          </w:rPr>
                          <w:t>tak</w:t>
                        </w:r>
                        <w:proofErr w:type="spellEnd"/>
                        <w:r>
                          <w:rPr>
                            <w:b/>
                            <w:color w:val="FF7000"/>
                            <w:sz w:val="28"/>
                            <w:szCs w:val="28"/>
                          </w:rPr>
                          <w:t>?</w:t>
                        </w:r>
                      </w:p>
                      <w:p w14:paraId="750D59E3" w14:textId="77777777" w:rsidR="002A1612" w:rsidRPr="00D31915" w:rsidRDefault="002A1612" w:rsidP="001C6C01">
                        <w:pPr>
                          <w:rPr>
                            <w:b/>
                            <w:color w:val="FF7000"/>
                            <w:sz w:val="28"/>
                            <w:szCs w:val="28"/>
                          </w:rPr>
                        </w:pPr>
                      </w:p>
                      <w:p w14:paraId="1C3E46CA" w14:textId="77777777" w:rsidR="002A1612" w:rsidRPr="00D31915" w:rsidRDefault="002A1612" w:rsidP="001C6C01">
                        <w:pPr>
                          <w:rPr>
                            <w:b/>
                            <w:color w:val="FF7000"/>
                            <w:sz w:val="28"/>
                            <w:szCs w:val="28"/>
                          </w:rPr>
                        </w:pPr>
                      </w:p>
                    </w:txbxContent>
                  </v:textbox>
                </v:shape>
                <w10:wrap type="topAndBottom"/>
              </v:group>
            </w:pict>
          </mc:Fallback>
        </mc:AlternateContent>
      </w:r>
      <w:r w:rsidR="001C6C01" w:rsidRPr="00FE1D98">
        <w:rPr>
          <w:lang w:val="cs-CZ"/>
        </w:rPr>
        <w:t>Rovněž si všimněte, že hodnota bloku</w:t>
      </w:r>
      <w:r w:rsidR="001C6C01" w:rsidRPr="00FE1D98">
        <w:rPr>
          <w:color w:val="FF7000"/>
          <w:lang w:val="cs-CZ"/>
        </w:rPr>
        <w:t xml:space="preserve"> </w:t>
      </w:r>
      <w:proofErr w:type="spellStart"/>
      <w:r w:rsidR="001C6C01" w:rsidRPr="00FE1D98">
        <w:rPr>
          <w:color w:val="FF7000"/>
          <w:lang w:val="cs-CZ"/>
        </w:rPr>
        <w:t>wait</w:t>
      </w:r>
      <w:proofErr w:type="spellEnd"/>
      <w:r w:rsidR="001C6C01" w:rsidRPr="00FE1D98">
        <w:rPr>
          <w:lang w:val="cs-CZ"/>
        </w:rPr>
        <w:t xml:space="preserve"> je uvedena v milisekundách, nikoli sekundách. </w:t>
      </w:r>
    </w:p>
    <w:p w14:paraId="015EB644" w14:textId="28D5DDD5" w:rsidR="001C6C01" w:rsidRPr="00FE1D98" w:rsidRDefault="001C6C01" w:rsidP="001C6C01">
      <w:pPr>
        <w:rPr>
          <w:lang w:val="cs-CZ"/>
        </w:rPr>
      </w:pPr>
    </w:p>
    <w:p w14:paraId="2982F452" w14:textId="77777777" w:rsidR="001C6C01" w:rsidRPr="00FE1D98" w:rsidRDefault="001C6C01" w:rsidP="001C6C01">
      <w:pPr>
        <w:rPr>
          <w:lang w:val="cs-CZ"/>
        </w:rPr>
      </w:pPr>
      <w:r w:rsidRPr="00FE1D98">
        <w:rPr>
          <w:lang w:val="cs-CZ"/>
        </w:rPr>
        <w:t xml:space="preserve">Nezapomeňte, že 1 sekunda = 1000 milisekund. </w:t>
      </w:r>
    </w:p>
    <w:p w14:paraId="1FE3A850" w14:textId="77777777" w:rsidR="001C6C01" w:rsidRPr="00FE1D98" w:rsidRDefault="001C6C01" w:rsidP="001C6C01">
      <w:pPr>
        <w:rPr>
          <w:lang w:val="cs-CZ"/>
        </w:rPr>
      </w:pPr>
    </w:p>
    <w:p w14:paraId="7BBCBEB7" w14:textId="77777777" w:rsidR="001C6C01" w:rsidRPr="00FE1D98" w:rsidRDefault="001C6C01" w:rsidP="001C6C01">
      <w:pPr>
        <w:rPr>
          <w:lang w:val="cs-CZ"/>
        </w:rPr>
      </w:pPr>
      <w:r w:rsidRPr="00FE1D98">
        <w:rPr>
          <w:lang w:val="cs-CZ"/>
        </w:rPr>
        <w:t xml:space="preserve">Sledujte program a zkuste přijít na to, jakou hodnotu bude mít proměnná </w:t>
      </w:r>
      <w:proofErr w:type="spellStart"/>
      <w:r w:rsidRPr="00FE1D98">
        <w:rPr>
          <w:color w:val="FF7000"/>
          <w:lang w:val="cs-CZ"/>
        </w:rPr>
        <w:t>DriveLength</w:t>
      </w:r>
      <w:proofErr w:type="spellEnd"/>
      <w:r w:rsidRPr="00FE1D98">
        <w:rPr>
          <w:color w:val="FF7000"/>
          <w:lang w:val="cs-CZ"/>
        </w:rPr>
        <w:t xml:space="preserve"> </w:t>
      </w:r>
      <w:r w:rsidRPr="00FE1D98">
        <w:rPr>
          <w:lang w:val="cs-CZ"/>
        </w:rPr>
        <w:t xml:space="preserve">a jaká bude vstupní hodnota bloku </w:t>
      </w:r>
      <w:proofErr w:type="spellStart"/>
      <w:r w:rsidRPr="00FE1D98">
        <w:rPr>
          <w:color w:val="FF7000"/>
          <w:lang w:val="cs-CZ"/>
        </w:rPr>
        <w:t>wait</w:t>
      </w:r>
      <w:proofErr w:type="spellEnd"/>
      <w:r w:rsidRPr="00FE1D98">
        <w:rPr>
          <w:lang w:val="cs-CZ"/>
        </w:rPr>
        <w:t xml:space="preserve"> Na různých místech kódu v programu. </w:t>
      </w:r>
    </w:p>
    <w:p w14:paraId="12ED7D23" w14:textId="77777777" w:rsidR="001C6C01" w:rsidRPr="00FE1D98" w:rsidRDefault="001C6C01" w:rsidP="001C6C01">
      <w:pPr>
        <w:rPr>
          <w:lang w:val="cs-CZ"/>
        </w:rPr>
      </w:pPr>
    </w:p>
    <w:p w14:paraId="3BE67351" w14:textId="77777777" w:rsidR="001C6C01" w:rsidRPr="00FE1D98" w:rsidRDefault="001C6C01" w:rsidP="001C6C01">
      <w:pPr>
        <w:pStyle w:val="Odstavecseseznamem"/>
        <w:numPr>
          <w:ilvl w:val="0"/>
          <w:numId w:val="67"/>
        </w:numPr>
        <w:rPr>
          <w:lang w:val="cs-CZ"/>
        </w:rPr>
      </w:pPr>
      <w:r w:rsidRPr="00FE1D98">
        <w:rPr>
          <w:lang w:val="cs-CZ"/>
        </w:rPr>
        <w:t xml:space="preserve">Sledujte program a vypočítejte hodnoty. Do tabulky uveďte, jaká bude úvodní hodnota proměnné </w:t>
      </w:r>
      <w:proofErr w:type="spellStart"/>
      <w:r w:rsidRPr="00FE1D98">
        <w:rPr>
          <w:color w:val="FF7000"/>
          <w:lang w:val="cs-CZ"/>
        </w:rPr>
        <w:t>DriveLength</w:t>
      </w:r>
      <w:proofErr w:type="spellEnd"/>
      <w:r w:rsidRPr="00FE1D98">
        <w:rPr>
          <w:color w:val="FF7000"/>
          <w:lang w:val="cs-CZ"/>
        </w:rPr>
        <w:t xml:space="preserve"> </w:t>
      </w:r>
      <w:r w:rsidRPr="00FE1D98">
        <w:rPr>
          <w:lang w:val="cs-CZ"/>
        </w:rPr>
        <w:t xml:space="preserve">na začátku každého opakování cyklu, jaká bude v daném cyklu vstupní hodnota bloku </w:t>
      </w:r>
      <w:proofErr w:type="spellStart"/>
      <w:r w:rsidRPr="00FE1D98">
        <w:rPr>
          <w:color w:val="FF7000"/>
          <w:lang w:val="cs-CZ"/>
        </w:rPr>
        <w:t>wait</w:t>
      </w:r>
      <w:proofErr w:type="spellEnd"/>
      <w:r w:rsidRPr="00FE1D98">
        <w:rPr>
          <w:lang w:val="cs-CZ"/>
        </w:rPr>
        <w:t xml:space="preserve"> a jaká bude nová hodnota proměnné </w:t>
      </w:r>
      <w:proofErr w:type="spellStart"/>
      <w:r w:rsidRPr="00FE1D98">
        <w:rPr>
          <w:color w:val="FF7000"/>
          <w:lang w:val="cs-CZ"/>
        </w:rPr>
        <w:t>DriveLength</w:t>
      </w:r>
      <w:proofErr w:type="spellEnd"/>
      <w:r w:rsidRPr="00FE1D98">
        <w:rPr>
          <w:lang w:val="cs-CZ"/>
        </w:rPr>
        <w:t xml:space="preserve"> po proběhnutí bloku </w:t>
      </w:r>
      <w:proofErr w:type="spellStart"/>
      <w:r w:rsidRPr="00FE1D98">
        <w:rPr>
          <w:color w:val="FF7000"/>
          <w:lang w:val="cs-CZ"/>
        </w:rPr>
        <w:t>increment</w:t>
      </w:r>
      <w:proofErr w:type="spellEnd"/>
      <w:r w:rsidRPr="00FE1D98">
        <w:rPr>
          <w:lang w:val="cs-CZ"/>
        </w:rPr>
        <w:t xml:space="preserve"> v daném cyklu. První dva řádky tabulky jsou již předvyplněny. </w:t>
      </w:r>
    </w:p>
    <w:tbl>
      <w:tblPr>
        <w:tblStyle w:val="Mkatabulky"/>
        <w:tblW w:w="7751" w:type="dxa"/>
        <w:tblInd w:w="608" w:type="dxa"/>
        <w:tblLook w:val="04A0" w:firstRow="1" w:lastRow="0" w:firstColumn="1" w:lastColumn="0" w:noHBand="0" w:noVBand="1"/>
      </w:tblPr>
      <w:tblGrid>
        <w:gridCol w:w="1277"/>
        <w:gridCol w:w="1796"/>
        <w:gridCol w:w="2410"/>
        <w:gridCol w:w="2268"/>
      </w:tblGrid>
      <w:tr w:rsidR="001C6C01" w:rsidRPr="00FE1D98" w14:paraId="7984853D" w14:textId="77777777" w:rsidTr="009040AE">
        <w:trPr>
          <w:trHeight w:val="411"/>
        </w:trPr>
        <w:tc>
          <w:tcPr>
            <w:tcW w:w="1277" w:type="dxa"/>
            <w:vAlign w:val="center"/>
          </w:tcPr>
          <w:p w14:paraId="12E2CED5" w14:textId="10E57A6B" w:rsidR="001C6C01" w:rsidRPr="00FE1D98" w:rsidRDefault="001C6C01" w:rsidP="001C6C01">
            <w:pPr>
              <w:rPr>
                <w:b/>
                <w:color w:val="FF7000"/>
                <w:lang w:val="cs-CZ"/>
              </w:rPr>
            </w:pPr>
            <w:bookmarkStart w:id="183" w:name="_Hlk516824964"/>
            <w:r w:rsidRPr="00FE1D98">
              <w:rPr>
                <w:b/>
                <w:color w:val="FF7000"/>
                <w:lang w:val="cs-CZ"/>
              </w:rPr>
              <w:t xml:space="preserve">V cyklu </w:t>
            </w:r>
            <w:r w:rsidR="0064140F">
              <w:rPr>
                <w:b/>
                <w:color w:val="FF7000"/>
                <w:lang w:val="cs-CZ"/>
              </w:rPr>
              <w:t>č.</w:t>
            </w:r>
          </w:p>
        </w:tc>
        <w:tc>
          <w:tcPr>
            <w:tcW w:w="1796" w:type="dxa"/>
          </w:tcPr>
          <w:p w14:paraId="22258424" w14:textId="77777777" w:rsidR="001C6C01" w:rsidRPr="00FE1D98" w:rsidRDefault="001C6C01" w:rsidP="001C6C01">
            <w:pPr>
              <w:jc w:val="center"/>
              <w:rPr>
                <w:b/>
                <w:color w:val="FF7000"/>
                <w:lang w:val="cs-CZ"/>
              </w:rPr>
            </w:pPr>
            <w:r w:rsidRPr="00FE1D98">
              <w:rPr>
                <w:b/>
                <w:color w:val="FF7000"/>
                <w:lang w:val="cs-CZ"/>
              </w:rPr>
              <w:t xml:space="preserve">Úvodní hodnota </w:t>
            </w:r>
            <w:proofErr w:type="spellStart"/>
            <w:r w:rsidRPr="00FE1D98">
              <w:rPr>
                <w:b/>
                <w:color w:val="FF7000"/>
                <w:lang w:val="cs-CZ"/>
              </w:rPr>
              <w:t>DriveLength</w:t>
            </w:r>
            <w:proofErr w:type="spellEnd"/>
          </w:p>
        </w:tc>
        <w:tc>
          <w:tcPr>
            <w:tcW w:w="2410" w:type="dxa"/>
          </w:tcPr>
          <w:p w14:paraId="05A68D60" w14:textId="77777777" w:rsidR="0064140F" w:rsidRDefault="001C6C01" w:rsidP="001C6C01">
            <w:pPr>
              <w:jc w:val="center"/>
              <w:rPr>
                <w:b/>
                <w:color w:val="FF7000"/>
                <w:lang w:val="cs-CZ"/>
              </w:rPr>
            </w:pPr>
            <w:r w:rsidRPr="00FE1D98">
              <w:rPr>
                <w:b/>
                <w:noProof/>
                <w:color w:val="FF7000"/>
                <w:lang w:val="cs-CZ"/>
              </w:rPr>
              <w:t>Vstupní hodnota bloku Wait</w:t>
            </w:r>
            <w:r w:rsidRPr="00FE1D98">
              <w:rPr>
                <w:b/>
                <w:color w:val="FF7000"/>
                <w:lang w:val="cs-CZ"/>
              </w:rPr>
              <w:t xml:space="preserve"> </w:t>
            </w:r>
          </w:p>
          <w:p w14:paraId="144B2CDA" w14:textId="2DD95535" w:rsidR="001C6C01" w:rsidRPr="00FE1D98" w:rsidRDefault="001C6C01" w:rsidP="001C6C01">
            <w:pPr>
              <w:jc w:val="center"/>
              <w:rPr>
                <w:b/>
                <w:color w:val="FF7000"/>
                <w:lang w:val="cs-CZ"/>
              </w:rPr>
            </w:pPr>
            <w:r w:rsidRPr="00FE1D98">
              <w:rPr>
                <w:b/>
                <w:color w:val="FF7000"/>
                <w:sz w:val="18"/>
                <w:szCs w:val="18"/>
                <w:lang w:val="cs-CZ"/>
              </w:rPr>
              <w:t>(v milisekundách)</w:t>
            </w:r>
          </w:p>
        </w:tc>
        <w:tc>
          <w:tcPr>
            <w:tcW w:w="2268" w:type="dxa"/>
          </w:tcPr>
          <w:p w14:paraId="23045D85" w14:textId="77777777" w:rsidR="001C6C01" w:rsidRPr="00FE1D98" w:rsidRDefault="001C6C01" w:rsidP="001C6C01">
            <w:pPr>
              <w:jc w:val="center"/>
              <w:rPr>
                <w:b/>
                <w:color w:val="FF7000"/>
                <w:lang w:val="cs-CZ"/>
              </w:rPr>
            </w:pPr>
            <w:r w:rsidRPr="00FE1D98">
              <w:rPr>
                <w:b/>
                <w:noProof/>
                <w:color w:val="FF7000"/>
                <w:lang w:val="cs-CZ"/>
              </w:rPr>
              <w:t>Nová hodnota</w:t>
            </w:r>
            <w:r w:rsidRPr="00FE1D98">
              <w:rPr>
                <w:b/>
                <w:color w:val="FF7000"/>
                <w:lang w:val="cs-CZ"/>
              </w:rPr>
              <w:t xml:space="preserve"> </w:t>
            </w:r>
            <w:proofErr w:type="spellStart"/>
            <w:r w:rsidRPr="00FE1D98">
              <w:rPr>
                <w:b/>
                <w:color w:val="FF7000"/>
                <w:lang w:val="cs-CZ"/>
              </w:rPr>
              <w:t>DriveLength</w:t>
            </w:r>
            <w:proofErr w:type="spellEnd"/>
          </w:p>
        </w:tc>
      </w:tr>
      <w:tr w:rsidR="001C6C01" w:rsidRPr="00FE1D98" w14:paraId="02EEE302" w14:textId="77777777" w:rsidTr="009040AE">
        <w:trPr>
          <w:trHeight w:val="481"/>
        </w:trPr>
        <w:tc>
          <w:tcPr>
            <w:tcW w:w="1277" w:type="dxa"/>
            <w:vAlign w:val="center"/>
          </w:tcPr>
          <w:p w14:paraId="6BF871C3" w14:textId="77777777" w:rsidR="001C6C01" w:rsidRPr="00FE1D98" w:rsidRDefault="001C6C01" w:rsidP="001C6C01">
            <w:pPr>
              <w:spacing w:line="276" w:lineRule="auto"/>
              <w:jc w:val="center"/>
              <w:rPr>
                <w:b/>
                <w:lang w:val="cs-CZ"/>
              </w:rPr>
            </w:pPr>
            <w:r w:rsidRPr="00FE1D98">
              <w:rPr>
                <w:b/>
                <w:lang w:val="cs-CZ"/>
              </w:rPr>
              <w:t>1</w:t>
            </w:r>
          </w:p>
        </w:tc>
        <w:tc>
          <w:tcPr>
            <w:tcW w:w="1796" w:type="dxa"/>
            <w:vAlign w:val="center"/>
          </w:tcPr>
          <w:p w14:paraId="353148BE" w14:textId="77777777" w:rsidR="001C6C01" w:rsidRPr="00FE1D98" w:rsidRDefault="001C6C01" w:rsidP="001C6C01">
            <w:pPr>
              <w:spacing w:line="276" w:lineRule="auto"/>
              <w:jc w:val="center"/>
              <w:rPr>
                <w:lang w:val="cs-CZ"/>
              </w:rPr>
            </w:pPr>
            <w:r w:rsidRPr="00FE1D98">
              <w:rPr>
                <w:lang w:val="cs-CZ"/>
              </w:rPr>
              <w:t>1</w:t>
            </w:r>
          </w:p>
        </w:tc>
        <w:tc>
          <w:tcPr>
            <w:tcW w:w="2410" w:type="dxa"/>
            <w:vAlign w:val="center"/>
          </w:tcPr>
          <w:p w14:paraId="3EC06116" w14:textId="77777777" w:rsidR="001C6C01" w:rsidRPr="00FE1D98" w:rsidRDefault="001C6C01" w:rsidP="001C6C01">
            <w:pPr>
              <w:spacing w:line="276" w:lineRule="auto"/>
              <w:jc w:val="center"/>
              <w:rPr>
                <w:lang w:val="cs-CZ"/>
              </w:rPr>
            </w:pPr>
            <w:r w:rsidRPr="00FE1D98">
              <w:rPr>
                <w:lang w:val="cs-CZ"/>
              </w:rPr>
              <w:t>200</w:t>
            </w:r>
          </w:p>
        </w:tc>
        <w:tc>
          <w:tcPr>
            <w:tcW w:w="2268" w:type="dxa"/>
            <w:vAlign w:val="center"/>
          </w:tcPr>
          <w:p w14:paraId="75596E71" w14:textId="77777777" w:rsidR="001C6C01" w:rsidRPr="00FE1D98" w:rsidRDefault="001C6C01" w:rsidP="001C6C01">
            <w:pPr>
              <w:spacing w:line="276" w:lineRule="auto"/>
              <w:jc w:val="center"/>
              <w:rPr>
                <w:lang w:val="cs-CZ"/>
              </w:rPr>
            </w:pPr>
            <w:r w:rsidRPr="00FE1D98">
              <w:rPr>
                <w:lang w:val="cs-CZ"/>
              </w:rPr>
              <w:t>2</w:t>
            </w:r>
          </w:p>
        </w:tc>
      </w:tr>
      <w:tr w:rsidR="001C6C01" w:rsidRPr="00FE1D98" w14:paraId="2125EACB" w14:textId="77777777" w:rsidTr="009040AE">
        <w:trPr>
          <w:trHeight w:val="464"/>
        </w:trPr>
        <w:tc>
          <w:tcPr>
            <w:tcW w:w="1277" w:type="dxa"/>
            <w:vAlign w:val="center"/>
          </w:tcPr>
          <w:p w14:paraId="2187843E" w14:textId="77777777" w:rsidR="001C6C01" w:rsidRPr="00FE1D98" w:rsidRDefault="001C6C01" w:rsidP="001C6C01">
            <w:pPr>
              <w:spacing w:line="276" w:lineRule="auto"/>
              <w:jc w:val="center"/>
              <w:rPr>
                <w:b/>
                <w:lang w:val="cs-CZ"/>
              </w:rPr>
            </w:pPr>
            <w:r w:rsidRPr="00FE1D98">
              <w:rPr>
                <w:b/>
                <w:lang w:val="cs-CZ"/>
              </w:rPr>
              <w:t>2</w:t>
            </w:r>
          </w:p>
        </w:tc>
        <w:tc>
          <w:tcPr>
            <w:tcW w:w="1796" w:type="dxa"/>
            <w:vAlign w:val="center"/>
          </w:tcPr>
          <w:p w14:paraId="66E9010F" w14:textId="77777777" w:rsidR="001C6C01" w:rsidRPr="00FE1D98" w:rsidRDefault="001C6C01" w:rsidP="001C6C01">
            <w:pPr>
              <w:spacing w:line="276" w:lineRule="auto"/>
              <w:jc w:val="center"/>
              <w:rPr>
                <w:lang w:val="cs-CZ"/>
              </w:rPr>
            </w:pPr>
            <w:r w:rsidRPr="00FE1D98">
              <w:rPr>
                <w:lang w:val="cs-CZ"/>
              </w:rPr>
              <w:t>2</w:t>
            </w:r>
          </w:p>
        </w:tc>
        <w:tc>
          <w:tcPr>
            <w:tcW w:w="2410" w:type="dxa"/>
            <w:vAlign w:val="center"/>
          </w:tcPr>
          <w:p w14:paraId="13DA98AF" w14:textId="77777777" w:rsidR="001C6C01" w:rsidRPr="00FE1D98" w:rsidRDefault="001C6C01" w:rsidP="001C6C01">
            <w:pPr>
              <w:spacing w:line="276" w:lineRule="auto"/>
              <w:jc w:val="center"/>
              <w:rPr>
                <w:lang w:val="cs-CZ"/>
              </w:rPr>
            </w:pPr>
            <w:r w:rsidRPr="00FE1D98">
              <w:rPr>
                <w:lang w:val="cs-CZ"/>
              </w:rPr>
              <w:t>400</w:t>
            </w:r>
          </w:p>
        </w:tc>
        <w:tc>
          <w:tcPr>
            <w:tcW w:w="2268" w:type="dxa"/>
            <w:vAlign w:val="center"/>
          </w:tcPr>
          <w:p w14:paraId="44202B32" w14:textId="77777777" w:rsidR="001C6C01" w:rsidRPr="00FE1D98" w:rsidRDefault="001C6C01" w:rsidP="001C6C01">
            <w:pPr>
              <w:spacing w:line="276" w:lineRule="auto"/>
              <w:jc w:val="center"/>
              <w:rPr>
                <w:lang w:val="cs-CZ"/>
              </w:rPr>
            </w:pPr>
            <w:r w:rsidRPr="00FE1D98">
              <w:rPr>
                <w:lang w:val="cs-CZ"/>
              </w:rPr>
              <w:t>3</w:t>
            </w:r>
          </w:p>
        </w:tc>
      </w:tr>
      <w:tr w:rsidR="001C6C01" w:rsidRPr="00FE1D98" w14:paraId="797AA30C" w14:textId="77777777" w:rsidTr="009040AE">
        <w:trPr>
          <w:trHeight w:val="481"/>
        </w:trPr>
        <w:tc>
          <w:tcPr>
            <w:tcW w:w="1277" w:type="dxa"/>
            <w:vAlign w:val="center"/>
          </w:tcPr>
          <w:p w14:paraId="46AD281D" w14:textId="77777777" w:rsidR="001C6C01" w:rsidRPr="00FE1D98" w:rsidRDefault="001C6C01" w:rsidP="001C6C01">
            <w:pPr>
              <w:spacing w:line="276" w:lineRule="auto"/>
              <w:jc w:val="center"/>
              <w:rPr>
                <w:b/>
                <w:lang w:val="cs-CZ"/>
              </w:rPr>
            </w:pPr>
            <w:r w:rsidRPr="00FE1D98">
              <w:rPr>
                <w:b/>
                <w:lang w:val="cs-CZ"/>
              </w:rPr>
              <w:t>3</w:t>
            </w:r>
          </w:p>
        </w:tc>
        <w:tc>
          <w:tcPr>
            <w:tcW w:w="1796" w:type="dxa"/>
          </w:tcPr>
          <w:p w14:paraId="7BE8CD7A" w14:textId="77777777" w:rsidR="001C6C01" w:rsidRPr="00FE1D98" w:rsidRDefault="001C6C01" w:rsidP="001C6C01">
            <w:pPr>
              <w:spacing w:line="276" w:lineRule="auto"/>
              <w:rPr>
                <w:lang w:val="cs-CZ"/>
              </w:rPr>
            </w:pPr>
          </w:p>
        </w:tc>
        <w:tc>
          <w:tcPr>
            <w:tcW w:w="2410" w:type="dxa"/>
          </w:tcPr>
          <w:p w14:paraId="2D1FC592" w14:textId="77777777" w:rsidR="001C6C01" w:rsidRPr="00FE1D98" w:rsidRDefault="001C6C01" w:rsidP="001C6C01">
            <w:pPr>
              <w:spacing w:line="276" w:lineRule="auto"/>
              <w:rPr>
                <w:lang w:val="cs-CZ"/>
              </w:rPr>
            </w:pPr>
          </w:p>
        </w:tc>
        <w:tc>
          <w:tcPr>
            <w:tcW w:w="2268" w:type="dxa"/>
          </w:tcPr>
          <w:p w14:paraId="36EB3C72" w14:textId="77777777" w:rsidR="001C6C01" w:rsidRPr="00FE1D98" w:rsidRDefault="001C6C01" w:rsidP="001C6C01">
            <w:pPr>
              <w:spacing w:line="276" w:lineRule="auto"/>
              <w:rPr>
                <w:lang w:val="cs-CZ"/>
              </w:rPr>
            </w:pPr>
          </w:p>
        </w:tc>
      </w:tr>
      <w:tr w:rsidR="001C6C01" w:rsidRPr="00FE1D98" w14:paraId="55395B7E" w14:textId="77777777" w:rsidTr="009040AE">
        <w:trPr>
          <w:trHeight w:val="464"/>
        </w:trPr>
        <w:tc>
          <w:tcPr>
            <w:tcW w:w="1277" w:type="dxa"/>
            <w:vAlign w:val="center"/>
          </w:tcPr>
          <w:p w14:paraId="70CE080E" w14:textId="77777777" w:rsidR="001C6C01" w:rsidRPr="00FE1D98" w:rsidRDefault="001C6C01" w:rsidP="001C6C01">
            <w:pPr>
              <w:spacing w:line="276" w:lineRule="auto"/>
              <w:jc w:val="center"/>
              <w:rPr>
                <w:b/>
                <w:lang w:val="cs-CZ"/>
              </w:rPr>
            </w:pPr>
            <w:r w:rsidRPr="00FE1D98">
              <w:rPr>
                <w:b/>
                <w:lang w:val="cs-CZ"/>
              </w:rPr>
              <w:t>5</w:t>
            </w:r>
          </w:p>
        </w:tc>
        <w:tc>
          <w:tcPr>
            <w:tcW w:w="1796" w:type="dxa"/>
          </w:tcPr>
          <w:p w14:paraId="2B17F54D" w14:textId="77777777" w:rsidR="001C6C01" w:rsidRPr="00FE1D98" w:rsidRDefault="001C6C01" w:rsidP="001C6C01">
            <w:pPr>
              <w:spacing w:line="276" w:lineRule="auto"/>
              <w:rPr>
                <w:lang w:val="cs-CZ"/>
              </w:rPr>
            </w:pPr>
          </w:p>
        </w:tc>
        <w:tc>
          <w:tcPr>
            <w:tcW w:w="2410" w:type="dxa"/>
          </w:tcPr>
          <w:p w14:paraId="512A5A52" w14:textId="77777777" w:rsidR="001C6C01" w:rsidRPr="00FE1D98" w:rsidRDefault="001C6C01" w:rsidP="001C6C01">
            <w:pPr>
              <w:spacing w:line="276" w:lineRule="auto"/>
              <w:rPr>
                <w:lang w:val="cs-CZ"/>
              </w:rPr>
            </w:pPr>
          </w:p>
        </w:tc>
        <w:tc>
          <w:tcPr>
            <w:tcW w:w="2268" w:type="dxa"/>
          </w:tcPr>
          <w:p w14:paraId="60D7E357" w14:textId="77777777" w:rsidR="001C6C01" w:rsidRPr="00FE1D98" w:rsidRDefault="001C6C01" w:rsidP="001C6C01">
            <w:pPr>
              <w:spacing w:line="276" w:lineRule="auto"/>
              <w:rPr>
                <w:lang w:val="cs-CZ"/>
              </w:rPr>
            </w:pPr>
          </w:p>
        </w:tc>
      </w:tr>
      <w:tr w:rsidR="001C6C01" w:rsidRPr="00FE1D98" w14:paraId="42F4113C" w14:textId="77777777" w:rsidTr="009040AE">
        <w:trPr>
          <w:trHeight w:val="464"/>
        </w:trPr>
        <w:tc>
          <w:tcPr>
            <w:tcW w:w="1277" w:type="dxa"/>
            <w:vAlign w:val="center"/>
          </w:tcPr>
          <w:p w14:paraId="1477D747" w14:textId="77777777" w:rsidR="001C6C01" w:rsidRPr="00FE1D98" w:rsidRDefault="001C6C01" w:rsidP="001C6C01">
            <w:pPr>
              <w:spacing w:line="276" w:lineRule="auto"/>
              <w:jc w:val="center"/>
              <w:rPr>
                <w:b/>
                <w:lang w:val="cs-CZ"/>
              </w:rPr>
            </w:pPr>
            <w:r w:rsidRPr="00FE1D98">
              <w:rPr>
                <w:b/>
                <w:lang w:val="cs-CZ"/>
              </w:rPr>
              <w:t>7</w:t>
            </w:r>
          </w:p>
        </w:tc>
        <w:tc>
          <w:tcPr>
            <w:tcW w:w="1796" w:type="dxa"/>
          </w:tcPr>
          <w:p w14:paraId="548A84DA" w14:textId="77777777" w:rsidR="001C6C01" w:rsidRPr="00FE1D98" w:rsidRDefault="001C6C01" w:rsidP="001C6C01">
            <w:pPr>
              <w:spacing w:line="276" w:lineRule="auto"/>
              <w:rPr>
                <w:lang w:val="cs-CZ"/>
              </w:rPr>
            </w:pPr>
          </w:p>
        </w:tc>
        <w:tc>
          <w:tcPr>
            <w:tcW w:w="2410" w:type="dxa"/>
          </w:tcPr>
          <w:p w14:paraId="611772AA" w14:textId="77777777" w:rsidR="001C6C01" w:rsidRPr="00FE1D98" w:rsidRDefault="001C6C01" w:rsidP="001C6C01">
            <w:pPr>
              <w:spacing w:line="276" w:lineRule="auto"/>
              <w:rPr>
                <w:lang w:val="cs-CZ"/>
              </w:rPr>
            </w:pPr>
          </w:p>
        </w:tc>
        <w:tc>
          <w:tcPr>
            <w:tcW w:w="2268" w:type="dxa"/>
          </w:tcPr>
          <w:p w14:paraId="5B96CAEF" w14:textId="77777777" w:rsidR="001C6C01" w:rsidRPr="00FE1D98" w:rsidRDefault="001C6C01" w:rsidP="001C6C01">
            <w:pPr>
              <w:spacing w:line="276" w:lineRule="auto"/>
              <w:rPr>
                <w:lang w:val="cs-CZ"/>
              </w:rPr>
            </w:pPr>
          </w:p>
        </w:tc>
      </w:tr>
      <w:tr w:rsidR="001C6C01" w:rsidRPr="00FE1D98" w14:paraId="188277AF" w14:textId="77777777" w:rsidTr="009040AE">
        <w:trPr>
          <w:trHeight w:val="464"/>
        </w:trPr>
        <w:tc>
          <w:tcPr>
            <w:tcW w:w="1277" w:type="dxa"/>
            <w:vAlign w:val="center"/>
          </w:tcPr>
          <w:p w14:paraId="2845FF8B" w14:textId="77777777" w:rsidR="001C6C01" w:rsidRPr="00FE1D98" w:rsidRDefault="001C6C01" w:rsidP="001C6C01">
            <w:pPr>
              <w:spacing w:line="276" w:lineRule="auto"/>
              <w:jc w:val="center"/>
              <w:rPr>
                <w:b/>
                <w:lang w:val="cs-CZ"/>
              </w:rPr>
            </w:pPr>
            <w:r w:rsidRPr="00FE1D98">
              <w:rPr>
                <w:b/>
                <w:lang w:val="cs-CZ"/>
              </w:rPr>
              <w:t>10</w:t>
            </w:r>
          </w:p>
        </w:tc>
        <w:tc>
          <w:tcPr>
            <w:tcW w:w="1796" w:type="dxa"/>
          </w:tcPr>
          <w:p w14:paraId="20693BAF" w14:textId="77777777" w:rsidR="001C6C01" w:rsidRPr="00FE1D98" w:rsidRDefault="001C6C01" w:rsidP="001C6C01">
            <w:pPr>
              <w:spacing w:line="276" w:lineRule="auto"/>
              <w:rPr>
                <w:lang w:val="cs-CZ"/>
              </w:rPr>
            </w:pPr>
          </w:p>
        </w:tc>
        <w:tc>
          <w:tcPr>
            <w:tcW w:w="2410" w:type="dxa"/>
          </w:tcPr>
          <w:p w14:paraId="0023674B" w14:textId="77777777" w:rsidR="001C6C01" w:rsidRPr="00FE1D98" w:rsidRDefault="001C6C01" w:rsidP="001C6C01">
            <w:pPr>
              <w:spacing w:line="276" w:lineRule="auto"/>
              <w:rPr>
                <w:lang w:val="cs-CZ"/>
              </w:rPr>
            </w:pPr>
          </w:p>
        </w:tc>
        <w:tc>
          <w:tcPr>
            <w:tcW w:w="2268" w:type="dxa"/>
          </w:tcPr>
          <w:p w14:paraId="693E5CFE" w14:textId="77777777" w:rsidR="001C6C01" w:rsidRPr="00FE1D98" w:rsidRDefault="001C6C01" w:rsidP="001C6C01">
            <w:pPr>
              <w:spacing w:line="276" w:lineRule="auto"/>
              <w:rPr>
                <w:lang w:val="cs-CZ"/>
              </w:rPr>
            </w:pPr>
          </w:p>
        </w:tc>
      </w:tr>
      <w:bookmarkEnd w:id="183"/>
    </w:tbl>
    <w:p w14:paraId="60363CA7" w14:textId="77777777" w:rsidR="001C6C01" w:rsidRPr="00FE1D98" w:rsidRDefault="001C6C01" w:rsidP="001C6C01">
      <w:pPr>
        <w:rPr>
          <w:lang w:val="cs-CZ"/>
        </w:rPr>
      </w:pPr>
    </w:p>
    <w:p w14:paraId="1BC1C8D5" w14:textId="77777777" w:rsidR="001C6C01" w:rsidRPr="00FE1D98" w:rsidRDefault="001C6C01" w:rsidP="001C6C01">
      <w:pPr>
        <w:rPr>
          <w:lang w:val="cs-CZ"/>
        </w:rPr>
      </w:pPr>
    </w:p>
    <w:p w14:paraId="74425803" w14:textId="77777777" w:rsidR="001C6C01" w:rsidRPr="00FE1D98" w:rsidRDefault="001C6C01" w:rsidP="001C6C01">
      <w:pPr>
        <w:pStyle w:val="Nadpis2"/>
        <w:rPr>
          <w:lang w:val="cs-CZ"/>
        </w:rPr>
      </w:pPr>
      <w:r w:rsidRPr="00FE1D98">
        <w:rPr>
          <w:lang w:val="cs-CZ"/>
        </w:rPr>
        <w:t xml:space="preserve">Úkol 2: Napište a spusťte program </w:t>
      </w:r>
    </w:p>
    <w:p w14:paraId="3037539E" w14:textId="77777777" w:rsidR="001C6C01" w:rsidRPr="00FE1D98" w:rsidRDefault="001C6C01" w:rsidP="001C6C01">
      <w:pPr>
        <w:rPr>
          <w:lang w:val="cs-CZ"/>
        </w:rPr>
      </w:pPr>
      <w:r w:rsidRPr="00FE1D98">
        <w:rPr>
          <w:lang w:val="cs-CZ"/>
        </w:rPr>
        <w:t xml:space="preserve">Co Edison po spuštění programu udělá? </w:t>
      </w:r>
    </w:p>
    <w:p w14:paraId="558F96DC" w14:textId="77777777" w:rsidR="001C6C01" w:rsidRPr="00FE1D98" w:rsidRDefault="001C6C01" w:rsidP="001C6C01">
      <w:pPr>
        <w:rPr>
          <w:lang w:val="cs-CZ"/>
        </w:rPr>
      </w:pPr>
      <w:r w:rsidRPr="00FE1D98">
        <w:rPr>
          <w:lang w:val="cs-CZ"/>
        </w:rPr>
        <w:t xml:space="preserve">Napište program v </w:t>
      </w:r>
      <w:proofErr w:type="spellStart"/>
      <w:r w:rsidRPr="00FE1D98">
        <w:rPr>
          <w:lang w:val="cs-CZ"/>
        </w:rPr>
        <w:t>EdScratchi</w:t>
      </w:r>
      <w:proofErr w:type="spellEnd"/>
      <w:r w:rsidRPr="00FE1D98">
        <w:rPr>
          <w:lang w:val="cs-CZ"/>
        </w:rPr>
        <w:t xml:space="preserve">. Stáhněte jej do Edisona a spusťte. Sledujte, co se bude dít. Poté zodpovězte následující otázky. </w:t>
      </w:r>
    </w:p>
    <w:p w14:paraId="009B5430" w14:textId="6F1B6DB5" w:rsidR="001C6C01" w:rsidRPr="00FE1D98" w:rsidRDefault="001C6C01" w:rsidP="001C6C01">
      <w:pPr>
        <w:pStyle w:val="Odstavecseseznamem"/>
        <w:numPr>
          <w:ilvl w:val="0"/>
          <w:numId w:val="67"/>
        </w:numPr>
        <w:rPr>
          <w:lang w:val="cs-CZ"/>
        </w:rPr>
      </w:pPr>
      <w:r w:rsidRPr="00FE1D98">
        <w:rPr>
          <w:lang w:val="cs-CZ"/>
        </w:rPr>
        <w:t xml:space="preserve">Co Edison po spuštění programu dělá? Jaký </w:t>
      </w:r>
      <w:r w:rsidR="00147E15">
        <w:rPr>
          <w:lang w:val="cs-CZ"/>
        </w:rPr>
        <w:t>„</w:t>
      </w:r>
      <w:r w:rsidRPr="00FE1D98">
        <w:rPr>
          <w:lang w:val="cs-CZ"/>
        </w:rPr>
        <w:t>tvar</w:t>
      </w:r>
      <w:r w:rsidR="00147E15">
        <w:rPr>
          <w:lang w:val="cs-CZ"/>
        </w:rPr>
        <w:t>“</w:t>
      </w:r>
      <w:r w:rsidRPr="00FE1D98">
        <w:rPr>
          <w:lang w:val="cs-CZ"/>
        </w:rPr>
        <w:t xml:space="preserve"> robot opisuje při jízdě? </w:t>
      </w:r>
    </w:p>
    <w:p w14:paraId="61F955E1" w14:textId="77777777" w:rsidR="001C6C01" w:rsidRPr="00FE1D98" w:rsidRDefault="001C6C01" w:rsidP="001C6C01">
      <w:pPr>
        <w:rPr>
          <w:lang w:val="cs-CZ"/>
        </w:rPr>
      </w:pPr>
      <w:r w:rsidRPr="00FE1D98">
        <w:rPr>
          <w:lang w:val="cs-CZ"/>
        </w:rPr>
        <w:t>________________________________________________________________________________</w:t>
      </w:r>
    </w:p>
    <w:p w14:paraId="35608B88" w14:textId="77777777" w:rsidR="001C6C01" w:rsidRPr="00FE1D98" w:rsidRDefault="001C6C01" w:rsidP="001C6C01">
      <w:pPr>
        <w:rPr>
          <w:lang w:val="cs-CZ"/>
        </w:rPr>
      </w:pPr>
      <w:r w:rsidRPr="00FE1D98">
        <w:rPr>
          <w:lang w:val="cs-CZ"/>
        </w:rPr>
        <w:t>________________________________________________________________________________</w:t>
      </w:r>
    </w:p>
    <w:p w14:paraId="53D5A9D6" w14:textId="77777777" w:rsidR="001C6C01" w:rsidRPr="00FE1D98" w:rsidRDefault="001C6C01" w:rsidP="001C6C01">
      <w:pPr>
        <w:rPr>
          <w:lang w:val="cs-CZ"/>
        </w:rPr>
      </w:pPr>
    </w:p>
    <w:p w14:paraId="46E150E1" w14:textId="3AE9F181" w:rsidR="001C6C01" w:rsidRPr="00FE1D98" w:rsidRDefault="001C6C01" w:rsidP="001C6C01">
      <w:pPr>
        <w:pStyle w:val="Odstavecseseznamem"/>
        <w:numPr>
          <w:ilvl w:val="0"/>
          <w:numId w:val="67"/>
        </w:numPr>
        <w:rPr>
          <w:lang w:val="cs-CZ"/>
        </w:rPr>
      </w:pPr>
      <w:r w:rsidRPr="00FE1D98">
        <w:rPr>
          <w:lang w:val="cs-CZ"/>
        </w:rPr>
        <w:t xml:space="preserve">Podívejte se na kód v programu. Vysvětlete, proč </w:t>
      </w:r>
      <w:r w:rsidR="008404ED">
        <w:rPr>
          <w:lang w:val="cs-CZ"/>
        </w:rPr>
        <w:t xml:space="preserve">při spuštění programu </w:t>
      </w:r>
      <w:r w:rsidRPr="00FE1D98">
        <w:rPr>
          <w:lang w:val="cs-CZ"/>
        </w:rPr>
        <w:t xml:space="preserve">robot jezdí podle </w:t>
      </w:r>
      <w:r w:rsidR="008404ED">
        <w:rPr>
          <w:lang w:val="cs-CZ"/>
        </w:rPr>
        <w:t xml:space="preserve">pozorovaného </w:t>
      </w:r>
      <w:r w:rsidRPr="00FE1D98">
        <w:rPr>
          <w:lang w:val="cs-CZ"/>
        </w:rPr>
        <w:t xml:space="preserve">vzorce. Co v kódu způsobuje, že se robot </w:t>
      </w:r>
      <w:r w:rsidR="008404ED">
        <w:rPr>
          <w:lang w:val="cs-CZ"/>
        </w:rPr>
        <w:t xml:space="preserve">takto </w:t>
      </w:r>
      <w:r w:rsidRPr="00FE1D98">
        <w:rPr>
          <w:lang w:val="cs-CZ"/>
        </w:rPr>
        <w:t>pohybuje?</w:t>
      </w:r>
    </w:p>
    <w:p w14:paraId="4CE8B548" w14:textId="77777777" w:rsidR="001C6C01" w:rsidRPr="00FE1D98" w:rsidRDefault="001C6C01" w:rsidP="001C6C01">
      <w:pPr>
        <w:rPr>
          <w:lang w:val="cs-CZ"/>
        </w:rPr>
      </w:pPr>
      <w:r w:rsidRPr="00FE1D98">
        <w:rPr>
          <w:lang w:val="cs-CZ"/>
        </w:rPr>
        <w:t>________________________________________________________________________________</w:t>
      </w:r>
    </w:p>
    <w:p w14:paraId="167F7A6D" w14:textId="77777777" w:rsidR="001C6C01" w:rsidRPr="00FE1D98" w:rsidRDefault="001C6C01" w:rsidP="001C6C01">
      <w:pPr>
        <w:rPr>
          <w:lang w:val="cs-CZ"/>
        </w:rPr>
      </w:pPr>
      <w:r w:rsidRPr="00FE1D98">
        <w:rPr>
          <w:lang w:val="cs-CZ"/>
        </w:rPr>
        <w:t>________________________________________________________________________________</w:t>
      </w:r>
    </w:p>
    <w:p w14:paraId="33887753" w14:textId="77777777" w:rsidR="001C6C01" w:rsidRPr="00FE1D98" w:rsidRDefault="001C6C01" w:rsidP="001C6C01">
      <w:pPr>
        <w:rPr>
          <w:lang w:val="cs-CZ"/>
        </w:rPr>
      </w:pPr>
      <w:r w:rsidRPr="00FE1D98">
        <w:rPr>
          <w:lang w:val="cs-CZ"/>
        </w:rPr>
        <w:t>________________________________________________________________________________</w:t>
      </w:r>
    </w:p>
    <w:p w14:paraId="155668D2" w14:textId="77777777" w:rsidR="001C6C01" w:rsidRPr="00FE1D98" w:rsidRDefault="001C6C01" w:rsidP="001C6C01">
      <w:pPr>
        <w:rPr>
          <w:lang w:val="cs-CZ"/>
        </w:rPr>
      </w:pPr>
      <w:r w:rsidRPr="00FE1D98">
        <w:rPr>
          <w:lang w:val="cs-CZ"/>
        </w:rPr>
        <w:t>________________________________________________________________________________</w:t>
      </w:r>
    </w:p>
    <w:bookmarkEnd w:id="164"/>
    <w:p w14:paraId="2F000693" w14:textId="77777777" w:rsidR="001C6C01" w:rsidRPr="00FE1D98" w:rsidRDefault="001C6C01" w:rsidP="001C6C01">
      <w:pPr>
        <w:rPr>
          <w:rFonts w:asciiTheme="majorHAnsi" w:eastAsiaTheme="majorEastAsia" w:hAnsiTheme="majorHAnsi" w:cstheme="majorBidi"/>
          <w:color w:val="FF7000"/>
          <w:sz w:val="32"/>
          <w:szCs w:val="32"/>
          <w:lang w:val="cs-CZ"/>
        </w:rPr>
      </w:pPr>
      <w:r w:rsidRPr="00FE1D98">
        <w:rPr>
          <w:lang w:val="cs-CZ"/>
        </w:rPr>
        <w:br w:type="page"/>
      </w:r>
    </w:p>
    <w:p w14:paraId="2F08F76A" w14:textId="77777777" w:rsidR="001C6C01" w:rsidRPr="00FE1D98" w:rsidRDefault="001C6C01" w:rsidP="001C6C01">
      <w:pPr>
        <w:pStyle w:val="Nadpis1"/>
        <w:rPr>
          <w:lang w:val="cs-CZ"/>
        </w:rPr>
      </w:pPr>
      <w:bookmarkStart w:id="184" w:name="_Toc19607212"/>
      <w:r w:rsidRPr="00FE1D98">
        <w:rPr>
          <w:lang w:val="cs-CZ"/>
        </w:rPr>
        <w:lastRenderedPageBreak/>
        <w:t>U5-1.</w:t>
      </w:r>
      <w:proofErr w:type="gramStart"/>
      <w:r w:rsidRPr="00FE1D98">
        <w:rPr>
          <w:lang w:val="cs-CZ"/>
        </w:rPr>
        <w:t>3a</w:t>
      </w:r>
      <w:proofErr w:type="gramEnd"/>
      <w:r w:rsidRPr="00FE1D98">
        <w:rPr>
          <w:lang w:val="cs-CZ"/>
        </w:rPr>
        <w:t xml:space="preserve"> Další výzva: pavouk ve spirále</w:t>
      </w:r>
      <w:bookmarkEnd w:id="184"/>
    </w:p>
    <w:p w14:paraId="06087853" w14:textId="77777777" w:rsidR="001C6C01" w:rsidRPr="00FE1D98" w:rsidRDefault="001C6C01" w:rsidP="001C6C01">
      <w:pPr>
        <w:rPr>
          <w:lang w:val="cs-CZ"/>
        </w:rPr>
      </w:pPr>
      <w:r w:rsidRPr="00FE1D98">
        <w:rPr>
          <w:lang w:val="cs-CZ"/>
        </w:rPr>
        <w:t xml:space="preserve">Někteří pavouci staví pavučiny, které se spirálovitě stáčejí do bodu uprostřed pavučiny. Dokážete naprogramovat Edisona tak, aby jel po spirále do středu, podobně jako když pavouk klade síť? </w:t>
      </w:r>
    </w:p>
    <w:p w14:paraId="0DFCC153" w14:textId="77777777" w:rsidR="001C6C01" w:rsidRPr="00FE1D98" w:rsidRDefault="001C6C01" w:rsidP="001C6C01">
      <w:pPr>
        <w:rPr>
          <w:lang w:val="cs-CZ"/>
        </w:rPr>
      </w:pPr>
      <w:r w:rsidRPr="00FE1D98">
        <w:rPr>
          <w:rFonts w:ascii="Times New Roman" w:hAnsi="Times New Roman" w:cs="Times New Roman"/>
          <w:noProof/>
          <w:color w:val="auto"/>
          <w:sz w:val="24"/>
          <w:szCs w:val="24"/>
          <w:lang w:val="cs-CZ"/>
        </w:rPr>
        <mc:AlternateContent>
          <mc:Choice Requires="wpg">
            <w:drawing>
              <wp:anchor distT="0" distB="0" distL="114300" distR="114300" simplePos="0" relativeHeight="253491200" behindDoc="0" locked="0" layoutInCell="1" allowOverlap="1" wp14:anchorId="53801145" wp14:editId="732353A3">
                <wp:simplePos x="0" y="0"/>
                <wp:positionH relativeFrom="column">
                  <wp:posOffset>3270885</wp:posOffset>
                </wp:positionH>
                <wp:positionV relativeFrom="paragraph">
                  <wp:posOffset>78740</wp:posOffset>
                </wp:positionV>
                <wp:extent cx="2628900" cy="1542415"/>
                <wp:effectExtent l="0" t="0" r="0" b="19685"/>
                <wp:wrapSquare wrapText="bothSides"/>
                <wp:docPr id="621" name="Group 621"/>
                <wp:cNvGraphicFramePr/>
                <a:graphic xmlns:a="http://schemas.openxmlformats.org/drawingml/2006/main">
                  <a:graphicData uri="http://schemas.microsoft.com/office/word/2010/wordprocessingGroup">
                    <wpg:wgp>
                      <wpg:cNvGrpSpPr/>
                      <wpg:grpSpPr>
                        <a:xfrm>
                          <a:off x="0" y="0"/>
                          <a:ext cx="2628900" cy="1542415"/>
                          <a:chOff x="0" y="0"/>
                          <a:chExt cx="2628900" cy="1543033"/>
                        </a:xfrm>
                      </wpg:grpSpPr>
                      <wps:wsp>
                        <wps:cNvPr id="628" name="Text Box 3"/>
                        <wps:cNvSpPr txBox="1">
                          <a:spLocks noChangeArrowheads="1"/>
                        </wps:cNvSpPr>
                        <wps:spPr bwMode="auto">
                          <a:xfrm>
                            <a:off x="0" y="666751"/>
                            <a:ext cx="2615565" cy="876282"/>
                          </a:xfrm>
                          <a:prstGeom prst="roundRect">
                            <a:avLst>
                              <a:gd name="adj" fmla="val 10454"/>
                            </a:avLst>
                          </a:prstGeom>
                          <a:solidFill>
                            <a:srgbClr val="FFFFFF"/>
                          </a:solidFill>
                          <a:ln w="9525">
                            <a:solidFill>
                              <a:schemeClr val="tx1">
                                <a:lumMod val="65000"/>
                                <a:lumOff val="35000"/>
                              </a:schemeClr>
                            </a:solidFill>
                            <a:miter lim="800000"/>
                            <a:headEnd/>
                            <a:tailEnd/>
                          </a:ln>
                        </wps:spPr>
                        <wps:txbx>
                          <w:txbxContent>
                            <w:p w14:paraId="55279F85" w14:textId="77777777" w:rsidR="002A1612" w:rsidRPr="00797C5D" w:rsidRDefault="002A1612" w:rsidP="001C6C01">
                              <w:pPr>
                                <w:rPr>
                                  <w:lang w:val="cs-CZ"/>
                                </w:rPr>
                              </w:pPr>
                              <w:bookmarkStart w:id="185" w:name="_Hlk17705327"/>
                              <w:bookmarkStart w:id="186" w:name="_Hlk17705328"/>
                              <w:bookmarkStart w:id="187" w:name="_Hlk17705329"/>
                              <w:bookmarkStart w:id="188" w:name="_Hlk17705330"/>
                              <w:r w:rsidRPr="00797C5D">
                                <w:rPr>
                                  <w:lang w:val="cs-CZ"/>
                                </w:rPr>
                                <w:t>Inspiraci pro psaní tohoto programu můžete najít v aktivitě U5-1.3.</w:t>
                              </w:r>
                            </w:p>
                            <w:bookmarkEnd w:id="185"/>
                            <w:bookmarkEnd w:id="186"/>
                            <w:bookmarkEnd w:id="187"/>
                            <w:bookmarkEnd w:id="188"/>
                            <w:p w14:paraId="6C1F8742" w14:textId="77777777" w:rsidR="002A1612" w:rsidRPr="00797C5D" w:rsidRDefault="002A1612" w:rsidP="001C6C01">
                              <w:pPr>
                                <w:rPr>
                                  <w:lang w:val="cs-CZ"/>
                                </w:rPr>
                              </w:pPr>
                            </w:p>
                          </w:txbxContent>
                        </wps:txbx>
                        <wps:bodyPr rot="0" vert="horz" wrap="square" lIns="91440" tIns="180000" rIns="91440" bIns="90000" anchor="t" anchorCtr="0">
                          <a:noAutofit/>
                        </wps:bodyPr>
                      </wps:wsp>
                      <wps:wsp>
                        <wps:cNvPr id="662" name="Text Box 2"/>
                        <wps:cNvSpPr txBox="1">
                          <a:spLocks noChangeArrowheads="1"/>
                        </wps:cNvSpPr>
                        <wps:spPr bwMode="auto">
                          <a:xfrm>
                            <a:off x="1009650" y="285750"/>
                            <a:ext cx="1619250" cy="365760"/>
                          </a:xfrm>
                          <a:prstGeom prst="rect">
                            <a:avLst/>
                          </a:prstGeom>
                          <a:noFill/>
                          <a:ln w="9525">
                            <a:noFill/>
                            <a:miter lim="800000"/>
                            <a:headEnd/>
                            <a:tailEnd/>
                          </a:ln>
                        </wps:spPr>
                        <wps:txbx>
                          <w:txbxContent>
                            <w:p w14:paraId="1094D5EE" w14:textId="77777777" w:rsidR="002A1612" w:rsidRDefault="002A1612" w:rsidP="001C6C01">
                              <w:pPr>
                                <w:rPr>
                                  <w:b/>
                                  <w:color w:val="FF7000"/>
                                  <w:sz w:val="28"/>
                                  <w:szCs w:val="28"/>
                                </w:rPr>
                              </w:pPr>
                              <w:proofErr w:type="spellStart"/>
                              <w:r>
                                <w:rPr>
                                  <w:b/>
                                  <w:color w:val="FF7000"/>
                                  <w:sz w:val="28"/>
                                  <w:szCs w:val="28"/>
                                </w:rPr>
                                <w:t>Nápověda</w:t>
                              </w:r>
                              <w:proofErr w:type="spellEnd"/>
                              <w:r>
                                <w:rPr>
                                  <w:b/>
                                  <w:color w:val="FF7000"/>
                                  <w:sz w:val="28"/>
                                  <w:szCs w:val="28"/>
                                </w:rPr>
                                <w:t>!</w:t>
                              </w:r>
                            </w:p>
                            <w:p w14:paraId="38DFD51E" w14:textId="77777777" w:rsidR="002A1612" w:rsidRDefault="002A1612" w:rsidP="001C6C01">
                              <w:pPr>
                                <w:rPr>
                                  <w:b/>
                                  <w:color w:val="FF7000"/>
                                  <w:sz w:val="28"/>
                                  <w:szCs w:val="28"/>
                                </w:rPr>
                              </w:pPr>
                            </w:p>
                          </w:txbxContent>
                        </wps:txbx>
                        <wps:bodyPr rot="0" vert="horz" wrap="square" lIns="91440" tIns="45720" rIns="91440" bIns="45720" anchor="t" anchorCtr="0">
                          <a:noAutofit/>
                        </wps:bodyPr>
                      </wps:wsp>
                      <pic:pic xmlns:pic="http://schemas.openxmlformats.org/drawingml/2006/picture">
                        <pic:nvPicPr>
                          <pic:cNvPr id="667" name="Picture 667"/>
                          <pic:cNvPicPr>
                            <a:picLocks noChangeAspect="1"/>
                          </pic:cNvPicPr>
                        </pic:nvPicPr>
                        <pic:blipFill>
                          <a:blip r:embed="rId99" cstate="print">
                            <a:extLst>
                              <a:ext uri="{28A0092B-C50C-407E-A947-70E740481C1C}">
                                <a14:useLocalDpi xmlns:a14="http://schemas.microsoft.com/office/drawing/2010/main" val="0"/>
                              </a:ext>
                            </a:extLst>
                          </a:blip>
                          <a:stretch>
                            <a:fillRect/>
                          </a:stretch>
                        </pic:blipFill>
                        <pic:spPr>
                          <a:xfrm>
                            <a:off x="209550" y="0"/>
                            <a:ext cx="899795" cy="899795"/>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53801145" id="Group 621" o:spid="_x0000_s1740" style="position:absolute;margin-left:257.55pt;margin-top:6.2pt;width:207pt;height:121.45pt;z-index:253491200" coordsize="26289,1543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">
                <v:roundrect id="Text Box 3" o:spid="_x0000_s1741" style="position:absolute;top:6667;width:26155;height:8763;visibility:visible;mso-wrap-style:square;v-text-anchor:top" arcsize="6851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" strokecolor="#5a5a5a [2109]">
                  <v:stroke joinstyle="miter"/>
                  <v:textbox inset=",5mm,,2.5mm">
                    <w:txbxContent>
                      <w:p w14:paraId="55279F85" w14:textId="77777777" w:rsidR="002A1612" w:rsidRPr="00797C5D" w:rsidRDefault="002A1612" w:rsidP="001C6C01">
                        <w:pPr>
                          <w:rPr>
                            <w:lang w:val="cs-CZ"/>
                          </w:rPr>
                        </w:pPr>
                        <w:bookmarkStart w:id="189" w:name="_Hlk17705327"/>
                        <w:bookmarkStart w:id="190" w:name="_Hlk17705328"/>
                        <w:bookmarkStart w:id="191" w:name="_Hlk17705329"/>
                        <w:bookmarkStart w:id="192" w:name="_Hlk17705330"/>
                        <w:r w:rsidRPr="00797C5D">
                          <w:rPr>
                            <w:lang w:val="cs-CZ"/>
                          </w:rPr>
                          <w:t>Inspiraci pro psaní tohoto programu můžete najít v aktivitě U5-1.3.</w:t>
                        </w:r>
                      </w:p>
                      <w:bookmarkEnd w:id="189"/>
                      <w:bookmarkEnd w:id="190"/>
                      <w:bookmarkEnd w:id="191"/>
                      <w:bookmarkEnd w:id="192"/>
                      <w:p w14:paraId="6C1F8742" w14:textId="77777777" w:rsidR="002A1612" w:rsidRPr="00797C5D" w:rsidRDefault="002A1612" w:rsidP="001C6C01">
                        <w:pPr>
                          <w:rPr>
                            <w:lang w:val="cs-CZ"/>
                          </w:rPr>
                        </w:pPr>
                      </w:p>
                    </w:txbxContent>
                  </v:textbox>
                </v:roundrect>
                <v:shape id="_x0000_s1742" type="#_x0000_t202" style="position:absolute;left:10096;top:2857;width:16193;height:3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" filled="f" stroked="f">
                  <v:textbox>
                    <w:txbxContent>
                      <w:p w14:paraId="1094D5EE" w14:textId="77777777" w:rsidR="002A1612" w:rsidRDefault="002A1612" w:rsidP="001C6C01">
                        <w:pPr>
                          <w:rPr>
                            <w:b/>
                            <w:color w:val="FF7000"/>
                            <w:sz w:val="28"/>
                            <w:szCs w:val="28"/>
                          </w:rPr>
                        </w:pPr>
                        <w:proofErr w:type="spellStart"/>
                        <w:r>
                          <w:rPr>
                            <w:b/>
                            <w:color w:val="FF7000"/>
                            <w:sz w:val="28"/>
                            <w:szCs w:val="28"/>
                          </w:rPr>
                          <w:t>Nápověda</w:t>
                        </w:r>
                        <w:proofErr w:type="spellEnd"/>
                        <w:r>
                          <w:rPr>
                            <w:b/>
                            <w:color w:val="FF7000"/>
                            <w:sz w:val="28"/>
                            <w:szCs w:val="28"/>
                          </w:rPr>
                          <w:t>!</w:t>
                        </w:r>
                      </w:p>
                      <w:p w14:paraId="38DFD51E" w14:textId="77777777" w:rsidR="002A1612" w:rsidRDefault="002A1612" w:rsidP="001C6C01">
                        <w:pPr>
                          <w:rPr>
                            <w:b/>
                            <w:color w:val="FF7000"/>
                            <w:sz w:val="28"/>
                            <w:szCs w:val="28"/>
                          </w:rPr>
                        </w:pPr>
                      </w:p>
                    </w:txbxContent>
                  </v:textbox>
                </v:shape>
                <v:shape id="Picture 667" o:spid="_x0000_s1743" type="#_x0000_t75" style="position:absolute;left:2095;width:8998;height:89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">
                  <v:imagedata r:id="rId100" o:title=""/>
                </v:shape>
                <w10:wrap type="square"/>
              </v:group>
            </w:pict>
          </mc:Fallback>
        </mc:AlternateContent>
      </w:r>
    </w:p>
    <w:p w14:paraId="34915755" w14:textId="77777777" w:rsidR="001C6C01" w:rsidRPr="00FE1D98" w:rsidRDefault="001C6C01" w:rsidP="001C6C01">
      <w:pPr>
        <w:pStyle w:val="Nadpis2"/>
        <w:rPr>
          <w:lang w:val="cs-CZ"/>
        </w:rPr>
      </w:pPr>
      <w:r w:rsidRPr="00FE1D98">
        <w:rPr>
          <w:lang w:val="cs-CZ"/>
        </w:rPr>
        <w:t>Co máte dělat</w:t>
      </w:r>
    </w:p>
    <w:p w14:paraId="46D02AF9" w14:textId="77777777" w:rsidR="001C6C01" w:rsidRPr="00FE1D98" w:rsidRDefault="001C6C01" w:rsidP="001C6C01">
      <w:pPr>
        <w:rPr>
          <w:lang w:val="cs-CZ"/>
        </w:rPr>
      </w:pPr>
      <w:r w:rsidRPr="00FE1D98">
        <w:rPr>
          <w:lang w:val="cs-CZ"/>
        </w:rPr>
        <w:t>Napište v </w:t>
      </w:r>
      <w:proofErr w:type="spellStart"/>
      <w:r w:rsidRPr="00FE1D98">
        <w:rPr>
          <w:lang w:val="cs-CZ"/>
        </w:rPr>
        <w:t>EdScratchi</w:t>
      </w:r>
      <w:proofErr w:type="spellEnd"/>
      <w:r w:rsidRPr="00FE1D98">
        <w:rPr>
          <w:lang w:val="cs-CZ"/>
        </w:rPr>
        <w:t xml:space="preserve"> program, který umožní Edisonovi jet po spirále směrem do středu. Edison by měl jet, pak zatočit, pak opět </w:t>
      </w:r>
      <w:proofErr w:type="gramStart"/>
      <w:r w:rsidRPr="00FE1D98">
        <w:rPr>
          <w:lang w:val="cs-CZ"/>
        </w:rPr>
        <w:t>jet</w:t>
      </w:r>
      <w:proofErr w:type="gramEnd"/>
      <w:r w:rsidRPr="00FE1D98">
        <w:rPr>
          <w:lang w:val="cs-CZ"/>
        </w:rPr>
        <w:t xml:space="preserve"> a tak stále dokola, dokud nedojede do středu spirály. </w:t>
      </w:r>
    </w:p>
    <w:p w14:paraId="3B0D7D28" w14:textId="77777777" w:rsidR="001C6C01" w:rsidRPr="00FE1D98" w:rsidRDefault="001C6C01" w:rsidP="001C6C01">
      <w:pPr>
        <w:rPr>
          <w:lang w:val="cs-CZ"/>
        </w:rPr>
      </w:pPr>
      <w:r w:rsidRPr="00FE1D98">
        <w:rPr>
          <w:lang w:val="cs-CZ"/>
        </w:rPr>
        <w:t>Váš program by měl pomocí proměnné ř</w:t>
      </w:r>
      <w:r>
        <w:rPr>
          <w:lang w:val="cs-CZ"/>
        </w:rPr>
        <w:t>í</w:t>
      </w:r>
      <w:r w:rsidRPr="00FE1D98">
        <w:rPr>
          <w:lang w:val="cs-CZ"/>
        </w:rPr>
        <w:t xml:space="preserve">dit, jakou vzdálenost Edison pokaždé ujede. </w:t>
      </w:r>
    </w:p>
    <w:p w14:paraId="0F873430" w14:textId="77777777" w:rsidR="001C6C01" w:rsidRPr="00FE1D98" w:rsidRDefault="001C6C01" w:rsidP="001C6C01">
      <w:pPr>
        <w:rPr>
          <w:lang w:val="cs-CZ"/>
        </w:rPr>
      </w:pPr>
      <w:r w:rsidRPr="00FE1D98">
        <w:rPr>
          <w:lang w:val="cs-CZ"/>
        </w:rPr>
        <w:t xml:space="preserve">Zamyslete se nad tím, jak daleko má Edison v každém úseku jet v porovnání s předchozím úsekem. Rovněž budete muset rozhodnout, jak moc má Edison mezi jednotlivými úseky zatočit. </w:t>
      </w:r>
    </w:p>
    <w:p w14:paraId="50E9C1F2" w14:textId="77777777" w:rsidR="001C6C01" w:rsidRPr="00FE1D98" w:rsidRDefault="001C6C01" w:rsidP="001C6C01">
      <w:pPr>
        <w:rPr>
          <w:lang w:val="cs-CZ"/>
        </w:rPr>
      </w:pPr>
      <w:r w:rsidRPr="00FE1D98">
        <w:rPr>
          <w:lang w:val="cs-CZ"/>
        </w:rPr>
        <w:t xml:space="preserve">Stáhněte svůj program do Edisona a vyzkoušejte jej. Experimentujte s různými hodnotami vstupů a zjistěte, která funguje nejlépe. </w:t>
      </w:r>
    </w:p>
    <w:p w14:paraId="32C236B5" w14:textId="77777777" w:rsidR="001C6C01" w:rsidRPr="00FE1D98" w:rsidRDefault="001C6C01" w:rsidP="001C6C01">
      <w:pPr>
        <w:pStyle w:val="Nadpis2"/>
        <w:rPr>
          <w:lang w:val="cs-CZ"/>
        </w:rPr>
      </w:pPr>
    </w:p>
    <w:p w14:paraId="5FB996C4" w14:textId="77777777" w:rsidR="001C6C01" w:rsidRPr="00FE1D98" w:rsidRDefault="001C6C01" w:rsidP="001C6C01">
      <w:pPr>
        <w:pStyle w:val="Nadpis2"/>
        <w:rPr>
          <w:lang w:val="cs-CZ"/>
        </w:rPr>
      </w:pPr>
      <w:r w:rsidRPr="00FE1D98">
        <w:rPr>
          <w:lang w:val="cs-CZ"/>
        </w:rPr>
        <w:t>Mini výzva!</w:t>
      </w:r>
    </w:p>
    <w:p w14:paraId="6DD9D550" w14:textId="0084C564" w:rsidR="001C6C01" w:rsidRPr="00FE1D98" w:rsidRDefault="001C6C01" w:rsidP="001C6C01">
      <w:pPr>
        <w:rPr>
          <w:lang w:val="cs-CZ"/>
        </w:rPr>
      </w:pPr>
      <w:r w:rsidRPr="00FE1D98">
        <w:rPr>
          <w:noProof/>
          <w:lang w:val="cs-CZ"/>
        </w:rPr>
        <w:drawing>
          <wp:anchor distT="0" distB="0" distL="114300" distR="114300" simplePos="0" relativeHeight="253497344" behindDoc="0" locked="0" layoutInCell="1" allowOverlap="1" wp14:anchorId="2D4C90AC" wp14:editId="6D56E515">
            <wp:simplePos x="0" y="0"/>
            <wp:positionH relativeFrom="column">
              <wp:posOffset>70938</wp:posOffset>
            </wp:positionH>
            <wp:positionV relativeFrom="paragraph">
              <wp:posOffset>556895</wp:posOffset>
            </wp:positionV>
            <wp:extent cx="5545777" cy="4382675"/>
            <wp:effectExtent l="0" t="0" r="0" b="0"/>
            <wp:wrapNone/>
            <wp:docPr id="995" name="Picture 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 name="Jazz up_spider.jpg"/>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5545777" cy="4382675"/>
                    </a:xfrm>
                    <a:prstGeom prst="rect">
                      <a:avLst/>
                    </a:prstGeom>
                  </pic:spPr>
                </pic:pic>
              </a:graphicData>
            </a:graphic>
            <wp14:sizeRelH relativeFrom="margin">
              <wp14:pctWidth>0</wp14:pctWidth>
            </wp14:sizeRelH>
            <wp14:sizeRelV relativeFrom="margin">
              <wp14:pctHeight>0</wp14:pctHeight>
            </wp14:sizeRelV>
          </wp:anchor>
        </w:drawing>
      </w:r>
      <w:r w:rsidRPr="00FE1D98">
        <w:rPr>
          <w:lang w:val="cs-CZ"/>
        </w:rPr>
        <w:t xml:space="preserve">Dokážete přimět Edisona, aby za sebou zanechával při jízdě </w:t>
      </w:r>
      <w:r w:rsidR="002A304E">
        <w:rPr>
          <w:lang w:val="cs-CZ"/>
        </w:rPr>
        <w:t>„</w:t>
      </w:r>
      <w:r w:rsidRPr="00FE1D98">
        <w:rPr>
          <w:lang w:val="cs-CZ"/>
        </w:rPr>
        <w:t>lepkavou pavoučí síť</w:t>
      </w:r>
      <w:r w:rsidR="002A304E">
        <w:rPr>
          <w:lang w:val="cs-CZ"/>
        </w:rPr>
        <w:t>“</w:t>
      </w:r>
      <w:r w:rsidRPr="00FE1D98">
        <w:rPr>
          <w:lang w:val="cs-CZ"/>
        </w:rPr>
        <w:t>? Síť vyrobte např. z vlákna nebo niti. Zkuste vymyslet řešení tak, aby za sebou Edison při jízdě zanechával pavoučí síť.</w:t>
      </w:r>
    </w:p>
    <w:p w14:paraId="58D93E6B" w14:textId="77777777" w:rsidR="001C6C01" w:rsidRPr="00FE1D98" w:rsidRDefault="001C6C01" w:rsidP="001C6C01">
      <w:pPr>
        <w:rPr>
          <w:lang w:val="cs-CZ"/>
        </w:rPr>
      </w:pPr>
      <w:r w:rsidRPr="00FE1D98">
        <w:rPr>
          <w:lang w:val="cs-CZ"/>
        </w:rPr>
        <w:t xml:space="preserve"> </w:t>
      </w:r>
      <w:r w:rsidRPr="00FE1D98">
        <w:rPr>
          <w:lang w:val="cs-CZ"/>
        </w:rPr>
        <w:br w:type="page"/>
      </w:r>
    </w:p>
    <w:p w14:paraId="213C7F7E" w14:textId="77777777" w:rsidR="001C6C01" w:rsidRPr="00FE1D98" w:rsidRDefault="001C6C01" w:rsidP="001C6C01">
      <w:pPr>
        <w:rPr>
          <w:lang w:val="cs-CZ"/>
        </w:rPr>
      </w:pPr>
    </w:p>
    <w:p w14:paraId="28F3B87A" w14:textId="77777777" w:rsidR="001C6C01" w:rsidRPr="00FE1D98" w:rsidRDefault="001C6C01" w:rsidP="001C6C01">
      <w:pPr>
        <w:pStyle w:val="Nadpis1"/>
        <w:rPr>
          <w:lang w:val="cs-CZ"/>
        </w:rPr>
      </w:pPr>
      <w:bookmarkStart w:id="193" w:name="_Toc19607213"/>
      <w:r w:rsidRPr="00FE1D98">
        <w:rPr>
          <w:lang w:val="cs-CZ"/>
        </w:rPr>
        <w:t>U5-1.4 Prozkoumejte používání proměnných s daty ze senzorů</w:t>
      </w:r>
      <w:bookmarkEnd w:id="193"/>
    </w:p>
    <w:p w14:paraId="28F8E089" w14:textId="78BE9230" w:rsidR="001C6C01" w:rsidRPr="00FE1D98" w:rsidRDefault="001C6C01" w:rsidP="001C6C01">
      <w:pPr>
        <w:rPr>
          <w:lang w:val="cs-CZ"/>
        </w:rPr>
      </w:pPr>
      <w:r w:rsidRPr="00FE1D98">
        <w:rPr>
          <w:lang w:val="cs-CZ"/>
        </w:rPr>
        <w:t>Jedním z nejzajímavějších způsobů použití proměnných v </w:t>
      </w:r>
      <w:proofErr w:type="spellStart"/>
      <w:r w:rsidRPr="00FE1D98">
        <w:rPr>
          <w:lang w:val="cs-CZ"/>
        </w:rPr>
        <w:t>EdScratchi</w:t>
      </w:r>
      <w:proofErr w:type="spellEnd"/>
      <w:r w:rsidRPr="00FE1D98">
        <w:rPr>
          <w:lang w:val="cs-CZ"/>
        </w:rPr>
        <w:t xml:space="preserve"> je</w:t>
      </w:r>
      <w:r w:rsidR="00481660">
        <w:rPr>
          <w:lang w:val="cs-CZ"/>
        </w:rPr>
        <w:t xml:space="preserve"> </w:t>
      </w:r>
      <w:r w:rsidRPr="00FE1D98">
        <w:rPr>
          <w:lang w:val="cs-CZ"/>
        </w:rPr>
        <w:t>uložení a využití dat z</w:t>
      </w:r>
      <w:r w:rsidR="00C97903">
        <w:rPr>
          <w:lang w:val="cs-CZ"/>
        </w:rPr>
        <w:t> </w:t>
      </w:r>
      <w:r w:rsidRPr="00FE1D98">
        <w:rPr>
          <w:lang w:val="cs-CZ"/>
        </w:rPr>
        <w:t>Edisonových senzorů. Protože všechny Edisonovy senzory odesílají Edisonovi zpět data jako hodnoty, můžete uložit hodnotu ze senzoru do proměnné</w:t>
      </w:r>
      <w:r w:rsidRPr="00FE1D98">
        <w:rPr>
          <w:noProof/>
          <w:lang w:val="cs-CZ"/>
        </w:rPr>
        <mc:AlternateContent>
          <mc:Choice Requires="wpg">
            <w:drawing>
              <wp:anchor distT="0" distB="0" distL="114300" distR="114300" simplePos="0" relativeHeight="253492224" behindDoc="0" locked="0" layoutInCell="1" allowOverlap="1" wp14:anchorId="399F4539" wp14:editId="2E2F7972">
                <wp:simplePos x="0" y="0"/>
                <wp:positionH relativeFrom="column">
                  <wp:posOffset>3488690</wp:posOffset>
                </wp:positionH>
                <wp:positionV relativeFrom="paragraph">
                  <wp:posOffset>8255</wp:posOffset>
                </wp:positionV>
                <wp:extent cx="2615565" cy="1576070"/>
                <wp:effectExtent l="0" t="0" r="13335" b="24130"/>
                <wp:wrapSquare wrapText="bothSides"/>
                <wp:docPr id="670" name="Group 670"/>
                <wp:cNvGraphicFramePr/>
                <a:graphic xmlns:a="http://schemas.openxmlformats.org/drawingml/2006/main">
                  <a:graphicData uri="http://schemas.microsoft.com/office/word/2010/wordprocessingGroup">
                    <wpg:wgp>
                      <wpg:cNvGrpSpPr/>
                      <wpg:grpSpPr>
                        <a:xfrm>
                          <a:off x="0" y="0"/>
                          <a:ext cx="2615565" cy="1576070"/>
                          <a:chOff x="0" y="0"/>
                          <a:chExt cx="2615565" cy="1576273"/>
                        </a:xfrm>
                      </wpg:grpSpPr>
                      <wps:wsp>
                        <wps:cNvPr id="561" name="Text Box 561"/>
                        <wps:cNvSpPr txBox="1">
                          <a:spLocks noChangeArrowheads="1"/>
                        </wps:cNvSpPr>
                        <wps:spPr bwMode="auto">
                          <a:xfrm>
                            <a:off x="0" y="665683"/>
                            <a:ext cx="2615565" cy="910590"/>
                          </a:xfrm>
                          <a:prstGeom prst="roundRect">
                            <a:avLst>
                              <a:gd name="adj" fmla="val 10454"/>
                            </a:avLst>
                          </a:prstGeom>
                          <a:solidFill>
                            <a:srgbClr val="FFFFFF"/>
                          </a:solidFill>
                          <a:ln w="9525">
                            <a:solidFill>
                              <a:schemeClr val="tx1">
                                <a:lumMod val="65000"/>
                                <a:lumOff val="35000"/>
                              </a:schemeClr>
                            </a:solidFill>
                            <a:miter lim="800000"/>
                            <a:headEnd/>
                            <a:tailEnd/>
                          </a:ln>
                        </wps:spPr>
                        <wps:txbx>
                          <w:txbxContent>
                            <w:p w14:paraId="7DFFA893" w14:textId="77777777" w:rsidR="002A1612" w:rsidRPr="00797C5D" w:rsidRDefault="002A1612" w:rsidP="001C6C01">
                              <w:pPr>
                                <w:rPr>
                                  <w:lang w:val="cs-CZ"/>
                                </w:rPr>
                              </w:pPr>
                              <w:r w:rsidRPr="00797C5D">
                                <w:rPr>
                                  <w:lang w:val="cs-CZ"/>
                                </w:rPr>
                                <w:t>Proměnná (</w:t>
                              </w:r>
                              <w:proofErr w:type="spellStart"/>
                              <w:r w:rsidRPr="00797C5D">
                                <w:rPr>
                                  <w:color w:val="FF7000"/>
                                  <w:lang w:val="cs-CZ"/>
                                </w:rPr>
                                <w:t>variable</w:t>
                              </w:r>
                              <w:proofErr w:type="spellEnd"/>
                              <w:r w:rsidRPr="00797C5D">
                                <w:rPr>
                                  <w:color w:val="FF7000"/>
                                  <w:lang w:val="cs-CZ"/>
                                </w:rPr>
                                <w:t>)</w:t>
                              </w:r>
                              <w:r w:rsidRPr="00797C5D">
                                <w:rPr>
                                  <w:lang w:val="cs-CZ"/>
                                </w:rPr>
                                <w:t xml:space="preserve"> je část paměti používaná k uložení informace v programu.</w:t>
                              </w:r>
                            </w:p>
                            <w:p w14:paraId="53F316F2" w14:textId="77777777" w:rsidR="002A1612" w:rsidRPr="00797C5D" w:rsidRDefault="002A1612" w:rsidP="001C6C01">
                              <w:pPr>
                                <w:rPr>
                                  <w:lang w:val="cs-CZ"/>
                                </w:rPr>
                              </w:pPr>
                            </w:p>
                          </w:txbxContent>
                        </wps:txbx>
                        <wps:bodyPr rot="0" vert="horz" wrap="square" lIns="91440" tIns="180000" rIns="91440" bIns="90000" anchor="t" anchorCtr="0">
                          <a:noAutofit/>
                        </wps:bodyPr>
                      </wps:wsp>
                      <wps:wsp>
                        <wps:cNvPr id="668" name="Text Box 2"/>
                        <wps:cNvSpPr txBox="1">
                          <a:spLocks noChangeArrowheads="1"/>
                        </wps:cNvSpPr>
                        <wps:spPr bwMode="auto">
                          <a:xfrm>
                            <a:off x="1027785" y="285293"/>
                            <a:ext cx="1485900" cy="365760"/>
                          </a:xfrm>
                          <a:prstGeom prst="rect">
                            <a:avLst/>
                          </a:prstGeom>
                          <a:noFill/>
                          <a:ln w="9525">
                            <a:noFill/>
                            <a:miter lim="800000"/>
                            <a:headEnd/>
                            <a:tailEnd/>
                          </a:ln>
                        </wps:spPr>
                        <wps:txbx>
                          <w:txbxContent>
                            <w:p w14:paraId="2FC43262" w14:textId="77777777" w:rsidR="002A1612" w:rsidRPr="00D31915" w:rsidRDefault="002A1612" w:rsidP="001C6C01">
                              <w:pPr>
                                <w:rPr>
                                  <w:b/>
                                  <w:color w:val="FF7000"/>
                                  <w:sz w:val="28"/>
                                  <w:szCs w:val="28"/>
                                </w:rPr>
                              </w:pPr>
                              <w:proofErr w:type="spellStart"/>
                              <w:r>
                                <w:rPr>
                                  <w:b/>
                                  <w:color w:val="FF7000"/>
                                  <w:sz w:val="28"/>
                                  <w:szCs w:val="28"/>
                                </w:rPr>
                                <w:t>Nezapomeňte</w:t>
                              </w:r>
                              <w:proofErr w:type="spellEnd"/>
                            </w:p>
                            <w:p w14:paraId="14CDA5BB" w14:textId="77777777" w:rsidR="002A1612" w:rsidRPr="00D31915" w:rsidRDefault="002A1612" w:rsidP="001C6C01">
                              <w:pPr>
                                <w:rPr>
                                  <w:b/>
                                  <w:color w:val="FF7000"/>
                                  <w:sz w:val="28"/>
                                  <w:szCs w:val="28"/>
                                </w:rPr>
                              </w:pPr>
                            </w:p>
                          </w:txbxContent>
                        </wps:txbx>
                        <wps:bodyPr rot="0" vert="horz" wrap="square" lIns="91440" tIns="45720" rIns="91440" bIns="45720" anchor="t" anchorCtr="0">
                          <a:noAutofit/>
                        </wps:bodyPr>
                      </wps:wsp>
                      <pic:pic xmlns:pic="http://schemas.openxmlformats.org/drawingml/2006/picture">
                        <pic:nvPicPr>
                          <pic:cNvPr id="669" name="Picture 669"/>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208483" y="0"/>
                            <a:ext cx="899795" cy="899795"/>
                          </a:xfrm>
                          <a:prstGeom prst="rect">
                            <a:avLst/>
                          </a:prstGeom>
                        </pic:spPr>
                      </pic:pic>
                    </wpg:wgp>
                  </a:graphicData>
                </a:graphic>
              </wp:anchor>
            </w:drawing>
          </mc:Choice>
          <mc:Fallback>
            <w:pict>
              <v:group w14:anchorId="399F4539" id="Group 670" o:spid="_x0000_s1744" style="position:absolute;margin-left:274.7pt;margin-top:.65pt;width:205.95pt;height:124.1pt;z-index:253492224" coordsize="26155,1576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">
                <v:roundrect id="Text Box 561" o:spid="_x0000_s1745" style="position:absolute;top:6656;width:26155;height:9106;visibility:visible;mso-wrap-style:square;v-text-anchor:top" arcsize="6851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" strokecolor="#5a5a5a [2109]">
                  <v:stroke joinstyle="miter"/>
                  <v:textbox inset=",5mm,,2.5mm">
                    <w:txbxContent>
                      <w:p w14:paraId="7DFFA893" w14:textId="77777777" w:rsidR="002A1612" w:rsidRPr="00797C5D" w:rsidRDefault="002A1612" w:rsidP="001C6C01">
                        <w:pPr>
                          <w:rPr>
                            <w:lang w:val="cs-CZ"/>
                          </w:rPr>
                        </w:pPr>
                        <w:r w:rsidRPr="00797C5D">
                          <w:rPr>
                            <w:lang w:val="cs-CZ"/>
                          </w:rPr>
                          <w:t>Proměnná (</w:t>
                        </w:r>
                        <w:proofErr w:type="spellStart"/>
                        <w:r w:rsidRPr="00797C5D">
                          <w:rPr>
                            <w:color w:val="FF7000"/>
                            <w:lang w:val="cs-CZ"/>
                          </w:rPr>
                          <w:t>variable</w:t>
                        </w:r>
                        <w:proofErr w:type="spellEnd"/>
                        <w:r w:rsidRPr="00797C5D">
                          <w:rPr>
                            <w:color w:val="FF7000"/>
                            <w:lang w:val="cs-CZ"/>
                          </w:rPr>
                          <w:t>)</w:t>
                        </w:r>
                        <w:r w:rsidRPr="00797C5D">
                          <w:rPr>
                            <w:lang w:val="cs-CZ"/>
                          </w:rPr>
                          <w:t xml:space="preserve"> je část paměti používaná k uložení informace v programu.</w:t>
                        </w:r>
                      </w:p>
                      <w:p w14:paraId="53F316F2" w14:textId="77777777" w:rsidR="002A1612" w:rsidRPr="00797C5D" w:rsidRDefault="002A1612" w:rsidP="001C6C01">
                        <w:pPr>
                          <w:rPr>
                            <w:lang w:val="cs-CZ"/>
                          </w:rPr>
                        </w:pPr>
                      </w:p>
                    </w:txbxContent>
                  </v:textbox>
                </v:roundrect>
                <v:shape id="_x0000_s1746" type="#_x0000_t202" style="position:absolute;left:10277;top:2852;width:14859;height:3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" filled="f" stroked="f">
                  <v:textbox>
                    <w:txbxContent>
                      <w:p w14:paraId="2FC43262" w14:textId="77777777" w:rsidR="002A1612" w:rsidRPr="00D31915" w:rsidRDefault="002A1612" w:rsidP="001C6C01">
                        <w:pPr>
                          <w:rPr>
                            <w:b/>
                            <w:color w:val="FF7000"/>
                            <w:sz w:val="28"/>
                            <w:szCs w:val="28"/>
                          </w:rPr>
                        </w:pPr>
                        <w:proofErr w:type="spellStart"/>
                        <w:r>
                          <w:rPr>
                            <w:b/>
                            <w:color w:val="FF7000"/>
                            <w:sz w:val="28"/>
                            <w:szCs w:val="28"/>
                          </w:rPr>
                          <w:t>Nezapomeňte</w:t>
                        </w:r>
                        <w:proofErr w:type="spellEnd"/>
                      </w:p>
                      <w:p w14:paraId="14CDA5BB" w14:textId="77777777" w:rsidR="002A1612" w:rsidRPr="00D31915" w:rsidRDefault="002A1612" w:rsidP="001C6C01">
                        <w:pPr>
                          <w:rPr>
                            <w:b/>
                            <w:color w:val="FF7000"/>
                            <w:sz w:val="28"/>
                            <w:szCs w:val="28"/>
                          </w:rPr>
                        </w:pPr>
                      </w:p>
                    </w:txbxContent>
                  </v:textbox>
                </v:shape>
                <v:shape id="Picture 669" o:spid="_x0000_s1747" type="#_x0000_t75" style="position:absolute;left:2084;width:8998;height:89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">
                  <v:imagedata r:id="rId49" o:title=""/>
                </v:shape>
                <w10:wrap type="square"/>
              </v:group>
            </w:pict>
          </mc:Fallback>
        </mc:AlternateContent>
      </w:r>
      <w:r w:rsidRPr="00FE1D98">
        <w:rPr>
          <w:lang w:val="cs-CZ"/>
        </w:rPr>
        <w:t>. Data ze senzoru můžete také použít k ovlivnění proměnné, například ke zvýšení proměnné pokaždé, když senzor něco detekuje. Společným použitím proměnných a senzorů v</w:t>
      </w:r>
      <w:r w:rsidR="009A625F">
        <w:rPr>
          <w:lang w:val="cs-CZ"/>
        </w:rPr>
        <w:t> </w:t>
      </w:r>
      <w:r w:rsidRPr="00FE1D98">
        <w:rPr>
          <w:lang w:val="cs-CZ"/>
        </w:rPr>
        <w:t>programu můžeme přimět Edisona, aby různými způsoby reagoval na různá data ze senzorů.</w:t>
      </w:r>
    </w:p>
    <w:p w14:paraId="6ECAB4CB" w14:textId="3DA07ECF" w:rsidR="001C6C01" w:rsidRPr="00FE1D98" w:rsidRDefault="001C6C01" w:rsidP="001C6C01">
      <w:pPr>
        <w:rPr>
          <w:lang w:val="cs-CZ"/>
        </w:rPr>
      </w:pPr>
      <w:r w:rsidRPr="00FE1D98">
        <w:rPr>
          <w:lang w:val="cs-CZ"/>
        </w:rPr>
        <w:t xml:space="preserve">Vyzkoušejme si použití proměnné z Edisonova senzoru pro sledování čáry </w:t>
      </w:r>
      <w:r w:rsidR="007822F1">
        <w:rPr>
          <w:lang w:val="cs-CZ"/>
        </w:rPr>
        <w:t>–naprogramujeme</w:t>
      </w:r>
      <w:r w:rsidRPr="00FE1D98">
        <w:rPr>
          <w:lang w:val="cs-CZ"/>
        </w:rPr>
        <w:t xml:space="preserve"> Edisona tak, aby jel, </w:t>
      </w:r>
      <w:r w:rsidR="007822F1">
        <w:rPr>
          <w:lang w:val="cs-CZ"/>
        </w:rPr>
        <w:t>dokud ne</w:t>
      </w:r>
      <w:r w:rsidRPr="00FE1D98">
        <w:rPr>
          <w:lang w:val="cs-CZ"/>
        </w:rPr>
        <w:t xml:space="preserve">detekuje čtyři černé čáry. </w:t>
      </w:r>
    </w:p>
    <w:p w14:paraId="5A520121" w14:textId="77777777" w:rsidR="001C6C01" w:rsidRPr="00FE1D98" w:rsidRDefault="001C6C01" w:rsidP="001C6C01">
      <w:pPr>
        <w:pStyle w:val="Nadpis2"/>
        <w:rPr>
          <w:lang w:val="cs-CZ"/>
        </w:rPr>
      </w:pPr>
      <w:r w:rsidRPr="00FE1D98">
        <w:rPr>
          <w:lang w:val="cs-CZ"/>
        </w:rPr>
        <w:t>Co máte dělat</w:t>
      </w:r>
    </w:p>
    <w:p w14:paraId="170230EC" w14:textId="77777777" w:rsidR="001C6C01" w:rsidRPr="00FE1D98" w:rsidRDefault="001C6C01" w:rsidP="001C6C01">
      <w:pPr>
        <w:rPr>
          <w:lang w:val="cs-CZ"/>
        </w:rPr>
      </w:pPr>
      <w:r w:rsidRPr="00FE1D98">
        <w:rPr>
          <w:lang w:val="cs-CZ"/>
        </w:rPr>
        <w:t xml:space="preserve">Pomocí Edisonova senzoru pro sledování čáry můžete vytvořit program, který Edisonovi řekne, aby jel, dokud nenarazí na černou čáru. V této aktivitě musíte přimět robota, aby přejel přes několik </w:t>
      </w:r>
      <w:r>
        <w:rPr>
          <w:lang w:val="cs-CZ"/>
        </w:rPr>
        <w:t>černých</w:t>
      </w:r>
      <w:r w:rsidRPr="00FE1D98">
        <w:rPr>
          <w:lang w:val="cs-CZ"/>
        </w:rPr>
        <w:t xml:space="preserve"> ča</w:t>
      </w:r>
      <w:r>
        <w:rPr>
          <w:lang w:val="cs-CZ"/>
        </w:rPr>
        <w:t>r</w:t>
      </w:r>
      <w:r w:rsidRPr="00FE1D98">
        <w:rPr>
          <w:lang w:val="cs-CZ"/>
        </w:rPr>
        <w:t xml:space="preserve"> a zastavil teprve tehdy, až detekuje čtvrtou černou čáru. </w:t>
      </w:r>
    </w:p>
    <w:p w14:paraId="4A1B90B8" w14:textId="77777777" w:rsidR="001C6C01" w:rsidRPr="00FE1D98" w:rsidRDefault="001C6C01" w:rsidP="001C6C01">
      <w:pPr>
        <w:rPr>
          <w:lang w:val="cs-CZ"/>
        </w:rPr>
      </w:pPr>
      <w:r w:rsidRPr="00FE1D98">
        <w:rPr>
          <w:noProof/>
          <w:lang w:val="cs-CZ"/>
        </w:rPr>
        <w:drawing>
          <wp:anchor distT="0" distB="0" distL="114300" distR="114300" simplePos="0" relativeHeight="253493248" behindDoc="0" locked="0" layoutInCell="1" allowOverlap="1" wp14:anchorId="6E52C6CE" wp14:editId="78A1B61B">
            <wp:simplePos x="0" y="0"/>
            <wp:positionH relativeFrom="column">
              <wp:posOffset>275590</wp:posOffset>
            </wp:positionH>
            <wp:positionV relativeFrom="paragraph">
              <wp:posOffset>335280</wp:posOffset>
            </wp:positionV>
            <wp:extent cx="5362575" cy="1733550"/>
            <wp:effectExtent l="19050" t="19050" r="28575" b="19050"/>
            <wp:wrapTopAndBottom/>
            <wp:docPr id="671" name="Picture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 name="U5-1.4_4 lines.PNG"/>
                    <pic:cNvPicPr/>
                  </pic:nvPicPr>
                  <pic:blipFill>
                    <a:blip r:embed="rId210">
                      <a:extLst>
                        <a:ext uri="{28A0092B-C50C-407E-A947-70E740481C1C}">
                          <a14:useLocalDpi xmlns:a14="http://schemas.microsoft.com/office/drawing/2010/main" val="0"/>
                        </a:ext>
                      </a:extLst>
                    </a:blip>
                    <a:stretch>
                      <a:fillRect/>
                    </a:stretch>
                  </pic:blipFill>
                  <pic:spPr bwMode="auto">
                    <a:xfrm>
                      <a:off x="0" y="0"/>
                      <a:ext cx="5362575" cy="1733550"/>
                    </a:xfrm>
                    <a:prstGeom prst="rect">
                      <a:avLst/>
                    </a:prstGeom>
                    <a:ln w="19050">
                      <a:solidFill>
                        <a:srgbClr val="FF7000"/>
                      </a:solidFill>
                      <a:prstDash val="lgDash"/>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E1D98">
        <w:rPr>
          <w:lang w:val="cs-CZ"/>
        </w:rPr>
        <w:t>Prohlédněte si následující program:</w:t>
      </w:r>
    </w:p>
    <w:p w14:paraId="1E8BCB85" w14:textId="77777777" w:rsidR="001C6C01" w:rsidRPr="00FE1D98" w:rsidRDefault="001C6C01" w:rsidP="001C6C01">
      <w:pPr>
        <w:rPr>
          <w:lang w:val="cs-CZ"/>
        </w:rPr>
      </w:pPr>
    </w:p>
    <w:p w14:paraId="740B7DA3" w14:textId="77777777" w:rsidR="001C6C01" w:rsidRPr="00FE1D98" w:rsidRDefault="001C6C01" w:rsidP="001C6C01">
      <w:pPr>
        <w:pStyle w:val="Odstavecseseznamem"/>
        <w:numPr>
          <w:ilvl w:val="0"/>
          <w:numId w:val="69"/>
        </w:numPr>
        <w:rPr>
          <w:lang w:val="cs-CZ"/>
        </w:rPr>
      </w:pPr>
      <w:r w:rsidRPr="00FE1D98">
        <w:rPr>
          <w:lang w:val="cs-CZ"/>
        </w:rPr>
        <w:t xml:space="preserve">Co se v tomto programu děje? Když program stáhnete do Edisona, co robotovi řekne, aby dělal? </w:t>
      </w:r>
    </w:p>
    <w:p w14:paraId="77DFCBA0" w14:textId="77777777" w:rsidR="001C6C01" w:rsidRPr="00FE1D98" w:rsidRDefault="001C6C01" w:rsidP="001C6C01">
      <w:pPr>
        <w:rPr>
          <w:lang w:val="cs-CZ"/>
        </w:rPr>
      </w:pPr>
      <w:r w:rsidRPr="00FE1D98">
        <w:rPr>
          <w:lang w:val="cs-CZ"/>
        </w:rPr>
        <w:t>________________________________________________________________________________</w:t>
      </w:r>
    </w:p>
    <w:p w14:paraId="5F93AB3D" w14:textId="77777777" w:rsidR="001C6C01" w:rsidRPr="00FE1D98" w:rsidRDefault="001C6C01" w:rsidP="001C6C01">
      <w:pPr>
        <w:rPr>
          <w:lang w:val="cs-CZ"/>
        </w:rPr>
      </w:pPr>
      <w:r w:rsidRPr="00FE1D98">
        <w:rPr>
          <w:lang w:val="cs-CZ"/>
        </w:rPr>
        <w:t>________________________________________________________________________________</w:t>
      </w:r>
    </w:p>
    <w:p w14:paraId="3F1D3593" w14:textId="77777777" w:rsidR="001C6C01" w:rsidRPr="00FE1D98" w:rsidRDefault="001C6C01" w:rsidP="001C6C01">
      <w:pPr>
        <w:rPr>
          <w:lang w:val="cs-CZ"/>
        </w:rPr>
      </w:pPr>
      <w:r w:rsidRPr="00FE1D98">
        <w:rPr>
          <w:lang w:val="cs-CZ"/>
        </w:rPr>
        <w:t>________________________________________________________________________________</w:t>
      </w:r>
    </w:p>
    <w:p w14:paraId="5E9D3040" w14:textId="77777777" w:rsidR="001C6C01" w:rsidRPr="00FE1D98" w:rsidRDefault="001C6C01" w:rsidP="001C6C01">
      <w:pPr>
        <w:rPr>
          <w:lang w:val="cs-CZ"/>
        </w:rPr>
      </w:pPr>
      <w:r w:rsidRPr="00FE1D98">
        <w:rPr>
          <w:lang w:val="cs-CZ"/>
        </w:rPr>
        <w:t>________________________________________________________________________________</w:t>
      </w:r>
    </w:p>
    <w:p w14:paraId="4F50FE03" w14:textId="77777777" w:rsidR="001C6C01" w:rsidRPr="00FE1D98" w:rsidRDefault="001C6C01" w:rsidP="001C6C01">
      <w:pPr>
        <w:pStyle w:val="Odstavecseseznamem"/>
        <w:numPr>
          <w:ilvl w:val="0"/>
          <w:numId w:val="69"/>
        </w:numPr>
        <w:spacing w:before="240"/>
        <w:rPr>
          <w:lang w:val="cs-CZ"/>
        </w:rPr>
      </w:pPr>
      <w:r w:rsidRPr="00FE1D98">
        <w:rPr>
          <w:lang w:val="cs-CZ"/>
        </w:rPr>
        <w:t xml:space="preserve">Tento program obsahuje proměnnou </w:t>
      </w:r>
      <w:proofErr w:type="spellStart"/>
      <w:r w:rsidRPr="00FE1D98">
        <w:rPr>
          <w:color w:val="FF7000"/>
          <w:lang w:val="cs-CZ"/>
        </w:rPr>
        <w:t>LineCount</w:t>
      </w:r>
      <w:proofErr w:type="spellEnd"/>
      <w:r w:rsidRPr="00FE1D98">
        <w:rPr>
          <w:lang w:val="cs-CZ"/>
        </w:rPr>
        <w:t xml:space="preserve"> (počet čar). Proč se podle vás programátor rozhodl pojmenovat proměnnou právě takto? </w:t>
      </w:r>
    </w:p>
    <w:p w14:paraId="712D8F1B" w14:textId="77777777" w:rsidR="001C6C01" w:rsidRPr="00FE1D98" w:rsidRDefault="001C6C01" w:rsidP="001C6C01">
      <w:pPr>
        <w:rPr>
          <w:lang w:val="cs-CZ"/>
        </w:rPr>
      </w:pPr>
      <w:r w:rsidRPr="00FE1D98">
        <w:rPr>
          <w:lang w:val="cs-CZ"/>
        </w:rPr>
        <w:t>________________________________________________________________________________</w:t>
      </w:r>
    </w:p>
    <w:p w14:paraId="7BD7ECBA" w14:textId="77777777" w:rsidR="001C6C01" w:rsidRPr="00FE1D98" w:rsidRDefault="001C6C01" w:rsidP="001C6C01">
      <w:pPr>
        <w:rPr>
          <w:lang w:val="cs-CZ"/>
        </w:rPr>
      </w:pPr>
      <w:r w:rsidRPr="00FE1D98">
        <w:rPr>
          <w:lang w:val="cs-CZ"/>
        </w:rPr>
        <w:t>________________________________________________________________________________</w:t>
      </w:r>
    </w:p>
    <w:p w14:paraId="25A18765" w14:textId="77777777" w:rsidR="001C6C01" w:rsidRPr="00FE1D98" w:rsidRDefault="001C6C01" w:rsidP="001C6C01">
      <w:pPr>
        <w:pStyle w:val="Nadpis2"/>
        <w:rPr>
          <w:lang w:val="cs-CZ"/>
        </w:rPr>
      </w:pPr>
      <w:r w:rsidRPr="00FE1D98">
        <w:rPr>
          <w:lang w:val="cs-CZ"/>
        </w:rPr>
        <w:lastRenderedPageBreak/>
        <w:t>Vyzkoušejte to</w:t>
      </w:r>
    </w:p>
    <w:p w14:paraId="40D3EFDA" w14:textId="77777777" w:rsidR="001C6C01" w:rsidRPr="00FE1D98" w:rsidRDefault="001C6C01" w:rsidP="001C6C01">
      <w:pPr>
        <w:rPr>
          <w:lang w:val="cs-CZ"/>
        </w:rPr>
      </w:pPr>
      <w:r w:rsidRPr="00FE1D98">
        <w:rPr>
          <w:lang w:val="cs-CZ"/>
        </w:rPr>
        <w:t>Napište program v </w:t>
      </w:r>
      <w:proofErr w:type="spellStart"/>
      <w:r w:rsidRPr="00FE1D98">
        <w:rPr>
          <w:lang w:val="cs-CZ"/>
        </w:rPr>
        <w:t>EdScratchi</w:t>
      </w:r>
      <w:proofErr w:type="spellEnd"/>
      <w:r w:rsidRPr="00FE1D98">
        <w:rPr>
          <w:lang w:val="cs-CZ"/>
        </w:rPr>
        <w:t xml:space="preserve"> a stáhněte jej do svého robota. Vyzkoušejte program na Pracovním listu U5-1 nebo si vytvořte vlastní zkušební prostor ze čtyř souběžných černých čar na bílém povrchu např. na velkém plakátu, stole či podlaze. Čáry můžete rozmístit libovolně daleko od sebe. </w:t>
      </w:r>
    </w:p>
    <w:p w14:paraId="1DA566F3" w14:textId="77777777" w:rsidR="001C6C01" w:rsidRPr="00FE1D98" w:rsidRDefault="001C6C01" w:rsidP="001C6C01">
      <w:pPr>
        <w:rPr>
          <w:lang w:val="cs-CZ"/>
        </w:rPr>
      </w:pPr>
    </w:p>
    <w:p w14:paraId="6D6B2934" w14:textId="7A01C254" w:rsidR="001C6C01" w:rsidRPr="00FE1D98" w:rsidRDefault="001C6C01" w:rsidP="001C6C01">
      <w:pPr>
        <w:pStyle w:val="Odstavecseseznamem"/>
        <w:numPr>
          <w:ilvl w:val="0"/>
          <w:numId w:val="69"/>
        </w:numPr>
        <w:rPr>
          <w:lang w:val="cs-CZ"/>
        </w:rPr>
      </w:pPr>
      <w:r w:rsidRPr="00FE1D98">
        <w:rPr>
          <w:lang w:val="cs-CZ"/>
        </w:rPr>
        <w:t>Použití některého z Edisonových senzorů s proměnnou nám umožňuje vytvářet nejrůznější programy a používat Edison</w:t>
      </w:r>
      <w:r w:rsidR="00500C7F">
        <w:rPr>
          <w:lang w:val="cs-CZ"/>
        </w:rPr>
        <w:t>a</w:t>
      </w:r>
      <w:r w:rsidRPr="00FE1D98">
        <w:rPr>
          <w:lang w:val="cs-CZ"/>
        </w:rPr>
        <w:t xml:space="preserve"> různými způsoby. </w:t>
      </w:r>
      <w:r w:rsidR="006C719F">
        <w:rPr>
          <w:lang w:val="cs-CZ"/>
        </w:rPr>
        <w:t xml:space="preserve">K čemu dalšímu </w:t>
      </w:r>
      <w:r w:rsidRPr="00FE1D98">
        <w:rPr>
          <w:lang w:val="cs-CZ"/>
        </w:rPr>
        <w:t>byste mohli přimět Edisona</w:t>
      </w:r>
      <w:r w:rsidR="006C719F">
        <w:rPr>
          <w:lang w:val="cs-CZ"/>
        </w:rPr>
        <w:t xml:space="preserve"> </w:t>
      </w:r>
      <w:r w:rsidRPr="00FE1D98">
        <w:rPr>
          <w:lang w:val="cs-CZ"/>
        </w:rPr>
        <w:t xml:space="preserve">pomocí proměnných a dat ze senzorů? Představte alespoň jeden nápad na program využívající proměnné v kombinaci s údaji ze senzorů. Popište svůj nápad. </w:t>
      </w:r>
    </w:p>
    <w:p w14:paraId="4318A12F" w14:textId="77777777" w:rsidR="001C6C01" w:rsidRPr="00FE1D98" w:rsidRDefault="001C6C01" w:rsidP="001C6C01">
      <w:pPr>
        <w:rPr>
          <w:lang w:val="cs-CZ"/>
        </w:rPr>
      </w:pPr>
      <w:r w:rsidRPr="00FE1D98">
        <w:rPr>
          <w:lang w:val="cs-CZ"/>
        </w:rPr>
        <w:t>________________________________________________________________________________</w:t>
      </w:r>
    </w:p>
    <w:p w14:paraId="22EC5421" w14:textId="77777777" w:rsidR="001C6C01" w:rsidRPr="00FE1D98" w:rsidRDefault="001C6C01" w:rsidP="001C6C01">
      <w:pPr>
        <w:rPr>
          <w:lang w:val="cs-CZ"/>
        </w:rPr>
      </w:pPr>
      <w:r w:rsidRPr="00FE1D98">
        <w:rPr>
          <w:lang w:val="cs-CZ"/>
        </w:rPr>
        <w:t>________________________________________________________________________________</w:t>
      </w:r>
    </w:p>
    <w:p w14:paraId="5F643779" w14:textId="77777777" w:rsidR="001C6C01" w:rsidRPr="00FE1D98" w:rsidRDefault="001C6C01" w:rsidP="001C6C01">
      <w:pPr>
        <w:rPr>
          <w:lang w:val="cs-CZ"/>
        </w:rPr>
      </w:pPr>
      <w:r w:rsidRPr="00FE1D98">
        <w:rPr>
          <w:lang w:val="cs-CZ"/>
        </w:rPr>
        <w:t>________________________________________________________________________________</w:t>
      </w:r>
    </w:p>
    <w:p w14:paraId="22B113B8" w14:textId="77777777" w:rsidR="001C6C01" w:rsidRPr="00FE1D98" w:rsidRDefault="001C6C01" w:rsidP="001C6C01">
      <w:pPr>
        <w:rPr>
          <w:lang w:val="cs-CZ"/>
        </w:rPr>
      </w:pPr>
      <w:r w:rsidRPr="00FE1D98">
        <w:rPr>
          <w:lang w:val="cs-CZ"/>
        </w:rPr>
        <w:t>________________________________________________________________________________</w:t>
      </w:r>
    </w:p>
    <w:p w14:paraId="7E4E4FDC" w14:textId="77777777" w:rsidR="001C6C01" w:rsidRPr="00FE1D98" w:rsidRDefault="001C6C01" w:rsidP="001C6C01">
      <w:pPr>
        <w:rPr>
          <w:lang w:val="cs-CZ"/>
        </w:rPr>
      </w:pPr>
      <w:r w:rsidRPr="00FE1D98">
        <w:rPr>
          <w:lang w:val="cs-CZ"/>
        </w:rPr>
        <w:t>________________________________________________________________________________</w:t>
      </w:r>
    </w:p>
    <w:p w14:paraId="1D5A98D8" w14:textId="77777777" w:rsidR="001C6C01" w:rsidRPr="00FE1D98" w:rsidRDefault="001C6C01" w:rsidP="001C6C01">
      <w:pPr>
        <w:rPr>
          <w:lang w:val="cs-CZ"/>
        </w:rPr>
      </w:pPr>
    </w:p>
    <w:p w14:paraId="37A65BEE" w14:textId="77777777" w:rsidR="001C6C01" w:rsidRPr="00FE1D98" w:rsidRDefault="001C6C01" w:rsidP="001C6C01">
      <w:pPr>
        <w:pStyle w:val="Odstavecseseznamem"/>
        <w:numPr>
          <w:ilvl w:val="0"/>
          <w:numId w:val="69"/>
        </w:numPr>
        <w:rPr>
          <w:lang w:val="cs-CZ"/>
        </w:rPr>
      </w:pPr>
      <w:r w:rsidRPr="00FE1D98">
        <w:rPr>
          <w:lang w:val="cs-CZ"/>
        </w:rPr>
        <w:t xml:space="preserve">Lze váš nápad přepsat do kódu? Zkuste napsat program v </w:t>
      </w:r>
      <w:proofErr w:type="spellStart"/>
      <w:r w:rsidRPr="00FE1D98">
        <w:rPr>
          <w:lang w:val="cs-CZ"/>
        </w:rPr>
        <w:t>EdScratchi</w:t>
      </w:r>
      <w:proofErr w:type="spellEnd"/>
      <w:r w:rsidRPr="00FE1D98">
        <w:rPr>
          <w:lang w:val="cs-CZ"/>
        </w:rPr>
        <w:t>. Jak to šlo? Podařilo se vám úspěšně napsat program a otestovat jej pomocí Edisona? Pokud ano, fungoval? Popište celý proces proměny myšlenky na program.</w:t>
      </w:r>
    </w:p>
    <w:p w14:paraId="04217B8D" w14:textId="77777777" w:rsidR="001C6C01" w:rsidRPr="00FE1D98" w:rsidRDefault="001C6C01" w:rsidP="001C6C01">
      <w:pPr>
        <w:rPr>
          <w:lang w:val="cs-CZ"/>
        </w:rPr>
      </w:pPr>
      <w:r w:rsidRPr="00FE1D98">
        <w:rPr>
          <w:lang w:val="cs-CZ"/>
        </w:rPr>
        <w:t>________________________________________________________________________________</w:t>
      </w:r>
    </w:p>
    <w:p w14:paraId="138D8BA5" w14:textId="77777777" w:rsidR="001C6C01" w:rsidRPr="00FE1D98" w:rsidRDefault="001C6C01" w:rsidP="001C6C01">
      <w:pPr>
        <w:rPr>
          <w:lang w:val="cs-CZ"/>
        </w:rPr>
      </w:pPr>
      <w:r w:rsidRPr="00FE1D98">
        <w:rPr>
          <w:lang w:val="cs-CZ"/>
        </w:rPr>
        <w:t>________________________________________________________________________________</w:t>
      </w:r>
    </w:p>
    <w:p w14:paraId="3832EDFE" w14:textId="77777777" w:rsidR="001C6C01" w:rsidRPr="00FE1D98" w:rsidRDefault="001C6C01" w:rsidP="001C6C01">
      <w:pPr>
        <w:rPr>
          <w:lang w:val="cs-CZ"/>
        </w:rPr>
      </w:pPr>
      <w:r w:rsidRPr="00FE1D98">
        <w:rPr>
          <w:lang w:val="cs-CZ"/>
        </w:rPr>
        <w:t>________________________________________________________________________________</w:t>
      </w:r>
    </w:p>
    <w:p w14:paraId="14E0F3D4" w14:textId="77777777" w:rsidR="001C6C01" w:rsidRPr="00FE1D98" w:rsidRDefault="001C6C01" w:rsidP="001C6C01">
      <w:pPr>
        <w:rPr>
          <w:lang w:val="cs-CZ"/>
        </w:rPr>
      </w:pPr>
      <w:r w:rsidRPr="00FE1D98">
        <w:rPr>
          <w:lang w:val="cs-CZ"/>
        </w:rPr>
        <w:t>________________________________________________________________________________</w:t>
      </w:r>
    </w:p>
    <w:p w14:paraId="14F6DB98" w14:textId="77777777" w:rsidR="001C6C01" w:rsidRPr="00FE1D98" w:rsidRDefault="001C6C01" w:rsidP="001C6C01">
      <w:pPr>
        <w:rPr>
          <w:lang w:val="cs-CZ"/>
        </w:rPr>
      </w:pPr>
      <w:r w:rsidRPr="00FE1D98">
        <w:rPr>
          <w:lang w:val="cs-CZ"/>
        </w:rPr>
        <w:t>________________________________________________________________________________</w:t>
      </w:r>
    </w:p>
    <w:p w14:paraId="5D5305F2" w14:textId="77777777" w:rsidR="001C6C01" w:rsidRPr="00FE1D98" w:rsidRDefault="001C6C01" w:rsidP="001C6C01">
      <w:pPr>
        <w:rPr>
          <w:lang w:val="cs-CZ"/>
        </w:rPr>
      </w:pPr>
      <w:r w:rsidRPr="00FE1D98">
        <w:rPr>
          <w:lang w:val="cs-CZ"/>
        </w:rPr>
        <w:t>________________________________________________________________________________</w:t>
      </w:r>
    </w:p>
    <w:p w14:paraId="551809CD" w14:textId="77777777" w:rsidR="001C6C01" w:rsidRPr="00FE1D98" w:rsidRDefault="001C6C01" w:rsidP="001C6C01">
      <w:pPr>
        <w:rPr>
          <w:lang w:val="cs-CZ"/>
        </w:rPr>
      </w:pPr>
      <w:r w:rsidRPr="00FE1D98">
        <w:rPr>
          <w:lang w:val="cs-CZ"/>
        </w:rPr>
        <w:t>________________________________________________________________________________</w:t>
      </w:r>
    </w:p>
    <w:p w14:paraId="163CE51A" w14:textId="77777777" w:rsidR="001C6C01" w:rsidRPr="00FE1D98" w:rsidRDefault="001C6C01" w:rsidP="001C6C01">
      <w:pPr>
        <w:rPr>
          <w:lang w:val="cs-CZ"/>
        </w:rPr>
      </w:pPr>
      <w:r w:rsidRPr="00FE1D98">
        <w:rPr>
          <w:lang w:val="cs-CZ"/>
        </w:rPr>
        <w:t>________________________________________________________________________________</w:t>
      </w:r>
    </w:p>
    <w:p w14:paraId="392DD1F0" w14:textId="77777777" w:rsidR="001C6C01" w:rsidRPr="00FE1D98" w:rsidRDefault="001C6C01" w:rsidP="001C6C01">
      <w:pPr>
        <w:rPr>
          <w:lang w:val="cs-CZ"/>
        </w:rPr>
      </w:pPr>
      <w:r w:rsidRPr="00FE1D98">
        <w:rPr>
          <w:lang w:val="cs-CZ"/>
        </w:rPr>
        <w:t>________________________________________________________________________________</w:t>
      </w:r>
    </w:p>
    <w:p w14:paraId="2DDBC692" w14:textId="77777777" w:rsidR="001C6C01" w:rsidRPr="00FE1D98" w:rsidRDefault="001C6C01" w:rsidP="001C6C01">
      <w:pPr>
        <w:rPr>
          <w:lang w:val="cs-CZ"/>
        </w:rPr>
      </w:pPr>
      <w:r w:rsidRPr="00FE1D98">
        <w:rPr>
          <w:lang w:val="cs-CZ"/>
        </w:rPr>
        <w:t>________________________________________________________________________________</w:t>
      </w:r>
    </w:p>
    <w:p w14:paraId="635D9578" w14:textId="77777777" w:rsidR="001C6C01" w:rsidRPr="00FE1D98" w:rsidRDefault="001C6C01" w:rsidP="001C6C01">
      <w:pPr>
        <w:rPr>
          <w:lang w:val="cs-CZ"/>
        </w:rPr>
      </w:pPr>
      <w:r w:rsidRPr="00FE1D98">
        <w:rPr>
          <w:lang w:val="cs-CZ"/>
        </w:rPr>
        <w:t>________________________________________________________________________________</w:t>
      </w:r>
    </w:p>
    <w:p w14:paraId="183C12E9" w14:textId="77777777" w:rsidR="001C6C01" w:rsidRPr="00FE1D98" w:rsidRDefault="001C6C01" w:rsidP="001C6C01">
      <w:pPr>
        <w:rPr>
          <w:lang w:val="cs-CZ"/>
        </w:rPr>
      </w:pPr>
      <w:r w:rsidRPr="00FE1D98">
        <w:rPr>
          <w:lang w:val="cs-CZ"/>
        </w:rPr>
        <w:t>________________________________________________________________________________</w:t>
      </w:r>
    </w:p>
    <w:p w14:paraId="53AE20DA" w14:textId="77777777" w:rsidR="001C6C01" w:rsidRPr="00FE1D98" w:rsidRDefault="001C6C01" w:rsidP="001C6C01">
      <w:pPr>
        <w:rPr>
          <w:lang w:val="cs-CZ"/>
        </w:rPr>
      </w:pPr>
      <w:r w:rsidRPr="00FE1D98">
        <w:rPr>
          <w:lang w:val="cs-CZ"/>
        </w:rPr>
        <w:t>________________________________________________________________________________</w:t>
      </w:r>
    </w:p>
    <w:p w14:paraId="5A2F2B7A" w14:textId="049C1E9D" w:rsidR="001C6C01" w:rsidRPr="00FE1D98" w:rsidRDefault="001C6C01" w:rsidP="001C6C01">
      <w:pPr>
        <w:rPr>
          <w:lang w:val="cs-CZ"/>
        </w:rPr>
      </w:pPr>
      <w:r w:rsidRPr="00FE1D98">
        <w:rPr>
          <w:lang w:val="cs-CZ"/>
        </w:rPr>
        <w:t>________________________________________________________________________________</w:t>
      </w:r>
    </w:p>
    <w:p w14:paraId="535DDF27" w14:textId="2BEC632F" w:rsidR="006B07BD" w:rsidRPr="00FE1D98" w:rsidRDefault="000A646F" w:rsidP="000A646F">
      <w:pPr>
        <w:rPr>
          <w:lang w:val="cs-CZ"/>
        </w:rPr>
      </w:pPr>
      <w:r>
        <w:rPr>
          <w:rFonts w:asciiTheme="majorHAnsi" w:eastAsiaTheme="majorEastAsia" w:hAnsiTheme="majorHAnsi" w:cstheme="majorBidi"/>
          <w:color w:val="FF7000"/>
          <w:sz w:val="32"/>
          <w:szCs w:val="32"/>
          <w:lang w:val="cs-CZ"/>
        </w:rPr>
        <w:br w:type="page"/>
      </w:r>
      <w:r w:rsidR="001C6C01" w:rsidRPr="00FE1D98">
        <w:rPr>
          <w:noProof/>
          <w:lang w:val="cs-CZ"/>
        </w:rPr>
        <w:lastRenderedPageBreak/>
        <mc:AlternateContent>
          <mc:Choice Requires="wpg">
            <w:drawing>
              <wp:anchor distT="0" distB="0" distL="114300" distR="114300" simplePos="0" relativeHeight="253495296" behindDoc="0" locked="0" layoutInCell="1" allowOverlap="1" wp14:anchorId="6ED431F3" wp14:editId="19443BE2">
                <wp:simplePos x="0" y="0"/>
                <wp:positionH relativeFrom="column">
                  <wp:posOffset>86237</wp:posOffset>
                </wp:positionH>
                <wp:positionV relativeFrom="paragraph">
                  <wp:posOffset>-287512</wp:posOffset>
                </wp:positionV>
                <wp:extent cx="5154295" cy="9070726"/>
                <wp:effectExtent l="0" t="0" r="27305" b="0"/>
                <wp:wrapNone/>
                <wp:docPr id="1073741913" name="Group 1073741913"/>
                <wp:cNvGraphicFramePr/>
                <a:graphic xmlns:a="http://schemas.openxmlformats.org/drawingml/2006/main">
                  <a:graphicData uri="http://schemas.microsoft.com/office/word/2010/wordprocessingGroup">
                    <wpg:wgp>
                      <wpg:cNvGrpSpPr/>
                      <wpg:grpSpPr>
                        <a:xfrm>
                          <a:off x="0" y="0"/>
                          <a:ext cx="5154295" cy="9070726"/>
                          <a:chOff x="-5715" y="197893"/>
                          <a:chExt cx="5154295" cy="9070726"/>
                        </a:xfrm>
                      </wpg:grpSpPr>
                      <wps:wsp>
                        <wps:cNvPr id="929" name="Rectangle 929"/>
                        <wps:cNvSpPr/>
                        <wps:spPr>
                          <a:xfrm>
                            <a:off x="821851" y="533614"/>
                            <a:ext cx="4319905" cy="71945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57" name="Rectangle 957"/>
                        <wps:cNvSpPr/>
                        <wps:spPr>
                          <a:xfrm>
                            <a:off x="828675" y="2109788"/>
                            <a:ext cx="4319905" cy="71945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58" name="Rectangle 958"/>
                        <wps:cNvSpPr/>
                        <wps:spPr>
                          <a:xfrm>
                            <a:off x="828675" y="3581400"/>
                            <a:ext cx="4319905" cy="71945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3" name="Rectangle 963"/>
                        <wps:cNvSpPr/>
                        <wps:spPr>
                          <a:xfrm>
                            <a:off x="828675" y="5291138"/>
                            <a:ext cx="4319905" cy="71945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988" name="officeArt object" descr="Activity Sheet Rev3 outline Edi.png"/>
                          <pic:cNvPicPr/>
                        </pic:nvPicPr>
                        <pic:blipFill>
                          <a:blip r:embed="rId53"/>
                          <a:stretch>
                            <a:fillRect/>
                          </a:stretch>
                        </pic:blipFill>
                        <pic:spPr>
                          <a:xfrm rot="16200000">
                            <a:off x="1674019" y="6574631"/>
                            <a:ext cx="2729230" cy="2658745"/>
                          </a:xfrm>
                          <a:prstGeom prst="rect">
                            <a:avLst/>
                          </a:prstGeom>
                          <a:ln w="12700" cap="flat">
                            <a:noFill/>
                            <a:miter lim="400000"/>
                          </a:ln>
                          <a:effectLst/>
                        </pic:spPr>
                      </pic:pic>
                      <pic:pic xmlns:pic="http://schemas.openxmlformats.org/drawingml/2006/picture">
                        <pic:nvPicPr>
                          <pic:cNvPr id="990" name="Picture 990"/>
                          <pic:cNvPicPr>
                            <a:picLocks noChangeAspect="1"/>
                          </pic:cNvPicPr>
                        </pic:nvPicPr>
                        <pic:blipFill>
                          <a:blip r:embed="rId211" cstate="print">
                            <a:extLst>
                              <a:ext uri="{28A0092B-C50C-407E-A947-70E740481C1C}">
                                <a14:useLocalDpi xmlns:a14="http://schemas.microsoft.com/office/drawing/2010/main" val="0"/>
                              </a:ext>
                            </a:extLst>
                          </a:blip>
                          <a:stretch>
                            <a:fillRect/>
                          </a:stretch>
                        </pic:blipFill>
                        <pic:spPr>
                          <a:xfrm>
                            <a:off x="-5715" y="197893"/>
                            <a:ext cx="834390" cy="118872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78AB62F" id="Group 1073741913" o:spid="_x0000_s1026" style="position:absolute;margin-left:6.8pt;margin-top:-22.65pt;width:405.85pt;height:714.25pt;z-index:253495296;mso-width-relative:margin;mso-height-relative:margin" coordorigin="-57,1978" coordsize="51542,90707"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">
                <v:rect id="Rectangle 929" o:spid="_x0000_s1027" style="position:absolute;left:8218;top:5336;width:43199;height:71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" fillcolor="black [3200]" strokecolor="black [1600]" strokeweight="1pt"/>
                <v:rect id="Rectangle 957" o:spid="_x0000_s1028" style="position:absolute;left:8286;top:21097;width:43199;height:71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" fillcolor="black [3200]" strokecolor="black [1600]" strokeweight="1pt"/>
                <v:rect id="Rectangle 958" o:spid="_x0000_s1029" style="position:absolute;left:8286;top:35814;width:43199;height:71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" fillcolor="black [3200]" strokecolor="black [1600]" strokeweight="1pt"/>
                <v:rect id="Rectangle 963" o:spid="_x0000_s1030" style="position:absolute;left:8286;top:52911;width:43199;height:71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" fillcolor="black [3200]" strokecolor="black [1600]" strokeweight="1pt"/>
                <v:shape id="officeArt object" o:spid="_x0000_s1031" type="#_x0000_t75" alt="Activity Sheet Rev3 outline Edi.png" style="position:absolute;left:16739;top:65746;width:27293;height:26588;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" strokeweight="1pt">
                  <v:stroke miterlimit="4"/>
                  <v:imagedata r:id="rId212" o:title="Activity Sheet Rev3 outline Edi"/>
                </v:shape>
                <v:shape id="Picture 990" o:spid="_x0000_s1032" type="#_x0000_t75" style="position:absolute;left:-57;top:1978;width:8343;height:118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">
                  <v:imagedata r:id="rId213" o:title=""/>
                </v:shape>
              </v:group>
            </w:pict>
          </mc:Fallback>
        </mc:AlternateContent>
      </w:r>
      <w:r w:rsidR="001C6C01" w:rsidRPr="00FE1D98">
        <w:rPr>
          <w:noProof/>
          <w:lang w:val="cs-CZ"/>
        </w:rPr>
        <mc:AlternateContent>
          <mc:Choice Requires="wps">
            <w:drawing>
              <wp:anchor distT="152400" distB="152400" distL="152400" distR="152400" simplePos="0" relativeHeight="253496320" behindDoc="0" locked="0" layoutInCell="1" allowOverlap="1" wp14:anchorId="0DD57897" wp14:editId="517FE4EA">
                <wp:simplePos x="0" y="0"/>
                <wp:positionH relativeFrom="page">
                  <wp:posOffset>-1359535</wp:posOffset>
                </wp:positionH>
                <wp:positionV relativeFrom="page">
                  <wp:posOffset>7451725</wp:posOffset>
                </wp:positionV>
                <wp:extent cx="4041775" cy="631825"/>
                <wp:effectExtent l="0" t="0" r="0" b="0"/>
                <wp:wrapThrough wrapText="bothSides" distL="152400" distR="152400">
                  <wp:wrapPolygon edited="1">
                    <wp:start x="0" y="0"/>
                    <wp:lineTo x="21600" y="0"/>
                    <wp:lineTo x="21600" y="21600"/>
                    <wp:lineTo x="0" y="21600"/>
                    <wp:lineTo x="0" y="0"/>
                  </wp:wrapPolygon>
                </wp:wrapThrough>
                <wp:docPr id="991" name="officeArt object" descr="officeArt object"/>
                <wp:cNvGraphicFramePr/>
                <a:graphic xmlns:a="http://schemas.openxmlformats.org/drawingml/2006/main">
                  <a:graphicData uri="http://schemas.microsoft.com/office/word/2010/wordprocessingShape">
                    <wps:wsp>
                      <wps:cNvSpPr txBox="1"/>
                      <wps:spPr>
                        <a:xfrm rot="16200000">
                          <a:off x="0" y="0"/>
                          <a:ext cx="4041775" cy="631825"/>
                        </a:xfrm>
                        <a:prstGeom prst="rect">
                          <a:avLst/>
                        </a:prstGeom>
                        <a:noFill/>
                        <a:ln w="12700" cap="flat">
                          <a:noFill/>
                          <a:miter lim="400000"/>
                        </a:ln>
                        <a:effectLst/>
                      </wps:spPr>
                      <wps:txbx>
                        <w:txbxContent>
                          <w:p w14:paraId="305BBF64" w14:textId="77777777" w:rsidR="002A1612" w:rsidRDefault="002A1612" w:rsidP="001C6C01">
                            <w:pPr>
                              <w:pStyle w:val="Nadpis1"/>
                            </w:pPr>
                            <w:bookmarkStart w:id="194" w:name="_Toc19607214"/>
                            <w:proofErr w:type="spellStart"/>
                            <w:r>
                              <w:t>Pracovní</w:t>
                            </w:r>
                            <w:proofErr w:type="spellEnd"/>
                            <w:r>
                              <w:t xml:space="preserve"> list U5-1: </w:t>
                            </w:r>
                            <w:proofErr w:type="spellStart"/>
                            <w:r>
                              <w:t>Čtyři</w:t>
                            </w:r>
                            <w:proofErr w:type="spellEnd"/>
                            <w:r>
                              <w:t xml:space="preserve"> </w:t>
                            </w:r>
                            <w:proofErr w:type="spellStart"/>
                            <w:r>
                              <w:t>čáry</w:t>
                            </w:r>
                            <w:bookmarkEnd w:id="194"/>
                            <w:proofErr w:type="spellEnd"/>
                          </w:p>
                        </w:txbxContent>
                      </wps:txbx>
                      <wps:bodyPr wrap="square" lIns="50800" tIns="50800" rIns="50800" bIns="50800" numCol="1" anchor="t">
                        <a:noAutofit/>
                      </wps:bodyPr>
                    </wps:wsp>
                  </a:graphicData>
                </a:graphic>
                <wp14:sizeRelH relativeFrom="margin">
                  <wp14:pctWidth>0</wp14:pctWidth>
                </wp14:sizeRelH>
                <wp14:sizeRelV relativeFrom="margin">
                  <wp14:pctHeight>0</wp14:pctHeight>
                </wp14:sizeRelV>
              </wp:anchor>
            </w:drawing>
          </mc:Choice>
          <mc:Fallback>
            <w:pict>
              <v:shape w14:anchorId="0DD57897" id="_x0000_s1748" type="#_x0000_t202" alt="officeArt object" style="position:absolute;margin-left:-107.05pt;margin-top:586.75pt;width:318.25pt;height:49.75pt;rotation:-90;z-index:253496320;visibility:visible;mso-wrap-style:square;mso-width-percent:0;mso-height-percent:0;mso-wrap-distance-left:12pt;mso-wrap-distance-top:12pt;mso-wrap-distance-right:12pt;mso-wrap-distance-bottom:12pt;mso-position-horizontal:absolute;mso-position-horizontal-relative:page;mso-position-vertical:absolute;mso-position-vertical-relative:page;mso-width-percent:0;mso-height-percent:0;mso-width-relative:margin;mso-height-relative:margin;v-text-anchor:top" wrapcoords="9112 -58287 12488 -58287 12488 79887 9112 79887 9112 -582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" filled="f" stroked="f" strokeweight="1pt">
                <v:stroke miterlimit="4"/>
                <v:textbox inset="4pt,4pt,4pt,4pt">
                  <w:txbxContent>
                    <w:p w14:paraId="305BBF64" w14:textId="77777777" w:rsidR="002A1612" w:rsidRDefault="002A1612" w:rsidP="001C6C01">
                      <w:pPr>
                        <w:pStyle w:val="Nadpis1"/>
                      </w:pPr>
                      <w:bookmarkStart w:id="195" w:name="_Toc19607214"/>
                      <w:proofErr w:type="spellStart"/>
                      <w:r>
                        <w:t>Pracovní</w:t>
                      </w:r>
                      <w:proofErr w:type="spellEnd"/>
                      <w:r>
                        <w:t xml:space="preserve"> list U5-1: </w:t>
                      </w:r>
                      <w:proofErr w:type="spellStart"/>
                      <w:r>
                        <w:t>Čtyři</w:t>
                      </w:r>
                      <w:proofErr w:type="spellEnd"/>
                      <w:r>
                        <w:t xml:space="preserve"> </w:t>
                      </w:r>
                      <w:proofErr w:type="spellStart"/>
                      <w:r>
                        <w:t>čáry</w:t>
                      </w:r>
                      <w:bookmarkEnd w:id="195"/>
                      <w:proofErr w:type="spellEnd"/>
                    </w:p>
                  </w:txbxContent>
                </v:textbox>
                <w10:wrap type="through" anchorx="page" anchory="page"/>
              </v:shape>
            </w:pict>
          </mc:Fallback>
        </mc:AlternateContent>
      </w:r>
      <w:bookmarkEnd w:id="150"/>
    </w:p>
    <w:sectPr w:rsidR="006B07BD" w:rsidRPr="00FE1D98" w:rsidSect="00013A39">
      <w:pgSz w:w="11906" w:h="16838"/>
      <w:pgMar w:top="1021" w:right="1134" w:bottom="1021" w:left="1134" w:header="709"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6FA9893" w14:textId="77777777" w:rsidR="003B35B7" w:rsidRDefault="003B35B7" w:rsidP="00B92E26">
      <w:pPr>
        <w:spacing w:after="0" w:line="240" w:lineRule="auto"/>
      </w:pPr>
      <w:r>
        <w:separator/>
      </w:r>
    </w:p>
  </w:endnote>
  <w:endnote w:type="continuationSeparator" w:id="0">
    <w:p w14:paraId="4A6BC253" w14:textId="77777777" w:rsidR="003B35B7" w:rsidRDefault="003B35B7" w:rsidP="00B92E2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Futura">
    <w:altName w:val="Century Gothic"/>
    <w:panose1 w:val="00000000000000000000"/>
    <w:charset w:val="00"/>
    <w:family w:val="modern"/>
    <w:notTrueType/>
    <w:pitch w:val="variable"/>
    <w:sig w:usb0="A000002F" w:usb1="40000048" w:usb2="00000000" w:usb3="00000000" w:csb0="00000111"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Helvetica Neue">
    <w:altName w:val="Sylfaen"/>
    <w:charset w:val="00"/>
    <w:family w:val="auto"/>
    <w:pitch w:val="variable"/>
    <w:sig w:usb0="E50002FF" w:usb1="500079DB" w:usb2="00000010" w:usb3="00000000" w:csb0="00000001" w:csb1="00000000"/>
  </w:font>
  <w:font w:name="Arial Unicode MS">
    <w:panose1 w:val="020B0604020202020204"/>
    <w:charset w:val="80"/>
    <w:family w:val="swiss"/>
    <w:pitch w:val="variable"/>
    <w:sig w:usb0="F7FFAFFF" w:usb1="E9DFFFFF" w:usb2="0000003F" w:usb3="00000000" w:csb0="003F01FF" w:csb1="00000000"/>
  </w:font>
  <w:font w:name="Segoe UI">
    <w:panose1 w:val="020B0502040204020203"/>
    <w:charset w:val="EE"/>
    <w:family w:val="swiss"/>
    <w:pitch w:val="variable"/>
    <w:sig w:usb0="E4002EFF" w:usb1="C000E47F" w:usb2="00000009" w:usb3="00000000" w:csb0="000001FF" w:csb1="00000000"/>
  </w:font>
  <w:font w:name="Calibri">
    <w:panose1 w:val="020F0502020204030204"/>
    <w:charset w:val="EE"/>
    <w:family w:val="swiss"/>
    <w:pitch w:val="variable"/>
    <w:sig w:usb0="E4002EFF" w:usb1="C200247B" w:usb2="00000009" w:usb3="00000000" w:csb0="000001FF" w:csb1="00000000"/>
  </w:font>
  <w:font w:name="Century Gothic">
    <w:panose1 w:val="020B0502020202020204"/>
    <w:charset w:val="EE"/>
    <w:family w:val="swiss"/>
    <w:pitch w:val="variable"/>
    <w:sig w:usb0="00000287" w:usb1="00000000" w:usb2="00000000" w:usb3="00000000" w:csb0="0000009F" w:csb1="00000000"/>
  </w:font>
  <w:font w:name="Consolas">
    <w:panose1 w:val="020B0609020204030204"/>
    <w:charset w:val="EE"/>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C5EB5A" w14:textId="77777777" w:rsidR="002A1612" w:rsidRDefault="002A1612">
    <w:pPr>
      <w:pStyle w:val="Zpa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922B71" w14:textId="0BEC5C3B" w:rsidR="002A1612" w:rsidRDefault="002A1612" w:rsidP="00634657">
    <w:pPr>
      <w:pStyle w:val="Zpat"/>
      <w:jc w:val="center"/>
    </w:pPr>
    <w:r>
      <w:t>www.edscratchapp.com</w:t>
    </w:r>
    <w:r>
      <w:tab/>
    </w:r>
    <w:r>
      <w:tab/>
    </w:r>
    <w:r>
      <w:fldChar w:fldCharType="begin"/>
    </w:r>
    <w:r>
      <w:instrText>PAGE   \* MERGEFORMAT</w:instrText>
    </w:r>
    <w:r>
      <w:fldChar w:fldCharType="separate"/>
    </w:r>
    <w:r>
      <w:t>30</w:t>
    </w:r>
    <w:r>
      <w:fldChar w:fldCharType="end"/>
    </w:r>
  </w:p>
  <w:p w14:paraId="0527C7D8" w14:textId="622A4D82" w:rsidR="002A1612" w:rsidRDefault="002A1612">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FA27CA" w14:textId="77777777" w:rsidR="002A1612" w:rsidRDefault="002A1612">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76BF572" w14:textId="77777777" w:rsidR="003B35B7" w:rsidRDefault="003B35B7" w:rsidP="00B92E26">
      <w:pPr>
        <w:spacing w:after="0" w:line="240" w:lineRule="auto"/>
      </w:pPr>
      <w:r>
        <w:separator/>
      </w:r>
    </w:p>
  </w:footnote>
  <w:footnote w:type="continuationSeparator" w:id="0">
    <w:p w14:paraId="1BF1BE4F" w14:textId="77777777" w:rsidR="003B35B7" w:rsidRDefault="003B35B7" w:rsidP="00B92E2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AEEB2A" w14:textId="77777777" w:rsidR="002A1612" w:rsidRDefault="002A1612">
    <w:pPr>
      <w:pStyle w:val="Zhlav"/>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044554" w14:textId="144FDFCE" w:rsidR="002A1612" w:rsidRDefault="002A1612">
    <w:pPr>
      <w:pStyle w:val="Zhlav"/>
    </w:pPr>
    <w:r>
      <w:ptab w:relativeTo="margin" w:alignment="center" w:leader="none"/>
    </w:r>
    <w:r>
      <w:ptab w:relativeTo="margin" w:alignment="right" w:leader="none"/>
    </w:r>
    <w:r>
      <w:t>Name_____________________________</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4A5DC0" w14:textId="77777777" w:rsidR="002A1612" w:rsidRDefault="002A1612">
    <w:pPr>
      <w:pStyle w:val="Zhlav"/>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4EF997" w14:textId="289F3AA6" w:rsidR="002A1612" w:rsidRPr="002063D3" w:rsidRDefault="002A1612" w:rsidP="002063D3">
    <w:pPr>
      <w:pStyle w:val="Zhlav"/>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3AA532" w14:textId="3E048879" w:rsidR="002A1612" w:rsidRDefault="002A1612" w:rsidP="002063D3">
    <w:pPr>
      <w:pStyle w:val="Zhlav"/>
    </w:pPr>
    <w:r>
      <w:ptab w:relativeTo="margin" w:alignment="center" w:leader="none"/>
    </w:r>
    <w:r>
      <w:ptab w:relativeTo="margin" w:alignment="right" w:leader="none"/>
    </w:r>
    <w:proofErr w:type="spellStart"/>
    <w:r>
      <w:t>Jméno</w:t>
    </w:r>
    <w:proofErr w:type="spellEnd"/>
    <w:r>
      <w:t>_____________________________</w:t>
    </w:r>
  </w:p>
  <w:p w14:paraId="68E043E8" w14:textId="77777777" w:rsidR="002A1612" w:rsidRDefault="002A1612">
    <w:pPr>
      <w:pStyle w:val="Zhlav"/>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7ACC26" w14:textId="40B8F457" w:rsidR="002A1612" w:rsidRDefault="002A1612" w:rsidP="002063D3">
    <w:pPr>
      <w:pStyle w:val="Zhlav"/>
    </w:pPr>
    <w:r>
      <w:ptab w:relativeTo="margin" w:alignment="center" w:leader="none"/>
    </w:r>
    <w:r>
      <w:ptab w:relativeTo="margin" w:alignment="right" w:leader="none"/>
    </w:r>
    <w:proofErr w:type="spellStart"/>
    <w:r>
      <w:t>Jméno</w:t>
    </w:r>
    <w:proofErr w:type="spellEnd"/>
    <w:r>
      <w:t>_____________________________</w:t>
    </w:r>
  </w:p>
  <w:p w14:paraId="19F6C3D2" w14:textId="77777777" w:rsidR="002A1612" w:rsidRDefault="002A1612">
    <w:pPr>
      <w:pStyle w:val="Zhlav"/>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F87BE7" w14:textId="39D61CD6" w:rsidR="002A1612" w:rsidRDefault="002A1612" w:rsidP="002063D3">
    <w:pPr>
      <w:pStyle w:val="Zhlav"/>
    </w:pPr>
    <w:r>
      <w:ptab w:relativeTo="margin" w:alignment="center" w:leader="none"/>
    </w:r>
    <w:r>
      <w:ptab w:relativeTo="margin" w:alignment="right" w:leader="none"/>
    </w:r>
    <w:proofErr w:type="spellStart"/>
    <w:r>
      <w:t>Jméno</w:t>
    </w:r>
    <w:proofErr w:type="spellEnd"/>
    <w:r>
      <w:t>_____________________________</w:t>
    </w:r>
  </w:p>
  <w:p w14:paraId="55B60C62" w14:textId="77777777" w:rsidR="002A1612" w:rsidRDefault="002A1612">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13178"/>
    <w:multiLevelType w:val="hybridMultilevel"/>
    <w:tmpl w:val="C23E50C8"/>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 w15:restartNumberingAfterBreak="0">
    <w:nsid w:val="029E28B8"/>
    <w:multiLevelType w:val="hybridMultilevel"/>
    <w:tmpl w:val="8F4A9F02"/>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 w15:restartNumberingAfterBreak="0">
    <w:nsid w:val="02C3270E"/>
    <w:multiLevelType w:val="hybridMultilevel"/>
    <w:tmpl w:val="FE5EF076"/>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 w15:restartNumberingAfterBreak="0">
    <w:nsid w:val="076A2E39"/>
    <w:multiLevelType w:val="hybridMultilevel"/>
    <w:tmpl w:val="4A8C739A"/>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 w15:restartNumberingAfterBreak="0">
    <w:nsid w:val="094434B4"/>
    <w:multiLevelType w:val="hybridMultilevel"/>
    <w:tmpl w:val="3B6C15DA"/>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 w15:restartNumberingAfterBreak="0">
    <w:nsid w:val="0A285336"/>
    <w:multiLevelType w:val="hybridMultilevel"/>
    <w:tmpl w:val="2854907A"/>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 w15:restartNumberingAfterBreak="0">
    <w:nsid w:val="0B817705"/>
    <w:multiLevelType w:val="hybridMultilevel"/>
    <w:tmpl w:val="8ED27332"/>
    <w:lvl w:ilvl="0" w:tplc="32D0DF64">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 w15:restartNumberingAfterBreak="0">
    <w:nsid w:val="0CAC62ED"/>
    <w:multiLevelType w:val="hybridMultilevel"/>
    <w:tmpl w:val="43E6269E"/>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 w15:restartNumberingAfterBreak="0">
    <w:nsid w:val="0CD167B0"/>
    <w:multiLevelType w:val="hybridMultilevel"/>
    <w:tmpl w:val="27E8502C"/>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 w15:restartNumberingAfterBreak="0">
    <w:nsid w:val="117B5233"/>
    <w:multiLevelType w:val="hybridMultilevel"/>
    <w:tmpl w:val="896C6BE0"/>
    <w:lvl w:ilvl="0" w:tplc="1E54C708">
      <w:start w:val="1"/>
      <w:numFmt w:val="bullet"/>
      <w:lvlText w:val=""/>
      <w:lvlJc w:val="left"/>
      <w:pPr>
        <w:ind w:left="1800" w:hanging="360"/>
      </w:pPr>
      <w:rPr>
        <w:rFonts w:ascii="Symbol" w:hAnsi="Symbol" w:hint="default"/>
      </w:rPr>
    </w:lvl>
    <w:lvl w:ilvl="1" w:tplc="0C090003" w:tentative="1">
      <w:start w:val="1"/>
      <w:numFmt w:val="bullet"/>
      <w:lvlText w:val="o"/>
      <w:lvlJc w:val="left"/>
      <w:pPr>
        <w:ind w:left="2520" w:hanging="360"/>
      </w:pPr>
      <w:rPr>
        <w:rFonts w:ascii="Courier New" w:hAnsi="Courier New" w:cs="Courier New" w:hint="default"/>
      </w:rPr>
    </w:lvl>
    <w:lvl w:ilvl="2" w:tplc="0C090005" w:tentative="1">
      <w:start w:val="1"/>
      <w:numFmt w:val="bullet"/>
      <w:lvlText w:val=""/>
      <w:lvlJc w:val="left"/>
      <w:pPr>
        <w:ind w:left="3240" w:hanging="360"/>
      </w:pPr>
      <w:rPr>
        <w:rFonts w:ascii="Wingdings" w:hAnsi="Wingdings" w:hint="default"/>
      </w:rPr>
    </w:lvl>
    <w:lvl w:ilvl="3" w:tplc="0C090001" w:tentative="1">
      <w:start w:val="1"/>
      <w:numFmt w:val="bullet"/>
      <w:lvlText w:val=""/>
      <w:lvlJc w:val="left"/>
      <w:pPr>
        <w:ind w:left="3960" w:hanging="360"/>
      </w:pPr>
      <w:rPr>
        <w:rFonts w:ascii="Symbol" w:hAnsi="Symbol" w:hint="default"/>
      </w:rPr>
    </w:lvl>
    <w:lvl w:ilvl="4" w:tplc="0C090003" w:tentative="1">
      <w:start w:val="1"/>
      <w:numFmt w:val="bullet"/>
      <w:lvlText w:val="o"/>
      <w:lvlJc w:val="left"/>
      <w:pPr>
        <w:ind w:left="4680" w:hanging="360"/>
      </w:pPr>
      <w:rPr>
        <w:rFonts w:ascii="Courier New" w:hAnsi="Courier New" w:cs="Courier New" w:hint="default"/>
      </w:rPr>
    </w:lvl>
    <w:lvl w:ilvl="5" w:tplc="0C090005" w:tentative="1">
      <w:start w:val="1"/>
      <w:numFmt w:val="bullet"/>
      <w:lvlText w:val=""/>
      <w:lvlJc w:val="left"/>
      <w:pPr>
        <w:ind w:left="5400" w:hanging="360"/>
      </w:pPr>
      <w:rPr>
        <w:rFonts w:ascii="Wingdings" w:hAnsi="Wingdings" w:hint="default"/>
      </w:rPr>
    </w:lvl>
    <w:lvl w:ilvl="6" w:tplc="0C090001" w:tentative="1">
      <w:start w:val="1"/>
      <w:numFmt w:val="bullet"/>
      <w:lvlText w:val=""/>
      <w:lvlJc w:val="left"/>
      <w:pPr>
        <w:ind w:left="6120" w:hanging="360"/>
      </w:pPr>
      <w:rPr>
        <w:rFonts w:ascii="Symbol" w:hAnsi="Symbol" w:hint="default"/>
      </w:rPr>
    </w:lvl>
    <w:lvl w:ilvl="7" w:tplc="0C090003" w:tentative="1">
      <w:start w:val="1"/>
      <w:numFmt w:val="bullet"/>
      <w:lvlText w:val="o"/>
      <w:lvlJc w:val="left"/>
      <w:pPr>
        <w:ind w:left="6840" w:hanging="360"/>
      </w:pPr>
      <w:rPr>
        <w:rFonts w:ascii="Courier New" w:hAnsi="Courier New" w:cs="Courier New" w:hint="default"/>
      </w:rPr>
    </w:lvl>
    <w:lvl w:ilvl="8" w:tplc="0C090005" w:tentative="1">
      <w:start w:val="1"/>
      <w:numFmt w:val="bullet"/>
      <w:lvlText w:val=""/>
      <w:lvlJc w:val="left"/>
      <w:pPr>
        <w:ind w:left="7560" w:hanging="360"/>
      </w:pPr>
      <w:rPr>
        <w:rFonts w:ascii="Wingdings" w:hAnsi="Wingdings" w:hint="default"/>
      </w:rPr>
    </w:lvl>
  </w:abstractNum>
  <w:abstractNum w:abstractNumId="10" w15:restartNumberingAfterBreak="0">
    <w:nsid w:val="12835D9E"/>
    <w:multiLevelType w:val="hybridMultilevel"/>
    <w:tmpl w:val="1F685782"/>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1" w15:restartNumberingAfterBreak="0">
    <w:nsid w:val="12F20C53"/>
    <w:multiLevelType w:val="hybridMultilevel"/>
    <w:tmpl w:val="A22A8F38"/>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2" w15:restartNumberingAfterBreak="0">
    <w:nsid w:val="1485752C"/>
    <w:multiLevelType w:val="hybridMultilevel"/>
    <w:tmpl w:val="168A1B88"/>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3" w15:restartNumberingAfterBreak="0">
    <w:nsid w:val="1E067CCD"/>
    <w:multiLevelType w:val="hybridMultilevel"/>
    <w:tmpl w:val="25883A06"/>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4" w15:restartNumberingAfterBreak="0">
    <w:nsid w:val="1FC91FDC"/>
    <w:multiLevelType w:val="hybridMultilevel"/>
    <w:tmpl w:val="DAA0ACE6"/>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5" w15:restartNumberingAfterBreak="0">
    <w:nsid w:val="204372CF"/>
    <w:multiLevelType w:val="hybridMultilevel"/>
    <w:tmpl w:val="0C3CDF1E"/>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6" w15:restartNumberingAfterBreak="0">
    <w:nsid w:val="20580FDE"/>
    <w:multiLevelType w:val="hybridMultilevel"/>
    <w:tmpl w:val="1F685782"/>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7" w15:restartNumberingAfterBreak="0">
    <w:nsid w:val="20632CDD"/>
    <w:multiLevelType w:val="hybridMultilevel"/>
    <w:tmpl w:val="C328521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8" w15:restartNumberingAfterBreak="0">
    <w:nsid w:val="21D1089B"/>
    <w:multiLevelType w:val="hybridMultilevel"/>
    <w:tmpl w:val="3C82D8E6"/>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9" w15:restartNumberingAfterBreak="0">
    <w:nsid w:val="23215397"/>
    <w:multiLevelType w:val="hybridMultilevel"/>
    <w:tmpl w:val="0DE2E508"/>
    <w:lvl w:ilvl="0" w:tplc="0C09000F">
      <w:start w:val="1"/>
      <w:numFmt w:val="decimal"/>
      <w:lvlText w:val="%1."/>
      <w:lvlJc w:val="left"/>
      <w:pPr>
        <w:ind w:left="360" w:hanging="360"/>
      </w:pPr>
      <w:rPr>
        <w:rFonts w:hint="default"/>
      </w:rPr>
    </w:lvl>
    <w:lvl w:ilvl="1" w:tplc="0C090003">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0" w15:restartNumberingAfterBreak="0">
    <w:nsid w:val="23510EA6"/>
    <w:multiLevelType w:val="hybridMultilevel"/>
    <w:tmpl w:val="2DBCDC1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1" w15:restartNumberingAfterBreak="0">
    <w:nsid w:val="239E23FB"/>
    <w:multiLevelType w:val="hybridMultilevel"/>
    <w:tmpl w:val="58063C84"/>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2" w15:restartNumberingAfterBreak="0">
    <w:nsid w:val="23D31294"/>
    <w:multiLevelType w:val="hybridMultilevel"/>
    <w:tmpl w:val="107846AC"/>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3" w15:restartNumberingAfterBreak="0">
    <w:nsid w:val="242F49EC"/>
    <w:multiLevelType w:val="hybridMultilevel"/>
    <w:tmpl w:val="4C560B56"/>
    <w:lvl w:ilvl="0" w:tplc="C18A799A">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4" w15:restartNumberingAfterBreak="0">
    <w:nsid w:val="247E3A07"/>
    <w:multiLevelType w:val="hybridMultilevel"/>
    <w:tmpl w:val="D7CC3C20"/>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5" w15:restartNumberingAfterBreak="0">
    <w:nsid w:val="28F444F1"/>
    <w:multiLevelType w:val="hybridMultilevel"/>
    <w:tmpl w:val="8ED27332"/>
    <w:lvl w:ilvl="0" w:tplc="32D0DF64">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6" w15:restartNumberingAfterBreak="0">
    <w:nsid w:val="2E6C1DC0"/>
    <w:multiLevelType w:val="hybridMultilevel"/>
    <w:tmpl w:val="2092F718"/>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7" w15:restartNumberingAfterBreak="0">
    <w:nsid w:val="30875AB8"/>
    <w:multiLevelType w:val="hybridMultilevel"/>
    <w:tmpl w:val="FE5EF076"/>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8" w15:restartNumberingAfterBreak="0">
    <w:nsid w:val="31F37886"/>
    <w:multiLevelType w:val="hybridMultilevel"/>
    <w:tmpl w:val="43E6269E"/>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9" w15:restartNumberingAfterBreak="0">
    <w:nsid w:val="32E422E5"/>
    <w:multiLevelType w:val="hybridMultilevel"/>
    <w:tmpl w:val="61987768"/>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0" w15:restartNumberingAfterBreak="0">
    <w:nsid w:val="32EF3D44"/>
    <w:multiLevelType w:val="hybridMultilevel"/>
    <w:tmpl w:val="B776C25C"/>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1" w15:restartNumberingAfterBreak="0">
    <w:nsid w:val="34CB19BA"/>
    <w:multiLevelType w:val="hybridMultilevel"/>
    <w:tmpl w:val="7D98BE4C"/>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2" w15:restartNumberingAfterBreak="0">
    <w:nsid w:val="35EE187E"/>
    <w:multiLevelType w:val="hybridMultilevel"/>
    <w:tmpl w:val="ABE601AE"/>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3" w15:restartNumberingAfterBreak="0">
    <w:nsid w:val="377677A5"/>
    <w:multiLevelType w:val="hybridMultilevel"/>
    <w:tmpl w:val="58063C84"/>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4" w15:restartNumberingAfterBreak="0">
    <w:nsid w:val="38D74B31"/>
    <w:multiLevelType w:val="hybridMultilevel"/>
    <w:tmpl w:val="8ED27332"/>
    <w:lvl w:ilvl="0" w:tplc="32D0DF64">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5" w15:restartNumberingAfterBreak="0">
    <w:nsid w:val="3ADE2714"/>
    <w:multiLevelType w:val="hybridMultilevel"/>
    <w:tmpl w:val="1F685782"/>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6" w15:restartNumberingAfterBreak="0">
    <w:nsid w:val="3B210E78"/>
    <w:multiLevelType w:val="hybridMultilevel"/>
    <w:tmpl w:val="328EEC24"/>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7" w15:restartNumberingAfterBreak="0">
    <w:nsid w:val="3B737110"/>
    <w:multiLevelType w:val="hybridMultilevel"/>
    <w:tmpl w:val="FC841A54"/>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8" w15:restartNumberingAfterBreak="0">
    <w:nsid w:val="3BAB4494"/>
    <w:multiLevelType w:val="hybridMultilevel"/>
    <w:tmpl w:val="3C82D8E6"/>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9" w15:restartNumberingAfterBreak="0">
    <w:nsid w:val="3D647104"/>
    <w:multiLevelType w:val="hybridMultilevel"/>
    <w:tmpl w:val="858257A2"/>
    <w:lvl w:ilvl="0" w:tplc="6A6C302E">
      <w:start w:val="1"/>
      <w:numFmt w:val="bullet"/>
      <w:lvlText w:val="-"/>
      <w:lvlJc w:val="left"/>
      <w:pPr>
        <w:ind w:left="720" w:hanging="360"/>
      </w:pPr>
      <w:rPr>
        <w:rFonts w:ascii="Arial" w:eastAsiaTheme="minorHAnsi" w:hAnsi="Arial" w:cs="Aria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0" w15:restartNumberingAfterBreak="0">
    <w:nsid w:val="3DFD52F0"/>
    <w:multiLevelType w:val="hybridMultilevel"/>
    <w:tmpl w:val="1F685782"/>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1" w15:restartNumberingAfterBreak="0">
    <w:nsid w:val="41E10D56"/>
    <w:multiLevelType w:val="hybridMultilevel"/>
    <w:tmpl w:val="FE5EF076"/>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2" w15:restartNumberingAfterBreak="0">
    <w:nsid w:val="430443B2"/>
    <w:multiLevelType w:val="hybridMultilevel"/>
    <w:tmpl w:val="FE5EF076"/>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3" w15:restartNumberingAfterBreak="0">
    <w:nsid w:val="43E20187"/>
    <w:multiLevelType w:val="hybridMultilevel"/>
    <w:tmpl w:val="93D24F5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4" w15:restartNumberingAfterBreak="0">
    <w:nsid w:val="445368C3"/>
    <w:multiLevelType w:val="hybridMultilevel"/>
    <w:tmpl w:val="EA1AA9CE"/>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5" w15:restartNumberingAfterBreak="0">
    <w:nsid w:val="45725668"/>
    <w:multiLevelType w:val="hybridMultilevel"/>
    <w:tmpl w:val="A4CA63AA"/>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6" w15:restartNumberingAfterBreak="0">
    <w:nsid w:val="46847242"/>
    <w:multiLevelType w:val="hybridMultilevel"/>
    <w:tmpl w:val="ECA61FFA"/>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7" w15:restartNumberingAfterBreak="0">
    <w:nsid w:val="46963BAB"/>
    <w:multiLevelType w:val="hybridMultilevel"/>
    <w:tmpl w:val="98CA147E"/>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8" w15:restartNumberingAfterBreak="0">
    <w:nsid w:val="48760CCE"/>
    <w:multiLevelType w:val="hybridMultilevel"/>
    <w:tmpl w:val="8E5C034A"/>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9" w15:restartNumberingAfterBreak="0">
    <w:nsid w:val="489B176B"/>
    <w:multiLevelType w:val="hybridMultilevel"/>
    <w:tmpl w:val="DF82226E"/>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0" w15:restartNumberingAfterBreak="0">
    <w:nsid w:val="4A3060E2"/>
    <w:multiLevelType w:val="hybridMultilevel"/>
    <w:tmpl w:val="E24039A4"/>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1" w15:restartNumberingAfterBreak="0">
    <w:nsid w:val="4A3F178F"/>
    <w:multiLevelType w:val="hybridMultilevel"/>
    <w:tmpl w:val="0DE2E508"/>
    <w:lvl w:ilvl="0" w:tplc="0C09000F">
      <w:start w:val="1"/>
      <w:numFmt w:val="decimal"/>
      <w:lvlText w:val="%1."/>
      <w:lvlJc w:val="left"/>
      <w:pPr>
        <w:ind w:left="720" w:hanging="360"/>
      </w:pPr>
      <w:rPr>
        <w:rFont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2" w15:restartNumberingAfterBreak="0">
    <w:nsid w:val="4A9D2C50"/>
    <w:multiLevelType w:val="hybridMultilevel"/>
    <w:tmpl w:val="328EEC24"/>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3" w15:restartNumberingAfterBreak="0">
    <w:nsid w:val="4AA4421D"/>
    <w:multiLevelType w:val="hybridMultilevel"/>
    <w:tmpl w:val="519E8192"/>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4" w15:restartNumberingAfterBreak="0">
    <w:nsid w:val="4B4677BD"/>
    <w:multiLevelType w:val="hybridMultilevel"/>
    <w:tmpl w:val="E07C94A6"/>
    <w:lvl w:ilvl="0" w:tplc="20B2D8EC">
      <w:start w:val="2"/>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5" w15:restartNumberingAfterBreak="0">
    <w:nsid w:val="4C191B32"/>
    <w:multiLevelType w:val="hybridMultilevel"/>
    <w:tmpl w:val="28C430E8"/>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6" w15:restartNumberingAfterBreak="0">
    <w:nsid w:val="4D416D44"/>
    <w:multiLevelType w:val="hybridMultilevel"/>
    <w:tmpl w:val="1F685782"/>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7" w15:restartNumberingAfterBreak="0">
    <w:nsid w:val="4F194551"/>
    <w:multiLevelType w:val="hybridMultilevel"/>
    <w:tmpl w:val="76A40940"/>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8" w15:restartNumberingAfterBreak="0">
    <w:nsid w:val="505515A3"/>
    <w:multiLevelType w:val="hybridMultilevel"/>
    <w:tmpl w:val="3F4232A4"/>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9" w15:restartNumberingAfterBreak="0">
    <w:nsid w:val="51713510"/>
    <w:multiLevelType w:val="hybridMultilevel"/>
    <w:tmpl w:val="41AAABEA"/>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0" w15:restartNumberingAfterBreak="0">
    <w:nsid w:val="53F93C64"/>
    <w:multiLevelType w:val="hybridMultilevel"/>
    <w:tmpl w:val="D6EA4954"/>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1" w15:restartNumberingAfterBreak="0">
    <w:nsid w:val="56247518"/>
    <w:multiLevelType w:val="hybridMultilevel"/>
    <w:tmpl w:val="FE5EF076"/>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2" w15:restartNumberingAfterBreak="0">
    <w:nsid w:val="58DA70FB"/>
    <w:multiLevelType w:val="hybridMultilevel"/>
    <w:tmpl w:val="5E625C24"/>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3" w15:restartNumberingAfterBreak="0">
    <w:nsid w:val="5A5B131B"/>
    <w:multiLevelType w:val="hybridMultilevel"/>
    <w:tmpl w:val="A686EBD8"/>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4" w15:restartNumberingAfterBreak="0">
    <w:nsid w:val="5BB44DF2"/>
    <w:multiLevelType w:val="hybridMultilevel"/>
    <w:tmpl w:val="738AE744"/>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5" w15:restartNumberingAfterBreak="0">
    <w:nsid w:val="5DA83929"/>
    <w:multiLevelType w:val="hybridMultilevel"/>
    <w:tmpl w:val="9E687AC4"/>
    <w:lvl w:ilvl="0" w:tplc="20B2D8EC">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6" w15:restartNumberingAfterBreak="0">
    <w:nsid w:val="5FD37F2D"/>
    <w:multiLevelType w:val="hybridMultilevel"/>
    <w:tmpl w:val="E9029866"/>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7" w15:restartNumberingAfterBreak="0">
    <w:nsid w:val="60D04523"/>
    <w:multiLevelType w:val="hybridMultilevel"/>
    <w:tmpl w:val="7700A076"/>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8" w15:restartNumberingAfterBreak="0">
    <w:nsid w:val="632127DF"/>
    <w:multiLevelType w:val="hybridMultilevel"/>
    <w:tmpl w:val="846202E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9" w15:restartNumberingAfterBreak="0">
    <w:nsid w:val="68DB6488"/>
    <w:multiLevelType w:val="hybridMultilevel"/>
    <w:tmpl w:val="A4AE2086"/>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0" w15:restartNumberingAfterBreak="0">
    <w:nsid w:val="6C513746"/>
    <w:multiLevelType w:val="hybridMultilevel"/>
    <w:tmpl w:val="7DA4A37E"/>
    <w:lvl w:ilvl="0" w:tplc="8C982446">
      <w:start w:val="1"/>
      <w:numFmt w:val="bullet"/>
      <w:lvlText w:val=""/>
      <w:lvlJc w:val="left"/>
      <w:pPr>
        <w:ind w:left="720" w:hanging="360"/>
      </w:pPr>
      <w:rPr>
        <w:rFonts w:ascii="Symbol" w:hAnsi="Symbol" w:hint="default"/>
        <w:b/>
        <w:sz w:val="24"/>
        <w:szCs w:val="24"/>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1" w15:restartNumberingAfterBreak="0">
    <w:nsid w:val="70FC317A"/>
    <w:multiLevelType w:val="hybridMultilevel"/>
    <w:tmpl w:val="9F3E9A2E"/>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2" w15:restartNumberingAfterBreak="0">
    <w:nsid w:val="731E100E"/>
    <w:multiLevelType w:val="hybridMultilevel"/>
    <w:tmpl w:val="F40654BC"/>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3" w15:restartNumberingAfterBreak="0">
    <w:nsid w:val="737532BD"/>
    <w:multiLevelType w:val="hybridMultilevel"/>
    <w:tmpl w:val="FE5EF076"/>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4" w15:restartNumberingAfterBreak="0">
    <w:nsid w:val="738B5BDC"/>
    <w:multiLevelType w:val="hybridMultilevel"/>
    <w:tmpl w:val="1530562E"/>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5" w15:restartNumberingAfterBreak="0">
    <w:nsid w:val="745777A7"/>
    <w:multiLevelType w:val="hybridMultilevel"/>
    <w:tmpl w:val="1ECE052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6" w15:restartNumberingAfterBreak="0">
    <w:nsid w:val="74C4442E"/>
    <w:multiLevelType w:val="hybridMultilevel"/>
    <w:tmpl w:val="4A8C739A"/>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7" w15:restartNumberingAfterBreak="0">
    <w:nsid w:val="75AC088F"/>
    <w:multiLevelType w:val="hybridMultilevel"/>
    <w:tmpl w:val="10F4A3C0"/>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8" w15:restartNumberingAfterBreak="0">
    <w:nsid w:val="763F1114"/>
    <w:multiLevelType w:val="hybridMultilevel"/>
    <w:tmpl w:val="780CD19C"/>
    <w:lvl w:ilvl="0" w:tplc="0C09000F">
      <w:start w:val="1"/>
      <w:numFmt w:val="decimal"/>
      <w:lvlText w:val="%1."/>
      <w:lvlJc w:val="left"/>
      <w:pPr>
        <w:ind w:left="720" w:hanging="360"/>
      </w:pPr>
      <w:rPr>
        <w:rFonts w:hint="default"/>
        <w:b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9" w15:restartNumberingAfterBreak="0">
    <w:nsid w:val="78261010"/>
    <w:multiLevelType w:val="hybridMultilevel"/>
    <w:tmpl w:val="E50ECB0A"/>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0" w15:restartNumberingAfterBreak="0">
    <w:nsid w:val="7A4F7BF9"/>
    <w:multiLevelType w:val="hybridMultilevel"/>
    <w:tmpl w:val="630C616C"/>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1" w15:restartNumberingAfterBreak="0">
    <w:nsid w:val="7DBC5951"/>
    <w:multiLevelType w:val="hybridMultilevel"/>
    <w:tmpl w:val="7D98BE4C"/>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num w:numId="1" w16cid:durableId="1593588618">
    <w:abstractNumId w:val="61"/>
  </w:num>
  <w:num w:numId="2" w16cid:durableId="1442920673">
    <w:abstractNumId w:val="2"/>
  </w:num>
  <w:num w:numId="3" w16cid:durableId="1160998329">
    <w:abstractNumId w:val="78"/>
  </w:num>
  <w:num w:numId="4" w16cid:durableId="1508667890">
    <w:abstractNumId w:val="56"/>
  </w:num>
  <w:num w:numId="5" w16cid:durableId="283923927">
    <w:abstractNumId w:val="10"/>
  </w:num>
  <w:num w:numId="6" w16cid:durableId="561982440">
    <w:abstractNumId w:val="16"/>
  </w:num>
  <w:num w:numId="7" w16cid:durableId="2084645199">
    <w:abstractNumId w:val="35"/>
  </w:num>
  <w:num w:numId="8" w16cid:durableId="1283151238">
    <w:abstractNumId w:val="40"/>
  </w:num>
  <w:num w:numId="9" w16cid:durableId="1157918777">
    <w:abstractNumId w:val="28"/>
  </w:num>
  <w:num w:numId="10" w16cid:durableId="100035872">
    <w:abstractNumId w:val="68"/>
  </w:num>
  <w:num w:numId="11" w16cid:durableId="29454965">
    <w:abstractNumId w:val="79"/>
  </w:num>
  <w:num w:numId="12" w16cid:durableId="257913250">
    <w:abstractNumId w:val="7"/>
  </w:num>
  <w:num w:numId="13" w16cid:durableId="84962487">
    <w:abstractNumId w:val="75"/>
  </w:num>
  <w:num w:numId="14" w16cid:durableId="1214123989">
    <w:abstractNumId w:val="43"/>
  </w:num>
  <w:num w:numId="15" w16cid:durableId="2067100895">
    <w:abstractNumId w:val="51"/>
  </w:num>
  <w:num w:numId="16" w16cid:durableId="1607620468">
    <w:abstractNumId w:val="30"/>
  </w:num>
  <w:num w:numId="17" w16cid:durableId="1966157428">
    <w:abstractNumId w:val="52"/>
  </w:num>
  <w:num w:numId="18" w16cid:durableId="1494830800">
    <w:abstractNumId w:val="58"/>
  </w:num>
  <w:num w:numId="19" w16cid:durableId="1027098451">
    <w:abstractNumId w:val="76"/>
  </w:num>
  <w:num w:numId="20" w16cid:durableId="1048338158">
    <w:abstractNumId w:val="19"/>
  </w:num>
  <w:num w:numId="21" w16cid:durableId="1973173305">
    <w:abstractNumId w:val="1"/>
  </w:num>
  <w:num w:numId="22" w16cid:durableId="2047633026">
    <w:abstractNumId w:val="34"/>
  </w:num>
  <w:num w:numId="23" w16cid:durableId="819882848">
    <w:abstractNumId w:val="25"/>
  </w:num>
  <w:num w:numId="24" w16cid:durableId="199440769">
    <w:abstractNumId w:val="6"/>
  </w:num>
  <w:num w:numId="25" w16cid:durableId="1962180362">
    <w:abstractNumId w:val="36"/>
  </w:num>
  <w:num w:numId="26" w16cid:durableId="529412119">
    <w:abstractNumId w:val="54"/>
  </w:num>
  <w:num w:numId="27" w16cid:durableId="2014184420">
    <w:abstractNumId w:val="65"/>
  </w:num>
  <w:num w:numId="28" w16cid:durableId="965814102">
    <w:abstractNumId w:val="4"/>
  </w:num>
  <w:num w:numId="29" w16cid:durableId="1199006429">
    <w:abstractNumId w:val="29"/>
  </w:num>
  <w:num w:numId="30" w16cid:durableId="293490953">
    <w:abstractNumId w:val="26"/>
  </w:num>
  <w:num w:numId="31" w16cid:durableId="1773746570">
    <w:abstractNumId w:val="18"/>
  </w:num>
  <w:num w:numId="32" w16cid:durableId="745765149">
    <w:abstractNumId w:val="46"/>
  </w:num>
  <w:num w:numId="33" w16cid:durableId="1998921872">
    <w:abstractNumId w:val="32"/>
  </w:num>
  <w:num w:numId="34" w16cid:durableId="1655062129">
    <w:abstractNumId w:val="22"/>
  </w:num>
  <w:num w:numId="35" w16cid:durableId="1811706981">
    <w:abstractNumId w:val="60"/>
  </w:num>
  <w:num w:numId="36" w16cid:durableId="1562935281">
    <w:abstractNumId w:val="77"/>
  </w:num>
  <w:num w:numId="37" w16cid:durableId="1373653496">
    <w:abstractNumId w:val="73"/>
  </w:num>
  <w:num w:numId="38" w16cid:durableId="505098308">
    <w:abstractNumId w:val="27"/>
  </w:num>
  <w:num w:numId="39" w16cid:durableId="1773237517">
    <w:abstractNumId w:val="53"/>
  </w:num>
  <w:num w:numId="40" w16cid:durableId="1225411290">
    <w:abstractNumId w:val="48"/>
  </w:num>
  <w:num w:numId="41" w16cid:durableId="274795139">
    <w:abstractNumId w:val="63"/>
  </w:num>
  <w:num w:numId="42" w16cid:durableId="1437098010">
    <w:abstractNumId w:val="3"/>
  </w:num>
  <w:num w:numId="43" w16cid:durableId="1109006487">
    <w:abstractNumId w:val="66"/>
  </w:num>
  <w:num w:numId="44" w16cid:durableId="1232043214">
    <w:abstractNumId w:val="71"/>
  </w:num>
  <w:num w:numId="45" w16cid:durableId="948465731">
    <w:abstractNumId w:val="70"/>
  </w:num>
  <w:num w:numId="46" w16cid:durableId="696273067">
    <w:abstractNumId w:val="69"/>
  </w:num>
  <w:num w:numId="47" w16cid:durableId="2016877333">
    <w:abstractNumId w:val="74"/>
  </w:num>
  <w:num w:numId="48" w16cid:durableId="670068485">
    <w:abstractNumId w:val="12"/>
  </w:num>
  <w:num w:numId="49" w16cid:durableId="1903297091">
    <w:abstractNumId w:val="49"/>
  </w:num>
  <w:num w:numId="50" w16cid:durableId="832111851">
    <w:abstractNumId w:val="9"/>
  </w:num>
  <w:num w:numId="51" w16cid:durableId="1546210242">
    <w:abstractNumId w:val="50"/>
  </w:num>
  <w:num w:numId="52" w16cid:durableId="966160406">
    <w:abstractNumId w:val="5"/>
  </w:num>
  <w:num w:numId="53" w16cid:durableId="286743594">
    <w:abstractNumId w:val="38"/>
  </w:num>
  <w:num w:numId="54" w16cid:durableId="1402675404">
    <w:abstractNumId w:val="44"/>
  </w:num>
  <w:num w:numId="55" w16cid:durableId="1231962895">
    <w:abstractNumId w:val="33"/>
  </w:num>
  <w:num w:numId="56" w16cid:durableId="510413692">
    <w:abstractNumId w:val="15"/>
  </w:num>
  <w:num w:numId="57" w16cid:durableId="903219976">
    <w:abstractNumId w:val="21"/>
  </w:num>
  <w:num w:numId="58" w16cid:durableId="901015813">
    <w:abstractNumId w:val="57"/>
  </w:num>
  <w:num w:numId="59" w16cid:durableId="1536311085">
    <w:abstractNumId w:val="24"/>
  </w:num>
  <w:num w:numId="60" w16cid:durableId="1589581157">
    <w:abstractNumId w:val="47"/>
  </w:num>
  <w:num w:numId="61" w16cid:durableId="239340078">
    <w:abstractNumId w:val="14"/>
  </w:num>
  <w:num w:numId="62" w16cid:durableId="990911026">
    <w:abstractNumId w:val="55"/>
  </w:num>
  <w:num w:numId="63" w16cid:durableId="2061127966">
    <w:abstractNumId w:val="42"/>
  </w:num>
  <w:num w:numId="64" w16cid:durableId="1659919892">
    <w:abstractNumId w:val="67"/>
  </w:num>
  <w:num w:numId="65" w16cid:durableId="2081096488">
    <w:abstractNumId w:val="0"/>
  </w:num>
  <w:num w:numId="66" w16cid:durableId="1622876379">
    <w:abstractNumId w:val="11"/>
  </w:num>
  <w:num w:numId="67" w16cid:durableId="1933783130">
    <w:abstractNumId w:val="64"/>
  </w:num>
  <w:num w:numId="68" w16cid:durableId="1400513886">
    <w:abstractNumId w:val="62"/>
  </w:num>
  <w:num w:numId="69" w16cid:durableId="16546078">
    <w:abstractNumId w:val="59"/>
  </w:num>
  <w:num w:numId="70" w16cid:durableId="1426919464">
    <w:abstractNumId w:val="45"/>
  </w:num>
  <w:num w:numId="71" w16cid:durableId="1462533365">
    <w:abstractNumId w:val="17"/>
  </w:num>
  <w:num w:numId="72" w16cid:durableId="165946961">
    <w:abstractNumId w:val="41"/>
  </w:num>
  <w:num w:numId="73" w16cid:durableId="1590383951">
    <w:abstractNumId w:val="72"/>
  </w:num>
  <w:num w:numId="74" w16cid:durableId="1229149965">
    <w:abstractNumId w:val="37"/>
  </w:num>
  <w:num w:numId="75" w16cid:durableId="1051920217">
    <w:abstractNumId w:val="80"/>
  </w:num>
  <w:num w:numId="76" w16cid:durableId="1866358694">
    <w:abstractNumId w:val="39"/>
  </w:num>
  <w:num w:numId="77" w16cid:durableId="1726561412">
    <w:abstractNumId w:val="20"/>
  </w:num>
  <w:num w:numId="78" w16cid:durableId="740835389">
    <w:abstractNumId w:val="81"/>
  </w:num>
  <w:num w:numId="79" w16cid:durableId="1844776188">
    <w:abstractNumId w:val="8"/>
  </w:num>
  <w:num w:numId="80" w16cid:durableId="1576160479">
    <w:abstractNumId w:val="31"/>
  </w:num>
  <w:num w:numId="81" w16cid:durableId="1126847111">
    <w:abstractNumId w:val="13"/>
  </w:num>
  <w:num w:numId="82" w16cid:durableId="1364091282">
    <w:abstractNumId w:val="23"/>
  </w:num>
  <w:numIdMacAtCleanup w:val="7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proofState w:spelling="clean" w:grammar="clean"/>
  <w:attachedTemplate r:id="rId1"/>
  <w:defaultTabStop w:val="720"/>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0M7U0NzU2sLSwtDA0MrdQ0lEKTi0uzszPAykwMqgFAB4viBgtAAAA"/>
  </w:docVars>
  <w:rsids>
    <w:rsidRoot w:val="00C048AA"/>
    <w:rsid w:val="0000003A"/>
    <w:rsid w:val="000003B9"/>
    <w:rsid w:val="00001431"/>
    <w:rsid w:val="00002009"/>
    <w:rsid w:val="000030B6"/>
    <w:rsid w:val="00003A2F"/>
    <w:rsid w:val="000044E6"/>
    <w:rsid w:val="0000478E"/>
    <w:rsid w:val="00005E25"/>
    <w:rsid w:val="0000643A"/>
    <w:rsid w:val="00007333"/>
    <w:rsid w:val="000075F8"/>
    <w:rsid w:val="00007BE6"/>
    <w:rsid w:val="00007C0C"/>
    <w:rsid w:val="0001028D"/>
    <w:rsid w:val="000129D2"/>
    <w:rsid w:val="00013A39"/>
    <w:rsid w:val="000142D9"/>
    <w:rsid w:val="00014714"/>
    <w:rsid w:val="00014C94"/>
    <w:rsid w:val="00015988"/>
    <w:rsid w:val="00015B1D"/>
    <w:rsid w:val="00016D0F"/>
    <w:rsid w:val="00020561"/>
    <w:rsid w:val="0002094E"/>
    <w:rsid w:val="00022423"/>
    <w:rsid w:val="000246D2"/>
    <w:rsid w:val="00026D9C"/>
    <w:rsid w:val="00027451"/>
    <w:rsid w:val="00027799"/>
    <w:rsid w:val="00031E1F"/>
    <w:rsid w:val="000324E3"/>
    <w:rsid w:val="00033347"/>
    <w:rsid w:val="00036B7D"/>
    <w:rsid w:val="00037694"/>
    <w:rsid w:val="00040130"/>
    <w:rsid w:val="000405BE"/>
    <w:rsid w:val="00041C58"/>
    <w:rsid w:val="00042840"/>
    <w:rsid w:val="00042E37"/>
    <w:rsid w:val="00043CDD"/>
    <w:rsid w:val="00043EA9"/>
    <w:rsid w:val="000441CD"/>
    <w:rsid w:val="00044757"/>
    <w:rsid w:val="00044BCF"/>
    <w:rsid w:val="00044D50"/>
    <w:rsid w:val="00045521"/>
    <w:rsid w:val="0004684A"/>
    <w:rsid w:val="00047834"/>
    <w:rsid w:val="00051E3C"/>
    <w:rsid w:val="00053DA0"/>
    <w:rsid w:val="00055EF1"/>
    <w:rsid w:val="00060BDF"/>
    <w:rsid w:val="00061D2E"/>
    <w:rsid w:val="000636EE"/>
    <w:rsid w:val="0006411E"/>
    <w:rsid w:val="00064CC0"/>
    <w:rsid w:val="0006617D"/>
    <w:rsid w:val="000675BC"/>
    <w:rsid w:val="000677DD"/>
    <w:rsid w:val="00067804"/>
    <w:rsid w:val="00067D58"/>
    <w:rsid w:val="00067F7D"/>
    <w:rsid w:val="00070227"/>
    <w:rsid w:val="00072B8A"/>
    <w:rsid w:val="00072CAD"/>
    <w:rsid w:val="0007377D"/>
    <w:rsid w:val="00073C23"/>
    <w:rsid w:val="000742CF"/>
    <w:rsid w:val="000747B9"/>
    <w:rsid w:val="0007608D"/>
    <w:rsid w:val="00076919"/>
    <w:rsid w:val="00076C6A"/>
    <w:rsid w:val="00080AA0"/>
    <w:rsid w:val="0008142E"/>
    <w:rsid w:val="00081A7F"/>
    <w:rsid w:val="00082597"/>
    <w:rsid w:val="00082B3B"/>
    <w:rsid w:val="00083E0E"/>
    <w:rsid w:val="0008520E"/>
    <w:rsid w:val="00087CFF"/>
    <w:rsid w:val="000900F2"/>
    <w:rsid w:val="00091473"/>
    <w:rsid w:val="000939BE"/>
    <w:rsid w:val="00095442"/>
    <w:rsid w:val="00096311"/>
    <w:rsid w:val="00097305"/>
    <w:rsid w:val="000973AE"/>
    <w:rsid w:val="00097569"/>
    <w:rsid w:val="00097605"/>
    <w:rsid w:val="000979D1"/>
    <w:rsid w:val="000A0578"/>
    <w:rsid w:val="000A0FDC"/>
    <w:rsid w:val="000A1280"/>
    <w:rsid w:val="000A1D02"/>
    <w:rsid w:val="000A2052"/>
    <w:rsid w:val="000A20BE"/>
    <w:rsid w:val="000A3128"/>
    <w:rsid w:val="000A324E"/>
    <w:rsid w:val="000A37F6"/>
    <w:rsid w:val="000A46CD"/>
    <w:rsid w:val="000A5E7F"/>
    <w:rsid w:val="000A646F"/>
    <w:rsid w:val="000A7014"/>
    <w:rsid w:val="000A771B"/>
    <w:rsid w:val="000A7A95"/>
    <w:rsid w:val="000B3068"/>
    <w:rsid w:val="000B3248"/>
    <w:rsid w:val="000B44DB"/>
    <w:rsid w:val="000B4F95"/>
    <w:rsid w:val="000B7690"/>
    <w:rsid w:val="000B7D84"/>
    <w:rsid w:val="000C0903"/>
    <w:rsid w:val="000C0945"/>
    <w:rsid w:val="000C0AFB"/>
    <w:rsid w:val="000C0D70"/>
    <w:rsid w:val="000C1DE4"/>
    <w:rsid w:val="000C3A18"/>
    <w:rsid w:val="000C5387"/>
    <w:rsid w:val="000C5F62"/>
    <w:rsid w:val="000C73A5"/>
    <w:rsid w:val="000D05B8"/>
    <w:rsid w:val="000D0E92"/>
    <w:rsid w:val="000D121C"/>
    <w:rsid w:val="000D5E16"/>
    <w:rsid w:val="000D67DD"/>
    <w:rsid w:val="000E193B"/>
    <w:rsid w:val="000E2FAA"/>
    <w:rsid w:val="000E3BE2"/>
    <w:rsid w:val="000E3E07"/>
    <w:rsid w:val="000E4CCB"/>
    <w:rsid w:val="000E5464"/>
    <w:rsid w:val="000E5467"/>
    <w:rsid w:val="000E59A0"/>
    <w:rsid w:val="000E62D3"/>
    <w:rsid w:val="000F19C4"/>
    <w:rsid w:val="000F2621"/>
    <w:rsid w:val="000F3A40"/>
    <w:rsid w:val="000F4439"/>
    <w:rsid w:val="000F466B"/>
    <w:rsid w:val="000F4B04"/>
    <w:rsid w:val="000F62CA"/>
    <w:rsid w:val="000F7038"/>
    <w:rsid w:val="000F719F"/>
    <w:rsid w:val="000F7F18"/>
    <w:rsid w:val="000F7F68"/>
    <w:rsid w:val="00100145"/>
    <w:rsid w:val="001004BF"/>
    <w:rsid w:val="00100E9E"/>
    <w:rsid w:val="00100F2C"/>
    <w:rsid w:val="0010101A"/>
    <w:rsid w:val="001016C2"/>
    <w:rsid w:val="00102E03"/>
    <w:rsid w:val="0010402D"/>
    <w:rsid w:val="001042CD"/>
    <w:rsid w:val="001056C4"/>
    <w:rsid w:val="001057D6"/>
    <w:rsid w:val="00105A70"/>
    <w:rsid w:val="00106103"/>
    <w:rsid w:val="00106597"/>
    <w:rsid w:val="00106C3A"/>
    <w:rsid w:val="00107F74"/>
    <w:rsid w:val="001100C3"/>
    <w:rsid w:val="00110228"/>
    <w:rsid w:val="001113F2"/>
    <w:rsid w:val="00111B5E"/>
    <w:rsid w:val="001137F4"/>
    <w:rsid w:val="001140F4"/>
    <w:rsid w:val="001146D4"/>
    <w:rsid w:val="00114C01"/>
    <w:rsid w:val="00116A1B"/>
    <w:rsid w:val="00117379"/>
    <w:rsid w:val="00117906"/>
    <w:rsid w:val="00117B40"/>
    <w:rsid w:val="00117DA6"/>
    <w:rsid w:val="00117FD4"/>
    <w:rsid w:val="00120ABB"/>
    <w:rsid w:val="00120B49"/>
    <w:rsid w:val="00120F4B"/>
    <w:rsid w:val="00121081"/>
    <w:rsid w:val="00123339"/>
    <w:rsid w:val="00123E8B"/>
    <w:rsid w:val="00124088"/>
    <w:rsid w:val="00124222"/>
    <w:rsid w:val="0012444F"/>
    <w:rsid w:val="001247F7"/>
    <w:rsid w:val="00124F1D"/>
    <w:rsid w:val="001255E8"/>
    <w:rsid w:val="00125DD1"/>
    <w:rsid w:val="00126BFF"/>
    <w:rsid w:val="00127306"/>
    <w:rsid w:val="001273C1"/>
    <w:rsid w:val="00127869"/>
    <w:rsid w:val="001318C5"/>
    <w:rsid w:val="00131F79"/>
    <w:rsid w:val="0013294B"/>
    <w:rsid w:val="00132E3F"/>
    <w:rsid w:val="001336BF"/>
    <w:rsid w:val="00133EB9"/>
    <w:rsid w:val="00134782"/>
    <w:rsid w:val="00136D9D"/>
    <w:rsid w:val="00136E63"/>
    <w:rsid w:val="0014189E"/>
    <w:rsid w:val="00141CE6"/>
    <w:rsid w:val="0014561E"/>
    <w:rsid w:val="001458A9"/>
    <w:rsid w:val="00145CEF"/>
    <w:rsid w:val="001462A3"/>
    <w:rsid w:val="00147E15"/>
    <w:rsid w:val="00151565"/>
    <w:rsid w:val="00151905"/>
    <w:rsid w:val="00152632"/>
    <w:rsid w:val="00153F71"/>
    <w:rsid w:val="00154126"/>
    <w:rsid w:val="001557C9"/>
    <w:rsid w:val="00155BB4"/>
    <w:rsid w:val="00156F5E"/>
    <w:rsid w:val="00157170"/>
    <w:rsid w:val="001572B8"/>
    <w:rsid w:val="001574A4"/>
    <w:rsid w:val="00160510"/>
    <w:rsid w:val="00160D6F"/>
    <w:rsid w:val="00161990"/>
    <w:rsid w:val="00163345"/>
    <w:rsid w:val="0016384E"/>
    <w:rsid w:val="00163D1F"/>
    <w:rsid w:val="00163F47"/>
    <w:rsid w:val="00164903"/>
    <w:rsid w:val="00165477"/>
    <w:rsid w:val="0016596E"/>
    <w:rsid w:val="00166012"/>
    <w:rsid w:val="001663A8"/>
    <w:rsid w:val="00166F09"/>
    <w:rsid w:val="0017031C"/>
    <w:rsid w:val="00170E00"/>
    <w:rsid w:val="0017246E"/>
    <w:rsid w:val="00172955"/>
    <w:rsid w:val="001730E6"/>
    <w:rsid w:val="0017311A"/>
    <w:rsid w:val="00173EE5"/>
    <w:rsid w:val="001743C5"/>
    <w:rsid w:val="00175B4D"/>
    <w:rsid w:val="00175EBE"/>
    <w:rsid w:val="001763BE"/>
    <w:rsid w:val="00177432"/>
    <w:rsid w:val="00177CE8"/>
    <w:rsid w:val="00180557"/>
    <w:rsid w:val="001807AB"/>
    <w:rsid w:val="001815B8"/>
    <w:rsid w:val="00181A4B"/>
    <w:rsid w:val="00182502"/>
    <w:rsid w:val="00182877"/>
    <w:rsid w:val="00182985"/>
    <w:rsid w:val="00182A68"/>
    <w:rsid w:val="00183CFB"/>
    <w:rsid w:val="00184071"/>
    <w:rsid w:val="001847C1"/>
    <w:rsid w:val="001857D4"/>
    <w:rsid w:val="001874A7"/>
    <w:rsid w:val="0019026C"/>
    <w:rsid w:val="00190390"/>
    <w:rsid w:val="00191DEE"/>
    <w:rsid w:val="00191E89"/>
    <w:rsid w:val="00191E97"/>
    <w:rsid w:val="001922F5"/>
    <w:rsid w:val="00192AB2"/>
    <w:rsid w:val="00193865"/>
    <w:rsid w:val="001947D0"/>
    <w:rsid w:val="001948CD"/>
    <w:rsid w:val="001948F6"/>
    <w:rsid w:val="00194FB6"/>
    <w:rsid w:val="00195BD6"/>
    <w:rsid w:val="00195DCC"/>
    <w:rsid w:val="00196D69"/>
    <w:rsid w:val="0019761D"/>
    <w:rsid w:val="00197783"/>
    <w:rsid w:val="001A1DD5"/>
    <w:rsid w:val="001A1ECF"/>
    <w:rsid w:val="001A287C"/>
    <w:rsid w:val="001A2989"/>
    <w:rsid w:val="001A3249"/>
    <w:rsid w:val="001A3A05"/>
    <w:rsid w:val="001A666A"/>
    <w:rsid w:val="001A69F9"/>
    <w:rsid w:val="001B065F"/>
    <w:rsid w:val="001B0810"/>
    <w:rsid w:val="001B0FAF"/>
    <w:rsid w:val="001B1459"/>
    <w:rsid w:val="001B148B"/>
    <w:rsid w:val="001B1605"/>
    <w:rsid w:val="001B2C51"/>
    <w:rsid w:val="001B2D9C"/>
    <w:rsid w:val="001B39F2"/>
    <w:rsid w:val="001B438E"/>
    <w:rsid w:val="001B4A27"/>
    <w:rsid w:val="001B50BC"/>
    <w:rsid w:val="001B5944"/>
    <w:rsid w:val="001B6A06"/>
    <w:rsid w:val="001B74EF"/>
    <w:rsid w:val="001B771F"/>
    <w:rsid w:val="001C029C"/>
    <w:rsid w:val="001C0AD2"/>
    <w:rsid w:val="001C10DF"/>
    <w:rsid w:val="001C1F6A"/>
    <w:rsid w:val="001C2480"/>
    <w:rsid w:val="001C2F77"/>
    <w:rsid w:val="001C3B4C"/>
    <w:rsid w:val="001C42E4"/>
    <w:rsid w:val="001C4649"/>
    <w:rsid w:val="001C51DF"/>
    <w:rsid w:val="001C61B2"/>
    <w:rsid w:val="001C6216"/>
    <w:rsid w:val="001C6C01"/>
    <w:rsid w:val="001C7142"/>
    <w:rsid w:val="001C7C2C"/>
    <w:rsid w:val="001D054D"/>
    <w:rsid w:val="001D35C5"/>
    <w:rsid w:val="001D5247"/>
    <w:rsid w:val="001D524E"/>
    <w:rsid w:val="001D5762"/>
    <w:rsid w:val="001D7ECB"/>
    <w:rsid w:val="001D7FC4"/>
    <w:rsid w:val="001E02AD"/>
    <w:rsid w:val="001E1245"/>
    <w:rsid w:val="001E187C"/>
    <w:rsid w:val="001E1AB0"/>
    <w:rsid w:val="001E20AE"/>
    <w:rsid w:val="001E3E4D"/>
    <w:rsid w:val="001E4C54"/>
    <w:rsid w:val="001E4CDC"/>
    <w:rsid w:val="001E61C8"/>
    <w:rsid w:val="001E62B3"/>
    <w:rsid w:val="001E64B2"/>
    <w:rsid w:val="001E75AA"/>
    <w:rsid w:val="001E7EA6"/>
    <w:rsid w:val="001F0918"/>
    <w:rsid w:val="001F1575"/>
    <w:rsid w:val="001F214C"/>
    <w:rsid w:val="001F35D3"/>
    <w:rsid w:val="001F489B"/>
    <w:rsid w:val="001F625A"/>
    <w:rsid w:val="001F7332"/>
    <w:rsid w:val="001F78B6"/>
    <w:rsid w:val="002000F9"/>
    <w:rsid w:val="0020035F"/>
    <w:rsid w:val="00201157"/>
    <w:rsid w:val="00201347"/>
    <w:rsid w:val="002035B7"/>
    <w:rsid w:val="0020424A"/>
    <w:rsid w:val="00205699"/>
    <w:rsid w:val="002058DF"/>
    <w:rsid w:val="002063D3"/>
    <w:rsid w:val="00206839"/>
    <w:rsid w:val="00206C1B"/>
    <w:rsid w:val="00206DB9"/>
    <w:rsid w:val="002079C6"/>
    <w:rsid w:val="002106BF"/>
    <w:rsid w:val="00210BB5"/>
    <w:rsid w:val="00210E5C"/>
    <w:rsid w:val="002114A0"/>
    <w:rsid w:val="00211A86"/>
    <w:rsid w:val="00211BA7"/>
    <w:rsid w:val="00212021"/>
    <w:rsid w:val="0021327A"/>
    <w:rsid w:val="00213487"/>
    <w:rsid w:val="002138F1"/>
    <w:rsid w:val="00214330"/>
    <w:rsid w:val="00214A5B"/>
    <w:rsid w:val="002157DE"/>
    <w:rsid w:val="002165CE"/>
    <w:rsid w:val="002216CE"/>
    <w:rsid w:val="00221C01"/>
    <w:rsid w:val="00223CC4"/>
    <w:rsid w:val="00226311"/>
    <w:rsid w:val="002267B6"/>
    <w:rsid w:val="00227791"/>
    <w:rsid w:val="002304B8"/>
    <w:rsid w:val="00230850"/>
    <w:rsid w:val="00230856"/>
    <w:rsid w:val="0023176A"/>
    <w:rsid w:val="00231C8B"/>
    <w:rsid w:val="00232116"/>
    <w:rsid w:val="0023232D"/>
    <w:rsid w:val="00233974"/>
    <w:rsid w:val="0023476E"/>
    <w:rsid w:val="00234AE2"/>
    <w:rsid w:val="0023536B"/>
    <w:rsid w:val="00235AB8"/>
    <w:rsid w:val="00235C29"/>
    <w:rsid w:val="00235FA4"/>
    <w:rsid w:val="00236641"/>
    <w:rsid w:val="002366B0"/>
    <w:rsid w:val="0023745A"/>
    <w:rsid w:val="00237809"/>
    <w:rsid w:val="002400BA"/>
    <w:rsid w:val="002405FE"/>
    <w:rsid w:val="002415BD"/>
    <w:rsid w:val="00241969"/>
    <w:rsid w:val="002433DC"/>
    <w:rsid w:val="002434DC"/>
    <w:rsid w:val="00243EC0"/>
    <w:rsid w:val="0024421D"/>
    <w:rsid w:val="00244669"/>
    <w:rsid w:val="002463D9"/>
    <w:rsid w:val="002464C8"/>
    <w:rsid w:val="00247528"/>
    <w:rsid w:val="00247E82"/>
    <w:rsid w:val="00251896"/>
    <w:rsid w:val="002528CA"/>
    <w:rsid w:val="00252B04"/>
    <w:rsid w:val="00252FFC"/>
    <w:rsid w:val="00253140"/>
    <w:rsid w:val="00253B03"/>
    <w:rsid w:val="002547D1"/>
    <w:rsid w:val="00255069"/>
    <w:rsid w:val="00255289"/>
    <w:rsid w:val="00255A1B"/>
    <w:rsid w:val="00257A5B"/>
    <w:rsid w:val="00257EAB"/>
    <w:rsid w:val="00261143"/>
    <w:rsid w:val="00263890"/>
    <w:rsid w:val="00263C88"/>
    <w:rsid w:val="002660B4"/>
    <w:rsid w:val="00266B87"/>
    <w:rsid w:val="0026793D"/>
    <w:rsid w:val="00267975"/>
    <w:rsid w:val="00270BA9"/>
    <w:rsid w:val="0027108C"/>
    <w:rsid w:val="002714DB"/>
    <w:rsid w:val="002717C8"/>
    <w:rsid w:val="002717E4"/>
    <w:rsid w:val="002717EE"/>
    <w:rsid w:val="00271A4B"/>
    <w:rsid w:val="00271F7E"/>
    <w:rsid w:val="00273DCA"/>
    <w:rsid w:val="002743BD"/>
    <w:rsid w:val="00274D05"/>
    <w:rsid w:val="00275242"/>
    <w:rsid w:val="0027631D"/>
    <w:rsid w:val="002777D3"/>
    <w:rsid w:val="0028382A"/>
    <w:rsid w:val="00283859"/>
    <w:rsid w:val="00284198"/>
    <w:rsid w:val="002909EB"/>
    <w:rsid w:val="00290D1A"/>
    <w:rsid w:val="002926E7"/>
    <w:rsid w:val="00293D71"/>
    <w:rsid w:val="00293EC1"/>
    <w:rsid w:val="00294329"/>
    <w:rsid w:val="002950E6"/>
    <w:rsid w:val="00295DD3"/>
    <w:rsid w:val="00296853"/>
    <w:rsid w:val="002A07FF"/>
    <w:rsid w:val="002A0DD6"/>
    <w:rsid w:val="002A1612"/>
    <w:rsid w:val="002A1DF0"/>
    <w:rsid w:val="002A304E"/>
    <w:rsid w:val="002A3D9E"/>
    <w:rsid w:val="002A3EB3"/>
    <w:rsid w:val="002A4335"/>
    <w:rsid w:val="002A491C"/>
    <w:rsid w:val="002A5E17"/>
    <w:rsid w:val="002A70C6"/>
    <w:rsid w:val="002A70D8"/>
    <w:rsid w:val="002A7201"/>
    <w:rsid w:val="002B3D98"/>
    <w:rsid w:val="002B3F3E"/>
    <w:rsid w:val="002B448B"/>
    <w:rsid w:val="002B4A3C"/>
    <w:rsid w:val="002B6452"/>
    <w:rsid w:val="002B6932"/>
    <w:rsid w:val="002B7C0F"/>
    <w:rsid w:val="002C0A1A"/>
    <w:rsid w:val="002C1836"/>
    <w:rsid w:val="002C1962"/>
    <w:rsid w:val="002C5277"/>
    <w:rsid w:val="002C5D20"/>
    <w:rsid w:val="002D0F83"/>
    <w:rsid w:val="002D37D8"/>
    <w:rsid w:val="002D3807"/>
    <w:rsid w:val="002D3B6E"/>
    <w:rsid w:val="002D44D4"/>
    <w:rsid w:val="002D5CDD"/>
    <w:rsid w:val="002D60E9"/>
    <w:rsid w:val="002D650E"/>
    <w:rsid w:val="002D67DD"/>
    <w:rsid w:val="002D6884"/>
    <w:rsid w:val="002D69F8"/>
    <w:rsid w:val="002D70E3"/>
    <w:rsid w:val="002D71B9"/>
    <w:rsid w:val="002E1B5E"/>
    <w:rsid w:val="002E24AD"/>
    <w:rsid w:val="002E5758"/>
    <w:rsid w:val="002E7731"/>
    <w:rsid w:val="002F0548"/>
    <w:rsid w:val="002F0949"/>
    <w:rsid w:val="002F156B"/>
    <w:rsid w:val="002F270C"/>
    <w:rsid w:val="002F2B27"/>
    <w:rsid w:val="002F356F"/>
    <w:rsid w:val="002F37FC"/>
    <w:rsid w:val="002F3F5A"/>
    <w:rsid w:val="002F46B8"/>
    <w:rsid w:val="002F5378"/>
    <w:rsid w:val="002F5647"/>
    <w:rsid w:val="002F588F"/>
    <w:rsid w:val="002F5AE8"/>
    <w:rsid w:val="002F6934"/>
    <w:rsid w:val="002F6C69"/>
    <w:rsid w:val="002F7159"/>
    <w:rsid w:val="002F7C21"/>
    <w:rsid w:val="003008DC"/>
    <w:rsid w:val="00301224"/>
    <w:rsid w:val="003014A0"/>
    <w:rsid w:val="003031BB"/>
    <w:rsid w:val="003034AA"/>
    <w:rsid w:val="003059F5"/>
    <w:rsid w:val="00305A55"/>
    <w:rsid w:val="0031038D"/>
    <w:rsid w:val="00315004"/>
    <w:rsid w:val="00315A2C"/>
    <w:rsid w:val="00315A63"/>
    <w:rsid w:val="00316C57"/>
    <w:rsid w:val="00320B5F"/>
    <w:rsid w:val="0032387E"/>
    <w:rsid w:val="00325326"/>
    <w:rsid w:val="0032569F"/>
    <w:rsid w:val="00326109"/>
    <w:rsid w:val="003267BC"/>
    <w:rsid w:val="00326BCD"/>
    <w:rsid w:val="00327328"/>
    <w:rsid w:val="00327DF2"/>
    <w:rsid w:val="00331187"/>
    <w:rsid w:val="00331CC5"/>
    <w:rsid w:val="003328DC"/>
    <w:rsid w:val="00333C14"/>
    <w:rsid w:val="003345F9"/>
    <w:rsid w:val="003346FA"/>
    <w:rsid w:val="003353F3"/>
    <w:rsid w:val="00335B55"/>
    <w:rsid w:val="00336A96"/>
    <w:rsid w:val="00336DF1"/>
    <w:rsid w:val="00337D2B"/>
    <w:rsid w:val="00344009"/>
    <w:rsid w:val="00347D9E"/>
    <w:rsid w:val="00350E8C"/>
    <w:rsid w:val="00351924"/>
    <w:rsid w:val="003536D5"/>
    <w:rsid w:val="00353AB8"/>
    <w:rsid w:val="0035427B"/>
    <w:rsid w:val="00355CFC"/>
    <w:rsid w:val="00355D67"/>
    <w:rsid w:val="00356441"/>
    <w:rsid w:val="00356D02"/>
    <w:rsid w:val="003571CC"/>
    <w:rsid w:val="00357620"/>
    <w:rsid w:val="003607FC"/>
    <w:rsid w:val="003622BE"/>
    <w:rsid w:val="00362479"/>
    <w:rsid w:val="003649CE"/>
    <w:rsid w:val="003660CC"/>
    <w:rsid w:val="003676B1"/>
    <w:rsid w:val="00367E2E"/>
    <w:rsid w:val="00367F1E"/>
    <w:rsid w:val="00370178"/>
    <w:rsid w:val="0037017B"/>
    <w:rsid w:val="00370185"/>
    <w:rsid w:val="0037088F"/>
    <w:rsid w:val="00371903"/>
    <w:rsid w:val="003719C4"/>
    <w:rsid w:val="00372213"/>
    <w:rsid w:val="00374B1B"/>
    <w:rsid w:val="00374CD4"/>
    <w:rsid w:val="0037575D"/>
    <w:rsid w:val="00377273"/>
    <w:rsid w:val="00377B62"/>
    <w:rsid w:val="0038001A"/>
    <w:rsid w:val="003802E6"/>
    <w:rsid w:val="00380F64"/>
    <w:rsid w:val="00381AFD"/>
    <w:rsid w:val="003832A3"/>
    <w:rsid w:val="00383E79"/>
    <w:rsid w:val="003850BB"/>
    <w:rsid w:val="00385C52"/>
    <w:rsid w:val="003877B2"/>
    <w:rsid w:val="00387D0B"/>
    <w:rsid w:val="00390143"/>
    <w:rsid w:val="003923D5"/>
    <w:rsid w:val="0039241C"/>
    <w:rsid w:val="00392E35"/>
    <w:rsid w:val="003937F9"/>
    <w:rsid w:val="00393C15"/>
    <w:rsid w:val="00394492"/>
    <w:rsid w:val="0039516A"/>
    <w:rsid w:val="0039648F"/>
    <w:rsid w:val="00396AAF"/>
    <w:rsid w:val="003A1598"/>
    <w:rsid w:val="003A2B08"/>
    <w:rsid w:val="003A5661"/>
    <w:rsid w:val="003A57B9"/>
    <w:rsid w:val="003A58C3"/>
    <w:rsid w:val="003B0057"/>
    <w:rsid w:val="003B0A25"/>
    <w:rsid w:val="003B2C52"/>
    <w:rsid w:val="003B35B7"/>
    <w:rsid w:val="003B3A4D"/>
    <w:rsid w:val="003B3C0D"/>
    <w:rsid w:val="003B43FF"/>
    <w:rsid w:val="003B4F80"/>
    <w:rsid w:val="003B564B"/>
    <w:rsid w:val="003B5AB7"/>
    <w:rsid w:val="003B65DE"/>
    <w:rsid w:val="003B7FF6"/>
    <w:rsid w:val="003C030A"/>
    <w:rsid w:val="003C04CE"/>
    <w:rsid w:val="003C07FE"/>
    <w:rsid w:val="003C0E74"/>
    <w:rsid w:val="003C1E85"/>
    <w:rsid w:val="003C32AF"/>
    <w:rsid w:val="003C34C3"/>
    <w:rsid w:val="003C38EE"/>
    <w:rsid w:val="003C62FC"/>
    <w:rsid w:val="003C6E10"/>
    <w:rsid w:val="003D0089"/>
    <w:rsid w:val="003D0130"/>
    <w:rsid w:val="003D0FCC"/>
    <w:rsid w:val="003D31E3"/>
    <w:rsid w:val="003D33D2"/>
    <w:rsid w:val="003D34A3"/>
    <w:rsid w:val="003D4CB9"/>
    <w:rsid w:val="003D560C"/>
    <w:rsid w:val="003D664E"/>
    <w:rsid w:val="003E1151"/>
    <w:rsid w:val="003E126F"/>
    <w:rsid w:val="003E28D6"/>
    <w:rsid w:val="003E301B"/>
    <w:rsid w:val="003E4CF5"/>
    <w:rsid w:val="003E594C"/>
    <w:rsid w:val="003E5E2A"/>
    <w:rsid w:val="003E6A40"/>
    <w:rsid w:val="003E7A30"/>
    <w:rsid w:val="003F03AA"/>
    <w:rsid w:val="003F3886"/>
    <w:rsid w:val="003F3B03"/>
    <w:rsid w:val="003F41DA"/>
    <w:rsid w:val="003F5162"/>
    <w:rsid w:val="003F5E20"/>
    <w:rsid w:val="003F6C0D"/>
    <w:rsid w:val="003F74E6"/>
    <w:rsid w:val="003F7BE5"/>
    <w:rsid w:val="00400913"/>
    <w:rsid w:val="00400959"/>
    <w:rsid w:val="00401679"/>
    <w:rsid w:val="00401DA0"/>
    <w:rsid w:val="004028BB"/>
    <w:rsid w:val="00403A42"/>
    <w:rsid w:val="004041EF"/>
    <w:rsid w:val="0040465E"/>
    <w:rsid w:val="00404AA8"/>
    <w:rsid w:val="00404C89"/>
    <w:rsid w:val="00404F2A"/>
    <w:rsid w:val="00405AAC"/>
    <w:rsid w:val="00406521"/>
    <w:rsid w:val="0040673E"/>
    <w:rsid w:val="00406C70"/>
    <w:rsid w:val="00406E55"/>
    <w:rsid w:val="00410718"/>
    <w:rsid w:val="00410AEF"/>
    <w:rsid w:val="00411A7D"/>
    <w:rsid w:val="00411B2B"/>
    <w:rsid w:val="00411E43"/>
    <w:rsid w:val="00412863"/>
    <w:rsid w:val="004129C8"/>
    <w:rsid w:val="00413D6D"/>
    <w:rsid w:val="00413E19"/>
    <w:rsid w:val="00414A20"/>
    <w:rsid w:val="00414EB1"/>
    <w:rsid w:val="004150CF"/>
    <w:rsid w:val="00415560"/>
    <w:rsid w:val="004157E9"/>
    <w:rsid w:val="00415BBF"/>
    <w:rsid w:val="00420E10"/>
    <w:rsid w:val="00421ED6"/>
    <w:rsid w:val="00422022"/>
    <w:rsid w:val="00422796"/>
    <w:rsid w:val="00422FFB"/>
    <w:rsid w:val="0042387F"/>
    <w:rsid w:val="00423B75"/>
    <w:rsid w:val="0042423B"/>
    <w:rsid w:val="00424340"/>
    <w:rsid w:val="00424AB9"/>
    <w:rsid w:val="00425547"/>
    <w:rsid w:val="00425AE0"/>
    <w:rsid w:val="00425C77"/>
    <w:rsid w:val="004268B0"/>
    <w:rsid w:val="00426F9F"/>
    <w:rsid w:val="00430D32"/>
    <w:rsid w:val="004318FB"/>
    <w:rsid w:val="00431A1E"/>
    <w:rsid w:val="00432D4A"/>
    <w:rsid w:val="00432FC2"/>
    <w:rsid w:val="00433A63"/>
    <w:rsid w:val="00433AE6"/>
    <w:rsid w:val="00433B60"/>
    <w:rsid w:val="0043430B"/>
    <w:rsid w:val="00434E81"/>
    <w:rsid w:val="00434FC1"/>
    <w:rsid w:val="00436E20"/>
    <w:rsid w:val="004404C0"/>
    <w:rsid w:val="0044054C"/>
    <w:rsid w:val="00440A88"/>
    <w:rsid w:val="00440C9F"/>
    <w:rsid w:val="00440E45"/>
    <w:rsid w:val="0044201D"/>
    <w:rsid w:val="004421B3"/>
    <w:rsid w:val="00442844"/>
    <w:rsid w:val="00444140"/>
    <w:rsid w:val="0044581C"/>
    <w:rsid w:val="00447C5F"/>
    <w:rsid w:val="004518C3"/>
    <w:rsid w:val="00451C85"/>
    <w:rsid w:val="0045339C"/>
    <w:rsid w:val="0045378A"/>
    <w:rsid w:val="004539FF"/>
    <w:rsid w:val="00453AE4"/>
    <w:rsid w:val="00454BA5"/>
    <w:rsid w:val="0046048F"/>
    <w:rsid w:val="0046140F"/>
    <w:rsid w:val="00461E29"/>
    <w:rsid w:val="004620D5"/>
    <w:rsid w:val="0046293E"/>
    <w:rsid w:val="00462B62"/>
    <w:rsid w:val="004635E7"/>
    <w:rsid w:val="00463B32"/>
    <w:rsid w:val="00464830"/>
    <w:rsid w:val="00466685"/>
    <w:rsid w:val="00470801"/>
    <w:rsid w:val="00471308"/>
    <w:rsid w:val="00471940"/>
    <w:rsid w:val="00471B13"/>
    <w:rsid w:val="0047208E"/>
    <w:rsid w:val="00472102"/>
    <w:rsid w:val="004721D0"/>
    <w:rsid w:val="004736BE"/>
    <w:rsid w:val="004752BD"/>
    <w:rsid w:val="004756F9"/>
    <w:rsid w:val="00475F00"/>
    <w:rsid w:val="004777AE"/>
    <w:rsid w:val="00480B88"/>
    <w:rsid w:val="00481660"/>
    <w:rsid w:val="00481DA7"/>
    <w:rsid w:val="00483D60"/>
    <w:rsid w:val="00485ECE"/>
    <w:rsid w:val="00487405"/>
    <w:rsid w:val="0049069F"/>
    <w:rsid w:val="00490EAA"/>
    <w:rsid w:val="00491317"/>
    <w:rsid w:val="004930D7"/>
    <w:rsid w:val="004930EE"/>
    <w:rsid w:val="00494512"/>
    <w:rsid w:val="00494B30"/>
    <w:rsid w:val="00494D4E"/>
    <w:rsid w:val="004951DC"/>
    <w:rsid w:val="00496350"/>
    <w:rsid w:val="004A18A7"/>
    <w:rsid w:val="004A1E44"/>
    <w:rsid w:val="004A35F1"/>
    <w:rsid w:val="004A43FF"/>
    <w:rsid w:val="004A4917"/>
    <w:rsid w:val="004A5E65"/>
    <w:rsid w:val="004A73B6"/>
    <w:rsid w:val="004A7C40"/>
    <w:rsid w:val="004B026B"/>
    <w:rsid w:val="004B2600"/>
    <w:rsid w:val="004B3364"/>
    <w:rsid w:val="004B5D66"/>
    <w:rsid w:val="004B61A9"/>
    <w:rsid w:val="004C0911"/>
    <w:rsid w:val="004C0B16"/>
    <w:rsid w:val="004C20F2"/>
    <w:rsid w:val="004C29EE"/>
    <w:rsid w:val="004C2EC7"/>
    <w:rsid w:val="004C32C5"/>
    <w:rsid w:val="004C367C"/>
    <w:rsid w:val="004C3C40"/>
    <w:rsid w:val="004C41D2"/>
    <w:rsid w:val="004C692D"/>
    <w:rsid w:val="004C7102"/>
    <w:rsid w:val="004C7BD9"/>
    <w:rsid w:val="004D0385"/>
    <w:rsid w:val="004D2692"/>
    <w:rsid w:val="004D2722"/>
    <w:rsid w:val="004D2BB0"/>
    <w:rsid w:val="004D446F"/>
    <w:rsid w:val="004D6428"/>
    <w:rsid w:val="004D7215"/>
    <w:rsid w:val="004E00CF"/>
    <w:rsid w:val="004E0ABA"/>
    <w:rsid w:val="004E1CDE"/>
    <w:rsid w:val="004E1FFF"/>
    <w:rsid w:val="004E3087"/>
    <w:rsid w:val="004E40A7"/>
    <w:rsid w:val="004E5349"/>
    <w:rsid w:val="004E6669"/>
    <w:rsid w:val="004E6E7C"/>
    <w:rsid w:val="004E7650"/>
    <w:rsid w:val="004E7A5E"/>
    <w:rsid w:val="004E7AE9"/>
    <w:rsid w:val="004F030D"/>
    <w:rsid w:val="004F0413"/>
    <w:rsid w:val="004F23D7"/>
    <w:rsid w:val="004F34CA"/>
    <w:rsid w:val="004F46BF"/>
    <w:rsid w:val="00500C7F"/>
    <w:rsid w:val="00501472"/>
    <w:rsid w:val="00501E3E"/>
    <w:rsid w:val="005029E4"/>
    <w:rsid w:val="005060A3"/>
    <w:rsid w:val="005067A3"/>
    <w:rsid w:val="00511071"/>
    <w:rsid w:val="0051116E"/>
    <w:rsid w:val="0051161D"/>
    <w:rsid w:val="00512991"/>
    <w:rsid w:val="005148E0"/>
    <w:rsid w:val="00515771"/>
    <w:rsid w:val="00515DA5"/>
    <w:rsid w:val="005165AC"/>
    <w:rsid w:val="005176BB"/>
    <w:rsid w:val="00517DCB"/>
    <w:rsid w:val="00520716"/>
    <w:rsid w:val="00521204"/>
    <w:rsid w:val="005217D4"/>
    <w:rsid w:val="00522D4C"/>
    <w:rsid w:val="00523260"/>
    <w:rsid w:val="005236DD"/>
    <w:rsid w:val="00523BB2"/>
    <w:rsid w:val="00527D5F"/>
    <w:rsid w:val="00530A55"/>
    <w:rsid w:val="0053299E"/>
    <w:rsid w:val="0053371E"/>
    <w:rsid w:val="005343FC"/>
    <w:rsid w:val="00536B23"/>
    <w:rsid w:val="00537A5A"/>
    <w:rsid w:val="0054067C"/>
    <w:rsid w:val="005415CE"/>
    <w:rsid w:val="0054277A"/>
    <w:rsid w:val="00544816"/>
    <w:rsid w:val="00545DE7"/>
    <w:rsid w:val="00547685"/>
    <w:rsid w:val="005476A7"/>
    <w:rsid w:val="00550370"/>
    <w:rsid w:val="00550827"/>
    <w:rsid w:val="00552343"/>
    <w:rsid w:val="005525FD"/>
    <w:rsid w:val="00553392"/>
    <w:rsid w:val="0055359F"/>
    <w:rsid w:val="005539C1"/>
    <w:rsid w:val="00553A03"/>
    <w:rsid w:val="00553A2A"/>
    <w:rsid w:val="00554D7E"/>
    <w:rsid w:val="00554E23"/>
    <w:rsid w:val="00554EE2"/>
    <w:rsid w:val="00555714"/>
    <w:rsid w:val="00555764"/>
    <w:rsid w:val="005561EC"/>
    <w:rsid w:val="00557ED1"/>
    <w:rsid w:val="0056066A"/>
    <w:rsid w:val="0056079C"/>
    <w:rsid w:val="00560858"/>
    <w:rsid w:val="00560C9F"/>
    <w:rsid w:val="00560CD9"/>
    <w:rsid w:val="00560E32"/>
    <w:rsid w:val="00561C82"/>
    <w:rsid w:val="0056285D"/>
    <w:rsid w:val="00564A22"/>
    <w:rsid w:val="0056527A"/>
    <w:rsid w:val="0056620B"/>
    <w:rsid w:val="00566F30"/>
    <w:rsid w:val="005713CB"/>
    <w:rsid w:val="00572C5F"/>
    <w:rsid w:val="00574443"/>
    <w:rsid w:val="005760A6"/>
    <w:rsid w:val="005760EB"/>
    <w:rsid w:val="0057676F"/>
    <w:rsid w:val="005771F6"/>
    <w:rsid w:val="005778CC"/>
    <w:rsid w:val="0058039A"/>
    <w:rsid w:val="00581E5B"/>
    <w:rsid w:val="00582F86"/>
    <w:rsid w:val="005834D2"/>
    <w:rsid w:val="00584F34"/>
    <w:rsid w:val="0058710A"/>
    <w:rsid w:val="00587297"/>
    <w:rsid w:val="00587A64"/>
    <w:rsid w:val="005918B8"/>
    <w:rsid w:val="005950C4"/>
    <w:rsid w:val="00597669"/>
    <w:rsid w:val="005A151E"/>
    <w:rsid w:val="005A1A90"/>
    <w:rsid w:val="005A21EA"/>
    <w:rsid w:val="005A233B"/>
    <w:rsid w:val="005A3179"/>
    <w:rsid w:val="005A4290"/>
    <w:rsid w:val="005A4721"/>
    <w:rsid w:val="005A52F8"/>
    <w:rsid w:val="005A578B"/>
    <w:rsid w:val="005A5E63"/>
    <w:rsid w:val="005A6A68"/>
    <w:rsid w:val="005A6F35"/>
    <w:rsid w:val="005A7E8B"/>
    <w:rsid w:val="005B04BB"/>
    <w:rsid w:val="005B19AC"/>
    <w:rsid w:val="005B1D4F"/>
    <w:rsid w:val="005B2378"/>
    <w:rsid w:val="005B3FE3"/>
    <w:rsid w:val="005B53F4"/>
    <w:rsid w:val="005B7EC2"/>
    <w:rsid w:val="005C0ACE"/>
    <w:rsid w:val="005C1EE7"/>
    <w:rsid w:val="005C2218"/>
    <w:rsid w:val="005C235E"/>
    <w:rsid w:val="005C2B13"/>
    <w:rsid w:val="005C491D"/>
    <w:rsid w:val="005C5581"/>
    <w:rsid w:val="005C5E6D"/>
    <w:rsid w:val="005C667D"/>
    <w:rsid w:val="005C6684"/>
    <w:rsid w:val="005D03BD"/>
    <w:rsid w:val="005D09A9"/>
    <w:rsid w:val="005D27DD"/>
    <w:rsid w:val="005D40D7"/>
    <w:rsid w:val="005D4FD6"/>
    <w:rsid w:val="005D52B5"/>
    <w:rsid w:val="005D5360"/>
    <w:rsid w:val="005D54A5"/>
    <w:rsid w:val="005D5CF2"/>
    <w:rsid w:val="005D63CB"/>
    <w:rsid w:val="005D72EE"/>
    <w:rsid w:val="005D7AB6"/>
    <w:rsid w:val="005D7CCE"/>
    <w:rsid w:val="005E0249"/>
    <w:rsid w:val="005E0571"/>
    <w:rsid w:val="005E0F9A"/>
    <w:rsid w:val="005E3DDC"/>
    <w:rsid w:val="005E662C"/>
    <w:rsid w:val="005E6973"/>
    <w:rsid w:val="005F3FA2"/>
    <w:rsid w:val="005F4111"/>
    <w:rsid w:val="005F4573"/>
    <w:rsid w:val="005F4E10"/>
    <w:rsid w:val="005F5D40"/>
    <w:rsid w:val="00600288"/>
    <w:rsid w:val="00606268"/>
    <w:rsid w:val="00606DCA"/>
    <w:rsid w:val="006074CA"/>
    <w:rsid w:val="00607AFE"/>
    <w:rsid w:val="00607C12"/>
    <w:rsid w:val="00607D75"/>
    <w:rsid w:val="006104D2"/>
    <w:rsid w:val="006118CB"/>
    <w:rsid w:val="00611CFB"/>
    <w:rsid w:val="0061259A"/>
    <w:rsid w:val="0061270D"/>
    <w:rsid w:val="00612FF8"/>
    <w:rsid w:val="006131A6"/>
    <w:rsid w:val="0061371A"/>
    <w:rsid w:val="00613E7E"/>
    <w:rsid w:val="0061571D"/>
    <w:rsid w:val="00615D98"/>
    <w:rsid w:val="00616ABB"/>
    <w:rsid w:val="00617EBF"/>
    <w:rsid w:val="00620B2F"/>
    <w:rsid w:val="006213C5"/>
    <w:rsid w:val="00622F44"/>
    <w:rsid w:val="00625630"/>
    <w:rsid w:val="00625BD7"/>
    <w:rsid w:val="006261D1"/>
    <w:rsid w:val="006271B4"/>
    <w:rsid w:val="00627559"/>
    <w:rsid w:val="0063052C"/>
    <w:rsid w:val="0063083E"/>
    <w:rsid w:val="00631E0D"/>
    <w:rsid w:val="0063215F"/>
    <w:rsid w:val="00633BB3"/>
    <w:rsid w:val="00634657"/>
    <w:rsid w:val="0063631F"/>
    <w:rsid w:val="00636C52"/>
    <w:rsid w:val="0063774E"/>
    <w:rsid w:val="00637D67"/>
    <w:rsid w:val="00640AAC"/>
    <w:rsid w:val="0064140F"/>
    <w:rsid w:val="0064269A"/>
    <w:rsid w:val="00644373"/>
    <w:rsid w:val="00645473"/>
    <w:rsid w:val="00647765"/>
    <w:rsid w:val="006478AD"/>
    <w:rsid w:val="00647D30"/>
    <w:rsid w:val="006500E2"/>
    <w:rsid w:val="00650EF1"/>
    <w:rsid w:val="00651FA6"/>
    <w:rsid w:val="006539D0"/>
    <w:rsid w:val="00655A0C"/>
    <w:rsid w:val="006571F6"/>
    <w:rsid w:val="00657884"/>
    <w:rsid w:val="00657EC0"/>
    <w:rsid w:val="006604EA"/>
    <w:rsid w:val="00660591"/>
    <w:rsid w:val="00660B14"/>
    <w:rsid w:val="006618F7"/>
    <w:rsid w:val="00661A82"/>
    <w:rsid w:val="00661FEF"/>
    <w:rsid w:val="00662B43"/>
    <w:rsid w:val="00662BAE"/>
    <w:rsid w:val="006635A3"/>
    <w:rsid w:val="0066397F"/>
    <w:rsid w:val="00663E27"/>
    <w:rsid w:val="00664DA4"/>
    <w:rsid w:val="00665BB7"/>
    <w:rsid w:val="00665FAD"/>
    <w:rsid w:val="00666FF6"/>
    <w:rsid w:val="00667C72"/>
    <w:rsid w:val="00667FB3"/>
    <w:rsid w:val="00670C4E"/>
    <w:rsid w:val="00670E1A"/>
    <w:rsid w:val="006716D8"/>
    <w:rsid w:val="00672D32"/>
    <w:rsid w:val="006743E4"/>
    <w:rsid w:val="006747E3"/>
    <w:rsid w:val="0068003A"/>
    <w:rsid w:val="00681749"/>
    <w:rsid w:val="00681AB0"/>
    <w:rsid w:val="00681C53"/>
    <w:rsid w:val="00681FEE"/>
    <w:rsid w:val="006824E9"/>
    <w:rsid w:val="0068289F"/>
    <w:rsid w:val="00683657"/>
    <w:rsid w:val="00683B10"/>
    <w:rsid w:val="006844F2"/>
    <w:rsid w:val="006849AE"/>
    <w:rsid w:val="00684E04"/>
    <w:rsid w:val="00687526"/>
    <w:rsid w:val="00687B29"/>
    <w:rsid w:val="00687E6B"/>
    <w:rsid w:val="006900D9"/>
    <w:rsid w:val="00690846"/>
    <w:rsid w:val="00691D9F"/>
    <w:rsid w:val="00692A4E"/>
    <w:rsid w:val="00692D8C"/>
    <w:rsid w:val="00693815"/>
    <w:rsid w:val="00696628"/>
    <w:rsid w:val="00697EE6"/>
    <w:rsid w:val="00697F1F"/>
    <w:rsid w:val="006A0EC3"/>
    <w:rsid w:val="006A1177"/>
    <w:rsid w:val="006A1510"/>
    <w:rsid w:val="006A34CE"/>
    <w:rsid w:val="006A3585"/>
    <w:rsid w:val="006A3AF7"/>
    <w:rsid w:val="006A4A98"/>
    <w:rsid w:val="006A54CE"/>
    <w:rsid w:val="006A5A3E"/>
    <w:rsid w:val="006A5F26"/>
    <w:rsid w:val="006A6A99"/>
    <w:rsid w:val="006A7198"/>
    <w:rsid w:val="006A738B"/>
    <w:rsid w:val="006A79E9"/>
    <w:rsid w:val="006B07BD"/>
    <w:rsid w:val="006B1C7C"/>
    <w:rsid w:val="006B2932"/>
    <w:rsid w:val="006B3025"/>
    <w:rsid w:val="006B538A"/>
    <w:rsid w:val="006B75B1"/>
    <w:rsid w:val="006C04A0"/>
    <w:rsid w:val="006C11E1"/>
    <w:rsid w:val="006C2124"/>
    <w:rsid w:val="006C24FE"/>
    <w:rsid w:val="006C3122"/>
    <w:rsid w:val="006C44EC"/>
    <w:rsid w:val="006C4A1C"/>
    <w:rsid w:val="006C56E8"/>
    <w:rsid w:val="006C5766"/>
    <w:rsid w:val="006C60DA"/>
    <w:rsid w:val="006C62CD"/>
    <w:rsid w:val="006C70C6"/>
    <w:rsid w:val="006C719F"/>
    <w:rsid w:val="006D0043"/>
    <w:rsid w:val="006D0B28"/>
    <w:rsid w:val="006D2D41"/>
    <w:rsid w:val="006D32FF"/>
    <w:rsid w:val="006D3F2E"/>
    <w:rsid w:val="006D3F61"/>
    <w:rsid w:val="006D4943"/>
    <w:rsid w:val="006D55FF"/>
    <w:rsid w:val="006D5A8D"/>
    <w:rsid w:val="006D5D32"/>
    <w:rsid w:val="006D68C8"/>
    <w:rsid w:val="006D6B13"/>
    <w:rsid w:val="006D76BB"/>
    <w:rsid w:val="006D78ED"/>
    <w:rsid w:val="006D7AF4"/>
    <w:rsid w:val="006E0253"/>
    <w:rsid w:val="006E09BF"/>
    <w:rsid w:val="006E0A72"/>
    <w:rsid w:val="006E167E"/>
    <w:rsid w:val="006E2B59"/>
    <w:rsid w:val="006E31B2"/>
    <w:rsid w:val="006E3F84"/>
    <w:rsid w:val="006E4660"/>
    <w:rsid w:val="006E4AA6"/>
    <w:rsid w:val="006E7277"/>
    <w:rsid w:val="006F06F9"/>
    <w:rsid w:val="006F081E"/>
    <w:rsid w:val="006F1AFC"/>
    <w:rsid w:val="006F1B98"/>
    <w:rsid w:val="006F3B36"/>
    <w:rsid w:val="006F3DAE"/>
    <w:rsid w:val="006F4603"/>
    <w:rsid w:val="006F4EB0"/>
    <w:rsid w:val="006F5A61"/>
    <w:rsid w:val="006F688E"/>
    <w:rsid w:val="006F6D82"/>
    <w:rsid w:val="0070006D"/>
    <w:rsid w:val="00700CD0"/>
    <w:rsid w:val="00700E95"/>
    <w:rsid w:val="00700F1A"/>
    <w:rsid w:val="00702188"/>
    <w:rsid w:val="0070257D"/>
    <w:rsid w:val="0070386B"/>
    <w:rsid w:val="00704BEC"/>
    <w:rsid w:val="007050E8"/>
    <w:rsid w:val="007057F0"/>
    <w:rsid w:val="00705DDA"/>
    <w:rsid w:val="00707153"/>
    <w:rsid w:val="007071FD"/>
    <w:rsid w:val="00707C35"/>
    <w:rsid w:val="00710690"/>
    <w:rsid w:val="007107F7"/>
    <w:rsid w:val="00713404"/>
    <w:rsid w:val="007135F5"/>
    <w:rsid w:val="00713CE8"/>
    <w:rsid w:val="007143EB"/>
    <w:rsid w:val="007152D7"/>
    <w:rsid w:val="007153EB"/>
    <w:rsid w:val="00715510"/>
    <w:rsid w:val="00715692"/>
    <w:rsid w:val="007159BD"/>
    <w:rsid w:val="00715F84"/>
    <w:rsid w:val="007165C7"/>
    <w:rsid w:val="00717D05"/>
    <w:rsid w:val="00720D26"/>
    <w:rsid w:val="00722FAA"/>
    <w:rsid w:val="0072368C"/>
    <w:rsid w:val="00724B35"/>
    <w:rsid w:val="0072597F"/>
    <w:rsid w:val="00726276"/>
    <w:rsid w:val="00726940"/>
    <w:rsid w:val="00726EA4"/>
    <w:rsid w:val="00727259"/>
    <w:rsid w:val="00730195"/>
    <w:rsid w:val="00730EE1"/>
    <w:rsid w:val="00730EFF"/>
    <w:rsid w:val="00731104"/>
    <w:rsid w:val="00733462"/>
    <w:rsid w:val="00733BB3"/>
    <w:rsid w:val="00733E50"/>
    <w:rsid w:val="0073451D"/>
    <w:rsid w:val="00735F1D"/>
    <w:rsid w:val="00736050"/>
    <w:rsid w:val="00736888"/>
    <w:rsid w:val="00741760"/>
    <w:rsid w:val="007426BB"/>
    <w:rsid w:val="0074327D"/>
    <w:rsid w:val="007447D1"/>
    <w:rsid w:val="00744B29"/>
    <w:rsid w:val="00745233"/>
    <w:rsid w:val="00747DF5"/>
    <w:rsid w:val="0075139C"/>
    <w:rsid w:val="00752591"/>
    <w:rsid w:val="00752F33"/>
    <w:rsid w:val="00753762"/>
    <w:rsid w:val="007543A8"/>
    <w:rsid w:val="00754755"/>
    <w:rsid w:val="00755711"/>
    <w:rsid w:val="00755C35"/>
    <w:rsid w:val="00755C4A"/>
    <w:rsid w:val="00755ED2"/>
    <w:rsid w:val="00756146"/>
    <w:rsid w:val="0075622E"/>
    <w:rsid w:val="00760D5E"/>
    <w:rsid w:val="0076199A"/>
    <w:rsid w:val="00761D1F"/>
    <w:rsid w:val="00762247"/>
    <w:rsid w:val="00763D21"/>
    <w:rsid w:val="00764417"/>
    <w:rsid w:val="0076492E"/>
    <w:rsid w:val="00764F22"/>
    <w:rsid w:val="00765011"/>
    <w:rsid w:val="0076522A"/>
    <w:rsid w:val="00766C5B"/>
    <w:rsid w:val="00767B2B"/>
    <w:rsid w:val="007702A6"/>
    <w:rsid w:val="00770CB7"/>
    <w:rsid w:val="00771165"/>
    <w:rsid w:val="007712B6"/>
    <w:rsid w:val="00771383"/>
    <w:rsid w:val="007720F4"/>
    <w:rsid w:val="0077255F"/>
    <w:rsid w:val="00774BC1"/>
    <w:rsid w:val="00774BCD"/>
    <w:rsid w:val="00774E8A"/>
    <w:rsid w:val="007818E7"/>
    <w:rsid w:val="007822F1"/>
    <w:rsid w:val="00783ED6"/>
    <w:rsid w:val="007852ED"/>
    <w:rsid w:val="00786864"/>
    <w:rsid w:val="00791D71"/>
    <w:rsid w:val="007929B8"/>
    <w:rsid w:val="00792B5D"/>
    <w:rsid w:val="00793770"/>
    <w:rsid w:val="00793C92"/>
    <w:rsid w:val="00794FE7"/>
    <w:rsid w:val="00795FD8"/>
    <w:rsid w:val="0079620A"/>
    <w:rsid w:val="00796642"/>
    <w:rsid w:val="007970ED"/>
    <w:rsid w:val="00797329"/>
    <w:rsid w:val="00797C5D"/>
    <w:rsid w:val="007A04AB"/>
    <w:rsid w:val="007A151A"/>
    <w:rsid w:val="007A1BED"/>
    <w:rsid w:val="007A3494"/>
    <w:rsid w:val="007A43DE"/>
    <w:rsid w:val="007A4CD8"/>
    <w:rsid w:val="007A55CF"/>
    <w:rsid w:val="007A577C"/>
    <w:rsid w:val="007B0651"/>
    <w:rsid w:val="007B149D"/>
    <w:rsid w:val="007B17A2"/>
    <w:rsid w:val="007B274C"/>
    <w:rsid w:val="007B299E"/>
    <w:rsid w:val="007B2B51"/>
    <w:rsid w:val="007B317A"/>
    <w:rsid w:val="007B39F2"/>
    <w:rsid w:val="007B460B"/>
    <w:rsid w:val="007B4B3A"/>
    <w:rsid w:val="007B525B"/>
    <w:rsid w:val="007B533E"/>
    <w:rsid w:val="007B6FC1"/>
    <w:rsid w:val="007B6FE3"/>
    <w:rsid w:val="007B7087"/>
    <w:rsid w:val="007C1216"/>
    <w:rsid w:val="007C22BD"/>
    <w:rsid w:val="007C36BC"/>
    <w:rsid w:val="007C3C13"/>
    <w:rsid w:val="007C54AA"/>
    <w:rsid w:val="007C5B69"/>
    <w:rsid w:val="007C667F"/>
    <w:rsid w:val="007D0467"/>
    <w:rsid w:val="007D0CAF"/>
    <w:rsid w:val="007D0ECD"/>
    <w:rsid w:val="007D150F"/>
    <w:rsid w:val="007D4759"/>
    <w:rsid w:val="007D48D0"/>
    <w:rsid w:val="007D4B55"/>
    <w:rsid w:val="007D5750"/>
    <w:rsid w:val="007D58A9"/>
    <w:rsid w:val="007D5B44"/>
    <w:rsid w:val="007D6016"/>
    <w:rsid w:val="007D63E3"/>
    <w:rsid w:val="007D7458"/>
    <w:rsid w:val="007E1265"/>
    <w:rsid w:val="007E19AF"/>
    <w:rsid w:val="007E29C8"/>
    <w:rsid w:val="007E367D"/>
    <w:rsid w:val="007E40B2"/>
    <w:rsid w:val="007E4369"/>
    <w:rsid w:val="007E4738"/>
    <w:rsid w:val="007E4913"/>
    <w:rsid w:val="007E54F7"/>
    <w:rsid w:val="007E5A1C"/>
    <w:rsid w:val="007E711E"/>
    <w:rsid w:val="007E7BF9"/>
    <w:rsid w:val="007F0F41"/>
    <w:rsid w:val="007F25FE"/>
    <w:rsid w:val="007F3006"/>
    <w:rsid w:val="007F326D"/>
    <w:rsid w:val="007F3B70"/>
    <w:rsid w:val="007F4264"/>
    <w:rsid w:val="007F48D7"/>
    <w:rsid w:val="007F4C7F"/>
    <w:rsid w:val="007F56B3"/>
    <w:rsid w:val="007F7311"/>
    <w:rsid w:val="00800A36"/>
    <w:rsid w:val="00800BAA"/>
    <w:rsid w:val="00801568"/>
    <w:rsid w:val="008016EF"/>
    <w:rsid w:val="008019DC"/>
    <w:rsid w:val="008023AB"/>
    <w:rsid w:val="00802863"/>
    <w:rsid w:val="00804413"/>
    <w:rsid w:val="00804580"/>
    <w:rsid w:val="00804BEB"/>
    <w:rsid w:val="00810111"/>
    <w:rsid w:val="00810657"/>
    <w:rsid w:val="00810D1D"/>
    <w:rsid w:val="00812CBC"/>
    <w:rsid w:val="00812EE5"/>
    <w:rsid w:val="008136EE"/>
    <w:rsid w:val="0081665C"/>
    <w:rsid w:val="00817DFF"/>
    <w:rsid w:val="00820D36"/>
    <w:rsid w:val="0082279D"/>
    <w:rsid w:val="0082325A"/>
    <w:rsid w:val="00823CB8"/>
    <w:rsid w:val="008246CA"/>
    <w:rsid w:val="008248B1"/>
    <w:rsid w:val="008251FE"/>
    <w:rsid w:val="00826491"/>
    <w:rsid w:val="00827488"/>
    <w:rsid w:val="00827B79"/>
    <w:rsid w:val="00830846"/>
    <w:rsid w:val="00832025"/>
    <w:rsid w:val="00832A3F"/>
    <w:rsid w:val="00832F6C"/>
    <w:rsid w:val="008334B5"/>
    <w:rsid w:val="00833996"/>
    <w:rsid w:val="008348C4"/>
    <w:rsid w:val="00837340"/>
    <w:rsid w:val="00837B7F"/>
    <w:rsid w:val="008404ED"/>
    <w:rsid w:val="0084343D"/>
    <w:rsid w:val="00843DAE"/>
    <w:rsid w:val="00844AA6"/>
    <w:rsid w:val="00845CDC"/>
    <w:rsid w:val="00845F49"/>
    <w:rsid w:val="008464DF"/>
    <w:rsid w:val="00846D65"/>
    <w:rsid w:val="00847064"/>
    <w:rsid w:val="00847131"/>
    <w:rsid w:val="008474AC"/>
    <w:rsid w:val="00847FDB"/>
    <w:rsid w:val="00850951"/>
    <w:rsid w:val="00851BE5"/>
    <w:rsid w:val="008537F5"/>
    <w:rsid w:val="00854602"/>
    <w:rsid w:val="00854865"/>
    <w:rsid w:val="00854DD3"/>
    <w:rsid w:val="008550DB"/>
    <w:rsid w:val="008551FB"/>
    <w:rsid w:val="0085574A"/>
    <w:rsid w:val="00855A47"/>
    <w:rsid w:val="00855E52"/>
    <w:rsid w:val="00855F03"/>
    <w:rsid w:val="00856AE6"/>
    <w:rsid w:val="00857FBF"/>
    <w:rsid w:val="0086008F"/>
    <w:rsid w:val="008605BB"/>
    <w:rsid w:val="00861C38"/>
    <w:rsid w:val="0086265F"/>
    <w:rsid w:val="00862C59"/>
    <w:rsid w:val="008630FA"/>
    <w:rsid w:val="0086381A"/>
    <w:rsid w:val="008665C3"/>
    <w:rsid w:val="00866C57"/>
    <w:rsid w:val="00866D22"/>
    <w:rsid w:val="00866DEE"/>
    <w:rsid w:val="0087011D"/>
    <w:rsid w:val="008702B6"/>
    <w:rsid w:val="008724FE"/>
    <w:rsid w:val="0087290E"/>
    <w:rsid w:val="00876654"/>
    <w:rsid w:val="00876CA0"/>
    <w:rsid w:val="0087701E"/>
    <w:rsid w:val="008816C5"/>
    <w:rsid w:val="0088172E"/>
    <w:rsid w:val="008853D0"/>
    <w:rsid w:val="00885997"/>
    <w:rsid w:val="00887B3C"/>
    <w:rsid w:val="008908FD"/>
    <w:rsid w:val="008909F3"/>
    <w:rsid w:val="00892F8B"/>
    <w:rsid w:val="00893653"/>
    <w:rsid w:val="008945BF"/>
    <w:rsid w:val="00895965"/>
    <w:rsid w:val="00895CF7"/>
    <w:rsid w:val="00896384"/>
    <w:rsid w:val="008976F1"/>
    <w:rsid w:val="00897ABC"/>
    <w:rsid w:val="00897F2A"/>
    <w:rsid w:val="008A05FE"/>
    <w:rsid w:val="008A22D9"/>
    <w:rsid w:val="008A3777"/>
    <w:rsid w:val="008A3D46"/>
    <w:rsid w:val="008A3F13"/>
    <w:rsid w:val="008A3FBA"/>
    <w:rsid w:val="008A673F"/>
    <w:rsid w:val="008A70AF"/>
    <w:rsid w:val="008A7955"/>
    <w:rsid w:val="008B05FC"/>
    <w:rsid w:val="008B076F"/>
    <w:rsid w:val="008B08FF"/>
    <w:rsid w:val="008B1579"/>
    <w:rsid w:val="008B2749"/>
    <w:rsid w:val="008B29F2"/>
    <w:rsid w:val="008B30B5"/>
    <w:rsid w:val="008B3734"/>
    <w:rsid w:val="008B3EE2"/>
    <w:rsid w:val="008B5D2D"/>
    <w:rsid w:val="008B5F37"/>
    <w:rsid w:val="008B6CDF"/>
    <w:rsid w:val="008C0855"/>
    <w:rsid w:val="008C11A2"/>
    <w:rsid w:val="008C2595"/>
    <w:rsid w:val="008C3047"/>
    <w:rsid w:val="008C4252"/>
    <w:rsid w:val="008C49F4"/>
    <w:rsid w:val="008C5C02"/>
    <w:rsid w:val="008C6164"/>
    <w:rsid w:val="008D161B"/>
    <w:rsid w:val="008D30F4"/>
    <w:rsid w:val="008D44BC"/>
    <w:rsid w:val="008D45E7"/>
    <w:rsid w:val="008D7145"/>
    <w:rsid w:val="008D798A"/>
    <w:rsid w:val="008E04D3"/>
    <w:rsid w:val="008E0758"/>
    <w:rsid w:val="008E1811"/>
    <w:rsid w:val="008E26C3"/>
    <w:rsid w:val="008E2B13"/>
    <w:rsid w:val="008E2E7D"/>
    <w:rsid w:val="008E390F"/>
    <w:rsid w:val="008E5771"/>
    <w:rsid w:val="008E746E"/>
    <w:rsid w:val="008F0538"/>
    <w:rsid w:val="008F0583"/>
    <w:rsid w:val="008F20F4"/>
    <w:rsid w:val="008F297D"/>
    <w:rsid w:val="008F4DEF"/>
    <w:rsid w:val="008F5428"/>
    <w:rsid w:val="008F636A"/>
    <w:rsid w:val="008F74B4"/>
    <w:rsid w:val="008F78A3"/>
    <w:rsid w:val="008F7962"/>
    <w:rsid w:val="008F7C65"/>
    <w:rsid w:val="0090147B"/>
    <w:rsid w:val="00901DF5"/>
    <w:rsid w:val="009021E0"/>
    <w:rsid w:val="00902C8D"/>
    <w:rsid w:val="00903182"/>
    <w:rsid w:val="00903CD6"/>
    <w:rsid w:val="009040AE"/>
    <w:rsid w:val="009048EA"/>
    <w:rsid w:val="00904F09"/>
    <w:rsid w:val="00905928"/>
    <w:rsid w:val="0090752F"/>
    <w:rsid w:val="00907A01"/>
    <w:rsid w:val="00910518"/>
    <w:rsid w:val="00910564"/>
    <w:rsid w:val="00911014"/>
    <w:rsid w:val="00911283"/>
    <w:rsid w:val="0091236E"/>
    <w:rsid w:val="00913A7F"/>
    <w:rsid w:val="00913CEC"/>
    <w:rsid w:val="00914C2E"/>
    <w:rsid w:val="009155DD"/>
    <w:rsid w:val="00915A6C"/>
    <w:rsid w:val="009175C6"/>
    <w:rsid w:val="00917AF4"/>
    <w:rsid w:val="00917BDE"/>
    <w:rsid w:val="00920A3B"/>
    <w:rsid w:val="0092141F"/>
    <w:rsid w:val="009216D2"/>
    <w:rsid w:val="009226BB"/>
    <w:rsid w:val="00922EC4"/>
    <w:rsid w:val="00923E4B"/>
    <w:rsid w:val="00925497"/>
    <w:rsid w:val="009266A4"/>
    <w:rsid w:val="009310BF"/>
    <w:rsid w:val="0093231D"/>
    <w:rsid w:val="00932CFD"/>
    <w:rsid w:val="00933035"/>
    <w:rsid w:val="009334DE"/>
    <w:rsid w:val="009350D0"/>
    <w:rsid w:val="00935FA3"/>
    <w:rsid w:val="009364DF"/>
    <w:rsid w:val="00936C2F"/>
    <w:rsid w:val="00937452"/>
    <w:rsid w:val="00937621"/>
    <w:rsid w:val="00940287"/>
    <w:rsid w:val="00941550"/>
    <w:rsid w:val="00942C4C"/>
    <w:rsid w:val="009433C4"/>
    <w:rsid w:val="009435E7"/>
    <w:rsid w:val="00944E82"/>
    <w:rsid w:val="00944E9D"/>
    <w:rsid w:val="00944EFD"/>
    <w:rsid w:val="00945FE3"/>
    <w:rsid w:val="00946F6F"/>
    <w:rsid w:val="009504B8"/>
    <w:rsid w:val="009513D9"/>
    <w:rsid w:val="00951F52"/>
    <w:rsid w:val="00952008"/>
    <w:rsid w:val="00952807"/>
    <w:rsid w:val="00953B9D"/>
    <w:rsid w:val="00955327"/>
    <w:rsid w:val="0095551D"/>
    <w:rsid w:val="00955EAB"/>
    <w:rsid w:val="009566C7"/>
    <w:rsid w:val="00960947"/>
    <w:rsid w:val="009618B7"/>
    <w:rsid w:val="00961918"/>
    <w:rsid w:val="00961F08"/>
    <w:rsid w:val="00963677"/>
    <w:rsid w:val="00964123"/>
    <w:rsid w:val="009641C8"/>
    <w:rsid w:val="00965A8A"/>
    <w:rsid w:val="00965B42"/>
    <w:rsid w:val="00965EF9"/>
    <w:rsid w:val="0096673C"/>
    <w:rsid w:val="00966B29"/>
    <w:rsid w:val="009703ED"/>
    <w:rsid w:val="00970625"/>
    <w:rsid w:val="0097177E"/>
    <w:rsid w:val="00971B11"/>
    <w:rsid w:val="0097242F"/>
    <w:rsid w:val="009729A7"/>
    <w:rsid w:val="009730AD"/>
    <w:rsid w:val="00973A7D"/>
    <w:rsid w:val="009745A6"/>
    <w:rsid w:val="00974EE6"/>
    <w:rsid w:val="00975034"/>
    <w:rsid w:val="00975CB3"/>
    <w:rsid w:val="00976DD3"/>
    <w:rsid w:val="009825C5"/>
    <w:rsid w:val="00982F97"/>
    <w:rsid w:val="009847F6"/>
    <w:rsid w:val="0098499A"/>
    <w:rsid w:val="00986489"/>
    <w:rsid w:val="0098651D"/>
    <w:rsid w:val="0098656E"/>
    <w:rsid w:val="00986B02"/>
    <w:rsid w:val="0098787D"/>
    <w:rsid w:val="00990AD4"/>
    <w:rsid w:val="009910FB"/>
    <w:rsid w:val="0099112A"/>
    <w:rsid w:val="0099123E"/>
    <w:rsid w:val="00991A14"/>
    <w:rsid w:val="00992051"/>
    <w:rsid w:val="00992E45"/>
    <w:rsid w:val="00994763"/>
    <w:rsid w:val="00996534"/>
    <w:rsid w:val="009A22DA"/>
    <w:rsid w:val="009A22FD"/>
    <w:rsid w:val="009A259B"/>
    <w:rsid w:val="009A2991"/>
    <w:rsid w:val="009A2A05"/>
    <w:rsid w:val="009A4874"/>
    <w:rsid w:val="009A52DE"/>
    <w:rsid w:val="009A625F"/>
    <w:rsid w:val="009A6DE5"/>
    <w:rsid w:val="009B0F11"/>
    <w:rsid w:val="009B1FF4"/>
    <w:rsid w:val="009B27F7"/>
    <w:rsid w:val="009B2DAB"/>
    <w:rsid w:val="009B34C1"/>
    <w:rsid w:val="009B3715"/>
    <w:rsid w:val="009B4A7C"/>
    <w:rsid w:val="009B4EE9"/>
    <w:rsid w:val="009B4F64"/>
    <w:rsid w:val="009B77AF"/>
    <w:rsid w:val="009C2554"/>
    <w:rsid w:val="009C284E"/>
    <w:rsid w:val="009C347C"/>
    <w:rsid w:val="009C6040"/>
    <w:rsid w:val="009C65CE"/>
    <w:rsid w:val="009C7645"/>
    <w:rsid w:val="009D1031"/>
    <w:rsid w:val="009D11B8"/>
    <w:rsid w:val="009D1AF7"/>
    <w:rsid w:val="009D41C1"/>
    <w:rsid w:val="009D457D"/>
    <w:rsid w:val="009D4B60"/>
    <w:rsid w:val="009D69E7"/>
    <w:rsid w:val="009D71A8"/>
    <w:rsid w:val="009E07A9"/>
    <w:rsid w:val="009E1F15"/>
    <w:rsid w:val="009E3960"/>
    <w:rsid w:val="009E4578"/>
    <w:rsid w:val="009E476E"/>
    <w:rsid w:val="009E49A9"/>
    <w:rsid w:val="009E6445"/>
    <w:rsid w:val="009E7009"/>
    <w:rsid w:val="009E726D"/>
    <w:rsid w:val="009F104D"/>
    <w:rsid w:val="009F22F6"/>
    <w:rsid w:val="009F25B5"/>
    <w:rsid w:val="009F5266"/>
    <w:rsid w:val="009F5D78"/>
    <w:rsid w:val="009F6A1C"/>
    <w:rsid w:val="009F6B7D"/>
    <w:rsid w:val="009F7A07"/>
    <w:rsid w:val="009F7AB1"/>
    <w:rsid w:val="009F7CE7"/>
    <w:rsid w:val="00A0193A"/>
    <w:rsid w:val="00A01A1D"/>
    <w:rsid w:val="00A01D6B"/>
    <w:rsid w:val="00A01F40"/>
    <w:rsid w:val="00A0327B"/>
    <w:rsid w:val="00A039BD"/>
    <w:rsid w:val="00A04183"/>
    <w:rsid w:val="00A04755"/>
    <w:rsid w:val="00A051AB"/>
    <w:rsid w:val="00A052F9"/>
    <w:rsid w:val="00A07C84"/>
    <w:rsid w:val="00A12736"/>
    <w:rsid w:val="00A135D3"/>
    <w:rsid w:val="00A154D4"/>
    <w:rsid w:val="00A15530"/>
    <w:rsid w:val="00A15F76"/>
    <w:rsid w:val="00A169E0"/>
    <w:rsid w:val="00A251F9"/>
    <w:rsid w:val="00A25330"/>
    <w:rsid w:val="00A25E9F"/>
    <w:rsid w:val="00A31018"/>
    <w:rsid w:val="00A311B1"/>
    <w:rsid w:val="00A31B49"/>
    <w:rsid w:val="00A334F8"/>
    <w:rsid w:val="00A34018"/>
    <w:rsid w:val="00A36B0F"/>
    <w:rsid w:val="00A37651"/>
    <w:rsid w:val="00A40026"/>
    <w:rsid w:val="00A413C5"/>
    <w:rsid w:val="00A42745"/>
    <w:rsid w:val="00A42E45"/>
    <w:rsid w:val="00A44A1D"/>
    <w:rsid w:val="00A45D79"/>
    <w:rsid w:val="00A45E35"/>
    <w:rsid w:val="00A4664F"/>
    <w:rsid w:val="00A47958"/>
    <w:rsid w:val="00A50B39"/>
    <w:rsid w:val="00A51751"/>
    <w:rsid w:val="00A53A6F"/>
    <w:rsid w:val="00A541AC"/>
    <w:rsid w:val="00A541C6"/>
    <w:rsid w:val="00A56012"/>
    <w:rsid w:val="00A60001"/>
    <w:rsid w:val="00A606F6"/>
    <w:rsid w:val="00A61579"/>
    <w:rsid w:val="00A61F76"/>
    <w:rsid w:val="00A6287B"/>
    <w:rsid w:val="00A62AF4"/>
    <w:rsid w:val="00A63D36"/>
    <w:rsid w:val="00A641BD"/>
    <w:rsid w:val="00A64D83"/>
    <w:rsid w:val="00A64D98"/>
    <w:rsid w:val="00A64DA4"/>
    <w:rsid w:val="00A65A5C"/>
    <w:rsid w:val="00A66ACE"/>
    <w:rsid w:val="00A7101B"/>
    <w:rsid w:val="00A71282"/>
    <w:rsid w:val="00A75446"/>
    <w:rsid w:val="00A7727E"/>
    <w:rsid w:val="00A773F0"/>
    <w:rsid w:val="00A774CC"/>
    <w:rsid w:val="00A828AF"/>
    <w:rsid w:val="00A83AC7"/>
    <w:rsid w:val="00A84B87"/>
    <w:rsid w:val="00A84C1C"/>
    <w:rsid w:val="00A84DBC"/>
    <w:rsid w:val="00A86314"/>
    <w:rsid w:val="00A87548"/>
    <w:rsid w:val="00A90CC9"/>
    <w:rsid w:val="00A933A4"/>
    <w:rsid w:val="00A935C8"/>
    <w:rsid w:val="00A942BB"/>
    <w:rsid w:val="00A94F05"/>
    <w:rsid w:val="00A96B55"/>
    <w:rsid w:val="00A96D7F"/>
    <w:rsid w:val="00A976E4"/>
    <w:rsid w:val="00AA0377"/>
    <w:rsid w:val="00AA0CB4"/>
    <w:rsid w:val="00AA0E83"/>
    <w:rsid w:val="00AA1F79"/>
    <w:rsid w:val="00AA2FEB"/>
    <w:rsid w:val="00AA3B70"/>
    <w:rsid w:val="00AA3E69"/>
    <w:rsid w:val="00AA409C"/>
    <w:rsid w:val="00AA4FA4"/>
    <w:rsid w:val="00AA6438"/>
    <w:rsid w:val="00AA647A"/>
    <w:rsid w:val="00AA64F2"/>
    <w:rsid w:val="00AA7D0C"/>
    <w:rsid w:val="00AB0BDF"/>
    <w:rsid w:val="00AB0FF3"/>
    <w:rsid w:val="00AB129B"/>
    <w:rsid w:val="00AB259C"/>
    <w:rsid w:val="00AB2614"/>
    <w:rsid w:val="00AB2CE8"/>
    <w:rsid w:val="00AB337B"/>
    <w:rsid w:val="00AB33EB"/>
    <w:rsid w:val="00AB48BC"/>
    <w:rsid w:val="00AB4E3C"/>
    <w:rsid w:val="00AB5744"/>
    <w:rsid w:val="00AB5D7B"/>
    <w:rsid w:val="00AB6C6A"/>
    <w:rsid w:val="00AC1B20"/>
    <w:rsid w:val="00AC284E"/>
    <w:rsid w:val="00AC379B"/>
    <w:rsid w:val="00AC4497"/>
    <w:rsid w:val="00AC4E61"/>
    <w:rsid w:val="00AC7588"/>
    <w:rsid w:val="00AC7FF3"/>
    <w:rsid w:val="00AD0E75"/>
    <w:rsid w:val="00AD1EED"/>
    <w:rsid w:val="00AD2390"/>
    <w:rsid w:val="00AD2F4A"/>
    <w:rsid w:val="00AD2F80"/>
    <w:rsid w:val="00AD7182"/>
    <w:rsid w:val="00AD7566"/>
    <w:rsid w:val="00AD75F8"/>
    <w:rsid w:val="00AD7BC4"/>
    <w:rsid w:val="00AD7FB0"/>
    <w:rsid w:val="00AE10A0"/>
    <w:rsid w:val="00AE15DE"/>
    <w:rsid w:val="00AE1854"/>
    <w:rsid w:val="00AE1921"/>
    <w:rsid w:val="00AE252D"/>
    <w:rsid w:val="00AE3BA2"/>
    <w:rsid w:val="00AE40DE"/>
    <w:rsid w:val="00AE4277"/>
    <w:rsid w:val="00AE483E"/>
    <w:rsid w:val="00AE56DC"/>
    <w:rsid w:val="00AE7876"/>
    <w:rsid w:val="00AE7C9B"/>
    <w:rsid w:val="00AF020A"/>
    <w:rsid w:val="00AF1209"/>
    <w:rsid w:val="00AF2248"/>
    <w:rsid w:val="00AF302A"/>
    <w:rsid w:val="00AF3556"/>
    <w:rsid w:val="00AF4BC5"/>
    <w:rsid w:val="00AF641F"/>
    <w:rsid w:val="00AF7840"/>
    <w:rsid w:val="00AF7E0F"/>
    <w:rsid w:val="00B0028D"/>
    <w:rsid w:val="00B02EF5"/>
    <w:rsid w:val="00B0342C"/>
    <w:rsid w:val="00B0389D"/>
    <w:rsid w:val="00B040E0"/>
    <w:rsid w:val="00B044A7"/>
    <w:rsid w:val="00B052FE"/>
    <w:rsid w:val="00B05A3A"/>
    <w:rsid w:val="00B05F4A"/>
    <w:rsid w:val="00B06419"/>
    <w:rsid w:val="00B06C1A"/>
    <w:rsid w:val="00B06D83"/>
    <w:rsid w:val="00B07137"/>
    <w:rsid w:val="00B0769E"/>
    <w:rsid w:val="00B1014C"/>
    <w:rsid w:val="00B105B5"/>
    <w:rsid w:val="00B1074D"/>
    <w:rsid w:val="00B1164E"/>
    <w:rsid w:val="00B1197B"/>
    <w:rsid w:val="00B1259B"/>
    <w:rsid w:val="00B14103"/>
    <w:rsid w:val="00B14A80"/>
    <w:rsid w:val="00B1504D"/>
    <w:rsid w:val="00B159F4"/>
    <w:rsid w:val="00B165DC"/>
    <w:rsid w:val="00B1682F"/>
    <w:rsid w:val="00B168F1"/>
    <w:rsid w:val="00B20CAE"/>
    <w:rsid w:val="00B20F61"/>
    <w:rsid w:val="00B21719"/>
    <w:rsid w:val="00B223A4"/>
    <w:rsid w:val="00B22BD5"/>
    <w:rsid w:val="00B23838"/>
    <w:rsid w:val="00B23ADF"/>
    <w:rsid w:val="00B24C61"/>
    <w:rsid w:val="00B254A0"/>
    <w:rsid w:val="00B260BC"/>
    <w:rsid w:val="00B2622F"/>
    <w:rsid w:val="00B26571"/>
    <w:rsid w:val="00B27A91"/>
    <w:rsid w:val="00B27DF5"/>
    <w:rsid w:val="00B30864"/>
    <w:rsid w:val="00B309F8"/>
    <w:rsid w:val="00B31B77"/>
    <w:rsid w:val="00B31BE3"/>
    <w:rsid w:val="00B34890"/>
    <w:rsid w:val="00B34963"/>
    <w:rsid w:val="00B34A23"/>
    <w:rsid w:val="00B353B5"/>
    <w:rsid w:val="00B356C7"/>
    <w:rsid w:val="00B360CD"/>
    <w:rsid w:val="00B361AB"/>
    <w:rsid w:val="00B36616"/>
    <w:rsid w:val="00B36A0E"/>
    <w:rsid w:val="00B37774"/>
    <w:rsid w:val="00B4034D"/>
    <w:rsid w:val="00B414DB"/>
    <w:rsid w:val="00B41C97"/>
    <w:rsid w:val="00B42165"/>
    <w:rsid w:val="00B42936"/>
    <w:rsid w:val="00B42A59"/>
    <w:rsid w:val="00B42AA5"/>
    <w:rsid w:val="00B42B43"/>
    <w:rsid w:val="00B432EF"/>
    <w:rsid w:val="00B44ABB"/>
    <w:rsid w:val="00B45563"/>
    <w:rsid w:val="00B4559A"/>
    <w:rsid w:val="00B501C3"/>
    <w:rsid w:val="00B5083B"/>
    <w:rsid w:val="00B5088E"/>
    <w:rsid w:val="00B50BFF"/>
    <w:rsid w:val="00B52A53"/>
    <w:rsid w:val="00B52B3E"/>
    <w:rsid w:val="00B5536C"/>
    <w:rsid w:val="00B55E2F"/>
    <w:rsid w:val="00B563DC"/>
    <w:rsid w:val="00B57C23"/>
    <w:rsid w:val="00B57C48"/>
    <w:rsid w:val="00B603A6"/>
    <w:rsid w:val="00B61B02"/>
    <w:rsid w:val="00B62BD4"/>
    <w:rsid w:val="00B639C3"/>
    <w:rsid w:val="00B64CFE"/>
    <w:rsid w:val="00B66274"/>
    <w:rsid w:val="00B6676A"/>
    <w:rsid w:val="00B70609"/>
    <w:rsid w:val="00B72A7E"/>
    <w:rsid w:val="00B72FF8"/>
    <w:rsid w:val="00B733E7"/>
    <w:rsid w:val="00B73A05"/>
    <w:rsid w:val="00B74A42"/>
    <w:rsid w:val="00B750D7"/>
    <w:rsid w:val="00B75CA7"/>
    <w:rsid w:val="00B75E17"/>
    <w:rsid w:val="00B761DB"/>
    <w:rsid w:val="00B76CF2"/>
    <w:rsid w:val="00B801F5"/>
    <w:rsid w:val="00B813DB"/>
    <w:rsid w:val="00B82FCB"/>
    <w:rsid w:val="00B84253"/>
    <w:rsid w:val="00B8456E"/>
    <w:rsid w:val="00B84A4D"/>
    <w:rsid w:val="00B8518A"/>
    <w:rsid w:val="00B85BF7"/>
    <w:rsid w:val="00B85F07"/>
    <w:rsid w:val="00B8675A"/>
    <w:rsid w:val="00B87315"/>
    <w:rsid w:val="00B878B1"/>
    <w:rsid w:val="00B9036F"/>
    <w:rsid w:val="00B91784"/>
    <w:rsid w:val="00B921DC"/>
    <w:rsid w:val="00B9288B"/>
    <w:rsid w:val="00B92E26"/>
    <w:rsid w:val="00B93697"/>
    <w:rsid w:val="00B953C3"/>
    <w:rsid w:val="00B956D8"/>
    <w:rsid w:val="00B97B82"/>
    <w:rsid w:val="00BA0825"/>
    <w:rsid w:val="00BA0B43"/>
    <w:rsid w:val="00BA18DE"/>
    <w:rsid w:val="00BA1A40"/>
    <w:rsid w:val="00BA33A4"/>
    <w:rsid w:val="00BA38C8"/>
    <w:rsid w:val="00BA4E9C"/>
    <w:rsid w:val="00BA5A12"/>
    <w:rsid w:val="00BA5B85"/>
    <w:rsid w:val="00BA65FD"/>
    <w:rsid w:val="00BA6724"/>
    <w:rsid w:val="00BA69E8"/>
    <w:rsid w:val="00BB214C"/>
    <w:rsid w:val="00BB2BC5"/>
    <w:rsid w:val="00BB4618"/>
    <w:rsid w:val="00BB5206"/>
    <w:rsid w:val="00BB58BE"/>
    <w:rsid w:val="00BB687A"/>
    <w:rsid w:val="00BB79AD"/>
    <w:rsid w:val="00BC073F"/>
    <w:rsid w:val="00BC090C"/>
    <w:rsid w:val="00BC1217"/>
    <w:rsid w:val="00BC13FD"/>
    <w:rsid w:val="00BC19A5"/>
    <w:rsid w:val="00BC1DF8"/>
    <w:rsid w:val="00BC2E81"/>
    <w:rsid w:val="00BC5EFF"/>
    <w:rsid w:val="00BC695A"/>
    <w:rsid w:val="00BC6F33"/>
    <w:rsid w:val="00BC707E"/>
    <w:rsid w:val="00BC74C9"/>
    <w:rsid w:val="00BD0BF3"/>
    <w:rsid w:val="00BD1A5D"/>
    <w:rsid w:val="00BD28F6"/>
    <w:rsid w:val="00BD2F73"/>
    <w:rsid w:val="00BD343B"/>
    <w:rsid w:val="00BD3661"/>
    <w:rsid w:val="00BD3853"/>
    <w:rsid w:val="00BD3AB7"/>
    <w:rsid w:val="00BD3BD1"/>
    <w:rsid w:val="00BD42C7"/>
    <w:rsid w:val="00BD4DD8"/>
    <w:rsid w:val="00BD559E"/>
    <w:rsid w:val="00BD5DD9"/>
    <w:rsid w:val="00BD73CA"/>
    <w:rsid w:val="00BD74AE"/>
    <w:rsid w:val="00BD7F58"/>
    <w:rsid w:val="00BE01C0"/>
    <w:rsid w:val="00BE0200"/>
    <w:rsid w:val="00BE0BC5"/>
    <w:rsid w:val="00BE2C6B"/>
    <w:rsid w:val="00BE30D3"/>
    <w:rsid w:val="00BE5E55"/>
    <w:rsid w:val="00BE61DB"/>
    <w:rsid w:val="00BE77A8"/>
    <w:rsid w:val="00BE7935"/>
    <w:rsid w:val="00BF2CE7"/>
    <w:rsid w:val="00BF2E91"/>
    <w:rsid w:val="00BF321B"/>
    <w:rsid w:val="00BF3838"/>
    <w:rsid w:val="00BF3A82"/>
    <w:rsid w:val="00BF4742"/>
    <w:rsid w:val="00BF4F56"/>
    <w:rsid w:val="00BF5B73"/>
    <w:rsid w:val="00BF6AF5"/>
    <w:rsid w:val="00BF6BC4"/>
    <w:rsid w:val="00BF6E1D"/>
    <w:rsid w:val="00BF7318"/>
    <w:rsid w:val="00BF7CF7"/>
    <w:rsid w:val="00C005D3"/>
    <w:rsid w:val="00C01844"/>
    <w:rsid w:val="00C01864"/>
    <w:rsid w:val="00C02E00"/>
    <w:rsid w:val="00C033F1"/>
    <w:rsid w:val="00C048AA"/>
    <w:rsid w:val="00C062C6"/>
    <w:rsid w:val="00C062DA"/>
    <w:rsid w:val="00C0641B"/>
    <w:rsid w:val="00C06CC4"/>
    <w:rsid w:val="00C079FD"/>
    <w:rsid w:val="00C07B2B"/>
    <w:rsid w:val="00C07C30"/>
    <w:rsid w:val="00C10AF6"/>
    <w:rsid w:val="00C11399"/>
    <w:rsid w:val="00C117DD"/>
    <w:rsid w:val="00C12A63"/>
    <w:rsid w:val="00C15353"/>
    <w:rsid w:val="00C1597C"/>
    <w:rsid w:val="00C163C6"/>
    <w:rsid w:val="00C1658D"/>
    <w:rsid w:val="00C165C8"/>
    <w:rsid w:val="00C1755D"/>
    <w:rsid w:val="00C176F1"/>
    <w:rsid w:val="00C20EBD"/>
    <w:rsid w:val="00C21AE8"/>
    <w:rsid w:val="00C232D9"/>
    <w:rsid w:val="00C23EAE"/>
    <w:rsid w:val="00C25838"/>
    <w:rsid w:val="00C25C38"/>
    <w:rsid w:val="00C263D0"/>
    <w:rsid w:val="00C267A4"/>
    <w:rsid w:val="00C26EB9"/>
    <w:rsid w:val="00C26EE3"/>
    <w:rsid w:val="00C26F74"/>
    <w:rsid w:val="00C3044C"/>
    <w:rsid w:val="00C318B3"/>
    <w:rsid w:val="00C31918"/>
    <w:rsid w:val="00C3239D"/>
    <w:rsid w:val="00C32CC5"/>
    <w:rsid w:val="00C344C8"/>
    <w:rsid w:val="00C35CC2"/>
    <w:rsid w:val="00C35D1A"/>
    <w:rsid w:val="00C406D2"/>
    <w:rsid w:val="00C40EE2"/>
    <w:rsid w:val="00C423A6"/>
    <w:rsid w:val="00C42E6F"/>
    <w:rsid w:val="00C4345F"/>
    <w:rsid w:val="00C43D35"/>
    <w:rsid w:val="00C446B1"/>
    <w:rsid w:val="00C450B1"/>
    <w:rsid w:val="00C45D19"/>
    <w:rsid w:val="00C467CC"/>
    <w:rsid w:val="00C46A58"/>
    <w:rsid w:val="00C500B4"/>
    <w:rsid w:val="00C504D5"/>
    <w:rsid w:val="00C5282B"/>
    <w:rsid w:val="00C5297C"/>
    <w:rsid w:val="00C53C9D"/>
    <w:rsid w:val="00C54251"/>
    <w:rsid w:val="00C54655"/>
    <w:rsid w:val="00C55331"/>
    <w:rsid w:val="00C56375"/>
    <w:rsid w:val="00C56684"/>
    <w:rsid w:val="00C57F50"/>
    <w:rsid w:val="00C6000F"/>
    <w:rsid w:val="00C6062E"/>
    <w:rsid w:val="00C60C2A"/>
    <w:rsid w:val="00C614D5"/>
    <w:rsid w:val="00C61654"/>
    <w:rsid w:val="00C6178B"/>
    <w:rsid w:val="00C6374D"/>
    <w:rsid w:val="00C63A47"/>
    <w:rsid w:val="00C63B1D"/>
    <w:rsid w:val="00C644BB"/>
    <w:rsid w:val="00C65FE7"/>
    <w:rsid w:val="00C65FFE"/>
    <w:rsid w:val="00C70E1D"/>
    <w:rsid w:val="00C722F7"/>
    <w:rsid w:val="00C7282F"/>
    <w:rsid w:val="00C72B55"/>
    <w:rsid w:val="00C72C61"/>
    <w:rsid w:val="00C74403"/>
    <w:rsid w:val="00C74CED"/>
    <w:rsid w:val="00C7640F"/>
    <w:rsid w:val="00C76AF4"/>
    <w:rsid w:val="00C8046D"/>
    <w:rsid w:val="00C809CC"/>
    <w:rsid w:val="00C81407"/>
    <w:rsid w:val="00C8191F"/>
    <w:rsid w:val="00C81D9D"/>
    <w:rsid w:val="00C82438"/>
    <w:rsid w:val="00C82CF5"/>
    <w:rsid w:val="00C83B4F"/>
    <w:rsid w:val="00C83D28"/>
    <w:rsid w:val="00C83D6F"/>
    <w:rsid w:val="00C840D7"/>
    <w:rsid w:val="00C84F66"/>
    <w:rsid w:val="00C85434"/>
    <w:rsid w:val="00C85822"/>
    <w:rsid w:val="00C8667D"/>
    <w:rsid w:val="00C86C52"/>
    <w:rsid w:val="00C87AB2"/>
    <w:rsid w:val="00C9042E"/>
    <w:rsid w:val="00C92D2A"/>
    <w:rsid w:val="00C9359D"/>
    <w:rsid w:val="00C93EA2"/>
    <w:rsid w:val="00C958C3"/>
    <w:rsid w:val="00C96A98"/>
    <w:rsid w:val="00C97903"/>
    <w:rsid w:val="00CA00B2"/>
    <w:rsid w:val="00CA0DBE"/>
    <w:rsid w:val="00CA2662"/>
    <w:rsid w:val="00CA299A"/>
    <w:rsid w:val="00CA29BD"/>
    <w:rsid w:val="00CA2BD3"/>
    <w:rsid w:val="00CA4F23"/>
    <w:rsid w:val="00CA5FDC"/>
    <w:rsid w:val="00CA6008"/>
    <w:rsid w:val="00CA61D1"/>
    <w:rsid w:val="00CA7192"/>
    <w:rsid w:val="00CA79A4"/>
    <w:rsid w:val="00CA7E46"/>
    <w:rsid w:val="00CB09EC"/>
    <w:rsid w:val="00CB0F63"/>
    <w:rsid w:val="00CB161F"/>
    <w:rsid w:val="00CB1A59"/>
    <w:rsid w:val="00CB1F8E"/>
    <w:rsid w:val="00CB31C4"/>
    <w:rsid w:val="00CB432D"/>
    <w:rsid w:val="00CB4C41"/>
    <w:rsid w:val="00CB5D40"/>
    <w:rsid w:val="00CB65B4"/>
    <w:rsid w:val="00CC00E4"/>
    <w:rsid w:val="00CC0622"/>
    <w:rsid w:val="00CC0C2E"/>
    <w:rsid w:val="00CC292B"/>
    <w:rsid w:val="00CC37FD"/>
    <w:rsid w:val="00CC3FE7"/>
    <w:rsid w:val="00CC52F3"/>
    <w:rsid w:val="00CC6A14"/>
    <w:rsid w:val="00CC6DFC"/>
    <w:rsid w:val="00CD325F"/>
    <w:rsid w:val="00CD32E9"/>
    <w:rsid w:val="00CD4325"/>
    <w:rsid w:val="00CD44A6"/>
    <w:rsid w:val="00CD48C4"/>
    <w:rsid w:val="00CD4A0F"/>
    <w:rsid w:val="00CD4DC2"/>
    <w:rsid w:val="00CD6F9F"/>
    <w:rsid w:val="00CE05AB"/>
    <w:rsid w:val="00CE351F"/>
    <w:rsid w:val="00CE3604"/>
    <w:rsid w:val="00CE3DB1"/>
    <w:rsid w:val="00CE5CC4"/>
    <w:rsid w:val="00CE71C6"/>
    <w:rsid w:val="00CE7961"/>
    <w:rsid w:val="00CE7A8F"/>
    <w:rsid w:val="00CF00DF"/>
    <w:rsid w:val="00CF1741"/>
    <w:rsid w:val="00CF1997"/>
    <w:rsid w:val="00CF200D"/>
    <w:rsid w:val="00CF2B8F"/>
    <w:rsid w:val="00CF371D"/>
    <w:rsid w:val="00CF3E8C"/>
    <w:rsid w:val="00CF5057"/>
    <w:rsid w:val="00CF5FD1"/>
    <w:rsid w:val="00CF6690"/>
    <w:rsid w:val="00CF68DE"/>
    <w:rsid w:val="00CF7DCB"/>
    <w:rsid w:val="00D00B2C"/>
    <w:rsid w:val="00D00CF3"/>
    <w:rsid w:val="00D00D6F"/>
    <w:rsid w:val="00D018FF"/>
    <w:rsid w:val="00D01BE2"/>
    <w:rsid w:val="00D02B23"/>
    <w:rsid w:val="00D02B82"/>
    <w:rsid w:val="00D043BA"/>
    <w:rsid w:val="00D05016"/>
    <w:rsid w:val="00D0605D"/>
    <w:rsid w:val="00D06620"/>
    <w:rsid w:val="00D10346"/>
    <w:rsid w:val="00D108BA"/>
    <w:rsid w:val="00D112F9"/>
    <w:rsid w:val="00D115E3"/>
    <w:rsid w:val="00D11CFA"/>
    <w:rsid w:val="00D12707"/>
    <w:rsid w:val="00D13E77"/>
    <w:rsid w:val="00D13EF1"/>
    <w:rsid w:val="00D14040"/>
    <w:rsid w:val="00D1527A"/>
    <w:rsid w:val="00D15F3E"/>
    <w:rsid w:val="00D1648D"/>
    <w:rsid w:val="00D1688A"/>
    <w:rsid w:val="00D17028"/>
    <w:rsid w:val="00D177F3"/>
    <w:rsid w:val="00D17B25"/>
    <w:rsid w:val="00D20B66"/>
    <w:rsid w:val="00D2127A"/>
    <w:rsid w:val="00D21623"/>
    <w:rsid w:val="00D2171B"/>
    <w:rsid w:val="00D2175F"/>
    <w:rsid w:val="00D21988"/>
    <w:rsid w:val="00D21D05"/>
    <w:rsid w:val="00D23447"/>
    <w:rsid w:val="00D25790"/>
    <w:rsid w:val="00D25CF4"/>
    <w:rsid w:val="00D30FD8"/>
    <w:rsid w:val="00D31915"/>
    <w:rsid w:val="00D32A25"/>
    <w:rsid w:val="00D3385A"/>
    <w:rsid w:val="00D35135"/>
    <w:rsid w:val="00D36AF5"/>
    <w:rsid w:val="00D370C5"/>
    <w:rsid w:val="00D4028A"/>
    <w:rsid w:val="00D4073B"/>
    <w:rsid w:val="00D41AC1"/>
    <w:rsid w:val="00D41BFA"/>
    <w:rsid w:val="00D41D78"/>
    <w:rsid w:val="00D41F09"/>
    <w:rsid w:val="00D45A60"/>
    <w:rsid w:val="00D460EC"/>
    <w:rsid w:val="00D47C3E"/>
    <w:rsid w:val="00D52352"/>
    <w:rsid w:val="00D52590"/>
    <w:rsid w:val="00D556F1"/>
    <w:rsid w:val="00D56AAD"/>
    <w:rsid w:val="00D57C1F"/>
    <w:rsid w:val="00D60810"/>
    <w:rsid w:val="00D61112"/>
    <w:rsid w:val="00D6219D"/>
    <w:rsid w:val="00D63BC5"/>
    <w:rsid w:val="00D648F5"/>
    <w:rsid w:val="00D64A35"/>
    <w:rsid w:val="00D64EDE"/>
    <w:rsid w:val="00D65E76"/>
    <w:rsid w:val="00D66564"/>
    <w:rsid w:val="00D6719B"/>
    <w:rsid w:val="00D67268"/>
    <w:rsid w:val="00D67939"/>
    <w:rsid w:val="00D706C1"/>
    <w:rsid w:val="00D71BB7"/>
    <w:rsid w:val="00D71D53"/>
    <w:rsid w:val="00D728D0"/>
    <w:rsid w:val="00D74691"/>
    <w:rsid w:val="00D75B3E"/>
    <w:rsid w:val="00D76E7D"/>
    <w:rsid w:val="00D804CE"/>
    <w:rsid w:val="00D807FD"/>
    <w:rsid w:val="00D80C9A"/>
    <w:rsid w:val="00D82110"/>
    <w:rsid w:val="00D82113"/>
    <w:rsid w:val="00D82A81"/>
    <w:rsid w:val="00D82B1A"/>
    <w:rsid w:val="00D8329F"/>
    <w:rsid w:val="00D85699"/>
    <w:rsid w:val="00D866D5"/>
    <w:rsid w:val="00D8701E"/>
    <w:rsid w:val="00D87224"/>
    <w:rsid w:val="00D90046"/>
    <w:rsid w:val="00D9018C"/>
    <w:rsid w:val="00D9121A"/>
    <w:rsid w:val="00D91AE8"/>
    <w:rsid w:val="00D92067"/>
    <w:rsid w:val="00D9294B"/>
    <w:rsid w:val="00D9304A"/>
    <w:rsid w:val="00D94236"/>
    <w:rsid w:val="00D94553"/>
    <w:rsid w:val="00D948DB"/>
    <w:rsid w:val="00D94C20"/>
    <w:rsid w:val="00D95183"/>
    <w:rsid w:val="00D959C0"/>
    <w:rsid w:val="00D95C34"/>
    <w:rsid w:val="00D96667"/>
    <w:rsid w:val="00D968C7"/>
    <w:rsid w:val="00D96DB9"/>
    <w:rsid w:val="00D972EE"/>
    <w:rsid w:val="00D97326"/>
    <w:rsid w:val="00D97658"/>
    <w:rsid w:val="00DA0747"/>
    <w:rsid w:val="00DA0998"/>
    <w:rsid w:val="00DA09FB"/>
    <w:rsid w:val="00DA1078"/>
    <w:rsid w:val="00DA1FAB"/>
    <w:rsid w:val="00DA26DC"/>
    <w:rsid w:val="00DA3E48"/>
    <w:rsid w:val="00DA3F4E"/>
    <w:rsid w:val="00DA5E89"/>
    <w:rsid w:val="00DA72A8"/>
    <w:rsid w:val="00DB048A"/>
    <w:rsid w:val="00DB1166"/>
    <w:rsid w:val="00DB1912"/>
    <w:rsid w:val="00DB1D6F"/>
    <w:rsid w:val="00DB21E4"/>
    <w:rsid w:val="00DB2B43"/>
    <w:rsid w:val="00DB2D21"/>
    <w:rsid w:val="00DB3E74"/>
    <w:rsid w:val="00DB555A"/>
    <w:rsid w:val="00DB5BA4"/>
    <w:rsid w:val="00DB6330"/>
    <w:rsid w:val="00DB6893"/>
    <w:rsid w:val="00DB7CC7"/>
    <w:rsid w:val="00DC0823"/>
    <w:rsid w:val="00DC1961"/>
    <w:rsid w:val="00DC19DB"/>
    <w:rsid w:val="00DC23F3"/>
    <w:rsid w:val="00DC262A"/>
    <w:rsid w:val="00DC34A9"/>
    <w:rsid w:val="00DC4F4F"/>
    <w:rsid w:val="00DC6F75"/>
    <w:rsid w:val="00DD02E3"/>
    <w:rsid w:val="00DD0B42"/>
    <w:rsid w:val="00DD10AD"/>
    <w:rsid w:val="00DD6D4A"/>
    <w:rsid w:val="00DE0199"/>
    <w:rsid w:val="00DE0CAF"/>
    <w:rsid w:val="00DE0F17"/>
    <w:rsid w:val="00DE16FD"/>
    <w:rsid w:val="00DE277C"/>
    <w:rsid w:val="00DE2CE1"/>
    <w:rsid w:val="00DE53CE"/>
    <w:rsid w:val="00DE5BC4"/>
    <w:rsid w:val="00DE71BB"/>
    <w:rsid w:val="00DE73FF"/>
    <w:rsid w:val="00DE7BEB"/>
    <w:rsid w:val="00DF1240"/>
    <w:rsid w:val="00DF2097"/>
    <w:rsid w:val="00DF3059"/>
    <w:rsid w:val="00DF3388"/>
    <w:rsid w:val="00DF51B4"/>
    <w:rsid w:val="00DF5269"/>
    <w:rsid w:val="00DF5FEB"/>
    <w:rsid w:val="00DF6AFB"/>
    <w:rsid w:val="00DF6B41"/>
    <w:rsid w:val="00DF72C3"/>
    <w:rsid w:val="00DF76AB"/>
    <w:rsid w:val="00DF7BC4"/>
    <w:rsid w:val="00E00196"/>
    <w:rsid w:val="00E02265"/>
    <w:rsid w:val="00E03246"/>
    <w:rsid w:val="00E03B22"/>
    <w:rsid w:val="00E0454D"/>
    <w:rsid w:val="00E066DC"/>
    <w:rsid w:val="00E10830"/>
    <w:rsid w:val="00E119D1"/>
    <w:rsid w:val="00E14266"/>
    <w:rsid w:val="00E14A75"/>
    <w:rsid w:val="00E14E6A"/>
    <w:rsid w:val="00E16020"/>
    <w:rsid w:val="00E20FDD"/>
    <w:rsid w:val="00E215EC"/>
    <w:rsid w:val="00E22F50"/>
    <w:rsid w:val="00E235F7"/>
    <w:rsid w:val="00E23AD2"/>
    <w:rsid w:val="00E244CE"/>
    <w:rsid w:val="00E24906"/>
    <w:rsid w:val="00E24D80"/>
    <w:rsid w:val="00E26B68"/>
    <w:rsid w:val="00E27566"/>
    <w:rsid w:val="00E27E27"/>
    <w:rsid w:val="00E31875"/>
    <w:rsid w:val="00E31AEA"/>
    <w:rsid w:val="00E32240"/>
    <w:rsid w:val="00E32393"/>
    <w:rsid w:val="00E33208"/>
    <w:rsid w:val="00E344F0"/>
    <w:rsid w:val="00E34F68"/>
    <w:rsid w:val="00E351AC"/>
    <w:rsid w:val="00E360B9"/>
    <w:rsid w:val="00E36397"/>
    <w:rsid w:val="00E404A7"/>
    <w:rsid w:val="00E4159A"/>
    <w:rsid w:val="00E4239A"/>
    <w:rsid w:val="00E424C0"/>
    <w:rsid w:val="00E42B15"/>
    <w:rsid w:val="00E436EE"/>
    <w:rsid w:val="00E43A51"/>
    <w:rsid w:val="00E43AC1"/>
    <w:rsid w:val="00E43B8C"/>
    <w:rsid w:val="00E43DB2"/>
    <w:rsid w:val="00E43DED"/>
    <w:rsid w:val="00E45876"/>
    <w:rsid w:val="00E45D4F"/>
    <w:rsid w:val="00E46889"/>
    <w:rsid w:val="00E46C29"/>
    <w:rsid w:val="00E47658"/>
    <w:rsid w:val="00E47757"/>
    <w:rsid w:val="00E50299"/>
    <w:rsid w:val="00E50A69"/>
    <w:rsid w:val="00E510FA"/>
    <w:rsid w:val="00E51223"/>
    <w:rsid w:val="00E513FC"/>
    <w:rsid w:val="00E524B6"/>
    <w:rsid w:val="00E52772"/>
    <w:rsid w:val="00E529DD"/>
    <w:rsid w:val="00E54971"/>
    <w:rsid w:val="00E550DC"/>
    <w:rsid w:val="00E560FC"/>
    <w:rsid w:val="00E56564"/>
    <w:rsid w:val="00E609F0"/>
    <w:rsid w:val="00E61DB1"/>
    <w:rsid w:val="00E61E5B"/>
    <w:rsid w:val="00E62472"/>
    <w:rsid w:val="00E62C29"/>
    <w:rsid w:val="00E632A3"/>
    <w:rsid w:val="00E6370A"/>
    <w:rsid w:val="00E63DF5"/>
    <w:rsid w:val="00E64C08"/>
    <w:rsid w:val="00E64C0D"/>
    <w:rsid w:val="00E659B8"/>
    <w:rsid w:val="00E65C79"/>
    <w:rsid w:val="00E66439"/>
    <w:rsid w:val="00E66C5C"/>
    <w:rsid w:val="00E673FA"/>
    <w:rsid w:val="00E67559"/>
    <w:rsid w:val="00E67B7C"/>
    <w:rsid w:val="00E70684"/>
    <w:rsid w:val="00E71851"/>
    <w:rsid w:val="00E72096"/>
    <w:rsid w:val="00E7226D"/>
    <w:rsid w:val="00E72B91"/>
    <w:rsid w:val="00E73D49"/>
    <w:rsid w:val="00E74407"/>
    <w:rsid w:val="00E744FA"/>
    <w:rsid w:val="00E76D5A"/>
    <w:rsid w:val="00E7713E"/>
    <w:rsid w:val="00E77B7B"/>
    <w:rsid w:val="00E80C93"/>
    <w:rsid w:val="00E812CE"/>
    <w:rsid w:val="00E816F9"/>
    <w:rsid w:val="00E82EC0"/>
    <w:rsid w:val="00E83AA3"/>
    <w:rsid w:val="00E84008"/>
    <w:rsid w:val="00E84411"/>
    <w:rsid w:val="00E84AD6"/>
    <w:rsid w:val="00E85262"/>
    <w:rsid w:val="00E874ED"/>
    <w:rsid w:val="00E90B91"/>
    <w:rsid w:val="00E91064"/>
    <w:rsid w:val="00E91C3D"/>
    <w:rsid w:val="00E921A1"/>
    <w:rsid w:val="00E93DCE"/>
    <w:rsid w:val="00E95497"/>
    <w:rsid w:val="00E957C9"/>
    <w:rsid w:val="00E95F25"/>
    <w:rsid w:val="00E96299"/>
    <w:rsid w:val="00E96416"/>
    <w:rsid w:val="00E96531"/>
    <w:rsid w:val="00E97828"/>
    <w:rsid w:val="00EA06DA"/>
    <w:rsid w:val="00EA0730"/>
    <w:rsid w:val="00EA13B2"/>
    <w:rsid w:val="00EA208F"/>
    <w:rsid w:val="00EA3B73"/>
    <w:rsid w:val="00EA5504"/>
    <w:rsid w:val="00EA5908"/>
    <w:rsid w:val="00EA5A67"/>
    <w:rsid w:val="00EA63E1"/>
    <w:rsid w:val="00EA75C7"/>
    <w:rsid w:val="00EB083A"/>
    <w:rsid w:val="00EB0CCE"/>
    <w:rsid w:val="00EB199B"/>
    <w:rsid w:val="00EB200B"/>
    <w:rsid w:val="00EB26FD"/>
    <w:rsid w:val="00EB2AF1"/>
    <w:rsid w:val="00EB33AF"/>
    <w:rsid w:val="00EB4228"/>
    <w:rsid w:val="00EB46F0"/>
    <w:rsid w:val="00EB56AB"/>
    <w:rsid w:val="00EB5F59"/>
    <w:rsid w:val="00EB609C"/>
    <w:rsid w:val="00EB711C"/>
    <w:rsid w:val="00EB7719"/>
    <w:rsid w:val="00EB79F7"/>
    <w:rsid w:val="00EC05B0"/>
    <w:rsid w:val="00EC085A"/>
    <w:rsid w:val="00EC0FDB"/>
    <w:rsid w:val="00EC1AA1"/>
    <w:rsid w:val="00EC37FA"/>
    <w:rsid w:val="00EC463E"/>
    <w:rsid w:val="00EC4DAD"/>
    <w:rsid w:val="00EC68BF"/>
    <w:rsid w:val="00EC6F8C"/>
    <w:rsid w:val="00ED2516"/>
    <w:rsid w:val="00ED2851"/>
    <w:rsid w:val="00ED2F66"/>
    <w:rsid w:val="00ED34AB"/>
    <w:rsid w:val="00ED4298"/>
    <w:rsid w:val="00ED4FFC"/>
    <w:rsid w:val="00ED5921"/>
    <w:rsid w:val="00ED6E84"/>
    <w:rsid w:val="00EE0D0A"/>
    <w:rsid w:val="00EE10CE"/>
    <w:rsid w:val="00EE2239"/>
    <w:rsid w:val="00EE31D7"/>
    <w:rsid w:val="00EE37F2"/>
    <w:rsid w:val="00EE39E6"/>
    <w:rsid w:val="00EE4122"/>
    <w:rsid w:val="00EE49A0"/>
    <w:rsid w:val="00EE4F1C"/>
    <w:rsid w:val="00EE503E"/>
    <w:rsid w:val="00EE576A"/>
    <w:rsid w:val="00EE5AC8"/>
    <w:rsid w:val="00EE6FF3"/>
    <w:rsid w:val="00EF148E"/>
    <w:rsid w:val="00EF2AFC"/>
    <w:rsid w:val="00EF2BB1"/>
    <w:rsid w:val="00EF530D"/>
    <w:rsid w:val="00EF66A5"/>
    <w:rsid w:val="00EF7319"/>
    <w:rsid w:val="00EF745C"/>
    <w:rsid w:val="00EF74EF"/>
    <w:rsid w:val="00EF7B67"/>
    <w:rsid w:val="00F0029D"/>
    <w:rsid w:val="00F00671"/>
    <w:rsid w:val="00F01EF0"/>
    <w:rsid w:val="00F03835"/>
    <w:rsid w:val="00F03DAF"/>
    <w:rsid w:val="00F0451F"/>
    <w:rsid w:val="00F055BC"/>
    <w:rsid w:val="00F0648E"/>
    <w:rsid w:val="00F065AE"/>
    <w:rsid w:val="00F0750B"/>
    <w:rsid w:val="00F11551"/>
    <w:rsid w:val="00F11A33"/>
    <w:rsid w:val="00F11BDA"/>
    <w:rsid w:val="00F12847"/>
    <w:rsid w:val="00F12E3C"/>
    <w:rsid w:val="00F13713"/>
    <w:rsid w:val="00F13E5B"/>
    <w:rsid w:val="00F14A24"/>
    <w:rsid w:val="00F1580B"/>
    <w:rsid w:val="00F17E39"/>
    <w:rsid w:val="00F21902"/>
    <w:rsid w:val="00F22BFB"/>
    <w:rsid w:val="00F22BFF"/>
    <w:rsid w:val="00F23819"/>
    <w:rsid w:val="00F24184"/>
    <w:rsid w:val="00F25204"/>
    <w:rsid w:val="00F25472"/>
    <w:rsid w:val="00F266C9"/>
    <w:rsid w:val="00F26CAA"/>
    <w:rsid w:val="00F27565"/>
    <w:rsid w:val="00F30968"/>
    <w:rsid w:val="00F32204"/>
    <w:rsid w:val="00F33B15"/>
    <w:rsid w:val="00F35445"/>
    <w:rsid w:val="00F3597D"/>
    <w:rsid w:val="00F36D34"/>
    <w:rsid w:val="00F36EEB"/>
    <w:rsid w:val="00F37832"/>
    <w:rsid w:val="00F40B76"/>
    <w:rsid w:val="00F40F35"/>
    <w:rsid w:val="00F4138E"/>
    <w:rsid w:val="00F43AA6"/>
    <w:rsid w:val="00F45023"/>
    <w:rsid w:val="00F4624F"/>
    <w:rsid w:val="00F47276"/>
    <w:rsid w:val="00F47928"/>
    <w:rsid w:val="00F5013B"/>
    <w:rsid w:val="00F50CE0"/>
    <w:rsid w:val="00F51371"/>
    <w:rsid w:val="00F51A6C"/>
    <w:rsid w:val="00F52537"/>
    <w:rsid w:val="00F5288C"/>
    <w:rsid w:val="00F539C3"/>
    <w:rsid w:val="00F54660"/>
    <w:rsid w:val="00F553BA"/>
    <w:rsid w:val="00F55743"/>
    <w:rsid w:val="00F55F93"/>
    <w:rsid w:val="00F56BF5"/>
    <w:rsid w:val="00F5740B"/>
    <w:rsid w:val="00F61919"/>
    <w:rsid w:val="00F62EEC"/>
    <w:rsid w:val="00F6391E"/>
    <w:rsid w:val="00F63CCB"/>
    <w:rsid w:val="00F63D07"/>
    <w:rsid w:val="00F640E1"/>
    <w:rsid w:val="00F64241"/>
    <w:rsid w:val="00F64B6E"/>
    <w:rsid w:val="00F65412"/>
    <w:rsid w:val="00F655C1"/>
    <w:rsid w:val="00F7010D"/>
    <w:rsid w:val="00F701CF"/>
    <w:rsid w:val="00F70505"/>
    <w:rsid w:val="00F721CE"/>
    <w:rsid w:val="00F73CB1"/>
    <w:rsid w:val="00F7491C"/>
    <w:rsid w:val="00F74E87"/>
    <w:rsid w:val="00F7608D"/>
    <w:rsid w:val="00F760B4"/>
    <w:rsid w:val="00F7653C"/>
    <w:rsid w:val="00F765CA"/>
    <w:rsid w:val="00F77739"/>
    <w:rsid w:val="00F803B0"/>
    <w:rsid w:val="00F80F5A"/>
    <w:rsid w:val="00F8182A"/>
    <w:rsid w:val="00F82677"/>
    <w:rsid w:val="00F826F6"/>
    <w:rsid w:val="00F82DC1"/>
    <w:rsid w:val="00F82DFB"/>
    <w:rsid w:val="00F83B1D"/>
    <w:rsid w:val="00F83E96"/>
    <w:rsid w:val="00F857F1"/>
    <w:rsid w:val="00F86A32"/>
    <w:rsid w:val="00F911D9"/>
    <w:rsid w:val="00F91B88"/>
    <w:rsid w:val="00F92541"/>
    <w:rsid w:val="00F92C0C"/>
    <w:rsid w:val="00F93573"/>
    <w:rsid w:val="00F95306"/>
    <w:rsid w:val="00F963E7"/>
    <w:rsid w:val="00F96B5B"/>
    <w:rsid w:val="00FA07EE"/>
    <w:rsid w:val="00FA096F"/>
    <w:rsid w:val="00FA0E1D"/>
    <w:rsid w:val="00FA1510"/>
    <w:rsid w:val="00FA1797"/>
    <w:rsid w:val="00FA42EA"/>
    <w:rsid w:val="00FA440C"/>
    <w:rsid w:val="00FA4C65"/>
    <w:rsid w:val="00FA4C9B"/>
    <w:rsid w:val="00FA6439"/>
    <w:rsid w:val="00FA7C84"/>
    <w:rsid w:val="00FB04FA"/>
    <w:rsid w:val="00FB1A1C"/>
    <w:rsid w:val="00FB36C2"/>
    <w:rsid w:val="00FB67B7"/>
    <w:rsid w:val="00FB6B4D"/>
    <w:rsid w:val="00FC01AF"/>
    <w:rsid w:val="00FC07DE"/>
    <w:rsid w:val="00FC10C6"/>
    <w:rsid w:val="00FC292A"/>
    <w:rsid w:val="00FC5D6B"/>
    <w:rsid w:val="00FC61F7"/>
    <w:rsid w:val="00FC64BB"/>
    <w:rsid w:val="00FC687F"/>
    <w:rsid w:val="00FC688D"/>
    <w:rsid w:val="00FC767C"/>
    <w:rsid w:val="00FD0121"/>
    <w:rsid w:val="00FD0D05"/>
    <w:rsid w:val="00FD1C7B"/>
    <w:rsid w:val="00FD35C1"/>
    <w:rsid w:val="00FD3C8F"/>
    <w:rsid w:val="00FD4508"/>
    <w:rsid w:val="00FD5324"/>
    <w:rsid w:val="00FD5325"/>
    <w:rsid w:val="00FD65E8"/>
    <w:rsid w:val="00FD6721"/>
    <w:rsid w:val="00FD6FD5"/>
    <w:rsid w:val="00FE0CE6"/>
    <w:rsid w:val="00FE149A"/>
    <w:rsid w:val="00FE1D98"/>
    <w:rsid w:val="00FE20C7"/>
    <w:rsid w:val="00FE265C"/>
    <w:rsid w:val="00FE4785"/>
    <w:rsid w:val="00FE59D0"/>
    <w:rsid w:val="00FE5F8B"/>
    <w:rsid w:val="00FE7656"/>
    <w:rsid w:val="00FE7782"/>
    <w:rsid w:val="00FE7A08"/>
    <w:rsid w:val="00FE7CA4"/>
    <w:rsid w:val="00FF1C5A"/>
    <w:rsid w:val="00FF39AB"/>
    <w:rsid w:val="00FF3A8D"/>
    <w:rsid w:val="00FF7A44"/>
  </w:rsids>
  <m:mathPr>
    <m:mathFont m:val="Cambria Math"/>
    <m:brkBin m:val="before"/>
    <m:brkBinSub m:val="--"/>
    <m:smallFrac m:val="0"/>
    <m:dispDef/>
    <m:lMargin m:val="0"/>
    <m:rMargin m:val="0"/>
    <m:defJc m:val="centerGroup"/>
    <m:wrapIndent m:val="1440"/>
    <m:intLim m:val="subSup"/>
    <m:naryLim m:val="undOvr"/>
  </m:mathPr>
  <w:themeFontLang w:val="en-AU"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50F6585"/>
  <w15:chartTrackingRefBased/>
  <w15:docId w15:val="{03F22DA2-E349-4D87-A1DE-C764E259A2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AU"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3D664E"/>
    <w:rPr>
      <w:color w:val="595959" w:themeColor="text1" w:themeTint="A6"/>
    </w:rPr>
  </w:style>
  <w:style w:type="paragraph" w:styleId="Nadpis1">
    <w:name w:val="heading 1"/>
    <w:basedOn w:val="Normln"/>
    <w:next w:val="Normln"/>
    <w:link w:val="Nadpis1Char"/>
    <w:uiPriority w:val="9"/>
    <w:qFormat/>
    <w:rsid w:val="00020561"/>
    <w:pPr>
      <w:keepNext/>
      <w:keepLines/>
      <w:spacing w:before="240" w:after="0"/>
      <w:outlineLvl w:val="0"/>
    </w:pPr>
    <w:rPr>
      <w:rFonts w:asciiTheme="majorHAnsi" w:eastAsiaTheme="majorEastAsia" w:hAnsiTheme="majorHAnsi" w:cstheme="majorBidi"/>
      <w:color w:val="FF7000"/>
      <w:sz w:val="32"/>
      <w:szCs w:val="32"/>
    </w:rPr>
  </w:style>
  <w:style w:type="paragraph" w:styleId="Nadpis2">
    <w:name w:val="heading 2"/>
    <w:basedOn w:val="Normln"/>
    <w:next w:val="Normln"/>
    <w:link w:val="Nadpis2Char"/>
    <w:uiPriority w:val="9"/>
    <w:unhideWhenUsed/>
    <w:qFormat/>
    <w:rsid w:val="00020561"/>
    <w:pPr>
      <w:keepNext/>
      <w:keepLines/>
      <w:spacing w:before="40" w:after="0"/>
      <w:outlineLvl w:val="1"/>
    </w:pPr>
    <w:rPr>
      <w:rFonts w:asciiTheme="majorHAnsi" w:eastAsiaTheme="majorEastAsia" w:hAnsiTheme="majorHAnsi" w:cstheme="majorBidi"/>
      <w:color w:val="FF7000"/>
      <w:sz w:val="26"/>
      <w:szCs w:val="26"/>
    </w:rPr>
  </w:style>
  <w:style w:type="paragraph" w:styleId="Nadpis3">
    <w:name w:val="heading 3"/>
    <w:basedOn w:val="Normln"/>
    <w:next w:val="Normln"/>
    <w:link w:val="Nadpis3Char"/>
    <w:uiPriority w:val="9"/>
    <w:unhideWhenUsed/>
    <w:qFormat/>
    <w:rsid w:val="00FD4508"/>
    <w:pPr>
      <w:keepNext/>
      <w:keepLines/>
      <w:spacing w:before="40" w:after="0"/>
      <w:outlineLvl w:val="2"/>
    </w:pPr>
    <w:rPr>
      <w:rFonts w:asciiTheme="majorHAnsi" w:eastAsiaTheme="majorEastAsia" w:hAnsiTheme="majorHAnsi" w:cstheme="majorBidi"/>
      <w:color w:val="FF7000"/>
      <w:sz w:val="24"/>
      <w:szCs w:val="24"/>
    </w:rPr>
  </w:style>
  <w:style w:type="paragraph" w:styleId="Nadpis4">
    <w:name w:val="heading 4"/>
    <w:basedOn w:val="Normln"/>
    <w:next w:val="Normln"/>
    <w:link w:val="Nadpis4Char"/>
    <w:uiPriority w:val="9"/>
    <w:semiHidden/>
    <w:unhideWhenUsed/>
    <w:qFormat/>
    <w:rsid w:val="00FD4508"/>
    <w:pPr>
      <w:keepNext/>
      <w:keepLines/>
      <w:spacing w:before="40" w:after="0"/>
      <w:outlineLvl w:val="3"/>
    </w:pPr>
    <w:rPr>
      <w:rFonts w:asciiTheme="majorHAnsi" w:eastAsiaTheme="majorEastAsia" w:hAnsiTheme="majorHAnsi" w:cstheme="majorBidi"/>
      <w:i/>
      <w:iCs/>
      <w:color w:val="FF7000"/>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character" w:customStyle="1" w:styleId="Nadpis1Char">
    <w:name w:val="Nadpis 1 Char"/>
    <w:basedOn w:val="Standardnpsmoodstavce"/>
    <w:link w:val="Nadpis1"/>
    <w:uiPriority w:val="9"/>
    <w:rsid w:val="00020561"/>
    <w:rPr>
      <w:rFonts w:asciiTheme="majorHAnsi" w:eastAsiaTheme="majorEastAsia" w:hAnsiTheme="majorHAnsi" w:cstheme="majorBidi"/>
      <w:color w:val="FF7000"/>
      <w:sz w:val="32"/>
      <w:szCs w:val="32"/>
    </w:rPr>
  </w:style>
  <w:style w:type="character" w:customStyle="1" w:styleId="Nadpis2Char">
    <w:name w:val="Nadpis 2 Char"/>
    <w:basedOn w:val="Standardnpsmoodstavce"/>
    <w:link w:val="Nadpis2"/>
    <w:uiPriority w:val="9"/>
    <w:rsid w:val="00020561"/>
    <w:rPr>
      <w:rFonts w:asciiTheme="majorHAnsi" w:eastAsiaTheme="majorEastAsia" w:hAnsiTheme="majorHAnsi" w:cstheme="majorBidi"/>
      <w:color w:val="FF7000"/>
      <w:sz w:val="26"/>
      <w:szCs w:val="26"/>
    </w:rPr>
  </w:style>
  <w:style w:type="character" w:customStyle="1" w:styleId="Nadpis3Char">
    <w:name w:val="Nadpis 3 Char"/>
    <w:basedOn w:val="Standardnpsmoodstavce"/>
    <w:link w:val="Nadpis3"/>
    <w:uiPriority w:val="9"/>
    <w:rsid w:val="00FD4508"/>
    <w:rPr>
      <w:rFonts w:asciiTheme="majorHAnsi" w:eastAsiaTheme="majorEastAsia" w:hAnsiTheme="majorHAnsi" w:cstheme="majorBidi"/>
      <w:color w:val="FF7000"/>
      <w:sz w:val="24"/>
      <w:szCs w:val="24"/>
    </w:rPr>
  </w:style>
  <w:style w:type="character" w:customStyle="1" w:styleId="Nadpis4Char">
    <w:name w:val="Nadpis 4 Char"/>
    <w:basedOn w:val="Standardnpsmoodstavce"/>
    <w:link w:val="Nadpis4"/>
    <w:uiPriority w:val="9"/>
    <w:semiHidden/>
    <w:rsid w:val="00FD4508"/>
    <w:rPr>
      <w:rFonts w:asciiTheme="majorHAnsi" w:eastAsiaTheme="majorEastAsia" w:hAnsiTheme="majorHAnsi" w:cstheme="majorBidi"/>
      <w:i/>
      <w:iCs/>
      <w:color w:val="FF7000"/>
    </w:rPr>
  </w:style>
  <w:style w:type="paragraph" w:customStyle="1" w:styleId="EdScratchlessons">
    <w:name w:val="EdScratch lessons"/>
    <w:basedOn w:val="Normln"/>
    <w:link w:val="EdScratchlessonsChar"/>
    <w:rsid w:val="00BA69E8"/>
    <w:rPr>
      <w:rFonts w:ascii="Futura" w:hAnsi="Futura"/>
      <w:sz w:val="24"/>
    </w:rPr>
  </w:style>
  <w:style w:type="character" w:customStyle="1" w:styleId="EdScratchlessonsChar">
    <w:name w:val="EdScratch lessons Char"/>
    <w:basedOn w:val="Standardnpsmoodstavce"/>
    <w:link w:val="EdScratchlessons"/>
    <w:rsid w:val="00BA69E8"/>
    <w:rPr>
      <w:rFonts w:ascii="Futura" w:hAnsi="Futura"/>
      <w:sz w:val="24"/>
    </w:rPr>
  </w:style>
  <w:style w:type="paragraph" w:styleId="Nzev">
    <w:name w:val="Title"/>
    <w:basedOn w:val="Normln"/>
    <w:next w:val="Normln"/>
    <w:link w:val="NzevChar"/>
    <w:uiPriority w:val="10"/>
    <w:qFormat/>
    <w:rsid w:val="00020561"/>
    <w:pPr>
      <w:spacing w:after="0" w:line="240" w:lineRule="auto"/>
      <w:contextualSpacing/>
    </w:pPr>
    <w:rPr>
      <w:rFonts w:asciiTheme="majorHAnsi" w:eastAsiaTheme="majorEastAsia" w:hAnsiTheme="majorHAnsi" w:cstheme="majorBidi"/>
      <w:color w:val="FF7000"/>
      <w:spacing w:val="-10"/>
      <w:kern w:val="28"/>
      <w:sz w:val="56"/>
      <w:szCs w:val="56"/>
    </w:rPr>
  </w:style>
  <w:style w:type="character" w:customStyle="1" w:styleId="NzevChar">
    <w:name w:val="Název Char"/>
    <w:basedOn w:val="Standardnpsmoodstavce"/>
    <w:link w:val="Nzev"/>
    <w:uiPriority w:val="10"/>
    <w:rsid w:val="00020561"/>
    <w:rPr>
      <w:rFonts w:asciiTheme="majorHAnsi" w:eastAsiaTheme="majorEastAsia" w:hAnsiTheme="majorHAnsi" w:cstheme="majorBidi"/>
      <w:color w:val="FF7000"/>
      <w:spacing w:val="-10"/>
      <w:kern w:val="28"/>
      <w:sz w:val="56"/>
      <w:szCs w:val="56"/>
    </w:rPr>
  </w:style>
  <w:style w:type="paragraph" w:styleId="Bezmezer">
    <w:name w:val="No Spacing"/>
    <w:uiPriority w:val="1"/>
    <w:qFormat/>
    <w:rsid w:val="00020561"/>
    <w:pPr>
      <w:spacing w:after="0" w:line="240" w:lineRule="auto"/>
    </w:pPr>
    <w:rPr>
      <w:color w:val="595959" w:themeColor="text1" w:themeTint="A6"/>
    </w:rPr>
  </w:style>
  <w:style w:type="character" w:styleId="Zdraznnintenzivn">
    <w:name w:val="Intense Emphasis"/>
    <w:basedOn w:val="Standardnpsmoodstavce"/>
    <w:uiPriority w:val="21"/>
    <w:qFormat/>
    <w:rsid w:val="00020561"/>
    <w:rPr>
      <w:i/>
      <w:iCs/>
      <w:color w:val="FF7000"/>
    </w:rPr>
  </w:style>
  <w:style w:type="character" w:styleId="Siln">
    <w:name w:val="Strong"/>
    <w:basedOn w:val="Standardnpsmoodstavce"/>
    <w:uiPriority w:val="22"/>
    <w:qFormat/>
    <w:rsid w:val="00020561"/>
    <w:rPr>
      <w:b/>
      <w:bCs/>
    </w:rPr>
  </w:style>
  <w:style w:type="paragraph" w:styleId="Nadpisobsahu">
    <w:name w:val="TOC Heading"/>
    <w:basedOn w:val="Nadpis1"/>
    <w:next w:val="Normln"/>
    <w:uiPriority w:val="39"/>
    <w:unhideWhenUsed/>
    <w:qFormat/>
    <w:rsid w:val="009E726D"/>
    <w:pPr>
      <w:outlineLvl w:val="9"/>
    </w:pPr>
    <w:rPr>
      <w:lang w:val="en-US" w:eastAsia="en-US"/>
    </w:rPr>
  </w:style>
  <w:style w:type="paragraph" w:styleId="Obsah1">
    <w:name w:val="toc 1"/>
    <w:basedOn w:val="Normln"/>
    <w:next w:val="Normln"/>
    <w:autoRedefine/>
    <w:uiPriority w:val="39"/>
    <w:unhideWhenUsed/>
    <w:rsid w:val="00FD4508"/>
    <w:pPr>
      <w:spacing w:after="100"/>
    </w:pPr>
  </w:style>
  <w:style w:type="paragraph" w:styleId="Obsah2">
    <w:name w:val="toc 2"/>
    <w:basedOn w:val="Normln"/>
    <w:next w:val="Normln"/>
    <w:autoRedefine/>
    <w:uiPriority w:val="39"/>
    <w:unhideWhenUsed/>
    <w:rsid w:val="00FD4508"/>
    <w:pPr>
      <w:spacing w:after="100"/>
      <w:ind w:left="220"/>
    </w:pPr>
  </w:style>
  <w:style w:type="character" w:styleId="Hypertextovodkaz">
    <w:name w:val="Hyperlink"/>
    <w:basedOn w:val="Standardnpsmoodstavce"/>
    <w:uiPriority w:val="99"/>
    <w:unhideWhenUsed/>
    <w:rsid w:val="00FD4508"/>
    <w:rPr>
      <w:color w:val="0563C1" w:themeColor="hyperlink"/>
      <w:u w:val="single"/>
    </w:rPr>
  </w:style>
  <w:style w:type="paragraph" w:styleId="Vrazncitt">
    <w:name w:val="Intense Quote"/>
    <w:basedOn w:val="Normln"/>
    <w:next w:val="Normln"/>
    <w:link w:val="VrazncittChar"/>
    <w:uiPriority w:val="30"/>
    <w:qFormat/>
    <w:rsid w:val="00FD4508"/>
    <w:pPr>
      <w:pBdr>
        <w:top w:val="single" w:sz="4" w:space="10" w:color="4472C4" w:themeColor="accent1"/>
        <w:bottom w:val="single" w:sz="4" w:space="10" w:color="4472C4" w:themeColor="accent1"/>
      </w:pBdr>
      <w:spacing w:before="360" w:after="360"/>
      <w:ind w:left="864" w:right="864"/>
      <w:jc w:val="center"/>
    </w:pPr>
    <w:rPr>
      <w:i/>
      <w:iCs/>
      <w:color w:val="FF7000"/>
    </w:rPr>
  </w:style>
  <w:style w:type="character" w:customStyle="1" w:styleId="VrazncittChar">
    <w:name w:val="Výrazný citát Char"/>
    <w:basedOn w:val="Standardnpsmoodstavce"/>
    <w:link w:val="Vrazncitt"/>
    <w:uiPriority w:val="30"/>
    <w:rsid w:val="00FD4508"/>
    <w:rPr>
      <w:i/>
      <w:iCs/>
      <w:color w:val="FF7000"/>
    </w:rPr>
  </w:style>
  <w:style w:type="character" w:styleId="Odkazintenzivn">
    <w:name w:val="Intense Reference"/>
    <w:basedOn w:val="Standardnpsmoodstavce"/>
    <w:uiPriority w:val="32"/>
    <w:qFormat/>
    <w:rsid w:val="009E726D"/>
    <w:rPr>
      <w:b/>
      <w:bCs/>
      <w:smallCaps/>
      <w:color w:val="FF7000"/>
      <w:spacing w:val="5"/>
    </w:rPr>
  </w:style>
  <w:style w:type="paragraph" w:styleId="Zhlav">
    <w:name w:val="header"/>
    <w:basedOn w:val="Normln"/>
    <w:link w:val="ZhlavChar"/>
    <w:uiPriority w:val="99"/>
    <w:unhideWhenUsed/>
    <w:rsid w:val="00B92E26"/>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B92E26"/>
    <w:rPr>
      <w:color w:val="595959" w:themeColor="text1" w:themeTint="A6"/>
    </w:rPr>
  </w:style>
  <w:style w:type="paragraph" w:styleId="Zpat">
    <w:name w:val="footer"/>
    <w:basedOn w:val="Normln"/>
    <w:link w:val="ZpatChar"/>
    <w:uiPriority w:val="99"/>
    <w:unhideWhenUsed/>
    <w:rsid w:val="00B92E26"/>
    <w:pPr>
      <w:tabs>
        <w:tab w:val="center" w:pos="4513"/>
        <w:tab w:val="right" w:pos="9026"/>
      </w:tabs>
      <w:spacing w:after="0" w:line="240" w:lineRule="auto"/>
    </w:pPr>
  </w:style>
  <w:style w:type="character" w:customStyle="1" w:styleId="ZpatChar">
    <w:name w:val="Zápatí Char"/>
    <w:basedOn w:val="Standardnpsmoodstavce"/>
    <w:link w:val="Zpat"/>
    <w:uiPriority w:val="99"/>
    <w:rsid w:val="00B92E26"/>
    <w:rPr>
      <w:color w:val="595959" w:themeColor="text1" w:themeTint="A6"/>
    </w:rPr>
  </w:style>
  <w:style w:type="paragraph" w:styleId="Odstavecseseznamem">
    <w:name w:val="List Paragraph"/>
    <w:basedOn w:val="Normln"/>
    <w:uiPriority w:val="34"/>
    <w:qFormat/>
    <w:rsid w:val="00D82A81"/>
    <w:pPr>
      <w:ind w:left="720"/>
      <w:contextualSpacing/>
    </w:pPr>
  </w:style>
  <w:style w:type="table" w:styleId="Mkatabulky">
    <w:name w:val="Table Grid"/>
    <w:basedOn w:val="Normlntabulka"/>
    <w:uiPriority w:val="39"/>
    <w:rsid w:val="0007691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Nevyeenzmnka">
    <w:name w:val="Unresolved Mention"/>
    <w:basedOn w:val="Standardnpsmoodstavce"/>
    <w:uiPriority w:val="99"/>
    <w:semiHidden/>
    <w:unhideWhenUsed/>
    <w:rsid w:val="006E09BF"/>
    <w:rPr>
      <w:color w:val="808080"/>
      <w:shd w:val="clear" w:color="auto" w:fill="E6E6E6"/>
    </w:rPr>
  </w:style>
  <w:style w:type="paragraph" w:customStyle="1" w:styleId="BodyA">
    <w:name w:val="Body A"/>
    <w:rsid w:val="006D6B13"/>
    <w:pPr>
      <w:pBdr>
        <w:top w:val="nil"/>
        <w:left w:val="nil"/>
        <w:bottom w:val="nil"/>
        <w:right w:val="nil"/>
        <w:between w:val="nil"/>
        <w:bar w:val="nil"/>
      </w:pBdr>
      <w:spacing w:after="0" w:line="240" w:lineRule="auto"/>
    </w:pPr>
    <w:rPr>
      <w:rFonts w:ascii="Helvetica Neue" w:eastAsia="Arial Unicode MS" w:hAnsi="Helvetica Neue" w:cs="Arial Unicode MS"/>
      <w:color w:val="000000"/>
      <w:u w:color="000000"/>
      <w:bdr w:val="nil"/>
    </w:rPr>
  </w:style>
  <w:style w:type="paragraph" w:styleId="Textbubliny">
    <w:name w:val="Balloon Text"/>
    <w:basedOn w:val="Normln"/>
    <w:link w:val="TextbublinyChar"/>
    <w:uiPriority w:val="99"/>
    <w:semiHidden/>
    <w:unhideWhenUsed/>
    <w:rsid w:val="00BA1A40"/>
    <w:pPr>
      <w:spacing w:after="0" w:line="240" w:lineRule="auto"/>
    </w:pPr>
    <w:rPr>
      <w:rFonts w:ascii="Segoe UI" w:hAnsi="Segoe UI" w:cs="Segoe UI"/>
      <w:sz w:val="18"/>
      <w:szCs w:val="18"/>
    </w:rPr>
  </w:style>
  <w:style w:type="character" w:customStyle="1" w:styleId="TextbublinyChar">
    <w:name w:val="Text bubliny Char"/>
    <w:basedOn w:val="Standardnpsmoodstavce"/>
    <w:link w:val="Textbubliny"/>
    <w:uiPriority w:val="99"/>
    <w:semiHidden/>
    <w:rsid w:val="00BA1A40"/>
    <w:rPr>
      <w:rFonts w:ascii="Segoe UI" w:hAnsi="Segoe UI" w:cs="Segoe UI"/>
      <w:color w:val="595959" w:themeColor="text1" w:themeTint="A6"/>
      <w:sz w:val="18"/>
      <w:szCs w:val="18"/>
    </w:rPr>
  </w:style>
  <w:style w:type="paragraph" w:customStyle="1" w:styleId="Default">
    <w:name w:val="Default"/>
    <w:rsid w:val="00574443"/>
    <w:pPr>
      <w:pBdr>
        <w:top w:val="nil"/>
        <w:left w:val="nil"/>
        <w:bottom w:val="nil"/>
        <w:right w:val="nil"/>
        <w:between w:val="nil"/>
        <w:bar w:val="nil"/>
      </w:pBdr>
      <w:spacing w:after="0" w:line="240" w:lineRule="auto"/>
    </w:pPr>
    <w:rPr>
      <w:rFonts w:ascii="Helvetica Neue" w:eastAsia="Arial Unicode MS" w:hAnsi="Helvetica Neue" w:cs="Arial Unicode MS"/>
      <w:color w:val="000000"/>
      <w:bdr w:val="nil"/>
      <w:lang w:val="zh-CN" w:eastAsia="zh-CN"/>
    </w:rPr>
  </w:style>
  <w:style w:type="character" w:styleId="Sledovanodkaz">
    <w:name w:val="FollowedHyperlink"/>
    <w:basedOn w:val="Standardnpsmoodstavce"/>
    <w:uiPriority w:val="99"/>
    <w:semiHidden/>
    <w:unhideWhenUsed/>
    <w:rsid w:val="00733BB3"/>
    <w:rPr>
      <w:color w:val="954F72" w:themeColor="followedHyperlink"/>
      <w:u w:val="single"/>
    </w:rPr>
  </w:style>
  <w:style w:type="paragraph" w:styleId="Titulek">
    <w:name w:val="caption"/>
    <w:basedOn w:val="Normln"/>
    <w:next w:val="Normln"/>
    <w:uiPriority w:val="35"/>
    <w:unhideWhenUsed/>
    <w:qFormat/>
    <w:rsid w:val="006F06F9"/>
    <w:pPr>
      <w:spacing w:after="200" w:line="240" w:lineRule="auto"/>
    </w:pPr>
    <w:rPr>
      <w:rFonts w:ascii="Arial" w:eastAsiaTheme="minorHAnsi" w:hAnsi="Arial"/>
      <w:i/>
      <w:iCs/>
      <w:color w:val="44546A" w:themeColor="text2"/>
      <w:sz w:val="18"/>
      <w:szCs w:val="18"/>
      <w:lang w:eastAsia="en-US"/>
    </w:rPr>
  </w:style>
  <w:style w:type="paragraph" w:customStyle="1" w:styleId="Heading4a">
    <w:name w:val="Heading 4a"/>
    <w:basedOn w:val="Nadpis4"/>
    <w:link w:val="Heading4aChar"/>
    <w:qFormat/>
    <w:rsid w:val="00051E3C"/>
    <w:pPr>
      <w:spacing w:line="276" w:lineRule="auto"/>
    </w:pPr>
    <w:rPr>
      <w:rFonts w:ascii="Arial" w:hAnsi="Arial"/>
      <w:i w:val="0"/>
      <w:sz w:val="24"/>
      <w:lang w:eastAsia="en-US"/>
    </w:rPr>
  </w:style>
  <w:style w:type="character" w:customStyle="1" w:styleId="Heading4aChar">
    <w:name w:val="Heading 4a Char"/>
    <w:basedOn w:val="Nadpis4Char"/>
    <w:link w:val="Heading4a"/>
    <w:rsid w:val="00051E3C"/>
    <w:rPr>
      <w:rFonts w:ascii="Arial" w:eastAsiaTheme="majorEastAsia" w:hAnsi="Arial" w:cstheme="majorBidi"/>
      <w:i w:val="0"/>
      <w:iCs/>
      <w:color w:val="FF7000"/>
      <w:sz w:val="24"/>
      <w:lang w:eastAsia="en-US"/>
    </w:rPr>
  </w:style>
  <w:style w:type="paragraph" w:styleId="Obsah3">
    <w:name w:val="toc 3"/>
    <w:basedOn w:val="Normln"/>
    <w:next w:val="Normln"/>
    <w:autoRedefine/>
    <w:uiPriority w:val="39"/>
    <w:unhideWhenUsed/>
    <w:rsid w:val="002063D3"/>
    <w:pPr>
      <w:spacing w:after="100"/>
      <w:ind w:left="440"/>
    </w:pPr>
  </w:style>
  <w:style w:type="paragraph" w:styleId="Obsah4">
    <w:name w:val="toc 4"/>
    <w:basedOn w:val="Normln"/>
    <w:next w:val="Normln"/>
    <w:autoRedefine/>
    <w:uiPriority w:val="39"/>
    <w:unhideWhenUsed/>
    <w:rsid w:val="00134782"/>
    <w:pPr>
      <w:spacing w:after="100"/>
      <w:ind w:left="660"/>
    </w:pPr>
    <w:rPr>
      <w:color w:val="auto"/>
    </w:rPr>
  </w:style>
  <w:style w:type="paragraph" w:styleId="Obsah5">
    <w:name w:val="toc 5"/>
    <w:basedOn w:val="Normln"/>
    <w:next w:val="Normln"/>
    <w:autoRedefine/>
    <w:uiPriority w:val="39"/>
    <w:unhideWhenUsed/>
    <w:rsid w:val="00134782"/>
    <w:pPr>
      <w:spacing w:after="100"/>
      <w:ind w:left="880"/>
    </w:pPr>
    <w:rPr>
      <w:color w:val="auto"/>
    </w:rPr>
  </w:style>
  <w:style w:type="paragraph" w:styleId="Obsah6">
    <w:name w:val="toc 6"/>
    <w:basedOn w:val="Normln"/>
    <w:next w:val="Normln"/>
    <w:autoRedefine/>
    <w:uiPriority w:val="39"/>
    <w:unhideWhenUsed/>
    <w:rsid w:val="00134782"/>
    <w:pPr>
      <w:spacing w:after="100"/>
      <w:ind w:left="1100"/>
    </w:pPr>
    <w:rPr>
      <w:color w:val="auto"/>
    </w:rPr>
  </w:style>
  <w:style w:type="paragraph" w:styleId="Obsah7">
    <w:name w:val="toc 7"/>
    <w:basedOn w:val="Normln"/>
    <w:next w:val="Normln"/>
    <w:autoRedefine/>
    <w:uiPriority w:val="39"/>
    <w:unhideWhenUsed/>
    <w:rsid w:val="00134782"/>
    <w:pPr>
      <w:spacing w:after="100"/>
      <w:ind w:left="1320"/>
    </w:pPr>
    <w:rPr>
      <w:color w:val="auto"/>
    </w:rPr>
  </w:style>
  <w:style w:type="paragraph" w:styleId="Obsah8">
    <w:name w:val="toc 8"/>
    <w:basedOn w:val="Normln"/>
    <w:next w:val="Normln"/>
    <w:autoRedefine/>
    <w:uiPriority w:val="39"/>
    <w:unhideWhenUsed/>
    <w:rsid w:val="00134782"/>
    <w:pPr>
      <w:spacing w:after="100"/>
      <w:ind w:left="1540"/>
    </w:pPr>
    <w:rPr>
      <w:color w:val="auto"/>
    </w:rPr>
  </w:style>
  <w:style w:type="paragraph" w:styleId="Obsah9">
    <w:name w:val="toc 9"/>
    <w:basedOn w:val="Normln"/>
    <w:next w:val="Normln"/>
    <w:autoRedefine/>
    <w:uiPriority w:val="39"/>
    <w:unhideWhenUsed/>
    <w:rsid w:val="00134782"/>
    <w:pPr>
      <w:spacing w:after="100"/>
      <w:ind w:left="1760"/>
    </w:pPr>
    <w:rPr>
      <w:color w:val="auto"/>
    </w:rPr>
  </w:style>
  <w:style w:type="character" w:styleId="Odkaznakoment">
    <w:name w:val="annotation reference"/>
    <w:basedOn w:val="Standardnpsmoodstavce"/>
    <w:uiPriority w:val="99"/>
    <w:semiHidden/>
    <w:unhideWhenUsed/>
    <w:rsid w:val="00AB129B"/>
    <w:rPr>
      <w:sz w:val="16"/>
      <w:szCs w:val="16"/>
    </w:rPr>
  </w:style>
  <w:style w:type="paragraph" w:styleId="Textkomente">
    <w:name w:val="annotation text"/>
    <w:basedOn w:val="Normln"/>
    <w:link w:val="TextkomenteChar"/>
    <w:uiPriority w:val="99"/>
    <w:unhideWhenUsed/>
    <w:rsid w:val="00AB129B"/>
    <w:pPr>
      <w:spacing w:line="240" w:lineRule="auto"/>
    </w:pPr>
    <w:rPr>
      <w:sz w:val="20"/>
      <w:szCs w:val="20"/>
    </w:rPr>
  </w:style>
  <w:style w:type="character" w:customStyle="1" w:styleId="TextkomenteChar">
    <w:name w:val="Text komentáře Char"/>
    <w:basedOn w:val="Standardnpsmoodstavce"/>
    <w:link w:val="Textkomente"/>
    <w:uiPriority w:val="99"/>
    <w:rsid w:val="00AB129B"/>
    <w:rPr>
      <w:color w:val="595959" w:themeColor="text1" w:themeTint="A6"/>
      <w:sz w:val="20"/>
      <w:szCs w:val="20"/>
    </w:rPr>
  </w:style>
  <w:style w:type="paragraph" w:styleId="Pedmtkomente">
    <w:name w:val="annotation subject"/>
    <w:basedOn w:val="Textkomente"/>
    <w:next w:val="Textkomente"/>
    <w:link w:val="PedmtkomenteChar"/>
    <w:uiPriority w:val="99"/>
    <w:semiHidden/>
    <w:unhideWhenUsed/>
    <w:rsid w:val="001C6C01"/>
    <w:rPr>
      <w:b/>
      <w:bCs/>
    </w:rPr>
  </w:style>
  <w:style w:type="character" w:customStyle="1" w:styleId="PedmtkomenteChar">
    <w:name w:val="Předmět komentáře Char"/>
    <w:basedOn w:val="TextkomenteChar"/>
    <w:link w:val="Pedmtkomente"/>
    <w:uiPriority w:val="99"/>
    <w:semiHidden/>
    <w:rsid w:val="001C6C01"/>
    <w:rPr>
      <w:b/>
      <w:bCs/>
      <w:color w:val="595959" w:themeColor="text1" w:themeTint="A6"/>
      <w:sz w:val="20"/>
      <w:szCs w:val="20"/>
    </w:rPr>
  </w:style>
  <w:style w:type="paragraph" w:styleId="Revize">
    <w:name w:val="Revision"/>
    <w:hidden/>
    <w:uiPriority w:val="99"/>
    <w:semiHidden/>
    <w:rsid w:val="009040AE"/>
    <w:pPr>
      <w:spacing w:after="0" w:line="240" w:lineRule="auto"/>
    </w:pPr>
    <w:rPr>
      <w:color w:val="595959" w:themeColor="text1" w:themeTint="A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22009">
      <w:bodyDiv w:val="1"/>
      <w:marLeft w:val="0"/>
      <w:marRight w:val="0"/>
      <w:marTop w:val="0"/>
      <w:marBottom w:val="0"/>
      <w:divBdr>
        <w:top w:val="none" w:sz="0" w:space="0" w:color="auto"/>
        <w:left w:val="none" w:sz="0" w:space="0" w:color="auto"/>
        <w:bottom w:val="none" w:sz="0" w:space="0" w:color="auto"/>
        <w:right w:val="none" w:sz="0" w:space="0" w:color="auto"/>
      </w:divBdr>
    </w:div>
    <w:div w:id="20254596">
      <w:bodyDiv w:val="1"/>
      <w:marLeft w:val="0"/>
      <w:marRight w:val="0"/>
      <w:marTop w:val="0"/>
      <w:marBottom w:val="0"/>
      <w:divBdr>
        <w:top w:val="none" w:sz="0" w:space="0" w:color="auto"/>
        <w:left w:val="none" w:sz="0" w:space="0" w:color="auto"/>
        <w:bottom w:val="none" w:sz="0" w:space="0" w:color="auto"/>
        <w:right w:val="none" w:sz="0" w:space="0" w:color="auto"/>
      </w:divBdr>
    </w:div>
    <w:div w:id="34937259">
      <w:bodyDiv w:val="1"/>
      <w:marLeft w:val="0"/>
      <w:marRight w:val="0"/>
      <w:marTop w:val="0"/>
      <w:marBottom w:val="0"/>
      <w:divBdr>
        <w:top w:val="none" w:sz="0" w:space="0" w:color="auto"/>
        <w:left w:val="none" w:sz="0" w:space="0" w:color="auto"/>
        <w:bottom w:val="none" w:sz="0" w:space="0" w:color="auto"/>
        <w:right w:val="none" w:sz="0" w:space="0" w:color="auto"/>
      </w:divBdr>
    </w:div>
    <w:div w:id="46688508">
      <w:bodyDiv w:val="1"/>
      <w:marLeft w:val="0"/>
      <w:marRight w:val="0"/>
      <w:marTop w:val="0"/>
      <w:marBottom w:val="0"/>
      <w:divBdr>
        <w:top w:val="none" w:sz="0" w:space="0" w:color="auto"/>
        <w:left w:val="none" w:sz="0" w:space="0" w:color="auto"/>
        <w:bottom w:val="none" w:sz="0" w:space="0" w:color="auto"/>
        <w:right w:val="none" w:sz="0" w:space="0" w:color="auto"/>
      </w:divBdr>
    </w:div>
    <w:div w:id="65537438">
      <w:bodyDiv w:val="1"/>
      <w:marLeft w:val="0"/>
      <w:marRight w:val="0"/>
      <w:marTop w:val="0"/>
      <w:marBottom w:val="0"/>
      <w:divBdr>
        <w:top w:val="none" w:sz="0" w:space="0" w:color="auto"/>
        <w:left w:val="none" w:sz="0" w:space="0" w:color="auto"/>
        <w:bottom w:val="none" w:sz="0" w:space="0" w:color="auto"/>
        <w:right w:val="none" w:sz="0" w:space="0" w:color="auto"/>
      </w:divBdr>
    </w:div>
    <w:div w:id="66270238">
      <w:bodyDiv w:val="1"/>
      <w:marLeft w:val="0"/>
      <w:marRight w:val="0"/>
      <w:marTop w:val="0"/>
      <w:marBottom w:val="0"/>
      <w:divBdr>
        <w:top w:val="none" w:sz="0" w:space="0" w:color="auto"/>
        <w:left w:val="none" w:sz="0" w:space="0" w:color="auto"/>
        <w:bottom w:val="none" w:sz="0" w:space="0" w:color="auto"/>
        <w:right w:val="none" w:sz="0" w:space="0" w:color="auto"/>
      </w:divBdr>
    </w:div>
    <w:div w:id="70153973">
      <w:bodyDiv w:val="1"/>
      <w:marLeft w:val="0"/>
      <w:marRight w:val="0"/>
      <w:marTop w:val="0"/>
      <w:marBottom w:val="0"/>
      <w:divBdr>
        <w:top w:val="none" w:sz="0" w:space="0" w:color="auto"/>
        <w:left w:val="none" w:sz="0" w:space="0" w:color="auto"/>
        <w:bottom w:val="none" w:sz="0" w:space="0" w:color="auto"/>
        <w:right w:val="none" w:sz="0" w:space="0" w:color="auto"/>
      </w:divBdr>
    </w:div>
    <w:div w:id="73162429">
      <w:bodyDiv w:val="1"/>
      <w:marLeft w:val="0"/>
      <w:marRight w:val="0"/>
      <w:marTop w:val="0"/>
      <w:marBottom w:val="0"/>
      <w:divBdr>
        <w:top w:val="none" w:sz="0" w:space="0" w:color="auto"/>
        <w:left w:val="none" w:sz="0" w:space="0" w:color="auto"/>
        <w:bottom w:val="none" w:sz="0" w:space="0" w:color="auto"/>
        <w:right w:val="none" w:sz="0" w:space="0" w:color="auto"/>
      </w:divBdr>
    </w:div>
    <w:div w:id="78674462">
      <w:bodyDiv w:val="1"/>
      <w:marLeft w:val="0"/>
      <w:marRight w:val="0"/>
      <w:marTop w:val="0"/>
      <w:marBottom w:val="0"/>
      <w:divBdr>
        <w:top w:val="none" w:sz="0" w:space="0" w:color="auto"/>
        <w:left w:val="none" w:sz="0" w:space="0" w:color="auto"/>
        <w:bottom w:val="none" w:sz="0" w:space="0" w:color="auto"/>
        <w:right w:val="none" w:sz="0" w:space="0" w:color="auto"/>
      </w:divBdr>
      <w:divsChild>
        <w:div w:id="609123687">
          <w:marLeft w:val="0"/>
          <w:marRight w:val="0"/>
          <w:marTop w:val="0"/>
          <w:marBottom w:val="0"/>
          <w:divBdr>
            <w:top w:val="none" w:sz="0" w:space="0" w:color="auto"/>
            <w:left w:val="none" w:sz="0" w:space="0" w:color="auto"/>
            <w:bottom w:val="none" w:sz="0" w:space="0" w:color="auto"/>
            <w:right w:val="none" w:sz="0" w:space="0" w:color="auto"/>
          </w:divBdr>
          <w:divsChild>
            <w:div w:id="1302033867">
              <w:marLeft w:val="0"/>
              <w:marRight w:val="0"/>
              <w:marTop w:val="0"/>
              <w:marBottom w:val="0"/>
              <w:divBdr>
                <w:top w:val="none" w:sz="0" w:space="0" w:color="auto"/>
                <w:left w:val="none" w:sz="0" w:space="0" w:color="auto"/>
                <w:bottom w:val="none" w:sz="0" w:space="0" w:color="auto"/>
                <w:right w:val="none" w:sz="0" w:space="0" w:color="auto"/>
              </w:divBdr>
              <w:divsChild>
                <w:div w:id="1792551661">
                  <w:marLeft w:val="0"/>
                  <w:marRight w:val="0"/>
                  <w:marTop w:val="0"/>
                  <w:marBottom w:val="0"/>
                  <w:divBdr>
                    <w:top w:val="none" w:sz="0" w:space="0" w:color="auto"/>
                    <w:left w:val="none" w:sz="0" w:space="0" w:color="auto"/>
                    <w:bottom w:val="none" w:sz="0" w:space="0" w:color="auto"/>
                    <w:right w:val="none" w:sz="0" w:space="0" w:color="auto"/>
                  </w:divBdr>
                  <w:divsChild>
                    <w:div w:id="2109276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467171">
      <w:bodyDiv w:val="1"/>
      <w:marLeft w:val="0"/>
      <w:marRight w:val="0"/>
      <w:marTop w:val="0"/>
      <w:marBottom w:val="0"/>
      <w:divBdr>
        <w:top w:val="none" w:sz="0" w:space="0" w:color="auto"/>
        <w:left w:val="none" w:sz="0" w:space="0" w:color="auto"/>
        <w:bottom w:val="none" w:sz="0" w:space="0" w:color="auto"/>
        <w:right w:val="none" w:sz="0" w:space="0" w:color="auto"/>
      </w:divBdr>
    </w:div>
    <w:div w:id="103114492">
      <w:bodyDiv w:val="1"/>
      <w:marLeft w:val="0"/>
      <w:marRight w:val="0"/>
      <w:marTop w:val="0"/>
      <w:marBottom w:val="0"/>
      <w:divBdr>
        <w:top w:val="none" w:sz="0" w:space="0" w:color="auto"/>
        <w:left w:val="none" w:sz="0" w:space="0" w:color="auto"/>
        <w:bottom w:val="none" w:sz="0" w:space="0" w:color="auto"/>
        <w:right w:val="none" w:sz="0" w:space="0" w:color="auto"/>
      </w:divBdr>
    </w:div>
    <w:div w:id="129322434">
      <w:bodyDiv w:val="1"/>
      <w:marLeft w:val="0"/>
      <w:marRight w:val="0"/>
      <w:marTop w:val="0"/>
      <w:marBottom w:val="0"/>
      <w:divBdr>
        <w:top w:val="none" w:sz="0" w:space="0" w:color="auto"/>
        <w:left w:val="none" w:sz="0" w:space="0" w:color="auto"/>
        <w:bottom w:val="none" w:sz="0" w:space="0" w:color="auto"/>
        <w:right w:val="none" w:sz="0" w:space="0" w:color="auto"/>
      </w:divBdr>
      <w:divsChild>
        <w:div w:id="119694843">
          <w:marLeft w:val="0"/>
          <w:marRight w:val="0"/>
          <w:marTop w:val="0"/>
          <w:marBottom w:val="0"/>
          <w:divBdr>
            <w:top w:val="none" w:sz="0" w:space="0" w:color="auto"/>
            <w:left w:val="none" w:sz="0" w:space="0" w:color="auto"/>
            <w:bottom w:val="none" w:sz="0" w:space="0" w:color="auto"/>
            <w:right w:val="none" w:sz="0" w:space="0" w:color="auto"/>
          </w:divBdr>
          <w:divsChild>
            <w:div w:id="1639145095">
              <w:marLeft w:val="0"/>
              <w:marRight w:val="0"/>
              <w:marTop w:val="0"/>
              <w:marBottom w:val="0"/>
              <w:divBdr>
                <w:top w:val="none" w:sz="0" w:space="0" w:color="auto"/>
                <w:left w:val="none" w:sz="0" w:space="0" w:color="auto"/>
                <w:bottom w:val="none" w:sz="0" w:space="0" w:color="auto"/>
                <w:right w:val="none" w:sz="0" w:space="0" w:color="auto"/>
              </w:divBdr>
              <w:divsChild>
                <w:div w:id="788744360">
                  <w:marLeft w:val="0"/>
                  <w:marRight w:val="0"/>
                  <w:marTop w:val="0"/>
                  <w:marBottom w:val="0"/>
                  <w:divBdr>
                    <w:top w:val="none" w:sz="0" w:space="0" w:color="auto"/>
                    <w:left w:val="none" w:sz="0" w:space="0" w:color="auto"/>
                    <w:bottom w:val="none" w:sz="0" w:space="0" w:color="auto"/>
                    <w:right w:val="none" w:sz="0" w:space="0" w:color="auto"/>
                  </w:divBdr>
                  <w:divsChild>
                    <w:div w:id="729960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877794">
      <w:bodyDiv w:val="1"/>
      <w:marLeft w:val="0"/>
      <w:marRight w:val="0"/>
      <w:marTop w:val="0"/>
      <w:marBottom w:val="0"/>
      <w:divBdr>
        <w:top w:val="none" w:sz="0" w:space="0" w:color="auto"/>
        <w:left w:val="none" w:sz="0" w:space="0" w:color="auto"/>
        <w:bottom w:val="none" w:sz="0" w:space="0" w:color="auto"/>
        <w:right w:val="none" w:sz="0" w:space="0" w:color="auto"/>
      </w:divBdr>
    </w:div>
    <w:div w:id="154536292">
      <w:bodyDiv w:val="1"/>
      <w:marLeft w:val="0"/>
      <w:marRight w:val="0"/>
      <w:marTop w:val="0"/>
      <w:marBottom w:val="0"/>
      <w:divBdr>
        <w:top w:val="none" w:sz="0" w:space="0" w:color="auto"/>
        <w:left w:val="none" w:sz="0" w:space="0" w:color="auto"/>
        <w:bottom w:val="none" w:sz="0" w:space="0" w:color="auto"/>
        <w:right w:val="none" w:sz="0" w:space="0" w:color="auto"/>
      </w:divBdr>
    </w:div>
    <w:div w:id="180752029">
      <w:bodyDiv w:val="1"/>
      <w:marLeft w:val="0"/>
      <w:marRight w:val="0"/>
      <w:marTop w:val="0"/>
      <w:marBottom w:val="0"/>
      <w:divBdr>
        <w:top w:val="none" w:sz="0" w:space="0" w:color="auto"/>
        <w:left w:val="none" w:sz="0" w:space="0" w:color="auto"/>
        <w:bottom w:val="none" w:sz="0" w:space="0" w:color="auto"/>
        <w:right w:val="none" w:sz="0" w:space="0" w:color="auto"/>
      </w:divBdr>
    </w:div>
    <w:div w:id="185101694">
      <w:bodyDiv w:val="1"/>
      <w:marLeft w:val="0"/>
      <w:marRight w:val="0"/>
      <w:marTop w:val="0"/>
      <w:marBottom w:val="0"/>
      <w:divBdr>
        <w:top w:val="none" w:sz="0" w:space="0" w:color="auto"/>
        <w:left w:val="none" w:sz="0" w:space="0" w:color="auto"/>
        <w:bottom w:val="none" w:sz="0" w:space="0" w:color="auto"/>
        <w:right w:val="none" w:sz="0" w:space="0" w:color="auto"/>
      </w:divBdr>
    </w:div>
    <w:div w:id="191306019">
      <w:bodyDiv w:val="1"/>
      <w:marLeft w:val="0"/>
      <w:marRight w:val="0"/>
      <w:marTop w:val="0"/>
      <w:marBottom w:val="0"/>
      <w:divBdr>
        <w:top w:val="none" w:sz="0" w:space="0" w:color="auto"/>
        <w:left w:val="none" w:sz="0" w:space="0" w:color="auto"/>
        <w:bottom w:val="none" w:sz="0" w:space="0" w:color="auto"/>
        <w:right w:val="none" w:sz="0" w:space="0" w:color="auto"/>
      </w:divBdr>
    </w:div>
    <w:div w:id="213931507">
      <w:bodyDiv w:val="1"/>
      <w:marLeft w:val="0"/>
      <w:marRight w:val="0"/>
      <w:marTop w:val="0"/>
      <w:marBottom w:val="0"/>
      <w:divBdr>
        <w:top w:val="none" w:sz="0" w:space="0" w:color="auto"/>
        <w:left w:val="none" w:sz="0" w:space="0" w:color="auto"/>
        <w:bottom w:val="none" w:sz="0" w:space="0" w:color="auto"/>
        <w:right w:val="none" w:sz="0" w:space="0" w:color="auto"/>
      </w:divBdr>
    </w:div>
    <w:div w:id="228659285">
      <w:bodyDiv w:val="1"/>
      <w:marLeft w:val="0"/>
      <w:marRight w:val="0"/>
      <w:marTop w:val="0"/>
      <w:marBottom w:val="0"/>
      <w:divBdr>
        <w:top w:val="none" w:sz="0" w:space="0" w:color="auto"/>
        <w:left w:val="none" w:sz="0" w:space="0" w:color="auto"/>
        <w:bottom w:val="none" w:sz="0" w:space="0" w:color="auto"/>
        <w:right w:val="none" w:sz="0" w:space="0" w:color="auto"/>
      </w:divBdr>
    </w:div>
    <w:div w:id="257835836">
      <w:bodyDiv w:val="1"/>
      <w:marLeft w:val="0"/>
      <w:marRight w:val="0"/>
      <w:marTop w:val="0"/>
      <w:marBottom w:val="0"/>
      <w:divBdr>
        <w:top w:val="none" w:sz="0" w:space="0" w:color="auto"/>
        <w:left w:val="none" w:sz="0" w:space="0" w:color="auto"/>
        <w:bottom w:val="none" w:sz="0" w:space="0" w:color="auto"/>
        <w:right w:val="none" w:sz="0" w:space="0" w:color="auto"/>
      </w:divBdr>
      <w:divsChild>
        <w:div w:id="68888175">
          <w:marLeft w:val="0"/>
          <w:marRight w:val="0"/>
          <w:marTop w:val="0"/>
          <w:marBottom w:val="0"/>
          <w:divBdr>
            <w:top w:val="none" w:sz="0" w:space="0" w:color="auto"/>
            <w:left w:val="none" w:sz="0" w:space="0" w:color="auto"/>
            <w:bottom w:val="none" w:sz="0" w:space="0" w:color="auto"/>
            <w:right w:val="none" w:sz="0" w:space="0" w:color="auto"/>
          </w:divBdr>
          <w:divsChild>
            <w:div w:id="177888753">
              <w:marLeft w:val="0"/>
              <w:marRight w:val="0"/>
              <w:marTop w:val="0"/>
              <w:marBottom w:val="0"/>
              <w:divBdr>
                <w:top w:val="none" w:sz="0" w:space="0" w:color="auto"/>
                <w:left w:val="none" w:sz="0" w:space="0" w:color="auto"/>
                <w:bottom w:val="none" w:sz="0" w:space="0" w:color="auto"/>
                <w:right w:val="none" w:sz="0" w:space="0" w:color="auto"/>
              </w:divBdr>
              <w:divsChild>
                <w:div w:id="1024212269">
                  <w:marLeft w:val="0"/>
                  <w:marRight w:val="0"/>
                  <w:marTop w:val="0"/>
                  <w:marBottom w:val="0"/>
                  <w:divBdr>
                    <w:top w:val="none" w:sz="0" w:space="0" w:color="auto"/>
                    <w:left w:val="none" w:sz="0" w:space="0" w:color="auto"/>
                    <w:bottom w:val="none" w:sz="0" w:space="0" w:color="auto"/>
                    <w:right w:val="none" w:sz="0" w:space="0" w:color="auto"/>
                  </w:divBdr>
                  <w:divsChild>
                    <w:div w:id="833569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7085176">
      <w:bodyDiv w:val="1"/>
      <w:marLeft w:val="0"/>
      <w:marRight w:val="0"/>
      <w:marTop w:val="0"/>
      <w:marBottom w:val="0"/>
      <w:divBdr>
        <w:top w:val="none" w:sz="0" w:space="0" w:color="auto"/>
        <w:left w:val="none" w:sz="0" w:space="0" w:color="auto"/>
        <w:bottom w:val="none" w:sz="0" w:space="0" w:color="auto"/>
        <w:right w:val="none" w:sz="0" w:space="0" w:color="auto"/>
      </w:divBdr>
      <w:divsChild>
        <w:div w:id="1950775528">
          <w:marLeft w:val="0"/>
          <w:marRight w:val="0"/>
          <w:marTop w:val="0"/>
          <w:marBottom w:val="0"/>
          <w:divBdr>
            <w:top w:val="none" w:sz="0" w:space="0" w:color="auto"/>
            <w:left w:val="none" w:sz="0" w:space="0" w:color="auto"/>
            <w:bottom w:val="none" w:sz="0" w:space="0" w:color="auto"/>
            <w:right w:val="none" w:sz="0" w:space="0" w:color="auto"/>
          </w:divBdr>
          <w:divsChild>
            <w:div w:id="43871806">
              <w:marLeft w:val="0"/>
              <w:marRight w:val="0"/>
              <w:marTop w:val="0"/>
              <w:marBottom w:val="0"/>
              <w:divBdr>
                <w:top w:val="none" w:sz="0" w:space="0" w:color="auto"/>
                <w:left w:val="none" w:sz="0" w:space="0" w:color="auto"/>
                <w:bottom w:val="none" w:sz="0" w:space="0" w:color="auto"/>
                <w:right w:val="none" w:sz="0" w:space="0" w:color="auto"/>
              </w:divBdr>
              <w:divsChild>
                <w:div w:id="516506669">
                  <w:marLeft w:val="0"/>
                  <w:marRight w:val="0"/>
                  <w:marTop w:val="0"/>
                  <w:marBottom w:val="0"/>
                  <w:divBdr>
                    <w:top w:val="none" w:sz="0" w:space="0" w:color="auto"/>
                    <w:left w:val="none" w:sz="0" w:space="0" w:color="auto"/>
                    <w:bottom w:val="none" w:sz="0" w:space="0" w:color="auto"/>
                    <w:right w:val="none" w:sz="0" w:space="0" w:color="auto"/>
                  </w:divBdr>
                  <w:divsChild>
                    <w:div w:id="1197238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8322311">
      <w:bodyDiv w:val="1"/>
      <w:marLeft w:val="0"/>
      <w:marRight w:val="0"/>
      <w:marTop w:val="0"/>
      <w:marBottom w:val="0"/>
      <w:divBdr>
        <w:top w:val="none" w:sz="0" w:space="0" w:color="auto"/>
        <w:left w:val="none" w:sz="0" w:space="0" w:color="auto"/>
        <w:bottom w:val="none" w:sz="0" w:space="0" w:color="auto"/>
        <w:right w:val="none" w:sz="0" w:space="0" w:color="auto"/>
      </w:divBdr>
      <w:divsChild>
        <w:div w:id="1207453701">
          <w:marLeft w:val="0"/>
          <w:marRight w:val="0"/>
          <w:marTop w:val="0"/>
          <w:marBottom w:val="0"/>
          <w:divBdr>
            <w:top w:val="none" w:sz="0" w:space="0" w:color="auto"/>
            <w:left w:val="none" w:sz="0" w:space="0" w:color="auto"/>
            <w:bottom w:val="none" w:sz="0" w:space="0" w:color="auto"/>
            <w:right w:val="none" w:sz="0" w:space="0" w:color="auto"/>
          </w:divBdr>
          <w:divsChild>
            <w:div w:id="910428890">
              <w:marLeft w:val="0"/>
              <w:marRight w:val="0"/>
              <w:marTop w:val="0"/>
              <w:marBottom w:val="0"/>
              <w:divBdr>
                <w:top w:val="none" w:sz="0" w:space="0" w:color="auto"/>
                <w:left w:val="none" w:sz="0" w:space="0" w:color="auto"/>
                <w:bottom w:val="none" w:sz="0" w:space="0" w:color="auto"/>
                <w:right w:val="none" w:sz="0" w:space="0" w:color="auto"/>
              </w:divBdr>
              <w:divsChild>
                <w:div w:id="1355959920">
                  <w:marLeft w:val="0"/>
                  <w:marRight w:val="0"/>
                  <w:marTop w:val="0"/>
                  <w:marBottom w:val="0"/>
                  <w:divBdr>
                    <w:top w:val="none" w:sz="0" w:space="0" w:color="auto"/>
                    <w:left w:val="none" w:sz="0" w:space="0" w:color="auto"/>
                    <w:bottom w:val="none" w:sz="0" w:space="0" w:color="auto"/>
                    <w:right w:val="none" w:sz="0" w:space="0" w:color="auto"/>
                  </w:divBdr>
                  <w:divsChild>
                    <w:div w:id="493766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9774406">
      <w:bodyDiv w:val="1"/>
      <w:marLeft w:val="0"/>
      <w:marRight w:val="0"/>
      <w:marTop w:val="0"/>
      <w:marBottom w:val="0"/>
      <w:divBdr>
        <w:top w:val="none" w:sz="0" w:space="0" w:color="auto"/>
        <w:left w:val="none" w:sz="0" w:space="0" w:color="auto"/>
        <w:bottom w:val="none" w:sz="0" w:space="0" w:color="auto"/>
        <w:right w:val="none" w:sz="0" w:space="0" w:color="auto"/>
      </w:divBdr>
    </w:div>
    <w:div w:id="300697621">
      <w:bodyDiv w:val="1"/>
      <w:marLeft w:val="0"/>
      <w:marRight w:val="0"/>
      <w:marTop w:val="0"/>
      <w:marBottom w:val="0"/>
      <w:divBdr>
        <w:top w:val="none" w:sz="0" w:space="0" w:color="auto"/>
        <w:left w:val="none" w:sz="0" w:space="0" w:color="auto"/>
        <w:bottom w:val="none" w:sz="0" w:space="0" w:color="auto"/>
        <w:right w:val="none" w:sz="0" w:space="0" w:color="auto"/>
      </w:divBdr>
    </w:div>
    <w:div w:id="301235568">
      <w:bodyDiv w:val="1"/>
      <w:marLeft w:val="0"/>
      <w:marRight w:val="0"/>
      <w:marTop w:val="0"/>
      <w:marBottom w:val="0"/>
      <w:divBdr>
        <w:top w:val="none" w:sz="0" w:space="0" w:color="auto"/>
        <w:left w:val="none" w:sz="0" w:space="0" w:color="auto"/>
        <w:bottom w:val="none" w:sz="0" w:space="0" w:color="auto"/>
        <w:right w:val="none" w:sz="0" w:space="0" w:color="auto"/>
      </w:divBdr>
    </w:div>
    <w:div w:id="302203290">
      <w:bodyDiv w:val="1"/>
      <w:marLeft w:val="0"/>
      <w:marRight w:val="0"/>
      <w:marTop w:val="0"/>
      <w:marBottom w:val="0"/>
      <w:divBdr>
        <w:top w:val="none" w:sz="0" w:space="0" w:color="auto"/>
        <w:left w:val="none" w:sz="0" w:space="0" w:color="auto"/>
        <w:bottom w:val="none" w:sz="0" w:space="0" w:color="auto"/>
        <w:right w:val="none" w:sz="0" w:space="0" w:color="auto"/>
      </w:divBdr>
    </w:div>
    <w:div w:id="311982536">
      <w:bodyDiv w:val="1"/>
      <w:marLeft w:val="0"/>
      <w:marRight w:val="0"/>
      <w:marTop w:val="0"/>
      <w:marBottom w:val="0"/>
      <w:divBdr>
        <w:top w:val="none" w:sz="0" w:space="0" w:color="auto"/>
        <w:left w:val="none" w:sz="0" w:space="0" w:color="auto"/>
        <w:bottom w:val="none" w:sz="0" w:space="0" w:color="auto"/>
        <w:right w:val="none" w:sz="0" w:space="0" w:color="auto"/>
      </w:divBdr>
    </w:div>
    <w:div w:id="328294098">
      <w:bodyDiv w:val="1"/>
      <w:marLeft w:val="0"/>
      <w:marRight w:val="0"/>
      <w:marTop w:val="0"/>
      <w:marBottom w:val="0"/>
      <w:divBdr>
        <w:top w:val="none" w:sz="0" w:space="0" w:color="auto"/>
        <w:left w:val="none" w:sz="0" w:space="0" w:color="auto"/>
        <w:bottom w:val="none" w:sz="0" w:space="0" w:color="auto"/>
        <w:right w:val="none" w:sz="0" w:space="0" w:color="auto"/>
      </w:divBdr>
    </w:div>
    <w:div w:id="335813963">
      <w:bodyDiv w:val="1"/>
      <w:marLeft w:val="0"/>
      <w:marRight w:val="0"/>
      <w:marTop w:val="0"/>
      <w:marBottom w:val="0"/>
      <w:divBdr>
        <w:top w:val="none" w:sz="0" w:space="0" w:color="auto"/>
        <w:left w:val="none" w:sz="0" w:space="0" w:color="auto"/>
        <w:bottom w:val="none" w:sz="0" w:space="0" w:color="auto"/>
        <w:right w:val="none" w:sz="0" w:space="0" w:color="auto"/>
      </w:divBdr>
    </w:div>
    <w:div w:id="345258072">
      <w:bodyDiv w:val="1"/>
      <w:marLeft w:val="0"/>
      <w:marRight w:val="0"/>
      <w:marTop w:val="0"/>
      <w:marBottom w:val="0"/>
      <w:divBdr>
        <w:top w:val="none" w:sz="0" w:space="0" w:color="auto"/>
        <w:left w:val="none" w:sz="0" w:space="0" w:color="auto"/>
        <w:bottom w:val="none" w:sz="0" w:space="0" w:color="auto"/>
        <w:right w:val="none" w:sz="0" w:space="0" w:color="auto"/>
      </w:divBdr>
    </w:div>
    <w:div w:id="350225148">
      <w:bodyDiv w:val="1"/>
      <w:marLeft w:val="0"/>
      <w:marRight w:val="0"/>
      <w:marTop w:val="0"/>
      <w:marBottom w:val="0"/>
      <w:divBdr>
        <w:top w:val="none" w:sz="0" w:space="0" w:color="auto"/>
        <w:left w:val="none" w:sz="0" w:space="0" w:color="auto"/>
        <w:bottom w:val="none" w:sz="0" w:space="0" w:color="auto"/>
        <w:right w:val="none" w:sz="0" w:space="0" w:color="auto"/>
      </w:divBdr>
    </w:div>
    <w:div w:id="356732592">
      <w:bodyDiv w:val="1"/>
      <w:marLeft w:val="0"/>
      <w:marRight w:val="0"/>
      <w:marTop w:val="0"/>
      <w:marBottom w:val="0"/>
      <w:divBdr>
        <w:top w:val="none" w:sz="0" w:space="0" w:color="auto"/>
        <w:left w:val="none" w:sz="0" w:space="0" w:color="auto"/>
        <w:bottom w:val="none" w:sz="0" w:space="0" w:color="auto"/>
        <w:right w:val="none" w:sz="0" w:space="0" w:color="auto"/>
      </w:divBdr>
    </w:div>
    <w:div w:id="363989008">
      <w:bodyDiv w:val="1"/>
      <w:marLeft w:val="0"/>
      <w:marRight w:val="0"/>
      <w:marTop w:val="0"/>
      <w:marBottom w:val="0"/>
      <w:divBdr>
        <w:top w:val="none" w:sz="0" w:space="0" w:color="auto"/>
        <w:left w:val="none" w:sz="0" w:space="0" w:color="auto"/>
        <w:bottom w:val="none" w:sz="0" w:space="0" w:color="auto"/>
        <w:right w:val="none" w:sz="0" w:space="0" w:color="auto"/>
      </w:divBdr>
    </w:div>
    <w:div w:id="368410177">
      <w:bodyDiv w:val="1"/>
      <w:marLeft w:val="0"/>
      <w:marRight w:val="0"/>
      <w:marTop w:val="0"/>
      <w:marBottom w:val="0"/>
      <w:divBdr>
        <w:top w:val="none" w:sz="0" w:space="0" w:color="auto"/>
        <w:left w:val="none" w:sz="0" w:space="0" w:color="auto"/>
        <w:bottom w:val="none" w:sz="0" w:space="0" w:color="auto"/>
        <w:right w:val="none" w:sz="0" w:space="0" w:color="auto"/>
      </w:divBdr>
      <w:divsChild>
        <w:div w:id="346447198">
          <w:marLeft w:val="0"/>
          <w:marRight w:val="0"/>
          <w:marTop w:val="0"/>
          <w:marBottom w:val="0"/>
          <w:divBdr>
            <w:top w:val="none" w:sz="0" w:space="0" w:color="auto"/>
            <w:left w:val="none" w:sz="0" w:space="0" w:color="auto"/>
            <w:bottom w:val="none" w:sz="0" w:space="0" w:color="auto"/>
            <w:right w:val="none" w:sz="0" w:space="0" w:color="auto"/>
          </w:divBdr>
        </w:div>
      </w:divsChild>
    </w:div>
    <w:div w:id="390423925">
      <w:bodyDiv w:val="1"/>
      <w:marLeft w:val="0"/>
      <w:marRight w:val="0"/>
      <w:marTop w:val="0"/>
      <w:marBottom w:val="0"/>
      <w:divBdr>
        <w:top w:val="none" w:sz="0" w:space="0" w:color="auto"/>
        <w:left w:val="none" w:sz="0" w:space="0" w:color="auto"/>
        <w:bottom w:val="none" w:sz="0" w:space="0" w:color="auto"/>
        <w:right w:val="none" w:sz="0" w:space="0" w:color="auto"/>
      </w:divBdr>
      <w:divsChild>
        <w:div w:id="1730301538">
          <w:marLeft w:val="0"/>
          <w:marRight w:val="0"/>
          <w:marTop w:val="0"/>
          <w:marBottom w:val="0"/>
          <w:divBdr>
            <w:top w:val="none" w:sz="0" w:space="0" w:color="auto"/>
            <w:left w:val="none" w:sz="0" w:space="0" w:color="auto"/>
            <w:bottom w:val="none" w:sz="0" w:space="0" w:color="auto"/>
            <w:right w:val="none" w:sz="0" w:space="0" w:color="auto"/>
          </w:divBdr>
          <w:divsChild>
            <w:div w:id="442380908">
              <w:marLeft w:val="0"/>
              <w:marRight w:val="0"/>
              <w:marTop w:val="0"/>
              <w:marBottom w:val="0"/>
              <w:divBdr>
                <w:top w:val="none" w:sz="0" w:space="0" w:color="auto"/>
                <w:left w:val="none" w:sz="0" w:space="0" w:color="auto"/>
                <w:bottom w:val="none" w:sz="0" w:space="0" w:color="auto"/>
                <w:right w:val="none" w:sz="0" w:space="0" w:color="auto"/>
              </w:divBdr>
              <w:divsChild>
                <w:div w:id="1723096558">
                  <w:marLeft w:val="0"/>
                  <w:marRight w:val="0"/>
                  <w:marTop w:val="0"/>
                  <w:marBottom w:val="0"/>
                  <w:divBdr>
                    <w:top w:val="none" w:sz="0" w:space="0" w:color="auto"/>
                    <w:left w:val="none" w:sz="0" w:space="0" w:color="auto"/>
                    <w:bottom w:val="none" w:sz="0" w:space="0" w:color="auto"/>
                    <w:right w:val="none" w:sz="0" w:space="0" w:color="auto"/>
                  </w:divBdr>
                  <w:divsChild>
                    <w:div w:id="909999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3357766">
      <w:bodyDiv w:val="1"/>
      <w:marLeft w:val="0"/>
      <w:marRight w:val="0"/>
      <w:marTop w:val="0"/>
      <w:marBottom w:val="0"/>
      <w:divBdr>
        <w:top w:val="none" w:sz="0" w:space="0" w:color="auto"/>
        <w:left w:val="none" w:sz="0" w:space="0" w:color="auto"/>
        <w:bottom w:val="none" w:sz="0" w:space="0" w:color="auto"/>
        <w:right w:val="none" w:sz="0" w:space="0" w:color="auto"/>
      </w:divBdr>
    </w:div>
    <w:div w:id="394668347">
      <w:bodyDiv w:val="1"/>
      <w:marLeft w:val="0"/>
      <w:marRight w:val="0"/>
      <w:marTop w:val="0"/>
      <w:marBottom w:val="0"/>
      <w:divBdr>
        <w:top w:val="none" w:sz="0" w:space="0" w:color="auto"/>
        <w:left w:val="none" w:sz="0" w:space="0" w:color="auto"/>
        <w:bottom w:val="none" w:sz="0" w:space="0" w:color="auto"/>
        <w:right w:val="none" w:sz="0" w:space="0" w:color="auto"/>
      </w:divBdr>
    </w:div>
    <w:div w:id="401560499">
      <w:bodyDiv w:val="1"/>
      <w:marLeft w:val="0"/>
      <w:marRight w:val="0"/>
      <w:marTop w:val="0"/>
      <w:marBottom w:val="0"/>
      <w:divBdr>
        <w:top w:val="none" w:sz="0" w:space="0" w:color="auto"/>
        <w:left w:val="none" w:sz="0" w:space="0" w:color="auto"/>
        <w:bottom w:val="none" w:sz="0" w:space="0" w:color="auto"/>
        <w:right w:val="none" w:sz="0" w:space="0" w:color="auto"/>
      </w:divBdr>
    </w:div>
    <w:div w:id="412120245">
      <w:bodyDiv w:val="1"/>
      <w:marLeft w:val="0"/>
      <w:marRight w:val="0"/>
      <w:marTop w:val="0"/>
      <w:marBottom w:val="0"/>
      <w:divBdr>
        <w:top w:val="none" w:sz="0" w:space="0" w:color="auto"/>
        <w:left w:val="none" w:sz="0" w:space="0" w:color="auto"/>
        <w:bottom w:val="none" w:sz="0" w:space="0" w:color="auto"/>
        <w:right w:val="none" w:sz="0" w:space="0" w:color="auto"/>
      </w:divBdr>
      <w:divsChild>
        <w:div w:id="980962550">
          <w:marLeft w:val="0"/>
          <w:marRight w:val="0"/>
          <w:marTop w:val="0"/>
          <w:marBottom w:val="0"/>
          <w:divBdr>
            <w:top w:val="none" w:sz="0" w:space="0" w:color="auto"/>
            <w:left w:val="none" w:sz="0" w:space="0" w:color="auto"/>
            <w:bottom w:val="none" w:sz="0" w:space="0" w:color="auto"/>
            <w:right w:val="none" w:sz="0" w:space="0" w:color="auto"/>
          </w:divBdr>
          <w:divsChild>
            <w:div w:id="680938496">
              <w:marLeft w:val="0"/>
              <w:marRight w:val="0"/>
              <w:marTop w:val="0"/>
              <w:marBottom w:val="0"/>
              <w:divBdr>
                <w:top w:val="none" w:sz="0" w:space="0" w:color="auto"/>
                <w:left w:val="none" w:sz="0" w:space="0" w:color="auto"/>
                <w:bottom w:val="none" w:sz="0" w:space="0" w:color="auto"/>
                <w:right w:val="none" w:sz="0" w:space="0" w:color="auto"/>
              </w:divBdr>
              <w:divsChild>
                <w:div w:id="212083846">
                  <w:marLeft w:val="0"/>
                  <w:marRight w:val="0"/>
                  <w:marTop w:val="0"/>
                  <w:marBottom w:val="0"/>
                  <w:divBdr>
                    <w:top w:val="none" w:sz="0" w:space="0" w:color="auto"/>
                    <w:left w:val="none" w:sz="0" w:space="0" w:color="auto"/>
                    <w:bottom w:val="none" w:sz="0" w:space="0" w:color="auto"/>
                    <w:right w:val="none" w:sz="0" w:space="0" w:color="auto"/>
                  </w:divBdr>
                  <w:divsChild>
                    <w:div w:id="1546480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3206188">
      <w:bodyDiv w:val="1"/>
      <w:marLeft w:val="0"/>
      <w:marRight w:val="0"/>
      <w:marTop w:val="0"/>
      <w:marBottom w:val="0"/>
      <w:divBdr>
        <w:top w:val="none" w:sz="0" w:space="0" w:color="auto"/>
        <w:left w:val="none" w:sz="0" w:space="0" w:color="auto"/>
        <w:bottom w:val="none" w:sz="0" w:space="0" w:color="auto"/>
        <w:right w:val="none" w:sz="0" w:space="0" w:color="auto"/>
      </w:divBdr>
      <w:divsChild>
        <w:div w:id="334890972">
          <w:marLeft w:val="0"/>
          <w:marRight w:val="0"/>
          <w:marTop w:val="0"/>
          <w:marBottom w:val="0"/>
          <w:divBdr>
            <w:top w:val="none" w:sz="0" w:space="0" w:color="auto"/>
            <w:left w:val="none" w:sz="0" w:space="0" w:color="auto"/>
            <w:bottom w:val="none" w:sz="0" w:space="0" w:color="auto"/>
            <w:right w:val="none" w:sz="0" w:space="0" w:color="auto"/>
          </w:divBdr>
          <w:divsChild>
            <w:div w:id="781339830">
              <w:marLeft w:val="0"/>
              <w:marRight w:val="0"/>
              <w:marTop w:val="0"/>
              <w:marBottom w:val="0"/>
              <w:divBdr>
                <w:top w:val="none" w:sz="0" w:space="0" w:color="auto"/>
                <w:left w:val="none" w:sz="0" w:space="0" w:color="auto"/>
                <w:bottom w:val="none" w:sz="0" w:space="0" w:color="auto"/>
                <w:right w:val="none" w:sz="0" w:space="0" w:color="auto"/>
              </w:divBdr>
              <w:divsChild>
                <w:div w:id="2124498740">
                  <w:marLeft w:val="0"/>
                  <w:marRight w:val="0"/>
                  <w:marTop w:val="0"/>
                  <w:marBottom w:val="0"/>
                  <w:divBdr>
                    <w:top w:val="none" w:sz="0" w:space="0" w:color="auto"/>
                    <w:left w:val="none" w:sz="0" w:space="0" w:color="auto"/>
                    <w:bottom w:val="none" w:sz="0" w:space="0" w:color="auto"/>
                    <w:right w:val="none" w:sz="0" w:space="0" w:color="auto"/>
                  </w:divBdr>
                  <w:divsChild>
                    <w:div w:id="2015303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3234857">
      <w:bodyDiv w:val="1"/>
      <w:marLeft w:val="0"/>
      <w:marRight w:val="0"/>
      <w:marTop w:val="0"/>
      <w:marBottom w:val="0"/>
      <w:divBdr>
        <w:top w:val="none" w:sz="0" w:space="0" w:color="auto"/>
        <w:left w:val="none" w:sz="0" w:space="0" w:color="auto"/>
        <w:bottom w:val="none" w:sz="0" w:space="0" w:color="auto"/>
        <w:right w:val="none" w:sz="0" w:space="0" w:color="auto"/>
      </w:divBdr>
      <w:divsChild>
        <w:div w:id="1548295411">
          <w:marLeft w:val="0"/>
          <w:marRight w:val="0"/>
          <w:marTop w:val="0"/>
          <w:marBottom w:val="0"/>
          <w:divBdr>
            <w:top w:val="none" w:sz="0" w:space="0" w:color="auto"/>
            <w:left w:val="none" w:sz="0" w:space="0" w:color="auto"/>
            <w:bottom w:val="none" w:sz="0" w:space="0" w:color="auto"/>
            <w:right w:val="none" w:sz="0" w:space="0" w:color="auto"/>
          </w:divBdr>
          <w:divsChild>
            <w:div w:id="735585812">
              <w:marLeft w:val="0"/>
              <w:marRight w:val="0"/>
              <w:marTop w:val="0"/>
              <w:marBottom w:val="0"/>
              <w:divBdr>
                <w:top w:val="none" w:sz="0" w:space="0" w:color="auto"/>
                <w:left w:val="none" w:sz="0" w:space="0" w:color="auto"/>
                <w:bottom w:val="none" w:sz="0" w:space="0" w:color="auto"/>
                <w:right w:val="none" w:sz="0" w:space="0" w:color="auto"/>
              </w:divBdr>
              <w:divsChild>
                <w:div w:id="943808590">
                  <w:marLeft w:val="0"/>
                  <w:marRight w:val="0"/>
                  <w:marTop w:val="0"/>
                  <w:marBottom w:val="0"/>
                  <w:divBdr>
                    <w:top w:val="none" w:sz="0" w:space="0" w:color="auto"/>
                    <w:left w:val="none" w:sz="0" w:space="0" w:color="auto"/>
                    <w:bottom w:val="none" w:sz="0" w:space="0" w:color="auto"/>
                    <w:right w:val="none" w:sz="0" w:space="0" w:color="auto"/>
                  </w:divBdr>
                  <w:divsChild>
                    <w:div w:id="670063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6191300">
      <w:bodyDiv w:val="1"/>
      <w:marLeft w:val="0"/>
      <w:marRight w:val="0"/>
      <w:marTop w:val="0"/>
      <w:marBottom w:val="0"/>
      <w:divBdr>
        <w:top w:val="none" w:sz="0" w:space="0" w:color="auto"/>
        <w:left w:val="none" w:sz="0" w:space="0" w:color="auto"/>
        <w:bottom w:val="none" w:sz="0" w:space="0" w:color="auto"/>
        <w:right w:val="none" w:sz="0" w:space="0" w:color="auto"/>
      </w:divBdr>
    </w:div>
    <w:div w:id="426198541">
      <w:bodyDiv w:val="1"/>
      <w:marLeft w:val="0"/>
      <w:marRight w:val="0"/>
      <w:marTop w:val="0"/>
      <w:marBottom w:val="0"/>
      <w:divBdr>
        <w:top w:val="none" w:sz="0" w:space="0" w:color="auto"/>
        <w:left w:val="none" w:sz="0" w:space="0" w:color="auto"/>
        <w:bottom w:val="none" w:sz="0" w:space="0" w:color="auto"/>
        <w:right w:val="none" w:sz="0" w:space="0" w:color="auto"/>
      </w:divBdr>
    </w:div>
    <w:div w:id="437339437">
      <w:bodyDiv w:val="1"/>
      <w:marLeft w:val="0"/>
      <w:marRight w:val="0"/>
      <w:marTop w:val="0"/>
      <w:marBottom w:val="0"/>
      <w:divBdr>
        <w:top w:val="none" w:sz="0" w:space="0" w:color="auto"/>
        <w:left w:val="none" w:sz="0" w:space="0" w:color="auto"/>
        <w:bottom w:val="none" w:sz="0" w:space="0" w:color="auto"/>
        <w:right w:val="none" w:sz="0" w:space="0" w:color="auto"/>
      </w:divBdr>
      <w:divsChild>
        <w:div w:id="1684279778">
          <w:marLeft w:val="0"/>
          <w:marRight w:val="0"/>
          <w:marTop w:val="0"/>
          <w:marBottom w:val="0"/>
          <w:divBdr>
            <w:top w:val="none" w:sz="0" w:space="0" w:color="auto"/>
            <w:left w:val="none" w:sz="0" w:space="0" w:color="auto"/>
            <w:bottom w:val="none" w:sz="0" w:space="0" w:color="auto"/>
            <w:right w:val="none" w:sz="0" w:space="0" w:color="auto"/>
          </w:divBdr>
          <w:divsChild>
            <w:div w:id="2117865315">
              <w:marLeft w:val="0"/>
              <w:marRight w:val="0"/>
              <w:marTop w:val="0"/>
              <w:marBottom w:val="0"/>
              <w:divBdr>
                <w:top w:val="none" w:sz="0" w:space="0" w:color="auto"/>
                <w:left w:val="none" w:sz="0" w:space="0" w:color="auto"/>
                <w:bottom w:val="none" w:sz="0" w:space="0" w:color="auto"/>
                <w:right w:val="none" w:sz="0" w:space="0" w:color="auto"/>
              </w:divBdr>
              <w:divsChild>
                <w:div w:id="2090271751">
                  <w:marLeft w:val="0"/>
                  <w:marRight w:val="0"/>
                  <w:marTop w:val="0"/>
                  <w:marBottom w:val="0"/>
                  <w:divBdr>
                    <w:top w:val="none" w:sz="0" w:space="0" w:color="auto"/>
                    <w:left w:val="none" w:sz="0" w:space="0" w:color="auto"/>
                    <w:bottom w:val="none" w:sz="0" w:space="0" w:color="auto"/>
                    <w:right w:val="none" w:sz="0" w:space="0" w:color="auto"/>
                  </w:divBdr>
                  <w:divsChild>
                    <w:div w:id="1803376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5875404">
      <w:bodyDiv w:val="1"/>
      <w:marLeft w:val="0"/>
      <w:marRight w:val="0"/>
      <w:marTop w:val="0"/>
      <w:marBottom w:val="0"/>
      <w:divBdr>
        <w:top w:val="none" w:sz="0" w:space="0" w:color="auto"/>
        <w:left w:val="none" w:sz="0" w:space="0" w:color="auto"/>
        <w:bottom w:val="none" w:sz="0" w:space="0" w:color="auto"/>
        <w:right w:val="none" w:sz="0" w:space="0" w:color="auto"/>
      </w:divBdr>
    </w:div>
    <w:div w:id="458767422">
      <w:bodyDiv w:val="1"/>
      <w:marLeft w:val="0"/>
      <w:marRight w:val="0"/>
      <w:marTop w:val="0"/>
      <w:marBottom w:val="0"/>
      <w:divBdr>
        <w:top w:val="none" w:sz="0" w:space="0" w:color="auto"/>
        <w:left w:val="none" w:sz="0" w:space="0" w:color="auto"/>
        <w:bottom w:val="none" w:sz="0" w:space="0" w:color="auto"/>
        <w:right w:val="none" w:sz="0" w:space="0" w:color="auto"/>
      </w:divBdr>
    </w:div>
    <w:div w:id="466973334">
      <w:bodyDiv w:val="1"/>
      <w:marLeft w:val="0"/>
      <w:marRight w:val="0"/>
      <w:marTop w:val="0"/>
      <w:marBottom w:val="0"/>
      <w:divBdr>
        <w:top w:val="none" w:sz="0" w:space="0" w:color="auto"/>
        <w:left w:val="none" w:sz="0" w:space="0" w:color="auto"/>
        <w:bottom w:val="none" w:sz="0" w:space="0" w:color="auto"/>
        <w:right w:val="none" w:sz="0" w:space="0" w:color="auto"/>
      </w:divBdr>
    </w:div>
    <w:div w:id="509179290">
      <w:bodyDiv w:val="1"/>
      <w:marLeft w:val="0"/>
      <w:marRight w:val="0"/>
      <w:marTop w:val="0"/>
      <w:marBottom w:val="0"/>
      <w:divBdr>
        <w:top w:val="none" w:sz="0" w:space="0" w:color="auto"/>
        <w:left w:val="none" w:sz="0" w:space="0" w:color="auto"/>
        <w:bottom w:val="none" w:sz="0" w:space="0" w:color="auto"/>
        <w:right w:val="none" w:sz="0" w:space="0" w:color="auto"/>
      </w:divBdr>
      <w:divsChild>
        <w:div w:id="161900132">
          <w:marLeft w:val="0"/>
          <w:marRight w:val="0"/>
          <w:marTop w:val="0"/>
          <w:marBottom w:val="0"/>
          <w:divBdr>
            <w:top w:val="none" w:sz="0" w:space="0" w:color="auto"/>
            <w:left w:val="none" w:sz="0" w:space="0" w:color="auto"/>
            <w:bottom w:val="none" w:sz="0" w:space="0" w:color="auto"/>
            <w:right w:val="none" w:sz="0" w:space="0" w:color="auto"/>
          </w:divBdr>
          <w:divsChild>
            <w:div w:id="187565880">
              <w:marLeft w:val="0"/>
              <w:marRight w:val="0"/>
              <w:marTop w:val="0"/>
              <w:marBottom w:val="0"/>
              <w:divBdr>
                <w:top w:val="none" w:sz="0" w:space="0" w:color="auto"/>
                <w:left w:val="none" w:sz="0" w:space="0" w:color="auto"/>
                <w:bottom w:val="none" w:sz="0" w:space="0" w:color="auto"/>
                <w:right w:val="none" w:sz="0" w:space="0" w:color="auto"/>
              </w:divBdr>
              <w:divsChild>
                <w:div w:id="351690409">
                  <w:marLeft w:val="0"/>
                  <w:marRight w:val="0"/>
                  <w:marTop w:val="0"/>
                  <w:marBottom w:val="0"/>
                  <w:divBdr>
                    <w:top w:val="none" w:sz="0" w:space="0" w:color="auto"/>
                    <w:left w:val="none" w:sz="0" w:space="0" w:color="auto"/>
                    <w:bottom w:val="none" w:sz="0" w:space="0" w:color="auto"/>
                    <w:right w:val="none" w:sz="0" w:space="0" w:color="auto"/>
                  </w:divBdr>
                  <w:divsChild>
                    <w:div w:id="2558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6845310">
      <w:bodyDiv w:val="1"/>
      <w:marLeft w:val="0"/>
      <w:marRight w:val="0"/>
      <w:marTop w:val="0"/>
      <w:marBottom w:val="0"/>
      <w:divBdr>
        <w:top w:val="none" w:sz="0" w:space="0" w:color="auto"/>
        <w:left w:val="none" w:sz="0" w:space="0" w:color="auto"/>
        <w:bottom w:val="none" w:sz="0" w:space="0" w:color="auto"/>
        <w:right w:val="none" w:sz="0" w:space="0" w:color="auto"/>
      </w:divBdr>
    </w:div>
    <w:div w:id="520244642">
      <w:bodyDiv w:val="1"/>
      <w:marLeft w:val="0"/>
      <w:marRight w:val="0"/>
      <w:marTop w:val="0"/>
      <w:marBottom w:val="0"/>
      <w:divBdr>
        <w:top w:val="none" w:sz="0" w:space="0" w:color="auto"/>
        <w:left w:val="none" w:sz="0" w:space="0" w:color="auto"/>
        <w:bottom w:val="none" w:sz="0" w:space="0" w:color="auto"/>
        <w:right w:val="none" w:sz="0" w:space="0" w:color="auto"/>
      </w:divBdr>
    </w:div>
    <w:div w:id="529420088">
      <w:bodyDiv w:val="1"/>
      <w:marLeft w:val="0"/>
      <w:marRight w:val="0"/>
      <w:marTop w:val="0"/>
      <w:marBottom w:val="0"/>
      <w:divBdr>
        <w:top w:val="none" w:sz="0" w:space="0" w:color="auto"/>
        <w:left w:val="none" w:sz="0" w:space="0" w:color="auto"/>
        <w:bottom w:val="none" w:sz="0" w:space="0" w:color="auto"/>
        <w:right w:val="none" w:sz="0" w:space="0" w:color="auto"/>
      </w:divBdr>
    </w:div>
    <w:div w:id="543442804">
      <w:bodyDiv w:val="1"/>
      <w:marLeft w:val="0"/>
      <w:marRight w:val="0"/>
      <w:marTop w:val="0"/>
      <w:marBottom w:val="0"/>
      <w:divBdr>
        <w:top w:val="none" w:sz="0" w:space="0" w:color="auto"/>
        <w:left w:val="none" w:sz="0" w:space="0" w:color="auto"/>
        <w:bottom w:val="none" w:sz="0" w:space="0" w:color="auto"/>
        <w:right w:val="none" w:sz="0" w:space="0" w:color="auto"/>
      </w:divBdr>
      <w:divsChild>
        <w:div w:id="1850216928">
          <w:marLeft w:val="0"/>
          <w:marRight w:val="0"/>
          <w:marTop w:val="0"/>
          <w:marBottom w:val="0"/>
          <w:divBdr>
            <w:top w:val="none" w:sz="0" w:space="0" w:color="auto"/>
            <w:left w:val="none" w:sz="0" w:space="0" w:color="auto"/>
            <w:bottom w:val="none" w:sz="0" w:space="0" w:color="auto"/>
            <w:right w:val="none" w:sz="0" w:space="0" w:color="auto"/>
          </w:divBdr>
          <w:divsChild>
            <w:div w:id="1421176896">
              <w:marLeft w:val="0"/>
              <w:marRight w:val="0"/>
              <w:marTop w:val="0"/>
              <w:marBottom w:val="0"/>
              <w:divBdr>
                <w:top w:val="none" w:sz="0" w:space="0" w:color="auto"/>
                <w:left w:val="none" w:sz="0" w:space="0" w:color="auto"/>
                <w:bottom w:val="none" w:sz="0" w:space="0" w:color="auto"/>
                <w:right w:val="none" w:sz="0" w:space="0" w:color="auto"/>
              </w:divBdr>
              <w:divsChild>
                <w:div w:id="1278101838">
                  <w:marLeft w:val="0"/>
                  <w:marRight w:val="0"/>
                  <w:marTop w:val="0"/>
                  <w:marBottom w:val="0"/>
                  <w:divBdr>
                    <w:top w:val="none" w:sz="0" w:space="0" w:color="auto"/>
                    <w:left w:val="none" w:sz="0" w:space="0" w:color="auto"/>
                    <w:bottom w:val="none" w:sz="0" w:space="0" w:color="auto"/>
                    <w:right w:val="none" w:sz="0" w:space="0" w:color="auto"/>
                  </w:divBdr>
                  <w:divsChild>
                    <w:div w:id="158158989">
                      <w:marLeft w:val="0"/>
                      <w:marRight w:val="0"/>
                      <w:marTop w:val="0"/>
                      <w:marBottom w:val="0"/>
                      <w:divBdr>
                        <w:top w:val="none" w:sz="0" w:space="0" w:color="auto"/>
                        <w:left w:val="none" w:sz="0" w:space="0" w:color="auto"/>
                        <w:bottom w:val="none" w:sz="0" w:space="0" w:color="auto"/>
                        <w:right w:val="none" w:sz="0" w:space="0" w:color="auto"/>
                      </w:divBdr>
                      <w:divsChild>
                        <w:div w:id="1635477735">
                          <w:marLeft w:val="0"/>
                          <w:marRight w:val="0"/>
                          <w:marTop w:val="0"/>
                          <w:marBottom w:val="0"/>
                          <w:divBdr>
                            <w:top w:val="none" w:sz="0" w:space="0" w:color="auto"/>
                            <w:left w:val="none" w:sz="0" w:space="0" w:color="auto"/>
                            <w:bottom w:val="none" w:sz="0" w:space="0" w:color="auto"/>
                            <w:right w:val="none" w:sz="0" w:space="0" w:color="auto"/>
                          </w:divBdr>
                          <w:divsChild>
                            <w:div w:id="56365830">
                              <w:marLeft w:val="0"/>
                              <w:marRight w:val="300"/>
                              <w:marTop w:val="180"/>
                              <w:marBottom w:val="0"/>
                              <w:divBdr>
                                <w:top w:val="none" w:sz="0" w:space="0" w:color="auto"/>
                                <w:left w:val="none" w:sz="0" w:space="0" w:color="auto"/>
                                <w:bottom w:val="none" w:sz="0" w:space="0" w:color="auto"/>
                                <w:right w:val="none" w:sz="0" w:space="0" w:color="auto"/>
                              </w:divBdr>
                              <w:divsChild>
                                <w:div w:id="1551265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70472451">
          <w:marLeft w:val="0"/>
          <w:marRight w:val="0"/>
          <w:marTop w:val="0"/>
          <w:marBottom w:val="0"/>
          <w:divBdr>
            <w:top w:val="none" w:sz="0" w:space="0" w:color="auto"/>
            <w:left w:val="none" w:sz="0" w:space="0" w:color="auto"/>
            <w:bottom w:val="none" w:sz="0" w:space="0" w:color="auto"/>
            <w:right w:val="none" w:sz="0" w:space="0" w:color="auto"/>
          </w:divBdr>
          <w:divsChild>
            <w:div w:id="941648733">
              <w:marLeft w:val="0"/>
              <w:marRight w:val="0"/>
              <w:marTop w:val="0"/>
              <w:marBottom w:val="0"/>
              <w:divBdr>
                <w:top w:val="none" w:sz="0" w:space="0" w:color="auto"/>
                <w:left w:val="none" w:sz="0" w:space="0" w:color="auto"/>
                <w:bottom w:val="none" w:sz="0" w:space="0" w:color="auto"/>
                <w:right w:val="none" w:sz="0" w:space="0" w:color="auto"/>
              </w:divBdr>
              <w:divsChild>
                <w:div w:id="2027974919">
                  <w:marLeft w:val="0"/>
                  <w:marRight w:val="0"/>
                  <w:marTop w:val="0"/>
                  <w:marBottom w:val="0"/>
                  <w:divBdr>
                    <w:top w:val="none" w:sz="0" w:space="0" w:color="auto"/>
                    <w:left w:val="none" w:sz="0" w:space="0" w:color="auto"/>
                    <w:bottom w:val="none" w:sz="0" w:space="0" w:color="auto"/>
                    <w:right w:val="none" w:sz="0" w:space="0" w:color="auto"/>
                  </w:divBdr>
                  <w:divsChild>
                    <w:div w:id="1952666753">
                      <w:marLeft w:val="0"/>
                      <w:marRight w:val="0"/>
                      <w:marTop w:val="0"/>
                      <w:marBottom w:val="0"/>
                      <w:divBdr>
                        <w:top w:val="none" w:sz="0" w:space="0" w:color="auto"/>
                        <w:left w:val="none" w:sz="0" w:space="0" w:color="auto"/>
                        <w:bottom w:val="none" w:sz="0" w:space="0" w:color="auto"/>
                        <w:right w:val="none" w:sz="0" w:space="0" w:color="auto"/>
                      </w:divBdr>
                      <w:divsChild>
                        <w:div w:id="954099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50308751">
      <w:bodyDiv w:val="1"/>
      <w:marLeft w:val="0"/>
      <w:marRight w:val="0"/>
      <w:marTop w:val="0"/>
      <w:marBottom w:val="0"/>
      <w:divBdr>
        <w:top w:val="none" w:sz="0" w:space="0" w:color="auto"/>
        <w:left w:val="none" w:sz="0" w:space="0" w:color="auto"/>
        <w:bottom w:val="none" w:sz="0" w:space="0" w:color="auto"/>
        <w:right w:val="none" w:sz="0" w:space="0" w:color="auto"/>
      </w:divBdr>
      <w:divsChild>
        <w:div w:id="1176503440">
          <w:marLeft w:val="0"/>
          <w:marRight w:val="0"/>
          <w:marTop w:val="0"/>
          <w:marBottom w:val="0"/>
          <w:divBdr>
            <w:top w:val="none" w:sz="0" w:space="0" w:color="auto"/>
            <w:left w:val="none" w:sz="0" w:space="0" w:color="auto"/>
            <w:bottom w:val="none" w:sz="0" w:space="0" w:color="auto"/>
            <w:right w:val="none" w:sz="0" w:space="0" w:color="auto"/>
          </w:divBdr>
          <w:divsChild>
            <w:div w:id="2049252866">
              <w:marLeft w:val="0"/>
              <w:marRight w:val="0"/>
              <w:marTop w:val="0"/>
              <w:marBottom w:val="0"/>
              <w:divBdr>
                <w:top w:val="none" w:sz="0" w:space="0" w:color="auto"/>
                <w:left w:val="none" w:sz="0" w:space="0" w:color="auto"/>
                <w:bottom w:val="none" w:sz="0" w:space="0" w:color="auto"/>
                <w:right w:val="none" w:sz="0" w:space="0" w:color="auto"/>
              </w:divBdr>
              <w:divsChild>
                <w:div w:id="148791015">
                  <w:marLeft w:val="0"/>
                  <w:marRight w:val="0"/>
                  <w:marTop w:val="0"/>
                  <w:marBottom w:val="0"/>
                  <w:divBdr>
                    <w:top w:val="none" w:sz="0" w:space="0" w:color="auto"/>
                    <w:left w:val="none" w:sz="0" w:space="0" w:color="auto"/>
                    <w:bottom w:val="none" w:sz="0" w:space="0" w:color="auto"/>
                    <w:right w:val="none" w:sz="0" w:space="0" w:color="auto"/>
                  </w:divBdr>
                  <w:divsChild>
                    <w:div w:id="769198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7614709">
      <w:bodyDiv w:val="1"/>
      <w:marLeft w:val="0"/>
      <w:marRight w:val="0"/>
      <w:marTop w:val="0"/>
      <w:marBottom w:val="0"/>
      <w:divBdr>
        <w:top w:val="none" w:sz="0" w:space="0" w:color="auto"/>
        <w:left w:val="none" w:sz="0" w:space="0" w:color="auto"/>
        <w:bottom w:val="none" w:sz="0" w:space="0" w:color="auto"/>
        <w:right w:val="none" w:sz="0" w:space="0" w:color="auto"/>
      </w:divBdr>
      <w:divsChild>
        <w:div w:id="207425328">
          <w:marLeft w:val="0"/>
          <w:marRight w:val="0"/>
          <w:marTop w:val="0"/>
          <w:marBottom w:val="0"/>
          <w:divBdr>
            <w:top w:val="none" w:sz="0" w:space="0" w:color="auto"/>
            <w:left w:val="none" w:sz="0" w:space="0" w:color="auto"/>
            <w:bottom w:val="none" w:sz="0" w:space="0" w:color="auto"/>
            <w:right w:val="none" w:sz="0" w:space="0" w:color="auto"/>
          </w:divBdr>
          <w:divsChild>
            <w:div w:id="1519658060">
              <w:marLeft w:val="0"/>
              <w:marRight w:val="0"/>
              <w:marTop w:val="0"/>
              <w:marBottom w:val="0"/>
              <w:divBdr>
                <w:top w:val="none" w:sz="0" w:space="0" w:color="auto"/>
                <w:left w:val="none" w:sz="0" w:space="0" w:color="auto"/>
                <w:bottom w:val="none" w:sz="0" w:space="0" w:color="auto"/>
                <w:right w:val="none" w:sz="0" w:space="0" w:color="auto"/>
              </w:divBdr>
              <w:divsChild>
                <w:div w:id="672688304">
                  <w:marLeft w:val="0"/>
                  <w:marRight w:val="0"/>
                  <w:marTop w:val="0"/>
                  <w:marBottom w:val="0"/>
                  <w:divBdr>
                    <w:top w:val="none" w:sz="0" w:space="0" w:color="auto"/>
                    <w:left w:val="none" w:sz="0" w:space="0" w:color="auto"/>
                    <w:bottom w:val="none" w:sz="0" w:space="0" w:color="auto"/>
                    <w:right w:val="none" w:sz="0" w:space="0" w:color="auto"/>
                  </w:divBdr>
                  <w:divsChild>
                    <w:div w:id="1211958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1618647">
      <w:bodyDiv w:val="1"/>
      <w:marLeft w:val="0"/>
      <w:marRight w:val="0"/>
      <w:marTop w:val="0"/>
      <w:marBottom w:val="0"/>
      <w:divBdr>
        <w:top w:val="none" w:sz="0" w:space="0" w:color="auto"/>
        <w:left w:val="none" w:sz="0" w:space="0" w:color="auto"/>
        <w:bottom w:val="none" w:sz="0" w:space="0" w:color="auto"/>
        <w:right w:val="none" w:sz="0" w:space="0" w:color="auto"/>
      </w:divBdr>
    </w:div>
    <w:div w:id="578103935">
      <w:bodyDiv w:val="1"/>
      <w:marLeft w:val="0"/>
      <w:marRight w:val="0"/>
      <w:marTop w:val="0"/>
      <w:marBottom w:val="0"/>
      <w:divBdr>
        <w:top w:val="none" w:sz="0" w:space="0" w:color="auto"/>
        <w:left w:val="none" w:sz="0" w:space="0" w:color="auto"/>
        <w:bottom w:val="none" w:sz="0" w:space="0" w:color="auto"/>
        <w:right w:val="none" w:sz="0" w:space="0" w:color="auto"/>
      </w:divBdr>
    </w:div>
    <w:div w:id="580913668">
      <w:bodyDiv w:val="1"/>
      <w:marLeft w:val="0"/>
      <w:marRight w:val="0"/>
      <w:marTop w:val="0"/>
      <w:marBottom w:val="0"/>
      <w:divBdr>
        <w:top w:val="none" w:sz="0" w:space="0" w:color="auto"/>
        <w:left w:val="none" w:sz="0" w:space="0" w:color="auto"/>
        <w:bottom w:val="none" w:sz="0" w:space="0" w:color="auto"/>
        <w:right w:val="none" w:sz="0" w:space="0" w:color="auto"/>
      </w:divBdr>
    </w:div>
    <w:div w:id="590313130">
      <w:bodyDiv w:val="1"/>
      <w:marLeft w:val="0"/>
      <w:marRight w:val="0"/>
      <w:marTop w:val="0"/>
      <w:marBottom w:val="0"/>
      <w:divBdr>
        <w:top w:val="none" w:sz="0" w:space="0" w:color="auto"/>
        <w:left w:val="none" w:sz="0" w:space="0" w:color="auto"/>
        <w:bottom w:val="none" w:sz="0" w:space="0" w:color="auto"/>
        <w:right w:val="none" w:sz="0" w:space="0" w:color="auto"/>
      </w:divBdr>
    </w:div>
    <w:div w:id="599027282">
      <w:bodyDiv w:val="1"/>
      <w:marLeft w:val="0"/>
      <w:marRight w:val="0"/>
      <w:marTop w:val="0"/>
      <w:marBottom w:val="0"/>
      <w:divBdr>
        <w:top w:val="none" w:sz="0" w:space="0" w:color="auto"/>
        <w:left w:val="none" w:sz="0" w:space="0" w:color="auto"/>
        <w:bottom w:val="none" w:sz="0" w:space="0" w:color="auto"/>
        <w:right w:val="none" w:sz="0" w:space="0" w:color="auto"/>
      </w:divBdr>
      <w:divsChild>
        <w:div w:id="1186868518">
          <w:marLeft w:val="0"/>
          <w:marRight w:val="0"/>
          <w:marTop w:val="0"/>
          <w:marBottom w:val="0"/>
          <w:divBdr>
            <w:top w:val="none" w:sz="0" w:space="0" w:color="auto"/>
            <w:left w:val="none" w:sz="0" w:space="0" w:color="auto"/>
            <w:bottom w:val="none" w:sz="0" w:space="0" w:color="auto"/>
            <w:right w:val="none" w:sz="0" w:space="0" w:color="auto"/>
          </w:divBdr>
          <w:divsChild>
            <w:div w:id="601962385">
              <w:marLeft w:val="0"/>
              <w:marRight w:val="0"/>
              <w:marTop w:val="0"/>
              <w:marBottom w:val="0"/>
              <w:divBdr>
                <w:top w:val="none" w:sz="0" w:space="0" w:color="auto"/>
                <w:left w:val="none" w:sz="0" w:space="0" w:color="auto"/>
                <w:bottom w:val="none" w:sz="0" w:space="0" w:color="auto"/>
                <w:right w:val="none" w:sz="0" w:space="0" w:color="auto"/>
              </w:divBdr>
              <w:divsChild>
                <w:div w:id="924614102">
                  <w:marLeft w:val="0"/>
                  <w:marRight w:val="0"/>
                  <w:marTop w:val="0"/>
                  <w:marBottom w:val="0"/>
                  <w:divBdr>
                    <w:top w:val="none" w:sz="0" w:space="0" w:color="auto"/>
                    <w:left w:val="none" w:sz="0" w:space="0" w:color="auto"/>
                    <w:bottom w:val="none" w:sz="0" w:space="0" w:color="auto"/>
                    <w:right w:val="none" w:sz="0" w:space="0" w:color="auto"/>
                  </w:divBdr>
                  <w:divsChild>
                    <w:div w:id="208105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4968341">
      <w:bodyDiv w:val="1"/>
      <w:marLeft w:val="0"/>
      <w:marRight w:val="0"/>
      <w:marTop w:val="0"/>
      <w:marBottom w:val="0"/>
      <w:divBdr>
        <w:top w:val="none" w:sz="0" w:space="0" w:color="auto"/>
        <w:left w:val="none" w:sz="0" w:space="0" w:color="auto"/>
        <w:bottom w:val="none" w:sz="0" w:space="0" w:color="auto"/>
        <w:right w:val="none" w:sz="0" w:space="0" w:color="auto"/>
      </w:divBdr>
      <w:divsChild>
        <w:div w:id="1863929969">
          <w:marLeft w:val="0"/>
          <w:marRight w:val="0"/>
          <w:marTop w:val="0"/>
          <w:marBottom w:val="0"/>
          <w:divBdr>
            <w:top w:val="none" w:sz="0" w:space="0" w:color="auto"/>
            <w:left w:val="none" w:sz="0" w:space="0" w:color="auto"/>
            <w:bottom w:val="none" w:sz="0" w:space="0" w:color="auto"/>
            <w:right w:val="none" w:sz="0" w:space="0" w:color="auto"/>
          </w:divBdr>
          <w:divsChild>
            <w:div w:id="33964543">
              <w:marLeft w:val="0"/>
              <w:marRight w:val="0"/>
              <w:marTop w:val="0"/>
              <w:marBottom w:val="0"/>
              <w:divBdr>
                <w:top w:val="none" w:sz="0" w:space="0" w:color="auto"/>
                <w:left w:val="none" w:sz="0" w:space="0" w:color="auto"/>
                <w:bottom w:val="none" w:sz="0" w:space="0" w:color="auto"/>
                <w:right w:val="none" w:sz="0" w:space="0" w:color="auto"/>
              </w:divBdr>
              <w:divsChild>
                <w:div w:id="1624919983">
                  <w:marLeft w:val="0"/>
                  <w:marRight w:val="0"/>
                  <w:marTop w:val="0"/>
                  <w:marBottom w:val="0"/>
                  <w:divBdr>
                    <w:top w:val="none" w:sz="0" w:space="0" w:color="auto"/>
                    <w:left w:val="none" w:sz="0" w:space="0" w:color="auto"/>
                    <w:bottom w:val="none" w:sz="0" w:space="0" w:color="auto"/>
                    <w:right w:val="none" w:sz="0" w:space="0" w:color="auto"/>
                  </w:divBdr>
                  <w:divsChild>
                    <w:div w:id="1827864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0282953">
      <w:bodyDiv w:val="1"/>
      <w:marLeft w:val="0"/>
      <w:marRight w:val="0"/>
      <w:marTop w:val="0"/>
      <w:marBottom w:val="0"/>
      <w:divBdr>
        <w:top w:val="none" w:sz="0" w:space="0" w:color="auto"/>
        <w:left w:val="none" w:sz="0" w:space="0" w:color="auto"/>
        <w:bottom w:val="none" w:sz="0" w:space="0" w:color="auto"/>
        <w:right w:val="none" w:sz="0" w:space="0" w:color="auto"/>
      </w:divBdr>
      <w:divsChild>
        <w:div w:id="1554851794">
          <w:marLeft w:val="0"/>
          <w:marRight w:val="0"/>
          <w:marTop w:val="0"/>
          <w:marBottom w:val="0"/>
          <w:divBdr>
            <w:top w:val="none" w:sz="0" w:space="0" w:color="auto"/>
            <w:left w:val="none" w:sz="0" w:space="0" w:color="auto"/>
            <w:bottom w:val="none" w:sz="0" w:space="0" w:color="auto"/>
            <w:right w:val="none" w:sz="0" w:space="0" w:color="auto"/>
          </w:divBdr>
          <w:divsChild>
            <w:div w:id="1523475659">
              <w:marLeft w:val="0"/>
              <w:marRight w:val="0"/>
              <w:marTop w:val="0"/>
              <w:marBottom w:val="0"/>
              <w:divBdr>
                <w:top w:val="none" w:sz="0" w:space="0" w:color="auto"/>
                <w:left w:val="none" w:sz="0" w:space="0" w:color="auto"/>
                <w:bottom w:val="none" w:sz="0" w:space="0" w:color="auto"/>
                <w:right w:val="none" w:sz="0" w:space="0" w:color="auto"/>
              </w:divBdr>
              <w:divsChild>
                <w:div w:id="1732073817">
                  <w:marLeft w:val="0"/>
                  <w:marRight w:val="0"/>
                  <w:marTop w:val="0"/>
                  <w:marBottom w:val="0"/>
                  <w:divBdr>
                    <w:top w:val="none" w:sz="0" w:space="0" w:color="auto"/>
                    <w:left w:val="none" w:sz="0" w:space="0" w:color="auto"/>
                    <w:bottom w:val="none" w:sz="0" w:space="0" w:color="auto"/>
                    <w:right w:val="none" w:sz="0" w:space="0" w:color="auto"/>
                  </w:divBdr>
                  <w:divsChild>
                    <w:div w:id="37244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5673447">
      <w:bodyDiv w:val="1"/>
      <w:marLeft w:val="0"/>
      <w:marRight w:val="0"/>
      <w:marTop w:val="0"/>
      <w:marBottom w:val="0"/>
      <w:divBdr>
        <w:top w:val="none" w:sz="0" w:space="0" w:color="auto"/>
        <w:left w:val="none" w:sz="0" w:space="0" w:color="auto"/>
        <w:bottom w:val="none" w:sz="0" w:space="0" w:color="auto"/>
        <w:right w:val="none" w:sz="0" w:space="0" w:color="auto"/>
      </w:divBdr>
      <w:divsChild>
        <w:div w:id="1276787600">
          <w:marLeft w:val="0"/>
          <w:marRight w:val="0"/>
          <w:marTop w:val="0"/>
          <w:marBottom w:val="0"/>
          <w:divBdr>
            <w:top w:val="none" w:sz="0" w:space="0" w:color="auto"/>
            <w:left w:val="none" w:sz="0" w:space="0" w:color="auto"/>
            <w:bottom w:val="none" w:sz="0" w:space="0" w:color="auto"/>
            <w:right w:val="none" w:sz="0" w:space="0" w:color="auto"/>
          </w:divBdr>
          <w:divsChild>
            <w:div w:id="1746487616">
              <w:marLeft w:val="0"/>
              <w:marRight w:val="0"/>
              <w:marTop w:val="0"/>
              <w:marBottom w:val="0"/>
              <w:divBdr>
                <w:top w:val="none" w:sz="0" w:space="0" w:color="auto"/>
                <w:left w:val="none" w:sz="0" w:space="0" w:color="auto"/>
                <w:bottom w:val="none" w:sz="0" w:space="0" w:color="auto"/>
                <w:right w:val="none" w:sz="0" w:space="0" w:color="auto"/>
              </w:divBdr>
              <w:divsChild>
                <w:div w:id="1346320964">
                  <w:marLeft w:val="0"/>
                  <w:marRight w:val="0"/>
                  <w:marTop w:val="0"/>
                  <w:marBottom w:val="0"/>
                  <w:divBdr>
                    <w:top w:val="none" w:sz="0" w:space="0" w:color="auto"/>
                    <w:left w:val="none" w:sz="0" w:space="0" w:color="auto"/>
                    <w:bottom w:val="none" w:sz="0" w:space="0" w:color="auto"/>
                    <w:right w:val="none" w:sz="0" w:space="0" w:color="auto"/>
                  </w:divBdr>
                  <w:divsChild>
                    <w:div w:id="1005985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8633875">
      <w:bodyDiv w:val="1"/>
      <w:marLeft w:val="0"/>
      <w:marRight w:val="0"/>
      <w:marTop w:val="0"/>
      <w:marBottom w:val="0"/>
      <w:divBdr>
        <w:top w:val="none" w:sz="0" w:space="0" w:color="auto"/>
        <w:left w:val="none" w:sz="0" w:space="0" w:color="auto"/>
        <w:bottom w:val="none" w:sz="0" w:space="0" w:color="auto"/>
        <w:right w:val="none" w:sz="0" w:space="0" w:color="auto"/>
      </w:divBdr>
    </w:div>
    <w:div w:id="667639031">
      <w:bodyDiv w:val="1"/>
      <w:marLeft w:val="0"/>
      <w:marRight w:val="0"/>
      <w:marTop w:val="0"/>
      <w:marBottom w:val="0"/>
      <w:divBdr>
        <w:top w:val="none" w:sz="0" w:space="0" w:color="auto"/>
        <w:left w:val="none" w:sz="0" w:space="0" w:color="auto"/>
        <w:bottom w:val="none" w:sz="0" w:space="0" w:color="auto"/>
        <w:right w:val="none" w:sz="0" w:space="0" w:color="auto"/>
      </w:divBdr>
    </w:div>
    <w:div w:id="667908028">
      <w:bodyDiv w:val="1"/>
      <w:marLeft w:val="0"/>
      <w:marRight w:val="0"/>
      <w:marTop w:val="0"/>
      <w:marBottom w:val="0"/>
      <w:divBdr>
        <w:top w:val="none" w:sz="0" w:space="0" w:color="auto"/>
        <w:left w:val="none" w:sz="0" w:space="0" w:color="auto"/>
        <w:bottom w:val="none" w:sz="0" w:space="0" w:color="auto"/>
        <w:right w:val="none" w:sz="0" w:space="0" w:color="auto"/>
      </w:divBdr>
    </w:div>
    <w:div w:id="681855810">
      <w:bodyDiv w:val="1"/>
      <w:marLeft w:val="0"/>
      <w:marRight w:val="0"/>
      <w:marTop w:val="0"/>
      <w:marBottom w:val="0"/>
      <w:divBdr>
        <w:top w:val="none" w:sz="0" w:space="0" w:color="auto"/>
        <w:left w:val="none" w:sz="0" w:space="0" w:color="auto"/>
        <w:bottom w:val="none" w:sz="0" w:space="0" w:color="auto"/>
        <w:right w:val="none" w:sz="0" w:space="0" w:color="auto"/>
      </w:divBdr>
    </w:div>
    <w:div w:id="684210992">
      <w:bodyDiv w:val="1"/>
      <w:marLeft w:val="0"/>
      <w:marRight w:val="0"/>
      <w:marTop w:val="0"/>
      <w:marBottom w:val="0"/>
      <w:divBdr>
        <w:top w:val="none" w:sz="0" w:space="0" w:color="auto"/>
        <w:left w:val="none" w:sz="0" w:space="0" w:color="auto"/>
        <w:bottom w:val="none" w:sz="0" w:space="0" w:color="auto"/>
        <w:right w:val="none" w:sz="0" w:space="0" w:color="auto"/>
      </w:divBdr>
    </w:div>
    <w:div w:id="694699872">
      <w:bodyDiv w:val="1"/>
      <w:marLeft w:val="0"/>
      <w:marRight w:val="0"/>
      <w:marTop w:val="0"/>
      <w:marBottom w:val="0"/>
      <w:divBdr>
        <w:top w:val="none" w:sz="0" w:space="0" w:color="auto"/>
        <w:left w:val="none" w:sz="0" w:space="0" w:color="auto"/>
        <w:bottom w:val="none" w:sz="0" w:space="0" w:color="auto"/>
        <w:right w:val="none" w:sz="0" w:space="0" w:color="auto"/>
      </w:divBdr>
    </w:div>
    <w:div w:id="706637821">
      <w:bodyDiv w:val="1"/>
      <w:marLeft w:val="0"/>
      <w:marRight w:val="0"/>
      <w:marTop w:val="0"/>
      <w:marBottom w:val="0"/>
      <w:divBdr>
        <w:top w:val="none" w:sz="0" w:space="0" w:color="auto"/>
        <w:left w:val="none" w:sz="0" w:space="0" w:color="auto"/>
        <w:bottom w:val="none" w:sz="0" w:space="0" w:color="auto"/>
        <w:right w:val="none" w:sz="0" w:space="0" w:color="auto"/>
      </w:divBdr>
    </w:div>
    <w:div w:id="712120643">
      <w:bodyDiv w:val="1"/>
      <w:marLeft w:val="0"/>
      <w:marRight w:val="0"/>
      <w:marTop w:val="0"/>
      <w:marBottom w:val="0"/>
      <w:divBdr>
        <w:top w:val="none" w:sz="0" w:space="0" w:color="auto"/>
        <w:left w:val="none" w:sz="0" w:space="0" w:color="auto"/>
        <w:bottom w:val="none" w:sz="0" w:space="0" w:color="auto"/>
        <w:right w:val="none" w:sz="0" w:space="0" w:color="auto"/>
      </w:divBdr>
    </w:div>
    <w:div w:id="724911532">
      <w:bodyDiv w:val="1"/>
      <w:marLeft w:val="0"/>
      <w:marRight w:val="0"/>
      <w:marTop w:val="0"/>
      <w:marBottom w:val="0"/>
      <w:divBdr>
        <w:top w:val="none" w:sz="0" w:space="0" w:color="auto"/>
        <w:left w:val="none" w:sz="0" w:space="0" w:color="auto"/>
        <w:bottom w:val="none" w:sz="0" w:space="0" w:color="auto"/>
        <w:right w:val="none" w:sz="0" w:space="0" w:color="auto"/>
      </w:divBdr>
      <w:divsChild>
        <w:div w:id="1068192180">
          <w:marLeft w:val="0"/>
          <w:marRight w:val="0"/>
          <w:marTop w:val="0"/>
          <w:marBottom w:val="0"/>
          <w:divBdr>
            <w:top w:val="none" w:sz="0" w:space="0" w:color="auto"/>
            <w:left w:val="none" w:sz="0" w:space="0" w:color="auto"/>
            <w:bottom w:val="none" w:sz="0" w:space="0" w:color="auto"/>
            <w:right w:val="none" w:sz="0" w:space="0" w:color="auto"/>
          </w:divBdr>
          <w:divsChild>
            <w:div w:id="1870222810">
              <w:marLeft w:val="0"/>
              <w:marRight w:val="0"/>
              <w:marTop w:val="0"/>
              <w:marBottom w:val="0"/>
              <w:divBdr>
                <w:top w:val="none" w:sz="0" w:space="0" w:color="auto"/>
                <w:left w:val="none" w:sz="0" w:space="0" w:color="auto"/>
                <w:bottom w:val="none" w:sz="0" w:space="0" w:color="auto"/>
                <w:right w:val="none" w:sz="0" w:space="0" w:color="auto"/>
              </w:divBdr>
              <w:divsChild>
                <w:div w:id="2020352686">
                  <w:marLeft w:val="0"/>
                  <w:marRight w:val="0"/>
                  <w:marTop w:val="0"/>
                  <w:marBottom w:val="0"/>
                  <w:divBdr>
                    <w:top w:val="none" w:sz="0" w:space="0" w:color="auto"/>
                    <w:left w:val="none" w:sz="0" w:space="0" w:color="auto"/>
                    <w:bottom w:val="none" w:sz="0" w:space="0" w:color="auto"/>
                    <w:right w:val="none" w:sz="0" w:space="0" w:color="auto"/>
                  </w:divBdr>
                  <w:divsChild>
                    <w:div w:id="720712767">
                      <w:marLeft w:val="0"/>
                      <w:marRight w:val="0"/>
                      <w:marTop w:val="0"/>
                      <w:marBottom w:val="0"/>
                      <w:divBdr>
                        <w:top w:val="none" w:sz="0" w:space="0" w:color="auto"/>
                        <w:left w:val="none" w:sz="0" w:space="0" w:color="auto"/>
                        <w:bottom w:val="none" w:sz="0" w:space="0" w:color="auto"/>
                        <w:right w:val="none" w:sz="0" w:space="0" w:color="auto"/>
                      </w:divBdr>
                      <w:divsChild>
                        <w:div w:id="1545756279">
                          <w:marLeft w:val="0"/>
                          <w:marRight w:val="0"/>
                          <w:marTop w:val="0"/>
                          <w:marBottom w:val="0"/>
                          <w:divBdr>
                            <w:top w:val="none" w:sz="0" w:space="0" w:color="auto"/>
                            <w:left w:val="none" w:sz="0" w:space="0" w:color="auto"/>
                            <w:bottom w:val="none" w:sz="0" w:space="0" w:color="auto"/>
                            <w:right w:val="none" w:sz="0" w:space="0" w:color="auto"/>
                          </w:divBdr>
                          <w:divsChild>
                            <w:div w:id="281616335">
                              <w:marLeft w:val="0"/>
                              <w:marRight w:val="300"/>
                              <w:marTop w:val="180"/>
                              <w:marBottom w:val="0"/>
                              <w:divBdr>
                                <w:top w:val="none" w:sz="0" w:space="0" w:color="auto"/>
                                <w:left w:val="none" w:sz="0" w:space="0" w:color="auto"/>
                                <w:bottom w:val="none" w:sz="0" w:space="0" w:color="auto"/>
                                <w:right w:val="none" w:sz="0" w:space="0" w:color="auto"/>
                              </w:divBdr>
                              <w:divsChild>
                                <w:div w:id="83694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88024014">
          <w:marLeft w:val="0"/>
          <w:marRight w:val="0"/>
          <w:marTop w:val="0"/>
          <w:marBottom w:val="0"/>
          <w:divBdr>
            <w:top w:val="none" w:sz="0" w:space="0" w:color="auto"/>
            <w:left w:val="none" w:sz="0" w:space="0" w:color="auto"/>
            <w:bottom w:val="none" w:sz="0" w:space="0" w:color="auto"/>
            <w:right w:val="none" w:sz="0" w:space="0" w:color="auto"/>
          </w:divBdr>
          <w:divsChild>
            <w:div w:id="1127772816">
              <w:marLeft w:val="0"/>
              <w:marRight w:val="0"/>
              <w:marTop w:val="0"/>
              <w:marBottom w:val="0"/>
              <w:divBdr>
                <w:top w:val="none" w:sz="0" w:space="0" w:color="auto"/>
                <w:left w:val="none" w:sz="0" w:space="0" w:color="auto"/>
                <w:bottom w:val="none" w:sz="0" w:space="0" w:color="auto"/>
                <w:right w:val="none" w:sz="0" w:space="0" w:color="auto"/>
              </w:divBdr>
              <w:divsChild>
                <w:div w:id="232357068">
                  <w:marLeft w:val="0"/>
                  <w:marRight w:val="0"/>
                  <w:marTop w:val="0"/>
                  <w:marBottom w:val="0"/>
                  <w:divBdr>
                    <w:top w:val="none" w:sz="0" w:space="0" w:color="auto"/>
                    <w:left w:val="none" w:sz="0" w:space="0" w:color="auto"/>
                    <w:bottom w:val="none" w:sz="0" w:space="0" w:color="auto"/>
                    <w:right w:val="none" w:sz="0" w:space="0" w:color="auto"/>
                  </w:divBdr>
                  <w:divsChild>
                    <w:div w:id="277958615">
                      <w:marLeft w:val="0"/>
                      <w:marRight w:val="0"/>
                      <w:marTop w:val="0"/>
                      <w:marBottom w:val="0"/>
                      <w:divBdr>
                        <w:top w:val="none" w:sz="0" w:space="0" w:color="auto"/>
                        <w:left w:val="none" w:sz="0" w:space="0" w:color="auto"/>
                        <w:bottom w:val="none" w:sz="0" w:space="0" w:color="auto"/>
                        <w:right w:val="none" w:sz="0" w:space="0" w:color="auto"/>
                      </w:divBdr>
                      <w:divsChild>
                        <w:div w:id="2089037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27873382">
      <w:bodyDiv w:val="1"/>
      <w:marLeft w:val="0"/>
      <w:marRight w:val="0"/>
      <w:marTop w:val="0"/>
      <w:marBottom w:val="0"/>
      <w:divBdr>
        <w:top w:val="none" w:sz="0" w:space="0" w:color="auto"/>
        <w:left w:val="none" w:sz="0" w:space="0" w:color="auto"/>
        <w:bottom w:val="none" w:sz="0" w:space="0" w:color="auto"/>
        <w:right w:val="none" w:sz="0" w:space="0" w:color="auto"/>
      </w:divBdr>
    </w:div>
    <w:div w:id="741831048">
      <w:bodyDiv w:val="1"/>
      <w:marLeft w:val="0"/>
      <w:marRight w:val="0"/>
      <w:marTop w:val="0"/>
      <w:marBottom w:val="0"/>
      <w:divBdr>
        <w:top w:val="none" w:sz="0" w:space="0" w:color="auto"/>
        <w:left w:val="none" w:sz="0" w:space="0" w:color="auto"/>
        <w:bottom w:val="none" w:sz="0" w:space="0" w:color="auto"/>
        <w:right w:val="none" w:sz="0" w:space="0" w:color="auto"/>
      </w:divBdr>
    </w:div>
    <w:div w:id="744306335">
      <w:bodyDiv w:val="1"/>
      <w:marLeft w:val="0"/>
      <w:marRight w:val="0"/>
      <w:marTop w:val="0"/>
      <w:marBottom w:val="0"/>
      <w:divBdr>
        <w:top w:val="none" w:sz="0" w:space="0" w:color="auto"/>
        <w:left w:val="none" w:sz="0" w:space="0" w:color="auto"/>
        <w:bottom w:val="none" w:sz="0" w:space="0" w:color="auto"/>
        <w:right w:val="none" w:sz="0" w:space="0" w:color="auto"/>
      </w:divBdr>
    </w:div>
    <w:div w:id="758067144">
      <w:bodyDiv w:val="1"/>
      <w:marLeft w:val="0"/>
      <w:marRight w:val="0"/>
      <w:marTop w:val="0"/>
      <w:marBottom w:val="0"/>
      <w:divBdr>
        <w:top w:val="none" w:sz="0" w:space="0" w:color="auto"/>
        <w:left w:val="none" w:sz="0" w:space="0" w:color="auto"/>
        <w:bottom w:val="none" w:sz="0" w:space="0" w:color="auto"/>
        <w:right w:val="none" w:sz="0" w:space="0" w:color="auto"/>
      </w:divBdr>
      <w:divsChild>
        <w:div w:id="163862902">
          <w:marLeft w:val="0"/>
          <w:marRight w:val="0"/>
          <w:marTop w:val="0"/>
          <w:marBottom w:val="0"/>
          <w:divBdr>
            <w:top w:val="none" w:sz="0" w:space="0" w:color="auto"/>
            <w:left w:val="none" w:sz="0" w:space="0" w:color="auto"/>
            <w:bottom w:val="none" w:sz="0" w:space="0" w:color="auto"/>
            <w:right w:val="none" w:sz="0" w:space="0" w:color="auto"/>
          </w:divBdr>
        </w:div>
      </w:divsChild>
    </w:div>
    <w:div w:id="758410844">
      <w:bodyDiv w:val="1"/>
      <w:marLeft w:val="0"/>
      <w:marRight w:val="0"/>
      <w:marTop w:val="0"/>
      <w:marBottom w:val="0"/>
      <w:divBdr>
        <w:top w:val="none" w:sz="0" w:space="0" w:color="auto"/>
        <w:left w:val="none" w:sz="0" w:space="0" w:color="auto"/>
        <w:bottom w:val="none" w:sz="0" w:space="0" w:color="auto"/>
        <w:right w:val="none" w:sz="0" w:space="0" w:color="auto"/>
      </w:divBdr>
    </w:div>
    <w:div w:id="803037002">
      <w:bodyDiv w:val="1"/>
      <w:marLeft w:val="0"/>
      <w:marRight w:val="0"/>
      <w:marTop w:val="0"/>
      <w:marBottom w:val="0"/>
      <w:divBdr>
        <w:top w:val="none" w:sz="0" w:space="0" w:color="auto"/>
        <w:left w:val="none" w:sz="0" w:space="0" w:color="auto"/>
        <w:bottom w:val="none" w:sz="0" w:space="0" w:color="auto"/>
        <w:right w:val="none" w:sz="0" w:space="0" w:color="auto"/>
      </w:divBdr>
    </w:div>
    <w:div w:id="816144377">
      <w:bodyDiv w:val="1"/>
      <w:marLeft w:val="0"/>
      <w:marRight w:val="0"/>
      <w:marTop w:val="0"/>
      <w:marBottom w:val="0"/>
      <w:divBdr>
        <w:top w:val="none" w:sz="0" w:space="0" w:color="auto"/>
        <w:left w:val="none" w:sz="0" w:space="0" w:color="auto"/>
        <w:bottom w:val="none" w:sz="0" w:space="0" w:color="auto"/>
        <w:right w:val="none" w:sz="0" w:space="0" w:color="auto"/>
      </w:divBdr>
      <w:divsChild>
        <w:div w:id="134641580">
          <w:marLeft w:val="0"/>
          <w:marRight w:val="0"/>
          <w:marTop w:val="0"/>
          <w:marBottom w:val="0"/>
          <w:divBdr>
            <w:top w:val="none" w:sz="0" w:space="0" w:color="auto"/>
            <w:left w:val="none" w:sz="0" w:space="0" w:color="auto"/>
            <w:bottom w:val="none" w:sz="0" w:space="0" w:color="auto"/>
            <w:right w:val="none" w:sz="0" w:space="0" w:color="auto"/>
          </w:divBdr>
          <w:divsChild>
            <w:div w:id="1611283684">
              <w:marLeft w:val="0"/>
              <w:marRight w:val="0"/>
              <w:marTop w:val="0"/>
              <w:marBottom w:val="0"/>
              <w:divBdr>
                <w:top w:val="none" w:sz="0" w:space="0" w:color="auto"/>
                <w:left w:val="none" w:sz="0" w:space="0" w:color="auto"/>
                <w:bottom w:val="none" w:sz="0" w:space="0" w:color="auto"/>
                <w:right w:val="none" w:sz="0" w:space="0" w:color="auto"/>
              </w:divBdr>
              <w:divsChild>
                <w:div w:id="1936982659">
                  <w:marLeft w:val="0"/>
                  <w:marRight w:val="0"/>
                  <w:marTop w:val="0"/>
                  <w:marBottom w:val="0"/>
                  <w:divBdr>
                    <w:top w:val="none" w:sz="0" w:space="0" w:color="auto"/>
                    <w:left w:val="none" w:sz="0" w:space="0" w:color="auto"/>
                    <w:bottom w:val="none" w:sz="0" w:space="0" w:color="auto"/>
                    <w:right w:val="none" w:sz="0" w:space="0" w:color="auto"/>
                  </w:divBdr>
                  <w:divsChild>
                    <w:div w:id="982541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8112373">
      <w:bodyDiv w:val="1"/>
      <w:marLeft w:val="0"/>
      <w:marRight w:val="0"/>
      <w:marTop w:val="0"/>
      <w:marBottom w:val="0"/>
      <w:divBdr>
        <w:top w:val="none" w:sz="0" w:space="0" w:color="auto"/>
        <w:left w:val="none" w:sz="0" w:space="0" w:color="auto"/>
        <w:bottom w:val="none" w:sz="0" w:space="0" w:color="auto"/>
        <w:right w:val="none" w:sz="0" w:space="0" w:color="auto"/>
      </w:divBdr>
    </w:div>
    <w:div w:id="822895458">
      <w:bodyDiv w:val="1"/>
      <w:marLeft w:val="0"/>
      <w:marRight w:val="0"/>
      <w:marTop w:val="0"/>
      <w:marBottom w:val="0"/>
      <w:divBdr>
        <w:top w:val="none" w:sz="0" w:space="0" w:color="auto"/>
        <w:left w:val="none" w:sz="0" w:space="0" w:color="auto"/>
        <w:bottom w:val="none" w:sz="0" w:space="0" w:color="auto"/>
        <w:right w:val="none" w:sz="0" w:space="0" w:color="auto"/>
      </w:divBdr>
    </w:div>
    <w:div w:id="829443622">
      <w:bodyDiv w:val="1"/>
      <w:marLeft w:val="0"/>
      <w:marRight w:val="0"/>
      <w:marTop w:val="0"/>
      <w:marBottom w:val="0"/>
      <w:divBdr>
        <w:top w:val="none" w:sz="0" w:space="0" w:color="auto"/>
        <w:left w:val="none" w:sz="0" w:space="0" w:color="auto"/>
        <w:bottom w:val="none" w:sz="0" w:space="0" w:color="auto"/>
        <w:right w:val="none" w:sz="0" w:space="0" w:color="auto"/>
      </w:divBdr>
    </w:div>
    <w:div w:id="831683002">
      <w:bodyDiv w:val="1"/>
      <w:marLeft w:val="0"/>
      <w:marRight w:val="0"/>
      <w:marTop w:val="0"/>
      <w:marBottom w:val="0"/>
      <w:divBdr>
        <w:top w:val="none" w:sz="0" w:space="0" w:color="auto"/>
        <w:left w:val="none" w:sz="0" w:space="0" w:color="auto"/>
        <w:bottom w:val="none" w:sz="0" w:space="0" w:color="auto"/>
        <w:right w:val="none" w:sz="0" w:space="0" w:color="auto"/>
      </w:divBdr>
    </w:div>
    <w:div w:id="847526276">
      <w:bodyDiv w:val="1"/>
      <w:marLeft w:val="0"/>
      <w:marRight w:val="0"/>
      <w:marTop w:val="0"/>
      <w:marBottom w:val="0"/>
      <w:divBdr>
        <w:top w:val="none" w:sz="0" w:space="0" w:color="auto"/>
        <w:left w:val="none" w:sz="0" w:space="0" w:color="auto"/>
        <w:bottom w:val="none" w:sz="0" w:space="0" w:color="auto"/>
        <w:right w:val="none" w:sz="0" w:space="0" w:color="auto"/>
      </w:divBdr>
      <w:divsChild>
        <w:div w:id="1604149673">
          <w:marLeft w:val="0"/>
          <w:marRight w:val="0"/>
          <w:marTop w:val="0"/>
          <w:marBottom w:val="0"/>
          <w:divBdr>
            <w:top w:val="none" w:sz="0" w:space="0" w:color="auto"/>
            <w:left w:val="none" w:sz="0" w:space="0" w:color="auto"/>
            <w:bottom w:val="none" w:sz="0" w:space="0" w:color="auto"/>
            <w:right w:val="none" w:sz="0" w:space="0" w:color="auto"/>
          </w:divBdr>
          <w:divsChild>
            <w:div w:id="204486128">
              <w:marLeft w:val="0"/>
              <w:marRight w:val="0"/>
              <w:marTop w:val="0"/>
              <w:marBottom w:val="0"/>
              <w:divBdr>
                <w:top w:val="none" w:sz="0" w:space="0" w:color="auto"/>
                <w:left w:val="none" w:sz="0" w:space="0" w:color="auto"/>
                <w:bottom w:val="none" w:sz="0" w:space="0" w:color="auto"/>
                <w:right w:val="none" w:sz="0" w:space="0" w:color="auto"/>
              </w:divBdr>
              <w:divsChild>
                <w:div w:id="1915240102">
                  <w:marLeft w:val="0"/>
                  <w:marRight w:val="0"/>
                  <w:marTop w:val="0"/>
                  <w:marBottom w:val="0"/>
                  <w:divBdr>
                    <w:top w:val="none" w:sz="0" w:space="0" w:color="auto"/>
                    <w:left w:val="none" w:sz="0" w:space="0" w:color="auto"/>
                    <w:bottom w:val="none" w:sz="0" w:space="0" w:color="auto"/>
                    <w:right w:val="none" w:sz="0" w:space="0" w:color="auto"/>
                  </w:divBdr>
                  <w:divsChild>
                    <w:div w:id="1202597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2787909">
      <w:bodyDiv w:val="1"/>
      <w:marLeft w:val="0"/>
      <w:marRight w:val="0"/>
      <w:marTop w:val="0"/>
      <w:marBottom w:val="0"/>
      <w:divBdr>
        <w:top w:val="none" w:sz="0" w:space="0" w:color="auto"/>
        <w:left w:val="none" w:sz="0" w:space="0" w:color="auto"/>
        <w:bottom w:val="none" w:sz="0" w:space="0" w:color="auto"/>
        <w:right w:val="none" w:sz="0" w:space="0" w:color="auto"/>
      </w:divBdr>
    </w:div>
    <w:div w:id="867986430">
      <w:bodyDiv w:val="1"/>
      <w:marLeft w:val="0"/>
      <w:marRight w:val="0"/>
      <w:marTop w:val="0"/>
      <w:marBottom w:val="0"/>
      <w:divBdr>
        <w:top w:val="none" w:sz="0" w:space="0" w:color="auto"/>
        <w:left w:val="none" w:sz="0" w:space="0" w:color="auto"/>
        <w:bottom w:val="none" w:sz="0" w:space="0" w:color="auto"/>
        <w:right w:val="none" w:sz="0" w:space="0" w:color="auto"/>
      </w:divBdr>
      <w:divsChild>
        <w:div w:id="1810904012">
          <w:marLeft w:val="0"/>
          <w:marRight w:val="0"/>
          <w:marTop w:val="0"/>
          <w:marBottom w:val="0"/>
          <w:divBdr>
            <w:top w:val="none" w:sz="0" w:space="0" w:color="auto"/>
            <w:left w:val="none" w:sz="0" w:space="0" w:color="auto"/>
            <w:bottom w:val="none" w:sz="0" w:space="0" w:color="auto"/>
            <w:right w:val="none" w:sz="0" w:space="0" w:color="auto"/>
          </w:divBdr>
          <w:divsChild>
            <w:div w:id="295063754">
              <w:marLeft w:val="0"/>
              <w:marRight w:val="0"/>
              <w:marTop w:val="0"/>
              <w:marBottom w:val="0"/>
              <w:divBdr>
                <w:top w:val="none" w:sz="0" w:space="0" w:color="auto"/>
                <w:left w:val="none" w:sz="0" w:space="0" w:color="auto"/>
                <w:bottom w:val="none" w:sz="0" w:space="0" w:color="auto"/>
                <w:right w:val="none" w:sz="0" w:space="0" w:color="auto"/>
              </w:divBdr>
              <w:divsChild>
                <w:div w:id="1148666425">
                  <w:marLeft w:val="0"/>
                  <w:marRight w:val="0"/>
                  <w:marTop w:val="0"/>
                  <w:marBottom w:val="0"/>
                  <w:divBdr>
                    <w:top w:val="none" w:sz="0" w:space="0" w:color="auto"/>
                    <w:left w:val="none" w:sz="0" w:space="0" w:color="auto"/>
                    <w:bottom w:val="none" w:sz="0" w:space="0" w:color="auto"/>
                    <w:right w:val="none" w:sz="0" w:space="0" w:color="auto"/>
                  </w:divBdr>
                  <w:divsChild>
                    <w:div w:id="572199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3875864">
      <w:bodyDiv w:val="1"/>
      <w:marLeft w:val="0"/>
      <w:marRight w:val="0"/>
      <w:marTop w:val="0"/>
      <w:marBottom w:val="0"/>
      <w:divBdr>
        <w:top w:val="none" w:sz="0" w:space="0" w:color="auto"/>
        <w:left w:val="none" w:sz="0" w:space="0" w:color="auto"/>
        <w:bottom w:val="none" w:sz="0" w:space="0" w:color="auto"/>
        <w:right w:val="none" w:sz="0" w:space="0" w:color="auto"/>
      </w:divBdr>
    </w:div>
    <w:div w:id="914970450">
      <w:bodyDiv w:val="1"/>
      <w:marLeft w:val="0"/>
      <w:marRight w:val="0"/>
      <w:marTop w:val="0"/>
      <w:marBottom w:val="0"/>
      <w:divBdr>
        <w:top w:val="none" w:sz="0" w:space="0" w:color="auto"/>
        <w:left w:val="none" w:sz="0" w:space="0" w:color="auto"/>
        <w:bottom w:val="none" w:sz="0" w:space="0" w:color="auto"/>
        <w:right w:val="none" w:sz="0" w:space="0" w:color="auto"/>
      </w:divBdr>
      <w:divsChild>
        <w:div w:id="1462111531">
          <w:marLeft w:val="0"/>
          <w:marRight w:val="0"/>
          <w:marTop w:val="0"/>
          <w:marBottom w:val="0"/>
          <w:divBdr>
            <w:top w:val="none" w:sz="0" w:space="0" w:color="auto"/>
            <w:left w:val="none" w:sz="0" w:space="0" w:color="auto"/>
            <w:bottom w:val="none" w:sz="0" w:space="0" w:color="auto"/>
            <w:right w:val="none" w:sz="0" w:space="0" w:color="auto"/>
          </w:divBdr>
          <w:divsChild>
            <w:div w:id="2104913006">
              <w:marLeft w:val="0"/>
              <w:marRight w:val="0"/>
              <w:marTop w:val="0"/>
              <w:marBottom w:val="0"/>
              <w:divBdr>
                <w:top w:val="none" w:sz="0" w:space="0" w:color="auto"/>
                <w:left w:val="none" w:sz="0" w:space="0" w:color="auto"/>
                <w:bottom w:val="none" w:sz="0" w:space="0" w:color="auto"/>
                <w:right w:val="none" w:sz="0" w:space="0" w:color="auto"/>
              </w:divBdr>
              <w:divsChild>
                <w:div w:id="968433763">
                  <w:marLeft w:val="0"/>
                  <w:marRight w:val="0"/>
                  <w:marTop w:val="0"/>
                  <w:marBottom w:val="0"/>
                  <w:divBdr>
                    <w:top w:val="none" w:sz="0" w:space="0" w:color="auto"/>
                    <w:left w:val="none" w:sz="0" w:space="0" w:color="auto"/>
                    <w:bottom w:val="none" w:sz="0" w:space="0" w:color="auto"/>
                    <w:right w:val="none" w:sz="0" w:space="0" w:color="auto"/>
                  </w:divBdr>
                  <w:divsChild>
                    <w:div w:id="1122109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0598082">
      <w:bodyDiv w:val="1"/>
      <w:marLeft w:val="0"/>
      <w:marRight w:val="0"/>
      <w:marTop w:val="0"/>
      <w:marBottom w:val="0"/>
      <w:divBdr>
        <w:top w:val="none" w:sz="0" w:space="0" w:color="auto"/>
        <w:left w:val="none" w:sz="0" w:space="0" w:color="auto"/>
        <w:bottom w:val="none" w:sz="0" w:space="0" w:color="auto"/>
        <w:right w:val="none" w:sz="0" w:space="0" w:color="auto"/>
      </w:divBdr>
    </w:div>
    <w:div w:id="930089863">
      <w:bodyDiv w:val="1"/>
      <w:marLeft w:val="0"/>
      <w:marRight w:val="0"/>
      <w:marTop w:val="0"/>
      <w:marBottom w:val="0"/>
      <w:divBdr>
        <w:top w:val="none" w:sz="0" w:space="0" w:color="auto"/>
        <w:left w:val="none" w:sz="0" w:space="0" w:color="auto"/>
        <w:bottom w:val="none" w:sz="0" w:space="0" w:color="auto"/>
        <w:right w:val="none" w:sz="0" w:space="0" w:color="auto"/>
      </w:divBdr>
    </w:div>
    <w:div w:id="938219692">
      <w:bodyDiv w:val="1"/>
      <w:marLeft w:val="0"/>
      <w:marRight w:val="0"/>
      <w:marTop w:val="0"/>
      <w:marBottom w:val="0"/>
      <w:divBdr>
        <w:top w:val="none" w:sz="0" w:space="0" w:color="auto"/>
        <w:left w:val="none" w:sz="0" w:space="0" w:color="auto"/>
        <w:bottom w:val="none" w:sz="0" w:space="0" w:color="auto"/>
        <w:right w:val="none" w:sz="0" w:space="0" w:color="auto"/>
      </w:divBdr>
    </w:div>
    <w:div w:id="955210562">
      <w:bodyDiv w:val="1"/>
      <w:marLeft w:val="0"/>
      <w:marRight w:val="0"/>
      <w:marTop w:val="0"/>
      <w:marBottom w:val="0"/>
      <w:divBdr>
        <w:top w:val="none" w:sz="0" w:space="0" w:color="auto"/>
        <w:left w:val="none" w:sz="0" w:space="0" w:color="auto"/>
        <w:bottom w:val="none" w:sz="0" w:space="0" w:color="auto"/>
        <w:right w:val="none" w:sz="0" w:space="0" w:color="auto"/>
      </w:divBdr>
      <w:divsChild>
        <w:div w:id="9845108">
          <w:marLeft w:val="0"/>
          <w:marRight w:val="0"/>
          <w:marTop w:val="0"/>
          <w:marBottom w:val="0"/>
          <w:divBdr>
            <w:top w:val="none" w:sz="0" w:space="0" w:color="auto"/>
            <w:left w:val="none" w:sz="0" w:space="0" w:color="auto"/>
            <w:bottom w:val="none" w:sz="0" w:space="0" w:color="auto"/>
            <w:right w:val="none" w:sz="0" w:space="0" w:color="auto"/>
          </w:divBdr>
        </w:div>
      </w:divsChild>
    </w:div>
    <w:div w:id="963928877">
      <w:bodyDiv w:val="1"/>
      <w:marLeft w:val="0"/>
      <w:marRight w:val="0"/>
      <w:marTop w:val="0"/>
      <w:marBottom w:val="0"/>
      <w:divBdr>
        <w:top w:val="none" w:sz="0" w:space="0" w:color="auto"/>
        <w:left w:val="none" w:sz="0" w:space="0" w:color="auto"/>
        <w:bottom w:val="none" w:sz="0" w:space="0" w:color="auto"/>
        <w:right w:val="none" w:sz="0" w:space="0" w:color="auto"/>
      </w:divBdr>
    </w:div>
    <w:div w:id="975526826">
      <w:bodyDiv w:val="1"/>
      <w:marLeft w:val="0"/>
      <w:marRight w:val="0"/>
      <w:marTop w:val="0"/>
      <w:marBottom w:val="0"/>
      <w:divBdr>
        <w:top w:val="none" w:sz="0" w:space="0" w:color="auto"/>
        <w:left w:val="none" w:sz="0" w:space="0" w:color="auto"/>
        <w:bottom w:val="none" w:sz="0" w:space="0" w:color="auto"/>
        <w:right w:val="none" w:sz="0" w:space="0" w:color="auto"/>
      </w:divBdr>
      <w:divsChild>
        <w:div w:id="1988581977">
          <w:marLeft w:val="0"/>
          <w:marRight w:val="0"/>
          <w:marTop w:val="0"/>
          <w:marBottom w:val="0"/>
          <w:divBdr>
            <w:top w:val="none" w:sz="0" w:space="0" w:color="auto"/>
            <w:left w:val="none" w:sz="0" w:space="0" w:color="auto"/>
            <w:bottom w:val="none" w:sz="0" w:space="0" w:color="auto"/>
            <w:right w:val="none" w:sz="0" w:space="0" w:color="auto"/>
          </w:divBdr>
          <w:divsChild>
            <w:div w:id="1347711734">
              <w:marLeft w:val="0"/>
              <w:marRight w:val="0"/>
              <w:marTop w:val="0"/>
              <w:marBottom w:val="0"/>
              <w:divBdr>
                <w:top w:val="none" w:sz="0" w:space="0" w:color="auto"/>
                <w:left w:val="none" w:sz="0" w:space="0" w:color="auto"/>
                <w:bottom w:val="none" w:sz="0" w:space="0" w:color="auto"/>
                <w:right w:val="none" w:sz="0" w:space="0" w:color="auto"/>
              </w:divBdr>
              <w:divsChild>
                <w:div w:id="1333944652">
                  <w:marLeft w:val="0"/>
                  <w:marRight w:val="0"/>
                  <w:marTop w:val="0"/>
                  <w:marBottom w:val="0"/>
                  <w:divBdr>
                    <w:top w:val="none" w:sz="0" w:space="0" w:color="auto"/>
                    <w:left w:val="none" w:sz="0" w:space="0" w:color="auto"/>
                    <w:bottom w:val="none" w:sz="0" w:space="0" w:color="auto"/>
                    <w:right w:val="none" w:sz="0" w:space="0" w:color="auto"/>
                  </w:divBdr>
                  <w:divsChild>
                    <w:div w:id="438258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7899059">
      <w:bodyDiv w:val="1"/>
      <w:marLeft w:val="0"/>
      <w:marRight w:val="0"/>
      <w:marTop w:val="0"/>
      <w:marBottom w:val="0"/>
      <w:divBdr>
        <w:top w:val="none" w:sz="0" w:space="0" w:color="auto"/>
        <w:left w:val="none" w:sz="0" w:space="0" w:color="auto"/>
        <w:bottom w:val="none" w:sz="0" w:space="0" w:color="auto"/>
        <w:right w:val="none" w:sz="0" w:space="0" w:color="auto"/>
      </w:divBdr>
    </w:div>
    <w:div w:id="1023477408">
      <w:bodyDiv w:val="1"/>
      <w:marLeft w:val="0"/>
      <w:marRight w:val="0"/>
      <w:marTop w:val="0"/>
      <w:marBottom w:val="0"/>
      <w:divBdr>
        <w:top w:val="none" w:sz="0" w:space="0" w:color="auto"/>
        <w:left w:val="none" w:sz="0" w:space="0" w:color="auto"/>
        <w:bottom w:val="none" w:sz="0" w:space="0" w:color="auto"/>
        <w:right w:val="none" w:sz="0" w:space="0" w:color="auto"/>
      </w:divBdr>
    </w:div>
    <w:div w:id="1037848478">
      <w:bodyDiv w:val="1"/>
      <w:marLeft w:val="0"/>
      <w:marRight w:val="0"/>
      <w:marTop w:val="0"/>
      <w:marBottom w:val="0"/>
      <w:divBdr>
        <w:top w:val="none" w:sz="0" w:space="0" w:color="auto"/>
        <w:left w:val="none" w:sz="0" w:space="0" w:color="auto"/>
        <w:bottom w:val="none" w:sz="0" w:space="0" w:color="auto"/>
        <w:right w:val="none" w:sz="0" w:space="0" w:color="auto"/>
      </w:divBdr>
    </w:div>
    <w:div w:id="1047993543">
      <w:bodyDiv w:val="1"/>
      <w:marLeft w:val="0"/>
      <w:marRight w:val="0"/>
      <w:marTop w:val="0"/>
      <w:marBottom w:val="0"/>
      <w:divBdr>
        <w:top w:val="none" w:sz="0" w:space="0" w:color="auto"/>
        <w:left w:val="none" w:sz="0" w:space="0" w:color="auto"/>
        <w:bottom w:val="none" w:sz="0" w:space="0" w:color="auto"/>
        <w:right w:val="none" w:sz="0" w:space="0" w:color="auto"/>
      </w:divBdr>
    </w:div>
    <w:div w:id="1059397152">
      <w:bodyDiv w:val="1"/>
      <w:marLeft w:val="0"/>
      <w:marRight w:val="0"/>
      <w:marTop w:val="0"/>
      <w:marBottom w:val="0"/>
      <w:divBdr>
        <w:top w:val="none" w:sz="0" w:space="0" w:color="auto"/>
        <w:left w:val="none" w:sz="0" w:space="0" w:color="auto"/>
        <w:bottom w:val="none" w:sz="0" w:space="0" w:color="auto"/>
        <w:right w:val="none" w:sz="0" w:space="0" w:color="auto"/>
      </w:divBdr>
    </w:div>
    <w:div w:id="1059402000">
      <w:bodyDiv w:val="1"/>
      <w:marLeft w:val="0"/>
      <w:marRight w:val="0"/>
      <w:marTop w:val="0"/>
      <w:marBottom w:val="0"/>
      <w:divBdr>
        <w:top w:val="none" w:sz="0" w:space="0" w:color="auto"/>
        <w:left w:val="none" w:sz="0" w:space="0" w:color="auto"/>
        <w:bottom w:val="none" w:sz="0" w:space="0" w:color="auto"/>
        <w:right w:val="none" w:sz="0" w:space="0" w:color="auto"/>
      </w:divBdr>
    </w:div>
    <w:div w:id="1059480247">
      <w:bodyDiv w:val="1"/>
      <w:marLeft w:val="0"/>
      <w:marRight w:val="0"/>
      <w:marTop w:val="0"/>
      <w:marBottom w:val="0"/>
      <w:divBdr>
        <w:top w:val="none" w:sz="0" w:space="0" w:color="auto"/>
        <w:left w:val="none" w:sz="0" w:space="0" w:color="auto"/>
        <w:bottom w:val="none" w:sz="0" w:space="0" w:color="auto"/>
        <w:right w:val="none" w:sz="0" w:space="0" w:color="auto"/>
      </w:divBdr>
    </w:div>
    <w:div w:id="1065638292">
      <w:bodyDiv w:val="1"/>
      <w:marLeft w:val="0"/>
      <w:marRight w:val="0"/>
      <w:marTop w:val="0"/>
      <w:marBottom w:val="0"/>
      <w:divBdr>
        <w:top w:val="none" w:sz="0" w:space="0" w:color="auto"/>
        <w:left w:val="none" w:sz="0" w:space="0" w:color="auto"/>
        <w:bottom w:val="none" w:sz="0" w:space="0" w:color="auto"/>
        <w:right w:val="none" w:sz="0" w:space="0" w:color="auto"/>
      </w:divBdr>
    </w:div>
    <w:div w:id="1082800503">
      <w:bodyDiv w:val="1"/>
      <w:marLeft w:val="0"/>
      <w:marRight w:val="0"/>
      <w:marTop w:val="0"/>
      <w:marBottom w:val="0"/>
      <w:divBdr>
        <w:top w:val="none" w:sz="0" w:space="0" w:color="auto"/>
        <w:left w:val="none" w:sz="0" w:space="0" w:color="auto"/>
        <w:bottom w:val="none" w:sz="0" w:space="0" w:color="auto"/>
        <w:right w:val="none" w:sz="0" w:space="0" w:color="auto"/>
      </w:divBdr>
    </w:div>
    <w:div w:id="1101493537">
      <w:bodyDiv w:val="1"/>
      <w:marLeft w:val="0"/>
      <w:marRight w:val="0"/>
      <w:marTop w:val="0"/>
      <w:marBottom w:val="0"/>
      <w:divBdr>
        <w:top w:val="none" w:sz="0" w:space="0" w:color="auto"/>
        <w:left w:val="none" w:sz="0" w:space="0" w:color="auto"/>
        <w:bottom w:val="none" w:sz="0" w:space="0" w:color="auto"/>
        <w:right w:val="none" w:sz="0" w:space="0" w:color="auto"/>
      </w:divBdr>
    </w:div>
    <w:div w:id="1107970005">
      <w:bodyDiv w:val="1"/>
      <w:marLeft w:val="0"/>
      <w:marRight w:val="0"/>
      <w:marTop w:val="0"/>
      <w:marBottom w:val="0"/>
      <w:divBdr>
        <w:top w:val="none" w:sz="0" w:space="0" w:color="auto"/>
        <w:left w:val="none" w:sz="0" w:space="0" w:color="auto"/>
        <w:bottom w:val="none" w:sz="0" w:space="0" w:color="auto"/>
        <w:right w:val="none" w:sz="0" w:space="0" w:color="auto"/>
      </w:divBdr>
    </w:div>
    <w:div w:id="1111433873">
      <w:bodyDiv w:val="1"/>
      <w:marLeft w:val="0"/>
      <w:marRight w:val="0"/>
      <w:marTop w:val="0"/>
      <w:marBottom w:val="0"/>
      <w:divBdr>
        <w:top w:val="none" w:sz="0" w:space="0" w:color="auto"/>
        <w:left w:val="none" w:sz="0" w:space="0" w:color="auto"/>
        <w:bottom w:val="none" w:sz="0" w:space="0" w:color="auto"/>
        <w:right w:val="none" w:sz="0" w:space="0" w:color="auto"/>
      </w:divBdr>
      <w:divsChild>
        <w:div w:id="67311125">
          <w:marLeft w:val="0"/>
          <w:marRight w:val="0"/>
          <w:marTop w:val="0"/>
          <w:marBottom w:val="0"/>
          <w:divBdr>
            <w:top w:val="none" w:sz="0" w:space="0" w:color="auto"/>
            <w:left w:val="none" w:sz="0" w:space="0" w:color="auto"/>
            <w:bottom w:val="none" w:sz="0" w:space="0" w:color="auto"/>
            <w:right w:val="none" w:sz="0" w:space="0" w:color="auto"/>
          </w:divBdr>
        </w:div>
      </w:divsChild>
    </w:div>
    <w:div w:id="1114130490">
      <w:bodyDiv w:val="1"/>
      <w:marLeft w:val="0"/>
      <w:marRight w:val="0"/>
      <w:marTop w:val="0"/>
      <w:marBottom w:val="0"/>
      <w:divBdr>
        <w:top w:val="none" w:sz="0" w:space="0" w:color="auto"/>
        <w:left w:val="none" w:sz="0" w:space="0" w:color="auto"/>
        <w:bottom w:val="none" w:sz="0" w:space="0" w:color="auto"/>
        <w:right w:val="none" w:sz="0" w:space="0" w:color="auto"/>
      </w:divBdr>
      <w:divsChild>
        <w:div w:id="449054392">
          <w:marLeft w:val="0"/>
          <w:marRight w:val="0"/>
          <w:marTop w:val="0"/>
          <w:marBottom w:val="0"/>
          <w:divBdr>
            <w:top w:val="none" w:sz="0" w:space="0" w:color="auto"/>
            <w:left w:val="none" w:sz="0" w:space="0" w:color="auto"/>
            <w:bottom w:val="none" w:sz="0" w:space="0" w:color="auto"/>
            <w:right w:val="none" w:sz="0" w:space="0" w:color="auto"/>
          </w:divBdr>
          <w:divsChild>
            <w:div w:id="949049998">
              <w:marLeft w:val="0"/>
              <w:marRight w:val="0"/>
              <w:marTop w:val="0"/>
              <w:marBottom w:val="0"/>
              <w:divBdr>
                <w:top w:val="none" w:sz="0" w:space="0" w:color="auto"/>
                <w:left w:val="none" w:sz="0" w:space="0" w:color="auto"/>
                <w:bottom w:val="none" w:sz="0" w:space="0" w:color="auto"/>
                <w:right w:val="none" w:sz="0" w:space="0" w:color="auto"/>
              </w:divBdr>
              <w:divsChild>
                <w:div w:id="167328590">
                  <w:marLeft w:val="0"/>
                  <w:marRight w:val="0"/>
                  <w:marTop w:val="0"/>
                  <w:marBottom w:val="0"/>
                  <w:divBdr>
                    <w:top w:val="none" w:sz="0" w:space="0" w:color="auto"/>
                    <w:left w:val="none" w:sz="0" w:space="0" w:color="auto"/>
                    <w:bottom w:val="none" w:sz="0" w:space="0" w:color="auto"/>
                    <w:right w:val="none" w:sz="0" w:space="0" w:color="auto"/>
                  </w:divBdr>
                  <w:divsChild>
                    <w:div w:id="1749114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0688118">
      <w:bodyDiv w:val="1"/>
      <w:marLeft w:val="0"/>
      <w:marRight w:val="0"/>
      <w:marTop w:val="0"/>
      <w:marBottom w:val="0"/>
      <w:divBdr>
        <w:top w:val="none" w:sz="0" w:space="0" w:color="auto"/>
        <w:left w:val="none" w:sz="0" w:space="0" w:color="auto"/>
        <w:bottom w:val="none" w:sz="0" w:space="0" w:color="auto"/>
        <w:right w:val="none" w:sz="0" w:space="0" w:color="auto"/>
      </w:divBdr>
      <w:divsChild>
        <w:div w:id="906569876">
          <w:marLeft w:val="0"/>
          <w:marRight w:val="0"/>
          <w:marTop w:val="0"/>
          <w:marBottom w:val="0"/>
          <w:divBdr>
            <w:top w:val="none" w:sz="0" w:space="0" w:color="auto"/>
            <w:left w:val="none" w:sz="0" w:space="0" w:color="auto"/>
            <w:bottom w:val="none" w:sz="0" w:space="0" w:color="auto"/>
            <w:right w:val="none" w:sz="0" w:space="0" w:color="auto"/>
          </w:divBdr>
          <w:divsChild>
            <w:div w:id="235365795">
              <w:marLeft w:val="0"/>
              <w:marRight w:val="0"/>
              <w:marTop w:val="0"/>
              <w:marBottom w:val="0"/>
              <w:divBdr>
                <w:top w:val="none" w:sz="0" w:space="0" w:color="auto"/>
                <w:left w:val="none" w:sz="0" w:space="0" w:color="auto"/>
                <w:bottom w:val="none" w:sz="0" w:space="0" w:color="auto"/>
                <w:right w:val="none" w:sz="0" w:space="0" w:color="auto"/>
              </w:divBdr>
              <w:divsChild>
                <w:div w:id="1555239237">
                  <w:marLeft w:val="0"/>
                  <w:marRight w:val="0"/>
                  <w:marTop w:val="0"/>
                  <w:marBottom w:val="0"/>
                  <w:divBdr>
                    <w:top w:val="none" w:sz="0" w:space="0" w:color="auto"/>
                    <w:left w:val="none" w:sz="0" w:space="0" w:color="auto"/>
                    <w:bottom w:val="none" w:sz="0" w:space="0" w:color="auto"/>
                    <w:right w:val="none" w:sz="0" w:space="0" w:color="auto"/>
                  </w:divBdr>
                  <w:divsChild>
                    <w:div w:id="390735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8282937">
      <w:bodyDiv w:val="1"/>
      <w:marLeft w:val="0"/>
      <w:marRight w:val="0"/>
      <w:marTop w:val="0"/>
      <w:marBottom w:val="0"/>
      <w:divBdr>
        <w:top w:val="none" w:sz="0" w:space="0" w:color="auto"/>
        <w:left w:val="none" w:sz="0" w:space="0" w:color="auto"/>
        <w:bottom w:val="none" w:sz="0" w:space="0" w:color="auto"/>
        <w:right w:val="none" w:sz="0" w:space="0" w:color="auto"/>
      </w:divBdr>
    </w:div>
    <w:div w:id="1154566241">
      <w:bodyDiv w:val="1"/>
      <w:marLeft w:val="0"/>
      <w:marRight w:val="0"/>
      <w:marTop w:val="0"/>
      <w:marBottom w:val="0"/>
      <w:divBdr>
        <w:top w:val="none" w:sz="0" w:space="0" w:color="auto"/>
        <w:left w:val="none" w:sz="0" w:space="0" w:color="auto"/>
        <w:bottom w:val="none" w:sz="0" w:space="0" w:color="auto"/>
        <w:right w:val="none" w:sz="0" w:space="0" w:color="auto"/>
      </w:divBdr>
      <w:divsChild>
        <w:div w:id="427193771">
          <w:marLeft w:val="0"/>
          <w:marRight w:val="0"/>
          <w:marTop w:val="0"/>
          <w:marBottom w:val="0"/>
          <w:divBdr>
            <w:top w:val="none" w:sz="0" w:space="0" w:color="auto"/>
            <w:left w:val="none" w:sz="0" w:space="0" w:color="auto"/>
            <w:bottom w:val="none" w:sz="0" w:space="0" w:color="auto"/>
            <w:right w:val="none" w:sz="0" w:space="0" w:color="auto"/>
          </w:divBdr>
        </w:div>
      </w:divsChild>
    </w:div>
    <w:div w:id="1154685806">
      <w:bodyDiv w:val="1"/>
      <w:marLeft w:val="0"/>
      <w:marRight w:val="0"/>
      <w:marTop w:val="0"/>
      <w:marBottom w:val="0"/>
      <w:divBdr>
        <w:top w:val="none" w:sz="0" w:space="0" w:color="auto"/>
        <w:left w:val="none" w:sz="0" w:space="0" w:color="auto"/>
        <w:bottom w:val="none" w:sz="0" w:space="0" w:color="auto"/>
        <w:right w:val="none" w:sz="0" w:space="0" w:color="auto"/>
      </w:divBdr>
    </w:div>
    <w:div w:id="1160578989">
      <w:bodyDiv w:val="1"/>
      <w:marLeft w:val="0"/>
      <w:marRight w:val="0"/>
      <w:marTop w:val="0"/>
      <w:marBottom w:val="0"/>
      <w:divBdr>
        <w:top w:val="none" w:sz="0" w:space="0" w:color="auto"/>
        <w:left w:val="none" w:sz="0" w:space="0" w:color="auto"/>
        <w:bottom w:val="none" w:sz="0" w:space="0" w:color="auto"/>
        <w:right w:val="none" w:sz="0" w:space="0" w:color="auto"/>
      </w:divBdr>
    </w:div>
    <w:div w:id="1162889951">
      <w:bodyDiv w:val="1"/>
      <w:marLeft w:val="0"/>
      <w:marRight w:val="0"/>
      <w:marTop w:val="0"/>
      <w:marBottom w:val="0"/>
      <w:divBdr>
        <w:top w:val="none" w:sz="0" w:space="0" w:color="auto"/>
        <w:left w:val="none" w:sz="0" w:space="0" w:color="auto"/>
        <w:bottom w:val="none" w:sz="0" w:space="0" w:color="auto"/>
        <w:right w:val="none" w:sz="0" w:space="0" w:color="auto"/>
      </w:divBdr>
      <w:divsChild>
        <w:div w:id="1520050297">
          <w:marLeft w:val="0"/>
          <w:marRight w:val="0"/>
          <w:marTop w:val="0"/>
          <w:marBottom w:val="0"/>
          <w:divBdr>
            <w:top w:val="none" w:sz="0" w:space="0" w:color="auto"/>
            <w:left w:val="none" w:sz="0" w:space="0" w:color="auto"/>
            <w:bottom w:val="none" w:sz="0" w:space="0" w:color="auto"/>
            <w:right w:val="none" w:sz="0" w:space="0" w:color="auto"/>
          </w:divBdr>
          <w:divsChild>
            <w:div w:id="2001419981">
              <w:marLeft w:val="0"/>
              <w:marRight w:val="0"/>
              <w:marTop w:val="0"/>
              <w:marBottom w:val="0"/>
              <w:divBdr>
                <w:top w:val="none" w:sz="0" w:space="0" w:color="auto"/>
                <w:left w:val="none" w:sz="0" w:space="0" w:color="auto"/>
                <w:bottom w:val="none" w:sz="0" w:space="0" w:color="auto"/>
                <w:right w:val="none" w:sz="0" w:space="0" w:color="auto"/>
              </w:divBdr>
              <w:divsChild>
                <w:div w:id="414740798">
                  <w:marLeft w:val="0"/>
                  <w:marRight w:val="0"/>
                  <w:marTop w:val="0"/>
                  <w:marBottom w:val="0"/>
                  <w:divBdr>
                    <w:top w:val="none" w:sz="0" w:space="0" w:color="auto"/>
                    <w:left w:val="none" w:sz="0" w:space="0" w:color="auto"/>
                    <w:bottom w:val="none" w:sz="0" w:space="0" w:color="auto"/>
                    <w:right w:val="none" w:sz="0" w:space="0" w:color="auto"/>
                  </w:divBdr>
                  <w:divsChild>
                    <w:div w:id="1761485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7943676">
      <w:bodyDiv w:val="1"/>
      <w:marLeft w:val="0"/>
      <w:marRight w:val="0"/>
      <w:marTop w:val="0"/>
      <w:marBottom w:val="0"/>
      <w:divBdr>
        <w:top w:val="none" w:sz="0" w:space="0" w:color="auto"/>
        <w:left w:val="none" w:sz="0" w:space="0" w:color="auto"/>
        <w:bottom w:val="none" w:sz="0" w:space="0" w:color="auto"/>
        <w:right w:val="none" w:sz="0" w:space="0" w:color="auto"/>
      </w:divBdr>
    </w:div>
    <w:div w:id="1175725540">
      <w:bodyDiv w:val="1"/>
      <w:marLeft w:val="0"/>
      <w:marRight w:val="0"/>
      <w:marTop w:val="0"/>
      <w:marBottom w:val="0"/>
      <w:divBdr>
        <w:top w:val="none" w:sz="0" w:space="0" w:color="auto"/>
        <w:left w:val="none" w:sz="0" w:space="0" w:color="auto"/>
        <w:bottom w:val="none" w:sz="0" w:space="0" w:color="auto"/>
        <w:right w:val="none" w:sz="0" w:space="0" w:color="auto"/>
      </w:divBdr>
      <w:divsChild>
        <w:div w:id="1188257150">
          <w:marLeft w:val="0"/>
          <w:marRight w:val="0"/>
          <w:marTop w:val="0"/>
          <w:marBottom w:val="0"/>
          <w:divBdr>
            <w:top w:val="none" w:sz="0" w:space="0" w:color="auto"/>
            <w:left w:val="none" w:sz="0" w:space="0" w:color="auto"/>
            <w:bottom w:val="none" w:sz="0" w:space="0" w:color="auto"/>
            <w:right w:val="none" w:sz="0" w:space="0" w:color="auto"/>
          </w:divBdr>
          <w:divsChild>
            <w:div w:id="1005017720">
              <w:marLeft w:val="0"/>
              <w:marRight w:val="0"/>
              <w:marTop w:val="0"/>
              <w:marBottom w:val="0"/>
              <w:divBdr>
                <w:top w:val="none" w:sz="0" w:space="0" w:color="auto"/>
                <w:left w:val="none" w:sz="0" w:space="0" w:color="auto"/>
                <w:bottom w:val="none" w:sz="0" w:space="0" w:color="auto"/>
                <w:right w:val="none" w:sz="0" w:space="0" w:color="auto"/>
              </w:divBdr>
              <w:divsChild>
                <w:div w:id="1845778543">
                  <w:marLeft w:val="0"/>
                  <w:marRight w:val="0"/>
                  <w:marTop w:val="0"/>
                  <w:marBottom w:val="0"/>
                  <w:divBdr>
                    <w:top w:val="none" w:sz="0" w:space="0" w:color="auto"/>
                    <w:left w:val="none" w:sz="0" w:space="0" w:color="auto"/>
                    <w:bottom w:val="none" w:sz="0" w:space="0" w:color="auto"/>
                    <w:right w:val="none" w:sz="0" w:space="0" w:color="auto"/>
                  </w:divBdr>
                  <w:divsChild>
                    <w:div w:id="1873181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3612230">
      <w:bodyDiv w:val="1"/>
      <w:marLeft w:val="0"/>
      <w:marRight w:val="0"/>
      <w:marTop w:val="0"/>
      <w:marBottom w:val="0"/>
      <w:divBdr>
        <w:top w:val="none" w:sz="0" w:space="0" w:color="auto"/>
        <w:left w:val="none" w:sz="0" w:space="0" w:color="auto"/>
        <w:bottom w:val="none" w:sz="0" w:space="0" w:color="auto"/>
        <w:right w:val="none" w:sz="0" w:space="0" w:color="auto"/>
      </w:divBdr>
    </w:div>
    <w:div w:id="1205825625">
      <w:bodyDiv w:val="1"/>
      <w:marLeft w:val="0"/>
      <w:marRight w:val="0"/>
      <w:marTop w:val="0"/>
      <w:marBottom w:val="0"/>
      <w:divBdr>
        <w:top w:val="none" w:sz="0" w:space="0" w:color="auto"/>
        <w:left w:val="none" w:sz="0" w:space="0" w:color="auto"/>
        <w:bottom w:val="none" w:sz="0" w:space="0" w:color="auto"/>
        <w:right w:val="none" w:sz="0" w:space="0" w:color="auto"/>
      </w:divBdr>
    </w:div>
    <w:div w:id="1206603159">
      <w:bodyDiv w:val="1"/>
      <w:marLeft w:val="0"/>
      <w:marRight w:val="0"/>
      <w:marTop w:val="0"/>
      <w:marBottom w:val="0"/>
      <w:divBdr>
        <w:top w:val="none" w:sz="0" w:space="0" w:color="auto"/>
        <w:left w:val="none" w:sz="0" w:space="0" w:color="auto"/>
        <w:bottom w:val="none" w:sz="0" w:space="0" w:color="auto"/>
        <w:right w:val="none" w:sz="0" w:space="0" w:color="auto"/>
      </w:divBdr>
    </w:div>
    <w:div w:id="1215891295">
      <w:bodyDiv w:val="1"/>
      <w:marLeft w:val="0"/>
      <w:marRight w:val="0"/>
      <w:marTop w:val="0"/>
      <w:marBottom w:val="0"/>
      <w:divBdr>
        <w:top w:val="none" w:sz="0" w:space="0" w:color="auto"/>
        <w:left w:val="none" w:sz="0" w:space="0" w:color="auto"/>
        <w:bottom w:val="none" w:sz="0" w:space="0" w:color="auto"/>
        <w:right w:val="none" w:sz="0" w:space="0" w:color="auto"/>
      </w:divBdr>
    </w:div>
    <w:div w:id="1231504184">
      <w:bodyDiv w:val="1"/>
      <w:marLeft w:val="0"/>
      <w:marRight w:val="0"/>
      <w:marTop w:val="0"/>
      <w:marBottom w:val="0"/>
      <w:divBdr>
        <w:top w:val="none" w:sz="0" w:space="0" w:color="auto"/>
        <w:left w:val="none" w:sz="0" w:space="0" w:color="auto"/>
        <w:bottom w:val="none" w:sz="0" w:space="0" w:color="auto"/>
        <w:right w:val="none" w:sz="0" w:space="0" w:color="auto"/>
      </w:divBdr>
      <w:divsChild>
        <w:div w:id="548150146">
          <w:marLeft w:val="0"/>
          <w:marRight w:val="0"/>
          <w:marTop w:val="0"/>
          <w:marBottom w:val="0"/>
          <w:divBdr>
            <w:top w:val="none" w:sz="0" w:space="0" w:color="auto"/>
            <w:left w:val="none" w:sz="0" w:space="0" w:color="auto"/>
            <w:bottom w:val="none" w:sz="0" w:space="0" w:color="auto"/>
            <w:right w:val="none" w:sz="0" w:space="0" w:color="auto"/>
          </w:divBdr>
          <w:divsChild>
            <w:div w:id="2098091578">
              <w:marLeft w:val="0"/>
              <w:marRight w:val="0"/>
              <w:marTop w:val="0"/>
              <w:marBottom w:val="0"/>
              <w:divBdr>
                <w:top w:val="none" w:sz="0" w:space="0" w:color="auto"/>
                <w:left w:val="none" w:sz="0" w:space="0" w:color="auto"/>
                <w:bottom w:val="none" w:sz="0" w:space="0" w:color="auto"/>
                <w:right w:val="none" w:sz="0" w:space="0" w:color="auto"/>
              </w:divBdr>
              <w:divsChild>
                <w:div w:id="1230262644">
                  <w:marLeft w:val="0"/>
                  <w:marRight w:val="0"/>
                  <w:marTop w:val="0"/>
                  <w:marBottom w:val="0"/>
                  <w:divBdr>
                    <w:top w:val="none" w:sz="0" w:space="0" w:color="auto"/>
                    <w:left w:val="none" w:sz="0" w:space="0" w:color="auto"/>
                    <w:bottom w:val="none" w:sz="0" w:space="0" w:color="auto"/>
                    <w:right w:val="none" w:sz="0" w:space="0" w:color="auto"/>
                  </w:divBdr>
                  <w:divsChild>
                    <w:div w:id="1739666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6067476">
      <w:bodyDiv w:val="1"/>
      <w:marLeft w:val="0"/>
      <w:marRight w:val="0"/>
      <w:marTop w:val="0"/>
      <w:marBottom w:val="0"/>
      <w:divBdr>
        <w:top w:val="none" w:sz="0" w:space="0" w:color="auto"/>
        <w:left w:val="none" w:sz="0" w:space="0" w:color="auto"/>
        <w:bottom w:val="none" w:sz="0" w:space="0" w:color="auto"/>
        <w:right w:val="none" w:sz="0" w:space="0" w:color="auto"/>
      </w:divBdr>
      <w:divsChild>
        <w:div w:id="1518620573">
          <w:marLeft w:val="0"/>
          <w:marRight w:val="0"/>
          <w:marTop w:val="0"/>
          <w:marBottom w:val="0"/>
          <w:divBdr>
            <w:top w:val="none" w:sz="0" w:space="0" w:color="auto"/>
            <w:left w:val="none" w:sz="0" w:space="0" w:color="auto"/>
            <w:bottom w:val="none" w:sz="0" w:space="0" w:color="auto"/>
            <w:right w:val="none" w:sz="0" w:space="0" w:color="auto"/>
          </w:divBdr>
          <w:divsChild>
            <w:div w:id="443578455">
              <w:marLeft w:val="0"/>
              <w:marRight w:val="0"/>
              <w:marTop w:val="0"/>
              <w:marBottom w:val="0"/>
              <w:divBdr>
                <w:top w:val="none" w:sz="0" w:space="0" w:color="auto"/>
                <w:left w:val="none" w:sz="0" w:space="0" w:color="auto"/>
                <w:bottom w:val="none" w:sz="0" w:space="0" w:color="auto"/>
                <w:right w:val="none" w:sz="0" w:space="0" w:color="auto"/>
              </w:divBdr>
              <w:divsChild>
                <w:div w:id="2136488481">
                  <w:marLeft w:val="0"/>
                  <w:marRight w:val="0"/>
                  <w:marTop w:val="0"/>
                  <w:marBottom w:val="0"/>
                  <w:divBdr>
                    <w:top w:val="none" w:sz="0" w:space="0" w:color="auto"/>
                    <w:left w:val="none" w:sz="0" w:space="0" w:color="auto"/>
                    <w:bottom w:val="none" w:sz="0" w:space="0" w:color="auto"/>
                    <w:right w:val="none" w:sz="0" w:space="0" w:color="auto"/>
                  </w:divBdr>
                  <w:divsChild>
                    <w:div w:id="364330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2640967">
      <w:bodyDiv w:val="1"/>
      <w:marLeft w:val="0"/>
      <w:marRight w:val="0"/>
      <w:marTop w:val="0"/>
      <w:marBottom w:val="0"/>
      <w:divBdr>
        <w:top w:val="none" w:sz="0" w:space="0" w:color="auto"/>
        <w:left w:val="none" w:sz="0" w:space="0" w:color="auto"/>
        <w:bottom w:val="none" w:sz="0" w:space="0" w:color="auto"/>
        <w:right w:val="none" w:sz="0" w:space="0" w:color="auto"/>
      </w:divBdr>
    </w:div>
    <w:div w:id="1264148456">
      <w:bodyDiv w:val="1"/>
      <w:marLeft w:val="0"/>
      <w:marRight w:val="0"/>
      <w:marTop w:val="0"/>
      <w:marBottom w:val="0"/>
      <w:divBdr>
        <w:top w:val="none" w:sz="0" w:space="0" w:color="auto"/>
        <w:left w:val="none" w:sz="0" w:space="0" w:color="auto"/>
        <w:bottom w:val="none" w:sz="0" w:space="0" w:color="auto"/>
        <w:right w:val="none" w:sz="0" w:space="0" w:color="auto"/>
      </w:divBdr>
      <w:divsChild>
        <w:div w:id="1569923707">
          <w:marLeft w:val="0"/>
          <w:marRight w:val="0"/>
          <w:marTop w:val="0"/>
          <w:marBottom w:val="0"/>
          <w:divBdr>
            <w:top w:val="none" w:sz="0" w:space="0" w:color="auto"/>
            <w:left w:val="none" w:sz="0" w:space="0" w:color="auto"/>
            <w:bottom w:val="none" w:sz="0" w:space="0" w:color="auto"/>
            <w:right w:val="none" w:sz="0" w:space="0" w:color="auto"/>
          </w:divBdr>
          <w:divsChild>
            <w:div w:id="1101727140">
              <w:marLeft w:val="0"/>
              <w:marRight w:val="0"/>
              <w:marTop w:val="0"/>
              <w:marBottom w:val="0"/>
              <w:divBdr>
                <w:top w:val="none" w:sz="0" w:space="0" w:color="auto"/>
                <w:left w:val="none" w:sz="0" w:space="0" w:color="auto"/>
                <w:bottom w:val="none" w:sz="0" w:space="0" w:color="auto"/>
                <w:right w:val="none" w:sz="0" w:space="0" w:color="auto"/>
              </w:divBdr>
              <w:divsChild>
                <w:div w:id="1213925378">
                  <w:marLeft w:val="0"/>
                  <w:marRight w:val="0"/>
                  <w:marTop w:val="0"/>
                  <w:marBottom w:val="0"/>
                  <w:divBdr>
                    <w:top w:val="none" w:sz="0" w:space="0" w:color="auto"/>
                    <w:left w:val="none" w:sz="0" w:space="0" w:color="auto"/>
                    <w:bottom w:val="none" w:sz="0" w:space="0" w:color="auto"/>
                    <w:right w:val="none" w:sz="0" w:space="0" w:color="auto"/>
                  </w:divBdr>
                  <w:divsChild>
                    <w:div w:id="1907764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9318087">
      <w:bodyDiv w:val="1"/>
      <w:marLeft w:val="0"/>
      <w:marRight w:val="0"/>
      <w:marTop w:val="0"/>
      <w:marBottom w:val="0"/>
      <w:divBdr>
        <w:top w:val="none" w:sz="0" w:space="0" w:color="auto"/>
        <w:left w:val="none" w:sz="0" w:space="0" w:color="auto"/>
        <w:bottom w:val="none" w:sz="0" w:space="0" w:color="auto"/>
        <w:right w:val="none" w:sz="0" w:space="0" w:color="auto"/>
      </w:divBdr>
    </w:div>
    <w:div w:id="1290865176">
      <w:bodyDiv w:val="1"/>
      <w:marLeft w:val="0"/>
      <w:marRight w:val="0"/>
      <w:marTop w:val="0"/>
      <w:marBottom w:val="0"/>
      <w:divBdr>
        <w:top w:val="none" w:sz="0" w:space="0" w:color="auto"/>
        <w:left w:val="none" w:sz="0" w:space="0" w:color="auto"/>
        <w:bottom w:val="none" w:sz="0" w:space="0" w:color="auto"/>
        <w:right w:val="none" w:sz="0" w:space="0" w:color="auto"/>
      </w:divBdr>
    </w:div>
    <w:div w:id="1291090337">
      <w:bodyDiv w:val="1"/>
      <w:marLeft w:val="0"/>
      <w:marRight w:val="0"/>
      <w:marTop w:val="0"/>
      <w:marBottom w:val="0"/>
      <w:divBdr>
        <w:top w:val="none" w:sz="0" w:space="0" w:color="auto"/>
        <w:left w:val="none" w:sz="0" w:space="0" w:color="auto"/>
        <w:bottom w:val="none" w:sz="0" w:space="0" w:color="auto"/>
        <w:right w:val="none" w:sz="0" w:space="0" w:color="auto"/>
      </w:divBdr>
    </w:div>
    <w:div w:id="1291325427">
      <w:bodyDiv w:val="1"/>
      <w:marLeft w:val="0"/>
      <w:marRight w:val="0"/>
      <w:marTop w:val="0"/>
      <w:marBottom w:val="0"/>
      <w:divBdr>
        <w:top w:val="none" w:sz="0" w:space="0" w:color="auto"/>
        <w:left w:val="none" w:sz="0" w:space="0" w:color="auto"/>
        <w:bottom w:val="none" w:sz="0" w:space="0" w:color="auto"/>
        <w:right w:val="none" w:sz="0" w:space="0" w:color="auto"/>
      </w:divBdr>
      <w:divsChild>
        <w:div w:id="129979843">
          <w:marLeft w:val="0"/>
          <w:marRight w:val="0"/>
          <w:marTop w:val="0"/>
          <w:marBottom w:val="0"/>
          <w:divBdr>
            <w:top w:val="none" w:sz="0" w:space="0" w:color="auto"/>
            <w:left w:val="none" w:sz="0" w:space="0" w:color="auto"/>
            <w:bottom w:val="none" w:sz="0" w:space="0" w:color="auto"/>
            <w:right w:val="none" w:sz="0" w:space="0" w:color="auto"/>
          </w:divBdr>
          <w:divsChild>
            <w:div w:id="1525827746">
              <w:marLeft w:val="0"/>
              <w:marRight w:val="0"/>
              <w:marTop w:val="0"/>
              <w:marBottom w:val="0"/>
              <w:divBdr>
                <w:top w:val="none" w:sz="0" w:space="0" w:color="auto"/>
                <w:left w:val="none" w:sz="0" w:space="0" w:color="auto"/>
                <w:bottom w:val="none" w:sz="0" w:space="0" w:color="auto"/>
                <w:right w:val="none" w:sz="0" w:space="0" w:color="auto"/>
              </w:divBdr>
              <w:divsChild>
                <w:div w:id="1860311541">
                  <w:marLeft w:val="0"/>
                  <w:marRight w:val="0"/>
                  <w:marTop w:val="0"/>
                  <w:marBottom w:val="0"/>
                  <w:divBdr>
                    <w:top w:val="none" w:sz="0" w:space="0" w:color="auto"/>
                    <w:left w:val="none" w:sz="0" w:space="0" w:color="auto"/>
                    <w:bottom w:val="none" w:sz="0" w:space="0" w:color="auto"/>
                    <w:right w:val="none" w:sz="0" w:space="0" w:color="auto"/>
                  </w:divBdr>
                  <w:divsChild>
                    <w:div w:id="404110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5941179">
      <w:bodyDiv w:val="1"/>
      <w:marLeft w:val="0"/>
      <w:marRight w:val="0"/>
      <w:marTop w:val="0"/>
      <w:marBottom w:val="0"/>
      <w:divBdr>
        <w:top w:val="none" w:sz="0" w:space="0" w:color="auto"/>
        <w:left w:val="none" w:sz="0" w:space="0" w:color="auto"/>
        <w:bottom w:val="none" w:sz="0" w:space="0" w:color="auto"/>
        <w:right w:val="none" w:sz="0" w:space="0" w:color="auto"/>
      </w:divBdr>
      <w:divsChild>
        <w:div w:id="1793859438">
          <w:marLeft w:val="0"/>
          <w:marRight w:val="0"/>
          <w:marTop w:val="0"/>
          <w:marBottom w:val="0"/>
          <w:divBdr>
            <w:top w:val="none" w:sz="0" w:space="0" w:color="auto"/>
            <w:left w:val="none" w:sz="0" w:space="0" w:color="auto"/>
            <w:bottom w:val="none" w:sz="0" w:space="0" w:color="auto"/>
            <w:right w:val="none" w:sz="0" w:space="0" w:color="auto"/>
          </w:divBdr>
          <w:divsChild>
            <w:div w:id="845634156">
              <w:marLeft w:val="0"/>
              <w:marRight w:val="0"/>
              <w:marTop w:val="0"/>
              <w:marBottom w:val="0"/>
              <w:divBdr>
                <w:top w:val="none" w:sz="0" w:space="0" w:color="auto"/>
                <w:left w:val="none" w:sz="0" w:space="0" w:color="auto"/>
                <w:bottom w:val="none" w:sz="0" w:space="0" w:color="auto"/>
                <w:right w:val="none" w:sz="0" w:space="0" w:color="auto"/>
              </w:divBdr>
              <w:divsChild>
                <w:div w:id="2001886112">
                  <w:marLeft w:val="0"/>
                  <w:marRight w:val="0"/>
                  <w:marTop w:val="0"/>
                  <w:marBottom w:val="0"/>
                  <w:divBdr>
                    <w:top w:val="none" w:sz="0" w:space="0" w:color="auto"/>
                    <w:left w:val="none" w:sz="0" w:space="0" w:color="auto"/>
                    <w:bottom w:val="none" w:sz="0" w:space="0" w:color="auto"/>
                    <w:right w:val="none" w:sz="0" w:space="0" w:color="auto"/>
                  </w:divBdr>
                  <w:divsChild>
                    <w:div w:id="1886789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6401653">
              <w:marLeft w:val="0"/>
              <w:marRight w:val="0"/>
              <w:marTop w:val="0"/>
              <w:marBottom w:val="0"/>
              <w:divBdr>
                <w:top w:val="none" w:sz="0" w:space="0" w:color="auto"/>
                <w:left w:val="none" w:sz="0" w:space="0" w:color="auto"/>
                <w:bottom w:val="none" w:sz="0" w:space="0" w:color="auto"/>
                <w:right w:val="none" w:sz="0" w:space="0" w:color="auto"/>
              </w:divBdr>
              <w:divsChild>
                <w:div w:id="150292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977431">
          <w:marLeft w:val="0"/>
          <w:marRight w:val="0"/>
          <w:marTop w:val="0"/>
          <w:marBottom w:val="0"/>
          <w:divBdr>
            <w:top w:val="none" w:sz="0" w:space="0" w:color="auto"/>
            <w:left w:val="none" w:sz="0" w:space="0" w:color="auto"/>
            <w:bottom w:val="none" w:sz="0" w:space="0" w:color="auto"/>
            <w:right w:val="none" w:sz="0" w:space="0" w:color="auto"/>
          </w:divBdr>
          <w:divsChild>
            <w:div w:id="2095321274">
              <w:marLeft w:val="0"/>
              <w:marRight w:val="0"/>
              <w:marTop w:val="0"/>
              <w:marBottom w:val="0"/>
              <w:divBdr>
                <w:top w:val="none" w:sz="0" w:space="0" w:color="auto"/>
                <w:left w:val="none" w:sz="0" w:space="0" w:color="auto"/>
                <w:bottom w:val="none" w:sz="0" w:space="0" w:color="auto"/>
                <w:right w:val="none" w:sz="0" w:space="0" w:color="auto"/>
              </w:divBdr>
              <w:divsChild>
                <w:div w:id="877349968">
                  <w:marLeft w:val="0"/>
                  <w:marRight w:val="0"/>
                  <w:marTop w:val="0"/>
                  <w:marBottom w:val="0"/>
                  <w:divBdr>
                    <w:top w:val="none" w:sz="0" w:space="0" w:color="auto"/>
                    <w:left w:val="none" w:sz="0" w:space="0" w:color="auto"/>
                    <w:bottom w:val="none" w:sz="0" w:space="0" w:color="auto"/>
                    <w:right w:val="none" w:sz="0" w:space="0" w:color="auto"/>
                  </w:divBdr>
                  <w:divsChild>
                    <w:div w:id="1871726418">
                      <w:marLeft w:val="0"/>
                      <w:marRight w:val="0"/>
                      <w:marTop w:val="0"/>
                      <w:marBottom w:val="0"/>
                      <w:divBdr>
                        <w:top w:val="none" w:sz="0" w:space="0" w:color="auto"/>
                        <w:left w:val="none" w:sz="0" w:space="0" w:color="auto"/>
                        <w:bottom w:val="none" w:sz="0" w:space="0" w:color="auto"/>
                        <w:right w:val="none" w:sz="0" w:space="0" w:color="auto"/>
                      </w:divBdr>
                      <w:divsChild>
                        <w:div w:id="1686515551">
                          <w:marLeft w:val="0"/>
                          <w:marRight w:val="180"/>
                          <w:marTop w:val="0"/>
                          <w:marBottom w:val="0"/>
                          <w:divBdr>
                            <w:top w:val="single" w:sz="6" w:space="0" w:color="D2E3FC"/>
                            <w:left w:val="single" w:sz="6" w:space="30" w:color="D2E3FC"/>
                            <w:bottom w:val="single" w:sz="6" w:space="0" w:color="D2E3FC"/>
                            <w:right w:val="single" w:sz="6" w:space="12" w:color="D2E3FC"/>
                          </w:divBdr>
                          <w:divsChild>
                            <w:div w:id="1371414446">
                              <w:marLeft w:val="0"/>
                              <w:marRight w:val="0"/>
                              <w:marTop w:val="0"/>
                              <w:marBottom w:val="0"/>
                              <w:divBdr>
                                <w:top w:val="none" w:sz="0" w:space="0" w:color="auto"/>
                                <w:left w:val="none" w:sz="0" w:space="0" w:color="auto"/>
                                <w:bottom w:val="none" w:sz="0" w:space="0" w:color="auto"/>
                                <w:right w:val="none" w:sz="0" w:space="0" w:color="auto"/>
                              </w:divBdr>
                            </w:div>
                          </w:divsChild>
                        </w:div>
                        <w:div w:id="1627926504">
                          <w:marLeft w:val="0"/>
                          <w:marRight w:val="180"/>
                          <w:marTop w:val="0"/>
                          <w:marBottom w:val="0"/>
                          <w:divBdr>
                            <w:top w:val="single" w:sz="6" w:space="0" w:color="DADCE0"/>
                            <w:left w:val="single" w:sz="6" w:space="30" w:color="DADCE0"/>
                            <w:bottom w:val="single" w:sz="6" w:space="0" w:color="DADCE0"/>
                            <w:right w:val="single" w:sz="6" w:space="12" w:color="DADCE0"/>
                          </w:divBdr>
                          <w:divsChild>
                            <w:div w:id="1382510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8780198">
                  <w:marLeft w:val="0"/>
                  <w:marRight w:val="0"/>
                  <w:marTop w:val="0"/>
                  <w:marBottom w:val="0"/>
                  <w:divBdr>
                    <w:top w:val="none" w:sz="0" w:space="0" w:color="auto"/>
                    <w:left w:val="none" w:sz="0" w:space="0" w:color="auto"/>
                    <w:bottom w:val="none" w:sz="0" w:space="0" w:color="auto"/>
                    <w:right w:val="none" w:sz="0" w:space="0" w:color="auto"/>
                  </w:divBdr>
                  <w:divsChild>
                    <w:div w:id="717707842">
                      <w:marLeft w:val="0"/>
                      <w:marRight w:val="0"/>
                      <w:marTop w:val="0"/>
                      <w:marBottom w:val="0"/>
                      <w:divBdr>
                        <w:top w:val="none" w:sz="0" w:space="0" w:color="auto"/>
                        <w:left w:val="none" w:sz="0" w:space="0" w:color="auto"/>
                        <w:bottom w:val="none" w:sz="0" w:space="0" w:color="auto"/>
                        <w:right w:val="none" w:sz="0" w:space="0" w:color="auto"/>
                      </w:divBdr>
                      <w:divsChild>
                        <w:div w:id="518738307">
                          <w:marLeft w:val="0"/>
                          <w:marRight w:val="0"/>
                          <w:marTop w:val="0"/>
                          <w:marBottom w:val="0"/>
                          <w:divBdr>
                            <w:top w:val="none" w:sz="0" w:space="0" w:color="auto"/>
                            <w:left w:val="none" w:sz="0" w:space="0" w:color="auto"/>
                            <w:bottom w:val="none" w:sz="0" w:space="0" w:color="auto"/>
                            <w:right w:val="none" w:sz="0" w:space="0" w:color="auto"/>
                          </w:divBdr>
                          <w:divsChild>
                            <w:div w:id="801079057">
                              <w:marLeft w:val="0"/>
                              <w:marRight w:val="0"/>
                              <w:marTop w:val="0"/>
                              <w:marBottom w:val="0"/>
                              <w:divBdr>
                                <w:top w:val="none" w:sz="0" w:space="0" w:color="auto"/>
                                <w:left w:val="none" w:sz="0" w:space="0" w:color="auto"/>
                                <w:bottom w:val="none" w:sz="0" w:space="0" w:color="auto"/>
                                <w:right w:val="none" w:sz="0" w:space="0" w:color="auto"/>
                              </w:divBdr>
                              <w:divsChild>
                                <w:div w:id="61679668">
                                  <w:marLeft w:val="0"/>
                                  <w:marRight w:val="0"/>
                                  <w:marTop w:val="0"/>
                                  <w:marBottom w:val="0"/>
                                  <w:divBdr>
                                    <w:top w:val="none" w:sz="0" w:space="0" w:color="auto"/>
                                    <w:left w:val="none" w:sz="0" w:space="0" w:color="auto"/>
                                    <w:bottom w:val="none" w:sz="0" w:space="0" w:color="auto"/>
                                    <w:right w:val="none" w:sz="0" w:space="0" w:color="auto"/>
                                  </w:divBdr>
                                  <w:divsChild>
                                    <w:div w:id="963852338">
                                      <w:marLeft w:val="0"/>
                                      <w:marRight w:val="0"/>
                                      <w:marTop w:val="0"/>
                                      <w:marBottom w:val="0"/>
                                      <w:divBdr>
                                        <w:top w:val="none" w:sz="0" w:space="0" w:color="auto"/>
                                        <w:left w:val="none" w:sz="0" w:space="0" w:color="auto"/>
                                        <w:bottom w:val="none" w:sz="0" w:space="0" w:color="auto"/>
                                        <w:right w:val="none" w:sz="0" w:space="0" w:color="auto"/>
                                      </w:divBdr>
                                      <w:divsChild>
                                        <w:div w:id="1851985889">
                                          <w:marLeft w:val="0"/>
                                          <w:marRight w:val="0"/>
                                          <w:marTop w:val="0"/>
                                          <w:marBottom w:val="0"/>
                                          <w:divBdr>
                                            <w:top w:val="none" w:sz="0" w:space="0" w:color="auto"/>
                                            <w:left w:val="none" w:sz="0" w:space="0" w:color="auto"/>
                                            <w:bottom w:val="none" w:sz="0" w:space="0" w:color="auto"/>
                                            <w:right w:val="none" w:sz="0" w:space="0" w:color="auto"/>
                                          </w:divBdr>
                                          <w:divsChild>
                                            <w:div w:id="718357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212906">
                                      <w:marLeft w:val="0"/>
                                      <w:marRight w:val="0"/>
                                      <w:marTop w:val="0"/>
                                      <w:marBottom w:val="0"/>
                                      <w:divBdr>
                                        <w:top w:val="none" w:sz="0" w:space="0" w:color="auto"/>
                                        <w:left w:val="none" w:sz="0" w:space="0" w:color="auto"/>
                                        <w:bottom w:val="none" w:sz="0" w:space="0" w:color="auto"/>
                                        <w:right w:val="none" w:sz="0" w:space="0" w:color="auto"/>
                                      </w:divBdr>
                                      <w:divsChild>
                                        <w:div w:id="2054383439">
                                          <w:marLeft w:val="375"/>
                                          <w:marRight w:val="0"/>
                                          <w:marTop w:val="0"/>
                                          <w:marBottom w:val="0"/>
                                          <w:divBdr>
                                            <w:top w:val="none" w:sz="0" w:space="0" w:color="auto"/>
                                            <w:left w:val="none" w:sz="0" w:space="0" w:color="auto"/>
                                            <w:bottom w:val="none" w:sz="0" w:space="0" w:color="auto"/>
                                            <w:right w:val="none" w:sz="0" w:space="0" w:color="auto"/>
                                          </w:divBdr>
                                          <w:divsChild>
                                            <w:div w:id="1600723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1821068">
                                  <w:marLeft w:val="0"/>
                                  <w:marRight w:val="0"/>
                                  <w:marTop w:val="0"/>
                                  <w:marBottom w:val="0"/>
                                  <w:divBdr>
                                    <w:top w:val="none" w:sz="0" w:space="0" w:color="auto"/>
                                    <w:left w:val="none" w:sz="0" w:space="0" w:color="auto"/>
                                    <w:bottom w:val="none" w:sz="0" w:space="0" w:color="auto"/>
                                    <w:right w:val="none" w:sz="0" w:space="0" w:color="auto"/>
                                  </w:divBdr>
                                  <w:divsChild>
                                    <w:div w:id="142545353">
                                      <w:marLeft w:val="0"/>
                                      <w:marRight w:val="0"/>
                                      <w:marTop w:val="0"/>
                                      <w:marBottom w:val="0"/>
                                      <w:divBdr>
                                        <w:top w:val="none" w:sz="0" w:space="0" w:color="auto"/>
                                        <w:left w:val="none" w:sz="0" w:space="0" w:color="auto"/>
                                        <w:bottom w:val="none" w:sz="0" w:space="0" w:color="auto"/>
                                        <w:right w:val="none" w:sz="0" w:space="0" w:color="auto"/>
                                      </w:divBdr>
                                      <w:divsChild>
                                        <w:div w:id="1471361965">
                                          <w:marLeft w:val="0"/>
                                          <w:marRight w:val="0"/>
                                          <w:marTop w:val="0"/>
                                          <w:marBottom w:val="0"/>
                                          <w:divBdr>
                                            <w:top w:val="none" w:sz="0" w:space="0" w:color="auto"/>
                                            <w:left w:val="none" w:sz="0" w:space="0" w:color="auto"/>
                                            <w:bottom w:val="none" w:sz="0" w:space="0" w:color="auto"/>
                                            <w:right w:val="none" w:sz="0" w:space="0" w:color="auto"/>
                                          </w:divBdr>
                                          <w:divsChild>
                                            <w:div w:id="1761484554">
                                              <w:marLeft w:val="0"/>
                                              <w:marRight w:val="0"/>
                                              <w:marTop w:val="0"/>
                                              <w:marBottom w:val="0"/>
                                              <w:divBdr>
                                                <w:top w:val="none" w:sz="0" w:space="0" w:color="auto"/>
                                                <w:left w:val="none" w:sz="0" w:space="0" w:color="auto"/>
                                                <w:bottom w:val="none" w:sz="0" w:space="0" w:color="auto"/>
                                                <w:right w:val="none" w:sz="0" w:space="0" w:color="auto"/>
                                              </w:divBdr>
                                            </w:div>
                                            <w:div w:id="1652905835">
                                              <w:marLeft w:val="0"/>
                                              <w:marRight w:val="0"/>
                                              <w:marTop w:val="0"/>
                                              <w:marBottom w:val="0"/>
                                              <w:divBdr>
                                                <w:top w:val="none" w:sz="0" w:space="0" w:color="auto"/>
                                                <w:left w:val="none" w:sz="0" w:space="0" w:color="auto"/>
                                                <w:bottom w:val="none" w:sz="0" w:space="0" w:color="auto"/>
                                                <w:right w:val="none" w:sz="0" w:space="0" w:color="auto"/>
                                              </w:divBdr>
                                              <w:divsChild>
                                                <w:div w:id="268203649">
                                                  <w:marLeft w:val="0"/>
                                                  <w:marRight w:val="300"/>
                                                  <w:marTop w:val="180"/>
                                                  <w:marBottom w:val="0"/>
                                                  <w:divBdr>
                                                    <w:top w:val="none" w:sz="0" w:space="0" w:color="auto"/>
                                                    <w:left w:val="none" w:sz="0" w:space="0" w:color="auto"/>
                                                    <w:bottom w:val="none" w:sz="0" w:space="0" w:color="auto"/>
                                                    <w:right w:val="none" w:sz="0" w:space="0" w:color="auto"/>
                                                  </w:divBdr>
                                                  <w:divsChild>
                                                    <w:div w:id="1721125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51575858">
                              <w:marLeft w:val="0"/>
                              <w:marRight w:val="0"/>
                              <w:marTop w:val="0"/>
                              <w:marBottom w:val="0"/>
                              <w:divBdr>
                                <w:top w:val="none" w:sz="0" w:space="0" w:color="auto"/>
                                <w:left w:val="none" w:sz="0" w:space="0" w:color="auto"/>
                                <w:bottom w:val="none" w:sz="0" w:space="0" w:color="auto"/>
                                <w:right w:val="none" w:sz="0" w:space="0" w:color="auto"/>
                              </w:divBdr>
                              <w:divsChild>
                                <w:div w:id="1573345892">
                                  <w:marLeft w:val="0"/>
                                  <w:marRight w:val="0"/>
                                  <w:marTop w:val="0"/>
                                  <w:marBottom w:val="0"/>
                                  <w:divBdr>
                                    <w:top w:val="none" w:sz="0" w:space="0" w:color="auto"/>
                                    <w:left w:val="none" w:sz="0" w:space="0" w:color="auto"/>
                                    <w:bottom w:val="none" w:sz="0" w:space="0" w:color="auto"/>
                                    <w:right w:val="none" w:sz="0" w:space="0" w:color="auto"/>
                                  </w:divBdr>
                                  <w:divsChild>
                                    <w:div w:id="1594433053">
                                      <w:marLeft w:val="0"/>
                                      <w:marRight w:val="0"/>
                                      <w:marTop w:val="0"/>
                                      <w:marBottom w:val="0"/>
                                      <w:divBdr>
                                        <w:top w:val="none" w:sz="0" w:space="0" w:color="auto"/>
                                        <w:left w:val="none" w:sz="0" w:space="0" w:color="auto"/>
                                        <w:bottom w:val="none" w:sz="0" w:space="0" w:color="auto"/>
                                        <w:right w:val="none" w:sz="0" w:space="0" w:color="auto"/>
                                      </w:divBdr>
                                      <w:divsChild>
                                        <w:div w:id="729689427">
                                          <w:marLeft w:val="0"/>
                                          <w:marRight w:val="0"/>
                                          <w:marTop w:val="0"/>
                                          <w:marBottom w:val="0"/>
                                          <w:divBdr>
                                            <w:top w:val="none" w:sz="0" w:space="0" w:color="auto"/>
                                            <w:left w:val="none" w:sz="0" w:space="0" w:color="auto"/>
                                            <w:bottom w:val="none" w:sz="0" w:space="0" w:color="auto"/>
                                            <w:right w:val="none" w:sz="0" w:space="0" w:color="auto"/>
                                          </w:divBdr>
                                          <w:divsChild>
                                            <w:div w:id="1816484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30313447">
                      <w:marLeft w:val="0"/>
                      <w:marRight w:val="0"/>
                      <w:marTop w:val="0"/>
                      <w:marBottom w:val="1080"/>
                      <w:divBdr>
                        <w:top w:val="none" w:sz="0" w:space="0" w:color="auto"/>
                        <w:left w:val="none" w:sz="0" w:space="0" w:color="auto"/>
                        <w:bottom w:val="none" w:sz="0" w:space="0" w:color="auto"/>
                        <w:right w:val="none" w:sz="0" w:space="0" w:color="auto"/>
                      </w:divBdr>
                    </w:div>
                  </w:divsChild>
                </w:div>
                <w:div w:id="56245179">
                  <w:marLeft w:val="0"/>
                  <w:marRight w:val="0"/>
                  <w:marTop w:val="0"/>
                  <w:marBottom w:val="0"/>
                  <w:divBdr>
                    <w:top w:val="none" w:sz="0" w:space="0" w:color="auto"/>
                    <w:left w:val="none" w:sz="0" w:space="0" w:color="auto"/>
                    <w:bottom w:val="none" w:sz="0" w:space="0" w:color="auto"/>
                    <w:right w:val="none" w:sz="0" w:space="0" w:color="auto"/>
                  </w:divBdr>
                  <w:divsChild>
                    <w:div w:id="984509664">
                      <w:marLeft w:val="465"/>
                      <w:marRight w:val="465"/>
                      <w:marTop w:val="0"/>
                      <w:marBottom w:val="0"/>
                      <w:divBdr>
                        <w:top w:val="none" w:sz="0" w:space="0" w:color="auto"/>
                        <w:left w:val="none" w:sz="0" w:space="0" w:color="auto"/>
                        <w:bottom w:val="none" w:sz="0" w:space="0" w:color="auto"/>
                        <w:right w:val="none" w:sz="0" w:space="0" w:color="auto"/>
                      </w:divBdr>
                      <w:divsChild>
                        <w:div w:id="1478762206">
                          <w:marLeft w:val="0"/>
                          <w:marRight w:val="0"/>
                          <w:marTop w:val="0"/>
                          <w:marBottom w:val="0"/>
                          <w:divBdr>
                            <w:top w:val="none" w:sz="0" w:space="0" w:color="auto"/>
                            <w:left w:val="none" w:sz="0" w:space="0" w:color="auto"/>
                            <w:bottom w:val="none" w:sz="0" w:space="0" w:color="auto"/>
                            <w:right w:val="none" w:sz="0" w:space="0" w:color="auto"/>
                          </w:divBdr>
                          <w:divsChild>
                            <w:div w:id="1300963259">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 w:id="1424645681">
                      <w:marLeft w:val="465"/>
                      <w:marRight w:val="465"/>
                      <w:marTop w:val="0"/>
                      <w:marBottom w:val="0"/>
                      <w:divBdr>
                        <w:top w:val="none" w:sz="0" w:space="0" w:color="auto"/>
                        <w:left w:val="none" w:sz="0" w:space="0" w:color="auto"/>
                        <w:bottom w:val="none" w:sz="0" w:space="0" w:color="auto"/>
                        <w:right w:val="none" w:sz="0" w:space="0" w:color="auto"/>
                      </w:divBdr>
                      <w:divsChild>
                        <w:div w:id="512037031">
                          <w:marLeft w:val="0"/>
                          <w:marRight w:val="0"/>
                          <w:marTop w:val="0"/>
                          <w:marBottom w:val="0"/>
                          <w:divBdr>
                            <w:top w:val="none" w:sz="0" w:space="0" w:color="auto"/>
                            <w:left w:val="none" w:sz="0" w:space="0" w:color="auto"/>
                            <w:bottom w:val="none" w:sz="0" w:space="0" w:color="auto"/>
                            <w:right w:val="none" w:sz="0" w:space="0" w:color="auto"/>
                          </w:divBdr>
                          <w:divsChild>
                            <w:div w:id="1248464467">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 w:id="308242529">
                      <w:marLeft w:val="465"/>
                      <w:marRight w:val="465"/>
                      <w:marTop w:val="0"/>
                      <w:marBottom w:val="0"/>
                      <w:divBdr>
                        <w:top w:val="none" w:sz="0" w:space="0" w:color="auto"/>
                        <w:left w:val="none" w:sz="0" w:space="0" w:color="auto"/>
                        <w:bottom w:val="none" w:sz="0" w:space="0" w:color="auto"/>
                        <w:right w:val="none" w:sz="0" w:space="0" w:color="auto"/>
                      </w:divBdr>
                      <w:divsChild>
                        <w:div w:id="1270432793">
                          <w:marLeft w:val="0"/>
                          <w:marRight w:val="0"/>
                          <w:marTop w:val="0"/>
                          <w:marBottom w:val="0"/>
                          <w:divBdr>
                            <w:top w:val="none" w:sz="0" w:space="0" w:color="auto"/>
                            <w:left w:val="none" w:sz="0" w:space="0" w:color="auto"/>
                            <w:bottom w:val="none" w:sz="0" w:space="0" w:color="auto"/>
                            <w:right w:val="none" w:sz="0" w:space="0" w:color="auto"/>
                          </w:divBdr>
                          <w:divsChild>
                            <w:div w:id="1923835076">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20496450">
      <w:bodyDiv w:val="1"/>
      <w:marLeft w:val="0"/>
      <w:marRight w:val="0"/>
      <w:marTop w:val="0"/>
      <w:marBottom w:val="0"/>
      <w:divBdr>
        <w:top w:val="none" w:sz="0" w:space="0" w:color="auto"/>
        <w:left w:val="none" w:sz="0" w:space="0" w:color="auto"/>
        <w:bottom w:val="none" w:sz="0" w:space="0" w:color="auto"/>
        <w:right w:val="none" w:sz="0" w:space="0" w:color="auto"/>
      </w:divBdr>
    </w:div>
    <w:div w:id="1320770272">
      <w:bodyDiv w:val="1"/>
      <w:marLeft w:val="0"/>
      <w:marRight w:val="0"/>
      <w:marTop w:val="0"/>
      <w:marBottom w:val="0"/>
      <w:divBdr>
        <w:top w:val="none" w:sz="0" w:space="0" w:color="auto"/>
        <w:left w:val="none" w:sz="0" w:space="0" w:color="auto"/>
        <w:bottom w:val="none" w:sz="0" w:space="0" w:color="auto"/>
        <w:right w:val="none" w:sz="0" w:space="0" w:color="auto"/>
      </w:divBdr>
    </w:div>
    <w:div w:id="1342202630">
      <w:bodyDiv w:val="1"/>
      <w:marLeft w:val="0"/>
      <w:marRight w:val="0"/>
      <w:marTop w:val="0"/>
      <w:marBottom w:val="0"/>
      <w:divBdr>
        <w:top w:val="none" w:sz="0" w:space="0" w:color="auto"/>
        <w:left w:val="none" w:sz="0" w:space="0" w:color="auto"/>
        <w:bottom w:val="none" w:sz="0" w:space="0" w:color="auto"/>
        <w:right w:val="none" w:sz="0" w:space="0" w:color="auto"/>
      </w:divBdr>
    </w:div>
    <w:div w:id="1359968758">
      <w:bodyDiv w:val="1"/>
      <w:marLeft w:val="0"/>
      <w:marRight w:val="0"/>
      <w:marTop w:val="0"/>
      <w:marBottom w:val="0"/>
      <w:divBdr>
        <w:top w:val="none" w:sz="0" w:space="0" w:color="auto"/>
        <w:left w:val="none" w:sz="0" w:space="0" w:color="auto"/>
        <w:bottom w:val="none" w:sz="0" w:space="0" w:color="auto"/>
        <w:right w:val="none" w:sz="0" w:space="0" w:color="auto"/>
      </w:divBdr>
      <w:divsChild>
        <w:div w:id="1820924478">
          <w:marLeft w:val="0"/>
          <w:marRight w:val="0"/>
          <w:marTop w:val="0"/>
          <w:marBottom w:val="0"/>
          <w:divBdr>
            <w:top w:val="none" w:sz="0" w:space="0" w:color="auto"/>
            <w:left w:val="none" w:sz="0" w:space="0" w:color="auto"/>
            <w:bottom w:val="none" w:sz="0" w:space="0" w:color="auto"/>
            <w:right w:val="none" w:sz="0" w:space="0" w:color="auto"/>
          </w:divBdr>
          <w:divsChild>
            <w:div w:id="217131564">
              <w:marLeft w:val="0"/>
              <w:marRight w:val="0"/>
              <w:marTop w:val="0"/>
              <w:marBottom w:val="0"/>
              <w:divBdr>
                <w:top w:val="none" w:sz="0" w:space="0" w:color="auto"/>
                <w:left w:val="none" w:sz="0" w:space="0" w:color="auto"/>
                <w:bottom w:val="none" w:sz="0" w:space="0" w:color="auto"/>
                <w:right w:val="none" w:sz="0" w:space="0" w:color="auto"/>
              </w:divBdr>
              <w:divsChild>
                <w:div w:id="1747417333">
                  <w:marLeft w:val="0"/>
                  <w:marRight w:val="0"/>
                  <w:marTop w:val="0"/>
                  <w:marBottom w:val="0"/>
                  <w:divBdr>
                    <w:top w:val="none" w:sz="0" w:space="0" w:color="auto"/>
                    <w:left w:val="none" w:sz="0" w:space="0" w:color="auto"/>
                    <w:bottom w:val="none" w:sz="0" w:space="0" w:color="auto"/>
                    <w:right w:val="none" w:sz="0" w:space="0" w:color="auto"/>
                  </w:divBdr>
                  <w:divsChild>
                    <w:div w:id="786898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7218769">
      <w:bodyDiv w:val="1"/>
      <w:marLeft w:val="0"/>
      <w:marRight w:val="0"/>
      <w:marTop w:val="0"/>
      <w:marBottom w:val="0"/>
      <w:divBdr>
        <w:top w:val="none" w:sz="0" w:space="0" w:color="auto"/>
        <w:left w:val="none" w:sz="0" w:space="0" w:color="auto"/>
        <w:bottom w:val="none" w:sz="0" w:space="0" w:color="auto"/>
        <w:right w:val="none" w:sz="0" w:space="0" w:color="auto"/>
      </w:divBdr>
    </w:div>
    <w:div w:id="1377582417">
      <w:bodyDiv w:val="1"/>
      <w:marLeft w:val="0"/>
      <w:marRight w:val="0"/>
      <w:marTop w:val="0"/>
      <w:marBottom w:val="0"/>
      <w:divBdr>
        <w:top w:val="none" w:sz="0" w:space="0" w:color="auto"/>
        <w:left w:val="none" w:sz="0" w:space="0" w:color="auto"/>
        <w:bottom w:val="none" w:sz="0" w:space="0" w:color="auto"/>
        <w:right w:val="none" w:sz="0" w:space="0" w:color="auto"/>
      </w:divBdr>
    </w:div>
    <w:div w:id="1405955005">
      <w:bodyDiv w:val="1"/>
      <w:marLeft w:val="0"/>
      <w:marRight w:val="0"/>
      <w:marTop w:val="0"/>
      <w:marBottom w:val="0"/>
      <w:divBdr>
        <w:top w:val="none" w:sz="0" w:space="0" w:color="auto"/>
        <w:left w:val="none" w:sz="0" w:space="0" w:color="auto"/>
        <w:bottom w:val="none" w:sz="0" w:space="0" w:color="auto"/>
        <w:right w:val="none" w:sz="0" w:space="0" w:color="auto"/>
      </w:divBdr>
      <w:divsChild>
        <w:div w:id="1595555259">
          <w:marLeft w:val="0"/>
          <w:marRight w:val="0"/>
          <w:marTop w:val="0"/>
          <w:marBottom w:val="0"/>
          <w:divBdr>
            <w:top w:val="none" w:sz="0" w:space="0" w:color="auto"/>
            <w:left w:val="none" w:sz="0" w:space="0" w:color="auto"/>
            <w:bottom w:val="none" w:sz="0" w:space="0" w:color="auto"/>
            <w:right w:val="none" w:sz="0" w:space="0" w:color="auto"/>
          </w:divBdr>
          <w:divsChild>
            <w:div w:id="319888915">
              <w:marLeft w:val="0"/>
              <w:marRight w:val="0"/>
              <w:marTop w:val="0"/>
              <w:marBottom w:val="0"/>
              <w:divBdr>
                <w:top w:val="none" w:sz="0" w:space="0" w:color="auto"/>
                <w:left w:val="none" w:sz="0" w:space="0" w:color="auto"/>
                <w:bottom w:val="none" w:sz="0" w:space="0" w:color="auto"/>
                <w:right w:val="none" w:sz="0" w:space="0" w:color="auto"/>
              </w:divBdr>
              <w:divsChild>
                <w:div w:id="659113309">
                  <w:marLeft w:val="0"/>
                  <w:marRight w:val="0"/>
                  <w:marTop w:val="0"/>
                  <w:marBottom w:val="0"/>
                  <w:divBdr>
                    <w:top w:val="none" w:sz="0" w:space="0" w:color="auto"/>
                    <w:left w:val="none" w:sz="0" w:space="0" w:color="auto"/>
                    <w:bottom w:val="none" w:sz="0" w:space="0" w:color="auto"/>
                    <w:right w:val="none" w:sz="0" w:space="0" w:color="auto"/>
                  </w:divBdr>
                  <w:divsChild>
                    <w:div w:id="926888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9574297">
      <w:bodyDiv w:val="1"/>
      <w:marLeft w:val="0"/>
      <w:marRight w:val="0"/>
      <w:marTop w:val="0"/>
      <w:marBottom w:val="0"/>
      <w:divBdr>
        <w:top w:val="none" w:sz="0" w:space="0" w:color="auto"/>
        <w:left w:val="none" w:sz="0" w:space="0" w:color="auto"/>
        <w:bottom w:val="none" w:sz="0" w:space="0" w:color="auto"/>
        <w:right w:val="none" w:sz="0" w:space="0" w:color="auto"/>
      </w:divBdr>
    </w:div>
    <w:div w:id="1411075666">
      <w:bodyDiv w:val="1"/>
      <w:marLeft w:val="0"/>
      <w:marRight w:val="0"/>
      <w:marTop w:val="0"/>
      <w:marBottom w:val="0"/>
      <w:divBdr>
        <w:top w:val="none" w:sz="0" w:space="0" w:color="auto"/>
        <w:left w:val="none" w:sz="0" w:space="0" w:color="auto"/>
        <w:bottom w:val="none" w:sz="0" w:space="0" w:color="auto"/>
        <w:right w:val="none" w:sz="0" w:space="0" w:color="auto"/>
      </w:divBdr>
    </w:div>
    <w:div w:id="1426026413">
      <w:bodyDiv w:val="1"/>
      <w:marLeft w:val="0"/>
      <w:marRight w:val="0"/>
      <w:marTop w:val="0"/>
      <w:marBottom w:val="0"/>
      <w:divBdr>
        <w:top w:val="none" w:sz="0" w:space="0" w:color="auto"/>
        <w:left w:val="none" w:sz="0" w:space="0" w:color="auto"/>
        <w:bottom w:val="none" w:sz="0" w:space="0" w:color="auto"/>
        <w:right w:val="none" w:sz="0" w:space="0" w:color="auto"/>
      </w:divBdr>
    </w:div>
    <w:div w:id="1432046720">
      <w:bodyDiv w:val="1"/>
      <w:marLeft w:val="0"/>
      <w:marRight w:val="0"/>
      <w:marTop w:val="0"/>
      <w:marBottom w:val="0"/>
      <w:divBdr>
        <w:top w:val="none" w:sz="0" w:space="0" w:color="auto"/>
        <w:left w:val="none" w:sz="0" w:space="0" w:color="auto"/>
        <w:bottom w:val="none" w:sz="0" w:space="0" w:color="auto"/>
        <w:right w:val="none" w:sz="0" w:space="0" w:color="auto"/>
      </w:divBdr>
    </w:div>
    <w:div w:id="1437486270">
      <w:bodyDiv w:val="1"/>
      <w:marLeft w:val="0"/>
      <w:marRight w:val="0"/>
      <w:marTop w:val="0"/>
      <w:marBottom w:val="0"/>
      <w:divBdr>
        <w:top w:val="none" w:sz="0" w:space="0" w:color="auto"/>
        <w:left w:val="none" w:sz="0" w:space="0" w:color="auto"/>
        <w:bottom w:val="none" w:sz="0" w:space="0" w:color="auto"/>
        <w:right w:val="none" w:sz="0" w:space="0" w:color="auto"/>
      </w:divBdr>
    </w:div>
    <w:div w:id="1440485338">
      <w:bodyDiv w:val="1"/>
      <w:marLeft w:val="0"/>
      <w:marRight w:val="0"/>
      <w:marTop w:val="0"/>
      <w:marBottom w:val="0"/>
      <w:divBdr>
        <w:top w:val="none" w:sz="0" w:space="0" w:color="auto"/>
        <w:left w:val="none" w:sz="0" w:space="0" w:color="auto"/>
        <w:bottom w:val="none" w:sz="0" w:space="0" w:color="auto"/>
        <w:right w:val="none" w:sz="0" w:space="0" w:color="auto"/>
      </w:divBdr>
      <w:divsChild>
        <w:div w:id="103354191">
          <w:marLeft w:val="0"/>
          <w:marRight w:val="0"/>
          <w:marTop w:val="0"/>
          <w:marBottom w:val="0"/>
          <w:divBdr>
            <w:top w:val="none" w:sz="0" w:space="0" w:color="auto"/>
            <w:left w:val="none" w:sz="0" w:space="0" w:color="auto"/>
            <w:bottom w:val="none" w:sz="0" w:space="0" w:color="auto"/>
            <w:right w:val="none" w:sz="0" w:space="0" w:color="auto"/>
          </w:divBdr>
          <w:divsChild>
            <w:div w:id="1837302087">
              <w:marLeft w:val="0"/>
              <w:marRight w:val="0"/>
              <w:marTop w:val="0"/>
              <w:marBottom w:val="0"/>
              <w:divBdr>
                <w:top w:val="none" w:sz="0" w:space="0" w:color="auto"/>
                <w:left w:val="none" w:sz="0" w:space="0" w:color="auto"/>
                <w:bottom w:val="none" w:sz="0" w:space="0" w:color="auto"/>
                <w:right w:val="none" w:sz="0" w:space="0" w:color="auto"/>
              </w:divBdr>
              <w:divsChild>
                <w:div w:id="1383670579">
                  <w:marLeft w:val="0"/>
                  <w:marRight w:val="0"/>
                  <w:marTop w:val="0"/>
                  <w:marBottom w:val="0"/>
                  <w:divBdr>
                    <w:top w:val="none" w:sz="0" w:space="0" w:color="auto"/>
                    <w:left w:val="none" w:sz="0" w:space="0" w:color="auto"/>
                    <w:bottom w:val="none" w:sz="0" w:space="0" w:color="auto"/>
                    <w:right w:val="none" w:sz="0" w:space="0" w:color="auto"/>
                  </w:divBdr>
                  <w:divsChild>
                    <w:div w:id="2027707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1953042">
      <w:bodyDiv w:val="1"/>
      <w:marLeft w:val="0"/>
      <w:marRight w:val="0"/>
      <w:marTop w:val="0"/>
      <w:marBottom w:val="0"/>
      <w:divBdr>
        <w:top w:val="none" w:sz="0" w:space="0" w:color="auto"/>
        <w:left w:val="none" w:sz="0" w:space="0" w:color="auto"/>
        <w:bottom w:val="none" w:sz="0" w:space="0" w:color="auto"/>
        <w:right w:val="none" w:sz="0" w:space="0" w:color="auto"/>
      </w:divBdr>
    </w:div>
    <w:div w:id="1461336643">
      <w:bodyDiv w:val="1"/>
      <w:marLeft w:val="0"/>
      <w:marRight w:val="0"/>
      <w:marTop w:val="0"/>
      <w:marBottom w:val="0"/>
      <w:divBdr>
        <w:top w:val="none" w:sz="0" w:space="0" w:color="auto"/>
        <w:left w:val="none" w:sz="0" w:space="0" w:color="auto"/>
        <w:bottom w:val="none" w:sz="0" w:space="0" w:color="auto"/>
        <w:right w:val="none" w:sz="0" w:space="0" w:color="auto"/>
      </w:divBdr>
    </w:div>
    <w:div w:id="1510177767">
      <w:bodyDiv w:val="1"/>
      <w:marLeft w:val="0"/>
      <w:marRight w:val="0"/>
      <w:marTop w:val="0"/>
      <w:marBottom w:val="0"/>
      <w:divBdr>
        <w:top w:val="none" w:sz="0" w:space="0" w:color="auto"/>
        <w:left w:val="none" w:sz="0" w:space="0" w:color="auto"/>
        <w:bottom w:val="none" w:sz="0" w:space="0" w:color="auto"/>
        <w:right w:val="none" w:sz="0" w:space="0" w:color="auto"/>
      </w:divBdr>
    </w:div>
    <w:div w:id="1511723621">
      <w:bodyDiv w:val="1"/>
      <w:marLeft w:val="0"/>
      <w:marRight w:val="0"/>
      <w:marTop w:val="0"/>
      <w:marBottom w:val="0"/>
      <w:divBdr>
        <w:top w:val="none" w:sz="0" w:space="0" w:color="auto"/>
        <w:left w:val="none" w:sz="0" w:space="0" w:color="auto"/>
        <w:bottom w:val="none" w:sz="0" w:space="0" w:color="auto"/>
        <w:right w:val="none" w:sz="0" w:space="0" w:color="auto"/>
      </w:divBdr>
    </w:div>
    <w:div w:id="1516110836">
      <w:bodyDiv w:val="1"/>
      <w:marLeft w:val="0"/>
      <w:marRight w:val="0"/>
      <w:marTop w:val="0"/>
      <w:marBottom w:val="0"/>
      <w:divBdr>
        <w:top w:val="none" w:sz="0" w:space="0" w:color="auto"/>
        <w:left w:val="none" w:sz="0" w:space="0" w:color="auto"/>
        <w:bottom w:val="none" w:sz="0" w:space="0" w:color="auto"/>
        <w:right w:val="none" w:sz="0" w:space="0" w:color="auto"/>
      </w:divBdr>
    </w:div>
    <w:div w:id="1518688016">
      <w:bodyDiv w:val="1"/>
      <w:marLeft w:val="0"/>
      <w:marRight w:val="0"/>
      <w:marTop w:val="0"/>
      <w:marBottom w:val="0"/>
      <w:divBdr>
        <w:top w:val="none" w:sz="0" w:space="0" w:color="auto"/>
        <w:left w:val="none" w:sz="0" w:space="0" w:color="auto"/>
        <w:bottom w:val="none" w:sz="0" w:space="0" w:color="auto"/>
        <w:right w:val="none" w:sz="0" w:space="0" w:color="auto"/>
      </w:divBdr>
      <w:divsChild>
        <w:div w:id="747308135">
          <w:marLeft w:val="0"/>
          <w:marRight w:val="0"/>
          <w:marTop w:val="0"/>
          <w:marBottom w:val="0"/>
          <w:divBdr>
            <w:top w:val="none" w:sz="0" w:space="0" w:color="auto"/>
            <w:left w:val="none" w:sz="0" w:space="0" w:color="auto"/>
            <w:bottom w:val="none" w:sz="0" w:space="0" w:color="auto"/>
            <w:right w:val="none" w:sz="0" w:space="0" w:color="auto"/>
          </w:divBdr>
          <w:divsChild>
            <w:div w:id="1515922983">
              <w:marLeft w:val="0"/>
              <w:marRight w:val="0"/>
              <w:marTop w:val="0"/>
              <w:marBottom w:val="0"/>
              <w:divBdr>
                <w:top w:val="none" w:sz="0" w:space="0" w:color="auto"/>
                <w:left w:val="none" w:sz="0" w:space="0" w:color="auto"/>
                <w:bottom w:val="none" w:sz="0" w:space="0" w:color="auto"/>
                <w:right w:val="none" w:sz="0" w:space="0" w:color="auto"/>
              </w:divBdr>
              <w:divsChild>
                <w:div w:id="63727365">
                  <w:marLeft w:val="0"/>
                  <w:marRight w:val="0"/>
                  <w:marTop w:val="0"/>
                  <w:marBottom w:val="0"/>
                  <w:divBdr>
                    <w:top w:val="none" w:sz="0" w:space="0" w:color="auto"/>
                    <w:left w:val="none" w:sz="0" w:space="0" w:color="auto"/>
                    <w:bottom w:val="none" w:sz="0" w:space="0" w:color="auto"/>
                    <w:right w:val="none" w:sz="0" w:space="0" w:color="auto"/>
                  </w:divBdr>
                  <w:divsChild>
                    <w:div w:id="1090616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6601023">
      <w:bodyDiv w:val="1"/>
      <w:marLeft w:val="0"/>
      <w:marRight w:val="0"/>
      <w:marTop w:val="0"/>
      <w:marBottom w:val="0"/>
      <w:divBdr>
        <w:top w:val="none" w:sz="0" w:space="0" w:color="auto"/>
        <w:left w:val="none" w:sz="0" w:space="0" w:color="auto"/>
        <w:bottom w:val="none" w:sz="0" w:space="0" w:color="auto"/>
        <w:right w:val="none" w:sz="0" w:space="0" w:color="auto"/>
      </w:divBdr>
    </w:div>
    <w:div w:id="1527017304">
      <w:bodyDiv w:val="1"/>
      <w:marLeft w:val="0"/>
      <w:marRight w:val="0"/>
      <w:marTop w:val="0"/>
      <w:marBottom w:val="0"/>
      <w:divBdr>
        <w:top w:val="none" w:sz="0" w:space="0" w:color="auto"/>
        <w:left w:val="none" w:sz="0" w:space="0" w:color="auto"/>
        <w:bottom w:val="none" w:sz="0" w:space="0" w:color="auto"/>
        <w:right w:val="none" w:sz="0" w:space="0" w:color="auto"/>
      </w:divBdr>
    </w:div>
    <w:div w:id="1553805196">
      <w:bodyDiv w:val="1"/>
      <w:marLeft w:val="0"/>
      <w:marRight w:val="0"/>
      <w:marTop w:val="0"/>
      <w:marBottom w:val="0"/>
      <w:divBdr>
        <w:top w:val="none" w:sz="0" w:space="0" w:color="auto"/>
        <w:left w:val="none" w:sz="0" w:space="0" w:color="auto"/>
        <w:bottom w:val="none" w:sz="0" w:space="0" w:color="auto"/>
        <w:right w:val="none" w:sz="0" w:space="0" w:color="auto"/>
      </w:divBdr>
    </w:div>
    <w:div w:id="1554851287">
      <w:bodyDiv w:val="1"/>
      <w:marLeft w:val="0"/>
      <w:marRight w:val="0"/>
      <w:marTop w:val="0"/>
      <w:marBottom w:val="0"/>
      <w:divBdr>
        <w:top w:val="none" w:sz="0" w:space="0" w:color="auto"/>
        <w:left w:val="none" w:sz="0" w:space="0" w:color="auto"/>
        <w:bottom w:val="none" w:sz="0" w:space="0" w:color="auto"/>
        <w:right w:val="none" w:sz="0" w:space="0" w:color="auto"/>
      </w:divBdr>
    </w:div>
    <w:div w:id="1557622406">
      <w:bodyDiv w:val="1"/>
      <w:marLeft w:val="0"/>
      <w:marRight w:val="0"/>
      <w:marTop w:val="0"/>
      <w:marBottom w:val="0"/>
      <w:divBdr>
        <w:top w:val="none" w:sz="0" w:space="0" w:color="auto"/>
        <w:left w:val="none" w:sz="0" w:space="0" w:color="auto"/>
        <w:bottom w:val="none" w:sz="0" w:space="0" w:color="auto"/>
        <w:right w:val="none" w:sz="0" w:space="0" w:color="auto"/>
      </w:divBdr>
    </w:div>
    <w:div w:id="1566838983">
      <w:bodyDiv w:val="1"/>
      <w:marLeft w:val="0"/>
      <w:marRight w:val="0"/>
      <w:marTop w:val="0"/>
      <w:marBottom w:val="0"/>
      <w:divBdr>
        <w:top w:val="none" w:sz="0" w:space="0" w:color="auto"/>
        <w:left w:val="none" w:sz="0" w:space="0" w:color="auto"/>
        <w:bottom w:val="none" w:sz="0" w:space="0" w:color="auto"/>
        <w:right w:val="none" w:sz="0" w:space="0" w:color="auto"/>
      </w:divBdr>
    </w:div>
    <w:div w:id="1575041889">
      <w:bodyDiv w:val="1"/>
      <w:marLeft w:val="0"/>
      <w:marRight w:val="0"/>
      <w:marTop w:val="0"/>
      <w:marBottom w:val="0"/>
      <w:divBdr>
        <w:top w:val="none" w:sz="0" w:space="0" w:color="auto"/>
        <w:left w:val="none" w:sz="0" w:space="0" w:color="auto"/>
        <w:bottom w:val="none" w:sz="0" w:space="0" w:color="auto"/>
        <w:right w:val="none" w:sz="0" w:space="0" w:color="auto"/>
      </w:divBdr>
    </w:div>
    <w:div w:id="1598247369">
      <w:bodyDiv w:val="1"/>
      <w:marLeft w:val="0"/>
      <w:marRight w:val="0"/>
      <w:marTop w:val="0"/>
      <w:marBottom w:val="0"/>
      <w:divBdr>
        <w:top w:val="none" w:sz="0" w:space="0" w:color="auto"/>
        <w:left w:val="none" w:sz="0" w:space="0" w:color="auto"/>
        <w:bottom w:val="none" w:sz="0" w:space="0" w:color="auto"/>
        <w:right w:val="none" w:sz="0" w:space="0" w:color="auto"/>
      </w:divBdr>
    </w:div>
    <w:div w:id="1616399427">
      <w:bodyDiv w:val="1"/>
      <w:marLeft w:val="0"/>
      <w:marRight w:val="0"/>
      <w:marTop w:val="0"/>
      <w:marBottom w:val="0"/>
      <w:divBdr>
        <w:top w:val="none" w:sz="0" w:space="0" w:color="auto"/>
        <w:left w:val="none" w:sz="0" w:space="0" w:color="auto"/>
        <w:bottom w:val="none" w:sz="0" w:space="0" w:color="auto"/>
        <w:right w:val="none" w:sz="0" w:space="0" w:color="auto"/>
      </w:divBdr>
    </w:div>
    <w:div w:id="1625846630">
      <w:bodyDiv w:val="1"/>
      <w:marLeft w:val="0"/>
      <w:marRight w:val="0"/>
      <w:marTop w:val="0"/>
      <w:marBottom w:val="0"/>
      <w:divBdr>
        <w:top w:val="none" w:sz="0" w:space="0" w:color="auto"/>
        <w:left w:val="none" w:sz="0" w:space="0" w:color="auto"/>
        <w:bottom w:val="none" w:sz="0" w:space="0" w:color="auto"/>
        <w:right w:val="none" w:sz="0" w:space="0" w:color="auto"/>
      </w:divBdr>
      <w:divsChild>
        <w:div w:id="1714427908">
          <w:marLeft w:val="0"/>
          <w:marRight w:val="0"/>
          <w:marTop w:val="0"/>
          <w:marBottom w:val="0"/>
          <w:divBdr>
            <w:top w:val="none" w:sz="0" w:space="0" w:color="auto"/>
            <w:left w:val="none" w:sz="0" w:space="0" w:color="auto"/>
            <w:bottom w:val="none" w:sz="0" w:space="0" w:color="auto"/>
            <w:right w:val="none" w:sz="0" w:space="0" w:color="auto"/>
          </w:divBdr>
          <w:divsChild>
            <w:div w:id="1625765474">
              <w:marLeft w:val="0"/>
              <w:marRight w:val="0"/>
              <w:marTop w:val="0"/>
              <w:marBottom w:val="0"/>
              <w:divBdr>
                <w:top w:val="none" w:sz="0" w:space="0" w:color="auto"/>
                <w:left w:val="none" w:sz="0" w:space="0" w:color="auto"/>
                <w:bottom w:val="none" w:sz="0" w:space="0" w:color="auto"/>
                <w:right w:val="none" w:sz="0" w:space="0" w:color="auto"/>
              </w:divBdr>
              <w:divsChild>
                <w:div w:id="847135918">
                  <w:marLeft w:val="0"/>
                  <w:marRight w:val="0"/>
                  <w:marTop w:val="0"/>
                  <w:marBottom w:val="0"/>
                  <w:divBdr>
                    <w:top w:val="none" w:sz="0" w:space="0" w:color="auto"/>
                    <w:left w:val="none" w:sz="0" w:space="0" w:color="auto"/>
                    <w:bottom w:val="none" w:sz="0" w:space="0" w:color="auto"/>
                    <w:right w:val="none" w:sz="0" w:space="0" w:color="auto"/>
                  </w:divBdr>
                  <w:divsChild>
                    <w:div w:id="1697190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0546034">
      <w:bodyDiv w:val="1"/>
      <w:marLeft w:val="0"/>
      <w:marRight w:val="0"/>
      <w:marTop w:val="0"/>
      <w:marBottom w:val="0"/>
      <w:divBdr>
        <w:top w:val="none" w:sz="0" w:space="0" w:color="auto"/>
        <w:left w:val="none" w:sz="0" w:space="0" w:color="auto"/>
        <w:bottom w:val="none" w:sz="0" w:space="0" w:color="auto"/>
        <w:right w:val="none" w:sz="0" w:space="0" w:color="auto"/>
      </w:divBdr>
    </w:div>
    <w:div w:id="1637374359">
      <w:bodyDiv w:val="1"/>
      <w:marLeft w:val="0"/>
      <w:marRight w:val="0"/>
      <w:marTop w:val="0"/>
      <w:marBottom w:val="0"/>
      <w:divBdr>
        <w:top w:val="none" w:sz="0" w:space="0" w:color="auto"/>
        <w:left w:val="none" w:sz="0" w:space="0" w:color="auto"/>
        <w:bottom w:val="none" w:sz="0" w:space="0" w:color="auto"/>
        <w:right w:val="none" w:sz="0" w:space="0" w:color="auto"/>
      </w:divBdr>
    </w:div>
    <w:div w:id="1643577715">
      <w:bodyDiv w:val="1"/>
      <w:marLeft w:val="0"/>
      <w:marRight w:val="0"/>
      <w:marTop w:val="0"/>
      <w:marBottom w:val="0"/>
      <w:divBdr>
        <w:top w:val="none" w:sz="0" w:space="0" w:color="auto"/>
        <w:left w:val="none" w:sz="0" w:space="0" w:color="auto"/>
        <w:bottom w:val="none" w:sz="0" w:space="0" w:color="auto"/>
        <w:right w:val="none" w:sz="0" w:space="0" w:color="auto"/>
      </w:divBdr>
      <w:divsChild>
        <w:div w:id="521360572">
          <w:marLeft w:val="0"/>
          <w:marRight w:val="0"/>
          <w:marTop w:val="0"/>
          <w:marBottom w:val="0"/>
          <w:divBdr>
            <w:top w:val="none" w:sz="0" w:space="0" w:color="auto"/>
            <w:left w:val="none" w:sz="0" w:space="0" w:color="auto"/>
            <w:bottom w:val="none" w:sz="0" w:space="0" w:color="auto"/>
            <w:right w:val="none" w:sz="0" w:space="0" w:color="auto"/>
          </w:divBdr>
          <w:divsChild>
            <w:div w:id="366951749">
              <w:marLeft w:val="0"/>
              <w:marRight w:val="0"/>
              <w:marTop w:val="0"/>
              <w:marBottom w:val="0"/>
              <w:divBdr>
                <w:top w:val="none" w:sz="0" w:space="0" w:color="auto"/>
                <w:left w:val="none" w:sz="0" w:space="0" w:color="auto"/>
                <w:bottom w:val="none" w:sz="0" w:space="0" w:color="auto"/>
                <w:right w:val="none" w:sz="0" w:space="0" w:color="auto"/>
              </w:divBdr>
              <w:divsChild>
                <w:div w:id="811948019">
                  <w:marLeft w:val="0"/>
                  <w:marRight w:val="0"/>
                  <w:marTop w:val="0"/>
                  <w:marBottom w:val="0"/>
                  <w:divBdr>
                    <w:top w:val="none" w:sz="0" w:space="0" w:color="auto"/>
                    <w:left w:val="none" w:sz="0" w:space="0" w:color="auto"/>
                    <w:bottom w:val="none" w:sz="0" w:space="0" w:color="auto"/>
                    <w:right w:val="none" w:sz="0" w:space="0" w:color="auto"/>
                  </w:divBdr>
                  <w:divsChild>
                    <w:div w:id="1651790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5543796">
      <w:bodyDiv w:val="1"/>
      <w:marLeft w:val="0"/>
      <w:marRight w:val="0"/>
      <w:marTop w:val="0"/>
      <w:marBottom w:val="0"/>
      <w:divBdr>
        <w:top w:val="none" w:sz="0" w:space="0" w:color="auto"/>
        <w:left w:val="none" w:sz="0" w:space="0" w:color="auto"/>
        <w:bottom w:val="none" w:sz="0" w:space="0" w:color="auto"/>
        <w:right w:val="none" w:sz="0" w:space="0" w:color="auto"/>
      </w:divBdr>
      <w:divsChild>
        <w:div w:id="1167669097">
          <w:marLeft w:val="0"/>
          <w:marRight w:val="0"/>
          <w:marTop w:val="0"/>
          <w:marBottom w:val="0"/>
          <w:divBdr>
            <w:top w:val="none" w:sz="0" w:space="0" w:color="auto"/>
            <w:left w:val="none" w:sz="0" w:space="0" w:color="auto"/>
            <w:bottom w:val="none" w:sz="0" w:space="0" w:color="auto"/>
            <w:right w:val="none" w:sz="0" w:space="0" w:color="auto"/>
          </w:divBdr>
          <w:divsChild>
            <w:div w:id="237905808">
              <w:marLeft w:val="0"/>
              <w:marRight w:val="0"/>
              <w:marTop w:val="0"/>
              <w:marBottom w:val="0"/>
              <w:divBdr>
                <w:top w:val="none" w:sz="0" w:space="0" w:color="auto"/>
                <w:left w:val="none" w:sz="0" w:space="0" w:color="auto"/>
                <w:bottom w:val="none" w:sz="0" w:space="0" w:color="auto"/>
                <w:right w:val="none" w:sz="0" w:space="0" w:color="auto"/>
              </w:divBdr>
              <w:divsChild>
                <w:div w:id="1367867963">
                  <w:marLeft w:val="0"/>
                  <w:marRight w:val="0"/>
                  <w:marTop w:val="0"/>
                  <w:marBottom w:val="0"/>
                  <w:divBdr>
                    <w:top w:val="none" w:sz="0" w:space="0" w:color="auto"/>
                    <w:left w:val="none" w:sz="0" w:space="0" w:color="auto"/>
                    <w:bottom w:val="none" w:sz="0" w:space="0" w:color="auto"/>
                    <w:right w:val="none" w:sz="0" w:space="0" w:color="auto"/>
                  </w:divBdr>
                  <w:divsChild>
                    <w:div w:id="134034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5061520">
      <w:bodyDiv w:val="1"/>
      <w:marLeft w:val="0"/>
      <w:marRight w:val="0"/>
      <w:marTop w:val="0"/>
      <w:marBottom w:val="0"/>
      <w:divBdr>
        <w:top w:val="none" w:sz="0" w:space="0" w:color="auto"/>
        <w:left w:val="none" w:sz="0" w:space="0" w:color="auto"/>
        <w:bottom w:val="none" w:sz="0" w:space="0" w:color="auto"/>
        <w:right w:val="none" w:sz="0" w:space="0" w:color="auto"/>
      </w:divBdr>
    </w:div>
    <w:div w:id="1660421999">
      <w:bodyDiv w:val="1"/>
      <w:marLeft w:val="0"/>
      <w:marRight w:val="0"/>
      <w:marTop w:val="0"/>
      <w:marBottom w:val="0"/>
      <w:divBdr>
        <w:top w:val="none" w:sz="0" w:space="0" w:color="auto"/>
        <w:left w:val="none" w:sz="0" w:space="0" w:color="auto"/>
        <w:bottom w:val="none" w:sz="0" w:space="0" w:color="auto"/>
        <w:right w:val="none" w:sz="0" w:space="0" w:color="auto"/>
      </w:divBdr>
    </w:div>
    <w:div w:id="1665355395">
      <w:bodyDiv w:val="1"/>
      <w:marLeft w:val="0"/>
      <w:marRight w:val="0"/>
      <w:marTop w:val="0"/>
      <w:marBottom w:val="0"/>
      <w:divBdr>
        <w:top w:val="none" w:sz="0" w:space="0" w:color="auto"/>
        <w:left w:val="none" w:sz="0" w:space="0" w:color="auto"/>
        <w:bottom w:val="none" w:sz="0" w:space="0" w:color="auto"/>
        <w:right w:val="none" w:sz="0" w:space="0" w:color="auto"/>
      </w:divBdr>
    </w:div>
    <w:div w:id="1673335364">
      <w:bodyDiv w:val="1"/>
      <w:marLeft w:val="0"/>
      <w:marRight w:val="0"/>
      <w:marTop w:val="0"/>
      <w:marBottom w:val="0"/>
      <w:divBdr>
        <w:top w:val="none" w:sz="0" w:space="0" w:color="auto"/>
        <w:left w:val="none" w:sz="0" w:space="0" w:color="auto"/>
        <w:bottom w:val="none" w:sz="0" w:space="0" w:color="auto"/>
        <w:right w:val="none" w:sz="0" w:space="0" w:color="auto"/>
      </w:divBdr>
    </w:div>
    <w:div w:id="1673606221">
      <w:bodyDiv w:val="1"/>
      <w:marLeft w:val="0"/>
      <w:marRight w:val="0"/>
      <w:marTop w:val="0"/>
      <w:marBottom w:val="0"/>
      <w:divBdr>
        <w:top w:val="none" w:sz="0" w:space="0" w:color="auto"/>
        <w:left w:val="none" w:sz="0" w:space="0" w:color="auto"/>
        <w:bottom w:val="none" w:sz="0" w:space="0" w:color="auto"/>
        <w:right w:val="none" w:sz="0" w:space="0" w:color="auto"/>
      </w:divBdr>
    </w:div>
    <w:div w:id="1694040722">
      <w:bodyDiv w:val="1"/>
      <w:marLeft w:val="0"/>
      <w:marRight w:val="0"/>
      <w:marTop w:val="0"/>
      <w:marBottom w:val="0"/>
      <w:divBdr>
        <w:top w:val="none" w:sz="0" w:space="0" w:color="auto"/>
        <w:left w:val="none" w:sz="0" w:space="0" w:color="auto"/>
        <w:bottom w:val="none" w:sz="0" w:space="0" w:color="auto"/>
        <w:right w:val="none" w:sz="0" w:space="0" w:color="auto"/>
      </w:divBdr>
    </w:div>
    <w:div w:id="1715886430">
      <w:bodyDiv w:val="1"/>
      <w:marLeft w:val="0"/>
      <w:marRight w:val="0"/>
      <w:marTop w:val="0"/>
      <w:marBottom w:val="0"/>
      <w:divBdr>
        <w:top w:val="none" w:sz="0" w:space="0" w:color="auto"/>
        <w:left w:val="none" w:sz="0" w:space="0" w:color="auto"/>
        <w:bottom w:val="none" w:sz="0" w:space="0" w:color="auto"/>
        <w:right w:val="none" w:sz="0" w:space="0" w:color="auto"/>
      </w:divBdr>
      <w:divsChild>
        <w:div w:id="375551270">
          <w:marLeft w:val="0"/>
          <w:marRight w:val="0"/>
          <w:marTop w:val="0"/>
          <w:marBottom w:val="0"/>
          <w:divBdr>
            <w:top w:val="none" w:sz="0" w:space="0" w:color="auto"/>
            <w:left w:val="none" w:sz="0" w:space="0" w:color="auto"/>
            <w:bottom w:val="none" w:sz="0" w:space="0" w:color="auto"/>
            <w:right w:val="none" w:sz="0" w:space="0" w:color="auto"/>
          </w:divBdr>
          <w:divsChild>
            <w:div w:id="285161323">
              <w:marLeft w:val="0"/>
              <w:marRight w:val="0"/>
              <w:marTop w:val="0"/>
              <w:marBottom w:val="0"/>
              <w:divBdr>
                <w:top w:val="none" w:sz="0" w:space="0" w:color="auto"/>
                <w:left w:val="none" w:sz="0" w:space="0" w:color="auto"/>
                <w:bottom w:val="none" w:sz="0" w:space="0" w:color="auto"/>
                <w:right w:val="none" w:sz="0" w:space="0" w:color="auto"/>
              </w:divBdr>
              <w:divsChild>
                <w:div w:id="1408065460">
                  <w:marLeft w:val="0"/>
                  <w:marRight w:val="0"/>
                  <w:marTop w:val="0"/>
                  <w:marBottom w:val="0"/>
                  <w:divBdr>
                    <w:top w:val="none" w:sz="0" w:space="0" w:color="auto"/>
                    <w:left w:val="none" w:sz="0" w:space="0" w:color="auto"/>
                    <w:bottom w:val="none" w:sz="0" w:space="0" w:color="auto"/>
                    <w:right w:val="none" w:sz="0" w:space="0" w:color="auto"/>
                  </w:divBdr>
                  <w:divsChild>
                    <w:div w:id="2008483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1977905">
      <w:bodyDiv w:val="1"/>
      <w:marLeft w:val="0"/>
      <w:marRight w:val="0"/>
      <w:marTop w:val="0"/>
      <w:marBottom w:val="0"/>
      <w:divBdr>
        <w:top w:val="none" w:sz="0" w:space="0" w:color="auto"/>
        <w:left w:val="none" w:sz="0" w:space="0" w:color="auto"/>
        <w:bottom w:val="none" w:sz="0" w:space="0" w:color="auto"/>
        <w:right w:val="none" w:sz="0" w:space="0" w:color="auto"/>
      </w:divBdr>
      <w:divsChild>
        <w:div w:id="1903714510">
          <w:marLeft w:val="0"/>
          <w:marRight w:val="0"/>
          <w:marTop w:val="0"/>
          <w:marBottom w:val="0"/>
          <w:divBdr>
            <w:top w:val="none" w:sz="0" w:space="0" w:color="auto"/>
            <w:left w:val="none" w:sz="0" w:space="0" w:color="auto"/>
            <w:bottom w:val="none" w:sz="0" w:space="0" w:color="auto"/>
            <w:right w:val="none" w:sz="0" w:space="0" w:color="auto"/>
          </w:divBdr>
          <w:divsChild>
            <w:div w:id="2067752029">
              <w:marLeft w:val="0"/>
              <w:marRight w:val="0"/>
              <w:marTop w:val="0"/>
              <w:marBottom w:val="0"/>
              <w:divBdr>
                <w:top w:val="none" w:sz="0" w:space="0" w:color="auto"/>
                <w:left w:val="none" w:sz="0" w:space="0" w:color="auto"/>
                <w:bottom w:val="none" w:sz="0" w:space="0" w:color="auto"/>
                <w:right w:val="none" w:sz="0" w:space="0" w:color="auto"/>
              </w:divBdr>
              <w:divsChild>
                <w:div w:id="1399985820">
                  <w:marLeft w:val="0"/>
                  <w:marRight w:val="0"/>
                  <w:marTop w:val="0"/>
                  <w:marBottom w:val="0"/>
                  <w:divBdr>
                    <w:top w:val="none" w:sz="0" w:space="0" w:color="auto"/>
                    <w:left w:val="none" w:sz="0" w:space="0" w:color="auto"/>
                    <w:bottom w:val="none" w:sz="0" w:space="0" w:color="auto"/>
                    <w:right w:val="none" w:sz="0" w:space="0" w:color="auto"/>
                  </w:divBdr>
                  <w:divsChild>
                    <w:div w:id="599483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2433260">
      <w:bodyDiv w:val="1"/>
      <w:marLeft w:val="0"/>
      <w:marRight w:val="0"/>
      <w:marTop w:val="0"/>
      <w:marBottom w:val="0"/>
      <w:divBdr>
        <w:top w:val="none" w:sz="0" w:space="0" w:color="auto"/>
        <w:left w:val="none" w:sz="0" w:space="0" w:color="auto"/>
        <w:bottom w:val="none" w:sz="0" w:space="0" w:color="auto"/>
        <w:right w:val="none" w:sz="0" w:space="0" w:color="auto"/>
      </w:divBdr>
    </w:div>
    <w:div w:id="1759519369">
      <w:bodyDiv w:val="1"/>
      <w:marLeft w:val="0"/>
      <w:marRight w:val="0"/>
      <w:marTop w:val="0"/>
      <w:marBottom w:val="0"/>
      <w:divBdr>
        <w:top w:val="none" w:sz="0" w:space="0" w:color="auto"/>
        <w:left w:val="none" w:sz="0" w:space="0" w:color="auto"/>
        <w:bottom w:val="none" w:sz="0" w:space="0" w:color="auto"/>
        <w:right w:val="none" w:sz="0" w:space="0" w:color="auto"/>
      </w:divBdr>
      <w:divsChild>
        <w:div w:id="1062172950">
          <w:marLeft w:val="0"/>
          <w:marRight w:val="0"/>
          <w:marTop w:val="0"/>
          <w:marBottom w:val="0"/>
          <w:divBdr>
            <w:top w:val="none" w:sz="0" w:space="0" w:color="auto"/>
            <w:left w:val="none" w:sz="0" w:space="0" w:color="auto"/>
            <w:bottom w:val="none" w:sz="0" w:space="0" w:color="auto"/>
            <w:right w:val="none" w:sz="0" w:space="0" w:color="auto"/>
          </w:divBdr>
          <w:divsChild>
            <w:div w:id="1583569234">
              <w:marLeft w:val="0"/>
              <w:marRight w:val="0"/>
              <w:marTop w:val="0"/>
              <w:marBottom w:val="0"/>
              <w:divBdr>
                <w:top w:val="none" w:sz="0" w:space="0" w:color="auto"/>
                <w:left w:val="none" w:sz="0" w:space="0" w:color="auto"/>
                <w:bottom w:val="none" w:sz="0" w:space="0" w:color="auto"/>
                <w:right w:val="none" w:sz="0" w:space="0" w:color="auto"/>
              </w:divBdr>
              <w:divsChild>
                <w:div w:id="1889419284">
                  <w:marLeft w:val="0"/>
                  <w:marRight w:val="0"/>
                  <w:marTop w:val="0"/>
                  <w:marBottom w:val="0"/>
                  <w:divBdr>
                    <w:top w:val="none" w:sz="0" w:space="0" w:color="auto"/>
                    <w:left w:val="none" w:sz="0" w:space="0" w:color="auto"/>
                    <w:bottom w:val="none" w:sz="0" w:space="0" w:color="auto"/>
                    <w:right w:val="none" w:sz="0" w:space="0" w:color="auto"/>
                  </w:divBdr>
                  <w:divsChild>
                    <w:div w:id="136725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8674345">
      <w:bodyDiv w:val="1"/>
      <w:marLeft w:val="0"/>
      <w:marRight w:val="0"/>
      <w:marTop w:val="0"/>
      <w:marBottom w:val="0"/>
      <w:divBdr>
        <w:top w:val="none" w:sz="0" w:space="0" w:color="auto"/>
        <w:left w:val="none" w:sz="0" w:space="0" w:color="auto"/>
        <w:bottom w:val="none" w:sz="0" w:space="0" w:color="auto"/>
        <w:right w:val="none" w:sz="0" w:space="0" w:color="auto"/>
      </w:divBdr>
      <w:divsChild>
        <w:div w:id="1154251844">
          <w:marLeft w:val="0"/>
          <w:marRight w:val="0"/>
          <w:marTop w:val="0"/>
          <w:marBottom w:val="0"/>
          <w:divBdr>
            <w:top w:val="none" w:sz="0" w:space="0" w:color="auto"/>
            <w:left w:val="none" w:sz="0" w:space="0" w:color="auto"/>
            <w:bottom w:val="none" w:sz="0" w:space="0" w:color="auto"/>
            <w:right w:val="none" w:sz="0" w:space="0" w:color="auto"/>
          </w:divBdr>
          <w:divsChild>
            <w:div w:id="307126958">
              <w:marLeft w:val="0"/>
              <w:marRight w:val="0"/>
              <w:marTop w:val="0"/>
              <w:marBottom w:val="0"/>
              <w:divBdr>
                <w:top w:val="none" w:sz="0" w:space="0" w:color="auto"/>
                <w:left w:val="none" w:sz="0" w:space="0" w:color="auto"/>
                <w:bottom w:val="none" w:sz="0" w:space="0" w:color="auto"/>
                <w:right w:val="none" w:sz="0" w:space="0" w:color="auto"/>
              </w:divBdr>
              <w:divsChild>
                <w:div w:id="1531261229">
                  <w:marLeft w:val="0"/>
                  <w:marRight w:val="0"/>
                  <w:marTop w:val="0"/>
                  <w:marBottom w:val="0"/>
                  <w:divBdr>
                    <w:top w:val="none" w:sz="0" w:space="0" w:color="auto"/>
                    <w:left w:val="none" w:sz="0" w:space="0" w:color="auto"/>
                    <w:bottom w:val="none" w:sz="0" w:space="0" w:color="auto"/>
                    <w:right w:val="none" w:sz="0" w:space="0" w:color="auto"/>
                  </w:divBdr>
                  <w:divsChild>
                    <w:div w:id="1286472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8475048">
      <w:bodyDiv w:val="1"/>
      <w:marLeft w:val="0"/>
      <w:marRight w:val="0"/>
      <w:marTop w:val="0"/>
      <w:marBottom w:val="0"/>
      <w:divBdr>
        <w:top w:val="none" w:sz="0" w:space="0" w:color="auto"/>
        <w:left w:val="none" w:sz="0" w:space="0" w:color="auto"/>
        <w:bottom w:val="none" w:sz="0" w:space="0" w:color="auto"/>
        <w:right w:val="none" w:sz="0" w:space="0" w:color="auto"/>
      </w:divBdr>
    </w:div>
    <w:div w:id="1845170572">
      <w:bodyDiv w:val="1"/>
      <w:marLeft w:val="0"/>
      <w:marRight w:val="0"/>
      <w:marTop w:val="0"/>
      <w:marBottom w:val="0"/>
      <w:divBdr>
        <w:top w:val="none" w:sz="0" w:space="0" w:color="auto"/>
        <w:left w:val="none" w:sz="0" w:space="0" w:color="auto"/>
        <w:bottom w:val="none" w:sz="0" w:space="0" w:color="auto"/>
        <w:right w:val="none" w:sz="0" w:space="0" w:color="auto"/>
      </w:divBdr>
      <w:divsChild>
        <w:div w:id="1341616909">
          <w:marLeft w:val="0"/>
          <w:marRight w:val="0"/>
          <w:marTop w:val="0"/>
          <w:marBottom w:val="0"/>
          <w:divBdr>
            <w:top w:val="none" w:sz="0" w:space="0" w:color="auto"/>
            <w:left w:val="none" w:sz="0" w:space="0" w:color="auto"/>
            <w:bottom w:val="none" w:sz="0" w:space="0" w:color="auto"/>
            <w:right w:val="none" w:sz="0" w:space="0" w:color="auto"/>
          </w:divBdr>
          <w:divsChild>
            <w:div w:id="224876422">
              <w:marLeft w:val="0"/>
              <w:marRight w:val="0"/>
              <w:marTop w:val="0"/>
              <w:marBottom w:val="0"/>
              <w:divBdr>
                <w:top w:val="none" w:sz="0" w:space="0" w:color="auto"/>
                <w:left w:val="none" w:sz="0" w:space="0" w:color="auto"/>
                <w:bottom w:val="none" w:sz="0" w:space="0" w:color="auto"/>
                <w:right w:val="none" w:sz="0" w:space="0" w:color="auto"/>
              </w:divBdr>
              <w:divsChild>
                <w:div w:id="1540975370">
                  <w:marLeft w:val="0"/>
                  <w:marRight w:val="0"/>
                  <w:marTop w:val="0"/>
                  <w:marBottom w:val="0"/>
                  <w:divBdr>
                    <w:top w:val="none" w:sz="0" w:space="0" w:color="auto"/>
                    <w:left w:val="none" w:sz="0" w:space="0" w:color="auto"/>
                    <w:bottom w:val="none" w:sz="0" w:space="0" w:color="auto"/>
                    <w:right w:val="none" w:sz="0" w:space="0" w:color="auto"/>
                  </w:divBdr>
                  <w:divsChild>
                    <w:div w:id="2145584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5894275">
      <w:bodyDiv w:val="1"/>
      <w:marLeft w:val="0"/>
      <w:marRight w:val="0"/>
      <w:marTop w:val="0"/>
      <w:marBottom w:val="0"/>
      <w:divBdr>
        <w:top w:val="none" w:sz="0" w:space="0" w:color="auto"/>
        <w:left w:val="none" w:sz="0" w:space="0" w:color="auto"/>
        <w:bottom w:val="none" w:sz="0" w:space="0" w:color="auto"/>
        <w:right w:val="none" w:sz="0" w:space="0" w:color="auto"/>
      </w:divBdr>
      <w:divsChild>
        <w:div w:id="1207526823">
          <w:marLeft w:val="0"/>
          <w:marRight w:val="0"/>
          <w:marTop w:val="0"/>
          <w:marBottom w:val="0"/>
          <w:divBdr>
            <w:top w:val="none" w:sz="0" w:space="0" w:color="auto"/>
            <w:left w:val="none" w:sz="0" w:space="0" w:color="auto"/>
            <w:bottom w:val="none" w:sz="0" w:space="0" w:color="auto"/>
            <w:right w:val="none" w:sz="0" w:space="0" w:color="auto"/>
          </w:divBdr>
          <w:divsChild>
            <w:div w:id="705372387">
              <w:marLeft w:val="0"/>
              <w:marRight w:val="0"/>
              <w:marTop w:val="0"/>
              <w:marBottom w:val="0"/>
              <w:divBdr>
                <w:top w:val="none" w:sz="0" w:space="0" w:color="auto"/>
                <w:left w:val="none" w:sz="0" w:space="0" w:color="auto"/>
                <w:bottom w:val="none" w:sz="0" w:space="0" w:color="auto"/>
                <w:right w:val="none" w:sz="0" w:space="0" w:color="auto"/>
              </w:divBdr>
              <w:divsChild>
                <w:div w:id="877207111">
                  <w:marLeft w:val="0"/>
                  <w:marRight w:val="0"/>
                  <w:marTop w:val="0"/>
                  <w:marBottom w:val="0"/>
                  <w:divBdr>
                    <w:top w:val="none" w:sz="0" w:space="0" w:color="auto"/>
                    <w:left w:val="none" w:sz="0" w:space="0" w:color="auto"/>
                    <w:bottom w:val="none" w:sz="0" w:space="0" w:color="auto"/>
                    <w:right w:val="none" w:sz="0" w:space="0" w:color="auto"/>
                  </w:divBdr>
                  <w:divsChild>
                    <w:div w:id="1992513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0044665">
      <w:bodyDiv w:val="1"/>
      <w:marLeft w:val="0"/>
      <w:marRight w:val="0"/>
      <w:marTop w:val="0"/>
      <w:marBottom w:val="0"/>
      <w:divBdr>
        <w:top w:val="none" w:sz="0" w:space="0" w:color="auto"/>
        <w:left w:val="none" w:sz="0" w:space="0" w:color="auto"/>
        <w:bottom w:val="none" w:sz="0" w:space="0" w:color="auto"/>
        <w:right w:val="none" w:sz="0" w:space="0" w:color="auto"/>
      </w:divBdr>
      <w:divsChild>
        <w:div w:id="312373385">
          <w:marLeft w:val="0"/>
          <w:marRight w:val="0"/>
          <w:marTop w:val="0"/>
          <w:marBottom w:val="0"/>
          <w:divBdr>
            <w:top w:val="none" w:sz="0" w:space="0" w:color="auto"/>
            <w:left w:val="none" w:sz="0" w:space="0" w:color="auto"/>
            <w:bottom w:val="none" w:sz="0" w:space="0" w:color="auto"/>
            <w:right w:val="none" w:sz="0" w:space="0" w:color="auto"/>
          </w:divBdr>
          <w:divsChild>
            <w:div w:id="12652015">
              <w:marLeft w:val="0"/>
              <w:marRight w:val="0"/>
              <w:marTop w:val="0"/>
              <w:marBottom w:val="0"/>
              <w:divBdr>
                <w:top w:val="none" w:sz="0" w:space="0" w:color="auto"/>
                <w:left w:val="none" w:sz="0" w:space="0" w:color="auto"/>
                <w:bottom w:val="none" w:sz="0" w:space="0" w:color="auto"/>
                <w:right w:val="none" w:sz="0" w:space="0" w:color="auto"/>
              </w:divBdr>
              <w:divsChild>
                <w:div w:id="1231385858">
                  <w:marLeft w:val="0"/>
                  <w:marRight w:val="0"/>
                  <w:marTop w:val="0"/>
                  <w:marBottom w:val="0"/>
                  <w:divBdr>
                    <w:top w:val="none" w:sz="0" w:space="0" w:color="auto"/>
                    <w:left w:val="none" w:sz="0" w:space="0" w:color="auto"/>
                    <w:bottom w:val="none" w:sz="0" w:space="0" w:color="auto"/>
                    <w:right w:val="none" w:sz="0" w:space="0" w:color="auto"/>
                  </w:divBdr>
                  <w:divsChild>
                    <w:div w:id="1831168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2552882">
      <w:bodyDiv w:val="1"/>
      <w:marLeft w:val="0"/>
      <w:marRight w:val="0"/>
      <w:marTop w:val="0"/>
      <w:marBottom w:val="0"/>
      <w:divBdr>
        <w:top w:val="none" w:sz="0" w:space="0" w:color="auto"/>
        <w:left w:val="none" w:sz="0" w:space="0" w:color="auto"/>
        <w:bottom w:val="none" w:sz="0" w:space="0" w:color="auto"/>
        <w:right w:val="none" w:sz="0" w:space="0" w:color="auto"/>
      </w:divBdr>
    </w:div>
    <w:div w:id="1863664005">
      <w:bodyDiv w:val="1"/>
      <w:marLeft w:val="0"/>
      <w:marRight w:val="0"/>
      <w:marTop w:val="0"/>
      <w:marBottom w:val="0"/>
      <w:divBdr>
        <w:top w:val="none" w:sz="0" w:space="0" w:color="auto"/>
        <w:left w:val="none" w:sz="0" w:space="0" w:color="auto"/>
        <w:bottom w:val="none" w:sz="0" w:space="0" w:color="auto"/>
        <w:right w:val="none" w:sz="0" w:space="0" w:color="auto"/>
      </w:divBdr>
    </w:div>
    <w:div w:id="1878347645">
      <w:bodyDiv w:val="1"/>
      <w:marLeft w:val="0"/>
      <w:marRight w:val="0"/>
      <w:marTop w:val="0"/>
      <w:marBottom w:val="0"/>
      <w:divBdr>
        <w:top w:val="none" w:sz="0" w:space="0" w:color="auto"/>
        <w:left w:val="none" w:sz="0" w:space="0" w:color="auto"/>
        <w:bottom w:val="none" w:sz="0" w:space="0" w:color="auto"/>
        <w:right w:val="none" w:sz="0" w:space="0" w:color="auto"/>
      </w:divBdr>
      <w:divsChild>
        <w:div w:id="267395294">
          <w:marLeft w:val="0"/>
          <w:marRight w:val="0"/>
          <w:marTop w:val="0"/>
          <w:marBottom w:val="0"/>
          <w:divBdr>
            <w:top w:val="none" w:sz="0" w:space="0" w:color="auto"/>
            <w:left w:val="none" w:sz="0" w:space="0" w:color="auto"/>
            <w:bottom w:val="none" w:sz="0" w:space="0" w:color="auto"/>
            <w:right w:val="none" w:sz="0" w:space="0" w:color="auto"/>
          </w:divBdr>
        </w:div>
      </w:divsChild>
    </w:div>
    <w:div w:id="1894585700">
      <w:bodyDiv w:val="1"/>
      <w:marLeft w:val="0"/>
      <w:marRight w:val="0"/>
      <w:marTop w:val="0"/>
      <w:marBottom w:val="0"/>
      <w:divBdr>
        <w:top w:val="none" w:sz="0" w:space="0" w:color="auto"/>
        <w:left w:val="none" w:sz="0" w:space="0" w:color="auto"/>
        <w:bottom w:val="none" w:sz="0" w:space="0" w:color="auto"/>
        <w:right w:val="none" w:sz="0" w:space="0" w:color="auto"/>
      </w:divBdr>
      <w:divsChild>
        <w:div w:id="63071649">
          <w:marLeft w:val="0"/>
          <w:marRight w:val="0"/>
          <w:marTop w:val="0"/>
          <w:marBottom w:val="0"/>
          <w:divBdr>
            <w:top w:val="none" w:sz="0" w:space="0" w:color="auto"/>
            <w:left w:val="none" w:sz="0" w:space="0" w:color="auto"/>
            <w:bottom w:val="none" w:sz="0" w:space="0" w:color="auto"/>
            <w:right w:val="none" w:sz="0" w:space="0" w:color="auto"/>
          </w:divBdr>
          <w:divsChild>
            <w:div w:id="802886337">
              <w:marLeft w:val="0"/>
              <w:marRight w:val="0"/>
              <w:marTop w:val="0"/>
              <w:marBottom w:val="0"/>
              <w:divBdr>
                <w:top w:val="none" w:sz="0" w:space="0" w:color="auto"/>
                <w:left w:val="none" w:sz="0" w:space="0" w:color="auto"/>
                <w:bottom w:val="none" w:sz="0" w:space="0" w:color="auto"/>
                <w:right w:val="none" w:sz="0" w:space="0" w:color="auto"/>
              </w:divBdr>
              <w:divsChild>
                <w:div w:id="1657029981">
                  <w:marLeft w:val="0"/>
                  <w:marRight w:val="0"/>
                  <w:marTop w:val="0"/>
                  <w:marBottom w:val="0"/>
                  <w:divBdr>
                    <w:top w:val="none" w:sz="0" w:space="0" w:color="auto"/>
                    <w:left w:val="none" w:sz="0" w:space="0" w:color="auto"/>
                    <w:bottom w:val="none" w:sz="0" w:space="0" w:color="auto"/>
                    <w:right w:val="none" w:sz="0" w:space="0" w:color="auto"/>
                  </w:divBdr>
                  <w:divsChild>
                    <w:div w:id="333802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4487165">
      <w:bodyDiv w:val="1"/>
      <w:marLeft w:val="0"/>
      <w:marRight w:val="0"/>
      <w:marTop w:val="0"/>
      <w:marBottom w:val="0"/>
      <w:divBdr>
        <w:top w:val="none" w:sz="0" w:space="0" w:color="auto"/>
        <w:left w:val="none" w:sz="0" w:space="0" w:color="auto"/>
        <w:bottom w:val="none" w:sz="0" w:space="0" w:color="auto"/>
        <w:right w:val="none" w:sz="0" w:space="0" w:color="auto"/>
      </w:divBdr>
    </w:div>
    <w:div w:id="1910116083">
      <w:bodyDiv w:val="1"/>
      <w:marLeft w:val="0"/>
      <w:marRight w:val="0"/>
      <w:marTop w:val="0"/>
      <w:marBottom w:val="0"/>
      <w:divBdr>
        <w:top w:val="none" w:sz="0" w:space="0" w:color="auto"/>
        <w:left w:val="none" w:sz="0" w:space="0" w:color="auto"/>
        <w:bottom w:val="none" w:sz="0" w:space="0" w:color="auto"/>
        <w:right w:val="none" w:sz="0" w:space="0" w:color="auto"/>
      </w:divBdr>
    </w:div>
    <w:div w:id="1910579884">
      <w:bodyDiv w:val="1"/>
      <w:marLeft w:val="0"/>
      <w:marRight w:val="0"/>
      <w:marTop w:val="0"/>
      <w:marBottom w:val="0"/>
      <w:divBdr>
        <w:top w:val="none" w:sz="0" w:space="0" w:color="auto"/>
        <w:left w:val="none" w:sz="0" w:space="0" w:color="auto"/>
        <w:bottom w:val="none" w:sz="0" w:space="0" w:color="auto"/>
        <w:right w:val="none" w:sz="0" w:space="0" w:color="auto"/>
      </w:divBdr>
    </w:div>
    <w:div w:id="1911649733">
      <w:bodyDiv w:val="1"/>
      <w:marLeft w:val="0"/>
      <w:marRight w:val="0"/>
      <w:marTop w:val="0"/>
      <w:marBottom w:val="0"/>
      <w:divBdr>
        <w:top w:val="none" w:sz="0" w:space="0" w:color="auto"/>
        <w:left w:val="none" w:sz="0" w:space="0" w:color="auto"/>
        <w:bottom w:val="none" w:sz="0" w:space="0" w:color="auto"/>
        <w:right w:val="none" w:sz="0" w:space="0" w:color="auto"/>
      </w:divBdr>
    </w:div>
    <w:div w:id="1911696046">
      <w:bodyDiv w:val="1"/>
      <w:marLeft w:val="0"/>
      <w:marRight w:val="0"/>
      <w:marTop w:val="0"/>
      <w:marBottom w:val="0"/>
      <w:divBdr>
        <w:top w:val="none" w:sz="0" w:space="0" w:color="auto"/>
        <w:left w:val="none" w:sz="0" w:space="0" w:color="auto"/>
        <w:bottom w:val="none" w:sz="0" w:space="0" w:color="auto"/>
        <w:right w:val="none" w:sz="0" w:space="0" w:color="auto"/>
      </w:divBdr>
      <w:divsChild>
        <w:div w:id="1370757959">
          <w:marLeft w:val="0"/>
          <w:marRight w:val="0"/>
          <w:marTop w:val="0"/>
          <w:marBottom w:val="0"/>
          <w:divBdr>
            <w:top w:val="none" w:sz="0" w:space="0" w:color="auto"/>
            <w:left w:val="none" w:sz="0" w:space="0" w:color="auto"/>
            <w:bottom w:val="none" w:sz="0" w:space="0" w:color="auto"/>
            <w:right w:val="none" w:sz="0" w:space="0" w:color="auto"/>
          </w:divBdr>
          <w:divsChild>
            <w:div w:id="501507658">
              <w:marLeft w:val="0"/>
              <w:marRight w:val="0"/>
              <w:marTop w:val="0"/>
              <w:marBottom w:val="0"/>
              <w:divBdr>
                <w:top w:val="none" w:sz="0" w:space="0" w:color="auto"/>
                <w:left w:val="none" w:sz="0" w:space="0" w:color="auto"/>
                <w:bottom w:val="none" w:sz="0" w:space="0" w:color="auto"/>
                <w:right w:val="none" w:sz="0" w:space="0" w:color="auto"/>
              </w:divBdr>
              <w:divsChild>
                <w:div w:id="565454701">
                  <w:marLeft w:val="0"/>
                  <w:marRight w:val="0"/>
                  <w:marTop w:val="0"/>
                  <w:marBottom w:val="0"/>
                  <w:divBdr>
                    <w:top w:val="none" w:sz="0" w:space="0" w:color="auto"/>
                    <w:left w:val="none" w:sz="0" w:space="0" w:color="auto"/>
                    <w:bottom w:val="none" w:sz="0" w:space="0" w:color="auto"/>
                    <w:right w:val="none" w:sz="0" w:space="0" w:color="auto"/>
                  </w:divBdr>
                  <w:divsChild>
                    <w:div w:id="1279752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4504993">
      <w:bodyDiv w:val="1"/>
      <w:marLeft w:val="0"/>
      <w:marRight w:val="0"/>
      <w:marTop w:val="0"/>
      <w:marBottom w:val="0"/>
      <w:divBdr>
        <w:top w:val="none" w:sz="0" w:space="0" w:color="auto"/>
        <w:left w:val="none" w:sz="0" w:space="0" w:color="auto"/>
        <w:bottom w:val="none" w:sz="0" w:space="0" w:color="auto"/>
        <w:right w:val="none" w:sz="0" w:space="0" w:color="auto"/>
      </w:divBdr>
    </w:div>
    <w:div w:id="1931312295">
      <w:bodyDiv w:val="1"/>
      <w:marLeft w:val="0"/>
      <w:marRight w:val="0"/>
      <w:marTop w:val="0"/>
      <w:marBottom w:val="0"/>
      <w:divBdr>
        <w:top w:val="none" w:sz="0" w:space="0" w:color="auto"/>
        <w:left w:val="none" w:sz="0" w:space="0" w:color="auto"/>
        <w:bottom w:val="none" w:sz="0" w:space="0" w:color="auto"/>
        <w:right w:val="none" w:sz="0" w:space="0" w:color="auto"/>
      </w:divBdr>
    </w:div>
    <w:div w:id="1932854488">
      <w:bodyDiv w:val="1"/>
      <w:marLeft w:val="0"/>
      <w:marRight w:val="0"/>
      <w:marTop w:val="0"/>
      <w:marBottom w:val="0"/>
      <w:divBdr>
        <w:top w:val="none" w:sz="0" w:space="0" w:color="auto"/>
        <w:left w:val="none" w:sz="0" w:space="0" w:color="auto"/>
        <w:bottom w:val="none" w:sz="0" w:space="0" w:color="auto"/>
        <w:right w:val="none" w:sz="0" w:space="0" w:color="auto"/>
      </w:divBdr>
      <w:divsChild>
        <w:div w:id="280377504">
          <w:marLeft w:val="0"/>
          <w:marRight w:val="0"/>
          <w:marTop w:val="0"/>
          <w:marBottom w:val="0"/>
          <w:divBdr>
            <w:top w:val="none" w:sz="0" w:space="0" w:color="auto"/>
            <w:left w:val="none" w:sz="0" w:space="0" w:color="auto"/>
            <w:bottom w:val="none" w:sz="0" w:space="0" w:color="auto"/>
            <w:right w:val="none" w:sz="0" w:space="0" w:color="auto"/>
          </w:divBdr>
          <w:divsChild>
            <w:div w:id="2124687617">
              <w:marLeft w:val="0"/>
              <w:marRight w:val="0"/>
              <w:marTop w:val="0"/>
              <w:marBottom w:val="0"/>
              <w:divBdr>
                <w:top w:val="none" w:sz="0" w:space="0" w:color="auto"/>
                <w:left w:val="none" w:sz="0" w:space="0" w:color="auto"/>
                <w:bottom w:val="none" w:sz="0" w:space="0" w:color="auto"/>
                <w:right w:val="none" w:sz="0" w:space="0" w:color="auto"/>
              </w:divBdr>
              <w:divsChild>
                <w:div w:id="1377699173">
                  <w:marLeft w:val="0"/>
                  <w:marRight w:val="0"/>
                  <w:marTop w:val="0"/>
                  <w:marBottom w:val="0"/>
                  <w:divBdr>
                    <w:top w:val="none" w:sz="0" w:space="0" w:color="auto"/>
                    <w:left w:val="none" w:sz="0" w:space="0" w:color="auto"/>
                    <w:bottom w:val="none" w:sz="0" w:space="0" w:color="auto"/>
                    <w:right w:val="none" w:sz="0" w:space="0" w:color="auto"/>
                  </w:divBdr>
                  <w:divsChild>
                    <w:div w:id="1541355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0330924">
      <w:bodyDiv w:val="1"/>
      <w:marLeft w:val="0"/>
      <w:marRight w:val="0"/>
      <w:marTop w:val="0"/>
      <w:marBottom w:val="0"/>
      <w:divBdr>
        <w:top w:val="none" w:sz="0" w:space="0" w:color="auto"/>
        <w:left w:val="none" w:sz="0" w:space="0" w:color="auto"/>
        <w:bottom w:val="none" w:sz="0" w:space="0" w:color="auto"/>
        <w:right w:val="none" w:sz="0" w:space="0" w:color="auto"/>
      </w:divBdr>
      <w:divsChild>
        <w:div w:id="884297686">
          <w:marLeft w:val="0"/>
          <w:marRight w:val="0"/>
          <w:marTop w:val="0"/>
          <w:marBottom w:val="0"/>
          <w:divBdr>
            <w:top w:val="none" w:sz="0" w:space="0" w:color="auto"/>
            <w:left w:val="none" w:sz="0" w:space="0" w:color="auto"/>
            <w:bottom w:val="none" w:sz="0" w:space="0" w:color="auto"/>
            <w:right w:val="none" w:sz="0" w:space="0" w:color="auto"/>
          </w:divBdr>
          <w:divsChild>
            <w:div w:id="1767850163">
              <w:marLeft w:val="0"/>
              <w:marRight w:val="0"/>
              <w:marTop w:val="0"/>
              <w:marBottom w:val="0"/>
              <w:divBdr>
                <w:top w:val="none" w:sz="0" w:space="0" w:color="auto"/>
                <w:left w:val="none" w:sz="0" w:space="0" w:color="auto"/>
                <w:bottom w:val="none" w:sz="0" w:space="0" w:color="auto"/>
                <w:right w:val="none" w:sz="0" w:space="0" w:color="auto"/>
              </w:divBdr>
              <w:divsChild>
                <w:div w:id="223225394">
                  <w:marLeft w:val="0"/>
                  <w:marRight w:val="0"/>
                  <w:marTop w:val="0"/>
                  <w:marBottom w:val="0"/>
                  <w:divBdr>
                    <w:top w:val="none" w:sz="0" w:space="0" w:color="auto"/>
                    <w:left w:val="none" w:sz="0" w:space="0" w:color="auto"/>
                    <w:bottom w:val="none" w:sz="0" w:space="0" w:color="auto"/>
                    <w:right w:val="none" w:sz="0" w:space="0" w:color="auto"/>
                  </w:divBdr>
                  <w:divsChild>
                    <w:div w:id="283732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6175647">
      <w:bodyDiv w:val="1"/>
      <w:marLeft w:val="0"/>
      <w:marRight w:val="0"/>
      <w:marTop w:val="0"/>
      <w:marBottom w:val="0"/>
      <w:divBdr>
        <w:top w:val="none" w:sz="0" w:space="0" w:color="auto"/>
        <w:left w:val="none" w:sz="0" w:space="0" w:color="auto"/>
        <w:bottom w:val="none" w:sz="0" w:space="0" w:color="auto"/>
        <w:right w:val="none" w:sz="0" w:space="0" w:color="auto"/>
      </w:divBdr>
      <w:divsChild>
        <w:div w:id="1754276486">
          <w:marLeft w:val="0"/>
          <w:marRight w:val="0"/>
          <w:marTop w:val="0"/>
          <w:marBottom w:val="0"/>
          <w:divBdr>
            <w:top w:val="none" w:sz="0" w:space="0" w:color="auto"/>
            <w:left w:val="none" w:sz="0" w:space="0" w:color="auto"/>
            <w:bottom w:val="none" w:sz="0" w:space="0" w:color="auto"/>
            <w:right w:val="none" w:sz="0" w:space="0" w:color="auto"/>
          </w:divBdr>
          <w:divsChild>
            <w:div w:id="907959682">
              <w:marLeft w:val="0"/>
              <w:marRight w:val="0"/>
              <w:marTop w:val="0"/>
              <w:marBottom w:val="0"/>
              <w:divBdr>
                <w:top w:val="none" w:sz="0" w:space="0" w:color="auto"/>
                <w:left w:val="none" w:sz="0" w:space="0" w:color="auto"/>
                <w:bottom w:val="none" w:sz="0" w:space="0" w:color="auto"/>
                <w:right w:val="none" w:sz="0" w:space="0" w:color="auto"/>
              </w:divBdr>
              <w:divsChild>
                <w:div w:id="388576918">
                  <w:marLeft w:val="0"/>
                  <w:marRight w:val="0"/>
                  <w:marTop w:val="0"/>
                  <w:marBottom w:val="0"/>
                  <w:divBdr>
                    <w:top w:val="none" w:sz="0" w:space="0" w:color="auto"/>
                    <w:left w:val="none" w:sz="0" w:space="0" w:color="auto"/>
                    <w:bottom w:val="none" w:sz="0" w:space="0" w:color="auto"/>
                    <w:right w:val="none" w:sz="0" w:space="0" w:color="auto"/>
                  </w:divBdr>
                  <w:divsChild>
                    <w:div w:id="1964844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7636720">
      <w:bodyDiv w:val="1"/>
      <w:marLeft w:val="0"/>
      <w:marRight w:val="0"/>
      <w:marTop w:val="0"/>
      <w:marBottom w:val="0"/>
      <w:divBdr>
        <w:top w:val="none" w:sz="0" w:space="0" w:color="auto"/>
        <w:left w:val="none" w:sz="0" w:space="0" w:color="auto"/>
        <w:bottom w:val="none" w:sz="0" w:space="0" w:color="auto"/>
        <w:right w:val="none" w:sz="0" w:space="0" w:color="auto"/>
      </w:divBdr>
    </w:div>
    <w:div w:id="1983003847">
      <w:bodyDiv w:val="1"/>
      <w:marLeft w:val="0"/>
      <w:marRight w:val="0"/>
      <w:marTop w:val="0"/>
      <w:marBottom w:val="0"/>
      <w:divBdr>
        <w:top w:val="none" w:sz="0" w:space="0" w:color="auto"/>
        <w:left w:val="none" w:sz="0" w:space="0" w:color="auto"/>
        <w:bottom w:val="none" w:sz="0" w:space="0" w:color="auto"/>
        <w:right w:val="none" w:sz="0" w:space="0" w:color="auto"/>
      </w:divBdr>
      <w:divsChild>
        <w:div w:id="1409615739">
          <w:marLeft w:val="0"/>
          <w:marRight w:val="0"/>
          <w:marTop w:val="0"/>
          <w:marBottom w:val="0"/>
          <w:divBdr>
            <w:top w:val="none" w:sz="0" w:space="0" w:color="auto"/>
            <w:left w:val="none" w:sz="0" w:space="0" w:color="auto"/>
            <w:bottom w:val="none" w:sz="0" w:space="0" w:color="auto"/>
            <w:right w:val="none" w:sz="0" w:space="0" w:color="auto"/>
          </w:divBdr>
          <w:divsChild>
            <w:div w:id="564491618">
              <w:marLeft w:val="0"/>
              <w:marRight w:val="0"/>
              <w:marTop w:val="0"/>
              <w:marBottom w:val="0"/>
              <w:divBdr>
                <w:top w:val="none" w:sz="0" w:space="0" w:color="auto"/>
                <w:left w:val="none" w:sz="0" w:space="0" w:color="auto"/>
                <w:bottom w:val="none" w:sz="0" w:space="0" w:color="auto"/>
                <w:right w:val="none" w:sz="0" w:space="0" w:color="auto"/>
              </w:divBdr>
              <w:divsChild>
                <w:div w:id="602538455">
                  <w:marLeft w:val="0"/>
                  <w:marRight w:val="0"/>
                  <w:marTop w:val="0"/>
                  <w:marBottom w:val="0"/>
                  <w:divBdr>
                    <w:top w:val="none" w:sz="0" w:space="0" w:color="auto"/>
                    <w:left w:val="none" w:sz="0" w:space="0" w:color="auto"/>
                    <w:bottom w:val="none" w:sz="0" w:space="0" w:color="auto"/>
                    <w:right w:val="none" w:sz="0" w:space="0" w:color="auto"/>
                  </w:divBdr>
                  <w:divsChild>
                    <w:div w:id="419301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7567352">
      <w:bodyDiv w:val="1"/>
      <w:marLeft w:val="0"/>
      <w:marRight w:val="0"/>
      <w:marTop w:val="0"/>
      <w:marBottom w:val="0"/>
      <w:divBdr>
        <w:top w:val="none" w:sz="0" w:space="0" w:color="auto"/>
        <w:left w:val="none" w:sz="0" w:space="0" w:color="auto"/>
        <w:bottom w:val="none" w:sz="0" w:space="0" w:color="auto"/>
        <w:right w:val="none" w:sz="0" w:space="0" w:color="auto"/>
      </w:divBdr>
      <w:divsChild>
        <w:div w:id="211499949">
          <w:marLeft w:val="0"/>
          <w:marRight w:val="0"/>
          <w:marTop w:val="0"/>
          <w:marBottom w:val="0"/>
          <w:divBdr>
            <w:top w:val="none" w:sz="0" w:space="0" w:color="auto"/>
            <w:left w:val="none" w:sz="0" w:space="0" w:color="auto"/>
            <w:bottom w:val="none" w:sz="0" w:space="0" w:color="auto"/>
            <w:right w:val="none" w:sz="0" w:space="0" w:color="auto"/>
          </w:divBdr>
          <w:divsChild>
            <w:div w:id="1293362933">
              <w:marLeft w:val="0"/>
              <w:marRight w:val="0"/>
              <w:marTop w:val="0"/>
              <w:marBottom w:val="0"/>
              <w:divBdr>
                <w:top w:val="none" w:sz="0" w:space="0" w:color="auto"/>
                <w:left w:val="none" w:sz="0" w:space="0" w:color="auto"/>
                <w:bottom w:val="none" w:sz="0" w:space="0" w:color="auto"/>
                <w:right w:val="none" w:sz="0" w:space="0" w:color="auto"/>
              </w:divBdr>
              <w:divsChild>
                <w:div w:id="1082682131">
                  <w:marLeft w:val="0"/>
                  <w:marRight w:val="0"/>
                  <w:marTop w:val="0"/>
                  <w:marBottom w:val="0"/>
                  <w:divBdr>
                    <w:top w:val="none" w:sz="0" w:space="0" w:color="auto"/>
                    <w:left w:val="none" w:sz="0" w:space="0" w:color="auto"/>
                    <w:bottom w:val="none" w:sz="0" w:space="0" w:color="auto"/>
                    <w:right w:val="none" w:sz="0" w:space="0" w:color="auto"/>
                  </w:divBdr>
                  <w:divsChild>
                    <w:div w:id="1576432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6783703">
      <w:bodyDiv w:val="1"/>
      <w:marLeft w:val="0"/>
      <w:marRight w:val="0"/>
      <w:marTop w:val="0"/>
      <w:marBottom w:val="0"/>
      <w:divBdr>
        <w:top w:val="none" w:sz="0" w:space="0" w:color="auto"/>
        <w:left w:val="none" w:sz="0" w:space="0" w:color="auto"/>
        <w:bottom w:val="none" w:sz="0" w:space="0" w:color="auto"/>
        <w:right w:val="none" w:sz="0" w:space="0" w:color="auto"/>
      </w:divBdr>
      <w:divsChild>
        <w:div w:id="1510756828">
          <w:marLeft w:val="0"/>
          <w:marRight w:val="0"/>
          <w:marTop w:val="0"/>
          <w:marBottom w:val="0"/>
          <w:divBdr>
            <w:top w:val="none" w:sz="0" w:space="0" w:color="auto"/>
            <w:left w:val="none" w:sz="0" w:space="0" w:color="auto"/>
            <w:bottom w:val="none" w:sz="0" w:space="0" w:color="auto"/>
            <w:right w:val="none" w:sz="0" w:space="0" w:color="auto"/>
          </w:divBdr>
          <w:divsChild>
            <w:div w:id="1179538303">
              <w:marLeft w:val="0"/>
              <w:marRight w:val="0"/>
              <w:marTop w:val="0"/>
              <w:marBottom w:val="0"/>
              <w:divBdr>
                <w:top w:val="none" w:sz="0" w:space="0" w:color="auto"/>
                <w:left w:val="none" w:sz="0" w:space="0" w:color="auto"/>
                <w:bottom w:val="none" w:sz="0" w:space="0" w:color="auto"/>
                <w:right w:val="none" w:sz="0" w:space="0" w:color="auto"/>
              </w:divBdr>
              <w:divsChild>
                <w:div w:id="1819882922">
                  <w:marLeft w:val="0"/>
                  <w:marRight w:val="0"/>
                  <w:marTop w:val="0"/>
                  <w:marBottom w:val="0"/>
                  <w:divBdr>
                    <w:top w:val="none" w:sz="0" w:space="0" w:color="auto"/>
                    <w:left w:val="none" w:sz="0" w:space="0" w:color="auto"/>
                    <w:bottom w:val="none" w:sz="0" w:space="0" w:color="auto"/>
                    <w:right w:val="none" w:sz="0" w:space="0" w:color="auto"/>
                  </w:divBdr>
                  <w:divsChild>
                    <w:div w:id="1337003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3125460">
      <w:bodyDiv w:val="1"/>
      <w:marLeft w:val="0"/>
      <w:marRight w:val="0"/>
      <w:marTop w:val="0"/>
      <w:marBottom w:val="0"/>
      <w:divBdr>
        <w:top w:val="none" w:sz="0" w:space="0" w:color="auto"/>
        <w:left w:val="none" w:sz="0" w:space="0" w:color="auto"/>
        <w:bottom w:val="none" w:sz="0" w:space="0" w:color="auto"/>
        <w:right w:val="none" w:sz="0" w:space="0" w:color="auto"/>
      </w:divBdr>
    </w:div>
    <w:div w:id="2036229737">
      <w:bodyDiv w:val="1"/>
      <w:marLeft w:val="0"/>
      <w:marRight w:val="0"/>
      <w:marTop w:val="0"/>
      <w:marBottom w:val="0"/>
      <w:divBdr>
        <w:top w:val="none" w:sz="0" w:space="0" w:color="auto"/>
        <w:left w:val="none" w:sz="0" w:space="0" w:color="auto"/>
        <w:bottom w:val="none" w:sz="0" w:space="0" w:color="auto"/>
        <w:right w:val="none" w:sz="0" w:space="0" w:color="auto"/>
      </w:divBdr>
    </w:div>
    <w:div w:id="2041322117">
      <w:bodyDiv w:val="1"/>
      <w:marLeft w:val="0"/>
      <w:marRight w:val="0"/>
      <w:marTop w:val="0"/>
      <w:marBottom w:val="0"/>
      <w:divBdr>
        <w:top w:val="none" w:sz="0" w:space="0" w:color="auto"/>
        <w:left w:val="none" w:sz="0" w:space="0" w:color="auto"/>
        <w:bottom w:val="none" w:sz="0" w:space="0" w:color="auto"/>
        <w:right w:val="none" w:sz="0" w:space="0" w:color="auto"/>
      </w:divBdr>
    </w:div>
    <w:div w:id="2044943140">
      <w:bodyDiv w:val="1"/>
      <w:marLeft w:val="0"/>
      <w:marRight w:val="0"/>
      <w:marTop w:val="0"/>
      <w:marBottom w:val="0"/>
      <w:divBdr>
        <w:top w:val="none" w:sz="0" w:space="0" w:color="auto"/>
        <w:left w:val="none" w:sz="0" w:space="0" w:color="auto"/>
        <w:bottom w:val="none" w:sz="0" w:space="0" w:color="auto"/>
        <w:right w:val="none" w:sz="0" w:space="0" w:color="auto"/>
      </w:divBdr>
    </w:div>
    <w:div w:id="2051566726">
      <w:bodyDiv w:val="1"/>
      <w:marLeft w:val="0"/>
      <w:marRight w:val="0"/>
      <w:marTop w:val="0"/>
      <w:marBottom w:val="0"/>
      <w:divBdr>
        <w:top w:val="none" w:sz="0" w:space="0" w:color="auto"/>
        <w:left w:val="none" w:sz="0" w:space="0" w:color="auto"/>
        <w:bottom w:val="none" w:sz="0" w:space="0" w:color="auto"/>
        <w:right w:val="none" w:sz="0" w:space="0" w:color="auto"/>
      </w:divBdr>
    </w:div>
    <w:div w:id="2057001003">
      <w:bodyDiv w:val="1"/>
      <w:marLeft w:val="0"/>
      <w:marRight w:val="0"/>
      <w:marTop w:val="0"/>
      <w:marBottom w:val="0"/>
      <w:divBdr>
        <w:top w:val="none" w:sz="0" w:space="0" w:color="auto"/>
        <w:left w:val="none" w:sz="0" w:space="0" w:color="auto"/>
        <w:bottom w:val="none" w:sz="0" w:space="0" w:color="auto"/>
        <w:right w:val="none" w:sz="0" w:space="0" w:color="auto"/>
      </w:divBdr>
    </w:div>
    <w:div w:id="2065061059">
      <w:bodyDiv w:val="1"/>
      <w:marLeft w:val="0"/>
      <w:marRight w:val="0"/>
      <w:marTop w:val="0"/>
      <w:marBottom w:val="0"/>
      <w:divBdr>
        <w:top w:val="none" w:sz="0" w:space="0" w:color="auto"/>
        <w:left w:val="none" w:sz="0" w:space="0" w:color="auto"/>
        <w:bottom w:val="none" w:sz="0" w:space="0" w:color="auto"/>
        <w:right w:val="none" w:sz="0" w:space="0" w:color="auto"/>
      </w:divBdr>
      <w:divsChild>
        <w:div w:id="430669002">
          <w:marLeft w:val="0"/>
          <w:marRight w:val="0"/>
          <w:marTop w:val="0"/>
          <w:marBottom w:val="0"/>
          <w:divBdr>
            <w:top w:val="none" w:sz="0" w:space="0" w:color="auto"/>
            <w:left w:val="none" w:sz="0" w:space="0" w:color="auto"/>
            <w:bottom w:val="none" w:sz="0" w:space="0" w:color="auto"/>
            <w:right w:val="none" w:sz="0" w:space="0" w:color="auto"/>
          </w:divBdr>
          <w:divsChild>
            <w:div w:id="1129739199">
              <w:marLeft w:val="0"/>
              <w:marRight w:val="0"/>
              <w:marTop w:val="0"/>
              <w:marBottom w:val="0"/>
              <w:divBdr>
                <w:top w:val="none" w:sz="0" w:space="0" w:color="auto"/>
                <w:left w:val="none" w:sz="0" w:space="0" w:color="auto"/>
                <w:bottom w:val="none" w:sz="0" w:space="0" w:color="auto"/>
                <w:right w:val="none" w:sz="0" w:space="0" w:color="auto"/>
              </w:divBdr>
              <w:divsChild>
                <w:div w:id="188226056">
                  <w:marLeft w:val="0"/>
                  <w:marRight w:val="0"/>
                  <w:marTop w:val="0"/>
                  <w:marBottom w:val="0"/>
                  <w:divBdr>
                    <w:top w:val="none" w:sz="0" w:space="0" w:color="auto"/>
                    <w:left w:val="none" w:sz="0" w:space="0" w:color="auto"/>
                    <w:bottom w:val="none" w:sz="0" w:space="0" w:color="auto"/>
                    <w:right w:val="none" w:sz="0" w:space="0" w:color="auto"/>
                  </w:divBdr>
                  <w:divsChild>
                    <w:div w:id="514077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0396348">
      <w:bodyDiv w:val="1"/>
      <w:marLeft w:val="0"/>
      <w:marRight w:val="0"/>
      <w:marTop w:val="0"/>
      <w:marBottom w:val="0"/>
      <w:divBdr>
        <w:top w:val="none" w:sz="0" w:space="0" w:color="auto"/>
        <w:left w:val="none" w:sz="0" w:space="0" w:color="auto"/>
        <w:bottom w:val="none" w:sz="0" w:space="0" w:color="auto"/>
        <w:right w:val="none" w:sz="0" w:space="0" w:color="auto"/>
      </w:divBdr>
      <w:divsChild>
        <w:div w:id="1812015157">
          <w:marLeft w:val="0"/>
          <w:marRight w:val="0"/>
          <w:marTop w:val="0"/>
          <w:marBottom w:val="0"/>
          <w:divBdr>
            <w:top w:val="none" w:sz="0" w:space="0" w:color="auto"/>
            <w:left w:val="none" w:sz="0" w:space="0" w:color="auto"/>
            <w:bottom w:val="none" w:sz="0" w:space="0" w:color="auto"/>
            <w:right w:val="none" w:sz="0" w:space="0" w:color="auto"/>
          </w:divBdr>
          <w:divsChild>
            <w:div w:id="1466771058">
              <w:marLeft w:val="0"/>
              <w:marRight w:val="0"/>
              <w:marTop w:val="0"/>
              <w:marBottom w:val="0"/>
              <w:divBdr>
                <w:top w:val="none" w:sz="0" w:space="0" w:color="auto"/>
                <w:left w:val="none" w:sz="0" w:space="0" w:color="auto"/>
                <w:bottom w:val="none" w:sz="0" w:space="0" w:color="auto"/>
                <w:right w:val="none" w:sz="0" w:space="0" w:color="auto"/>
              </w:divBdr>
              <w:divsChild>
                <w:div w:id="1364819792">
                  <w:marLeft w:val="0"/>
                  <w:marRight w:val="0"/>
                  <w:marTop w:val="0"/>
                  <w:marBottom w:val="0"/>
                  <w:divBdr>
                    <w:top w:val="none" w:sz="0" w:space="0" w:color="auto"/>
                    <w:left w:val="none" w:sz="0" w:space="0" w:color="auto"/>
                    <w:bottom w:val="none" w:sz="0" w:space="0" w:color="auto"/>
                    <w:right w:val="none" w:sz="0" w:space="0" w:color="auto"/>
                  </w:divBdr>
                  <w:divsChild>
                    <w:div w:id="406420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3208890">
      <w:bodyDiv w:val="1"/>
      <w:marLeft w:val="0"/>
      <w:marRight w:val="0"/>
      <w:marTop w:val="0"/>
      <w:marBottom w:val="0"/>
      <w:divBdr>
        <w:top w:val="none" w:sz="0" w:space="0" w:color="auto"/>
        <w:left w:val="none" w:sz="0" w:space="0" w:color="auto"/>
        <w:bottom w:val="none" w:sz="0" w:space="0" w:color="auto"/>
        <w:right w:val="none" w:sz="0" w:space="0" w:color="auto"/>
      </w:divBdr>
      <w:divsChild>
        <w:div w:id="1319502164">
          <w:marLeft w:val="0"/>
          <w:marRight w:val="0"/>
          <w:marTop w:val="0"/>
          <w:marBottom w:val="0"/>
          <w:divBdr>
            <w:top w:val="none" w:sz="0" w:space="0" w:color="auto"/>
            <w:left w:val="none" w:sz="0" w:space="0" w:color="auto"/>
            <w:bottom w:val="none" w:sz="0" w:space="0" w:color="auto"/>
            <w:right w:val="none" w:sz="0" w:space="0" w:color="auto"/>
          </w:divBdr>
          <w:divsChild>
            <w:div w:id="1045059769">
              <w:marLeft w:val="0"/>
              <w:marRight w:val="0"/>
              <w:marTop w:val="0"/>
              <w:marBottom w:val="0"/>
              <w:divBdr>
                <w:top w:val="none" w:sz="0" w:space="0" w:color="auto"/>
                <w:left w:val="none" w:sz="0" w:space="0" w:color="auto"/>
                <w:bottom w:val="none" w:sz="0" w:space="0" w:color="auto"/>
                <w:right w:val="none" w:sz="0" w:space="0" w:color="auto"/>
              </w:divBdr>
              <w:divsChild>
                <w:div w:id="299700150">
                  <w:marLeft w:val="0"/>
                  <w:marRight w:val="0"/>
                  <w:marTop w:val="0"/>
                  <w:marBottom w:val="0"/>
                  <w:divBdr>
                    <w:top w:val="none" w:sz="0" w:space="0" w:color="auto"/>
                    <w:left w:val="none" w:sz="0" w:space="0" w:color="auto"/>
                    <w:bottom w:val="none" w:sz="0" w:space="0" w:color="auto"/>
                    <w:right w:val="none" w:sz="0" w:space="0" w:color="auto"/>
                  </w:divBdr>
                  <w:divsChild>
                    <w:div w:id="1615559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8185290">
      <w:bodyDiv w:val="1"/>
      <w:marLeft w:val="0"/>
      <w:marRight w:val="0"/>
      <w:marTop w:val="0"/>
      <w:marBottom w:val="0"/>
      <w:divBdr>
        <w:top w:val="none" w:sz="0" w:space="0" w:color="auto"/>
        <w:left w:val="none" w:sz="0" w:space="0" w:color="auto"/>
        <w:bottom w:val="none" w:sz="0" w:space="0" w:color="auto"/>
        <w:right w:val="none" w:sz="0" w:space="0" w:color="auto"/>
      </w:divBdr>
      <w:divsChild>
        <w:div w:id="247348278">
          <w:marLeft w:val="0"/>
          <w:marRight w:val="0"/>
          <w:marTop w:val="0"/>
          <w:marBottom w:val="0"/>
          <w:divBdr>
            <w:top w:val="none" w:sz="0" w:space="0" w:color="auto"/>
            <w:left w:val="none" w:sz="0" w:space="0" w:color="auto"/>
            <w:bottom w:val="none" w:sz="0" w:space="0" w:color="auto"/>
            <w:right w:val="none" w:sz="0" w:space="0" w:color="auto"/>
          </w:divBdr>
        </w:div>
      </w:divsChild>
    </w:div>
    <w:div w:id="2098281818">
      <w:bodyDiv w:val="1"/>
      <w:marLeft w:val="0"/>
      <w:marRight w:val="0"/>
      <w:marTop w:val="0"/>
      <w:marBottom w:val="0"/>
      <w:divBdr>
        <w:top w:val="none" w:sz="0" w:space="0" w:color="auto"/>
        <w:left w:val="none" w:sz="0" w:space="0" w:color="auto"/>
        <w:bottom w:val="none" w:sz="0" w:space="0" w:color="auto"/>
        <w:right w:val="none" w:sz="0" w:space="0" w:color="auto"/>
      </w:divBdr>
      <w:divsChild>
        <w:div w:id="773135115">
          <w:marLeft w:val="0"/>
          <w:marRight w:val="0"/>
          <w:marTop w:val="0"/>
          <w:marBottom w:val="0"/>
          <w:divBdr>
            <w:top w:val="none" w:sz="0" w:space="0" w:color="auto"/>
            <w:left w:val="none" w:sz="0" w:space="0" w:color="auto"/>
            <w:bottom w:val="none" w:sz="0" w:space="0" w:color="auto"/>
            <w:right w:val="none" w:sz="0" w:space="0" w:color="auto"/>
          </w:divBdr>
          <w:divsChild>
            <w:div w:id="1353529829">
              <w:marLeft w:val="0"/>
              <w:marRight w:val="0"/>
              <w:marTop w:val="0"/>
              <w:marBottom w:val="0"/>
              <w:divBdr>
                <w:top w:val="none" w:sz="0" w:space="0" w:color="auto"/>
                <w:left w:val="none" w:sz="0" w:space="0" w:color="auto"/>
                <w:bottom w:val="none" w:sz="0" w:space="0" w:color="auto"/>
                <w:right w:val="none" w:sz="0" w:space="0" w:color="auto"/>
              </w:divBdr>
              <w:divsChild>
                <w:div w:id="96147153">
                  <w:marLeft w:val="0"/>
                  <w:marRight w:val="0"/>
                  <w:marTop w:val="0"/>
                  <w:marBottom w:val="0"/>
                  <w:divBdr>
                    <w:top w:val="none" w:sz="0" w:space="0" w:color="auto"/>
                    <w:left w:val="none" w:sz="0" w:space="0" w:color="auto"/>
                    <w:bottom w:val="none" w:sz="0" w:space="0" w:color="auto"/>
                    <w:right w:val="none" w:sz="0" w:space="0" w:color="auto"/>
                  </w:divBdr>
                  <w:divsChild>
                    <w:div w:id="891966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7821995">
      <w:bodyDiv w:val="1"/>
      <w:marLeft w:val="0"/>
      <w:marRight w:val="0"/>
      <w:marTop w:val="0"/>
      <w:marBottom w:val="0"/>
      <w:divBdr>
        <w:top w:val="none" w:sz="0" w:space="0" w:color="auto"/>
        <w:left w:val="none" w:sz="0" w:space="0" w:color="auto"/>
        <w:bottom w:val="none" w:sz="0" w:space="0" w:color="auto"/>
        <w:right w:val="none" w:sz="0" w:space="0" w:color="auto"/>
      </w:divBdr>
      <w:divsChild>
        <w:div w:id="1814324621">
          <w:marLeft w:val="0"/>
          <w:marRight w:val="0"/>
          <w:marTop w:val="0"/>
          <w:marBottom w:val="0"/>
          <w:divBdr>
            <w:top w:val="none" w:sz="0" w:space="0" w:color="auto"/>
            <w:left w:val="none" w:sz="0" w:space="0" w:color="auto"/>
            <w:bottom w:val="none" w:sz="0" w:space="0" w:color="auto"/>
            <w:right w:val="none" w:sz="0" w:space="0" w:color="auto"/>
          </w:divBdr>
          <w:divsChild>
            <w:div w:id="284360843">
              <w:marLeft w:val="0"/>
              <w:marRight w:val="0"/>
              <w:marTop w:val="0"/>
              <w:marBottom w:val="0"/>
              <w:divBdr>
                <w:top w:val="none" w:sz="0" w:space="0" w:color="auto"/>
                <w:left w:val="none" w:sz="0" w:space="0" w:color="auto"/>
                <w:bottom w:val="none" w:sz="0" w:space="0" w:color="auto"/>
                <w:right w:val="none" w:sz="0" w:space="0" w:color="auto"/>
              </w:divBdr>
              <w:divsChild>
                <w:div w:id="1317106693">
                  <w:marLeft w:val="0"/>
                  <w:marRight w:val="0"/>
                  <w:marTop w:val="0"/>
                  <w:marBottom w:val="0"/>
                  <w:divBdr>
                    <w:top w:val="none" w:sz="0" w:space="0" w:color="auto"/>
                    <w:left w:val="none" w:sz="0" w:space="0" w:color="auto"/>
                    <w:bottom w:val="none" w:sz="0" w:space="0" w:color="auto"/>
                    <w:right w:val="none" w:sz="0" w:space="0" w:color="auto"/>
                  </w:divBdr>
                  <w:divsChild>
                    <w:div w:id="1596405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9056960">
      <w:bodyDiv w:val="1"/>
      <w:marLeft w:val="0"/>
      <w:marRight w:val="0"/>
      <w:marTop w:val="0"/>
      <w:marBottom w:val="0"/>
      <w:divBdr>
        <w:top w:val="none" w:sz="0" w:space="0" w:color="auto"/>
        <w:left w:val="none" w:sz="0" w:space="0" w:color="auto"/>
        <w:bottom w:val="none" w:sz="0" w:space="0" w:color="auto"/>
        <w:right w:val="none" w:sz="0" w:space="0" w:color="auto"/>
      </w:divBdr>
      <w:divsChild>
        <w:div w:id="1712073594">
          <w:marLeft w:val="0"/>
          <w:marRight w:val="0"/>
          <w:marTop w:val="0"/>
          <w:marBottom w:val="0"/>
          <w:divBdr>
            <w:top w:val="none" w:sz="0" w:space="0" w:color="auto"/>
            <w:left w:val="none" w:sz="0" w:space="0" w:color="auto"/>
            <w:bottom w:val="none" w:sz="0" w:space="0" w:color="auto"/>
            <w:right w:val="none" w:sz="0" w:space="0" w:color="auto"/>
          </w:divBdr>
          <w:divsChild>
            <w:div w:id="2121098827">
              <w:marLeft w:val="0"/>
              <w:marRight w:val="0"/>
              <w:marTop w:val="0"/>
              <w:marBottom w:val="0"/>
              <w:divBdr>
                <w:top w:val="none" w:sz="0" w:space="0" w:color="auto"/>
                <w:left w:val="none" w:sz="0" w:space="0" w:color="auto"/>
                <w:bottom w:val="none" w:sz="0" w:space="0" w:color="auto"/>
                <w:right w:val="none" w:sz="0" w:space="0" w:color="auto"/>
              </w:divBdr>
              <w:divsChild>
                <w:div w:id="374551796">
                  <w:marLeft w:val="0"/>
                  <w:marRight w:val="0"/>
                  <w:marTop w:val="0"/>
                  <w:marBottom w:val="0"/>
                  <w:divBdr>
                    <w:top w:val="none" w:sz="0" w:space="0" w:color="auto"/>
                    <w:left w:val="none" w:sz="0" w:space="0" w:color="auto"/>
                    <w:bottom w:val="none" w:sz="0" w:space="0" w:color="auto"/>
                    <w:right w:val="none" w:sz="0" w:space="0" w:color="auto"/>
                  </w:divBdr>
                  <w:divsChild>
                    <w:div w:id="1079641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8596911">
      <w:bodyDiv w:val="1"/>
      <w:marLeft w:val="0"/>
      <w:marRight w:val="0"/>
      <w:marTop w:val="0"/>
      <w:marBottom w:val="0"/>
      <w:divBdr>
        <w:top w:val="none" w:sz="0" w:space="0" w:color="auto"/>
        <w:left w:val="none" w:sz="0" w:space="0" w:color="auto"/>
        <w:bottom w:val="none" w:sz="0" w:space="0" w:color="auto"/>
        <w:right w:val="none" w:sz="0" w:space="0" w:color="auto"/>
      </w:divBdr>
    </w:div>
    <w:div w:id="2139717618">
      <w:bodyDiv w:val="1"/>
      <w:marLeft w:val="0"/>
      <w:marRight w:val="0"/>
      <w:marTop w:val="0"/>
      <w:marBottom w:val="0"/>
      <w:divBdr>
        <w:top w:val="none" w:sz="0" w:space="0" w:color="auto"/>
        <w:left w:val="none" w:sz="0" w:space="0" w:color="auto"/>
        <w:bottom w:val="none" w:sz="0" w:space="0" w:color="auto"/>
        <w:right w:val="none" w:sz="0" w:space="0" w:color="auto"/>
      </w:divBdr>
    </w:div>
    <w:div w:id="21470473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5.PNG"/><Relationship Id="rId21" Type="http://schemas.openxmlformats.org/officeDocument/2006/relationships/header" Target="header2.xml"/><Relationship Id="rId42" Type="http://schemas.openxmlformats.org/officeDocument/2006/relationships/image" Target="media/image9.jpeg"/><Relationship Id="rId63" Type="http://schemas.openxmlformats.org/officeDocument/2006/relationships/image" Target="media/image28.jpg"/><Relationship Id="rId84" Type="http://schemas.openxmlformats.org/officeDocument/2006/relationships/image" Target="media/image45.gif"/><Relationship Id="rId138" Type="http://schemas.openxmlformats.org/officeDocument/2006/relationships/image" Target="media/image90.jpeg"/><Relationship Id="rId159" Type="http://schemas.openxmlformats.org/officeDocument/2006/relationships/image" Target="media/image111.jpeg"/><Relationship Id="rId170" Type="http://schemas.openxmlformats.org/officeDocument/2006/relationships/image" Target="media/image122.PNG"/><Relationship Id="rId191" Type="http://schemas.openxmlformats.org/officeDocument/2006/relationships/image" Target="media/image143.jpeg"/><Relationship Id="rId205" Type="http://schemas.openxmlformats.org/officeDocument/2006/relationships/image" Target="media/image154.PNG"/><Relationship Id="rId107" Type="http://schemas.openxmlformats.org/officeDocument/2006/relationships/image" Target="media/image67.png"/><Relationship Id="rId11" Type="http://schemas.openxmlformats.org/officeDocument/2006/relationships/hyperlink" Target="http://creativecommons.org/licenses/by-sa/4.0/" TargetMode="External"/><Relationship Id="rId32" Type="http://schemas.openxmlformats.org/officeDocument/2006/relationships/hyperlink" Target="file:///C:\Users\spalek\Documents\edison-do-skol\EdScratch-translation-kit\EdScratch-student-lesson-activities-cut%20cz%20final.docx" TargetMode="External"/><Relationship Id="rId53" Type="http://schemas.openxmlformats.org/officeDocument/2006/relationships/image" Target="media/image20.png"/><Relationship Id="rId74" Type="http://schemas.openxmlformats.org/officeDocument/2006/relationships/hyperlink" Target="http://www.edscratchapp.com" TargetMode="External"/><Relationship Id="rId149" Type="http://schemas.openxmlformats.org/officeDocument/2006/relationships/image" Target="media/image101.PNG"/><Relationship Id="rId5" Type="http://schemas.openxmlformats.org/officeDocument/2006/relationships/webSettings" Target="webSettings.xml"/><Relationship Id="rId95" Type="http://schemas.openxmlformats.org/officeDocument/2006/relationships/image" Target="media/image56.gif"/><Relationship Id="rId160" Type="http://schemas.openxmlformats.org/officeDocument/2006/relationships/image" Target="media/image112.PNG"/><Relationship Id="rId181" Type="http://schemas.openxmlformats.org/officeDocument/2006/relationships/image" Target="media/image133.jpeg"/><Relationship Id="rId22" Type="http://schemas.openxmlformats.org/officeDocument/2006/relationships/footer" Target="footer1.xml"/><Relationship Id="rId43" Type="http://schemas.openxmlformats.org/officeDocument/2006/relationships/image" Target="media/image10.jpeg"/><Relationship Id="rId64" Type="http://schemas.openxmlformats.org/officeDocument/2006/relationships/image" Target="media/image31.jpeg"/><Relationship Id="rId118" Type="http://schemas.openxmlformats.org/officeDocument/2006/relationships/image" Target="media/image76.PNG"/><Relationship Id="rId139" Type="http://schemas.openxmlformats.org/officeDocument/2006/relationships/image" Target="media/image91.jpeg"/><Relationship Id="rId85" Type="http://schemas.openxmlformats.org/officeDocument/2006/relationships/image" Target="media/image46.gif"/><Relationship Id="rId150" Type="http://schemas.openxmlformats.org/officeDocument/2006/relationships/image" Target="media/image102.PNG"/><Relationship Id="rId171" Type="http://schemas.openxmlformats.org/officeDocument/2006/relationships/image" Target="media/image123.png"/><Relationship Id="rId192" Type="http://schemas.openxmlformats.org/officeDocument/2006/relationships/image" Target="media/image144.jpeg"/><Relationship Id="rId206" Type="http://schemas.openxmlformats.org/officeDocument/2006/relationships/image" Target="media/image155.PNG"/><Relationship Id="rId12" Type="http://schemas.openxmlformats.org/officeDocument/2006/relationships/hyperlink" Target="https://creativecommons.org/licenses/by-sa/4.0/" TargetMode="External"/><Relationship Id="rId33" Type="http://schemas.openxmlformats.org/officeDocument/2006/relationships/hyperlink" Target="file:///C:\Users\spalek\Documents\edison-do-skol\EdScratch-translation-kit\EdScratch-student-lesson-activities-cut%20cz%20final.docx" TargetMode="External"/><Relationship Id="rId108" Type="http://schemas.openxmlformats.org/officeDocument/2006/relationships/image" Target="media/image68.png"/><Relationship Id="rId129" Type="http://schemas.openxmlformats.org/officeDocument/2006/relationships/image" Target="media/image85.jpeg"/><Relationship Id="rId54" Type="http://schemas.openxmlformats.org/officeDocument/2006/relationships/image" Target="media/image21.png"/><Relationship Id="rId75" Type="http://schemas.openxmlformats.org/officeDocument/2006/relationships/hyperlink" Target="http://www.edscratchapp.com" TargetMode="External"/><Relationship Id="rId96" Type="http://schemas.openxmlformats.org/officeDocument/2006/relationships/image" Target="media/image57.gif"/><Relationship Id="rId140" Type="http://schemas.openxmlformats.org/officeDocument/2006/relationships/image" Target="media/image92.PNG"/><Relationship Id="rId161" Type="http://schemas.openxmlformats.org/officeDocument/2006/relationships/image" Target="media/image113.PNG"/><Relationship Id="rId182" Type="http://schemas.openxmlformats.org/officeDocument/2006/relationships/image" Target="media/image134.jpeg"/><Relationship Id="rId6" Type="http://schemas.openxmlformats.org/officeDocument/2006/relationships/footnotes" Target="footnotes.xml"/><Relationship Id="rId23" Type="http://schemas.openxmlformats.org/officeDocument/2006/relationships/footer" Target="footer2.xml"/><Relationship Id="rId119" Type="http://schemas.openxmlformats.org/officeDocument/2006/relationships/image" Target="media/image77.PNG"/><Relationship Id="rId44" Type="http://schemas.openxmlformats.org/officeDocument/2006/relationships/image" Target="media/image11.jpeg"/><Relationship Id="rId65" Type="http://schemas.openxmlformats.org/officeDocument/2006/relationships/hyperlink" Target="http://www.edscratchapp.com" TargetMode="External"/><Relationship Id="rId86" Type="http://schemas.openxmlformats.org/officeDocument/2006/relationships/image" Target="media/image47.gif"/><Relationship Id="rId130" Type="http://schemas.openxmlformats.org/officeDocument/2006/relationships/image" Target="media/image86.jpeg"/><Relationship Id="rId151" Type="http://schemas.openxmlformats.org/officeDocument/2006/relationships/image" Target="media/image103.PNG"/><Relationship Id="rId172" Type="http://schemas.openxmlformats.org/officeDocument/2006/relationships/image" Target="media/image124.PNG"/><Relationship Id="rId193" Type="http://schemas.openxmlformats.org/officeDocument/2006/relationships/image" Target="media/image145.jpeg"/><Relationship Id="rId207" Type="http://schemas.openxmlformats.org/officeDocument/2006/relationships/image" Target="media/image156.PNG"/><Relationship Id="rId13" Type="http://schemas.openxmlformats.org/officeDocument/2006/relationships/image" Target="media/image2.png"/><Relationship Id="rId109" Type="http://schemas.openxmlformats.org/officeDocument/2006/relationships/image" Target="media/image69.PNG"/><Relationship Id="rId34" Type="http://schemas.openxmlformats.org/officeDocument/2006/relationships/hyperlink" Target="file:///C:\Users\spalek\Documents\edison-do-skol\EdScratch-translation-kit\EdScratch-student-lesson-activities-cut%20cz%20final.docx" TargetMode="External"/><Relationship Id="rId55" Type="http://schemas.openxmlformats.org/officeDocument/2006/relationships/image" Target="media/image22.png"/><Relationship Id="rId76" Type="http://schemas.openxmlformats.org/officeDocument/2006/relationships/header" Target="header5.xml"/><Relationship Id="rId97" Type="http://schemas.openxmlformats.org/officeDocument/2006/relationships/header" Target="header6.xml"/><Relationship Id="rId120" Type="http://schemas.openxmlformats.org/officeDocument/2006/relationships/image" Target="media/image78.PNG"/><Relationship Id="rId141" Type="http://schemas.openxmlformats.org/officeDocument/2006/relationships/image" Target="media/image93.jpeg"/><Relationship Id="rId7" Type="http://schemas.openxmlformats.org/officeDocument/2006/relationships/endnotes" Target="endnotes.xml"/><Relationship Id="rId162" Type="http://schemas.openxmlformats.org/officeDocument/2006/relationships/image" Target="media/image114.PNG"/><Relationship Id="rId183" Type="http://schemas.openxmlformats.org/officeDocument/2006/relationships/image" Target="media/image135.jpeg"/><Relationship Id="rId24" Type="http://schemas.openxmlformats.org/officeDocument/2006/relationships/header" Target="header3.xml"/><Relationship Id="rId45" Type="http://schemas.openxmlformats.org/officeDocument/2006/relationships/image" Target="media/image12.jpeg"/><Relationship Id="rId66" Type="http://schemas.openxmlformats.org/officeDocument/2006/relationships/image" Target="media/image30.jpeg"/><Relationship Id="rId87" Type="http://schemas.openxmlformats.org/officeDocument/2006/relationships/image" Target="media/image48.gif"/><Relationship Id="rId110" Type="http://schemas.openxmlformats.org/officeDocument/2006/relationships/image" Target="media/image70.PNG"/><Relationship Id="rId131" Type="http://schemas.openxmlformats.org/officeDocument/2006/relationships/image" Target="media/image84.jpeg"/><Relationship Id="rId61" Type="http://schemas.openxmlformats.org/officeDocument/2006/relationships/image" Target="media/image27.jpg"/><Relationship Id="rId82" Type="http://schemas.openxmlformats.org/officeDocument/2006/relationships/image" Target="media/image43.gif"/><Relationship Id="rId152" Type="http://schemas.openxmlformats.org/officeDocument/2006/relationships/image" Target="media/image104.jpeg"/><Relationship Id="rId173" Type="http://schemas.openxmlformats.org/officeDocument/2006/relationships/image" Target="media/image125.png"/><Relationship Id="rId194" Type="http://schemas.openxmlformats.org/officeDocument/2006/relationships/image" Target="media/image1420.jpeg"/><Relationship Id="rId199" Type="http://schemas.openxmlformats.org/officeDocument/2006/relationships/image" Target="media/image148.jpeg"/><Relationship Id="rId203" Type="http://schemas.openxmlformats.org/officeDocument/2006/relationships/image" Target="media/image152.jpeg"/><Relationship Id="rId208" Type="http://schemas.openxmlformats.org/officeDocument/2006/relationships/image" Target="media/image157.PNG"/><Relationship Id="rId19" Type="http://schemas.openxmlformats.org/officeDocument/2006/relationships/image" Target="media/image5.jpeg"/><Relationship Id="rId14" Type="http://schemas.openxmlformats.org/officeDocument/2006/relationships/image" Target="media/image3.jpeg"/><Relationship Id="rId30" Type="http://schemas.openxmlformats.org/officeDocument/2006/relationships/hyperlink" Target="file:///C:\Users\spalek\Documents\edison-do-skol\EdScratch-translation-kit\EdScratch-student-lesson-activities-cut%20cz%20final.docx" TargetMode="External"/><Relationship Id="rId35" Type="http://schemas.openxmlformats.org/officeDocument/2006/relationships/hyperlink" Target="file:///C:\Users\spalek\Documents\edison-do-skol\EdScratch-translation-kit\EdScratch-student-lesson-activities-cut%20cz%20final.docx" TargetMode="External"/><Relationship Id="rId56" Type="http://schemas.openxmlformats.org/officeDocument/2006/relationships/image" Target="media/image23.png"/><Relationship Id="rId77" Type="http://schemas.openxmlformats.org/officeDocument/2006/relationships/image" Target="media/image38.jpeg"/><Relationship Id="rId100" Type="http://schemas.openxmlformats.org/officeDocument/2006/relationships/image" Target="media/image60.jpeg"/><Relationship Id="rId105" Type="http://schemas.openxmlformats.org/officeDocument/2006/relationships/image" Target="media/image65.png"/><Relationship Id="rId147" Type="http://schemas.openxmlformats.org/officeDocument/2006/relationships/image" Target="media/image99.jpeg"/><Relationship Id="rId168" Type="http://schemas.openxmlformats.org/officeDocument/2006/relationships/image" Target="media/image120.PNG"/><Relationship Id="rId8" Type="http://schemas.openxmlformats.org/officeDocument/2006/relationships/image" Target="media/image1.jpeg"/><Relationship Id="rId51" Type="http://schemas.openxmlformats.org/officeDocument/2006/relationships/image" Target="media/image18.jpeg"/><Relationship Id="rId72" Type="http://schemas.openxmlformats.org/officeDocument/2006/relationships/image" Target="media/image36.png"/><Relationship Id="rId93" Type="http://schemas.openxmlformats.org/officeDocument/2006/relationships/image" Target="media/image54.gif"/><Relationship Id="rId98" Type="http://schemas.openxmlformats.org/officeDocument/2006/relationships/image" Target="media/image58.jpeg"/><Relationship Id="rId121" Type="http://schemas.openxmlformats.org/officeDocument/2006/relationships/image" Target="media/image79.PNG"/><Relationship Id="rId142" Type="http://schemas.openxmlformats.org/officeDocument/2006/relationships/image" Target="media/image94.PNG"/><Relationship Id="rId163" Type="http://schemas.openxmlformats.org/officeDocument/2006/relationships/image" Target="media/image115.PNG"/><Relationship Id="rId184" Type="http://schemas.openxmlformats.org/officeDocument/2006/relationships/image" Target="media/image136.PNG"/><Relationship Id="rId189" Type="http://schemas.openxmlformats.org/officeDocument/2006/relationships/image" Target="media/image141.jpeg"/><Relationship Id="rId3" Type="http://schemas.openxmlformats.org/officeDocument/2006/relationships/styles" Target="styles.xml"/><Relationship Id="rId214" Type="http://schemas.openxmlformats.org/officeDocument/2006/relationships/fontTable" Target="fontTable.xml"/><Relationship Id="rId25" Type="http://schemas.openxmlformats.org/officeDocument/2006/relationships/footer" Target="footer3.xml"/><Relationship Id="rId46" Type="http://schemas.openxmlformats.org/officeDocument/2006/relationships/image" Target="media/image13.jpeg"/><Relationship Id="rId67" Type="http://schemas.openxmlformats.org/officeDocument/2006/relationships/hyperlink" Target="http://www.edscratchapp.com" TargetMode="External"/><Relationship Id="rId116" Type="http://schemas.openxmlformats.org/officeDocument/2006/relationships/image" Target="media/image74.PNG"/><Relationship Id="rId137" Type="http://schemas.openxmlformats.org/officeDocument/2006/relationships/image" Target="media/image89.jpeg"/><Relationship Id="rId158" Type="http://schemas.openxmlformats.org/officeDocument/2006/relationships/image" Target="media/image110.jpeg"/><Relationship Id="rId20" Type="http://schemas.openxmlformats.org/officeDocument/2006/relationships/header" Target="header1.xml"/><Relationship Id="rId41" Type="http://schemas.openxmlformats.org/officeDocument/2006/relationships/image" Target="media/image8.jpeg"/><Relationship Id="rId62" Type="http://schemas.openxmlformats.org/officeDocument/2006/relationships/image" Target="media/image29.jpeg"/><Relationship Id="rId83" Type="http://schemas.openxmlformats.org/officeDocument/2006/relationships/image" Target="media/image44.gif"/><Relationship Id="rId88" Type="http://schemas.openxmlformats.org/officeDocument/2006/relationships/image" Target="media/image49.gif"/><Relationship Id="rId111" Type="http://schemas.openxmlformats.org/officeDocument/2006/relationships/image" Target="media/image71.PNG"/><Relationship Id="rId132" Type="http://schemas.openxmlformats.org/officeDocument/2006/relationships/image" Target="media/image85.png"/><Relationship Id="rId153" Type="http://schemas.openxmlformats.org/officeDocument/2006/relationships/image" Target="media/image105.jpeg"/><Relationship Id="rId174" Type="http://schemas.openxmlformats.org/officeDocument/2006/relationships/image" Target="media/image126.PNG"/><Relationship Id="rId179" Type="http://schemas.openxmlformats.org/officeDocument/2006/relationships/image" Target="media/image131.PNG"/><Relationship Id="rId195" Type="http://schemas.openxmlformats.org/officeDocument/2006/relationships/image" Target="media/image1430.jpeg"/><Relationship Id="rId209" Type="http://schemas.openxmlformats.org/officeDocument/2006/relationships/image" Target="media/image158.jpeg"/><Relationship Id="rId190" Type="http://schemas.openxmlformats.org/officeDocument/2006/relationships/image" Target="media/image142.jpeg"/><Relationship Id="rId204" Type="http://schemas.openxmlformats.org/officeDocument/2006/relationships/image" Target="media/image153.PNG"/><Relationship Id="rId15" Type="http://schemas.openxmlformats.org/officeDocument/2006/relationships/hyperlink" Target="http://www.meetedison.com" TargetMode="External"/><Relationship Id="rId36" Type="http://schemas.openxmlformats.org/officeDocument/2006/relationships/hyperlink" Target="file:///C:\Users\spalek\Documents\edison-do-skol\EdScratch-translation-kit\EdScratch-student-lesson-activities-cut%20cz%20final.docx" TargetMode="External"/><Relationship Id="rId57" Type="http://schemas.openxmlformats.org/officeDocument/2006/relationships/image" Target="media/image24.png"/><Relationship Id="rId106" Type="http://schemas.openxmlformats.org/officeDocument/2006/relationships/image" Target="media/image66.png"/><Relationship Id="rId10" Type="http://schemas.openxmlformats.org/officeDocument/2006/relationships/hyperlink" Target="http://www.meetedison.com" TargetMode="External"/><Relationship Id="rId31" Type="http://schemas.openxmlformats.org/officeDocument/2006/relationships/hyperlink" Target="file:///C:\Users\spalek\Documents\edison-do-skol\EdScratch-translation-kit\EdScratch-student-lesson-activities-cut%20cz%20final.docx" TargetMode="External"/><Relationship Id="rId52" Type="http://schemas.openxmlformats.org/officeDocument/2006/relationships/image" Target="media/image19.png"/><Relationship Id="rId73" Type="http://schemas.openxmlformats.org/officeDocument/2006/relationships/image" Target="media/image37.png"/><Relationship Id="rId78" Type="http://schemas.openxmlformats.org/officeDocument/2006/relationships/image" Target="media/image39.jpeg"/><Relationship Id="rId94" Type="http://schemas.openxmlformats.org/officeDocument/2006/relationships/image" Target="media/image55.gif"/><Relationship Id="rId99" Type="http://schemas.openxmlformats.org/officeDocument/2006/relationships/image" Target="media/image59.jpeg"/><Relationship Id="rId101" Type="http://schemas.openxmlformats.org/officeDocument/2006/relationships/image" Target="media/image61.PNG"/><Relationship Id="rId122" Type="http://schemas.openxmlformats.org/officeDocument/2006/relationships/image" Target="media/image80.jpeg"/><Relationship Id="rId143" Type="http://schemas.openxmlformats.org/officeDocument/2006/relationships/image" Target="media/image95.png"/><Relationship Id="rId148" Type="http://schemas.openxmlformats.org/officeDocument/2006/relationships/image" Target="media/image100.PNG"/><Relationship Id="rId164" Type="http://schemas.openxmlformats.org/officeDocument/2006/relationships/image" Target="media/image116.PNG"/><Relationship Id="rId169" Type="http://schemas.openxmlformats.org/officeDocument/2006/relationships/image" Target="media/image121.PNG"/><Relationship Id="rId185" Type="http://schemas.openxmlformats.org/officeDocument/2006/relationships/image" Target="media/image137.PNG"/><Relationship Id="rId4" Type="http://schemas.openxmlformats.org/officeDocument/2006/relationships/settings" Target="settings.xml"/><Relationship Id="rId9" Type="http://schemas.openxmlformats.org/officeDocument/2006/relationships/hyperlink" Target="http://www.meetedison.com" TargetMode="External"/><Relationship Id="rId180" Type="http://schemas.openxmlformats.org/officeDocument/2006/relationships/image" Target="media/image132.PNG"/><Relationship Id="rId210" Type="http://schemas.openxmlformats.org/officeDocument/2006/relationships/image" Target="media/image159.PNG"/><Relationship Id="rId215" Type="http://schemas.openxmlformats.org/officeDocument/2006/relationships/theme" Target="theme/theme1.xml"/><Relationship Id="rId26" Type="http://schemas.openxmlformats.org/officeDocument/2006/relationships/hyperlink" Target="file:///C:\Users\spalek\Documents\edison-do-skol\EdScratch-translation-kit\EdScratch-student-lesson-activities-cut%20cz%20final.docx" TargetMode="External"/><Relationship Id="rId47" Type="http://schemas.openxmlformats.org/officeDocument/2006/relationships/image" Target="media/image14.jpeg"/><Relationship Id="rId68" Type="http://schemas.openxmlformats.org/officeDocument/2006/relationships/image" Target="media/image32.jpeg"/><Relationship Id="rId89" Type="http://schemas.openxmlformats.org/officeDocument/2006/relationships/image" Target="media/image50.gif"/><Relationship Id="rId112" Type="http://schemas.openxmlformats.org/officeDocument/2006/relationships/image" Target="media/image72.PNG"/><Relationship Id="rId133" Type="http://schemas.openxmlformats.org/officeDocument/2006/relationships/image" Target="media/image86.png"/><Relationship Id="rId154" Type="http://schemas.openxmlformats.org/officeDocument/2006/relationships/image" Target="media/image106.jpeg"/><Relationship Id="rId175" Type="http://schemas.openxmlformats.org/officeDocument/2006/relationships/image" Target="media/image127.PNG"/><Relationship Id="rId196" Type="http://schemas.openxmlformats.org/officeDocument/2006/relationships/image" Target="media/image1440.jpeg"/><Relationship Id="rId200" Type="http://schemas.openxmlformats.org/officeDocument/2006/relationships/image" Target="media/image149.jpeg"/><Relationship Id="rId16" Type="http://schemas.openxmlformats.org/officeDocument/2006/relationships/hyperlink" Target="http://www.meetedison.com" TargetMode="External"/><Relationship Id="rId37" Type="http://schemas.openxmlformats.org/officeDocument/2006/relationships/hyperlink" Target="file:///C:\Users\spalek\Documents\edison-do-skol\EdScratch-translation-kit\EdScratch-student-lesson-activities-cut%20cz%20final.docx" TargetMode="External"/><Relationship Id="rId58" Type="http://schemas.openxmlformats.org/officeDocument/2006/relationships/image" Target="media/image25.png"/><Relationship Id="rId79" Type="http://schemas.openxmlformats.org/officeDocument/2006/relationships/image" Target="media/image40.png"/><Relationship Id="rId102" Type="http://schemas.openxmlformats.org/officeDocument/2006/relationships/image" Target="media/image62.png"/><Relationship Id="rId123" Type="http://schemas.openxmlformats.org/officeDocument/2006/relationships/image" Target="media/image81.jpeg"/><Relationship Id="rId144" Type="http://schemas.openxmlformats.org/officeDocument/2006/relationships/image" Target="media/image96.PNG"/><Relationship Id="rId90" Type="http://schemas.openxmlformats.org/officeDocument/2006/relationships/image" Target="media/image51.gif"/><Relationship Id="rId165" Type="http://schemas.openxmlformats.org/officeDocument/2006/relationships/image" Target="media/image117.PNG"/><Relationship Id="rId186" Type="http://schemas.openxmlformats.org/officeDocument/2006/relationships/image" Target="media/image138.PNG"/><Relationship Id="rId211" Type="http://schemas.openxmlformats.org/officeDocument/2006/relationships/image" Target="media/image160.jpeg"/><Relationship Id="rId27" Type="http://schemas.openxmlformats.org/officeDocument/2006/relationships/hyperlink" Target="file:///C:\Users\spalek\Documents\edison-do-skol\EdScratch-translation-kit\EdScratch-student-lesson-activities-cut%20cz%20final.docx" TargetMode="External"/><Relationship Id="rId48" Type="http://schemas.openxmlformats.org/officeDocument/2006/relationships/image" Target="media/image15.jpeg"/><Relationship Id="rId69" Type="http://schemas.openxmlformats.org/officeDocument/2006/relationships/image" Target="media/image33.PNG"/><Relationship Id="rId113" Type="http://schemas.openxmlformats.org/officeDocument/2006/relationships/image" Target="media/image73.PNG"/><Relationship Id="rId134" Type="http://schemas.openxmlformats.org/officeDocument/2006/relationships/header" Target="header7.xml"/><Relationship Id="rId80" Type="http://schemas.openxmlformats.org/officeDocument/2006/relationships/image" Target="media/image41.gif"/><Relationship Id="rId155" Type="http://schemas.openxmlformats.org/officeDocument/2006/relationships/image" Target="media/image107.jpeg"/><Relationship Id="rId176" Type="http://schemas.openxmlformats.org/officeDocument/2006/relationships/image" Target="media/image128.png"/><Relationship Id="rId197" Type="http://schemas.openxmlformats.org/officeDocument/2006/relationships/image" Target="media/image146.jpeg"/><Relationship Id="rId201" Type="http://schemas.openxmlformats.org/officeDocument/2006/relationships/image" Target="media/image150.jpeg"/><Relationship Id="rId17" Type="http://schemas.openxmlformats.org/officeDocument/2006/relationships/hyperlink" Target="http://creativecommons.org/licenses/by-sa/4.0/" TargetMode="External"/><Relationship Id="rId38" Type="http://schemas.openxmlformats.org/officeDocument/2006/relationships/header" Target="header4.xml"/><Relationship Id="rId59" Type="http://schemas.openxmlformats.org/officeDocument/2006/relationships/image" Target="media/image26.png"/><Relationship Id="rId103" Type="http://schemas.openxmlformats.org/officeDocument/2006/relationships/image" Target="media/image63.jpeg"/><Relationship Id="rId124" Type="http://schemas.openxmlformats.org/officeDocument/2006/relationships/image" Target="media/image82.jpeg"/><Relationship Id="rId70" Type="http://schemas.openxmlformats.org/officeDocument/2006/relationships/image" Target="media/image34.PNG"/><Relationship Id="rId91" Type="http://schemas.openxmlformats.org/officeDocument/2006/relationships/image" Target="media/image52.gif"/><Relationship Id="rId145" Type="http://schemas.openxmlformats.org/officeDocument/2006/relationships/image" Target="media/image97.png"/><Relationship Id="rId166" Type="http://schemas.openxmlformats.org/officeDocument/2006/relationships/image" Target="media/image118.PNG"/><Relationship Id="rId187" Type="http://schemas.openxmlformats.org/officeDocument/2006/relationships/image" Target="media/image139.PNG"/><Relationship Id="rId1" Type="http://schemas.openxmlformats.org/officeDocument/2006/relationships/customXml" Target="../customXml/item1.xml"/><Relationship Id="rId212" Type="http://schemas.openxmlformats.org/officeDocument/2006/relationships/image" Target="media/image161.png"/><Relationship Id="rId28" Type="http://schemas.openxmlformats.org/officeDocument/2006/relationships/hyperlink" Target="file:///C:\Users\spalek\Documents\edison-do-skol\EdScratch-translation-kit\EdScratch-student-lesson-activities-cut%20cz%20final.docx" TargetMode="External"/><Relationship Id="rId49" Type="http://schemas.openxmlformats.org/officeDocument/2006/relationships/image" Target="media/image16.jpeg"/><Relationship Id="rId114" Type="http://schemas.openxmlformats.org/officeDocument/2006/relationships/hyperlink" Target="https://www.edscratchapp.com?share=Eb12x3Dm" TargetMode="External"/><Relationship Id="rId60" Type="http://schemas.openxmlformats.org/officeDocument/2006/relationships/image" Target="media/image27.png"/><Relationship Id="rId81" Type="http://schemas.openxmlformats.org/officeDocument/2006/relationships/image" Target="media/image42.png"/><Relationship Id="rId135" Type="http://schemas.openxmlformats.org/officeDocument/2006/relationships/image" Target="media/image87.jpeg"/><Relationship Id="rId156" Type="http://schemas.openxmlformats.org/officeDocument/2006/relationships/image" Target="media/image108.jpeg"/><Relationship Id="rId177" Type="http://schemas.openxmlformats.org/officeDocument/2006/relationships/image" Target="media/image129.jpeg"/><Relationship Id="rId198" Type="http://schemas.openxmlformats.org/officeDocument/2006/relationships/image" Target="media/image147.jpeg"/><Relationship Id="rId202" Type="http://schemas.openxmlformats.org/officeDocument/2006/relationships/image" Target="media/image151.jpeg"/><Relationship Id="rId18" Type="http://schemas.openxmlformats.org/officeDocument/2006/relationships/image" Target="media/image4.png"/><Relationship Id="rId39" Type="http://schemas.openxmlformats.org/officeDocument/2006/relationships/image" Target="media/image6.jpeg"/><Relationship Id="rId50" Type="http://schemas.openxmlformats.org/officeDocument/2006/relationships/image" Target="media/image17.jpeg"/><Relationship Id="rId104" Type="http://schemas.openxmlformats.org/officeDocument/2006/relationships/image" Target="media/image64.jpeg"/><Relationship Id="rId125" Type="http://schemas.openxmlformats.org/officeDocument/2006/relationships/image" Target="media/image83.jpeg"/><Relationship Id="rId146" Type="http://schemas.openxmlformats.org/officeDocument/2006/relationships/image" Target="media/image98.jpeg"/><Relationship Id="rId167" Type="http://schemas.openxmlformats.org/officeDocument/2006/relationships/image" Target="media/image119.PNG"/><Relationship Id="rId188" Type="http://schemas.openxmlformats.org/officeDocument/2006/relationships/image" Target="media/image140.jpeg"/><Relationship Id="rId71" Type="http://schemas.openxmlformats.org/officeDocument/2006/relationships/image" Target="media/image35.jpeg"/><Relationship Id="rId92" Type="http://schemas.openxmlformats.org/officeDocument/2006/relationships/image" Target="media/image53.gif"/><Relationship Id="rId213" Type="http://schemas.openxmlformats.org/officeDocument/2006/relationships/image" Target="media/image162.jpeg"/><Relationship Id="rId2" Type="http://schemas.openxmlformats.org/officeDocument/2006/relationships/numbering" Target="numbering.xml"/><Relationship Id="rId29" Type="http://schemas.openxmlformats.org/officeDocument/2006/relationships/hyperlink" Target="file:///C:\Users\spalek\Documents\edison-do-skol\EdScratch-translation-kit\EdScratch-student-lesson-activities-cut%20cz%20final.docx" TargetMode="External"/><Relationship Id="rId40" Type="http://schemas.openxmlformats.org/officeDocument/2006/relationships/image" Target="media/image7.png"/><Relationship Id="rId115" Type="http://schemas.openxmlformats.org/officeDocument/2006/relationships/hyperlink" Target="https://www.edscratchapp.com?share=Eb12x3Dm" TargetMode="External"/><Relationship Id="rId136" Type="http://schemas.openxmlformats.org/officeDocument/2006/relationships/image" Target="media/image88.PNG"/><Relationship Id="rId157" Type="http://schemas.openxmlformats.org/officeDocument/2006/relationships/image" Target="media/image109.jpeg"/><Relationship Id="rId178" Type="http://schemas.openxmlformats.org/officeDocument/2006/relationships/image" Target="media/image130.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Kat%20Kennewell\Documents\Custom%20Office%20Templates\EdScratch%20lessons-Word%20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EdScratch Lessons">
      <a:majorFont>
        <a:latin typeface="Futura"/>
        <a:ea typeface=""/>
        <a:cs typeface=""/>
      </a:majorFont>
      <a:minorFont>
        <a:latin typeface="Futura"/>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98F1634-FDC5-4F89-95B5-4C8A73261A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EdScratch lessons-Word template.dotx</Template>
  <TotalTime>53</TotalTime>
  <Pages>144</Pages>
  <Words>19018</Words>
  <Characters>112207</Characters>
  <Application>Microsoft Office Word</Application>
  <DocSecurity>0</DocSecurity>
  <Lines>935</Lines>
  <Paragraphs>261</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EdScratch student lesson activities</vt:lpstr>
      <vt:lpstr>EdScratch student lesson activities</vt:lpstr>
    </vt:vector>
  </TitlesOfParts>
  <Company/>
  <LinksUpToDate>false</LinksUpToDate>
  <CharactersWithSpaces>130964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EdScratch student lesson activities</dc:title>
  <dc:subject/>
  <dc:creator>Kat Kennewell</dc:creator>
  <cp:keywords/>
  <dc:description/>
  <cp:lastModifiedBy>Stržínek Pavel</cp:lastModifiedBy>
  <cp:revision>182</cp:revision>
  <cp:lastPrinted>2019-09-17T08:07:00Z</cp:lastPrinted>
  <dcterms:created xsi:type="dcterms:W3CDTF">2019-09-03T06:10:00Z</dcterms:created>
  <dcterms:modified xsi:type="dcterms:W3CDTF">2023-05-10T13:12:00Z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1ebac993-578d-4fb6-a024-e1968d57a18c_Enabled">
    <vt:lpwstr>True</vt:lpwstr>
  </property>
  <property fmtid="{D5CDD505-2E9C-101B-9397-08002B2CF9AE}" pid="3" name="MSIP_Label_1ebac993-578d-4fb6-a024-e1968d57a18c_SiteId">
    <vt:lpwstr>ae4df1f7-611e-444f-897e-f964e1205171</vt:lpwstr>
  </property>
  <property fmtid="{D5CDD505-2E9C-101B-9397-08002B2CF9AE}" pid="4" name="MSIP_Label_1ebac993-578d-4fb6-a024-e1968d57a18c_Owner">
    <vt:lpwstr>ms250918@ncr.com</vt:lpwstr>
  </property>
  <property fmtid="{D5CDD505-2E9C-101B-9397-08002B2CF9AE}" pid="5" name="MSIP_Label_1ebac993-578d-4fb6-a024-e1968d57a18c_SetDate">
    <vt:lpwstr>2019-09-03T06:10:35.5237061Z</vt:lpwstr>
  </property>
  <property fmtid="{D5CDD505-2E9C-101B-9397-08002B2CF9AE}" pid="6" name="MSIP_Label_1ebac993-578d-4fb6-a024-e1968d57a18c_Name">
    <vt:lpwstr>Personal</vt:lpwstr>
  </property>
  <property fmtid="{D5CDD505-2E9C-101B-9397-08002B2CF9AE}" pid="7" name="MSIP_Label_1ebac993-578d-4fb6-a024-e1968d57a18c_Application">
    <vt:lpwstr>Microsoft Azure Information Protection</vt:lpwstr>
  </property>
  <property fmtid="{D5CDD505-2E9C-101B-9397-08002B2CF9AE}" pid="8" name="MSIP_Label_1ebac993-578d-4fb6-a024-e1968d57a18c_ActionId">
    <vt:lpwstr>b9ae6245-24c7-4eec-afca-92f703dbbf30</vt:lpwstr>
  </property>
  <property fmtid="{D5CDD505-2E9C-101B-9397-08002B2CF9AE}" pid="9" name="MSIP_Label_1ebac993-578d-4fb6-a024-e1968d57a18c_Extended_MSFT_Method">
    <vt:lpwstr>Manual</vt:lpwstr>
  </property>
  <property fmtid="{D5CDD505-2E9C-101B-9397-08002B2CF9AE}" pid="10" name="Sensitivity">
    <vt:lpwstr>Personal</vt:lpwstr>
  </property>
</Properties>
</file>