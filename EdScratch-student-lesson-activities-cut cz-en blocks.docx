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E37A" w14:textId="64B516D2" w:rsidR="00C048AA" w:rsidRPr="00FE1D98" w:rsidRDefault="000030B6">
      <w:pPr>
        <w:rPr>
          <w:lang w:val="cs-CZ"/>
        </w:rPr>
      </w:pPr>
      <w:bookmarkStart w:id="0" w:name="_Hlk516217277"/>
      <w:bookmarkStart w:id="1" w:name="_Hlk17492453"/>
      <w:bookmarkEnd w:id="0"/>
      <w:r w:rsidRPr="00FE1D98">
        <w:rPr>
          <w:noProof/>
          <w:lang w:val="cs-CZ"/>
        </w:rPr>
        <mc:AlternateContent>
          <mc:Choice Requires="wpg">
            <w:drawing>
              <wp:anchor distT="0" distB="0" distL="114300" distR="114300" simplePos="0" relativeHeight="251657216" behindDoc="0" locked="0" layoutInCell="1" allowOverlap="1" wp14:anchorId="5453736A" wp14:editId="619000D0">
                <wp:simplePos x="0" y="0"/>
                <wp:positionH relativeFrom="column">
                  <wp:posOffset>3479</wp:posOffset>
                </wp:positionH>
                <wp:positionV relativeFrom="paragraph">
                  <wp:posOffset>941926</wp:posOffset>
                </wp:positionV>
                <wp:extent cx="6176645" cy="7945755"/>
                <wp:effectExtent l="0" t="0" r="0" b="0"/>
                <wp:wrapNone/>
                <wp:docPr id="1073741911" name="Group 1073741911"/>
                <wp:cNvGraphicFramePr/>
                <a:graphic xmlns:a="http://schemas.openxmlformats.org/drawingml/2006/main">
                  <a:graphicData uri="http://schemas.microsoft.com/office/word/2010/wordprocessingGroup">
                    <wpg:wgp>
                      <wpg:cNvGrpSpPr/>
                      <wpg:grpSpPr>
                        <a:xfrm>
                          <a:off x="0" y="0"/>
                          <a:ext cx="6176645" cy="7945755"/>
                          <a:chOff x="3658" y="0"/>
                          <a:chExt cx="6176853" cy="7946213"/>
                        </a:xfrm>
                      </wpg:grpSpPr>
                      <pic:pic xmlns:pic="http://schemas.openxmlformats.org/drawingml/2006/picture">
                        <pic:nvPicPr>
                          <pic:cNvPr id="1073741844" name="Picture 10737418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58" y="0"/>
                            <a:ext cx="6120130" cy="7920355"/>
                          </a:xfrm>
                          <a:prstGeom prst="rect">
                            <a:avLst/>
                          </a:prstGeom>
                        </pic:spPr>
                      </pic:pic>
                      <wps:wsp>
                        <wps:cNvPr id="1073741845" name="officeArt object" descr="officeArt object"/>
                        <wps:cNvSpPr txBox="1"/>
                        <wps:spPr>
                          <a:xfrm>
                            <a:off x="83174" y="208471"/>
                            <a:ext cx="5971630" cy="1151280"/>
                          </a:xfrm>
                          <a:prstGeom prst="rect">
                            <a:avLst/>
                          </a:prstGeom>
                          <a:noFill/>
                          <a:ln w="12700" cap="flat">
                            <a:noFill/>
                            <a:miter lim="400000"/>
                          </a:ln>
                          <a:effectLst/>
                        </wps:spPr>
                        <wps:txbx>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wps:txbx>
                        <wps:bodyPr wrap="square" lIns="50800" tIns="50800" rIns="50800" bIns="50800" numCol="1" anchor="t">
                          <a:noAutofit/>
                        </wps:bodyPr>
                      </wps:wsp>
                      <wps:wsp>
                        <wps:cNvPr id="1073741846" name="officeArt object" descr="officeArt object"/>
                        <wps:cNvSpPr txBox="1"/>
                        <wps:spPr>
                          <a:xfrm>
                            <a:off x="95098" y="819303"/>
                            <a:ext cx="6026892" cy="656616"/>
                          </a:xfrm>
                          <a:prstGeom prst="rect">
                            <a:avLst/>
                          </a:prstGeom>
                          <a:noFill/>
                          <a:ln w="12700" cap="flat">
                            <a:noFill/>
                            <a:miter lim="400000"/>
                          </a:ln>
                          <a:effectLst/>
                        </wps:spPr>
                        <wps:txbx>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wps:txbx>
                        <wps:bodyPr wrap="square" lIns="50800" tIns="50800" rIns="50800" bIns="50800" numCol="1" anchor="t">
                          <a:noAutofit/>
                        </wps:bodyPr>
                      </wps:wsp>
                      <wpg:grpSp>
                        <wpg:cNvPr id="1073741904" name="Group 1073741904"/>
                        <wpg:cNvGrpSpPr/>
                        <wpg:grpSpPr>
                          <a:xfrm>
                            <a:off x="153619" y="6792163"/>
                            <a:ext cx="6026892" cy="1154050"/>
                            <a:chOff x="153619" y="0"/>
                            <a:chExt cx="6026892" cy="1154050"/>
                          </a:xfrm>
                        </wpg:grpSpPr>
                        <wps:wsp>
                          <wps:cNvPr id="1073741848" name="officeArt object" descr="officeArt object"/>
                          <wps:cNvSpPr txBox="1"/>
                          <wps:spPr>
                            <a:xfrm>
                              <a:off x="153619" y="497434"/>
                              <a:ext cx="6026892" cy="656616"/>
                            </a:xfrm>
                            <a:prstGeom prst="rect">
                              <a:avLst/>
                            </a:prstGeom>
                            <a:noFill/>
                            <a:ln w="12700" cap="flat">
                              <a:noFill/>
                              <a:miter lim="400000"/>
                            </a:ln>
                            <a:effectLst/>
                          </wps:spPr>
                          <wps:txbx>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9"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0" w:history="1">
                                  <w:r w:rsidRPr="004518C3">
                                    <w:rPr>
                                      <w:rStyle w:val="Hypertextovodkaz"/>
                                      <w:color w:val="0000FF"/>
                                    </w:rPr>
                                    <w:t>Jin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1"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wps:txbx>
                          <wps:bodyPr wrap="square" lIns="50800" tIns="50800" rIns="50800" bIns="50800" numCol="1" anchor="t">
                            <a:noAutofit/>
                          </wps:bodyPr>
                        </wps:wsp>
                        <pic:pic xmlns:pic="http://schemas.openxmlformats.org/drawingml/2006/picture">
                          <pic:nvPicPr>
                            <pic:cNvPr id="1073741854" name="Picture 1073741854">
                              <a:hlinkClick r:id="rId12"/>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227478" y="0"/>
                              <a:ext cx="1226820" cy="4286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53736A" id="Group 1073741911" o:spid="_x0000_s1026" style="position:absolute;margin-left:.25pt;margin-top:74.15pt;width:486.35pt;height:625.65pt;z-index:251657216;mso-width-relative:margin;mso-height-relative:margin" coordorigin="36" coordsize="61768,79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Bc/9oADAMBAAIRAxEAPwD+/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H+/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P+/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T+/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X+/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b+/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f+/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H+/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P+/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T+/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X+&#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b+/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f+/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D+/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H+/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P+/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T+/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X+/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b+/iiiigAooooAKKKKACii&#10;igAooooAKKKKACignHNM3r/n/wDVWcqqW4D6KZ5g7f5/SoWnC96xni4x3KUWyzTS6r1NZUt79apS&#10;Xma8vEZ9Th1OiGFkzdNxGOnNRNeIBxXMyXhz1qm97jjNeJX4vjHY7IZdc6w3pPANRNfEd65Fr33p&#10;hvvevOfG8erOhZWdmL70NWI72NjhjjNcF/aBz1qVNQB9cV1YbjOm3rImeVO2h6LRXPaPqizsbWQ/&#10;MOUJ7j0roa+3wmLhXpqpTejPHq0nCXLIKKKK6T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&#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Noo26ioGtEPSrdFWqjRlOhCW6Mt7I9h+V&#10;VXtD3Fb1GAetaxxLRw1cppS2OXe171A1uR0rq2ijbqKga0Qjit44vueVX4fT+E5YxsKbtPSujeyP&#10;Uc1WazIPIrojiUzyauRzi9jKAxUyDHNW/svt/n8qX7M1DqIIYCpHoRqCOtTpTREw4xUqrgVlJ3O+&#10;jSkh6feqyvQn0qBBg1OgyDXPN6nqYdE6feqaok61LXPPc9elsFFFFSaBRRRQAUUUUAFFFFABRRRQ&#10;AUUUUAFFFFABRRRQAUUUUAFFFFAH/9f+/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E2r6Cm+&#10;Wo6Cn0U7sVhuxfSk8tPSn0UXYuRdhnlp6UeWv+f/ANdPoouw5F2ECgdKWiikUFFFFABRRRQAUUUU&#10;AFFFFABRRRQAUUUUAFFFFABRRRQAUUUUAFFFFAH/0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0f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0v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0/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1f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1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1/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0f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0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0/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1P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1f7+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1v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1/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0v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0/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1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1f7+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1v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1/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P7+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f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v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0/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1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f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1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3741844" o:spid="_x0000_s1027" type="#_x0000_t75" style="position:absolute;left:36;width:61201;height:7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">
                  <v:imagedata r:id="rId14" o:title=""/>
                </v:shape>
                <v:shapetype id="_x0000_t202" coordsize="21600,21600" o:spt="202" path="m,l,21600r21600,l21600,xe">
                  <v:stroke joinstyle="miter"/>
                  <v:path gradientshapeok="t" o:connecttype="rect"/>
                </v:shapetype>
                <v:shape id="_x0000_s1028" type="#_x0000_t202" alt="officeArt object" style="position:absolute;left:831;top:2084;width:59717;height:1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" filled="f" stroked="f" strokeweight="1pt">
                  <v:stroke miterlimit="4"/>
                  <v:textbox inset="4pt,4pt,4pt,4pt">
                    <w:txbxContent>
                      <w:p w14:paraId="0D0922AF" w14:textId="46AF45E6" w:rsidR="002A1612" w:rsidRPr="000030B6" w:rsidRDefault="002A1612" w:rsidP="00205699">
                        <w:pPr>
                          <w:pStyle w:val="Default"/>
                          <w:rPr>
                            <w:sz w:val="68"/>
                            <w:szCs w:val="68"/>
                          </w:rPr>
                        </w:pPr>
                        <w:proofErr w:type="spellStart"/>
                        <w:r w:rsidRPr="000030B6">
                          <w:rPr>
                            <w:rFonts w:ascii="Futura" w:hAnsi="Futura"/>
                            <w:color w:val="FF6600"/>
                            <w:sz w:val="68"/>
                            <w:szCs w:val="68"/>
                            <w:u w:color="FF6600"/>
                            <w:lang w:val="en-US"/>
                          </w:rPr>
                          <w:t>Výukové</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aktivity</w:t>
                        </w:r>
                        <w:proofErr w:type="spellEnd"/>
                        <w:r w:rsidRPr="000030B6">
                          <w:rPr>
                            <w:rFonts w:ascii="Futura" w:hAnsi="Futura"/>
                            <w:color w:val="FF6600"/>
                            <w:sz w:val="68"/>
                            <w:szCs w:val="68"/>
                            <w:u w:color="FF6600"/>
                            <w:lang w:val="en-US"/>
                          </w:rPr>
                          <w:t xml:space="preserve"> </w:t>
                        </w:r>
                        <w:proofErr w:type="spellStart"/>
                        <w:r w:rsidRPr="000030B6">
                          <w:rPr>
                            <w:rFonts w:ascii="Futura" w:hAnsi="Futura"/>
                            <w:color w:val="FF6600"/>
                            <w:sz w:val="68"/>
                            <w:szCs w:val="68"/>
                            <w:u w:color="FF6600"/>
                            <w:lang w:val="en-US"/>
                          </w:rPr>
                          <w:t>EdScratch</w:t>
                        </w:r>
                        <w:proofErr w:type="spellEnd"/>
                      </w:p>
                    </w:txbxContent>
                  </v:textbox>
                </v:shape>
                <v:shape id="_x0000_s1029" type="#_x0000_t202" alt="officeArt object" style="position:absolute;left:950;top:8193;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" filled="f" stroked="f" strokeweight="1pt">
                  <v:stroke miterlimit="4"/>
                  <v:textbox inset="4pt,4pt,4pt,4pt">
                    <w:txbxContent>
                      <w:p w14:paraId="32845DFB" w14:textId="63D074BB" w:rsidR="002A1612" w:rsidRPr="00DE0CAF" w:rsidRDefault="002A1612" w:rsidP="00574443">
                        <w:pPr>
                          <w:pStyle w:val="Default"/>
                          <w:jc w:val="center"/>
                          <w:rPr>
                            <w:rFonts w:ascii="Times New Roman" w:hAnsi="Times New Roman"/>
                            <w:lang w:val="cs-CZ"/>
                          </w:rPr>
                        </w:pPr>
                        <w:proofErr w:type="spellStart"/>
                        <w:r>
                          <w:rPr>
                            <w:rFonts w:ascii="Futura" w:hAnsi="Futura"/>
                            <w:color w:val="6B6B6B"/>
                            <w:sz w:val="34"/>
                            <w:szCs w:val="34"/>
                            <w:lang w:val="en-US"/>
                          </w:rPr>
                          <w:t>Pracovní</w:t>
                        </w:r>
                        <w:proofErr w:type="spellEnd"/>
                        <w:r>
                          <w:rPr>
                            <w:rFonts w:ascii="Futura" w:hAnsi="Futura"/>
                            <w:color w:val="6B6B6B"/>
                            <w:sz w:val="34"/>
                            <w:szCs w:val="34"/>
                            <w:lang w:val="en-US"/>
                          </w:rPr>
                          <w:t xml:space="preserve"> </w:t>
                        </w:r>
                        <w:proofErr w:type="spellStart"/>
                        <w:r>
                          <w:rPr>
                            <w:rFonts w:ascii="Futura" w:hAnsi="Futura"/>
                            <w:color w:val="6B6B6B"/>
                            <w:sz w:val="34"/>
                            <w:szCs w:val="34"/>
                            <w:lang w:val="en-US"/>
                          </w:rPr>
                          <w:t>listy</w:t>
                        </w:r>
                        <w:proofErr w:type="spellEnd"/>
                        <w:r>
                          <w:rPr>
                            <w:rFonts w:ascii="Futura" w:hAnsi="Futura"/>
                            <w:color w:val="6B6B6B"/>
                            <w:sz w:val="34"/>
                            <w:szCs w:val="34"/>
                            <w:lang w:val="en-US"/>
                          </w:rPr>
                          <w:t xml:space="preserve"> pro </w:t>
                        </w:r>
                        <w:proofErr w:type="spellStart"/>
                        <w:r>
                          <w:rPr>
                            <w:rFonts w:ascii="Futura" w:hAnsi="Futura"/>
                            <w:color w:val="6B6B6B"/>
                            <w:sz w:val="34"/>
                            <w:szCs w:val="34"/>
                            <w:lang w:val="en-US"/>
                          </w:rPr>
                          <w:t>studenty</w:t>
                        </w:r>
                        <w:proofErr w:type="spellEnd"/>
                        <w:r>
                          <w:rPr>
                            <w:rFonts w:ascii="Futura" w:hAnsi="Futura"/>
                            <w:color w:val="6B6B6B"/>
                            <w:sz w:val="34"/>
                            <w:szCs w:val="34"/>
                            <w:lang w:val="en-US"/>
                          </w:rPr>
                          <w:t xml:space="preserve"> </w:t>
                        </w:r>
                      </w:p>
                    </w:txbxContent>
                  </v:textbox>
                </v:shape>
                <v:group id="Group 1073741904" o:spid="_x0000_s1030" style="position:absolute;left:1536;top:67921;width:60269;height:11541" coordorigin="1536" coordsize="60268,1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">
                  <v:shape id="_x0000_s1031" type="#_x0000_t202" alt="officeArt object" style="position:absolute;left:1536;top:4974;width:6026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" filled="f" stroked="f" strokeweight="1pt">
                    <v:stroke miterlimit="4"/>
                    <v:textbox inset="4pt,4pt,4pt,4pt">
                      <w:txbxContent>
                        <w:p w14:paraId="3C0281A0" w14:textId="7F267F52" w:rsidR="002A1612" w:rsidRPr="002B5ED8" w:rsidRDefault="002A1612" w:rsidP="00574443">
                          <w:proofErr w:type="spellStart"/>
                          <w:r w:rsidRPr="000030B6">
                            <w:t>Plány</w:t>
                          </w:r>
                          <w:proofErr w:type="spellEnd"/>
                          <w:r w:rsidRPr="000030B6">
                            <w:t xml:space="preserve"> </w:t>
                          </w:r>
                          <w:proofErr w:type="spellStart"/>
                          <w:r w:rsidRPr="000030B6">
                            <w:t>lekcí</w:t>
                          </w:r>
                          <w:proofErr w:type="spellEnd"/>
                          <w:r w:rsidRPr="000030B6">
                            <w:t xml:space="preserve"> </w:t>
                          </w:r>
                          <w:proofErr w:type="spellStart"/>
                          <w:r w:rsidRPr="000030B6">
                            <w:t>EdScratch</w:t>
                          </w:r>
                          <w:proofErr w:type="spellEnd"/>
                          <w:r w:rsidRPr="000030B6">
                            <w:t xml:space="preserve"> od</w:t>
                          </w:r>
                          <w:r w:rsidRPr="00ED34AB">
                            <w:rPr>
                              <w:rFonts w:ascii="Calibri" w:hAnsi="Calibri" w:cs="Calibri"/>
                            </w:rPr>
                            <w:t> </w:t>
                          </w:r>
                          <w:hyperlink r:id="rId15" w:history="1">
                            <w:r w:rsidRPr="004518C3">
                              <w:rPr>
                                <w:rStyle w:val="Hypertextovodkaz"/>
                                <w:color w:val="0000FF"/>
                              </w:rPr>
                              <w:t xml:space="preserve">Kat </w:t>
                            </w:r>
                            <w:proofErr w:type="spellStart"/>
                            <w:r w:rsidRPr="004518C3">
                              <w:rPr>
                                <w:rStyle w:val="Hypertextovodkaz"/>
                                <w:color w:val="0000FF"/>
                              </w:rPr>
                              <w:t>Kennewell</w:t>
                            </w:r>
                            <w:proofErr w:type="spellEnd"/>
                          </w:hyperlink>
                          <w:r w:rsidRPr="004518C3">
                            <w:rPr>
                              <w:rStyle w:val="Hypertextovodkaz"/>
                              <w:rFonts w:ascii="Calibri" w:hAnsi="Calibri" w:cs="Calibri"/>
                              <w:color w:val="0000FF"/>
                            </w:rPr>
                            <w:t> </w:t>
                          </w:r>
                          <w:r w:rsidRPr="00ED34AB">
                            <w:t xml:space="preserve">a </w:t>
                          </w:r>
                          <w:hyperlink r:id="rId16" w:history="1">
                            <w:r w:rsidRPr="004518C3">
                              <w:rPr>
                                <w:rStyle w:val="Hypertextovodkaz"/>
                                <w:color w:val="0000FF"/>
                              </w:rPr>
                              <w:t>Jin Peng</w:t>
                            </w:r>
                          </w:hyperlink>
                          <w:r>
                            <w:t xml:space="preserve"> </w:t>
                          </w:r>
                          <w:proofErr w:type="spellStart"/>
                          <w:r>
                            <w:t>jsou</w:t>
                          </w:r>
                          <w:proofErr w:type="spellEnd"/>
                          <w:r>
                            <w:t xml:space="preserve"> </w:t>
                          </w:r>
                          <w:proofErr w:type="spellStart"/>
                          <w:r>
                            <w:t>licencovány</w:t>
                          </w:r>
                          <w:proofErr w:type="spellEnd"/>
                          <w:r>
                            <w:t xml:space="preserve"> pod </w:t>
                          </w:r>
                          <w:proofErr w:type="spellStart"/>
                          <w:r>
                            <w:t>mezinárodní</w:t>
                          </w:r>
                          <w:proofErr w:type="spellEnd"/>
                          <w:r>
                            <w:t xml:space="preserve"> </w:t>
                          </w:r>
                          <w:proofErr w:type="spellStart"/>
                          <w:r>
                            <w:t>licencí</w:t>
                          </w:r>
                          <w:proofErr w:type="spellEnd"/>
                          <w:r w:rsidRPr="002D63BD">
                            <w:rPr>
                              <w:rFonts w:ascii="Calibri" w:hAnsi="Calibri" w:cs="Calibri"/>
                            </w:rPr>
                            <w:t> </w:t>
                          </w:r>
                          <w:hyperlink r:id="rId17" w:history="1">
                            <w:r w:rsidRPr="00BB37C6">
                              <w:rPr>
                                <w:rStyle w:val="Hypertextovodkaz"/>
                                <w:color w:val="0000FF"/>
                              </w:rPr>
                              <w:t>Creative Commons Attribution-</w:t>
                            </w:r>
                            <w:proofErr w:type="spellStart"/>
                            <w:r w:rsidRPr="00BB37C6">
                              <w:rPr>
                                <w:rStyle w:val="Hypertextovodkaz"/>
                                <w:color w:val="0000FF"/>
                              </w:rPr>
                              <w:t>ShareAlike</w:t>
                            </w:r>
                            <w:proofErr w:type="spellEnd"/>
                            <w:r w:rsidRPr="00BB37C6">
                              <w:rPr>
                                <w:rStyle w:val="Hypertextovodkaz"/>
                                <w:color w:val="0000FF"/>
                              </w:rPr>
                              <w:t xml:space="preserve"> 4.0 International License</w:t>
                            </w:r>
                          </w:hyperlink>
                          <w:r w:rsidRPr="002D63BD">
                            <w:t>.</w:t>
                          </w:r>
                        </w:p>
                      </w:txbxContent>
                    </v:textbox>
                  </v:shape>
                  <v:shape id="Picture 1073741854" o:spid="_x0000_s1032" type="#_x0000_t75" href="https://creativecommons.org/licenses/by-sa/4.0/" style="position:absolute;left:22274;width:1226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" o:button="t">
                    <v:fill o:detectmouseclick="t"/>
                    <v:imagedata r:id="rId18" o:title=""/>
                  </v:shape>
                </v:group>
              </v:group>
            </w:pict>
          </mc:Fallback>
        </mc:AlternateContent>
      </w:r>
      <w:r w:rsidR="00574443" w:rsidRPr="00FE1D98">
        <w:rPr>
          <w:noProof/>
          <w:lang w:val="cs-CZ"/>
        </w:rPr>
        <w:drawing>
          <wp:anchor distT="152400" distB="152400" distL="152400" distR="152400" simplePos="0" relativeHeight="251652096" behindDoc="0" locked="0" layoutInCell="1" allowOverlap="1" wp14:anchorId="5FA7A819" wp14:editId="6C7C2445">
            <wp:simplePos x="0" y="0"/>
            <wp:positionH relativeFrom="margin">
              <wp:posOffset>1971040</wp:posOffset>
            </wp:positionH>
            <wp:positionV relativeFrom="line">
              <wp:posOffset>-420218</wp:posOffset>
            </wp:positionV>
            <wp:extent cx="1777365" cy="1389380"/>
            <wp:effectExtent l="0" t="0" r="0" b="1270"/>
            <wp:wrapNone/>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777365" cy="138938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026" w:rsidRPr="00FE1D98">
        <w:rPr>
          <w:lang w:val="cs-CZ"/>
        </w:rPr>
        <w:t xml:space="preserve"> </w:t>
      </w:r>
      <w:r w:rsidR="00C048AA" w:rsidRPr="00FE1D98">
        <w:rPr>
          <w:lang w:val="cs-CZ"/>
        </w:rPr>
        <w:br w:type="page"/>
      </w:r>
    </w:p>
    <w:p w14:paraId="6E6E51D9" w14:textId="778D2495" w:rsidR="003E594C" w:rsidRPr="00FE1D98" w:rsidRDefault="003E594C" w:rsidP="00C048AA">
      <w:pPr>
        <w:rPr>
          <w:lang w:val="cs-CZ"/>
        </w:rPr>
        <w:sectPr w:rsidR="003E594C" w:rsidRPr="00FE1D98" w:rsidSect="00013A39">
          <w:headerReference w:type="even" r:id="rId20"/>
          <w:headerReference w:type="default" r:id="rId21"/>
          <w:footerReference w:type="even" r:id="rId22"/>
          <w:footerReference w:type="default" r:id="rId23"/>
          <w:headerReference w:type="first" r:id="rId24"/>
          <w:footerReference w:type="first" r:id="rId25"/>
          <w:pgSz w:w="11906" w:h="16838"/>
          <w:pgMar w:top="1021" w:right="1134" w:bottom="1021" w:left="1134" w:header="709" w:footer="708" w:gutter="0"/>
          <w:cols w:space="708"/>
          <w:titlePg/>
          <w:docGrid w:linePitch="360"/>
        </w:sectPr>
      </w:pPr>
    </w:p>
    <w:sdt>
      <w:sdtPr>
        <w:rPr>
          <w:rFonts w:asciiTheme="minorHAnsi" w:eastAsiaTheme="minorEastAsia" w:hAnsiTheme="minorHAnsi" w:cstheme="minorBidi"/>
          <w:color w:val="595959" w:themeColor="text1" w:themeTint="A6"/>
          <w:sz w:val="22"/>
          <w:szCs w:val="22"/>
          <w:lang w:val="cs-CZ" w:eastAsia="ja-JP"/>
        </w:rPr>
        <w:id w:val="1979566779"/>
        <w:docPartObj>
          <w:docPartGallery w:val="Table of Contents"/>
          <w:docPartUnique/>
        </w:docPartObj>
      </w:sdtPr>
      <w:sdtEndPr>
        <w:rPr>
          <w:b/>
          <w:bCs/>
          <w:noProof/>
        </w:rPr>
      </w:sdtEndPr>
      <w:sdtContent>
        <w:p w14:paraId="4EBAF056" w14:textId="2FE74425" w:rsidR="003E594C" w:rsidRPr="00FE1D98" w:rsidRDefault="00AB48BC" w:rsidP="0000003A">
          <w:pPr>
            <w:pStyle w:val="Nadpisobsahu"/>
            <w:rPr>
              <w:lang w:val="cs-CZ"/>
            </w:rPr>
          </w:pPr>
          <w:r w:rsidRPr="00FE1D98">
            <w:rPr>
              <w:lang w:val="cs-CZ"/>
            </w:rPr>
            <w:t>Obsah</w:t>
          </w:r>
        </w:p>
        <w:p w14:paraId="685B361E" w14:textId="6C6DFBDF" w:rsidR="006D2217" w:rsidRDefault="0000003A">
          <w:pPr>
            <w:pStyle w:val="Obsah1"/>
            <w:tabs>
              <w:tab w:val="right" w:leader="dot" w:pos="9628"/>
            </w:tabs>
            <w:rPr>
              <w:noProof/>
              <w:color w:val="auto"/>
              <w:kern w:val="2"/>
              <w:lang w:val="cs-CZ" w:eastAsia="cs-CZ"/>
              <w14:ligatures w14:val="standardContextual"/>
            </w:rPr>
          </w:pPr>
          <w:r w:rsidRPr="00FE1D98">
            <w:rPr>
              <w:lang w:val="cs-CZ"/>
            </w:rPr>
            <w:fldChar w:fldCharType="begin"/>
          </w:r>
          <w:r w:rsidRPr="00FE1D98">
            <w:rPr>
              <w:lang w:val="cs-CZ"/>
            </w:rPr>
            <w:instrText xml:space="preserve"> TOC \o "1-1" \h \z \u </w:instrText>
          </w:r>
          <w:r w:rsidRPr="00FE1D98">
            <w:rPr>
              <w:lang w:val="cs-CZ"/>
            </w:rPr>
            <w:fldChar w:fldCharType="separate"/>
          </w:r>
          <w:hyperlink w:anchor="_Toc146267203" w:history="1">
            <w:r w:rsidR="006D2217" w:rsidRPr="00A82E88">
              <w:rPr>
                <w:rStyle w:val="Hypertextovodkaz"/>
                <w:noProof/>
                <w:lang w:val="cs-CZ"/>
              </w:rPr>
              <w:t>Lekce 1: Začínáme</w:t>
            </w:r>
            <w:r w:rsidR="006D2217">
              <w:rPr>
                <w:noProof/>
                <w:webHidden/>
              </w:rPr>
              <w:tab/>
            </w:r>
            <w:r w:rsidR="006D2217">
              <w:rPr>
                <w:noProof/>
                <w:webHidden/>
              </w:rPr>
              <w:fldChar w:fldCharType="begin"/>
            </w:r>
            <w:r w:rsidR="006D2217">
              <w:rPr>
                <w:noProof/>
                <w:webHidden/>
              </w:rPr>
              <w:instrText xml:space="preserve"> PAGEREF _Toc146267203 \h </w:instrText>
            </w:r>
            <w:r w:rsidR="006D2217">
              <w:rPr>
                <w:noProof/>
                <w:webHidden/>
              </w:rPr>
            </w:r>
            <w:r w:rsidR="006D2217">
              <w:rPr>
                <w:noProof/>
                <w:webHidden/>
              </w:rPr>
              <w:fldChar w:fldCharType="separate"/>
            </w:r>
            <w:r w:rsidR="00DF0D87">
              <w:rPr>
                <w:noProof/>
                <w:webHidden/>
              </w:rPr>
              <w:t>4</w:t>
            </w:r>
            <w:r w:rsidR="006D2217">
              <w:rPr>
                <w:noProof/>
                <w:webHidden/>
              </w:rPr>
              <w:fldChar w:fldCharType="end"/>
            </w:r>
          </w:hyperlink>
        </w:p>
        <w:p w14:paraId="0E380B92" w14:textId="1DA7B972" w:rsidR="006D2217" w:rsidRDefault="00000000">
          <w:pPr>
            <w:pStyle w:val="Obsah1"/>
            <w:tabs>
              <w:tab w:val="right" w:leader="dot" w:pos="9628"/>
            </w:tabs>
            <w:rPr>
              <w:noProof/>
              <w:color w:val="auto"/>
              <w:kern w:val="2"/>
              <w:lang w:val="cs-CZ" w:eastAsia="cs-CZ"/>
              <w14:ligatures w14:val="standardContextual"/>
            </w:rPr>
          </w:pPr>
          <w:hyperlink w:anchor="_Toc146267204" w:history="1">
            <w:r w:rsidR="006D2217" w:rsidRPr="00A82E88">
              <w:rPr>
                <w:rStyle w:val="Hypertextovodkaz"/>
                <w:noProof/>
                <w:lang w:val="cs-CZ"/>
              </w:rPr>
              <w:t>U1-1.1 Prozkoumejte roboty Edison</w:t>
            </w:r>
            <w:r w:rsidR="006D2217">
              <w:rPr>
                <w:noProof/>
                <w:webHidden/>
              </w:rPr>
              <w:tab/>
            </w:r>
            <w:r w:rsidR="006D2217">
              <w:rPr>
                <w:noProof/>
                <w:webHidden/>
              </w:rPr>
              <w:fldChar w:fldCharType="begin"/>
            </w:r>
            <w:r w:rsidR="006D2217">
              <w:rPr>
                <w:noProof/>
                <w:webHidden/>
              </w:rPr>
              <w:instrText xml:space="preserve"> PAGEREF _Toc146267204 \h </w:instrText>
            </w:r>
            <w:r w:rsidR="006D2217">
              <w:rPr>
                <w:noProof/>
                <w:webHidden/>
              </w:rPr>
            </w:r>
            <w:r w:rsidR="006D2217">
              <w:rPr>
                <w:noProof/>
                <w:webHidden/>
              </w:rPr>
              <w:fldChar w:fldCharType="separate"/>
            </w:r>
            <w:r w:rsidR="00DF0D87">
              <w:rPr>
                <w:noProof/>
                <w:webHidden/>
              </w:rPr>
              <w:t>5</w:t>
            </w:r>
            <w:r w:rsidR="006D2217">
              <w:rPr>
                <w:noProof/>
                <w:webHidden/>
              </w:rPr>
              <w:fldChar w:fldCharType="end"/>
            </w:r>
          </w:hyperlink>
        </w:p>
        <w:p w14:paraId="17209E62" w14:textId="06546A37" w:rsidR="006D2217" w:rsidRDefault="00000000">
          <w:pPr>
            <w:pStyle w:val="Obsah1"/>
            <w:tabs>
              <w:tab w:val="right" w:leader="dot" w:pos="9628"/>
            </w:tabs>
            <w:rPr>
              <w:noProof/>
              <w:color w:val="auto"/>
              <w:kern w:val="2"/>
              <w:lang w:val="cs-CZ" w:eastAsia="cs-CZ"/>
              <w14:ligatures w14:val="standardContextual"/>
            </w:rPr>
          </w:pPr>
          <w:hyperlink w:anchor="_Toc146267205" w:history="1">
            <w:r w:rsidR="006D2217" w:rsidRPr="00A82E88">
              <w:rPr>
                <w:rStyle w:val="Hypertextovodkaz"/>
                <w:noProof/>
                <w:lang w:val="cs-CZ"/>
              </w:rPr>
              <w:t>U1-1.1a Změňte to: Cihly, bloky a Edison</w:t>
            </w:r>
            <w:r w:rsidR="006D2217">
              <w:rPr>
                <w:noProof/>
                <w:webHidden/>
              </w:rPr>
              <w:tab/>
            </w:r>
            <w:r w:rsidR="006D2217">
              <w:rPr>
                <w:noProof/>
                <w:webHidden/>
              </w:rPr>
              <w:fldChar w:fldCharType="begin"/>
            </w:r>
            <w:r w:rsidR="006D2217">
              <w:rPr>
                <w:noProof/>
                <w:webHidden/>
              </w:rPr>
              <w:instrText xml:space="preserve"> PAGEREF _Toc146267205 \h </w:instrText>
            </w:r>
            <w:r w:rsidR="006D2217">
              <w:rPr>
                <w:noProof/>
                <w:webHidden/>
              </w:rPr>
            </w:r>
            <w:r w:rsidR="006D2217">
              <w:rPr>
                <w:noProof/>
                <w:webHidden/>
              </w:rPr>
              <w:fldChar w:fldCharType="separate"/>
            </w:r>
            <w:r w:rsidR="00DF0D87">
              <w:rPr>
                <w:noProof/>
                <w:webHidden/>
              </w:rPr>
              <w:t>8</w:t>
            </w:r>
            <w:r w:rsidR="006D2217">
              <w:rPr>
                <w:noProof/>
                <w:webHidden/>
              </w:rPr>
              <w:fldChar w:fldCharType="end"/>
            </w:r>
          </w:hyperlink>
        </w:p>
        <w:p w14:paraId="5968CDDF" w14:textId="6FE36BD6" w:rsidR="006D2217" w:rsidRDefault="00000000">
          <w:pPr>
            <w:pStyle w:val="Obsah1"/>
            <w:tabs>
              <w:tab w:val="right" w:leader="dot" w:pos="9628"/>
            </w:tabs>
            <w:rPr>
              <w:noProof/>
              <w:color w:val="auto"/>
              <w:kern w:val="2"/>
              <w:lang w:val="cs-CZ" w:eastAsia="cs-CZ"/>
              <w14:ligatures w14:val="standardContextual"/>
            </w:rPr>
          </w:pPr>
          <w:hyperlink w:anchor="_Toc146267206" w:history="1">
            <w:r w:rsidR="006D2217" w:rsidRPr="00A82E88">
              <w:rPr>
                <w:rStyle w:val="Hypertextovodkaz"/>
                <w:noProof/>
                <w:lang w:val="cs-CZ"/>
              </w:rPr>
              <w:t>U1-1.2 Prozkoumejte programování čárových kódů</w:t>
            </w:r>
            <w:r w:rsidR="006D2217">
              <w:rPr>
                <w:noProof/>
                <w:webHidden/>
              </w:rPr>
              <w:tab/>
            </w:r>
            <w:r w:rsidR="006D2217">
              <w:rPr>
                <w:noProof/>
                <w:webHidden/>
              </w:rPr>
              <w:fldChar w:fldCharType="begin"/>
            </w:r>
            <w:r w:rsidR="006D2217">
              <w:rPr>
                <w:noProof/>
                <w:webHidden/>
              </w:rPr>
              <w:instrText xml:space="preserve"> PAGEREF _Toc146267206 \h </w:instrText>
            </w:r>
            <w:r w:rsidR="006D2217">
              <w:rPr>
                <w:noProof/>
                <w:webHidden/>
              </w:rPr>
            </w:r>
            <w:r w:rsidR="006D2217">
              <w:rPr>
                <w:noProof/>
                <w:webHidden/>
              </w:rPr>
              <w:fldChar w:fldCharType="separate"/>
            </w:r>
            <w:r w:rsidR="00DF0D87">
              <w:rPr>
                <w:noProof/>
                <w:webHidden/>
              </w:rPr>
              <w:t>9</w:t>
            </w:r>
            <w:r w:rsidR="006D2217">
              <w:rPr>
                <w:noProof/>
                <w:webHidden/>
              </w:rPr>
              <w:fldChar w:fldCharType="end"/>
            </w:r>
          </w:hyperlink>
        </w:p>
        <w:p w14:paraId="24AECDAA" w14:textId="3B6B764A" w:rsidR="006D2217" w:rsidRDefault="00000000">
          <w:pPr>
            <w:pStyle w:val="Obsah1"/>
            <w:tabs>
              <w:tab w:val="right" w:leader="dot" w:pos="9628"/>
            </w:tabs>
            <w:rPr>
              <w:noProof/>
              <w:color w:val="auto"/>
              <w:kern w:val="2"/>
              <w:lang w:val="cs-CZ" w:eastAsia="cs-CZ"/>
              <w14:ligatures w14:val="standardContextual"/>
            </w:rPr>
          </w:pPr>
          <w:hyperlink w:anchor="_Toc146267207" w:history="1">
            <w:r w:rsidR="006D2217" w:rsidRPr="00A82E88">
              <w:rPr>
                <w:rStyle w:val="Hypertextovodkaz"/>
                <w:noProof/>
                <w:lang w:val="cs-CZ"/>
              </w:rPr>
              <w:t>U1-1.2a Změňte to: Zápas sumo</w:t>
            </w:r>
            <w:r w:rsidR="006D2217">
              <w:rPr>
                <w:noProof/>
                <w:webHidden/>
              </w:rPr>
              <w:tab/>
            </w:r>
            <w:r w:rsidR="006D2217">
              <w:rPr>
                <w:noProof/>
                <w:webHidden/>
              </w:rPr>
              <w:fldChar w:fldCharType="begin"/>
            </w:r>
            <w:r w:rsidR="006D2217">
              <w:rPr>
                <w:noProof/>
                <w:webHidden/>
              </w:rPr>
              <w:instrText xml:space="preserve"> PAGEREF _Toc146267207 \h </w:instrText>
            </w:r>
            <w:r w:rsidR="006D2217">
              <w:rPr>
                <w:noProof/>
                <w:webHidden/>
              </w:rPr>
            </w:r>
            <w:r w:rsidR="006D2217">
              <w:rPr>
                <w:noProof/>
                <w:webHidden/>
              </w:rPr>
              <w:fldChar w:fldCharType="separate"/>
            </w:r>
            <w:r w:rsidR="00DF0D87">
              <w:rPr>
                <w:noProof/>
                <w:webHidden/>
              </w:rPr>
              <w:t>13</w:t>
            </w:r>
            <w:r w:rsidR="006D2217">
              <w:rPr>
                <w:noProof/>
                <w:webHidden/>
              </w:rPr>
              <w:fldChar w:fldCharType="end"/>
            </w:r>
          </w:hyperlink>
        </w:p>
        <w:p w14:paraId="6114AA94" w14:textId="0571B4FC" w:rsidR="006D2217" w:rsidRDefault="00000000">
          <w:pPr>
            <w:pStyle w:val="Obsah1"/>
            <w:tabs>
              <w:tab w:val="right" w:leader="dot" w:pos="9628"/>
            </w:tabs>
            <w:rPr>
              <w:noProof/>
              <w:color w:val="auto"/>
              <w:kern w:val="2"/>
              <w:lang w:val="cs-CZ" w:eastAsia="cs-CZ"/>
              <w14:ligatures w14:val="standardContextual"/>
            </w:rPr>
          </w:pPr>
          <w:hyperlink w:anchor="_Toc146267208" w:history="1">
            <w:r w:rsidR="006D2217" w:rsidRPr="00A82E88">
              <w:rPr>
                <w:rStyle w:val="Hypertextovodkaz"/>
                <w:noProof/>
                <w:lang w:val="cs-CZ"/>
              </w:rPr>
              <w:t>U1-2.1 Prozkoumejte prostředí EdScratch</w:t>
            </w:r>
            <w:r w:rsidR="006D2217">
              <w:rPr>
                <w:noProof/>
                <w:webHidden/>
              </w:rPr>
              <w:tab/>
            </w:r>
            <w:r w:rsidR="006D2217">
              <w:rPr>
                <w:noProof/>
                <w:webHidden/>
              </w:rPr>
              <w:fldChar w:fldCharType="begin"/>
            </w:r>
            <w:r w:rsidR="006D2217">
              <w:rPr>
                <w:noProof/>
                <w:webHidden/>
              </w:rPr>
              <w:instrText xml:space="preserve"> PAGEREF _Toc146267208 \h </w:instrText>
            </w:r>
            <w:r w:rsidR="006D2217">
              <w:rPr>
                <w:noProof/>
                <w:webHidden/>
              </w:rPr>
            </w:r>
            <w:r w:rsidR="006D2217">
              <w:rPr>
                <w:noProof/>
                <w:webHidden/>
              </w:rPr>
              <w:fldChar w:fldCharType="separate"/>
            </w:r>
            <w:r w:rsidR="00DF0D87">
              <w:rPr>
                <w:noProof/>
                <w:webHidden/>
              </w:rPr>
              <w:t>14</w:t>
            </w:r>
            <w:r w:rsidR="006D2217">
              <w:rPr>
                <w:noProof/>
                <w:webHidden/>
              </w:rPr>
              <w:fldChar w:fldCharType="end"/>
            </w:r>
          </w:hyperlink>
        </w:p>
        <w:p w14:paraId="70E0D5F7" w14:textId="7DC44C05" w:rsidR="006D2217" w:rsidRDefault="00000000">
          <w:pPr>
            <w:pStyle w:val="Obsah1"/>
            <w:tabs>
              <w:tab w:val="right" w:leader="dot" w:pos="9628"/>
            </w:tabs>
            <w:rPr>
              <w:noProof/>
              <w:color w:val="auto"/>
              <w:kern w:val="2"/>
              <w:lang w:val="cs-CZ" w:eastAsia="cs-CZ"/>
              <w14:ligatures w14:val="standardContextual"/>
            </w:rPr>
          </w:pPr>
          <w:hyperlink w:anchor="_Toc146267209" w:history="1">
            <w:r w:rsidR="006D2217" w:rsidRPr="00A82E88">
              <w:rPr>
                <w:rStyle w:val="Hypertextovodkaz"/>
                <w:noProof/>
                <w:lang w:val="cs-CZ"/>
              </w:rPr>
              <w:t>U1-2.2 Prozkoumejte varovné hlášky</w:t>
            </w:r>
            <w:r w:rsidR="006D2217">
              <w:rPr>
                <w:noProof/>
                <w:webHidden/>
              </w:rPr>
              <w:tab/>
            </w:r>
            <w:r w:rsidR="006D2217">
              <w:rPr>
                <w:noProof/>
                <w:webHidden/>
              </w:rPr>
              <w:fldChar w:fldCharType="begin"/>
            </w:r>
            <w:r w:rsidR="006D2217">
              <w:rPr>
                <w:noProof/>
                <w:webHidden/>
              </w:rPr>
              <w:instrText xml:space="preserve"> PAGEREF _Toc146267209 \h </w:instrText>
            </w:r>
            <w:r w:rsidR="006D2217">
              <w:rPr>
                <w:noProof/>
                <w:webHidden/>
              </w:rPr>
            </w:r>
            <w:r w:rsidR="006D2217">
              <w:rPr>
                <w:noProof/>
                <w:webHidden/>
              </w:rPr>
              <w:fldChar w:fldCharType="separate"/>
            </w:r>
            <w:r w:rsidR="00DF0D87">
              <w:rPr>
                <w:noProof/>
                <w:webHidden/>
              </w:rPr>
              <w:t>19</w:t>
            </w:r>
            <w:r w:rsidR="006D2217">
              <w:rPr>
                <w:noProof/>
                <w:webHidden/>
              </w:rPr>
              <w:fldChar w:fldCharType="end"/>
            </w:r>
          </w:hyperlink>
        </w:p>
        <w:p w14:paraId="7C7D5BA3" w14:textId="5A716A6C" w:rsidR="006D2217" w:rsidRDefault="00000000">
          <w:pPr>
            <w:pStyle w:val="Obsah1"/>
            <w:tabs>
              <w:tab w:val="right" w:leader="dot" w:pos="9628"/>
            </w:tabs>
            <w:rPr>
              <w:noProof/>
              <w:color w:val="auto"/>
              <w:kern w:val="2"/>
              <w:lang w:val="cs-CZ" w:eastAsia="cs-CZ"/>
              <w14:ligatures w14:val="standardContextual"/>
            </w:rPr>
          </w:pPr>
          <w:hyperlink r:id="rId26" w:anchor="_Toc146267210" w:history="1">
            <w:r w:rsidR="006D2217" w:rsidRPr="00A82E88">
              <w:rPr>
                <w:rStyle w:val="Hypertextovodkaz"/>
                <w:noProof/>
                <w:lang w:val="en-US"/>
              </w:rPr>
              <w:t>Pracovní list U1-1: Hranice pro sledování čáry</w:t>
            </w:r>
            <w:r w:rsidR="006D2217">
              <w:rPr>
                <w:noProof/>
                <w:webHidden/>
              </w:rPr>
              <w:tab/>
            </w:r>
            <w:r w:rsidR="006D2217">
              <w:rPr>
                <w:noProof/>
                <w:webHidden/>
              </w:rPr>
              <w:fldChar w:fldCharType="begin"/>
            </w:r>
            <w:r w:rsidR="006D2217">
              <w:rPr>
                <w:noProof/>
                <w:webHidden/>
              </w:rPr>
              <w:instrText xml:space="preserve"> PAGEREF _Toc146267210 \h </w:instrText>
            </w:r>
            <w:r w:rsidR="006D2217">
              <w:rPr>
                <w:noProof/>
                <w:webHidden/>
              </w:rPr>
            </w:r>
            <w:r w:rsidR="006D2217">
              <w:rPr>
                <w:noProof/>
                <w:webHidden/>
              </w:rPr>
              <w:fldChar w:fldCharType="separate"/>
            </w:r>
            <w:r w:rsidR="00DF0D87">
              <w:rPr>
                <w:noProof/>
                <w:webHidden/>
              </w:rPr>
              <w:t>21</w:t>
            </w:r>
            <w:r w:rsidR="006D2217">
              <w:rPr>
                <w:noProof/>
                <w:webHidden/>
              </w:rPr>
              <w:fldChar w:fldCharType="end"/>
            </w:r>
          </w:hyperlink>
        </w:p>
        <w:p w14:paraId="7031869B" w14:textId="19D29779" w:rsidR="006D2217" w:rsidRDefault="00000000">
          <w:pPr>
            <w:pStyle w:val="Obsah1"/>
            <w:tabs>
              <w:tab w:val="right" w:leader="dot" w:pos="9628"/>
            </w:tabs>
            <w:rPr>
              <w:noProof/>
              <w:color w:val="auto"/>
              <w:kern w:val="2"/>
              <w:lang w:val="cs-CZ" w:eastAsia="cs-CZ"/>
              <w14:ligatures w14:val="standardContextual"/>
            </w:rPr>
          </w:pPr>
          <w:hyperlink r:id="rId27" w:anchor="_Toc146267211" w:history="1">
            <w:r w:rsidR="006D2217" w:rsidRPr="00A82E88">
              <w:rPr>
                <w:rStyle w:val="Hypertextovodkaz"/>
                <w:noProof/>
              </w:rPr>
              <w:t>Pracovní list U1-2: Ring pro zápas sumo</w:t>
            </w:r>
            <w:r w:rsidR="006D2217">
              <w:rPr>
                <w:noProof/>
                <w:webHidden/>
              </w:rPr>
              <w:tab/>
            </w:r>
            <w:r w:rsidR="006D2217">
              <w:rPr>
                <w:noProof/>
                <w:webHidden/>
              </w:rPr>
              <w:fldChar w:fldCharType="begin"/>
            </w:r>
            <w:r w:rsidR="006D2217">
              <w:rPr>
                <w:noProof/>
                <w:webHidden/>
              </w:rPr>
              <w:instrText xml:space="preserve"> PAGEREF _Toc146267211 \h </w:instrText>
            </w:r>
            <w:r w:rsidR="006D2217">
              <w:rPr>
                <w:noProof/>
                <w:webHidden/>
              </w:rPr>
            </w:r>
            <w:r w:rsidR="006D2217">
              <w:rPr>
                <w:noProof/>
                <w:webHidden/>
              </w:rPr>
              <w:fldChar w:fldCharType="separate"/>
            </w:r>
            <w:r w:rsidR="00DF0D87">
              <w:rPr>
                <w:noProof/>
                <w:webHidden/>
              </w:rPr>
              <w:t>22</w:t>
            </w:r>
            <w:r w:rsidR="006D2217">
              <w:rPr>
                <w:noProof/>
                <w:webHidden/>
              </w:rPr>
              <w:fldChar w:fldCharType="end"/>
            </w:r>
          </w:hyperlink>
        </w:p>
        <w:p w14:paraId="3705D508" w14:textId="7177A75B" w:rsidR="006D2217" w:rsidRDefault="00000000">
          <w:pPr>
            <w:pStyle w:val="Obsah1"/>
            <w:tabs>
              <w:tab w:val="right" w:leader="dot" w:pos="9628"/>
            </w:tabs>
            <w:rPr>
              <w:noProof/>
              <w:color w:val="auto"/>
              <w:kern w:val="2"/>
              <w:lang w:val="cs-CZ" w:eastAsia="cs-CZ"/>
              <w14:ligatures w14:val="standardContextual"/>
            </w:rPr>
          </w:pPr>
          <w:hyperlink w:anchor="_Toc146267212" w:history="1">
            <w:r w:rsidR="006D2217" w:rsidRPr="00A82E88">
              <w:rPr>
                <w:rStyle w:val="Hypertextovodkaz"/>
                <w:noProof/>
                <w:lang w:val="cs-CZ"/>
              </w:rPr>
              <w:t>Pracovní list U1-3: Dálkový ovladač TV</w:t>
            </w:r>
            <w:r w:rsidR="006D2217">
              <w:rPr>
                <w:noProof/>
                <w:webHidden/>
              </w:rPr>
              <w:tab/>
            </w:r>
            <w:r w:rsidR="006D2217">
              <w:rPr>
                <w:noProof/>
                <w:webHidden/>
              </w:rPr>
              <w:fldChar w:fldCharType="begin"/>
            </w:r>
            <w:r w:rsidR="006D2217">
              <w:rPr>
                <w:noProof/>
                <w:webHidden/>
              </w:rPr>
              <w:instrText xml:space="preserve"> PAGEREF _Toc146267212 \h </w:instrText>
            </w:r>
            <w:r w:rsidR="006D2217">
              <w:rPr>
                <w:noProof/>
                <w:webHidden/>
              </w:rPr>
            </w:r>
            <w:r w:rsidR="006D2217">
              <w:rPr>
                <w:noProof/>
                <w:webHidden/>
              </w:rPr>
              <w:fldChar w:fldCharType="separate"/>
            </w:r>
            <w:r w:rsidR="00DF0D87">
              <w:rPr>
                <w:noProof/>
                <w:webHidden/>
              </w:rPr>
              <w:t>23</w:t>
            </w:r>
            <w:r w:rsidR="006D2217">
              <w:rPr>
                <w:noProof/>
                <w:webHidden/>
              </w:rPr>
              <w:fldChar w:fldCharType="end"/>
            </w:r>
          </w:hyperlink>
        </w:p>
        <w:p w14:paraId="75CA5CF5" w14:textId="6CF14092" w:rsidR="006D2217" w:rsidRDefault="00000000">
          <w:pPr>
            <w:pStyle w:val="Obsah1"/>
            <w:tabs>
              <w:tab w:val="right" w:leader="dot" w:pos="9628"/>
            </w:tabs>
            <w:rPr>
              <w:noProof/>
              <w:color w:val="auto"/>
              <w:kern w:val="2"/>
              <w:lang w:val="cs-CZ" w:eastAsia="cs-CZ"/>
              <w14:ligatures w14:val="standardContextual"/>
            </w:rPr>
          </w:pPr>
          <w:hyperlink w:anchor="_Toc146267213" w:history="1">
            <w:r w:rsidR="006D2217" w:rsidRPr="00A82E88">
              <w:rPr>
                <w:rStyle w:val="Hypertextovodkaz"/>
                <w:noProof/>
                <w:lang w:val="pl-PL"/>
              </w:rPr>
              <w:t>Lekce 2: Rozpohybujte to!</w:t>
            </w:r>
            <w:r w:rsidR="006D2217">
              <w:rPr>
                <w:noProof/>
                <w:webHidden/>
              </w:rPr>
              <w:tab/>
            </w:r>
            <w:r w:rsidR="006D2217">
              <w:rPr>
                <w:noProof/>
                <w:webHidden/>
              </w:rPr>
              <w:fldChar w:fldCharType="begin"/>
            </w:r>
            <w:r w:rsidR="006D2217">
              <w:rPr>
                <w:noProof/>
                <w:webHidden/>
              </w:rPr>
              <w:instrText xml:space="preserve"> PAGEREF _Toc146267213 \h </w:instrText>
            </w:r>
            <w:r w:rsidR="006D2217">
              <w:rPr>
                <w:noProof/>
                <w:webHidden/>
              </w:rPr>
            </w:r>
            <w:r w:rsidR="006D2217">
              <w:rPr>
                <w:noProof/>
                <w:webHidden/>
              </w:rPr>
              <w:fldChar w:fldCharType="separate"/>
            </w:r>
            <w:r w:rsidR="00DF0D87">
              <w:rPr>
                <w:noProof/>
                <w:webHidden/>
              </w:rPr>
              <w:t>24</w:t>
            </w:r>
            <w:r w:rsidR="006D2217">
              <w:rPr>
                <w:noProof/>
                <w:webHidden/>
              </w:rPr>
              <w:fldChar w:fldCharType="end"/>
            </w:r>
          </w:hyperlink>
        </w:p>
        <w:p w14:paraId="6F5D2706" w14:textId="053B6E3E" w:rsidR="006D2217" w:rsidRDefault="00000000">
          <w:pPr>
            <w:pStyle w:val="Obsah1"/>
            <w:tabs>
              <w:tab w:val="right" w:leader="dot" w:pos="9628"/>
            </w:tabs>
            <w:rPr>
              <w:noProof/>
              <w:color w:val="auto"/>
              <w:kern w:val="2"/>
              <w:lang w:val="cs-CZ" w:eastAsia="cs-CZ"/>
              <w14:ligatures w14:val="standardContextual"/>
            </w:rPr>
          </w:pPr>
          <w:hyperlink w:anchor="_Toc146267214" w:history="1">
            <w:r w:rsidR="006D2217" w:rsidRPr="00A82E88">
              <w:rPr>
                <w:rStyle w:val="Hypertextovodkaz"/>
                <w:noProof/>
                <w:lang w:val="pl-PL"/>
              </w:rPr>
              <w:t xml:space="preserve">U2-1.1 Prozkoumejte, jak počítače </w:t>
            </w:r>
            <w:r w:rsidR="006D2217" w:rsidRPr="00A82E88">
              <w:rPr>
                <w:rStyle w:val="Hypertextovodkaz"/>
                <w:rFonts w:ascii="Century Gothic" w:hAnsi="Century Gothic"/>
                <w:noProof/>
                <w:lang w:val="pl-PL"/>
              </w:rPr>
              <w:t>„</w:t>
            </w:r>
            <w:r w:rsidR="006D2217" w:rsidRPr="00A82E88">
              <w:rPr>
                <w:rStyle w:val="Hypertextovodkaz"/>
                <w:noProof/>
                <w:lang w:val="pl-PL"/>
              </w:rPr>
              <w:t>přemýšlejí</w:t>
            </w:r>
            <w:r w:rsidR="006D2217" w:rsidRPr="00A82E88">
              <w:rPr>
                <w:rStyle w:val="Hypertextovodkaz"/>
                <w:rFonts w:ascii="Century Gothic" w:hAnsi="Century Gothic"/>
                <w:noProof/>
                <w:lang w:val="pl-PL"/>
              </w:rPr>
              <w:t>”</w:t>
            </w:r>
            <w:r w:rsidR="006D2217">
              <w:rPr>
                <w:noProof/>
                <w:webHidden/>
              </w:rPr>
              <w:tab/>
            </w:r>
            <w:r w:rsidR="006D2217">
              <w:rPr>
                <w:noProof/>
                <w:webHidden/>
              </w:rPr>
              <w:fldChar w:fldCharType="begin"/>
            </w:r>
            <w:r w:rsidR="006D2217">
              <w:rPr>
                <w:noProof/>
                <w:webHidden/>
              </w:rPr>
              <w:instrText xml:space="preserve"> PAGEREF _Toc146267214 \h </w:instrText>
            </w:r>
            <w:r w:rsidR="006D2217">
              <w:rPr>
                <w:noProof/>
                <w:webHidden/>
              </w:rPr>
            </w:r>
            <w:r w:rsidR="006D2217">
              <w:rPr>
                <w:noProof/>
                <w:webHidden/>
              </w:rPr>
              <w:fldChar w:fldCharType="separate"/>
            </w:r>
            <w:r w:rsidR="00DF0D87">
              <w:rPr>
                <w:noProof/>
                <w:webHidden/>
              </w:rPr>
              <w:t>25</w:t>
            </w:r>
            <w:r w:rsidR="006D2217">
              <w:rPr>
                <w:noProof/>
                <w:webHidden/>
              </w:rPr>
              <w:fldChar w:fldCharType="end"/>
            </w:r>
          </w:hyperlink>
        </w:p>
        <w:p w14:paraId="63AF137A" w14:textId="4546E288" w:rsidR="006D2217" w:rsidRDefault="00000000">
          <w:pPr>
            <w:pStyle w:val="Obsah1"/>
            <w:tabs>
              <w:tab w:val="right" w:leader="dot" w:pos="9628"/>
            </w:tabs>
            <w:rPr>
              <w:noProof/>
              <w:color w:val="auto"/>
              <w:kern w:val="2"/>
              <w:lang w:val="cs-CZ" w:eastAsia="cs-CZ"/>
              <w14:ligatures w14:val="standardContextual"/>
            </w:rPr>
          </w:pPr>
          <w:hyperlink w:anchor="_Toc146267215" w:history="1">
            <w:r w:rsidR="006D2217" w:rsidRPr="00A82E88">
              <w:rPr>
                <w:rStyle w:val="Hypertextovodkaz"/>
                <w:noProof/>
                <w:lang w:val="cs-CZ"/>
              </w:rPr>
              <w:t>U2-1.1b Změňte to: lidští roboti</w:t>
            </w:r>
            <w:r w:rsidR="006D2217">
              <w:rPr>
                <w:noProof/>
                <w:webHidden/>
              </w:rPr>
              <w:tab/>
            </w:r>
            <w:r w:rsidR="006D2217">
              <w:rPr>
                <w:noProof/>
                <w:webHidden/>
              </w:rPr>
              <w:fldChar w:fldCharType="begin"/>
            </w:r>
            <w:r w:rsidR="006D2217">
              <w:rPr>
                <w:noProof/>
                <w:webHidden/>
              </w:rPr>
              <w:instrText xml:space="preserve"> PAGEREF _Toc146267215 \h </w:instrText>
            </w:r>
            <w:r w:rsidR="006D2217">
              <w:rPr>
                <w:noProof/>
                <w:webHidden/>
              </w:rPr>
            </w:r>
            <w:r w:rsidR="006D2217">
              <w:rPr>
                <w:noProof/>
                <w:webHidden/>
              </w:rPr>
              <w:fldChar w:fldCharType="separate"/>
            </w:r>
            <w:r w:rsidR="00DF0D87">
              <w:rPr>
                <w:noProof/>
                <w:webHidden/>
              </w:rPr>
              <w:t>28</w:t>
            </w:r>
            <w:r w:rsidR="006D2217">
              <w:rPr>
                <w:noProof/>
                <w:webHidden/>
              </w:rPr>
              <w:fldChar w:fldCharType="end"/>
            </w:r>
          </w:hyperlink>
        </w:p>
        <w:p w14:paraId="4E8B2ABA" w14:textId="3CF05D9C" w:rsidR="006D2217" w:rsidRDefault="00000000">
          <w:pPr>
            <w:pStyle w:val="Obsah1"/>
            <w:tabs>
              <w:tab w:val="right" w:leader="dot" w:pos="9628"/>
            </w:tabs>
            <w:rPr>
              <w:noProof/>
              <w:color w:val="auto"/>
              <w:kern w:val="2"/>
              <w:lang w:val="cs-CZ" w:eastAsia="cs-CZ"/>
              <w14:ligatures w14:val="standardContextual"/>
            </w:rPr>
          </w:pPr>
          <w:hyperlink w:anchor="_Toc146267216" w:history="1">
            <w:r w:rsidR="006D2217" w:rsidRPr="00A82E88">
              <w:rPr>
                <w:rStyle w:val="Hypertextovodkaz"/>
                <w:noProof/>
                <w:lang w:val="cs-CZ"/>
              </w:rPr>
              <w:t>U2-1.2 Prozkoumejte postup krok za krokem v EdScratchi</w:t>
            </w:r>
            <w:r w:rsidR="006D2217">
              <w:rPr>
                <w:noProof/>
                <w:webHidden/>
              </w:rPr>
              <w:tab/>
            </w:r>
            <w:r w:rsidR="006D2217">
              <w:rPr>
                <w:noProof/>
                <w:webHidden/>
              </w:rPr>
              <w:fldChar w:fldCharType="begin"/>
            </w:r>
            <w:r w:rsidR="006D2217">
              <w:rPr>
                <w:noProof/>
                <w:webHidden/>
              </w:rPr>
              <w:instrText xml:space="preserve"> PAGEREF _Toc146267216 \h </w:instrText>
            </w:r>
            <w:r w:rsidR="006D2217">
              <w:rPr>
                <w:noProof/>
                <w:webHidden/>
              </w:rPr>
            </w:r>
            <w:r w:rsidR="006D2217">
              <w:rPr>
                <w:noProof/>
                <w:webHidden/>
              </w:rPr>
              <w:fldChar w:fldCharType="separate"/>
            </w:r>
            <w:r w:rsidR="00DF0D87">
              <w:rPr>
                <w:noProof/>
                <w:webHidden/>
              </w:rPr>
              <w:t>29</w:t>
            </w:r>
            <w:r w:rsidR="006D2217">
              <w:rPr>
                <w:noProof/>
                <w:webHidden/>
              </w:rPr>
              <w:fldChar w:fldCharType="end"/>
            </w:r>
          </w:hyperlink>
        </w:p>
        <w:p w14:paraId="4BF301A1" w14:textId="088C8729" w:rsidR="006D2217" w:rsidRDefault="00000000">
          <w:pPr>
            <w:pStyle w:val="Obsah1"/>
            <w:tabs>
              <w:tab w:val="right" w:leader="dot" w:pos="9628"/>
            </w:tabs>
            <w:rPr>
              <w:noProof/>
              <w:color w:val="auto"/>
              <w:kern w:val="2"/>
              <w:lang w:val="cs-CZ" w:eastAsia="cs-CZ"/>
              <w14:ligatures w14:val="standardContextual"/>
            </w:rPr>
          </w:pPr>
          <w:hyperlink w:anchor="_Toc146267217" w:history="1">
            <w:r w:rsidR="006D2217" w:rsidRPr="00A82E88">
              <w:rPr>
                <w:rStyle w:val="Hypertextovodkaz"/>
                <w:noProof/>
                <w:lang w:val="cs-CZ"/>
              </w:rPr>
              <w:t>U2-1.3 Prozkoumejte, jak Edison jezdí</w:t>
            </w:r>
            <w:r w:rsidR="006D2217">
              <w:rPr>
                <w:noProof/>
                <w:webHidden/>
              </w:rPr>
              <w:tab/>
            </w:r>
            <w:r w:rsidR="006D2217">
              <w:rPr>
                <w:noProof/>
                <w:webHidden/>
              </w:rPr>
              <w:fldChar w:fldCharType="begin"/>
            </w:r>
            <w:r w:rsidR="006D2217">
              <w:rPr>
                <w:noProof/>
                <w:webHidden/>
              </w:rPr>
              <w:instrText xml:space="preserve"> PAGEREF _Toc146267217 \h </w:instrText>
            </w:r>
            <w:r w:rsidR="006D2217">
              <w:rPr>
                <w:noProof/>
                <w:webHidden/>
              </w:rPr>
            </w:r>
            <w:r w:rsidR="006D2217">
              <w:rPr>
                <w:noProof/>
                <w:webHidden/>
              </w:rPr>
              <w:fldChar w:fldCharType="separate"/>
            </w:r>
            <w:r w:rsidR="00DF0D87">
              <w:rPr>
                <w:noProof/>
                <w:webHidden/>
              </w:rPr>
              <w:t>31</w:t>
            </w:r>
            <w:r w:rsidR="006D2217">
              <w:rPr>
                <w:noProof/>
                <w:webHidden/>
              </w:rPr>
              <w:fldChar w:fldCharType="end"/>
            </w:r>
          </w:hyperlink>
        </w:p>
        <w:p w14:paraId="44925215" w14:textId="6E65E9C4" w:rsidR="006D2217" w:rsidRDefault="00000000">
          <w:pPr>
            <w:pStyle w:val="Obsah1"/>
            <w:tabs>
              <w:tab w:val="right" w:leader="dot" w:pos="9628"/>
            </w:tabs>
            <w:rPr>
              <w:noProof/>
              <w:color w:val="auto"/>
              <w:kern w:val="2"/>
              <w:lang w:val="cs-CZ" w:eastAsia="cs-CZ"/>
              <w14:ligatures w14:val="standardContextual"/>
            </w:rPr>
          </w:pPr>
          <w:hyperlink w:anchor="_Toc146267218" w:history="1">
            <w:r w:rsidR="006D2217" w:rsidRPr="00A82E88">
              <w:rPr>
                <w:rStyle w:val="Hypertextovodkaz"/>
                <w:noProof/>
                <w:lang w:val="cs-CZ"/>
              </w:rPr>
              <w:t>U2-1.3a Další výzva: Šílenství v bludišti</w:t>
            </w:r>
            <w:r w:rsidR="006D2217">
              <w:rPr>
                <w:noProof/>
                <w:webHidden/>
              </w:rPr>
              <w:tab/>
            </w:r>
            <w:r w:rsidR="006D2217">
              <w:rPr>
                <w:noProof/>
                <w:webHidden/>
              </w:rPr>
              <w:fldChar w:fldCharType="begin"/>
            </w:r>
            <w:r w:rsidR="006D2217">
              <w:rPr>
                <w:noProof/>
                <w:webHidden/>
              </w:rPr>
              <w:instrText xml:space="preserve"> PAGEREF _Toc146267218 \h </w:instrText>
            </w:r>
            <w:r w:rsidR="006D2217">
              <w:rPr>
                <w:noProof/>
                <w:webHidden/>
              </w:rPr>
            </w:r>
            <w:r w:rsidR="006D2217">
              <w:rPr>
                <w:noProof/>
                <w:webHidden/>
              </w:rPr>
              <w:fldChar w:fldCharType="separate"/>
            </w:r>
            <w:r w:rsidR="00DF0D87">
              <w:rPr>
                <w:noProof/>
                <w:webHidden/>
              </w:rPr>
              <w:t>33</w:t>
            </w:r>
            <w:r w:rsidR="006D2217">
              <w:rPr>
                <w:noProof/>
                <w:webHidden/>
              </w:rPr>
              <w:fldChar w:fldCharType="end"/>
            </w:r>
          </w:hyperlink>
        </w:p>
        <w:p w14:paraId="3C63CC3E" w14:textId="01204F85" w:rsidR="006D2217" w:rsidRDefault="00000000">
          <w:pPr>
            <w:pStyle w:val="Obsah1"/>
            <w:tabs>
              <w:tab w:val="right" w:leader="dot" w:pos="9628"/>
            </w:tabs>
            <w:rPr>
              <w:noProof/>
              <w:color w:val="auto"/>
              <w:kern w:val="2"/>
              <w:lang w:val="cs-CZ" w:eastAsia="cs-CZ"/>
              <w14:ligatures w14:val="standardContextual"/>
            </w:rPr>
          </w:pPr>
          <w:hyperlink w:anchor="_Toc146267219" w:history="1">
            <w:r w:rsidR="006D2217" w:rsidRPr="00A82E88">
              <w:rPr>
                <w:rStyle w:val="Hypertextovodkaz"/>
                <w:noProof/>
                <w:lang w:val="cs-CZ"/>
              </w:rPr>
              <w:t>U2-2.1 Prozkoumejte Edisonovy výstupy</w:t>
            </w:r>
            <w:r w:rsidR="006D2217">
              <w:rPr>
                <w:noProof/>
                <w:webHidden/>
              </w:rPr>
              <w:tab/>
            </w:r>
            <w:r w:rsidR="006D2217">
              <w:rPr>
                <w:noProof/>
                <w:webHidden/>
              </w:rPr>
              <w:fldChar w:fldCharType="begin"/>
            </w:r>
            <w:r w:rsidR="006D2217">
              <w:rPr>
                <w:noProof/>
                <w:webHidden/>
              </w:rPr>
              <w:instrText xml:space="preserve"> PAGEREF _Toc146267219 \h </w:instrText>
            </w:r>
            <w:r w:rsidR="006D2217">
              <w:rPr>
                <w:noProof/>
                <w:webHidden/>
              </w:rPr>
            </w:r>
            <w:r w:rsidR="006D2217">
              <w:rPr>
                <w:noProof/>
                <w:webHidden/>
              </w:rPr>
              <w:fldChar w:fldCharType="separate"/>
            </w:r>
            <w:r w:rsidR="00DF0D87">
              <w:rPr>
                <w:noProof/>
                <w:webHidden/>
              </w:rPr>
              <w:t>34</w:t>
            </w:r>
            <w:r w:rsidR="006D2217">
              <w:rPr>
                <w:noProof/>
                <w:webHidden/>
              </w:rPr>
              <w:fldChar w:fldCharType="end"/>
            </w:r>
          </w:hyperlink>
        </w:p>
        <w:p w14:paraId="5B9F2D7B" w14:textId="7DA50A02" w:rsidR="006D2217" w:rsidRDefault="00000000">
          <w:pPr>
            <w:pStyle w:val="Obsah1"/>
            <w:tabs>
              <w:tab w:val="right" w:leader="dot" w:pos="9628"/>
            </w:tabs>
            <w:rPr>
              <w:noProof/>
              <w:color w:val="auto"/>
              <w:kern w:val="2"/>
              <w:lang w:val="cs-CZ" w:eastAsia="cs-CZ"/>
              <w14:ligatures w14:val="standardContextual"/>
            </w:rPr>
          </w:pPr>
          <w:hyperlink w:anchor="_Toc146267220" w:history="1">
            <w:r w:rsidR="006D2217" w:rsidRPr="00A82E88">
              <w:rPr>
                <w:rStyle w:val="Hypertextovodkaz"/>
                <w:noProof/>
                <w:lang w:val="cs-CZ"/>
              </w:rPr>
              <w:t>U2-2.1a Další výzva: Projeďte bezpečně bludiště</w:t>
            </w:r>
            <w:r w:rsidR="006D2217">
              <w:rPr>
                <w:noProof/>
                <w:webHidden/>
              </w:rPr>
              <w:tab/>
            </w:r>
            <w:r w:rsidR="006D2217">
              <w:rPr>
                <w:noProof/>
                <w:webHidden/>
              </w:rPr>
              <w:fldChar w:fldCharType="begin"/>
            </w:r>
            <w:r w:rsidR="006D2217">
              <w:rPr>
                <w:noProof/>
                <w:webHidden/>
              </w:rPr>
              <w:instrText xml:space="preserve"> PAGEREF _Toc146267220 \h </w:instrText>
            </w:r>
            <w:r w:rsidR="006D2217">
              <w:rPr>
                <w:noProof/>
                <w:webHidden/>
              </w:rPr>
            </w:r>
            <w:r w:rsidR="006D2217">
              <w:rPr>
                <w:noProof/>
                <w:webHidden/>
              </w:rPr>
              <w:fldChar w:fldCharType="separate"/>
            </w:r>
            <w:r w:rsidR="00DF0D87">
              <w:rPr>
                <w:noProof/>
                <w:webHidden/>
              </w:rPr>
              <w:t>38</w:t>
            </w:r>
            <w:r w:rsidR="006D2217">
              <w:rPr>
                <w:noProof/>
                <w:webHidden/>
              </w:rPr>
              <w:fldChar w:fldCharType="end"/>
            </w:r>
          </w:hyperlink>
        </w:p>
        <w:p w14:paraId="04A0A20D" w14:textId="5C5DFC8D" w:rsidR="006D2217" w:rsidRDefault="00000000">
          <w:pPr>
            <w:pStyle w:val="Obsah1"/>
            <w:tabs>
              <w:tab w:val="right" w:leader="dot" w:pos="9628"/>
            </w:tabs>
            <w:rPr>
              <w:noProof/>
              <w:color w:val="auto"/>
              <w:kern w:val="2"/>
              <w:lang w:val="cs-CZ" w:eastAsia="cs-CZ"/>
              <w14:ligatures w14:val="standardContextual"/>
            </w:rPr>
          </w:pPr>
          <w:hyperlink w:anchor="_Toc146267221" w:history="1">
            <w:r w:rsidR="006D2217" w:rsidRPr="00A82E88">
              <w:rPr>
                <w:rStyle w:val="Hypertextovodkaz"/>
                <w:noProof/>
                <w:lang w:val="cs-CZ"/>
              </w:rPr>
              <w:t>U2-2.2 Prozkoumejte vstupní parametry</w:t>
            </w:r>
            <w:r w:rsidR="006D2217">
              <w:rPr>
                <w:noProof/>
                <w:webHidden/>
              </w:rPr>
              <w:tab/>
            </w:r>
            <w:r w:rsidR="006D2217">
              <w:rPr>
                <w:noProof/>
                <w:webHidden/>
              </w:rPr>
              <w:fldChar w:fldCharType="begin"/>
            </w:r>
            <w:r w:rsidR="006D2217">
              <w:rPr>
                <w:noProof/>
                <w:webHidden/>
              </w:rPr>
              <w:instrText xml:space="preserve"> PAGEREF _Toc146267221 \h </w:instrText>
            </w:r>
            <w:r w:rsidR="006D2217">
              <w:rPr>
                <w:noProof/>
                <w:webHidden/>
              </w:rPr>
            </w:r>
            <w:r w:rsidR="006D2217">
              <w:rPr>
                <w:noProof/>
                <w:webHidden/>
              </w:rPr>
              <w:fldChar w:fldCharType="separate"/>
            </w:r>
            <w:r w:rsidR="00DF0D87">
              <w:rPr>
                <w:noProof/>
                <w:webHidden/>
              </w:rPr>
              <w:t>39</w:t>
            </w:r>
            <w:r w:rsidR="006D2217">
              <w:rPr>
                <w:noProof/>
                <w:webHidden/>
              </w:rPr>
              <w:fldChar w:fldCharType="end"/>
            </w:r>
          </w:hyperlink>
        </w:p>
        <w:p w14:paraId="21758273" w14:textId="72E42FEA" w:rsidR="006D2217" w:rsidRDefault="00000000">
          <w:pPr>
            <w:pStyle w:val="Obsah1"/>
            <w:tabs>
              <w:tab w:val="right" w:leader="dot" w:pos="9628"/>
            </w:tabs>
            <w:rPr>
              <w:noProof/>
              <w:color w:val="auto"/>
              <w:kern w:val="2"/>
              <w:lang w:val="cs-CZ" w:eastAsia="cs-CZ"/>
              <w14:ligatures w14:val="standardContextual"/>
            </w:rPr>
          </w:pPr>
          <w:hyperlink w:anchor="_Toc146267222" w:history="1">
            <w:r w:rsidR="006D2217" w:rsidRPr="00A82E88">
              <w:rPr>
                <w:rStyle w:val="Hypertextovodkaz"/>
                <w:noProof/>
                <w:lang w:val="cs-CZ"/>
              </w:rPr>
              <w:t>U2-2.3 Prozkoumejte Edisonův hudební talent</w:t>
            </w:r>
            <w:r w:rsidR="006D2217">
              <w:rPr>
                <w:noProof/>
                <w:webHidden/>
              </w:rPr>
              <w:tab/>
            </w:r>
            <w:r w:rsidR="006D2217">
              <w:rPr>
                <w:noProof/>
                <w:webHidden/>
              </w:rPr>
              <w:fldChar w:fldCharType="begin"/>
            </w:r>
            <w:r w:rsidR="006D2217">
              <w:rPr>
                <w:noProof/>
                <w:webHidden/>
              </w:rPr>
              <w:instrText xml:space="preserve"> PAGEREF _Toc146267222 \h </w:instrText>
            </w:r>
            <w:r w:rsidR="006D2217">
              <w:rPr>
                <w:noProof/>
                <w:webHidden/>
              </w:rPr>
            </w:r>
            <w:r w:rsidR="006D2217">
              <w:rPr>
                <w:noProof/>
                <w:webHidden/>
              </w:rPr>
              <w:fldChar w:fldCharType="separate"/>
            </w:r>
            <w:r w:rsidR="00DF0D87">
              <w:rPr>
                <w:noProof/>
                <w:webHidden/>
              </w:rPr>
              <w:t>41</w:t>
            </w:r>
            <w:r w:rsidR="006D2217">
              <w:rPr>
                <w:noProof/>
                <w:webHidden/>
              </w:rPr>
              <w:fldChar w:fldCharType="end"/>
            </w:r>
          </w:hyperlink>
        </w:p>
        <w:p w14:paraId="341A3252" w14:textId="5AD8DE31" w:rsidR="006D2217" w:rsidRDefault="00000000">
          <w:pPr>
            <w:pStyle w:val="Obsah1"/>
            <w:tabs>
              <w:tab w:val="right" w:leader="dot" w:pos="9628"/>
            </w:tabs>
            <w:rPr>
              <w:noProof/>
              <w:color w:val="auto"/>
              <w:kern w:val="2"/>
              <w:lang w:val="cs-CZ" w:eastAsia="cs-CZ"/>
              <w14:ligatures w14:val="standardContextual"/>
            </w:rPr>
          </w:pPr>
          <w:hyperlink w:anchor="_Toc146267223" w:history="1">
            <w:r w:rsidR="006D2217" w:rsidRPr="00A82E88">
              <w:rPr>
                <w:rStyle w:val="Hypertextovodkaz"/>
                <w:noProof/>
                <w:lang w:val="cs-CZ"/>
              </w:rPr>
              <w:t>U2-2.4 Prozkoumejte chyby a jejich odlaďování</w:t>
            </w:r>
            <w:r w:rsidR="006D2217">
              <w:rPr>
                <w:noProof/>
                <w:webHidden/>
              </w:rPr>
              <w:tab/>
            </w:r>
            <w:r w:rsidR="006D2217">
              <w:rPr>
                <w:noProof/>
                <w:webHidden/>
              </w:rPr>
              <w:fldChar w:fldCharType="begin"/>
            </w:r>
            <w:r w:rsidR="006D2217">
              <w:rPr>
                <w:noProof/>
                <w:webHidden/>
              </w:rPr>
              <w:instrText xml:space="preserve"> PAGEREF _Toc146267223 \h </w:instrText>
            </w:r>
            <w:r w:rsidR="006D2217">
              <w:rPr>
                <w:noProof/>
                <w:webHidden/>
              </w:rPr>
            </w:r>
            <w:r w:rsidR="006D2217">
              <w:rPr>
                <w:noProof/>
                <w:webHidden/>
              </w:rPr>
              <w:fldChar w:fldCharType="separate"/>
            </w:r>
            <w:r w:rsidR="00DF0D87">
              <w:rPr>
                <w:noProof/>
                <w:webHidden/>
              </w:rPr>
              <w:t>45</w:t>
            </w:r>
            <w:r w:rsidR="006D2217">
              <w:rPr>
                <w:noProof/>
                <w:webHidden/>
              </w:rPr>
              <w:fldChar w:fldCharType="end"/>
            </w:r>
          </w:hyperlink>
        </w:p>
        <w:p w14:paraId="6C0944A2" w14:textId="072EEF3D" w:rsidR="006D2217" w:rsidRDefault="00000000">
          <w:pPr>
            <w:pStyle w:val="Obsah1"/>
            <w:tabs>
              <w:tab w:val="right" w:leader="dot" w:pos="9628"/>
            </w:tabs>
            <w:rPr>
              <w:noProof/>
              <w:color w:val="auto"/>
              <w:kern w:val="2"/>
              <w:lang w:val="cs-CZ" w:eastAsia="cs-CZ"/>
              <w14:ligatures w14:val="standardContextual"/>
            </w:rPr>
          </w:pPr>
          <w:hyperlink w:anchor="_Toc146267224" w:history="1">
            <w:r w:rsidR="006D2217" w:rsidRPr="00A82E88">
              <w:rPr>
                <w:rStyle w:val="Hypertextovodkaz"/>
                <w:noProof/>
                <w:lang w:val="cs-CZ"/>
              </w:rPr>
              <w:t>U2-2.5 Prozkoumejte Edisonovy motory</w:t>
            </w:r>
            <w:r w:rsidR="006D2217">
              <w:rPr>
                <w:noProof/>
                <w:webHidden/>
              </w:rPr>
              <w:tab/>
            </w:r>
            <w:r w:rsidR="006D2217">
              <w:rPr>
                <w:noProof/>
                <w:webHidden/>
              </w:rPr>
              <w:fldChar w:fldCharType="begin"/>
            </w:r>
            <w:r w:rsidR="006D2217">
              <w:rPr>
                <w:noProof/>
                <w:webHidden/>
              </w:rPr>
              <w:instrText xml:space="preserve"> PAGEREF _Toc146267224 \h </w:instrText>
            </w:r>
            <w:r w:rsidR="006D2217">
              <w:rPr>
                <w:noProof/>
                <w:webHidden/>
              </w:rPr>
            </w:r>
            <w:r w:rsidR="006D2217">
              <w:rPr>
                <w:noProof/>
                <w:webHidden/>
              </w:rPr>
              <w:fldChar w:fldCharType="separate"/>
            </w:r>
            <w:r w:rsidR="00DF0D87">
              <w:rPr>
                <w:noProof/>
                <w:webHidden/>
              </w:rPr>
              <w:t>49</w:t>
            </w:r>
            <w:r w:rsidR="006D2217">
              <w:rPr>
                <w:noProof/>
                <w:webHidden/>
              </w:rPr>
              <w:fldChar w:fldCharType="end"/>
            </w:r>
          </w:hyperlink>
        </w:p>
        <w:p w14:paraId="3A9AFAAE" w14:textId="4CE04EA7" w:rsidR="006D2217" w:rsidRDefault="00000000">
          <w:pPr>
            <w:pStyle w:val="Obsah1"/>
            <w:tabs>
              <w:tab w:val="right" w:leader="dot" w:pos="9628"/>
            </w:tabs>
            <w:rPr>
              <w:noProof/>
              <w:color w:val="auto"/>
              <w:kern w:val="2"/>
              <w:lang w:val="cs-CZ" w:eastAsia="cs-CZ"/>
              <w14:ligatures w14:val="standardContextual"/>
            </w:rPr>
          </w:pPr>
          <w:hyperlink r:id="rId28" w:anchor="_Toc146267225" w:history="1">
            <w:r w:rsidR="006D2217" w:rsidRPr="00A82E88">
              <w:rPr>
                <w:rStyle w:val="Hypertextovodkaz"/>
                <w:noProof/>
                <w:lang w:val="pl-PL"/>
              </w:rPr>
              <w:t>Pracovní list U2-1: Postupuj krok za krokem</w:t>
            </w:r>
            <w:r w:rsidR="006D2217">
              <w:rPr>
                <w:noProof/>
                <w:webHidden/>
              </w:rPr>
              <w:tab/>
            </w:r>
            <w:r w:rsidR="006D2217">
              <w:rPr>
                <w:noProof/>
                <w:webHidden/>
              </w:rPr>
              <w:fldChar w:fldCharType="begin"/>
            </w:r>
            <w:r w:rsidR="006D2217">
              <w:rPr>
                <w:noProof/>
                <w:webHidden/>
              </w:rPr>
              <w:instrText xml:space="preserve"> PAGEREF _Toc146267225 \h </w:instrText>
            </w:r>
            <w:r w:rsidR="006D2217">
              <w:rPr>
                <w:noProof/>
                <w:webHidden/>
              </w:rPr>
            </w:r>
            <w:r w:rsidR="006D2217">
              <w:rPr>
                <w:noProof/>
                <w:webHidden/>
              </w:rPr>
              <w:fldChar w:fldCharType="separate"/>
            </w:r>
            <w:r w:rsidR="00DF0D87">
              <w:rPr>
                <w:noProof/>
                <w:webHidden/>
              </w:rPr>
              <w:t>54</w:t>
            </w:r>
            <w:r w:rsidR="006D2217">
              <w:rPr>
                <w:noProof/>
                <w:webHidden/>
              </w:rPr>
              <w:fldChar w:fldCharType="end"/>
            </w:r>
          </w:hyperlink>
        </w:p>
        <w:p w14:paraId="668FBA8D" w14:textId="3DED1560" w:rsidR="006D2217" w:rsidRDefault="00000000">
          <w:pPr>
            <w:pStyle w:val="Obsah1"/>
            <w:tabs>
              <w:tab w:val="right" w:leader="dot" w:pos="9628"/>
            </w:tabs>
            <w:rPr>
              <w:noProof/>
              <w:color w:val="auto"/>
              <w:kern w:val="2"/>
              <w:lang w:val="cs-CZ" w:eastAsia="cs-CZ"/>
              <w14:ligatures w14:val="standardContextual"/>
            </w:rPr>
          </w:pPr>
          <w:hyperlink r:id="rId29" w:anchor="_Toc146267226" w:history="1">
            <w:r w:rsidR="006D2217" w:rsidRPr="00A82E88">
              <w:rPr>
                <w:rStyle w:val="Hypertextovodkaz"/>
                <w:noProof/>
              </w:rPr>
              <w:t>Pracovní list U2-2: Závodní dráha</w:t>
            </w:r>
            <w:r w:rsidR="006D2217">
              <w:rPr>
                <w:noProof/>
                <w:webHidden/>
              </w:rPr>
              <w:tab/>
            </w:r>
            <w:r w:rsidR="006D2217">
              <w:rPr>
                <w:noProof/>
                <w:webHidden/>
              </w:rPr>
              <w:fldChar w:fldCharType="begin"/>
            </w:r>
            <w:r w:rsidR="006D2217">
              <w:rPr>
                <w:noProof/>
                <w:webHidden/>
              </w:rPr>
              <w:instrText xml:space="preserve"> PAGEREF _Toc146267226 \h </w:instrText>
            </w:r>
            <w:r w:rsidR="006D2217">
              <w:rPr>
                <w:noProof/>
                <w:webHidden/>
              </w:rPr>
            </w:r>
            <w:r w:rsidR="006D2217">
              <w:rPr>
                <w:noProof/>
                <w:webHidden/>
              </w:rPr>
              <w:fldChar w:fldCharType="separate"/>
            </w:r>
            <w:r w:rsidR="00DF0D87">
              <w:rPr>
                <w:noProof/>
                <w:webHidden/>
              </w:rPr>
              <w:t>55</w:t>
            </w:r>
            <w:r w:rsidR="006D2217">
              <w:rPr>
                <w:noProof/>
                <w:webHidden/>
              </w:rPr>
              <w:fldChar w:fldCharType="end"/>
            </w:r>
          </w:hyperlink>
        </w:p>
        <w:p w14:paraId="32F4AF28" w14:textId="4FD27BB7" w:rsidR="006D2217" w:rsidRDefault="00000000">
          <w:pPr>
            <w:pStyle w:val="Obsah1"/>
            <w:tabs>
              <w:tab w:val="right" w:leader="dot" w:pos="9628"/>
            </w:tabs>
            <w:rPr>
              <w:noProof/>
              <w:color w:val="auto"/>
              <w:kern w:val="2"/>
              <w:lang w:val="cs-CZ" w:eastAsia="cs-CZ"/>
              <w14:ligatures w14:val="standardContextual"/>
            </w:rPr>
          </w:pPr>
          <w:hyperlink r:id="rId30" w:anchor="_Toc146267227" w:history="1">
            <w:r w:rsidR="006D2217" w:rsidRPr="00A82E88">
              <w:rPr>
                <w:rStyle w:val="Hypertextovodkaz"/>
                <w:noProof/>
                <w:lang w:val="en-US"/>
              </w:rPr>
              <w:t>Pracovní list U2-3: Mini bludiště</w:t>
            </w:r>
            <w:r w:rsidR="006D2217">
              <w:rPr>
                <w:noProof/>
                <w:webHidden/>
              </w:rPr>
              <w:tab/>
            </w:r>
            <w:r w:rsidR="006D2217">
              <w:rPr>
                <w:noProof/>
                <w:webHidden/>
              </w:rPr>
              <w:fldChar w:fldCharType="begin"/>
            </w:r>
            <w:r w:rsidR="006D2217">
              <w:rPr>
                <w:noProof/>
                <w:webHidden/>
              </w:rPr>
              <w:instrText xml:space="preserve"> PAGEREF _Toc146267227 \h </w:instrText>
            </w:r>
            <w:r w:rsidR="006D2217">
              <w:rPr>
                <w:noProof/>
                <w:webHidden/>
              </w:rPr>
            </w:r>
            <w:r w:rsidR="006D2217">
              <w:rPr>
                <w:noProof/>
                <w:webHidden/>
              </w:rPr>
              <w:fldChar w:fldCharType="separate"/>
            </w:r>
            <w:r w:rsidR="00DF0D87">
              <w:rPr>
                <w:noProof/>
                <w:webHidden/>
              </w:rPr>
              <w:t>56</w:t>
            </w:r>
            <w:r w:rsidR="006D2217">
              <w:rPr>
                <w:noProof/>
                <w:webHidden/>
              </w:rPr>
              <w:fldChar w:fldCharType="end"/>
            </w:r>
          </w:hyperlink>
        </w:p>
        <w:p w14:paraId="6FF055A3" w14:textId="4994B7EF" w:rsidR="006D2217" w:rsidRDefault="00000000">
          <w:pPr>
            <w:pStyle w:val="Obsah1"/>
            <w:tabs>
              <w:tab w:val="right" w:leader="dot" w:pos="9628"/>
            </w:tabs>
            <w:rPr>
              <w:noProof/>
              <w:color w:val="auto"/>
              <w:kern w:val="2"/>
              <w:lang w:val="cs-CZ" w:eastAsia="cs-CZ"/>
              <w14:ligatures w14:val="standardContextual"/>
            </w:rPr>
          </w:pPr>
          <w:hyperlink w:anchor="_Toc146267228" w:history="1">
            <w:r w:rsidR="006D2217" w:rsidRPr="00A82E88">
              <w:rPr>
                <w:rStyle w:val="Hypertextovodkaz"/>
                <w:noProof/>
                <w:lang w:val="cs-CZ"/>
              </w:rPr>
              <w:t>Lekce 3: Znáte cykly?</w:t>
            </w:r>
            <w:r w:rsidR="006D2217">
              <w:rPr>
                <w:noProof/>
                <w:webHidden/>
              </w:rPr>
              <w:tab/>
            </w:r>
            <w:r w:rsidR="006D2217">
              <w:rPr>
                <w:noProof/>
                <w:webHidden/>
              </w:rPr>
              <w:fldChar w:fldCharType="begin"/>
            </w:r>
            <w:r w:rsidR="006D2217">
              <w:rPr>
                <w:noProof/>
                <w:webHidden/>
              </w:rPr>
              <w:instrText xml:space="preserve"> PAGEREF _Toc146267228 \h </w:instrText>
            </w:r>
            <w:r w:rsidR="006D2217">
              <w:rPr>
                <w:noProof/>
                <w:webHidden/>
              </w:rPr>
            </w:r>
            <w:r w:rsidR="006D2217">
              <w:rPr>
                <w:noProof/>
                <w:webHidden/>
              </w:rPr>
              <w:fldChar w:fldCharType="separate"/>
            </w:r>
            <w:r w:rsidR="00DF0D87">
              <w:rPr>
                <w:noProof/>
                <w:webHidden/>
              </w:rPr>
              <w:t>57</w:t>
            </w:r>
            <w:r w:rsidR="006D2217">
              <w:rPr>
                <w:noProof/>
                <w:webHidden/>
              </w:rPr>
              <w:fldChar w:fldCharType="end"/>
            </w:r>
          </w:hyperlink>
        </w:p>
        <w:p w14:paraId="721252AF" w14:textId="503F0D4C" w:rsidR="006D2217" w:rsidRDefault="00000000">
          <w:pPr>
            <w:pStyle w:val="Obsah1"/>
            <w:tabs>
              <w:tab w:val="right" w:leader="dot" w:pos="9628"/>
            </w:tabs>
            <w:rPr>
              <w:noProof/>
              <w:color w:val="auto"/>
              <w:kern w:val="2"/>
              <w:lang w:val="cs-CZ" w:eastAsia="cs-CZ"/>
              <w14:ligatures w14:val="standardContextual"/>
            </w:rPr>
          </w:pPr>
          <w:hyperlink w:anchor="_Toc146267229" w:history="1">
            <w:r w:rsidR="006D2217" w:rsidRPr="00A82E88">
              <w:rPr>
                <w:rStyle w:val="Hypertextovodkaz"/>
                <w:noProof/>
                <w:lang w:val="cs-CZ"/>
              </w:rPr>
              <w:t>U3-1.1 Prozkoumejte opakování kroků</w:t>
            </w:r>
            <w:r w:rsidR="006D2217">
              <w:rPr>
                <w:noProof/>
                <w:webHidden/>
              </w:rPr>
              <w:tab/>
            </w:r>
            <w:r w:rsidR="006D2217">
              <w:rPr>
                <w:noProof/>
                <w:webHidden/>
              </w:rPr>
              <w:fldChar w:fldCharType="begin"/>
            </w:r>
            <w:r w:rsidR="006D2217">
              <w:rPr>
                <w:noProof/>
                <w:webHidden/>
              </w:rPr>
              <w:instrText xml:space="preserve"> PAGEREF _Toc146267229 \h </w:instrText>
            </w:r>
            <w:r w:rsidR="006D2217">
              <w:rPr>
                <w:noProof/>
                <w:webHidden/>
              </w:rPr>
            </w:r>
            <w:r w:rsidR="006D2217">
              <w:rPr>
                <w:noProof/>
                <w:webHidden/>
              </w:rPr>
              <w:fldChar w:fldCharType="separate"/>
            </w:r>
            <w:r w:rsidR="00DF0D87">
              <w:rPr>
                <w:noProof/>
                <w:webHidden/>
              </w:rPr>
              <w:t>58</w:t>
            </w:r>
            <w:r w:rsidR="006D2217">
              <w:rPr>
                <w:noProof/>
                <w:webHidden/>
              </w:rPr>
              <w:fldChar w:fldCharType="end"/>
            </w:r>
          </w:hyperlink>
        </w:p>
        <w:p w14:paraId="43FB092C" w14:textId="4F7E6FA5" w:rsidR="006D2217" w:rsidRDefault="00000000">
          <w:pPr>
            <w:pStyle w:val="Obsah1"/>
            <w:tabs>
              <w:tab w:val="right" w:leader="dot" w:pos="9628"/>
            </w:tabs>
            <w:rPr>
              <w:noProof/>
              <w:color w:val="auto"/>
              <w:kern w:val="2"/>
              <w:lang w:val="cs-CZ" w:eastAsia="cs-CZ"/>
              <w14:ligatures w14:val="standardContextual"/>
            </w:rPr>
          </w:pPr>
          <w:hyperlink w:anchor="_Toc146267230" w:history="1">
            <w:r w:rsidR="006D2217" w:rsidRPr="00A82E88">
              <w:rPr>
                <w:rStyle w:val="Hypertextovodkaz"/>
                <w:noProof/>
                <w:lang w:val="cs-CZ"/>
              </w:rPr>
              <w:t>U3-1.1a Změňte to: Objeďte trojúhelník</w:t>
            </w:r>
            <w:r w:rsidR="006D2217">
              <w:rPr>
                <w:noProof/>
                <w:webHidden/>
              </w:rPr>
              <w:tab/>
            </w:r>
            <w:r w:rsidR="006D2217">
              <w:rPr>
                <w:noProof/>
                <w:webHidden/>
              </w:rPr>
              <w:fldChar w:fldCharType="begin"/>
            </w:r>
            <w:r w:rsidR="006D2217">
              <w:rPr>
                <w:noProof/>
                <w:webHidden/>
              </w:rPr>
              <w:instrText xml:space="preserve"> PAGEREF _Toc146267230 \h </w:instrText>
            </w:r>
            <w:r w:rsidR="006D2217">
              <w:rPr>
                <w:noProof/>
                <w:webHidden/>
              </w:rPr>
            </w:r>
            <w:r w:rsidR="006D2217">
              <w:rPr>
                <w:noProof/>
                <w:webHidden/>
              </w:rPr>
              <w:fldChar w:fldCharType="separate"/>
            </w:r>
            <w:r w:rsidR="00DF0D87">
              <w:rPr>
                <w:noProof/>
                <w:webHidden/>
              </w:rPr>
              <w:t>61</w:t>
            </w:r>
            <w:r w:rsidR="006D2217">
              <w:rPr>
                <w:noProof/>
                <w:webHidden/>
              </w:rPr>
              <w:fldChar w:fldCharType="end"/>
            </w:r>
          </w:hyperlink>
        </w:p>
        <w:p w14:paraId="109BB1BB" w14:textId="1E3D3F72" w:rsidR="006D2217" w:rsidRDefault="00000000">
          <w:pPr>
            <w:pStyle w:val="Obsah1"/>
            <w:tabs>
              <w:tab w:val="right" w:leader="dot" w:pos="9628"/>
            </w:tabs>
            <w:rPr>
              <w:noProof/>
              <w:color w:val="auto"/>
              <w:kern w:val="2"/>
              <w:lang w:val="cs-CZ" w:eastAsia="cs-CZ"/>
              <w14:ligatures w14:val="standardContextual"/>
            </w:rPr>
          </w:pPr>
          <w:hyperlink w:anchor="_Toc146267231" w:history="1">
            <w:r w:rsidR="006D2217" w:rsidRPr="00A82E88">
              <w:rPr>
                <w:rStyle w:val="Hypertextovodkaz"/>
                <w:noProof/>
                <w:lang w:val="cs-CZ"/>
              </w:rPr>
              <w:t>U3-1.1b Změňte to: Objeďte šestiúhelník</w:t>
            </w:r>
            <w:r w:rsidR="006D2217">
              <w:rPr>
                <w:noProof/>
                <w:webHidden/>
              </w:rPr>
              <w:tab/>
            </w:r>
            <w:r w:rsidR="006D2217">
              <w:rPr>
                <w:noProof/>
                <w:webHidden/>
              </w:rPr>
              <w:fldChar w:fldCharType="begin"/>
            </w:r>
            <w:r w:rsidR="006D2217">
              <w:rPr>
                <w:noProof/>
                <w:webHidden/>
              </w:rPr>
              <w:instrText xml:space="preserve"> PAGEREF _Toc146267231 \h </w:instrText>
            </w:r>
            <w:r w:rsidR="006D2217">
              <w:rPr>
                <w:noProof/>
                <w:webHidden/>
              </w:rPr>
            </w:r>
            <w:r w:rsidR="006D2217">
              <w:rPr>
                <w:noProof/>
                <w:webHidden/>
              </w:rPr>
              <w:fldChar w:fldCharType="separate"/>
            </w:r>
            <w:r w:rsidR="00DF0D87">
              <w:rPr>
                <w:noProof/>
                <w:webHidden/>
              </w:rPr>
              <w:t>62</w:t>
            </w:r>
            <w:r w:rsidR="006D2217">
              <w:rPr>
                <w:noProof/>
                <w:webHidden/>
              </w:rPr>
              <w:fldChar w:fldCharType="end"/>
            </w:r>
          </w:hyperlink>
        </w:p>
        <w:p w14:paraId="3FFE171E" w14:textId="56B1C25A" w:rsidR="006D2217" w:rsidRDefault="00000000">
          <w:pPr>
            <w:pStyle w:val="Obsah1"/>
            <w:tabs>
              <w:tab w:val="right" w:leader="dot" w:pos="9628"/>
            </w:tabs>
            <w:rPr>
              <w:noProof/>
              <w:color w:val="auto"/>
              <w:kern w:val="2"/>
              <w:lang w:val="cs-CZ" w:eastAsia="cs-CZ"/>
              <w14:ligatures w14:val="standardContextual"/>
            </w:rPr>
          </w:pPr>
          <w:hyperlink w:anchor="_Toc146267232" w:history="1">
            <w:r w:rsidR="006D2217" w:rsidRPr="00A82E88">
              <w:rPr>
                <w:rStyle w:val="Hypertextovodkaz"/>
                <w:noProof/>
                <w:lang w:val="cs-CZ"/>
              </w:rPr>
              <w:t>U3-1.1f Další výzva: Kreslete různé tvary</w:t>
            </w:r>
            <w:r w:rsidR="006D2217">
              <w:rPr>
                <w:noProof/>
                <w:webHidden/>
              </w:rPr>
              <w:tab/>
            </w:r>
            <w:r w:rsidR="006D2217">
              <w:rPr>
                <w:noProof/>
                <w:webHidden/>
              </w:rPr>
              <w:fldChar w:fldCharType="begin"/>
            </w:r>
            <w:r w:rsidR="006D2217">
              <w:rPr>
                <w:noProof/>
                <w:webHidden/>
              </w:rPr>
              <w:instrText xml:space="preserve"> PAGEREF _Toc146267232 \h </w:instrText>
            </w:r>
            <w:r w:rsidR="006D2217">
              <w:rPr>
                <w:noProof/>
                <w:webHidden/>
              </w:rPr>
            </w:r>
            <w:r w:rsidR="006D2217">
              <w:rPr>
                <w:noProof/>
                <w:webHidden/>
              </w:rPr>
              <w:fldChar w:fldCharType="separate"/>
            </w:r>
            <w:r w:rsidR="00DF0D87">
              <w:rPr>
                <w:noProof/>
                <w:webHidden/>
              </w:rPr>
              <w:t>63</w:t>
            </w:r>
            <w:r w:rsidR="006D2217">
              <w:rPr>
                <w:noProof/>
                <w:webHidden/>
              </w:rPr>
              <w:fldChar w:fldCharType="end"/>
            </w:r>
          </w:hyperlink>
        </w:p>
        <w:p w14:paraId="11C9BEFB" w14:textId="6C2D1C4E" w:rsidR="006D2217" w:rsidRDefault="00000000">
          <w:pPr>
            <w:pStyle w:val="Obsah1"/>
            <w:tabs>
              <w:tab w:val="right" w:leader="dot" w:pos="9628"/>
            </w:tabs>
            <w:rPr>
              <w:noProof/>
              <w:color w:val="auto"/>
              <w:kern w:val="2"/>
              <w:lang w:val="cs-CZ" w:eastAsia="cs-CZ"/>
              <w14:ligatures w14:val="standardContextual"/>
            </w:rPr>
          </w:pPr>
          <w:hyperlink w:anchor="_Toc146267233" w:history="1">
            <w:r w:rsidR="006D2217" w:rsidRPr="00A82E88">
              <w:rPr>
                <w:rStyle w:val="Hypertextovodkaz"/>
                <w:noProof/>
                <w:lang w:val="cs-CZ"/>
              </w:rPr>
              <w:t>U3-1.2 Prozkoumejte cykly a sekvence</w:t>
            </w:r>
            <w:r w:rsidR="006D2217">
              <w:rPr>
                <w:noProof/>
                <w:webHidden/>
              </w:rPr>
              <w:tab/>
            </w:r>
            <w:r w:rsidR="006D2217">
              <w:rPr>
                <w:noProof/>
                <w:webHidden/>
              </w:rPr>
              <w:fldChar w:fldCharType="begin"/>
            </w:r>
            <w:r w:rsidR="006D2217">
              <w:rPr>
                <w:noProof/>
                <w:webHidden/>
              </w:rPr>
              <w:instrText xml:space="preserve"> PAGEREF _Toc146267233 \h </w:instrText>
            </w:r>
            <w:r w:rsidR="006D2217">
              <w:rPr>
                <w:noProof/>
                <w:webHidden/>
              </w:rPr>
            </w:r>
            <w:r w:rsidR="006D2217">
              <w:rPr>
                <w:noProof/>
                <w:webHidden/>
              </w:rPr>
              <w:fldChar w:fldCharType="separate"/>
            </w:r>
            <w:r w:rsidR="00DF0D87">
              <w:rPr>
                <w:noProof/>
                <w:webHidden/>
              </w:rPr>
              <w:t>64</w:t>
            </w:r>
            <w:r w:rsidR="006D2217">
              <w:rPr>
                <w:noProof/>
                <w:webHidden/>
              </w:rPr>
              <w:fldChar w:fldCharType="end"/>
            </w:r>
          </w:hyperlink>
        </w:p>
        <w:p w14:paraId="03B057F0" w14:textId="3B708CFD" w:rsidR="006D2217" w:rsidRDefault="00000000">
          <w:pPr>
            <w:pStyle w:val="Obsah1"/>
            <w:tabs>
              <w:tab w:val="right" w:leader="dot" w:pos="9628"/>
            </w:tabs>
            <w:rPr>
              <w:noProof/>
              <w:color w:val="auto"/>
              <w:kern w:val="2"/>
              <w:lang w:val="cs-CZ" w:eastAsia="cs-CZ"/>
              <w14:ligatures w14:val="standardContextual"/>
            </w:rPr>
          </w:pPr>
          <w:hyperlink w:anchor="_Toc146267234" w:history="1">
            <w:r w:rsidR="006D2217" w:rsidRPr="00A82E88">
              <w:rPr>
                <w:rStyle w:val="Hypertextovodkaz"/>
                <w:noProof/>
                <w:lang w:val="cs-CZ"/>
              </w:rPr>
              <w:t>U3-1.3 Prozkoumejte nekonečné cykly</w:t>
            </w:r>
            <w:r w:rsidR="006D2217">
              <w:rPr>
                <w:noProof/>
                <w:webHidden/>
              </w:rPr>
              <w:tab/>
            </w:r>
            <w:r w:rsidR="006D2217">
              <w:rPr>
                <w:noProof/>
                <w:webHidden/>
              </w:rPr>
              <w:fldChar w:fldCharType="begin"/>
            </w:r>
            <w:r w:rsidR="006D2217">
              <w:rPr>
                <w:noProof/>
                <w:webHidden/>
              </w:rPr>
              <w:instrText xml:space="preserve"> PAGEREF _Toc146267234 \h </w:instrText>
            </w:r>
            <w:r w:rsidR="006D2217">
              <w:rPr>
                <w:noProof/>
                <w:webHidden/>
              </w:rPr>
            </w:r>
            <w:r w:rsidR="006D2217">
              <w:rPr>
                <w:noProof/>
                <w:webHidden/>
              </w:rPr>
              <w:fldChar w:fldCharType="separate"/>
            </w:r>
            <w:r w:rsidR="00DF0D87">
              <w:rPr>
                <w:noProof/>
                <w:webHidden/>
              </w:rPr>
              <w:t>66</w:t>
            </w:r>
            <w:r w:rsidR="006D2217">
              <w:rPr>
                <w:noProof/>
                <w:webHidden/>
              </w:rPr>
              <w:fldChar w:fldCharType="end"/>
            </w:r>
          </w:hyperlink>
        </w:p>
        <w:p w14:paraId="1F2A40DF" w14:textId="3A609047" w:rsidR="006D2217" w:rsidRDefault="00000000">
          <w:pPr>
            <w:pStyle w:val="Obsah1"/>
            <w:tabs>
              <w:tab w:val="right" w:leader="dot" w:pos="9628"/>
            </w:tabs>
            <w:rPr>
              <w:noProof/>
              <w:color w:val="auto"/>
              <w:kern w:val="2"/>
              <w:lang w:val="cs-CZ" w:eastAsia="cs-CZ"/>
              <w14:ligatures w14:val="standardContextual"/>
            </w:rPr>
          </w:pPr>
          <w:hyperlink w:anchor="_Toc146267235" w:history="1">
            <w:r w:rsidR="006D2217" w:rsidRPr="00A82E88">
              <w:rPr>
                <w:rStyle w:val="Hypertextovodkaz"/>
                <w:noProof/>
                <w:lang w:val="cs-CZ"/>
              </w:rPr>
              <w:t>U3-1.3a Další výzva: Vlezlá písnička</w:t>
            </w:r>
            <w:r w:rsidR="006D2217">
              <w:rPr>
                <w:noProof/>
                <w:webHidden/>
              </w:rPr>
              <w:tab/>
            </w:r>
            <w:r w:rsidR="006D2217">
              <w:rPr>
                <w:noProof/>
                <w:webHidden/>
              </w:rPr>
              <w:fldChar w:fldCharType="begin"/>
            </w:r>
            <w:r w:rsidR="006D2217">
              <w:rPr>
                <w:noProof/>
                <w:webHidden/>
              </w:rPr>
              <w:instrText xml:space="preserve"> PAGEREF _Toc146267235 \h </w:instrText>
            </w:r>
            <w:r w:rsidR="006D2217">
              <w:rPr>
                <w:noProof/>
                <w:webHidden/>
              </w:rPr>
            </w:r>
            <w:r w:rsidR="006D2217">
              <w:rPr>
                <w:noProof/>
                <w:webHidden/>
              </w:rPr>
              <w:fldChar w:fldCharType="separate"/>
            </w:r>
            <w:r w:rsidR="00DF0D87">
              <w:rPr>
                <w:noProof/>
                <w:webHidden/>
              </w:rPr>
              <w:t>68</w:t>
            </w:r>
            <w:r w:rsidR="006D2217">
              <w:rPr>
                <w:noProof/>
                <w:webHidden/>
              </w:rPr>
              <w:fldChar w:fldCharType="end"/>
            </w:r>
          </w:hyperlink>
        </w:p>
        <w:p w14:paraId="330764B5" w14:textId="002E6816" w:rsidR="006D2217" w:rsidRDefault="00000000">
          <w:pPr>
            <w:pStyle w:val="Obsah1"/>
            <w:tabs>
              <w:tab w:val="right" w:leader="dot" w:pos="9628"/>
            </w:tabs>
            <w:rPr>
              <w:noProof/>
              <w:color w:val="auto"/>
              <w:kern w:val="2"/>
              <w:lang w:val="cs-CZ" w:eastAsia="cs-CZ"/>
              <w14:ligatures w14:val="standardContextual"/>
            </w:rPr>
          </w:pPr>
          <w:hyperlink w:anchor="_Toc146267236" w:history="1">
            <w:r w:rsidR="006D2217" w:rsidRPr="00A82E88">
              <w:rPr>
                <w:rStyle w:val="Hypertextovodkaz"/>
                <w:noProof/>
                <w:lang w:val="cs-CZ"/>
              </w:rPr>
              <w:t>U3-1.4 Prozkoumejte spojování a vnoření cyklů</w:t>
            </w:r>
            <w:r w:rsidR="006D2217">
              <w:rPr>
                <w:noProof/>
                <w:webHidden/>
              </w:rPr>
              <w:tab/>
            </w:r>
            <w:r w:rsidR="006D2217">
              <w:rPr>
                <w:noProof/>
                <w:webHidden/>
              </w:rPr>
              <w:fldChar w:fldCharType="begin"/>
            </w:r>
            <w:r w:rsidR="006D2217">
              <w:rPr>
                <w:noProof/>
                <w:webHidden/>
              </w:rPr>
              <w:instrText xml:space="preserve"> PAGEREF _Toc146267236 \h </w:instrText>
            </w:r>
            <w:r w:rsidR="006D2217">
              <w:rPr>
                <w:noProof/>
                <w:webHidden/>
              </w:rPr>
            </w:r>
            <w:r w:rsidR="006D2217">
              <w:rPr>
                <w:noProof/>
                <w:webHidden/>
              </w:rPr>
              <w:fldChar w:fldCharType="separate"/>
            </w:r>
            <w:r w:rsidR="00DF0D87">
              <w:rPr>
                <w:noProof/>
                <w:webHidden/>
              </w:rPr>
              <w:t>69</w:t>
            </w:r>
            <w:r w:rsidR="006D2217">
              <w:rPr>
                <w:noProof/>
                <w:webHidden/>
              </w:rPr>
              <w:fldChar w:fldCharType="end"/>
            </w:r>
          </w:hyperlink>
        </w:p>
        <w:p w14:paraId="3DAF4859" w14:textId="4FD7AE91" w:rsidR="006D2217" w:rsidRDefault="00000000">
          <w:pPr>
            <w:pStyle w:val="Obsah1"/>
            <w:tabs>
              <w:tab w:val="right" w:leader="dot" w:pos="9628"/>
            </w:tabs>
            <w:rPr>
              <w:noProof/>
              <w:color w:val="auto"/>
              <w:kern w:val="2"/>
              <w:lang w:val="cs-CZ" w:eastAsia="cs-CZ"/>
              <w14:ligatures w14:val="standardContextual"/>
            </w:rPr>
          </w:pPr>
          <w:hyperlink w:anchor="_Toc146267237" w:history="1">
            <w:r w:rsidR="006D2217" w:rsidRPr="00A82E88">
              <w:rPr>
                <w:rStyle w:val="Hypertextovodkaz"/>
                <w:noProof/>
                <w:lang w:val="cs-CZ"/>
              </w:rPr>
              <w:t>U3-2.1 Prozkoumejte přerušení hlavního programu</w:t>
            </w:r>
            <w:r w:rsidR="006D2217">
              <w:rPr>
                <w:noProof/>
                <w:webHidden/>
              </w:rPr>
              <w:tab/>
            </w:r>
            <w:r w:rsidR="006D2217">
              <w:rPr>
                <w:noProof/>
                <w:webHidden/>
              </w:rPr>
              <w:fldChar w:fldCharType="begin"/>
            </w:r>
            <w:r w:rsidR="006D2217">
              <w:rPr>
                <w:noProof/>
                <w:webHidden/>
              </w:rPr>
              <w:instrText xml:space="preserve"> PAGEREF _Toc146267237 \h </w:instrText>
            </w:r>
            <w:r w:rsidR="006D2217">
              <w:rPr>
                <w:noProof/>
                <w:webHidden/>
              </w:rPr>
            </w:r>
            <w:r w:rsidR="006D2217">
              <w:rPr>
                <w:noProof/>
                <w:webHidden/>
              </w:rPr>
              <w:fldChar w:fldCharType="separate"/>
            </w:r>
            <w:r w:rsidR="00DF0D87">
              <w:rPr>
                <w:noProof/>
                <w:webHidden/>
              </w:rPr>
              <w:t>73</w:t>
            </w:r>
            <w:r w:rsidR="006D2217">
              <w:rPr>
                <w:noProof/>
                <w:webHidden/>
              </w:rPr>
              <w:fldChar w:fldCharType="end"/>
            </w:r>
          </w:hyperlink>
        </w:p>
        <w:p w14:paraId="08775AF2" w14:textId="58388F5F" w:rsidR="006D2217" w:rsidRDefault="00000000">
          <w:pPr>
            <w:pStyle w:val="Obsah1"/>
            <w:tabs>
              <w:tab w:val="right" w:leader="dot" w:pos="9628"/>
            </w:tabs>
            <w:rPr>
              <w:noProof/>
              <w:color w:val="auto"/>
              <w:kern w:val="2"/>
              <w:lang w:val="cs-CZ" w:eastAsia="cs-CZ"/>
              <w14:ligatures w14:val="standardContextual"/>
            </w:rPr>
          </w:pPr>
          <w:hyperlink w:anchor="_Toc146267238" w:history="1">
            <w:r w:rsidR="006D2217" w:rsidRPr="00A82E88">
              <w:rPr>
                <w:rStyle w:val="Hypertextovodkaz"/>
                <w:noProof/>
                <w:lang w:val="cs-CZ"/>
              </w:rPr>
              <w:t>U3-2.2 Prozkoumejte komentáře při psaní kódů</w:t>
            </w:r>
            <w:r w:rsidR="006D2217">
              <w:rPr>
                <w:noProof/>
                <w:webHidden/>
              </w:rPr>
              <w:tab/>
            </w:r>
            <w:r w:rsidR="006D2217">
              <w:rPr>
                <w:noProof/>
                <w:webHidden/>
              </w:rPr>
              <w:fldChar w:fldCharType="begin"/>
            </w:r>
            <w:r w:rsidR="006D2217">
              <w:rPr>
                <w:noProof/>
                <w:webHidden/>
              </w:rPr>
              <w:instrText xml:space="preserve"> PAGEREF _Toc146267238 \h </w:instrText>
            </w:r>
            <w:r w:rsidR="006D2217">
              <w:rPr>
                <w:noProof/>
                <w:webHidden/>
              </w:rPr>
            </w:r>
            <w:r w:rsidR="006D2217">
              <w:rPr>
                <w:noProof/>
                <w:webHidden/>
              </w:rPr>
              <w:fldChar w:fldCharType="separate"/>
            </w:r>
            <w:r w:rsidR="00DF0D87">
              <w:rPr>
                <w:noProof/>
                <w:webHidden/>
              </w:rPr>
              <w:t>76</w:t>
            </w:r>
            <w:r w:rsidR="006D2217">
              <w:rPr>
                <w:noProof/>
                <w:webHidden/>
              </w:rPr>
              <w:fldChar w:fldCharType="end"/>
            </w:r>
          </w:hyperlink>
        </w:p>
        <w:p w14:paraId="65E8BCDF" w14:textId="31500670" w:rsidR="006D2217" w:rsidRDefault="00000000">
          <w:pPr>
            <w:pStyle w:val="Obsah1"/>
            <w:tabs>
              <w:tab w:val="right" w:leader="dot" w:pos="9628"/>
            </w:tabs>
            <w:rPr>
              <w:noProof/>
              <w:color w:val="auto"/>
              <w:kern w:val="2"/>
              <w:lang w:val="cs-CZ" w:eastAsia="cs-CZ"/>
              <w14:ligatures w14:val="standardContextual"/>
            </w:rPr>
          </w:pPr>
          <w:hyperlink w:anchor="_Toc146267239" w:history="1">
            <w:r w:rsidR="006D2217" w:rsidRPr="00A82E88">
              <w:rPr>
                <w:rStyle w:val="Hypertextovodkaz"/>
                <w:noProof/>
                <w:lang w:val="cs-CZ"/>
              </w:rPr>
              <w:t>Pracovní list U3-1: Jízda podél čtverce</w:t>
            </w:r>
            <w:r w:rsidR="006D2217">
              <w:rPr>
                <w:noProof/>
                <w:webHidden/>
              </w:rPr>
              <w:tab/>
            </w:r>
            <w:r w:rsidR="006D2217">
              <w:rPr>
                <w:noProof/>
                <w:webHidden/>
              </w:rPr>
              <w:fldChar w:fldCharType="begin"/>
            </w:r>
            <w:r w:rsidR="006D2217">
              <w:rPr>
                <w:noProof/>
                <w:webHidden/>
              </w:rPr>
              <w:instrText xml:space="preserve"> PAGEREF _Toc146267239 \h </w:instrText>
            </w:r>
            <w:r w:rsidR="006D2217">
              <w:rPr>
                <w:noProof/>
                <w:webHidden/>
              </w:rPr>
            </w:r>
            <w:r w:rsidR="006D2217">
              <w:rPr>
                <w:noProof/>
                <w:webHidden/>
              </w:rPr>
              <w:fldChar w:fldCharType="separate"/>
            </w:r>
            <w:r w:rsidR="00DF0D87">
              <w:rPr>
                <w:noProof/>
                <w:webHidden/>
              </w:rPr>
              <w:t>79</w:t>
            </w:r>
            <w:r w:rsidR="006D2217">
              <w:rPr>
                <w:noProof/>
                <w:webHidden/>
              </w:rPr>
              <w:fldChar w:fldCharType="end"/>
            </w:r>
          </w:hyperlink>
        </w:p>
        <w:p w14:paraId="2CA29160" w14:textId="1CDE0EA3" w:rsidR="006D2217" w:rsidRDefault="00000000">
          <w:pPr>
            <w:pStyle w:val="Obsah1"/>
            <w:tabs>
              <w:tab w:val="right" w:leader="dot" w:pos="9628"/>
            </w:tabs>
            <w:rPr>
              <w:noProof/>
              <w:color w:val="auto"/>
              <w:kern w:val="2"/>
              <w:lang w:val="cs-CZ" w:eastAsia="cs-CZ"/>
              <w14:ligatures w14:val="standardContextual"/>
            </w:rPr>
          </w:pPr>
          <w:hyperlink w:anchor="_Toc146267240" w:history="1">
            <w:r w:rsidR="006D2217" w:rsidRPr="00A82E88">
              <w:rPr>
                <w:rStyle w:val="Hypertextovodkaz"/>
                <w:noProof/>
                <w:lang w:val="cs-CZ"/>
              </w:rPr>
              <w:t>Pracovní list U3-2: Jízda podél trojúhelníku</w:t>
            </w:r>
            <w:r w:rsidR="006D2217">
              <w:rPr>
                <w:noProof/>
                <w:webHidden/>
              </w:rPr>
              <w:tab/>
            </w:r>
            <w:r w:rsidR="006D2217">
              <w:rPr>
                <w:noProof/>
                <w:webHidden/>
              </w:rPr>
              <w:fldChar w:fldCharType="begin"/>
            </w:r>
            <w:r w:rsidR="006D2217">
              <w:rPr>
                <w:noProof/>
                <w:webHidden/>
              </w:rPr>
              <w:instrText xml:space="preserve"> PAGEREF _Toc146267240 \h </w:instrText>
            </w:r>
            <w:r w:rsidR="006D2217">
              <w:rPr>
                <w:noProof/>
                <w:webHidden/>
              </w:rPr>
            </w:r>
            <w:r w:rsidR="006D2217">
              <w:rPr>
                <w:noProof/>
                <w:webHidden/>
              </w:rPr>
              <w:fldChar w:fldCharType="separate"/>
            </w:r>
            <w:r w:rsidR="00DF0D87">
              <w:rPr>
                <w:noProof/>
                <w:webHidden/>
              </w:rPr>
              <w:t>80</w:t>
            </w:r>
            <w:r w:rsidR="006D2217">
              <w:rPr>
                <w:noProof/>
                <w:webHidden/>
              </w:rPr>
              <w:fldChar w:fldCharType="end"/>
            </w:r>
          </w:hyperlink>
        </w:p>
        <w:p w14:paraId="73AFEBF6" w14:textId="09ADD7F9" w:rsidR="006D2217" w:rsidRDefault="00000000">
          <w:pPr>
            <w:pStyle w:val="Obsah1"/>
            <w:tabs>
              <w:tab w:val="right" w:leader="dot" w:pos="9628"/>
            </w:tabs>
            <w:rPr>
              <w:noProof/>
              <w:color w:val="auto"/>
              <w:kern w:val="2"/>
              <w:lang w:val="cs-CZ" w:eastAsia="cs-CZ"/>
              <w14:ligatures w14:val="standardContextual"/>
            </w:rPr>
          </w:pPr>
          <w:hyperlink w:anchor="_Toc146267241" w:history="1">
            <w:r w:rsidR="006D2217" w:rsidRPr="00A82E88">
              <w:rPr>
                <w:rStyle w:val="Hypertextovodkaz"/>
                <w:noProof/>
                <w:lang w:val="cs-CZ"/>
              </w:rPr>
              <w:t>Pracovní list U3-3: Jízda podél šestiúhelníku</w:t>
            </w:r>
            <w:r w:rsidR="006D2217">
              <w:rPr>
                <w:noProof/>
                <w:webHidden/>
              </w:rPr>
              <w:tab/>
            </w:r>
            <w:r w:rsidR="006D2217">
              <w:rPr>
                <w:noProof/>
                <w:webHidden/>
              </w:rPr>
              <w:fldChar w:fldCharType="begin"/>
            </w:r>
            <w:r w:rsidR="006D2217">
              <w:rPr>
                <w:noProof/>
                <w:webHidden/>
              </w:rPr>
              <w:instrText xml:space="preserve"> PAGEREF _Toc146267241 \h </w:instrText>
            </w:r>
            <w:r w:rsidR="006D2217">
              <w:rPr>
                <w:noProof/>
                <w:webHidden/>
              </w:rPr>
            </w:r>
            <w:r w:rsidR="006D2217">
              <w:rPr>
                <w:noProof/>
                <w:webHidden/>
              </w:rPr>
              <w:fldChar w:fldCharType="separate"/>
            </w:r>
            <w:r w:rsidR="00DF0D87">
              <w:rPr>
                <w:noProof/>
                <w:webHidden/>
              </w:rPr>
              <w:t>81</w:t>
            </w:r>
            <w:r w:rsidR="006D2217">
              <w:rPr>
                <w:noProof/>
                <w:webHidden/>
              </w:rPr>
              <w:fldChar w:fldCharType="end"/>
            </w:r>
          </w:hyperlink>
        </w:p>
        <w:p w14:paraId="3EFC1F46" w14:textId="43684419" w:rsidR="006D2217" w:rsidRDefault="00000000">
          <w:pPr>
            <w:pStyle w:val="Obsah1"/>
            <w:tabs>
              <w:tab w:val="right" w:leader="dot" w:pos="9628"/>
            </w:tabs>
            <w:rPr>
              <w:noProof/>
              <w:color w:val="auto"/>
              <w:kern w:val="2"/>
              <w:lang w:val="cs-CZ" w:eastAsia="cs-CZ"/>
              <w14:ligatures w14:val="standardContextual"/>
            </w:rPr>
          </w:pPr>
          <w:hyperlink w:anchor="_Toc146267242" w:history="1">
            <w:r w:rsidR="006D2217" w:rsidRPr="00A82E88">
              <w:rPr>
                <w:rStyle w:val="Hypertextovodkaz"/>
                <w:noProof/>
                <w:lang w:val="cs-CZ"/>
              </w:rPr>
              <w:t>Pracovní list U3-4: Jízda podél kruhu</w:t>
            </w:r>
            <w:r w:rsidR="006D2217">
              <w:rPr>
                <w:noProof/>
                <w:webHidden/>
              </w:rPr>
              <w:tab/>
            </w:r>
            <w:r w:rsidR="006D2217">
              <w:rPr>
                <w:noProof/>
                <w:webHidden/>
              </w:rPr>
              <w:fldChar w:fldCharType="begin"/>
            </w:r>
            <w:r w:rsidR="006D2217">
              <w:rPr>
                <w:noProof/>
                <w:webHidden/>
              </w:rPr>
              <w:instrText xml:space="preserve"> PAGEREF _Toc146267242 \h </w:instrText>
            </w:r>
            <w:r w:rsidR="006D2217">
              <w:rPr>
                <w:noProof/>
                <w:webHidden/>
              </w:rPr>
            </w:r>
            <w:r w:rsidR="006D2217">
              <w:rPr>
                <w:noProof/>
                <w:webHidden/>
              </w:rPr>
              <w:fldChar w:fldCharType="separate"/>
            </w:r>
            <w:r w:rsidR="00DF0D87">
              <w:rPr>
                <w:noProof/>
                <w:webHidden/>
              </w:rPr>
              <w:t>82</w:t>
            </w:r>
            <w:r w:rsidR="006D2217">
              <w:rPr>
                <w:noProof/>
                <w:webHidden/>
              </w:rPr>
              <w:fldChar w:fldCharType="end"/>
            </w:r>
          </w:hyperlink>
        </w:p>
        <w:p w14:paraId="69489146" w14:textId="0BC7352A" w:rsidR="006D2217" w:rsidRDefault="00000000">
          <w:pPr>
            <w:pStyle w:val="Obsah1"/>
            <w:tabs>
              <w:tab w:val="right" w:leader="dot" w:pos="9628"/>
            </w:tabs>
            <w:rPr>
              <w:noProof/>
              <w:color w:val="auto"/>
              <w:kern w:val="2"/>
              <w:lang w:val="cs-CZ" w:eastAsia="cs-CZ"/>
              <w14:ligatures w14:val="standardContextual"/>
            </w:rPr>
          </w:pPr>
          <w:hyperlink w:anchor="_Toc146267243" w:history="1">
            <w:r w:rsidR="006D2217" w:rsidRPr="00A82E88">
              <w:rPr>
                <w:rStyle w:val="Hypertextovodkaz"/>
                <w:noProof/>
                <w:lang w:val="cs-CZ"/>
              </w:rPr>
              <w:t>Pracovní list U3-5: Jízda podél čtyřúhelníku</w:t>
            </w:r>
            <w:r w:rsidR="006D2217">
              <w:rPr>
                <w:noProof/>
                <w:webHidden/>
              </w:rPr>
              <w:tab/>
            </w:r>
            <w:r w:rsidR="006D2217">
              <w:rPr>
                <w:noProof/>
                <w:webHidden/>
              </w:rPr>
              <w:fldChar w:fldCharType="begin"/>
            </w:r>
            <w:r w:rsidR="006D2217">
              <w:rPr>
                <w:noProof/>
                <w:webHidden/>
              </w:rPr>
              <w:instrText xml:space="preserve"> PAGEREF _Toc146267243 \h </w:instrText>
            </w:r>
            <w:r w:rsidR="006D2217">
              <w:rPr>
                <w:noProof/>
                <w:webHidden/>
              </w:rPr>
            </w:r>
            <w:r w:rsidR="006D2217">
              <w:rPr>
                <w:noProof/>
                <w:webHidden/>
              </w:rPr>
              <w:fldChar w:fldCharType="separate"/>
            </w:r>
            <w:r w:rsidR="00DF0D87">
              <w:rPr>
                <w:noProof/>
                <w:webHidden/>
              </w:rPr>
              <w:t>83</w:t>
            </w:r>
            <w:r w:rsidR="006D2217">
              <w:rPr>
                <w:noProof/>
                <w:webHidden/>
              </w:rPr>
              <w:fldChar w:fldCharType="end"/>
            </w:r>
          </w:hyperlink>
        </w:p>
        <w:p w14:paraId="1FFA2A42" w14:textId="223DFF16" w:rsidR="006D2217" w:rsidRDefault="00000000">
          <w:pPr>
            <w:pStyle w:val="Obsah1"/>
            <w:tabs>
              <w:tab w:val="right" w:leader="dot" w:pos="9628"/>
            </w:tabs>
            <w:rPr>
              <w:noProof/>
              <w:color w:val="auto"/>
              <w:kern w:val="2"/>
              <w:lang w:val="cs-CZ" w:eastAsia="cs-CZ"/>
              <w14:ligatures w14:val="standardContextual"/>
            </w:rPr>
          </w:pPr>
          <w:hyperlink r:id="rId31" w:anchor="_Toc146267244" w:history="1">
            <w:r w:rsidR="006D2217" w:rsidRPr="00A82E88">
              <w:rPr>
                <w:rStyle w:val="Hypertextovodkaz"/>
                <w:noProof/>
              </w:rPr>
              <w:t>Pracovní list U3-6: Opakování čtverců</w:t>
            </w:r>
            <w:r w:rsidR="006D2217">
              <w:rPr>
                <w:noProof/>
                <w:webHidden/>
              </w:rPr>
              <w:tab/>
            </w:r>
            <w:r w:rsidR="006D2217">
              <w:rPr>
                <w:noProof/>
                <w:webHidden/>
              </w:rPr>
              <w:fldChar w:fldCharType="begin"/>
            </w:r>
            <w:r w:rsidR="006D2217">
              <w:rPr>
                <w:noProof/>
                <w:webHidden/>
              </w:rPr>
              <w:instrText xml:space="preserve"> PAGEREF _Toc146267244 \h </w:instrText>
            </w:r>
            <w:r w:rsidR="006D2217">
              <w:rPr>
                <w:noProof/>
                <w:webHidden/>
              </w:rPr>
            </w:r>
            <w:r w:rsidR="006D2217">
              <w:rPr>
                <w:noProof/>
                <w:webHidden/>
              </w:rPr>
              <w:fldChar w:fldCharType="separate"/>
            </w:r>
            <w:r w:rsidR="00DF0D87">
              <w:rPr>
                <w:noProof/>
                <w:webHidden/>
              </w:rPr>
              <w:t>84</w:t>
            </w:r>
            <w:r w:rsidR="006D2217">
              <w:rPr>
                <w:noProof/>
                <w:webHidden/>
              </w:rPr>
              <w:fldChar w:fldCharType="end"/>
            </w:r>
          </w:hyperlink>
        </w:p>
        <w:p w14:paraId="5B33FB2B" w14:textId="3D926F66" w:rsidR="006D2217" w:rsidRDefault="00000000">
          <w:pPr>
            <w:pStyle w:val="Obsah1"/>
            <w:tabs>
              <w:tab w:val="right" w:leader="dot" w:pos="9628"/>
            </w:tabs>
            <w:rPr>
              <w:noProof/>
              <w:color w:val="auto"/>
              <w:kern w:val="2"/>
              <w:lang w:val="cs-CZ" w:eastAsia="cs-CZ"/>
              <w14:ligatures w14:val="standardContextual"/>
            </w:rPr>
          </w:pPr>
          <w:hyperlink r:id="rId32" w:anchor="_Toc146267245" w:history="1">
            <w:r w:rsidR="006D2217" w:rsidRPr="00A82E88">
              <w:rPr>
                <w:rStyle w:val="Hypertextovodkaz"/>
                <w:noProof/>
                <w:lang w:val="pl-PL"/>
              </w:rPr>
              <w:t>Pracovní list U3-7: Vzory na projetí</w:t>
            </w:r>
            <w:r w:rsidR="006D2217">
              <w:rPr>
                <w:noProof/>
                <w:webHidden/>
              </w:rPr>
              <w:tab/>
            </w:r>
            <w:r w:rsidR="006D2217">
              <w:rPr>
                <w:noProof/>
                <w:webHidden/>
              </w:rPr>
              <w:fldChar w:fldCharType="begin"/>
            </w:r>
            <w:r w:rsidR="006D2217">
              <w:rPr>
                <w:noProof/>
                <w:webHidden/>
              </w:rPr>
              <w:instrText xml:space="preserve"> PAGEREF _Toc146267245 \h </w:instrText>
            </w:r>
            <w:r w:rsidR="006D2217">
              <w:rPr>
                <w:noProof/>
                <w:webHidden/>
              </w:rPr>
            </w:r>
            <w:r w:rsidR="006D2217">
              <w:rPr>
                <w:noProof/>
                <w:webHidden/>
              </w:rPr>
              <w:fldChar w:fldCharType="separate"/>
            </w:r>
            <w:r w:rsidR="00DF0D87">
              <w:rPr>
                <w:noProof/>
                <w:webHidden/>
              </w:rPr>
              <w:t>85</w:t>
            </w:r>
            <w:r w:rsidR="006D2217">
              <w:rPr>
                <w:noProof/>
                <w:webHidden/>
              </w:rPr>
              <w:fldChar w:fldCharType="end"/>
            </w:r>
          </w:hyperlink>
        </w:p>
        <w:p w14:paraId="74378E9D" w14:textId="63F87F8A" w:rsidR="006D2217" w:rsidRDefault="00000000">
          <w:pPr>
            <w:pStyle w:val="Obsah1"/>
            <w:tabs>
              <w:tab w:val="right" w:leader="dot" w:pos="9628"/>
            </w:tabs>
            <w:rPr>
              <w:noProof/>
              <w:color w:val="auto"/>
              <w:kern w:val="2"/>
              <w:lang w:val="cs-CZ" w:eastAsia="cs-CZ"/>
              <w14:ligatures w14:val="standardContextual"/>
            </w:rPr>
          </w:pPr>
          <w:hyperlink w:anchor="_Toc146267246" w:history="1">
            <w:r w:rsidR="006D2217" w:rsidRPr="00A82E88">
              <w:rPr>
                <w:rStyle w:val="Hypertextovodkaz"/>
                <w:noProof/>
                <w:lang w:val="cs-CZ"/>
              </w:rPr>
              <w:t>Lekce 4: Co když…</w:t>
            </w:r>
            <w:r w:rsidR="006D2217">
              <w:rPr>
                <w:noProof/>
                <w:webHidden/>
              </w:rPr>
              <w:tab/>
            </w:r>
            <w:r w:rsidR="006D2217">
              <w:rPr>
                <w:noProof/>
                <w:webHidden/>
              </w:rPr>
              <w:fldChar w:fldCharType="begin"/>
            </w:r>
            <w:r w:rsidR="006D2217">
              <w:rPr>
                <w:noProof/>
                <w:webHidden/>
              </w:rPr>
              <w:instrText xml:space="preserve"> PAGEREF _Toc146267246 \h </w:instrText>
            </w:r>
            <w:r w:rsidR="006D2217">
              <w:rPr>
                <w:noProof/>
                <w:webHidden/>
              </w:rPr>
            </w:r>
            <w:r w:rsidR="006D2217">
              <w:rPr>
                <w:noProof/>
                <w:webHidden/>
              </w:rPr>
              <w:fldChar w:fldCharType="separate"/>
            </w:r>
            <w:r w:rsidR="00DF0D87">
              <w:rPr>
                <w:noProof/>
                <w:webHidden/>
              </w:rPr>
              <w:t>86</w:t>
            </w:r>
            <w:r w:rsidR="006D2217">
              <w:rPr>
                <w:noProof/>
                <w:webHidden/>
              </w:rPr>
              <w:fldChar w:fldCharType="end"/>
            </w:r>
          </w:hyperlink>
        </w:p>
        <w:p w14:paraId="12670FC1" w14:textId="252665AF" w:rsidR="006D2217" w:rsidRDefault="00000000">
          <w:pPr>
            <w:pStyle w:val="Obsah1"/>
            <w:tabs>
              <w:tab w:val="right" w:leader="dot" w:pos="9628"/>
            </w:tabs>
            <w:rPr>
              <w:noProof/>
              <w:color w:val="auto"/>
              <w:kern w:val="2"/>
              <w:lang w:val="cs-CZ" w:eastAsia="cs-CZ"/>
              <w14:ligatures w14:val="standardContextual"/>
            </w:rPr>
          </w:pPr>
          <w:hyperlink w:anchor="_Toc146267247" w:history="1">
            <w:r w:rsidR="006D2217" w:rsidRPr="00A82E88">
              <w:rPr>
                <w:rStyle w:val="Hypertextovodkaz"/>
                <w:noProof/>
                <w:lang w:val="cs-CZ"/>
              </w:rPr>
              <w:t>U4-1.1 Prozkoumejte používání podmíněných příkazů</w:t>
            </w:r>
            <w:r w:rsidR="006D2217">
              <w:rPr>
                <w:noProof/>
                <w:webHidden/>
              </w:rPr>
              <w:tab/>
            </w:r>
            <w:r w:rsidR="006D2217">
              <w:rPr>
                <w:noProof/>
                <w:webHidden/>
              </w:rPr>
              <w:fldChar w:fldCharType="begin"/>
            </w:r>
            <w:r w:rsidR="006D2217">
              <w:rPr>
                <w:noProof/>
                <w:webHidden/>
              </w:rPr>
              <w:instrText xml:space="preserve"> PAGEREF _Toc146267247 \h </w:instrText>
            </w:r>
            <w:r w:rsidR="006D2217">
              <w:rPr>
                <w:noProof/>
                <w:webHidden/>
              </w:rPr>
            </w:r>
            <w:r w:rsidR="006D2217">
              <w:rPr>
                <w:noProof/>
                <w:webHidden/>
              </w:rPr>
              <w:fldChar w:fldCharType="separate"/>
            </w:r>
            <w:r w:rsidR="00DF0D87">
              <w:rPr>
                <w:noProof/>
                <w:webHidden/>
              </w:rPr>
              <w:t>87</w:t>
            </w:r>
            <w:r w:rsidR="006D2217">
              <w:rPr>
                <w:noProof/>
                <w:webHidden/>
              </w:rPr>
              <w:fldChar w:fldCharType="end"/>
            </w:r>
          </w:hyperlink>
        </w:p>
        <w:p w14:paraId="16D41630" w14:textId="1FAF5808" w:rsidR="006D2217" w:rsidRDefault="00000000">
          <w:pPr>
            <w:pStyle w:val="Obsah1"/>
            <w:tabs>
              <w:tab w:val="right" w:leader="dot" w:pos="9628"/>
            </w:tabs>
            <w:rPr>
              <w:noProof/>
              <w:color w:val="auto"/>
              <w:kern w:val="2"/>
              <w:lang w:val="cs-CZ" w:eastAsia="cs-CZ"/>
              <w14:ligatures w14:val="standardContextual"/>
            </w:rPr>
          </w:pPr>
          <w:hyperlink w:anchor="_Toc146267248" w:history="1">
            <w:r w:rsidR="006D2217" w:rsidRPr="00A82E88">
              <w:rPr>
                <w:rStyle w:val="Hypertextovodkaz"/>
                <w:noProof/>
                <w:lang w:val="cs-CZ"/>
              </w:rPr>
              <w:t>U4-1.1a Změňte to: Chyba robota, nebo lidská chyba?</w:t>
            </w:r>
            <w:r w:rsidR="006D2217">
              <w:rPr>
                <w:noProof/>
                <w:webHidden/>
              </w:rPr>
              <w:tab/>
            </w:r>
            <w:r w:rsidR="006D2217">
              <w:rPr>
                <w:noProof/>
                <w:webHidden/>
              </w:rPr>
              <w:fldChar w:fldCharType="begin"/>
            </w:r>
            <w:r w:rsidR="006D2217">
              <w:rPr>
                <w:noProof/>
                <w:webHidden/>
              </w:rPr>
              <w:instrText xml:space="preserve"> PAGEREF _Toc146267248 \h </w:instrText>
            </w:r>
            <w:r w:rsidR="006D2217">
              <w:rPr>
                <w:noProof/>
                <w:webHidden/>
              </w:rPr>
            </w:r>
            <w:r w:rsidR="006D2217">
              <w:rPr>
                <w:noProof/>
                <w:webHidden/>
              </w:rPr>
              <w:fldChar w:fldCharType="separate"/>
            </w:r>
            <w:r w:rsidR="00DF0D87">
              <w:rPr>
                <w:noProof/>
                <w:webHidden/>
              </w:rPr>
              <w:t>91</w:t>
            </w:r>
            <w:r w:rsidR="006D2217">
              <w:rPr>
                <w:noProof/>
                <w:webHidden/>
              </w:rPr>
              <w:fldChar w:fldCharType="end"/>
            </w:r>
          </w:hyperlink>
        </w:p>
        <w:p w14:paraId="6163F651" w14:textId="0028F6A7" w:rsidR="006D2217" w:rsidRDefault="00000000">
          <w:pPr>
            <w:pStyle w:val="Obsah1"/>
            <w:tabs>
              <w:tab w:val="right" w:leader="dot" w:pos="9628"/>
            </w:tabs>
            <w:rPr>
              <w:noProof/>
              <w:color w:val="auto"/>
              <w:kern w:val="2"/>
              <w:lang w:val="cs-CZ" w:eastAsia="cs-CZ"/>
              <w14:ligatures w14:val="standardContextual"/>
            </w:rPr>
          </w:pPr>
          <w:hyperlink w:anchor="_Toc146267249" w:history="1">
            <w:r w:rsidR="006D2217" w:rsidRPr="00A82E88">
              <w:rPr>
                <w:rStyle w:val="Hypertextovodkaz"/>
                <w:noProof/>
                <w:lang w:val="cs-CZ"/>
              </w:rPr>
              <w:t>U4-1.2 Prozkoumejte příkazy if</w:t>
            </w:r>
            <w:r w:rsidR="006D2217">
              <w:rPr>
                <w:noProof/>
                <w:webHidden/>
              </w:rPr>
              <w:tab/>
            </w:r>
            <w:r w:rsidR="006D2217">
              <w:rPr>
                <w:noProof/>
                <w:webHidden/>
              </w:rPr>
              <w:fldChar w:fldCharType="begin"/>
            </w:r>
            <w:r w:rsidR="006D2217">
              <w:rPr>
                <w:noProof/>
                <w:webHidden/>
              </w:rPr>
              <w:instrText xml:space="preserve"> PAGEREF _Toc146267249 \h </w:instrText>
            </w:r>
            <w:r w:rsidR="006D2217">
              <w:rPr>
                <w:noProof/>
                <w:webHidden/>
              </w:rPr>
            </w:r>
            <w:r w:rsidR="006D2217">
              <w:rPr>
                <w:noProof/>
                <w:webHidden/>
              </w:rPr>
              <w:fldChar w:fldCharType="separate"/>
            </w:r>
            <w:r w:rsidR="00DF0D87">
              <w:rPr>
                <w:noProof/>
                <w:webHidden/>
              </w:rPr>
              <w:t>95</w:t>
            </w:r>
            <w:r w:rsidR="006D2217">
              <w:rPr>
                <w:noProof/>
                <w:webHidden/>
              </w:rPr>
              <w:fldChar w:fldCharType="end"/>
            </w:r>
          </w:hyperlink>
        </w:p>
        <w:p w14:paraId="52ED7B2F" w14:textId="76D9EFC1" w:rsidR="006D2217" w:rsidRDefault="00000000">
          <w:pPr>
            <w:pStyle w:val="Obsah1"/>
            <w:tabs>
              <w:tab w:val="right" w:leader="dot" w:pos="9628"/>
            </w:tabs>
            <w:rPr>
              <w:noProof/>
              <w:color w:val="auto"/>
              <w:kern w:val="2"/>
              <w:lang w:val="cs-CZ" w:eastAsia="cs-CZ"/>
              <w14:ligatures w14:val="standardContextual"/>
            </w:rPr>
          </w:pPr>
          <w:hyperlink w:anchor="_Toc146267250" w:history="1">
            <w:r w:rsidR="006D2217" w:rsidRPr="00A82E88">
              <w:rPr>
                <w:rStyle w:val="Hypertextovodkaz"/>
                <w:noProof/>
                <w:lang w:val="cs-CZ"/>
              </w:rPr>
              <w:t>U4-1.3 Prozkoumejte příkazy if a sekvenci</w:t>
            </w:r>
            <w:r w:rsidR="006D2217">
              <w:rPr>
                <w:noProof/>
                <w:webHidden/>
              </w:rPr>
              <w:tab/>
            </w:r>
            <w:r w:rsidR="006D2217">
              <w:rPr>
                <w:noProof/>
                <w:webHidden/>
              </w:rPr>
              <w:fldChar w:fldCharType="begin"/>
            </w:r>
            <w:r w:rsidR="006D2217">
              <w:rPr>
                <w:noProof/>
                <w:webHidden/>
              </w:rPr>
              <w:instrText xml:space="preserve"> PAGEREF _Toc146267250 \h </w:instrText>
            </w:r>
            <w:r w:rsidR="006D2217">
              <w:rPr>
                <w:noProof/>
                <w:webHidden/>
              </w:rPr>
            </w:r>
            <w:r w:rsidR="006D2217">
              <w:rPr>
                <w:noProof/>
                <w:webHidden/>
              </w:rPr>
              <w:fldChar w:fldCharType="separate"/>
            </w:r>
            <w:r w:rsidR="00DF0D87">
              <w:rPr>
                <w:noProof/>
                <w:webHidden/>
              </w:rPr>
              <w:t>98</w:t>
            </w:r>
            <w:r w:rsidR="006D2217">
              <w:rPr>
                <w:noProof/>
                <w:webHidden/>
              </w:rPr>
              <w:fldChar w:fldCharType="end"/>
            </w:r>
          </w:hyperlink>
        </w:p>
        <w:p w14:paraId="7B9B9A47" w14:textId="36FFF9CC" w:rsidR="006D2217" w:rsidRDefault="00000000">
          <w:pPr>
            <w:pStyle w:val="Obsah1"/>
            <w:tabs>
              <w:tab w:val="right" w:leader="dot" w:pos="9628"/>
            </w:tabs>
            <w:rPr>
              <w:noProof/>
              <w:color w:val="auto"/>
              <w:kern w:val="2"/>
              <w:lang w:val="cs-CZ" w:eastAsia="cs-CZ"/>
              <w14:ligatures w14:val="standardContextual"/>
            </w:rPr>
          </w:pPr>
          <w:hyperlink w:anchor="_Toc146267251" w:history="1">
            <w:r w:rsidR="006D2217" w:rsidRPr="00A82E88">
              <w:rPr>
                <w:rStyle w:val="Hypertextovodkaz"/>
                <w:noProof/>
                <w:lang w:val="cs-CZ"/>
              </w:rPr>
              <w:t>U4-1.4 Prozkoumejte spojené a vnořené if příkazy</w:t>
            </w:r>
            <w:r w:rsidR="006D2217">
              <w:rPr>
                <w:noProof/>
                <w:webHidden/>
              </w:rPr>
              <w:tab/>
            </w:r>
            <w:r w:rsidR="006D2217">
              <w:rPr>
                <w:noProof/>
                <w:webHidden/>
              </w:rPr>
              <w:fldChar w:fldCharType="begin"/>
            </w:r>
            <w:r w:rsidR="006D2217">
              <w:rPr>
                <w:noProof/>
                <w:webHidden/>
              </w:rPr>
              <w:instrText xml:space="preserve"> PAGEREF _Toc146267251 \h </w:instrText>
            </w:r>
            <w:r w:rsidR="006D2217">
              <w:rPr>
                <w:noProof/>
                <w:webHidden/>
              </w:rPr>
            </w:r>
            <w:r w:rsidR="006D2217">
              <w:rPr>
                <w:noProof/>
                <w:webHidden/>
              </w:rPr>
              <w:fldChar w:fldCharType="separate"/>
            </w:r>
            <w:r w:rsidR="00DF0D87">
              <w:rPr>
                <w:noProof/>
                <w:webHidden/>
              </w:rPr>
              <w:t>101</w:t>
            </w:r>
            <w:r w:rsidR="006D2217">
              <w:rPr>
                <w:noProof/>
                <w:webHidden/>
              </w:rPr>
              <w:fldChar w:fldCharType="end"/>
            </w:r>
          </w:hyperlink>
        </w:p>
        <w:p w14:paraId="1B7A9EB1" w14:textId="5D3B355A" w:rsidR="006D2217" w:rsidRDefault="00000000">
          <w:pPr>
            <w:pStyle w:val="Obsah1"/>
            <w:tabs>
              <w:tab w:val="right" w:leader="dot" w:pos="9628"/>
            </w:tabs>
            <w:rPr>
              <w:noProof/>
              <w:color w:val="auto"/>
              <w:kern w:val="2"/>
              <w:lang w:val="cs-CZ" w:eastAsia="cs-CZ"/>
              <w14:ligatures w14:val="standardContextual"/>
            </w:rPr>
          </w:pPr>
          <w:hyperlink w:anchor="_Toc146267252" w:history="1">
            <w:r w:rsidR="006D2217" w:rsidRPr="00A82E88">
              <w:rPr>
                <w:rStyle w:val="Hypertextovodkaz"/>
                <w:noProof/>
                <w:lang w:val="cs-CZ"/>
              </w:rPr>
              <w:t>U4-2.1 Prozkoumejte pseudokód</w:t>
            </w:r>
            <w:r w:rsidR="006D2217">
              <w:rPr>
                <w:noProof/>
                <w:webHidden/>
              </w:rPr>
              <w:tab/>
            </w:r>
            <w:r w:rsidR="006D2217">
              <w:rPr>
                <w:noProof/>
                <w:webHidden/>
              </w:rPr>
              <w:fldChar w:fldCharType="begin"/>
            </w:r>
            <w:r w:rsidR="006D2217">
              <w:rPr>
                <w:noProof/>
                <w:webHidden/>
              </w:rPr>
              <w:instrText xml:space="preserve"> PAGEREF _Toc146267252 \h </w:instrText>
            </w:r>
            <w:r w:rsidR="006D2217">
              <w:rPr>
                <w:noProof/>
                <w:webHidden/>
              </w:rPr>
            </w:r>
            <w:r w:rsidR="006D2217">
              <w:rPr>
                <w:noProof/>
                <w:webHidden/>
              </w:rPr>
              <w:fldChar w:fldCharType="separate"/>
            </w:r>
            <w:r w:rsidR="00DF0D87">
              <w:rPr>
                <w:noProof/>
                <w:webHidden/>
              </w:rPr>
              <w:t>105</w:t>
            </w:r>
            <w:r w:rsidR="006D2217">
              <w:rPr>
                <w:noProof/>
                <w:webHidden/>
              </w:rPr>
              <w:fldChar w:fldCharType="end"/>
            </w:r>
          </w:hyperlink>
        </w:p>
        <w:p w14:paraId="4A269A62" w14:textId="540272B0" w:rsidR="006D2217" w:rsidRDefault="00000000">
          <w:pPr>
            <w:pStyle w:val="Obsah1"/>
            <w:tabs>
              <w:tab w:val="right" w:leader="dot" w:pos="9628"/>
            </w:tabs>
            <w:rPr>
              <w:noProof/>
              <w:color w:val="auto"/>
              <w:kern w:val="2"/>
              <w:lang w:val="cs-CZ" w:eastAsia="cs-CZ"/>
              <w14:ligatures w14:val="standardContextual"/>
            </w:rPr>
          </w:pPr>
          <w:hyperlink w:anchor="_Toc146267253" w:history="1">
            <w:r w:rsidR="006D2217" w:rsidRPr="00A82E88">
              <w:rPr>
                <w:rStyle w:val="Hypertextovodkaz"/>
                <w:noProof/>
                <w:lang w:val="cs-CZ"/>
              </w:rPr>
              <w:t>U4-2.2 Prozkoumejte Edisonův senzor pro sledování čáry</w:t>
            </w:r>
            <w:r w:rsidR="006D2217">
              <w:rPr>
                <w:noProof/>
                <w:webHidden/>
              </w:rPr>
              <w:tab/>
            </w:r>
            <w:r w:rsidR="006D2217">
              <w:rPr>
                <w:noProof/>
                <w:webHidden/>
              </w:rPr>
              <w:fldChar w:fldCharType="begin"/>
            </w:r>
            <w:r w:rsidR="006D2217">
              <w:rPr>
                <w:noProof/>
                <w:webHidden/>
              </w:rPr>
              <w:instrText xml:space="preserve"> PAGEREF _Toc146267253 \h </w:instrText>
            </w:r>
            <w:r w:rsidR="006D2217">
              <w:rPr>
                <w:noProof/>
                <w:webHidden/>
              </w:rPr>
            </w:r>
            <w:r w:rsidR="006D2217">
              <w:rPr>
                <w:noProof/>
                <w:webHidden/>
              </w:rPr>
              <w:fldChar w:fldCharType="separate"/>
            </w:r>
            <w:r w:rsidR="00DF0D87">
              <w:rPr>
                <w:noProof/>
                <w:webHidden/>
              </w:rPr>
              <w:t>108</w:t>
            </w:r>
            <w:r w:rsidR="006D2217">
              <w:rPr>
                <w:noProof/>
                <w:webHidden/>
              </w:rPr>
              <w:fldChar w:fldCharType="end"/>
            </w:r>
          </w:hyperlink>
        </w:p>
        <w:p w14:paraId="45FD7047" w14:textId="1CADFE33" w:rsidR="006D2217" w:rsidRDefault="00000000">
          <w:pPr>
            <w:pStyle w:val="Obsah1"/>
            <w:tabs>
              <w:tab w:val="right" w:leader="dot" w:pos="9628"/>
            </w:tabs>
            <w:rPr>
              <w:noProof/>
              <w:color w:val="auto"/>
              <w:kern w:val="2"/>
              <w:lang w:val="cs-CZ" w:eastAsia="cs-CZ"/>
              <w14:ligatures w14:val="standardContextual"/>
            </w:rPr>
          </w:pPr>
          <w:hyperlink w:anchor="_Toc146267254" w:history="1">
            <w:r w:rsidR="006D2217" w:rsidRPr="00A82E88">
              <w:rPr>
                <w:rStyle w:val="Hypertextovodkaz"/>
                <w:noProof/>
                <w:lang w:val="cs-CZ"/>
              </w:rPr>
              <w:t>U4-2.3 Prozkoumejte algoritmy</w:t>
            </w:r>
            <w:r w:rsidR="006D2217">
              <w:rPr>
                <w:noProof/>
                <w:webHidden/>
              </w:rPr>
              <w:tab/>
            </w:r>
            <w:r w:rsidR="006D2217">
              <w:rPr>
                <w:noProof/>
                <w:webHidden/>
              </w:rPr>
              <w:fldChar w:fldCharType="begin"/>
            </w:r>
            <w:r w:rsidR="006D2217">
              <w:rPr>
                <w:noProof/>
                <w:webHidden/>
              </w:rPr>
              <w:instrText xml:space="preserve"> PAGEREF _Toc146267254 \h </w:instrText>
            </w:r>
            <w:r w:rsidR="006D2217">
              <w:rPr>
                <w:noProof/>
                <w:webHidden/>
              </w:rPr>
            </w:r>
            <w:r w:rsidR="006D2217">
              <w:rPr>
                <w:noProof/>
                <w:webHidden/>
              </w:rPr>
              <w:fldChar w:fldCharType="separate"/>
            </w:r>
            <w:r w:rsidR="00DF0D87">
              <w:rPr>
                <w:noProof/>
                <w:webHidden/>
              </w:rPr>
              <w:t>111</w:t>
            </w:r>
            <w:r w:rsidR="006D2217">
              <w:rPr>
                <w:noProof/>
                <w:webHidden/>
              </w:rPr>
              <w:fldChar w:fldCharType="end"/>
            </w:r>
          </w:hyperlink>
        </w:p>
        <w:p w14:paraId="26C922FE" w14:textId="7585F149" w:rsidR="006D2217" w:rsidRDefault="00000000">
          <w:pPr>
            <w:pStyle w:val="Obsah1"/>
            <w:tabs>
              <w:tab w:val="right" w:leader="dot" w:pos="9628"/>
            </w:tabs>
            <w:rPr>
              <w:noProof/>
              <w:color w:val="auto"/>
              <w:kern w:val="2"/>
              <w:lang w:val="cs-CZ" w:eastAsia="cs-CZ"/>
              <w14:ligatures w14:val="standardContextual"/>
            </w:rPr>
          </w:pPr>
          <w:hyperlink w:anchor="_Toc146267255" w:history="1">
            <w:r w:rsidR="006D2217" w:rsidRPr="00A82E88">
              <w:rPr>
                <w:rStyle w:val="Hypertextovodkaz"/>
                <w:noProof/>
                <w:lang w:val="cs-CZ"/>
              </w:rPr>
              <w:t>U4-2.4 Prozkoumejte rozpoznávání překážek</w:t>
            </w:r>
            <w:r w:rsidR="006D2217">
              <w:rPr>
                <w:noProof/>
                <w:webHidden/>
              </w:rPr>
              <w:tab/>
            </w:r>
            <w:r w:rsidR="006D2217">
              <w:rPr>
                <w:noProof/>
                <w:webHidden/>
              </w:rPr>
              <w:fldChar w:fldCharType="begin"/>
            </w:r>
            <w:r w:rsidR="006D2217">
              <w:rPr>
                <w:noProof/>
                <w:webHidden/>
              </w:rPr>
              <w:instrText xml:space="preserve"> PAGEREF _Toc146267255 \h </w:instrText>
            </w:r>
            <w:r w:rsidR="006D2217">
              <w:rPr>
                <w:noProof/>
                <w:webHidden/>
              </w:rPr>
            </w:r>
            <w:r w:rsidR="006D2217">
              <w:rPr>
                <w:noProof/>
                <w:webHidden/>
              </w:rPr>
              <w:fldChar w:fldCharType="separate"/>
            </w:r>
            <w:r w:rsidR="00DF0D87">
              <w:rPr>
                <w:noProof/>
                <w:webHidden/>
              </w:rPr>
              <w:t>114</w:t>
            </w:r>
            <w:r w:rsidR="006D2217">
              <w:rPr>
                <w:noProof/>
                <w:webHidden/>
              </w:rPr>
              <w:fldChar w:fldCharType="end"/>
            </w:r>
          </w:hyperlink>
        </w:p>
        <w:p w14:paraId="0D5043E4" w14:textId="77897FD9" w:rsidR="006D2217" w:rsidRDefault="00000000">
          <w:pPr>
            <w:pStyle w:val="Obsah1"/>
            <w:tabs>
              <w:tab w:val="right" w:leader="dot" w:pos="9628"/>
            </w:tabs>
            <w:rPr>
              <w:noProof/>
              <w:color w:val="auto"/>
              <w:kern w:val="2"/>
              <w:lang w:val="cs-CZ" w:eastAsia="cs-CZ"/>
              <w14:ligatures w14:val="standardContextual"/>
            </w:rPr>
          </w:pPr>
          <w:hyperlink w:anchor="_Toc146267256" w:history="1">
            <w:r w:rsidR="006D2217" w:rsidRPr="00A82E88">
              <w:rPr>
                <w:rStyle w:val="Hypertextovodkaz"/>
                <w:noProof/>
                <w:lang w:val="cs-CZ"/>
              </w:rPr>
              <w:t>U4-2.5 Prozkoumejte odesílání zpráv pomocí Edisona</w:t>
            </w:r>
            <w:r w:rsidR="006D2217">
              <w:rPr>
                <w:noProof/>
                <w:webHidden/>
              </w:rPr>
              <w:tab/>
            </w:r>
            <w:r w:rsidR="006D2217">
              <w:rPr>
                <w:noProof/>
                <w:webHidden/>
              </w:rPr>
              <w:fldChar w:fldCharType="begin"/>
            </w:r>
            <w:r w:rsidR="006D2217">
              <w:rPr>
                <w:noProof/>
                <w:webHidden/>
              </w:rPr>
              <w:instrText xml:space="preserve"> PAGEREF _Toc146267256 \h </w:instrText>
            </w:r>
            <w:r w:rsidR="006D2217">
              <w:rPr>
                <w:noProof/>
                <w:webHidden/>
              </w:rPr>
            </w:r>
            <w:r w:rsidR="006D2217">
              <w:rPr>
                <w:noProof/>
                <w:webHidden/>
              </w:rPr>
              <w:fldChar w:fldCharType="separate"/>
            </w:r>
            <w:r w:rsidR="00DF0D87">
              <w:rPr>
                <w:noProof/>
                <w:webHidden/>
              </w:rPr>
              <w:t>118</w:t>
            </w:r>
            <w:r w:rsidR="006D2217">
              <w:rPr>
                <w:noProof/>
                <w:webHidden/>
              </w:rPr>
              <w:fldChar w:fldCharType="end"/>
            </w:r>
          </w:hyperlink>
        </w:p>
        <w:p w14:paraId="5B493E98" w14:textId="5B5ACF99" w:rsidR="006D2217" w:rsidRDefault="00000000">
          <w:pPr>
            <w:pStyle w:val="Obsah1"/>
            <w:tabs>
              <w:tab w:val="right" w:leader="dot" w:pos="9628"/>
            </w:tabs>
            <w:rPr>
              <w:noProof/>
              <w:color w:val="auto"/>
              <w:kern w:val="2"/>
              <w:lang w:val="cs-CZ" w:eastAsia="cs-CZ"/>
              <w14:ligatures w14:val="standardContextual"/>
            </w:rPr>
          </w:pPr>
          <w:hyperlink w:anchor="_Toc146267257" w:history="1">
            <w:r w:rsidR="006D2217" w:rsidRPr="00A82E88">
              <w:rPr>
                <w:rStyle w:val="Hypertextovodkaz"/>
                <w:noProof/>
                <w:lang w:val="cs-CZ"/>
              </w:rPr>
              <w:t>Pracovní list U4-1: Bludiště If-else</w:t>
            </w:r>
            <w:r w:rsidR="006D2217">
              <w:rPr>
                <w:noProof/>
                <w:webHidden/>
              </w:rPr>
              <w:tab/>
            </w:r>
            <w:r w:rsidR="006D2217">
              <w:rPr>
                <w:noProof/>
                <w:webHidden/>
              </w:rPr>
              <w:fldChar w:fldCharType="begin"/>
            </w:r>
            <w:r w:rsidR="006D2217">
              <w:rPr>
                <w:noProof/>
                <w:webHidden/>
              </w:rPr>
              <w:instrText xml:space="preserve"> PAGEREF _Toc146267257 \h </w:instrText>
            </w:r>
            <w:r w:rsidR="006D2217">
              <w:rPr>
                <w:noProof/>
                <w:webHidden/>
              </w:rPr>
            </w:r>
            <w:r w:rsidR="006D2217">
              <w:rPr>
                <w:noProof/>
                <w:webHidden/>
              </w:rPr>
              <w:fldChar w:fldCharType="separate"/>
            </w:r>
            <w:r w:rsidR="00DF0D87">
              <w:rPr>
                <w:noProof/>
                <w:webHidden/>
              </w:rPr>
              <w:t>122</w:t>
            </w:r>
            <w:r w:rsidR="006D2217">
              <w:rPr>
                <w:noProof/>
                <w:webHidden/>
              </w:rPr>
              <w:fldChar w:fldCharType="end"/>
            </w:r>
          </w:hyperlink>
        </w:p>
        <w:p w14:paraId="23F332F9" w14:textId="7F60B4E6" w:rsidR="006D2217" w:rsidRDefault="00000000">
          <w:pPr>
            <w:pStyle w:val="Obsah1"/>
            <w:tabs>
              <w:tab w:val="right" w:leader="dot" w:pos="9628"/>
            </w:tabs>
            <w:rPr>
              <w:noProof/>
              <w:color w:val="auto"/>
              <w:kern w:val="2"/>
              <w:lang w:val="cs-CZ" w:eastAsia="cs-CZ"/>
              <w14:ligatures w14:val="standardContextual"/>
            </w:rPr>
          </w:pPr>
          <w:hyperlink r:id="rId33" w:anchor="_Toc146267258" w:history="1">
            <w:r w:rsidR="006D2217" w:rsidRPr="00A82E88">
              <w:rPr>
                <w:rStyle w:val="Hypertextovodkaz"/>
                <w:noProof/>
                <w:lang w:val="pl-PL"/>
              </w:rPr>
              <w:t>Pracovní list U4-2: Presudokód krok za krokem</w:t>
            </w:r>
            <w:r w:rsidR="006D2217">
              <w:rPr>
                <w:noProof/>
                <w:webHidden/>
              </w:rPr>
              <w:tab/>
            </w:r>
            <w:r w:rsidR="006D2217">
              <w:rPr>
                <w:noProof/>
                <w:webHidden/>
              </w:rPr>
              <w:fldChar w:fldCharType="begin"/>
            </w:r>
            <w:r w:rsidR="006D2217">
              <w:rPr>
                <w:noProof/>
                <w:webHidden/>
              </w:rPr>
              <w:instrText xml:space="preserve"> PAGEREF _Toc146267258 \h </w:instrText>
            </w:r>
            <w:r w:rsidR="006D2217">
              <w:rPr>
                <w:noProof/>
                <w:webHidden/>
              </w:rPr>
            </w:r>
            <w:r w:rsidR="006D2217">
              <w:rPr>
                <w:noProof/>
                <w:webHidden/>
              </w:rPr>
              <w:fldChar w:fldCharType="separate"/>
            </w:r>
            <w:r w:rsidR="00DF0D87">
              <w:rPr>
                <w:noProof/>
                <w:webHidden/>
              </w:rPr>
              <w:t>123</w:t>
            </w:r>
            <w:r w:rsidR="006D2217">
              <w:rPr>
                <w:noProof/>
                <w:webHidden/>
              </w:rPr>
              <w:fldChar w:fldCharType="end"/>
            </w:r>
          </w:hyperlink>
        </w:p>
        <w:p w14:paraId="43F7478F" w14:textId="3B452ED4" w:rsidR="006D2217" w:rsidRDefault="00000000">
          <w:pPr>
            <w:pStyle w:val="Obsah1"/>
            <w:tabs>
              <w:tab w:val="right" w:leader="dot" w:pos="9628"/>
            </w:tabs>
            <w:rPr>
              <w:noProof/>
              <w:color w:val="auto"/>
              <w:kern w:val="2"/>
              <w:lang w:val="cs-CZ" w:eastAsia="cs-CZ"/>
              <w14:ligatures w14:val="standardContextual"/>
            </w:rPr>
          </w:pPr>
          <w:hyperlink r:id="rId34" w:anchor="_Toc146267259" w:history="1">
            <w:r w:rsidR="006D2217" w:rsidRPr="00A82E88">
              <w:rPr>
                <w:rStyle w:val="Hypertextovodkaz"/>
                <w:noProof/>
              </w:rPr>
              <w:t>Pracovní list U4-3: Zóna pro testování sledování čáry</w:t>
            </w:r>
            <w:r w:rsidR="006D2217">
              <w:rPr>
                <w:noProof/>
                <w:webHidden/>
              </w:rPr>
              <w:tab/>
            </w:r>
            <w:r w:rsidR="006D2217">
              <w:rPr>
                <w:noProof/>
                <w:webHidden/>
              </w:rPr>
              <w:fldChar w:fldCharType="begin"/>
            </w:r>
            <w:r w:rsidR="006D2217">
              <w:rPr>
                <w:noProof/>
                <w:webHidden/>
              </w:rPr>
              <w:instrText xml:space="preserve"> PAGEREF _Toc146267259 \h </w:instrText>
            </w:r>
            <w:r w:rsidR="006D2217">
              <w:rPr>
                <w:noProof/>
                <w:webHidden/>
              </w:rPr>
            </w:r>
            <w:r w:rsidR="006D2217">
              <w:rPr>
                <w:noProof/>
                <w:webHidden/>
              </w:rPr>
              <w:fldChar w:fldCharType="separate"/>
            </w:r>
            <w:r w:rsidR="00DF0D87">
              <w:rPr>
                <w:noProof/>
                <w:webHidden/>
              </w:rPr>
              <w:t>124</w:t>
            </w:r>
            <w:r w:rsidR="006D2217">
              <w:rPr>
                <w:noProof/>
                <w:webHidden/>
              </w:rPr>
              <w:fldChar w:fldCharType="end"/>
            </w:r>
          </w:hyperlink>
        </w:p>
        <w:p w14:paraId="00810F45" w14:textId="0558272E" w:rsidR="006D2217" w:rsidRDefault="00000000">
          <w:pPr>
            <w:pStyle w:val="Obsah1"/>
            <w:tabs>
              <w:tab w:val="right" w:leader="dot" w:pos="9628"/>
            </w:tabs>
            <w:rPr>
              <w:noProof/>
              <w:color w:val="auto"/>
              <w:kern w:val="2"/>
              <w:lang w:val="cs-CZ" w:eastAsia="cs-CZ"/>
              <w14:ligatures w14:val="standardContextual"/>
            </w:rPr>
          </w:pPr>
          <w:hyperlink r:id="rId35" w:anchor="_Toc146267260" w:history="1">
            <w:r w:rsidR="006D2217" w:rsidRPr="00A82E88">
              <w:rPr>
                <w:rStyle w:val="Hypertextovodkaz"/>
                <w:noProof/>
                <w:lang w:val="en-US"/>
              </w:rPr>
              <w:t>Pracovní list U4-4: Nereflexní ohraničení</w:t>
            </w:r>
            <w:r w:rsidR="006D2217">
              <w:rPr>
                <w:noProof/>
                <w:webHidden/>
              </w:rPr>
              <w:tab/>
            </w:r>
            <w:r w:rsidR="006D2217">
              <w:rPr>
                <w:noProof/>
                <w:webHidden/>
              </w:rPr>
              <w:fldChar w:fldCharType="begin"/>
            </w:r>
            <w:r w:rsidR="006D2217">
              <w:rPr>
                <w:noProof/>
                <w:webHidden/>
              </w:rPr>
              <w:instrText xml:space="preserve"> PAGEREF _Toc146267260 \h </w:instrText>
            </w:r>
            <w:r w:rsidR="006D2217">
              <w:rPr>
                <w:noProof/>
                <w:webHidden/>
              </w:rPr>
            </w:r>
            <w:r w:rsidR="006D2217">
              <w:rPr>
                <w:noProof/>
                <w:webHidden/>
              </w:rPr>
              <w:fldChar w:fldCharType="separate"/>
            </w:r>
            <w:r w:rsidR="00DF0D87">
              <w:rPr>
                <w:noProof/>
                <w:webHidden/>
              </w:rPr>
              <w:t>125</w:t>
            </w:r>
            <w:r w:rsidR="006D2217">
              <w:rPr>
                <w:noProof/>
                <w:webHidden/>
              </w:rPr>
              <w:fldChar w:fldCharType="end"/>
            </w:r>
          </w:hyperlink>
        </w:p>
        <w:p w14:paraId="72338721" w14:textId="370399CC" w:rsidR="006D2217" w:rsidRDefault="00000000">
          <w:pPr>
            <w:pStyle w:val="Obsah1"/>
            <w:tabs>
              <w:tab w:val="right" w:leader="dot" w:pos="9628"/>
            </w:tabs>
            <w:rPr>
              <w:noProof/>
              <w:color w:val="auto"/>
              <w:kern w:val="2"/>
              <w:lang w:val="cs-CZ" w:eastAsia="cs-CZ"/>
              <w14:ligatures w14:val="standardContextual"/>
            </w:rPr>
          </w:pPr>
          <w:hyperlink r:id="rId36" w:anchor="_Toc146267261" w:history="1">
            <w:r w:rsidR="006D2217" w:rsidRPr="00A82E88">
              <w:rPr>
                <w:rStyle w:val="Hypertextovodkaz"/>
                <w:noProof/>
                <w:lang w:val="pl-PL"/>
              </w:rPr>
              <w:t>Pracovní list U4-5: Pokud narazíš na čáru, jeď doprava</w:t>
            </w:r>
            <w:r w:rsidR="006D2217">
              <w:rPr>
                <w:noProof/>
                <w:webHidden/>
              </w:rPr>
              <w:tab/>
            </w:r>
            <w:r w:rsidR="006D2217">
              <w:rPr>
                <w:noProof/>
                <w:webHidden/>
              </w:rPr>
              <w:fldChar w:fldCharType="begin"/>
            </w:r>
            <w:r w:rsidR="006D2217">
              <w:rPr>
                <w:noProof/>
                <w:webHidden/>
              </w:rPr>
              <w:instrText xml:space="preserve"> PAGEREF _Toc146267261 \h </w:instrText>
            </w:r>
            <w:r w:rsidR="006D2217">
              <w:rPr>
                <w:noProof/>
                <w:webHidden/>
              </w:rPr>
            </w:r>
            <w:r w:rsidR="006D2217">
              <w:rPr>
                <w:noProof/>
                <w:webHidden/>
              </w:rPr>
              <w:fldChar w:fldCharType="separate"/>
            </w:r>
            <w:r w:rsidR="00DF0D87">
              <w:rPr>
                <w:noProof/>
                <w:webHidden/>
              </w:rPr>
              <w:t>126</w:t>
            </w:r>
            <w:r w:rsidR="006D2217">
              <w:rPr>
                <w:noProof/>
                <w:webHidden/>
              </w:rPr>
              <w:fldChar w:fldCharType="end"/>
            </w:r>
          </w:hyperlink>
        </w:p>
        <w:p w14:paraId="3DD3FE9E" w14:textId="68A4C9DC" w:rsidR="006D2217" w:rsidRDefault="00000000">
          <w:pPr>
            <w:pStyle w:val="Obsah1"/>
            <w:tabs>
              <w:tab w:val="right" w:leader="dot" w:pos="9628"/>
            </w:tabs>
            <w:rPr>
              <w:noProof/>
              <w:color w:val="auto"/>
              <w:kern w:val="2"/>
              <w:lang w:val="cs-CZ" w:eastAsia="cs-CZ"/>
              <w14:ligatures w14:val="standardContextual"/>
            </w:rPr>
          </w:pPr>
          <w:hyperlink w:anchor="_Toc146267262" w:history="1">
            <w:r w:rsidR="006D2217" w:rsidRPr="00A82E88">
              <w:rPr>
                <w:rStyle w:val="Hypertextovodkaz"/>
                <w:noProof/>
                <w:lang w:val="cs-CZ"/>
              </w:rPr>
              <w:t>Pracovní list U4-6: Programovatelné kódy dálkového ovladače TV</w:t>
            </w:r>
            <w:r w:rsidR="006D2217">
              <w:rPr>
                <w:noProof/>
                <w:webHidden/>
              </w:rPr>
              <w:tab/>
            </w:r>
            <w:r w:rsidR="006D2217">
              <w:rPr>
                <w:noProof/>
                <w:webHidden/>
              </w:rPr>
              <w:fldChar w:fldCharType="begin"/>
            </w:r>
            <w:r w:rsidR="006D2217">
              <w:rPr>
                <w:noProof/>
                <w:webHidden/>
              </w:rPr>
              <w:instrText xml:space="preserve"> PAGEREF _Toc146267262 \h </w:instrText>
            </w:r>
            <w:r w:rsidR="006D2217">
              <w:rPr>
                <w:noProof/>
                <w:webHidden/>
              </w:rPr>
            </w:r>
            <w:r w:rsidR="006D2217">
              <w:rPr>
                <w:noProof/>
                <w:webHidden/>
              </w:rPr>
              <w:fldChar w:fldCharType="separate"/>
            </w:r>
            <w:r w:rsidR="00DF0D87">
              <w:rPr>
                <w:noProof/>
                <w:webHidden/>
              </w:rPr>
              <w:t>127</w:t>
            </w:r>
            <w:r w:rsidR="006D2217">
              <w:rPr>
                <w:noProof/>
                <w:webHidden/>
              </w:rPr>
              <w:fldChar w:fldCharType="end"/>
            </w:r>
          </w:hyperlink>
        </w:p>
        <w:p w14:paraId="08DBBB8F" w14:textId="1150E05E" w:rsidR="006D2217" w:rsidRDefault="00000000">
          <w:pPr>
            <w:pStyle w:val="Obsah1"/>
            <w:tabs>
              <w:tab w:val="right" w:leader="dot" w:pos="9628"/>
            </w:tabs>
            <w:rPr>
              <w:noProof/>
              <w:color w:val="auto"/>
              <w:kern w:val="2"/>
              <w:lang w:val="cs-CZ" w:eastAsia="cs-CZ"/>
              <w14:ligatures w14:val="standardContextual"/>
            </w:rPr>
          </w:pPr>
          <w:hyperlink w:anchor="_Toc146267263" w:history="1">
            <w:r w:rsidR="006D2217" w:rsidRPr="00A82E88">
              <w:rPr>
                <w:rStyle w:val="Hypertextovodkaz"/>
                <w:noProof/>
                <w:lang w:val="cs-CZ"/>
              </w:rPr>
              <w:t>Lekce 5: Univerzální proměnné</w:t>
            </w:r>
            <w:r w:rsidR="006D2217">
              <w:rPr>
                <w:noProof/>
                <w:webHidden/>
              </w:rPr>
              <w:tab/>
            </w:r>
            <w:r w:rsidR="006D2217">
              <w:rPr>
                <w:noProof/>
                <w:webHidden/>
              </w:rPr>
              <w:fldChar w:fldCharType="begin"/>
            </w:r>
            <w:r w:rsidR="006D2217">
              <w:rPr>
                <w:noProof/>
                <w:webHidden/>
              </w:rPr>
              <w:instrText xml:space="preserve"> PAGEREF _Toc146267263 \h </w:instrText>
            </w:r>
            <w:r w:rsidR="006D2217">
              <w:rPr>
                <w:noProof/>
                <w:webHidden/>
              </w:rPr>
            </w:r>
            <w:r w:rsidR="006D2217">
              <w:rPr>
                <w:noProof/>
                <w:webHidden/>
              </w:rPr>
              <w:fldChar w:fldCharType="separate"/>
            </w:r>
            <w:r w:rsidR="00DF0D87">
              <w:rPr>
                <w:noProof/>
                <w:webHidden/>
              </w:rPr>
              <w:t>128</w:t>
            </w:r>
            <w:r w:rsidR="006D2217">
              <w:rPr>
                <w:noProof/>
                <w:webHidden/>
              </w:rPr>
              <w:fldChar w:fldCharType="end"/>
            </w:r>
          </w:hyperlink>
        </w:p>
        <w:p w14:paraId="70B70D5A" w14:textId="5CDA822E" w:rsidR="006D2217" w:rsidRDefault="00000000">
          <w:pPr>
            <w:pStyle w:val="Obsah1"/>
            <w:tabs>
              <w:tab w:val="right" w:leader="dot" w:pos="9628"/>
            </w:tabs>
            <w:rPr>
              <w:noProof/>
              <w:color w:val="auto"/>
              <w:kern w:val="2"/>
              <w:lang w:val="cs-CZ" w:eastAsia="cs-CZ"/>
              <w14:ligatures w14:val="standardContextual"/>
            </w:rPr>
          </w:pPr>
          <w:hyperlink w:anchor="_Toc146267264" w:history="1">
            <w:r w:rsidR="006D2217" w:rsidRPr="00A82E88">
              <w:rPr>
                <w:rStyle w:val="Hypertextovodkaz"/>
                <w:noProof/>
                <w:lang w:val="cs-CZ"/>
              </w:rPr>
              <w:t>U5-1.1 Prozkoumejte výrazy</w:t>
            </w:r>
            <w:r w:rsidR="006D2217">
              <w:rPr>
                <w:noProof/>
                <w:webHidden/>
              </w:rPr>
              <w:tab/>
            </w:r>
            <w:r w:rsidR="006D2217">
              <w:rPr>
                <w:noProof/>
                <w:webHidden/>
              </w:rPr>
              <w:fldChar w:fldCharType="begin"/>
            </w:r>
            <w:r w:rsidR="006D2217">
              <w:rPr>
                <w:noProof/>
                <w:webHidden/>
              </w:rPr>
              <w:instrText xml:space="preserve"> PAGEREF _Toc146267264 \h </w:instrText>
            </w:r>
            <w:r w:rsidR="006D2217">
              <w:rPr>
                <w:noProof/>
                <w:webHidden/>
              </w:rPr>
            </w:r>
            <w:r w:rsidR="006D2217">
              <w:rPr>
                <w:noProof/>
                <w:webHidden/>
              </w:rPr>
              <w:fldChar w:fldCharType="separate"/>
            </w:r>
            <w:r w:rsidR="00DF0D87">
              <w:rPr>
                <w:noProof/>
                <w:webHidden/>
              </w:rPr>
              <w:t>129</w:t>
            </w:r>
            <w:r w:rsidR="006D2217">
              <w:rPr>
                <w:noProof/>
                <w:webHidden/>
              </w:rPr>
              <w:fldChar w:fldCharType="end"/>
            </w:r>
          </w:hyperlink>
        </w:p>
        <w:p w14:paraId="39881C93" w14:textId="1BEE72A4" w:rsidR="006D2217" w:rsidRDefault="00000000">
          <w:pPr>
            <w:pStyle w:val="Obsah1"/>
            <w:tabs>
              <w:tab w:val="right" w:leader="dot" w:pos="9628"/>
            </w:tabs>
            <w:rPr>
              <w:noProof/>
              <w:color w:val="auto"/>
              <w:kern w:val="2"/>
              <w:lang w:val="cs-CZ" w:eastAsia="cs-CZ"/>
              <w14:ligatures w14:val="standardContextual"/>
            </w:rPr>
          </w:pPr>
          <w:hyperlink w:anchor="_Toc146267265" w:history="1">
            <w:r w:rsidR="006D2217" w:rsidRPr="00A82E88">
              <w:rPr>
                <w:rStyle w:val="Hypertextovodkaz"/>
                <w:noProof/>
                <w:lang w:val="cs-CZ"/>
              </w:rPr>
              <w:t>U5-1.2 Prozkoumejte Edisonovy světelné senzory</w:t>
            </w:r>
            <w:r w:rsidR="006D2217">
              <w:rPr>
                <w:noProof/>
                <w:webHidden/>
              </w:rPr>
              <w:tab/>
            </w:r>
            <w:r w:rsidR="006D2217">
              <w:rPr>
                <w:noProof/>
                <w:webHidden/>
              </w:rPr>
              <w:fldChar w:fldCharType="begin"/>
            </w:r>
            <w:r w:rsidR="006D2217">
              <w:rPr>
                <w:noProof/>
                <w:webHidden/>
              </w:rPr>
              <w:instrText xml:space="preserve"> PAGEREF _Toc146267265 \h </w:instrText>
            </w:r>
            <w:r w:rsidR="006D2217">
              <w:rPr>
                <w:noProof/>
                <w:webHidden/>
              </w:rPr>
            </w:r>
            <w:r w:rsidR="006D2217">
              <w:rPr>
                <w:noProof/>
                <w:webHidden/>
              </w:rPr>
              <w:fldChar w:fldCharType="separate"/>
            </w:r>
            <w:r w:rsidR="00DF0D87">
              <w:rPr>
                <w:noProof/>
                <w:webHidden/>
              </w:rPr>
              <w:t>132</w:t>
            </w:r>
            <w:r w:rsidR="006D2217">
              <w:rPr>
                <w:noProof/>
                <w:webHidden/>
              </w:rPr>
              <w:fldChar w:fldCharType="end"/>
            </w:r>
          </w:hyperlink>
        </w:p>
        <w:p w14:paraId="35BCF604" w14:textId="08038690" w:rsidR="006D2217" w:rsidRDefault="00000000">
          <w:pPr>
            <w:pStyle w:val="Obsah1"/>
            <w:tabs>
              <w:tab w:val="right" w:leader="dot" w:pos="9628"/>
            </w:tabs>
            <w:rPr>
              <w:noProof/>
              <w:color w:val="auto"/>
              <w:kern w:val="2"/>
              <w:lang w:val="cs-CZ" w:eastAsia="cs-CZ"/>
              <w14:ligatures w14:val="standardContextual"/>
            </w:rPr>
          </w:pPr>
          <w:hyperlink w:anchor="_Toc146267266" w:history="1">
            <w:r w:rsidR="006D2217" w:rsidRPr="00A82E88">
              <w:rPr>
                <w:rStyle w:val="Hypertextovodkaz"/>
                <w:noProof/>
                <w:lang w:val="cs-CZ"/>
              </w:rPr>
              <w:t>U5-1.3 Prozkoumejte proměnné</w:t>
            </w:r>
            <w:r w:rsidR="006D2217">
              <w:rPr>
                <w:noProof/>
                <w:webHidden/>
              </w:rPr>
              <w:tab/>
            </w:r>
            <w:r w:rsidR="006D2217">
              <w:rPr>
                <w:noProof/>
                <w:webHidden/>
              </w:rPr>
              <w:fldChar w:fldCharType="begin"/>
            </w:r>
            <w:r w:rsidR="006D2217">
              <w:rPr>
                <w:noProof/>
                <w:webHidden/>
              </w:rPr>
              <w:instrText xml:space="preserve"> PAGEREF _Toc146267266 \h </w:instrText>
            </w:r>
            <w:r w:rsidR="006D2217">
              <w:rPr>
                <w:noProof/>
                <w:webHidden/>
              </w:rPr>
            </w:r>
            <w:r w:rsidR="006D2217">
              <w:rPr>
                <w:noProof/>
                <w:webHidden/>
              </w:rPr>
              <w:fldChar w:fldCharType="separate"/>
            </w:r>
            <w:r w:rsidR="00DF0D87">
              <w:rPr>
                <w:noProof/>
                <w:webHidden/>
              </w:rPr>
              <w:t>135</w:t>
            </w:r>
            <w:r w:rsidR="006D2217">
              <w:rPr>
                <w:noProof/>
                <w:webHidden/>
              </w:rPr>
              <w:fldChar w:fldCharType="end"/>
            </w:r>
          </w:hyperlink>
        </w:p>
        <w:p w14:paraId="2D36BD4A" w14:textId="6A234BD7" w:rsidR="006D2217" w:rsidRDefault="00000000">
          <w:pPr>
            <w:pStyle w:val="Obsah1"/>
            <w:tabs>
              <w:tab w:val="right" w:leader="dot" w:pos="9628"/>
            </w:tabs>
            <w:rPr>
              <w:noProof/>
              <w:color w:val="auto"/>
              <w:kern w:val="2"/>
              <w:lang w:val="cs-CZ" w:eastAsia="cs-CZ"/>
              <w14:ligatures w14:val="standardContextual"/>
            </w:rPr>
          </w:pPr>
          <w:hyperlink w:anchor="_Toc146267267" w:history="1">
            <w:r w:rsidR="006D2217" w:rsidRPr="00A82E88">
              <w:rPr>
                <w:rStyle w:val="Hypertextovodkaz"/>
                <w:noProof/>
                <w:lang w:val="cs-CZ"/>
              </w:rPr>
              <w:t>U5-1.3a Další výzva: pavouk ve spirále</w:t>
            </w:r>
            <w:r w:rsidR="006D2217">
              <w:rPr>
                <w:noProof/>
                <w:webHidden/>
              </w:rPr>
              <w:tab/>
            </w:r>
            <w:r w:rsidR="006D2217">
              <w:rPr>
                <w:noProof/>
                <w:webHidden/>
              </w:rPr>
              <w:fldChar w:fldCharType="begin"/>
            </w:r>
            <w:r w:rsidR="006D2217">
              <w:rPr>
                <w:noProof/>
                <w:webHidden/>
              </w:rPr>
              <w:instrText xml:space="preserve"> PAGEREF _Toc146267267 \h </w:instrText>
            </w:r>
            <w:r w:rsidR="006D2217">
              <w:rPr>
                <w:noProof/>
                <w:webHidden/>
              </w:rPr>
            </w:r>
            <w:r w:rsidR="006D2217">
              <w:rPr>
                <w:noProof/>
                <w:webHidden/>
              </w:rPr>
              <w:fldChar w:fldCharType="separate"/>
            </w:r>
            <w:r w:rsidR="00DF0D87">
              <w:rPr>
                <w:noProof/>
                <w:webHidden/>
              </w:rPr>
              <w:t>140</w:t>
            </w:r>
            <w:r w:rsidR="006D2217">
              <w:rPr>
                <w:noProof/>
                <w:webHidden/>
              </w:rPr>
              <w:fldChar w:fldCharType="end"/>
            </w:r>
          </w:hyperlink>
        </w:p>
        <w:p w14:paraId="28087E73" w14:textId="069AE987" w:rsidR="006D2217" w:rsidRDefault="00000000">
          <w:pPr>
            <w:pStyle w:val="Obsah1"/>
            <w:tabs>
              <w:tab w:val="right" w:leader="dot" w:pos="9628"/>
            </w:tabs>
            <w:rPr>
              <w:noProof/>
              <w:color w:val="auto"/>
              <w:kern w:val="2"/>
              <w:lang w:val="cs-CZ" w:eastAsia="cs-CZ"/>
              <w14:ligatures w14:val="standardContextual"/>
            </w:rPr>
          </w:pPr>
          <w:hyperlink w:anchor="_Toc146267268" w:history="1">
            <w:r w:rsidR="006D2217" w:rsidRPr="00A82E88">
              <w:rPr>
                <w:rStyle w:val="Hypertextovodkaz"/>
                <w:noProof/>
                <w:lang w:val="cs-CZ"/>
              </w:rPr>
              <w:t>U5-1.4 Prozkoumejte používání proměnných s daty ze senzorů</w:t>
            </w:r>
            <w:r w:rsidR="006D2217">
              <w:rPr>
                <w:noProof/>
                <w:webHidden/>
              </w:rPr>
              <w:tab/>
            </w:r>
            <w:r w:rsidR="006D2217">
              <w:rPr>
                <w:noProof/>
                <w:webHidden/>
              </w:rPr>
              <w:fldChar w:fldCharType="begin"/>
            </w:r>
            <w:r w:rsidR="006D2217">
              <w:rPr>
                <w:noProof/>
                <w:webHidden/>
              </w:rPr>
              <w:instrText xml:space="preserve"> PAGEREF _Toc146267268 \h </w:instrText>
            </w:r>
            <w:r w:rsidR="006D2217">
              <w:rPr>
                <w:noProof/>
                <w:webHidden/>
              </w:rPr>
            </w:r>
            <w:r w:rsidR="006D2217">
              <w:rPr>
                <w:noProof/>
                <w:webHidden/>
              </w:rPr>
              <w:fldChar w:fldCharType="separate"/>
            </w:r>
            <w:r w:rsidR="00DF0D87">
              <w:rPr>
                <w:noProof/>
                <w:webHidden/>
              </w:rPr>
              <w:t>141</w:t>
            </w:r>
            <w:r w:rsidR="006D2217">
              <w:rPr>
                <w:noProof/>
                <w:webHidden/>
              </w:rPr>
              <w:fldChar w:fldCharType="end"/>
            </w:r>
          </w:hyperlink>
        </w:p>
        <w:p w14:paraId="68E7CEF4" w14:textId="3C36DC54" w:rsidR="006D2217" w:rsidRDefault="00000000">
          <w:pPr>
            <w:pStyle w:val="Obsah1"/>
            <w:tabs>
              <w:tab w:val="right" w:leader="dot" w:pos="9628"/>
            </w:tabs>
            <w:rPr>
              <w:noProof/>
              <w:color w:val="auto"/>
              <w:kern w:val="2"/>
              <w:lang w:val="cs-CZ" w:eastAsia="cs-CZ"/>
              <w14:ligatures w14:val="standardContextual"/>
            </w:rPr>
          </w:pPr>
          <w:hyperlink r:id="rId37" w:anchor="_Toc146267269" w:history="1">
            <w:r w:rsidR="006D2217" w:rsidRPr="00A82E88">
              <w:rPr>
                <w:rStyle w:val="Hypertextovodkaz"/>
                <w:noProof/>
              </w:rPr>
              <w:t>Pracovní list U5-1: Čtyři čáry</w:t>
            </w:r>
            <w:r w:rsidR="006D2217">
              <w:rPr>
                <w:noProof/>
                <w:webHidden/>
              </w:rPr>
              <w:tab/>
            </w:r>
            <w:r w:rsidR="006D2217">
              <w:rPr>
                <w:noProof/>
                <w:webHidden/>
              </w:rPr>
              <w:fldChar w:fldCharType="begin"/>
            </w:r>
            <w:r w:rsidR="006D2217">
              <w:rPr>
                <w:noProof/>
                <w:webHidden/>
              </w:rPr>
              <w:instrText xml:space="preserve"> PAGEREF _Toc146267269 \h </w:instrText>
            </w:r>
            <w:r w:rsidR="006D2217">
              <w:rPr>
                <w:noProof/>
                <w:webHidden/>
              </w:rPr>
            </w:r>
            <w:r w:rsidR="006D2217">
              <w:rPr>
                <w:noProof/>
                <w:webHidden/>
              </w:rPr>
              <w:fldChar w:fldCharType="separate"/>
            </w:r>
            <w:r w:rsidR="00DF0D87">
              <w:rPr>
                <w:noProof/>
                <w:webHidden/>
              </w:rPr>
              <w:t>143</w:t>
            </w:r>
            <w:r w:rsidR="006D2217">
              <w:rPr>
                <w:noProof/>
                <w:webHidden/>
              </w:rPr>
              <w:fldChar w:fldCharType="end"/>
            </w:r>
          </w:hyperlink>
        </w:p>
        <w:p w14:paraId="74A2F120" w14:textId="1FFB43EE" w:rsidR="003E594C" w:rsidRPr="00FE1D98" w:rsidRDefault="0000003A" w:rsidP="0000003A">
          <w:pPr>
            <w:outlineLvl w:val="0"/>
            <w:rPr>
              <w:lang w:val="cs-CZ"/>
            </w:rPr>
          </w:pPr>
          <w:r w:rsidRPr="00FE1D98">
            <w:rPr>
              <w:lang w:val="cs-CZ"/>
            </w:rPr>
            <w:fldChar w:fldCharType="end"/>
          </w:r>
        </w:p>
      </w:sdtContent>
    </w:sdt>
    <w:p w14:paraId="45213B6B" w14:textId="77777777" w:rsidR="00C048AA" w:rsidRPr="00FE1D98" w:rsidRDefault="00C048AA">
      <w:pPr>
        <w:rPr>
          <w:lang w:val="cs-CZ"/>
        </w:rPr>
      </w:pPr>
      <w:r w:rsidRPr="00FE1D98">
        <w:rPr>
          <w:lang w:val="cs-CZ"/>
        </w:rPr>
        <w:br w:type="page"/>
      </w:r>
    </w:p>
    <w:p w14:paraId="4E27DFC2" w14:textId="77777777" w:rsidR="003E594C" w:rsidRPr="00FE1D98" w:rsidRDefault="003E594C" w:rsidP="00FA1510">
      <w:pPr>
        <w:pStyle w:val="Nadpis1"/>
        <w:rPr>
          <w:lang w:val="cs-CZ"/>
        </w:rPr>
        <w:sectPr w:rsidR="003E594C" w:rsidRPr="00FE1D98" w:rsidSect="00013A39">
          <w:headerReference w:type="default" r:id="rId38"/>
          <w:pgSz w:w="11906" w:h="16838"/>
          <w:pgMar w:top="1021" w:right="1134" w:bottom="1021" w:left="1134" w:header="709" w:footer="708" w:gutter="0"/>
          <w:cols w:space="708"/>
          <w:titlePg/>
          <w:docGrid w:linePitch="360"/>
        </w:sectPr>
      </w:pPr>
    </w:p>
    <w:p w14:paraId="2ED2177D" w14:textId="77777777" w:rsidR="00F30968" w:rsidRPr="00FE1D98" w:rsidRDefault="00F30968" w:rsidP="00F30968">
      <w:pPr>
        <w:pStyle w:val="Nadpis1"/>
        <w:jc w:val="center"/>
        <w:rPr>
          <w:sz w:val="72"/>
          <w:szCs w:val="72"/>
          <w:lang w:val="cs-CZ"/>
        </w:rPr>
      </w:pPr>
    </w:p>
    <w:p w14:paraId="0BBD7DD4" w14:textId="77777777" w:rsidR="00AB129B" w:rsidRPr="00FE1D98" w:rsidRDefault="00AB129B" w:rsidP="00AB129B">
      <w:pPr>
        <w:pStyle w:val="Nadpis1"/>
        <w:jc w:val="center"/>
        <w:rPr>
          <w:sz w:val="72"/>
          <w:szCs w:val="72"/>
          <w:lang w:val="cs-CZ"/>
        </w:rPr>
      </w:pPr>
      <w:bookmarkStart w:id="2" w:name="_Toc146267203"/>
      <w:r w:rsidRPr="00FE1D98">
        <w:rPr>
          <w:sz w:val="72"/>
          <w:szCs w:val="72"/>
          <w:lang w:val="cs-CZ"/>
        </w:rPr>
        <w:t>Lekce 1: Začínáme</w:t>
      </w:r>
      <w:bookmarkEnd w:id="2"/>
    </w:p>
    <w:p w14:paraId="7F90DE31" w14:textId="77777777" w:rsidR="00AB129B" w:rsidRPr="00FE1D98" w:rsidRDefault="00AB129B" w:rsidP="00AB129B">
      <w:pPr>
        <w:rPr>
          <w:lang w:val="cs-CZ"/>
        </w:rPr>
      </w:pPr>
      <w:r w:rsidRPr="00FE1D98">
        <w:rPr>
          <w:noProof/>
          <w:lang w:val="cs-CZ"/>
        </w:rPr>
        <w:drawing>
          <wp:anchor distT="0" distB="0" distL="114300" distR="114300" simplePos="0" relativeHeight="253228032" behindDoc="0" locked="0" layoutInCell="1" allowOverlap="1" wp14:anchorId="05C80C55" wp14:editId="71885CCE">
            <wp:simplePos x="0" y="0"/>
            <wp:positionH relativeFrom="column">
              <wp:posOffset>268453</wp:posOffset>
            </wp:positionH>
            <wp:positionV relativeFrom="paragraph">
              <wp:posOffset>1238885</wp:posOffset>
            </wp:positionV>
            <wp:extent cx="5399405" cy="31483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get start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148330"/>
                    </a:xfrm>
                    <a:prstGeom prst="rect">
                      <a:avLst/>
                    </a:prstGeom>
                  </pic:spPr>
                </pic:pic>
              </a:graphicData>
            </a:graphic>
            <wp14:sizeRelH relativeFrom="page">
              <wp14:pctWidth>0</wp14:pctWidth>
            </wp14:sizeRelH>
            <wp14:sizeRelV relativeFrom="page">
              <wp14:pctHeight>0</wp14:pctHeight>
            </wp14:sizeRelV>
          </wp:anchor>
        </w:drawing>
      </w:r>
      <w:r w:rsidRPr="00FE1D98">
        <w:rPr>
          <w:noProof/>
          <w:lang w:val="cs-CZ"/>
        </w:rPr>
        <w:drawing>
          <wp:anchor distT="152400" distB="152400" distL="152400" distR="152400" simplePos="0" relativeHeight="253227008" behindDoc="0" locked="0" layoutInCell="1" allowOverlap="1" wp14:anchorId="67A39F36" wp14:editId="175D40DA">
            <wp:simplePos x="0" y="0"/>
            <wp:positionH relativeFrom="margin">
              <wp:posOffset>1948815</wp:posOffset>
            </wp:positionH>
            <wp:positionV relativeFrom="line">
              <wp:posOffset>5988685</wp:posOffset>
            </wp:positionV>
            <wp:extent cx="1611630" cy="1223645"/>
            <wp:effectExtent l="0" t="0" r="127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FE1D98">
        <w:rPr>
          <w:lang w:val="cs-CZ"/>
        </w:rPr>
        <w:br w:type="page"/>
      </w:r>
    </w:p>
    <w:p w14:paraId="73A8F622" w14:textId="77777777" w:rsidR="00AB129B" w:rsidRPr="00FE1D98" w:rsidRDefault="00AB129B" w:rsidP="00AB129B">
      <w:pPr>
        <w:pStyle w:val="Nadpis1"/>
        <w:rPr>
          <w:lang w:val="cs-CZ"/>
        </w:rPr>
      </w:pPr>
      <w:bookmarkStart w:id="3" w:name="_Toc146267204"/>
      <w:bookmarkStart w:id="4" w:name="_Hlk511379150"/>
      <w:r w:rsidRPr="00FE1D98">
        <w:rPr>
          <w:lang w:val="cs-CZ"/>
        </w:rPr>
        <w:lastRenderedPageBreak/>
        <w:t>U1-1.1 Prozkoumejte roboty Edison</w:t>
      </w:r>
      <w:bookmarkEnd w:id="3"/>
      <w:r w:rsidRPr="00FE1D98">
        <w:rPr>
          <w:lang w:val="cs-CZ"/>
        </w:rPr>
        <w:t xml:space="preserve"> </w:t>
      </w:r>
    </w:p>
    <w:p w14:paraId="33F76BC4" w14:textId="77777777" w:rsidR="00AB129B" w:rsidRPr="00FE1D98" w:rsidRDefault="00AB129B" w:rsidP="00AB129B">
      <w:pPr>
        <w:rPr>
          <w:lang w:val="cs-CZ"/>
        </w:rPr>
      </w:pPr>
      <w:r w:rsidRPr="00FE1D98">
        <w:rPr>
          <w:noProof/>
          <w:lang w:val="cs-CZ"/>
        </w:rPr>
        <w:drawing>
          <wp:anchor distT="0" distB="0" distL="114300" distR="114300" simplePos="0" relativeHeight="253171712" behindDoc="0" locked="0" layoutInCell="1" allowOverlap="1" wp14:anchorId="60373AAA" wp14:editId="6F8DA1F7">
            <wp:simplePos x="0" y="0"/>
            <wp:positionH relativeFrom="column">
              <wp:posOffset>-47625</wp:posOffset>
            </wp:positionH>
            <wp:positionV relativeFrom="paragraph">
              <wp:posOffset>271780</wp:posOffset>
            </wp:positionV>
            <wp:extent cx="1821180" cy="124079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cratch Style Guide_Edison3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1180" cy="1240790"/>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 </w:t>
      </w:r>
      <w:r w:rsidRPr="00FE1D98">
        <w:rPr>
          <w:noProof/>
          <w:lang w:val="cs-CZ"/>
        </w:rPr>
        <w:t>Toto je Edison, programovatelný robot.</w:t>
      </w:r>
      <w:r w:rsidRPr="00FE1D98">
        <w:rPr>
          <w:lang w:val="cs-CZ"/>
        </w:rPr>
        <w:t xml:space="preserve"> </w:t>
      </w:r>
    </w:p>
    <w:p w14:paraId="35EE09F5" w14:textId="094CDF3B" w:rsidR="00AB129B" w:rsidRPr="00FE1D98" w:rsidRDefault="00AB129B" w:rsidP="00AB129B">
      <w:pPr>
        <w:rPr>
          <w:lang w:val="cs-CZ"/>
        </w:rPr>
      </w:pPr>
      <w:r w:rsidRPr="00FE1D98">
        <w:rPr>
          <w:lang w:val="cs-CZ"/>
        </w:rPr>
        <w:t>S našimi roboty Edison toho dokážeme mnoho. Můžeme je například naprogramovat, aby používali své motory, blikali LED světly nebo vydávali zvuky. Roboty Edison můžeme využít i k</w:t>
      </w:r>
      <w:r w:rsidR="005D72EE">
        <w:rPr>
          <w:lang w:val="cs-CZ"/>
        </w:rPr>
        <w:t xml:space="preserve"> vyrábění </w:t>
      </w:r>
      <w:r w:rsidRPr="00FE1D98">
        <w:rPr>
          <w:lang w:val="cs-CZ"/>
        </w:rPr>
        <w:t xml:space="preserve">robotických výtvorů, vytváření či procházení bludišť a k mnoha dalším úkolům!  </w:t>
      </w:r>
    </w:p>
    <w:p w14:paraId="0800C7FC" w14:textId="77777777" w:rsidR="00AB129B" w:rsidRPr="00FE1D98" w:rsidRDefault="00AB129B" w:rsidP="00AB129B">
      <w:pPr>
        <w:rPr>
          <w:lang w:val="cs-CZ"/>
        </w:rPr>
      </w:pPr>
      <w:r w:rsidRPr="00FE1D98">
        <w:rPr>
          <w:lang w:val="cs-CZ"/>
        </w:rPr>
        <w:t xml:space="preserve">Než začneme Edisona používat, měli bychom se o tomto robotovi dozvědět trochu více. </w:t>
      </w:r>
    </w:p>
    <w:p w14:paraId="2104C911" w14:textId="77777777" w:rsidR="00AB129B" w:rsidRPr="00FE1D98" w:rsidRDefault="00AB129B" w:rsidP="00AB129B">
      <w:pPr>
        <w:rPr>
          <w:lang w:val="cs-CZ"/>
        </w:rPr>
      </w:pPr>
      <w:r w:rsidRPr="00FE1D98">
        <w:rPr>
          <w:lang w:val="cs-CZ"/>
        </w:rPr>
        <w:t>Edison používá k interakci se světem senzory a motory. Robot je rovněž vybaven třemi tlačítky, vypínačem a několika odnímatelnými částmi. Pokud budete vědět, kde se jednotlivé části Edisona nacházejí a k čemu slouží, pomůže vám to lépe robota využívat.</w:t>
      </w:r>
    </w:p>
    <w:p w14:paraId="4FA265B2" w14:textId="77777777" w:rsidR="00AB129B" w:rsidRPr="00FE1D98" w:rsidRDefault="00AB129B" w:rsidP="00AB129B">
      <w:pPr>
        <w:pStyle w:val="Nadpis2"/>
        <w:rPr>
          <w:lang w:val="cs-CZ"/>
        </w:rPr>
      </w:pPr>
    </w:p>
    <w:p w14:paraId="2424334F" w14:textId="77777777" w:rsidR="00AB129B" w:rsidRPr="00FE1D98" w:rsidRDefault="00AB129B" w:rsidP="00AB129B">
      <w:pPr>
        <w:pStyle w:val="Nadpis2"/>
        <w:rPr>
          <w:lang w:val="cs-CZ"/>
        </w:rPr>
      </w:pPr>
      <w:r w:rsidRPr="00FE1D98">
        <w:rPr>
          <w:lang w:val="cs-CZ"/>
        </w:rPr>
        <w:t xml:space="preserve">Úkol 1: Podívejte se na Edisona seshora </w:t>
      </w:r>
    </w:p>
    <w:p w14:paraId="1BD128C8" w14:textId="2FCE72A4" w:rsidR="00AB129B" w:rsidRPr="00FE1D98" w:rsidRDefault="0040673E" w:rsidP="00AB129B">
      <w:pPr>
        <w:rPr>
          <w:lang w:val="cs-CZ"/>
        </w:rPr>
      </w:pPr>
      <w:r w:rsidRPr="00FE1D98">
        <w:rPr>
          <w:noProof/>
          <w:lang w:val="cs-CZ"/>
        </w:rPr>
        <mc:AlternateContent>
          <mc:Choice Requires="wpg">
            <w:drawing>
              <wp:anchor distT="0" distB="0" distL="114300" distR="114300" simplePos="0" relativeHeight="253207552" behindDoc="0" locked="0" layoutInCell="1" allowOverlap="1" wp14:anchorId="6F465E7B" wp14:editId="278B7878">
                <wp:simplePos x="0" y="0"/>
                <wp:positionH relativeFrom="column">
                  <wp:posOffset>27333</wp:posOffset>
                </wp:positionH>
                <wp:positionV relativeFrom="paragraph">
                  <wp:posOffset>3407189</wp:posOffset>
                </wp:positionV>
                <wp:extent cx="5715000" cy="2401016"/>
                <wp:effectExtent l="0" t="0" r="19050" b="18415"/>
                <wp:wrapNone/>
                <wp:docPr id="1073741865" name="Group 1073741865"/>
                <wp:cNvGraphicFramePr/>
                <a:graphic xmlns:a="http://schemas.openxmlformats.org/drawingml/2006/main">
                  <a:graphicData uri="http://schemas.microsoft.com/office/word/2010/wordprocessingGroup">
                    <wpg:wgp>
                      <wpg:cNvGrpSpPr/>
                      <wpg:grpSpPr>
                        <a:xfrm>
                          <a:off x="0" y="0"/>
                          <a:ext cx="5715000" cy="2401016"/>
                          <a:chOff x="0" y="-55663"/>
                          <a:chExt cx="5715000" cy="2401205"/>
                        </a:xfrm>
                      </wpg:grpSpPr>
                      <wps:wsp>
                        <wps:cNvPr id="224" name="Text Box 10"/>
                        <wps:cNvSpPr txBox="1">
                          <a:spLocks noChangeArrowheads="1"/>
                        </wps:cNvSpPr>
                        <wps:spPr bwMode="auto">
                          <a:xfrm>
                            <a:off x="0" y="600048"/>
                            <a:ext cx="5715000" cy="174549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25" name="Picture 2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55663"/>
                            <a:ext cx="899160" cy="899160"/>
                          </a:xfrm>
                          <a:prstGeom prst="rect">
                            <a:avLst/>
                          </a:prstGeom>
                        </pic:spPr>
                      </pic:pic>
                      <wps:wsp>
                        <wps:cNvPr id="226" name="Text Box 2"/>
                        <wps:cNvSpPr txBox="1">
                          <a:spLocks noChangeArrowheads="1"/>
                        </wps:cNvSpPr>
                        <wps:spPr bwMode="auto">
                          <a:xfrm>
                            <a:off x="1013791" y="306125"/>
                            <a:ext cx="1467016" cy="365760"/>
                          </a:xfrm>
                          <a:prstGeom prst="rect">
                            <a:avLst/>
                          </a:prstGeom>
                          <a:noFill/>
                          <a:ln w="9525">
                            <a:noFill/>
                            <a:miter lim="800000"/>
                            <a:headEnd/>
                            <a:tailEnd/>
                          </a:ln>
                        </wps:spPr>
                        <wps:txb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465E7B" id="Group 1073741865" o:spid="_x0000_s1033" style="position:absolute;margin-left:2.15pt;margin-top:268.3pt;width:450pt;height:189.05pt;z-index:253207552;mso-height-relative:margin" coordorigin=",-556" coordsize="57150,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">
                <v:roundrect id="Text Box 10" o:spid="_x0000_s1034" style="position:absolute;top:6000;width:57150;height:1745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" strokecolor="#5a5a5a [2109]">
                  <v:stroke joinstyle="miter"/>
                  <v:textbox inset=",5mm,,2.5mm">
                    <w:txbxContent>
                      <w:p w14:paraId="55C295F0" w14:textId="3796C093" w:rsidR="002A1612" w:rsidRPr="00726EA4" w:rsidRDefault="002A1612" w:rsidP="00AB129B">
                        <w:pPr>
                          <w:rPr>
                            <w:lang w:val="cs-CZ"/>
                          </w:rPr>
                        </w:pPr>
                        <w:r w:rsidRPr="00726EA4">
                          <w:rPr>
                            <w:lang w:val="cs-CZ"/>
                          </w:rPr>
                          <w:t>Horní část Edisona je vyrobena z čirého plastu. Tak můžete vidět elektronické komponenty, díky kterým Edison funguje. Jednou z nejdůležitějších částí je černobílý čtverec, který leží těsně nad špičkou trojúhelníkového tlačítka ‘play’ (</w:t>
                        </w:r>
                        <w:r>
                          <w:rPr>
                            <w:lang w:val="cs-CZ"/>
                          </w:rPr>
                          <w:t>spuštění</w:t>
                        </w:r>
                        <w:r w:rsidRPr="00726EA4">
                          <w:rPr>
                            <w:lang w:val="cs-CZ"/>
                          </w:rPr>
                          <w:t>). Vidíte jej?</w:t>
                        </w:r>
                      </w:p>
                      <w:p w14:paraId="24FEEF55" w14:textId="77777777" w:rsidR="002A1612" w:rsidRPr="00726EA4" w:rsidRDefault="002A1612" w:rsidP="00AB129B">
                        <w:pPr>
                          <w:rPr>
                            <w:lang w:val="cs-CZ"/>
                          </w:rPr>
                        </w:pPr>
                        <w:r>
                          <w:rPr>
                            <w:lang w:val="cs-CZ"/>
                          </w:rPr>
                          <w:t xml:space="preserve">Jde o </w:t>
                        </w:r>
                        <w:r w:rsidRPr="00726EA4">
                          <w:rPr>
                            <w:color w:val="FF7000"/>
                            <w:lang w:val="cs-CZ"/>
                          </w:rPr>
                          <w:t>mi</w:t>
                        </w:r>
                        <w:r>
                          <w:rPr>
                            <w:color w:val="FF7000"/>
                            <w:lang w:val="cs-CZ"/>
                          </w:rPr>
                          <w:t>k</w:t>
                        </w:r>
                        <w:r w:rsidRPr="00726EA4">
                          <w:rPr>
                            <w:color w:val="FF7000"/>
                            <w:lang w:val="cs-CZ"/>
                          </w:rPr>
                          <w:t>ro</w:t>
                        </w:r>
                        <w:r>
                          <w:rPr>
                            <w:color w:val="FF7000"/>
                            <w:lang w:val="cs-CZ"/>
                          </w:rPr>
                          <w:t>či</w:t>
                        </w:r>
                        <w:r w:rsidRPr="00726EA4">
                          <w:rPr>
                            <w:color w:val="FF7000"/>
                            <w:lang w:val="cs-CZ"/>
                          </w:rPr>
                          <w:t>p</w:t>
                        </w:r>
                        <w:r>
                          <w:rPr>
                            <w:lang w:val="cs-CZ"/>
                          </w:rPr>
                          <w:t xml:space="preserve"> robota. Mikročip je v podstatě malý počítač, proto se mu někdy říká mikropočítač. Obsahuje </w:t>
                        </w:r>
                        <w:r w:rsidRPr="00726EA4">
                          <w:rPr>
                            <w:color w:val="FF7000"/>
                            <w:lang w:val="cs-CZ"/>
                          </w:rPr>
                          <w:t>centr</w:t>
                        </w:r>
                        <w:r>
                          <w:rPr>
                            <w:color w:val="FF7000"/>
                            <w:lang w:val="cs-CZ"/>
                          </w:rPr>
                          <w:t xml:space="preserve">ální procesorovou jednotku </w:t>
                        </w:r>
                        <w:r w:rsidRPr="00726EA4">
                          <w:rPr>
                            <w:color w:val="FF7000"/>
                            <w:lang w:val="cs-CZ"/>
                          </w:rPr>
                          <w:t>(CPU)</w:t>
                        </w:r>
                        <w:r w:rsidRPr="00726EA4">
                          <w:rPr>
                            <w:lang w:val="cs-CZ"/>
                          </w:rPr>
                          <w:t xml:space="preserve">. </w:t>
                        </w:r>
                        <w:r>
                          <w:rPr>
                            <w:lang w:val="cs-CZ"/>
                          </w:rPr>
                          <w:t>Je to vlastně Edisonův mozek!</w:t>
                        </w:r>
                        <w:r w:rsidRPr="00726EA4">
                          <w:rPr>
                            <w:lang w:val="cs-CZ"/>
                          </w:rPr>
                          <w:t xml:space="preserve"> </w:t>
                        </w:r>
                      </w:p>
                      <w:p w14:paraId="63304CDE" w14:textId="77777777" w:rsidR="002A1612" w:rsidRPr="00726EA4" w:rsidRDefault="002A1612" w:rsidP="00AB129B">
                        <w:pPr>
                          <w:rPr>
                            <w:lang w:val="cs-CZ"/>
                          </w:rPr>
                        </w:pPr>
                      </w:p>
                    </w:txbxContent>
                  </v:textbox>
                </v:roundrect>
                <v:shape id="Picture 225" o:spid="_x0000_s1035" type="#_x0000_t75" style="position:absolute;left:2027;top:-556;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">
                  <v:imagedata r:id="rId42" o:title=""/>
                </v:shape>
                <v:shape id="_x0000_s1036" type="#_x0000_t202" style="position:absolute;left:10137;top:3061;width:1467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15472671"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59A6E20" w14:textId="77777777" w:rsidR="002A1612" w:rsidRDefault="002A1612" w:rsidP="00AB129B">
                        <w:pPr>
                          <w:rPr>
                            <w:b/>
                            <w:color w:val="FF7000"/>
                            <w:sz w:val="28"/>
                            <w:szCs w:val="28"/>
                          </w:rPr>
                        </w:pPr>
                      </w:p>
                      <w:p w14:paraId="707FC0DA" w14:textId="77777777" w:rsidR="002A1612" w:rsidRDefault="002A1612" w:rsidP="00AB129B">
                        <w:pPr>
                          <w:rPr>
                            <w:b/>
                            <w:color w:val="FF7000"/>
                            <w:sz w:val="28"/>
                            <w:szCs w:val="28"/>
                          </w:rPr>
                        </w:pPr>
                      </w:p>
                    </w:txbxContent>
                  </v:textbox>
                </v:shape>
              </v:group>
            </w:pict>
          </mc:Fallback>
        </mc:AlternateContent>
      </w:r>
      <w:r w:rsidR="00AB129B" w:rsidRPr="00FE1D98">
        <w:rPr>
          <w:noProof/>
          <w:lang w:val="cs-CZ"/>
        </w:rPr>
        <mc:AlternateContent>
          <mc:Choice Requires="wpg">
            <w:drawing>
              <wp:anchor distT="0" distB="0" distL="114300" distR="114300" simplePos="0" relativeHeight="253228543" behindDoc="0" locked="0" layoutInCell="1" allowOverlap="1" wp14:anchorId="44D1B3BB" wp14:editId="2C995143">
                <wp:simplePos x="0" y="0"/>
                <wp:positionH relativeFrom="column">
                  <wp:posOffset>-283210</wp:posOffset>
                </wp:positionH>
                <wp:positionV relativeFrom="paragraph">
                  <wp:posOffset>401320</wp:posOffset>
                </wp:positionV>
                <wp:extent cx="6901180" cy="3226435"/>
                <wp:effectExtent l="0" t="0" r="0" b="0"/>
                <wp:wrapTopAndBottom/>
                <wp:docPr id="1073742138" name="Group 1073742138"/>
                <wp:cNvGraphicFramePr/>
                <a:graphic xmlns:a="http://schemas.openxmlformats.org/drawingml/2006/main">
                  <a:graphicData uri="http://schemas.microsoft.com/office/word/2010/wordprocessingGroup">
                    <wpg:wgp>
                      <wpg:cNvGrpSpPr/>
                      <wpg:grpSpPr>
                        <a:xfrm>
                          <a:off x="0" y="0"/>
                          <a:ext cx="6901180" cy="3226435"/>
                          <a:chOff x="0" y="-57156"/>
                          <a:chExt cx="6903547" cy="3226756"/>
                        </a:xfrm>
                      </wpg:grpSpPr>
                      <pic:pic xmlns:pic="http://schemas.openxmlformats.org/drawingml/2006/picture">
                        <pic:nvPicPr>
                          <pic:cNvPr id="1073741834" name="Picture 10737418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544664" y="0"/>
                            <a:ext cx="5333365" cy="2359025"/>
                          </a:xfrm>
                          <a:prstGeom prst="rect">
                            <a:avLst/>
                          </a:prstGeom>
                        </pic:spPr>
                      </pic:pic>
                      <wps:wsp>
                        <wps:cNvPr id="1435" name="Right Arrow 55"/>
                        <wps:cNvSpPr/>
                        <wps:spPr>
                          <a:xfrm rot="10800000" flipH="1">
                            <a:off x="441297" y="1037645"/>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46" name="Text Box 2"/>
                        <wps:cNvSpPr txBox="1">
                          <a:spLocks noChangeArrowheads="1"/>
                        </wps:cNvSpPr>
                        <wps:spPr bwMode="auto">
                          <a:xfrm>
                            <a:off x="771277" y="2250218"/>
                            <a:ext cx="1238207" cy="656218"/>
                          </a:xfrm>
                          <a:prstGeom prst="rect">
                            <a:avLst/>
                          </a:prstGeom>
                          <a:noFill/>
                          <a:ln w="9525">
                            <a:noFill/>
                            <a:miter lim="800000"/>
                            <a:headEnd/>
                            <a:tailEnd/>
                          </a:ln>
                        </wps:spPr>
                        <wps:txb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050" name="Right Arrow 37"/>
                        <wps:cNvSpPr/>
                        <wps:spPr>
                          <a:xfrm rot="16200000">
                            <a:off x="878619" y="1808921"/>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88" name="Text Box 2"/>
                        <wps:cNvSpPr txBox="1">
                          <a:spLocks noChangeArrowheads="1"/>
                        </wps:cNvSpPr>
                        <wps:spPr bwMode="auto">
                          <a:xfrm>
                            <a:off x="1590807" y="2108335"/>
                            <a:ext cx="987694" cy="874643"/>
                          </a:xfrm>
                          <a:prstGeom prst="rect">
                            <a:avLst/>
                          </a:prstGeom>
                          <a:noFill/>
                          <a:ln w="9525">
                            <a:noFill/>
                            <a:miter lim="800000"/>
                            <a:headEnd/>
                            <a:tailEnd/>
                          </a:ln>
                        </wps:spPr>
                        <wps:txb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wps:txbx>
                        <wps:bodyPr rot="0" vert="horz" wrap="square" lIns="91440" tIns="45720" rIns="91440" bIns="45720" anchor="t" anchorCtr="0">
                          <a:noAutofit/>
                        </wps:bodyPr>
                      </wps:wsp>
                      <wps:wsp>
                        <wps:cNvPr id="1073742098" name="Text Box 2"/>
                        <wps:cNvSpPr txBox="1">
                          <a:spLocks noChangeArrowheads="1"/>
                        </wps:cNvSpPr>
                        <wps:spPr bwMode="auto">
                          <a:xfrm>
                            <a:off x="55679" y="-57156"/>
                            <a:ext cx="849506" cy="852366"/>
                          </a:xfrm>
                          <a:prstGeom prst="rect">
                            <a:avLst/>
                          </a:prstGeom>
                          <a:noFill/>
                          <a:ln w="9525">
                            <a:noFill/>
                            <a:miter lim="800000"/>
                            <a:headEnd/>
                            <a:tailEnd/>
                          </a:ln>
                        </wps:spPr>
                        <wps:txb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wps:txbx>
                        <wps:bodyPr rot="0" vert="horz" wrap="square" lIns="91440" tIns="45720" rIns="91440" bIns="45720" anchor="t" anchorCtr="0">
                          <a:noAutofit/>
                        </wps:bodyPr>
                      </wps:wsp>
                      <wps:wsp>
                        <wps:cNvPr id="1073742099" name="Text Box 2"/>
                        <wps:cNvSpPr txBox="1">
                          <a:spLocks noChangeArrowheads="1"/>
                        </wps:cNvSpPr>
                        <wps:spPr bwMode="auto">
                          <a:xfrm>
                            <a:off x="0" y="843005"/>
                            <a:ext cx="779495" cy="676019"/>
                          </a:xfrm>
                          <a:prstGeom prst="rect">
                            <a:avLst/>
                          </a:prstGeom>
                          <a:noFill/>
                          <a:ln w="9525">
                            <a:noFill/>
                            <a:miter lim="800000"/>
                            <a:headEnd/>
                            <a:tailEnd/>
                          </a:ln>
                        </wps:spPr>
                        <wps:txb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wps:txbx>
                        <wps:bodyPr rot="0" vert="horz" wrap="square" lIns="91440" tIns="45720" rIns="91440" bIns="45720" anchor="t" anchorCtr="0">
                          <a:noAutofit/>
                        </wps:bodyPr>
                      </wps:wsp>
                      <wps:wsp>
                        <wps:cNvPr id="1073742109" name="Right Arrow 43"/>
                        <wps:cNvSpPr/>
                        <wps:spPr>
                          <a:xfrm rot="15326691" flipH="1">
                            <a:off x="4564049" y="687787"/>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8" name="Right Arrow 44"/>
                        <wps:cNvSpPr/>
                        <wps:spPr>
                          <a:xfrm rot="6903149" flipH="1">
                            <a:off x="4234070" y="1856629"/>
                            <a:ext cx="719901"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19" name="Right Arrow 43"/>
                        <wps:cNvSpPr/>
                        <wps:spPr>
                          <a:xfrm rot="6267905" flipH="1">
                            <a:off x="4220155" y="1981862"/>
                            <a:ext cx="107985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0" name="Right Arrow 42"/>
                        <wps:cNvSpPr/>
                        <wps:spPr>
                          <a:xfrm rot="5400000" flipH="1">
                            <a:off x="4311595" y="2101131"/>
                            <a:ext cx="1439802" cy="1708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26" name="Text Box 2"/>
                        <wps:cNvSpPr txBox="1">
                          <a:spLocks noChangeArrowheads="1"/>
                        </wps:cNvSpPr>
                        <wps:spPr bwMode="auto">
                          <a:xfrm>
                            <a:off x="2839589" y="2150827"/>
                            <a:ext cx="1750641" cy="311107"/>
                          </a:xfrm>
                          <a:prstGeom prst="rect">
                            <a:avLst/>
                          </a:prstGeom>
                          <a:noFill/>
                          <a:ln w="9525">
                            <a:noFill/>
                            <a:miter lim="800000"/>
                            <a:headEnd/>
                            <a:tailEnd/>
                          </a:ln>
                        </wps:spPr>
                        <wps:txb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31" name="Text Box 2"/>
                        <wps:cNvSpPr txBox="1">
                          <a:spLocks noChangeArrowheads="1"/>
                        </wps:cNvSpPr>
                        <wps:spPr bwMode="auto">
                          <a:xfrm>
                            <a:off x="2720280" y="2484782"/>
                            <a:ext cx="2081264" cy="311107"/>
                          </a:xfrm>
                          <a:prstGeom prst="rect">
                            <a:avLst/>
                          </a:prstGeom>
                          <a:noFill/>
                          <a:ln w="9525">
                            <a:noFill/>
                            <a:miter lim="800000"/>
                            <a:headEnd/>
                            <a:tailEnd/>
                          </a:ln>
                        </wps:spPr>
                        <wps:txb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wps:txbx>
                        <wps:bodyPr rot="0" vert="horz" wrap="square" lIns="91440" tIns="45720" rIns="91440" bIns="45720" anchor="t" anchorCtr="0">
                          <a:noAutofit/>
                        </wps:bodyPr>
                      </wps:wsp>
                      <wps:wsp>
                        <wps:cNvPr id="1073742132" name="Text Box 2"/>
                        <wps:cNvSpPr txBox="1">
                          <a:spLocks noChangeArrowheads="1"/>
                        </wps:cNvSpPr>
                        <wps:spPr bwMode="auto">
                          <a:xfrm>
                            <a:off x="3197520" y="2858493"/>
                            <a:ext cx="2519440" cy="311107"/>
                          </a:xfrm>
                          <a:prstGeom prst="rect">
                            <a:avLst/>
                          </a:prstGeom>
                          <a:noFill/>
                          <a:ln w="9525">
                            <a:noFill/>
                            <a:miter lim="800000"/>
                            <a:headEnd/>
                            <a:tailEnd/>
                          </a:ln>
                        </wps:spPr>
                        <wps:txb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33" name="Text Box 2"/>
                        <wps:cNvSpPr txBox="1">
                          <a:spLocks noChangeArrowheads="1"/>
                        </wps:cNvSpPr>
                        <wps:spPr bwMode="auto">
                          <a:xfrm>
                            <a:off x="3812289" y="0"/>
                            <a:ext cx="1386889" cy="477125"/>
                          </a:xfrm>
                          <a:prstGeom prst="rect">
                            <a:avLst/>
                          </a:prstGeom>
                          <a:noFill/>
                          <a:ln w="9525">
                            <a:noFill/>
                            <a:miter lim="800000"/>
                            <a:headEnd/>
                            <a:tailEnd/>
                          </a:ln>
                        </wps:spPr>
                        <wps:txb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wps:txbx>
                        <wps:bodyPr rot="0" vert="horz" wrap="square" lIns="91440" tIns="45720" rIns="91440" bIns="45720" anchor="t" anchorCtr="0">
                          <a:noAutofit/>
                        </wps:bodyPr>
                      </wps:wsp>
                      <wps:wsp>
                        <wps:cNvPr id="1073742140" name="Text Box 2"/>
                        <wps:cNvSpPr txBox="1">
                          <a:spLocks noChangeArrowheads="1"/>
                        </wps:cNvSpPr>
                        <wps:spPr bwMode="auto">
                          <a:xfrm>
                            <a:off x="5744816" y="1284135"/>
                            <a:ext cx="1158731" cy="659158"/>
                          </a:xfrm>
                          <a:prstGeom prst="rect">
                            <a:avLst/>
                          </a:prstGeom>
                          <a:noFill/>
                          <a:ln w="9525">
                            <a:noFill/>
                            <a:miter lim="800000"/>
                            <a:headEnd/>
                            <a:tailEnd/>
                          </a:ln>
                        </wps:spPr>
                        <wps:txb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1" name="Text Box 2"/>
                        <wps:cNvSpPr txBox="1">
                          <a:spLocks noChangeArrowheads="1"/>
                        </wps:cNvSpPr>
                        <wps:spPr bwMode="auto">
                          <a:xfrm>
                            <a:off x="5375082" y="2238292"/>
                            <a:ext cx="1107454" cy="698404"/>
                          </a:xfrm>
                          <a:prstGeom prst="rect">
                            <a:avLst/>
                          </a:prstGeom>
                          <a:noFill/>
                          <a:ln w="9525">
                            <a:noFill/>
                            <a:miter lim="800000"/>
                            <a:headEnd/>
                            <a:tailEnd/>
                          </a:ln>
                        </wps:spPr>
                        <wps:txb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wps:txbx>
                        <wps:bodyPr rot="0" vert="horz" wrap="square" lIns="91440" tIns="45720" rIns="91440" bIns="45720" anchor="t" anchorCtr="0">
                          <a:noAutofit/>
                        </wps:bodyPr>
                      </wps:wsp>
                      <wps:wsp>
                        <wps:cNvPr id="1073742134" name="Text Box 2"/>
                        <wps:cNvSpPr txBox="1">
                          <a:spLocks noChangeArrowheads="1"/>
                        </wps:cNvSpPr>
                        <wps:spPr bwMode="auto">
                          <a:xfrm>
                            <a:off x="5699174" y="135250"/>
                            <a:ext cx="1193908" cy="707754"/>
                          </a:xfrm>
                          <a:prstGeom prst="rect">
                            <a:avLst/>
                          </a:prstGeom>
                          <a:noFill/>
                          <a:ln w="9525">
                            <a:noFill/>
                            <a:miter lim="800000"/>
                            <a:headEnd/>
                            <a:tailEnd/>
                          </a:ln>
                        </wps:spPr>
                        <wps:txb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1073742142" name="Right Arrow 43"/>
                        <wps:cNvSpPr/>
                        <wps:spPr>
                          <a:xfrm rot="4953861" flipH="1">
                            <a:off x="4925833" y="1653871"/>
                            <a:ext cx="1079352"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3" name="Right Arrow 45"/>
                        <wps:cNvSpPr/>
                        <wps:spPr>
                          <a:xfrm rot="1798752" flipH="1">
                            <a:off x="5430741" y="1168841"/>
                            <a:ext cx="431985" cy="170793"/>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6" name="Right Arrow 37"/>
                        <wps:cNvSpPr/>
                        <wps:spPr>
                          <a:xfrm rot="13959919">
                            <a:off x="1447137" y="1685676"/>
                            <a:ext cx="719356" cy="17017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49" name="Right Arrow 55"/>
                        <wps:cNvSpPr/>
                        <wps:spPr>
                          <a:xfrm rot="12758398" flipH="1">
                            <a:off x="572494" y="496956"/>
                            <a:ext cx="1079462" cy="170157"/>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1" name="Right Arrow 45"/>
                        <wps:cNvSpPr/>
                        <wps:spPr>
                          <a:xfrm rot="17875443" flipH="1">
                            <a:off x="5375082" y="751397"/>
                            <a:ext cx="431741" cy="170809"/>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1B3BB" id="Group 1073742138" o:spid="_x0000_s1037" style="position:absolute;margin-left:-22.3pt;margin-top:31.6pt;width:543.4pt;height:254.05pt;z-index:253228543;mso-width-relative:margin;mso-height-relative:margin" coordorigin=",-571" coordsize="69035,32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jHtRRQB5j+09+xh+yj+2h4Rj8D/ALVP7P3hXx1p9vvNkviDSY5prJnXaz282BLbuRxv&#10;iZW96+CfiL/waD/8EdPG9zPc+GvC/wARPB6zBvLh8O+OXkWHPdft8dyeO24kcc5r9RKKAPy8+E//&#10;AAaE/wDBHb4cajHf+KfDPxD8dLHIH+z+LPGzRxtjsRp0VqSPbNfff7OH7H/7LX7IPhmbwh+zB+z3&#10;4R8B2F0ytex+F9BhtGvGVdqvPIih53A43SMzY716RRQA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">
                <v:shape id="Picture 1073741834" o:spid="_x0000_s1038" type="#_x0000_t75" style="position:absolute;left:5446;width:53334;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">
                  <v:imagedata r:id="rId4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39" type="#_x0000_t13" style="position:absolute;left:4412;top:10376;width:10795;height:170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" adj="18217" fillcolor="black [3213]" strokecolor="white [3212]"/>
                <v:shape id="_x0000_s1040" type="#_x0000_t202" style="position:absolute;left:7712;top:22502;width:12382;height:6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" filled="f" stroked="f">
                  <v:textbox>
                    <w:txbxContent>
                      <w:p w14:paraId="2F833721" w14:textId="77777777" w:rsidR="002A1612" w:rsidRPr="00726EA4" w:rsidRDefault="002A1612" w:rsidP="00AB129B">
                        <w:pPr>
                          <w:rPr>
                            <w:color w:val="FF7000"/>
                            <w:sz w:val="24"/>
                            <w:szCs w:val="24"/>
                          </w:rPr>
                        </w:pPr>
                        <w:proofErr w:type="spellStart"/>
                        <w:r w:rsidRPr="00726EA4">
                          <w:rPr>
                            <w:rFonts w:hint="eastAsia"/>
                            <w:color w:val="FF7000"/>
                            <w:sz w:val="24"/>
                            <w:szCs w:val="24"/>
                          </w:rPr>
                          <w:t>Zvukový</w:t>
                        </w:r>
                        <w:proofErr w:type="spellEnd"/>
                        <w:r w:rsidRPr="00726EA4">
                          <w:rPr>
                            <w:rFonts w:hint="eastAsia"/>
                            <w:color w:val="FF7000"/>
                            <w:sz w:val="24"/>
                            <w:szCs w:val="24"/>
                          </w:rPr>
                          <w:t xml:space="preserve"> </w:t>
                        </w:r>
                        <w:proofErr w:type="spellStart"/>
                        <w:r w:rsidRPr="00726EA4">
                          <w:rPr>
                            <w:rFonts w:hint="eastAsia"/>
                            <w:color w:val="FF7000"/>
                            <w:sz w:val="24"/>
                            <w:szCs w:val="24"/>
                          </w:rPr>
                          <w:t>senzor</w:t>
                        </w:r>
                        <w:proofErr w:type="spellEnd"/>
                        <w:r w:rsidRPr="00726EA4">
                          <w:rPr>
                            <w:rFonts w:hint="eastAsia"/>
                            <w:color w:val="FF7000"/>
                            <w:sz w:val="24"/>
                            <w:szCs w:val="24"/>
                          </w:rPr>
                          <w:t xml:space="preserve"> / </w:t>
                        </w:r>
                        <w:proofErr w:type="spellStart"/>
                        <w:r w:rsidRPr="00726EA4">
                          <w:rPr>
                            <w:rFonts w:hint="eastAsia"/>
                            <w:color w:val="FF7000"/>
                            <w:sz w:val="24"/>
                            <w:szCs w:val="24"/>
                          </w:rPr>
                          <w:t>bzučák</w:t>
                        </w:r>
                        <w:proofErr w:type="spellEnd"/>
                      </w:p>
                      <w:p w14:paraId="57E6A76E" w14:textId="77777777" w:rsidR="002A1612" w:rsidRPr="00574443" w:rsidRDefault="002A1612" w:rsidP="00AB129B">
                        <w:pPr>
                          <w:rPr>
                            <w:color w:val="FF7000"/>
                            <w:sz w:val="24"/>
                            <w:szCs w:val="24"/>
                          </w:rPr>
                        </w:pPr>
                      </w:p>
                    </w:txbxContent>
                  </v:textbox>
                </v:shape>
                <v:shape id="Right Arrow 37" o:spid="_x0000_s1041" type="#_x0000_t13" style="position:absolute;left:8786;top:18089;width:7193;height:17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" adj="16523" fillcolor="black [3213]" strokecolor="white [3212]"/>
                <v:shape id="_x0000_s1042" type="#_x0000_t202" style="position:absolute;left:15908;top:21083;width:9877;height: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0H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" filled="f" stroked="f">
                  <v:textbox>
                    <w:txbxContent>
                      <w:p w14:paraId="39BDDD24" w14:textId="77777777" w:rsidR="002A1612" w:rsidRPr="00574443" w:rsidRDefault="002A1612" w:rsidP="009040AE">
                        <w:pPr>
                          <w:jc w:val="center"/>
                          <w:rPr>
                            <w:color w:val="FF7000"/>
                            <w:sz w:val="24"/>
                            <w:szCs w:val="24"/>
                          </w:rPr>
                        </w:pPr>
                        <w:proofErr w:type="spellStart"/>
                        <w:r>
                          <w:rPr>
                            <w:color w:val="FF7000"/>
                            <w:sz w:val="24"/>
                            <w:szCs w:val="24"/>
                          </w:rPr>
                          <w:t>Tlačítko</w:t>
                        </w:r>
                        <w:proofErr w:type="spellEnd"/>
                        <w:r>
                          <w:rPr>
                            <w:color w:val="FF7000"/>
                            <w:sz w:val="24"/>
                            <w:szCs w:val="24"/>
                          </w:rPr>
                          <w:t xml:space="preserve"> pro </w:t>
                        </w:r>
                        <w:proofErr w:type="spellStart"/>
                        <w:r>
                          <w:rPr>
                            <w:color w:val="FF7000"/>
                            <w:sz w:val="24"/>
                            <w:szCs w:val="24"/>
                          </w:rPr>
                          <w:t>nahrávání</w:t>
                        </w:r>
                        <w:proofErr w:type="spellEnd"/>
                      </w:p>
                    </w:txbxContent>
                  </v:textbox>
                </v:shape>
                <v:shape id="_x0000_s1043" type="#_x0000_t202" style="position:absolute;left:556;top:-571;width:8495;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" filled="f" stroked="f">
                  <v:textbox>
                    <w:txbxContent>
                      <w:p w14:paraId="08FB6E2C" w14:textId="4A92A98D"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pro </w:t>
                        </w:r>
                        <w:r w:rsidRPr="009040AE">
                          <w:rPr>
                            <w:rFonts w:hint="eastAsia"/>
                            <w:color w:val="FF7000"/>
                            <w:lang w:val="cs-CZ"/>
                          </w:rPr>
                          <w:t>spuštění</w:t>
                        </w:r>
                      </w:p>
                    </w:txbxContent>
                  </v:textbox>
                </v:shape>
                <v:shape id="_x0000_s1044" type="#_x0000_t202" style="position:absolute;top:8430;width:7794;height:6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" filled="f" stroked="f">
                  <v:textbox>
                    <w:txbxContent>
                      <w:p w14:paraId="0C16323C" w14:textId="77777777" w:rsidR="002A1612" w:rsidRPr="009040AE" w:rsidRDefault="002A1612" w:rsidP="0040673E">
                        <w:pPr>
                          <w:rPr>
                            <w:color w:val="FF7000"/>
                            <w:lang w:val="cs-CZ"/>
                          </w:rPr>
                        </w:pPr>
                        <w:r w:rsidRPr="009040AE">
                          <w:rPr>
                            <w:rFonts w:hint="eastAsia"/>
                            <w:color w:val="FF7000"/>
                            <w:lang w:val="cs-CZ"/>
                          </w:rPr>
                          <w:t>Tlačítko</w:t>
                        </w:r>
                        <w:r w:rsidRPr="009040AE">
                          <w:rPr>
                            <w:color w:val="FF7000"/>
                            <w:lang w:val="cs-CZ"/>
                          </w:rPr>
                          <w:t xml:space="preserve"> stop</w:t>
                        </w:r>
                      </w:p>
                    </w:txbxContent>
                  </v:textbox>
                </v:shape>
                <v:shape id="Right Arrow 43" o:spid="_x0000_s1045" type="#_x0000_t13" style="position:absolute;left:45640;top:6878;width:10793;height:1708;rotation:685212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" adj="18204" fillcolor="black [3213]" strokecolor="white [3212]"/>
                <v:shape id="Right Arrow 44" o:spid="_x0000_s1046" type="#_x0000_t13" style="position:absolute;left:42340;top:18566;width:7199;height:1708;rotation:-754008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" adj="16508" fillcolor="black [3213]" strokecolor="white [3212]"/>
                <v:shape id="Right Arrow 43" o:spid="_x0000_s1047" type="#_x0000_t13" style="position:absolute;left:42201;top:19818;width:10798;height:1708;rotation:-684622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" adj="18205" fillcolor="black [3213]" strokecolor="white [3212]"/>
                <v:shape id="Right Arrow 42" o:spid="_x0000_s1048" type="#_x0000_t13" style="position:absolute;left:43116;top:21010;width:14398;height:17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" adj="19054" fillcolor="black [3213]" strokecolor="white [3212]"/>
                <v:shape id="_x0000_s1049" type="#_x0000_t202" style="position:absolute;left:28395;top:21508;width:175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" filled="f" stroked="f">
                  <v:textbox>
                    <w:txbxContent>
                      <w:p w14:paraId="59989276" w14:textId="77777777" w:rsidR="002A1612" w:rsidRPr="00574443" w:rsidRDefault="002A1612" w:rsidP="00AB129B">
                        <w:pPr>
                          <w:rPr>
                            <w:color w:val="FF7000"/>
                            <w:sz w:val="24"/>
                            <w:szCs w:val="24"/>
                          </w:rPr>
                        </w:pPr>
                        <w:proofErr w:type="spellStart"/>
                        <w:r>
                          <w:rPr>
                            <w:color w:val="FF7000"/>
                            <w:sz w:val="24"/>
                            <w:szCs w:val="24"/>
                          </w:rPr>
                          <w:t>Pravý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_x0000_s1050" type="#_x0000_t202" style="position:absolute;left:27202;top:24847;width:2081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" filled="f" stroked="f">
                  <v:textbox>
                    <w:txbxContent>
                      <w:p w14:paraId="69DB6637" w14:textId="6F01FB8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p w14:paraId="20ED340F" w14:textId="77777777" w:rsidR="002A1612" w:rsidRPr="00574443" w:rsidRDefault="002A1612" w:rsidP="00AB129B">
                        <w:pPr>
                          <w:rPr>
                            <w:color w:val="FF7000"/>
                            <w:sz w:val="24"/>
                            <w:szCs w:val="24"/>
                          </w:rPr>
                        </w:pPr>
                      </w:p>
                    </w:txbxContent>
                  </v:textbox>
                </v:shape>
                <v:shape id="_x0000_s1051" type="#_x0000_t202" style="position:absolute;left:31975;top:28584;width:251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" filled="f" stroked="f">
                  <v:textbox>
                    <w:txbxContent>
                      <w:p w14:paraId="6EE3DFFB" w14:textId="6EDB21E7"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w:t>
                        </w:r>
                      </w:p>
                    </w:txbxContent>
                  </v:textbox>
                </v:shape>
                <v:shape id="_x0000_s1052" type="#_x0000_t202" style="position:absolute;left:38122;width:13869;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" filled="f" stroked="f">
                  <v:textbox>
                    <w:txbxContent>
                      <w:p w14:paraId="2AC78567" w14:textId="77777777" w:rsidR="002A1612" w:rsidRPr="00574443" w:rsidRDefault="002A1612" w:rsidP="00AB129B">
                        <w:pPr>
                          <w:rPr>
                            <w:color w:val="FF7000"/>
                            <w:sz w:val="24"/>
                            <w:szCs w:val="24"/>
                          </w:rPr>
                        </w:pPr>
                        <w:proofErr w:type="spellStart"/>
                        <w:r w:rsidRPr="00726EA4">
                          <w:rPr>
                            <w:rFonts w:hint="eastAsia"/>
                            <w:color w:val="FF7000"/>
                            <w:sz w:val="24"/>
                            <w:szCs w:val="24"/>
                          </w:rPr>
                          <w:t>Infračervený</w:t>
                        </w:r>
                        <w:proofErr w:type="spellEnd"/>
                        <w:r w:rsidRPr="00726EA4">
                          <w:rPr>
                            <w:rFonts w:hint="eastAsia"/>
                            <w:color w:val="FF7000"/>
                            <w:sz w:val="24"/>
                            <w:szCs w:val="24"/>
                          </w:rPr>
                          <w:t xml:space="preserve"> </w:t>
                        </w:r>
                        <w:proofErr w:type="spellStart"/>
                        <w:r w:rsidRPr="00726EA4">
                          <w:rPr>
                            <w:rFonts w:hint="eastAsia"/>
                            <w:color w:val="FF7000"/>
                            <w:sz w:val="24"/>
                            <w:szCs w:val="24"/>
                          </w:rPr>
                          <w:t>přijímač</w:t>
                        </w:r>
                        <w:proofErr w:type="spellEnd"/>
                      </w:p>
                    </w:txbxContent>
                  </v:textbox>
                </v:shape>
                <v:shape id="_x0000_s1053" type="#_x0000_t202" style="position:absolute;left:57448;top:12841;width:11587;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" filled="f" stroked="f">
                  <v:textbox>
                    <w:txbxContent>
                      <w:p w14:paraId="714EF9D1" w14:textId="7AB2233C" w:rsidR="002A1612" w:rsidRPr="00574443" w:rsidRDefault="002A1612" w:rsidP="00AB129B">
                        <w:pPr>
                          <w:rPr>
                            <w:color w:val="FF7000"/>
                            <w:sz w:val="24"/>
                            <w:szCs w:val="24"/>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054" type="#_x0000_t202" style="position:absolute;left:53750;top:22382;width:11075;height:6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" filled="f" stroked="f">
                  <v:textbox>
                    <w:txbxContent>
                      <w:p w14:paraId="19C3CA87" w14:textId="5A9A9AD1" w:rsidR="002A1612" w:rsidRPr="00574443" w:rsidRDefault="002A1612" w:rsidP="00AB129B">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červená</w:t>
                        </w:r>
                        <w:proofErr w:type="spellEnd"/>
                        <w:r>
                          <w:rPr>
                            <w:color w:val="FF7000"/>
                            <w:sz w:val="24"/>
                            <w:szCs w:val="24"/>
                          </w:rPr>
                          <w:t xml:space="preserve"> LED </w:t>
                        </w:r>
                      </w:p>
                    </w:txbxContent>
                  </v:textbox>
                </v:shape>
                <v:shape id="_x0000_s1055" type="#_x0000_t202" style="position:absolute;left:56991;top:1352;width:11939;height: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" filled="f" stroked="f">
                  <v:textbox>
                    <w:txbxContent>
                      <w:p w14:paraId="45C3CAE2" w14:textId="77777777" w:rsidR="002A1612" w:rsidRPr="00574443" w:rsidRDefault="002A1612" w:rsidP="00AB129B">
                        <w:pPr>
                          <w:rPr>
                            <w:color w:val="FF7000"/>
                            <w:sz w:val="24"/>
                            <w:szCs w:val="24"/>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3" o:spid="_x0000_s1056" type="#_x0000_t13" style="position:absolute;left:49258;top:16539;width:10793;height:1708;rotation:-541093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" adj="18204" fillcolor="black [3213]" strokecolor="white [3212]"/>
                <v:shape id="Right Arrow 45" o:spid="_x0000_s1057" type="#_x0000_t13" style="position:absolute;left:54307;top:11688;width:4320;height:1708;rotation:-19647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" adj="13115" fillcolor="black [3213]" strokecolor="white [3212]"/>
                <v:shape id="Right Arrow 37" o:spid="_x0000_s1058" type="#_x0000_t13" style="position:absolute;left:14471;top:16856;width:7194;height:1702;rotation:-83450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" adj="16523" fillcolor="black [3213]" strokecolor="white [3212]"/>
                <v:shape id="Right Arrow 55" o:spid="_x0000_s1059" type="#_x0000_t13" style="position:absolute;left:5724;top:4969;width:10795;height:1702;rotation:965738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" adj="18217" fillcolor="black [3213]" strokecolor="white [3212]"/>
                <v:shape id="Right Arrow 45" o:spid="_x0000_s1060" type="#_x0000_t13" style="position:absolute;left:53750;top:7514;width:4317;height:1708;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" adj="13109" fillcolor="black [3213]" strokecolor="white [3212]"/>
                <w10:wrap type="topAndBottom"/>
              </v:group>
            </w:pict>
          </mc:Fallback>
        </mc:AlternateContent>
      </w:r>
      <w:r w:rsidR="00AB129B" w:rsidRPr="00FE1D98">
        <w:rPr>
          <w:lang w:val="cs-CZ"/>
        </w:rPr>
        <w:t>Podívejte se na horní část robota Edison. Zkuste najít všechny součásti označené na obrázku.</w:t>
      </w:r>
      <w:r w:rsidR="00AB129B" w:rsidRPr="00FE1D98">
        <w:rPr>
          <w:noProof/>
          <w:lang w:val="cs-CZ"/>
        </w:rPr>
        <w:t xml:space="preserve"> </w:t>
      </w:r>
    </w:p>
    <w:p w14:paraId="42163448" w14:textId="77777777" w:rsidR="00AB129B" w:rsidRPr="00FE1D98" w:rsidRDefault="00AB129B" w:rsidP="00AB129B">
      <w:pPr>
        <w:rPr>
          <w:lang w:val="cs-CZ"/>
        </w:rPr>
      </w:pPr>
    </w:p>
    <w:p w14:paraId="68E08DC3" w14:textId="77777777" w:rsidR="00AB129B" w:rsidRPr="00FE1D98" w:rsidRDefault="00AB129B" w:rsidP="00AB129B">
      <w:pPr>
        <w:pStyle w:val="Nadpis2"/>
        <w:rPr>
          <w:lang w:val="cs-CZ"/>
        </w:rPr>
      </w:pPr>
      <w:bookmarkStart w:id="5" w:name="_Hlk509405067"/>
      <w:r w:rsidRPr="00FE1D98">
        <w:rPr>
          <w:lang w:val="cs-CZ"/>
        </w:rPr>
        <w:lastRenderedPageBreak/>
        <w:t xml:space="preserve">Úkol 2: Podívejte se na Edisona zespoda </w:t>
      </w:r>
    </w:p>
    <w:p w14:paraId="09AB695B"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29056" behindDoc="0" locked="0" layoutInCell="1" allowOverlap="1" wp14:anchorId="11B0AFF1" wp14:editId="10CF3DA0">
                <wp:simplePos x="0" y="0"/>
                <wp:positionH relativeFrom="column">
                  <wp:posOffset>202261</wp:posOffset>
                </wp:positionH>
                <wp:positionV relativeFrom="paragraph">
                  <wp:posOffset>507773</wp:posOffset>
                </wp:positionV>
                <wp:extent cx="5095875" cy="2795911"/>
                <wp:effectExtent l="0" t="0" r="9525" b="4445"/>
                <wp:wrapTopAndBottom/>
                <wp:docPr id="1073742020" name="Group 1073742020"/>
                <wp:cNvGraphicFramePr/>
                <a:graphic xmlns:a="http://schemas.openxmlformats.org/drawingml/2006/main">
                  <a:graphicData uri="http://schemas.microsoft.com/office/word/2010/wordprocessingGroup">
                    <wpg:wgp>
                      <wpg:cNvGrpSpPr/>
                      <wpg:grpSpPr>
                        <a:xfrm>
                          <a:off x="0" y="0"/>
                          <a:ext cx="5095875" cy="2795911"/>
                          <a:chOff x="0" y="-7"/>
                          <a:chExt cx="5095875" cy="2795995"/>
                        </a:xfrm>
                      </wpg:grpSpPr>
                      <pic:pic xmlns:pic="http://schemas.openxmlformats.org/drawingml/2006/picture">
                        <pic:nvPicPr>
                          <pic:cNvPr id="1073741835" name="Picture 107374183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1926" name="Text Box 2"/>
                        <wps:cNvSpPr txBox="1">
                          <a:spLocks noChangeArrowheads="1"/>
                        </wps:cNvSpPr>
                        <wps:spPr bwMode="auto">
                          <a:xfrm>
                            <a:off x="1000539" y="-1"/>
                            <a:ext cx="1238250" cy="457201"/>
                          </a:xfrm>
                          <a:prstGeom prst="rect">
                            <a:avLst/>
                          </a:prstGeom>
                          <a:noFill/>
                          <a:ln w="9525">
                            <a:noFill/>
                            <a:miter lim="800000"/>
                            <a:headEnd/>
                            <a:tailEnd/>
                          </a:ln>
                        </wps:spPr>
                        <wps:txb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wps:txbx>
                        <wps:bodyPr rot="0" vert="horz" wrap="square" lIns="91440" tIns="45720" rIns="91440" bIns="45720" anchor="t" anchorCtr="0">
                          <a:noAutofit/>
                        </wps:bodyPr>
                      </wps:wsp>
                      <wps:wsp>
                        <wps:cNvPr id="1073741940" name="Text Box 2"/>
                        <wps:cNvSpPr txBox="1">
                          <a:spLocks noChangeArrowheads="1"/>
                        </wps:cNvSpPr>
                        <wps:spPr bwMode="auto">
                          <a:xfrm>
                            <a:off x="2839279" y="-7"/>
                            <a:ext cx="1958008" cy="526703"/>
                          </a:xfrm>
                          <a:prstGeom prst="rect">
                            <a:avLst/>
                          </a:prstGeom>
                          <a:noFill/>
                          <a:ln w="9525">
                            <a:noFill/>
                            <a:miter lim="800000"/>
                            <a:headEnd/>
                            <a:tailEnd/>
                          </a:ln>
                        </wps:spPr>
                        <wps:txb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wps:txbx>
                        <wps:bodyPr rot="0" vert="horz" wrap="square" lIns="91440" tIns="45720" rIns="91440" bIns="45720" anchor="t" anchorCtr="0">
                          <a:noAutofit/>
                        </wps:bodyPr>
                      </wps:wsp>
                      <wps:wsp>
                        <wps:cNvPr id="1073741952" name="Text Box 2"/>
                        <wps:cNvSpPr txBox="1">
                          <a:spLocks noChangeArrowheads="1"/>
                        </wps:cNvSpPr>
                        <wps:spPr bwMode="auto">
                          <a:xfrm>
                            <a:off x="0" y="1278835"/>
                            <a:ext cx="904460" cy="790906"/>
                          </a:xfrm>
                          <a:prstGeom prst="rect">
                            <a:avLst/>
                          </a:prstGeom>
                          <a:noFill/>
                          <a:ln w="9525">
                            <a:noFill/>
                            <a:miter lim="800000"/>
                            <a:headEnd/>
                            <a:tailEnd/>
                          </a:ln>
                        </wps:spPr>
                        <wps:txb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1965" name="Text Box 2"/>
                        <wps:cNvSpPr txBox="1">
                          <a:spLocks noChangeArrowheads="1"/>
                        </wps:cNvSpPr>
                        <wps:spPr bwMode="auto">
                          <a:xfrm>
                            <a:off x="1292087" y="2087217"/>
                            <a:ext cx="1063487" cy="648113"/>
                          </a:xfrm>
                          <a:prstGeom prst="rect">
                            <a:avLst/>
                          </a:prstGeom>
                          <a:noFill/>
                          <a:ln w="9525">
                            <a:noFill/>
                            <a:miter lim="800000"/>
                            <a:headEnd/>
                            <a:tailEnd/>
                          </a:ln>
                        </wps:spPr>
                        <wps:txbx>
                          <w:txbxContent>
                            <w:p w14:paraId="7DAC4C54" w14:textId="77777777" w:rsidR="002A1612" w:rsidRPr="009C347C" w:rsidRDefault="002A1612">
                              <w:pPr>
                                <w:rPr>
                                  <w:lang w:val="cs-CZ"/>
                                </w:rPr>
                              </w:pPr>
                              <w:r w:rsidRPr="009040AE">
                                <w:rPr>
                                  <w:rFonts w:hint="eastAsia"/>
                                  <w:color w:val="FF7000"/>
                                  <w:lang w:val="cs-CZ"/>
                                </w:rPr>
                                <w:t>Vypínač</w:t>
                              </w:r>
                            </w:p>
                          </w:txbxContent>
                        </wps:txbx>
                        <wps:bodyPr rot="0" vert="horz" wrap="square" lIns="91440" tIns="45720" rIns="91440" bIns="45720" anchor="t" anchorCtr="0">
                          <a:noAutofit/>
                        </wps:bodyPr>
                      </wps:wsp>
                      <wps:wsp>
                        <wps:cNvPr id="1073742005" name="Right Arrow 38"/>
                        <wps:cNvSpPr/>
                        <wps:spPr>
                          <a:xfrm rot="5400000">
                            <a:off x="1366630" y="385969"/>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6" name="Right Arrow 38"/>
                        <wps:cNvSpPr/>
                        <wps:spPr>
                          <a:xfrm rot="16200000">
                            <a:off x="1581978" y="1860274"/>
                            <a:ext cx="431964"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7" name="Bent Arrow 6"/>
                        <wps:cNvSpPr/>
                        <wps:spPr>
                          <a:xfrm flipV="1">
                            <a:off x="2991678" y="457200"/>
                            <a:ext cx="571500" cy="72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8" name="Bent Arrow 6"/>
                        <wps:cNvSpPr/>
                        <wps:spPr>
                          <a:xfrm flipH="1" flipV="1">
                            <a:off x="4008782" y="460513"/>
                            <a:ext cx="571500" cy="719455"/>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9"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0AFF1" id="Group 1073742020" o:spid="_x0000_s1061" style="position:absolute;margin-left:15.95pt;margin-top:40pt;width:401.25pt;height:220.15pt;z-index:253229056;mso-height-relative:margin" coordorigin="" coordsize="50958,27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&#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">
                <v:shape id="Picture 1073741835" o:spid="_x0000_s1062"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">
                  <v:imagedata r:id="rId46" o:title=""/>
                </v:shape>
                <v:shape id="_x0000_s1063" type="#_x0000_t202" style="position:absolute;left:10005;width:123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" filled="f" stroked="f">
                  <v:textbox>
                    <w:txbxContent>
                      <w:p w14:paraId="23D5DFD3" w14:textId="77777777" w:rsidR="002A1612" w:rsidRPr="00574443" w:rsidRDefault="002A1612" w:rsidP="00AB129B">
                        <w:pPr>
                          <w:rPr>
                            <w:color w:val="FF7000"/>
                            <w:sz w:val="24"/>
                            <w:szCs w:val="24"/>
                          </w:rPr>
                        </w:pPr>
                        <w:proofErr w:type="spellStart"/>
                        <w:r>
                          <w:rPr>
                            <w:color w:val="FF7000"/>
                            <w:sz w:val="24"/>
                            <w:szCs w:val="24"/>
                          </w:rPr>
                          <w:t>Odnímatelný</w:t>
                        </w:r>
                        <w:proofErr w:type="spellEnd"/>
                        <w:r>
                          <w:rPr>
                            <w:color w:val="FF7000"/>
                            <w:sz w:val="24"/>
                            <w:szCs w:val="24"/>
                          </w:rPr>
                          <w:t xml:space="preserve"> </w:t>
                        </w:r>
                        <w:proofErr w:type="spellStart"/>
                        <w:r>
                          <w:rPr>
                            <w:color w:val="FF7000"/>
                            <w:sz w:val="24"/>
                            <w:szCs w:val="24"/>
                          </w:rPr>
                          <w:t>kluzák</w:t>
                        </w:r>
                        <w:proofErr w:type="spellEnd"/>
                      </w:p>
                    </w:txbxContent>
                  </v:textbox>
                </v:shape>
                <v:shape id="_x0000_s1064" type="#_x0000_t202" style="position:absolute;left:28392;width:1958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" filled="f" stroked="f">
                  <v:textbox>
                    <w:txbxContent>
                      <w:p w14:paraId="7C3C32BD" w14:textId="77777777" w:rsidR="002A1612" w:rsidRPr="00791D71" w:rsidRDefault="002A1612" w:rsidP="00AB129B">
                        <w:pPr>
                          <w:rPr>
                            <w:color w:val="FF7000"/>
                            <w:sz w:val="24"/>
                            <w:szCs w:val="24"/>
                          </w:rPr>
                        </w:pPr>
                        <w:proofErr w:type="spellStart"/>
                        <w:r>
                          <w:rPr>
                            <w:color w:val="FF7000"/>
                            <w:sz w:val="24"/>
                            <w:szCs w:val="24"/>
                          </w:rPr>
                          <w:t>Přípojky</w:t>
                        </w:r>
                        <w:proofErr w:type="spellEnd"/>
                        <w:r>
                          <w:rPr>
                            <w:color w:val="FF7000"/>
                            <w:sz w:val="24"/>
                            <w:szCs w:val="24"/>
                          </w:rPr>
                          <w:t xml:space="preserve"> </w:t>
                        </w:r>
                        <w:proofErr w:type="spellStart"/>
                        <w:r>
                          <w:rPr>
                            <w:color w:val="FF7000"/>
                            <w:sz w:val="24"/>
                            <w:szCs w:val="24"/>
                          </w:rPr>
                          <w:t>kabelu</w:t>
                        </w:r>
                        <w:proofErr w:type="spellEnd"/>
                        <w:r>
                          <w:rPr>
                            <w:color w:val="FF7000"/>
                            <w:sz w:val="24"/>
                            <w:szCs w:val="24"/>
                          </w:rPr>
                          <w:t xml:space="preserve"> </w:t>
                        </w:r>
                        <w:proofErr w:type="spellStart"/>
                        <w:r w:rsidRPr="00791D71">
                          <w:rPr>
                            <w:color w:val="FF7000"/>
                            <w:sz w:val="24"/>
                            <w:szCs w:val="24"/>
                          </w:rPr>
                          <w:t>EdComm</w:t>
                        </w:r>
                        <w:proofErr w:type="spellEnd"/>
                      </w:p>
                    </w:txbxContent>
                  </v:textbox>
                </v:shape>
                <v:shape id="_x0000_s1065" type="#_x0000_t202" style="position:absolute;top:12788;width:9044;height:7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" filled="f" stroked="f">
                  <v:textbox>
                    <w:txbxContent>
                      <w:p w14:paraId="62CC9B96" w14:textId="77777777" w:rsidR="002A1612" w:rsidRPr="009040AE" w:rsidRDefault="002A1612">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_x0000_s1066" type="#_x0000_t202" style="position:absolute;left:12920;top:20872;width:10635;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" filled="f" stroked="f">
                  <v:textbox>
                    <w:txbxContent>
                      <w:p w14:paraId="7DAC4C54" w14:textId="77777777" w:rsidR="002A1612" w:rsidRPr="009C347C" w:rsidRDefault="002A1612">
                        <w:pPr>
                          <w:rPr>
                            <w:lang w:val="cs-CZ"/>
                          </w:rPr>
                        </w:pPr>
                        <w:r w:rsidRPr="009040AE">
                          <w:rPr>
                            <w:rFonts w:hint="eastAsia"/>
                            <w:color w:val="FF7000"/>
                            <w:lang w:val="cs-CZ"/>
                          </w:rPr>
                          <w:t>Vypínač</w:t>
                        </w:r>
                      </w:p>
                    </w:txbxContent>
                  </v:textbox>
                </v:shape>
                <v:shape id="Right Arrow 38" o:spid="_x0000_s1067" type="#_x0000_t13" style="position:absolute;left:13666;top:3859;width:4320;height:1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" adj="13115" fillcolor="black [3213]" strokecolor="white [3212]"/>
                <v:shape id="Right Arrow 38" o:spid="_x0000_s1068" type="#_x0000_t13" style="position:absolute;left:15819;top:18602;width:4320;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" adj="13115" fillcolor="black [3213]" strokecolor="white [3212]"/>
                <v:shape id="Bent Arrow 6" o:spid="_x0000_s1069" style="position:absolute;left:29916;top:4572;width:5715;height:7200;flip:y;visibility:visible;mso-wrap-style:square;v-text-anchor:middle" coordsize="5715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" path="m,720000l,233349c,130419,83442,46977,186372,46977r212735,l399107,,571500,90188,399107,180377r,-46977l186372,133400v-55201,,-99950,44749,-99950,99950l86422,720000,,720000xe" fillcolor="black [3213]" strokecolor="white [3212]">
                  <v:stroke joinstyle="miter"/>
                  <v:path arrowok="t" o:connecttype="custom" o:connectlocs="0,720000;0,233349;186372,46977;399107,46977;399107,0;571500,90188;399107,180377;399107,133400;186372,133400;86422,233350;86422,720000;0,720000" o:connectangles="0,0,0,0,0,0,0,0,0,0,0,0"/>
                </v:shape>
                <v:shape id="Bent Arrow 6" o:spid="_x0000_s1070" style="position:absolute;left:40087;top:4605;width:5715;height:7194;flip:x y;visibility:visible;mso-wrap-style:square;v-text-anchor:middle" coordsize="57150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" path="m,719455l,233349c,130419,83442,46977,186372,46977r212735,l399107,,571500,90188,399107,180377r,-46977l186372,133400v-55201,,-99950,44749,-99950,99950l86422,719455,,719455xe" fillcolor="black [3213]" strokecolor="white [3212]">
                  <v:stroke joinstyle="miter"/>
                  <v:path arrowok="t" o:connecttype="custom" o:connectlocs="0,719455;0,233349;186372,46977;399107,46977;399107,0;571500,90188;399107,180377;399107,133400;186372,133400;86422,233350;86422,719455;0,719455" o:connectangles="0,0,0,0,0,0,0,0,0,0,0,0"/>
                </v:shape>
                <v:shape id="Bent Arrow 19" o:spid="_x0000_s1071"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sidRPr="00FE1D98">
        <w:rPr>
          <w:noProof/>
          <w:lang w:val="cs-CZ"/>
        </w:rPr>
        <w:t>Obraťte Edisona</w:t>
      </w:r>
      <w:bookmarkEnd w:id="5"/>
      <w:r w:rsidRPr="00FE1D98">
        <w:rPr>
          <w:noProof/>
          <w:lang w:val="cs-CZ"/>
        </w:rPr>
        <w:t>.</w:t>
      </w:r>
      <w:r w:rsidRPr="00FE1D98">
        <w:rPr>
          <w:lang w:val="cs-CZ"/>
        </w:rPr>
        <w:t xml:space="preserve"> Podívejte se na obrázek a zkuste najít všechny součástky označené na obrázku přímo na svém robotovi Edison. </w:t>
      </w:r>
    </w:p>
    <w:p w14:paraId="0FF570AC" w14:textId="77777777" w:rsidR="00AB129B" w:rsidRPr="00FE1D98" w:rsidRDefault="00AB129B" w:rsidP="00AB129B">
      <w:pPr>
        <w:pStyle w:val="Nadpis2"/>
        <w:rPr>
          <w:lang w:val="cs-CZ"/>
        </w:rPr>
      </w:pPr>
    </w:p>
    <w:p w14:paraId="55F03B31" w14:textId="77777777" w:rsidR="00AB129B" w:rsidRPr="00FE1D98" w:rsidRDefault="00AB129B" w:rsidP="00AB129B">
      <w:pPr>
        <w:pStyle w:val="Nadpis2"/>
        <w:rPr>
          <w:lang w:val="cs-CZ"/>
        </w:rPr>
      </w:pPr>
    </w:p>
    <w:p w14:paraId="7C1BB64A" w14:textId="77777777" w:rsidR="00AB129B" w:rsidRPr="00FE1D98" w:rsidRDefault="00AB129B" w:rsidP="00AB129B">
      <w:pPr>
        <w:pStyle w:val="Nadpis2"/>
        <w:rPr>
          <w:lang w:val="cs-CZ"/>
        </w:rPr>
      </w:pPr>
      <w:r w:rsidRPr="00FE1D98">
        <w:rPr>
          <w:lang w:val="cs-CZ"/>
        </w:rPr>
        <w:t xml:space="preserve">Úkol 3: Vyjměte a připevněte kola, kluzák a kabel </w:t>
      </w:r>
      <w:proofErr w:type="spellStart"/>
      <w:r w:rsidRPr="00FE1D98">
        <w:rPr>
          <w:lang w:val="cs-CZ"/>
        </w:rPr>
        <w:t>EdComm</w:t>
      </w:r>
      <w:proofErr w:type="spellEnd"/>
    </w:p>
    <w:p w14:paraId="4E2D3FE0" w14:textId="77777777" w:rsidR="00AB129B" w:rsidRPr="00FE1D98" w:rsidRDefault="00AB129B" w:rsidP="00AB129B">
      <w:pPr>
        <w:rPr>
          <w:lang w:val="cs-CZ"/>
        </w:rPr>
      </w:pPr>
      <w:r w:rsidRPr="00FE1D98">
        <w:rPr>
          <w:lang w:val="cs-CZ"/>
        </w:rPr>
        <w:t>Někdy možná budete chtít použít Edisona různými způsoby, např. položeného na boku. Proto je možné některé součásti Edisona odpojit. Obě Edisonova kola lze sundat. Pokuste se oddělat jedno z kol jeho vytažením ven z robota. Podívejte se na napájecí zdířku, do které se kolo připojuje. Nezapomeňte vrátit kolo zpět!</w:t>
      </w:r>
    </w:p>
    <w:p w14:paraId="38F84C1E" w14:textId="77777777" w:rsidR="00AB129B" w:rsidRPr="00FE1D98" w:rsidRDefault="00AB129B" w:rsidP="00AB129B">
      <w:pPr>
        <w:rPr>
          <w:lang w:val="cs-CZ"/>
        </w:rPr>
      </w:pPr>
      <w:r w:rsidRPr="00FE1D98">
        <w:rPr>
          <w:noProof/>
          <w:lang w:val="cs-CZ"/>
        </w:rPr>
        <w:t>Pak si prohlédněte Edisonův plastový kluzák. Tento kluzák je kousek průhledného plastu na spodní části Edisona, poblíž senzoru pro sledování čáry. Většinou by měl kluzák zůstat v robotovi. Kluzák je velmi malý. Protože je z průhledného plastu, může být snadno přehlédnutelný. Pokud jej odděláte, dávejte na něj dobrý pozor. Neztraťte jej</w:t>
      </w:r>
      <w:r w:rsidRPr="00FE1D98">
        <w:rPr>
          <w:lang w:val="cs-CZ"/>
        </w:rPr>
        <w:t>!</w:t>
      </w:r>
    </w:p>
    <w:p w14:paraId="288CE946" w14:textId="77777777" w:rsidR="00AB129B" w:rsidRPr="00FE1D98" w:rsidRDefault="00AB129B" w:rsidP="00AB129B">
      <w:pPr>
        <w:rPr>
          <w:lang w:val="cs-CZ"/>
        </w:rPr>
      </w:pPr>
      <w:r w:rsidRPr="00FE1D98">
        <w:rPr>
          <w:lang w:val="cs-CZ"/>
        </w:rPr>
        <w:t xml:space="preserve">Další součástí Edisona, kterou budete často používat, je kabel </w:t>
      </w:r>
      <w:proofErr w:type="spellStart"/>
      <w:r w:rsidRPr="00FE1D98">
        <w:rPr>
          <w:lang w:val="cs-CZ"/>
        </w:rPr>
        <w:t>EdComm</w:t>
      </w:r>
      <w:proofErr w:type="spellEnd"/>
      <w:r w:rsidRPr="00FE1D98">
        <w:rPr>
          <w:lang w:val="cs-CZ"/>
        </w:rPr>
        <w:t xml:space="preserve">. </w:t>
      </w:r>
    </w:p>
    <w:p w14:paraId="40DDFC1E" w14:textId="0AD381C0" w:rsidR="00AB129B" w:rsidRPr="00FE1D98" w:rsidRDefault="00AB129B" w:rsidP="00AB129B">
      <w:pPr>
        <w:rPr>
          <w:lang w:val="cs-CZ"/>
        </w:rPr>
      </w:pPr>
      <w:r w:rsidRPr="00FE1D98">
        <w:rPr>
          <w:noProof/>
          <w:lang w:val="cs-CZ"/>
        </w:rPr>
        <w:drawing>
          <wp:anchor distT="0" distB="0" distL="114300" distR="114300" simplePos="0" relativeHeight="253230080" behindDoc="0" locked="0" layoutInCell="1" allowOverlap="1" wp14:anchorId="21FE23BC" wp14:editId="797BE522">
            <wp:simplePos x="0" y="0"/>
            <wp:positionH relativeFrom="column">
              <wp:posOffset>2321256</wp:posOffset>
            </wp:positionH>
            <wp:positionV relativeFrom="paragraph">
              <wp:posOffset>163195</wp:posOffset>
            </wp:positionV>
            <wp:extent cx="3513455" cy="19234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47" cstate="print">
                      <a:extLst>
                        <a:ext uri="{28A0092B-C50C-407E-A947-70E740481C1C}">
                          <a14:useLocalDpi xmlns:a14="http://schemas.microsoft.com/office/drawing/2010/main" val="0"/>
                        </a:ext>
                      </a:extLst>
                    </a:blip>
                    <a:srcRect l="7980" t="13438" r="7196" b="7640"/>
                    <a:stretch/>
                  </pic:blipFill>
                  <pic:spPr bwMode="auto">
                    <a:xfrm>
                      <a:off x="0" y="0"/>
                      <a:ext cx="351345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Kabel </w:t>
      </w:r>
      <w:proofErr w:type="spellStart"/>
      <w:r w:rsidRPr="00FE1D98">
        <w:rPr>
          <w:lang w:val="cs-CZ"/>
        </w:rPr>
        <w:t>EdComm</w:t>
      </w:r>
      <w:proofErr w:type="spellEnd"/>
      <w:r w:rsidRPr="00FE1D98">
        <w:rPr>
          <w:lang w:val="cs-CZ"/>
        </w:rPr>
        <w:t xml:space="preserve"> budete používat ke stahování svých programů do Edisona z</w:t>
      </w:r>
      <w:r w:rsidR="00067D58">
        <w:rPr>
          <w:lang w:val="cs-CZ"/>
        </w:rPr>
        <w:t> </w:t>
      </w:r>
      <w:proofErr w:type="spellStart"/>
      <w:r w:rsidRPr="00FE1D98">
        <w:rPr>
          <w:lang w:val="cs-CZ"/>
        </w:rPr>
        <w:t>progra</w:t>
      </w:r>
      <w:r w:rsidR="00067D58">
        <w:rPr>
          <w:lang w:val="cs-CZ"/>
        </w:rPr>
        <w:t>-</w:t>
      </w:r>
      <w:r w:rsidRPr="00FE1D98">
        <w:rPr>
          <w:lang w:val="cs-CZ"/>
        </w:rPr>
        <w:t>movacího</w:t>
      </w:r>
      <w:proofErr w:type="spellEnd"/>
      <w:r w:rsidRPr="00FE1D98">
        <w:rPr>
          <w:lang w:val="cs-CZ"/>
        </w:rPr>
        <w:t xml:space="preserve"> zařízení, např. ze svého počítače. Kabel </w:t>
      </w:r>
      <w:proofErr w:type="spellStart"/>
      <w:r w:rsidRPr="00FE1D98">
        <w:rPr>
          <w:lang w:val="cs-CZ"/>
        </w:rPr>
        <w:t>EdComm</w:t>
      </w:r>
      <w:proofErr w:type="spellEnd"/>
      <w:r w:rsidRPr="00FE1D98">
        <w:rPr>
          <w:lang w:val="cs-CZ"/>
        </w:rPr>
        <w:t xml:space="preserve"> má na jednom konci připojení pro Edisona, zatímco druhý konec se připojuje ke sluchátkovému konektoru v</w:t>
      </w:r>
      <w:r w:rsidR="00067D58">
        <w:rPr>
          <w:lang w:val="cs-CZ"/>
        </w:rPr>
        <w:t> </w:t>
      </w:r>
      <w:r w:rsidRPr="00FE1D98">
        <w:rPr>
          <w:lang w:val="cs-CZ"/>
        </w:rPr>
        <w:t>počítači.</w:t>
      </w:r>
    </w:p>
    <w:p w14:paraId="1F1DF500" w14:textId="77777777" w:rsidR="00AB129B" w:rsidRPr="00FE1D98" w:rsidRDefault="00AB129B" w:rsidP="00AB129B">
      <w:pPr>
        <w:rPr>
          <w:lang w:val="cs-CZ"/>
        </w:rPr>
      </w:pPr>
      <w:r w:rsidRPr="00FE1D98">
        <w:rPr>
          <w:lang w:val="cs-CZ"/>
        </w:rPr>
        <w:t xml:space="preserve">Vyzkoušejte si připojení kabelu </w:t>
      </w:r>
      <w:proofErr w:type="spellStart"/>
      <w:r w:rsidRPr="00FE1D98">
        <w:rPr>
          <w:lang w:val="cs-CZ"/>
        </w:rPr>
        <w:t>EdComm</w:t>
      </w:r>
      <w:proofErr w:type="spellEnd"/>
      <w:r w:rsidRPr="00FE1D98">
        <w:rPr>
          <w:lang w:val="cs-CZ"/>
        </w:rPr>
        <w:t xml:space="preserve"> do Edisona. </w:t>
      </w:r>
      <w:r w:rsidRPr="00FE1D98">
        <w:rPr>
          <w:lang w:val="cs-CZ"/>
        </w:rPr>
        <w:br w:type="page"/>
      </w:r>
    </w:p>
    <w:p w14:paraId="5B4CBC44" w14:textId="77777777" w:rsidR="00AB129B" w:rsidRPr="00FE1D98" w:rsidRDefault="00AB129B" w:rsidP="00AB129B">
      <w:pPr>
        <w:pStyle w:val="Nadpis2"/>
        <w:rPr>
          <w:lang w:val="cs-CZ"/>
        </w:rPr>
      </w:pPr>
      <w:r w:rsidRPr="00FE1D98">
        <w:rPr>
          <w:lang w:val="cs-CZ"/>
        </w:rPr>
        <w:lastRenderedPageBreak/>
        <w:t>Úkol 4: Zapněte Edisona</w:t>
      </w:r>
    </w:p>
    <w:p w14:paraId="29DF708B" w14:textId="77777777" w:rsidR="00AB129B" w:rsidRPr="00FE1D98" w:rsidRDefault="00AB129B" w:rsidP="00AB129B">
      <w:pPr>
        <w:rPr>
          <w:lang w:val="cs-CZ"/>
        </w:rPr>
      </w:pPr>
      <w:r w:rsidRPr="00FE1D98">
        <w:rPr>
          <w:lang w:val="cs-CZ"/>
        </w:rPr>
        <w:t xml:space="preserve">Kdykoliv chceme Edisona použít, musíme jej nejprve zapnout. Zkuste nyní Edisona zapnout. </w:t>
      </w:r>
    </w:p>
    <w:p w14:paraId="7BED574A" w14:textId="77777777" w:rsidR="00AB129B" w:rsidRPr="00FE1D98" w:rsidRDefault="00AB129B" w:rsidP="00AB129B">
      <w:pPr>
        <w:pStyle w:val="Odstavecseseznamem"/>
        <w:numPr>
          <w:ilvl w:val="0"/>
          <w:numId w:val="29"/>
        </w:numPr>
        <w:rPr>
          <w:lang w:val="cs-CZ"/>
        </w:rPr>
      </w:pPr>
      <w:r w:rsidRPr="00FE1D98">
        <w:rPr>
          <w:lang w:val="cs-CZ"/>
        </w:rPr>
        <w:t>Co se stane, když zapnete robota? Popište, co se děje, včetně toho, co jste viděli a co jste slyšeli. Svou odpověď napište sem:</w:t>
      </w:r>
    </w:p>
    <w:p w14:paraId="5B3AA712" w14:textId="77777777" w:rsidR="00AB129B" w:rsidRPr="00FE1D98" w:rsidRDefault="00AB129B" w:rsidP="00AB129B">
      <w:pPr>
        <w:rPr>
          <w:lang w:val="cs-CZ"/>
        </w:rPr>
      </w:pPr>
      <w:r w:rsidRPr="00FE1D98">
        <w:rPr>
          <w:lang w:val="cs-CZ"/>
        </w:rPr>
        <w:t>________________________________________________________________________________</w:t>
      </w:r>
    </w:p>
    <w:p w14:paraId="74283AAC" w14:textId="77777777" w:rsidR="00AB129B" w:rsidRPr="00FE1D98" w:rsidRDefault="00AB129B" w:rsidP="00AB129B">
      <w:pPr>
        <w:rPr>
          <w:lang w:val="cs-CZ"/>
        </w:rPr>
      </w:pPr>
      <w:r w:rsidRPr="00FE1D98">
        <w:rPr>
          <w:lang w:val="cs-CZ"/>
        </w:rPr>
        <w:t>________________________________________________________________________________</w:t>
      </w:r>
    </w:p>
    <w:p w14:paraId="465FD038" w14:textId="77777777" w:rsidR="00AB129B" w:rsidRPr="00FE1D98" w:rsidRDefault="00AB129B" w:rsidP="00AB129B">
      <w:pPr>
        <w:rPr>
          <w:lang w:val="cs-CZ"/>
        </w:rPr>
      </w:pPr>
      <w:r w:rsidRPr="00FE1D98">
        <w:rPr>
          <w:lang w:val="cs-CZ"/>
        </w:rPr>
        <w:t>________________________________________________________________________________</w:t>
      </w:r>
    </w:p>
    <w:p w14:paraId="64C3D85F" w14:textId="77777777" w:rsidR="00AB129B" w:rsidRPr="00FE1D98" w:rsidRDefault="00AB129B" w:rsidP="00AB129B">
      <w:pPr>
        <w:rPr>
          <w:lang w:val="cs-CZ"/>
        </w:rPr>
      </w:pPr>
      <w:r w:rsidRPr="00FE1D98">
        <w:rPr>
          <w:lang w:val="cs-CZ"/>
        </w:rPr>
        <w:t>________________________________________________________________________________</w:t>
      </w:r>
    </w:p>
    <w:p w14:paraId="4850A128" w14:textId="77777777" w:rsidR="00AB129B" w:rsidRPr="00FE1D98" w:rsidRDefault="00AB129B" w:rsidP="00AB129B">
      <w:pPr>
        <w:rPr>
          <w:lang w:val="cs-CZ"/>
        </w:rPr>
      </w:pPr>
      <w:r w:rsidRPr="00FE1D98">
        <w:rPr>
          <w:lang w:val="cs-CZ"/>
        </w:rPr>
        <w:t>________________________________________________________________________________</w:t>
      </w:r>
    </w:p>
    <w:p w14:paraId="584363E8"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8576" behindDoc="0" locked="0" layoutInCell="1" allowOverlap="1" wp14:anchorId="773EBE72" wp14:editId="21124A88">
                <wp:simplePos x="0" y="0"/>
                <wp:positionH relativeFrom="column">
                  <wp:posOffset>615729</wp:posOffset>
                </wp:positionH>
                <wp:positionV relativeFrom="paragraph">
                  <wp:posOffset>218026</wp:posOffset>
                </wp:positionV>
                <wp:extent cx="4623683" cy="1439184"/>
                <wp:effectExtent l="0" t="0" r="24765" b="27940"/>
                <wp:wrapNone/>
                <wp:docPr id="1073741887" name="Group 1073741887"/>
                <wp:cNvGraphicFramePr/>
                <a:graphic xmlns:a="http://schemas.openxmlformats.org/drawingml/2006/main">
                  <a:graphicData uri="http://schemas.microsoft.com/office/word/2010/wordprocessingGroup">
                    <wpg:wgp>
                      <wpg:cNvGrpSpPr/>
                      <wpg:grpSpPr>
                        <a:xfrm>
                          <a:off x="0" y="0"/>
                          <a:ext cx="4623683" cy="1439184"/>
                          <a:chOff x="0" y="0"/>
                          <a:chExt cx="4623683" cy="1332474"/>
                        </a:xfrm>
                      </wpg:grpSpPr>
                      <wps:wsp>
                        <wps:cNvPr id="229" name="Text Box 2"/>
                        <wps:cNvSpPr txBox="1">
                          <a:spLocks noChangeArrowheads="1"/>
                        </wps:cNvSpPr>
                        <wps:spPr bwMode="auto">
                          <a:xfrm>
                            <a:off x="1029694" y="306126"/>
                            <a:ext cx="1657350" cy="365760"/>
                          </a:xfrm>
                          <a:prstGeom prst="rect">
                            <a:avLst/>
                          </a:prstGeom>
                          <a:noFill/>
                          <a:ln w="9525">
                            <a:noFill/>
                            <a:miter lim="800000"/>
                            <a:headEnd/>
                            <a:tailEnd/>
                          </a:ln>
                        </wps:spPr>
                        <wps:txb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wps:txbx>
                        <wps:bodyPr rot="0" vert="horz" wrap="square" lIns="91440" tIns="45720" rIns="91440" bIns="45720" anchor="t" anchorCtr="0">
                          <a:noAutofit/>
                        </wps:bodyPr>
                      </wps:wsp>
                      <wps:wsp>
                        <wps:cNvPr id="227" name="Text Box 17"/>
                        <wps:cNvSpPr txBox="1">
                          <a:spLocks noChangeArrowheads="1"/>
                        </wps:cNvSpPr>
                        <wps:spPr bwMode="auto">
                          <a:xfrm>
                            <a:off x="0" y="667816"/>
                            <a:ext cx="4623683" cy="66465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26069AB" w14:textId="77777777" w:rsidR="002A1612" w:rsidRDefault="002A1612" w:rsidP="00AB129B">
                              <w:r>
                                <w:rPr>
                                  <w:lang w:val="cs-CZ"/>
                                </w:rPr>
                                <w:t>Kdykoli dokončíte používání Edisona, ujistěte se, že jste robota opět vypnuli!</w:t>
                              </w:r>
                            </w:p>
                          </w:txbxContent>
                        </wps:txbx>
                        <wps:bodyPr rot="0" vert="horz" wrap="square" lIns="91440" tIns="180000" rIns="91440" bIns="90000" anchor="t" anchorCtr="0">
                          <a:noAutofit/>
                        </wps:bodyPr>
                      </wps:wsp>
                      <pic:pic xmlns:pic="http://schemas.openxmlformats.org/drawingml/2006/picture">
                        <pic:nvPicPr>
                          <pic:cNvPr id="228" name="Picture 2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g:wgp>
                  </a:graphicData>
                </a:graphic>
                <wp14:sizeRelV relativeFrom="margin">
                  <wp14:pctHeight>0</wp14:pctHeight>
                </wp14:sizeRelV>
              </wp:anchor>
            </w:drawing>
          </mc:Choice>
          <mc:Fallback>
            <w:pict>
              <v:group w14:anchorId="773EBE72" id="Group 1073741887" o:spid="_x0000_s1072" style="position:absolute;margin-left:48.5pt;margin-top:17.15pt;width:364.05pt;height:113.3pt;z-index:253208576;mso-height-relative:margin" coordsize="46236,13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">
                <v:shape id="_x0000_s1073" type="#_x0000_t202" style="position:absolute;left:10296;top:3061;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5457EBCD" w14:textId="77777777" w:rsidR="002A1612" w:rsidRPr="00E54971" w:rsidRDefault="002A1612" w:rsidP="00AB129B">
                        <w:pPr>
                          <w:rPr>
                            <w:b/>
                            <w:color w:val="FF7000"/>
                            <w:sz w:val="28"/>
                            <w:szCs w:val="28"/>
                            <w:lang w:val="cs-CZ"/>
                          </w:rPr>
                        </w:pPr>
                        <w:r w:rsidRPr="00E54971">
                          <w:rPr>
                            <w:b/>
                            <w:color w:val="FF7000"/>
                            <w:sz w:val="28"/>
                            <w:szCs w:val="28"/>
                            <w:lang w:val="cs-CZ"/>
                          </w:rPr>
                          <w:t>Nezapomeňte</w:t>
                        </w:r>
                      </w:p>
                      <w:p w14:paraId="4BFDE70C" w14:textId="77777777" w:rsidR="002A1612" w:rsidRPr="00E54971" w:rsidRDefault="002A1612" w:rsidP="00AB129B">
                        <w:pPr>
                          <w:rPr>
                            <w:b/>
                            <w:color w:val="FF7000"/>
                            <w:sz w:val="28"/>
                            <w:szCs w:val="28"/>
                            <w:lang w:val="cs-CZ"/>
                          </w:rPr>
                        </w:pPr>
                      </w:p>
                    </w:txbxContent>
                  </v:textbox>
                </v:shape>
                <v:roundrect id="Text Box 17" o:spid="_x0000_s1074" style="position:absolute;top:6678;width:46236;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" strokecolor="#5a5a5a [2109]">
                  <v:stroke joinstyle="miter"/>
                  <v:textbox inset=",5mm,,2.5mm">
                    <w:txbxContent>
                      <w:p w14:paraId="126069AB" w14:textId="77777777" w:rsidR="002A1612" w:rsidRDefault="002A1612" w:rsidP="00AB129B">
                        <w:r>
                          <w:rPr>
                            <w:lang w:val="cs-CZ"/>
                          </w:rPr>
                          <w:t>Kdykoli dokončíte používání Edisona, ujistěte se, že jste robota opět vypnuli!</w:t>
                        </w:r>
                      </w:p>
                    </w:txbxContent>
                  </v:textbox>
                </v:roundrect>
                <v:shape id="Picture 228" o:spid="_x0000_s1075"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">
                  <v:imagedata r:id="rId49" o:title=""/>
                </v:shape>
              </v:group>
            </w:pict>
          </mc:Fallback>
        </mc:AlternateContent>
      </w:r>
    </w:p>
    <w:p w14:paraId="2C5C9619"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lang w:val="cs-CZ"/>
        </w:rPr>
        <w:br w:type="page"/>
      </w:r>
    </w:p>
    <w:p w14:paraId="76F6F640" w14:textId="77777777" w:rsidR="00AB129B" w:rsidRPr="00FE1D98" w:rsidRDefault="00AB129B" w:rsidP="00AB129B">
      <w:pPr>
        <w:pStyle w:val="Nadpis1"/>
        <w:rPr>
          <w:lang w:val="cs-CZ"/>
        </w:rPr>
      </w:pPr>
      <w:bookmarkStart w:id="6" w:name="_Toc146267205"/>
      <w:bookmarkEnd w:id="4"/>
      <w:r w:rsidRPr="00FE1D98">
        <w:rPr>
          <w:lang w:val="cs-CZ"/>
        </w:rPr>
        <w:lastRenderedPageBreak/>
        <w:t>U1-1.1a Změňte to: Cihly, bloky a Edison</w:t>
      </w:r>
      <w:bookmarkEnd w:id="6"/>
    </w:p>
    <w:p w14:paraId="7B51E5CA" w14:textId="77777777" w:rsidR="00AB129B" w:rsidRPr="00FE1D98" w:rsidRDefault="00AB129B" w:rsidP="00AB129B">
      <w:pPr>
        <w:rPr>
          <w:lang w:val="cs-CZ"/>
        </w:rPr>
      </w:pPr>
      <w:r w:rsidRPr="00FE1D98">
        <w:rPr>
          <w:lang w:val="cs-CZ"/>
        </w:rPr>
        <w:t xml:space="preserve">Podívejte se na Edisona pořádně. Vidíte všechny ty výstupky a díry v horní části robota, na bocích i zespoda? </w:t>
      </w:r>
    </w:p>
    <w:p w14:paraId="0FE96FFF" w14:textId="77777777" w:rsidR="00AB129B" w:rsidRPr="00FE1D98" w:rsidRDefault="00AB129B" w:rsidP="00AB129B">
      <w:pPr>
        <w:rPr>
          <w:lang w:val="cs-CZ"/>
        </w:rPr>
      </w:pPr>
      <w:r w:rsidRPr="00FE1D98">
        <w:rPr>
          <w:lang w:val="cs-CZ"/>
        </w:rPr>
        <w:t xml:space="preserve">Výstupky podobné těm, které má Edison na své horní části i na kolech, jste již nejspíš viděli. Proč si myslíte, že na robotu tyto výstupky jsou, spolu s dírami na bocích i ve spodní části? </w:t>
      </w:r>
    </w:p>
    <w:p w14:paraId="097A35A0" w14:textId="77777777" w:rsidR="00AB129B" w:rsidRPr="00FE1D98" w:rsidRDefault="00AB129B" w:rsidP="00AB129B">
      <w:pPr>
        <w:rPr>
          <w:lang w:val="cs-CZ"/>
        </w:rPr>
      </w:pPr>
      <w:r w:rsidRPr="00FE1D98">
        <w:rPr>
          <w:lang w:val="cs-CZ"/>
        </w:rPr>
        <w:t xml:space="preserve">Jde o přípojné body, s jejichž pomocí je možné Edisona rozšířit a stavět s jakýmkoli stavebnicovým systémem kompatibilním s LEGEM. </w:t>
      </w:r>
    </w:p>
    <w:p w14:paraId="3067E024" w14:textId="77777777" w:rsidR="00AB129B" w:rsidRPr="00FE1D98" w:rsidRDefault="00AB129B" w:rsidP="00AB129B">
      <w:pPr>
        <w:rPr>
          <w:lang w:val="cs-CZ"/>
        </w:rPr>
      </w:pPr>
      <w:r w:rsidRPr="00FE1D98">
        <w:rPr>
          <w:lang w:val="cs-CZ"/>
        </w:rPr>
        <w:t xml:space="preserve">Pomocí Edisona a různých druhů stavebnicových systémů je možné postavit mnoho nejrůznějších různých věcí. V rámci této aktivity je vaším úkolem postavit pomocí Edisona nějaký předmět z kostek LEGA. </w:t>
      </w:r>
    </w:p>
    <w:p w14:paraId="1C0E9494" w14:textId="77777777" w:rsidR="00AB129B" w:rsidRPr="00FE1D98" w:rsidRDefault="00AB129B" w:rsidP="00AB129B">
      <w:pPr>
        <w:pStyle w:val="Nadpis2"/>
        <w:rPr>
          <w:lang w:val="cs-CZ"/>
        </w:rPr>
      </w:pPr>
    </w:p>
    <w:p w14:paraId="7666C0E3" w14:textId="77777777" w:rsidR="00AB129B" w:rsidRPr="00FE1D98" w:rsidRDefault="00AB129B" w:rsidP="00AB129B">
      <w:pPr>
        <w:pStyle w:val="Nadpis2"/>
        <w:rPr>
          <w:lang w:val="cs-CZ"/>
        </w:rPr>
      </w:pPr>
      <w:r w:rsidRPr="00FE1D98">
        <w:rPr>
          <w:lang w:val="cs-CZ"/>
        </w:rPr>
        <w:t>Co máte dělat</w:t>
      </w:r>
    </w:p>
    <w:p w14:paraId="5F02BD79" w14:textId="77777777" w:rsidR="00AB129B" w:rsidRPr="00FE1D98" w:rsidRDefault="00AB129B" w:rsidP="00AB129B">
      <w:pPr>
        <w:rPr>
          <w:lang w:val="cs-CZ"/>
        </w:rPr>
      </w:pPr>
      <w:r w:rsidRPr="00FE1D98">
        <w:rPr>
          <w:lang w:val="cs-CZ"/>
        </w:rPr>
        <w:t>Vezměte si svého Edisona, kostky či bloky a popusťte uzdu své kreativitě a představivosti!</w:t>
      </w:r>
    </w:p>
    <w:p w14:paraId="072BB249" w14:textId="77777777" w:rsidR="00AB129B" w:rsidRPr="00FE1D98" w:rsidRDefault="00AB129B" w:rsidP="00AB129B">
      <w:pPr>
        <w:rPr>
          <w:lang w:val="cs-CZ"/>
        </w:rPr>
      </w:pPr>
      <w:r w:rsidRPr="00FE1D98">
        <w:rPr>
          <w:lang w:val="cs-CZ"/>
        </w:rPr>
        <w:t>Zkuste přidat bloky na Edisona shora, zboku či na jeho kola. Ozdobte Edisona, jakkoli chcete!</w:t>
      </w:r>
    </w:p>
    <w:p w14:paraId="32636081" w14:textId="77777777" w:rsidR="00AB129B" w:rsidRPr="00FE1D98" w:rsidRDefault="00AB129B" w:rsidP="00AB129B">
      <w:pPr>
        <w:rPr>
          <w:lang w:val="cs-CZ"/>
        </w:rPr>
      </w:pPr>
      <w:r w:rsidRPr="00FE1D98">
        <w:rPr>
          <w:noProof/>
          <w:lang w:val="cs-CZ"/>
        </w:rPr>
        <mc:AlternateContent>
          <mc:Choice Requires="wps">
            <w:drawing>
              <wp:anchor distT="0" distB="0" distL="114300" distR="114300" simplePos="0" relativeHeight="253172736" behindDoc="0" locked="0" layoutInCell="1" allowOverlap="1" wp14:anchorId="1CFEF915" wp14:editId="55C1FC93">
                <wp:simplePos x="0" y="0"/>
                <wp:positionH relativeFrom="column">
                  <wp:posOffset>0</wp:posOffset>
                </wp:positionH>
                <wp:positionV relativeFrom="paragraph">
                  <wp:posOffset>433070</wp:posOffset>
                </wp:positionV>
                <wp:extent cx="5714365" cy="4856480"/>
                <wp:effectExtent l="0" t="0" r="19685" b="2032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5714365" cy="4856480"/>
                        </a:xfrm>
                        <a:prstGeom prst="roundRect">
                          <a:avLst>
                            <a:gd name="adj" fmla="val 1604"/>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9DF7178" id="Rectangle: Rounded Corners 6" o:spid="_x0000_s1026" style="position:absolute;margin-left:0;margin-top:34.1pt;width:449.95pt;height:382.4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" filled="f" strokecolor="#5a5a5a [2109]" strokeweight="1pt">
                <v:stroke joinstyle="miter"/>
                <w10:wrap type="square"/>
              </v:roundrect>
            </w:pict>
          </mc:Fallback>
        </mc:AlternateContent>
      </w:r>
      <w:r w:rsidRPr="00FE1D98">
        <w:rPr>
          <w:lang w:val="cs-CZ"/>
        </w:rPr>
        <w:t>Jakmile tento úkol dokončíte, popište nebo namalujte, jak Edison vypadal poté, co jste jej vybavili kostkami. Jak se vám s Edisonem stavělo?</w:t>
      </w:r>
    </w:p>
    <w:p w14:paraId="297A015E" w14:textId="1C33DC78" w:rsidR="00AB129B" w:rsidRPr="00FE1D98" w:rsidRDefault="00AB129B" w:rsidP="00AB129B">
      <w:pPr>
        <w:pStyle w:val="Nadpis1"/>
        <w:rPr>
          <w:lang w:val="cs-CZ"/>
        </w:rPr>
      </w:pPr>
      <w:bookmarkStart w:id="7" w:name="_Toc146267206"/>
      <w:r w:rsidRPr="00FE1D98">
        <w:rPr>
          <w:lang w:val="cs-CZ"/>
        </w:rPr>
        <w:lastRenderedPageBreak/>
        <w:t>U1-1.2 Prozkoumejte programování čárových kódů</w:t>
      </w:r>
      <w:bookmarkEnd w:id="7"/>
    </w:p>
    <w:p w14:paraId="48933815" w14:textId="77777777" w:rsidR="00AB129B" w:rsidRPr="00FE1D98" w:rsidRDefault="00AB129B" w:rsidP="00AB129B">
      <w:pPr>
        <w:rPr>
          <w:lang w:val="cs-CZ"/>
        </w:rPr>
      </w:pPr>
      <w:r w:rsidRPr="00FE1D98">
        <w:rPr>
          <w:lang w:val="cs-CZ"/>
        </w:rPr>
        <w:t xml:space="preserve">Stejně jako všichni roboti a všechny počítače potřebuje Edison ke svému fungování programy. </w:t>
      </w:r>
    </w:p>
    <w:p w14:paraId="52DB5BAA"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09600" behindDoc="0" locked="0" layoutInCell="1" allowOverlap="1" wp14:anchorId="17DA9C43" wp14:editId="0E0383F3">
                <wp:simplePos x="0" y="0"/>
                <wp:positionH relativeFrom="column">
                  <wp:posOffset>-20955</wp:posOffset>
                </wp:positionH>
                <wp:positionV relativeFrom="paragraph">
                  <wp:posOffset>231775</wp:posOffset>
                </wp:positionV>
                <wp:extent cx="5715000" cy="1398270"/>
                <wp:effectExtent l="0" t="0" r="19050" b="11430"/>
                <wp:wrapTopAndBottom/>
                <wp:docPr id="234" name="Group 234"/>
                <wp:cNvGraphicFramePr/>
                <a:graphic xmlns:a="http://schemas.openxmlformats.org/drawingml/2006/main">
                  <a:graphicData uri="http://schemas.microsoft.com/office/word/2010/wordprocessingGroup">
                    <wpg:wgp>
                      <wpg:cNvGrpSpPr/>
                      <wpg:grpSpPr>
                        <a:xfrm>
                          <a:off x="0" y="0"/>
                          <a:ext cx="5715000" cy="1398270"/>
                          <a:chOff x="0" y="0"/>
                          <a:chExt cx="5715000" cy="1398822"/>
                        </a:xfrm>
                      </wpg:grpSpPr>
                      <wps:wsp>
                        <wps:cNvPr id="231" name="Text Box 17"/>
                        <wps:cNvSpPr txBox="1">
                          <a:spLocks noChangeArrowheads="1"/>
                        </wps:cNvSpPr>
                        <wps:spPr bwMode="auto">
                          <a:xfrm>
                            <a:off x="0" y="683812"/>
                            <a:ext cx="5715000" cy="7150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úkol. </w:t>
                              </w:r>
                            </w:p>
                            <w:p w14:paraId="4A514DE2" w14:textId="77777777" w:rsidR="002A1612" w:rsidRDefault="002A1612" w:rsidP="00AB129B"/>
                          </w:txbxContent>
                        </wps:txbx>
                        <wps:bodyPr rot="0" vert="horz" wrap="square" lIns="91440" tIns="180000" rIns="91440" bIns="90000" anchor="t" anchorCtr="0">
                          <a:noAutofit/>
                        </wps:bodyPr>
                      </wps:wsp>
                      <pic:pic xmlns:pic="http://schemas.openxmlformats.org/drawingml/2006/picture">
                        <pic:nvPicPr>
                          <pic:cNvPr id="232" name="Picture 2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233" name="Text Box 2"/>
                        <wps:cNvSpPr txBox="1">
                          <a:spLocks noChangeArrowheads="1"/>
                        </wps:cNvSpPr>
                        <wps:spPr bwMode="auto">
                          <a:xfrm>
                            <a:off x="1009816" y="306125"/>
                            <a:ext cx="2186608" cy="365760"/>
                          </a:xfrm>
                          <a:prstGeom prst="rect">
                            <a:avLst/>
                          </a:prstGeom>
                          <a:noFill/>
                          <a:ln w="9525">
                            <a:noFill/>
                            <a:miter lim="800000"/>
                            <a:headEnd/>
                            <a:tailEnd/>
                          </a:ln>
                        </wps:spPr>
                        <wps:txb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7DA9C43" id="Group 234" o:spid="_x0000_s1076" style="position:absolute;margin-left:-1.65pt;margin-top:18.25pt;width:450pt;height:110.1pt;z-index:253209600" coordsize="57150,13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">
                <v:roundrect id="Text Box 17" o:spid="_x0000_s1077" style="position:absolute;top:6838;width:57150;height:7150;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" strokecolor="#5a5a5a [2109]">
                  <v:stroke joinstyle="miter"/>
                  <v:textbox inset=",5mm,,2.5mm">
                    <w:txbxContent>
                      <w:p w14:paraId="1CAA3F76" w14:textId="77777777" w:rsidR="002A1612" w:rsidRDefault="002A1612" w:rsidP="00AB129B">
                        <w:proofErr w:type="spellStart"/>
                        <w:r>
                          <w:rPr>
                            <w:b/>
                            <w:color w:val="FF7000"/>
                          </w:rPr>
                          <w:t>Počítačový</w:t>
                        </w:r>
                        <w:proofErr w:type="spellEnd"/>
                        <w:r w:rsidRPr="00C3239D">
                          <w:rPr>
                            <w:b/>
                            <w:color w:val="FF7000"/>
                          </w:rPr>
                          <w:t xml:space="preserve"> program</w:t>
                        </w:r>
                        <w:r w:rsidRPr="0057676F">
                          <w:t xml:space="preserve"> </w:t>
                        </w:r>
                        <w:r w:rsidRPr="00B85BF7">
                          <w:rPr>
                            <w:rFonts w:hint="eastAsia"/>
                          </w:rPr>
                          <w:t xml:space="preserve">je </w:t>
                        </w:r>
                        <w:proofErr w:type="spellStart"/>
                        <w:r w:rsidRPr="00B85BF7">
                          <w:rPr>
                            <w:rFonts w:hint="eastAsia"/>
                          </w:rPr>
                          <w:t>soubor</w:t>
                        </w:r>
                        <w:proofErr w:type="spellEnd"/>
                        <w:r w:rsidRPr="00B85BF7">
                          <w:rPr>
                            <w:rFonts w:hint="eastAsia"/>
                          </w:rPr>
                          <w:t xml:space="preserve"> </w:t>
                        </w:r>
                        <w:proofErr w:type="spellStart"/>
                        <w:r w:rsidRPr="00B85BF7">
                          <w:rPr>
                            <w:rFonts w:hint="eastAsia"/>
                          </w:rPr>
                          <w:t>instrukcí</w:t>
                        </w:r>
                        <w:proofErr w:type="spellEnd"/>
                        <w:r w:rsidRPr="00B85BF7">
                          <w:rPr>
                            <w:rFonts w:hint="eastAsia"/>
                          </w:rPr>
                          <w:t xml:space="preserve">, </w:t>
                        </w:r>
                        <w:proofErr w:type="spellStart"/>
                        <w:r w:rsidRPr="00B85BF7">
                          <w:rPr>
                            <w:rFonts w:hint="eastAsia"/>
                          </w:rPr>
                          <w:t>které</w:t>
                        </w:r>
                        <w:proofErr w:type="spellEnd"/>
                        <w:r w:rsidRPr="00B85BF7">
                          <w:rPr>
                            <w:rFonts w:hint="eastAsia"/>
                          </w:rPr>
                          <w:t xml:space="preserve"> </w:t>
                        </w:r>
                        <w:proofErr w:type="spellStart"/>
                        <w:r>
                          <w:t>přikazují</w:t>
                        </w:r>
                        <w:proofErr w:type="spellEnd"/>
                        <w:r>
                          <w:t xml:space="preserve"> </w:t>
                        </w:r>
                        <w:proofErr w:type="spellStart"/>
                        <w:r>
                          <w:t>počítači</w:t>
                        </w:r>
                        <w:proofErr w:type="spellEnd"/>
                        <w:r>
                          <w:t xml:space="preserve"> </w:t>
                        </w:r>
                        <w:proofErr w:type="spellStart"/>
                        <w:r>
                          <w:t>provést</w:t>
                        </w:r>
                        <w:proofErr w:type="spellEnd"/>
                        <w:r>
                          <w:t xml:space="preserve"> </w:t>
                        </w:r>
                        <w:proofErr w:type="spellStart"/>
                        <w:r>
                          <w:t>konkrétní</w:t>
                        </w:r>
                        <w:proofErr w:type="spellEnd"/>
                        <w:r>
                          <w:t xml:space="preserve"> úkol. </w:t>
                        </w:r>
                      </w:p>
                      <w:p w14:paraId="4A514DE2" w14:textId="77777777" w:rsidR="002A1612" w:rsidRDefault="002A1612" w:rsidP="00AB129B"/>
                    </w:txbxContent>
                  </v:textbox>
                </v:roundrect>
                <v:shape id="Picture 232" o:spid="_x0000_s1078"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">
                  <v:imagedata r:id="rId51" o:title=""/>
                </v:shape>
                <v:shape id="_x0000_s1079" type="#_x0000_t202" style="position:absolute;left:10098;top:3061;width:2186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3FD91E81"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7740D7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Co je to počítačový program?</w:t>
      </w:r>
    </w:p>
    <w:p w14:paraId="44586106" w14:textId="77777777" w:rsidR="00AB129B" w:rsidRPr="00FE1D98" w:rsidRDefault="00AB129B" w:rsidP="00AB129B">
      <w:pPr>
        <w:rPr>
          <w:b/>
          <w:color w:val="FF7000"/>
          <w:lang w:val="cs-CZ"/>
        </w:rPr>
      </w:pPr>
      <w:r w:rsidRPr="00FE1D98">
        <w:rPr>
          <w:noProof/>
          <w:lang w:val="cs-CZ"/>
        </w:rPr>
        <mc:AlternateContent>
          <mc:Choice Requires="wps">
            <w:drawing>
              <wp:anchor distT="0" distB="0" distL="114300" distR="114300" simplePos="0" relativeHeight="253220864" behindDoc="0" locked="0" layoutInCell="1" allowOverlap="1" wp14:anchorId="56FF8094" wp14:editId="37E9AE03">
                <wp:simplePos x="0" y="0"/>
                <wp:positionH relativeFrom="column">
                  <wp:posOffset>205740</wp:posOffset>
                </wp:positionH>
                <wp:positionV relativeFrom="paragraph">
                  <wp:posOffset>1438275</wp:posOffset>
                </wp:positionV>
                <wp:extent cx="568960" cy="461645"/>
                <wp:effectExtent l="15557" t="22543" r="18098" b="18097"/>
                <wp:wrapSquare wrapText="bothSides"/>
                <wp:docPr id="32" name="Bent Arrow 32"/>
                <wp:cNvGraphicFramePr/>
                <a:graphic xmlns:a="http://schemas.openxmlformats.org/drawingml/2006/main">
                  <a:graphicData uri="http://schemas.microsoft.com/office/word/2010/wordprocessingShape">
                    <wps:wsp>
                      <wps:cNvSpPr/>
                      <wps:spPr>
                        <a:xfrm rot="16200000">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BBD186" id="Bent Arrow 32" o:spid="_x0000_s1026" style="position:absolute;margin-left:16.2pt;margin-top:113.25pt;width:44.8pt;height:36.35pt;rotation:-90;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w10:wrap type="square"/>
              </v:shape>
            </w:pict>
          </mc:Fallback>
        </mc:AlternateContent>
      </w:r>
    </w:p>
    <w:p w14:paraId="0D8EFBF9" w14:textId="616A3005" w:rsidR="00AB129B" w:rsidRPr="00FE1D98" w:rsidRDefault="00AB129B" w:rsidP="00AB129B">
      <w:pPr>
        <w:rPr>
          <w:lang w:val="cs-CZ"/>
        </w:rPr>
      </w:pPr>
      <w:r w:rsidRPr="00FE1D98">
        <w:rPr>
          <w:lang w:val="cs-CZ"/>
        </w:rPr>
        <w:t xml:space="preserve">Pojmem </w:t>
      </w:r>
      <w:r w:rsidRPr="00FE1D98">
        <w:rPr>
          <w:b/>
          <w:color w:val="FF7000"/>
          <w:lang w:val="cs-CZ"/>
        </w:rPr>
        <w:t>žargon</w:t>
      </w:r>
      <w:r w:rsidRPr="00FE1D98">
        <w:rPr>
          <w:b/>
          <w:lang w:val="cs-CZ"/>
        </w:rPr>
        <w:t xml:space="preserve"> </w:t>
      </w:r>
      <w:r w:rsidRPr="00FE1D98">
        <w:rPr>
          <w:lang w:val="cs-CZ"/>
        </w:rPr>
        <w:t>označujeme speciální slova nebo výrazy používané lidmi v</w:t>
      </w:r>
      <w:r w:rsidR="008551FB">
        <w:rPr>
          <w:lang w:val="cs-CZ"/>
        </w:rPr>
        <w:t> </w:t>
      </w:r>
      <w:r w:rsidRPr="00FE1D98">
        <w:rPr>
          <w:lang w:val="cs-CZ"/>
        </w:rPr>
        <w:t xml:space="preserve">určité skupině, např. v určitém zaměstnání. Žargon je pro lidi mimo tuto profesi nebo skupinu často obtížně pochopitelný. Počítačové programování používá některá slova a fráze, které se vám nyní mohou jevit jako „žargon“, ale s touto novou slovní zásobou se brzy velmi dobře seznámíte. Tyto nové pojmy vás naučí Slovníček pojmů v každé lekci. </w:t>
      </w:r>
    </w:p>
    <w:p w14:paraId="41653C4D" w14:textId="77777777" w:rsidR="00AB129B" w:rsidRPr="00FE1D98" w:rsidRDefault="00AB129B" w:rsidP="00AB129B">
      <w:pPr>
        <w:rPr>
          <w:lang w:val="cs-CZ"/>
        </w:rPr>
      </w:pPr>
      <w:r w:rsidRPr="00FE1D98">
        <w:rPr>
          <w:lang w:val="cs-CZ"/>
        </w:rPr>
        <w:t xml:space="preserve">Nyní se vraťme k programování Edisona. </w:t>
      </w:r>
    </w:p>
    <w:p w14:paraId="63C71C54" w14:textId="77777777" w:rsidR="00AB129B" w:rsidRPr="00FE1D98" w:rsidRDefault="00AB129B" w:rsidP="00AB129B">
      <w:pPr>
        <w:pStyle w:val="Nadpis2"/>
        <w:rPr>
          <w:lang w:val="cs-CZ"/>
        </w:rPr>
      </w:pPr>
    </w:p>
    <w:p w14:paraId="6896B1DB" w14:textId="77777777" w:rsidR="00AB129B" w:rsidRPr="00FE1D98" w:rsidRDefault="00AB129B" w:rsidP="00AB129B">
      <w:pPr>
        <w:pStyle w:val="Nadpis2"/>
        <w:rPr>
          <w:lang w:val="cs-CZ"/>
        </w:rPr>
      </w:pPr>
      <w:r w:rsidRPr="00FE1D98">
        <w:rPr>
          <w:lang w:val="cs-CZ"/>
        </w:rPr>
        <w:t xml:space="preserve">Použití čárových kódů k programování Edisona </w:t>
      </w:r>
    </w:p>
    <w:p w14:paraId="78321B9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0624" behindDoc="0" locked="0" layoutInCell="1" allowOverlap="1" wp14:anchorId="1BE60142" wp14:editId="1AC56D6D">
                <wp:simplePos x="0" y="0"/>
                <wp:positionH relativeFrom="column">
                  <wp:posOffset>-20955</wp:posOffset>
                </wp:positionH>
                <wp:positionV relativeFrom="paragraph">
                  <wp:posOffset>495300</wp:posOffset>
                </wp:positionV>
                <wp:extent cx="5715000" cy="1637030"/>
                <wp:effectExtent l="0" t="0" r="19050" b="20320"/>
                <wp:wrapTopAndBottom/>
                <wp:docPr id="277" name="Group 277"/>
                <wp:cNvGraphicFramePr/>
                <a:graphic xmlns:a="http://schemas.openxmlformats.org/drawingml/2006/main">
                  <a:graphicData uri="http://schemas.microsoft.com/office/word/2010/wordprocessingGroup">
                    <wpg:wgp>
                      <wpg:cNvGrpSpPr/>
                      <wpg:grpSpPr>
                        <a:xfrm>
                          <a:off x="0" y="0"/>
                          <a:ext cx="5715000" cy="1637030"/>
                          <a:chOff x="0" y="0"/>
                          <a:chExt cx="5715000" cy="1637582"/>
                        </a:xfrm>
                      </wpg:grpSpPr>
                      <wps:wsp>
                        <wps:cNvPr id="274" name="Text Box 17"/>
                        <wps:cNvSpPr txBox="1">
                          <a:spLocks noChangeArrowheads="1"/>
                        </wps:cNvSpPr>
                        <wps:spPr bwMode="auto">
                          <a:xfrm>
                            <a:off x="0" y="683812"/>
                            <a:ext cx="5715000" cy="95377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275" name="Picture 27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09" y="0"/>
                            <a:ext cx="899160" cy="899160"/>
                          </a:xfrm>
                          <a:prstGeom prst="rect">
                            <a:avLst/>
                          </a:prstGeom>
                        </pic:spPr>
                      </pic:pic>
                      <wps:wsp>
                        <wps:cNvPr id="276" name="Text Box 2"/>
                        <wps:cNvSpPr txBox="1">
                          <a:spLocks noChangeArrowheads="1"/>
                        </wps:cNvSpPr>
                        <wps:spPr bwMode="auto">
                          <a:xfrm>
                            <a:off x="1009815" y="302047"/>
                            <a:ext cx="1725433" cy="365760"/>
                          </a:xfrm>
                          <a:prstGeom prst="rect">
                            <a:avLst/>
                          </a:prstGeom>
                          <a:noFill/>
                          <a:ln w="9525">
                            <a:noFill/>
                            <a:miter lim="800000"/>
                            <a:headEnd/>
                            <a:tailEnd/>
                          </a:ln>
                        </wps:spPr>
                        <wps:txb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BE60142" id="Group 277" o:spid="_x0000_s1080" style="position:absolute;margin-left:-1.65pt;margin-top:39pt;width:450pt;height:128.9pt;z-index:253210624" coordsize="57150,16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">
                <v:roundrect id="Text Box 17" o:spid="_x0000_s1081" style="position:absolute;top:6838;width:57150;height:953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" strokecolor="#5a5a5a [2109]">
                  <v:stroke joinstyle="miter"/>
                  <v:textbox inset=",5mm,,2.5mm">
                    <w:txbxContent>
                      <w:p w14:paraId="10DF92D0" w14:textId="77777777" w:rsidR="002A1612" w:rsidRPr="00B36A0E" w:rsidRDefault="002A1612" w:rsidP="00AB129B">
                        <w:pPr>
                          <w:rPr>
                            <w:lang w:val="cs-CZ"/>
                          </w:rPr>
                        </w:pPr>
                        <w:r>
                          <w:rPr>
                            <w:lang w:val="cs-CZ"/>
                          </w:rPr>
                          <w:t xml:space="preserve">Do </w:t>
                        </w:r>
                        <w:r w:rsidRPr="00B36A0E">
                          <w:rPr>
                            <w:lang w:val="cs-CZ"/>
                          </w:rPr>
                          <w:t>Edison</w:t>
                        </w:r>
                        <w:r>
                          <w:rPr>
                            <w:lang w:val="cs-CZ"/>
                          </w:rPr>
                          <w:t>ova mikročipu je možné ukládat např. programy. Tyto programy jsou uloženy v </w:t>
                        </w:r>
                        <w:r>
                          <w:rPr>
                            <w:color w:val="FF7000"/>
                            <w:lang w:val="cs-CZ"/>
                          </w:rPr>
                          <w:t>paměti</w:t>
                        </w:r>
                        <w:r>
                          <w:rPr>
                            <w:lang w:val="cs-CZ"/>
                          </w:rPr>
                          <w:t xml:space="preserve"> robota. Pokyn, který program má spustit, můžeme Edisonovi dát přejetím přes speciální čárové kódy. </w:t>
                        </w:r>
                      </w:p>
                      <w:p w14:paraId="6C0FDF72" w14:textId="77777777" w:rsidR="002A1612" w:rsidRPr="00B36A0E" w:rsidRDefault="002A1612" w:rsidP="00AB129B">
                        <w:pPr>
                          <w:rPr>
                            <w:lang w:val="cs-CZ"/>
                          </w:rPr>
                        </w:pPr>
                      </w:p>
                    </w:txbxContent>
                  </v:textbox>
                </v:roundrect>
                <v:shape id="Picture 275" o:spid="_x0000_s108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">
                  <v:imagedata r:id="rId42" o:title=""/>
                </v:shape>
                <v:shape id="_x0000_s1083" type="#_x0000_t202" style="position:absolute;left:10098;top:3020;width:1725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A9FF5DE"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5A83E95"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Edison je vybaven několika </w:t>
      </w:r>
      <w:proofErr w:type="spellStart"/>
      <w:r w:rsidRPr="00FE1D98">
        <w:rPr>
          <w:lang w:val="cs-CZ"/>
        </w:rPr>
        <w:t>přednahranými</w:t>
      </w:r>
      <w:proofErr w:type="spellEnd"/>
      <w:r w:rsidRPr="00FE1D98">
        <w:rPr>
          <w:lang w:val="cs-CZ"/>
        </w:rPr>
        <w:t xml:space="preserve"> programy. K těmto programům se lze dostat a spustit je pomocí speciálních čárových kódů. </w:t>
      </w:r>
    </w:p>
    <w:p w14:paraId="355A35F2" w14:textId="77777777" w:rsidR="00AB129B" w:rsidRPr="00FE1D98" w:rsidRDefault="00AB129B" w:rsidP="00AB129B">
      <w:pPr>
        <w:rPr>
          <w:lang w:val="cs-CZ"/>
        </w:rPr>
      </w:pPr>
    </w:p>
    <w:p w14:paraId="60D44B92" w14:textId="41C1163E" w:rsidR="00AB129B" w:rsidRPr="00FE1D98" w:rsidRDefault="00AB129B" w:rsidP="00AB129B">
      <w:pPr>
        <w:rPr>
          <w:lang w:val="cs-CZ"/>
        </w:rPr>
      </w:pPr>
      <w:r w:rsidRPr="00FE1D98">
        <w:rPr>
          <w:lang w:val="cs-CZ"/>
        </w:rPr>
        <w:t xml:space="preserve">Kdykoliv budete chtít využít některý ze speciálních čárových kódů, musíte </w:t>
      </w:r>
      <w:r w:rsidR="00606DCA">
        <w:rPr>
          <w:lang w:val="cs-CZ"/>
        </w:rPr>
        <w:t>provést</w:t>
      </w:r>
      <w:r w:rsidR="00606DCA" w:rsidRPr="00FE1D98">
        <w:rPr>
          <w:lang w:val="cs-CZ"/>
        </w:rPr>
        <w:t xml:space="preserve"> </w:t>
      </w:r>
      <w:r w:rsidRPr="00FE1D98">
        <w:rPr>
          <w:lang w:val="cs-CZ"/>
        </w:rPr>
        <w:t>následující čtyři kroky:</w:t>
      </w:r>
    </w:p>
    <w:p w14:paraId="4B6404E4" w14:textId="77777777" w:rsidR="00AB129B" w:rsidRPr="00FE1D98" w:rsidRDefault="00AB129B" w:rsidP="00AB129B">
      <w:pPr>
        <w:pStyle w:val="Odstavecseseznamem"/>
        <w:numPr>
          <w:ilvl w:val="0"/>
          <w:numId w:val="1"/>
        </w:numPr>
        <w:rPr>
          <w:lang w:val="cs-CZ"/>
        </w:rPr>
      </w:pPr>
      <w:r w:rsidRPr="00FE1D98">
        <w:rPr>
          <w:lang w:val="cs-CZ"/>
        </w:rPr>
        <w:t xml:space="preserve">Umístěte Edisona tak, aby směřoval k čárovému kódu </w:t>
      </w:r>
      <w:r w:rsidRPr="00FE1D98">
        <w:rPr>
          <w:b/>
          <w:lang w:val="cs-CZ"/>
        </w:rPr>
        <w:t>zprava</w:t>
      </w:r>
      <w:r w:rsidRPr="00FE1D98">
        <w:rPr>
          <w:lang w:val="cs-CZ"/>
        </w:rPr>
        <w:t>.</w:t>
      </w:r>
    </w:p>
    <w:p w14:paraId="571C8B66" w14:textId="77777777" w:rsidR="00AB129B" w:rsidRPr="00FE1D98" w:rsidRDefault="00AB129B" w:rsidP="00AB129B">
      <w:pPr>
        <w:pStyle w:val="Odstavecseseznamem"/>
        <w:numPr>
          <w:ilvl w:val="0"/>
          <w:numId w:val="1"/>
        </w:numPr>
        <w:rPr>
          <w:lang w:val="cs-CZ"/>
        </w:rPr>
      </w:pPr>
      <w:r w:rsidRPr="00FE1D98">
        <w:rPr>
          <w:lang w:val="cs-CZ"/>
        </w:rPr>
        <w:t xml:space="preserve">Stiskněte </w:t>
      </w:r>
      <w:r w:rsidRPr="00FE1D98">
        <w:rPr>
          <w:b/>
          <w:lang w:val="cs-CZ"/>
        </w:rPr>
        <w:t>třikrát</w:t>
      </w:r>
      <w:r w:rsidRPr="00FE1D98">
        <w:rPr>
          <w:lang w:val="cs-CZ"/>
        </w:rPr>
        <w:t xml:space="preserve"> tlačítko pro nahrávání (kulaté)</w:t>
      </w:r>
      <w:r w:rsidRPr="00FE1D98">
        <w:rPr>
          <w:b/>
          <w:lang w:val="cs-CZ"/>
        </w:rPr>
        <w:t>.</w:t>
      </w:r>
    </w:p>
    <w:p w14:paraId="7D1CA975" w14:textId="77777777" w:rsidR="00AB129B" w:rsidRPr="00FE1D98" w:rsidRDefault="00AB129B" w:rsidP="00AB129B">
      <w:pPr>
        <w:pStyle w:val="Odstavecseseznamem"/>
        <w:numPr>
          <w:ilvl w:val="0"/>
          <w:numId w:val="1"/>
        </w:numPr>
        <w:rPr>
          <w:lang w:val="cs-CZ"/>
        </w:rPr>
      </w:pPr>
      <w:r w:rsidRPr="00FE1D98">
        <w:rPr>
          <w:lang w:val="cs-CZ"/>
        </w:rPr>
        <w:t>Počkejte, než Edison přejede a naskenuje čárový kód.</w:t>
      </w:r>
    </w:p>
    <w:p w14:paraId="4F9DF2CD" w14:textId="77777777" w:rsidR="00AB129B" w:rsidRPr="00FE1D98" w:rsidRDefault="00AB129B" w:rsidP="00AB129B">
      <w:pPr>
        <w:pStyle w:val="Odstavecseseznamem"/>
        <w:numPr>
          <w:ilvl w:val="0"/>
          <w:numId w:val="1"/>
        </w:numPr>
        <w:rPr>
          <w:lang w:val="cs-CZ"/>
        </w:rPr>
      </w:pPr>
      <w:r w:rsidRPr="00FE1D98">
        <w:rPr>
          <w:lang w:val="cs-CZ"/>
        </w:rPr>
        <w:t xml:space="preserve">Ke spuštění programu stiskněte </w:t>
      </w:r>
      <w:r w:rsidRPr="00FE1D98">
        <w:rPr>
          <w:b/>
          <w:bCs/>
          <w:lang w:val="cs-CZ"/>
        </w:rPr>
        <w:t>jednou</w:t>
      </w:r>
      <w:r w:rsidRPr="00FE1D98">
        <w:rPr>
          <w:lang w:val="cs-CZ"/>
        </w:rPr>
        <w:t xml:space="preserve"> tlačítko pro spuštění (trojúhelníkové).</w:t>
      </w:r>
    </w:p>
    <w:p w14:paraId="797881B4" w14:textId="77777777" w:rsidR="00AB129B" w:rsidRPr="00FE1D98" w:rsidRDefault="00AB129B" w:rsidP="00AB129B">
      <w:pPr>
        <w:rPr>
          <w:lang w:val="cs-CZ"/>
        </w:rPr>
      </w:pPr>
      <w:r w:rsidRPr="00FE1D98">
        <w:rPr>
          <w:lang w:val="cs-CZ"/>
        </w:rPr>
        <w:t xml:space="preserve">Vyzkoušejme si nyní některé z Edisonových čárových kódů. </w:t>
      </w:r>
    </w:p>
    <w:p w14:paraId="1F14D16D" w14:textId="77777777" w:rsidR="00AB129B" w:rsidRPr="00FE1D98" w:rsidRDefault="00AB129B" w:rsidP="00AB129B">
      <w:pPr>
        <w:pStyle w:val="Nadpis2"/>
        <w:rPr>
          <w:lang w:val="cs-CZ"/>
        </w:rPr>
      </w:pPr>
    </w:p>
    <w:p w14:paraId="7CB2FFF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7A127780" w14:textId="20C666D7" w:rsidR="00AB129B" w:rsidRPr="00FE1D98" w:rsidRDefault="00AB129B" w:rsidP="00AB129B">
      <w:pPr>
        <w:pStyle w:val="Nadpis2"/>
        <w:rPr>
          <w:lang w:val="cs-CZ"/>
        </w:rPr>
      </w:pPr>
      <w:r w:rsidRPr="00FE1D98">
        <w:rPr>
          <w:lang w:val="cs-CZ"/>
        </w:rPr>
        <w:lastRenderedPageBreak/>
        <w:t>Úkol 1: Pohyb ovládaný tleskáním</w:t>
      </w:r>
    </w:p>
    <w:p w14:paraId="317F6283" w14:textId="5513A769" w:rsidR="00AB129B" w:rsidRPr="00FE1D98" w:rsidRDefault="00AB129B" w:rsidP="00AB129B">
      <w:pPr>
        <w:rPr>
          <w:lang w:val="cs-CZ"/>
        </w:rPr>
      </w:pPr>
      <w:r w:rsidRPr="00FE1D98">
        <w:rPr>
          <w:lang w:val="cs-CZ"/>
        </w:rPr>
        <w:t xml:space="preserve">Tento program využívá Edisonova zvukového senzoru. Zvukový senzor dokáže detekovat hlasité zvuky, např. tleskání rukou. Program přikazuje Edisonovi, aby </w:t>
      </w:r>
      <w:r w:rsidR="00584F34">
        <w:rPr>
          <w:lang w:val="cs-CZ"/>
        </w:rPr>
        <w:t>„</w:t>
      </w:r>
      <w:r w:rsidRPr="00FE1D98">
        <w:rPr>
          <w:lang w:val="cs-CZ"/>
        </w:rPr>
        <w:t>poslouchal</w:t>
      </w:r>
      <w:r w:rsidR="00584F34">
        <w:rPr>
          <w:lang w:val="cs-CZ"/>
        </w:rPr>
        <w:t>“</w:t>
      </w:r>
      <w:r w:rsidRPr="00FE1D98">
        <w:rPr>
          <w:lang w:val="cs-CZ"/>
        </w:rPr>
        <w:t xml:space="preserve">, zda neuslyší tlesknutí. </w:t>
      </w:r>
    </w:p>
    <w:p w14:paraId="7EF2FC8D" w14:textId="77777777" w:rsidR="00AB129B" w:rsidRPr="00FE1D98" w:rsidRDefault="00AB129B" w:rsidP="00AB129B">
      <w:pPr>
        <w:rPr>
          <w:lang w:val="cs-CZ"/>
        </w:rPr>
      </w:pPr>
      <w:r w:rsidRPr="00FE1D98">
        <w:rPr>
          <w:rFonts w:eastAsiaTheme="majorEastAsia" w:cstheme="majorBidi"/>
          <w:noProof/>
          <w:color w:val="FF7000"/>
          <w:sz w:val="24"/>
          <w:szCs w:val="24"/>
          <w:lang w:val="cs-CZ" w:eastAsia="en-AU"/>
        </w:rPr>
        <w:drawing>
          <wp:anchor distT="0" distB="0" distL="114300" distR="114300" simplePos="0" relativeHeight="253173760" behindDoc="0" locked="0" layoutInCell="1" allowOverlap="1" wp14:anchorId="41BA9BB1" wp14:editId="2303BB40">
            <wp:simplePos x="0" y="0"/>
            <wp:positionH relativeFrom="margin">
              <wp:posOffset>431165</wp:posOffset>
            </wp:positionH>
            <wp:positionV relativeFrom="paragraph">
              <wp:posOffset>800735</wp:posOffset>
            </wp:positionV>
            <wp:extent cx="1961515" cy="11023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r="47541" b="20870"/>
                    <a:stretch/>
                  </pic:blipFill>
                  <pic:spPr bwMode="auto">
                    <a:xfrm>
                      <a:off x="0" y="0"/>
                      <a:ext cx="1961515" cy="110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noProof/>
          <w:lang w:val="cs-CZ"/>
        </w:rPr>
        <w:drawing>
          <wp:anchor distT="152400" distB="152400" distL="152400" distR="152400" simplePos="0" relativeHeight="253174784" behindDoc="0" locked="0" layoutInCell="1" allowOverlap="1" wp14:anchorId="56C93BC8" wp14:editId="6133591E">
            <wp:simplePos x="0" y="0"/>
            <wp:positionH relativeFrom="margin">
              <wp:posOffset>2757805</wp:posOffset>
            </wp:positionH>
            <wp:positionV relativeFrom="line">
              <wp:posOffset>46355</wp:posOffset>
            </wp:positionV>
            <wp:extent cx="2543810" cy="2484755"/>
            <wp:effectExtent l="0" t="0" r="8890" b="0"/>
            <wp:wrapSquare wrapText="bothSides"/>
            <wp:docPr id="107374182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flipH="1">
                      <a:off x="0" y="0"/>
                      <a:ext cx="2543810" cy="2484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FE1D98">
        <w:rPr>
          <w:lang w:val="cs-CZ"/>
        </w:rPr>
        <w:t xml:space="preserve">Nechejte Edisona přečíst čárový kód. </w:t>
      </w:r>
    </w:p>
    <w:p w14:paraId="4ACF9992" w14:textId="77777777" w:rsidR="00AB129B" w:rsidRPr="00FE1D98" w:rsidRDefault="00AB129B" w:rsidP="00AB129B">
      <w:pPr>
        <w:rPr>
          <w:lang w:val="cs-CZ"/>
        </w:rPr>
      </w:pPr>
    </w:p>
    <w:p w14:paraId="194342B2" w14:textId="77777777" w:rsidR="00AB129B" w:rsidRPr="00FE1D98" w:rsidRDefault="00AB129B" w:rsidP="00AB129B">
      <w:pPr>
        <w:rPr>
          <w:lang w:val="cs-CZ"/>
        </w:rPr>
      </w:pPr>
    </w:p>
    <w:p w14:paraId="4462532C"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1648" behindDoc="0" locked="0" layoutInCell="1" allowOverlap="1" wp14:anchorId="10A19D35" wp14:editId="09EED00F">
                <wp:simplePos x="0" y="0"/>
                <wp:positionH relativeFrom="column">
                  <wp:posOffset>327660</wp:posOffset>
                </wp:positionH>
                <wp:positionV relativeFrom="paragraph">
                  <wp:posOffset>1486535</wp:posOffset>
                </wp:positionV>
                <wp:extent cx="4909820" cy="2228215"/>
                <wp:effectExtent l="0" t="0" r="24130" b="19685"/>
                <wp:wrapTopAndBottom/>
                <wp:docPr id="282"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279"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280" name="Picture 28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281"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A19D35" id="Group 282" o:spid="_x0000_s1084" style="position:absolute;margin-left:25.8pt;margin-top:117.05pt;width:386.6pt;height:175.45pt;z-index:253211648;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">
                <v:roundrect id="Text Box 10" o:spid="_x0000_s1085"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" strokecolor="#5a5a5a [2109]">
                  <v:stroke joinstyle="miter"/>
                  <v:textbox inset=",5mm,,2.5mm">
                    <w:txbxContent>
                      <w:p w14:paraId="597D37A4" w14:textId="77777777" w:rsidR="002A1612" w:rsidRPr="00036B7D" w:rsidRDefault="002A1612" w:rsidP="00AB129B">
                        <w:pPr>
                          <w:rPr>
                            <w:lang w:val="cs-CZ"/>
                          </w:rPr>
                        </w:pPr>
                        <w:r>
                          <w:rPr>
                            <w:lang w:val="cs-CZ"/>
                          </w:rPr>
                          <w:t>K naprogramování Edisona pomocí čárového kódu vždy postupujte dle následujících kroků</w:t>
                        </w:r>
                        <w:r w:rsidRPr="00036B7D">
                          <w:rPr>
                            <w:lang w:val="cs-CZ"/>
                          </w:rPr>
                          <w:t>:</w:t>
                        </w:r>
                      </w:p>
                      <w:p w14:paraId="33CC8531" w14:textId="77777777" w:rsidR="002A1612" w:rsidRPr="00036B7D" w:rsidRDefault="002A1612" w:rsidP="00AB129B">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481E70E2" w14:textId="77777777" w:rsidR="002A1612" w:rsidRPr="00036B7D" w:rsidRDefault="002A1612" w:rsidP="00AB129B">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52DD5DE6" w14:textId="77777777" w:rsidR="002A1612" w:rsidRPr="00036B7D" w:rsidRDefault="002A1612" w:rsidP="00AB129B">
                        <w:pPr>
                          <w:pStyle w:val="Odstavecseseznamem"/>
                          <w:numPr>
                            <w:ilvl w:val="0"/>
                            <w:numId w:val="1"/>
                          </w:numPr>
                          <w:rPr>
                            <w:lang w:val="cs-CZ"/>
                          </w:rPr>
                        </w:pPr>
                        <w:r w:rsidRPr="00036B7D">
                          <w:rPr>
                            <w:lang w:val="cs-CZ"/>
                          </w:rPr>
                          <w:t>Počkejte, než Edison přejede a naskenuje čárový kód.</w:t>
                        </w:r>
                      </w:p>
                      <w:p w14:paraId="11682B8E" w14:textId="77777777" w:rsidR="002A1612" w:rsidRPr="00036B7D" w:rsidRDefault="002A1612" w:rsidP="00AB129B">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86"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">
                  <v:imagedata r:id="rId49" o:title=""/>
                </v:shape>
                <v:shape id="_x0000_s1087"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659023" w14:textId="77777777" w:rsidR="002A1612" w:rsidRDefault="002A1612" w:rsidP="00AB129B">
                        <w:pPr>
                          <w:rPr>
                            <w:b/>
                            <w:color w:val="FF7000"/>
                            <w:sz w:val="28"/>
                            <w:szCs w:val="28"/>
                          </w:rPr>
                        </w:pPr>
                        <w:proofErr w:type="spellStart"/>
                        <w:r>
                          <w:rPr>
                            <w:b/>
                            <w:color w:val="FF7000"/>
                            <w:sz w:val="28"/>
                            <w:szCs w:val="28"/>
                          </w:rPr>
                          <w:t>Nezapomeňte</w:t>
                        </w:r>
                        <w:proofErr w:type="spellEnd"/>
                      </w:p>
                      <w:p w14:paraId="72576601" w14:textId="77777777" w:rsidR="002A1612" w:rsidRDefault="002A1612" w:rsidP="00AB129B">
                        <w:pPr>
                          <w:rPr>
                            <w:b/>
                            <w:color w:val="FF7000"/>
                            <w:sz w:val="28"/>
                            <w:szCs w:val="28"/>
                          </w:rPr>
                        </w:pPr>
                      </w:p>
                    </w:txbxContent>
                  </v:textbox>
                </v:shape>
                <w10:wrap type="topAndBottom"/>
              </v:group>
            </w:pict>
          </mc:Fallback>
        </mc:AlternateContent>
      </w:r>
    </w:p>
    <w:p w14:paraId="0B1D94C8" w14:textId="77777777" w:rsidR="00AB129B" w:rsidRPr="00FE1D98" w:rsidRDefault="00AB129B" w:rsidP="00AB129B">
      <w:pPr>
        <w:rPr>
          <w:lang w:val="cs-CZ"/>
        </w:rPr>
      </w:pPr>
    </w:p>
    <w:p w14:paraId="08E16F50" w14:textId="1C5D1ED9" w:rsidR="00AB129B" w:rsidRPr="00FE1D98" w:rsidRDefault="00AB129B" w:rsidP="00AB129B">
      <w:pPr>
        <w:rPr>
          <w:lang w:val="cs-CZ"/>
        </w:rPr>
      </w:pPr>
      <w:r w:rsidRPr="00FE1D98">
        <w:rPr>
          <w:lang w:val="cs-CZ"/>
        </w:rPr>
        <w:t>Naskenujte čárový kód a položte Edisona na podlahu či stůl</w:t>
      </w:r>
      <w:r w:rsidR="006E7277">
        <w:rPr>
          <w:lang w:val="cs-CZ"/>
        </w:rPr>
        <w:t>. Poté</w:t>
      </w:r>
      <w:r w:rsidRPr="00FE1D98">
        <w:rPr>
          <w:lang w:val="cs-CZ"/>
        </w:rPr>
        <w:t xml:space="preserve"> stiskněte tlačítko pro spuštění (trojúhelníkové). Po stisknutí tlačítka jednou tleskněte. Edison zatočí doprava. </w:t>
      </w:r>
    </w:p>
    <w:p w14:paraId="4B77FB72" w14:textId="77777777" w:rsidR="00AB129B" w:rsidRPr="00FE1D98" w:rsidRDefault="00AB129B" w:rsidP="00AB129B">
      <w:pPr>
        <w:rPr>
          <w:lang w:val="cs-CZ"/>
        </w:rPr>
      </w:pPr>
      <w:r w:rsidRPr="00FE1D98">
        <w:rPr>
          <w:lang w:val="cs-CZ"/>
        </w:rPr>
        <w:t xml:space="preserve">Nyní tleskněte dvakrát. Edison pojede dopředu. </w:t>
      </w:r>
    </w:p>
    <w:p w14:paraId="54F624C5" w14:textId="77777777" w:rsidR="00AB129B" w:rsidRPr="00FE1D98" w:rsidRDefault="00AB129B" w:rsidP="00AB129B">
      <w:pPr>
        <w:rPr>
          <w:lang w:val="cs-CZ"/>
        </w:rPr>
      </w:pPr>
      <w:r w:rsidRPr="00FE1D98">
        <w:rPr>
          <w:lang w:val="cs-CZ"/>
        </w:rPr>
        <w:t>Pokud není Edison schopen detekovat tleskání, zkuste namísto toho poklepat prstem na horní část robota blízko zvukového senzoru.</w:t>
      </w:r>
    </w:p>
    <w:p w14:paraId="10D54766" w14:textId="77777777" w:rsidR="00AB129B" w:rsidRPr="00FE1D98" w:rsidRDefault="00AB129B" w:rsidP="00AB129B">
      <w:pPr>
        <w:rPr>
          <w:rFonts w:asciiTheme="majorHAnsi" w:eastAsiaTheme="majorEastAsia" w:hAnsiTheme="majorHAnsi" w:cstheme="majorBidi"/>
          <w:color w:val="FF7000"/>
          <w:sz w:val="26"/>
          <w:szCs w:val="26"/>
          <w:lang w:val="cs-CZ"/>
        </w:rPr>
      </w:pPr>
      <w:r w:rsidRPr="00FE1D98">
        <w:rPr>
          <w:lang w:val="cs-CZ"/>
        </w:rPr>
        <w:br w:type="page"/>
      </w:r>
    </w:p>
    <w:p w14:paraId="6120DC83" w14:textId="77777777" w:rsidR="00AB129B" w:rsidRPr="00FE1D98" w:rsidRDefault="00AB129B" w:rsidP="00AB129B">
      <w:pPr>
        <w:pStyle w:val="Nadpis2"/>
        <w:rPr>
          <w:lang w:val="cs-CZ"/>
        </w:rPr>
      </w:pPr>
      <w:r w:rsidRPr="00FE1D98">
        <w:rPr>
          <w:lang w:val="cs-CZ"/>
        </w:rPr>
        <w:lastRenderedPageBreak/>
        <w:t>Úkol 2: Vyhýbání se překážkám</w:t>
      </w:r>
    </w:p>
    <w:p w14:paraId="44B870DF" w14:textId="205F7A14" w:rsidR="00AB129B" w:rsidRPr="009040AE" w:rsidRDefault="00AB129B" w:rsidP="00AB129B">
      <w:pPr>
        <w:rPr>
          <w:w w:val="99"/>
          <w:lang w:val="cs-CZ"/>
        </w:rPr>
      </w:pPr>
      <w:r w:rsidRPr="009040AE">
        <w:rPr>
          <w:rFonts w:hint="eastAsia"/>
          <w:w w:val="99"/>
          <w:lang w:val="cs-CZ"/>
        </w:rPr>
        <w:t xml:space="preserve">Tento program využívá Edisonova infračerveného senzoru k detekci překážek a vyhnutí se jim. </w:t>
      </w:r>
    </w:p>
    <w:p w14:paraId="72CEE856" w14:textId="31CC7F42" w:rsidR="00AB129B" w:rsidRPr="00FE1D98" w:rsidRDefault="00D948DB" w:rsidP="00AB129B">
      <w:pPr>
        <w:rPr>
          <w:lang w:val="cs-CZ"/>
        </w:rPr>
      </w:pPr>
      <w:r>
        <w:rPr>
          <w:noProof/>
          <w:lang w:val="cs-CZ"/>
        </w:rPr>
        <mc:AlternateContent>
          <mc:Choice Requires="wpg">
            <w:drawing>
              <wp:anchor distT="0" distB="0" distL="114300" distR="114300" simplePos="0" relativeHeight="253177856" behindDoc="0" locked="0" layoutInCell="1" allowOverlap="1" wp14:anchorId="0D3ACC70" wp14:editId="29B0821A">
                <wp:simplePos x="0" y="0"/>
                <wp:positionH relativeFrom="column">
                  <wp:posOffset>178407</wp:posOffset>
                </wp:positionH>
                <wp:positionV relativeFrom="paragraph">
                  <wp:posOffset>322221</wp:posOffset>
                </wp:positionV>
                <wp:extent cx="4833786" cy="2484755"/>
                <wp:effectExtent l="0" t="0" r="5080" b="0"/>
                <wp:wrapTopAndBottom/>
                <wp:docPr id="1444" name="Group 1444"/>
                <wp:cNvGraphicFramePr/>
                <a:graphic xmlns:a="http://schemas.openxmlformats.org/drawingml/2006/main">
                  <a:graphicData uri="http://schemas.microsoft.com/office/word/2010/wordprocessingGroup">
                    <wpg:wgp>
                      <wpg:cNvGrpSpPr/>
                      <wpg:grpSpPr>
                        <a:xfrm>
                          <a:off x="0" y="0"/>
                          <a:ext cx="4833786" cy="2484755"/>
                          <a:chOff x="0" y="0"/>
                          <a:chExt cx="4833786" cy="2484755"/>
                        </a:xfrm>
                      </wpg:grpSpPr>
                      <pic:pic xmlns:pic="http://schemas.openxmlformats.org/drawingml/2006/picture">
                        <pic:nvPicPr>
                          <pic:cNvPr id="15"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17" name="Picture 17"/>
                          <pic:cNvPicPr>
                            <a:picLocks noChangeAspect="1"/>
                          </pic:cNvPicPr>
                        </pic:nvPicPr>
                        <pic:blipFill rotWithShape="1">
                          <a:blip r:embed="rId54">
                            <a:extLst>
                              <a:ext uri="{28A0092B-C50C-407E-A947-70E740481C1C}">
                                <a14:useLocalDpi xmlns:a14="http://schemas.microsoft.com/office/drawing/2010/main" val="0"/>
                              </a:ext>
                            </a:extLst>
                          </a:blip>
                          <a:srcRect r="47759" b="18250"/>
                          <a:stretch/>
                        </pic:blipFill>
                        <pic:spPr bwMode="auto">
                          <a:xfrm>
                            <a:off x="0" y="596348"/>
                            <a:ext cx="2030095" cy="11830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0133B441" id="Group 1444" o:spid="_x0000_s1026" style="position:absolute;margin-left:14.05pt;margin-top:25.35pt;width:380.6pt;height:195.65pt;z-index:253177856"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" strokeweight="1pt">
                  <v:stroke miterlimit="4"/>
                  <v:imagedata r:id="rId55" o:title="Activity Sheet Rev3 outline Edi"/>
                </v:shape>
                <v:shape id="Picture 17" o:spid="_x0000_s1028" type="#_x0000_t75" style="position:absolute;top:5963;width:20300;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">
                  <v:imagedata r:id="rId56" o:title="" cropbottom="11960f" cropright="31299f"/>
                </v:shape>
                <w10:wrap type="topAndBottom"/>
              </v:group>
            </w:pict>
          </mc:Fallback>
        </mc:AlternateContent>
      </w:r>
      <w:r w:rsidR="00AB129B" w:rsidRPr="00FE1D98">
        <w:rPr>
          <w:lang w:val="cs-CZ"/>
        </w:rPr>
        <w:t xml:space="preserve">Nechejte Edisona přečíst čárový kód. </w:t>
      </w:r>
    </w:p>
    <w:p w14:paraId="318765A7" w14:textId="77777777" w:rsidR="00AB129B" w:rsidRPr="00FE1D98" w:rsidRDefault="00AB129B" w:rsidP="00AB129B">
      <w:pPr>
        <w:rPr>
          <w:lang w:val="cs-CZ"/>
        </w:rPr>
      </w:pPr>
      <w:r w:rsidRPr="00FE1D98">
        <w:rPr>
          <w:lang w:val="cs-CZ"/>
        </w:rPr>
        <w:t xml:space="preserve">Než stisknete tlačítko pro spuštění (trojúhelníkové), umístěte Edisona na podlahu nebo stůl s překážkami. Vytvořte Edisonovi překážky např. tak, že kolem něj položíte různé předměty. Vyberte předměty, které jsou nejméně stejně velké jako Edison a nejsou průhledné. Můžete rovněž Edisonovi rukama vybudovat malé „stěny“. </w:t>
      </w:r>
    </w:p>
    <w:p w14:paraId="4AA5FE09" w14:textId="51AC880E" w:rsidR="00AB129B" w:rsidRPr="00FE1D98" w:rsidRDefault="00AB129B" w:rsidP="00AB129B">
      <w:pPr>
        <w:rPr>
          <w:lang w:val="cs-CZ"/>
        </w:rPr>
      </w:pPr>
      <w:r w:rsidRPr="00FE1D98">
        <w:rPr>
          <w:lang w:val="cs-CZ"/>
        </w:rPr>
        <w:t xml:space="preserve">Stiskněte tlačítko pro spuštění (trojúhelníkové). Sledujte, co se stane, když Edison narazí na překážku. </w:t>
      </w:r>
    </w:p>
    <w:p w14:paraId="5D0F8971" w14:textId="77777777" w:rsidR="00AB129B" w:rsidRPr="00FE1D98" w:rsidRDefault="00AB129B" w:rsidP="00AB129B">
      <w:pPr>
        <w:pStyle w:val="Nadpis2"/>
        <w:rPr>
          <w:lang w:val="cs-CZ"/>
        </w:rPr>
      </w:pPr>
      <w:r w:rsidRPr="00FE1D98">
        <w:rPr>
          <w:lang w:val="cs-CZ"/>
        </w:rPr>
        <w:t xml:space="preserve">Úkol 3: Pohyb za světlem </w:t>
      </w:r>
    </w:p>
    <w:p w14:paraId="38189CA7" w14:textId="31BBE4D8" w:rsidR="00AB129B" w:rsidRPr="00FE1D98" w:rsidRDefault="001D5247" w:rsidP="00AB129B">
      <w:pPr>
        <w:rPr>
          <w:lang w:val="cs-CZ"/>
        </w:rPr>
      </w:pPr>
      <w:r>
        <w:rPr>
          <w:noProof/>
          <w:lang w:val="cs-CZ"/>
        </w:rPr>
        <mc:AlternateContent>
          <mc:Choice Requires="wpg">
            <w:drawing>
              <wp:anchor distT="0" distB="0" distL="114300" distR="114300" simplePos="0" relativeHeight="253180928" behindDoc="0" locked="0" layoutInCell="1" allowOverlap="1" wp14:anchorId="1F4EDC71" wp14:editId="737BF130">
                <wp:simplePos x="0" y="0"/>
                <wp:positionH relativeFrom="column">
                  <wp:posOffset>177165</wp:posOffset>
                </wp:positionH>
                <wp:positionV relativeFrom="paragraph">
                  <wp:posOffset>831546</wp:posOffset>
                </wp:positionV>
                <wp:extent cx="4833620" cy="2484755"/>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33620" cy="2484755"/>
                          <a:chOff x="0" y="0"/>
                          <a:chExt cx="4833786" cy="2484755"/>
                        </a:xfrm>
                      </wpg:grpSpPr>
                      <pic:pic xmlns:pic="http://schemas.openxmlformats.org/drawingml/2006/picture">
                        <pic:nvPicPr>
                          <pic:cNvPr id="18" name="officeArt object" descr="Activity Sheet Rev3 outline Edi.png"/>
                          <pic:cNvPicPr/>
                        </pic:nvPicPr>
                        <pic:blipFill>
                          <a:blip r:embed="rId53"/>
                          <a:stretch>
                            <a:fillRect/>
                          </a:stretch>
                        </pic:blipFill>
                        <pic:spPr>
                          <a:xfrm flipH="1">
                            <a:off x="2289976" y="0"/>
                            <a:ext cx="2543810" cy="2484755"/>
                          </a:xfrm>
                          <a:prstGeom prst="rect">
                            <a:avLst/>
                          </a:prstGeom>
                          <a:ln w="12700" cap="flat">
                            <a:noFill/>
                            <a:miter lim="400000"/>
                          </a:ln>
                          <a:effectLst/>
                        </pic:spPr>
                      </pic:pic>
                      <pic:pic xmlns:pic="http://schemas.openxmlformats.org/drawingml/2006/picture">
                        <pic:nvPicPr>
                          <pic:cNvPr id="20" name="Picture 20"/>
                          <pic:cNvPicPr>
                            <a:picLocks noChangeAspect="1"/>
                          </pic:cNvPicPr>
                        </pic:nvPicPr>
                        <pic:blipFill rotWithShape="1">
                          <a:blip r:embed="rId57">
                            <a:extLst>
                              <a:ext uri="{28A0092B-C50C-407E-A947-70E740481C1C}">
                                <a14:useLocalDpi xmlns:a14="http://schemas.microsoft.com/office/drawing/2010/main" val="0"/>
                              </a:ext>
                            </a:extLst>
                          </a:blip>
                          <a:srcRect r="45967" b="20847"/>
                          <a:stretch/>
                        </pic:blipFill>
                        <pic:spPr bwMode="auto">
                          <a:xfrm>
                            <a:off x="0" y="636104"/>
                            <a:ext cx="2094865" cy="11455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669DB6A9" id="Group 16" o:spid="_x0000_s1026" style="position:absolute;margin-left:13.95pt;margin-top:65.5pt;width:380.6pt;height:195.65pt;z-index:253180928" coordsize="48337,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">
                <v:shape id="officeArt object" o:spid="_x0000_s1027" type="#_x0000_t75" alt="Activity Sheet Rev3 outline Edi.png" style="position:absolute;left:22899;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" strokeweight="1pt">
                  <v:stroke miterlimit="4"/>
                  <v:imagedata r:id="rId55" o:title="Activity Sheet Rev3 outline Edi"/>
                </v:shape>
                <v:shape id="Picture 20" o:spid="_x0000_s1028" type="#_x0000_t75" style="position:absolute;top:6361;width:20948;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">
                  <v:imagedata r:id="rId58" o:title="" cropbottom="13662f" cropright="30125f"/>
                </v:shape>
                <w10:wrap type="topAndBottom"/>
              </v:group>
            </w:pict>
          </mc:Fallback>
        </mc:AlternateContent>
      </w:r>
      <w:r w:rsidR="00AB129B" w:rsidRPr="00FE1D98">
        <w:rPr>
          <w:lang w:val="cs-CZ"/>
        </w:rPr>
        <w:t>Tento program používá Edisonův světelný senzor k detekci a sledování jasného světla. K jeho spuštění budete potřebovat svítilnu, baterku nebo nějaký jiný způsob, jak vytvořit jasné světlo.</w:t>
      </w:r>
    </w:p>
    <w:p w14:paraId="233E7C06" w14:textId="61B68291" w:rsidR="00AB129B" w:rsidRPr="00FE1D98" w:rsidRDefault="00AB129B" w:rsidP="00AB129B">
      <w:pPr>
        <w:rPr>
          <w:lang w:val="cs-CZ"/>
        </w:rPr>
      </w:pPr>
      <w:r w:rsidRPr="00FE1D98">
        <w:rPr>
          <w:lang w:val="cs-CZ"/>
        </w:rPr>
        <w:t xml:space="preserve">Nechejte Edisona přečíst čárový kód. </w:t>
      </w:r>
    </w:p>
    <w:p w14:paraId="2F28C55A" w14:textId="6F5276A0" w:rsidR="00AB129B" w:rsidRPr="00FE1D98" w:rsidRDefault="00AB129B" w:rsidP="00AB129B">
      <w:pPr>
        <w:rPr>
          <w:lang w:val="cs-CZ"/>
        </w:rPr>
      </w:pPr>
    </w:p>
    <w:p w14:paraId="37EE0204" w14:textId="77777777" w:rsidR="00AB129B" w:rsidRPr="00FE1D98" w:rsidRDefault="00AB129B" w:rsidP="00AB129B">
      <w:pPr>
        <w:rPr>
          <w:lang w:val="cs-CZ"/>
        </w:rPr>
      </w:pPr>
      <w:bookmarkStart w:id="8" w:name="_Hlk14092728"/>
      <w:r w:rsidRPr="00FE1D98">
        <w:rPr>
          <w:lang w:val="cs-CZ"/>
        </w:rPr>
        <w:t xml:space="preserve">Položte Edisona na podlahu nebo stůl a mějte po ruce připravenu svítilnu. Stiskněte tlačítko pro spuštění (trojúhelníkové). Posviťte světlem na Edisona. Robot bude sledovat jasné světlo. </w:t>
      </w:r>
      <w:bookmarkEnd w:id="8"/>
    </w:p>
    <w:p w14:paraId="40D01ED5" w14:textId="7D16D303" w:rsidR="00AB129B" w:rsidRPr="00FE1D98" w:rsidRDefault="00AB129B" w:rsidP="00AB129B">
      <w:pPr>
        <w:pStyle w:val="Nadpis2"/>
        <w:rPr>
          <w:lang w:val="cs-CZ"/>
        </w:rPr>
      </w:pPr>
      <w:r w:rsidRPr="00FE1D98">
        <w:rPr>
          <w:lang w:val="cs-CZ"/>
        </w:rPr>
        <w:lastRenderedPageBreak/>
        <w:t>Úkol 4: Pohyb po čáře</w:t>
      </w:r>
    </w:p>
    <w:p w14:paraId="0B3BA0E2" w14:textId="16983F82" w:rsidR="00AB129B" w:rsidRPr="00FE1D98" w:rsidRDefault="00AB129B" w:rsidP="00AB129B">
      <w:pPr>
        <w:rPr>
          <w:lang w:val="cs-CZ"/>
        </w:rPr>
      </w:pPr>
      <w:r w:rsidRPr="00FE1D98">
        <w:rPr>
          <w:lang w:val="cs-CZ"/>
        </w:rPr>
        <w:t xml:space="preserve">Tento program využívá Edisonův senzor k detekci, sledování a pohybu podél tmavé čáry. Budete potřebovat tmavou čáru, po které Edison pojede. K vytvoření čáry pro Edisona použijte pracovní list U1-1, </w:t>
      </w:r>
      <w:proofErr w:type="spellStart"/>
      <w:r w:rsidRPr="00FE1D98">
        <w:rPr>
          <w:lang w:val="cs-CZ"/>
        </w:rPr>
        <w:t>EdMat</w:t>
      </w:r>
      <w:proofErr w:type="spellEnd"/>
      <w:r w:rsidRPr="00FE1D98">
        <w:rPr>
          <w:lang w:val="cs-CZ"/>
        </w:rPr>
        <w:t xml:space="preserve"> nebo vytvořte Edisonovi vlastní čáru. </w:t>
      </w:r>
    </w:p>
    <w:p w14:paraId="0997A6DE" w14:textId="53F4C096" w:rsidR="00AB129B" w:rsidRPr="00FE1D98" w:rsidRDefault="001D5247" w:rsidP="00AB129B">
      <w:pPr>
        <w:rPr>
          <w:lang w:val="cs-CZ"/>
        </w:rPr>
      </w:pPr>
      <w:r>
        <w:rPr>
          <w:noProof/>
          <w:lang w:val="cs-CZ"/>
        </w:rPr>
        <mc:AlternateContent>
          <mc:Choice Requires="wpg">
            <w:drawing>
              <wp:anchor distT="0" distB="0" distL="114300" distR="114300" simplePos="0" relativeHeight="253184000" behindDoc="0" locked="0" layoutInCell="1" allowOverlap="1" wp14:anchorId="282F928D" wp14:editId="74E0C528">
                <wp:simplePos x="0" y="0"/>
                <wp:positionH relativeFrom="column">
                  <wp:posOffset>130175</wp:posOffset>
                </wp:positionH>
                <wp:positionV relativeFrom="paragraph">
                  <wp:posOffset>214326</wp:posOffset>
                </wp:positionV>
                <wp:extent cx="4881245" cy="24847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881245" cy="2484755"/>
                          <a:chOff x="0" y="0"/>
                          <a:chExt cx="4881493" cy="2484755"/>
                        </a:xfrm>
                      </wpg:grpSpPr>
                      <pic:pic xmlns:pic="http://schemas.openxmlformats.org/drawingml/2006/picture">
                        <pic:nvPicPr>
                          <pic:cNvPr id="21" name="officeArt object" descr="Activity Sheet Rev3 outline Edi.png"/>
                          <pic:cNvPicPr/>
                        </pic:nvPicPr>
                        <pic:blipFill>
                          <a:blip r:embed="rId53"/>
                          <a:stretch>
                            <a:fillRect/>
                          </a:stretch>
                        </pic:blipFill>
                        <pic:spPr>
                          <a:xfrm flipH="1">
                            <a:off x="2337683" y="0"/>
                            <a:ext cx="2543810" cy="2484755"/>
                          </a:xfrm>
                          <a:prstGeom prst="rect">
                            <a:avLst/>
                          </a:prstGeom>
                          <a:ln w="12700" cap="flat">
                            <a:noFill/>
                            <a:miter lim="400000"/>
                          </a:ln>
                          <a:effectLst/>
                        </pic:spPr>
                      </pic:pic>
                      <pic:pic xmlns:pic="http://schemas.openxmlformats.org/drawingml/2006/picture">
                        <pic:nvPicPr>
                          <pic:cNvPr id="23" name="Picture 23"/>
                          <pic:cNvPicPr>
                            <a:picLocks noChangeAspect="1"/>
                          </pic:cNvPicPr>
                        </pic:nvPicPr>
                        <pic:blipFill rotWithShape="1">
                          <a:blip r:embed="rId59">
                            <a:extLst>
                              <a:ext uri="{28A0092B-C50C-407E-A947-70E740481C1C}">
                                <a14:useLocalDpi xmlns:a14="http://schemas.microsoft.com/office/drawing/2010/main" val="0"/>
                              </a:ext>
                            </a:extLst>
                          </a:blip>
                          <a:srcRect r="45683" b="21036"/>
                          <a:stretch/>
                        </pic:blipFill>
                        <pic:spPr bwMode="auto">
                          <a:xfrm>
                            <a:off x="0" y="636104"/>
                            <a:ext cx="2110740" cy="1143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F6D823B" id="Group 19" o:spid="_x0000_s1026" style="position:absolute;margin-left:10.25pt;margin-top:16.9pt;width:384.35pt;height:195.65pt;z-index:253184000;mso-width-relative:margin;mso-height-relative:margin" coordsize="48814,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">
                <v:shape id="officeArt object" o:spid="_x0000_s1027" type="#_x0000_t75" alt="Activity Sheet Rev3 outline Edi.png" style="position:absolute;left:23376;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" strokeweight="1pt">
                  <v:stroke miterlimit="4"/>
                  <v:imagedata r:id="rId55" o:title="Activity Sheet Rev3 outline Edi"/>
                </v:shape>
                <v:shape id="Picture 23" o:spid="_x0000_s1028" type="#_x0000_t75" style="position:absolute;top:6361;width:2110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">
                  <v:imagedata r:id="rId60" o:title="" cropbottom="13786f" cropright="29939f"/>
                </v:shape>
                <w10:wrap type="topAndBottom"/>
              </v:group>
            </w:pict>
          </mc:Fallback>
        </mc:AlternateContent>
      </w:r>
      <w:r w:rsidR="00AB129B" w:rsidRPr="00FE1D98">
        <w:rPr>
          <w:lang w:val="cs-CZ"/>
        </w:rPr>
        <w:t xml:space="preserve">Nechejte Edisona přečíst čárový kód. </w:t>
      </w:r>
    </w:p>
    <w:p w14:paraId="19E93EEF" w14:textId="7F073E7A" w:rsidR="00AB129B" w:rsidRPr="00FE1D98" w:rsidRDefault="00AB129B" w:rsidP="00AB129B">
      <w:pPr>
        <w:rPr>
          <w:lang w:val="cs-CZ"/>
        </w:rPr>
      </w:pPr>
    </w:p>
    <w:p w14:paraId="4D38499C" w14:textId="62EC7406" w:rsidR="00AB129B" w:rsidRPr="00FE1D98" w:rsidRDefault="00AB129B" w:rsidP="00AB129B">
      <w:pPr>
        <w:rPr>
          <w:lang w:val="cs-CZ"/>
        </w:rPr>
      </w:pPr>
      <w:r w:rsidRPr="00FE1D98">
        <w:rPr>
          <w:lang w:val="cs-CZ"/>
        </w:rPr>
        <w:t xml:space="preserve">Připravte si pracovní list. Robota musíte spustit na bílém povrchu v blízkosti černé čáry. Položte Edisona vedle černé čáry, ale </w:t>
      </w:r>
      <w:r w:rsidRPr="00FE1D98">
        <w:rPr>
          <w:b/>
          <w:bCs/>
          <w:lang w:val="cs-CZ"/>
        </w:rPr>
        <w:t>nikoliv přímo na čáru</w:t>
      </w:r>
      <w:r w:rsidRPr="00FE1D98">
        <w:rPr>
          <w:lang w:val="cs-CZ"/>
        </w:rPr>
        <w:t xml:space="preserve">. Použijte tlačítko pro spuštění (trojúhelníkové). Edison najde čáru a pojede po ní. </w:t>
      </w:r>
    </w:p>
    <w:p w14:paraId="036CD2B2" w14:textId="6C6FEE3E" w:rsidR="00AB129B" w:rsidRPr="00FE1D98" w:rsidRDefault="00AB129B" w:rsidP="00AB129B">
      <w:pPr>
        <w:pStyle w:val="Nadpis2"/>
        <w:rPr>
          <w:lang w:val="cs-CZ"/>
        </w:rPr>
      </w:pPr>
      <w:r w:rsidRPr="00FE1D98">
        <w:rPr>
          <w:lang w:val="cs-CZ"/>
        </w:rPr>
        <w:t>Úkol 5: Pohyb ve vymezených hranicích</w:t>
      </w:r>
    </w:p>
    <w:p w14:paraId="07C185BE" w14:textId="56CA4E16" w:rsidR="00AB129B" w:rsidRPr="00FE1D98" w:rsidRDefault="00AB129B" w:rsidP="00AB129B">
      <w:pPr>
        <w:rPr>
          <w:lang w:val="cs-CZ"/>
        </w:rPr>
      </w:pPr>
      <w:r w:rsidRPr="00FE1D98">
        <w:rPr>
          <w:lang w:val="cs-CZ"/>
        </w:rPr>
        <w:t xml:space="preserve">Tento program využívá Edisonův sledovací senzor k detekci a vyhýbání se tmavým povrchům. Budete potřebovat tvar s tmavým obrysem, do nějž Edisona „zachytíte“ jak do pasti. Použijte pracovní list U1-1, pracovní list U1-2, </w:t>
      </w:r>
      <w:proofErr w:type="spellStart"/>
      <w:r w:rsidRPr="00FE1D98">
        <w:rPr>
          <w:lang w:val="cs-CZ"/>
        </w:rPr>
        <w:t>EdMat</w:t>
      </w:r>
      <w:proofErr w:type="spellEnd"/>
      <w:r w:rsidRPr="00FE1D98">
        <w:rPr>
          <w:lang w:val="cs-CZ"/>
        </w:rPr>
        <w:t xml:space="preserve"> nebo si k zachycení Edisona vytvořte vlastní tvar. </w:t>
      </w:r>
    </w:p>
    <w:p w14:paraId="26348512" w14:textId="60A1BCB6" w:rsidR="00AB129B" w:rsidRPr="00FE1D98" w:rsidRDefault="00D948DB" w:rsidP="00AB129B">
      <w:pPr>
        <w:rPr>
          <w:lang w:val="cs-CZ"/>
        </w:rPr>
      </w:pPr>
      <w:r>
        <w:rPr>
          <w:noProof/>
          <w:lang w:val="cs-CZ"/>
        </w:rPr>
        <mc:AlternateContent>
          <mc:Choice Requires="wpg">
            <w:drawing>
              <wp:anchor distT="0" distB="0" distL="114300" distR="114300" simplePos="0" relativeHeight="253187072" behindDoc="0" locked="0" layoutInCell="1" allowOverlap="1" wp14:anchorId="4FD89D03" wp14:editId="6DF88025">
                <wp:simplePos x="0" y="0"/>
                <wp:positionH relativeFrom="column">
                  <wp:posOffset>50800</wp:posOffset>
                </wp:positionH>
                <wp:positionV relativeFrom="paragraph">
                  <wp:posOffset>188291</wp:posOffset>
                </wp:positionV>
                <wp:extent cx="4960620" cy="2484755"/>
                <wp:effectExtent l="0" t="0" r="0" b="0"/>
                <wp:wrapTopAndBottom/>
                <wp:docPr id="1443" name="Group 1443"/>
                <wp:cNvGraphicFramePr/>
                <a:graphic xmlns:a="http://schemas.openxmlformats.org/drawingml/2006/main">
                  <a:graphicData uri="http://schemas.microsoft.com/office/word/2010/wordprocessingGroup">
                    <wpg:wgp>
                      <wpg:cNvGrpSpPr/>
                      <wpg:grpSpPr>
                        <a:xfrm>
                          <a:off x="0" y="0"/>
                          <a:ext cx="4960620" cy="2484755"/>
                          <a:chOff x="0" y="0"/>
                          <a:chExt cx="4961006" cy="2484755"/>
                        </a:xfrm>
                      </wpg:grpSpPr>
                      <pic:pic xmlns:pic="http://schemas.openxmlformats.org/drawingml/2006/picture">
                        <pic:nvPicPr>
                          <pic:cNvPr id="24" name="officeArt object" descr="Activity Sheet Rev3 outline Edi.png"/>
                          <pic:cNvPicPr/>
                        </pic:nvPicPr>
                        <pic:blipFill>
                          <a:blip r:embed="rId53"/>
                          <a:stretch>
                            <a:fillRect/>
                          </a:stretch>
                        </pic:blipFill>
                        <pic:spPr>
                          <a:xfrm flipH="1">
                            <a:off x="2417196" y="0"/>
                            <a:ext cx="2543810" cy="2484755"/>
                          </a:xfrm>
                          <a:prstGeom prst="rect">
                            <a:avLst/>
                          </a:prstGeom>
                          <a:ln w="12700" cap="flat">
                            <a:noFill/>
                            <a:miter lim="400000"/>
                          </a:ln>
                          <a:effectLst/>
                        </pic:spPr>
                      </pic:pic>
                      <pic:pic xmlns:pic="http://schemas.openxmlformats.org/drawingml/2006/picture">
                        <pic:nvPicPr>
                          <pic:cNvPr id="81" name="Picture 81"/>
                          <pic:cNvPicPr/>
                        </pic:nvPicPr>
                        <pic:blipFill>
                          <a:blip r:embed="rId61"/>
                          <a:stretch>
                            <a:fillRect/>
                          </a:stretch>
                        </pic:blipFill>
                        <pic:spPr>
                          <a:xfrm flipV="1">
                            <a:off x="0" y="540688"/>
                            <a:ext cx="2148840" cy="1243965"/>
                          </a:xfrm>
                          <a:prstGeom prst="rect">
                            <a:avLst/>
                          </a:prstGeom>
                        </pic:spPr>
                      </pic:pic>
                    </wpg:wgp>
                  </a:graphicData>
                </a:graphic>
              </wp:anchor>
            </w:drawing>
          </mc:Choice>
          <mc:Fallback xmlns:w16du="http://schemas.microsoft.com/office/word/2023/wordml/word16du">
            <w:pict>
              <v:group w14:anchorId="7514AEBE" id="Group 1443" o:spid="_x0000_s1026" style="position:absolute;margin-left:4pt;margin-top:14.85pt;width:390.6pt;height:195.65pt;z-index:253187072" coordsize="4961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">
                <v:shape id="officeArt object" o:spid="_x0000_s1027" type="#_x0000_t75" alt="Activity Sheet Rev3 outline Edi.png" style="position:absolute;left:24171;width:25439;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" strokeweight="1pt">
                  <v:stroke miterlimit="4"/>
                  <v:imagedata r:id="rId55" o:title="Activity Sheet Rev3 outline Edi"/>
                </v:shape>
                <v:shape id="Picture 81" o:spid="_x0000_s1028" type="#_x0000_t75" style="position:absolute;top:5406;width:21488;height:1244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">
                  <v:imagedata r:id="rId62" o:title=""/>
                </v:shape>
                <w10:wrap type="topAndBottom"/>
              </v:group>
            </w:pict>
          </mc:Fallback>
        </mc:AlternateContent>
      </w:r>
      <w:r w:rsidR="00AB129B" w:rsidRPr="00FE1D98">
        <w:rPr>
          <w:lang w:val="cs-CZ"/>
        </w:rPr>
        <w:t xml:space="preserve">Nechejte Edisona přečíst čárový kód. </w:t>
      </w:r>
    </w:p>
    <w:p w14:paraId="7748EF40" w14:textId="77777777" w:rsidR="00AB129B" w:rsidRPr="00FE1D98" w:rsidRDefault="00AB129B" w:rsidP="00AB129B">
      <w:pPr>
        <w:rPr>
          <w:lang w:val="cs-CZ"/>
        </w:rPr>
      </w:pPr>
      <w:r w:rsidRPr="00FE1D98">
        <w:rPr>
          <w:lang w:val="cs-CZ"/>
        </w:rPr>
        <w:t xml:space="preserve">Připravte si list pracovní list. Robota musíte spustit na bílém povrchu ohraničeném černými čarami. Edisona položte vedle černé čáry, </w:t>
      </w:r>
      <w:r w:rsidRPr="00FE1D98">
        <w:rPr>
          <w:b/>
          <w:bCs/>
          <w:lang w:val="cs-CZ"/>
        </w:rPr>
        <w:t>ale nikoliv přímo na čáru</w:t>
      </w:r>
      <w:r w:rsidRPr="00FE1D98">
        <w:rPr>
          <w:lang w:val="cs-CZ"/>
        </w:rPr>
        <w:t xml:space="preserve">. Stiskněte tlačítko pro spuštění (trojúhelníkové). Edison se bude pohybovat uvnitř prostoru ohraničeného tmavými čarami. </w:t>
      </w:r>
    </w:p>
    <w:p w14:paraId="32815293" w14:textId="77777777" w:rsidR="006F336E" w:rsidRPr="00FE1D98" w:rsidRDefault="00AB129B" w:rsidP="006F336E">
      <w:pPr>
        <w:pStyle w:val="Nadpis1"/>
        <w:rPr>
          <w:lang w:val="cs-CZ"/>
        </w:rPr>
      </w:pPr>
      <w:bookmarkStart w:id="9" w:name="_Toc146267207"/>
      <w:r w:rsidRPr="00FE1D98">
        <w:rPr>
          <w:lang w:val="cs-CZ"/>
        </w:rPr>
        <w:lastRenderedPageBreak/>
        <w:t>U1-1.2a</w:t>
      </w:r>
      <w:bookmarkStart w:id="10" w:name="_Toc508108513"/>
      <w:bookmarkStart w:id="11" w:name="_Toc508110973"/>
      <w:bookmarkStart w:id="12" w:name="_Toc508113122"/>
      <w:r w:rsidRPr="00FE1D98">
        <w:rPr>
          <w:lang w:val="cs-CZ"/>
        </w:rPr>
        <w:t xml:space="preserve"> </w:t>
      </w:r>
      <w:bookmarkEnd w:id="10"/>
      <w:bookmarkEnd w:id="11"/>
      <w:bookmarkEnd w:id="12"/>
      <w:r w:rsidR="006F336E" w:rsidRPr="00FE1D98">
        <w:rPr>
          <w:lang w:val="cs-CZ"/>
        </w:rPr>
        <w:t>Změňte to: Zápas sumo</w:t>
      </w:r>
      <w:bookmarkEnd w:id="9"/>
      <w:r w:rsidR="006F336E" w:rsidRPr="00FE1D98">
        <w:rPr>
          <w:lang w:val="cs-CZ"/>
        </w:rPr>
        <w:t xml:space="preserve"> </w:t>
      </w:r>
    </w:p>
    <w:p w14:paraId="26498E9F" w14:textId="77777777" w:rsidR="006F336E" w:rsidRPr="00FE1D98" w:rsidRDefault="006F336E" w:rsidP="006F336E">
      <w:pPr>
        <w:rPr>
          <w:lang w:val="cs-CZ"/>
        </w:rPr>
      </w:pPr>
      <w:r w:rsidRPr="00FE1D98">
        <w:rPr>
          <w:lang w:val="cs-CZ"/>
        </w:rPr>
        <w:t xml:space="preserve">Jeden z Edisonových přednastavených programů je vlastně kombinací dvou jiných programů – pohybu ve vymezených hranicích a vyhýbání se překážkám. </w:t>
      </w:r>
    </w:p>
    <w:p w14:paraId="6EF12C98" w14:textId="77777777" w:rsidR="006F336E" w:rsidRPr="00FE1D98" w:rsidRDefault="006F336E" w:rsidP="006F336E">
      <w:pPr>
        <w:rPr>
          <w:lang w:val="cs-CZ"/>
        </w:rPr>
      </w:pPr>
      <w:r w:rsidRPr="00FE1D98">
        <w:rPr>
          <w:lang w:val="cs-CZ"/>
        </w:rPr>
        <w:t>Co tento kombinovaný program dělá? Umožňuje dvěma či více robotům Edison vzájemně zápasit v sumu!</w:t>
      </w:r>
    </w:p>
    <w:p w14:paraId="3548C452" w14:textId="77777777" w:rsidR="006F336E" w:rsidRPr="00FE1D98" w:rsidRDefault="006F336E" w:rsidP="006F336E">
      <w:pPr>
        <w:rPr>
          <w:lang w:val="cs-CZ"/>
        </w:rPr>
      </w:pPr>
      <w:r w:rsidRPr="00FE1D98">
        <w:rPr>
          <w:lang w:val="cs-CZ"/>
        </w:rPr>
        <w:t>Část programu pro detekci překážek pomáhá každému z robotů najít ostatní roboty. Program pro detekci čáry pak umožňuje Edisonovi najít čáru a vystrnadit jiného robota z ringu.</w:t>
      </w:r>
    </w:p>
    <w:p w14:paraId="43A0566E" w14:textId="77777777" w:rsidR="006F336E" w:rsidRPr="00FE1D98" w:rsidRDefault="006F336E" w:rsidP="006F336E">
      <w:pPr>
        <w:rPr>
          <w:lang w:val="cs-CZ"/>
        </w:rPr>
      </w:pPr>
      <w:r w:rsidRPr="00FE1D98">
        <w:rPr>
          <w:lang w:val="cs-CZ"/>
        </w:rPr>
        <w:t xml:space="preserve">Budete potřebovat tvar s tmavým obrysem, který bude ringem pro sumo zápas bojujících Edisonů. Použijte pracovní list U1-2, </w:t>
      </w:r>
      <w:proofErr w:type="spellStart"/>
      <w:r w:rsidRPr="00FE1D98">
        <w:rPr>
          <w:lang w:val="cs-CZ"/>
        </w:rPr>
        <w:t>EdMat</w:t>
      </w:r>
      <w:proofErr w:type="spellEnd"/>
      <w:r w:rsidRPr="00FE1D98">
        <w:rPr>
          <w:lang w:val="cs-CZ"/>
        </w:rPr>
        <w:t xml:space="preserve"> nebo si vytvořte vlastní ring. </w:t>
      </w:r>
    </w:p>
    <w:p w14:paraId="79208F3A" w14:textId="77777777" w:rsidR="006F336E" w:rsidRPr="00FE1D98" w:rsidRDefault="006F336E" w:rsidP="006F336E">
      <w:pPr>
        <w:rPr>
          <w:lang w:val="cs-CZ"/>
        </w:rPr>
      </w:pPr>
      <w:r w:rsidRPr="00FE1D98">
        <w:rPr>
          <w:noProof/>
          <w:lang w:val="cs-CZ"/>
        </w:rPr>
        <mc:AlternateContent>
          <mc:Choice Requires="wpg">
            <w:drawing>
              <wp:anchor distT="0" distB="0" distL="114300" distR="114300" simplePos="0" relativeHeight="253503488" behindDoc="0" locked="0" layoutInCell="1" allowOverlap="1" wp14:anchorId="024FC665" wp14:editId="497AC91D">
                <wp:simplePos x="0" y="0"/>
                <wp:positionH relativeFrom="margin">
                  <wp:align>left</wp:align>
                </wp:positionH>
                <wp:positionV relativeFrom="paragraph">
                  <wp:posOffset>2712136</wp:posOffset>
                </wp:positionV>
                <wp:extent cx="4909820" cy="2228215"/>
                <wp:effectExtent l="0" t="0" r="24130" b="19685"/>
                <wp:wrapTopAndBottom/>
                <wp:docPr id="1413895961" name="Group 282"/>
                <wp:cNvGraphicFramePr/>
                <a:graphic xmlns:a="http://schemas.openxmlformats.org/drawingml/2006/main">
                  <a:graphicData uri="http://schemas.microsoft.com/office/word/2010/wordprocessingGroup">
                    <wpg:wgp>
                      <wpg:cNvGrpSpPr/>
                      <wpg:grpSpPr>
                        <a:xfrm>
                          <a:off x="0" y="0"/>
                          <a:ext cx="4909820" cy="2228215"/>
                          <a:chOff x="0" y="0"/>
                          <a:chExt cx="4909820" cy="2228907"/>
                        </a:xfrm>
                      </wpg:grpSpPr>
                      <wps:wsp>
                        <wps:cNvPr id="435265153" name="Text Box 10"/>
                        <wps:cNvSpPr txBox="1">
                          <a:spLocks noChangeArrowheads="1"/>
                        </wps:cNvSpPr>
                        <wps:spPr bwMode="auto">
                          <a:xfrm>
                            <a:off x="0" y="671885"/>
                            <a:ext cx="4909820" cy="155702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69DB53D" w14:textId="77777777" w:rsidR="006F336E" w:rsidRPr="00036B7D" w:rsidRDefault="006F336E" w:rsidP="006F336E">
                              <w:pPr>
                                <w:rPr>
                                  <w:lang w:val="cs-CZ"/>
                                </w:rPr>
                              </w:pPr>
                              <w:r>
                                <w:rPr>
                                  <w:lang w:val="cs-CZ"/>
                                </w:rPr>
                                <w:t>K naprogramování Edisona pomocí čárového kódu vždy postupujte dle následujících kroků</w:t>
                              </w:r>
                              <w:r w:rsidRPr="00036B7D">
                                <w:rPr>
                                  <w:lang w:val="cs-CZ"/>
                                </w:rPr>
                                <w:t>:</w:t>
                              </w:r>
                            </w:p>
                            <w:p w14:paraId="3B3E920B" w14:textId="77777777" w:rsidR="006F336E" w:rsidRPr="00036B7D" w:rsidRDefault="006F336E" w:rsidP="006F336E">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A758244" w14:textId="77777777" w:rsidR="006F336E" w:rsidRPr="00036B7D" w:rsidRDefault="006F336E" w:rsidP="006F336E">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3913557A" w14:textId="77777777" w:rsidR="006F336E" w:rsidRPr="00036B7D" w:rsidRDefault="006F336E" w:rsidP="006F336E">
                              <w:pPr>
                                <w:pStyle w:val="Odstavecseseznamem"/>
                                <w:numPr>
                                  <w:ilvl w:val="0"/>
                                  <w:numId w:val="1"/>
                                </w:numPr>
                                <w:rPr>
                                  <w:lang w:val="cs-CZ"/>
                                </w:rPr>
                              </w:pPr>
                              <w:r w:rsidRPr="00036B7D">
                                <w:rPr>
                                  <w:lang w:val="cs-CZ"/>
                                </w:rPr>
                                <w:t>Počkejte, než Edison přejede a naskenuje čárový kód.</w:t>
                              </w:r>
                            </w:p>
                            <w:p w14:paraId="35C2FCF1" w14:textId="77777777" w:rsidR="006F336E" w:rsidRPr="00036B7D" w:rsidRDefault="006F336E" w:rsidP="006F336E">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wps:txbx>
                        <wps:bodyPr rot="0" vert="horz" wrap="square" lIns="91440" tIns="180000" rIns="91440" bIns="90000" anchor="t" anchorCtr="0">
                          <a:noAutofit/>
                        </wps:bodyPr>
                      </wps:wsp>
                      <pic:pic xmlns:pic="http://schemas.openxmlformats.org/drawingml/2006/picture">
                        <pic:nvPicPr>
                          <pic:cNvPr id="338224359" name="Picture 28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1555560083" name="Text Box 2"/>
                        <wps:cNvSpPr txBox="1">
                          <a:spLocks noChangeArrowheads="1"/>
                        </wps:cNvSpPr>
                        <wps:spPr bwMode="auto">
                          <a:xfrm>
                            <a:off x="1013791" y="302150"/>
                            <a:ext cx="1599565" cy="365760"/>
                          </a:xfrm>
                          <a:prstGeom prst="rect">
                            <a:avLst/>
                          </a:prstGeom>
                          <a:noFill/>
                          <a:ln w="9525">
                            <a:noFill/>
                            <a:miter lim="800000"/>
                            <a:headEnd/>
                            <a:tailEnd/>
                          </a:ln>
                        </wps:spPr>
                        <wps:txbx>
                          <w:txbxContent>
                            <w:p w14:paraId="146E784E" w14:textId="77777777" w:rsidR="006F336E" w:rsidRDefault="006F336E" w:rsidP="006F336E">
                              <w:pPr>
                                <w:rPr>
                                  <w:b/>
                                  <w:color w:val="FF7000"/>
                                  <w:sz w:val="28"/>
                                  <w:szCs w:val="28"/>
                                </w:rPr>
                              </w:pPr>
                              <w:proofErr w:type="spellStart"/>
                              <w:r>
                                <w:rPr>
                                  <w:b/>
                                  <w:color w:val="FF7000"/>
                                  <w:sz w:val="28"/>
                                  <w:szCs w:val="28"/>
                                </w:rPr>
                                <w:t>Nezapomeňte</w:t>
                              </w:r>
                              <w:proofErr w:type="spellEnd"/>
                            </w:p>
                            <w:p w14:paraId="6D09F823" w14:textId="77777777" w:rsidR="006F336E" w:rsidRDefault="006F336E" w:rsidP="006F336E">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24FC665" id="_x0000_s1088" style="position:absolute;margin-left:0;margin-top:213.55pt;width:386.6pt;height:175.45pt;z-index:253503488;mso-position-horizontal:left;mso-position-horizontal-relative:margin;mso-height-relative:margin" coordsize="49098,2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">
                <v:roundrect id="Text Box 10" o:spid="_x0000_s1089" style="position:absolute;top:6718;width:49098;height:155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" strokecolor="#5a5a5a [2109]">
                  <v:stroke joinstyle="miter"/>
                  <v:textbox inset=",5mm,,2.5mm">
                    <w:txbxContent>
                      <w:p w14:paraId="169DB53D" w14:textId="77777777" w:rsidR="006F336E" w:rsidRPr="00036B7D" w:rsidRDefault="006F336E" w:rsidP="006F336E">
                        <w:pPr>
                          <w:rPr>
                            <w:lang w:val="cs-CZ"/>
                          </w:rPr>
                        </w:pPr>
                        <w:r>
                          <w:rPr>
                            <w:lang w:val="cs-CZ"/>
                          </w:rPr>
                          <w:t>K naprogramování Edisona pomocí čárového kódu vždy postupujte dle následujících kroků</w:t>
                        </w:r>
                        <w:r w:rsidRPr="00036B7D">
                          <w:rPr>
                            <w:lang w:val="cs-CZ"/>
                          </w:rPr>
                          <w:t>:</w:t>
                        </w:r>
                      </w:p>
                      <w:p w14:paraId="3B3E920B" w14:textId="77777777" w:rsidR="006F336E" w:rsidRPr="00036B7D" w:rsidRDefault="006F336E" w:rsidP="006F336E">
                        <w:pPr>
                          <w:pStyle w:val="Odstavecseseznamem"/>
                          <w:numPr>
                            <w:ilvl w:val="0"/>
                            <w:numId w:val="1"/>
                          </w:numPr>
                          <w:rPr>
                            <w:lang w:val="cs-CZ"/>
                          </w:rPr>
                        </w:pPr>
                        <w:r w:rsidRPr="00036B7D">
                          <w:rPr>
                            <w:lang w:val="cs-CZ"/>
                          </w:rPr>
                          <w:t xml:space="preserve">Umístěte Edisona tak, aby směřoval k čárovému kódu </w:t>
                        </w:r>
                        <w:r w:rsidRPr="00036B7D">
                          <w:rPr>
                            <w:b/>
                            <w:bCs/>
                            <w:lang w:val="cs-CZ"/>
                          </w:rPr>
                          <w:t>zprava</w:t>
                        </w:r>
                        <w:r w:rsidRPr="00036B7D">
                          <w:rPr>
                            <w:lang w:val="cs-CZ"/>
                          </w:rPr>
                          <w:t>.</w:t>
                        </w:r>
                      </w:p>
                      <w:p w14:paraId="6A758244" w14:textId="77777777" w:rsidR="006F336E" w:rsidRPr="00036B7D" w:rsidRDefault="006F336E" w:rsidP="006F336E">
                        <w:pPr>
                          <w:pStyle w:val="Odstavecseseznamem"/>
                          <w:numPr>
                            <w:ilvl w:val="0"/>
                            <w:numId w:val="1"/>
                          </w:numPr>
                          <w:rPr>
                            <w:lang w:val="cs-CZ"/>
                          </w:rPr>
                        </w:pPr>
                        <w:r w:rsidRPr="00036B7D">
                          <w:rPr>
                            <w:lang w:val="cs-CZ"/>
                          </w:rPr>
                          <w:t xml:space="preserve">Stiskněte </w:t>
                        </w:r>
                        <w:r w:rsidRPr="00036B7D">
                          <w:rPr>
                            <w:b/>
                            <w:bCs/>
                            <w:lang w:val="cs-CZ"/>
                          </w:rPr>
                          <w:t xml:space="preserve">třikrát </w:t>
                        </w:r>
                        <w:r w:rsidRPr="00036B7D">
                          <w:rPr>
                            <w:lang w:val="cs-CZ"/>
                          </w:rPr>
                          <w:t xml:space="preserve">tlačítko pro </w:t>
                        </w:r>
                        <w:r>
                          <w:rPr>
                            <w:lang w:val="cs-CZ"/>
                          </w:rPr>
                          <w:t>nahrávání</w:t>
                        </w:r>
                        <w:r w:rsidRPr="00036B7D">
                          <w:rPr>
                            <w:lang w:val="cs-CZ"/>
                          </w:rPr>
                          <w:t xml:space="preserve"> (kulaté).</w:t>
                        </w:r>
                      </w:p>
                      <w:p w14:paraId="3913557A" w14:textId="77777777" w:rsidR="006F336E" w:rsidRPr="00036B7D" w:rsidRDefault="006F336E" w:rsidP="006F336E">
                        <w:pPr>
                          <w:pStyle w:val="Odstavecseseznamem"/>
                          <w:numPr>
                            <w:ilvl w:val="0"/>
                            <w:numId w:val="1"/>
                          </w:numPr>
                          <w:rPr>
                            <w:lang w:val="cs-CZ"/>
                          </w:rPr>
                        </w:pPr>
                        <w:r w:rsidRPr="00036B7D">
                          <w:rPr>
                            <w:lang w:val="cs-CZ"/>
                          </w:rPr>
                          <w:t>Počkejte, než Edison přejede a naskenuje čárový kód.</w:t>
                        </w:r>
                      </w:p>
                      <w:p w14:paraId="35C2FCF1" w14:textId="77777777" w:rsidR="006F336E" w:rsidRPr="00036B7D" w:rsidRDefault="006F336E" w:rsidP="006F336E">
                        <w:pPr>
                          <w:pStyle w:val="Odstavecseseznamem"/>
                          <w:numPr>
                            <w:ilvl w:val="0"/>
                            <w:numId w:val="1"/>
                          </w:numPr>
                          <w:rPr>
                            <w:lang w:val="cs-CZ"/>
                          </w:rPr>
                        </w:pPr>
                        <w:r w:rsidRPr="00036B7D">
                          <w:rPr>
                            <w:lang w:val="cs-CZ"/>
                          </w:rPr>
                          <w:t>Ke spuštění program</w:t>
                        </w:r>
                        <w:r>
                          <w:rPr>
                            <w:lang w:val="cs-CZ"/>
                          </w:rPr>
                          <w:t>u</w:t>
                        </w:r>
                        <w:r w:rsidRPr="00036B7D">
                          <w:rPr>
                            <w:lang w:val="cs-CZ"/>
                          </w:rPr>
                          <w:t xml:space="preserve"> stiskněte </w:t>
                        </w:r>
                        <w:r w:rsidRPr="00036B7D">
                          <w:rPr>
                            <w:b/>
                            <w:bCs/>
                            <w:lang w:val="cs-CZ"/>
                          </w:rPr>
                          <w:t>jednou</w:t>
                        </w:r>
                        <w:r w:rsidRPr="00036B7D">
                          <w:rPr>
                            <w:lang w:val="cs-CZ"/>
                          </w:rPr>
                          <w:t xml:space="preserve"> tlačítko pro spuštění. (trojúhelníkové).</w:t>
                        </w:r>
                      </w:p>
                    </w:txbxContent>
                  </v:textbox>
                </v:roundrect>
                <v:shape id="Picture 280" o:spid="_x0000_s109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">
                  <v:imagedata r:id="rId49" o:title=""/>
                </v:shape>
                <v:shape id="_x0000_s1091" type="#_x0000_t202" style="position:absolute;left:10137;top:3021;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" filled="f" stroked="f">
                  <v:textbox>
                    <w:txbxContent>
                      <w:p w14:paraId="146E784E" w14:textId="77777777" w:rsidR="006F336E" w:rsidRDefault="006F336E" w:rsidP="006F336E">
                        <w:pPr>
                          <w:rPr>
                            <w:b/>
                            <w:color w:val="FF7000"/>
                            <w:sz w:val="28"/>
                            <w:szCs w:val="28"/>
                          </w:rPr>
                        </w:pPr>
                        <w:proofErr w:type="spellStart"/>
                        <w:r>
                          <w:rPr>
                            <w:b/>
                            <w:color w:val="FF7000"/>
                            <w:sz w:val="28"/>
                            <w:szCs w:val="28"/>
                          </w:rPr>
                          <w:t>Nezapomeňte</w:t>
                        </w:r>
                        <w:proofErr w:type="spellEnd"/>
                      </w:p>
                      <w:p w14:paraId="6D09F823" w14:textId="77777777" w:rsidR="006F336E" w:rsidRDefault="006F336E" w:rsidP="006F336E">
                        <w:pPr>
                          <w:rPr>
                            <w:b/>
                            <w:color w:val="FF7000"/>
                            <w:sz w:val="28"/>
                            <w:szCs w:val="28"/>
                          </w:rPr>
                        </w:pPr>
                      </w:p>
                    </w:txbxContent>
                  </v:textbox>
                </v:shape>
                <w10:wrap type="topAndBottom" anchorx="margin"/>
              </v:group>
            </w:pict>
          </mc:Fallback>
        </mc:AlternateContent>
      </w:r>
      <w:r w:rsidRPr="00FE1D98">
        <w:rPr>
          <w:lang w:val="cs-CZ"/>
        </w:rPr>
        <w:t xml:space="preserve">Na tomto úkolu spolupracujte s ostatními. Naskenujte čárový kód nejméně dvěma robotům Edison. </w:t>
      </w:r>
    </w:p>
    <w:p w14:paraId="71239908" w14:textId="77777777" w:rsidR="006F336E" w:rsidRDefault="006F336E" w:rsidP="006F336E">
      <w:pPr>
        <w:rPr>
          <w:lang w:val="cs-CZ"/>
        </w:rPr>
      </w:pPr>
      <w:r>
        <w:rPr>
          <w:noProof/>
          <w:lang w:val="cs-CZ"/>
        </w:rPr>
        <mc:AlternateContent>
          <mc:Choice Requires="wpg">
            <w:drawing>
              <wp:anchor distT="0" distB="0" distL="114300" distR="114300" simplePos="0" relativeHeight="253502464" behindDoc="0" locked="0" layoutInCell="1" allowOverlap="1" wp14:anchorId="06822EC3" wp14:editId="4B48B56C">
                <wp:simplePos x="0" y="0"/>
                <wp:positionH relativeFrom="column">
                  <wp:posOffset>210213</wp:posOffset>
                </wp:positionH>
                <wp:positionV relativeFrom="paragraph">
                  <wp:posOffset>53616</wp:posOffset>
                </wp:positionV>
                <wp:extent cx="5120640" cy="2487168"/>
                <wp:effectExtent l="0" t="0" r="3810" b="8890"/>
                <wp:wrapTopAndBottom/>
                <wp:docPr id="1446" name="Group 1446"/>
                <wp:cNvGraphicFramePr/>
                <a:graphic xmlns:a="http://schemas.openxmlformats.org/drawingml/2006/main">
                  <a:graphicData uri="http://schemas.microsoft.com/office/word/2010/wordprocessingGroup">
                    <wpg:wgp>
                      <wpg:cNvGrpSpPr/>
                      <wpg:grpSpPr>
                        <a:xfrm>
                          <a:off x="0" y="0"/>
                          <a:ext cx="5120640" cy="2487168"/>
                          <a:chOff x="0" y="0"/>
                          <a:chExt cx="5120032" cy="2484755"/>
                        </a:xfrm>
                      </wpg:grpSpPr>
                      <pic:pic xmlns:pic="http://schemas.openxmlformats.org/drawingml/2006/picture">
                        <pic:nvPicPr>
                          <pic:cNvPr id="29" name="officeArt object" descr="Activity Sheet Rev3 outline Edi.png"/>
                          <pic:cNvPicPr/>
                        </pic:nvPicPr>
                        <pic:blipFill>
                          <a:blip r:embed="rId53"/>
                          <a:stretch>
                            <a:fillRect/>
                          </a:stretch>
                        </pic:blipFill>
                        <pic:spPr>
                          <a:xfrm flipH="1">
                            <a:off x="2576222" y="0"/>
                            <a:ext cx="2543810" cy="2484755"/>
                          </a:xfrm>
                          <a:prstGeom prst="rect">
                            <a:avLst/>
                          </a:prstGeom>
                          <a:ln w="12700" cap="flat">
                            <a:noFill/>
                            <a:miter lim="400000"/>
                          </a:ln>
                          <a:effectLst/>
                        </pic:spPr>
                      </pic:pic>
                      <pic:pic xmlns:pic="http://schemas.openxmlformats.org/drawingml/2006/picture">
                        <pic:nvPicPr>
                          <pic:cNvPr id="85" name="Picture 85"/>
                          <pic:cNvPicPr/>
                        </pic:nvPicPr>
                        <pic:blipFill>
                          <a:blip r:embed="rId63"/>
                          <a:stretch>
                            <a:fillRect/>
                          </a:stretch>
                        </pic:blipFill>
                        <pic:spPr>
                          <a:xfrm>
                            <a:off x="0" y="620202"/>
                            <a:ext cx="2265680" cy="1316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EAEF17" id="Group 1446" o:spid="_x0000_s1026" style="position:absolute;margin-left:16.55pt;margin-top:4.2pt;width:403.2pt;height:195.85pt;z-index:253502464;mso-width-relative:margin;mso-height-relative:margin" coordsize="51200,24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">
                <v:shape id="officeArt object" o:spid="_x0000_s1027" type="#_x0000_t75" alt="Activity Sheet Rev3 outline Edi.png" style="position:absolute;left:25762;width:25438;height:248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" strokeweight="1pt">
                  <v:stroke miterlimit="4"/>
                  <v:imagedata r:id="rId65" o:title="Activity Sheet Rev3 outline Edi"/>
                </v:shape>
                <v:shape id="Picture 85" o:spid="_x0000_s1028" type="#_x0000_t75" style="position:absolute;top:6202;width:2265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">
                  <v:imagedata r:id="rId66" o:title=""/>
                </v:shape>
                <w10:wrap type="topAndBottom"/>
              </v:group>
            </w:pict>
          </mc:Fallback>
        </mc:AlternateContent>
      </w:r>
    </w:p>
    <w:p w14:paraId="7DB2B692" w14:textId="77777777" w:rsidR="006F336E" w:rsidRPr="00FE1D98" w:rsidRDefault="006F336E" w:rsidP="006F336E">
      <w:pPr>
        <w:rPr>
          <w:lang w:val="cs-CZ"/>
        </w:rPr>
      </w:pPr>
      <w:r w:rsidRPr="00FE1D98">
        <w:rPr>
          <w:lang w:val="cs-CZ"/>
        </w:rPr>
        <w:t>Připravte si ring pro zápas sumo. Pokud chcete, můžete označit jednotlivé roboty Edison štítky nebo připojením barevných Lego kostiček. Vložte všechny Edisony do ringu.</w:t>
      </w:r>
    </w:p>
    <w:p w14:paraId="4C130A2E" w14:textId="77777777" w:rsidR="006F336E" w:rsidRPr="00FE1D98" w:rsidRDefault="006F336E" w:rsidP="006F336E">
      <w:pPr>
        <w:rPr>
          <w:lang w:val="cs-CZ"/>
        </w:rPr>
      </w:pPr>
      <w:r w:rsidRPr="00FE1D98">
        <w:rPr>
          <w:lang w:val="cs-CZ"/>
        </w:rPr>
        <w:t xml:space="preserve">Stiskněte na všech robotech ve stejný okamžik tlačítko pro spuštění (trojúhelníkové). </w:t>
      </w:r>
    </w:p>
    <w:p w14:paraId="117A6C64" w14:textId="77777777" w:rsidR="006F336E" w:rsidRPr="00FE1D98" w:rsidRDefault="006F336E" w:rsidP="006F336E">
      <w:pPr>
        <w:rPr>
          <w:lang w:val="cs-CZ"/>
        </w:rPr>
      </w:pPr>
      <w:r w:rsidRPr="00FE1D98">
        <w:rPr>
          <w:lang w:val="cs-CZ"/>
        </w:rPr>
        <w:t xml:space="preserve">Každý Edison začne pomalu projíždět vnitřkem ringu a hledat další roboty. Když některý z Edisonů detekuje jiného robota, zrychlí se, aby ho zasáhl a pokusil se ho vytlačit z ringu. </w:t>
      </w:r>
    </w:p>
    <w:p w14:paraId="209CFE77" w14:textId="77777777" w:rsidR="006F336E" w:rsidRDefault="006F336E" w:rsidP="006F336E">
      <w:pPr>
        <w:rPr>
          <w:lang w:val="cs-CZ"/>
        </w:rPr>
      </w:pPr>
      <w:r w:rsidRPr="00FE1D98">
        <w:rPr>
          <w:lang w:val="cs-CZ"/>
        </w:rPr>
        <w:t xml:space="preserve">Edison, který zůstane v ringu jako poslední, vyhrává! </w:t>
      </w:r>
    </w:p>
    <w:p w14:paraId="138BD24A" w14:textId="6AE59767" w:rsidR="00AB129B" w:rsidRPr="00FE1D98" w:rsidRDefault="00AB129B" w:rsidP="00AB129B">
      <w:pPr>
        <w:pStyle w:val="Nadpis1"/>
        <w:rPr>
          <w:lang w:val="cs-CZ"/>
        </w:rPr>
      </w:pPr>
      <w:r w:rsidRPr="00FE1D98">
        <w:rPr>
          <w:lang w:val="cs-CZ"/>
        </w:rPr>
        <w:lastRenderedPageBreak/>
        <w:t xml:space="preserve"> </w:t>
      </w:r>
      <w:bookmarkStart w:id="13" w:name="_Hlk509931954"/>
      <w:bookmarkStart w:id="14" w:name="_Toc146267208"/>
      <w:r w:rsidRPr="00FE1D98">
        <w:rPr>
          <w:lang w:val="cs-CZ"/>
        </w:rPr>
        <w:t xml:space="preserve">U1-2.1 </w:t>
      </w:r>
      <w:bookmarkEnd w:id="13"/>
      <w:r w:rsidRPr="00FE1D98">
        <w:rPr>
          <w:lang w:val="cs-CZ"/>
        </w:rPr>
        <w:t xml:space="preserve">Prozkoumejte prostředí </w:t>
      </w:r>
      <w:proofErr w:type="spellStart"/>
      <w:r w:rsidRPr="00FE1D98">
        <w:rPr>
          <w:lang w:val="cs-CZ"/>
        </w:rPr>
        <w:t>EdScratch</w:t>
      </w:r>
      <w:bookmarkEnd w:id="14"/>
      <w:proofErr w:type="spellEnd"/>
      <w:r w:rsidRPr="00FE1D98">
        <w:rPr>
          <w:lang w:val="cs-CZ"/>
        </w:rPr>
        <w:t xml:space="preserve"> </w:t>
      </w:r>
    </w:p>
    <w:p w14:paraId="760F19C0" w14:textId="2A228AE5"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3696" behindDoc="0" locked="0" layoutInCell="1" allowOverlap="1" wp14:anchorId="73C03FDA" wp14:editId="348F09EF">
                <wp:simplePos x="0" y="0"/>
                <wp:positionH relativeFrom="column">
                  <wp:posOffset>3175</wp:posOffset>
                </wp:positionH>
                <wp:positionV relativeFrom="paragraph">
                  <wp:posOffset>408940</wp:posOffset>
                </wp:positionV>
                <wp:extent cx="5715000" cy="1947545"/>
                <wp:effectExtent l="0" t="0" r="19050" b="14605"/>
                <wp:wrapTopAndBottom/>
                <wp:docPr id="383" name="Group 383"/>
                <wp:cNvGraphicFramePr/>
                <a:graphic xmlns:a="http://schemas.openxmlformats.org/drawingml/2006/main">
                  <a:graphicData uri="http://schemas.microsoft.com/office/word/2010/wordprocessingGroup">
                    <wpg:wgp>
                      <wpg:cNvGrpSpPr/>
                      <wpg:grpSpPr>
                        <a:xfrm>
                          <a:off x="0" y="0"/>
                          <a:ext cx="5715000" cy="1947545"/>
                          <a:chOff x="0" y="0"/>
                          <a:chExt cx="5715000" cy="1948070"/>
                        </a:xfrm>
                      </wpg:grpSpPr>
                      <wps:wsp>
                        <wps:cNvPr id="380" name="Text Box 10"/>
                        <wps:cNvSpPr txBox="1">
                          <a:spLocks noChangeArrowheads="1"/>
                        </wps:cNvSpPr>
                        <wps:spPr bwMode="auto">
                          <a:xfrm>
                            <a:off x="0" y="667910"/>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wps:txbx>
                        <wps:bodyPr rot="0" vert="horz" wrap="square" lIns="91440" tIns="180000" rIns="91440" bIns="90000" anchor="t" anchorCtr="0">
                          <a:noAutofit/>
                        </wps:bodyPr>
                      </wps:wsp>
                      <pic:pic xmlns:pic="http://schemas.openxmlformats.org/drawingml/2006/picture">
                        <pic:nvPicPr>
                          <pic:cNvPr id="381" name="Picture 3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2" name="Text Box 2"/>
                        <wps:cNvSpPr txBox="1">
                          <a:spLocks noChangeArrowheads="1"/>
                        </wps:cNvSpPr>
                        <wps:spPr bwMode="auto">
                          <a:xfrm>
                            <a:off x="1009816" y="306043"/>
                            <a:ext cx="1979874" cy="365760"/>
                          </a:xfrm>
                          <a:prstGeom prst="rect">
                            <a:avLst/>
                          </a:prstGeom>
                          <a:noFill/>
                          <a:ln w="9525">
                            <a:noFill/>
                            <a:miter lim="800000"/>
                            <a:headEnd/>
                            <a:tailEnd/>
                          </a:ln>
                        </wps:spPr>
                        <wps:txb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3C03FDA" id="Group 383" o:spid="_x0000_s1092" style="position:absolute;margin-left:.25pt;margin-top:32.2pt;width:450pt;height:153.35pt;z-index:253213696" coordsize="57150,19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">
                <v:roundrect id="Text Box 10" o:spid="_x0000_s1093" style="position:absolute;top:6679;width:57150;height:128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" strokecolor="#5a5a5a [2109]">
                  <v:stroke joinstyle="miter"/>
                  <v:textbox inset=",5mm,,2.5mm">
                    <w:txbxContent>
                      <w:p w14:paraId="56CCD7E9" w14:textId="77777777" w:rsidR="002A1612" w:rsidRPr="00B165DC" w:rsidRDefault="002A1612" w:rsidP="00AB129B">
                        <w:pPr>
                          <w:rPr>
                            <w:lang w:val="cs-CZ"/>
                          </w:rPr>
                        </w:pPr>
                        <w:r w:rsidRPr="00B165DC">
                          <w:rPr>
                            <w:lang w:val="cs-CZ"/>
                          </w:rPr>
                          <w:t xml:space="preserve">Všechny počítače se skládají ze dvou hlavních částí: hardware a software. </w:t>
                        </w:r>
                      </w:p>
                      <w:p w14:paraId="0B83D705" w14:textId="77777777" w:rsidR="002A1612" w:rsidRPr="00B165DC" w:rsidRDefault="002A1612" w:rsidP="00AB129B">
                        <w:pPr>
                          <w:rPr>
                            <w:lang w:val="cs-CZ"/>
                          </w:rPr>
                        </w:pPr>
                        <w:r w:rsidRPr="00B165DC">
                          <w:rPr>
                            <w:b/>
                            <w:color w:val="FF7000"/>
                            <w:lang w:val="cs-CZ"/>
                          </w:rPr>
                          <w:t>Hardware</w:t>
                        </w:r>
                        <w:r w:rsidRPr="00B165DC">
                          <w:rPr>
                            <w:lang w:val="cs-CZ"/>
                          </w:rPr>
                          <w:t xml:space="preserve"> </w:t>
                        </w:r>
                        <w:r>
                          <w:rPr>
                            <w:lang w:val="cs-CZ"/>
                          </w:rPr>
                          <w:t>jsou fyzické části počítače (nebo robota</w:t>
                        </w:r>
                        <w:r w:rsidRPr="00B165DC">
                          <w:rPr>
                            <w:lang w:val="cs-CZ"/>
                          </w:rPr>
                          <w:t>).</w:t>
                        </w:r>
                      </w:p>
                      <w:p w14:paraId="5BDC9855" w14:textId="77777777" w:rsidR="002A1612" w:rsidRPr="00B165DC" w:rsidRDefault="002A1612" w:rsidP="00AB129B">
                        <w:pPr>
                          <w:rPr>
                            <w:lang w:val="cs-CZ"/>
                          </w:rPr>
                        </w:pPr>
                        <w:r w:rsidRPr="00B165DC">
                          <w:rPr>
                            <w:b/>
                            <w:color w:val="FF7000"/>
                            <w:lang w:val="cs-CZ"/>
                          </w:rPr>
                          <w:t>Software</w:t>
                        </w:r>
                        <w:r>
                          <w:rPr>
                            <w:lang w:val="cs-CZ"/>
                          </w:rPr>
                          <w:t xml:space="preserve"> je sada programů a aplikací, které umožňují hardwaru, tj. např. počítači či robotovi, běžet. </w:t>
                        </w:r>
                      </w:p>
                    </w:txbxContent>
                  </v:textbox>
                </v:roundrect>
                <v:shape id="Picture 381" o:spid="_x0000_s1094"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">
                  <v:imagedata r:id="rId51" o:title=""/>
                </v:shape>
                <v:shape id="_x0000_s1095" type="#_x0000_t202" style="position:absolute;left:10098;top:3060;width:1979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24DE121D"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669963C"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Jednou z nejlepších věcí na Edisonovi, je, že pro svého robota můžete vytvářet vlastní programy! Chcete-li napsat pro Edison</w:t>
      </w:r>
      <w:r w:rsidR="00027451">
        <w:rPr>
          <w:lang w:val="cs-CZ"/>
        </w:rPr>
        <w:t>a</w:t>
      </w:r>
      <w:r w:rsidRPr="00FE1D98">
        <w:rPr>
          <w:lang w:val="cs-CZ"/>
        </w:rPr>
        <w:t xml:space="preserve"> program, musí</w:t>
      </w:r>
      <w:r w:rsidR="00E61E5B">
        <w:rPr>
          <w:lang w:val="cs-CZ"/>
        </w:rPr>
        <w:t>te</w:t>
      </w:r>
      <w:r w:rsidRPr="00FE1D98">
        <w:rPr>
          <w:lang w:val="cs-CZ"/>
        </w:rPr>
        <w:t xml:space="preserve"> použít speciální </w:t>
      </w:r>
      <w:r w:rsidRPr="00FE1D98">
        <w:rPr>
          <w:b/>
          <w:color w:val="FF7000"/>
          <w:lang w:val="cs-CZ"/>
        </w:rPr>
        <w:t>software</w:t>
      </w:r>
      <w:r w:rsidRPr="00FE1D98">
        <w:rPr>
          <w:lang w:val="cs-CZ"/>
        </w:rPr>
        <w:t xml:space="preserve">. </w:t>
      </w:r>
    </w:p>
    <w:p w14:paraId="3C5BD5C8" w14:textId="77777777" w:rsidR="00AB129B" w:rsidRPr="00FE1D98" w:rsidRDefault="00AB129B" w:rsidP="00AB129B">
      <w:pPr>
        <w:rPr>
          <w:lang w:val="cs-CZ"/>
        </w:rPr>
      </w:pPr>
    </w:p>
    <w:p w14:paraId="2A253D63"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4720" behindDoc="0" locked="0" layoutInCell="1" allowOverlap="1" wp14:anchorId="14054B52" wp14:editId="6E7CE865">
                <wp:simplePos x="0" y="0"/>
                <wp:positionH relativeFrom="column">
                  <wp:posOffset>3810</wp:posOffset>
                </wp:positionH>
                <wp:positionV relativeFrom="paragraph">
                  <wp:posOffset>180340</wp:posOffset>
                </wp:positionV>
                <wp:extent cx="5715000" cy="1562100"/>
                <wp:effectExtent l="0" t="0" r="19050" b="19050"/>
                <wp:wrapTopAndBottom/>
                <wp:docPr id="1073741892" name="Group 1073741892"/>
                <wp:cNvGraphicFramePr/>
                <a:graphic xmlns:a="http://schemas.openxmlformats.org/drawingml/2006/main">
                  <a:graphicData uri="http://schemas.microsoft.com/office/word/2010/wordprocessingGroup">
                    <wpg:wgp>
                      <wpg:cNvGrpSpPr/>
                      <wpg:grpSpPr>
                        <a:xfrm>
                          <a:off x="0" y="0"/>
                          <a:ext cx="5715000" cy="1562100"/>
                          <a:chOff x="0" y="0"/>
                          <a:chExt cx="5715000" cy="1563056"/>
                        </a:xfrm>
                      </wpg:grpSpPr>
                      <wps:wsp>
                        <wps:cNvPr id="1073741889" name="Text Box 10"/>
                        <wps:cNvSpPr txBox="1">
                          <a:spLocks noChangeArrowheads="1"/>
                        </wps:cNvSpPr>
                        <wps:spPr bwMode="auto">
                          <a:xfrm>
                            <a:off x="0" y="667911"/>
                            <a:ext cx="5715000" cy="895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wps:txbx>
                        <wps:bodyPr rot="0" vert="horz" wrap="square" lIns="91440" tIns="180000" rIns="91440" bIns="90000" anchor="t" anchorCtr="0">
                          <a:noAutofit/>
                        </wps:bodyPr>
                      </wps:wsp>
                      <pic:pic xmlns:pic="http://schemas.openxmlformats.org/drawingml/2006/picture">
                        <pic:nvPicPr>
                          <pic:cNvPr id="1073741890" name="Picture 107374189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0710" y="0"/>
                            <a:ext cx="899160" cy="898525"/>
                          </a:xfrm>
                          <a:prstGeom prst="rect">
                            <a:avLst/>
                          </a:prstGeom>
                        </pic:spPr>
                      </pic:pic>
                      <wps:wsp>
                        <wps:cNvPr id="1073741891" name="Text Box 2"/>
                        <wps:cNvSpPr txBox="1">
                          <a:spLocks noChangeArrowheads="1"/>
                        </wps:cNvSpPr>
                        <wps:spPr bwMode="auto">
                          <a:xfrm>
                            <a:off x="1009816" y="306125"/>
                            <a:ext cx="2194559" cy="365661"/>
                          </a:xfrm>
                          <a:prstGeom prst="rect">
                            <a:avLst/>
                          </a:prstGeom>
                          <a:noFill/>
                          <a:ln w="9525">
                            <a:noFill/>
                            <a:miter lim="800000"/>
                            <a:headEnd/>
                            <a:tailEnd/>
                          </a:ln>
                        </wps:spPr>
                        <wps:txb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54B52" id="Group 1073741892" o:spid="_x0000_s1096" style="position:absolute;margin-left:.3pt;margin-top:14.2pt;width:450pt;height:123pt;z-index:253214720;mso-height-relative:margin" coordsize="57150,15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">
                <v:roundrect id="Text Box 10" o:spid="_x0000_s1097" style="position:absolute;top:6679;width:57150;height:895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" strokecolor="#5a5a5a [2109]">
                  <v:stroke joinstyle="miter"/>
                  <v:textbox inset=",5mm,,2.5mm">
                    <w:txbxContent>
                      <w:p w14:paraId="75D05222" w14:textId="354AFE46" w:rsidR="002A1612" w:rsidRPr="000129D2" w:rsidRDefault="002A1612" w:rsidP="00AB129B">
                        <w:pPr>
                          <w:rPr>
                            <w:lang w:val="cs-CZ"/>
                          </w:rPr>
                        </w:pPr>
                        <w:r w:rsidRPr="000129D2">
                          <w:rPr>
                            <w:b/>
                            <w:color w:val="FF7000"/>
                            <w:lang w:val="cs-CZ"/>
                          </w:rPr>
                          <w:t>Programovací jazyk</w:t>
                        </w:r>
                        <w:r w:rsidRPr="000129D2">
                          <w:rPr>
                            <w:lang w:val="cs-CZ"/>
                          </w:rPr>
                          <w:t xml:space="preserve"> je soubor pravidel a instrukcí používaných k psaní počítačových programů. </w:t>
                        </w:r>
                        <w:proofErr w:type="spellStart"/>
                        <w:r w:rsidRPr="000129D2">
                          <w:rPr>
                            <w:lang w:val="cs-CZ"/>
                          </w:rPr>
                          <w:t>EdScratch</w:t>
                        </w:r>
                        <w:proofErr w:type="spellEnd"/>
                        <w:r w:rsidRPr="000129D2">
                          <w:rPr>
                            <w:lang w:val="cs-CZ"/>
                          </w:rPr>
                          <w:t xml:space="preserve"> je programovací jazyk speciálně navržený pro programování robotů Edison.</w:t>
                        </w:r>
                      </w:p>
                    </w:txbxContent>
                  </v:textbox>
                </v:roundrect>
                <v:shape id="Picture 1073741890" o:spid="_x0000_s1098" type="#_x0000_t75" style="position:absolute;left:210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">
                  <v:imagedata r:id="rId51" o:title=""/>
                </v:shape>
                <v:shape id="_x0000_s1099" type="#_x0000_t202" style="position:absolute;left:10098;top:3061;width:2194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" filled="f" stroked="f">
                  <v:textbox>
                    <w:txbxContent>
                      <w:p w14:paraId="1CCF22C8" w14:textId="77777777" w:rsidR="002A1612" w:rsidRDefault="002A1612" w:rsidP="00AB129B">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176163E"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Softwarem, který budeme pro Edisona používat, je </w:t>
      </w:r>
      <w:r w:rsidRPr="00FE1D98">
        <w:rPr>
          <w:b/>
          <w:color w:val="FF7000"/>
          <w:lang w:val="cs-CZ"/>
        </w:rPr>
        <w:t>programovací jazyk</w:t>
      </w:r>
      <w:bookmarkStart w:id="15" w:name="_Toc508113130"/>
      <w:r w:rsidRPr="00FE1D98">
        <w:rPr>
          <w:lang w:val="cs-CZ"/>
        </w:rPr>
        <w:t xml:space="preserve"> pro roboty.</w:t>
      </w:r>
    </w:p>
    <w:p w14:paraId="71B0CFBC" w14:textId="77777777" w:rsidR="00AB129B" w:rsidRPr="00FE1D98" w:rsidRDefault="00AB129B" w:rsidP="00AB129B">
      <w:pPr>
        <w:rPr>
          <w:lang w:val="cs-CZ"/>
        </w:rPr>
      </w:pPr>
    </w:p>
    <w:p w14:paraId="271E5828" w14:textId="77777777" w:rsidR="00AB129B" w:rsidRPr="00FE1D98" w:rsidRDefault="00AB129B" w:rsidP="00AB129B">
      <w:pPr>
        <w:rPr>
          <w:lang w:val="cs-CZ"/>
        </w:rPr>
      </w:pPr>
      <w:r w:rsidRPr="00FE1D98">
        <w:rPr>
          <w:lang w:val="cs-CZ"/>
        </w:rPr>
        <w:t xml:space="preserve">Programovací jazyk, který budeme používat, se nazývá </w:t>
      </w:r>
      <w:proofErr w:type="spellStart"/>
      <w:r w:rsidRPr="00FE1D98">
        <w:rPr>
          <w:lang w:val="cs-CZ"/>
        </w:rPr>
        <w:t>EdScratch</w:t>
      </w:r>
      <w:proofErr w:type="spellEnd"/>
      <w:r w:rsidRPr="00FE1D98">
        <w:rPr>
          <w:lang w:val="cs-CZ"/>
        </w:rPr>
        <w:t xml:space="preserve">. Pojďme se s ním seznámit trochu blíže. </w:t>
      </w:r>
    </w:p>
    <w:p w14:paraId="5228CFEB" w14:textId="77777777" w:rsidR="00AB129B" w:rsidRPr="00FE1D98" w:rsidRDefault="00AB129B" w:rsidP="00AB129B">
      <w:pPr>
        <w:pStyle w:val="Nadpis2"/>
        <w:rPr>
          <w:lang w:val="cs-CZ"/>
        </w:rPr>
      </w:pPr>
    </w:p>
    <w:p w14:paraId="02BD5EF7" w14:textId="77777777" w:rsidR="00AB129B" w:rsidRPr="00FE1D98" w:rsidRDefault="00AB129B" w:rsidP="00AB129B">
      <w:pPr>
        <w:pStyle w:val="Nadpis2"/>
        <w:rPr>
          <w:lang w:val="cs-CZ"/>
        </w:rPr>
      </w:pPr>
      <w:r w:rsidRPr="00FE1D98">
        <w:rPr>
          <w:lang w:val="cs-CZ"/>
        </w:rPr>
        <w:t xml:space="preserve">Úkol 1: Vyzkoušejte </w:t>
      </w:r>
      <w:proofErr w:type="spellStart"/>
      <w:r w:rsidRPr="00FE1D98">
        <w:rPr>
          <w:lang w:val="cs-CZ"/>
        </w:rPr>
        <w:t>EdScratch</w:t>
      </w:r>
      <w:proofErr w:type="spellEnd"/>
    </w:p>
    <w:p w14:paraId="35F0CF1F" w14:textId="432EFF58"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5744" behindDoc="0" locked="0" layoutInCell="1" allowOverlap="1" wp14:anchorId="3CB60018" wp14:editId="48EC595C">
                <wp:simplePos x="0" y="0"/>
                <wp:positionH relativeFrom="column">
                  <wp:posOffset>3175</wp:posOffset>
                </wp:positionH>
                <wp:positionV relativeFrom="paragraph">
                  <wp:posOffset>261620</wp:posOffset>
                </wp:positionV>
                <wp:extent cx="5715000" cy="1760855"/>
                <wp:effectExtent l="0" t="0" r="19050" b="10795"/>
                <wp:wrapTopAndBottom/>
                <wp:docPr id="1073741894" name="Group 1073741894"/>
                <wp:cNvGraphicFramePr/>
                <a:graphic xmlns:a="http://schemas.openxmlformats.org/drawingml/2006/main">
                  <a:graphicData uri="http://schemas.microsoft.com/office/word/2010/wordprocessingGroup">
                    <wpg:wgp>
                      <wpg:cNvGrpSpPr/>
                      <wpg:grpSpPr>
                        <a:xfrm>
                          <a:off x="0" y="0"/>
                          <a:ext cx="5715000" cy="1760855"/>
                          <a:chOff x="0" y="0"/>
                          <a:chExt cx="5715000" cy="1760938"/>
                        </a:xfrm>
                      </wpg:grpSpPr>
                      <wps:wsp>
                        <wps:cNvPr id="384" name="Text Box 17"/>
                        <wps:cNvSpPr txBox="1">
                          <a:spLocks noChangeArrowheads="1"/>
                        </wps:cNvSpPr>
                        <wps:spPr bwMode="auto">
                          <a:xfrm>
                            <a:off x="0" y="687788"/>
                            <a:ext cx="5715000" cy="10731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7"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5" name="Picture 38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10710" y="0"/>
                            <a:ext cx="899160" cy="899160"/>
                          </a:xfrm>
                          <a:prstGeom prst="rect">
                            <a:avLst/>
                          </a:prstGeom>
                        </pic:spPr>
                      </pic:pic>
                      <wps:wsp>
                        <wps:cNvPr id="386" name="Text Box 2"/>
                        <wps:cNvSpPr txBox="1">
                          <a:spLocks noChangeArrowheads="1"/>
                        </wps:cNvSpPr>
                        <wps:spPr bwMode="auto">
                          <a:xfrm>
                            <a:off x="1009816" y="306111"/>
                            <a:ext cx="2099144" cy="365760"/>
                          </a:xfrm>
                          <a:prstGeom prst="rect">
                            <a:avLst/>
                          </a:prstGeom>
                          <a:noFill/>
                          <a:ln w="9525">
                            <a:noFill/>
                            <a:miter lim="800000"/>
                            <a:headEnd/>
                            <a:tailEnd/>
                          </a:ln>
                        </wps:spPr>
                        <wps:txb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3CB60018" id="Group 1073741894" o:spid="_x0000_s1100" style="position:absolute;margin-left:.25pt;margin-top:20.6pt;width:450pt;height:138.65pt;z-index:253215744" coordsize="57150,17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">
                <v:roundrect id="Text Box 17" o:spid="_x0000_s1101" style="position:absolute;top:6877;width:57150;height:1073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" strokecolor="#5a5a5a [2109]">
                  <v:stroke joinstyle="miter"/>
                  <v:textbox inset=",5mm,,2.5mm">
                    <w:txbxContent>
                      <w:p w14:paraId="48876610" w14:textId="77777777" w:rsidR="002A1612" w:rsidRPr="000129D2" w:rsidRDefault="002A1612" w:rsidP="00AB129B">
                        <w:pPr>
                          <w:rPr>
                            <w:lang w:val="cs-CZ"/>
                          </w:rPr>
                        </w:pPr>
                        <w:r>
                          <w:rPr>
                            <w:lang w:val="cs-CZ"/>
                          </w:rPr>
                          <w:t>Přejděte na</w:t>
                        </w:r>
                        <w:r w:rsidRPr="000129D2">
                          <w:rPr>
                            <w:lang w:val="cs-CZ"/>
                          </w:rPr>
                          <w:t xml:space="preserve"> </w:t>
                        </w:r>
                        <w:hyperlink r:id="rId69" w:history="1">
                          <w:r w:rsidRPr="000129D2">
                            <w:rPr>
                              <w:rStyle w:val="Hypertextovodkaz"/>
                              <w:lang w:val="cs-CZ"/>
                            </w:rPr>
                            <w:t>www.edscratchapp.com</w:t>
                          </w:r>
                        </w:hyperlink>
                        <w:r w:rsidRPr="000129D2">
                          <w:rPr>
                            <w:lang w:val="cs-CZ"/>
                          </w:rPr>
                          <w:t xml:space="preserve"> </w:t>
                        </w:r>
                      </w:p>
                      <w:p w14:paraId="0D6345DD" w14:textId="77777777" w:rsidR="002A1612" w:rsidRPr="000129D2" w:rsidRDefault="002A1612" w:rsidP="00AB129B">
                        <w:pPr>
                          <w:rPr>
                            <w:lang w:val="cs-CZ"/>
                          </w:rPr>
                        </w:pPr>
                        <w:r>
                          <w:rPr>
                            <w:lang w:val="cs-CZ"/>
                          </w:rPr>
                          <w:t xml:space="preserve">Kdykoliv budete chtít programovat Edisona v programovacím jazyce </w:t>
                        </w:r>
                        <w:proofErr w:type="spellStart"/>
                        <w:r>
                          <w:rPr>
                            <w:lang w:val="cs-CZ"/>
                          </w:rPr>
                          <w:t>EdScratch</w:t>
                        </w:r>
                        <w:proofErr w:type="spellEnd"/>
                        <w:r>
                          <w:rPr>
                            <w:lang w:val="cs-CZ"/>
                          </w:rPr>
                          <w:t xml:space="preserve">, budete muset spustit aplikaci </w:t>
                        </w:r>
                        <w:proofErr w:type="spellStart"/>
                        <w:r w:rsidRPr="000129D2">
                          <w:rPr>
                            <w:lang w:val="cs-CZ"/>
                          </w:rPr>
                          <w:t>EdScratch</w:t>
                        </w:r>
                        <w:proofErr w:type="spellEnd"/>
                        <w:r>
                          <w:rPr>
                            <w:lang w:val="cs-CZ"/>
                          </w:rPr>
                          <w:t>.</w:t>
                        </w:r>
                      </w:p>
                      <w:p w14:paraId="347BDECA" w14:textId="77777777" w:rsidR="002A1612" w:rsidRPr="000129D2" w:rsidRDefault="002A1612" w:rsidP="00AB129B">
                        <w:pPr>
                          <w:rPr>
                            <w:lang w:val="cs-CZ"/>
                          </w:rPr>
                        </w:pPr>
                      </w:p>
                    </w:txbxContent>
                  </v:textbox>
                </v:roundrect>
                <v:shape id="Picture 385" o:spid="_x0000_s1102" type="#_x0000_t75" style="position:absolute;left:2107;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">
                  <v:imagedata r:id="rId70" o:title=""/>
                </v:shape>
                <v:shape id="_x0000_s1103" type="#_x0000_t202" style="position:absolute;left:10098;top:3061;width:2099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2B6CA2C7" w14:textId="77777777" w:rsidR="002A1612" w:rsidRDefault="002A1612" w:rsidP="00AB129B">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01AD66AB" w14:textId="77777777" w:rsidR="002A1612" w:rsidRDefault="002A1612" w:rsidP="00AB129B">
                        <w:pPr>
                          <w:rPr>
                            <w:b/>
                            <w:color w:val="FF7000"/>
                            <w:sz w:val="28"/>
                            <w:szCs w:val="28"/>
                          </w:rPr>
                        </w:pPr>
                      </w:p>
                    </w:txbxContent>
                  </v:textbox>
                </v:shape>
                <w10:wrap type="topAndBottom"/>
              </v:group>
            </w:pict>
          </mc:Fallback>
        </mc:AlternateContent>
      </w:r>
      <w:proofErr w:type="spellStart"/>
      <w:r w:rsidRPr="00FE1D98">
        <w:rPr>
          <w:lang w:val="cs-CZ"/>
        </w:rPr>
        <w:t>EdScratch</w:t>
      </w:r>
      <w:proofErr w:type="spellEnd"/>
      <w:r w:rsidRPr="00FE1D98">
        <w:rPr>
          <w:lang w:val="cs-CZ"/>
        </w:rPr>
        <w:t xml:space="preserve"> je k dispozici online. </w:t>
      </w:r>
    </w:p>
    <w:p w14:paraId="7246A43D" w14:textId="77777777" w:rsidR="00AB129B" w:rsidRPr="00FE1D98" w:rsidRDefault="00AB129B" w:rsidP="00AB129B">
      <w:pPr>
        <w:rPr>
          <w:lang w:val="cs-CZ"/>
        </w:rPr>
      </w:pPr>
      <w:r w:rsidRPr="00FE1D98">
        <w:rPr>
          <w:lang w:val="cs-CZ"/>
        </w:rPr>
        <w:br w:type="page"/>
      </w:r>
    </w:p>
    <w:p w14:paraId="1B17B00C" w14:textId="77777777" w:rsidR="00AB129B" w:rsidRPr="00FE1D98" w:rsidRDefault="00AB129B" w:rsidP="00AB129B">
      <w:pPr>
        <w:rPr>
          <w:lang w:val="cs-CZ"/>
        </w:rPr>
      </w:pPr>
      <w:r w:rsidRPr="00FE1D98">
        <w:rPr>
          <w:noProof/>
          <w:lang w:val="cs-CZ"/>
        </w:rPr>
        <w:lastRenderedPageBreak/>
        <w:t>Prostředí aplikace EdScratch vypadá takto</w:t>
      </w:r>
      <w:r w:rsidRPr="00FE1D98">
        <w:rPr>
          <w:lang w:val="cs-CZ"/>
        </w:rPr>
        <w:t>:</w:t>
      </w:r>
      <w:r w:rsidRPr="00FE1D98">
        <w:rPr>
          <w:noProof/>
          <w:lang w:val="cs-CZ"/>
        </w:rPr>
        <mc:AlternateContent>
          <mc:Choice Requires="wps">
            <w:drawing>
              <wp:anchor distT="45720" distB="45720" distL="114300" distR="114300" simplePos="0" relativeHeight="253224960" behindDoc="0" locked="0" layoutInCell="1" allowOverlap="1" wp14:anchorId="683B9D26" wp14:editId="2E2D0334">
                <wp:simplePos x="0" y="0"/>
                <wp:positionH relativeFrom="column">
                  <wp:posOffset>4360735</wp:posOffset>
                </wp:positionH>
                <wp:positionV relativeFrom="paragraph">
                  <wp:posOffset>142875</wp:posOffset>
                </wp:positionV>
                <wp:extent cx="140271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04620"/>
                        </a:xfrm>
                        <a:prstGeom prst="rect">
                          <a:avLst/>
                        </a:prstGeom>
                        <a:noFill/>
                        <a:ln w="9525">
                          <a:noFill/>
                          <a:miter lim="800000"/>
                          <a:headEnd/>
                          <a:tailEnd/>
                        </a:ln>
                      </wps:spPr>
                      <wps:txbx>
                        <w:txbxContent>
                          <w:p w14:paraId="14F23D7F" w14:textId="19098F7C" w:rsidR="002A1612" w:rsidRPr="007E4369" w:rsidRDefault="002A1612" w:rsidP="009040AE">
                            <w:pPr>
                              <w:pStyle w:val="Nadpis2"/>
                              <w:rPr>
                                <w:lang w:val="cs-CZ"/>
                              </w:rPr>
                            </w:pPr>
                            <w:r>
                              <w:rPr>
                                <w:lang w:val="cs-CZ"/>
                              </w:rPr>
                              <w:t>Programovací plocha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B9D26" id="Text Box 2" o:spid="_x0000_s1104" type="#_x0000_t202" style="position:absolute;margin-left:343.35pt;margin-top:11.25pt;width:110.45pt;height:110.6pt;z-index:2532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" filled="f" stroked="f">
                <v:textbox style="mso-fit-shape-to-text:t">
                  <w:txbxContent>
                    <w:p w14:paraId="14F23D7F" w14:textId="19098F7C" w:rsidR="002A1612" w:rsidRPr="007E4369" w:rsidRDefault="002A1612" w:rsidP="009040AE">
                      <w:pPr>
                        <w:pStyle w:val="Nadpis2"/>
                        <w:rPr>
                          <w:lang w:val="cs-CZ"/>
                        </w:rPr>
                      </w:pPr>
                      <w:r>
                        <w:rPr>
                          <w:lang w:val="cs-CZ"/>
                        </w:rPr>
                        <w:t>Programovací plocha</w:t>
                      </w:r>
                    </w:p>
                  </w:txbxContent>
                </v:textbox>
              </v:shape>
            </w:pict>
          </mc:Fallback>
        </mc:AlternateContent>
      </w:r>
    </w:p>
    <w:p w14:paraId="76C987C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0384" behindDoc="0" locked="0" layoutInCell="1" allowOverlap="1" wp14:anchorId="2F6EE1C7" wp14:editId="0FE0A122">
                <wp:simplePos x="0" y="0"/>
                <wp:positionH relativeFrom="column">
                  <wp:posOffset>2410764</wp:posOffset>
                </wp:positionH>
                <wp:positionV relativeFrom="paragraph">
                  <wp:posOffset>11900</wp:posOffset>
                </wp:positionV>
                <wp:extent cx="1238250" cy="1404620"/>
                <wp:effectExtent l="0" t="0" r="0" b="0"/>
                <wp:wrapNone/>
                <wp:docPr id="1073741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78C79FC5" w14:textId="77777777" w:rsidR="002A1612" w:rsidRPr="007E4369" w:rsidRDefault="002A1612" w:rsidP="009040AE">
                            <w:pPr>
                              <w:pStyle w:val="Nadpis2"/>
                              <w:rPr>
                                <w:lang w:val="cs-CZ"/>
                              </w:rPr>
                            </w:pPr>
                            <w:r>
                              <w:rPr>
                                <w:lang w:val="cs-CZ"/>
                              </w:rPr>
                              <w:t>Paleta bloků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EE1C7" id="_x0000_s1105" type="#_x0000_t202" style="position:absolute;margin-left:189.8pt;margin-top:.95pt;width:97.5pt;height:110.6pt;z-index:25320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" filled="f" stroked="f">
                <v:textbox style="mso-fit-shape-to-text:t">
                  <w:txbxContent>
                    <w:p w14:paraId="78C79FC5" w14:textId="77777777" w:rsidR="002A1612" w:rsidRPr="007E4369" w:rsidRDefault="002A1612" w:rsidP="009040AE">
                      <w:pPr>
                        <w:pStyle w:val="Nadpis2"/>
                        <w:rPr>
                          <w:lang w:val="cs-CZ"/>
                        </w:rPr>
                      </w:pPr>
                      <w:r>
                        <w:rPr>
                          <w:lang w:val="cs-CZ"/>
                        </w:rPr>
                        <w:t>Paleta bloků</w:t>
                      </w:r>
                    </w:p>
                  </w:txbxContent>
                </v:textbox>
              </v:shape>
            </w:pict>
          </mc:Fallback>
        </mc:AlternateContent>
      </w:r>
      <w:r w:rsidRPr="00FE1D98">
        <w:rPr>
          <w:noProof/>
          <w:lang w:val="cs-CZ"/>
        </w:rPr>
        <mc:AlternateContent>
          <mc:Choice Requires="wps">
            <w:drawing>
              <wp:anchor distT="0" distB="0" distL="114300" distR="114300" simplePos="0" relativeHeight="253225984" behindDoc="0" locked="0" layoutInCell="1" allowOverlap="1" wp14:anchorId="455D9085" wp14:editId="37925484">
                <wp:simplePos x="0" y="0"/>
                <wp:positionH relativeFrom="column">
                  <wp:posOffset>3616045</wp:posOffset>
                </wp:positionH>
                <wp:positionV relativeFrom="paragraph">
                  <wp:posOffset>276768</wp:posOffset>
                </wp:positionV>
                <wp:extent cx="1114798" cy="461645"/>
                <wp:effectExtent l="21590" t="0" r="12065" b="31115"/>
                <wp:wrapNone/>
                <wp:docPr id="35" name="Bent Arrow 36"/>
                <wp:cNvGraphicFramePr/>
                <a:graphic xmlns:a="http://schemas.openxmlformats.org/drawingml/2006/main">
                  <a:graphicData uri="http://schemas.microsoft.com/office/word/2010/wordprocessingShape">
                    <wps:wsp>
                      <wps:cNvSpPr/>
                      <wps:spPr>
                        <a:xfrm rot="16200000" flipH="1">
                          <a:off x="0" y="0"/>
                          <a:ext cx="1114798"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0E6FB1" id="Bent Arrow 36" o:spid="_x0000_s1026" style="position:absolute;margin-left:284.75pt;margin-top:21.8pt;width:87.8pt;height:36.35pt;rotation:90;flip:x;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798,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" path="m,461645l,201522c,118377,67402,50975,150547,50975r733429,l883976,r230822,110430l883976,220860r,-50975l150547,169885v-17473,,-31637,14164,-31637,31637c118910,288230,118911,374937,118911,461645l,461645xe" fillcolor="#ff7000" strokecolor="#595959" strokeweight="1pt">
                <v:stroke joinstyle="miter"/>
                <v:path arrowok="t" o:connecttype="custom" o:connectlocs="0,461645;0,201522;150547,50975;883976,50975;883976,0;1114798,110430;883976,220860;883976,169885;150547,169885;118910,201522;118911,461645;0,461645" o:connectangles="0,0,0,0,0,0,0,0,0,0,0,0"/>
              </v:shape>
            </w:pict>
          </mc:Fallback>
        </mc:AlternateContent>
      </w:r>
      <w:r w:rsidRPr="00FE1D98">
        <w:rPr>
          <w:noProof/>
          <w:lang w:val="cs-CZ"/>
        </w:rPr>
        <mc:AlternateContent>
          <mc:Choice Requires="wps">
            <w:drawing>
              <wp:anchor distT="45720" distB="45720" distL="114300" distR="114300" simplePos="0" relativeHeight="253199360" behindDoc="0" locked="0" layoutInCell="1" allowOverlap="1" wp14:anchorId="4C5AB4BF" wp14:editId="03C12A84">
                <wp:simplePos x="0" y="0"/>
                <wp:positionH relativeFrom="column">
                  <wp:posOffset>808277</wp:posOffset>
                </wp:positionH>
                <wp:positionV relativeFrom="paragraph">
                  <wp:posOffset>26670</wp:posOffset>
                </wp:positionV>
                <wp:extent cx="1238250" cy="1404620"/>
                <wp:effectExtent l="0" t="0" r="0" b="0"/>
                <wp:wrapNone/>
                <wp:docPr id="107374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20E3AF05" w14:textId="77777777" w:rsidR="002A1612" w:rsidRPr="007E4369" w:rsidRDefault="002A1612" w:rsidP="009040AE">
                            <w:pPr>
                              <w:pStyle w:val="Nadpis2"/>
                              <w:rPr>
                                <w:lang w:val="cs-CZ"/>
                              </w:rPr>
                            </w:pPr>
                            <w:r>
                              <w:rPr>
                                <w:lang w:val="cs-CZ"/>
                              </w:rPr>
                              <w:t>Lišta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AB4BF" id="_x0000_s1106" type="#_x0000_t202" style="position:absolute;margin-left:63.65pt;margin-top:2.1pt;width:97.5pt;height:110.6pt;z-index:25319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" filled="f" stroked="f">
                <v:textbox style="mso-fit-shape-to-text:t">
                  <w:txbxContent>
                    <w:p w14:paraId="20E3AF05" w14:textId="77777777" w:rsidR="002A1612" w:rsidRPr="007E4369" w:rsidRDefault="002A1612" w:rsidP="009040AE">
                      <w:pPr>
                        <w:pStyle w:val="Nadpis2"/>
                        <w:rPr>
                          <w:lang w:val="cs-CZ"/>
                        </w:rPr>
                      </w:pPr>
                      <w:r>
                        <w:rPr>
                          <w:lang w:val="cs-CZ"/>
                        </w:rPr>
                        <w:t>Lišta menu</w:t>
                      </w:r>
                    </w:p>
                  </w:txbxContent>
                </v:textbox>
              </v:shape>
            </w:pict>
          </mc:Fallback>
        </mc:AlternateContent>
      </w:r>
      <w:r w:rsidRPr="00FE1D98">
        <w:rPr>
          <w:noProof/>
          <w:lang w:val="cs-CZ"/>
        </w:rPr>
        <mc:AlternateContent>
          <mc:Choice Requires="wps">
            <w:drawing>
              <wp:anchor distT="0" distB="0" distL="114300" distR="114300" simplePos="0" relativeHeight="253221888" behindDoc="0" locked="0" layoutInCell="1" allowOverlap="1" wp14:anchorId="599090B6" wp14:editId="2488C646">
                <wp:simplePos x="0" y="0"/>
                <wp:positionH relativeFrom="column">
                  <wp:posOffset>295206</wp:posOffset>
                </wp:positionH>
                <wp:positionV relativeFrom="paragraph">
                  <wp:posOffset>165067</wp:posOffset>
                </wp:positionV>
                <wp:extent cx="568960" cy="461645"/>
                <wp:effectExtent l="0" t="3493" r="18098" b="37147"/>
                <wp:wrapNone/>
                <wp:docPr id="36" name="Bent Arrow 36"/>
                <wp:cNvGraphicFramePr/>
                <a:graphic xmlns:a="http://schemas.openxmlformats.org/drawingml/2006/main">
                  <a:graphicData uri="http://schemas.microsoft.com/office/word/2010/wordprocessingShape">
                    <wps:wsp>
                      <wps:cNvSpPr/>
                      <wps:spPr>
                        <a:xfrm rot="16200000" flipH="1">
                          <a:off x="0" y="0"/>
                          <a:ext cx="568960" cy="461645"/>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DF9DA7" id="Bent Arrow 36" o:spid="_x0000_s1026" style="position:absolute;margin-left:23.25pt;margin-top:13pt;width:44.8pt;height:36.35pt;rotation:90;flip:x;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8960,46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" path="m,461645l,201522c,118377,67402,50975,150547,50975r187591,l338138,,568960,110430,338138,220860r,-50975l150547,169885v-17473,,-31637,14164,-31637,31637c118910,288230,118911,374937,118911,461645l,461645xe" fillcolor="#ff7000" strokecolor="#595959" strokeweight="1pt">
                <v:stroke joinstyle="miter"/>
                <v:path arrowok="t" o:connecttype="custom" o:connectlocs="0,461645;0,201522;150547,50975;338138,50975;338138,0;568960,110430;338138,220860;338138,169885;150547,169885;118910,201522;118911,461645;0,461645" o:connectangles="0,0,0,0,0,0,0,0,0,0,0,0"/>
              </v:shape>
            </w:pict>
          </mc:Fallback>
        </mc:AlternateContent>
      </w:r>
    </w:p>
    <w:p w14:paraId="2C6C0D08" w14:textId="77777777" w:rsidR="00AB129B" w:rsidRPr="00FE1D98" w:rsidRDefault="00AB129B" w:rsidP="00AB129B">
      <w:pPr>
        <w:rPr>
          <w:lang w:val="cs-CZ"/>
        </w:rPr>
      </w:pPr>
    </w:p>
    <w:p w14:paraId="483CB70F"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01408" behindDoc="0" locked="0" layoutInCell="1" allowOverlap="1" wp14:anchorId="6D46581C" wp14:editId="2E2B2760">
                <wp:simplePos x="0" y="0"/>
                <wp:positionH relativeFrom="column">
                  <wp:posOffset>2913655</wp:posOffset>
                </wp:positionH>
                <wp:positionV relativeFrom="paragraph">
                  <wp:posOffset>2633483</wp:posOffset>
                </wp:positionV>
                <wp:extent cx="2003729" cy="1404620"/>
                <wp:effectExtent l="0" t="0" r="0" b="5715"/>
                <wp:wrapNone/>
                <wp:docPr id="107374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9" cy="1404620"/>
                        </a:xfrm>
                        <a:prstGeom prst="rect">
                          <a:avLst/>
                        </a:prstGeom>
                        <a:noFill/>
                        <a:ln w="9525">
                          <a:noFill/>
                          <a:miter lim="800000"/>
                          <a:headEnd/>
                          <a:tailEnd/>
                        </a:ln>
                      </wps:spPr>
                      <wps:txbx>
                        <w:txbxContent>
                          <w:p w14:paraId="6DAA72E2" w14:textId="512D8F75" w:rsidR="002A1612" w:rsidRPr="00FC292A" w:rsidRDefault="002A1612" w:rsidP="009040AE">
                            <w:pPr>
                              <w:pStyle w:val="Nadpis2"/>
                            </w:pPr>
                            <w:proofErr w:type="spellStart"/>
                            <w:r>
                              <w:t>Ladicí</w:t>
                            </w:r>
                            <w:proofErr w:type="spellEnd"/>
                            <w:r>
                              <w:t xml:space="preserve"> panel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6581C" id="_x0000_s1107" type="#_x0000_t202" style="position:absolute;margin-left:229.4pt;margin-top:207.35pt;width:157.75pt;height:110.6pt;z-index:25320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" filled="f" stroked="f">
                <v:textbox style="mso-fit-shape-to-text:t">
                  <w:txbxContent>
                    <w:p w14:paraId="6DAA72E2" w14:textId="512D8F75" w:rsidR="002A1612" w:rsidRPr="00FC292A" w:rsidRDefault="002A1612" w:rsidP="009040AE">
                      <w:pPr>
                        <w:pStyle w:val="Nadpis2"/>
                      </w:pPr>
                      <w:proofErr w:type="spellStart"/>
                      <w:r>
                        <w:t>Ladicí</w:t>
                      </w:r>
                      <w:proofErr w:type="spellEnd"/>
                      <w:r>
                        <w:t xml:space="preserve"> panel</w:t>
                      </w:r>
                    </w:p>
                  </w:txbxContent>
                </v:textbox>
              </v:shape>
            </w:pict>
          </mc:Fallback>
        </mc:AlternateContent>
      </w:r>
      <w:r w:rsidRPr="00FE1D98">
        <w:rPr>
          <w:noProof/>
          <w:lang w:val="cs-CZ"/>
        </w:rPr>
        <mc:AlternateContent>
          <mc:Choice Requires="wps">
            <w:drawing>
              <wp:anchor distT="0" distB="0" distL="114300" distR="114300" simplePos="0" relativeHeight="253223936" behindDoc="0" locked="0" layoutInCell="1" allowOverlap="1" wp14:anchorId="5DCBFB25" wp14:editId="48924D57">
                <wp:simplePos x="0" y="0"/>
                <wp:positionH relativeFrom="column">
                  <wp:posOffset>2509520</wp:posOffset>
                </wp:positionH>
                <wp:positionV relativeFrom="paragraph">
                  <wp:posOffset>2683320</wp:posOffset>
                </wp:positionV>
                <wp:extent cx="454025" cy="228600"/>
                <wp:effectExtent l="19050" t="19050" r="22225" b="38100"/>
                <wp:wrapNone/>
                <wp:docPr id="52" name="Right Arrow 52"/>
                <wp:cNvGraphicFramePr/>
                <a:graphic xmlns:a="http://schemas.openxmlformats.org/drawingml/2006/main">
                  <a:graphicData uri="http://schemas.microsoft.com/office/word/2010/wordprocessingShape">
                    <wps:wsp>
                      <wps:cNvSpPr/>
                      <wps:spPr>
                        <a:xfrm flipH="1">
                          <a:off x="0" y="0"/>
                          <a:ext cx="454025"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2BF1863D" id="Right Arrow 52" o:spid="_x0000_s1026" type="#_x0000_t13" style="position:absolute;margin-left:197.6pt;margin-top:211.3pt;width:35.75pt;height:18pt;flip:x;z-index:2532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" adj="10794" fillcolor="#ff7000" strokecolor="#595959" strokeweight="1pt"/>
            </w:pict>
          </mc:Fallback>
        </mc:AlternateContent>
      </w:r>
      <w:r w:rsidRPr="00FE1D98">
        <w:rPr>
          <w:noProof/>
          <w:lang w:val="cs-CZ"/>
        </w:rPr>
        <mc:AlternateContent>
          <mc:Choice Requires="wps">
            <w:drawing>
              <wp:anchor distT="0" distB="0" distL="114300" distR="114300" simplePos="0" relativeHeight="253222912" behindDoc="0" locked="0" layoutInCell="1" allowOverlap="1" wp14:anchorId="30776618" wp14:editId="2FADD6AD">
                <wp:simplePos x="0" y="0"/>
                <wp:positionH relativeFrom="column">
                  <wp:posOffset>1253501</wp:posOffset>
                </wp:positionH>
                <wp:positionV relativeFrom="paragraph">
                  <wp:posOffset>130810</wp:posOffset>
                </wp:positionV>
                <wp:extent cx="1362710" cy="228600"/>
                <wp:effectExtent l="0" t="419100" r="0" b="381000"/>
                <wp:wrapNone/>
                <wp:docPr id="53" name="Right Arrow 53"/>
                <wp:cNvGraphicFramePr/>
                <a:graphic xmlns:a="http://schemas.openxmlformats.org/drawingml/2006/main">
                  <a:graphicData uri="http://schemas.microsoft.com/office/word/2010/wordprocessingShape">
                    <wps:wsp>
                      <wps:cNvSpPr/>
                      <wps:spPr>
                        <a:xfrm rot="18968146" flipH="1">
                          <a:off x="0" y="0"/>
                          <a:ext cx="1362710" cy="228600"/>
                        </a:xfrm>
                        <a:prstGeom prst="rightArrow">
                          <a:avLst>
                            <a:gd name="adj1" fmla="val 50000"/>
                            <a:gd name="adj2" fmla="val 99362"/>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36E01F2" id="Right Arrow 53" o:spid="_x0000_s1026" type="#_x0000_t13" style="position:absolute;margin-left:98.7pt;margin-top:10.3pt;width:107.3pt;height:18pt;rotation:2874686fd;flip:x;z-index:2532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" adj="18000" fillcolor="#ff7000" strokecolor="#595959" strokeweight="1pt"/>
            </w:pict>
          </mc:Fallback>
        </mc:AlternateContent>
      </w:r>
      <w:r w:rsidRPr="00FE1D98">
        <w:rPr>
          <w:noProof/>
          <w:lang w:val="cs-CZ"/>
        </w:rPr>
        <w:drawing>
          <wp:inline distT="0" distB="0" distL="0" distR="0" wp14:anchorId="2CDB993B" wp14:editId="3B117D0B">
            <wp:extent cx="5731510" cy="3132455"/>
            <wp:effectExtent l="0" t="0" r="254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U1-2.1_This is EdScratch.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5C479B68" w14:textId="77777777" w:rsidR="00AB129B" w:rsidRPr="00FE1D98" w:rsidRDefault="00AB129B" w:rsidP="00AB129B">
      <w:pPr>
        <w:rPr>
          <w:lang w:val="cs-CZ"/>
        </w:rPr>
      </w:pPr>
      <w:r w:rsidRPr="00FE1D98">
        <w:rPr>
          <w:noProof/>
          <w:lang w:val="cs-CZ"/>
        </w:rPr>
        <mc:AlternateContent>
          <mc:Choice Requires="wps">
            <w:drawing>
              <wp:anchor distT="45720" distB="45720" distL="114300" distR="114300" simplePos="0" relativeHeight="253233152" behindDoc="0" locked="0" layoutInCell="1" allowOverlap="1" wp14:anchorId="255A6E3F" wp14:editId="28F6F2CD">
                <wp:simplePos x="0" y="0"/>
                <wp:positionH relativeFrom="column">
                  <wp:posOffset>-163830</wp:posOffset>
                </wp:positionH>
                <wp:positionV relativeFrom="paragraph">
                  <wp:posOffset>355600</wp:posOffset>
                </wp:positionV>
                <wp:extent cx="6023610" cy="3752850"/>
                <wp:effectExtent l="0" t="0" r="15240" b="19050"/>
                <wp:wrapTopAndBottom/>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3752850"/>
                        </a:xfrm>
                        <a:prstGeom prst="roundRect">
                          <a:avLst>
                            <a:gd name="adj" fmla="val 8316"/>
                          </a:avLst>
                        </a:prstGeom>
                        <a:solidFill>
                          <a:srgbClr val="FFFFFF"/>
                        </a:solidFill>
                        <a:ln w="9525">
                          <a:solidFill>
                            <a:srgbClr val="FF7000"/>
                          </a:solidFill>
                          <a:miter lim="800000"/>
                          <a:headEnd/>
                          <a:tailEnd/>
                        </a:ln>
                      </wps:spPr>
                      <wps:txb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55A6E3F" id="Text Box 1007" o:spid="_x0000_s1108" style="position:absolute;margin-left:-12.9pt;margin-top:28pt;width:474.3pt;height:295.5pt;z-index:2532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" strokecolor="#ff7000">
                <v:stroke joinstyle="miter"/>
                <v:textbox>
                  <w:txbxContent>
                    <w:p w14:paraId="6F80C51D" w14:textId="77777777" w:rsidR="002A1612" w:rsidRPr="00042840" w:rsidRDefault="002A1612" w:rsidP="00AB129B">
                      <w:pPr>
                        <w:pStyle w:val="Nadpis3"/>
                        <w:rPr>
                          <w:b/>
                          <w:lang w:val="cs-CZ"/>
                        </w:rPr>
                      </w:pPr>
                      <w:r w:rsidRPr="00042840">
                        <w:rPr>
                          <w:b/>
                          <w:lang w:val="cs-CZ"/>
                        </w:rPr>
                        <w:t>Paleta bloků</w:t>
                      </w:r>
                    </w:p>
                    <w:p w14:paraId="3A16C998" w14:textId="534090A3" w:rsidR="002A1612" w:rsidRPr="00042840" w:rsidRDefault="002A1612" w:rsidP="00AB129B">
                      <w:pPr>
                        <w:rPr>
                          <w:lang w:val="cs-CZ"/>
                        </w:rPr>
                      </w:pPr>
                      <w:r w:rsidRPr="00042840">
                        <w:rPr>
                          <w:rFonts w:hint="eastAsia"/>
                          <w:lang w:val="cs-CZ"/>
                        </w:rPr>
                        <w:t xml:space="preserve">Všechny bloky, které můžete použít, </w:t>
                      </w:r>
                      <w:r>
                        <w:rPr>
                          <w:lang w:val="cs-CZ"/>
                        </w:rPr>
                        <w:t>najdete v </w:t>
                      </w:r>
                      <w:r>
                        <w:rPr>
                          <w:color w:val="FF7000"/>
                          <w:lang w:val="cs-CZ"/>
                        </w:rPr>
                        <w:t>paletě bloků</w:t>
                      </w:r>
                      <w:r w:rsidRPr="00042840">
                        <w:rPr>
                          <w:rFonts w:hint="eastAsia"/>
                          <w:lang w:val="cs-CZ"/>
                        </w:rPr>
                        <w:t>. Chcete-li použít</w:t>
                      </w:r>
                      <w:r>
                        <w:rPr>
                          <w:lang w:val="cs-CZ"/>
                        </w:rPr>
                        <w:t xml:space="preserve"> některý</w:t>
                      </w:r>
                      <w:r w:rsidRPr="00042840">
                        <w:rPr>
                          <w:rFonts w:hint="eastAsia"/>
                          <w:lang w:val="cs-CZ"/>
                        </w:rPr>
                        <w:t xml:space="preserve"> blok, vyberte jej z</w:t>
                      </w:r>
                      <w:r>
                        <w:rPr>
                          <w:lang w:val="cs-CZ"/>
                        </w:rPr>
                        <w:t xml:space="preserve"> palety bloků </w:t>
                      </w:r>
                      <w:r w:rsidRPr="00042840">
                        <w:rPr>
                          <w:rFonts w:hint="eastAsia"/>
                          <w:lang w:val="cs-CZ"/>
                        </w:rPr>
                        <w:t>a přetáhněte</w:t>
                      </w:r>
                      <w:r>
                        <w:rPr>
                          <w:lang w:val="cs-CZ"/>
                        </w:rPr>
                        <w:t xml:space="preserve"> na programovací plochu. </w:t>
                      </w:r>
                    </w:p>
                    <w:p w14:paraId="1740A0F7" w14:textId="77777777" w:rsidR="002A1612" w:rsidRPr="00042840" w:rsidRDefault="002A1612" w:rsidP="00AB129B">
                      <w:pPr>
                        <w:pStyle w:val="Nadpis3"/>
                        <w:rPr>
                          <w:b/>
                          <w:lang w:val="cs-CZ"/>
                        </w:rPr>
                      </w:pPr>
                    </w:p>
                    <w:p w14:paraId="256BE7EB" w14:textId="7B272318" w:rsidR="002A1612" w:rsidRPr="00042840" w:rsidRDefault="002A1612" w:rsidP="00AB129B">
                      <w:pPr>
                        <w:pStyle w:val="Nadpis3"/>
                        <w:rPr>
                          <w:b/>
                          <w:lang w:val="cs-CZ"/>
                        </w:rPr>
                      </w:pPr>
                      <w:r>
                        <w:rPr>
                          <w:b/>
                          <w:lang w:val="cs-CZ"/>
                        </w:rPr>
                        <w:t>Programovací plocha</w:t>
                      </w:r>
                    </w:p>
                    <w:p w14:paraId="37ACE116" w14:textId="2B906DAC" w:rsidR="002A1612" w:rsidRPr="00042840" w:rsidRDefault="002A1612" w:rsidP="00AB129B">
                      <w:pPr>
                        <w:rPr>
                          <w:lang w:val="cs-CZ"/>
                        </w:rPr>
                      </w:pPr>
                      <w:r>
                        <w:rPr>
                          <w:lang w:val="cs-CZ"/>
                        </w:rPr>
                        <w:t xml:space="preserve">Velká plocha, v níž můžete spojovat bloky do programů, se nazývá </w:t>
                      </w:r>
                      <w:r>
                        <w:rPr>
                          <w:color w:val="FF7000"/>
                          <w:lang w:val="cs-CZ"/>
                        </w:rPr>
                        <w:t>programovací plocha</w:t>
                      </w:r>
                      <w:r w:rsidRPr="00042840">
                        <w:rPr>
                          <w:lang w:val="cs-CZ"/>
                        </w:rPr>
                        <w:t xml:space="preserve">. </w:t>
                      </w:r>
                      <w:r w:rsidRPr="00965EF9">
                        <w:rPr>
                          <w:rFonts w:hint="eastAsia"/>
                          <w:lang w:val="cs-CZ"/>
                        </w:rPr>
                        <w:t xml:space="preserve">Přetáhněte bloky z palety bloků </w:t>
                      </w:r>
                      <w:r>
                        <w:rPr>
                          <w:lang w:val="cs-CZ"/>
                        </w:rPr>
                        <w:t xml:space="preserve">na tuto plochu </w:t>
                      </w:r>
                      <w:r w:rsidRPr="00965EF9">
                        <w:rPr>
                          <w:rFonts w:hint="eastAsia"/>
                          <w:lang w:val="cs-CZ"/>
                        </w:rPr>
                        <w:t>a použijte je ve svém programu</w:t>
                      </w:r>
                      <w:r w:rsidRPr="00042840">
                        <w:rPr>
                          <w:lang w:val="cs-CZ"/>
                        </w:rPr>
                        <w:t>.</w:t>
                      </w:r>
                    </w:p>
                    <w:p w14:paraId="7E43E41A" w14:textId="77777777" w:rsidR="002A1612" w:rsidRPr="00042840" w:rsidRDefault="002A1612" w:rsidP="00AB129B">
                      <w:pPr>
                        <w:pStyle w:val="Nadpis3"/>
                        <w:rPr>
                          <w:b/>
                          <w:lang w:val="cs-CZ"/>
                        </w:rPr>
                      </w:pPr>
                    </w:p>
                    <w:p w14:paraId="0D92B4DB" w14:textId="77777777" w:rsidR="002A1612" w:rsidRPr="00042840" w:rsidRDefault="002A1612" w:rsidP="00AB129B">
                      <w:pPr>
                        <w:pStyle w:val="Nadpis3"/>
                        <w:rPr>
                          <w:b/>
                          <w:lang w:val="cs-CZ"/>
                        </w:rPr>
                      </w:pPr>
                      <w:r>
                        <w:rPr>
                          <w:b/>
                          <w:lang w:val="cs-CZ"/>
                        </w:rPr>
                        <w:t>Lišta menu</w:t>
                      </w:r>
                    </w:p>
                    <w:p w14:paraId="5030EF54" w14:textId="6E3A19BC" w:rsidR="002A1612" w:rsidRPr="00042840" w:rsidRDefault="002A1612" w:rsidP="00AB129B">
                      <w:pPr>
                        <w:rPr>
                          <w:lang w:val="cs-CZ"/>
                        </w:rPr>
                      </w:pPr>
                      <w:r>
                        <w:rPr>
                          <w:lang w:val="cs-CZ"/>
                        </w:rPr>
                        <w:t>V</w:t>
                      </w:r>
                      <w:r>
                        <w:rPr>
                          <w:color w:val="FF7000"/>
                          <w:lang w:val="cs-CZ"/>
                        </w:rPr>
                        <w:t xml:space="preserve"> liště menu </w:t>
                      </w:r>
                      <w:r>
                        <w:rPr>
                          <w:lang w:val="cs-CZ"/>
                        </w:rPr>
                        <w:t>jsou dostupné různé možnosti, např. „</w:t>
                      </w:r>
                      <w:proofErr w:type="spellStart"/>
                      <w:r w:rsidRPr="00E61E5B">
                        <w:rPr>
                          <w:lang w:val="cs-CZ"/>
                        </w:rPr>
                        <w:t>Save</w:t>
                      </w:r>
                      <w:proofErr w:type="spellEnd"/>
                      <w:r>
                        <w:rPr>
                          <w:lang w:val="cs-CZ"/>
                        </w:rPr>
                        <w:t>“ (Uložit) či „</w:t>
                      </w:r>
                      <w:proofErr w:type="spellStart"/>
                      <w:r w:rsidRPr="00042840">
                        <w:rPr>
                          <w:lang w:val="cs-CZ"/>
                        </w:rPr>
                        <w:t>Load</w:t>
                      </w:r>
                      <w:proofErr w:type="spellEnd"/>
                      <w:r>
                        <w:rPr>
                          <w:lang w:val="cs-CZ"/>
                        </w:rPr>
                        <w:t>“</w:t>
                      </w:r>
                      <w:r w:rsidRPr="00042840">
                        <w:rPr>
                          <w:lang w:val="cs-CZ"/>
                        </w:rPr>
                        <w:t xml:space="preserve"> </w:t>
                      </w:r>
                      <w:r>
                        <w:rPr>
                          <w:lang w:val="cs-CZ"/>
                        </w:rPr>
                        <w:t>(Nahrát). V této liště naleznete i tlačítko „</w:t>
                      </w:r>
                      <w:r w:rsidRPr="00042840">
                        <w:rPr>
                          <w:lang w:val="cs-CZ"/>
                        </w:rPr>
                        <w:t>Program Edison</w:t>
                      </w:r>
                      <w:r>
                        <w:rPr>
                          <w:lang w:val="cs-CZ"/>
                        </w:rPr>
                        <w:t>“</w:t>
                      </w:r>
                      <w:r w:rsidRPr="00042840">
                        <w:rPr>
                          <w:lang w:val="cs-CZ"/>
                        </w:rPr>
                        <w:t xml:space="preserve"> </w:t>
                      </w:r>
                      <w:r>
                        <w:rPr>
                          <w:lang w:val="cs-CZ"/>
                        </w:rPr>
                        <w:t>(programování Edisona)</w:t>
                      </w:r>
                      <w:r w:rsidRPr="00042840">
                        <w:rPr>
                          <w:lang w:val="cs-CZ"/>
                        </w:rPr>
                        <w:t xml:space="preserve">.  </w:t>
                      </w:r>
                    </w:p>
                    <w:p w14:paraId="005A4515" w14:textId="77777777" w:rsidR="002A1612" w:rsidRPr="00042840" w:rsidRDefault="002A1612" w:rsidP="00AB129B">
                      <w:pPr>
                        <w:pStyle w:val="Nadpis3"/>
                        <w:rPr>
                          <w:b/>
                          <w:lang w:val="cs-CZ"/>
                        </w:rPr>
                      </w:pPr>
                    </w:p>
                    <w:p w14:paraId="2218E8C2" w14:textId="45FA435F" w:rsidR="002A1612" w:rsidRPr="00042840" w:rsidRDefault="002A1612" w:rsidP="00AB129B">
                      <w:pPr>
                        <w:pStyle w:val="Nadpis3"/>
                        <w:rPr>
                          <w:b/>
                          <w:lang w:val="cs-CZ"/>
                        </w:rPr>
                      </w:pPr>
                      <w:r>
                        <w:rPr>
                          <w:b/>
                          <w:lang w:val="cs-CZ"/>
                        </w:rPr>
                        <w:t>Ladicí panel</w:t>
                      </w:r>
                    </w:p>
                    <w:p w14:paraId="30A621D0" w14:textId="2CF779F1" w:rsidR="002A1612" w:rsidRPr="00042840" w:rsidRDefault="002A1612" w:rsidP="00AB129B">
                      <w:pPr>
                        <w:rPr>
                          <w:lang w:val="cs-CZ"/>
                        </w:rPr>
                      </w:pPr>
                      <w:r w:rsidRPr="00D96667">
                        <w:rPr>
                          <w:lang w:val="cs-CZ"/>
                        </w:rPr>
                        <w:t xml:space="preserve">Pod </w:t>
                      </w:r>
                      <w:r>
                        <w:rPr>
                          <w:lang w:val="cs-CZ"/>
                        </w:rPr>
                        <w:t>paletou bloků</w:t>
                      </w:r>
                      <w:r w:rsidRPr="00D96667">
                        <w:rPr>
                          <w:lang w:val="cs-CZ"/>
                        </w:rPr>
                        <w:t xml:space="preserve"> a </w:t>
                      </w:r>
                      <w:r>
                        <w:rPr>
                          <w:lang w:val="cs-CZ"/>
                        </w:rPr>
                        <w:t xml:space="preserve">programovací plochou se nachází </w:t>
                      </w:r>
                      <w:r>
                        <w:rPr>
                          <w:color w:val="FF7000"/>
                          <w:lang w:val="cs-CZ"/>
                        </w:rPr>
                        <w:t>ladicí panel</w:t>
                      </w:r>
                      <w:r w:rsidRPr="00042840">
                        <w:rPr>
                          <w:lang w:val="cs-CZ"/>
                        </w:rPr>
                        <w:t xml:space="preserve">. </w:t>
                      </w:r>
                      <w:r>
                        <w:rPr>
                          <w:lang w:val="cs-CZ"/>
                        </w:rPr>
                        <w:t xml:space="preserve">V něm se objevují varovná hlášení. </w:t>
                      </w:r>
                    </w:p>
                    <w:p w14:paraId="706BE76D" w14:textId="77777777" w:rsidR="002A1612" w:rsidRPr="00042840" w:rsidRDefault="002A1612" w:rsidP="00AB129B">
                      <w:pPr>
                        <w:rPr>
                          <w:lang w:val="cs-CZ"/>
                        </w:rPr>
                      </w:pPr>
                    </w:p>
                  </w:txbxContent>
                </v:textbox>
                <w10:wrap type="topAndBottom"/>
              </v:roundrect>
            </w:pict>
          </mc:Fallback>
        </mc:AlternateContent>
      </w:r>
      <w:r w:rsidRPr="00FE1D98">
        <w:rPr>
          <w:lang w:val="cs-CZ"/>
        </w:rPr>
        <w:t xml:space="preserve">Programovací prostředí </w:t>
      </w:r>
      <w:proofErr w:type="spellStart"/>
      <w:r w:rsidRPr="00FE1D98">
        <w:rPr>
          <w:lang w:val="cs-CZ"/>
        </w:rPr>
        <w:t>EdScratch</w:t>
      </w:r>
      <w:proofErr w:type="spellEnd"/>
      <w:r w:rsidRPr="00FE1D98">
        <w:rPr>
          <w:lang w:val="cs-CZ"/>
        </w:rPr>
        <w:t xml:space="preserve"> se skládá ze čtyř hlavních částí:</w:t>
      </w:r>
    </w:p>
    <w:p w14:paraId="4221C045" w14:textId="77777777" w:rsidR="00AB129B" w:rsidRPr="00FE1D98" w:rsidRDefault="00AB129B" w:rsidP="00AB129B">
      <w:pPr>
        <w:pStyle w:val="Nadpis3"/>
        <w:rPr>
          <w:b/>
          <w:lang w:val="cs-CZ"/>
        </w:rPr>
      </w:pPr>
    </w:p>
    <w:p w14:paraId="23D9E897" w14:textId="77777777" w:rsidR="00AB129B" w:rsidRPr="00FE1D98" w:rsidRDefault="00AB129B" w:rsidP="00AB129B">
      <w:pPr>
        <w:spacing w:after="0"/>
        <w:rPr>
          <w:rFonts w:asciiTheme="majorHAnsi" w:eastAsiaTheme="majorEastAsia" w:hAnsiTheme="majorHAnsi" w:cstheme="majorBidi"/>
          <w:color w:val="FF7000"/>
          <w:sz w:val="26"/>
          <w:szCs w:val="26"/>
          <w:lang w:val="cs-CZ"/>
        </w:rPr>
      </w:pPr>
      <w:r w:rsidRPr="00FE1D98">
        <w:rPr>
          <w:lang w:val="cs-CZ"/>
        </w:rPr>
        <w:t xml:space="preserve">Prohlédněte si </w:t>
      </w:r>
      <w:proofErr w:type="spellStart"/>
      <w:r w:rsidRPr="00FE1D98">
        <w:rPr>
          <w:lang w:val="cs-CZ"/>
        </w:rPr>
        <w:t>EdScratch</w:t>
      </w:r>
      <w:proofErr w:type="spellEnd"/>
      <w:r w:rsidRPr="00FE1D98">
        <w:rPr>
          <w:lang w:val="cs-CZ"/>
        </w:rPr>
        <w:t xml:space="preserve"> na svém počítači. Najděte každou ze čtyř hlavních částí prostředí </w:t>
      </w:r>
      <w:proofErr w:type="spellStart"/>
      <w:r w:rsidRPr="00FE1D98">
        <w:rPr>
          <w:lang w:val="cs-CZ"/>
        </w:rPr>
        <w:t>EdScratch</w:t>
      </w:r>
      <w:proofErr w:type="spellEnd"/>
      <w:r w:rsidRPr="00FE1D98">
        <w:rPr>
          <w:lang w:val="cs-CZ"/>
        </w:rPr>
        <w:t xml:space="preserve">. </w:t>
      </w:r>
      <w:r w:rsidRPr="00FE1D98">
        <w:rPr>
          <w:lang w:val="cs-CZ"/>
        </w:rPr>
        <w:br w:type="page"/>
      </w:r>
    </w:p>
    <w:p w14:paraId="79BCB44E" w14:textId="77777777" w:rsidR="00AB129B" w:rsidRPr="00FE1D98" w:rsidRDefault="00AB129B" w:rsidP="00AB129B">
      <w:pPr>
        <w:pStyle w:val="Nadpis2"/>
        <w:rPr>
          <w:lang w:val="cs-CZ"/>
        </w:rPr>
      </w:pPr>
      <w:r w:rsidRPr="00FE1D98">
        <w:rPr>
          <w:lang w:val="cs-CZ"/>
        </w:rPr>
        <w:lastRenderedPageBreak/>
        <w:t xml:space="preserve">Úkol 2: Nahrajte a stáhněte testovací program </w:t>
      </w:r>
    </w:p>
    <w:p w14:paraId="575E112A" w14:textId="02882C24" w:rsidR="00AB129B" w:rsidRPr="00FE1D98" w:rsidRDefault="00AB129B" w:rsidP="00AB129B">
      <w:pPr>
        <w:rPr>
          <w:lang w:val="cs-CZ"/>
        </w:rPr>
      </w:pPr>
      <w:r w:rsidRPr="00FE1D98">
        <w:rPr>
          <w:lang w:val="cs-CZ"/>
        </w:rPr>
        <w:t>V </w:t>
      </w:r>
      <w:proofErr w:type="spellStart"/>
      <w:r w:rsidRPr="00FE1D98">
        <w:rPr>
          <w:lang w:val="cs-CZ"/>
        </w:rPr>
        <w:t>EdScratchi</w:t>
      </w:r>
      <w:proofErr w:type="spellEnd"/>
      <w:r w:rsidRPr="00FE1D98">
        <w:rPr>
          <w:lang w:val="cs-CZ"/>
        </w:rPr>
        <w:t xml:space="preserve"> je k dispozici několik </w:t>
      </w:r>
      <w:r w:rsidR="00E61E5B">
        <w:rPr>
          <w:lang w:val="cs-CZ"/>
        </w:rPr>
        <w:t>hotových</w:t>
      </w:r>
      <w:r w:rsidRPr="00FE1D98">
        <w:rPr>
          <w:lang w:val="cs-CZ"/>
        </w:rPr>
        <w:t xml:space="preserve"> demo programů. Zkuste načíst a stáhnout demo program nazvaný </w:t>
      </w:r>
      <w:proofErr w:type="spellStart"/>
      <w:r w:rsidRPr="00FE1D98">
        <w:rPr>
          <w:b/>
          <w:color w:val="FF7000"/>
          <w:lang w:val="cs-CZ"/>
        </w:rPr>
        <w:t>Test_program</w:t>
      </w:r>
      <w:proofErr w:type="spellEnd"/>
      <w:r w:rsidRPr="00FE1D98">
        <w:rPr>
          <w:lang w:val="cs-CZ"/>
        </w:rPr>
        <w:t>.</w:t>
      </w:r>
    </w:p>
    <w:p w14:paraId="4EC569C6" w14:textId="77777777" w:rsidR="00AB129B" w:rsidRPr="00FE1D98" w:rsidRDefault="00AB129B" w:rsidP="00AB129B">
      <w:pPr>
        <w:pStyle w:val="Nadpis3"/>
        <w:rPr>
          <w:lang w:val="cs-CZ"/>
        </w:rPr>
      </w:pPr>
    </w:p>
    <w:p w14:paraId="0677B1E4" w14:textId="77777777" w:rsidR="00AB129B" w:rsidRPr="00FE1D98" w:rsidRDefault="00AB129B" w:rsidP="00AB129B">
      <w:pPr>
        <w:pStyle w:val="Nadpis3"/>
        <w:rPr>
          <w:lang w:val="cs-CZ"/>
        </w:rPr>
      </w:pPr>
      <w:r w:rsidRPr="00FE1D98">
        <w:rPr>
          <w:lang w:val="cs-CZ"/>
        </w:rPr>
        <w:t xml:space="preserve">Načtěte předváděcí program </w:t>
      </w:r>
      <w:proofErr w:type="spellStart"/>
      <w:r w:rsidRPr="00FE1D98">
        <w:rPr>
          <w:lang w:val="cs-CZ"/>
        </w:rPr>
        <w:t>Test_program</w:t>
      </w:r>
      <w:proofErr w:type="spellEnd"/>
      <w:r w:rsidRPr="00FE1D98">
        <w:rPr>
          <w:lang w:val="cs-CZ"/>
        </w:rPr>
        <w:t xml:space="preserve"> </w:t>
      </w:r>
    </w:p>
    <w:p w14:paraId="38F02CF4" w14:textId="77777777" w:rsidR="00AB129B" w:rsidRPr="00FE1D98" w:rsidRDefault="00AB129B" w:rsidP="00AB129B">
      <w:pPr>
        <w:rPr>
          <w:lang w:val="cs-CZ"/>
        </w:rPr>
      </w:pPr>
      <w:r w:rsidRPr="00FE1D98">
        <w:rPr>
          <w:lang w:val="cs-CZ"/>
        </w:rPr>
        <w:t xml:space="preserve">Pro načtení předváděcího programu </w:t>
      </w:r>
      <w:proofErr w:type="spellStart"/>
      <w:r w:rsidRPr="00FE1D98">
        <w:rPr>
          <w:b/>
          <w:color w:val="FF7000"/>
          <w:lang w:val="cs-CZ"/>
        </w:rPr>
        <w:t>Test_program</w:t>
      </w:r>
      <w:proofErr w:type="spellEnd"/>
      <w:r w:rsidRPr="00FE1D98">
        <w:rPr>
          <w:lang w:val="cs-CZ"/>
        </w:rPr>
        <w:t xml:space="preserve"> se řiďte následujícími kroky: </w:t>
      </w:r>
    </w:p>
    <w:p w14:paraId="70F95E29" w14:textId="3D120784" w:rsidR="00AB129B" w:rsidRPr="00FE1D98" w:rsidRDefault="00AB129B" w:rsidP="00AB129B">
      <w:pPr>
        <w:pStyle w:val="Odstavecseseznamem"/>
        <w:numPr>
          <w:ilvl w:val="0"/>
          <w:numId w:val="3"/>
        </w:numPr>
        <w:rPr>
          <w:b/>
          <w:lang w:val="cs-CZ"/>
        </w:rPr>
      </w:pPr>
      <w:r w:rsidRPr="00FE1D98">
        <w:rPr>
          <w:lang w:val="cs-CZ"/>
        </w:rPr>
        <w:t>Přejděte v </w:t>
      </w:r>
      <w:proofErr w:type="spellStart"/>
      <w:r w:rsidRPr="00FE1D98">
        <w:rPr>
          <w:lang w:val="cs-CZ"/>
        </w:rPr>
        <w:t>EdScratchi</w:t>
      </w:r>
      <w:proofErr w:type="spellEnd"/>
      <w:r w:rsidRPr="00FE1D98">
        <w:rPr>
          <w:lang w:val="cs-CZ"/>
        </w:rPr>
        <w:t xml:space="preserve"> do lišty menu a vyberte </w:t>
      </w:r>
      <w:r w:rsidR="001A666A">
        <w:rPr>
          <w:lang w:val="cs-CZ"/>
        </w:rPr>
        <w:t>rozbalovací</w:t>
      </w:r>
      <w:r w:rsidR="001A666A" w:rsidRPr="00FE1D98">
        <w:rPr>
          <w:lang w:val="cs-CZ"/>
        </w:rPr>
        <w:t xml:space="preserve"> </w:t>
      </w:r>
      <w:r w:rsidRPr="00FE1D98">
        <w:rPr>
          <w:lang w:val="cs-CZ"/>
        </w:rPr>
        <w:t xml:space="preserve">nabídku. Vyhledejte a vyberte možnost </w:t>
      </w:r>
      <w:r w:rsidR="007C36BC" w:rsidRPr="007C36BC">
        <w:rPr>
          <w:lang w:val="cs-CZ"/>
        </w:rPr>
        <w:t>„</w:t>
      </w:r>
      <w:proofErr w:type="spellStart"/>
      <w:r w:rsidRPr="009040AE">
        <w:rPr>
          <w:lang w:val="cs-CZ"/>
        </w:rPr>
        <w:t>Load</w:t>
      </w:r>
      <w:proofErr w:type="spellEnd"/>
      <w:r w:rsidRPr="009040AE">
        <w:rPr>
          <w:lang w:val="cs-CZ"/>
        </w:rPr>
        <w:t xml:space="preserve"> </w:t>
      </w:r>
      <w:proofErr w:type="spellStart"/>
      <w:r w:rsidRPr="009040AE">
        <w:rPr>
          <w:lang w:val="cs-CZ"/>
        </w:rPr>
        <w:t>Demos</w:t>
      </w:r>
      <w:proofErr w:type="spellEnd"/>
      <w:r w:rsidR="007C36BC" w:rsidRPr="009040AE">
        <w:rPr>
          <w:lang w:val="cs-CZ"/>
        </w:rPr>
        <w:t>“</w:t>
      </w:r>
      <w:r w:rsidRPr="00FE1D98">
        <w:rPr>
          <w:lang w:val="cs-CZ"/>
        </w:rPr>
        <w:t xml:space="preserve">. Otevře se vyskakovací okno se všemi předváděcími programy. </w:t>
      </w:r>
    </w:p>
    <w:p w14:paraId="299E3CB6" w14:textId="7D06BD37" w:rsidR="00AB129B" w:rsidRPr="00FE1D98" w:rsidRDefault="00AB129B" w:rsidP="00AB129B">
      <w:pPr>
        <w:pStyle w:val="Odstavecseseznamem"/>
        <w:numPr>
          <w:ilvl w:val="0"/>
          <w:numId w:val="3"/>
        </w:numPr>
        <w:rPr>
          <w:b/>
          <w:lang w:val="cs-CZ"/>
        </w:rPr>
      </w:pPr>
      <w:r w:rsidRPr="00FE1D98">
        <w:rPr>
          <w:lang w:val="cs-CZ"/>
        </w:rPr>
        <w:t xml:space="preserve">Najděte a vyberte program nazvaný </w:t>
      </w:r>
      <w:proofErr w:type="spellStart"/>
      <w:r w:rsidRPr="00FE1D98">
        <w:rPr>
          <w:b/>
          <w:color w:val="FF7000"/>
          <w:lang w:val="cs-CZ"/>
        </w:rPr>
        <w:t>Test_program</w:t>
      </w:r>
      <w:proofErr w:type="spellEnd"/>
      <w:r w:rsidRPr="00FE1D98">
        <w:rPr>
          <w:lang w:val="cs-CZ"/>
        </w:rPr>
        <w:t xml:space="preserve">. Tento program se zobrazí na programovací ploše. </w:t>
      </w:r>
    </w:p>
    <w:p w14:paraId="368BE8A9" w14:textId="77777777" w:rsidR="00AB129B" w:rsidRPr="00FE1D98" w:rsidRDefault="00AB129B" w:rsidP="00AB129B">
      <w:pPr>
        <w:rPr>
          <w:lang w:val="cs-CZ"/>
        </w:rPr>
      </w:pPr>
      <w:r w:rsidRPr="00FE1D98">
        <w:rPr>
          <w:noProof/>
          <w:lang w:val="cs-CZ"/>
        </w:rPr>
        <w:drawing>
          <wp:anchor distT="0" distB="0" distL="114300" distR="114300" simplePos="0" relativeHeight="253202432" behindDoc="0" locked="0" layoutInCell="1" allowOverlap="1" wp14:anchorId="695FFDA8" wp14:editId="24CD7A37">
            <wp:simplePos x="0" y="0"/>
            <wp:positionH relativeFrom="column">
              <wp:posOffset>714375</wp:posOffset>
            </wp:positionH>
            <wp:positionV relativeFrom="paragraph">
              <wp:posOffset>289560</wp:posOffset>
            </wp:positionV>
            <wp:extent cx="4029637" cy="4039164"/>
            <wp:effectExtent l="19050" t="19050" r="9525" b="19050"/>
            <wp:wrapTopAndBottom/>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U1-2.1_Test-program.PNG"/>
                    <pic:cNvPicPr/>
                  </pic:nvPicPr>
                  <pic:blipFill>
                    <a:blip r:embed="rId72">
                      <a:extLst>
                        <a:ext uri="{28A0092B-C50C-407E-A947-70E740481C1C}">
                          <a14:useLocalDpi xmlns:a14="http://schemas.microsoft.com/office/drawing/2010/main" val="0"/>
                        </a:ext>
                      </a:extLst>
                    </a:blip>
                    <a:stretch>
                      <a:fillRect/>
                    </a:stretch>
                  </pic:blipFill>
                  <pic:spPr>
                    <a:xfrm>
                      <a:off x="0" y="0"/>
                      <a:ext cx="4029637" cy="4039164"/>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FE1D98">
        <w:rPr>
          <w:lang w:val="cs-CZ"/>
        </w:rPr>
        <w:t xml:space="preserve"> </w:t>
      </w:r>
      <w:proofErr w:type="spellStart"/>
      <w:r w:rsidRPr="00FE1D98">
        <w:rPr>
          <w:b/>
          <w:color w:val="FF7000"/>
          <w:lang w:val="cs-CZ"/>
        </w:rPr>
        <w:t>Test_program</w:t>
      </w:r>
      <w:proofErr w:type="spellEnd"/>
      <w:r w:rsidRPr="00FE1D98">
        <w:rPr>
          <w:lang w:val="cs-CZ"/>
        </w:rPr>
        <w:t xml:space="preserve"> vypadá následovně: </w:t>
      </w:r>
    </w:p>
    <w:p w14:paraId="30696D5E" w14:textId="77777777" w:rsidR="00AB129B" w:rsidRPr="00FE1D98" w:rsidRDefault="00AB129B" w:rsidP="00AB129B">
      <w:pPr>
        <w:rPr>
          <w:lang w:val="cs-CZ"/>
        </w:rPr>
      </w:pPr>
    </w:p>
    <w:p w14:paraId="57957E0C" w14:textId="0695D68D" w:rsidR="00AB129B" w:rsidRPr="00FE1D98" w:rsidRDefault="00AB129B" w:rsidP="00AB129B">
      <w:pPr>
        <w:rPr>
          <w:lang w:val="cs-CZ"/>
        </w:rPr>
      </w:pPr>
      <w:r w:rsidRPr="00FE1D98">
        <w:rPr>
          <w:lang w:val="cs-CZ"/>
        </w:rPr>
        <w:t>Jakmile se program zobrazí na programovací ploše, můžete si jej stáhnout do svého robota Edison.</w:t>
      </w:r>
    </w:p>
    <w:p w14:paraId="1D117677" w14:textId="77777777" w:rsidR="00AB129B" w:rsidRPr="00FE1D98" w:rsidRDefault="00AB129B" w:rsidP="00AB129B">
      <w:pPr>
        <w:rPr>
          <w:rFonts w:asciiTheme="majorHAnsi" w:eastAsiaTheme="majorEastAsia" w:hAnsiTheme="majorHAnsi" w:cstheme="majorBidi"/>
          <w:color w:val="FF7000"/>
          <w:sz w:val="24"/>
          <w:szCs w:val="24"/>
          <w:lang w:val="cs-CZ"/>
        </w:rPr>
      </w:pPr>
      <w:r w:rsidRPr="00FE1D98">
        <w:rPr>
          <w:lang w:val="cs-CZ"/>
        </w:rPr>
        <w:br w:type="page"/>
      </w:r>
    </w:p>
    <w:p w14:paraId="41FA807B" w14:textId="77777777" w:rsidR="00AB129B" w:rsidRPr="00FE1D98" w:rsidRDefault="00AB129B" w:rsidP="00AB129B">
      <w:pPr>
        <w:pStyle w:val="Nadpis3"/>
        <w:rPr>
          <w:lang w:val="cs-CZ"/>
        </w:rPr>
      </w:pPr>
      <w:r w:rsidRPr="00FE1D98">
        <w:rPr>
          <w:lang w:val="cs-CZ"/>
        </w:rPr>
        <w:lastRenderedPageBreak/>
        <w:t xml:space="preserve">Stažení programu </w:t>
      </w:r>
      <w:proofErr w:type="spellStart"/>
      <w:r w:rsidRPr="00FE1D98">
        <w:rPr>
          <w:lang w:val="cs-CZ"/>
        </w:rPr>
        <w:t>Test_program</w:t>
      </w:r>
      <w:proofErr w:type="spellEnd"/>
      <w:r w:rsidRPr="00FE1D98">
        <w:rPr>
          <w:lang w:val="cs-CZ"/>
        </w:rPr>
        <w:t xml:space="preserve"> do Edisona</w:t>
      </w:r>
    </w:p>
    <w:p w14:paraId="421FD2F0" w14:textId="77777777" w:rsidR="00AB129B" w:rsidRPr="00FE1D98" w:rsidRDefault="00AB129B" w:rsidP="00AB129B">
      <w:pPr>
        <w:rPr>
          <w:lang w:val="cs-CZ"/>
        </w:rPr>
      </w:pPr>
      <w:r w:rsidRPr="00FE1D98">
        <w:rPr>
          <w:lang w:val="cs-CZ"/>
        </w:rPr>
        <w:t>Kdykoli chcete stáhnout program z </w:t>
      </w:r>
      <w:proofErr w:type="spellStart"/>
      <w:r w:rsidRPr="00FE1D98">
        <w:rPr>
          <w:lang w:val="cs-CZ"/>
        </w:rPr>
        <w:t>EdScratche</w:t>
      </w:r>
      <w:proofErr w:type="spellEnd"/>
      <w:r w:rsidRPr="00FE1D98">
        <w:rPr>
          <w:lang w:val="cs-CZ"/>
        </w:rPr>
        <w:t xml:space="preserve"> do Edisona, postupujte podle následujících kroků: </w:t>
      </w:r>
    </w:p>
    <w:p w14:paraId="59EC1C60" w14:textId="77777777" w:rsidR="00AB129B" w:rsidRPr="00FE1D98" w:rsidRDefault="00AB129B" w:rsidP="00AB129B">
      <w:pPr>
        <w:pStyle w:val="Odstavecseseznamem"/>
        <w:numPr>
          <w:ilvl w:val="0"/>
          <w:numId w:val="2"/>
        </w:numPr>
        <w:spacing w:before="240"/>
        <w:rPr>
          <w:lang w:val="cs-CZ"/>
        </w:rPr>
      </w:pPr>
      <w:r w:rsidRPr="00FE1D98">
        <w:rPr>
          <w:lang w:val="cs-CZ"/>
        </w:rPr>
        <w:t xml:space="preserve">Připojte Edisona k počítači pomocí kabelu </w:t>
      </w:r>
      <w:proofErr w:type="spellStart"/>
      <w:r w:rsidRPr="00FE1D98">
        <w:rPr>
          <w:lang w:val="cs-CZ"/>
        </w:rPr>
        <w:t>EdComm</w:t>
      </w:r>
      <w:proofErr w:type="spellEnd"/>
      <w:r w:rsidRPr="00FE1D98">
        <w:rPr>
          <w:lang w:val="cs-CZ"/>
        </w:rPr>
        <w:t xml:space="preserve">. </w:t>
      </w:r>
    </w:p>
    <w:p w14:paraId="52096AE3" w14:textId="77777777" w:rsidR="00AB129B" w:rsidRPr="00FE1D98" w:rsidRDefault="00AB129B" w:rsidP="00AB129B">
      <w:pPr>
        <w:pStyle w:val="Odstavecseseznamem"/>
        <w:numPr>
          <w:ilvl w:val="0"/>
          <w:numId w:val="2"/>
        </w:numPr>
        <w:spacing w:before="240"/>
        <w:rPr>
          <w:lang w:val="cs-CZ"/>
        </w:rPr>
      </w:pPr>
      <w:r w:rsidRPr="00FE1D98">
        <w:rPr>
          <w:noProof/>
          <w:lang w:val="cs-CZ"/>
        </w:rPr>
        <w:drawing>
          <wp:anchor distT="0" distB="0" distL="114300" distR="114300" simplePos="0" relativeHeight="253232128" behindDoc="0" locked="0" layoutInCell="1" allowOverlap="1" wp14:anchorId="7BC3BBC4" wp14:editId="79D65E5A">
            <wp:simplePos x="0" y="0"/>
            <wp:positionH relativeFrom="column">
              <wp:posOffset>3095625</wp:posOffset>
            </wp:positionH>
            <wp:positionV relativeFrom="paragraph">
              <wp:posOffset>97155</wp:posOffset>
            </wp:positionV>
            <wp:extent cx="3009900" cy="1647825"/>
            <wp:effectExtent l="0" t="0" r="0" b="9525"/>
            <wp:wrapSquare wrapText="bothSides"/>
            <wp:docPr id="1073742153" name="Picture 10737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son EdComm Connected.jpg"/>
                    <pic:cNvPicPr/>
                  </pic:nvPicPr>
                  <pic:blipFill rotWithShape="1">
                    <a:blip r:embed="rId73" cstate="print">
                      <a:extLst>
                        <a:ext uri="{28A0092B-C50C-407E-A947-70E740481C1C}">
                          <a14:useLocalDpi xmlns:a14="http://schemas.microsoft.com/office/drawing/2010/main" val="0"/>
                        </a:ext>
                      </a:extLst>
                    </a:blip>
                    <a:srcRect l="7980" t="13438" r="7196" b="7640"/>
                    <a:stretch/>
                  </pic:blipFill>
                  <pic:spPr bwMode="auto">
                    <a:xfrm>
                      <a:off x="0" y="0"/>
                      <a:ext cx="300990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Ověřte, zda je hlasitost na počítači nastavena na maximum. </w:t>
      </w:r>
    </w:p>
    <w:p w14:paraId="4E566267" w14:textId="77777777" w:rsidR="00AB129B" w:rsidRPr="00FE1D98" w:rsidRDefault="00AB129B" w:rsidP="00AB129B">
      <w:pPr>
        <w:pStyle w:val="Odstavecseseznamem"/>
        <w:numPr>
          <w:ilvl w:val="0"/>
          <w:numId w:val="2"/>
        </w:numPr>
        <w:spacing w:before="240"/>
        <w:rPr>
          <w:lang w:val="cs-CZ"/>
        </w:rPr>
      </w:pPr>
      <w:r w:rsidRPr="00FE1D98">
        <w:rPr>
          <w:lang w:val="cs-CZ"/>
        </w:rPr>
        <w:t xml:space="preserve">Stiskněte </w:t>
      </w:r>
      <w:r w:rsidRPr="00FE1D98">
        <w:rPr>
          <w:b/>
          <w:bCs/>
          <w:lang w:val="cs-CZ"/>
        </w:rPr>
        <w:t xml:space="preserve">jednou </w:t>
      </w:r>
      <w:r w:rsidRPr="00FE1D98">
        <w:rPr>
          <w:lang w:val="cs-CZ"/>
        </w:rPr>
        <w:t xml:space="preserve">tlačítko nahrávání (kulaté) na Edisonovi. </w:t>
      </w:r>
    </w:p>
    <w:p w14:paraId="6309DE63" w14:textId="77777777" w:rsidR="00AB129B" w:rsidRPr="00FE1D98" w:rsidRDefault="00AB129B" w:rsidP="00AB129B">
      <w:pPr>
        <w:pStyle w:val="Odstavecseseznamem"/>
        <w:numPr>
          <w:ilvl w:val="0"/>
          <w:numId w:val="2"/>
        </w:numPr>
        <w:spacing w:before="240"/>
        <w:rPr>
          <w:lang w:val="cs-CZ"/>
        </w:rPr>
      </w:pPr>
      <w:r w:rsidRPr="00FE1D98">
        <w:rPr>
          <w:lang w:val="cs-CZ"/>
        </w:rPr>
        <w:t>Přejděte do lišty menu v </w:t>
      </w:r>
      <w:proofErr w:type="spellStart"/>
      <w:r w:rsidRPr="00FE1D98">
        <w:rPr>
          <w:lang w:val="cs-CZ"/>
        </w:rPr>
        <w:t>EdScratchi</w:t>
      </w:r>
      <w:proofErr w:type="spellEnd"/>
      <w:r w:rsidRPr="00FE1D98">
        <w:rPr>
          <w:lang w:val="cs-CZ"/>
        </w:rPr>
        <w:t xml:space="preserve"> a klikněte na tlačítko </w:t>
      </w:r>
      <w:r w:rsidRPr="00FE1D98">
        <w:rPr>
          <w:color w:val="FF7000"/>
          <w:lang w:val="cs-CZ"/>
        </w:rPr>
        <w:t>Program Edison</w:t>
      </w:r>
      <w:r w:rsidRPr="00FE1D98">
        <w:rPr>
          <w:lang w:val="cs-CZ"/>
        </w:rPr>
        <w:t>.</w:t>
      </w:r>
    </w:p>
    <w:p w14:paraId="0CA5550F" w14:textId="77777777" w:rsidR="00AB129B" w:rsidRPr="00FE1D98" w:rsidRDefault="00AB129B" w:rsidP="00AB129B">
      <w:pPr>
        <w:pStyle w:val="Odstavecseseznamem"/>
        <w:numPr>
          <w:ilvl w:val="0"/>
          <w:numId w:val="2"/>
        </w:numPr>
        <w:spacing w:before="240"/>
        <w:rPr>
          <w:lang w:val="cs-CZ"/>
        </w:rPr>
      </w:pPr>
      <w:r w:rsidRPr="00FE1D98">
        <w:rPr>
          <w:lang w:val="cs-CZ"/>
        </w:rPr>
        <w:t xml:space="preserve">Otevře se vyskakovací okno. Jakmile je program připraven, objeví se ve spodní části vyskakovacího okna tlačítko </w:t>
      </w:r>
      <w:r w:rsidRPr="00FE1D98">
        <w:rPr>
          <w:color w:val="FF7000"/>
          <w:lang w:val="cs-CZ"/>
        </w:rPr>
        <w:t>Program Edison</w:t>
      </w:r>
      <w:r w:rsidRPr="00FE1D98">
        <w:rPr>
          <w:lang w:val="cs-CZ"/>
        </w:rPr>
        <w:t>.</w:t>
      </w:r>
    </w:p>
    <w:p w14:paraId="3DBCD2CD" w14:textId="77777777" w:rsidR="00AB129B" w:rsidRPr="00FE1D98" w:rsidRDefault="00AB129B" w:rsidP="00AB129B">
      <w:pPr>
        <w:pStyle w:val="Odstavecseseznamem"/>
        <w:numPr>
          <w:ilvl w:val="0"/>
          <w:numId w:val="2"/>
        </w:numPr>
        <w:spacing w:before="240"/>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6768" behindDoc="0" locked="0" layoutInCell="1" allowOverlap="1" wp14:anchorId="73276241" wp14:editId="2FEEA2C0">
                <wp:simplePos x="0" y="0"/>
                <wp:positionH relativeFrom="column">
                  <wp:posOffset>64135</wp:posOffset>
                </wp:positionH>
                <wp:positionV relativeFrom="paragraph">
                  <wp:posOffset>319405</wp:posOffset>
                </wp:positionV>
                <wp:extent cx="5715000" cy="2258695"/>
                <wp:effectExtent l="0" t="0" r="19050" b="27305"/>
                <wp:wrapTopAndBottom/>
                <wp:docPr id="1073741895" name="Group 1073741895"/>
                <wp:cNvGraphicFramePr/>
                <a:graphic xmlns:a="http://schemas.openxmlformats.org/drawingml/2006/main">
                  <a:graphicData uri="http://schemas.microsoft.com/office/word/2010/wordprocessingGroup">
                    <wpg:wgp>
                      <wpg:cNvGrpSpPr/>
                      <wpg:grpSpPr>
                        <a:xfrm>
                          <a:off x="0" y="0"/>
                          <a:ext cx="5715000" cy="2258695"/>
                          <a:chOff x="0" y="0"/>
                          <a:chExt cx="5715000" cy="2120900"/>
                        </a:xfrm>
                      </wpg:grpSpPr>
                      <wps:wsp>
                        <wps:cNvPr id="387"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388" name="Picture 3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389" name="Text Box 2"/>
                        <wps:cNvSpPr txBox="1">
                          <a:spLocks noChangeArrowheads="1"/>
                        </wps:cNvSpPr>
                        <wps:spPr bwMode="auto">
                          <a:xfrm>
                            <a:off x="1016000" y="304800"/>
                            <a:ext cx="1563427" cy="365760"/>
                          </a:xfrm>
                          <a:prstGeom prst="rect">
                            <a:avLst/>
                          </a:prstGeom>
                          <a:noFill/>
                          <a:ln w="9525">
                            <a:noFill/>
                            <a:miter lim="800000"/>
                            <a:headEnd/>
                            <a:tailEnd/>
                          </a:ln>
                        </wps:spPr>
                        <wps:txb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3276241" id="Group 1073741895" o:spid="_x0000_s1109" style="position:absolute;left:0;text-align:left;margin-left:5.05pt;margin-top:25.15pt;width:450pt;height:177.85pt;z-index:2532167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">
                <v:roundrect id="Text Box 10" o:spid="_x0000_s1110"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" strokecolor="#5a5a5a [2109]">
                  <v:stroke joinstyle="miter"/>
                  <v:textbox inset=",5mm,,2.5mm">
                    <w:txbxContent>
                      <w:p w14:paraId="133C9242" w14:textId="77777777" w:rsidR="002A1612" w:rsidRPr="004D6428" w:rsidRDefault="002A1612" w:rsidP="00AB129B">
                        <w:pPr>
                          <w:rPr>
                            <w:lang w:val="cs-CZ"/>
                          </w:rPr>
                        </w:pPr>
                        <w:r w:rsidRPr="004D6428">
                          <w:rPr>
                            <w:rFonts w:hint="eastAsia"/>
                            <w:lang w:val="cs-CZ"/>
                          </w:rPr>
                          <w:t xml:space="preserve">Edison </w:t>
                        </w:r>
                        <w:r>
                          <w:rPr>
                            <w:lang w:val="cs-CZ"/>
                          </w:rPr>
                          <w:t xml:space="preserve">nedokáže porozumět blokům </w:t>
                        </w:r>
                        <w:r w:rsidRPr="004D6428">
                          <w:rPr>
                            <w:rFonts w:hint="eastAsia"/>
                            <w:lang w:val="cs-CZ"/>
                          </w:rPr>
                          <w:t xml:space="preserve">v </w:t>
                        </w:r>
                        <w:proofErr w:type="spellStart"/>
                        <w:r w:rsidRPr="004D6428">
                          <w:rPr>
                            <w:rFonts w:hint="eastAsia"/>
                            <w:lang w:val="cs-CZ"/>
                          </w:rPr>
                          <w:t>EdScratch</w:t>
                        </w:r>
                        <w:r>
                          <w:rPr>
                            <w:lang w:val="cs-CZ"/>
                          </w:rPr>
                          <w:t>i</w:t>
                        </w:r>
                        <w:proofErr w:type="spellEnd"/>
                        <w:r w:rsidRPr="004D6428">
                          <w:rPr>
                            <w:rFonts w:hint="eastAsia"/>
                            <w:lang w:val="cs-CZ"/>
                          </w:rPr>
                          <w:t xml:space="preserve"> tak, jak</w:t>
                        </w:r>
                        <w:r>
                          <w:rPr>
                            <w:lang w:val="cs-CZ"/>
                          </w:rPr>
                          <w:t xml:space="preserve"> jsou zobrazeny </w:t>
                        </w:r>
                        <w:r w:rsidRPr="004D6428">
                          <w:rPr>
                            <w:rFonts w:hint="eastAsia"/>
                            <w:lang w:val="cs-CZ"/>
                          </w:rPr>
                          <w:t>na obrazovce vašeho počítače. Bloky musí být</w:t>
                        </w:r>
                        <w:r>
                          <w:rPr>
                            <w:lang w:val="cs-CZ"/>
                          </w:rPr>
                          <w:t xml:space="preserve"> před stažením</w:t>
                        </w:r>
                        <w:r w:rsidRPr="004D6428">
                          <w:rPr>
                            <w:rFonts w:hint="eastAsia"/>
                            <w:lang w:val="cs-CZ"/>
                          </w:rPr>
                          <w:t xml:space="preserve"> změněny na formát, kterému Edison dokáže porozumět. To může chvíli trvat.</w:t>
                        </w:r>
                      </w:p>
                      <w:p w14:paraId="15C3B66F" w14:textId="77777777" w:rsidR="002A1612" w:rsidRPr="004D6428" w:rsidRDefault="002A1612" w:rsidP="00AB129B">
                        <w:pPr>
                          <w:rPr>
                            <w:lang w:val="cs-CZ"/>
                          </w:rPr>
                        </w:pPr>
                        <w:r>
                          <w:rPr>
                            <w:lang w:val="cs-CZ"/>
                          </w:rPr>
                          <w:t xml:space="preserve">Proto může nějakou dobu trvat, než se ve vyskakovacím okně objeví tlačítko </w:t>
                        </w:r>
                        <w:r w:rsidRPr="004D6428">
                          <w:rPr>
                            <w:color w:val="FF7000"/>
                            <w:lang w:val="cs-CZ"/>
                          </w:rPr>
                          <w:t>Program Edison</w:t>
                        </w:r>
                        <w:r w:rsidRPr="004D6428">
                          <w:rPr>
                            <w:lang w:val="cs-CZ"/>
                          </w:rPr>
                          <w:t>.</w:t>
                        </w:r>
                      </w:p>
                      <w:p w14:paraId="103A8C9B" w14:textId="77777777" w:rsidR="002A1612" w:rsidRPr="004D6428" w:rsidRDefault="002A1612" w:rsidP="00AB129B">
                        <w:pPr>
                          <w:rPr>
                            <w:lang w:val="cs-CZ"/>
                          </w:rPr>
                        </w:pPr>
                      </w:p>
                    </w:txbxContent>
                  </v:textbox>
                </v:roundrect>
                <v:shape id="Picture 388" o:spid="_x0000_s1111"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Fx9wwAAANwAAAAPAAAAZHJzL2Rvd25yZXYueG1sRE9La8JA&#10;EL4X/A/LCL2Iblqh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YuhcfcMAAADcAAAADwAA&#10;AAAAAAAAAAAAAAAHAgAAZHJzL2Rvd25yZXYueG1sUEsFBgAAAAADAAMAtwAAAPcCAAAAAA==&#10;">
                  <v:imagedata r:id="rId42" o:title=""/>
                </v:shape>
                <v:shape id="_x0000_s1112" type="#_x0000_t202" style="position:absolute;left:10160;top:3048;width:1563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3735BBA4"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36C59B9" w14:textId="77777777" w:rsidR="002A1612" w:rsidRDefault="002A1612" w:rsidP="00AB129B">
                        <w:pPr>
                          <w:rPr>
                            <w:b/>
                            <w:color w:val="FF7000"/>
                            <w:sz w:val="28"/>
                            <w:szCs w:val="28"/>
                          </w:rPr>
                        </w:pPr>
                      </w:p>
                      <w:p w14:paraId="0EBACB34"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Klikněte na tlačítko </w:t>
      </w:r>
      <w:r w:rsidRPr="00FE1D98">
        <w:rPr>
          <w:color w:val="FF7000"/>
          <w:lang w:val="cs-CZ"/>
        </w:rPr>
        <w:t>Program Edison</w:t>
      </w:r>
      <w:r w:rsidRPr="00FE1D98">
        <w:rPr>
          <w:lang w:val="cs-CZ"/>
        </w:rPr>
        <w:t xml:space="preserve"> ve vyskakovacím okně.  </w:t>
      </w:r>
    </w:p>
    <w:p w14:paraId="0FEFDEB6" w14:textId="77777777" w:rsidR="00AB129B" w:rsidRPr="00FE1D98" w:rsidRDefault="00AB129B" w:rsidP="00AB129B">
      <w:pPr>
        <w:spacing w:before="240"/>
        <w:rPr>
          <w:lang w:val="cs-CZ"/>
        </w:rPr>
      </w:pPr>
    </w:p>
    <w:p w14:paraId="003FB69A" w14:textId="77777777" w:rsidR="00AB129B" w:rsidRPr="00FE1D98" w:rsidRDefault="00AB129B" w:rsidP="00AB129B">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217792" behindDoc="0" locked="0" layoutInCell="1" allowOverlap="1" wp14:anchorId="6BE87415" wp14:editId="70E6638F">
                <wp:simplePos x="0" y="0"/>
                <wp:positionH relativeFrom="column">
                  <wp:posOffset>16510</wp:posOffset>
                </wp:positionH>
                <wp:positionV relativeFrom="paragraph">
                  <wp:posOffset>372110</wp:posOffset>
                </wp:positionV>
                <wp:extent cx="5715000" cy="2251710"/>
                <wp:effectExtent l="0" t="0" r="19050" b="15240"/>
                <wp:wrapTopAndBottom/>
                <wp:docPr id="1073741896" name="Group 1073741896"/>
                <wp:cNvGraphicFramePr/>
                <a:graphic xmlns:a="http://schemas.openxmlformats.org/drawingml/2006/main">
                  <a:graphicData uri="http://schemas.microsoft.com/office/word/2010/wordprocessingGroup">
                    <wpg:wgp>
                      <wpg:cNvGrpSpPr/>
                      <wpg:grpSpPr>
                        <a:xfrm>
                          <a:off x="0" y="0"/>
                          <a:ext cx="5715000" cy="2251710"/>
                          <a:chOff x="0" y="0"/>
                          <a:chExt cx="5715000" cy="2157772"/>
                        </a:xfrm>
                      </wpg:grpSpPr>
                      <wps:wsp>
                        <wps:cNvPr id="1073741897" name="Text Box 10"/>
                        <wps:cNvSpPr txBox="1">
                          <a:spLocks noChangeArrowheads="1"/>
                        </wps:cNvSpPr>
                        <wps:spPr bwMode="auto">
                          <a:xfrm>
                            <a:off x="0" y="673100"/>
                            <a:ext cx="5715000" cy="148467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wps:txbx>
                        <wps:bodyPr rot="0" vert="horz" wrap="square" lIns="91440" tIns="180000" rIns="91440" bIns="90000" anchor="t" anchorCtr="0">
                          <a:noAutofit/>
                        </wps:bodyPr>
                      </wps:wsp>
                      <pic:pic xmlns:pic="http://schemas.openxmlformats.org/drawingml/2006/picture">
                        <pic:nvPicPr>
                          <pic:cNvPr id="1073741898" name="Picture 10737418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1073741899" name="Text Box 2"/>
                        <wps:cNvSpPr txBox="1">
                          <a:spLocks noChangeArrowheads="1"/>
                        </wps:cNvSpPr>
                        <wps:spPr bwMode="auto">
                          <a:xfrm>
                            <a:off x="1016000" y="304800"/>
                            <a:ext cx="1508836" cy="365760"/>
                          </a:xfrm>
                          <a:prstGeom prst="rect">
                            <a:avLst/>
                          </a:prstGeom>
                          <a:noFill/>
                          <a:ln w="9525">
                            <a:noFill/>
                            <a:miter lim="800000"/>
                            <a:headEnd/>
                            <a:tailEnd/>
                          </a:ln>
                        </wps:spPr>
                        <wps:txb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BE87415" id="Group 1073741896" o:spid="_x0000_s1113" style="position:absolute;margin-left:1.3pt;margin-top:29.3pt;width:450pt;height:177.3pt;z-index:253217792" coordsize="57150,21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">
                <v:roundrect id="Text Box 10" o:spid="_x0000_s1114" style="position:absolute;top:6731;width:57150;height:1484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" strokecolor="#5a5a5a [2109]">
                  <v:stroke joinstyle="miter"/>
                  <v:textbox inset=",5mm,,2.5mm">
                    <w:txbxContent>
                      <w:p w14:paraId="68F45A63" w14:textId="77777777" w:rsidR="002A1612" w:rsidRPr="008C6164" w:rsidRDefault="002A1612" w:rsidP="00AB129B">
                        <w:pPr>
                          <w:rPr>
                            <w:lang w:val="cs-CZ"/>
                          </w:rPr>
                        </w:pPr>
                        <w:r w:rsidRPr="008C6164">
                          <w:rPr>
                            <w:lang w:val="cs-CZ"/>
                          </w:rPr>
                          <w:t xml:space="preserve">Edison </w:t>
                        </w:r>
                        <w:r>
                          <w:rPr>
                            <w:lang w:val="cs-CZ"/>
                          </w:rPr>
                          <w:t xml:space="preserve">vám potvrdí úspěšné stažení programu krátkým potvrzovacím pípnutím. Jde o stejný zvuk, který se ozve při spuštění Edisona. </w:t>
                        </w:r>
                      </w:p>
                      <w:p w14:paraId="013C85C6" w14:textId="77777777" w:rsidR="002A1612" w:rsidRPr="008C6164" w:rsidRDefault="002A1612" w:rsidP="00AB129B">
                        <w:pPr>
                          <w:rPr>
                            <w:lang w:val="cs-CZ"/>
                          </w:rPr>
                        </w:pPr>
                        <w:r>
                          <w:rPr>
                            <w:lang w:val="cs-CZ"/>
                          </w:rPr>
                          <w:t>Pokud se program nestáhne správně, Edison vydá jiný zvuk. Tento zvuk oznamuje selhání stahování. Pokud jej Edison vydá, zkuste zahájit stahování znovu.</w:t>
                        </w:r>
                      </w:p>
                      <w:p w14:paraId="09E4AF6F" w14:textId="77777777" w:rsidR="002A1612" w:rsidRPr="008C6164" w:rsidRDefault="002A1612" w:rsidP="00AB129B">
                        <w:pPr>
                          <w:rPr>
                            <w:lang w:val="cs-CZ"/>
                          </w:rPr>
                        </w:pPr>
                      </w:p>
                    </w:txbxContent>
                  </v:textbox>
                </v:roundrect>
                <v:shape id="Picture 1073741898" o:spid="_x0000_s1115"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">
                  <v:imagedata r:id="rId42" o:title=""/>
                </v:shape>
                <v:shape id="_x0000_s1116" type="#_x0000_t202" style="position:absolute;left:10160;top:3048;width:1508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" filled="f" stroked="f">
                  <v:textbox>
                    <w:txbxContent>
                      <w:p w14:paraId="7CA4817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071725" w14:textId="77777777" w:rsidR="002A1612" w:rsidRDefault="002A1612" w:rsidP="00AB129B">
                        <w:pPr>
                          <w:rPr>
                            <w:b/>
                            <w:color w:val="FF7000"/>
                            <w:sz w:val="28"/>
                            <w:szCs w:val="28"/>
                          </w:rPr>
                        </w:pPr>
                      </w:p>
                      <w:p w14:paraId="010FBA24" w14:textId="77777777" w:rsidR="002A1612" w:rsidRDefault="002A1612" w:rsidP="00AB129B">
                        <w:pPr>
                          <w:rPr>
                            <w:b/>
                            <w:color w:val="FF7000"/>
                            <w:sz w:val="28"/>
                            <w:szCs w:val="28"/>
                          </w:rPr>
                        </w:pPr>
                      </w:p>
                      <w:p w14:paraId="5364A66F"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Uslyšíte, jak se program stahuje do Edisona. Po skončení stahování se ozve pípnutí potvrzující úspěšné stažení. Dokud neuslyšíte toto pípnutí, Edisona neodpojujte!</w:t>
      </w:r>
    </w:p>
    <w:p w14:paraId="274CD430" w14:textId="77777777" w:rsidR="00AB129B" w:rsidRPr="00FE1D98" w:rsidRDefault="00AB129B" w:rsidP="00AB129B">
      <w:pPr>
        <w:rPr>
          <w:lang w:val="cs-CZ"/>
        </w:rPr>
      </w:pPr>
    </w:p>
    <w:p w14:paraId="49750FA7" w14:textId="77B733C2" w:rsidR="00AB129B" w:rsidRPr="00FE1D98" w:rsidRDefault="00AB129B" w:rsidP="00AB129B">
      <w:pPr>
        <w:rPr>
          <w:lang w:val="cs-CZ"/>
        </w:rPr>
      </w:pPr>
      <w:r w:rsidRPr="00FE1D98">
        <w:rPr>
          <w:lang w:val="cs-CZ"/>
        </w:rPr>
        <w:t xml:space="preserve">Poté, co uslyšíte zvuk potvrzující úspěšné stažení programu, odpojte od Edisona </w:t>
      </w:r>
      <w:r w:rsidR="007C36BC">
        <w:rPr>
          <w:lang w:val="cs-CZ"/>
        </w:rPr>
        <w:t>programovací</w:t>
      </w:r>
      <w:r w:rsidR="007C36BC" w:rsidRPr="00FE1D98">
        <w:rPr>
          <w:lang w:val="cs-CZ"/>
        </w:rPr>
        <w:t xml:space="preserve"> </w:t>
      </w:r>
      <w:r w:rsidRPr="00FE1D98">
        <w:rPr>
          <w:lang w:val="cs-CZ"/>
        </w:rPr>
        <w:t>kabel. Pro spuštění programu stiskněte jednou tlačítko pro spuštění (trojúhelníkové).</w:t>
      </w:r>
    </w:p>
    <w:p w14:paraId="2AE65635" w14:textId="77777777" w:rsidR="00AB129B" w:rsidRPr="00FE1D98" w:rsidRDefault="00AB129B" w:rsidP="00AB129B">
      <w:pPr>
        <w:pStyle w:val="Nadpis2"/>
        <w:rPr>
          <w:lang w:val="cs-CZ"/>
        </w:rPr>
      </w:pPr>
      <w:r w:rsidRPr="00FE1D98">
        <w:rPr>
          <w:lang w:val="cs-CZ"/>
        </w:rPr>
        <w:lastRenderedPageBreak/>
        <w:t>Vyzkoušejte si to!</w:t>
      </w:r>
    </w:p>
    <w:p w14:paraId="6185EF3E" w14:textId="77777777" w:rsidR="00AB129B" w:rsidRPr="00FE1D98" w:rsidRDefault="00AB129B" w:rsidP="00AB129B">
      <w:pPr>
        <w:rPr>
          <w:lang w:val="cs-CZ"/>
        </w:rPr>
      </w:pPr>
      <w:r w:rsidRPr="00FE1D98">
        <w:rPr>
          <w:lang w:val="cs-CZ"/>
        </w:rPr>
        <w:t xml:space="preserve">Načtěte do </w:t>
      </w:r>
      <w:proofErr w:type="spellStart"/>
      <w:r w:rsidRPr="00FE1D98">
        <w:rPr>
          <w:lang w:val="cs-CZ"/>
        </w:rPr>
        <w:t>EdScratche</w:t>
      </w:r>
      <w:proofErr w:type="spellEnd"/>
      <w:r w:rsidRPr="00FE1D98">
        <w:rPr>
          <w:lang w:val="cs-CZ"/>
        </w:rPr>
        <w:t xml:space="preserve"> předváděcí program </w:t>
      </w:r>
      <w:proofErr w:type="spellStart"/>
      <w:r w:rsidRPr="00FE1D98">
        <w:rPr>
          <w:b/>
          <w:color w:val="FF7000"/>
          <w:lang w:val="cs-CZ"/>
        </w:rPr>
        <w:t>Test_program</w:t>
      </w:r>
      <w:proofErr w:type="spellEnd"/>
      <w:r w:rsidRPr="00FE1D98">
        <w:rPr>
          <w:lang w:val="cs-CZ"/>
        </w:rPr>
        <w:t xml:space="preserve">. Stáhněte jej do Edisona a spusťte. Poté zodpovězte následující otázky. </w:t>
      </w:r>
    </w:p>
    <w:p w14:paraId="6A37FC01" w14:textId="77777777" w:rsidR="00AB129B" w:rsidRPr="00FE1D98" w:rsidRDefault="00AB129B" w:rsidP="00AB129B">
      <w:pPr>
        <w:pStyle w:val="Odstavecseseznamem"/>
        <w:numPr>
          <w:ilvl w:val="0"/>
          <w:numId w:val="4"/>
        </w:numPr>
        <w:rPr>
          <w:lang w:val="cs-CZ"/>
        </w:rPr>
      </w:pPr>
      <w:r w:rsidRPr="00FE1D98">
        <w:rPr>
          <w:lang w:val="cs-CZ"/>
        </w:rPr>
        <w:t xml:space="preserve">Ve které části prostředí </w:t>
      </w:r>
      <w:proofErr w:type="spellStart"/>
      <w:r w:rsidRPr="00FE1D98">
        <w:rPr>
          <w:lang w:val="cs-CZ"/>
        </w:rPr>
        <w:t>EdScratch</w:t>
      </w:r>
      <w:proofErr w:type="spellEnd"/>
      <w:r w:rsidRPr="00FE1D98">
        <w:rPr>
          <w:lang w:val="cs-CZ"/>
        </w:rPr>
        <w:t xml:space="preserve"> se nachází tlačítko </w:t>
      </w:r>
      <w:r w:rsidRPr="00FE1D98">
        <w:rPr>
          <w:color w:val="FF7000"/>
          <w:lang w:val="cs-CZ"/>
        </w:rPr>
        <w:t>Program Edison</w:t>
      </w:r>
      <w:r w:rsidRPr="00FE1D98">
        <w:rPr>
          <w:lang w:val="cs-CZ"/>
        </w:rPr>
        <w:t>?</w:t>
      </w:r>
    </w:p>
    <w:p w14:paraId="00CBB471" w14:textId="77777777" w:rsidR="00AB129B" w:rsidRPr="00FE1D98" w:rsidRDefault="00AB129B" w:rsidP="00AB129B">
      <w:pPr>
        <w:rPr>
          <w:lang w:val="cs-CZ"/>
        </w:rPr>
      </w:pPr>
      <w:r w:rsidRPr="00FE1D98">
        <w:rPr>
          <w:lang w:val="cs-CZ"/>
        </w:rPr>
        <w:t>________________________________________________________________________________</w:t>
      </w:r>
    </w:p>
    <w:p w14:paraId="21D6131E" w14:textId="77777777" w:rsidR="00AB129B" w:rsidRPr="00FE1D98" w:rsidRDefault="00AB129B" w:rsidP="00AB129B">
      <w:pPr>
        <w:rPr>
          <w:lang w:val="cs-CZ"/>
        </w:rPr>
      </w:pPr>
      <w:r w:rsidRPr="00FE1D98">
        <w:rPr>
          <w:lang w:val="cs-CZ"/>
        </w:rPr>
        <w:t>________________________________________________________________________________</w:t>
      </w:r>
    </w:p>
    <w:p w14:paraId="2CA824FE" w14:textId="77777777" w:rsidR="00AB129B" w:rsidRPr="00FE1D98" w:rsidRDefault="00AB129B" w:rsidP="00AB129B">
      <w:pPr>
        <w:tabs>
          <w:tab w:val="left" w:pos="910"/>
        </w:tabs>
        <w:rPr>
          <w:lang w:val="cs-CZ"/>
        </w:rPr>
      </w:pPr>
      <w:r w:rsidRPr="00FE1D98">
        <w:rPr>
          <w:lang w:val="cs-CZ"/>
        </w:rPr>
        <w:tab/>
      </w:r>
    </w:p>
    <w:p w14:paraId="499FE101" w14:textId="3D54A488" w:rsidR="00AB129B" w:rsidRPr="00FE1D98" w:rsidRDefault="00AB129B" w:rsidP="00AB129B">
      <w:pPr>
        <w:pStyle w:val="Odstavecseseznamem"/>
        <w:numPr>
          <w:ilvl w:val="0"/>
          <w:numId w:val="4"/>
        </w:numPr>
        <w:rPr>
          <w:lang w:val="cs-CZ"/>
        </w:rPr>
      </w:pPr>
      <w:r w:rsidRPr="00FE1D98">
        <w:rPr>
          <w:lang w:val="cs-CZ"/>
        </w:rPr>
        <w:t xml:space="preserve">Kolik varovných hlášek se zobrazí v ladícím panelu po načtení programu </w:t>
      </w:r>
      <w:proofErr w:type="spellStart"/>
      <w:r w:rsidRPr="00FE1D98">
        <w:rPr>
          <w:b/>
          <w:color w:val="FF7000"/>
          <w:lang w:val="cs-CZ"/>
        </w:rPr>
        <w:t>Test_program</w:t>
      </w:r>
      <w:proofErr w:type="spellEnd"/>
      <w:r w:rsidRPr="00FE1D98">
        <w:rPr>
          <w:lang w:val="cs-CZ"/>
        </w:rPr>
        <w:t>?</w:t>
      </w:r>
    </w:p>
    <w:p w14:paraId="1587B274" w14:textId="77777777" w:rsidR="00AB129B" w:rsidRPr="00FE1D98" w:rsidRDefault="00AB129B" w:rsidP="00AB129B">
      <w:pPr>
        <w:rPr>
          <w:lang w:val="cs-CZ"/>
        </w:rPr>
      </w:pPr>
      <w:r w:rsidRPr="00FE1D98">
        <w:rPr>
          <w:lang w:val="cs-CZ"/>
        </w:rPr>
        <w:t>________________________________________________________________________________</w:t>
      </w:r>
    </w:p>
    <w:p w14:paraId="11D5C816" w14:textId="77777777" w:rsidR="00AB129B" w:rsidRPr="00FE1D98" w:rsidRDefault="00AB129B" w:rsidP="00AB129B">
      <w:pPr>
        <w:rPr>
          <w:lang w:val="cs-CZ"/>
        </w:rPr>
      </w:pPr>
      <w:r w:rsidRPr="00FE1D98">
        <w:rPr>
          <w:lang w:val="cs-CZ"/>
        </w:rPr>
        <w:t>________________________________________________________________________________</w:t>
      </w:r>
    </w:p>
    <w:p w14:paraId="5169B375" w14:textId="77777777" w:rsidR="00AB129B" w:rsidRPr="00FE1D98" w:rsidRDefault="00AB129B" w:rsidP="00AB129B">
      <w:pPr>
        <w:rPr>
          <w:lang w:val="cs-CZ"/>
        </w:rPr>
      </w:pPr>
    </w:p>
    <w:p w14:paraId="5F166392" w14:textId="77777777" w:rsidR="00AB129B" w:rsidRPr="00FE1D98" w:rsidRDefault="00AB129B" w:rsidP="00AB129B">
      <w:pPr>
        <w:pStyle w:val="Odstavecseseznamem"/>
        <w:numPr>
          <w:ilvl w:val="0"/>
          <w:numId w:val="4"/>
        </w:numPr>
        <w:rPr>
          <w:lang w:val="cs-CZ"/>
        </w:rPr>
      </w:pPr>
      <w:r w:rsidRPr="00FE1D98">
        <w:rPr>
          <w:lang w:val="cs-CZ"/>
        </w:rPr>
        <w:t xml:space="preserve">Co robot provede po spuštění programu </w:t>
      </w:r>
      <w:proofErr w:type="spellStart"/>
      <w:r w:rsidRPr="00FE1D98">
        <w:rPr>
          <w:b/>
          <w:color w:val="FF7000"/>
          <w:lang w:val="cs-CZ"/>
        </w:rPr>
        <w:t>Test_program</w:t>
      </w:r>
      <w:proofErr w:type="spellEnd"/>
      <w:r w:rsidRPr="00FE1D98">
        <w:rPr>
          <w:lang w:val="cs-CZ"/>
        </w:rPr>
        <w:t>? Popište, co se děje.</w:t>
      </w:r>
    </w:p>
    <w:p w14:paraId="78F6D098" w14:textId="77777777" w:rsidR="00AB129B" w:rsidRPr="00FE1D98" w:rsidRDefault="00AB129B" w:rsidP="00AB129B">
      <w:pPr>
        <w:rPr>
          <w:lang w:val="cs-CZ"/>
        </w:rPr>
      </w:pPr>
      <w:r w:rsidRPr="00FE1D98">
        <w:rPr>
          <w:lang w:val="cs-CZ"/>
        </w:rPr>
        <w:t>________________________________________________________________________________</w:t>
      </w:r>
    </w:p>
    <w:p w14:paraId="2FAD6163" w14:textId="77777777" w:rsidR="00AB129B" w:rsidRPr="00FE1D98" w:rsidRDefault="00AB129B" w:rsidP="00AB129B">
      <w:pPr>
        <w:rPr>
          <w:lang w:val="cs-CZ"/>
        </w:rPr>
      </w:pPr>
      <w:r w:rsidRPr="00FE1D98">
        <w:rPr>
          <w:lang w:val="cs-CZ"/>
        </w:rPr>
        <w:t>________________________________________________________________________________</w:t>
      </w:r>
    </w:p>
    <w:p w14:paraId="297DEAB5" w14:textId="77777777" w:rsidR="00AB129B" w:rsidRPr="00FE1D98" w:rsidRDefault="00AB129B" w:rsidP="00AB129B">
      <w:pPr>
        <w:rPr>
          <w:lang w:val="cs-CZ"/>
        </w:rPr>
      </w:pPr>
      <w:r w:rsidRPr="00FE1D98">
        <w:rPr>
          <w:lang w:val="cs-CZ"/>
        </w:rPr>
        <w:t>________________________________________________________________________________</w:t>
      </w:r>
    </w:p>
    <w:p w14:paraId="5EA1F021" w14:textId="77777777" w:rsidR="00AB129B" w:rsidRPr="00FE1D98" w:rsidRDefault="00AB129B" w:rsidP="00AB129B">
      <w:pPr>
        <w:rPr>
          <w:lang w:val="cs-CZ"/>
        </w:rPr>
      </w:pPr>
      <w:r w:rsidRPr="00FE1D98">
        <w:rPr>
          <w:lang w:val="cs-CZ"/>
        </w:rPr>
        <w:t>________________________________________________________________________________</w:t>
      </w:r>
    </w:p>
    <w:p w14:paraId="0585FBAE"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p>
    <w:p w14:paraId="001505F3" w14:textId="77777777" w:rsidR="00AB129B" w:rsidRPr="00FE1D98" w:rsidRDefault="00AB129B" w:rsidP="00AB129B">
      <w:pPr>
        <w:tabs>
          <w:tab w:val="left" w:pos="910"/>
        </w:tabs>
        <w:rPr>
          <w:lang w:val="cs-CZ"/>
        </w:rPr>
      </w:pPr>
    </w:p>
    <w:p w14:paraId="4191F68C" w14:textId="77777777" w:rsidR="00AB129B" w:rsidRPr="00FE1D98" w:rsidRDefault="00AB129B" w:rsidP="00AB129B">
      <w:pPr>
        <w:rPr>
          <w:lang w:val="cs-CZ"/>
        </w:rPr>
      </w:pPr>
    </w:p>
    <w:bookmarkEnd w:id="15"/>
    <w:p w14:paraId="17AC2657" w14:textId="77777777" w:rsidR="00AB129B" w:rsidRPr="00FE1D98" w:rsidRDefault="00AB129B" w:rsidP="00AB129B">
      <w:pPr>
        <w:rPr>
          <w:lang w:val="cs-CZ"/>
        </w:rPr>
      </w:pPr>
      <w:r w:rsidRPr="00FE1D98">
        <w:rPr>
          <w:lang w:val="cs-CZ"/>
        </w:rPr>
        <w:br w:type="page"/>
      </w:r>
    </w:p>
    <w:p w14:paraId="424791AD" w14:textId="1B329021" w:rsidR="00AB129B" w:rsidRPr="00FE1D98" w:rsidRDefault="00E16020" w:rsidP="00AB129B">
      <w:pPr>
        <w:pStyle w:val="Nadpis1"/>
        <w:rPr>
          <w:lang w:val="cs-CZ"/>
        </w:rPr>
      </w:pPr>
      <w:bookmarkStart w:id="16" w:name="_Toc146267209"/>
      <w:r w:rsidRPr="00FE1D98">
        <w:rPr>
          <w:noProof/>
          <w:lang w:val="cs-CZ"/>
        </w:rPr>
        <w:lastRenderedPageBreak/>
        <mc:AlternateContent>
          <mc:Choice Requires="wpg">
            <w:drawing>
              <wp:anchor distT="0" distB="0" distL="114300" distR="114300" simplePos="0" relativeHeight="253218816" behindDoc="0" locked="0" layoutInCell="1" allowOverlap="1" wp14:anchorId="391F5D28" wp14:editId="51864D8C">
                <wp:simplePos x="0" y="0"/>
                <wp:positionH relativeFrom="margin">
                  <wp:posOffset>3491230</wp:posOffset>
                </wp:positionH>
                <wp:positionV relativeFrom="paragraph">
                  <wp:posOffset>251129</wp:posOffset>
                </wp:positionV>
                <wp:extent cx="2615565" cy="1740535"/>
                <wp:effectExtent l="0" t="0" r="13335" b="12065"/>
                <wp:wrapSquare wrapText="bothSides"/>
                <wp:docPr id="1039" name="Group 1039"/>
                <wp:cNvGraphicFramePr/>
                <a:graphic xmlns:a="http://schemas.openxmlformats.org/drawingml/2006/main">
                  <a:graphicData uri="http://schemas.microsoft.com/office/word/2010/wordprocessingGroup">
                    <wpg:wgp>
                      <wpg:cNvGrpSpPr/>
                      <wpg:grpSpPr>
                        <a:xfrm>
                          <a:off x="0" y="0"/>
                          <a:ext cx="2615565" cy="1740535"/>
                          <a:chOff x="0" y="0"/>
                          <a:chExt cx="2615565" cy="1741509"/>
                        </a:xfrm>
                      </wpg:grpSpPr>
                      <wps:wsp>
                        <wps:cNvPr id="396" name="Text Box 3"/>
                        <wps:cNvSpPr txBox="1">
                          <a:spLocks noChangeArrowheads="1"/>
                        </wps:cNvSpPr>
                        <wps:spPr bwMode="auto">
                          <a:xfrm>
                            <a:off x="0" y="665682"/>
                            <a:ext cx="2615565" cy="1075827"/>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se nachází  v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wps:txbx>
                        <wps:bodyPr rot="0" vert="horz" wrap="square" lIns="91440" tIns="180000" rIns="91440" bIns="90000" anchor="t" anchorCtr="0">
                          <a:noAutofit/>
                        </wps:bodyPr>
                      </wps:wsp>
                      <wps:wsp>
                        <wps:cNvPr id="397"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398" name="Picture 39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8008" y="0"/>
                            <a:ext cx="899795" cy="899795"/>
                          </a:xfrm>
                          <a:prstGeom prst="rect">
                            <a:avLst/>
                          </a:prstGeom>
                        </pic:spPr>
                      </pic:pic>
                    </wpg:wgp>
                  </a:graphicData>
                </a:graphic>
                <wp14:sizeRelV relativeFrom="margin">
                  <wp14:pctHeight>0</wp14:pctHeight>
                </wp14:sizeRelV>
              </wp:anchor>
            </w:drawing>
          </mc:Choice>
          <mc:Fallback>
            <w:pict>
              <v:group w14:anchorId="391F5D28" id="Group 1039" o:spid="_x0000_s1117" style="position:absolute;margin-left:274.9pt;margin-top:19.75pt;width:205.95pt;height:137.05pt;z-index:253218816;mso-position-horizontal-relative:margin;mso-height-relative:margin" coordsize="26155,17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">
                <v:roundrect id="Text Box 3" o:spid="_x0000_s1118" style="position:absolute;top:6656;width:26155;height:10759;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" strokecolor="#5a5a5a [2109]">
                  <v:stroke joinstyle="miter"/>
                  <v:textbox inset=",5mm,,2.5mm">
                    <w:txbxContent>
                      <w:p w14:paraId="769A97D7" w14:textId="6635EFFB" w:rsidR="002A1612" w:rsidRPr="00E50299" w:rsidRDefault="002A1612" w:rsidP="009040AE">
                        <w:pPr>
                          <w:jc w:val="center"/>
                          <w:rPr>
                            <w:lang w:val="cs-CZ"/>
                          </w:rPr>
                        </w:pPr>
                        <w:r>
                          <w:rPr>
                            <w:color w:val="FF7000"/>
                            <w:lang w:val="cs-CZ"/>
                          </w:rPr>
                          <w:t xml:space="preserve">Ladicí panel </w:t>
                        </w:r>
                        <w:r>
                          <w:rPr>
                            <w:lang w:val="cs-CZ"/>
                          </w:rPr>
                          <w:t>se nachází  v </w:t>
                        </w:r>
                        <w:proofErr w:type="spellStart"/>
                        <w:r>
                          <w:rPr>
                            <w:lang w:val="cs-CZ"/>
                          </w:rPr>
                          <w:t>EdScratchi</w:t>
                        </w:r>
                        <w:proofErr w:type="spellEnd"/>
                        <w:r>
                          <w:rPr>
                            <w:lang w:val="cs-CZ"/>
                          </w:rPr>
                          <w:t xml:space="preserve"> pod paletou programovacích bloků a programovací plochou.</w:t>
                        </w:r>
                      </w:p>
                      <w:p w14:paraId="23C01170" w14:textId="77777777" w:rsidR="002A1612" w:rsidRPr="00E50299" w:rsidRDefault="002A1612" w:rsidP="00AB129B">
                        <w:pPr>
                          <w:rPr>
                            <w:lang w:val="cs-CZ"/>
                          </w:rPr>
                        </w:pPr>
                      </w:p>
                    </w:txbxContent>
                  </v:textbox>
                </v:roundrect>
                <v:shape id="_x0000_s1119"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14:paraId="63FB7160" w14:textId="77777777" w:rsidR="002A1612" w:rsidRDefault="002A1612" w:rsidP="00AB129B">
                        <w:pPr>
                          <w:rPr>
                            <w:b/>
                            <w:color w:val="FF7000"/>
                            <w:sz w:val="28"/>
                            <w:szCs w:val="28"/>
                          </w:rPr>
                        </w:pPr>
                        <w:proofErr w:type="spellStart"/>
                        <w:r>
                          <w:rPr>
                            <w:b/>
                            <w:color w:val="FF7000"/>
                            <w:sz w:val="28"/>
                            <w:szCs w:val="28"/>
                          </w:rPr>
                          <w:t>Nezapomeňte</w:t>
                        </w:r>
                        <w:proofErr w:type="spellEnd"/>
                      </w:p>
                      <w:p w14:paraId="403952DB" w14:textId="77777777" w:rsidR="002A1612" w:rsidRDefault="002A1612" w:rsidP="00AB129B">
                        <w:pPr>
                          <w:rPr>
                            <w:b/>
                            <w:color w:val="FF7000"/>
                            <w:sz w:val="28"/>
                            <w:szCs w:val="28"/>
                          </w:rPr>
                        </w:pPr>
                      </w:p>
                    </w:txbxContent>
                  </v:textbox>
                </v:shape>
                <v:shape id="Picture 398" o:spid="_x0000_s1120" type="#_x0000_t75" style="position:absolute;left:218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">
                  <v:imagedata r:id="rId49" o:title=""/>
                </v:shape>
                <w10:wrap type="square" anchorx="margin"/>
              </v:group>
            </w:pict>
          </mc:Fallback>
        </mc:AlternateContent>
      </w:r>
      <w:r w:rsidR="00AB129B" w:rsidRPr="00FE1D98">
        <w:rPr>
          <w:lang w:val="cs-CZ"/>
        </w:rPr>
        <w:t>U1-2.2 Prozkoumejte varovné hlášky</w:t>
      </w:r>
      <w:bookmarkEnd w:id="16"/>
    </w:p>
    <w:p w14:paraId="4EAC6AEB" w14:textId="51001173" w:rsidR="00AB129B" w:rsidRPr="00FE1D98" w:rsidRDefault="00AB129B" w:rsidP="00AB129B">
      <w:pPr>
        <w:rPr>
          <w:lang w:val="cs-CZ"/>
        </w:rPr>
      </w:pPr>
      <w:r w:rsidRPr="00FE1D98">
        <w:rPr>
          <w:lang w:val="cs-CZ"/>
        </w:rPr>
        <w:t xml:space="preserve">Některé programovací jazyky nabízejí speciální funkce usnadňující jejich používání. Jedním z příkladů takové funkce je </w:t>
      </w:r>
      <w:r w:rsidRPr="009040AE">
        <w:rPr>
          <w:color w:val="FF7000"/>
          <w:lang w:val="cs-CZ"/>
        </w:rPr>
        <w:t>Lad</w:t>
      </w:r>
      <w:r w:rsidR="00E16020" w:rsidRPr="009040AE">
        <w:rPr>
          <w:color w:val="FF7000"/>
          <w:lang w:val="cs-CZ"/>
        </w:rPr>
        <w:t>i</w:t>
      </w:r>
      <w:r w:rsidRPr="009040AE">
        <w:rPr>
          <w:color w:val="FF7000"/>
          <w:lang w:val="cs-CZ"/>
        </w:rPr>
        <w:t>cí panel</w:t>
      </w:r>
      <w:r w:rsidRPr="00FE1D98">
        <w:rPr>
          <w:lang w:val="cs-CZ"/>
        </w:rPr>
        <w:t xml:space="preserve"> v </w:t>
      </w:r>
      <w:proofErr w:type="spellStart"/>
      <w:r w:rsidRPr="00FE1D98">
        <w:rPr>
          <w:lang w:val="cs-CZ"/>
        </w:rPr>
        <w:t>EdScratchi</w:t>
      </w:r>
      <w:proofErr w:type="spellEnd"/>
      <w:r w:rsidRPr="00FE1D98">
        <w:rPr>
          <w:lang w:val="cs-CZ"/>
        </w:rPr>
        <w:t xml:space="preserve">. </w:t>
      </w:r>
    </w:p>
    <w:p w14:paraId="478EA7BE" w14:textId="2490D0F6" w:rsidR="00AB129B" w:rsidRPr="00FE1D98" w:rsidRDefault="00E16020" w:rsidP="00AB129B">
      <w:pPr>
        <w:rPr>
          <w:lang w:val="cs-CZ"/>
        </w:rPr>
      </w:pPr>
      <w:r>
        <w:rPr>
          <w:lang w:val="cs-CZ"/>
        </w:rPr>
        <w:t>K</w:t>
      </w:r>
      <w:r w:rsidR="00AB129B" w:rsidRPr="00FE1D98">
        <w:rPr>
          <w:lang w:val="cs-CZ"/>
        </w:rPr>
        <w:t>dyž píšeme program v</w:t>
      </w:r>
      <w:r>
        <w:rPr>
          <w:lang w:val="cs-CZ"/>
        </w:rPr>
        <w:t> </w:t>
      </w:r>
      <w:proofErr w:type="spellStart"/>
      <w:r w:rsidR="00AB129B" w:rsidRPr="00FE1D98">
        <w:rPr>
          <w:lang w:val="cs-CZ"/>
        </w:rPr>
        <w:t>EdScratch</w:t>
      </w:r>
      <w:r>
        <w:rPr>
          <w:lang w:val="cs-CZ"/>
        </w:rPr>
        <w:t>i</w:t>
      </w:r>
      <w:proofErr w:type="spellEnd"/>
      <w:r w:rsidR="00AB129B" w:rsidRPr="00FE1D98">
        <w:rPr>
          <w:lang w:val="cs-CZ"/>
        </w:rPr>
        <w:t xml:space="preserve">, </w:t>
      </w:r>
      <w:r>
        <w:rPr>
          <w:lang w:val="cs-CZ"/>
        </w:rPr>
        <w:t>můžeme někde udělat chybu.</w:t>
      </w:r>
      <w:r w:rsidR="00AB129B" w:rsidRPr="00FE1D98">
        <w:rPr>
          <w:lang w:val="cs-CZ"/>
        </w:rPr>
        <w:t xml:space="preserve"> V</w:t>
      </w:r>
      <w:r>
        <w:rPr>
          <w:lang w:val="cs-CZ"/>
        </w:rPr>
        <w:t> </w:t>
      </w:r>
      <w:r w:rsidR="00AB129B" w:rsidRPr="00FE1D98">
        <w:rPr>
          <w:lang w:val="cs-CZ"/>
        </w:rPr>
        <w:t>takovém případě se v Lad</w:t>
      </w:r>
      <w:r>
        <w:rPr>
          <w:lang w:val="cs-CZ"/>
        </w:rPr>
        <w:t>i</w:t>
      </w:r>
      <w:r w:rsidR="00AB129B" w:rsidRPr="00FE1D98">
        <w:rPr>
          <w:lang w:val="cs-CZ"/>
        </w:rPr>
        <w:t xml:space="preserve">cím panelu objeví varovná hláška. </w:t>
      </w:r>
    </w:p>
    <w:p w14:paraId="46C5ECDB" w14:textId="77777777" w:rsidR="00AB129B" w:rsidRPr="00FE1D98" w:rsidRDefault="00AB129B" w:rsidP="00AB129B">
      <w:pPr>
        <w:rPr>
          <w:lang w:val="cs-CZ"/>
        </w:rPr>
      </w:pPr>
    </w:p>
    <w:p w14:paraId="321C5651" w14:textId="0978C632"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19840" behindDoc="0" locked="0" layoutInCell="1" allowOverlap="1" wp14:anchorId="223B2074" wp14:editId="2859E394">
                <wp:simplePos x="0" y="0"/>
                <wp:positionH relativeFrom="column">
                  <wp:posOffset>-28575</wp:posOffset>
                </wp:positionH>
                <wp:positionV relativeFrom="paragraph">
                  <wp:posOffset>302895</wp:posOffset>
                </wp:positionV>
                <wp:extent cx="5715000" cy="3227705"/>
                <wp:effectExtent l="0" t="0" r="19050" b="10795"/>
                <wp:wrapTopAndBottom/>
                <wp:docPr id="1073741914" name="Group 1073741914"/>
                <wp:cNvGraphicFramePr/>
                <a:graphic xmlns:a="http://schemas.openxmlformats.org/drawingml/2006/main">
                  <a:graphicData uri="http://schemas.microsoft.com/office/word/2010/wordprocessingGroup">
                    <wpg:wgp>
                      <wpg:cNvGrpSpPr/>
                      <wpg:grpSpPr>
                        <a:xfrm>
                          <a:off x="0" y="0"/>
                          <a:ext cx="5715000" cy="3227705"/>
                          <a:chOff x="0" y="-23859"/>
                          <a:chExt cx="5715000" cy="3230150"/>
                        </a:xfrm>
                      </wpg:grpSpPr>
                      <wps:wsp>
                        <wps:cNvPr id="399" name="Text Box 14"/>
                        <wps:cNvSpPr txBox="1">
                          <a:spLocks noChangeArrowheads="1"/>
                        </wps:cNvSpPr>
                        <wps:spPr bwMode="auto">
                          <a:xfrm>
                            <a:off x="0" y="652007"/>
                            <a:ext cx="5715000" cy="255428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4">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wps:txbx>
                        <wps:bodyPr rot="0" vert="horz" wrap="square" lIns="91440" tIns="180000" rIns="91440" bIns="90000" anchor="t" anchorCtr="0">
                          <a:noAutofit/>
                        </wps:bodyPr>
                      </wps:wsp>
                      <pic:pic xmlns:pic="http://schemas.openxmlformats.org/drawingml/2006/picture">
                        <pic:nvPicPr>
                          <pic:cNvPr id="400" name="Picture 40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23859"/>
                            <a:ext cx="899795" cy="899795"/>
                          </a:xfrm>
                          <a:prstGeom prst="rect">
                            <a:avLst/>
                          </a:prstGeom>
                        </pic:spPr>
                      </pic:pic>
                      <wps:wsp>
                        <wps:cNvPr id="401" name="Text Box 2"/>
                        <wps:cNvSpPr txBox="1">
                          <a:spLocks noChangeArrowheads="1"/>
                        </wps:cNvSpPr>
                        <wps:spPr bwMode="auto">
                          <a:xfrm>
                            <a:off x="1009815" y="286247"/>
                            <a:ext cx="1590261" cy="365760"/>
                          </a:xfrm>
                          <a:prstGeom prst="rect">
                            <a:avLst/>
                          </a:prstGeom>
                          <a:noFill/>
                          <a:ln w="9525">
                            <a:noFill/>
                            <a:miter lim="800000"/>
                            <a:headEnd/>
                            <a:tailEnd/>
                          </a:ln>
                        </wps:spPr>
                        <wps:txb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3B2074" id="Group 1073741914" o:spid="_x0000_s1121" style="position:absolute;margin-left:-2.25pt;margin-top:23.85pt;width:450pt;height:254.15pt;z-index:253219840;mso-height-relative:margin" coordorigin=",-238" coordsize="57150,3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">
                <v:roundrect id="Text Box 14" o:spid="_x0000_s1122" style="position:absolute;top:6520;width:57150;height:2554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" strokecolor="#5a5a5a [2109]">
                  <v:stroke joinstyle="miter"/>
                  <v:textbox inset=",5mm,,2.5mm">
                    <w:txbxContent>
                      <w:p w14:paraId="2E52FF38" w14:textId="5478597D" w:rsidR="002A1612" w:rsidRPr="0042423B" w:rsidRDefault="002A1612" w:rsidP="00AB129B">
                        <w:pPr>
                          <w:rPr>
                            <w:lang w:val="cs-CZ"/>
                          </w:rPr>
                        </w:pPr>
                        <w:r w:rsidRPr="0042423B">
                          <w:rPr>
                            <w:b/>
                            <w:noProof/>
                            <w:lang w:val="cs-CZ"/>
                          </w:rPr>
                          <w:drawing>
                            <wp:inline distT="0" distB="0" distL="0" distR="0" wp14:anchorId="64EBE3E6" wp14:editId="4892CE3D">
                              <wp:extent cx="488950" cy="420596"/>
                              <wp:effectExtent l="0" t="0" r="6350" b="0"/>
                              <wp:docPr id="5"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warning-no-background.png"/>
                                      <pic:cNvPicPr/>
                                    </pic:nvPicPr>
                                    <pic:blipFill>
                                      <a:blip r:embed="rId74">
                                        <a:extLst>
                                          <a:ext uri="{28A0092B-C50C-407E-A947-70E740481C1C}">
                                            <a14:useLocalDpi xmlns:a14="http://schemas.microsoft.com/office/drawing/2010/main" val="0"/>
                                          </a:ext>
                                        </a:extLst>
                                      </a:blip>
                                      <a:stretch>
                                        <a:fillRect/>
                                      </a:stretch>
                                    </pic:blipFill>
                                    <pic:spPr>
                                      <a:xfrm>
                                        <a:off x="0" y="0"/>
                                        <a:ext cx="502766" cy="432480"/>
                                      </a:xfrm>
                                      <a:prstGeom prst="rect">
                                        <a:avLst/>
                                      </a:prstGeom>
                                    </pic:spPr>
                                  </pic:pic>
                                </a:graphicData>
                              </a:graphic>
                            </wp:inline>
                          </w:drawing>
                        </w:r>
                        <w:r>
                          <w:rPr>
                            <w:b/>
                            <w:color w:val="FF7000"/>
                            <w:lang w:val="cs-CZ"/>
                          </w:rPr>
                          <w:t xml:space="preserve"> </w:t>
                        </w:r>
                        <w:r w:rsidRPr="0042423B">
                          <w:rPr>
                            <w:b/>
                            <w:color w:val="FF7000"/>
                            <w:lang w:val="cs-CZ"/>
                          </w:rPr>
                          <w:t>Žluté varovné</w:t>
                        </w:r>
                        <w:r>
                          <w:rPr>
                            <w:b/>
                            <w:color w:val="FF7000"/>
                            <w:lang w:val="cs-CZ"/>
                          </w:rPr>
                          <w:t xml:space="preserve"> hlášky </w:t>
                        </w:r>
                        <w:r>
                          <w:rPr>
                            <w:lang w:val="cs-CZ"/>
                          </w:rPr>
                          <w:t xml:space="preserve">slouží k upozornění. Těmito hláškami vám </w:t>
                        </w:r>
                        <w:proofErr w:type="spellStart"/>
                        <w:r>
                          <w:rPr>
                            <w:lang w:val="cs-CZ"/>
                          </w:rPr>
                          <w:t>EdScratch</w:t>
                        </w:r>
                        <w:proofErr w:type="spellEnd"/>
                        <w:r>
                          <w:rPr>
                            <w:lang w:val="cs-CZ"/>
                          </w:rPr>
                          <w:t xml:space="preserve"> sděluje: „Pozor! Tohle možná nebude fungovat tak, jak byste si představovali</w:t>
                        </w:r>
                        <w:r w:rsidRPr="0042423B">
                          <w:rPr>
                            <w:lang w:val="cs-CZ"/>
                          </w:rPr>
                          <w:t>.”</w:t>
                        </w:r>
                        <w:r>
                          <w:rPr>
                            <w:lang w:val="cs-CZ"/>
                          </w:rPr>
                          <w:t xml:space="preserve"> Programy se žlutými varovnými hláškami v ladicím panelu však přesto můžete stáhnout. </w:t>
                        </w:r>
                      </w:p>
                      <w:p w14:paraId="4115DCFD" w14:textId="11159013" w:rsidR="002A1612" w:rsidRPr="0042423B" w:rsidRDefault="002A1612" w:rsidP="00AB129B">
                        <w:pPr>
                          <w:rPr>
                            <w:lang w:val="cs-CZ"/>
                          </w:rPr>
                        </w:pPr>
                        <w:r w:rsidRPr="0042423B">
                          <w:rPr>
                            <w:b/>
                            <w:noProof/>
                            <w:lang w:val="cs-CZ"/>
                          </w:rPr>
                          <w:drawing>
                            <wp:inline distT="0" distB="0" distL="0" distR="0" wp14:anchorId="42FED247" wp14:editId="44D5B8A5">
                              <wp:extent cx="564735" cy="485775"/>
                              <wp:effectExtent l="0" t="0" r="6985" b="0"/>
                              <wp:docPr id="8"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rror-no-background.png"/>
                                      <pic:cNvPicPr/>
                                    </pic:nvPicPr>
                                    <pic:blipFill>
                                      <a:blip r:embed="rId75">
                                        <a:extLst>
                                          <a:ext uri="{28A0092B-C50C-407E-A947-70E740481C1C}">
                                            <a14:useLocalDpi xmlns:a14="http://schemas.microsoft.com/office/drawing/2010/main" val="0"/>
                                          </a:ext>
                                        </a:extLst>
                                      </a:blip>
                                      <a:stretch>
                                        <a:fillRect/>
                                      </a:stretch>
                                    </pic:blipFill>
                                    <pic:spPr>
                                      <a:xfrm>
                                        <a:off x="0" y="0"/>
                                        <a:ext cx="571923" cy="491958"/>
                                      </a:xfrm>
                                      <a:prstGeom prst="rect">
                                        <a:avLst/>
                                      </a:prstGeom>
                                    </pic:spPr>
                                  </pic:pic>
                                </a:graphicData>
                              </a:graphic>
                            </wp:inline>
                          </w:drawing>
                        </w:r>
                        <w:r>
                          <w:rPr>
                            <w:b/>
                            <w:color w:val="FF7000"/>
                            <w:lang w:val="cs-CZ"/>
                          </w:rPr>
                          <w:t>Červené varovné hlášky</w:t>
                        </w:r>
                        <w:r w:rsidRPr="0042423B">
                          <w:rPr>
                            <w:lang w:val="cs-CZ"/>
                          </w:rPr>
                          <w:t xml:space="preserve"> </w:t>
                        </w:r>
                        <w:r>
                          <w:rPr>
                            <w:lang w:val="cs-CZ"/>
                          </w:rPr>
                          <w:t>slouží jako „stopka“</w:t>
                        </w:r>
                        <w:r w:rsidRPr="0042423B">
                          <w:rPr>
                            <w:lang w:val="cs-CZ"/>
                          </w:rPr>
                          <w:t>.</w:t>
                        </w:r>
                        <w:r>
                          <w:rPr>
                            <w:lang w:val="cs-CZ"/>
                          </w:rPr>
                          <w:t xml:space="preserve"> Těmito hláškami </w:t>
                        </w:r>
                        <w:proofErr w:type="spellStart"/>
                        <w:r>
                          <w:rPr>
                            <w:lang w:val="cs-CZ"/>
                          </w:rPr>
                          <w:t>EdScratch</w:t>
                        </w:r>
                        <w:proofErr w:type="spellEnd"/>
                        <w:r>
                          <w:rPr>
                            <w:lang w:val="cs-CZ"/>
                          </w:rPr>
                          <w:t xml:space="preserve"> upozorňuje:</w:t>
                        </w:r>
                        <w:r w:rsidRPr="0042423B">
                          <w:rPr>
                            <w:lang w:val="cs-CZ"/>
                          </w:rPr>
                          <w:t xml:space="preserve"> </w:t>
                        </w:r>
                        <w:r>
                          <w:rPr>
                            <w:lang w:val="cs-CZ"/>
                          </w:rPr>
                          <w:t>„Je mi líto! Tomuto programu Edison nebude rozumět.</w:t>
                        </w:r>
                        <w:r w:rsidRPr="0042423B">
                          <w:rPr>
                            <w:lang w:val="cs-CZ"/>
                          </w:rPr>
                          <w:t xml:space="preserve">” </w:t>
                        </w:r>
                        <w:r>
                          <w:rPr>
                            <w:lang w:val="cs-CZ"/>
                          </w:rPr>
                          <w:t xml:space="preserve">Pokud se v ladícím panelu objeví nějaká červená varovná hláška, nebudete moci daný program do Edisona vůbec stáhnout. </w:t>
                        </w:r>
                      </w:p>
                    </w:txbxContent>
                  </v:textbox>
                </v:roundrect>
                <v:shape id="Picture 400" o:spid="_x0000_s1123" type="#_x0000_t75" style="position:absolute;left:2107;top:-23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">
                  <v:imagedata r:id="rId42" o:title=""/>
                </v:shape>
                <v:shape id="_x0000_s1124" type="#_x0000_t202" style="position:absolute;left:10098;top:2862;width:1590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56197D63" w14:textId="77777777" w:rsidR="002A1612" w:rsidRDefault="002A1612" w:rsidP="00AB129B">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AEC2AF0" w14:textId="77777777" w:rsidR="002A1612" w:rsidRDefault="002A1612" w:rsidP="00AB129B">
                        <w:pPr>
                          <w:rPr>
                            <w:b/>
                            <w:color w:val="FF7000"/>
                            <w:sz w:val="28"/>
                            <w:szCs w:val="28"/>
                          </w:rPr>
                        </w:pPr>
                      </w:p>
                    </w:txbxContent>
                  </v:textbox>
                </v:shape>
                <w10:wrap type="topAndBottom"/>
              </v:group>
            </w:pict>
          </mc:Fallback>
        </mc:AlternateContent>
      </w:r>
      <w:r w:rsidRPr="00FE1D98">
        <w:rPr>
          <w:lang w:val="cs-CZ"/>
        </w:rPr>
        <w:t xml:space="preserve">Existují dva druhy varovných hlášek: žluté a červené varovné hlášky. </w:t>
      </w:r>
    </w:p>
    <w:p w14:paraId="04282338" w14:textId="77777777" w:rsidR="00AB129B" w:rsidRPr="00FE1D98" w:rsidRDefault="00AB129B" w:rsidP="00AB129B">
      <w:pPr>
        <w:rPr>
          <w:lang w:val="cs-CZ"/>
        </w:rPr>
      </w:pPr>
    </w:p>
    <w:p w14:paraId="12DBBAE4" w14:textId="6523C61E" w:rsidR="00AB129B" w:rsidRPr="00FE1D98" w:rsidRDefault="00AB129B" w:rsidP="00AB129B">
      <w:pPr>
        <w:rPr>
          <w:lang w:val="cs-CZ"/>
        </w:rPr>
      </w:pPr>
      <w:r w:rsidRPr="00FE1D98">
        <w:rPr>
          <w:lang w:val="cs-CZ"/>
        </w:rPr>
        <w:t>Kdykoli píšete programy pro Edisona, je rozumné před stažením programu do robota zkontrolovat ladící panel. Varovné hlášky vám mohou pomoci program opravit!</w:t>
      </w:r>
    </w:p>
    <w:p w14:paraId="129D825D" w14:textId="77777777" w:rsidR="00AB129B" w:rsidRPr="00FE1D98" w:rsidRDefault="00AB129B" w:rsidP="00AB129B">
      <w:pPr>
        <w:pStyle w:val="Nadpis2"/>
        <w:rPr>
          <w:lang w:val="cs-CZ"/>
        </w:rPr>
      </w:pPr>
    </w:p>
    <w:p w14:paraId="3F9EF2D7" w14:textId="77777777" w:rsidR="00AB129B" w:rsidRPr="00FE1D98" w:rsidRDefault="00AB129B" w:rsidP="00AB129B">
      <w:pPr>
        <w:pStyle w:val="Nadpis2"/>
        <w:rPr>
          <w:lang w:val="cs-CZ"/>
        </w:rPr>
      </w:pPr>
      <w:r w:rsidRPr="00FE1D98">
        <w:rPr>
          <w:lang w:val="cs-CZ"/>
        </w:rPr>
        <w:t>Vyzkoušejte si to!</w:t>
      </w:r>
    </w:p>
    <w:p w14:paraId="4FD6FFC4"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234176" behindDoc="0" locked="0" layoutInCell="1" allowOverlap="1" wp14:anchorId="53A6B24A" wp14:editId="1B7C77F0">
                <wp:simplePos x="0" y="0"/>
                <wp:positionH relativeFrom="column">
                  <wp:posOffset>19050</wp:posOffset>
                </wp:positionH>
                <wp:positionV relativeFrom="paragraph">
                  <wp:posOffset>208915</wp:posOffset>
                </wp:positionV>
                <wp:extent cx="5715000" cy="2051050"/>
                <wp:effectExtent l="0" t="0" r="19050" b="25400"/>
                <wp:wrapTopAndBottom/>
                <wp:docPr id="1044" name="Group 1044"/>
                <wp:cNvGraphicFramePr/>
                <a:graphic xmlns:a="http://schemas.openxmlformats.org/drawingml/2006/main">
                  <a:graphicData uri="http://schemas.microsoft.com/office/word/2010/wordprocessingGroup">
                    <wpg:wgp>
                      <wpg:cNvGrpSpPr/>
                      <wpg:grpSpPr>
                        <a:xfrm>
                          <a:off x="0" y="0"/>
                          <a:ext cx="5715000" cy="2051050"/>
                          <a:chOff x="0" y="0"/>
                          <a:chExt cx="5715000" cy="2051534"/>
                        </a:xfrm>
                      </wpg:grpSpPr>
                      <wps:wsp>
                        <wps:cNvPr id="402" name="Text Box 10"/>
                        <wps:cNvSpPr txBox="1">
                          <a:spLocks noChangeArrowheads="1"/>
                        </wps:cNvSpPr>
                        <wps:spPr bwMode="auto">
                          <a:xfrm>
                            <a:off x="0" y="672853"/>
                            <a:ext cx="5715000" cy="137868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r w:rsidR="00000000">
                                <w:fldChar w:fldCharType="begin"/>
                              </w:r>
                              <w:r w:rsidR="00000000" w:rsidRPr="00DF0D87">
                                <w:rPr>
                                  <w:lang w:val="pl-PL"/>
                                </w:rPr>
                                <w:instrText>HYPERLINK "http://www.edscratchapp.com"</w:instrText>
                              </w:r>
                              <w:r w:rsidR="00000000">
                                <w:fldChar w:fldCharType="separate"/>
                              </w:r>
                              <w:r w:rsidRPr="001F489B">
                                <w:rPr>
                                  <w:rStyle w:val="Hypertextovodkaz"/>
                                  <w:lang w:val="cs-CZ"/>
                                </w:rPr>
                                <w:t>www.edscratchapp.com</w:t>
                              </w:r>
                              <w:r w:rsidR="00000000">
                                <w:rPr>
                                  <w:rStyle w:val="Hypertextovodkaz"/>
                                  <w:lang w:val="cs-CZ"/>
                                </w:rPr>
                                <w:fldChar w:fldCharType="end"/>
                              </w:r>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wps:txbx>
                        <wps:bodyPr rot="0" vert="horz" wrap="square" lIns="91440" tIns="180000" rIns="91440" bIns="90000" anchor="t" anchorCtr="0">
                          <a:noAutofit/>
                        </wps:bodyPr>
                      </wps:wsp>
                      <wps:wsp>
                        <wps:cNvPr id="404"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g:wgp>
                  </a:graphicData>
                </a:graphic>
                <wp14:sizeRelV relativeFrom="margin">
                  <wp14:pctHeight>0</wp14:pctHeight>
                </wp14:sizeRelV>
              </wp:anchor>
            </w:drawing>
          </mc:Choice>
          <mc:Fallback>
            <w:pict>
              <v:group w14:anchorId="53A6B24A" id="Group 1044" o:spid="_x0000_s1125" style="position:absolute;margin-left:1.5pt;margin-top:16.45pt;width:450pt;height:161.5pt;z-index:253234176;mso-height-relative:margin" coordsize="57150,2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">
                <v:roundrect id="Text Box 10" o:spid="_x0000_s1126" style="position:absolute;top:6728;width:57150;height:1378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" strokecolor="#5a5a5a [2109]">
                  <v:stroke joinstyle="miter"/>
                  <v:textbox inset=",5mm,,2.5mm">
                    <w:txbxContent>
                      <w:p w14:paraId="1DC63629" w14:textId="77777777" w:rsidR="002A1612" w:rsidRPr="001F489B" w:rsidRDefault="002A1612" w:rsidP="00AB129B">
                        <w:pPr>
                          <w:rPr>
                            <w:lang w:val="cs-CZ"/>
                          </w:rPr>
                        </w:pPr>
                        <w:proofErr w:type="spellStart"/>
                        <w:r>
                          <w:rPr>
                            <w:lang w:val="cs-CZ"/>
                          </w:rPr>
                          <w:t>EdScratch</w:t>
                        </w:r>
                        <w:proofErr w:type="spellEnd"/>
                        <w:r>
                          <w:rPr>
                            <w:lang w:val="cs-CZ"/>
                          </w:rPr>
                          <w:t xml:space="preserve"> najdete na adrese </w:t>
                        </w:r>
                        <w:r w:rsidR="00000000">
                          <w:fldChar w:fldCharType="begin"/>
                        </w:r>
                        <w:r w:rsidR="00000000" w:rsidRPr="00DF0D87">
                          <w:rPr>
                            <w:lang w:val="pl-PL"/>
                          </w:rPr>
                          <w:instrText>HYPERLINK "http://www.edscratchapp.com"</w:instrText>
                        </w:r>
                        <w:r w:rsidR="00000000">
                          <w:fldChar w:fldCharType="separate"/>
                        </w:r>
                        <w:r w:rsidRPr="001F489B">
                          <w:rPr>
                            <w:rStyle w:val="Hypertextovodkaz"/>
                            <w:lang w:val="cs-CZ"/>
                          </w:rPr>
                          <w:t>www.edscratchapp.com</w:t>
                        </w:r>
                        <w:r w:rsidR="00000000">
                          <w:rPr>
                            <w:rStyle w:val="Hypertextovodkaz"/>
                            <w:lang w:val="cs-CZ"/>
                          </w:rPr>
                          <w:fldChar w:fldCharType="end"/>
                        </w:r>
                        <w:r w:rsidRPr="001F489B">
                          <w:rPr>
                            <w:lang w:val="cs-CZ"/>
                          </w:rPr>
                          <w:t xml:space="preserve"> </w:t>
                        </w:r>
                      </w:p>
                      <w:p w14:paraId="581878B1" w14:textId="77777777" w:rsidR="002A1612" w:rsidRPr="001F489B" w:rsidRDefault="002A1612" w:rsidP="00AB129B">
                        <w:pPr>
                          <w:rPr>
                            <w:lang w:val="cs-CZ"/>
                          </w:rPr>
                        </w:pPr>
                        <w:r w:rsidRPr="001F489B">
                          <w:rPr>
                            <w:rFonts w:hint="eastAsia"/>
                            <w:lang w:val="cs-CZ"/>
                          </w:rPr>
                          <w:t xml:space="preserve">Přejděte v </w:t>
                        </w:r>
                        <w:proofErr w:type="spellStart"/>
                        <w:r w:rsidRPr="001F489B">
                          <w:rPr>
                            <w:rFonts w:hint="eastAsia"/>
                            <w:lang w:val="cs-CZ"/>
                          </w:rPr>
                          <w:t>EdScratchi</w:t>
                        </w:r>
                        <w:proofErr w:type="spellEnd"/>
                        <w:r w:rsidRPr="001F489B">
                          <w:rPr>
                            <w:rFonts w:hint="eastAsia"/>
                            <w:lang w:val="cs-CZ"/>
                          </w:rPr>
                          <w:t xml:space="preserve"> do lišty menu a vyberte rozevírací nabídku. Vyhledejte a vyberte možnost </w:t>
                        </w:r>
                        <w:proofErr w:type="spellStart"/>
                        <w:r w:rsidRPr="007D4B55">
                          <w:rPr>
                            <w:rFonts w:hint="eastAsia"/>
                            <w:b/>
                            <w:bCs/>
                            <w:lang w:val="cs-CZ"/>
                          </w:rPr>
                          <w:t>Load</w:t>
                        </w:r>
                        <w:proofErr w:type="spellEnd"/>
                        <w:r w:rsidRPr="007D4B55">
                          <w:rPr>
                            <w:rFonts w:hint="eastAsia"/>
                            <w:b/>
                            <w:bCs/>
                            <w:lang w:val="cs-CZ"/>
                          </w:rPr>
                          <w:t xml:space="preserve"> </w:t>
                        </w:r>
                        <w:proofErr w:type="spellStart"/>
                        <w:r w:rsidRPr="007D4B55">
                          <w:rPr>
                            <w:rFonts w:hint="eastAsia"/>
                            <w:b/>
                            <w:bCs/>
                            <w:lang w:val="cs-CZ"/>
                          </w:rPr>
                          <w:t>Demos</w:t>
                        </w:r>
                        <w:proofErr w:type="spellEnd"/>
                        <w:r w:rsidRPr="001F489B">
                          <w:rPr>
                            <w:rFonts w:hint="eastAsia"/>
                            <w:lang w:val="cs-CZ"/>
                          </w:rPr>
                          <w:t>. Otevře se vyskakovací okno se všemi předváděcími programy</w:t>
                        </w:r>
                        <w:r>
                          <w:rPr>
                            <w:lang w:val="cs-CZ"/>
                          </w:rPr>
                          <w:t xml:space="preserve">. Najděte a načtěte </w:t>
                        </w:r>
                        <w:r w:rsidRPr="001F489B">
                          <w:rPr>
                            <w:lang w:val="cs-CZ"/>
                          </w:rPr>
                          <w:t xml:space="preserve">program </w:t>
                        </w:r>
                        <w:proofErr w:type="spellStart"/>
                        <w:r w:rsidRPr="001F489B">
                          <w:rPr>
                            <w:b/>
                            <w:color w:val="FF7000"/>
                            <w:lang w:val="cs-CZ"/>
                          </w:rPr>
                          <w:t>Warning_messages_demo</w:t>
                        </w:r>
                        <w:proofErr w:type="spellEnd"/>
                        <w:r w:rsidRPr="001F489B">
                          <w:rPr>
                            <w:lang w:val="cs-CZ"/>
                          </w:rPr>
                          <w:t>.</w:t>
                        </w:r>
                      </w:p>
                    </w:txbxContent>
                  </v:textbox>
                </v:roundrect>
                <v:shape id="_x0000_s112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16D57314" w14:textId="77777777" w:rsidR="002A1612" w:rsidRDefault="002A1612" w:rsidP="00AB129B">
                        <w:pPr>
                          <w:rPr>
                            <w:b/>
                            <w:color w:val="FF7000"/>
                            <w:sz w:val="28"/>
                            <w:szCs w:val="28"/>
                          </w:rPr>
                        </w:pPr>
                        <w:proofErr w:type="spellStart"/>
                        <w:r>
                          <w:rPr>
                            <w:b/>
                            <w:color w:val="FF7000"/>
                            <w:sz w:val="28"/>
                            <w:szCs w:val="28"/>
                          </w:rPr>
                          <w:t>Nezapomeňte</w:t>
                        </w:r>
                        <w:proofErr w:type="spellEnd"/>
                      </w:p>
                      <w:p w14:paraId="15AC79BF" w14:textId="77777777" w:rsidR="002A1612" w:rsidRDefault="002A1612" w:rsidP="00AB129B">
                        <w:pPr>
                          <w:rPr>
                            <w:b/>
                            <w:color w:val="FF7000"/>
                            <w:sz w:val="28"/>
                            <w:szCs w:val="28"/>
                          </w:rPr>
                        </w:pPr>
                      </w:p>
                    </w:txbxContent>
                  </v:textbox>
                </v:shape>
                <v:shape id="Picture 403" o:spid="_x0000_s112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">
                  <v:imagedata r:id="rId49" o:title=""/>
                </v:shape>
                <w10:wrap type="topAndBottom"/>
              </v:group>
            </w:pict>
          </mc:Fallback>
        </mc:AlternateContent>
      </w:r>
      <w:r w:rsidRPr="00FE1D98">
        <w:rPr>
          <w:lang w:val="cs-CZ"/>
        </w:rPr>
        <w:t>Najděte v </w:t>
      </w:r>
      <w:proofErr w:type="spellStart"/>
      <w:r w:rsidRPr="00FE1D98">
        <w:rPr>
          <w:lang w:val="cs-CZ"/>
        </w:rPr>
        <w:t>EdScratchi</w:t>
      </w:r>
      <w:proofErr w:type="spellEnd"/>
      <w:r w:rsidRPr="00FE1D98">
        <w:rPr>
          <w:lang w:val="cs-CZ"/>
        </w:rPr>
        <w:t xml:space="preserve"> předváděcí program</w:t>
      </w:r>
      <w:r w:rsidRPr="00FE1D98">
        <w:rPr>
          <w:b/>
          <w:color w:val="FF7000"/>
          <w:lang w:val="cs-CZ"/>
        </w:rPr>
        <w:t xml:space="preserve"> </w:t>
      </w:r>
      <w:proofErr w:type="spellStart"/>
      <w:r w:rsidRPr="00FE1D98">
        <w:rPr>
          <w:b/>
          <w:color w:val="FF7000"/>
          <w:lang w:val="cs-CZ"/>
        </w:rPr>
        <w:t>Warning_messages_demo</w:t>
      </w:r>
      <w:proofErr w:type="spellEnd"/>
      <w:r w:rsidRPr="00FE1D98">
        <w:rPr>
          <w:lang w:val="cs-CZ"/>
        </w:rPr>
        <w:t xml:space="preserve"> a načtěte jej. </w:t>
      </w:r>
    </w:p>
    <w:p w14:paraId="6937204E" w14:textId="77777777" w:rsidR="00AB129B" w:rsidRPr="00FE1D98" w:rsidRDefault="00AB129B" w:rsidP="00AB129B">
      <w:pPr>
        <w:rPr>
          <w:lang w:val="cs-CZ"/>
        </w:rPr>
      </w:pPr>
      <w:r w:rsidRPr="00FE1D98">
        <w:rPr>
          <w:lang w:val="cs-CZ"/>
        </w:rPr>
        <w:lastRenderedPageBreak/>
        <w:t xml:space="preserve">Po načtení programu do </w:t>
      </w:r>
      <w:proofErr w:type="spellStart"/>
      <w:r w:rsidRPr="00FE1D98">
        <w:rPr>
          <w:lang w:val="cs-CZ"/>
        </w:rPr>
        <w:t>EdScratche</w:t>
      </w:r>
      <w:proofErr w:type="spellEnd"/>
      <w:r w:rsidRPr="00FE1D98">
        <w:rPr>
          <w:lang w:val="cs-CZ"/>
        </w:rPr>
        <w:t xml:space="preserve"> zodpovězte následující otázky </w:t>
      </w:r>
    </w:p>
    <w:p w14:paraId="02DF31AC" w14:textId="77777777" w:rsidR="00AB129B" w:rsidRPr="00FE1D98" w:rsidRDefault="00AB129B" w:rsidP="00AB129B">
      <w:pPr>
        <w:pStyle w:val="Odstavecseseznamem"/>
        <w:numPr>
          <w:ilvl w:val="0"/>
          <w:numId w:val="7"/>
        </w:numPr>
        <w:rPr>
          <w:lang w:val="cs-CZ"/>
        </w:rPr>
      </w:pPr>
      <w:r w:rsidRPr="00FE1D98">
        <w:rPr>
          <w:lang w:val="cs-CZ"/>
        </w:rPr>
        <w:t xml:space="preserve">Zkuste tento program stáhnout do robota Edison. Co se stane? Funguje to? Proč ano nebo proč ne? </w:t>
      </w:r>
    </w:p>
    <w:p w14:paraId="47814516" w14:textId="77777777" w:rsidR="00AB129B" w:rsidRPr="00FE1D98" w:rsidRDefault="00AB129B" w:rsidP="00AB129B">
      <w:pPr>
        <w:rPr>
          <w:lang w:val="cs-CZ"/>
        </w:rPr>
      </w:pPr>
      <w:r w:rsidRPr="00FE1D98">
        <w:rPr>
          <w:lang w:val="cs-CZ"/>
        </w:rPr>
        <w:t>________________________________________________________________________________</w:t>
      </w:r>
    </w:p>
    <w:p w14:paraId="45444046" w14:textId="77777777" w:rsidR="00AB129B" w:rsidRPr="00FE1D98" w:rsidRDefault="00AB129B" w:rsidP="00AB129B">
      <w:pPr>
        <w:rPr>
          <w:lang w:val="cs-CZ"/>
        </w:rPr>
      </w:pPr>
      <w:r w:rsidRPr="00FE1D98">
        <w:rPr>
          <w:lang w:val="cs-CZ"/>
        </w:rPr>
        <w:t>________________________________________________________________________________</w:t>
      </w:r>
    </w:p>
    <w:p w14:paraId="6662A1C2" w14:textId="77777777" w:rsidR="00AB129B" w:rsidRPr="00FE1D98" w:rsidRDefault="00AB129B" w:rsidP="00AB129B">
      <w:pPr>
        <w:rPr>
          <w:lang w:val="cs-CZ"/>
        </w:rPr>
      </w:pPr>
      <w:r w:rsidRPr="00FE1D98">
        <w:rPr>
          <w:lang w:val="cs-CZ"/>
        </w:rPr>
        <w:t>________________________________________________________________________________</w:t>
      </w:r>
    </w:p>
    <w:p w14:paraId="70E471A1" w14:textId="77777777" w:rsidR="00AB129B" w:rsidRPr="00FE1D98" w:rsidRDefault="00AB129B" w:rsidP="00AB129B">
      <w:pPr>
        <w:pStyle w:val="Odstavecseseznamem"/>
        <w:rPr>
          <w:lang w:val="cs-CZ"/>
        </w:rPr>
      </w:pPr>
    </w:p>
    <w:p w14:paraId="06E82BBF" w14:textId="11687FB6" w:rsidR="00AB129B" w:rsidRPr="00FE1D98" w:rsidRDefault="00AB129B" w:rsidP="00AB129B">
      <w:pPr>
        <w:pStyle w:val="Odstavecseseznamem"/>
        <w:numPr>
          <w:ilvl w:val="0"/>
          <w:numId w:val="7"/>
        </w:numPr>
        <w:rPr>
          <w:lang w:val="cs-CZ"/>
        </w:rPr>
      </w:pPr>
      <w:r w:rsidRPr="00FE1D98">
        <w:rPr>
          <w:lang w:val="cs-CZ"/>
        </w:rPr>
        <w:t xml:space="preserve">Přečtěte si červenou varovnou hlášku v ladícím panelu. Podívejte se na program. Dokážete tento problém </w:t>
      </w:r>
      <w:r w:rsidR="00964123">
        <w:rPr>
          <w:lang w:val="cs-CZ"/>
        </w:rPr>
        <w:t>na</w:t>
      </w:r>
      <w:r w:rsidRPr="00FE1D98">
        <w:rPr>
          <w:lang w:val="cs-CZ"/>
        </w:rPr>
        <w:t>pravit</w:t>
      </w:r>
      <w:r w:rsidR="00964123">
        <w:rPr>
          <w:lang w:val="cs-CZ"/>
        </w:rPr>
        <w:t>?</w:t>
      </w:r>
      <w:r w:rsidRPr="00FE1D98">
        <w:rPr>
          <w:lang w:val="cs-CZ"/>
        </w:rPr>
        <w:t xml:space="preserve"> Popište, jaké kroky jste podnikli k nápravě červené varovné hlášky. </w:t>
      </w:r>
    </w:p>
    <w:p w14:paraId="13E2F46A" w14:textId="77777777" w:rsidR="00AB129B" w:rsidRPr="00FE1D98" w:rsidRDefault="00AB129B" w:rsidP="00AB129B">
      <w:pPr>
        <w:rPr>
          <w:lang w:val="cs-CZ"/>
        </w:rPr>
      </w:pPr>
      <w:r w:rsidRPr="00FE1D98">
        <w:rPr>
          <w:lang w:val="cs-CZ"/>
        </w:rPr>
        <w:t>________________________________________________________________________________</w:t>
      </w:r>
    </w:p>
    <w:p w14:paraId="04C73890" w14:textId="77777777" w:rsidR="00AB129B" w:rsidRPr="00FE1D98" w:rsidRDefault="00AB129B" w:rsidP="00AB129B">
      <w:pPr>
        <w:rPr>
          <w:lang w:val="cs-CZ"/>
        </w:rPr>
      </w:pPr>
      <w:r w:rsidRPr="00FE1D98">
        <w:rPr>
          <w:lang w:val="cs-CZ"/>
        </w:rPr>
        <w:t>________________________________________________________________________________</w:t>
      </w:r>
    </w:p>
    <w:p w14:paraId="69D1ACAC"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2BDA43D0" w14:textId="70F83085" w:rsidR="00AB129B" w:rsidRPr="00FE1D98" w:rsidRDefault="00AB129B" w:rsidP="00AB129B">
      <w:pPr>
        <w:pStyle w:val="Odstavecseseznamem"/>
        <w:numPr>
          <w:ilvl w:val="0"/>
          <w:numId w:val="7"/>
        </w:numPr>
        <w:rPr>
          <w:lang w:val="cs-CZ"/>
        </w:rPr>
      </w:pPr>
      <w:r w:rsidRPr="00FE1D98">
        <w:rPr>
          <w:lang w:val="cs-CZ"/>
        </w:rPr>
        <w:t>Přečtěte si žlutou varovnou hlášku v ladícím panelu. Pokud stáhnete program do Edisona i se žlutými varovnými hláškami, které bloky do něj nebudou naprogramovány?</w:t>
      </w:r>
    </w:p>
    <w:p w14:paraId="6F6849AB" w14:textId="77777777" w:rsidR="00AB129B" w:rsidRPr="00FE1D98" w:rsidRDefault="00AB129B" w:rsidP="00AB129B">
      <w:pPr>
        <w:rPr>
          <w:lang w:val="cs-CZ"/>
        </w:rPr>
      </w:pPr>
      <w:r w:rsidRPr="00FE1D98">
        <w:rPr>
          <w:lang w:val="cs-CZ"/>
        </w:rPr>
        <w:t>________________________________________________________________________________</w:t>
      </w:r>
    </w:p>
    <w:p w14:paraId="0EDF0D6D" w14:textId="77777777" w:rsidR="00AB129B" w:rsidRPr="00FE1D98" w:rsidRDefault="00AB129B" w:rsidP="00AB129B">
      <w:pPr>
        <w:rPr>
          <w:lang w:val="cs-CZ"/>
        </w:rPr>
      </w:pPr>
      <w:r w:rsidRPr="00FE1D98">
        <w:rPr>
          <w:lang w:val="cs-CZ"/>
        </w:rPr>
        <w:t>________________________________________________________________________________</w:t>
      </w:r>
    </w:p>
    <w:p w14:paraId="1E12BC15" w14:textId="77777777" w:rsidR="00AB129B" w:rsidRPr="00FE1D98" w:rsidRDefault="00AB129B" w:rsidP="00AB129B">
      <w:pPr>
        <w:tabs>
          <w:tab w:val="left" w:pos="910"/>
        </w:tabs>
        <w:rPr>
          <w:lang w:val="cs-CZ"/>
        </w:rPr>
      </w:pPr>
      <w:r w:rsidRPr="00FE1D98">
        <w:rPr>
          <w:lang w:val="cs-CZ"/>
        </w:rPr>
        <w:t>________________________________________________________________________________</w:t>
      </w:r>
      <w:r w:rsidRPr="00FE1D98">
        <w:rPr>
          <w:lang w:val="cs-CZ"/>
        </w:rPr>
        <w:tab/>
      </w:r>
    </w:p>
    <w:p w14:paraId="4FC62EEB" w14:textId="77777777" w:rsidR="00AB129B" w:rsidRPr="00FE1D98" w:rsidRDefault="00AB129B" w:rsidP="00AB129B">
      <w:pPr>
        <w:rPr>
          <w:lang w:val="cs-CZ"/>
        </w:rPr>
      </w:pPr>
    </w:p>
    <w:p w14:paraId="0102DD8B" w14:textId="77777777" w:rsidR="00AB129B" w:rsidRPr="00FE1D98" w:rsidRDefault="00AB129B" w:rsidP="00AB129B">
      <w:pPr>
        <w:rPr>
          <w:lang w:val="cs-CZ"/>
        </w:rPr>
      </w:pPr>
    </w:p>
    <w:p w14:paraId="65F9CDBF" w14:textId="77777777" w:rsidR="00AB129B" w:rsidRPr="00FE1D98" w:rsidRDefault="00AB129B" w:rsidP="00AB129B">
      <w:pPr>
        <w:rPr>
          <w:lang w:val="cs-CZ"/>
        </w:rPr>
      </w:pPr>
    </w:p>
    <w:p w14:paraId="3B5717B1" w14:textId="77777777" w:rsidR="00AB129B" w:rsidRPr="00FE1D98" w:rsidRDefault="00AB129B" w:rsidP="00AB129B">
      <w:pPr>
        <w:rPr>
          <w:lang w:val="cs-CZ"/>
        </w:rPr>
      </w:pPr>
      <w:r w:rsidRPr="00FE1D98">
        <w:rPr>
          <w:lang w:val="cs-CZ"/>
        </w:rPr>
        <w:t xml:space="preserve">  </w:t>
      </w:r>
      <w:r w:rsidRPr="00FE1D98">
        <w:rPr>
          <w:lang w:val="cs-CZ"/>
        </w:rPr>
        <w:br w:type="page"/>
      </w:r>
    </w:p>
    <w:p w14:paraId="1734B78C" w14:textId="77777777" w:rsidR="00AB129B" w:rsidRPr="00FE1D98" w:rsidRDefault="00AB129B" w:rsidP="00AB129B">
      <w:pPr>
        <w:pStyle w:val="Nadpis1"/>
        <w:rPr>
          <w:lang w:val="cs-CZ"/>
        </w:rPr>
        <w:sectPr w:rsidR="00AB129B" w:rsidRPr="00FE1D98" w:rsidSect="00013A39">
          <w:headerReference w:type="default" r:id="rId76"/>
          <w:pgSz w:w="11906" w:h="16838"/>
          <w:pgMar w:top="1021" w:right="1134" w:bottom="1021" w:left="1134" w:header="709" w:footer="283" w:gutter="0"/>
          <w:cols w:space="708"/>
          <w:titlePg/>
          <w:docGrid w:linePitch="360"/>
        </w:sectPr>
      </w:pPr>
    </w:p>
    <w:p w14:paraId="5C722BF5" w14:textId="77777777" w:rsidR="00AB129B" w:rsidRPr="00FE1D98" w:rsidRDefault="00AB129B" w:rsidP="00AB129B">
      <w:pPr>
        <w:rPr>
          <w:lang w:val="cs-CZ"/>
        </w:rPr>
      </w:pPr>
      <w:r w:rsidRPr="00FE1D98">
        <w:rPr>
          <w:noProof/>
          <w:lang w:val="cs-CZ"/>
        </w:rPr>
        <w:lastRenderedPageBreak/>
        <w:drawing>
          <wp:anchor distT="152400" distB="152400" distL="152400" distR="152400" simplePos="0" relativeHeight="253203456" behindDoc="0" locked="0" layoutInCell="1" allowOverlap="1" wp14:anchorId="0C7ECBA0" wp14:editId="1111FD7E">
            <wp:simplePos x="0" y="0"/>
            <wp:positionH relativeFrom="page">
              <wp:posOffset>-11430</wp:posOffset>
            </wp:positionH>
            <wp:positionV relativeFrom="page">
              <wp:posOffset>180188</wp:posOffset>
            </wp:positionV>
            <wp:extent cx="7857914" cy="10148749"/>
            <wp:effectExtent l="0" t="0" r="0" b="5080"/>
            <wp:wrapNone/>
            <wp:docPr id="77"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914" cy="10148749"/>
                    </a:xfrm>
                    <a:prstGeom prst="rect">
                      <a:avLst/>
                    </a:prstGeom>
                    <a:ln w="12700" cap="flat">
                      <a:noFill/>
                      <a:miter lim="400000"/>
                    </a:ln>
                    <a:effectLst/>
                  </pic:spPr>
                </pic:pic>
              </a:graphicData>
            </a:graphic>
          </wp:anchor>
        </w:drawing>
      </w:r>
    </w:p>
    <w:p w14:paraId="230D3564" w14:textId="77777777" w:rsidR="00AB129B" w:rsidRPr="00FE1D98" w:rsidRDefault="00AB129B" w:rsidP="00AB129B">
      <w:pPr>
        <w:pStyle w:val="Nadpis1"/>
        <w:rPr>
          <w:lang w:val="cs-CZ"/>
        </w:rPr>
      </w:pPr>
    </w:p>
    <w:p w14:paraId="4CC5F992" w14:textId="77777777" w:rsidR="00AB129B" w:rsidRPr="00FE1D98" w:rsidRDefault="00AB129B" w:rsidP="00AB129B">
      <w:pPr>
        <w:rPr>
          <w:rFonts w:asciiTheme="majorHAnsi" w:eastAsiaTheme="majorEastAsia" w:hAnsiTheme="majorHAnsi" w:cstheme="majorBidi"/>
          <w:color w:val="FF7000"/>
          <w:sz w:val="32"/>
          <w:szCs w:val="32"/>
          <w:lang w:val="cs-CZ"/>
        </w:rPr>
      </w:pPr>
      <w:r w:rsidRPr="00FE1D98">
        <w:rPr>
          <w:noProof/>
          <w:lang w:val="cs-CZ"/>
        </w:rPr>
        <mc:AlternateContent>
          <mc:Choice Requires="wps">
            <w:drawing>
              <wp:anchor distT="152400" distB="152400" distL="152400" distR="152400" simplePos="0" relativeHeight="253204480" behindDoc="0" locked="0" layoutInCell="1" allowOverlap="1" wp14:anchorId="4AEA1219" wp14:editId="7A36934D">
                <wp:simplePos x="0" y="0"/>
                <wp:positionH relativeFrom="page">
                  <wp:posOffset>-1799903</wp:posOffset>
                </wp:positionH>
                <wp:positionV relativeFrom="page">
                  <wp:posOffset>7629212</wp:posOffset>
                </wp:positionV>
                <wp:extent cx="4576780" cy="647395"/>
                <wp:effectExtent l="0" t="0" r="0" b="0"/>
                <wp:wrapNone/>
                <wp:docPr id="76" name="officeArt object" descr="officeArt object"/>
                <wp:cNvGraphicFramePr/>
                <a:graphic xmlns:a="http://schemas.openxmlformats.org/drawingml/2006/main">
                  <a:graphicData uri="http://schemas.microsoft.com/office/word/2010/wordprocessingShape">
                    <wps:wsp>
                      <wps:cNvSpPr txBox="1"/>
                      <wps:spPr>
                        <a:xfrm rot="16200000" flipH="1">
                          <a:off x="0" y="0"/>
                          <a:ext cx="4576780" cy="647395"/>
                        </a:xfrm>
                        <a:prstGeom prst="rect">
                          <a:avLst/>
                        </a:prstGeom>
                        <a:noFill/>
                        <a:ln w="12700" cap="flat">
                          <a:noFill/>
                          <a:miter lim="400000"/>
                        </a:ln>
                        <a:effectLst/>
                      </wps:spPr>
                      <wps:txbx>
                        <w:txbxContent>
                          <w:p w14:paraId="3AE3690E" w14:textId="77777777" w:rsidR="002A1612" w:rsidRDefault="002A1612" w:rsidP="00AB129B">
                            <w:pPr>
                              <w:pStyle w:val="Nadpis1"/>
                            </w:pPr>
                            <w:bookmarkStart w:id="17" w:name="_Toc146267210"/>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7"/>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AEA1219" id="officeArt object" o:spid="_x0000_s1129" type="#_x0000_t202" alt="officeArt object" style="position:absolute;margin-left:-141.7pt;margin-top:600.75pt;width:360.4pt;height:51pt;rotation:90;flip:x;z-index:253204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" filled="f" stroked="f" strokeweight="1pt">
                <v:stroke miterlimit="4"/>
                <v:textbox inset="4pt,4pt,4pt,4pt">
                  <w:txbxContent>
                    <w:p w14:paraId="3AE3690E" w14:textId="77777777" w:rsidR="002A1612" w:rsidRDefault="002A1612" w:rsidP="00AB129B">
                      <w:pPr>
                        <w:pStyle w:val="Nadpis1"/>
                      </w:pPr>
                      <w:bookmarkStart w:id="18" w:name="_Toc146267210"/>
                      <w:proofErr w:type="spellStart"/>
                      <w:r>
                        <w:rPr>
                          <w:u w:color="FF6600"/>
                          <w:lang w:val="en-US"/>
                        </w:rPr>
                        <w:t>Pracovní</w:t>
                      </w:r>
                      <w:proofErr w:type="spellEnd"/>
                      <w:r>
                        <w:rPr>
                          <w:u w:color="FF6600"/>
                          <w:lang w:val="en-US"/>
                        </w:rPr>
                        <w:t xml:space="preserve"> list</w:t>
                      </w:r>
                      <w:r w:rsidRPr="00F36EEB">
                        <w:rPr>
                          <w:u w:color="FF6600"/>
                          <w:lang w:val="en-US"/>
                        </w:rPr>
                        <w:t xml:space="preserve"> U1-1: </w:t>
                      </w:r>
                      <w:r>
                        <w:rPr>
                          <w:u w:color="FF6600"/>
                          <w:lang w:val="en-US"/>
                        </w:rPr>
                        <w:t xml:space="preserve">Hranice pro </w:t>
                      </w:r>
                      <w:proofErr w:type="spellStart"/>
                      <w:r>
                        <w:rPr>
                          <w:u w:color="FF6600"/>
                          <w:lang w:val="en-US"/>
                        </w:rPr>
                        <w:t>sledování</w:t>
                      </w:r>
                      <w:proofErr w:type="spellEnd"/>
                      <w:r>
                        <w:rPr>
                          <w:u w:color="FF6600"/>
                          <w:lang w:val="en-US"/>
                        </w:rPr>
                        <w:t xml:space="preserve"> </w:t>
                      </w:r>
                      <w:proofErr w:type="spellStart"/>
                      <w:r>
                        <w:rPr>
                          <w:u w:color="FF6600"/>
                          <w:lang w:val="en-US"/>
                        </w:rPr>
                        <w:t>čáry</w:t>
                      </w:r>
                      <w:bookmarkEnd w:id="18"/>
                      <w:proofErr w:type="spellEnd"/>
                    </w:p>
                  </w:txbxContent>
                </v:textbox>
                <w10:wrap anchorx="page" anchory="page"/>
              </v:shape>
            </w:pict>
          </mc:Fallback>
        </mc:AlternateContent>
      </w:r>
      <w:r w:rsidRPr="00FE1D98">
        <w:rPr>
          <w:lang w:val="cs-CZ"/>
        </w:rPr>
        <w:br w:type="page"/>
      </w:r>
    </w:p>
    <w:p w14:paraId="62043160"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55E719D3" w14:textId="77777777" w:rsidR="00AB129B" w:rsidRPr="00FE1D98" w:rsidRDefault="00AB129B" w:rsidP="00AB129B">
      <w:pPr>
        <w:pStyle w:val="BodyA"/>
        <w:rPr>
          <w:lang w:val="cs-CZ"/>
        </w:rPr>
      </w:pPr>
      <w:r w:rsidRPr="00FE1D98">
        <w:rPr>
          <w:noProof/>
          <w:lang w:val="cs-CZ"/>
        </w:rPr>
        <w:lastRenderedPageBreak/>
        <mc:AlternateContent>
          <mc:Choice Requires="wps">
            <w:drawing>
              <wp:anchor distT="152400" distB="152400" distL="152400" distR="152400" simplePos="0" relativeHeight="253205504" behindDoc="0" locked="0" layoutInCell="1" allowOverlap="1" wp14:anchorId="766F02AE" wp14:editId="1ABDEA95">
                <wp:simplePos x="0" y="0"/>
                <wp:positionH relativeFrom="page">
                  <wp:posOffset>812867</wp:posOffset>
                </wp:positionH>
                <wp:positionV relativeFrom="page">
                  <wp:posOffset>501450</wp:posOffset>
                </wp:positionV>
                <wp:extent cx="3902659" cy="647395"/>
                <wp:effectExtent l="0" t="0" r="0" b="0"/>
                <wp:wrapNone/>
                <wp:docPr id="78" name="officeArt object" descr="officeArt object"/>
                <wp:cNvGraphicFramePr/>
                <a:graphic xmlns:a="http://schemas.openxmlformats.org/drawingml/2006/main">
                  <a:graphicData uri="http://schemas.microsoft.com/office/word/2010/wordprocessingShape">
                    <wps:wsp>
                      <wps:cNvSpPr txBox="1"/>
                      <wps:spPr>
                        <a:xfrm>
                          <a:off x="0" y="0"/>
                          <a:ext cx="3902659" cy="647395"/>
                        </a:xfrm>
                        <a:prstGeom prst="rect">
                          <a:avLst/>
                        </a:prstGeom>
                        <a:noFill/>
                        <a:ln w="12700" cap="flat">
                          <a:noFill/>
                          <a:miter lim="400000"/>
                        </a:ln>
                        <a:effectLst/>
                      </wps:spPr>
                      <wps:txbx>
                        <w:txbxContent>
                          <w:p w14:paraId="1DDF24D1" w14:textId="0344EF7D" w:rsidR="002A1612" w:rsidRPr="00F36EEB" w:rsidRDefault="002A1612" w:rsidP="00AB129B">
                            <w:pPr>
                              <w:pStyle w:val="Nadpis1"/>
                            </w:pPr>
                            <w:bookmarkStart w:id="19" w:name="_Toc146267211"/>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19"/>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766F02AE" id="_x0000_s1130" type="#_x0000_t202" alt="officeArt object" style="position:absolute;margin-left:64pt;margin-top:39.5pt;width:307.3pt;height:51pt;z-index:25320550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" filled="f" stroked="f" strokeweight="1pt">
                <v:stroke miterlimit="4"/>
                <v:textbox inset="4pt,4pt,4pt,4pt">
                  <w:txbxContent>
                    <w:p w14:paraId="1DDF24D1" w14:textId="0344EF7D" w:rsidR="002A1612" w:rsidRPr="00F36EEB" w:rsidRDefault="002A1612" w:rsidP="00AB129B">
                      <w:pPr>
                        <w:pStyle w:val="Nadpis1"/>
                      </w:pPr>
                      <w:bookmarkStart w:id="20" w:name="_Toc146267211"/>
                      <w:proofErr w:type="spellStart"/>
                      <w:r>
                        <w:t>Pracovní</w:t>
                      </w:r>
                      <w:proofErr w:type="spellEnd"/>
                      <w:r>
                        <w:t xml:space="preserve"> list</w:t>
                      </w:r>
                      <w:r w:rsidRPr="00F36EEB">
                        <w:t xml:space="preserve"> U1-2: </w:t>
                      </w:r>
                      <w:r>
                        <w:t xml:space="preserve">Ring pro </w:t>
                      </w:r>
                      <w:proofErr w:type="spellStart"/>
                      <w:r>
                        <w:t>zápas</w:t>
                      </w:r>
                      <w:proofErr w:type="spellEnd"/>
                      <w:r>
                        <w:t xml:space="preserve"> sumo</w:t>
                      </w:r>
                      <w:bookmarkEnd w:id="20"/>
                    </w:p>
                  </w:txbxContent>
                </v:textbox>
                <w10:wrap anchorx="page" anchory="page"/>
              </v:shape>
            </w:pict>
          </mc:Fallback>
        </mc:AlternateContent>
      </w:r>
      <w:r w:rsidRPr="00FE1D98">
        <w:rPr>
          <w:noProof/>
          <w:lang w:val="cs-CZ"/>
        </w:rPr>
        <w:drawing>
          <wp:anchor distT="152400" distB="152400" distL="152400" distR="152400" simplePos="0" relativeHeight="253206528" behindDoc="0" locked="0" layoutInCell="1" allowOverlap="1" wp14:anchorId="315394D4" wp14:editId="02DD287B">
            <wp:simplePos x="0" y="0"/>
            <wp:positionH relativeFrom="page">
              <wp:posOffset>237642</wp:posOffset>
            </wp:positionH>
            <wp:positionV relativeFrom="page">
              <wp:posOffset>991870</wp:posOffset>
            </wp:positionV>
            <wp:extent cx="7115810" cy="9408160"/>
            <wp:effectExtent l="0" t="0" r="8890" b="2540"/>
            <wp:wrapNone/>
            <wp:docPr id="86" name="officeArt object"/>
            <wp:cNvGraphicFramePr/>
            <a:graphic xmlns:a="http://schemas.openxmlformats.org/drawingml/2006/main">
              <a:graphicData uri="http://schemas.openxmlformats.org/drawingml/2006/picture">
                <pic:pic xmlns:pic="http://schemas.openxmlformats.org/drawingml/2006/picture">
                  <pic:nvPicPr>
                    <pic:cNvPr id="1073741826" name="Activity Sheet_Sumo Ring.jpg"/>
                    <pic:cNvPicPr>
                      <a:picLocks noChangeAspect="1"/>
                    </pic:cNvPicPr>
                  </pic:nvPicPr>
                  <pic:blipFill>
                    <a:blip r:embed="rId78"/>
                    <a:stretch>
                      <a:fillRect/>
                    </a:stretch>
                  </pic:blipFill>
                  <pic:spPr>
                    <a:xfrm>
                      <a:off x="0" y="0"/>
                      <a:ext cx="7115810" cy="9408160"/>
                    </a:xfrm>
                    <a:prstGeom prst="rect">
                      <a:avLst/>
                    </a:prstGeom>
                    <a:ln w="12700" cap="flat">
                      <a:noFill/>
                      <a:miter lim="400000"/>
                    </a:ln>
                    <a:effectLst/>
                  </pic:spPr>
                </pic:pic>
              </a:graphicData>
            </a:graphic>
          </wp:anchor>
        </w:drawing>
      </w:r>
    </w:p>
    <w:p w14:paraId="1DD6875A" w14:textId="77777777" w:rsidR="00AB129B" w:rsidRPr="00FE1D98" w:rsidRDefault="00AB129B" w:rsidP="00AB129B">
      <w:pPr>
        <w:pStyle w:val="Nadpis1"/>
        <w:rPr>
          <w:lang w:val="cs-CZ"/>
        </w:rPr>
        <w:sectPr w:rsidR="00AB129B" w:rsidRPr="00FE1D98" w:rsidSect="00013A39">
          <w:pgSz w:w="11906" w:h="16838"/>
          <w:pgMar w:top="1021" w:right="1134" w:bottom="1021" w:left="1134" w:header="709" w:footer="708" w:gutter="0"/>
          <w:cols w:space="708"/>
          <w:titlePg/>
          <w:docGrid w:linePitch="360"/>
        </w:sectPr>
      </w:pPr>
    </w:p>
    <w:p w14:paraId="4A13370D" w14:textId="77777777" w:rsidR="00AB129B" w:rsidRPr="00FE1D98" w:rsidRDefault="00AB129B" w:rsidP="00AB129B">
      <w:pPr>
        <w:pStyle w:val="Nadpis1"/>
        <w:rPr>
          <w:lang w:val="cs-CZ"/>
        </w:rPr>
      </w:pPr>
      <w:bookmarkStart w:id="21" w:name="_Toc146267212"/>
      <w:r w:rsidRPr="00FE1D98">
        <w:rPr>
          <w:lang w:val="cs-CZ"/>
        </w:rPr>
        <w:lastRenderedPageBreak/>
        <w:t>Pracovní list U1-3: Dálkový ovladač TV</w:t>
      </w:r>
      <w:bookmarkEnd w:id="21"/>
    </w:p>
    <w:p w14:paraId="5E33BFC5" w14:textId="77777777"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5264" behindDoc="0" locked="0" layoutInCell="1" allowOverlap="1" wp14:anchorId="74F69A83" wp14:editId="79669BB2">
                <wp:simplePos x="0" y="0"/>
                <wp:positionH relativeFrom="column">
                  <wp:posOffset>-129540</wp:posOffset>
                </wp:positionH>
                <wp:positionV relativeFrom="paragraph">
                  <wp:posOffset>4411980</wp:posOffset>
                </wp:positionV>
                <wp:extent cx="2936875" cy="1402715"/>
                <wp:effectExtent l="0" t="0" r="0" b="0"/>
                <wp:wrapNone/>
                <wp:docPr id="307" name="Group 307"/>
                <wp:cNvGraphicFramePr/>
                <a:graphic xmlns:a="http://schemas.openxmlformats.org/drawingml/2006/main">
                  <a:graphicData uri="http://schemas.microsoft.com/office/word/2010/wordprocessingGroup">
                    <wpg:wgp>
                      <wpg:cNvGrpSpPr/>
                      <wpg:grpSpPr>
                        <a:xfrm>
                          <a:off x="0" y="0"/>
                          <a:ext cx="2936875" cy="1402715"/>
                          <a:chOff x="7952" y="0"/>
                          <a:chExt cx="2937178" cy="1403163"/>
                        </a:xfrm>
                      </wpg:grpSpPr>
                      <wpg:grpSp>
                        <wpg:cNvPr id="308" name="Group 308"/>
                        <wpg:cNvGrpSpPr/>
                        <wpg:grpSpPr>
                          <a:xfrm>
                            <a:off x="7952" y="341906"/>
                            <a:ext cx="2937178" cy="1061257"/>
                            <a:chOff x="79488" y="222702"/>
                            <a:chExt cx="2939205" cy="1062192"/>
                          </a:xfrm>
                        </wpg:grpSpPr>
                        <wps:wsp>
                          <wps:cNvPr id="309" name="Text Box 2"/>
                          <wps:cNvSpPr txBox="1">
                            <a:spLocks noChangeArrowheads="1"/>
                          </wps:cNvSpPr>
                          <wps:spPr bwMode="auto">
                            <a:xfrm>
                              <a:off x="79488" y="1021163"/>
                              <a:ext cx="2067550" cy="263731"/>
                            </a:xfrm>
                            <a:prstGeom prst="rect">
                              <a:avLst/>
                            </a:prstGeom>
                            <a:noFill/>
                            <a:ln w="9525">
                              <a:noFill/>
                              <a:miter lim="800000"/>
                              <a:headEnd/>
                              <a:tailEnd/>
                            </a:ln>
                          </wps:spPr>
                          <wps:txb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wps:txbx>
                          <wps:bodyPr rot="0" vert="horz" wrap="square" lIns="91440" tIns="45720" rIns="91440" bIns="45720" anchor="t" anchorCtr="0">
                            <a:noAutofit/>
                          </wps:bodyPr>
                        </wps:wsp>
                        <pic:pic xmlns:pic="http://schemas.openxmlformats.org/drawingml/2006/picture">
                          <pic:nvPicPr>
                            <pic:cNvPr id="310" name="Picture 310"/>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11" name="Picture 311"/>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87465"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69A83" id="Group 307" o:spid="_x0000_s1131" style="position:absolute;margin-left:-10.2pt;margin-top:347.4pt;width:231.25pt;height:110.45pt;z-index:253195264;mso-width-relative:margin;mso-height-relative:margin" coordorigin="79" coordsize="29371,1403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">
                <v:group id="Group 308" o:spid="_x0000_s1132" style="position:absolute;left:79;top:3419;width:29372;height:10612" coordorigin="794,2227" coordsize="29392,1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_x0000_s1133" type="#_x0000_t202" style="position:absolute;left:794;top:10211;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44B4BCE" w14:textId="00798B4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prava / kód 2</w:t>
                          </w:r>
                        </w:p>
                      </w:txbxContent>
                    </v:textbox>
                  </v:shape>
                  <v:shape id="Picture 310" o:spid="_x0000_s113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">
                    <v:imagedata r:id="rId81" o:title=""/>
                  </v:shape>
                </v:group>
                <v:shape id="Picture 311" o:spid="_x0000_s113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">
                  <v:imagedata r:id="rId82" o:title=""/>
                </v:shape>
              </v:group>
            </w:pict>
          </mc:Fallback>
        </mc:AlternateContent>
      </w:r>
      <w:r w:rsidRPr="00FE1D98">
        <w:rPr>
          <w:noProof/>
          <w:lang w:val="cs-CZ"/>
        </w:rPr>
        <mc:AlternateContent>
          <mc:Choice Requires="wpg">
            <w:drawing>
              <wp:anchor distT="0" distB="0" distL="114300" distR="114300" simplePos="0" relativeHeight="253197312" behindDoc="0" locked="0" layoutInCell="1" allowOverlap="1" wp14:anchorId="17B5B615" wp14:editId="706FF187">
                <wp:simplePos x="0" y="0"/>
                <wp:positionH relativeFrom="column">
                  <wp:posOffset>-71120</wp:posOffset>
                </wp:positionH>
                <wp:positionV relativeFrom="paragraph">
                  <wp:posOffset>6687185</wp:posOffset>
                </wp:positionV>
                <wp:extent cx="2936875" cy="1411605"/>
                <wp:effectExtent l="0" t="0" r="0" b="0"/>
                <wp:wrapNone/>
                <wp:docPr id="339" name="Group 339"/>
                <wp:cNvGraphicFramePr/>
                <a:graphic xmlns:a="http://schemas.openxmlformats.org/drawingml/2006/main">
                  <a:graphicData uri="http://schemas.microsoft.com/office/word/2010/wordprocessingGroup">
                    <wpg:wgp>
                      <wpg:cNvGrpSpPr/>
                      <wpg:grpSpPr>
                        <a:xfrm>
                          <a:off x="0" y="0"/>
                          <a:ext cx="2936875" cy="1411605"/>
                          <a:chOff x="0" y="0"/>
                          <a:chExt cx="2936875" cy="1412155"/>
                        </a:xfrm>
                      </wpg:grpSpPr>
                      <wpg:grpSp>
                        <wpg:cNvPr id="340" name="Group 340"/>
                        <wpg:cNvGrpSpPr/>
                        <wpg:grpSpPr>
                          <a:xfrm>
                            <a:off x="0" y="341906"/>
                            <a:ext cx="2936875" cy="1070249"/>
                            <a:chOff x="79488" y="222702"/>
                            <a:chExt cx="2939205" cy="1071430"/>
                          </a:xfrm>
                        </wpg:grpSpPr>
                        <wps:wsp>
                          <wps:cNvPr id="341" name="Text Box 2"/>
                          <wps:cNvSpPr txBox="1">
                            <a:spLocks noChangeArrowheads="1"/>
                          </wps:cNvSpPr>
                          <wps:spPr bwMode="auto">
                            <a:xfrm>
                              <a:off x="79488" y="1030401"/>
                              <a:ext cx="2067550" cy="263731"/>
                            </a:xfrm>
                            <a:prstGeom prst="rect">
                              <a:avLst/>
                            </a:prstGeom>
                            <a:noFill/>
                            <a:ln w="9525">
                              <a:noFill/>
                              <a:miter lim="800000"/>
                              <a:headEnd/>
                              <a:tailEnd/>
                            </a:ln>
                          </wps:spPr>
                          <wps:txb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wps:txbx>
                          <wps:bodyPr rot="0" vert="horz" wrap="square" lIns="91440" tIns="45720" rIns="91440" bIns="45720" anchor="t" anchorCtr="0">
                            <a:noAutofit/>
                          </wps:bodyPr>
                        </wps:wsp>
                        <pic:pic xmlns:pic="http://schemas.openxmlformats.org/drawingml/2006/picture">
                          <pic:nvPicPr>
                            <pic:cNvPr id="343" name="Picture 3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44" name="Picture 344"/>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V relativeFrom="margin">
                  <wp14:pctHeight>0</wp14:pctHeight>
                </wp14:sizeRelV>
              </wp:anchor>
            </w:drawing>
          </mc:Choice>
          <mc:Fallback>
            <w:pict>
              <v:group w14:anchorId="17B5B615" id="Group 339" o:spid="_x0000_s1136" style="position:absolute;margin-left:-5.6pt;margin-top:526.55pt;width:231.25pt;height:111.15pt;z-index:253197312;mso-height-relative:margin" coordsize="29368,1412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">
                <v:group id="Group 340" o:spid="_x0000_s1137" style="position:absolute;top:3419;width:29368;height:10702" coordorigin="794,2227" coordsize="29392,1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_x0000_s1138" type="#_x0000_t202" style="position:absolute;left:794;top:10304;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6B49A4EA" w14:textId="38D883A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pípnutí</w:t>
                          </w:r>
                          <w:r w:rsidR="000D0E92">
                            <w:rPr>
                              <w:rFonts w:ascii="Times New Roman" w:hAnsi="Times New Roman"/>
                              <w:color w:val="FF7000"/>
                              <w:sz w:val="20"/>
                              <w:lang w:val="cs-CZ"/>
                            </w:rPr>
                            <w:t xml:space="preserve"> / kód 6</w:t>
                          </w:r>
                        </w:p>
                      </w:txbxContent>
                    </v:textbox>
                  </v:shape>
                  <v:shape id="Picture 343" o:spid="_x0000_s113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">
                    <v:imagedata r:id="rId81" o:title=""/>
                  </v:shape>
                </v:group>
                <v:shape id="Picture 344" o:spid="_x0000_s1140"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">
                  <v:imagedata r:id="rId84" o:title=""/>
                </v:shape>
              </v:group>
            </w:pict>
          </mc:Fallback>
        </mc:AlternateContent>
      </w:r>
      <w:r w:rsidRPr="00FE1D98">
        <w:rPr>
          <w:noProof/>
          <w:lang w:val="cs-CZ"/>
        </w:rPr>
        <mc:AlternateContent>
          <mc:Choice Requires="wpg">
            <w:drawing>
              <wp:anchor distT="0" distB="0" distL="114300" distR="114300" simplePos="0" relativeHeight="253191168" behindDoc="0" locked="0" layoutInCell="1" allowOverlap="1" wp14:anchorId="5D8D84E1" wp14:editId="1191AE2C">
                <wp:simplePos x="0" y="0"/>
                <wp:positionH relativeFrom="column">
                  <wp:posOffset>-56515</wp:posOffset>
                </wp:positionH>
                <wp:positionV relativeFrom="paragraph">
                  <wp:posOffset>293370</wp:posOffset>
                </wp:positionV>
                <wp:extent cx="2927985" cy="1422400"/>
                <wp:effectExtent l="0" t="0" r="5715" b="6350"/>
                <wp:wrapNone/>
                <wp:docPr id="323" name="Group 323"/>
                <wp:cNvGraphicFramePr/>
                <a:graphic xmlns:a="http://schemas.openxmlformats.org/drawingml/2006/main">
                  <a:graphicData uri="http://schemas.microsoft.com/office/word/2010/wordprocessingGroup">
                    <wpg:wgp>
                      <wpg:cNvGrpSpPr/>
                      <wpg:grpSpPr>
                        <a:xfrm>
                          <a:off x="0" y="0"/>
                          <a:ext cx="2927985" cy="1422400"/>
                          <a:chOff x="16355" y="0"/>
                          <a:chExt cx="2928774" cy="1424128"/>
                        </a:xfrm>
                      </wpg:grpSpPr>
                      <wpg:grpSp>
                        <wpg:cNvPr id="324" name="Group 324"/>
                        <wpg:cNvGrpSpPr/>
                        <wpg:grpSpPr>
                          <a:xfrm>
                            <a:off x="16355" y="310101"/>
                            <a:ext cx="2928774" cy="1114027"/>
                            <a:chOff x="87898" y="222702"/>
                            <a:chExt cx="2930795" cy="1115009"/>
                          </a:xfrm>
                        </wpg:grpSpPr>
                        <wps:wsp>
                          <wps:cNvPr id="325" name="Text Box 2"/>
                          <wps:cNvSpPr txBox="1">
                            <a:spLocks noChangeArrowheads="1"/>
                          </wps:cNvSpPr>
                          <wps:spPr bwMode="auto">
                            <a:xfrm>
                              <a:off x="87898" y="1073980"/>
                              <a:ext cx="2083463" cy="263731"/>
                            </a:xfrm>
                            <a:prstGeom prst="rect">
                              <a:avLst/>
                            </a:prstGeom>
                            <a:noFill/>
                            <a:ln w="9525">
                              <a:noFill/>
                              <a:miter lim="800000"/>
                              <a:headEnd/>
                              <a:tailEnd/>
                            </a:ln>
                          </wps:spPr>
                          <wps:txb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wps:txbx>
                          <wps:bodyPr rot="0" vert="horz" wrap="square" lIns="91440" tIns="45720" rIns="91440" bIns="45720" anchor="t" anchorCtr="0">
                            <a:noAutofit/>
                          </wps:bodyPr>
                        </wps:wsp>
                        <pic:pic xmlns:pic="http://schemas.openxmlformats.org/drawingml/2006/picture">
                          <pic:nvPicPr>
                            <pic:cNvPr id="326" name="Picture 326"/>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7" name="Picture 327"/>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103367"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8D84E1" id="Group 323" o:spid="_x0000_s1141" style="position:absolute;margin-left:-4.45pt;margin-top:23.1pt;width:230.55pt;height:112pt;z-index:253191168;mso-width-relative:margin;mso-height-relative:margin" coordorigin="163" coordsize="29287,1424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">
                <v:group id="Group 324" o:spid="_x0000_s1142" style="position:absolute;left:163;top:3101;width:29288;height:11140" coordorigin="878,2227" coordsize="29307,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_x0000_s1143" type="#_x0000_t202" style="position:absolute;left:878;top:10739;width:20835;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12C093EB" w14:textId="70BBA28E"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vpřed</w:t>
                          </w:r>
                          <w:r w:rsidR="000D0E92">
                            <w:rPr>
                              <w:rFonts w:ascii="Times New Roman" w:hAnsi="Times New Roman"/>
                              <w:color w:val="FF7000"/>
                              <w:sz w:val="20"/>
                              <w:lang w:val="cs-CZ"/>
                            </w:rPr>
                            <w:t xml:space="preserve"> / kód 0</w:t>
                          </w:r>
                        </w:p>
                      </w:txbxContent>
                    </v:textbox>
                  </v:shape>
                  <v:shape id="Picture 326" o:spid="_x0000_s114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">
                    <v:imagedata r:id="rId81" o:title=""/>
                  </v:shape>
                </v:group>
                <v:shape id="Picture 327" o:spid="_x0000_s1145" type="#_x0000_t75" style="position:absolute;left:1033;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">
                  <v:imagedata r:id="rId86" o:title=""/>
                </v:shape>
              </v:group>
            </w:pict>
          </mc:Fallback>
        </mc:AlternateContent>
      </w:r>
      <w:r w:rsidRPr="00FE1D98">
        <w:rPr>
          <w:noProof/>
          <w:lang w:val="cs-CZ"/>
        </w:rPr>
        <mc:AlternateContent>
          <mc:Choice Requires="wpg">
            <w:drawing>
              <wp:anchor distT="0" distB="0" distL="114300" distR="114300" simplePos="0" relativeHeight="253192192" behindDoc="0" locked="0" layoutInCell="1" allowOverlap="1" wp14:anchorId="4FDF2808" wp14:editId="1CD397A4">
                <wp:simplePos x="0" y="0"/>
                <wp:positionH relativeFrom="column">
                  <wp:posOffset>3073070</wp:posOffset>
                </wp:positionH>
                <wp:positionV relativeFrom="paragraph">
                  <wp:posOffset>293370</wp:posOffset>
                </wp:positionV>
                <wp:extent cx="2969895" cy="1425575"/>
                <wp:effectExtent l="0" t="0" r="1905" b="3175"/>
                <wp:wrapNone/>
                <wp:docPr id="318" name="Group 318"/>
                <wp:cNvGraphicFramePr/>
                <a:graphic xmlns:a="http://schemas.openxmlformats.org/drawingml/2006/main">
                  <a:graphicData uri="http://schemas.microsoft.com/office/word/2010/wordprocessingGroup">
                    <wpg:wgp>
                      <wpg:cNvGrpSpPr/>
                      <wpg:grpSpPr>
                        <a:xfrm>
                          <a:off x="0" y="0"/>
                          <a:ext cx="2969895" cy="1425575"/>
                          <a:chOff x="-25272" y="0"/>
                          <a:chExt cx="2970402" cy="1426290"/>
                        </a:xfrm>
                      </wpg:grpSpPr>
                      <wpg:grpSp>
                        <wpg:cNvPr id="319" name="Group 319"/>
                        <wpg:cNvGrpSpPr/>
                        <wpg:grpSpPr>
                          <a:xfrm>
                            <a:off x="-25272" y="310101"/>
                            <a:ext cx="2970402" cy="1116189"/>
                            <a:chOff x="46242" y="222702"/>
                            <a:chExt cx="2972451" cy="1117174"/>
                          </a:xfrm>
                        </wpg:grpSpPr>
                        <wps:wsp>
                          <wps:cNvPr id="320" name="Text Box 2"/>
                          <wps:cNvSpPr txBox="1">
                            <a:spLocks noChangeArrowheads="1"/>
                          </wps:cNvSpPr>
                          <wps:spPr bwMode="auto">
                            <a:xfrm>
                              <a:off x="46242" y="1076145"/>
                              <a:ext cx="2083915" cy="263731"/>
                            </a:xfrm>
                            <a:prstGeom prst="rect">
                              <a:avLst/>
                            </a:prstGeom>
                            <a:noFill/>
                            <a:ln w="9525">
                              <a:noFill/>
                              <a:miter lim="800000"/>
                              <a:headEnd/>
                              <a:tailEnd/>
                            </a:ln>
                          </wps:spPr>
                          <wps:txb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wps:txbx>
                          <wps:bodyPr rot="0" vert="horz" wrap="square" lIns="91440" tIns="45720" rIns="91440" bIns="45720" anchor="t" anchorCtr="0">
                            <a:noAutofit/>
                          </wps:bodyPr>
                        </wps:wsp>
                        <pic:pic xmlns:pic="http://schemas.openxmlformats.org/drawingml/2006/picture">
                          <pic:nvPicPr>
                            <pic:cNvPr id="321" name="Picture 321"/>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22" name="Picture 322"/>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87464"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DF2808" id="Group 318" o:spid="_x0000_s1146" style="position:absolute;margin-left:241.95pt;margin-top:23.1pt;width:233.85pt;height:112.25pt;z-index:253192192;mso-width-relative:margin;mso-height-relative:margin" coordorigin="-252" coordsize="29704,1426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">
                <v:group id="Group 319" o:spid="_x0000_s1147" style="position:absolute;left:-252;top:3101;width:29703;height:11161" coordorigin="462,2227" coordsize="29724,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_x0000_s1148" type="#_x0000_t202" style="position:absolute;left:462;top:10761;width:20839;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2DFFD87F" w14:textId="76DF794B"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Pohyb vzad</w:t>
                          </w:r>
                          <w:r w:rsidR="000D0E92">
                            <w:rPr>
                              <w:rFonts w:ascii="Times New Roman" w:hAnsi="Times New Roman"/>
                              <w:color w:val="FF7000"/>
                              <w:sz w:val="20"/>
                              <w:lang w:val="cs-CZ"/>
                            </w:rPr>
                            <w:t xml:space="preserve"> / kód 1</w:t>
                          </w:r>
                        </w:p>
                      </w:txbxContent>
                    </v:textbox>
                  </v:shape>
                  <v:shape id="Picture 321" o:spid="_x0000_s114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">
                    <v:imagedata r:id="rId81" o:title=""/>
                  </v:shape>
                </v:group>
                <v:shape id="Picture 322" o:spid="_x0000_s1150" type="#_x0000_t75" style="position:absolute;left:874;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">
                  <v:imagedata r:id="rId88" o:title=""/>
                </v:shape>
              </v:group>
            </w:pict>
          </mc:Fallback>
        </mc:AlternateContent>
      </w:r>
    </w:p>
    <w:p w14:paraId="0250BE70" w14:textId="582E334C" w:rsidR="00AB129B" w:rsidRPr="00FE1D98" w:rsidRDefault="00AB129B" w:rsidP="00AB129B">
      <w:pPr>
        <w:rPr>
          <w:lang w:val="cs-CZ"/>
        </w:rPr>
      </w:pPr>
      <w:r w:rsidRPr="00FE1D98">
        <w:rPr>
          <w:noProof/>
          <w:lang w:val="cs-CZ"/>
        </w:rPr>
        <mc:AlternateContent>
          <mc:Choice Requires="wpg">
            <w:drawing>
              <wp:anchor distT="0" distB="0" distL="114300" distR="114300" simplePos="0" relativeHeight="253196288" behindDoc="0" locked="0" layoutInCell="1" allowOverlap="1" wp14:anchorId="53D2D4AB" wp14:editId="7C6D3741">
                <wp:simplePos x="0" y="0"/>
                <wp:positionH relativeFrom="column">
                  <wp:posOffset>3013710</wp:posOffset>
                </wp:positionH>
                <wp:positionV relativeFrom="paragraph">
                  <wp:posOffset>4136364</wp:posOffset>
                </wp:positionV>
                <wp:extent cx="2961005" cy="1386834"/>
                <wp:effectExtent l="0" t="0" r="0" b="4445"/>
                <wp:wrapNone/>
                <wp:docPr id="312" name="Group 312"/>
                <wp:cNvGraphicFramePr/>
                <a:graphic xmlns:a="http://schemas.openxmlformats.org/drawingml/2006/main">
                  <a:graphicData uri="http://schemas.microsoft.com/office/word/2010/wordprocessingGroup">
                    <wpg:wgp>
                      <wpg:cNvGrpSpPr/>
                      <wpg:grpSpPr>
                        <a:xfrm>
                          <a:off x="0" y="0"/>
                          <a:ext cx="2961005" cy="1386834"/>
                          <a:chOff x="-15903" y="0"/>
                          <a:chExt cx="2961033" cy="1388665"/>
                        </a:xfrm>
                      </wpg:grpSpPr>
                      <wpg:grpSp>
                        <wpg:cNvPr id="313" name="Group 313"/>
                        <wpg:cNvGrpSpPr/>
                        <wpg:grpSpPr>
                          <a:xfrm>
                            <a:off x="-15903" y="329561"/>
                            <a:ext cx="2961033" cy="1059104"/>
                            <a:chOff x="55617" y="274016"/>
                            <a:chExt cx="2963076" cy="1060041"/>
                          </a:xfrm>
                        </wpg:grpSpPr>
                        <wps:wsp>
                          <wps:cNvPr id="314" name="Text Box 2"/>
                          <wps:cNvSpPr txBox="1">
                            <a:spLocks noChangeArrowheads="1"/>
                          </wps:cNvSpPr>
                          <wps:spPr bwMode="auto">
                            <a:xfrm>
                              <a:off x="55617" y="1070326"/>
                              <a:ext cx="2067550" cy="263731"/>
                            </a:xfrm>
                            <a:prstGeom prst="rect">
                              <a:avLst/>
                            </a:prstGeom>
                            <a:noFill/>
                            <a:ln w="9525">
                              <a:noFill/>
                              <a:miter lim="800000"/>
                              <a:headEnd/>
                              <a:tailEnd/>
                            </a:ln>
                          </wps:spPr>
                          <wps:txb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wps:txbx>
                          <wps:bodyPr rot="0" vert="horz" wrap="square" lIns="91440" tIns="45720" rIns="91440" bIns="45720" anchor="t" anchorCtr="0">
                            <a:noAutofit/>
                          </wps:bodyPr>
                        </wps:wsp>
                        <pic:pic xmlns:pic="http://schemas.openxmlformats.org/drawingml/2006/picture">
                          <pic:nvPicPr>
                            <pic:cNvPr id="315" name="Picture 315"/>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74016"/>
                              <a:ext cx="863247" cy="470506"/>
                            </a:xfrm>
                            <a:prstGeom prst="rect">
                              <a:avLst/>
                            </a:prstGeom>
                          </pic:spPr>
                        </pic:pic>
                      </wpg:grpSp>
                      <pic:pic xmlns:pic="http://schemas.openxmlformats.org/drawingml/2006/picture">
                        <pic:nvPicPr>
                          <pic:cNvPr id="317" name="Picture 317"/>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87464"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2D4AB" id="Group 312" o:spid="_x0000_s1151" style="position:absolute;margin-left:237.3pt;margin-top:325.7pt;width:233.15pt;height:109.2pt;z-index:253196288;mso-width-relative:margin;mso-height-relative:margin" coordorigin="-159" coordsize="29610,1388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">
                <v:group id="Group 313" o:spid="_x0000_s1152" style="position:absolute;left:-159;top:3295;width:29610;height:10591" coordorigin="556,2740" coordsize="29630,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153" type="#_x0000_t202" style="position:absolute;left:556;top:10703;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5CA1A" w14:textId="005ABE64"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Zatočení do</w:t>
                          </w:r>
                          <w:r w:rsidR="000D0E92">
                            <w:rPr>
                              <w:rFonts w:ascii="Times New Roman" w:hAnsi="Times New Roman"/>
                              <w:color w:val="FF7000"/>
                              <w:sz w:val="20"/>
                              <w:lang w:val="cs-CZ"/>
                            </w:rPr>
                            <w:t>leva / kód 3</w:t>
                          </w:r>
                        </w:p>
                      </w:txbxContent>
                    </v:textbox>
                  </v:shape>
                  <v:shape id="Picture 315" o:spid="_x0000_s1154" type="#_x0000_t75" style="position:absolute;left:21554;top:2740;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">
                    <v:imagedata r:id="rId81" o:title=""/>
                  </v:shape>
                </v:group>
                <v:shape id="Picture 317" o:spid="_x0000_s1155" type="#_x0000_t75" style="position:absolute;left:874;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">
                  <v:imagedata r:id="rId90" o:title=""/>
                </v:shape>
              </v:group>
            </w:pict>
          </mc:Fallback>
        </mc:AlternateContent>
      </w:r>
      <w:r w:rsidRPr="00FE1D98">
        <w:rPr>
          <w:noProof/>
          <w:lang w:val="cs-CZ"/>
        </w:rPr>
        <mc:AlternateContent>
          <mc:Choice Requires="wpg">
            <w:drawing>
              <wp:anchor distT="0" distB="0" distL="114300" distR="114300" simplePos="0" relativeHeight="253193216" behindDoc="0" locked="0" layoutInCell="1" allowOverlap="1" wp14:anchorId="55024BF0" wp14:editId="04EDC02A">
                <wp:simplePos x="0" y="0"/>
                <wp:positionH relativeFrom="column">
                  <wp:posOffset>-56515</wp:posOffset>
                </wp:positionH>
                <wp:positionV relativeFrom="paragraph">
                  <wp:posOffset>1938655</wp:posOffset>
                </wp:positionV>
                <wp:extent cx="2921635" cy="1420495"/>
                <wp:effectExtent l="0" t="0" r="0" b="0"/>
                <wp:wrapNone/>
                <wp:docPr id="334" name="Group 334"/>
                <wp:cNvGraphicFramePr/>
                <a:graphic xmlns:a="http://schemas.openxmlformats.org/drawingml/2006/main">
                  <a:graphicData uri="http://schemas.microsoft.com/office/word/2010/wordprocessingGroup">
                    <wpg:wgp>
                      <wpg:cNvGrpSpPr/>
                      <wpg:grpSpPr>
                        <a:xfrm>
                          <a:off x="0" y="0"/>
                          <a:ext cx="2921635" cy="1420495"/>
                          <a:chOff x="23033" y="0"/>
                          <a:chExt cx="2922097" cy="1421154"/>
                        </a:xfrm>
                      </wpg:grpSpPr>
                      <wpg:grpSp>
                        <wpg:cNvPr id="335" name="Group 335"/>
                        <wpg:cNvGrpSpPr/>
                        <wpg:grpSpPr>
                          <a:xfrm>
                            <a:off x="23033" y="333956"/>
                            <a:ext cx="2922097" cy="1087198"/>
                            <a:chOff x="94580" y="262495"/>
                            <a:chExt cx="2924113" cy="1088156"/>
                          </a:xfrm>
                        </wpg:grpSpPr>
                        <wps:wsp>
                          <wps:cNvPr id="336" name="Text Box 2"/>
                          <wps:cNvSpPr txBox="1">
                            <a:spLocks noChangeArrowheads="1"/>
                          </wps:cNvSpPr>
                          <wps:spPr bwMode="auto">
                            <a:xfrm>
                              <a:off x="94580" y="1086920"/>
                              <a:ext cx="2075506" cy="263731"/>
                            </a:xfrm>
                            <a:prstGeom prst="rect">
                              <a:avLst/>
                            </a:prstGeom>
                            <a:noFill/>
                            <a:ln w="9525">
                              <a:noFill/>
                              <a:miter lim="800000"/>
                              <a:headEnd/>
                              <a:tailEnd/>
                            </a:ln>
                          </wps:spPr>
                          <wps:txb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wps:txbx>
                          <wps:bodyPr rot="0" vert="horz" wrap="square" lIns="91440" tIns="45720" rIns="91440" bIns="45720" anchor="t" anchorCtr="0">
                            <a:noAutofit/>
                          </wps:bodyPr>
                        </wps:wsp>
                        <pic:pic xmlns:pic="http://schemas.openxmlformats.org/drawingml/2006/picture">
                          <pic:nvPicPr>
                            <pic:cNvPr id="337" name="Picture 337"/>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62495"/>
                              <a:ext cx="863247" cy="470506"/>
                            </a:xfrm>
                            <a:prstGeom prst="rect">
                              <a:avLst/>
                            </a:prstGeom>
                          </pic:spPr>
                        </pic:pic>
                      </wpg:grpSp>
                      <pic:pic xmlns:pic="http://schemas.openxmlformats.org/drawingml/2006/picture">
                        <pic:nvPicPr>
                          <pic:cNvPr id="338" name="Picture 338"/>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103367"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024BF0" id="Group 334" o:spid="_x0000_s1156" style="position:absolute;margin-left:-4.45pt;margin-top:152.65pt;width:230.05pt;height:111.85pt;z-index:253193216;mso-width-relative:margin;mso-height-relative:margin" coordorigin="230" coordsize="29220,14211"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">
                <v:group id="Group 335" o:spid="_x0000_s1157" style="position:absolute;left:230;top:3339;width:29221;height:10872" coordorigin="945,2624" coordsize="29241,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158" type="#_x0000_t202" style="position:absolute;left:945;top:10869;width:2075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01427DC" w14:textId="05E52437"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 xml:space="preserve">Otočení </w:t>
                          </w:r>
                          <w:r w:rsidR="000D0E92">
                            <w:rPr>
                              <w:rFonts w:ascii="Times New Roman" w:hAnsi="Times New Roman"/>
                              <w:color w:val="FF7000"/>
                              <w:sz w:val="20"/>
                              <w:lang w:val="cs-CZ"/>
                            </w:rPr>
                            <w:t>doprava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4</w:t>
                          </w:r>
                        </w:p>
                      </w:txbxContent>
                    </v:textbox>
                  </v:shape>
                  <v:shape id="Picture 337" o:spid="_x0000_s1159" type="#_x0000_t75" style="position:absolute;left:21554;top:2624;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">
                    <v:imagedata r:id="rId81" o:title=""/>
                  </v:shape>
                </v:group>
                <v:shape id="Picture 338" o:spid="_x0000_s1160" type="#_x0000_t75" style="position:absolute;left:1033;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">
                  <v:imagedata r:id="rId92" o:title=""/>
                </v:shape>
              </v:group>
            </w:pict>
          </mc:Fallback>
        </mc:AlternateContent>
      </w:r>
      <w:r w:rsidRPr="00FE1D98">
        <w:rPr>
          <w:noProof/>
          <w:lang w:val="cs-CZ"/>
        </w:rPr>
        <mc:AlternateContent>
          <mc:Choice Requires="wpg">
            <w:drawing>
              <wp:anchor distT="0" distB="0" distL="114300" distR="114300" simplePos="0" relativeHeight="253194240" behindDoc="0" locked="0" layoutInCell="1" allowOverlap="1" wp14:anchorId="2209B68D" wp14:editId="2FF1AF00">
                <wp:simplePos x="0" y="0"/>
                <wp:positionH relativeFrom="column">
                  <wp:posOffset>3074035</wp:posOffset>
                </wp:positionH>
                <wp:positionV relativeFrom="paragraph">
                  <wp:posOffset>1938985</wp:posOffset>
                </wp:positionV>
                <wp:extent cx="2952115" cy="1420495"/>
                <wp:effectExtent l="0" t="0" r="635" b="0"/>
                <wp:wrapNone/>
                <wp:docPr id="328" name="Group 328"/>
                <wp:cNvGraphicFramePr/>
                <a:graphic xmlns:a="http://schemas.openxmlformats.org/drawingml/2006/main">
                  <a:graphicData uri="http://schemas.microsoft.com/office/word/2010/wordprocessingGroup">
                    <wpg:wgp>
                      <wpg:cNvGrpSpPr/>
                      <wpg:grpSpPr>
                        <a:xfrm>
                          <a:off x="0" y="0"/>
                          <a:ext cx="2952115" cy="1420495"/>
                          <a:chOff x="-7315" y="0"/>
                          <a:chExt cx="2952445" cy="1420780"/>
                        </a:xfrm>
                      </wpg:grpSpPr>
                      <wpg:grpSp>
                        <wpg:cNvPr id="329" name="Group 329"/>
                        <wpg:cNvGrpSpPr/>
                        <wpg:grpSpPr>
                          <a:xfrm>
                            <a:off x="-7315" y="294198"/>
                            <a:ext cx="2952445" cy="1126582"/>
                            <a:chOff x="64211" y="222702"/>
                            <a:chExt cx="2954482" cy="1127575"/>
                          </a:xfrm>
                        </wpg:grpSpPr>
                        <wps:wsp>
                          <wps:cNvPr id="330" name="Text Box 2"/>
                          <wps:cNvSpPr txBox="1">
                            <a:spLocks noChangeArrowheads="1"/>
                          </wps:cNvSpPr>
                          <wps:spPr bwMode="auto">
                            <a:xfrm>
                              <a:off x="64211" y="1086546"/>
                              <a:ext cx="2067550" cy="263731"/>
                            </a:xfrm>
                            <a:prstGeom prst="rect">
                              <a:avLst/>
                            </a:prstGeom>
                            <a:noFill/>
                            <a:ln w="9525">
                              <a:noFill/>
                              <a:miter lim="800000"/>
                              <a:headEnd/>
                              <a:tailEnd/>
                            </a:ln>
                          </wps:spPr>
                          <wps:txb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33" name="Picture 333"/>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9B68D" id="Group 328" o:spid="_x0000_s1161" style="position:absolute;margin-left:242.05pt;margin-top:152.7pt;width:232.45pt;height:111.85pt;z-index:253194240;mso-width-relative:margin;mso-height-relative:margin" coordorigin="-73" coordsize="29524,1420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">
                <v:group id="Group 329" o:spid="_x0000_s1162" style="position:absolute;left:-73;top:2941;width:29524;height:11266" coordorigin="642,2227" coordsize="29544,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_x0000_s1163" type="#_x0000_t202" style="position:absolute;left:642;top:10865;width:20675;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5CC3EC70" w14:textId="485A8E13"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Otočení do</w:t>
                          </w:r>
                          <w:r w:rsidR="000D0E92">
                            <w:rPr>
                              <w:rFonts w:ascii="Times New Roman" w:hAnsi="Times New Roman"/>
                              <w:color w:val="FF7000"/>
                              <w:sz w:val="20"/>
                              <w:lang w:val="cs-CZ"/>
                            </w:rPr>
                            <w:t>leva</w:t>
                          </w:r>
                          <w:r>
                            <w:rPr>
                              <w:rFonts w:ascii="Times New Roman" w:hAnsi="Times New Roman"/>
                              <w:color w:val="FF7000"/>
                              <w:sz w:val="20"/>
                              <w:lang w:val="cs-CZ"/>
                            </w:rPr>
                            <w:t xml:space="preserve"> na místě</w:t>
                          </w:r>
                          <w:r w:rsidR="000D0E92">
                            <w:rPr>
                              <w:rFonts w:ascii="Times New Roman" w:hAnsi="Times New Roman"/>
                              <w:color w:val="FF7000"/>
                              <w:sz w:val="20"/>
                              <w:lang w:val="cs-CZ"/>
                            </w:rPr>
                            <w:t xml:space="preserve"> / kód 5</w:t>
                          </w:r>
                        </w:p>
                      </w:txbxContent>
                    </v:textbox>
                  </v:shape>
                  <v:shape id="Picture 332" o:spid="_x0000_s1164"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">
                    <v:imagedata r:id="rId81" o:title=""/>
                  </v:shape>
                </v:group>
                <v:shape id="Picture 333" o:spid="_x0000_s1165"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">
                  <v:imagedata r:id="rId94" o:title=""/>
                </v:shape>
              </v:group>
            </w:pict>
          </mc:Fallback>
        </mc:AlternateContent>
      </w:r>
      <w:r w:rsidRPr="00FE1D98">
        <w:rPr>
          <w:noProof/>
          <w:lang w:val="cs-CZ"/>
        </w:rPr>
        <mc:AlternateContent>
          <mc:Choice Requires="wpg">
            <w:drawing>
              <wp:anchor distT="0" distB="0" distL="114300" distR="114300" simplePos="0" relativeHeight="253198336" behindDoc="0" locked="0" layoutInCell="1" allowOverlap="1" wp14:anchorId="2CCD58D8" wp14:editId="65D35F20">
                <wp:simplePos x="0" y="0"/>
                <wp:positionH relativeFrom="column">
                  <wp:posOffset>3097835</wp:posOffset>
                </wp:positionH>
                <wp:positionV relativeFrom="paragraph">
                  <wp:posOffset>6395085</wp:posOffset>
                </wp:positionV>
                <wp:extent cx="2927985" cy="1412240"/>
                <wp:effectExtent l="0" t="0" r="5715" b="0"/>
                <wp:wrapNone/>
                <wp:docPr id="345" name="Group 345"/>
                <wp:cNvGraphicFramePr/>
                <a:graphic xmlns:a="http://schemas.openxmlformats.org/drawingml/2006/main">
                  <a:graphicData uri="http://schemas.microsoft.com/office/word/2010/wordprocessingGroup">
                    <wpg:wgp>
                      <wpg:cNvGrpSpPr/>
                      <wpg:grpSpPr>
                        <a:xfrm>
                          <a:off x="0" y="0"/>
                          <a:ext cx="2927985" cy="1412240"/>
                          <a:chOff x="8401" y="0"/>
                          <a:chExt cx="2928474" cy="1412788"/>
                        </a:xfrm>
                      </wpg:grpSpPr>
                      <wpg:grpSp>
                        <wpg:cNvPr id="347" name="Group 347"/>
                        <wpg:cNvGrpSpPr/>
                        <wpg:grpSpPr>
                          <a:xfrm>
                            <a:off x="8401" y="341906"/>
                            <a:ext cx="2928474" cy="1070882"/>
                            <a:chOff x="87896" y="222702"/>
                            <a:chExt cx="2930797" cy="1072063"/>
                          </a:xfrm>
                        </wpg:grpSpPr>
                        <wps:wsp>
                          <wps:cNvPr id="348" name="Text Box 2"/>
                          <wps:cNvSpPr txBox="1">
                            <a:spLocks noChangeArrowheads="1"/>
                          </wps:cNvSpPr>
                          <wps:spPr bwMode="auto">
                            <a:xfrm>
                              <a:off x="87896" y="1031034"/>
                              <a:ext cx="2067550" cy="263731"/>
                            </a:xfrm>
                            <a:prstGeom prst="rect">
                              <a:avLst/>
                            </a:prstGeom>
                            <a:noFill/>
                            <a:ln w="9525">
                              <a:noFill/>
                              <a:miter lim="800000"/>
                              <a:headEnd/>
                              <a:tailEnd/>
                            </a:ln>
                          </wps:spPr>
                          <wps:txb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wps:txbx>
                          <wps:bodyPr rot="0" vert="horz" wrap="square" lIns="91440" tIns="45720" rIns="91440" bIns="45720" anchor="t" anchorCtr="0">
                            <a:noAutofit/>
                          </wps:bodyPr>
                        </wps:wsp>
                        <pic:pic xmlns:pic="http://schemas.openxmlformats.org/drawingml/2006/picture">
                          <pic:nvPicPr>
                            <pic:cNvPr id="349" name="Picture 349"/>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55446" y="222702"/>
                              <a:ext cx="863247" cy="470506"/>
                            </a:xfrm>
                            <a:prstGeom prst="rect">
                              <a:avLst/>
                            </a:prstGeom>
                          </pic:spPr>
                        </pic:pic>
                      </wpg:grpSp>
                      <pic:pic xmlns:pic="http://schemas.openxmlformats.org/drawingml/2006/picture">
                        <pic:nvPicPr>
                          <pic:cNvPr id="350" name="Picture 350"/>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58D8" id="Group 345" o:spid="_x0000_s1166" style="position:absolute;margin-left:243.9pt;margin-top:503.55pt;width:230.55pt;height:111.2pt;z-index:253198336;mso-width-relative:margin;mso-height-relative:margin" coordorigin="84" coordsize="29284,1412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">
                <v:group id="Group 347" o:spid="_x0000_s1167" style="position:absolute;left:84;top:3419;width:29284;height:10708" coordorigin="878,2227" coordsize="29307,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_x0000_s1168" type="#_x0000_t202" style="position:absolute;left:878;top:10310;width:2067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6E84BEB9" w14:textId="32FBB6AF" w:rsidR="002A1612" w:rsidRPr="00911283" w:rsidRDefault="002A1612" w:rsidP="00AB129B">
                          <w:pPr>
                            <w:jc w:val="center"/>
                            <w:rPr>
                              <w:rFonts w:ascii="Times New Roman" w:hAnsi="Times New Roman"/>
                              <w:color w:val="FF7000"/>
                              <w:sz w:val="20"/>
                              <w:lang w:val="cs-CZ"/>
                            </w:rPr>
                          </w:pPr>
                          <w:r>
                            <w:rPr>
                              <w:rFonts w:ascii="Times New Roman" w:hAnsi="Times New Roman"/>
                              <w:color w:val="FF7000"/>
                              <w:sz w:val="20"/>
                              <w:lang w:val="cs-CZ"/>
                            </w:rPr>
                            <w:t>Přehrát melodii</w:t>
                          </w:r>
                          <w:r w:rsidR="000D0E92">
                            <w:rPr>
                              <w:rFonts w:ascii="Times New Roman" w:hAnsi="Times New Roman"/>
                              <w:color w:val="FF7000"/>
                              <w:sz w:val="20"/>
                              <w:lang w:val="cs-CZ"/>
                            </w:rPr>
                            <w:t xml:space="preserve"> / kód 7</w:t>
                          </w:r>
                        </w:p>
                      </w:txbxContent>
                    </v:textbox>
                  </v:shape>
                  <v:shape id="Picture 349" o:spid="_x0000_s1169" type="#_x0000_t75" style="position:absolute;left:21554;top:2227;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">
                    <v:imagedata r:id="rId81" o:title=""/>
                  </v:shape>
                </v:group>
                <v:shape id="Picture 350" o:spid="_x0000_s1170"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">
                  <v:imagedata r:id="rId96" o:title=""/>
                </v:shape>
              </v:group>
            </w:pict>
          </mc:Fallback>
        </mc:AlternateContent>
      </w:r>
      <w:r w:rsidRPr="00FE1D98">
        <w:rPr>
          <w:lang w:val="cs-CZ"/>
        </w:rPr>
        <w:br w:type="page"/>
      </w:r>
    </w:p>
    <w:p w14:paraId="768334FE" w14:textId="77777777" w:rsidR="005D54A5" w:rsidRDefault="005D54A5" w:rsidP="00AB129B">
      <w:pPr>
        <w:rPr>
          <w:lang w:val="cs-CZ"/>
        </w:rPr>
        <w:sectPr w:rsidR="005D54A5" w:rsidSect="005D54A5">
          <w:headerReference w:type="default" r:id="rId97"/>
          <w:pgSz w:w="11906" w:h="16838"/>
          <w:pgMar w:top="1021" w:right="1134" w:bottom="1021" w:left="1134" w:header="709" w:footer="708" w:gutter="0"/>
          <w:cols w:space="708"/>
          <w:titlePg/>
          <w:docGrid w:linePitch="360"/>
        </w:sectPr>
      </w:pPr>
    </w:p>
    <w:p w14:paraId="6EA6884E" w14:textId="4880211D" w:rsidR="00AB129B" w:rsidRPr="00FE1D98" w:rsidRDefault="00AB129B" w:rsidP="00AB129B">
      <w:pPr>
        <w:rPr>
          <w:lang w:val="cs-CZ"/>
        </w:rPr>
      </w:pPr>
    </w:p>
    <w:p w14:paraId="2FB03CD8" w14:textId="77777777" w:rsidR="00F30968" w:rsidRPr="00FE1D98" w:rsidRDefault="00F30968" w:rsidP="00F30968">
      <w:pPr>
        <w:pStyle w:val="Nadpis1"/>
        <w:jc w:val="center"/>
        <w:rPr>
          <w:sz w:val="72"/>
          <w:szCs w:val="72"/>
          <w:lang w:val="cs-CZ"/>
        </w:rPr>
      </w:pPr>
    </w:p>
    <w:p w14:paraId="327D4090" w14:textId="62AD3C91" w:rsidR="001C6C01" w:rsidRPr="007B46E7" w:rsidRDefault="001C6C01" w:rsidP="001C6C01">
      <w:pPr>
        <w:pStyle w:val="Nadpis1"/>
        <w:jc w:val="center"/>
        <w:rPr>
          <w:sz w:val="72"/>
          <w:szCs w:val="72"/>
          <w:lang w:val="pl-PL"/>
        </w:rPr>
      </w:pPr>
      <w:bookmarkStart w:id="22" w:name="_Toc146267213"/>
      <w:proofErr w:type="spellStart"/>
      <w:r w:rsidRPr="007B46E7">
        <w:rPr>
          <w:sz w:val="72"/>
          <w:szCs w:val="72"/>
          <w:lang w:val="pl-PL"/>
        </w:rPr>
        <w:t>Lekce</w:t>
      </w:r>
      <w:proofErr w:type="spellEnd"/>
      <w:r w:rsidRPr="007B46E7">
        <w:rPr>
          <w:sz w:val="72"/>
          <w:szCs w:val="72"/>
          <w:lang w:val="pl-PL"/>
        </w:rPr>
        <w:t xml:space="preserve"> 2: </w:t>
      </w:r>
      <w:proofErr w:type="spellStart"/>
      <w:r w:rsidR="00B75E17" w:rsidRPr="007B46E7">
        <w:rPr>
          <w:sz w:val="72"/>
          <w:szCs w:val="72"/>
          <w:lang w:val="pl-PL"/>
        </w:rPr>
        <w:t>Rozpohybujte</w:t>
      </w:r>
      <w:proofErr w:type="spellEnd"/>
      <w:r w:rsidR="00B75E17" w:rsidRPr="007B46E7">
        <w:rPr>
          <w:sz w:val="72"/>
          <w:szCs w:val="72"/>
          <w:lang w:val="pl-PL"/>
        </w:rPr>
        <w:t xml:space="preserve"> to</w:t>
      </w:r>
      <w:r w:rsidRPr="007B46E7">
        <w:rPr>
          <w:sz w:val="72"/>
          <w:szCs w:val="72"/>
          <w:lang w:val="pl-PL"/>
        </w:rPr>
        <w:t>!</w:t>
      </w:r>
      <w:bookmarkEnd w:id="22"/>
    </w:p>
    <w:p w14:paraId="0A22902F" w14:textId="3F85C32D" w:rsidR="001C6C01" w:rsidRPr="007B46E7" w:rsidRDefault="006D5D32" w:rsidP="001C6C01">
      <w:pPr>
        <w:rPr>
          <w:lang w:val="pl-PL"/>
        </w:rPr>
      </w:pPr>
      <w:r w:rsidRPr="00D14040">
        <w:rPr>
          <w:noProof/>
        </w:rPr>
        <w:drawing>
          <wp:anchor distT="152400" distB="152400" distL="152400" distR="152400" simplePos="0" relativeHeight="253297664" behindDoc="0" locked="0" layoutInCell="1" allowOverlap="1" wp14:anchorId="0E0CA89C" wp14:editId="78F53D71">
            <wp:simplePos x="0" y="0"/>
            <wp:positionH relativeFrom="margin">
              <wp:align>center</wp:align>
            </wp:positionH>
            <wp:positionV relativeFrom="line">
              <wp:posOffset>5703049</wp:posOffset>
            </wp:positionV>
            <wp:extent cx="1611630" cy="1223645"/>
            <wp:effectExtent l="0" t="0" r="7620" b="0"/>
            <wp:wrapNone/>
            <wp:docPr id="75"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Pr>
          <w:noProof/>
        </w:rPr>
        <w:drawing>
          <wp:anchor distT="0" distB="0" distL="114300" distR="114300" simplePos="0" relativeHeight="253238272" behindDoc="0" locked="0" layoutInCell="1" allowOverlap="1" wp14:anchorId="50AF76BF" wp14:editId="73430AB0">
            <wp:simplePos x="0" y="0"/>
            <wp:positionH relativeFrom="column">
              <wp:posOffset>198120</wp:posOffset>
            </wp:positionH>
            <wp:positionV relativeFrom="paragraph">
              <wp:posOffset>1232535</wp:posOffset>
            </wp:positionV>
            <wp:extent cx="5399405" cy="38252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move i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9405" cy="3825240"/>
                    </a:xfrm>
                    <a:prstGeom prst="rect">
                      <a:avLst/>
                    </a:prstGeom>
                  </pic:spPr>
                </pic:pic>
              </a:graphicData>
            </a:graphic>
            <wp14:sizeRelH relativeFrom="page">
              <wp14:pctWidth>0</wp14:pctWidth>
            </wp14:sizeRelH>
            <wp14:sizeRelV relativeFrom="page">
              <wp14:pctHeight>0</wp14:pctHeight>
            </wp14:sizeRelV>
          </wp:anchor>
        </w:drawing>
      </w:r>
      <w:r w:rsidR="001C6C01" w:rsidRPr="007B46E7">
        <w:rPr>
          <w:lang w:val="pl-PL"/>
        </w:rPr>
        <w:br w:type="page"/>
      </w:r>
    </w:p>
    <w:p w14:paraId="6B021391" w14:textId="43E85947" w:rsidR="001C6C01" w:rsidRPr="007B46E7" w:rsidRDefault="001C6C01" w:rsidP="001C6C01">
      <w:pPr>
        <w:pStyle w:val="Nadpis1"/>
        <w:rPr>
          <w:lang w:val="pl-PL"/>
        </w:rPr>
      </w:pPr>
      <w:bookmarkStart w:id="23" w:name="_Toc146267214"/>
      <w:r w:rsidRPr="007B46E7">
        <w:rPr>
          <w:lang w:val="pl-PL"/>
        </w:rPr>
        <w:lastRenderedPageBreak/>
        <w:t xml:space="preserve">U2-1.1 </w:t>
      </w:r>
      <w:proofErr w:type="spellStart"/>
      <w:r w:rsidRPr="007B46E7">
        <w:rPr>
          <w:lang w:val="pl-PL"/>
        </w:rPr>
        <w:t>Prozkoumejte</w:t>
      </w:r>
      <w:proofErr w:type="spellEnd"/>
      <w:r w:rsidRPr="007B46E7">
        <w:rPr>
          <w:lang w:val="pl-PL"/>
        </w:rPr>
        <w:t xml:space="preserve">, jak </w:t>
      </w:r>
      <w:proofErr w:type="spellStart"/>
      <w:r w:rsidRPr="007B46E7">
        <w:rPr>
          <w:lang w:val="pl-PL"/>
        </w:rPr>
        <w:t>počítače</w:t>
      </w:r>
      <w:proofErr w:type="spellEnd"/>
      <w:r w:rsidR="004E1FFF" w:rsidRPr="007B46E7">
        <w:rPr>
          <w:lang w:val="pl-PL"/>
        </w:rPr>
        <w:t xml:space="preserve"> </w:t>
      </w:r>
      <w:r w:rsidR="004E1FFF" w:rsidRPr="007B46E7">
        <w:rPr>
          <w:rFonts w:ascii="Century Gothic" w:hAnsi="Century Gothic"/>
          <w:lang w:val="pl-PL"/>
        </w:rPr>
        <w:t>„</w:t>
      </w:r>
      <w:proofErr w:type="spellStart"/>
      <w:r w:rsidRPr="007B46E7">
        <w:rPr>
          <w:lang w:val="pl-PL"/>
        </w:rPr>
        <w:t>přemýšlejí</w:t>
      </w:r>
      <w:proofErr w:type="spellEnd"/>
      <w:r w:rsidR="004E1FFF" w:rsidRPr="007B46E7">
        <w:rPr>
          <w:rFonts w:ascii="Century Gothic" w:hAnsi="Century Gothic"/>
          <w:lang w:val="pl-PL"/>
        </w:rPr>
        <w:t>”</w:t>
      </w:r>
      <w:bookmarkEnd w:id="23"/>
    </w:p>
    <w:p w14:paraId="49B5A03B" w14:textId="77777777" w:rsidR="001C6C01" w:rsidRPr="006E31B2" w:rsidRDefault="001C6C01" w:rsidP="001C6C01">
      <w:pPr>
        <w:rPr>
          <w:lang w:val="cs-CZ"/>
        </w:rPr>
      </w:pPr>
      <w:bookmarkStart w:id="24" w:name="_Hlk510704315"/>
      <w:r>
        <w:rPr>
          <w:lang w:val="cs-CZ"/>
        </w:rPr>
        <w:t xml:space="preserve">Představte si počítač. Nyní si představte člověka. Kdo je podle vás chytřejší? </w:t>
      </w:r>
    </w:p>
    <w:p w14:paraId="57D0C954" w14:textId="77B1F559" w:rsidR="001C6C01" w:rsidRPr="006E31B2" w:rsidRDefault="001C6C01" w:rsidP="001C6C01">
      <w:pPr>
        <w:rPr>
          <w:lang w:val="cs-CZ"/>
        </w:rPr>
      </w:pPr>
      <w:r w:rsidRPr="006E31B2">
        <w:rPr>
          <w:noProof/>
          <w:lang w:val="cs-CZ"/>
        </w:rPr>
        <mc:AlternateContent>
          <mc:Choice Requires="wpg">
            <w:drawing>
              <wp:anchor distT="0" distB="0" distL="114300" distR="114300" simplePos="0" relativeHeight="253266944" behindDoc="0" locked="0" layoutInCell="1" allowOverlap="1" wp14:anchorId="1B40F9F8" wp14:editId="6DFDFED7">
                <wp:simplePos x="0" y="0"/>
                <wp:positionH relativeFrom="column">
                  <wp:posOffset>-73025</wp:posOffset>
                </wp:positionH>
                <wp:positionV relativeFrom="paragraph">
                  <wp:posOffset>469569</wp:posOffset>
                </wp:positionV>
                <wp:extent cx="5848350" cy="2119630"/>
                <wp:effectExtent l="0" t="0" r="19050" b="13970"/>
                <wp:wrapTopAndBottom/>
                <wp:docPr id="1073741906" name="Group 1073741906"/>
                <wp:cNvGraphicFramePr/>
                <a:graphic xmlns:a="http://schemas.openxmlformats.org/drawingml/2006/main">
                  <a:graphicData uri="http://schemas.microsoft.com/office/word/2010/wordprocessingGroup">
                    <wpg:wgp>
                      <wpg:cNvGrpSpPr/>
                      <wpg:grpSpPr>
                        <a:xfrm>
                          <a:off x="0" y="0"/>
                          <a:ext cx="5848350" cy="2119630"/>
                          <a:chOff x="0" y="0"/>
                          <a:chExt cx="5848350" cy="1876323"/>
                        </a:xfrm>
                      </wpg:grpSpPr>
                      <wps:wsp>
                        <wps:cNvPr id="405" name="Text Box 10"/>
                        <wps:cNvSpPr txBox="1">
                          <a:spLocks noChangeArrowheads="1"/>
                        </wps:cNvSpPr>
                        <wps:spPr bwMode="auto">
                          <a:xfrm>
                            <a:off x="0" y="672998"/>
                            <a:ext cx="5848350" cy="12033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06" name="Picture 40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07" name="Text Box 2"/>
                        <wps:cNvSpPr txBox="1">
                          <a:spLocks noChangeArrowheads="1"/>
                        </wps:cNvSpPr>
                        <wps:spPr bwMode="auto">
                          <a:xfrm>
                            <a:off x="1016813" y="303580"/>
                            <a:ext cx="1637322" cy="365760"/>
                          </a:xfrm>
                          <a:prstGeom prst="rect">
                            <a:avLst/>
                          </a:prstGeom>
                          <a:noFill/>
                          <a:ln w="9525">
                            <a:noFill/>
                            <a:miter lim="800000"/>
                            <a:headEnd/>
                            <a:tailEnd/>
                          </a:ln>
                        </wps:spPr>
                        <wps:txb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40F9F8" id="Group 1073741906" o:spid="_x0000_s1171" style="position:absolute;margin-left:-5.75pt;margin-top:36.95pt;width:460.5pt;height:166.9pt;z-index:253266944;mso-height-relative:margin" coordsize="58483,18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">
                <v:roundrect id="Text Box 10" o:spid="_x0000_s1172" style="position:absolute;top:6729;width:58483;height:120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" strokecolor="#5a5a5a [2109]">
                  <v:stroke joinstyle="miter"/>
                  <v:textbox inset=",5mm,,2.5mm">
                    <w:txbxContent>
                      <w:p w14:paraId="699F2310" w14:textId="77777777" w:rsidR="002A1612" w:rsidRPr="006F4EB0" w:rsidRDefault="002A1612" w:rsidP="001C6C01">
                        <w:pPr>
                          <w:rPr>
                            <w:lang w:val="cs-CZ"/>
                          </w:rPr>
                        </w:pPr>
                        <w:r>
                          <w:rPr>
                            <w:lang w:val="cs-CZ"/>
                          </w:rPr>
                          <w:t xml:space="preserve">Jak počítače, tak lidé, se mohou řídit pokyny, ale jen lidé dokáží přemýšlet sami za sebe. Umíme se poučit a změnit to, co děláme, na základě nových znalostí. </w:t>
                        </w:r>
                      </w:p>
                      <w:p w14:paraId="1910F981" w14:textId="77777777" w:rsidR="002A1612" w:rsidRPr="006F4EB0" w:rsidRDefault="002A1612" w:rsidP="001C6C01">
                        <w:pPr>
                          <w:rPr>
                            <w:lang w:val="cs-CZ"/>
                          </w:rPr>
                        </w:pPr>
                        <w:r>
                          <w:rPr>
                            <w:lang w:val="cs-CZ"/>
                          </w:rPr>
                          <w:t>Většina počítačů to však nedokáže. Robot Edison například nedokáže myslet sám za sebe. Umí se pouze řídit pokyny. Od koho tyto pokyny pocházejí? Od člověka, jako jste vy</w:t>
                        </w:r>
                        <w:r w:rsidRPr="006F4EB0">
                          <w:rPr>
                            <w:lang w:val="cs-CZ"/>
                          </w:rPr>
                          <w:t>!</w:t>
                        </w:r>
                      </w:p>
                      <w:p w14:paraId="3B40886E" w14:textId="77777777" w:rsidR="002A1612" w:rsidRPr="006F4EB0" w:rsidRDefault="002A1612" w:rsidP="001C6C01">
                        <w:pPr>
                          <w:rPr>
                            <w:lang w:val="cs-CZ"/>
                          </w:rPr>
                        </w:pPr>
                      </w:p>
                    </w:txbxContent>
                  </v:textbox>
                </v:roundrect>
                <v:shape id="Picture 406" o:spid="_x0000_s1173"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">
                  <v:imagedata r:id="rId42" o:title=""/>
                </v:shape>
                <v:shape id="_x0000_s1174" type="#_x0000_t202" style="position:absolute;left:10168;top:3035;width:1637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35BEB123"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F9E68FF" w14:textId="77777777" w:rsidR="002A1612" w:rsidRDefault="002A1612" w:rsidP="001C6C01">
                        <w:pPr>
                          <w:rPr>
                            <w:b/>
                            <w:color w:val="FF7000"/>
                            <w:sz w:val="28"/>
                            <w:szCs w:val="28"/>
                          </w:rPr>
                        </w:pPr>
                      </w:p>
                      <w:p w14:paraId="2B2F044F" w14:textId="77777777" w:rsidR="002A1612" w:rsidRDefault="002A1612" w:rsidP="001C6C01">
                        <w:pPr>
                          <w:rPr>
                            <w:b/>
                            <w:color w:val="FF7000"/>
                            <w:sz w:val="28"/>
                            <w:szCs w:val="28"/>
                          </w:rPr>
                        </w:pPr>
                      </w:p>
                    </w:txbxContent>
                  </v:textbox>
                </v:shape>
                <w10:wrap type="topAndBottom"/>
              </v:group>
            </w:pict>
          </mc:Fallback>
        </mc:AlternateContent>
      </w:r>
      <w:r>
        <w:rPr>
          <w:noProof/>
          <w:lang w:val="cs-CZ"/>
        </w:rPr>
        <w:t xml:space="preserve">Tato otázka je trochu záludná. Věřte nebo ne, většina počítačů bez lidské pomoci nedokáže udělat nic. </w:t>
      </w:r>
    </w:p>
    <w:p w14:paraId="7FC889CE" w14:textId="011E4568" w:rsidR="001C6C01" w:rsidRPr="006E31B2" w:rsidRDefault="008537F5" w:rsidP="001C6C01">
      <w:pPr>
        <w:rPr>
          <w:lang w:val="cs-CZ"/>
        </w:rPr>
      </w:pPr>
      <w:r w:rsidRPr="006E31B2">
        <w:rPr>
          <w:noProof/>
          <w:lang w:val="cs-CZ"/>
        </w:rPr>
        <mc:AlternateContent>
          <mc:Choice Requires="wpg">
            <w:drawing>
              <wp:anchor distT="0" distB="0" distL="114300" distR="114300" simplePos="0" relativeHeight="253267968" behindDoc="0" locked="0" layoutInCell="1" allowOverlap="1" wp14:anchorId="0A34AE72" wp14:editId="44267684">
                <wp:simplePos x="0" y="0"/>
                <wp:positionH relativeFrom="column">
                  <wp:posOffset>3112439</wp:posOffset>
                </wp:positionH>
                <wp:positionV relativeFrom="paragraph">
                  <wp:posOffset>2275647</wp:posOffset>
                </wp:positionV>
                <wp:extent cx="2615565" cy="1793321"/>
                <wp:effectExtent l="0" t="0" r="13335" b="16510"/>
                <wp:wrapSquare wrapText="bothSides"/>
                <wp:docPr id="1073741915" name="Group 1073741915"/>
                <wp:cNvGraphicFramePr/>
                <a:graphic xmlns:a="http://schemas.openxmlformats.org/drawingml/2006/main">
                  <a:graphicData uri="http://schemas.microsoft.com/office/word/2010/wordprocessingGroup">
                    <wpg:wgp>
                      <wpg:cNvGrpSpPr/>
                      <wpg:grpSpPr>
                        <a:xfrm>
                          <a:off x="0" y="0"/>
                          <a:ext cx="2615565" cy="1793321"/>
                          <a:chOff x="0" y="-41238"/>
                          <a:chExt cx="2615565" cy="1550146"/>
                        </a:xfrm>
                      </wpg:grpSpPr>
                      <wps:wsp>
                        <wps:cNvPr id="408" name="Text Box 3"/>
                        <wps:cNvSpPr txBox="1">
                          <a:spLocks noChangeArrowheads="1"/>
                        </wps:cNvSpPr>
                        <wps:spPr bwMode="auto">
                          <a:xfrm>
                            <a:off x="0" y="665684"/>
                            <a:ext cx="2615565" cy="84322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wps:txbx>
                        <wps:bodyPr rot="0" vert="horz" wrap="square" lIns="91440" tIns="180000" rIns="91440" bIns="90000" anchor="t" anchorCtr="0">
                          <a:noAutofit/>
                        </wps:bodyPr>
                      </wps:wsp>
                      <wps:wsp>
                        <wps:cNvPr id="409"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41238"/>
                            <a:ext cx="899795" cy="899795"/>
                          </a:xfrm>
                          <a:prstGeom prst="rect">
                            <a:avLst/>
                          </a:prstGeom>
                        </pic:spPr>
                      </pic:pic>
                    </wpg:wgp>
                  </a:graphicData>
                </a:graphic>
                <wp14:sizeRelV relativeFrom="margin">
                  <wp14:pctHeight>0</wp14:pctHeight>
                </wp14:sizeRelV>
              </wp:anchor>
            </w:drawing>
          </mc:Choice>
          <mc:Fallback>
            <w:pict>
              <v:group w14:anchorId="0A34AE72" id="Group 1073741915" o:spid="_x0000_s1175" style="position:absolute;margin-left:245.05pt;margin-top:179.2pt;width:205.95pt;height:141.2pt;z-index:253267968;mso-height-relative:margin" coordorigin=",-412" coordsize="26155,1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">
                <v:roundrect id="Text Box 3" o:spid="_x0000_s1176" style="position:absolute;top:6656;width:26155;height:843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" strokecolor="#5a5a5a [2109]">
                  <v:stroke joinstyle="miter"/>
                  <v:textbox inset=",5mm,,2.5mm">
                    <w:txbxContent>
                      <w:p w14:paraId="128C04AA" w14:textId="77777777" w:rsidR="002A1612" w:rsidRPr="006F4EB0" w:rsidRDefault="002A1612" w:rsidP="001C6C01">
                        <w:pPr>
                          <w:rPr>
                            <w:lang w:val="cs-CZ"/>
                          </w:rPr>
                        </w:pPr>
                        <w:r w:rsidRPr="006F4EB0">
                          <w:rPr>
                            <w:color w:val="FF7000"/>
                            <w:lang w:val="cs-CZ"/>
                          </w:rPr>
                          <w:t xml:space="preserve">Počítačový program </w:t>
                        </w:r>
                        <w:r>
                          <w:rPr>
                            <w:lang w:val="cs-CZ"/>
                          </w:rPr>
                          <w:t>je soubor pokynů, které říkají počítači, že má splnit konkrétní úkol</w:t>
                        </w:r>
                        <w:r w:rsidRPr="006F4EB0">
                          <w:rPr>
                            <w:lang w:val="cs-CZ"/>
                          </w:rPr>
                          <w:t>.</w:t>
                        </w:r>
                      </w:p>
                      <w:p w14:paraId="209BB95D" w14:textId="77777777" w:rsidR="002A1612" w:rsidRPr="006F4EB0" w:rsidRDefault="002A1612" w:rsidP="001C6C01">
                        <w:pPr>
                          <w:rPr>
                            <w:lang w:val="cs-CZ"/>
                          </w:rPr>
                        </w:pPr>
                      </w:p>
                    </w:txbxContent>
                  </v:textbox>
                </v:roundrect>
                <v:shape id="_x0000_s117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1122E2D4"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264A1C8" w14:textId="77777777" w:rsidR="002A1612" w:rsidRDefault="002A1612" w:rsidP="001C6C01">
                        <w:pPr>
                          <w:rPr>
                            <w:b/>
                            <w:color w:val="FF7000"/>
                            <w:sz w:val="28"/>
                            <w:szCs w:val="28"/>
                          </w:rPr>
                        </w:pPr>
                      </w:p>
                    </w:txbxContent>
                  </v:textbox>
                </v:shape>
                <v:shape id="Picture 410" o:spid="_x0000_s1178" type="#_x0000_t75" style="position:absolute;left:2084;top:-412;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">
                  <v:imagedata r:id="rId49" o:title=""/>
                </v:shape>
                <w10:wrap type="square"/>
              </v:group>
            </w:pict>
          </mc:Fallback>
        </mc:AlternateContent>
      </w:r>
    </w:p>
    <w:p w14:paraId="4B5BB26D" w14:textId="77777777" w:rsidR="001C6C01" w:rsidRPr="006E31B2" w:rsidRDefault="001C6C01" w:rsidP="001C6C01">
      <w:pPr>
        <w:rPr>
          <w:lang w:val="cs-CZ"/>
        </w:rPr>
      </w:pPr>
      <w:r>
        <w:rPr>
          <w:lang w:val="cs-CZ"/>
        </w:rPr>
        <w:t xml:space="preserve">Lidé dávají počítačům pokyny pomocí počítačových programů. </w:t>
      </w:r>
    </w:p>
    <w:p w14:paraId="17D8CC8D" w14:textId="77777777" w:rsidR="001C6C01" w:rsidRPr="006E31B2" w:rsidRDefault="001C6C01" w:rsidP="001C6C01">
      <w:pPr>
        <w:rPr>
          <w:lang w:val="cs-CZ"/>
        </w:rPr>
      </w:pPr>
      <w:r>
        <w:rPr>
          <w:noProof/>
          <w:lang w:val="cs-CZ"/>
        </w:rPr>
        <w:t xml:space="preserve">Abychom pro našeho Edisona nebo počítač vytvořili dobrý počítačový program, musíme tento program napsat způsobem, kterému bude počítač rozumět. Proto musíme o věcech přemýšlet tak, jako bychom sami byli počítačem. </w:t>
      </w:r>
    </w:p>
    <w:p w14:paraId="732C059A" w14:textId="6C92A30D" w:rsidR="001C6C01" w:rsidRPr="006E31B2" w:rsidRDefault="001C6C01" w:rsidP="001C6C01">
      <w:pPr>
        <w:rPr>
          <w:b/>
          <w:lang w:val="cs-CZ"/>
        </w:rPr>
      </w:pPr>
      <w:r w:rsidRPr="006E31B2">
        <w:rPr>
          <w:noProof/>
          <w:lang w:val="cs-CZ"/>
        </w:rPr>
        <mc:AlternateContent>
          <mc:Choice Requires="wpg">
            <w:drawing>
              <wp:anchor distT="0" distB="0" distL="114300" distR="114300" simplePos="0" relativeHeight="253268992" behindDoc="0" locked="0" layoutInCell="1" allowOverlap="1" wp14:anchorId="07510371" wp14:editId="129D7BE6">
                <wp:simplePos x="0" y="0"/>
                <wp:positionH relativeFrom="column">
                  <wp:posOffset>-1905</wp:posOffset>
                </wp:positionH>
                <wp:positionV relativeFrom="paragraph">
                  <wp:posOffset>327025</wp:posOffset>
                </wp:positionV>
                <wp:extent cx="5715000" cy="2278380"/>
                <wp:effectExtent l="0" t="0" r="19050" b="26670"/>
                <wp:wrapTopAndBottom/>
                <wp:docPr id="1073741919" name="Group 1073741919"/>
                <wp:cNvGraphicFramePr/>
                <a:graphic xmlns:a="http://schemas.openxmlformats.org/drawingml/2006/main">
                  <a:graphicData uri="http://schemas.microsoft.com/office/word/2010/wordprocessingGroup">
                    <wpg:wgp>
                      <wpg:cNvGrpSpPr/>
                      <wpg:grpSpPr>
                        <a:xfrm>
                          <a:off x="0" y="0"/>
                          <a:ext cx="5715000" cy="2278380"/>
                          <a:chOff x="0" y="0"/>
                          <a:chExt cx="5715000" cy="2278584"/>
                        </a:xfrm>
                      </wpg:grpSpPr>
                      <wps:wsp>
                        <wps:cNvPr id="411" name="Text Box 10"/>
                        <wps:cNvSpPr txBox="1">
                          <a:spLocks noChangeArrowheads="1"/>
                        </wps:cNvSpPr>
                        <wps:spPr bwMode="auto">
                          <a:xfrm>
                            <a:off x="0" y="665684"/>
                            <a:ext cx="5715000" cy="16129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wps:txbx>
                        <wps:bodyPr rot="0" vert="horz" wrap="square" lIns="91440" tIns="180000" rIns="91440" bIns="90000" anchor="t" anchorCtr="0">
                          <a:noAutofit/>
                        </wps:bodyPr>
                      </wps:wsp>
                      <pic:pic xmlns:pic="http://schemas.openxmlformats.org/drawingml/2006/picture">
                        <pic:nvPicPr>
                          <pic:cNvPr id="412" name="Picture 4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13" name="Text Box 2"/>
                        <wps:cNvSpPr txBox="1">
                          <a:spLocks noChangeArrowheads="1"/>
                        </wps:cNvSpPr>
                        <wps:spPr bwMode="auto">
                          <a:xfrm>
                            <a:off x="1009498" y="303581"/>
                            <a:ext cx="1709951" cy="365760"/>
                          </a:xfrm>
                          <a:prstGeom prst="rect">
                            <a:avLst/>
                          </a:prstGeom>
                          <a:noFill/>
                          <a:ln w="9525">
                            <a:noFill/>
                            <a:miter lim="800000"/>
                            <a:headEnd/>
                            <a:tailEnd/>
                          </a:ln>
                        </wps:spPr>
                        <wps:txb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7510371" id="Group 1073741919" o:spid="_x0000_s1179" style="position:absolute;margin-left:-.15pt;margin-top:25.75pt;width:450pt;height:179.4pt;z-index:253268992" coordsize="57150,22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">
                <v:roundrect id="Text Box 10" o:spid="_x0000_s1180" style="position:absolute;top:6656;width:57150;height:1612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" strokecolor="#5a5a5a [2109]">
                  <v:stroke joinstyle="miter"/>
                  <v:textbox inset=",5mm,,2.5mm">
                    <w:txbxContent>
                      <w:p w14:paraId="45C52656" w14:textId="5906B9A7" w:rsidR="002A1612" w:rsidRPr="00952008" w:rsidRDefault="002A1612" w:rsidP="001C6C01">
                        <w:pPr>
                          <w:tabs>
                            <w:tab w:val="left" w:pos="6946"/>
                          </w:tabs>
                          <w:rPr>
                            <w:lang w:val="cs-CZ"/>
                          </w:rPr>
                        </w:pPr>
                        <w:r>
                          <w:rPr>
                            <w:b/>
                            <w:color w:val="FF7000"/>
                            <w:lang w:val="cs-CZ"/>
                          </w:rPr>
                          <w:t>Algoritmické</w:t>
                        </w:r>
                        <w:r w:rsidRPr="00952008">
                          <w:rPr>
                            <w:b/>
                            <w:color w:val="FF7000"/>
                            <w:lang w:val="cs-CZ"/>
                          </w:rPr>
                          <w:t xml:space="preserve"> myšlení</w:t>
                        </w:r>
                        <w:r w:rsidRPr="00952008">
                          <w:rPr>
                            <w:lang w:val="cs-CZ"/>
                          </w:rPr>
                          <w:t xml:space="preserve"> </w:t>
                        </w:r>
                        <w:r>
                          <w:rPr>
                            <w:lang w:val="cs-CZ"/>
                          </w:rPr>
                          <w:t xml:space="preserve">znamená, že o problému nebo úkolu přemýšlíte podobně jako počítač. </w:t>
                        </w:r>
                        <w:r w:rsidRPr="00952008">
                          <w:rPr>
                            <w:rFonts w:hint="eastAsia"/>
                            <w:lang w:val="cs-CZ"/>
                          </w:rPr>
                          <w:t>Je to způsob, jak logicky řešit problémy</w:t>
                        </w:r>
                        <w:r>
                          <w:rPr>
                            <w:lang w:val="cs-CZ"/>
                          </w:rPr>
                          <w:t xml:space="preserve"> jejich rozdělením </w:t>
                        </w:r>
                        <w:r w:rsidRPr="00952008">
                          <w:rPr>
                            <w:rFonts w:hint="eastAsia"/>
                            <w:lang w:val="cs-CZ"/>
                          </w:rPr>
                          <w:t xml:space="preserve">na menší kousky, </w:t>
                        </w:r>
                        <w:r>
                          <w:rPr>
                            <w:lang w:val="cs-CZ"/>
                          </w:rPr>
                          <w:t xml:space="preserve">nalezením vzorců a následným vytvořením postupného řešení s využitím informací. </w:t>
                        </w:r>
                      </w:p>
                      <w:p w14:paraId="375C90B4" w14:textId="3C2EE993" w:rsidR="002A1612" w:rsidRPr="00952008" w:rsidRDefault="002A1612" w:rsidP="001C6C01">
                        <w:pPr>
                          <w:tabs>
                            <w:tab w:val="left" w:pos="6946"/>
                          </w:tabs>
                          <w:rPr>
                            <w:lang w:val="cs-CZ"/>
                          </w:rPr>
                        </w:pPr>
                        <w:r w:rsidRPr="00952008">
                          <w:rPr>
                            <w:rFonts w:hint="eastAsia"/>
                            <w:lang w:val="cs-CZ"/>
                          </w:rPr>
                          <w:t xml:space="preserve">Jinými slovy, </w:t>
                        </w:r>
                        <w:r>
                          <w:rPr>
                            <w:lang w:val="cs-CZ"/>
                          </w:rPr>
                          <w:t>algoritmické myšlení je</w:t>
                        </w:r>
                        <w:r w:rsidRPr="00952008">
                          <w:rPr>
                            <w:rFonts w:hint="eastAsia"/>
                            <w:lang w:val="cs-CZ"/>
                          </w:rPr>
                          <w:t xml:space="preserve"> způsob plánování, řešení problémů a analýzy informací stejným způsobem jako počítač.</w:t>
                        </w:r>
                      </w:p>
                    </w:txbxContent>
                  </v:textbox>
                </v:roundrect>
                <v:shape id="Picture 412" o:spid="_x0000_s118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">
                  <v:imagedata r:id="rId51" o:title=""/>
                </v:shape>
                <v:shape id="_x0000_s1182" type="#_x0000_t202" style="position:absolute;left:10094;top:3035;width:1710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75280C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C78472A"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druh myšlení se nazývá </w:t>
      </w:r>
      <w:r w:rsidR="00A42745">
        <w:rPr>
          <w:b/>
          <w:color w:val="FF7000"/>
          <w:lang w:val="cs-CZ"/>
        </w:rPr>
        <w:t>algoritmické</w:t>
      </w:r>
      <w:r>
        <w:rPr>
          <w:b/>
          <w:color w:val="FF7000"/>
          <w:lang w:val="cs-CZ"/>
        </w:rPr>
        <w:t xml:space="preserve"> myšlení</w:t>
      </w:r>
      <w:r w:rsidRPr="006E31B2">
        <w:rPr>
          <w:b/>
          <w:lang w:val="cs-CZ"/>
        </w:rPr>
        <w:t>.</w:t>
      </w:r>
    </w:p>
    <w:p w14:paraId="7ADFD09D" w14:textId="77777777" w:rsidR="001C6C01" w:rsidRPr="006E31B2" w:rsidRDefault="001C6C01" w:rsidP="001C6C01">
      <w:pPr>
        <w:pStyle w:val="Nadpis2"/>
        <w:rPr>
          <w:lang w:val="cs-CZ"/>
        </w:rPr>
      </w:pPr>
    </w:p>
    <w:p w14:paraId="775317FC" w14:textId="3076F55C" w:rsidR="001C6C01" w:rsidRPr="006E31B2" w:rsidRDefault="001C6C01" w:rsidP="001C6C01">
      <w:pPr>
        <w:rPr>
          <w:lang w:val="cs-CZ"/>
        </w:rPr>
      </w:pPr>
      <w:r>
        <w:rPr>
          <w:lang w:val="cs-CZ"/>
        </w:rPr>
        <w:t xml:space="preserve">Kdykoliv budete chtít napsat program pro Edisona, budete muset použít </w:t>
      </w:r>
      <w:r w:rsidR="00CA299A">
        <w:rPr>
          <w:lang w:val="cs-CZ"/>
        </w:rPr>
        <w:t>algoritmické</w:t>
      </w:r>
      <w:r>
        <w:rPr>
          <w:lang w:val="cs-CZ"/>
        </w:rPr>
        <w:t xml:space="preserve"> myšlení, abyste přišli na to, co máte dělat. Tím, že se naučíte přemýšlet tak, aby vám Edison rozuměl, budete schopni dát robotovi pokyny, díky nimž vykoná to, co chcete. </w:t>
      </w:r>
    </w:p>
    <w:p w14:paraId="49CC0F9D" w14:textId="77777777" w:rsidR="001C6C01" w:rsidRPr="006E31B2" w:rsidRDefault="001C6C01" w:rsidP="001C6C01">
      <w:pPr>
        <w:rPr>
          <w:rFonts w:asciiTheme="majorHAnsi" w:eastAsiaTheme="majorEastAsia" w:hAnsiTheme="majorHAnsi" w:cstheme="majorBidi"/>
          <w:color w:val="FF7000"/>
          <w:sz w:val="26"/>
          <w:szCs w:val="26"/>
          <w:lang w:val="cs-CZ"/>
        </w:rPr>
      </w:pPr>
      <w:r>
        <w:rPr>
          <w:lang w:val="cs-CZ"/>
        </w:rPr>
        <w:t xml:space="preserve">Jednou z nejdůležitějších věcí při zadávání pokynů Edisonovi je pořadí, v němž pokyny dáváte. </w:t>
      </w:r>
    </w:p>
    <w:p w14:paraId="347FD79F" w14:textId="77777777" w:rsidR="001C6C01" w:rsidRPr="00854602" w:rsidRDefault="001C6C01" w:rsidP="001C6C01">
      <w:pPr>
        <w:pStyle w:val="Nadpis2"/>
        <w:rPr>
          <w:lang w:val="cs-CZ"/>
        </w:rPr>
      </w:pPr>
      <w:r w:rsidRPr="00854602">
        <w:rPr>
          <w:rFonts w:hint="eastAsia"/>
          <w:lang w:val="cs-CZ"/>
        </w:rPr>
        <w:lastRenderedPageBreak/>
        <w:t>Důležitost postup</w:t>
      </w:r>
      <w:r>
        <w:rPr>
          <w:lang w:val="cs-CZ"/>
        </w:rPr>
        <w:t>u</w:t>
      </w:r>
      <w:r w:rsidRPr="00854602">
        <w:rPr>
          <w:rFonts w:hint="eastAsia"/>
          <w:lang w:val="cs-CZ"/>
        </w:rPr>
        <w:t xml:space="preserve"> krok za krokem</w:t>
      </w:r>
    </w:p>
    <w:p w14:paraId="277FC395" w14:textId="5936AE77" w:rsidR="001C6C01" w:rsidRPr="00854602" w:rsidRDefault="001C6C01" w:rsidP="001C6C01">
      <w:pPr>
        <w:rPr>
          <w:b/>
          <w:lang w:val="cs-CZ"/>
        </w:rPr>
      </w:pPr>
      <w:r w:rsidRPr="00854602">
        <w:rPr>
          <w:noProof/>
          <w:lang w:val="cs-CZ"/>
        </w:rPr>
        <mc:AlternateContent>
          <mc:Choice Requires="wpg">
            <w:drawing>
              <wp:anchor distT="0" distB="0" distL="114300" distR="114300" simplePos="0" relativeHeight="253270016" behindDoc="0" locked="0" layoutInCell="1" allowOverlap="1" wp14:anchorId="23509DE9" wp14:editId="3EA6E725">
                <wp:simplePos x="0" y="0"/>
                <wp:positionH relativeFrom="margin">
                  <wp:posOffset>1259840</wp:posOffset>
                </wp:positionH>
                <wp:positionV relativeFrom="paragraph">
                  <wp:posOffset>729946</wp:posOffset>
                </wp:positionV>
                <wp:extent cx="3585845" cy="1407160"/>
                <wp:effectExtent l="0" t="0" r="14605" b="21590"/>
                <wp:wrapTopAndBottom/>
                <wp:docPr id="418" name="Group 418"/>
                <wp:cNvGraphicFramePr/>
                <a:graphic xmlns:a="http://schemas.openxmlformats.org/drawingml/2006/main">
                  <a:graphicData uri="http://schemas.microsoft.com/office/word/2010/wordprocessingGroup">
                    <wpg:wgp>
                      <wpg:cNvGrpSpPr/>
                      <wpg:grpSpPr>
                        <a:xfrm>
                          <a:off x="0" y="0"/>
                          <a:ext cx="3585845" cy="1407160"/>
                          <a:chOff x="-2" y="0"/>
                          <a:chExt cx="3586039" cy="1247831"/>
                        </a:xfrm>
                      </wpg:grpSpPr>
                      <wps:wsp>
                        <wps:cNvPr id="415" name="Text Box 3"/>
                        <wps:cNvSpPr txBox="1">
                          <a:spLocks noChangeArrowheads="1"/>
                        </wps:cNvSpPr>
                        <wps:spPr bwMode="auto">
                          <a:xfrm>
                            <a:off x="-2" y="665683"/>
                            <a:ext cx="3586039" cy="582148"/>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D4EDA38" w14:textId="3B810CA9" w:rsidR="002A1612" w:rsidRPr="007B46E7" w:rsidRDefault="002A1612" w:rsidP="001C6C01">
                              <w:pPr>
                                <w:tabs>
                                  <w:tab w:val="left" w:pos="6946"/>
                                </w:tabs>
                                <w:rPr>
                                  <w:lang w:val="pl-PL"/>
                                </w:rPr>
                              </w:pPr>
                              <w:proofErr w:type="spellStart"/>
                              <w:r w:rsidRPr="007B46E7">
                                <w:rPr>
                                  <w:b/>
                                  <w:color w:val="FF7000"/>
                                  <w:lang w:val="pl-PL"/>
                                </w:rPr>
                                <w:t>Sekvence</w:t>
                              </w:r>
                              <w:proofErr w:type="spellEnd"/>
                              <w:r w:rsidRPr="007B46E7">
                                <w:rPr>
                                  <w:b/>
                                  <w:color w:val="FF7000"/>
                                  <w:lang w:val="pl-PL"/>
                                </w:rPr>
                                <w:t xml:space="preserve"> </w:t>
                              </w:r>
                              <w:proofErr w:type="spellStart"/>
                              <w:r w:rsidRPr="007B46E7">
                                <w:rPr>
                                  <w:lang w:val="pl-PL"/>
                                </w:rPr>
                                <w:t>znamená</w:t>
                              </w:r>
                              <w:proofErr w:type="spellEnd"/>
                              <w:r w:rsidRPr="007B46E7">
                                <w:rPr>
                                  <w:lang w:val="pl-PL"/>
                                </w:rPr>
                                <w:t xml:space="preserve"> </w:t>
                              </w:r>
                              <w:proofErr w:type="spellStart"/>
                              <w:r w:rsidRPr="007B46E7">
                                <w:rPr>
                                  <w:lang w:val="pl-PL"/>
                                </w:rPr>
                                <w:t>postup</w:t>
                              </w:r>
                              <w:proofErr w:type="spellEnd"/>
                              <w:r w:rsidRPr="007B46E7">
                                <w:rPr>
                                  <w:lang w:val="pl-PL"/>
                                </w:rPr>
                                <w:t xml:space="preserve"> krok za </w:t>
                              </w:r>
                              <w:proofErr w:type="spellStart"/>
                              <w:r w:rsidRPr="007B46E7">
                                <w:rPr>
                                  <w:lang w:val="pl-PL"/>
                                </w:rPr>
                                <w:t>krokem</w:t>
                              </w:r>
                              <w:proofErr w:type="spellEnd"/>
                              <w:r w:rsidRPr="007B46E7">
                                <w:rPr>
                                  <w:lang w:val="pl-PL"/>
                                </w:rPr>
                                <w:t xml:space="preserve">. </w:t>
                              </w:r>
                            </w:p>
                          </w:txbxContent>
                        </wps:txbx>
                        <wps:bodyPr rot="0" vert="horz" wrap="square" lIns="91440" tIns="180000" rIns="91440" bIns="90000" anchor="t" anchorCtr="0">
                          <a:noAutofit/>
                        </wps:bodyPr>
                      </wps:wsp>
                      <wps:wsp>
                        <wps:cNvPr id="416" name="Text Box 2"/>
                        <wps:cNvSpPr txBox="1">
                          <a:spLocks noChangeArrowheads="1"/>
                        </wps:cNvSpPr>
                        <wps:spPr bwMode="auto">
                          <a:xfrm>
                            <a:off x="1009497" y="285292"/>
                            <a:ext cx="1727766" cy="365760"/>
                          </a:xfrm>
                          <a:prstGeom prst="rect">
                            <a:avLst/>
                          </a:prstGeom>
                          <a:noFill/>
                          <a:ln w="9525">
                            <a:noFill/>
                            <a:miter lim="800000"/>
                            <a:headEnd/>
                            <a:tailEnd/>
                          </a:ln>
                        </wps:spPr>
                        <wps:txb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17" name="Picture 4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509DE9" id="Group 418" o:spid="_x0000_s1183" style="position:absolute;margin-left:99.2pt;margin-top:57.5pt;width:282.35pt;height:110.8pt;z-index:253270016;mso-position-horizontal-relative:margin;mso-width-relative:margin;mso-height-relative:margin" coordorigin="" coordsize="35860,12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">
                <v:roundrect id="Text Box 3" o:spid="_x0000_s1184" style="position:absolute;top:6656;width:35860;height:582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" strokecolor="#5a5a5a [2109]">
                  <v:stroke joinstyle="miter"/>
                  <v:textbox inset=",5mm,,2.5mm">
                    <w:txbxContent>
                      <w:p w14:paraId="4D4EDA38" w14:textId="3B810CA9" w:rsidR="002A1612" w:rsidRPr="007B46E7" w:rsidRDefault="002A1612" w:rsidP="001C6C01">
                        <w:pPr>
                          <w:tabs>
                            <w:tab w:val="left" w:pos="6946"/>
                          </w:tabs>
                          <w:rPr>
                            <w:lang w:val="pl-PL"/>
                          </w:rPr>
                        </w:pPr>
                        <w:proofErr w:type="spellStart"/>
                        <w:r w:rsidRPr="007B46E7">
                          <w:rPr>
                            <w:b/>
                            <w:color w:val="FF7000"/>
                            <w:lang w:val="pl-PL"/>
                          </w:rPr>
                          <w:t>Sekvence</w:t>
                        </w:r>
                        <w:proofErr w:type="spellEnd"/>
                        <w:r w:rsidRPr="007B46E7">
                          <w:rPr>
                            <w:b/>
                            <w:color w:val="FF7000"/>
                            <w:lang w:val="pl-PL"/>
                          </w:rPr>
                          <w:t xml:space="preserve"> </w:t>
                        </w:r>
                        <w:proofErr w:type="spellStart"/>
                        <w:r w:rsidRPr="007B46E7">
                          <w:rPr>
                            <w:lang w:val="pl-PL"/>
                          </w:rPr>
                          <w:t>znamená</w:t>
                        </w:r>
                        <w:proofErr w:type="spellEnd"/>
                        <w:r w:rsidRPr="007B46E7">
                          <w:rPr>
                            <w:lang w:val="pl-PL"/>
                          </w:rPr>
                          <w:t xml:space="preserve"> </w:t>
                        </w:r>
                        <w:proofErr w:type="spellStart"/>
                        <w:r w:rsidRPr="007B46E7">
                          <w:rPr>
                            <w:lang w:val="pl-PL"/>
                          </w:rPr>
                          <w:t>postup</w:t>
                        </w:r>
                        <w:proofErr w:type="spellEnd"/>
                        <w:r w:rsidRPr="007B46E7">
                          <w:rPr>
                            <w:lang w:val="pl-PL"/>
                          </w:rPr>
                          <w:t xml:space="preserve"> krok za </w:t>
                        </w:r>
                        <w:proofErr w:type="spellStart"/>
                        <w:r w:rsidRPr="007B46E7">
                          <w:rPr>
                            <w:lang w:val="pl-PL"/>
                          </w:rPr>
                          <w:t>krokem</w:t>
                        </w:r>
                        <w:proofErr w:type="spellEnd"/>
                        <w:r w:rsidRPr="007B46E7">
                          <w:rPr>
                            <w:lang w:val="pl-PL"/>
                          </w:rPr>
                          <w:t xml:space="preserve">. </w:t>
                        </w:r>
                      </w:p>
                    </w:txbxContent>
                  </v:textbox>
                </v:roundrect>
                <v:shape id="_x0000_s1185" type="#_x0000_t202" style="position:absolute;left:10094;top:2852;width:1727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65166684"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767BD6E" w14:textId="77777777" w:rsidR="002A1612" w:rsidRDefault="002A1612" w:rsidP="001C6C01">
                        <w:pPr>
                          <w:rPr>
                            <w:b/>
                            <w:color w:val="FF7000"/>
                            <w:sz w:val="28"/>
                            <w:szCs w:val="28"/>
                          </w:rPr>
                        </w:pPr>
                      </w:p>
                    </w:txbxContent>
                  </v:textbox>
                </v:shape>
                <v:shape id="Picture 417" o:spid="_x0000_s118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">
                  <v:imagedata r:id="rId51" o:title=""/>
                </v:shape>
                <w10:wrap type="topAndBottom" anchorx="margin"/>
              </v:group>
            </w:pict>
          </mc:Fallback>
        </mc:AlternateContent>
      </w:r>
      <w:r w:rsidRPr="00854602">
        <w:rPr>
          <w:rFonts w:hint="eastAsia"/>
          <w:lang w:val="cs-CZ"/>
        </w:rPr>
        <w:t xml:space="preserve">Počítače, včetně robotů Edison, se velmi dobře řídí pokyny, které jim dáváme </w:t>
      </w:r>
      <w:r>
        <w:rPr>
          <w:lang w:val="cs-CZ"/>
        </w:rPr>
        <w:t>formou</w:t>
      </w:r>
      <w:r w:rsidRPr="00854602">
        <w:rPr>
          <w:rFonts w:hint="eastAsia"/>
          <w:lang w:val="cs-CZ"/>
        </w:rPr>
        <w:t xml:space="preserve"> počítačov</w:t>
      </w:r>
      <w:r>
        <w:rPr>
          <w:lang w:val="cs-CZ"/>
        </w:rPr>
        <w:t>ých</w:t>
      </w:r>
      <w:r w:rsidRPr="00854602">
        <w:rPr>
          <w:rFonts w:hint="eastAsia"/>
          <w:lang w:val="cs-CZ"/>
        </w:rPr>
        <w:t xml:space="preserve"> program</w:t>
      </w:r>
      <w:r>
        <w:rPr>
          <w:lang w:val="cs-CZ"/>
        </w:rPr>
        <w:t>ů</w:t>
      </w:r>
      <w:r w:rsidRPr="00854602">
        <w:rPr>
          <w:rFonts w:hint="eastAsia"/>
          <w:lang w:val="cs-CZ"/>
        </w:rPr>
        <w:t xml:space="preserve">. Ve skutečnosti se robot Edison bude řídit pokyny v programu </w:t>
      </w:r>
      <w:r w:rsidRPr="00854602">
        <w:rPr>
          <w:rFonts w:hint="eastAsia"/>
          <w:i/>
          <w:iCs/>
          <w:lang w:val="cs-CZ"/>
        </w:rPr>
        <w:t xml:space="preserve">přesně </w:t>
      </w:r>
      <w:r w:rsidRPr="00854602">
        <w:rPr>
          <w:rFonts w:hint="eastAsia"/>
          <w:lang w:val="cs-CZ"/>
        </w:rPr>
        <w:t xml:space="preserve">tak, jak jsou </w:t>
      </w:r>
      <w:r>
        <w:rPr>
          <w:lang w:val="cs-CZ"/>
        </w:rPr>
        <w:t>na</w:t>
      </w:r>
      <w:r w:rsidRPr="00854602">
        <w:rPr>
          <w:rFonts w:hint="eastAsia"/>
          <w:lang w:val="cs-CZ"/>
        </w:rPr>
        <w:t xml:space="preserve">psány. Proto je jednou z nejdůležitějších </w:t>
      </w:r>
      <w:r>
        <w:rPr>
          <w:lang w:val="cs-CZ"/>
        </w:rPr>
        <w:t>sou</w:t>
      </w:r>
      <w:r w:rsidRPr="00854602">
        <w:rPr>
          <w:rFonts w:hint="eastAsia"/>
          <w:lang w:val="cs-CZ"/>
        </w:rPr>
        <w:t>částí</w:t>
      </w:r>
      <w:r>
        <w:rPr>
          <w:lang w:val="cs-CZ"/>
        </w:rPr>
        <w:t xml:space="preserve"> </w:t>
      </w:r>
      <w:r w:rsidR="00CA299A">
        <w:rPr>
          <w:lang w:val="cs-CZ"/>
        </w:rPr>
        <w:t>algoritmického</w:t>
      </w:r>
      <w:r w:rsidRPr="00854602">
        <w:rPr>
          <w:rFonts w:hint="eastAsia"/>
          <w:lang w:val="cs-CZ"/>
        </w:rPr>
        <w:t xml:space="preserve"> myšlení použ</w:t>
      </w:r>
      <w:r w:rsidRPr="00854602">
        <w:rPr>
          <w:lang w:val="cs-CZ"/>
        </w:rPr>
        <w:t xml:space="preserve">ití </w:t>
      </w:r>
      <w:r>
        <w:rPr>
          <w:b/>
          <w:color w:val="FF7000"/>
          <w:lang w:val="cs-CZ"/>
        </w:rPr>
        <w:t>sekvence</w:t>
      </w:r>
      <w:r w:rsidRPr="00854602">
        <w:rPr>
          <w:b/>
          <w:lang w:val="cs-CZ"/>
        </w:rPr>
        <w:t>.</w:t>
      </w:r>
    </w:p>
    <w:p w14:paraId="00BB091E" w14:textId="77777777" w:rsidR="001C6C01" w:rsidRPr="00854602" w:rsidRDefault="001C6C01" w:rsidP="001C6C01">
      <w:pPr>
        <w:rPr>
          <w:lang w:val="cs-CZ"/>
        </w:rPr>
      </w:pPr>
      <w:r w:rsidRPr="00854602">
        <w:rPr>
          <w:rFonts w:hint="eastAsia"/>
          <w:noProof/>
          <w:lang w:val="cs-CZ"/>
        </w:rPr>
        <w:t xml:space="preserve">Představte si, že chcete </w:t>
      </w:r>
      <w:r>
        <w:rPr>
          <w:noProof/>
          <w:lang w:val="cs-CZ"/>
        </w:rPr>
        <w:t>u</w:t>
      </w:r>
      <w:r w:rsidRPr="00854602">
        <w:rPr>
          <w:rFonts w:hint="eastAsia"/>
          <w:noProof/>
          <w:lang w:val="cs-CZ"/>
        </w:rPr>
        <w:t xml:space="preserve">péct dort. </w:t>
      </w:r>
      <w:r>
        <w:rPr>
          <w:noProof/>
          <w:lang w:val="cs-CZ"/>
        </w:rPr>
        <w:t>Vyhledáte si</w:t>
      </w:r>
      <w:r w:rsidRPr="00854602">
        <w:rPr>
          <w:rFonts w:hint="eastAsia"/>
          <w:noProof/>
          <w:lang w:val="cs-CZ"/>
        </w:rPr>
        <w:t xml:space="preserve"> recept v kuchařce. Při přípravě dortu </w:t>
      </w:r>
      <w:r>
        <w:rPr>
          <w:noProof/>
          <w:lang w:val="cs-CZ"/>
        </w:rPr>
        <w:t xml:space="preserve">postupujete krok za krokem. Přesně to je </w:t>
      </w:r>
      <w:r w:rsidRPr="00854602">
        <w:rPr>
          <w:rFonts w:hint="eastAsia"/>
          <w:noProof/>
          <w:lang w:val="cs-CZ"/>
        </w:rPr>
        <w:t>sekvence</w:t>
      </w:r>
      <w:r w:rsidRPr="00854602">
        <w:rPr>
          <w:lang w:val="cs-CZ"/>
        </w:rPr>
        <w:t>!</w:t>
      </w:r>
    </w:p>
    <w:p w14:paraId="2259792D" w14:textId="2C836751" w:rsidR="001C6C01" w:rsidRPr="00854602" w:rsidRDefault="001C6C01" w:rsidP="001C6C01">
      <w:pPr>
        <w:rPr>
          <w:lang w:val="cs-CZ"/>
        </w:rPr>
      </w:pPr>
      <w:r>
        <w:rPr>
          <w:lang w:val="cs-CZ"/>
        </w:rPr>
        <w:t xml:space="preserve">Kdykoliv budete psát program pro Edisona, budete muset používat sekvenci přesně tímto způsobem. Musíte Edisonovi přesně říct, co má dělat, </w:t>
      </w:r>
      <w:r w:rsidR="00422022">
        <w:rPr>
          <w:lang w:val="cs-CZ"/>
        </w:rPr>
        <w:t xml:space="preserve">a </w:t>
      </w:r>
      <w:r>
        <w:rPr>
          <w:lang w:val="cs-CZ"/>
        </w:rPr>
        <w:t xml:space="preserve">v přesném pořadí, v němž chcete, aby tyto kroky vykonal. </w:t>
      </w:r>
    </w:p>
    <w:bookmarkEnd w:id="24"/>
    <w:p w14:paraId="5D8A6C71" w14:textId="77777777" w:rsidR="001C6C01" w:rsidRPr="00854602" w:rsidRDefault="001C6C01" w:rsidP="001C6C01">
      <w:pPr>
        <w:pStyle w:val="Nadpis2"/>
        <w:rPr>
          <w:lang w:val="cs-CZ"/>
        </w:rPr>
      </w:pPr>
    </w:p>
    <w:p w14:paraId="226F2021" w14:textId="77777777" w:rsidR="001C6C01" w:rsidRPr="00854602" w:rsidRDefault="001C6C01" w:rsidP="001C6C01">
      <w:pPr>
        <w:pStyle w:val="Nadpis2"/>
        <w:rPr>
          <w:lang w:val="cs-CZ"/>
        </w:rPr>
      </w:pPr>
      <w:r w:rsidRPr="00854602">
        <w:rPr>
          <w:lang w:val="cs-CZ"/>
        </w:rPr>
        <w:t xml:space="preserve">Úkol 1: </w:t>
      </w:r>
      <w:r>
        <w:rPr>
          <w:lang w:val="cs-CZ"/>
        </w:rPr>
        <w:t xml:space="preserve">Krok za krokem </w:t>
      </w:r>
    </w:p>
    <w:p w14:paraId="1C305188" w14:textId="20B56FE2" w:rsidR="001C6C01" w:rsidRPr="00854602" w:rsidRDefault="00422022" w:rsidP="001C6C01">
      <w:pPr>
        <w:rPr>
          <w:lang w:val="cs-CZ"/>
        </w:rPr>
      </w:pPr>
      <w:r>
        <w:rPr>
          <w:lang w:val="cs-CZ"/>
        </w:rPr>
        <w:t>Když</w:t>
      </w:r>
      <w:r w:rsidRPr="00854602">
        <w:rPr>
          <w:rFonts w:hint="eastAsia"/>
          <w:lang w:val="cs-CZ"/>
        </w:rPr>
        <w:t xml:space="preserve"> </w:t>
      </w:r>
      <w:r w:rsidR="001C6C01" w:rsidRPr="00854602">
        <w:rPr>
          <w:rFonts w:hint="eastAsia"/>
          <w:lang w:val="cs-CZ"/>
        </w:rPr>
        <w:t xml:space="preserve">vám učitel řekne, abyste šli ke dveřím, jaké </w:t>
      </w:r>
      <w:r w:rsidR="001C6C01">
        <w:rPr>
          <w:lang w:val="cs-CZ"/>
        </w:rPr>
        <w:t>úkony</w:t>
      </w:r>
      <w:r w:rsidR="001C6C01" w:rsidRPr="00854602">
        <w:rPr>
          <w:rFonts w:hint="eastAsia"/>
          <w:lang w:val="cs-CZ"/>
        </w:rPr>
        <w:t xml:space="preserve"> musíte udělat, abyste se tam dostali? Pravděpodobně nepřemýšlíte o tom, kolik kroků musíte </w:t>
      </w:r>
      <w:r w:rsidR="001C6C01">
        <w:rPr>
          <w:lang w:val="cs-CZ"/>
        </w:rPr>
        <w:t>udělat</w:t>
      </w:r>
      <w:r w:rsidR="001C6C01" w:rsidRPr="00854602">
        <w:rPr>
          <w:rFonts w:hint="eastAsia"/>
          <w:lang w:val="cs-CZ"/>
        </w:rPr>
        <w:t>. Prostě to udělá</w:t>
      </w:r>
      <w:r w:rsidR="001C6C01">
        <w:rPr>
          <w:lang w:val="cs-CZ"/>
        </w:rPr>
        <w:t>te</w:t>
      </w:r>
      <w:r w:rsidR="001C6C01" w:rsidRPr="00854602">
        <w:rPr>
          <w:rFonts w:hint="eastAsia"/>
          <w:lang w:val="cs-CZ"/>
        </w:rPr>
        <w:t xml:space="preserve">! Pokud </w:t>
      </w:r>
      <w:r w:rsidR="001C6C01">
        <w:rPr>
          <w:lang w:val="cs-CZ"/>
        </w:rPr>
        <w:t xml:space="preserve">vám stojí v </w:t>
      </w:r>
      <w:r w:rsidR="001C6C01" w:rsidRPr="00854602">
        <w:rPr>
          <w:rFonts w:hint="eastAsia"/>
          <w:lang w:val="cs-CZ"/>
        </w:rPr>
        <w:t>cestě stůl, jednoduše se otoč</w:t>
      </w:r>
      <w:r w:rsidR="001C6C01">
        <w:rPr>
          <w:lang w:val="cs-CZ"/>
        </w:rPr>
        <w:t>íte a obejdete jej</w:t>
      </w:r>
      <w:r w:rsidR="001C6C01" w:rsidRPr="00854602">
        <w:rPr>
          <w:lang w:val="cs-CZ"/>
        </w:rPr>
        <w:t xml:space="preserve">. </w:t>
      </w:r>
    </w:p>
    <w:p w14:paraId="04B48316" w14:textId="77777777" w:rsidR="001C6C01" w:rsidRPr="00854602" w:rsidRDefault="001C6C01" w:rsidP="001C6C01">
      <w:pPr>
        <w:rPr>
          <w:lang w:val="cs-CZ"/>
        </w:rPr>
      </w:pPr>
      <w:r>
        <w:rPr>
          <w:lang w:val="cs-CZ"/>
        </w:rPr>
        <w:t>Robot takto nefunguje</w:t>
      </w:r>
      <w:r w:rsidRPr="00AF2248">
        <w:rPr>
          <w:rFonts w:hint="eastAsia"/>
          <w:lang w:val="cs-CZ"/>
        </w:rPr>
        <w:t>. Chcete-li dostat svého robota ke dveřím, musíte mu dát velmi pečlivé pokyny s</w:t>
      </w:r>
      <w:r>
        <w:rPr>
          <w:lang w:val="cs-CZ"/>
        </w:rPr>
        <w:t> podrobným vysvětlením jednotlivých kroků, jednoho</w:t>
      </w:r>
      <w:r w:rsidRPr="00AF2248">
        <w:rPr>
          <w:rFonts w:hint="eastAsia"/>
          <w:lang w:val="cs-CZ"/>
        </w:rPr>
        <w:t xml:space="preserve"> po druhém. Jinými slovy, musíte robotovi sdělit každou akci, kterou má provést</w:t>
      </w:r>
      <w:r>
        <w:rPr>
          <w:lang w:val="cs-CZ"/>
        </w:rPr>
        <w:t xml:space="preserve"> v rámci dané sekvence. </w:t>
      </w:r>
    </w:p>
    <w:p w14:paraId="1C158AB5" w14:textId="77777777" w:rsidR="001C6C01" w:rsidRPr="00854602" w:rsidRDefault="001C6C01" w:rsidP="001C6C01">
      <w:pPr>
        <w:rPr>
          <w:lang w:val="cs-CZ"/>
        </w:rPr>
      </w:pPr>
      <w:r>
        <w:rPr>
          <w:lang w:val="cs-CZ"/>
        </w:rPr>
        <w:t xml:space="preserve">Naučit se, jak dělat věci sekvenčně, vyžaduje trochu praxe. Lidé jsou navyklí věci jednoduše udělat a obvykle nepřemýšlejí o tom, v jakých krocích každou jednotlivou aktivitu provádějí. </w:t>
      </w:r>
    </w:p>
    <w:p w14:paraId="0176FF93" w14:textId="5C4A8D45" w:rsidR="001C6C01" w:rsidRPr="00854602" w:rsidRDefault="001C6C01" w:rsidP="001C6C01">
      <w:pPr>
        <w:rPr>
          <w:lang w:val="cs-CZ"/>
        </w:rPr>
      </w:pPr>
      <w:r w:rsidRPr="00433B60">
        <w:rPr>
          <w:rFonts w:hint="eastAsia"/>
          <w:lang w:val="cs-CZ"/>
        </w:rPr>
        <w:t>Zkuste</w:t>
      </w:r>
      <w:r>
        <w:rPr>
          <w:lang w:val="cs-CZ"/>
        </w:rPr>
        <w:t xml:space="preserve"> se řídit pokyny krok </w:t>
      </w:r>
      <w:r w:rsidRPr="00433B60">
        <w:rPr>
          <w:rFonts w:hint="eastAsia"/>
          <w:lang w:val="cs-CZ"/>
        </w:rPr>
        <w:t>za krokem</w:t>
      </w:r>
      <w:r w:rsidR="00422022">
        <w:rPr>
          <w:lang w:val="cs-CZ"/>
        </w:rPr>
        <w:t>, ať víte,</w:t>
      </w:r>
      <w:r w:rsidRPr="00433B60">
        <w:rPr>
          <w:rFonts w:hint="eastAsia"/>
          <w:lang w:val="cs-CZ"/>
        </w:rPr>
        <w:t xml:space="preserve"> jak</w:t>
      </w:r>
      <w:r w:rsidR="00422022">
        <w:rPr>
          <w:lang w:val="cs-CZ"/>
        </w:rPr>
        <w:t>é to je</w:t>
      </w:r>
      <w:r w:rsidRPr="00433B60">
        <w:rPr>
          <w:rFonts w:hint="eastAsia"/>
          <w:lang w:val="cs-CZ"/>
        </w:rPr>
        <w:t xml:space="preserve">. </w:t>
      </w:r>
      <w:r>
        <w:rPr>
          <w:lang w:val="cs-CZ"/>
        </w:rPr>
        <w:t>O</w:t>
      </w:r>
      <w:r w:rsidRPr="00433B60">
        <w:rPr>
          <w:rFonts w:hint="eastAsia"/>
          <w:lang w:val="cs-CZ"/>
        </w:rPr>
        <w:t xml:space="preserve">dpovězte </w:t>
      </w:r>
      <w:r>
        <w:rPr>
          <w:lang w:val="cs-CZ"/>
        </w:rPr>
        <w:t>n</w:t>
      </w:r>
      <w:r w:rsidRPr="00433B60">
        <w:rPr>
          <w:rFonts w:hint="eastAsia"/>
          <w:lang w:val="cs-CZ"/>
        </w:rPr>
        <w:t xml:space="preserve">a následující otázky </w:t>
      </w:r>
      <w:r>
        <w:rPr>
          <w:lang w:val="cs-CZ"/>
        </w:rPr>
        <w:t>v pracovním sešitu</w:t>
      </w:r>
      <w:r w:rsidRPr="00433B60">
        <w:rPr>
          <w:rFonts w:hint="eastAsia"/>
          <w:lang w:val="cs-CZ"/>
        </w:rPr>
        <w:t xml:space="preserve"> U2-1</w:t>
      </w:r>
      <w:r w:rsidRPr="00854602">
        <w:rPr>
          <w:lang w:val="cs-CZ"/>
        </w:rPr>
        <w:t xml:space="preserve">. </w:t>
      </w:r>
    </w:p>
    <w:p w14:paraId="4D375842" w14:textId="77777777" w:rsidR="001C6C01" w:rsidRPr="00854602" w:rsidRDefault="001C6C01" w:rsidP="001C6C01">
      <w:pPr>
        <w:pStyle w:val="Odstavecseseznamem"/>
        <w:numPr>
          <w:ilvl w:val="0"/>
          <w:numId w:val="8"/>
        </w:numPr>
        <w:rPr>
          <w:lang w:val="cs-CZ"/>
        </w:rPr>
      </w:pPr>
      <w:r>
        <w:rPr>
          <w:lang w:val="cs-CZ"/>
        </w:rPr>
        <w:t xml:space="preserve">Položte robota </w:t>
      </w:r>
      <w:r w:rsidRPr="00433B60">
        <w:rPr>
          <w:rFonts w:hint="eastAsia"/>
          <w:lang w:val="cs-CZ"/>
        </w:rPr>
        <w:t>na</w:t>
      </w:r>
      <w:r>
        <w:rPr>
          <w:lang w:val="cs-CZ"/>
        </w:rPr>
        <w:t xml:space="preserve"> kornout zmrzliny a na</w:t>
      </w:r>
      <w:r w:rsidRPr="00433B60">
        <w:rPr>
          <w:rFonts w:hint="eastAsia"/>
          <w:lang w:val="cs-CZ"/>
        </w:rPr>
        <w:t>smě</w:t>
      </w:r>
      <w:r>
        <w:rPr>
          <w:lang w:val="cs-CZ"/>
        </w:rPr>
        <w:t>r</w:t>
      </w:r>
      <w:r w:rsidRPr="00433B60">
        <w:rPr>
          <w:rFonts w:hint="eastAsia"/>
          <w:lang w:val="cs-CZ"/>
        </w:rPr>
        <w:t>uj</w:t>
      </w:r>
      <w:r>
        <w:rPr>
          <w:lang w:val="cs-CZ"/>
        </w:rPr>
        <w:t>te ho</w:t>
      </w:r>
      <w:r w:rsidRPr="00433B60">
        <w:rPr>
          <w:rFonts w:hint="eastAsia"/>
          <w:lang w:val="cs-CZ"/>
        </w:rPr>
        <w:t xml:space="preserve"> k srdci. Odboč</w:t>
      </w:r>
      <w:r>
        <w:rPr>
          <w:lang w:val="cs-CZ"/>
        </w:rPr>
        <w:t>te</w:t>
      </w:r>
      <w:r w:rsidRPr="00433B60">
        <w:rPr>
          <w:rFonts w:hint="eastAsia"/>
          <w:lang w:val="cs-CZ"/>
        </w:rPr>
        <w:t xml:space="preserve"> vpravo. Po</w:t>
      </w:r>
      <w:r>
        <w:rPr>
          <w:lang w:val="cs-CZ"/>
        </w:rPr>
        <w:t>stupte</w:t>
      </w:r>
      <w:r w:rsidRPr="00433B60">
        <w:rPr>
          <w:rFonts w:hint="eastAsia"/>
          <w:lang w:val="cs-CZ"/>
        </w:rPr>
        <w:t xml:space="preserve"> vpřed o 2 čtverce. Kde js</w:t>
      </w:r>
      <w:r>
        <w:rPr>
          <w:lang w:val="cs-CZ"/>
        </w:rPr>
        <w:t>te?</w:t>
      </w:r>
      <w:r w:rsidRPr="00854602">
        <w:rPr>
          <w:lang w:val="cs-CZ"/>
        </w:rPr>
        <w:t xml:space="preserve">    </w:t>
      </w:r>
    </w:p>
    <w:p w14:paraId="5F41BC1C" w14:textId="77777777" w:rsidR="001C6C01" w:rsidRPr="00854602" w:rsidRDefault="001C6C01" w:rsidP="001C6C01">
      <w:pPr>
        <w:pStyle w:val="Odstavecseseznamem"/>
        <w:rPr>
          <w:lang w:val="cs-CZ"/>
        </w:rPr>
      </w:pPr>
      <w:r w:rsidRPr="00854602">
        <w:rPr>
          <w:lang w:val="cs-CZ"/>
        </w:rPr>
        <w:t>_______________________________________________________</w:t>
      </w:r>
    </w:p>
    <w:p w14:paraId="77DA6532" w14:textId="77777777" w:rsidR="001C6C01" w:rsidRPr="00854602" w:rsidRDefault="001C6C01" w:rsidP="001C6C01">
      <w:pPr>
        <w:pStyle w:val="Odstavecseseznamem"/>
        <w:rPr>
          <w:lang w:val="cs-CZ"/>
        </w:rPr>
      </w:pPr>
    </w:p>
    <w:p w14:paraId="10692601" w14:textId="331A67CF" w:rsidR="001C6C01" w:rsidRPr="00854602" w:rsidRDefault="001C6C01" w:rsidP="001C6C01">
      <w:pPr>
        <w:pStyle w:val="Odstavecseseznamem"/>
        <w:numPr>
          <w:ilvl w:val="0"/>
          <w:numId w:val="8"/>
        </w:numPr>
        <w:rPr>
          <w:lang w:val="cs-CZ"/>
        </w:rPr>
      </w:pPr>
      <w:r>
        <w:rPr>
          <w:lang w:val="cs-CZ"/>
        </w:rPr>
        <w:t xml:space="preserve">Položte robota na pandu a nasměrujte ho </w:t>
      </w:r>
      <w:r w:rsidRPr="00433B60">
        <w:rPr>
          <w:rFonts w:hint="eastAsia"/>
          <w:lang w:val="cs-CZ"/>
        </w:rPr>
        <w:t>ke kolu. Posuňte se o 1 čtverec zpět. Odboč</w:t>
      </w:r>
      <w:r>
        <w:rPr>
          <w:lang w:val="cs-CZ"/>
        </w:rPr>
        <w:t>te</w:t>
      </w:r>
      <w:r w:rsidRPr="00433B60">
        <w:rPr>
          <w:rFonts w:hint="eastAsia"/>
          <w:lang w:val="cs-CZ"/>
        </w:rPr>
        <w:t xml:space="preserve"> vlevo. Po</w:t>
      </w:r>
      <w:r>
        <w:rPr>
          <w:lang w:val="cs-CZ"/>
        </w:rPr>
        <w:t xml:space="preserve">suňte se </w:t>
      </w:r>
      <w:r w:rsidRPr="00433B60">
        <w:rPr>
          <w:rFonts w:hint="eastAsia"/>
          <w:lang w:val="cs-CZ"/>
        </w:rPr>
        <w:t>vpřed o 2 čtverce. Odboč</w:t>
      </w:r>
      <w:r>
        <w:rPr>
          <w:lang w:val="cs-CZ"/>
        </w:rPr>
        <w:t>te</w:t>
      </w:r>
      <w:r w:rsidRPr="00433B60">
        <w:rPr>
          <w:rFonts w:hint="eastAsia"/>
          <w:lang w:val="cs-CZ"/>
        </w:rPr>
        <w:t xml:space="preserve"> vpravo. Po</w:t>
      </w:r>
      <w:r>
        <w:rPr>
          <w:lang w:val="cs-CZ"/>
        </w:rPr>
        <w:t>suňte se</w:t>
      </w:r>
      <w:r w:rsidRPr="00433B60">
        <w:rPr>
          <w:rFonts w:hint="eastAsia"/>
          <w:lang w:val="cs-CZ"/>
        </w:rPr>
        <w:t xml:space="preserve"> vpřed o 1 čtve</w:t>
      </w:r>
      <w:r>
        <w:rPr>
          <w:lang w:val="cs-CZ"/>
        </w:rPr>
        <w:t>rec. Kde jste?</w:t>
      </w:r>
      <w:r w:rsidRPr="00854602">
        <w:rPr>
          <w:lang w:val="cs-CZ"/>
        </w:rPr>
        <w:t xml:space="preserve">    </w:t>
      </w:r>
    </w:p>
    <w:p w14:paraId="2CE3AB23" w14:textId="77777777" w:rsidR="001C6C01" w:rsidRPr="00854602" w:rsidRDefault="001C6C01" w:rsidP="001C6C01">
      <w:pPr>
        <w:pStyle w:val="Odstavecseseznamem"/>
        <w:rPr>
          <w:lang w:val="cs-CZ"/>
        </w:rPr>
      </w:pPr>
      <w:r w:rsidRPr="00854602">
        <w:rPr>
          <w:lang w:val="cs-CZ"/>
        </w:rPr>
        <w:t>_______________________________________________________</w:t>
      </w:r>
    </w:p>
    <w:p w14:paraId="35292F17" w14:textId="77777777" w:rsidR="001C6C01" w:rsidRPr="00854602" w:rsidRDefault="001C6C01" w:rsidP="001C6C01">
      <w:pPr>
        <w:pStyle w:val="Odstavecseseznamem"/>
        <w:rPr>
          <w:lang w:val="cs-CZ"/>
        </w:rPr>
      </w:pPr>
    </w:p>
    <w:p w14:paraId="080042E0" w14:textId="77777777" w:rsidR="001C6C01" w:rsidRPr="00854602" w:rsidRDefault="001C6C01" w:rsidP="001C6C01">
      <w:pPr>
        <w:pStyle w:val="Odstavecseseznamem"/>
        <w:numPr>
          <w:ilvl w:val="0"/>
          <w:numId w:val="8"/>
        </w:numPr>
        <w:rPr>
          <w:lang w:val="cs-CZ"/>
        </w:rPr>
      </w:pPr>
      <w:r>
        <w:rPr>
          <w:lang w:val="cs-CZ"/>
        </w:rPr>
        <w:t xml:space="preserve">Položte robota na </w:t>
      </w:r>
      <w:r w:rsidRPr="00433B60">
        <w:rPr>
          <w:rFonts w:hint="eastAsia"/>
          <w:lang w:val="cs-CZ"/>
        </w:rPr>
        <w:t>hvězd</w:t>
      </w:r>
      <w:r>
        <w:rPr>
          <w:lang w:val="cs-CZ"/>
        </w:rPr>
        <w:t>u</w:t>
      </w:r>
      <w:r w:rsidRPr="00433B60">
        <w:rPr>
          <w:rFonts w:hint="eastAsia"/>
          <w:lang w:val="cs-CZ"/>
        </w:rPr>
        <w:t xml:space="preserve"> a </w:t>
      </w:r>
      <w:r>
        <w:rPr>
          <w:lang w:val="cs-CZ"/>
        </w:rPr>
        <w:t>na</w:t>
      </w:r>
      <w:r w:rsidRPr="00433B60">
        <w:rPr>
          <w:rFonts w:hint="eastAsia"/>
          <w:lang w:val="cs-CZ"/>
        </w:rPr>
        <w:t>smě</w:t>
      </w:r>
      <w:r>
        <w:rPr>
          <w:lang w:val="cs-CZ"/>
        </w:rPr>
        <w:t>r</w:t>
      </w:r>
      <w:r w:rsidRPr="00433B60">
        <w:rPr>
          <w:rFonts w:hint="eastAsia"/>
          <w:lang w:val="cs-CZ"/>
        </w:rPr>
        <w:t>ujte</w:t>
      </w:r>
      <w:r>
        <w:rPr>
          <w:lang w:val="cs-CZ"/>
        </w:rPr>
        <w:t xml:space="preserve"> ho</w:t>
      </w:r>
      <w:r w:rsidRPr="00433B60">
        <w:rPr>
          <w:rFonts w:hint="eastAsia"/>
          <w:lang w:val="cs-CZ"/>
        </w:rPr>
        <w:t xml:space="preserve"> ke kočce. Odboč</w:t>
      </w:r>
      <w:r>
        <w:rPr>
          <w:lang w:val="cs-CZ"/>
        </w:rPr>
        <w:t>te</w:t>
      </w:r>
      <w:r w:rsidRPr="00433B60">
        <w:rPr>
          <w:rFonts w:hint="eastAsia"/>
          <w:lang w:val="cs-CZ"/>
        </w:rPr>
        <w:t xml:space="preserve"> vlevo. Znovu zahněte doleva. Posuňte se o 2 čtverce zpět. Odboč</w:t>
      </w:r>
      <w:r>
        <w:rPr>
          <w:lang w:val="cs-CZ"/>
        </w:rPr>
        <w:t>te</w:t>
      </w:r>
      <w:r w:rsidRPr="00433B60">
        <w:rPr>
          <w:rFonts w:hint="eastAsia"/>
          <w:lang w:val="cs-CZ"/>
        </w:rPr>
        <w:t xml:space="preserve"> vpravo. Posuňte se vpřed o 1 čtverec. Odboč</w:t>
      </w:r>
      <w:r>
        <w:rPr>
          <w:lang w:val="cs-CZ"/>
        </w:rPr>
        <w:t>te</w:t>
      </w:r>
      <w:r w:rsidRPr="00433B60">
        <w:rPr>
          <w:rFonts w:hint="eastAsia"/>
          <w:lang w:val="cs-CZ"/>
        </w:rPr>
        <w:t xml:space="preserve"> vpravo. Po</w:t>
      </w:r>
      <w:r>
        <w:rPr>
          <w:lang w:val="cs-CZ"/>
        </w:rPr>
        <w:t xml:space="preserve">suňte se </w:t>
      </w:r>
      <w:r w:rsidRPr="00433B60">
        <w:rPr>
          <w:rFonts w:hint="eastAsia"/>
          <w:lang w:val="cs-CZ"/>
        </w:rPr>
        <w:t>vpřed o 1 čtverec. Odboč</w:t>
      </w:r>
      <w:r>
        <w:rPr>
          <w:lang w:val="cs-CZ"/>
        </w:rPr>
        <w:t>te</w:t>
      </w:r>
      <w:r w:rsidRPr="00433B60">
        <w:rPr>
          <w:rFonts w:hint="eastAsia"/>
          <w:lang w:val="cs-CZ"/>
        </w:rPr>
        <w:t xml:space="preserve"> vlevo. Posuňte se o 2 čtverce zpět. Kde js</w:t>
      </w:r>
      <w:r>
        <w:rPr>
          <w:lang w:val="cs-CZ"/>
        </w:rPr>
        <w:t>te</w:t>
      </w:r>
      <w:r w:rsidRPr="00433B60">
        <w:rPr>
          <w:rFonts w:hint="eastAsia"/>
          <w:lang w:val="cs-CZ"/>
        </w:rPr>
        <w:t>?</w:t>
      </w:r>
      <w:r w:rsidRPr="00854602">
        <w:rPr>
          <w:lang w:val="cs-CZ"/>
        </w:rPr>
        <w:t xml:space="preserve">   </w:t>
      </w:r>
    </w:p>
    <w:p w14:paraId="0D1243B9" w14:textId="77777777" w:rsidR="001C6C01" w:rsidRPr="00854602" w:rsidRDefault="001C6C01" w:rsidP="001C6C01">
      <w:pPr>
        <w:pStyle w:val="Odstavecseseznamem"/>
        <w:rPr>
          <w:lang w:val="cs-CZ"/>
        </w:rPr>
      </w:pPr>
      <w:r w:rsidRPr="00854602">
        <w:rPr>
          <w:lang w:val="cs-CZ"/>
        </w:rPr>
        <w:t>_______________________________________________________</w:t>
      </w:r>
    </w:p>
    <w:p w14:paraId="10BCDA77"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Zadávejte pokyny krok za krokem </w:t>
      </w:r>
    </w:p>
    <w:p w14:paraId="3815BAEF" w14:textId="77777777"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1040" behindDoc="0" locked="0" layoutInCell="1" allowOverlap="1" wp14:anchorId="705C0708" wp14:editId="23FE3FF3">
                <wp:simplePos x="0" y="0"/>
                <wp:positionH relativeFrom="column">
                  <wp:posOffset>449580</wp:posOffset>
                </wp:positionH>
                <wp:positionV relativeFrom="paragraph">
                  <wp:posOffset>416560</wp:posOffset>
                </wp:positionV>
                <wp:extent cx="4850765" cy="1715770"/>
                <wp:effectExtent l="0" t="0" r="26035" b="17780"/>
                <wp:wrapTopAndBottom/>
                <wp:docPr id="424" name="Group 424"/>
                <wp:cNvGraphicFramePr/>
                <a:graphic xmlns:a="http://schemas.openxmlformats.org/drawingml/2006/main">
                  <a:graphicData uri="http://schemas.microsoft.com/office/word/2010/wordprocessingGroup">
                    <wpg:wgp>
                      <wpg:cNvGrpSpPr/>
                      <wpg:grpSpPr>
                        <a:xfrm>
                          <a:off x="0" y="0"/>
                          <a:ext cx="4850765" cy="1715770"/>
                          <a:chOff x="-130628" y="0"/>
                          <a:chExt cx="4851635" cy="1716223"/>
                        </a:xfrm>
                      </wpg:grpSpPr>
                      <wps:wsp>
                        <wps:cNvPr id="420" name="Text Box 10"/>
                        <wps:cNvSpPr txBox="1">
                          <a:spLocks noChangeArrowheads="1"/>
                        </wps:cNvSpPr>
                        <wps:spPr bwMode="auto">
                          <a:xfrm>
                            <a:off x="-130628" y="665682"/>
                            <a:ext cx="4851635" cy="105054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right</w:t>
                              </w:r>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r>
                                <w:rPr>
                                  <w:i/>
                                  <w:iCs/>
                                  <w:sz w:val="16"/>
                                  <w:szCs w:val="16"/>
                                </w:rPr>
                                <w:t>posunout</w:t>
                              </w:r>
                              <w:proofErr w:type="spell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wps:txbx>
                        <wps:bodyPr rot="0" vert="horz" wrap="square" lIns="91440" tIns="180000" rIns="91440" bIns="90000" anchor="t" anchorCtr="0">
                          <a:noAutofit/>
                        </wps:bodyPr>
                      </wps:wsp>
                      <pic:pic xmlns:pic="http://schemas.openxmlformats.org/drawingml/2006/picture">
                        <pic:nvPicPr>
                          <pic:cNvPr id="421" name="Picture 42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22" name="Text Box 2"/>
                        <wps:cNvSpPr txBox="1">
                          <a:spLocks noChangeArrowheads="1"/>
                        </wps:cNvSpPr>
                        <wps:spPr bwMode="auto">
                          <a:xfrm>
                            <a:off x="1009498" y="303581"/>
                            <a:ext cx="1599565" cy="365709"/>
                          </a:xfrm>
                          <a:prstGeom prst="rect">
                            <a:avLst/>
                          </a:prstGeom>
                          <a:noFill/>
                          <a:ln w="9525">
                            <a:noFill/>
                            <a:miter lim="800000"/>
                            <a:headEnd/>
                            <a:tailEnd/>
                          </a:ln>
                        </wps:spPr>
                        <wps:txb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5C0708" id="Group 424" o:spid="_x0000_s1187" style="position:absolute;margin-left:35.4pt;margin-top:32.8pt;width:381.95pt;height:135.1pt;z-index:253271040;mso-width-relative:margin;mso-height-relative:margin" coordorigin="-1306" coordsize="48516,17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">
                <v:roundrect id="Text Box 10" o:spid="_x0000_s1188" style="position:absolute;left:-1306;top:6656;width:48516;height:1050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" strokecolor="#5a5a5a [2109]">
                  <v:stroke joinstyle="miter"/>
                  <v:textbox inset=",5mm,,2.5mm">
                    <w:txbxContent>
                      <w:p w14:paraId="51DAF8E1" w14:textId="77777777" w:rsidR="002A1612" w:rsidRDefault="002A1612" w:rsidP="001C6C01">
                        <w:r>
                          <w:t xml:space="preserve">K </w:t>
                        </w:r>
                        <w:proofErr w:type="spellStart"/>
                        <w:r>
                          <w:t>zapsání</w:t>
                        </w:r>
                        <w:proofErr w:type="spellEnd"/>
                        <w:r>
                          <w:t xml:space="preserve"> </w:t>
                        </w:r>
                        <w:proofErr w:type="spellStart"/>
                        <w:r>
                          <w:t>odpovědí</w:t>
                        </w:r>
                        <w:proofErr w:type="spellEnd"/>
                        <w:r>
                          <w:t xml:space="preserve"> </w:t>
                        </w:r>
                        <w:proofErr w:type="spellStart"/>
                        <w:r>
                          <w:t>použijte</w:t>
                        </w:r>
                        <w:proofErr w:type="spellEnd"/>
                        <w:r>
                          <w:t xml:space="preserve"> </w:t>
                        </w:r>
                        <w:proofErr w:type="spellStart"/>
                        <w:r>
                          <w:t>tyto</w:t>
                        </w:r>
                        <w:proofErr w:type="spellEnd"/>
                        <w:r>
                          <w:t xml:space="preserve"> </w:t>
                        </w:r>
                        <w:proofErr w:type="spellStart"/>
                        <w:r>
                          <w:t>příkazy</w:t>
                        </w:r>
                        <w:proofErr w:type="spellEnd"/>
                        <w:r>
                          <w:t xml:space="preserve">: </w:t>
                        </w:r>
                      </w:p>
                      <w:p w14:paraId="588ABA5C" w14:textId="77777777" w:rsidR="002A1612" w:rsidRDefault="002A1612" w:rsidP="001C6C01">
                        <w:r w:rsidRPr="00E632A3">
                          <w:rPr>
                            <w:i/>
                          </w:rPr>
                          <w:t>move forwards</w:t>
                        </w:r>
                        <w:r>
                          <w:rPr>
                            <w:i/>
                          </w:rPr>
                          <w:t xml:space="preserve"> </w:t>
                        </w:r>
                        <w:r>
                          <w:rPr>
                            <w:i/>
                          </w:rPr>
                          <w:tab/>
                        </w:r>
                        <w:r w:rsidRPr="00E632A3">
                          <w:rPr>
                            <w:i/>
                          </w:rPr>
                          <w:t xml:space="preserve"> move backwards</w:t>
                        </w:r>
                        <w:r>
                          <w:rPr>
                            <w:i/>
                          </w:rPr>
                          <w:t xml:space="preserve"> </w:t>
                        </w:r>
                        <w:r>
                          <w:rPr>
                            <w:i/>
                          </w:rPr>
                          <w:tab/>
                        </w:r>
                        <w:r w:rsidRPr="00E632A3">
                          <w:rPr>
                            <w:i/>
                          </w:rPr>
                          <w:t xml:space="preserve"> turn left</w:t>
                        </w:r>
                        <w:r>
                          <w:rPr>
                            <w:i/>
                          </w:rPr>
                          <w:t xml:space="preserve"> </w:t>
                        </w:r>
                        <w:r>
                          <w:rPr>
                            <w:i/>
                          </w:rPr>
                          <w:tab/>
                        </w:r>
                        <w:r w:rsidRPr="00E632A3">
                          <w:rPr>
                            <w:i/>
                          </w:rPr>
                          <w:t xml:space="preserve"> turn right</w:t>
                        </w:r>
                        <w:r>
                          <w:t xml:space="preserve"> </w:t>
                        </w:r>
                      </w:p>
                      <w:p w14:paraId="5D1C4778" w14:textId="77777777" w:rsidR="002A1612" w:rsidRPr="00E66C5C" w:rsidRDefault="002A1612" w:rsidP="001C6C01">
                        <w:pPr>
                          <w:rPr>
                            <w:i/>
                            <w:iCs/>
                            <w:sz w:val="16"/>
                            <w:szCs w:val="16"/>
                          </w:rPr>
                        </w:pPr>
                        <w:r w:rsidRPr="00E66C5C">
                          <w:rPr>
                            <w:i/>
                            <w:iCs/>
                            <w:sz w:val="16"/>
                            <w:szCs w:val="16"/>
                          </w:rPr>
                          <w:t>(</w:t>
                        </w:r>
                        <w:proofErr w:type="spellStart"/>
                        <w:r>
                          <w:rPr>
                            <w:i/>
                            <w:iCs/>
                            <w:sz w:val="16"/>
                            <w:szCs w:val="16"/>
                          </w:rPr>
                          <w:t>posunout</w:t>
                        </w:r>
                        <w:proofErr w:type="spellEnd"/>
                        <w:r w:rsidRPr="00E66C5C">
                          <w:rPr>
                            <w:i/>
                            <w:iCs/>
                            <w:sz w:val="16"/>
                            <w:szCs w:val="16"/>
                          </w:rPr>
                          <w:t xml:space="preserve"> </w:t>
                        </w:r>
                        <w:proofErr w:type="spellStart"/>
                        <w:r w:rsidRPr="00E66C5C">
                          <w:rPr>
                            <w:i/>
                            <w:iCs/>
                            <w:sz w:val="16"/>
                            <w:szCs w:val="16"/>
                          </w:rPr>
                          <w:t>vpřed</w:t>
                        </w:r>
                        <w:proofErr w:type="spellEnd"/>
                        <w:r w:rsidRPr="00E66C5C">
                          <w:rPr>
                            <w:i/>
                            <w:iCs/>
                            <w:sz w:val="16"/>
                            <w:szCs w:val="16"/>
                          </w:rPr>
                          <w:t>)</w:t>
                        </w:r>
                        <w:r w:rsidRPr="00E66C5C">
                          <w:rPr>
                            <w:i/>
                            <w:iCs/>
                            <w:sz w:val="16"/>
                            <w:szCs w:val="16"/>
                          </w:rPr>
                          <w:tab/>
                        </w:r>
                        <w:r>
                          <w:rPr>
                            <w:i/>
                            <w:iCs/>
                            <w:sz w:val="16"/>
                            <w:szCs w:val="16"/>
                          </w:rPr>
                          <w:tab/>
                        </w:r>
                        <w:r w:rsidRPr="00E66C5C">
                          <w:rPr>
                            <w:i/>
                            <w:iCs/>
                            <w:sz w:val="16"/>
                            <w:szCs w:val="16"/>
                          </w:rPr>
                          <w:t>(</w:t>
                        </w:r>
                        <w:proofErr w:type="spellStart"/>
                        <w:r>
                          <w:rPr>
                            <w:i/>
                            <w:iCs/>
                            <w:sz w:val="16"/>
                            <w:szCs w:val="16"/>
                          </w:rPr>
                          <w:t>posunout</w:t>
                        </w:r>
                        <w:proofErr w:type="spellEnd"/>
                        <w:r>
                          <w:rPr>
                            <w:i/>
                            <w:iCs/>
                            <w:sz w:val="16"/>
                            <w:szCs w:val="16"/>
                          </w:rPr>
                          <w:t xml:space="preserve"> </w:t>
                        </w:r>
                        <w:proofErr w:type="spellStart"/>
                        <w:r>
                          <w:rPr>
                            <w:i/>
                            <w:iCs/>
                            <w:sz w:val="16"/>
                            <w:szCs w:val="16"/>
                          </w:rPr>
                          <w:t>vzad</w:t>
                        </w:r>
                        <w:proofErr w:type="spellEnd"/>
                        <w:r w:rsidRPr="00E66C5C">
                          <w:rPr>
                            <w:i/>
                            <w:iCs/>
                            <w:sz w:val="16"/>
                            <w:szCs w:val="16"/>
                          </w:rPr>
                          <w:t>)</w:t>
                        </w:r>
                        <w:r w:rsidRPr="00E66C5C">
                          <w:rPr>
                            <w:i/>
                            <w:iCs/>
                            <w:sz w:val="16"/>
                            <w:szCs w:val="16"/>
                          </w:rPr>
                          <w:tab/>
                        </w:r>
                        <w:r w:rsidRPr="00E66C5C">
                          <w:rPr>
                            <w:i/>
                            <w:iCs/>
                            <w:sz w:val="16"/>
                            <w:szCs w:val="16"/>
                          </w:rPr>
                          <w:tab/>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vlevo</w:t>
                        </w:r>
                        <w:proofErr w:type="spellEnd"/>
                        <w:r w:rsidRPr="00E66C5C">
                          <w:rPr>
                            <w:i/>
                            <w:iCs/>
                            <w:sz w:val="16"/>
                            <w:szCs w:val="16"/>
                          </w:rPr>
                          <w:t>)</w:t>
                        </w:r>
                        <w:r>
                          <w:rPr>
                            <w:i/>
                            <w:iCs/>
                            <w:sz w:val="16"/>
                            <w:szCs w:val="16"/>
                          </w:rPr>
                          <w:tab/>
                        </w:r>
                        <w:r w:rsidRPr="00E66C5C">
                          <w:rPr>
                            <w:i/>
                            <w:iCs/>
                            <w:sz w:val="16"/>
                            <w:szCs w:val="16"/>
                          </w:rPr>
                          <w:t>(</w:t>
                        </w:r>
                        <w:proofErr w:type="spellStart"/>
                        <w:r w:rsidRPr="00E66C5C">
                          <w:rPr>
                            <w:i/>
                            <w:iCs/>
                            <w:sz w:val="16"/>
                            <w:szCs w:val="16"/>
                          </w:rPr>
                          <w:t>zatočit</w:t>
                        </w:r>
                        <w:proofErr w:type="spellEnd"/>
                        <w:r w:rsidRPr="00E66C5C">
                          <w:rPr>
                            <w:i/>
                            <w:iCs/>
                            <w:sz w:val="16"/>
                            <w:szCs w:val="16"/>
                          </w:rPr>
                          <w:t xml:space="preserve"> </w:t>
                        </w:r>
                        <w:proofErr w:type="spellStart"/>
                        <w:r w:rsidRPr="00E66C5C">
                          <w:rPr>
                            <w:i/>
                            <w:iCs/>
                            <w:sz w:val="16"/>
                            <w:szCs w:val="16"/>
                          </w:rPr>
                          <w:t>vpravo</w:t>
                        </w:r>
                        <w:proofErr w:type="spellEnd"/>
                        <w:r w:rsidRPr="00E66C5C">
                          <w:rPr>
                            <w:i/>
                            <w:iCs/>
                            <w:sz w:val="16"/>
                            <w:szCs w:val="16"/>
                          </w:rPr>
                          <w:t>)</w:t>
                        </w:r>
                      </w:p>
                    </w:txbxContent>
                  </v:textbox>
                </v:roundrect>
                <v:shape id="Picture 421" o:spid="_x0000_s11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">
                  <v:imagedata r:id="rId100" o:title=""/>
                </v:shape>
                <v:shape id="_x0000_s1190" type="#_x0000_t202" style="position:absolute;left:10094;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EE9D96"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D2058E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Procvičme si zadávání </w:t>
      </w:r>
      <w:r w:rsidRPr="003E5E2A">
        <w:rPr>
          <w:rFonts w:hint="eastAsia"/>
          <w:lang w:val="cs-CZ"/>
        </w:rPr>
        <w:t>přesn</w:t>
      </w:r>
      <w:r>
        <w:rPr>
          <w:lang w:val="cs-CZ"/>
        </w:rPr>
        <w:t>ých</w:t>
      </w:r>
      <w:r w:rsidRPr="003E5E2A">
        <w:rPr>
          <w:rFonts w:hint="eastAsia"/>
          <w:lang w:val="cs-CZ"/>
        </w:rPr>
        <w:t xml:space="preserve"> pokyn</w:t>
      </w:r>
      <w:r>
        <w:rPr>
          <w:lang w:val="cs-CZ"/>
        </w:rPr>
        <w:t>ů</w:t>
      </w:r>
      <w:r w:rsidRPr="003E5E2A">
        <w:rPr>
          <w:rFonts w:hint="eastAsia"/>
          <w:lang w:val="cs-CZ"/>
        </w:rPr>
        <w:t xml:space="preserve"> a</w:t>
      </w:r>
      <w:r>
        <w:rPr>
          <w:lang w:val="cs-CZ"/>
        </w:rPr>
        <w:t xml:space="preserve"> popis</w:t>
      </w:r>
      <w:r w:rsidRPr="003E5E2A">
        <w:rPr>
          <w:rFonts w:hint="eastAsia"/>
          <w:lang w:val="cs-CZ"/>
        </w:rPr>
        <w:t xml:space="preserve"> jednotliv</w:t>
      </w:r>
      <w:r>
        <w:rPr>
          <w:lang w:val="cs-CZ"/>
        </w:rPr>
        <w:t>ých</w:t>
      </w:r>
      <w:r w:rsidRPr="003E5E2A">
        <w:rPr>
          <w:rFonts w:hint="eastAsia"/>
          <w:lang w:val="cs-CZ"/>
        </w:rPr>
        <w:t xml:space="preserve"> polož</w:t>
      </w:r>
      <w:r>
        <w:rPr>
          <w:lang w:val="cs-CZ"/>
        </w:rPr>
        <w:t>e</w:t>
      </w:r>
      <w:r w:rsidRPr="003E5E2A">
        <w:rPr>
          <w:rFonts w:hint="eastAsia"/>
          <w:lang w:val="cs-CZ"/>
        </w:rPr>
        <w:t>k</w:t>
      </w:r>
      <w:r>
        <w:rPr>
          <w:lang w:val="cs-CZ"/>
        </w:rPr>
        <w:t xml:space="preserve"> k</w:t>
      </w:r>
      <w:r w:rsidRPr="003E5E2A">
        <w:rPr>
          <w:rFonts w:hint="eastAsia"/>
          <w:lang w:val="cs-CZ"/>
        </w:rPr>
        <w:t xml:space="preserve">rok za krokem. </w:t>
      </w:r>
      <w:r>
        <w:rPr>
          <w:lang w:val="cs-CZ"/>
        </w:rPr>
        <w:t>Odpovězte na následující otázky v pracovním sešitu U2-1</w:t>
      </w:r>
      <w:r w:rsidRPr="00854602">
        <w:rPr>
          <w:lang w:val="cs-CZ"/>
        </w:rPr>
        <w:t xml:space="preserve">. </w:t>
      </w:r>
    </w:p>
    <w:p w14:paraId="34B1230A" w14:textId="77777777" w:rsidR="001C6C01" w:rsidRPr="00854602" w:rsidRDefault="001C6C01" w:rsidP="001C6C01">
      <w:pPr>
        <w:rPr>
          <w:lang w:val="cs-CZ"/>
        </w:rPr>
      </w:pPr>
    </w:p>
    <w:p w14:paraId="0A9A03AA" w14:textId="0B170F69"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4C29EE">
        <w:rPr>
          <w:rFonts w:hint="eastAsia"/>
          <w:lang w:val="cs-CZ"/>
        </w:rPr>
        <w:t xml:space="preserve"> </w:t>
      </w:r>
      <w:r w:rsidR="003D664E" w:rsidRPr="009040AE">
        <w:rPr>
          <w:i/>
          <w:lang w:val="cs-CZ"/>
        </w:rPr>
        <w:t>Z</w:t>
      </w:r>
      <w:r w:rsidRPr="009040AE">
        <w:rPr>
          <w:rFonts w:hint="eastAsia"/>
          <w:i/>
          <w:lang w:val="cs-CZ"/>
        </w:rPr>
        <w:t>ačn</w:t>
      </w:r>
      <w:r w:rsidR="00B733E7"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w:t>
      </w:r>
      <w:r w:rsidRPr="009040AE">
        <w:rPr>
          <w:rFonts w:hint="eastAsia"/>
          <w:i/>
          <w:lang w:val="cs-CZ"/>
        </w:rPr>
        <w:t xml:space="preserve"> Skonč</w:t>
      </w:r>
      <w:r w:rsidR="00B733E7" w:rsidRPr="009040AE">
        <w:rPr>
          <w:i/>
          <w:lang w:val="cs-CZ"/>
        </w:rPr>
        <w:t>i</w:t>
      </w:r>
      <w:r w:rsidRPr="009040AE">
        <w:rPr>
          <w:i/>
          <w:lang w:val="cs-CZ"/>
        </w:rPr>
        <w:t xml:space="preserve"> na ptákovi.</w:t>
      </w:r>
      <w:r>
        <w:rPr>
          <w:lang w:val="cs-CZ"/>
        </w:rPr>
        <w:t xml:space="preserve"> </w:t>
      </w:r>
    </w:p>
    <w:p w14:paraId="518B39BE" w14:textId="77777777" w:rsidR="001C6C01" w:rsidRPr="00854602" w:rsidRDefault="001C6C01" w:rsidP="001C6C01">
      <w:pPr>
        <w:rPr>
          <w:lang w:val="cs-CZ"/>
        </w:rPr>
      </w:pPr>
      <w:r w:rsidRPr="00854602">
        <w:rPr>
          <w:lang w:val="cs-CZ"/>
        </w:rPr>
        <w:t>________________________________________________________________________________</w:t>
      </w:r>
    </w:p>
    <w:p w14:paraId="65331593" w14:textId="77777777" w:rsidR="001C6C01" w:rsidRPr="00854602" w:rsidRDefault="001C6C01" w:rsidP="001C6C01">
      <w:pPr>
        <w:rPr>
          <w:lang w:val="cs-CZ"/>
        </w:rPr>
      </w:pPr>
      <w:r w:rsidRPr="00854602">
        <w:rPr>
          <w:lang w:val="cs-CZ"/>
        </w:rPr>
        <w:t>________________________________________________________________________________</w:t>
      </w:r>
    </w:p>
    <w:p w14:paraId="73CF834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7AEC9462" w14:textId="1C9DF500" w:rsidR="001C6C01" w:rsidRPr="009040AE" w:rsidRDefault="001C6C01" w:rsidP="001C6C01">
      <w:pPr>
        <w:pStyle w:val="Odstavecseseznamem"/>
        <w:numPr>
          <w:ilvl w:val="0"/>
          <w:numId w:val="8"/>
        </w:numPr>
        <w:rPr>
          <w:i/>
          <w:lang w:val="cs-CZ"/>
        </w:rPr>
      </w:pPr>
      <w:r w:rsidRPr="004C29EE">
        <w:rPr>
          <w:rFonts w:hint="eastAsia"/>
          <w:lang w:val="cs-CZ"/>
        </w:rPr>
        <w:t>Napište pokyny</w:t>
      </w:r>
      <w:r>
        <w:rPr>
          <w:lang w:val="cs-CZ"/>
        </w:rPr>
        <w:t xml:space="preserve"> pro t</w:t>
      </w:r>
      <w:r w:rsidR="003D664E">
        <w:rPr>
          <w:lang w:val="cs-CZ"/>
        </w:rPr>
        <w:t>uto akci</w:t>
      </w:r>
      <w:r w:rsidRPr="009040AE">
        <w:rPr>
          <w:i/>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i/>
          <w:lang w:val="cs-CZ"/>
        </w:rPr>
        <w:t xml:space="preserve"> na duze, </w:t>
      </w:r>
      <w:r w:rsidRPr="009040AE">
        <w:rPr>
          <w:rFonts w:hint="eastAsia"/>
          <w:i/>
          <w:lang w:val="cs-CZ"/>
        </w:rPr>
        <w:t>směrem</w:t>
      </w:r>
      <w:r w:rsidRPr="009040AE">
        <w:rPr>
          <w:i/>
          <w:lang w:val="cs-CZ"/>
        </w:rPr>
        <w:t xml:space="preserve"> k psovi. VYHN</w:t>
      </w:r>
      <w:r w:rsidR="003D664E" w:rsidRPr="009040AE">
        <w:rPr>
          <w:i/>
          <w:lang w:val="cs-CZ"/>
        </w:rPr>
        <w:t>I</w:t>
      </w:r>
      <w:r w:rsidRPr="009040AE">
        <w:rPr>
          <w:i/>
          <w:lang w:val="cs-CZ"/>
        </w:rPr>
        <w:t xml:space="preserve"> se psovi. VYHN</w:t>
      </w:r>
      <w:r w:rsidR="003D664E" w:rsidRPr="009040AE">
        <w:rPr>
          <w:i/>
          <w:lang w:val="cs-CZ"/>
        </w:rPr>
        <w:t>I</w:t>
      </w:r>
      <w:r w:rsidRPr="009040AE">
        <w:rPr>
          <w:rFonts w:hint="eastAsia"/>
          <w:i/>
          <w:lang w:val="cs-CZ"/>
        </w:rPr>
        <w:t xml:space="preserve"> se kočce. Skonč</w:t>
      </w:r>
      <w:r w:rsidR="003D664E" w:rsidRPr="009040AE">
        <w:rPr>
          <w:i/>
          <w:lang w:val="cs-CZ"/>
        </w:rPr>
        <w:t>i</w:t>
      </w:r>
      <w:r w:rsidRPr="009040AE">
        <w:rPr>
          <w:i/>
          <w:lang w:val="cs-CZ"/>
        </w:rPr>
        <w:t xml:space="preserve"> na ptákovi. </w:t>
      </w:r>
    </w:p>
    <w:p w14:paraId="61056005" w14:textId="77777777" w:rsidR="001C6C01" w:rsidRPr="00854602" w:rsidRDefault="001C6C01" w:rsidP="001C6C01">
      <w:pPr>
        <w:rPr>
          <w:lang w:val="cs-CZ"/>
        </w:rPr>
      </w:pPr>
      <w:r w:rsidRPr="00854602">
        <w:rPr>
          <w:lang w:val="cs-CZ"/>
        </w:rPr>
        <w:t>________________________________________________________________________________</w:t>
      </w:r>
    </w:p>
    <w:p w14:paraId="264199BA" w14:textId="77777777" w:rsidR="001C6C01" w:rsidRPr="00854602" w:rsidRDefault="001C6C01" w:rsidP="001C6C01">
      <w:pPr>
        <w:rPr>
          <w:lang w:val="cs-CZ"/>
        </w:rPr>
      </w:pPr>
      <w:r w:rsidRPr="00854602">
        <w:rPr>
          <w:lang w:val="cs-CZ"/>
        </w:rPr>
        <w:t>________________________________________________________________________________</w:t>
      </w:r>
    </w:p>
    <w:p w14:paraId="3DB33C5A" w14:textId="77777777" w:rsidR="001C6C01" w:rsidRPr="00854602" w:rsidRDefault="001C6C01" w:rsidP="001C6C01">
      <w:pPr>
        <w:tabs>
          <w:tab w:val="left" w:pos="910"/>
        </w:tabs>
        <w:rPr>
          <w:lang w:val="cs-CZ"/>
        </w:rPr>
      </w:pPr>
      <w:r w:rsidRPr="00854602">
        <w:rPr>
          <w:lang w:val="cs-CZ"/>
        </w:rPr>
        <w:t>________________________________________________________________________________</w:t>
      </w:r>
      <w:r w:rsidRPr="00854602">
        <w:rPr>
          <w:lang w:val="cs-CZ"/>
        </w:rPr>
        <w:tab/>
      </w:r>
    </w:p>
    <w:p w14:paraId="201F22FC" w14:textId="2DDD5042" w:rsidR="001C6C01" w:rsidRPr="00854602" w:rsidRDefault="001C6C01" w:rsidP="001C6C01">
      <w:pPr>
        <w:pStyle w:val="Odstavecseseznamem"/>
        <w:numPr>
          <w:ilvl w:val="0"/>
          <w:numId w:val="8"/>
        </w:numPr>
        <w:rPr>
          <w:lang w:val="cs-CZ"/>
        </w:rPr>
      </w:pPr>
      <w:r w:rsidRPr="004C29EE">
        <w:rPr>
          <w:rFonts w:hint="eastAsia"/>
          <w:lang w:val="cs-CZ"/>
        </w:rPr>
        <w:t>Napište pokyny</w:t>
      </w:r>
      <w:r>
        <w:rPr>
          <w:lang w:val="cs-CZ"/>
        </w:rPr>
        <w:t xml:space="preserve"> pro t</w:t>
      </w:r>
      <w:r w:rsidR="003D664E">
        <w:rPr>
          <w:lang w:val="cs-CZ"/>
        </w:rPr>
        <w:t>uto akci</w:t>
      </w:r>
      <w:r w:rsidRPr="00854602">
        <w:rPr>
          <w:lang w:val="cs-CZ"/>
        </w:rPr>
        <w:t xml:space="preserve">: </w:t>
      </w:r>
      <w:r w:rsidR="003D664E" w:rsidRPr="009040AE">
        <w:rPr>
          <w:i/>
          <w:lang w:val="cs-CZ"/>
        </w:rPr>
        <w:t>Z</w:t>
      </w:r>
      <w:r w:rsidRPr="009040AE">
        <w:rPr>
          <w:rFonts w:hint="eastAsia"/>
          <w:i/>
          <w:lang w:val="cs-CZ"/>
        </w:rPr>
        <w:t>ačn</w:t>
      </w:r>
      <w:r w:rsidR="003D664E" w:rsidRPr="009040AE">
        <w:rPr>
          <w:i/>
          <w:lang w:val="cs-CZ"/>
        </w:rPr>
        <w:t>i</w:t>
      </w:r>
      <w:r w:rsidRPr="009040AE">
        <w:rPr>
          <w:rFonts w:hint="eastAsia"/>
          <w:i/>
          <w:lang w:val="cs-CZ"/>
        </w:rPr>
        <w:t xml:space="preserve"> na diamantu, směrem k plážovému balónu. </w:t>
      </w:r>
      <w:r w:rsidRPr="003D664E">
        <w:rPr>
          <w:lang w:val="cs-CZ"/>
        </w:rPr>
        <w:t>NEPOUŽÍVEJ</w:t>
      </w:r>
      <w:r w:rsidR="003D664E">
        <w:rPr>
          <w:lang w:val="cs-CZ"/>
        </w:rPr>
        <w:t>TE</w:t>
      </w:r>
      <w:r w:rsidRPr="003D664E">
        <w:rPr>
          <w:lang w:val="cs-CZ"/>
        </w:rPr>
        <w:t xml:space="preserve"> příkaz ‘</w:t>
      </w:r>
      <w:proofErr w:type="spellStart"/>
      <w:r w:rsidRPr="003D664E">
        <w:rPr>
          <w:lang w:val="cs-CZ"/>
        </w:rPr>
        <w:t>move</w:t>
      </w:r>
      <w:proofErr w:type="spellEnd"/>
      <w:r w:rsidRPr="003D664E">
        <w:rPr>
          <w:lang w:val="cs-CZ"/>
        </w:rPr>
        <w:t xml:space="preserve"> </w:t>
      </w:r>
      <w:proofErr w:type="spellStart"/>
      <w:r w:rsidRPr="003D664E">
        <w:rPr>
          <w:lang w:val="cs-CZ"/>
        </w:rPr>
        <w:t>forwards</w:t>
      </w:r>
      <w:proofErr w:type="spellEnd"/>
      <w:r w:rsidRPr="003D664E">
        <w:rPr>
          <w:lang w:val="cs-CZ"/>
        </w:rPr>
        <w:t xml:space="preserve">’ </w:t>
      </w:r>
      <w:r w:rsidRPr="00C1597C">
        <w:rPr>
          <w:lang w:val="cs-CZ"/>
        </w:rPr>
        <w:t>(posunout vp</w:t>
      </w:r>
      <w:r w:rsidRPr="003D664E">
        <w:rPr>
          <w:rFonts w:hint="eastAsia"/>
          <w:lang w:val="cs-CZ"/>
        </w:rPr>
        <w:t>řed).</w:t>
      </w:r>
      <w:r w:rsidRPr="009040AE">
        <w:rPr>
          <w:rFonts w:hint="eastAsia"/>
          <w:i/>
          <w:lang w:val="cs-CZ"/>
        </w:rPr>
        <w:t xml:space="preserve"> Skonč</w:t>
      </w:r>
      <w:r w:rsidR="003D664E" w:rsidRPr="009040AE">
        <w:rPr>
          <w:i/>
          <w:lang w:val="cs-CZ"/>
        </w:rPr>
        <w:t>i</w:t>
      </w:r>
      <w:r w:rsidRPr="009040AE">
        <w:rPr>
          <w:i/>
          <w:lang w:val="cs-CZ"/>
        </w:rPr>
        <w:t xml:space="preserve"> na plážovém balónu.</w:t>
      </w:r>
      <w:r>
        <w:rPr>
          <w:lang w:val="cs-CZ"/>
        </w:rPr>
        <w:t xml:space="preserve"> </w:t>
      </w:r>
    </w:p>
    <w:p w14:paraId="658DF2AA" w14:textId="77777777" w:rsidR="001C6C01" w:rsidRPr="00854602" w:rsidRDefault="001C6C01" w:rsidP="001C6C01">
      <w:pPr>
        <w:rPr>
          <w:lang w:val="cs-CZ"/>
        </w:rPr>
      </w:pPr>
      <w:r w:rsidRPr="00854602">
        <w:rPr>
          <w:lang w:val="cs-CZ"/>
        </w:rPr>
        <w:t>________________________________________________________________________________</w:t>
      </w:r>
    </w:p>
    <w:p w14:paraId="11A34ACA" w14:textId="77777777" w:rsidR="001C6C01" w:rsidRPr="00854602" w:rsidRDefault="001C6C01" w:rsidP="001C6C01">
      <w:pPr>
        <w:rPr>
          <w:lang w:val="cs-CZ"/>
        </w:rPr>
      </w:pPr>
      <w:r w:rsidRPr="00854602">
        <w:rPr>
          <w:lang w:val="cs-CZ"/>
        </w:rPr>
        <w:t>________________________________________________________________________________</w:t>
      </w:r>
    </w:p>
    <w:p w14:paraId="4078D17E" w14:textId="77777777" w:rsidR="001C6C01" w:rsidRPr="00854602" w:rsidRDefault="001C6C01" w:rsidP="001C6C01">
      <w:pPr>
        <w:rPr>
          <w:lang w:val="cs-CZ"/>
        </w:rPr>
      </w:pPr>
      <w:r w:rsidRPr="00854602">
        <w:rPr>
          <w:lang w:val="cs-CZ"/>
        </w:rPr>
        <w:t>________________________________________________________________________________</w:t>
      </w:r>
    </w:p>
    <w:p w14:paraId="7609ABC2" w14:textId="77777777" w:rsidR="001C6C01" w:rsidRPr="00854602" w:rsidRDefault="001C6C01" w:rsidP="001C6C01">
      <w:pPr>
        <w:rPr>
          <w:lang w:val="cs-CZ"/>
        </w:rPr>
      </w:pPr>
    </w:p>
    <w:p w14:paraId="6C0F1B46" w14:textId="77777777" w:rsidR="001C6C01" w:rsidRPr="00854602" w:rsidRDefault="001C6C01" w:rsidP="001C6C01">
      <w:pPr>
        <w:rPr>
          <w:rFonts w:asciiTheme="majorHAnsi" w:eastAsiaTheme="majorEastAsia" w:hAnsiTheme="majorHAnsi" w:cstheme="majorBidi"/>
          <w:color w:val="FF7000"/>
          <w:sz w:val="32"/>
          <w:szCs w:val="32"/>
          <w:lang w:val="cs-CZ"/>
        </w:rPr>
      </w:pPr>
      <w:r w:rsidRPr="00854602">
        <w:rPr>
          <w:lang w:val="cs-CZ"/>
        </w:rPr>
        <w:br w:type="page"/>
      </w:r>
    </w:p>
    <w:p w14:paraId="1A96388E" w14:textId="77777777" w:rsidR="001C6C01" w:rsidRPr="00854602" w:rsidRDefault="001C6C01" w:rsidP="001C6C01">
      <w:pPr>
        <w:pStyle w:val="Nadpis1"/>
        <w:rPr>
          <w:lang w:val="cs-CZ"/>
        </w:rPr>
      </w:pPr>
      <w:bookmarkStart w:id="25" w:name="_Toc146267215"/>
      <w:r w:rsidRPr="00854602">
        <w:rPr>
          <w:lang w:val="cs-CZ"/>
        </w:rPr>
        <w:lastRenderedPageBreak/>
        <w:t xml:space="preserve">U2-1.1b </w:t>
      </w:r>
      <w:r>
        <w:rPr>
          <w:lang w:val="cs-CZ"/>
        </w:rPr>
        <w:t>Změňte to</w:t>
      </w:r>
      <w:r w:rsidRPr="00854602">
        <w:rPr>
          <w:lang w:val="cs-CZ"/>
        </w:rPr>
        <w:t xml:space="preserve">: </w:t>
      </w:r>
      <w:r>
        <w:rPr>
          <w:lang w:val="cs-CZ"/>
        </w:rPr>
        <w:t>lidští roboti</w:t>
      </w:r>
      <w:bookmarkEnd w:id="25"/>
      <w:r>
        <w:rPr>
          <w:lang w:val="cs-CZ"/>
        </w:rPr>
        <w:t xml:space="preserve"> </w:t>
      </w:r>
    </w:p>
    <w:p w14:paraId="10045743" w14:textId="1E5CB5E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2064" behindDoc="0" locked="0" layoutInCell="1" allowOverlap="1" wp14:anchorId="6B2CE174" wp14:editId="6BE80805">
                <wp:simplePos x="0" y="0"/>
                <wp:positionH relativeFrom="column">
                  <wp:posOffset>2814320</wp:posOffset>
                </wp:positionH>
                <wp:positionV relativeFrom="paragraph">
                  <wp:posOffset>370840</wp:posOffset>
                </wp:positionV>
                <wp:extent cx="3013710" cy="1316990"/>
                <wp:effectExtent l="0" t="0" r="15240" b="16510"/>
                <wp:wrapSquare wrapText="bothSides"/>
                <wp:docPr id="429" name="Group 429"/>
                <wp:cNvGraphicFramePr/>
                <a:graphic xmlns:a="http://schemas.openxmlformats.org/drawingml/2006/main">
                  <a:graphicData uri="http://schemas.microsoft.com/office/word/2010/wordprocessingGroup">
                    <wpg:wgp>
                      <wpg:cNvGrpSpPr/>
                      <wpg:grpSpPr>
                        <a:xfrm>
                          <a:off x="0" y="0"/>
                          <a:ext cx="3013710" cy="1316990"/>
                          <a:chOff x="0" y="0"/>
                          <a:chExt cx="3013710" cy="1317371"/>
                        </a:xfrm>
                      </wpg:grpSpPr>
                      <wps:wsp>
                        <wps:cNvPr id="430" name="Text Box 3"/>
                        <wps:cNvSpPr txBox="1">
                          <a:spLocks noChangeArrowheads="1"/>
                        </wps:cNvSpPr>
                        <wps:spPr bwMode="auto">
                          <a:xfrm>
                            <a:off x="0" y="665572"/>
                            <a:ext cx="3013710" cy="651799"/>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5A8A75A" w14:textId="77777777" w:rsidR="002A1612" w:rsidRPr="007B46E7" w:rsidRDefault="002A1612" w:rsidP="003D664E">
                              <w:pPr>
                                <w:tabs>
                                  <w:tab w:val="left" w:pos="6946"/>
                                </w:tabs>
                                <w:rPr>
                                  <w:lang w:val="pl-PL"/>
                                </w:rPr>
                              </w:pPr>
                              <w:proofErr w:type="spellStart"/>
                              <w:r w:rsidRPr="007B46E7">
                                <w:rPr>
                                  <w:b/>
                                  <w:color w:val="FF7000"/>
                                  <w:lang w:val="pl-PL"/>
                                </w:rPr>
                                <w:t>Sekvence</w:t>
                              </w:r>
                              <w:proofErr w:type="spellEnd"/>
                              <w:r w:rsidRPr="007B46E7">
                                <w:rPr>
                                  <w:b/>
                                  <w:color w:val="FF7000"/>
                                  <w:lang w:val="pl-PL"/>
                                </w:rPr>
                                <w:t xml:space="preserve"> </w:t>
                              </w:r>
                              <w:proofErr w:type="spellStart"/>
                              <w:r w:rsidRPr="007B46E7">
                                <w:rPr>
                                  <w:lang w:val="pl-PL"/>
                                </w:rPr>
                                <w:t>znamená</w:t>
                              </w:r>
                              <w:proofErr w:type="spellEnd"/>
                              <w:r w:rsidRPr="007B46E7">
                                <w:rPr>
                                  <w:lang w:val="pl-PL"/>
                                </w:rPr>
                                <w:t xml:space="preserve"> </w:t>
                              </w:r>
                              <w:proofErr w:type="spellStart"/>
                              <w:r w:rsidRPr="007B46E7">
                                <w:rPr>
                                  <w:lang w:val="pl-PL"/>
                                </w:rPr>
                                <w:t>postup</w:t>
                              </w:r>
                              <w:proofErr w:type="spellEnd"/>
                              <w:r w:rsidRPr="007B46E7">
                                <w:rPr>
                                  <w:lang w:val="pl-PL"/>
                                </w:rPr>
                                <w:t xml:space="preserve"> krok za </w:t>
                              </w:r>
                              <w:proofErr w:type="spellStart"/>
                              <w:r w:rsidRPr="007B46E7">
                                <w:rPr>
                                  <w:lang w:val="pl-PL"/>
                                </w:rPr>
                                <w:t>krokem</w:t>
                              </w:r>
                              <w:proofErr w:type="spellEnd"/>
                              <w:r w:rsidRPr="007B46E7">
                                <w:rPr>
                                  <w:lang w:val="pl-PL"/>
                                </w:rPr>
                                <w:t xml:space="preserve">. </w:t>
                              </w:r>
                            </w:p>
                            <w:p w14:paraId="5A562E23" w14:textId="77777777" w:rsidR="002A1612" w:rsidRPr="007B46E7" w:rsidRDefault="002A1612" w:rsidP="001C6C01">
                              <w:pPr>
                                <w:tabs>
                                  <w:tab w:val="left" w:pos="6946"/>
                                </w:tabs>
                                <w:rPr>
                                  <w:lang w:val="pl-PL"/>
                                </w:rPr>
                              </w:pPr>
                            </w:p>
                          </w:txbxContent>
                        </wps:txbx>
                        <wps:bodyPr rot="0" vert="horz" wrap="square" lIns="91440" tIns="180000" rIns="91440" bIns="90000" anchor="t" anchorCtr="0">
                          <a:noAutofit/>
                        </wps:bodyPr>
                      </wps:wsp>
                      <wps:wsp>
                        <wps:cNvPr id="431" name="Text Box 2"/>
                        <wps:cNvSpPr txBox="1">
                          <a:spLocks noChangeArrowheads="1"/>
                        </wps:cNvSpPr>
                        <wps:spPr bwMode="auto">
                          <a:xfrm>
                            <a:off x="1009496" y="285292"/>
                            <a:ext cx="1726879" cy="365760"/>
                          </a:xfrm>
                          <a:prstGeom prst="rect">
                            <a:avLst/>
                          </a:prstGeom>
                          <a:noFill/>
                          <a:ln w="9525">
                            <a:noFill/>
                            <a:miter lim="800000"/>
                            <a:headEnd/>
                            <a:tailEnd/>
                          </a:ln>
                        </wps:spPr>
                        <wps:txb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2" name="Picture 4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B2CE174" id="Group 429" o:spid="_x0000_s1191" style="position:absolute;margin-left:221.6pt;margin-top:29.2pt;width:237.3pt;height:103.7pt;z-index:253272064;mso-height-relative:margin" coordsize="30137,13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">
                <v:roundrect id="Text Box 3" o:spid="_x0000_s1192" style="position:absolute;top:6655;width:30137;height:6518;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" strokecolor="#5a5a5a [2109]">
                  <v:stroke joinstyle="miter"/>
                  <v:textbox inset=",5mm,,2.5mm">
                    <w:txbxContent>
                      <w:p w14:paraId="05A8A75A" w14:textId="77777777" w:rsidR="002A1612" w:rsidRPr="007B46E7" w:rsidRDefault="002A1612" w:rsidP="003D664E">
                        <w:pPr>
                          <w:tabs>
                            <w:tab w:val="left" w:pos="6946"/>
                          </w:tabs>
                          <w:rPr>
                            <w:lang w:val="pl-PL"/>
                          </w:rPr>
                        </w:pPr>
                        <w:proofErr w:type="spellStart"/>
                        <w:r w:rsidRPr="007B46E7">
                          <w:rPr>
                            <w:b/>
                            <w:color w:val="FF7000"/>
                            <w:lang w:val="pl-PL"/>
                          </w:rPr>
                          <w:t>Sekvence</w:t>
                        </w:r>
                        <w:proofErr w:type="spellEnd"/>
                        <w:r w:rsidRPr="007B46E7">
                          <w:rPr>
                            <w:b/>
                            <w:color w:val="FF7000"/>
                            <w:lang w:val="pl-PL"/>
                          </w:rPr>
                          <w:t xml:space="preserve"> </w:t>
                        </w:r>
                        <w:proofErr w:type="spellStart"/>
                        <w:r w:rsidRPr="007B46E7">
                          <w:rPr>
                            <w:lang w:val="pl-PL"/>
                          </w:rPr>
                          <w:t>znamená</w:t>
                        </w:r>
                        <w:proofErr w:type="spellEnd"/>
                        <w:r w:rsidRPr="007B46E7">
                          <w:rPr>
                            <w:lang w:val="pl-PL"/>
                          </w:rPr>
                          <w:t xml:space="preserve"> </w:t>
                        </w:r>
                        <w:proofErr w:type="spellStart"/>
                        <w:r w:rsidRPr="007B46E7">
                          <w:rPr>
                            <w:lang w:val="pl-PL"/>
                          </w:rPr>
                          <w:t>postup</w:t>
                        </w:r>
                        <w:proofErr w:type="spellEnd"/>
                        <w:r w:rsidRPr="007B46E7">
                          <w:rPr>
                            <w:lang w:val="pl-PL"/>
                          </w:rPr>
                          <w:t xml:space="preserve"> krok za </w:t>
                        </w:r>
                        <w:proofErr w:type="spellStart"/>
                        <w:r w:rsidRPr="007B46E7">
                          <w:rPr>
                            <w:lang w:val="pl-PL"/>
                          </w:rPr>
                          <w:t>krokem</w:t>
                        </w:r>
                        <w:proofErr w:type="spellEnd"/>
                        <w:r w:rsidRPr="007B46E7">
                          <w:rPr>
                            <w:lang w:val="pl-PL"/>
                          </w:rPr>
                          <w:t xml:space="preserve">. </w:t>
                        </w:r>
                      </w:p>
                      <w:p w14:paraId="5A562E23" w14:textId="77777777" w:rsidR="002A1612" w:rsidRPr="007B46E7" w:rsidRDefault="002A1612" w:rsidP="001C6C01">
                        <w:pPr>
                          <w:tabs>
                            <w:tab w:val="left" w:pos="6946"/>
                          </w:tabs>
                          <w:rPr>
                            <w:lang w:val="pl-PL"/>
                          </w:rPr>
                        </w:pPr>
                      </w:p>
                    </w:txbxContent>
                  </v:textbox>
                </v:roundrect>
                <v:shape id="_x0000_s1193" type="#_x0000_t202" style="position:absolute;left:10094;top:2852;width:1726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734DA2B"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1A27B37" w14:textId="77777777" w:rsidR="002A1612" w:rsidRDefault="002A1612" w:rsidP="001C6C01">
                        <w:pPr>
                          <w:rPr>
                            <w:b/>
                            <w:color w:val="FF7000"/>
                            <w:sz w:val="28"/>
                            <w:szCs w:val="28"/>
                          </w:rPr>
                        </w:pPr>
                      </w:p>
                    </w:txbxContent>
                  </v:textbox>
                </v:shape>
                <v:shape id="Picture 432" o:spid="_x0000_s119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">
                  <v:imagedata r:id="rId51" o:title=""/>
                </v:shape>
                <w10:wrap type="square"/>
              </v:group>
            </w:pict>
          </mc:Fallback>
        </mc:AlternateContent>
      </w:r>
      <w:r>
        <w:rPr>
          <w:lang w:val="cs-CZ"/>
        </w:rPr>
        <w:t xml:space="preserve">Existuje spousta </w:t>
      </w:r>
      <w:r w:rsidR="003D664E">
        <w:rPr>
          <w:lang w:val="cs-CZ"/>
        </w:rPr>
        <w:t xml:space="preserve">známých a zdánlivě velmi snadných </w:t>
      </w:r>
      <w:r>
        <w:rPr>
          <w:lang w:val="cs-CZ"/>
        </w:rPr>
        <w:t xml:space="preserve">věcí a činností, </w:t>
      </w:r>
      <w:r w:rsidR="003D664E">
        <w:rPr>
          <w:lang w:val="cs-CZ"/>
        </w:rPr>
        <w:t xml:space="preserve">které </w:t>
      </w:r>
      <w:r>
        <w:rPr>
          <w:lang w:val="cs-CZ"/>
        </w:rPr>
        <w:t xml:space="preserve">ve skutečnosti sestávají z mnoha jednotlivých kroků. </w:t>
      </w:r>
      <w:r w:rsidRPr="00AB129B">
        <w:rPr>
          <w:rFonts w:hint="eastAsia"/>
          <w:lang w:val="cs-CZ"/>
        </w:rPr>
        <w:t xml:space="preserve">Roboti </w:t>
      </w:r>
      <w:r>
        <w:rPr>
          <w:lang w:val="cs-CZ"/>
        </w:rPr>
        <w:t>nedokáží příliš dobře</w:t>
      </w:r>
      <w:r w:rsidRPr="00AB129B">
        <w:rPr>
          <w:rFonts w:hint="eastAsia"/>
          <w:lang w:val="cs-CZ"/>
        </w:rPr>
        <w:t xml:space="preserve"> spoj</w:t>
      </w:r>
      <w:r>
        <w:rPr>
          <w:lang w:val="cs-CZ"/>
        </w:rPr>
        <w:t>ovat</w:t>
      </w:r>
      <w:r w:rsidRPr="00AB129B">
        <w:rPr>
          <w:rFonts w:hint="eastAsia"/>
          <w:lang w:val="cs-CZ"/>
        </w:rPr>
        <w:t xml:space="preserve"> jednotlivé kroky</w:t>
      </w:r>
      <w:r w:rsidRPr="00854602">
        <w:rPr>
          <w:lang w:val="cs-CZ"/>
        </w:rPr>
        <w:t>.</w:t>
      </w:r>
      <w:r>
        <w:rPr>
          <w:lang w:val="cs-CZ"/>
        </w:rPr>
        <w:t xml:space="preserve"> Místo toho potřebují jasné pokyny, které jim krok za krokem vytýčí každý jednotlivý pohyb. Proto je důležité vysvětlit pomocí jasných pokynů seřazených v </w:t>
      </w:r>
      <w:r w:rsidRPr="00854602">
        <w:rPr>
          <w:b/>
          <w:noProof/>
          <w:color w:val="FF7000"/>
          <w:lang w:val="cs-CZ"/>
        </w:rPr>
        <w:t>se</w:t>
      </w:r>
      <w:r>
        <w:rPr>
          <w:b/>
          <w:noProof/>
          <w:color w:val="FF7000"/>
          <w:lang w:val="cs-CZ"/>
        </w:rPr>
        <w:t>kvenci</w:t>
      </w:r>
      <w:r>
        <w:rPr>
          <w:lang w:val="cs-CZ"/>
        </w:rPr>
        <w:t xml:space="preserve">, co se má odehrát - jedině tak robot vykoná to, co po něm chcete. </w:t>
      </w:r>
    </w:p>
    <w:p w14:paraId="1194573F" w14:textId="77777777" w:rsidR="001C6C01" w:rsidRPr="00854602" w:rsidRDefault="001C6C01" w:rsidP="001C6C01">
      <w:pPr>
        <w:pStyle w:val="Nadpis2"/>
        <w:rPr>
          <w:lang w:val="cs-CZ"/>
        </w:rPr>
      </w:pPr>
    </w:p>
    <w:p w14:paraId="02E3BE51" w14:textId="77777777" w:rsidR="001C6C01" w:rsidRPr="00854602" w:rsidRDefault="001C6C01" w:rsidP="001C6C01">
      <w:pPr>
        <w:pStyle w:val="Nadpis2"/>
        <w:rPr>
          <w:lang w:val="cs-CZ"/>
        </w:rPr>
      </w:pPr>
      <w:r w:rsidRPr="00854602">
        <w:rPr>
          <w:lang w:val="cs-CZ"/>
        </w:rPr>
        <w:t xml:space="preserve">Úkol 1: </w:t>
      </w:r>
      <w:r>
        <w:rPr>
          <w:lang w:val="cs-CZ"/>
        </w:rPr>
        <w:t xml:space="preserve">Napište pokyny krok za krokem </w:t>
      </w:r>
    </w:p>
    <w:p w14:paraId="7608E644" w14:textId="77777777" w:rsidR="001C6C01" w:rsidRPr="00854602" w:rsidRDefault="001C6C01" w:rsidP="001C6C01">
      <w:pPr>
        <w:rPr>
          <w:lang w:val="cs-CZ"/>
        </w:rPr>
      </w:pPr>
      <w:r>
        <w:rPr>
          <w:lang w:val="cs-CZ"/>
        </w:rPr>
        <w:t>S přípravou na tento úkol vám pomůže v</w:t>
      </w:r>
      <w:r w:rsidRPr="00192AB2">
        <w:rPr>
          <w:rFonts w:hint="eastAsia"/>
          <w:lang w:val="cs-CZ"/>
        </w:rPr>
        <w:t>áš učitel</w:t>
      </w:r>
      <w:r>
        <w:rPr>
          <w:lang w:val="cs-CZ"/>
        </w:rPr>
        <w:t>.</w:t>
      </w:r>
      <w:r w:rsidRPr="00854602">
        <w:rPr>
          <w:lang w:val="cs-CZ"/>
        </w:rPr>
        <w:t xml:space="preserve"> </w:t>
      </w:r>
    </w:p>
    <w:p w14:paraId="4E76AB6D" w14:textId="77777777" w:rsidR="001C6C01" w:rsidRPr="00854602" w:rsidRDefault="001C6C01" w:rsidP="001C6C01">
      <w:pPr>
        <w:pStyle w:val="Odstavecseseznamem"/>
        <w:numPr>
          <w:ilvl w:val="0"/>
          <w:numId w:val="35"/>
        </w:numPr>
        <w:rPr>
          <w:lang w:val="cs-CZ"/>
        </w:rPr>
      </w:pPr>
      <w:r w:rsidRPr="00192AB2">
        <w:rPr>
          <w:rFonts w:hint="eastAsia"/>
          <w:lang w:val="cs-CZ"/>
        </w:rPr>
        <w:t>Co musíte udělat, aby se lidský robot dostal k cíli? Zapište si</w:t>
      </w:r>
      <w:r>
        <w:rPr>
          <w:lang w:val="cs-CZ"/>
        </w:rPr>
        <w:t xml:space="preserve"> postupně</w:t>
      </w:r>
      <w:r w:rsidRPr="00192AB2">
        <w:rPr>
          <w:rFonts w:hint="eastAsia"/>
          <w:lang w:val="cs-CZ"/>
        </w:rPr>
        <w:t xml:space="preserve"> každý krok</w:t>
      </w:r>
      <w:r w:rsidRPr="00854602">
        <w:rPr>
          <w:lang w:val="cs-CZ"/>
        </w:rPr>
        <w:t xml:space="preserve">. </w:t>
      </w:r>
    </w:p>
    <w:p w14:paraId="399B5495" w14:textId="77777777" w:rsidR="001C6C01" w:rsidRPr="00854602" w:rsidRDefault="001C6C01" w:rsidP="001C6C01">
      <w:pPr>
        <w:rPr>
          <w:lang w:val="cs-CZ"/>
        </w:rPr>
      </w:pPr>
      <w:r w:rsidRPr="00854602">
        <w:rPr>
          <w:lang w:val="cs-CZ"/>
        </w:rPr>
        <w:t>________________________________________________________________________________</w:t>
      </w:r>
    </w:p>
    <w:p w14:paraId="1708A5C2" w14:textId="77777777" w:rsidR="001C6C01" w:rsidRPr="00854602" w:rsidRDefault="001C6C01" w:rsidP="001C6C01">
      <w:pPr>
        <w:rPr>
          <w:lang w:val="cs-CZ"/>
        </w:rPr>
      </w:pPr>
      <w:r w:rsidRPr="00854602">
        <w:rPr>
          <w:lang w:val="cs-CZ"/>
        </w:rPr>
        <w:t>________________________________________________________________________________</w:t>
      </w:r>
    </w:p>
    <w:p w14:paraId="41CBBDD9" w14:textId="77777777" w:rsidR="001C6C01" w:rsidRPr="00854602" w:rsidRDefault="001C6C01" w:rsidP="001C6C01">
      <w:pPr>
        <w:rPr>
          <w:lang w:val="cs-CZ"/>
        </w:rPr>
      </w:pPr>
      <w:r w:rsidRPr="00854602">
        <w:rPr>
          <w:lang w:val="cs-CZ"/>
        </w:rPr>
        <w:t>________________________________________________________________________________</w:t>
      </w:r>
    </w:p>
    <w:p w14:paraId="403EF46A" w14:textId="77777777" w:rsidR="001C6C01" w:rsidRPr="00854602" w:rsidRDefault="001C6C01" w:rsidP="001C6C01">
      <w:pPr>
        <w:rPr>
          <w:lang w:val="cs-CZ"/>
        </w:rPr>
      </w:pPr>
      <w:r w:rsidRPr="00854602">
        <w:rPr>
          <w:lang w:val="cs-CZ"/>
        </w:rPr>
        <w:t>________________________________________________________________________________</w:t>
      </w:r>
    </w:p>
    <w:p w14:paraId="4A336465" w14:textId="77777777" w:rsidR="001C6C01" w:rsidRPr="00854602" w:rsidRDefault="001C6C01" w:rsidP="001C6C01">
      <w:pPr>
        <w:rPr>
          <w:lang w:val="cs-CZ"/>
        </w:rPr>
      </w:pPr>
      <w:r w:rsidRPr="00854602">
        <w:rPr>
          <w:lang w:val="cs-CZ"/>
        </w:rPr>
        <w:t>________________________________________________________________________________</w:t>
      </w:r>
    </w:p>
    <w:p w14:paraId="309F4106" w14:textId="77777777" w:rsidR="001C6C01" w:rsidRPr="00854602" w:rsidRDefault="001C6C01" w:rsidP="001C6C01">
      <w:pPr>
        <w:rPr>
          <w:lang w:val="cs-CZ"/>
        </w:rPr>
      </w:pPr>
      <w:r w:rsidRPr="00854602">
        <w:rPr>
          <w:lang w:val="cs-CZ"/>
        </w:rPr>
        <w:t>________________________________________________________________________________</w:t>
      </w:r>
    </w:p>
    <w:p w14:paraId="688E3DD9" w14:textId="77777777" w:rsidR="001C6C01" w:rsidRPr="00854602" w:rsidRDefault="001C6C01" w:rsidP="001C6C01">
      <w:pPr>
        <w:rPr>
          <w:lang w:val="cs-CZ"/>
        </w:rPr>
      </w:pPr>
      <w:r w:rsidRPr="00854602">
        <w:rPr>
          <w:lang w:val="cs-CZ"/>
        </w:rPr>
        <w:t>________________________________________________________________________________</w:t>
      </w:r>
    </w:p>
    <w:p w14:paraId="33E7904A" w14:textId="77777777" w:rsidR="001C6C01" w:rsidRPr="00854602" w:rsidRDefault="001C6C01" w:rsidP="001C6C01">
      <w:pPr>
        <w:rPr>
          <w:lang w:val="cs-CZ"/>
        </w:rPr>
      </w:pPr>
      <w:r w:rsidRPr="00854602">
        <w:rPr>
          <w:lang w:val="cs-CZ"/>
        </w:rPr>
        <w:t>________________________________________________________________________________</w:t>
      </w:r>
    </w:p>
    <w:p w14:paraId="55973448" w14:textId="77777777" w:rsidR="001C6C01" w:rsidRPr="00854602" w:rsidRDefault="001C6C01" w:rsidP="001C6C01">
      <w:pPr>
        <w:rPr>
          <w:lang w:val="cs-CZ"/>
        </w:rPr>
      </w:pPr>
      <w:r w:rsidRPr="00854602">
        <w:rPr>
          <w:lang w:val="cs-CZ"/>
        </w:rPr>
        <w:t>________________________________________________________________________________</w:t>
      </w:r>
    </w:p>
    <w:p w14:paraId="24BDA059" w14:textId="77777777" w:rsidR="001C6C01" w:rsidRPr="00854602" w:rsidRDefault="001C6C01" w:rsidP="001C6C01">
      <w:pPr>
        <w:rPr>
          <w:lang w:val="cs-CZ"/>
        </w:rPr>
      </w:pPr>
      <w:r w:rsidRPr="00854602">
        <w:rPr>
          <w:lang w:val="cs-CZ"/>
        </w:rPr>
        <w:t>________________________________________________________________________________</w:t>
      </w:r>
    </w:p>
    <w:p w14:paraId="19BD4948" w14:textId="77777777" w:rsidR="001C6C01" w:rsidRPr="00854602" w:rsidRDefault="001C6C01" w:rsidP="001C6C01">
      <w:pPr>
        <w:rPr>
          <w:lang w:val="cs-CZ"/>
        </w:rPr>
      </w:pPr>
      <w:r w:rsidRPr="00854602">
        <w:rPr>
          <w:lang w:val="cs-CZ"/>
        </w:rPr>
        <w:t>________________________________________________________________________________</w:t>
      </w:r>
    </w:p>
    <w:p w14:paraId="0DB1058F" w14:textId="77777777" w:rsidR="001C6C01" w:rsidRPr="00854602" w:rsidRDefault="001C6C01" w:rsidP="001C6C01">
      <w:pPr>
        <w:rPr>
          <w:lang w:val="cs-CZ"/>
        </w:rPr>
      </w:pPr>
      <w:r w:rsidRPr="00854602">
        <w:rPr>
          <w:lang w:val="cs-CZ"/>
        </w:rPr>
        <w:t>________________________________________________________________________________</w:t>
      </w:r>
    </w:p>
    <w:p w14:paraId="5B2EED7A" w14:textId="77777777" w:rsidR="001C6C01" w:rsidRPr="00854602" w:rsidRDefault="001C6C01" w:rsidP="001C6C01">
      <w:pPr>
        <w:rPr>
          <w:lang w:val="cs-CZ"/>
        </w:rPr>
      </w:pPr>
      <w:r w:rsidRPr="00854602">
        <w:rPr>
          <w:lang w:val="cs-CZ"/>
        </w:rPr>
        <w:t>________________________________________________________________________________</w:t>
      </w:r>
    </w:p>
    <w:p w14:paraId="325959CE" w14:textId="77777777" w:rsidR="001C6C01" w:rsidRPr="00854602" w:rsidRDefault="001C6C01" w:rsidP="001C6C01">
      <w:pPr>
        <w:rPr>
          <w:lang w:val="cs-CZ"/>
        </w:rPr>
      </w:pPr>
    </w:p>
    <w:p w14:paraId="28D710AD" w14:textId="77777777" w:rsidR="001C6C01" w:rsidRPr="00854602" w:rsidRDefault="001C6C01" w:rsidP="001C6C01">
      <w:pPr>
        <w:pStyle w:val="Nadpis2"/>
        <w:rPr>
          <w:lang w:val="cs-CZ"/>
        </w:rPr>
      </w:pPr>
      <w:r w:rsidRPr="00854602">
        <w:rPr>
          <w:lang w:val="cs-CZ"/>
        </w:rPr>
        <w:t xml:space="preserve">Úkol 2: </w:t>
      </w:r>
      <w:r>
        <w:rPr>
          <w:lang w:val="cs-CZ"/>
        </w:rPr>
        <w:t>Řiďte se pokyny</w:t>
      </w:r>
    </w:p>
    <w:p w14:paraId="5DA77258" w14:textId="77777777" w:rsidR="001C6C01" w:rsidRPr="00854602" w:rsidRDefault="001C6C01" w:rsidP="001C6C01">
      <w:pPr>
        <w:rPr>
          <w:lang w:val="cs-CZ"/>
        </w:rPr>
      </w:pPr>
      <w:r>
        <w:rPr>
          <w:lang w:val="cs-CZ"/>
        </w:rPr>
        <w:t>S přípravou na tento úkol vám pomůže váš učitel</w:t>
      </w:r>
      <w:r w:rsidRPr="00854602">
        <w:rPr>
          <w:lang w:val="cs-CZ"/>
        </w:rPr>
        <w:t xml:space="preserve">. </w:t>
      </w:r>
      <w:r>
        <w:rPr>
          <w:lang w:val="cs-CZ"/>
        </w:rPr>
        <w:t>Ujistěte se, že se řídíte pokyny PŘESNĚ tak, jak byly napsány. Nepřidávejte žádné další kroky</w:t>
      </w:r>
      <w:r w:rsidRPr="00854602">
        <w:rPr>
          <w:noProof/>
          <w:lang w:val="cs-CZ"/>
        </w:rPr>
        <w:t>!</w:t>
      </w:r>
    </w:p>
    <w:p w14:paraId="7BDA8E54" w14:textId="77777777" w:rsidR="001C6C01" w:rsidRPr="00854602" w:rsidRDefault="001C6C01" w:rsidP="001C6C01">
      <w:pPr>
        <w:pStyle w:val="Odstavecseseznamem"/>
        <w:numPr>
          <w:ilvl w:val="0"/>
          <w:numId w:val="35"/>
        </w:numPr>
        <w:rPr>
          <w:lang w:val="cs-CZ"/>
        </w:rPr>
      </w:pPr>
      <w:r w:rsidRPr="00192AB2">
        <w:rPr>
          <w:rFonts w:hint="eastAsia"/>
          <w:lang w:val="cs-CZ"/>
        </w:rPr>
        <w:t>Dosáhl lidský robot cíle? Museli jste něco změnit ve svých pokynech, aby fungovaly?</w:t>
      </w:r>
      <w:r w:rsidRPr="00854602">
        <w:rPr>
          <w:lang w:val="cs-CZ"/>
        </w:rPr>
        <w:t xml:space="preserve"> </w:t>
      </w:r>
    </w:p>
    <w:p w14:paraId="0A933018" w14:textId="77777777" w:rsidR="001C6C01" w:rsidRPr="00854602" w:rsidRDefault="001C6C01" w:rsidP="001C6C01">
      <w:pPr>
        <w:rPr>
          <w:lang w:val="cs-CZ"/>
        </w:rPr>
      </w:pPr>
      <w:r w:rsidRPr="00854602">
        <w:rPr>
          <w:lang w:val="cs-CZ"/>
        </w:rPr>
        <w:t>________________________________________________________________________________</w:t>
      </w:r>
    </w:p>
    <w:p w14:paraId="4BA8BAB2" w14:textId="77777777" w:rsidR="001C6C01" w:rsidRPr="00854602" w:rsidRDefault="001C6C01" w:rsidP="001C6C01">
      <w:pPr>
        <w:rPr>
          <w:lang w:val="cs-CZ"/>
        </w:rPr>
      </w:pPr>
      <w:r w:rsidRPr="00854602">
        <w:rPr>
          <w:lang w:val="cs-CZ"/>
        </w:rPr>
        <w:t>________________________________________________________________________________</w:t>
      </w:r>
    </w:p>
    <w:p w14:paraId="230F1E6D" w14:textId="77777777" w:rsidR="001C6C01" w:rsidRPr="00854602" w:rsidRDefault="001C6C01" w:rsidP="001C6C01">
      <w:pPr>
        <w:pStyle w:val="Nadpis1"/>
        <w:rPr>
          <w:lang w:val="cs-CZ"/>
        </w:rPr>
      </w:pPr>
      <w:r w:rsidRPr="00854602">
        <w:rPr>
          <w:lang w:val="cs-CZ"/>
        </w:rPr>
        <w:br w:type="page"/>
      </w:r>
      <w:bookmarkStart w:id="26" w:name="_Toc146267216"/>
      <w:r w:rsidRPr="00854602">
        <w:rPr>
          <w:lang w:val="cs-CZ"/>
        </w:rPr>
        <w:lastRenderedPageBreak/>
        <w:t xml:space="preserve">U2-1.2 </w:t>
      </w:r>
      <w:r>
        <w:rPr>
          <w:lang w:val="cs-CZ"/>
        </w:rPr>
        <w:t xml:space="preserve">Prozkoumejte postup krok za krokem v </w:t>
      </w:r>
      <w:proofErr w:type="spellStart"/>
      <w:r>
        <w:rPr>
          <w:lang w:val="cs-CZ"/>
        </w:rPr>
        <w:t>EdScratchi</w:t>
      </w:r>
      <w:bookmarkEnd w:id="26"/>
      <w:proofErr w:type="spellEnd"/>
    </w:p>
    <w:p w14:paraId="160EF452" w14:textId="05FF652C" w:rsidR="001C6C01" w:rsidRPr="00854602" w:rsidRDefault="001C6C01" w:rsidP="001C6C01">
      <w:pPr>
        <w:rPr>
          <w:lang w:val="cs-CZ"/>
        </w:rPr>
      </w:pPr>
      <w:bookmarkStart w:id="27" w:name="_Hlk511058168"/>
      <w:r w:rsidRPr="00854602">
        <w:rPr>
          <w:noProof/>
          <w:lang w:val="cs-CZ"/>
        </w:rPr>
        <mc:AlternateContent>
          <mc:Choice Requires="wpg">
            <w:drawing>
              <wp:anchor distT="0" distB="0" distL="114300" distR="114300" simplePos="0" relativeHeight="253273088" behindDoc="0" locked="0" layoutInCell="1" allowOverlap="1" wp14:anchorId="1D6E3723" wp14:editId="3F88913E">
                <wp:simplePos x="0" y="0"/>
                <wp:positionH relativeFrom="column">
                  <wp:posOffset>3196817</wp:posOffset>
                </wp:positionH>
                <wp:positionV relativeFrom="paragraph">
                  <wp:posOffset>405414</wp:posOffset>
                </wp:positionV>
                <wp:extent cx="2622513" cy="1360170"/>
                <wp:effectExtent l="0" t="0" r="0" b="11430"/>
                <wp:wrapSquare wrapText="bothSides"/>
                <wp:docPr id="437" name="Group 437"/>
                <wp:cNvGraphicFramePr/>
                <a:graphic xmlns:a="http://schemas.openxmlformats.org/drawingml/2006/main">
                  <a:graphicData uri="http://schemas.microsoft.com/office/word/2010/wordprocessingGroup">
                    <wpg:wgp>
                      <wpg:cNvGrpSpPr/>
                      <wpg:grpSpPr>
                        <a:xfrm>
                          <a:off x="0" y="0"/>
                          <a:ext cx="2622513" cy="1360170"/>
                          <a:chOff x="-109198" y="0"/>
                          <a:chExt cx="2622884" cy="1360373"/>
                        </a:xfrm>
                      </wpg:grpSpPr>
                      <wps:wsp>
                        <wps:cNvPr id="434" name="Text Box 3"/>
                        <wps:cNvSpPr txBox="1">
                          <a:spLocks noChangeArrowheads="1"/>
                        </wps:cNvSpPr>
                        <wps:spPr bwMode="auto">
                          <a:xfrm>
                            <a:off x="-109198" y="665683"/>
                            <a:ext cx="2504720" cy="6946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7F977F6" w14:textId="77777777" w:rsidR="002A1612" w:rsidRPr="007B46E7" w:rsidRDefault="002A1612" w:rsidP="003D664E">
                              <w:pPr>
                                <w:tabs>
                                  <w:tab w:val="left" w:pos="6946"/>
                                </w:tabs>
                                <w:rPr>
                                  <w:rFonts w:cs="Times New Roman"/>
                                  <w:lang w:val="pl-PL"/>
                                </w:rPr>
                              </w:pPr>
                              <w:proofErr w:type="spellStart"/>
                              <w:r w:rsidRPr="007B46E7">
                                <w:rPr>
                                  <w:rFonts w:cs="Times New Roman"/>
                                  <w:b/>
                                  <w:color w:val="FF7000"/>
                                  <w:lang w:val="pl-PL"/>
                                </w:rPr>
                                <w:t>Sekvence</w:t>
                              </w:r>
                              <w:proofErr w:type="spellEnd"/>
                              <w:r w:rsidRPr="007B46E7">
                                <w:rPr>
                                  <w:rFonts w:cs="Times New Roman"/>
                                  <w:b/>
                                  <w:color w:val="FF7000"/>
                                  <w:lang w:val="pl-PL"/>
                                </w:rPr>
                                <w:t xml:space="preserve"> </w:t>
                              </w:r>
                              <w:proofErr w:type="spellStart"/>
                              <w:r w:rsidRPr="007B46E7">
                                <w:rPr>
                                  <w:rFonts w:cs="Times New Roman"/>
                                  <w:lang w:val="pl-PL"/>
                                </w:rPr>
                                <w:t>znamená</w:t>
                              </w:r>
                              <w:proofErr w:type="spellEnd"/>
                              <w:r w:rsidRPr="007B46E7">
                                <w:rPr>
                                  <w:rFonts w:cs="Times New Roman"/>
                                  <w:lang w:val="pl-PL"/>
                                </w:rPr>
                                <w:t xml:space="preserve"> </w:t>
                              </w:r>
                              <w:proofErr w:type="spellStart"/>
                              <w:r w:rsidRPr="007B46E7">
                                <w:rPr>
                                  <w:rFonts w:cs="Times New Roman"/>
                                  <w:lang w:val="pl-PL"/>
                                </w:rPr>
                                <w:t>postup</w:t>
                              </w:r>
                              <w:proofErr w:type="spellEnd"/>
                              <w:r w:rsidRPr="007B46E7">
                                <w:rPr>
                                  <w:rFonts w:cs="Times New Roman"/>
                                  <w:lang w:val="pl-PL"/>
                                </w:rPr>
                                <w:t xml:space="preserve"> krok za </w:t>
                              </w:r>
                              <w:proofErr w:type="spellStart"/>
                              <w:r w:rsidRPr="007B46E7">
                                <w:rPr>
                                  <w:rFonts w:cs="Times New Roman"/>
                                  <w:lang w:val="pl-PL"/>
                                </w:rPr>
                                <w:t>krokem</w:t>
                              </w:r>
                              <w:proofErr w:type="spellEnd"/>
                              <w:r w:rsidRPr="007B46E7">
                                <w:rPr>
                                  <w:rFonts w:cs="Times New Roman"/>
                                  <w:lang w:val="pl-PL"/>
                                </w:rPr>
                                <w:t xml:space="preserve">. </w:t>
                              </w:r>
                            </w:p>
                            <w:p w14:paraId="11D2C3CF" w14:textId="77777777" w:rsidR="002A1612" w:rsidRPr="007B46E7" w:rsidRDefault="002A1612" w:rsidP="001C6C01">
                              <w:pPr>
                                <w:tabs>
                                  <w:tab w:val="left" w:pos="6946"/>
                                </w:tabs>
                                <w:rPr>
                                  <w:lang w:val="pl-PL"/>
                                </w:rPr>
                              </w:pPr>
                            </w:p>
                          </w:txbxContent>
                        </wps:txbx>
                        <wps:bodyPr rot="0" vert="horz" wrap="square" lIns="91440" tIns="180000" rIns="91440" bIns="90000" anchor="t" anchorCtr="0">
                          <a:noAutofit/>
                        </wps:bodyPr>
                      </wps:wsp>
                      <wps:wsp>
                        <wps:cNvPr id="435"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36" name="Picture 43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14:sizeRelH relativeFrom="margin">
                  <wp14:pctWidth>0</wp14:pctWidth>
                </wp14:sizeRelH>
              </wp:anchor>
            </w:drawing>
          </mc:Choice>
          <mc:Fallback>
            <w:pict>
              <v:group w14:anchorId="1D6E3723" id="Group 437" o:spid="_x0000_s1195" style="position:absolute;margin-left:251.7pt;margin-top:31.9pt;width:206.5pt;height:107.1pt;z-index:253273088;mso-width-relative:margin" coordorigin="-1091" coordsize="26228,13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">
                <v:roundrect id="Text Box 3" o:spid="_x0000_s1196" style="position:absolute;left:-1091;top:6656;width:25046;height:694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" strokecolor="#5a5a5a [2109]">
                  <v:stroke joinstyle="miter"/>
                  <v:textbox inset=",5mm,,2.5mm">
                    <w:txbxContent>
                      <w:p w14:paraId="17F977F6" w14:textId="77777777" w:rsidR="002A1612" w:rsidRPr="007B46E7" w:rsidRDefault="002A1612" w:rsidP="003D664E">
                        <w:pPr>
                          <w:tabs>
                            <w:tab w:val="left" w:pos="6946"/>
                          </w:tabs>
                          <w:rPr>
                            <w:rFonts w:cs="Times New Roman"/>
                            <w:lang w:val="pl-PL"/>
                          </w:rPr>
                        </w:pPr>
                        <w:proofErr w:type="spellStart"/>
                        <w:r w:rsidRPr="007B46E7">
                          <w:rPr>
                            <w:rFonts w:cs="Times New Roman"/>
                            <w:b/>
                            <w:color w:val="FF7000"/>
                            <w:lang w:val="pl-PL"/>
                          </w:rPr>
                          <w:t>Sekvence</w:t>
                        </w:r>
                        <w:proofErr w:type="spellEnd"/>
                        <w:r w:rsidRPr="007B46E7">
                          <w:rPr>
                            <w:rFonts w:cs="Times New Roman"/>
                            <w:b/>
                            <w:color w:val="FF7000"/>
                            <w:lang w:val="pl-PL"/>
                          </w:rPr>
                          <w:t xml:space="preserve"> </w:t>
                        </w:r>
                        <w:proofErr w:type="spellStart"/>
                        <w:r w:rsidRPr="007B46E7">
                          <w:rPr>
                            <w:rFonts w:cs="Times New Roman"/>
                            <w:lang w:val="pl-PL"/>
                          </w:rPr>
                          <w:t>znamená</w:t>
                        </w:r>
                        <w:proofErr w:type="spellEnd"/>
                        <w:r w:rsidRPr="007B46E7">
                          <w:rPr>
                            <w:rFonts w:cs="Times New Roman"/>
                            <w:lang w:val="pl-PL"/>
                          </w:rPr>
                          <w:t xml:space="preserve"> </w:t>
                        </w:r>
                        <w:proofErr w:type="spellStart"/>
                        <w:r w:rsidRPr="007B46E7">
                          <w:rPr>
                            <w:rFonts w:cs="Times New Roman"/>
                            <w:lang w:val="pl-PL"/>
                          </w:rPr>
                          <w:t>postup</w:t>
                        </w:r>
                        <w:proofErr w:type="spellEnd"/>
                        <w:r w:rsidRPr="007B46E7">
                          <w:rPr>
                            <w:rFonts w:cs="Times New Roman"/>
                            <w:lang w:val="pl-PL"/>
                          </w:rPr>
                          <w:t xml:space="preserve"> krok za </w:t>
                        </w:r>
                        <w:proofErr w:type="spellStart"/>
                        <w:r w:rsidRPr="007B46E7">
                          <w:rPr>
                            <w:rFonts w:cs="Times New Roman"/>
                            <w:lang w:val="pl-PL"/>
                          </w:rPr>
                          <w:t>krokem</w:t>
                        </w:r>
                        <w:proofErr w:type="spellEnd"/>
                        <w:r w:rsidRPr="007B46E7">
                          <w:rPr>
                            <w:rFonts w:cs="Times New Roman"/>
                            <w:lang w:val="pl-PL"/>
                          </w:rPr>
                          <w:t xml:space="preserve">. </w:t>
                        </w:r>
                      </w:p>
                      <w:p w14:paraId="11D2C3CF" w14:textId="77777777" w:rsidR="002A1612" w:rsidRPr="007B46E7" w:rsidRDefault="002A1612" w:rsidP="001C6C01">
                        <w:pPr>
                          <w:tabs>
                            <w:tab w:val="left" w:pos="6946"/>
                          </w:tabs>
                          <w:rPr>
                            <w:lang w:val="pl-PL"/>
                          </w:rPr>
                        </w:pPr>
                      </w:p>
                    </w:txbxContent>
                  </v:textbox>
                </v:roundrect>
                <v:shape id="_x0000_s1197"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5DAE844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B15C52E" w14:textId="77777777" w:rsidR="002A1612" w:rsidRDefault="002A1612" w:rsidP="001C6C01">
                        <w:pPr>
                          <w:rPr>
                            <w:b/>
                            <w:color w:val="FF7000"/>
                            <w:sz w:val="28"/>
                            <w:szCs w:val="28"/>
                          </w:rPr>
                        </w:pPr>
                      </w:p>
                    </w:txbxContent>
                  </v:textbox>
                </v:shape>
                <v:shape id="Picture 436" o:spid="_x0000_s11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">
                  <v:imagedata r:id="rId49" o:title=""/>
                </v:shape>
                <w10:wrap type="square"/>
              </v:group>
            </w:pict>
          </mc:Fallback>
        </mc:AlternateContent>
      </w:r>
      <w:r w:rsidRPr="007B39F2">
        <w:rPr>
          <w:rFonts w:hint="eastAsia"/>
          <w:lang w:val="cs-CZ"/>
        </w:rPr>
        <w:t>Když píšete program pro Edison</w:t>
      </w:r>
      <w:r>
        <w:rPr>
          <w:lang w:val="cs-CZ"/>
        </w:rPr>
        <w:t>a</w:t>
      </w:r>
      <w:r w:rsidRPr="007B39F2">
        <w:rPr>
          <w:rFonts w:hint="eastAsia"/>
          <w:lang w:val="cs-CZ"/>
        </w:rPr>
        <w:t xml:space="preserve"> v </w:t>
      </w:r>
      <w:proofErr w:type="spellStart"/>
      <w:r w:rsidRPr="007B39F2">
        <w:rPr>
          <w:rFonts w:hint="eastAsia"/>
          <w:lang w:val="cs-CZ"/>
        </w:rPr>
        <w:t>EdScratch</w:t>
      </w:r>
      <w:r>
        <w:rPr>
          <w:lang w:val="cs-CZ"/>
        </w:rPr>
        <w:t>i</w:t>
      </w:r>
      <w:proofErr w:type="spellEnd"/>
      <w:r w:rsidRPr="007B39F2">
        <w:rPr>
          <w:rFonts w:hint="eastAsia"/>
          <w:lang w:val="cs-CZ"/>
        </w:rPr>
        <w:t>, píšete pokyny, které řeknou robotovi, co má dělat a v jakém pořadí má každ</w:t>
      </w:r>
      <w:r>
        <w:rPr>
          <w:lang w:val="cs-CZ"/>
        </w:rPr>
        <w:t xml:space="preserve">ý krok udělat. </w:t>
      </w:r>
      <w:r w:rsidRPr="007B39F2">
        <w:rPr>
          <w:rFonts w:hint="eastAsia"/>
          <w:lang w:val="cs-CZ"/>
        </w:rPr>
        <w:t xml:space="preserve">Každý blok </w:t>
      </w:r>
      <w:r w:rsidR="003D664E">
        <w:rPr>
          <w:lang w:val="cs-CZ"/>
        </w:rPr>
        <w:t xml:space="preserve">v </w:t>
      </w:r>
      <w:proofErr w:type="spellStart"/>
      <w:r w:rsidRPr="007B39F2">
        <w:rPr>
          <w:rFonts w:hint="eastAsia"/>
          <w:lang w:val="cs-CZ"/>
        </w:rPr>
        <w:t>EdScratch</w:t>
      </w:r>
      <w:r w:rsidR="003D664E">
        <w:rPr>
          <w:lang w:val="cs-CZ"/>
        </w:rPr>
        <w:t>i</w:t>
      </w:r>
      <w:proofErr w:type="spellEnd"/>
      <w:r w:rsidRPr="007B39F2">
        <w:rPr>
          <w:rFonts w:hint="eastAsia"/>
          <w:lang w:val="cs-CZ"/>
        </w:rPr>
        <w:t xml:space="preserve"> je jednou akcí, </w:t>
      </w:r>
      <w:r>
        <w:rPr>
          <w:lang w:val="cs-CZ"/>
        </w:rPr>
        <w:t>k jejímuž provedení dáváte robotovi pokyn.</w:t>
      </w:r>
      <w:r w:rsidRPr="00854602">
        <w:rPr>
          <w:lang w:val="cs-CZ"/>
        </w:rPr>
        <w:t xml:space="preserve"> </w:t>
      </w:r>
    </w:p>
    <w:p w14:paraId="56BFB485" w14:textId="77777777" w:rsidR="001C6C01" w:rsidRPr="00854602" w:rsidRDefault="001C6C01" w:rsidP="001C6C01">
      <w:pPr>
        <w:rPr>
          <w:lang w:val="cs-CZ"/>
        </w:rPr>
      </w:pPr>
      <w:r w:rsidRPr="007B39F2">
        <w:rPr>
          <w:rFonts w:hint="eastAsia"/>
          <w:lang w:val="cs-CZ"/>
        </w:rPr>
        <w:t xml:space="preserve">Pořadí, </w:t>
      </w:r>
      <w:r>
        <w:rPr>
          <w:lang w:val="cs-CZ"/>
        </w:rPr>
        <w:t xml:space="preserve">v němž spojíte </w:t>
      </w:r>
      <w:r w:rsidRPr="007B39F2">
        <w:rPr>
          <w:rFonts w:hint="eastAsia"/>
          <w:lang w:val="cs-CZ"/>
        </w:rPr>
        <w:t xml:space="preserve">bloky ve </w:t>
      </w:r>
      <w:r>
        <w:rPr>
          <w:lang w:val="cs-CZ"/>
        </w:rPr>
        <w:t>svém</w:t>
      </w:r>
      <w:r w:rsidRPr="007B39F2">
        <w:rPr>
          <w:rFonts w:hint="eastAsia"/>
          <w:lang w:val="cs-CZ"/>
        </w:rPr>
        <w:t xml:space="preserve"> programu, říká robotovi, v jakém pořadí má provést každou akci. Edison bude </w:t>
      </w:r>
      <w:r>
        <w:rPr>
          <w:lang w:val="cs-CZ"/>
        </w:rPr>
        <w:t xml:space="preserve">provádět kroky postupně, </w:t>
      </w:r>
      <w:r w:rsidRPr="007B39F2">
        <w:rPr>
          <w:rFonts w:hint="eastAsia"/>
          <w:lang w:val="cs-CZ"/>
        </w:rPr>
        <w:t>jeden po druhém, počínaje horním blokem</w:t>
      </w:r>
      <w:r w:rsidRPr="00854602">
        <w:rPr>
          <w:lang w:val="cs-CZ"/>
        </w:rPr>
        <w:t>.</w:t>
      </w:r>
    </w:p>
    <w:p w14:paraId="137D3E24" w14:textId="77777777" w:rsidR="001C6C01" w:rsidRPr="00854602" w:rsidRDefault="001C6C01" w:rsidP="001C6C01">
      <w:pPr>
        <w:rPr>
          <w:lang w:val="cs-CZ"/>
        </w:rPr>
      </w:pPr>
    </w:p>
    <w:p w14:paraId="46C5AD2A" w14:textId="77777777" w:rsidR="001C6C01" w:rsidRPr="00854602" w:rsidRDefault="001C6C01" w:rsidP="001C6C01">
      <w:pPr>
        <w:pStyle w:val="Nadpis2"/>
        <w:rPr>
          <w:lang w:val="cs-CZ"/>
        </w:rPr>
      </w:pPr>
      <w:r w:rsidRPr="00854602">
        <w:rPr>
          <w:noProof/>
          <w:lang w:val="cs-CZ"/>
        </w:rPr>
        <w:t xml:space="preserve">Úkol 1: </w:t>
      </w:r>
      <w:r>
        <w:rPr>
          <w:noProof/>
          <w:lang w:val="cs-CZ"/>
        </w:rPr>
        <w:t xml:space="preserve">Co Edison udělá? </w:t>
      </w:r>
    </w:p>
    <w:p w14:paraId="2891060A" w14:textId="77777777" w:rsidR="001C6C01" w:rsidRPr="00854602" w:rsidRDefault="001C6C01" w:rsidP="001C6C01">
      <w:pPr>
        <w:rPr>
          <w:lang w:val="cs-CZ"/>
        </w:rPr>
      </w:pPr>
      <w:r w:rsidRPr="00854602">
        <w:rPr>
          <w:noProof/>
          <w:lang w:val="cs-CZ"/>
        </w:rPr>
        <w:drawing>
          <wp:anchor distT="0" distB="0" distL="114300" distR="114300" simplePos="0" relativeHeight="253239296" behindDoc="0" locked="0" layoutInCell="1" allowOverlap="1" wp14:anchorId="1FABCB53" wp14:editId="7538C0E0">
            <wp:simplePos x="0" y="0"/>
            <wp:positionH relativeFrom="column">
              <wp:posOffset>748665</wp:posOffset>
            </wp:positionH>
            <wp:positionV relativeFrom="paragraph">
              <wp:posOffset>343535</wp:posOffset>
            </wp:positionV>
            <wp:extent cx="3860165" cy="2633980"/>
            <wp:effectExtent l="19050" t="19050" r="26035" b="1397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U2-1.2_sequence.PNG"/>
                    <pic:cNvPicPr/>
                  </pic:nvPicPr>
                  <pic:blipFill>
                    <a:blip r:embed="rId101">
                      <a:extLst>
                        <a:ext uri="{28A0092B-C50C-407E-A947-70E740481C1C}">
                          <a14:useLocalDpi xmlns:a14="http://schemas.microsoft.com/office/drawing/2010/main" val="0"/>
                        </a:ext>
                      </a:extLst>
                    </a:blip>
                    <a:stretch>
                      <a:fillRect/>
                    </a:stretch>
                  </pic:blipFill>
                  <pic:spPr>
                    <a:xfrm>
                      <a:off x="0" y="0"/>
                      <a:ext cx="3860165" cy="263398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tento program v </w:t>
      </w:r>
      <w:proofErr w:type="spellStart"/>
      <w:r w:rsidRPr="00854602">
        <w:rPr>
          <w:lang w:val="cs-CZ"/>
        </w:rPr>
        <w:t>EdScratch</w:t>
      </w:r>
      <w:r>
        <w:rPr>
          <w:lang w:val="cs-CZ"/>
        </w:rPr>
        <w:t>i</w:t>
      </w:r>
      <w:proofErr w:type="spellEnd"/>
      <w:r w:rsidRPr="00854602">
        <w:rPr>
          <w:lang w:val="cs-CZ"/>
        </w:rPr>
        <w:t xml:space="preserve">: </w:t>
      </w:r>
    </w:p>
    <w:p w14:paraId="5EA1890B" w14:textId="77777777" w:rsidR="001C6C01" w:rsidRPr="00854602" w:rsidRDefault="001C6C01" w:rsidP="001C6C01">
      <w:pPr>
        <w:rPr>
          <w:lang w:val="cs-CZ"/>
        </w:rPr>
      </w:pPr>
    </w:p>
    <w:p w14:paraId="76135BE9" w14:textId="77777777" w:rsidR="001C6C01" w:rsidRPr="00854602" w:rsidRDefault="001C6C01" w:rsidP="001C6C01">
      <w:pPr>
        <w:rPr>
          <w:lang w:val="cs-CZ"/>
        </w:rPr>
      </w:pPr>
      <w:r w:rsidRPr="00810D1D">
        <w:rPr>
          <w:rFonts w:hint="eastAsia"/>
          <w:lang w:val="cs-CZ"/>
        </w:rPr>
        <w:t xml:space="preserve">Všechny programy </w:t>
      </w:r>
      <w:r>
        <w:rPr>
          <w:lang w:val="cs-CZ"/>
        </w:rPr>
        <w:t xml:space="preserve">v </w:t>
      </w:r>
      <w:proofErr w:type="spellStart"/>
      <w:r w:rsidRPr="00810D1D">
        <w:rPr>
          <w:rFonts w:hint="eastAsia"/>
          <w:lang w:val="cs-CZ"/>
        </w:rPr>
        <w:t>EdScratch</w:t>
      </w:r>
      <w:r>
        <w:rPr>
          <w:lang w:val="cs-CZ"/>
        </w:rPr>
        <w:t>i</w:t>
      </w:r>
      <w:proofErr w:type="spellEnd"/>
      <w:r w:rsidRPr="00810D1D">
        <w:rPr>
          <w:rFonts w:hint="eastAsia"/>
          <w:lang w:val="cs-CZ"/>
        </w:rPr>
        <w:t xml:space="preserve"> musí</w:t>
      </w:r>
      <w:r>
        <w:rPr>
          <w:lang w:val="cs-CZ"/>
        </w:rPr>
        <w:t xml:space="preserve"> začít žlutým blokem</w:t>
      </w:r>
      <w:r w:rsidRPr="00810D1D">
        <w:rPr>
          <w:color w:val="FF7000"/>
          <w:lang w:val="cs-CZ"/>
        </w:rPr>
        <w:t xml:space="preserve"> </w:t>
      </w:r>
      <w:r w:rsidRPr="00854602">
        <w:rPr>
          <w:color w:val="FF7000"/>
          <w:lang w:val="cs-CZ"/>
        </w:rPr>
        <w:t>Start</w:t>
      </w:r>
      <w:r w:rsidRPr="00810D1D">
        <w:rPr>
          <w:rFonts w:hint="eastAsia"/>
          <w:lang w:val="cs-CZ"/>
        </w:rPr>
        <w:t>.</w:t>
      </w:r>
      <w:r>
        <w:rPr>
          <w:lang w:val="cs-CZ"/>
        </w:rPr>
        <w:t xml:space="preserve"> Ten robotovi sděluje, </w:t>
      </w:r>
      <w:r w:rsidRPr="00810D1D">
        <w:rPr>
          <w:rFonts w:hint="eastAsia"/>
          <w:lang w:val="cs-CZ"/>
        </w:rPr>
        <w:t xml:space="preserve">že program začíná prvním blokem pod </w:t>
      </w:r>
      <w:r>
        <w:rPr>
          <w:lang w:val="cs-CZ"/>
        </w:rPr>
        <w:t xml:space="preserve">blokem </w:t>
      </w:r>
      <w:r w:rsidRPr="00854602">
        <w:rPr>
          <w:color w:val="FF7000"/>
          <w:lang w:val="cs-CZ"/>
        </w:rPr>
        <w:t>Start</w:t>
      </w:r>
      <w:r w:rsidRPr="00854602">
        <w:rPr>
          <w:lang w:val="cs-CZ"/>
        </w:rPr>
        <w:t>.</w:t>
      </w:r>
    </w:p>
    <w:p w14:paraId="5FB9EF94" w14:textId="77777777" w:rsidR="001C6C01" w:rsidRPr="00854602" w:rsidRDefault="001C6C01" w:rsidP="001C6C01">
      <w:pPr>
        <w:rPr>
          <w:lang w:val="cs-CZ"/>
        </w:rPr>
      </w:pPr>
      <w:r>
        <w:rPr>
          <w:lang w:val="cs-CZ"/>
        </w:rPr>
        <w:t xml:space="preserve">Přečtěte si každý řádek blok po bloku, počínaje horním blokem umístěným pod blokem </w:t>
      </w:r>
      <w:r w:rsidRPr="00854602">
        <w:rPr>
          <w:color w:val="FF7000"/>
          <w:lang w:val="cs-CZ"/>
        </w:rPr>
        <w:t>Start</w:t>
      </w:r>
      <w:r w:rsidRPr="00854602">
        <w:rPr>
          <w:lang w:val="cs-CZ"/>
        </w:rPr>
        <w:t xml:space="preserve">. </w:t>
      </w:r>
    </w:p>
    <w:p w14:paraId="7B28FD5E" w14:textId="77777777" w:rsidR="001C6C01" w:rsidRPr="00854602" w:rsidRDefault="001C6C01" w:rsidP="001C6C01">
      <w:pPr>
        <w:pStyle w:val="Odstavecseseznamem"/>
        <w:numPr>
          <w:ilvl w:val="0"/>
          <w:numId w:val="36"/>
        </w:numPr>
        <w:rPr>
          <w:lang w:val="cs-CZ"/>
        </w:rPr>
      </w:pPr>
      <w:r w:rsidRPr="00616ABB">
        <w:rPr>
          <w:rFonts w:hint="eastAsia"/>
          <w:lang w:val="cs-CZ"/>
        </w:rPr>
        <w:t xml:space="preserve">Pokud stáhnete tento program do Edisona, co </w:t>
      </w:r>
      <w:r>
        <w:rPr>
          <w:lang w:val="cs-CZ"/>
        </w:rPr>
        <w:t>robot udělá?</w:t>
      </w:r>
      <w:r w:rsidRPr="00616ABB">
        <w:rPr>
          <w:rFonts w:hint="eastAsia"/>
          <w:lang w:val="cs-CZ"/>
        </w:rPr>
        <w:t xml:space="preserve"> Nezapomeňte napsat odpověď ve správném pořadí</w:t>
      </w:r>
      <w:r w:rsidRPr="00854602">
        <w:rPr>
          <w:lang w:val="cs-CZ"/>
        </w:rPr>
        <w:t>.</w:t>
      </w:r>
    </w:p>
    <w:p w14:paraId="6E8D01F9" w14:textId="77777777" w:rsidR="001C6C01" w:rsidRPr="00854602" w:rsidRDefault="001C6C01" w:rsidP="001C6C01">
      <w:pPr>
        <w:rPr>
          <w:lang w:val="cs-CZ"/>
        </w:rPr>
      </w:pPr>
      <w:r w:rsidRPr="00854602">
        <w:rPr>
          <w:lang w:val="cs-CZ"/>
        </w:rPr>
        <w:t>________________________________________________________________________________</w:t>
      </w:r>
    </w:p>
    <w:p w14:paraId="32918CFE" w14:textId="77777777" w:rsidR="001C6C01" w:rsidRPr="00854602" w:rsidRDefault="001C6C01" w:rsidP="001C6C01">
      <w:pPr>
        <w:rPr>
          <w:lang w:val="cs-CZ"/>
        </w:rPr>
      </w:pPr>
      <w:r w:rsidRPr="00854602">
        <w:rPr>
          <w:lang w:val="cs-CZ"/>
        </w:rPr>
        <w:t>________________________________________________________________________________</w:t>
      </w:r>
    </w:p>
    <w:p w14:paraId="14DAB688" w14:textId="77777777" w:rsidR="001C6C01" w:rsidRPr="00854602" w:rsidRDefault="001C6C01" w:rsidP="001C6C01">
      <w:pPr>
        <w:rPr>
          <w:lang w:val="cs-CZ"/>
        </w:rPr>
      </w:pPr>
      <w:r w:rsidRPr="00854602">
        <w:rPr>
          <w:lang w:val="cs-CZ"/>
        </w:rPr>
        <w:t>________________________________________________________________________________</w:t>
      </w:r>
    </w:p>
    <w:p w14:paraId="2599331C" w14:textId="77777777" w:rsidR="001C6C01" w:rsidRPr="00854602" w:rsidRDefault="001C6C01" w:rsidP="001C6C01">
      <w:pPr>
        <w:rPr>
          <w:lang w:val="cs-CZ"/>
        </w:rPr>
      </w:pPr>
      <w:r w:rsidRPr="00854602">
        <w:rPr>
          <w:lang w:val="cs-CZ"/>
        </w:rPr>
        <w:t>________________________________________________________________________________</w:t>
      </w:r>
    </w:p>
    <w:p w14:paraId="014A7964" w14:textId="77777777" w:rsidR="001C6C01" w:rsidRPr="00854602" w:rsidRDefault="001C6C01" w:rsidP="001C6C01">
      <w:pPr>
        <w:rPr>
          <w:lang w:val="cs-CZ"/>
        </w:rPr>
      </w:pPr>
      <w:r w:rsidRPr="00854602">
        <w:rPr>
          <w:lang w:val="cs-CZ"/>
        </w:rPr>
        <w:t>________________________________________________________________________________</w:t>
      </w:r>
    </w:p>
    <w:p w14:paraId="211F97FE" w14:textId="77777777" w:rsidR="001C6C01" w:rsidRPr="00854602" w:rsidRDefault="001C6C01" w:rsidP="001C6C01">
      <w:pPr>
        <w:rPr>
          <w:lang w:val="cs-CZ"/>
        </w:rPr>
      </w:pPr>
    </w:p>
    <w:p w14:paraId="5416BA9F" w14:textId="77777777" w:rsidR="001C6C01" w:rsidRPr="00854602" w:rsidRDefault="001C6C01" w:rsidP="001C6C01">
      <w:pPr>
        <w:pStyle w:val="Nadpis2"/>
        <w:rPr>
          <w:lang w:val="cs-CZ"/>
        </w:rPr>
      </w:pPr>
      <w:r w:rsidRPr="00854602">
        <w:rPr>
          <w:lang w:val="cs-CZ"/>
        </w:rPr>
        <w:lastRenderedPageBreak/>
        <w:t xml:space="preserve">Úkol 2: </w:t>
      </w:r>
      <w:r>
        <w:rPr>
          <w:lang w:val="cs-CZ"/>
        </w:rPr>
        <w:t xml:space="preserve">Napište program </w:t>
      </w:r>
    </w:p>
    <w:p w14:paraId="070258D1" w14:textId="1CD8689A" w:rsidR="001C6C01" w:rsidRPr="00854602" w:rsidRDefault="001C6C01" w:rsidP="001C6C01">
      <w:pPr>
        <w:rPr>
          <w:lang w:val="cs-CZ"/>
        </w:rPr>
      </w:pPr>
      <w:r w:rsidRPr="00854602">
        <w:rPr>
          <w:noProof/>
          <w:lang w:val="cs-CZ"/>
        </w:rPr>
        <mc:AlternateContent>
          <mc:Choice Requires="wpg">
            <w:drawing>
              <wp:anchor distT="0" distB="0" distL="114300" distR="114300" simplePos="0" relativeHeight="253274112" behindDoc="0" locked="0" layoutInCell="1" allowOverlap="1" wp14:anchorId="5A9839DA" wp14:editId="1D4C4AE9">
                <wp:simplePos x="0" y="0"/>
                <wp:positionH relativeFrom="column">
                  <wp:posOffset>-6985</wp:posOffset>
                </wp:positionH>
                <wp:positionV relativeFrom="paragraph">
                  <wp:posOffset>371475</wp:posOffset>
                </wp:positionV>
                <wp:extent cx="5715000" cy="1879600"/>
                <wp:effectExtent l="0" t="0" r="19050" b="25400"/>
                <wp:wrapTopAndBottom/>
                <wp:docPr id="442" name="Group 442"/>
                <wp:cNvGraphicFramePr/>
                <a:graphic xmlns:a="http://schemas.openxmlformats.org/drawingml/2006/main">
                  <a:graphicData uri="http://schemas.microsoft.com/office/word/2010/wordprocessingGroup">
                    <wpg:wgp>
                      <wpg:cNvGrpSpPr/>
                      <wpg:grpSpPr>
                        <a:xfrm>
                          <a:off x="0" y="0"/>
                          <a:ext cx="5715000" cy="1879600"/>
                          <a:chOff x="0" y="0"/>
                          <a:chExt cx="5715000" cy="1879803"/>
                        </a:xfrm>
                      </wpg:grpSpPr>
                      <wps:wsp>
                        <wps:cNvPr id="439" name="Text Box 10"/>
                        <wps:cNvSpPr txBox="1">
                          <a:spLocks noChangeArrowheads="1"/>
                        </wps:cNvSpPr>
                        <wps:spPr bwMode="auto">
                          <a:xfrm>
                            <a:off x="0" y="665683"/>
                            <a:ext cx="5715000" cy="1214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wps:txbx>
                        <wps:bodyPr rot="0" vert="horz" wrap="square" lIns="91440" tIns="180000" rIns="91440" bIns="90000" anchor="t" anchorCtr="0">
                          <a:noAutofit/>
                        </wps:bodyPr>
                      </wps:wsp>
                      <pic:pic xmlns:pic="http://schemas.openxmlformats.org/drawingml/2006/picture">
                        <pic:nvPicPr>
                          <pic:cNvPr id="440" name="Picture 44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41"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A9839DA" id="Group 442" o:spid="_x0000_s1199" style="position:absolute;margin-left:-.55pt;margin-top:29.25pt;width:450pt;height:148pt;z-index:253274112" coordsize="57150,18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">
                <v:roundrect id="Text Box 10" o:spid="_x0000_s1200" style="position:absolute;top:6656;width:57150;height:1214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" strokecolor="#5a5a5a [2109]">
                  <v:stroke joinstyle="miter"/>
                  <v:textbox inset=",5mm,,2.5mm">
                    <w:txbxContent>
                      <w:p w14:paraId="5D3A3553" w14:textId="17BA8CA4"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1D1C9329"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txbxContent>
                  </v:textbox>
                </v:roundrect>
                <v:shape id="Picture 440" o:spid="_x0000_s120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">
                  <v:imagedata r:id="rId100" o:title=""/>
                </v:shape>
                <v:shape id="_x0000_s1202"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6C4655D9"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1584A6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854602">
        <w:rPr>
          <w:lang w:val="cs-CZ"/>
        </w:rPr>
        <w:t>EdScratch</w:t>
      </w:r>
      <w:proofErr w:type="spellEnd"/>
      <w:r w:rsidRPr="00854602">
        <w:rPr>
          <w:lang w:val="cs-CZ"/>
        </w:rPr>
        <w:t xml:space="preserve"> </w:t>
      </w:r>
      <w:r>
        <w:rPr>
          <w:lang w:val="cs-CZ"/>
        </w:rPr>
        <w:t xml:space="preserve">ve svém počítači a napište program podle obrázku. Najděte každý blok v paletě bloků a přetáhněte jej </w:t>
      </w:r>
      <w:r w:rsidR="007E7BF9">
        <w:rPr>
          <w:lang w:val="cs-CZ"/>
        </w:rPr>
        <w:t>na programovací plochu</w:t>
      </w:r>
      <w:r>
        <w:rPr>
          <w:lang w:val="cs-CZ"/>
        </w:rPr>
        <w:t xml:space="preserve">. </w:t>
      </w:r>
    </w:p>
    <w:p w14:paraId="00160D11" w14:textId="77777777" w:rsidR="001C6C01" w:rsidRPr="00854602" w:rsidRDefault="001C6C01" w:rsidP="001C6C01">
      <w:pPr>
        <w:rPr>
          <w:lang w:val="cs-CZ"/>
        </w:rPr>
      </w:pPr>
    </w:p>
    <w:p w14:paraId="68FFEF0F" w14:textId="77777777" w:rsidR="001C6C01" w:rsidRPr="00854602" w:rsidRDefault="001C6C01" w:rsidP="001C6C01">
      <w:pPr>
        <w:rPr>
          <w:lang w:val="cs-CZ"/>
        </w:rPr>
      </w:pPr>
      <w:r w:rsidRPr="002A7201">
        <w:rPr>
          <w:rFonts w:hint="eastAsia"/>
          <w:lang w:val="cs-CZ"/>
        </w:rPr>
        <w:t>Ujistěte se, že jste ve svém programu umístili všechny bloky ve správném pořadí</w:t>
      </w:r>
      <w:r w:rsidRPr="00854602">
        <w:rPr>
          <w:lang w:val="cs-CZ"/>
        </w:rPr>
        <w:t xml:space="preserve">. </w:t>
      </w:r>
    </w:p>
    <w:p w14:paraId="3D8300E5" w14:textId="77777777" w:rsidR="001C6C01" w:rsidRPr="00854602" w:rsidRDefault="001C6C01" w:rsidP="001C6C01">
      <w:pPr>
        <w:rPr>
          <w:lang w:val="cs-CZ"/>
        </w:rPr>
      </w:pPr>
      <w:r w:rsidRPr="002A7201">
        <w:rPr>
          <w:rFonts w:hint="eastAsia"/>
          <w:lang w:val="cs-CZ"/>
        </w:rPr>
        <w:t>Po napsání programu si jej stáhněte do svého robota Edison. Spusťte program a sledujte, co Edison dělá</w:t>
      </w:r>
      <w:r w:rsidRPr="00854602">
        <w:rPr>
          <w:lang w:val="cs-CZ"/>
        </w:rPr>
        <w:t xml:space="preserve">. </w:t>
      </w:r>
    </w:p>
    <w:p w14:paraId="65C62EA0" w14:textId="65BBA5DA" w:rsidR="001C6C01" w:rsidRPr="00854602" w:rsidRDefault="001C6C01" w:rsidP="001C6C01">
      <w:pPr>
        <w:rPr>
          <w:lang w:val="cs-CZ"/>
        </w:rPr>
      </w:pPr>
      <w:r>
        <w:rPr>
          <w:lang w:val="cs-CZ"/>
        </w:rPr>
        <w:t xml:space="preserve">Nyní se podívejte, co jste napsali v odpovědi v úkolu č. 1, že podle vás robot udělá. </w:t>
      </w:r>
      <w:r w:rsidRPr="002A7201">
        <w:rPr>
          <w:rFonts w:hint="eastAsia"/>
          <w:lang w:val="cs-CZ"/>
        </w:rPr>
        <w:t xml:space="preserve">Porovnejte, co Edison </w:t>
      </w:r>
      <w:r w:rsidR="001A1DD5">
        <w:rPr>
          <w:lang w:val="cs-CZ"/>
        </w:rPr>
        <w:t xml:space="preserve">při spuštění programu </w:t>
      </w:r>
      <w:r w:rsidRPr="002A7201">
        <w:rPr>
          <w:rFonts w:hint="eastAsia"/>
          <w:lang w:val="cs-CZ"/>
        </w:rPr>
        <w:t xml:space="preserve">dělá, </w:t>
      </w:r>
      <w:r>
        <w:rPr>
          <w:lang w:val="cs-CZ"/>
        </w:rPr>
        <w:t>se svou</w:t>
      </w:r>
      <w:r w:rsidRPr="002A7201">
        <w:rPr>
          <w:rFonts w:hint="eastAsia"/>
          <w:lang w:val="cs-CZ"/>
        </w:rPr>
        <w:t xml:space="preserve"> odpovědí. </w:t>
      </w:r>
      <w:r>
        <w:rPr>
          <w:lang w:val="cs-CZ"/>
        </w:rPr>
        <w:t>Dělá</w:t>
      </w:r>
      <w:r w:rsidRPr="002A7201">
        <w:rPr>
          <w:rFonts w:hint="eastAsia"/>
          <w:lang w:val="cs-CZ"/>
        </w:rPr>
        <w:t xml:space="preserve"> robot to, co jste předpověděli? Pokud ne, co </w:t>
      </w:r>
      <w:r>
        <w:rPr>
          <w:lang w:val="cs-CZ"/>
        </w:rPr>
        <w:t xml:space="preserve">je jinak? </w:t>
      </w:r>
      <w:r w:rsidRPr="002A7201">
        <w:rPr>
          <w:rFonts w:hint="eastAsia"/>
          <w:lang w:val="cs-CZ"/>
        </w:rPr>
        <w:t>Zkontrolujte svůj program a sv</w:t>
      </w:r>
      <w:r>
        <w:rPr>
          <w:lang w:val="cs-CZ"/>
        </w:rPr>
        <w:t>é odpovědi a zkuste zjistit, zda dokážete identifikovat a napravit rozdíly</w:t>
      </w:r>
      <w:r w:rsidRPr="00854602">
        <w:rPr>
          <w:lang w:val="cs-CZ"/>
        </w:rPr>
        <w:t>.</w:t>
      </w:r>
    </w:p>
    <w:p w14:paraId="7EF79D5E" w14:textId="77777777" w:rsidR="001C6C01" w:rsidRPr="00B159F4" w:rsidRDefault="001C6C01" w:rsidP="001C6C01">
      <w:pPr>
        <w:rPr>
          <w:lang w:val="cs-CZ"/>
        </w:rPr>
      </w:pPr>
    </w:p>
    <w:p w14:paraId="7C5D18E7" w14:textId="77777777" w:rsidR="001C6C01" w:rsidRPr="00B159F4" w:rsidRDefault="001C6C01" w:rsidP="001C6C01">
      <w:pPr>
        <w:pStyle w:val="Nadpis2"/>
        <w:rPr>
          <w:lang w:val="cs-CZ"/>
        </w:rPr>
      </w:pPr>
      <w:r w:rsidRPr="00B159F4">
        <w:rPr>
          <w:lang w:val="cs-CZ"/>
        </w:rPr>
        <w:t xml:space="preserve">Úkol 3: </w:t>
      </w:r>
      <w:r>
        <w:rPr>
          <w:lang w:val="cs-CZ"/>
        </w:rPr>
        <w:t xml:space="preserve">Změňte sekvenci </w:t>
      </w:r>
    </w:p>
    <w:p w14:paraId="1A915C91" w14:textId="77777777" w:rsidR="001C6C01" w:rsidRPr="00B159F4" w:rsidRDefault="001C6C01" w:rsidP="001C6C01">
      <w:pPr>
        <w:rPr>
          <w:lang w:val="cs-CZ"/>
        </w:rPr>
      </w:pPr>
      <w:r>
        <w:rPr>
          <w:lang w:val="cs-CZ"/>
        </w:rPr>
        <w:t xml:space="preserve">Zkuste změnit sekvenci svého programu. </w:t>
      </w:r>
      <w:r w:rsidRPr="00442844">
        <w:rPr>
          <w:rFonts w:hint="eastAsia"/>
          <w:lang w:val="cs-CZ"/>
        </w:rPr>
        <w:t xml:space="preserve">Změňte pořadí </w:t>
      </w:r>
      <w:r>
        <w:rPr>
          <w:lang w:val="cs-CZ"/>
        </w:rPr>
        <w:t xml:space="preserve">nejméně </w:t>
      </w:r>
      <w:r w:rsidRPr="00442844">
        <w:rPr>
          <w:rFonts w:hint="eastAsia"/>
          <w:lang w:val="cs-CZ"/>
        </w:rPr>
        <w:t>tří bloků v programu. Nepřidávejte žádné další bloky ani neměňte žádnou z možností uvnitř bloku - změňte pouze pořadí</w:t>
      </w:r>
      <w:r w:rsidRPr="00B159F4">
        <w:rPr>
          <w:lang w:val="cs-CZ"/>
        </w:rPr>
        <w:t xml:space="preserve">. </w:t>
      </w:r>
    </w:p>
    <w:p w14:paraId="5598E9E3" w14:textId="77777777" w:rsidR="001C6C01" w:rsidRPr="00B159F4" w:rsidRDefault="001C6C01" w:rsidP="001C6C01">
      <w:pPr>
        <w:rPr>
          <w:lang w:val="cs-CZ"/>
        </w:rPr>
      </w:pPr>
      <w:r>
        <w:rPr>
          <w:lang w:val="cs-CZ"/>
        </w:rPr>
        <w:t xml:space="preserve">Stáhněte nový program do Edisona a spusťte jej. </w:t>
      </w:r>
    </w:p>
    <w:p w14:paraId="665180AE" w14:textId="77777777" w:rsidR="001C6C01" w:rsidRPr="00B159F4" w:rsidRDefault="001C6C01" w:rsidP="001C6C01">
      <w:pPr>
        <w:pStyle w:val="Odstavecseseznamem"/>
        <w:numPr>
          <w:ilvl w:val="0"/>
          <w:numId w:val="36"/>
        </w:numPr>
        <w:rPr>
          <w:lang w:val="cs-CZ"/>
        </w:rPr>
      </w:pPr>
      <w:r w:rsidRPr="00442844">
        <w:rPr>
          <w:rFonts w:hint="eastAsia"/>
          <w:lang w:val="cs-CZ"/>
        </w:rPr>
        <w:t>Které bloky jste přesunuli, abyste změnili</w:t>
      </w:r>
      <w:r>
        <w:rPr>
          <w:lang w:val="cs-CZ"/>
        </w:rPr>
        <w:t xml:space="preserve"> sekvenci </w:t>
      </w:r>
      <w:r w:rsidRPr="00442844">
        <w:rPr>
          <w:rFonts w:hint="eastAsia"/>
          <w:lang w:val="cs-CZ"/>
        </w:rPr>
        <w:t>programu? Zapište si svůj nový program</w:t>
      </w:r>
      <w:r w:rsidRPr="00B159F4">
        <w:rPr>
          <w:lang w:val="cs-CZ"/>
        </w:rPr>
        <w:t xml:space="preserve">.  </w:t>
      </w:r>
      <w:bookmarkEnd w:id="27"/>
    </w:p>
    <w:p w14:paraId="5FC27D88" w14:textId="77777777" w:rsidR="001C6C01" w:rsidRPr="00B159F4" w:rsidRDefault="001C6C01" w:rsidP="001C6C01">
      <w:pPr>
        <w:rPr>
          <w:lang w:val="cs-CZ"/>
        </w:rPr>
      </w:pPr>
      <w:r w:rsidRPr="00B159F4">
        <w:rPr>
          <w:lang w:val="cs-CZ"/>
        </w:rPr>
        <w:t>________________________________________________________________________________</w:t>
      </w:r>
    </w:p>
    <w:p w14:paraId="4356C0F1" w14:textId="77777777" w:rsidR="001C6C01" w:rsidRPr="00B159F4" w:rsidRDefault="001C6C01" w:rsidP="001C6C01">
      <w:pPr>
        <w:rPr>
          <w:lang w:val="cs-CZ"/>
        </w:rPr>
      </w:pPr>
      <w:r w:rsidRPr="00B159F4">
        <w:rPr>
          <w:lang w:val="cs-CZ"/>
        </w:rPr>
        <w:t>________________________________________________________________________________</w:t>
      </w:r>
    </w:p>
    <w:p w14:paraId="7234C506" w14:textId="77777777" w:rsidR="001C6C01" w:rsidRPr="00B159F4" w:rsidRDefault="001C6C01" w:rsidP="001C6C01">
      <w:pPr>
        <w:rPr>
          <w:lang w:val="cs-CZ"/>
        </w:rPr>
      </w:pPr>
      <w:r w:rsidRPr="00B159F4">
        <w:rPr>
          <w:lang w:val="cs-CZ"/>
        </w:rPr>
        <w:t>________________________________________________________________________________</w:t>
      </w:r>
    </w:p>
    <w:p w14:paraId="6D777176" w14:textId="77777777" w:rsidR="001C6C01" w:rsidRPr="00B159F4" w:rsidRDefault="001C6C01" w:rsidP="001C6C01">
      <w:pPr>
        <w:rPr>
          <w:lang w:val="cs-CZ"/>
        </w:rPr>
      </w:pPr>
      <w:r w:rsidRPr="00B159F4">
        <w:rPr>
          <w:lang w:val="cs-CZ"/>
        </w:rPr>
        <w:t>________________________________________________________________________________</w:t>
      </w:r>
    </w:p>
    <w:p w14:paraId="1A48A67E" w14:textId="77777777" w:rsidR="001C6C01" w:rsidRPr="00B159F4" w:rsidRDefault="001C6C01" w:rsidP="001C6C01">
      <w:pPr>
        <w:rPr>
          <w:lang w:val="cs-CZ"/>
        </w:rPr>
      </w:pPr>
      <w:r w:rsidRPr="00B159F4">
        <w:rPr>
          <w:lang w:val="cs-CZ"/>
        </w:rPr>
        <w:t>________________________________________________________________________________</w:t>
      </w:r>
    </w:p>
    <w:p w14:paraId="7027F587" w14:textId="77777777" w:rsidR="001C6C01" w:rsidRPr="00B159F4" w:rsidRDefault="001C6C01" w:rsidP="001C6C01">
      <w:pPr>
        <w:rPr>
          <w:lang w:val="cs-CZ"/>
        </w:rPr>
      </w:pPr>
      <w:r w:rsidRPr="00B159F4">
        <w:rPr>
          <w:lang w:val="cs-CZ"/>
        </w:rPr>
        <w:br w:type="page"/>
      </w:r>
    </w:p>
    <w:p w14:paraId="4803405E" w14:textId="77777777" w:rsidR="001C6C01" w:rsidRPr="00B159F4" w:rsidRDefault="001C6C01" w:rsidP="001C6C01">
      <w:pPr>
        <w:pStyle w:val="Nadpis1"/>
        <w:rPr>
          <w:lang w:val="cs-CZ"/>
        </w:rPr>
      </w:pPr>
      <w:bookmarkStart w:id="28" w:name="_Toc146267217"/>
      <w:r w:rsidRPr="00B159F4">
        <w:rPr>
          <w:lang w:val="cs-CZ"/>
        </w:rPr>
        <w:lastRenderedPageBreak/>
        <w:t xml:space="preserve">U2-1.3 </w:t>
      </w:r>
      <w:r>
        <w:rPr>
          <w:lang w:val="cs-CZ"/>
        </w:rPr>
        <w:t>Prozkoumejte, jak Edison jezdí</w:t>
      </w:r>
      <w:bookmarkEnd w:id="28"/>
    </w:p>
    <w:p w14:paraId="3FC92799" w14:textId="77777777" w:rsidR="001C6C01" w:rsidRPr="00B159F4" w:rsidRDefault="001C6C01" w:rsidP="001C6C01">
      <w:pPr>
        <w:rPr>
          <w:lang w:val="cs-CZ"/>
        </w:rPr>
      </w:pPr>
      <w:r w:rsidRPr="00442844">
        <w:rPr>
          <w:rFonts w:hint="eastAsia"/>
          <w:lang w:val="cs-CZ"/>
        </w:rPr>
        <w:t xml:space="preserve">Jednou ze skupin </w:t>
      </w:r>
      <w:r>
        <w:rPr>
          <w:lang w:val="cs-CZ"/>
        </w:rPr>
        <w:t xml:space="preserve">programovacích </w:t>
      </w:r>
      <w:r w:rsidRPr="00442844">
        <w:rPr>
          <w:rFonts w:hint="eastAsia"/>
          <w:lang w:val="cs-CZ"/>
        </w:rPr>
        <w:t xml:space="preserve">bloků v paletě bloků </w:t>
      </w:r>
      <w:r>
        <w:rPr>
          <w:lang w:val="cs-CZ"/>
        </w:rPr>
        <w:t xml:space="preserve">v </w:t>
      </w:r>
      <w:proofErr w:type="spellStart"/>
      <w:r w:rsidRPr="00442844">
        <w:rPr>
          <w:rFonts w:hint="eastAsia"/>
          <w:lang w:val="cs-CZ"/>
        </w:rPr>
        <w:t>EdScratch</w:t>
      </w:r>
      <w:r>
        <w:rPr>
          <w:lang w:val="cs-CZ"/>
        </w:rPr>
        <w:t>i</w:t>
      </w:r>
      <w:proofErr w:type="spellEnd"/>
      <w:r w:rsidRPr="00442844">
        <w:rPr>
          <w:rFonts w:hint="eastAsia"/>
          <w:lang w:val="cs-CZ"/>
        </w:rPr>
        <w:t xml:space="preserve"> je kategorie </w:t>
      </w:r>
      <w:r w:rsidRPr="00B159F4">
        <w:rPr>
          <w:color w:val="FF7000"/>
          <w:lang w:val="cs-CZ"/>
        </w:rPr>
        <w:t>Drive</w:t>
      </w:r>
      <w:r>
        <w:rPr>
          <w:lang w:val="cs-CZ"/>
        </w:rPr>
        <w:t xml:space="preserve"> (Jízda).</w:t>
      </w:r>
      <w:r w:rsidRPr="00442844">
        <w:rPr>
          <w:rFonts w:hint="eastAsia"/>
          <w:lang w:val="cs-CZ"/>
        </w:rPr>
        <w:t xml:space="preserve"> Všechny bloky v této kategorii souvisejí s používáním Edisonových motorů. Jednou </w:t>
      </w:r>
      <w:r>
        <w:rPr>
          <w:lang w:val="cs-CZ"/>
        </w:rPr>
        <w:t xml:space="preserve">z možností je řídit </w:t>
      </w:r>
      <w:r w:rsidRPr="00442844">
        <w:rPr>
          <w:rFonts w:hint="eastAsia"/>
          <w:lang w:val="cs-CZ"/>
        </w:rPr>
        <w:t>robota jako auto</w:t>
      </w:r>
      <w:r w:rsidRPr="00B159F4">
        <w:rPr>
          <w:lang w:val="cs-CZ"/>
        </w:rPr>
        <w:t>.</w:t>
      </w:r>
    </w:p>
    <w:p w14:paraId="2300DD12" w14:textId="77777777" w:rsidR="001C6C01" w:rsidRPr="00B159F4" w:rsidRDefault="001C6C01" w:rsidP="001C6C01">
      <w:pPr>
        <w:pStyle w:val="Nadpis2"/>
        <w:rPr>
          <w:lang w:val="cs-CZ"/>
        </w:rPr>
      </w:pPr>
      <w:r>
        <w:rPr>
          <w:lang w:val="cs-CZ"/>
        </w:rPr>
        <w:t>Řidič není třeba</w:t>
      </w:r>
      <w:r w:rsidRPr="00B159F4">
        <w:rPr>
          <w:lang w:val="cs-CZ"/>
        </w:rPr>
        <w:t xml:space="preserve">! </w:t>
      </w:r>
      <w:r>
        <w:rPr>
          <w:lang w:val="cs-CZ"/>
        </w:rPr>
        <w:t xml:space="preserve">Jen programátor </w:t>
      </w:r>
    </w:p>
    <w:p w14:paraId="732DAFC3"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5136" behindDoc="0" locked="0" layoutInCell="1" allowOverlap="1" wp14:anchorId="48174F9F" wp14:editId="12E2981A">
                <wp:simplePos x="0" y="0"/>
                <wp:positionH relativeFrom="column">
                  <wp:posOffset>-65405</wp:posOffset>
                </wp:positionH>
                <wp:positionV relativeFrom="paragraph">
                  <wp:posOffset>186055</wp:posOffset>
                </wp:positionV>
                <wp:extent cx="5715000" cy="2958465"/>
                <wp:effectExtent l="0" t="0" r="19050" b="13335"/>
                <wp:wrapTopAndBottom/>
                <wp:docPr id="447" name="Group 447"/>
                <wp:cNvGraphicFramePr/>
                <a:graphic xmlns:a="http://schemas.openxmlformats.org/drawingml/2006/main">
                  <a:graphicData uri="http://schemas.microsoft.com/office/word/2010/wordprocessingGroup">
                    <wpg:wgp>
                      <wpg:cNvGrpSpPr/>
                      <wpg:grpSpPr>
                        <a:xfrm>
                          <a:off x="0" y="0"/>
                          <a:ext cx="5715000" cy="2958465"/>
                          <a:chOff x="0" y="0"/>
                          <a:chExt cx="5715000" cy="2958668"/>
                        </a:xfrm>
                      </wpg:grpSpPr>
                      <wps:wsp>
                        <wps:cNvPr id="444" name="Text Box 14"/>
                        <wps:cNvSpPr txBox="1">
                          <a:spLocks noChangeArrowheads="1"/>
                        </wps:cNvSpPr>
                        <wps:spPr bwMode="auto">
                          <a:xfrm>
                            <a:off x="0" y="665683"/>
                            <a:ext cx="5715000" cy="22929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45" name="Picture 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446" name="Text Box 2"/>
                        <wps:cNvSpPr txBox="1">
                          <a:spLocks noChangeArrowheads="1"/>
                        </wps:cNvSpPr>
                        <wps:spPr bwMode="auto">
                          <a:xfrm>
                            <a:off x="1009497" y="285293"/>
                            <a:ext cx="1890652" cy="365760"/>
                          </a:xfrm>
                          <a:prstGeom prst="rect">
                            <a:avLst/>
                          </a:prstGeom>
                          <a:noFill/>
                          <a:ln w="9525">
                            <a:noFill/>
                            <a:miter lim="800000"/>
                            <a:headEnd/>
                            <a:tailEnd/>
                          </a:ln>
                        </wps:spPr>
                        <wps:txb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8174F9F" id="Group 447" o:spid="_x0000_s1203" style="position:absolute;margin-left:-5.15pt;margin-top:14.65pt;width:450pt;height:232.95pt;z-index:253275136" coordsize="57150,29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">
                <v:roundrect id="Text Box 14" o:spid="_x0000_s1204" style="position:absolute;top:6656;width:57150;height:2293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" strokecolor="#5a5a5a [2109]">
                  <v:stroke joinstyle="miter"/>
                  <v:textbox inset=",5mm,,2.5mm">
                    <w:txbxContent>
                      <w:p w14:paraId="132A88D1" w14:textId="77777777" w:rsidR="002A1612" w:rsidRPr="00B052FE" w:rsidRDefault="002A1612" w:rsidP="001C6C01">
                        <w:pPr>
                          <w:tabs>
                            <w:tab w:val="left" w:pos="6946"/>
                          </w:tabs>
                          <w:rPr>
                            <w:lang w:val="cs-CZ"/>
                          </w:rPr>
                        </w:pPr>
                        <w:r w:rsidRPr="00B052FE">
                          <w:rPr>
                            <w:b/>
                            <w:color w:val="FF7000"/>
                            <w:lang w:val="cs-CZ"/>
                          </w:rPr>
                          <w:t>Program</w:t>
                        </w:r>
                        <w:r>
                          <w:rPr>
                            <w:b/>
                            <w:color w:val="FF7000"/>
                            <w:lang w:val="cs-CZ"/>
                          </w:rPr>
                          <w:t>y</w:t>
                        </w:r>
                        <w:r w:rsidRPr="00B052FE">
                          <w:rPr>
                            <w:b/>
                            <w:lang w:val="cs-CZ"/>
                          </w:rPr>
                          <w:t xml:space="preserve"> </w:t>
                        </w:r>
                        <w:r>
                          <w:rPr>
                            <w:lang w:val="cs-CZ"/>
                          </w:rPr>
                          <w:t xml:space="preserve">jsou soubory pokynů, které vytvoříte pro svůj počítač nebo robota Edison. Obsahu programu se někdy říká </w:t>
                        </w:r>
                        <w:r>
                          <w:rPr>
                            <w:b/>
                            <w:color w:val="FF7000"/>
                            <w:lang w:val="cs-CZ"/>
                          </w:rPr>
                          <w:t>kód</w:t>
                        </w:r>
                        <w:r w:rsidRPr="00B052FE">
                          <w:rPr>
                            <w:lang w:val="cs-CZ"/>
                          </w:rPr>
                          <w:t>.</w:t>
                        </w:r>
                      </w:p>
                      <w:p w14:paraId="61CF6D06" w14:textId="14CB92B9" w:rsidR="002A1612" w:rsidRPr="00B052FE" w:rsidRDefault="002A1612" w:rsidP="001C6C01">
                        <w:pPr>
                          <w:tabs>
                            <w:tab w:val="left" w:pos="6946"/>
                          </w:tabs>
                          <w:rPr>
                            <w:lang w:val="cs-CZ"/>
                          </w:rPr>
                        </w:pPr>
                        <w:r>
                          <w:rPr>
                            <w:lang w:val="cs-CZ"/>
                          </w:rPr>
                          <w:t xml:space="preserve">Lidé často používají pojmy </w:t>
                        </w:r>
                        <w:r>
                          <w:rPr>
                            <w:b/>
                            <w:color w:val="FF7000"/>
                            <w:lang w:val="cs-CZ"/>
                          </w:rPr>
                          <w:t>kód</w:t>
                        </w:r>
                        <w:r w:rsidRPr="00B052FE">
                          <w:rPr>
                            <w:lang w:val="cs-CZ"/>
                          </w:rPr>
                          <w:t xml:space="preserve"> </w:t>
                        </w:r>
                        <w:r>
                          <w:rPr>
                            <w:lang w:val="cs-CZ"/>
                          </w:rPr>
                          <w:t>a</w:t>
                        </w:r>
                        <w:r w:rsidRPr="00B052FE">
                          <w:rPr>
                            <w:lang w:val="cs-CZ"/>
                          </w:rPr>
                          <w:t xml:space="preserve"> </w:t>
                        </w:r>
                        <w:r w:rsidRPr="00B052FE">
                          <w:rPr>
                            <w:b/>
                            <w:color w:val="FF7000"/>
                            <w:lang w:val="cs-CZ"/>
                          </w:rPr>
                          <w:t>program</w:t>
                        </w:r>
                        <w:r w:rsidRPr="00B052FE">
                          <w:rPr>
                            <w:lang w:val="cs-CZ"/>
                          </w:rPr>
                          <w:t xml:space="preserve"> </w:t>
                        </w:r>
                        <w:r>
                          <w:rPr>
                            <w:lang w:val="cs-CZ"/>
                          </w:rPr>
                          <w:t xml:space="preserve">zaměnitelně. Můžete např. říci, že „napíšete </w:t>
                        </w:r>
                        <w:r w:rsidRPr="00B052FE">
                          <w:rPr>
                            <w:lang w:val="cs-CZ"/>
                          </w:rPr>
                          <w:t xml:space="preserve">program </w:t>
                        </w:r>
                        <w:r>
                          <w:rPr>
                            <w:lang w:val="cs-CZ"/>
                          </w:rPr>
                          <w:t>pro</w:t>
                        </w:r>
                        <w:r w:rsidRPr="00B052FE">
                          <w:rPr>
                            <w:lang w:val="cs-CZ"/>
                          </w:rPr>
                          <w:t xml:space="preserve"> Edison</w:t>
                        </w:r>
                        <w:r>
                          <w:rPr>
                            <w:lang w:val="cs-CZ"/>
                          </w:rPr>
                          <w:t>a“, i že „napíšete kód pro Edisona“</w:t>
                        </w:r>
                        <w:r w:rsidRPr="00B052FE">
                          <w:rPr>
                            <w:lang w:val="cs-CZ"/>
                          </w:rPr>
                          <w:t xml:space="preserve">. </w:t>
                        </w:r>
                        <w:r>
                          <w:rPr>
                            <w:lang w:val="cs-CZ"/>
                          </w:rPr>
                          <w:t>V obou případech to znamená „napsat příkazy, které dají Edisonovi pokyny pomocí programovacího jazyka, kterému rozumí</w:t>
                        </w:r>
                        <w:r w:rsidRPr="00B052FE">
                          <w:rPr>
                            <w:lang w:val="cs-CZ"/>
                          </w:rPr>
                          <w:t>.</w:t>
                        </w:r>
                        <w:r>
                          <w:rPr>
                            <w:lang w:val="cs-CZ"/>
                          </w:rPr>
                          <w:t>“</w:t>
                        </w:r>
                      </w:p>
                      <w:p w14:paraId="6D967ABC" w14:textId="77777777" w:rsidR="002A1612" w:rsidRPr="00B052FE" w:rsidRDefault="002A1612" w:rsidP="001C6C01">
                        <w:pPr>
                          <w:tabs>
                            <w:tab w:val="left" w:pos="6946"/>
                          </w:tabs>
                          <w:rPr>
                            <w:lang w:val="cs-CZ"/>
                          </w:rPr>
                        </w:pPr>
                        <w:r w:rsidRPr="003F3886">
                          <w:rPr>
                            <w:rFonts w:hint="eastAsia"/>
                            <w:lang w:val="cs-CZ"/>
                          </w:rPr>
                          <w:t xml:space="preserve">Když použijete </w:t>
                        </w:r>
                        <w:proofErr w:type="spellStart"/>
                        <w:r w:rsidRPr="003F3886">
                          <w:rPr>
                            <w:rFonts w:hint="eastAsia"/>
                            <w:lang w:val="cs-CZ"/>
                          </w:rPr>
                          <w:t>EdScratch</w:t>
                        </w:r>
                        <w:proofErr w:type="spellEnd"/>
                        <w:r w:rsidRPr="003F3886">
                          <w:rPr>
                            <w:rFonts w:hint="eastAsia"/>
                            <w:lang w:val="cs-CZ"/>
                          </w:rPr>
                          <w:t xml:space="preserve"> k vytvoření </w:t>
                        </w:r>
                        <w:r>
                          <w:rPr>
                            <w:lang w:val="cs-CZ"/>
                          </w:rPr>
                          <w:t>souboru pokynů</w:t>
                        </w:r>
                        <w:r w:rsidRPr="003F3886">
                          <w:rPr>
                            <w:rFonts w:hint="eastAsia"/>
                            <w:lang w:val="cs-CZ"/>
                          </w:rPr>
                          <w:t xml:space="preserve"> pro Edison, můžete říci, že </w:t>
                        </w:r>
                        <w:r w:rsidRPr="00B052FE">
                          <w:rPr>
                            <w:b/>
                            <w:color w:val="FF7000"/>
                            <w:lang w:val="cs-CZ"/>
                          </w:rPr>
                          <w:t>program</w:t>
                        </w:r>
                        <w:r>
                          <w:rPr>
                            <w:b/>
                            <w:color w:val="FF7000"/>
                            <w:lang w:val="cs-CZ"/>
                          </w:rPr>
                          <w:t>ujete</w:t>
                        </w:r>
                        <w:r w:rsidRPr="003F3886">
                          <w:rPr>
                            <w:rFonts w:hint="eastAsia"/>
                            <w:lang w:val="cs-CZ"/>
                          </w:rPr>
                          <w:t xml:space="preserve"> nebo že </w:t>
                        </w:r>
                        <w:r>
                          <w:rPr>
                            <w:b/>
                            <w:color w:val="FF7000"/>
                            <w:lang w:val="cs-CZ"/>
                          </w:rPr>
                          <w:t>kódujete</w:t>
                        </w:r>
                        <w:r w:rsidRPr="003F3886">
                          <w:rPr>
                            <w:rFonts w:hint="eastAsia"/>
                            <w:lang w:val="cs-CZ"/>
                          </w:rPr>
                          <w:t xml:space="preserve"> nebo obojí. Což z vás dělá</w:t>
                        </w:r>
                        <w:r>
                          <w:rPr>
                            <w:lang w:val="cs-CZ"/>
                          </w:rPr>
                          <w:t xml:space="preserve"> jak</w:t>
                        </w:r>
                        <w:r w:rsidRPr="003F3886">
                          <w:rPr>
                            <w:rFonts w:hint="eastAsia"/>
                            <w:lang w:val="cs-CZ"/>
                          </w:rPr>
                          <w:t xml:space="preserve"> </w:t>
                        </w:r>
                        <w:r>
                          <w:rPr>
                            <w:b/>
                            <w:color w:val="FF7000"/>
                            <w:lang w:val="cs-CZ"/>
                          </w:rPr>
                          <w:t>programátora</w:t>
                        </w:r>
                        <w:r>
                          <w:rPr>
                            <w:lang w:val="cs-CZ"/>
                          </w:rPr>
                          <w:t xml:space="preserve">, tak </w:t>
                        </w:r>
                        <w:r>
                          <w:rPr>
                            <w:b/>
                            <w:color w:val="FF7000"/>
                            <w:lang w:val="cs-CZ"/>
                          </w:rPr>
                          <w:t>kodéra</w:t>
                        </w:r>
                        <w:r w:rsidRPr="003F3886">
                          <w:rPr>
                            <w:rFonts w:hint="eastAsia"/>
                            <w:lang w:val="cs-CZ"/>
                          </w:rPr>
                          <w:t>!</w:t>
                        </w:r>
                      </w:p>
                      <w:p w14:paraId="40EF6C4B" w14:textId="77777777" w:rsidR="002A1612" w:rsidRPr="00B052FE" w:rsidRDefault="002A1612" w:rsidP="001C6C01">
                        <w:pPr>
                          <w:rPr>
                            <w:lang w:val="cs-CZ"/>
                          </w:rPr>
                        </w:pPr>
                      </w:p>
                    </w:txbxContent>
                  </v:textbox>
                </v:roundrect>
                <v:shape id="Picture 445" o:spid="_x0000_s120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">
                  <v:imagedata r:id="rId51" o:title=""/>
                </v:shape>
                <v:shape id="_x0000_s1206" type="#_x0000_t202" style="position:absolute;left:10094;top:2852;width:1890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3C1A4599"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6ECDBF1"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Jak můžete s Edisonem </w:t>
      </w:r>
      <w:r w:rsidRPr="00B159F4">
        <w:rPr>
          <w:lang w:val="cs-CZ"/>
        </w:rPr>
        <w:t>‘</w:t>
      </w:r>
      <w:r>
        <w:rPr>
          <w:lang w:val="cs-CZ"/>
        </w:rPr>
        <w:t>jezdit</w:t>
      </w:r>
      <w:r w:rsidRPr="00B159F4">
        <w:rPr>
          <w:lang w:val="cs-CZ"/>
        </w:rPr>
        <w:t xml:space="preserve">’? </w:t>
      </w:r>
      <w:r>
        <w:rPr>
          <w:b/>
          <w:color w:val="FF7000"/>
          <w:lang w:val="cs-CZ"/>
        </w:rPr>
        <w:t xml:space="preserve">Naprogramováním kódu </w:t>
      </w:r>
      <w:r>
        <w:rPr>
          <w:lang w:val="cs-CZ"/>
        </w:rPr>
        <w:t>do robota</w:t>
      </w:r>
      <w:r w:rsidRPr="00B159F4">
        <w:rPr>
          <w:lang w:val="cs-CZ"/>
        </w:rPr>
        <w:t>!</w:t>
      </w:r>
      <w:r w:rsidRPr="00B159F4">
        <w:rPr>
          <w:rFonts w:ascii="Times New Roman" w:hAnsi="Times New Roman" w:cs="Times New Roman"/>
          <w:color w:val="auto"/>
          <w:sz w:val="24"/>
          <w:szCs w:val="24"/>
          <w:lang w:val="cs-CZ"/>
        </w:rPr>
        <w:t xml:space="preserve"> </w:t>
      </w:r>
    </w:p>
    <w:p w14:paraId="3ABCBCD5" w14:textId="77777777" w:rsidR="001C6C01" w:rsidRPr="00B159F4" w:rsidRDefault="001C6C01" w:rsidP="001C6C01">
      <w:pPr>
        <w:rPr>
          <w:lang w:val="cs-CZ"/>
        </w:rPr>
      </w:pPr>
    </w:p>
    <w:p w14:paraId="75A50DEB" w14:textId="77777777" w:rsidR="001C6C01" w:rsidRPr="00B159F4" w:rsidRDefault="001C6C01" w:rsidP="001C6C01">
      <w:pPr>
        <w:rPr>
          <w:lang w:val="cs-CZ"/>
        </w:rPr>
      </w:pPr>
      <w:r>
        <w:rPr>
          <w:lang w:val="cs-CZ"/>
        </w:rPr>
        <w:t xml:space="preserve">Vyzkoušejte si programování Edisona pomocí bloků pro jízdu. </w:t>
      </w:r>
    </w:p>
    <w:p w14:paraId="5813E8B4" w14:textId="77777777" w:rsidR="001C6C01" w:rsidRPr="00B159F4" w:rsidRDefault="001C6C01" w:rsidP="001C6C01">
      <w:pPr>
        <w:rPr>
          <w:lang w:val="cs-CZ"/>
        </w:rPr>
      </w:pPr>
    </w:p>
    <w:p w14:paraId="0ED336CE" w14:textId="77777777" w:rsidR="001C6C01" w:rsidRPr="00B159F4" w:rsidRDefault="001C6C01" w:rsidP="001C6C01">
      <w:pPr>
        <w:pStyle w:val="Nadpis2"/>
        <w:rPr>
          <w:lang w:val="cs-CZ"/>
        </w:rPr>
      </w:pPr>
      <w:r w:rsidRPr="00B159F4">
        <w:rPr>
          <w:lang w:val="cs-CZ"/>
        </w:rPr>
        <w:t xml:space="preserve">Úkol 1: </w:t>
      </w:r>
      <w:r>
        <w:rPr>
          <w:lang w:val="cs-CZ"/>
        </w:rPr>
        <w:t>Jízda po rovné trati</w:t>
      </w:r>
    </w:p>
    <w:p w14:paraId="57EA4883" w14:textId="2541EFC2" w:rsidR="001C6C01" w:rsidRPr="00B159F4" w:rsidRDefault="001C6C01" w:rsidP="001C6C01">
      <w:pPr>
        <w:rPr>
          <w:lang w:val="cs-CZ"/>
        </w:rPr>
      </w:pPr>
      <w:r>
        <w:rPr>
          <w:lang w:val="cs-CZ"/>
        </w:rPr>
        <w:t>V tomto</w:t>
      </w:r>
      <w:r w:rsidRPr="003F3886">
        <w:rPr>
          <w:rFonts w:hint="eastAsia"/>
          <w:lang w:val="cs-CZ"/>
        </w:rPr>
        <w:t xml:space="preserve"> úkolu</w:t>
      </w:r>
      <w:r>
        <w:rPr>
          <w:lang w:val="cs-CZ"/>
        </w:rPr>
        <w:t xml:space="preserve"> je vaším úkolem přimět </w:t>
      </w:r>
      <w:r w:rsidRPr="003F3886">
        <w:rPr>
          <w:rFonts w:hint="eastAsia"/>
          <w:lang w:val="cs-CZ"/>
        </w:rPr>
        <w:t xml:space="preserve">Edisona, aby </w:t>
      </w:r>
      <w:r>
        <w:rPr>
          <w:lang w:val="cs-CZ"/>
        </w:rPr>
        <w:t xml:space="preserve">jel po rovné trati. </w:t>
      </w:r>
      <w:r w:rsidRPr="003F3886">
        <w:rPr>
          <w:rFonts w:hint="eastAsia"/>
          <w:lang w:val="cs-CZ"/>
        </w:rPr>
        <w:t>Použijte</w:t>
      </w:r>
      <w:r>
        <w:rPr>
          <w:lang w:val="cs-CZ"/>
        </w:rPr>
        <w:t xml:space="preserve"> pracovní list </w:t>
      </w:r>
      <w:r w:rsidRPr="003F3886">
        <w:rPr>
          <w:rFonts w:hint="eastAsia"/>
          <w:lang w:val="cs-CZ"/>
        </w:rPr>
        <w:t xml:space="preserve">U2-2. </w:t>
      </w:r>
      <w:r>
        <w:rPr>
          <w:lang w:val="cs-CZ"/>
        </w:rPr>
        <w:t xml:space="preserve">Potřebujete napsat program, který Edisonovi umožní jet po trati. </w:t>
      </w:r>
      <w:r w:rsidRPr="003F3886">
        <w:rPr>
          <w:rFonts w:hint="eastAsia"/>
          <w:lang w:val="cs-CZ"/>
        </w:rPr>
        <w:t>Spusťte Edisona na</w:t>
      </w:r>
      <w:r>
        <w:rPr>
          <w:lang w:val="cs-CZ"/>
        </w:rPr>
        <w:t xml:space="preserve"> okraji a nechejte jej zastavit poté, co překročí </w:t>
      </w:r>
      <w:r w:rsidR="008F297D">
        <w:rPr>
          <w:lang w:val="cs-CZ"/>
        </w:rPr>
        <w:t>„</w:t>
      </w:r>
      <w:r>
        <w:rPr>
          <w:lang w:val="cs-CZ"/>
        </w:rPr>
        <w:t>cílovou</w:t>
      </w:r>
      <w:r w:rsidR="008F297D">
        <w:rPr>
          <w:lang w:val="cs-CZ"/>
        </w:rPr>
        <w:t>“</w:t>
      </w:r>
      <w:r w:rsidRPr="00B159F4">
        <w:rPr>
          <w:lang w:val="cs-CZ"/>
        </w:rPr>
        <w:t xml:space="preserve"> </w:t>
      </w:r>
      <w:r>
        <w:rPr>
          <w:lang w:val="cs-CZ"/>
        </w:rPr>
        <w:t>čáru</w:t>
      </w:r>
      <w:r w:rsidRPr="00B159F4">
        <w:rPr>
          <w:lang w:val="cs-CZ"/>
        </w:rPr>
        <w:t xml:space="preserve">. </w:t>
      </w:r>
    </w:p>
    <w:p w14:paraId="51ECB4F6"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6160" behindDoc="0" locked="0" layoutInCell="1" allowOverlap="1" wp14:anchorId="2954AAAA" wp14:editId="19F1CD8D">
                <wp:simplePos x="0" y="0"/>
                <wp:positionH relativeFrom="column">
                  <wp:posOffset>-3810</wp:posOffset>
                </wp:positionH>
                <wp:positionV relativeFrom="paragraph">
                  <wp:posOffset>698500</wp:posOffset>
                </wp:positionV>
                <wp:extent cx="5715000" cy="1864360"/>
                <wp:effectExtent l="0" t="0" r="19050" b="21590"/>
                <wp:wrapTopAndBottom/>
                <wp:docPr id="1073741921" name="Group 1073741921"/>
                <wp:cNvGraphicFramePr/>
                <a:graphic xmlns:a="http://schemas.openxmlformats.org/drawingml/2006/main">
                  <a:graphicData uri="http://schemas.microsoft.com/office/word/2010/wordprocessingGroup">
                    <wpg:wgp>
                      <wpg:cNvGrpSpPr/>
                      <wpg:grpSpPr>
                        <a:xfrm>
                          <a:off x="0" y="0"/>
                          <a:ext cx="5715000" cy="1864360"/>
                          <a:chOff x="0" y="0"/>
                          <a:chExt cx="5715000" cy="1864894"/>
                        </a:xfrm>
                      </wpg:grpSpPr>
                      <wps:wsp>
                        <wps:cNvPr id="448" name="Text Box 10"/>
                        <wps:cNvSpPr txBox="1">
                          <a:spLocks noChangeArrowheads="1"/>
                        </wps:cNvSpPr>
                        <wps:spPr bwMode="auto">
                          <a:xfrm>
                            <a:off x="0" y="672999"/>
                            <a:ext cx="5715000" cy="11918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wps:txbx>
                        <wps:bodyPr rot="0" vert="horz" wrap="square" lIns="91440" tIns="180000" rIns="91440" bIns="90000" anchor="t" anchorCtr="0">
                          <a:noAutofit/>
                        </wps:bodyPr>
                      </wps:wsp>
                      <pic:pic xmlns:pic="http://schemas.openxmlformats.org/drawingml/2006/picture">
                        <pic:nvPicPr>
                          <pic:cNvPr id="449" name="Picture 44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50" name="Text Box 2"/>
                        <wps:cNvSpPr txBox="1">
                          <a:spLocks noChangeArrowheads="1"/>
                        </wps:cNvSpPr>
                        <wps:spPr bwMode="auto">
                          <a:xfrm>
                            <a:off x="1057755" y="180716"/>
                            <a:ext cx="1599565" cy="365760"/>
                          </a:xfrm>
                          <a:prstGeom prst="rect">
                            <a:avLst/>
                          </a:prstGeom>
                          <a:noFill/>
                          <a:ln w="9525">
                            <a:noFill/>
                            <a:miter lim="800000"/>
                            <a:headEnd/>
                            <a:tailEnd/>
                          </a:ln>
                        </wps:spPr>
                        <wps:txb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954AAAA" id="Group 1073741921" o:spid="_x0000_s1207" style="position:absolute;margin-left:-.3pt;margin-top:55pt;width:450pt;height:146.8pt;z-index:253276160" coordsize="57150,18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">
                <v:roundrect id="Text Box 10" o:spid="_x0000_s1208" style="position:absolute;top:6729;width:57150;height:11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" strokecolor="#5a5a5a [2109]">
                  <v:stroke joinstyle="miter"/>
                  <v:textbox inset=",5mm,,2.5mm">
                    <w:txbxContent>
                      <w:p w14:paraId="57BE92D4" w14:textId="60C8763B" w:rsidR="002A1612" w:rsidRPr="002A7201" w:rsidRDefault="002A1612" w:rsidP="001C6C01">
                        <w:pPr>
                          <w:tabs>
                            <w:tab w:val="left" w:pos="6946"/>
                          </w:tabs>
                          <w:rPr>
                            <w:lang w:val="cs-CZ"/>
                          </w:rPr>
                        </w:pPr>
                        <w:r w:rsidRPr="002A7201">
                          <w:rPr>
                            <w:lang w:val="cs-CZ"/>
                          </w:rPr>
                          <w:t xml:space="preserve">Čísla v bloku můžete změnit kliknutím na číslo a </w:t>
                        </w:r>
                        <w:r>
                          <w:rPr>
                            <w:lang w:val="cs-CZ"/>
                          </w:rPr>
                          <w:t>zadáním</w:t>
                        </w:r>
                        <w:r w:rsidRPr="002A7201">
                          <w:rPr>
                            <w:lang w:val="cs-CZ"/>
                          </w:rPr>
                          <w:t xml:space="preserve"> pomocí klávesnice.</w:t>
                        </w:r>
                      </w:p>
                      <w:p w14:paraId="4513A688" w14:textId="77777777" w:rsidR="002A1612" w:rsidRPr="002A7201" w:rsidRDefault="002A1612" w:rsidP="001C6C01">
                        <w:pPr>
                          <w:tabs>
                            <w:tab w:val="left" w:pos="6946"/>
                          </w:tabs>
                          <w:rPr>
                            <w:lang w:val="cs-CZ"/>
                          </w:rPr>
                        </w:pPr>
                        <w:r w:rsidRPr="002A7201">
                          <w:rPr>
                            <w:lang w:val="cs-CZ"/>
                          </w:rPr>
                          <w:t xml:space="preserve">Rozbalovací položku v bloku můžete změnit kliknutím na šipku dolů a výběrem požadované možnosti. </w:t>
                        </w:r>
                      </w:p>
                      <w:p w14:paraId="1DE88F3E" w14:textId="77777777" w:rsidR="002A1612" w:rsidRPr="00296853" w:rsidRDefault="002A1612" w:rsidP="001C6C01">
                        <w:pPr>
                          <w:tabs>
                            <w:tab w:val="left" w:pos="6946"/>
                          </w:tabs>
                          <w:rPr>
                            <w:lang w:val="cs-CZ"/>
                          </w:rPr>
                        </w:pPr>
                      </w:p>
                    </w:txbxContent>
                  </v:textbox>
                </v:roundrect>
                <v:shape id="Picture 449" o:spid="_x0000_s120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">
                  <v:imagedata r:id="rId49" o:title=""/>
                </v:shape>
                <v:shape id="_x0000_s1210" type="#_x0000_t202" style="position:absolute;left:10577;top:1807;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7DCBFD36"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5BDE998"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Přejděte do aplikace </w:t>
      </w:r>
      <w:proofErr w:type="spellStart"/>
      <w:r w:rsidRPr="00B159F4">
        <w:rPr>
          <w:lang w:val="cs-CZ"/>
        </w:rPr>
        <w:t>EdScratch</w:t>
      </w:r>
      <w:proofErr w:type="spellEnd"/>
      <w:r>
        <w:rPr>
          <w:lang w:val="cs-CZ"/>
        </w:rPr>
        <w:t xml:space="preserve"> ve svém počítači. Prohlédněte si bloky v kategorii </w:t>
      </w:r>
      <w:r w:rsidRPr="00B159F4">
        <w:rPr>
          <w:color w:val="FF7000"/>
          <w:lang w:val="cs-CZ"/>
        </w:rPr>
        <w:t>Drive</w:t>
      </w:r>
      <w:r w:rsidRPr="00B159F4">
        <w:rPr>
          <w:lang w:val="cs-CZ"/>
        </w:rPr>
        <w:t xml:space="preserve"> </w:t>
      </w:r>
      <w:r>
        <w:rPr>
          <w:lang w:val="cs-CZ"/>
        </w:rPr>
        <w:t xml:space="preserve">(Jízda). Které bloky budete potřebovat k napsání programu? Stáhněte si program do Edisona a otestujte jej na pracovním listu. Fungoval? </w:t>
      </w:r>
    </w:p>
    <w:p w14:paraId="00E72660" w14:textId="6D979E58" w:rsidR="001C6C01" w:rsidRPr="00B159F4" w:rsidRDefault="001C6C01" w:rsidP="001C6C01">
      <w:pPr>
        <w:pStyle w:val="Odstavecseseznamem"/>
        <w:numPr>
          <w:ilvl w:val="0"/>
          <w:numId w:val="9"/>
        </w:numPr>
        <w:rPr>
          <w:lang w:val="cs-CZ"/>
        </w:rPr>
      </w:pPr>
      <w:r w:rsidRPr="00B159F4">
        <w:rPr>
          <w:noProof/>
          <w:lang w:val="cs-CZ"/>
        </w:rPr>
        <w:lastRenderedPageBreak/>
        <w:drawing>
          <wp:anchor distT="0" distB="0" distL="114300" distR="114300" simplePos="0" relativeHeight="253246464" behindDoc="0" locked="0" layoutInCell="1" allowOverlap="1" wp14:anchorId="6EA336B3" wp14:editId="6C676539">
            <wp:simplePos x="0" y="0"/>
            <wp:positionH relativeFrom="column">
              <wp:posOffset>475946</wp:posOffset>
            </wp:positionH>
            <wp:positionV relativeFrom="paragraph">
              <wp:posOffset>618766</wp:posOffset>
            </wp:positionV>
            <wp:extent cx="5017770" cy="6578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ank drive forwards block.png"/>
                    <pic:cNvPicPr/>
                  </pic:nvPicPr>
                  <pic:blipFill>
                    <a:blip r:embed="rId102">
                      <a:extLst>
                        <a:ext uri="{28A0092B-C50C-407E-A947-70E740481C1C}">
                          <a14:useLocalDpi xmlns:a14="http://schemas.microsoft.com/office/drawing/2010/main" val="0"/>
                        </a:ext>
                      </a:extLst>
                    </a:blip>
                    <a:stretch>
                      <a:fillRect/>
                    </a:stretch>
                  </pic:blipFill>
                  <pic:spPr>
                    <a:xfrm>
                      <a:off x="0" y="0"/>
                      <a:ext cx="5017770" cy="657860"/>
                    </a:xfrm>
                    <a:prstGeom prst="rect">
                      <a:avLst/>
                    </a:prstGeom>
                  </pic:spPr>
                </pic:pic>
              </a:graphicData>
            </a:graphic>
            <wp14:sizeRelH relativeFrom="margin">
              <wp14:pctWidth>0</wp14:pctWidth>
            </wp14:sizeRelH>
            <wp14:sizeRelV relativeFrom="margin">
              <wp14:pctHeight>0</wp14:pctHeight>
            </wp14:sizeRelV>
          </wp:anchor>
        </w:drawing>
      </w:r>
      <w:r w:rsidRPr="00296853">
        <w:rPr>
          <w:rFonts w:hint="eastAsia"/>
          <w:lang w:val="cs-CZ"/>
        </w:rPr>
        <w:t xml:space="preserve">Řešení tohoto úkolu můžete </w:t>
      </w:r>
      <w:proofErr w:type="spellStart"/>
      <w:r>
        <w:rPr>
          <w:lang w:val="cs-CZ"/>
        </w:rPr>
        <w:t>na</w:t>
      </w:r>
      <w:r w:rsidRPr="00296853">
        <w:rPr>
          <w:rFonts w:hint="eastAsia"/>
          <w:lang w:val="cs-CZ"/>
        </w:rPr>
        <w:t>kódovat</w:t>
      </w:r>
      <w:proofErr w:type="spellEnd"/>
      <w:r w:rsidRPr="00296853">
        <w:rPr>
          <w:rFonts w:hint="eastAsia"/>
          <w:lang w:val="cs-CZ"/>
        </w:rPr>
        <w:t xml:space="preserve"> pomocí </w:t>
      </w:r>
      <w:r>
        <w:rPr>
          <w:lang w:val="cs-CZ"/>
        </w:rPr>
        <w:t xml:space="preserve">jediného </w:t>
      </w:r>
      <w:r w:rsidRPr="00296853">
        <w:rPr>
          <w:rFonts w:hint="eastAsia"/>
          <w:lang w:val="cs-CZ"/>
        </w:rPr>
        <w:t>bloku! Který blok bude fungovat? Vyplňte níže uvedený blok</w:t>
      </w:r>
      <w:r w:rsidR="00AD75F8">
        <w:rPr>
          <w:lang w:val="cs-CZ"/>
        </w:rPr>
        <w:t xml:space="preserve"> podle</w:t>
      </w:r>
      <w:r w:rsidRPr="00296853">
        <w:rPr>
          <w:rFonts w:hint="eastAsia"/>
          <w:lang w:val="cs-CZ"/>
        </w:rPr>
        <w:t xml:space="preserve"> </w:t>
      </w:r>
      <w:r>
        <w:rPr>
          <w:lang w:val="cs-CZ"/>
        </w:rPr>
        <w:t xml:space="preserve">bloku, který jste použili ve svém úspěšně fungujícím programu. </w:t>
      </w:r>
    </w:p>
    <w:p w14:paraId="5C9AC006" w14:textId="77777777" w:rsidR="00AD75F8" w:rsidRDefault="00AD75F8" w:rsidP="001C6C01">
      <w:pPr>
        <w:pStyle w:val="Nadpis2"/>
        <w:rPr>
          <w:lang w:val="cs-CZ"/>
        </w:rPr>
      </w:pPr>
    </w:p>
    <w:p w14:paraId="2EE5AC33" w14:textId="0BE49E54" w:rsidR="001C6C01" w:rsidRPr="00B159F4" w:rsidRDefault="001C6C01" w:rsidP="001C6C01">
      <w:pPr>
        <w:pStyle w:val="Nadpis2"/>
        <w:rPr>
          <w:lang w:val="cs-CZ"/>
        </w:rPr>
      </w:pPr>
      <w:r w:rsidRPr="00B159F4">
        <w:rPr>
          <w:lang w:val="cs-CZ"/>
        </w:rPr>
        <w:t xml:space="preserve">Úkol 2: </w:t>
      </w:r>
      <w:r>
        <w:rPr>
          <w:lang w:val="cs-CZ"/>
        </w:rPr>
        <w:t>Jízda bludištěm</w:t>
      </w:r>
    </w:p>
    <w:p w14:paraId="3C0BE550" w14:textId="6CA29100" w:rsidR="001C6C01" w:rsidRPr="00B159F4" w:rsidRDefault="001C6C01" w:rsidP="001C6C01">
      <w:pPr>
        <w:rPr>
          <w:lang w:val="cs-CZ"/>
        </w:rPr>
      </w:pPr>
      <w:r>
        <w:rPr>
          <w:lang w:val="cs-CZ"/>
        </w:rPr>
        <w:t>V rámci tohoto úkolu</w:t>
      </w:r>
      <w:r w:rsidRPr="006618F7">
        <w:rPr>
          <w:rFonts w:hint="eastAsia"/>
          <w:lang w:val="cs-CZ"/>
        </w:rPr>
        <w:t xml:space="preserve"> musíte Edisona</w:t>
      </w:r>
      <w:r>
        <w:rPr>
          <w:lang w:val="cs-CZ"/>
        </w:rPr>
        <w:t xml:space="preserve"> naučit</w:t>
      </w:r>
      <w:r w:rsidRPr="006618F7">
        <w:rPr>
          <w:rFonts w:hint="eastAsia"/>
          <w:lang w:val="cs-CZ"/>
        </w:rPr>
        <w:t xml:space="preserve">, aby projel bludištěm. Podívejte se na bludiště na </w:t>
      </w:r>
      <w:r>
        <w:rPr>
          <w:lang w:val="cs-CZ"/>
        </w:rPr>
        <w:t>pracovním listu</w:t>
      </w:r>
      <w:r w:rsidRPr="006618F7">
        <w:rPr>
          <w:rFonts w:hint="eastAsia"/>
          <w:lang w:val="cs-CZ"/>
        </w:rPr>
        <w:t xml:space="preserve"> U2-3. Přemýšlejte o </w:t>
      </w:r>
      <w:r>
        <w:rPr>
          <w:lang w:val="cs-CZ"/>
        </w:rPr>
        <w:t xml:space="preserve">jednotlivých krocích, </w:t>
      </w:r>
      <w:r w:rsidRPr="006618F7">
        <w:rPr>
          <w:rFonts w:hint="eastAsia"/>
          <w:lang w:val="cs-CZ"/>
        </w:rPr>
        <w:t xml:space="preserve">které bude Edison muset udělat, aby projel bludištěm. Nezapomeňte </w:t>
      </w:r>
      <w:r>
        <w:rPr>
          <w:lang w:val="cs-CZ"/>
        </w:rPr>
        <w:t xml:space="preserve">vzít v úvahu </w:t>
      </w:r>
      <w:r w:rsidR="00AD75F8">
        <w:rPr>
          <w:lang w:val="cs-CZ"/>
        </w:rPr>
        <w:t xml:space="preserve">také </w:t>
      </w:r>
      <w:r>
        <w:rPr>
          <w:lang w:val="cs-CZ"/>
        </w:rPr>
        <w:t>pořadí těchto kroků</w:t>
      </w:r>
      <w:r w:rsidRPr="00B159F4">
        <w:rPr>
          <w:lang w:val="cs-CZ"/>
        </w:rPr>
        <w:t>!</w:t>
      </w:r>
    </w:p>
    <w:p w14:paraId="2F68FE2A" w14:textId="77777777" w:rsidR="001C6C01" w:rsidRPr="00B159F4" w:rsidRDefault="001C6C01" w:rsidP="001C6C01">
      <w:pPr>
        <w:pStyle w:val="Odstavecseseznamem"/>
        <w:numPr>
          <w:ilvl w:val="0"/>
          <w:numId w:val="9"/>
        </w:numPr>
        <w:rPr>
          <w:lang w:val="cs-CZ"/>
        </w:rPr>
      </w:pPr>
      <w:r w:rsidRPr="006618F7">
        <w:rPr>
          <w:rFonts w:hint="eastAsia"/>
          <w:lang w:val="cs-CZ"/>
        </w:rPr>
        <w:t xml:space="preserve">Jaké kroky podle vás bude Edison muset udělat, aby </w:t>
      </w:r>
      <w:r>
        <w:rPr>
          <w:lang w:val="cs-CZ"/>
        </w:rPr>
        <w:t>projel celým</w:t>
      </w:r>
      <w:r w:rsidRPr="006618F7">
        <w:rPr>
          <w:rFonts w:hint="eastAsia"/>
          <w:lang w:val="cs-CZ"/>
        </w:rPr>
        <w:t xml:space="preserve"> bludiště</w:t>
      </w:r>
      <w:r>
        <w:rPr>
          <w:lang w:val="cs-CZ"/>
        </w:rPr>
        <w:t>m</w:t>
      </w:r>
      <w:r w:rsidRPr="006618F7">
        <w:rPr>
          <w:rFonts w:hint="eastAsia"/>
          <w:lang w:val="cs-CZ"/>
        </w:rPr>
        <w:t xml:space="preserve">? Napište plán, jak </w:t>
      </w:r>
      <w:r>
        <w:rPr>
          <w:lang w:val="cs-CZ"/>
        </w:rPr>
        <w:t>zajistit, aby Edison projel bludištěm.</w:t>
      </w:r>
      <w:r w:rsidRPr="00B159F4">
        <w:rPr>
          <w:lang w:val="cs-CZ"/>
        </w:rPr>
        <w:t xml:space="preserve"> </w:t>
      </w:r>
    </w:p>
    <w:p w14:paraId="69EB4B66" w14:textId="77777777" w:rsidR="001C6C01" w:rsidRPr="00B159F4" w:rsidRDefault="001C6C01" w:rsidP="001C6C01">
      <w:pPr>
        <w:rPr>
          <w:lang w:val="cs-CZ"/>
        </w:rPr>
      </w:pPr>
      <w:r w:rsidRPr="00B159F4">
        <w:rPr>
          <w:lang w:val="cs-CZ"/>
        </w:rPr>
        <w:t>________________________________________________________________________________</w:t>
      </w:r>
    </w:p>
    <w:p w14:paraId="02B88676" w14:textId="77777777" w:rsidR="001C6C01" w:rsidRPr="00B159F4" w:rsidRDefault="001C6C01" w:rsidP="001C6C01">
      <w:pPr>
        <w:rPr>
          <w:lang w:val="cs-CZ"/>
        </w:rPr>
      </w:pPr>
      <w:r w:rsidRPr="00B159F4">
        <w:rPr>
          <w:lang w:val="cs-CZ"/>
        </w:rPr>
        <w:t>________________________________________________________________________________</w:t>
      </w:r>
    </w:p>
    <w:p w14:paraId="7C0B20C0" w14:textId="77777777" w:rsidR="001C6C01" w:rsidRPr="00B159F4" w:rsidRDefault="001C6C01" w:rsidP="001C6C01">
      <w:pPr>
        <w:rPr>
          <w:lang w:val="cs-CZ"/>
        </w:rPr>
      </w:pPr>
      <w:r w:rsidRPr="00B159F4">
        <w:rPr>
          <w:lang w:val="cs-CZ"/>
        </w:rPr>
        <w:t>________________________________________________________________________________</w:t>
      </w:r>
    </w:p>
    <w:p w14:paraId="51F45552" w14:textId="77777777" w:rsidR="001C6C01" w:rsidRPr="00B159F4" w:rsidRDefault="001C6C01" w:rsidP="001C6C01">
      <w:pPr>
        <w:rPr>
          <w:lang w:val="cs-CZ"/>
        </w:rPr>
      </w:pPr>
      <w:r w:rsidRPr="00B159F4">
        <w:rPr>
          <w:lang w:val="cs-CZ"/>
        </w:rPr>
        <w:t>________________________________________________________________________________</w:t>
      </w:r>
    </w:p>
    <w:p w14:paraId="257A0707" w14:textId="77777777"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7184" behindDoc="0" locked="0" layoutInCell="1" allowOverlap="1" wp14:anchorId="045C4A3A" wp14:editId="55A33517">
                <wp:simplePos x="0" y="0"/>
                <wp:positionH relativeFrom="column">
                  <wp:posOffset>3175</wp:posOffset>
                </wp:positionH>
                <wp:positionV relativeFrom="paragraph">
                  <wp:posOffset>544526</wp:posOffset>
                </wp:positionV>
                <wp:extent cx="5715000" cy="1411605"/>
                <wp:effectExtent l="0" t="0" r="19050" b="17145"/>
                <wp:wrapTopAndBottom/>
                <wp:docPr id="1073741923" name="Group 1073741923"/>
                <wp:cNvGraphicFramePr/>
                <a:graphic xmlns:a="http://schemas.openxmlformats.org/drawingml/2006/main">
                  <a:graphicData uri="http://schemas.microsoft.com/office/word/2010/wordprocessingGroup">
                    <wpg:wgp>
                      <wpg:cNvGrpSpPr/>
                      <wpg:grpSpPr>
                        <a:xfrm>
                          <a:off x="0" y="0"/>
                          <a:ext cx="5715000" cy="1411605"/>
                          <a:chOff x="0" y="0"/>
                          <a:chExt cx="5715000" cy="1411681"/>
                        </a:xfrm>
                      </wpg:grpSpPr>
                      <wps:wsp>
                        <wps:cNvPr id="451" name="Text Box 17"/>
                        <wps:cNvSpPr txBox="1">
                          <a:spLocks noChangeArrowheads="1"/>
                        </wps:cNvSpPr>
                        <wps:spPr bwMode="auto">
                          <a:xfrm>
                            <a:off x="0" y="683971"/>
                            <a:ext cx="5715000" cy="72771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52" name="Picture 4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453" name="Text Box 2"/>
                        <wps:cNvSpPr txBox="1">
                          <a:spLocks noChangeArrowheads="1"/>
                        </wps:cNvSpPr>
                        <wps:spPr bwMode="auto">
                          <a:xfrm>
                            <a:off x="1009498" y="303565"/>
                            <a:ext cx="1788293" cy="365760"/>
                          </a:xfrm>
                          <a:prstGeom prst="rect">
                            <a:avLst/>
                          </a:prstGeom>
                          <a:noFill/>
                          <a:ln w="9525">
                            <a:noFill/>
                            <a:miter lim="800000"/>
                            <a:headEnd/>
                            <a:tailEnd/>
                          </a:ln>
                        </wps:spPr>
                        <wps:txb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45C4A3A" id="Group 1073741923" o:spid="_x0000_s1211" style="position:absolute;margin-left:.25pt;margin-top:42.9pt;width:450pt;height:111.15pt;z-index:253277184" coordsize="57150,14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">
                <v:roundrect id="Text Box 17" o:spid="_x0000_s1212" style="position:absolute;top:6839;width:57150;height:72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" strokecolor="#5a5a5a [2109]">
                  <v:stroke joinstyle="miter"/>
                  <v:textbox inset=",5mm,,2.5mm">
                    <w:txbxContent>
                      <w:p w14:paraId="31B73221" w14:textId="77777777" w:rsidR="002A1612" w:rsidRPr="000C1DE4" w:rsidRDefault="002A1612" w:rsidP="001C6C01">
                        <w:pPr>
                          <w:tabs>
                            <w:tab w:val="left" w:pos="6946"/>
                          </w:tabs>
                          <w:rPr>
                            <w:lang w:val="cs-CZ"/>
                          </w:rPr>
                        </w:pPr>
                        <w:r w:rsidRPr="000C1DE4">
                          <w:rPr>
                            <w:lang w:val="cs-CZ"/>
                          </w:rPr>
                          <w:t xml:space="preserve">Údaje v bloku, které můžete změnit, např. čísla a volby v rozbalovacích menu, se nazývají </w:t>
                        </w:r>
                        <w:r w:rsidRPr="000C1DE4">
                          <w:rPr>
                            <w:b/>
                            <w:color w:val="FF7000"/>
                            <w:lang w:val="cs-CZ"/>
                          </w:rPr>
                          <w:t>vstupní parametry</w:t>
                        </w:r>
                        <w:r w:rsidRPr="000C1DE4">
                          <w:rPr>
                            <w:lang w:val="cs-CZ"/>
                          </w:rPr>
                          <w:t>.</w:t>
                        </w:r>
                      </w:p>
                      <w:p w14:paraId="5C0AE185" w14:textId="77777777" w:rsidR="002A1612" w:rsidRPr="000C1DE4" w:rsidRDefault="002A1612" w:rsidP="001C6C01">
                        <w:pPr>
                          <w:rPr>
                            <w:lang w:val="cs-CZ"/>
                          </w:rPr>
                        </w:pPr>
                      </w:p>
                    </w:txbxContent>
                  </v:textbox>
                </v:roundrect>
                <v:shape id="Picture 452" o:spid="_x0000_s121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">
                  <v:imagedata r:id="rId51" o:title=""/>
                </v:shape>
                <v:shape id="_x0000_s1214" type="#_x0000_t202" style="position:absolute;left:10094;top:3035;width:1788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287A9ABD"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28EFBF6" w14:textId="77777777" w:rsidR="002A1612" w:rsidRDefault="002A1612" w:rsidP="001C6C01">
                        <w:pPr>
                          <w:rPr>
                            <w:b/>
                            <w:color w:val="FF7000"/>
                            <w:sz w:val="28"/>
                            <w:szCs w:val="28"/>
                          </w:rPr>
                        </w:pPr>
                      </w:p>
                    </w:txbxContent>
                  </v:textbox>
                </v:shape>
                <w10:wrap type="topAndBottom"/>
              </v:group>
            </w:pict>
          </mc:Fallback>
        </mc:AlternateContent>
      </w:r>
      <w:r>
        <w:rPr>
          <w:lang w:val="cs-CZ"/>
        </w:rPr>
        <w:t>Pomocí tohoto plánu napište v </w:t>
      </w:r>
      <w:proofErr w:type="spellStart"/>
      <w:r>
        <w:rPr>
          <w:lang w:val="cs-CZ"/>
        </w:rPr>
        <w:t>EdScratchi</w:t>
      </w:r>
      <w:proofErr w:type="spellEnd"/>
      <w:r>
        <w:rPr>
          <w:lang w:val="cs-CZ"/>
        </w:rPr>
        <w:t xml:space="preserve"> program, který umožní Edisonovi projet bludištěm. K projetí celého bludiště budete potřebovat použít několik různých bloků. Budete rovněž muset přijít na to, jaké </w:t>
      </w:r>
      <w:r>
        <w:rPr>
          <w:b/>
          <w:color w:val="FF7000"/>
          <w:lang w:val="cs-CZ"/>
        </w:rPr>
        <w:t xml:space="preserve">vstupní parametry </w:t>
      </w:r>
      <w:r>
        <w:rPr>
          <w:lang w:val="cs-CZ"/>
        </w:rPr>
        <w:t xml:space="preserve">v každém bloku použít. </w:t>
      </w:r>
    </w:p>
    <w:p w14:paraId="556C6205" w14:textId="77777777" w:rsidR="001C6C01" w:rsidRPr="00B159F4" w:rsidRDefault="001C6C01" w:rsidP="001C6C01">
      <w:pPr>
        <w:rPr>
          <w:lang w:val="cs-CZ"/>
        </w:rPr>
      </w:pPr>
    </w:p>
    <w:p w14:paraId="39F948C9" w14:textId="583A26C8" w:rsidR="001C6C01" w:rsidRPr="00B159F4" w:rsidRDefault="001C6C01" w:rsidP="001C6C01">
      <w:pPr>
        <w:rPr>
          <w:lang w:val="cs-CZ"/>
        </w:rPr>
      </w:pPr>
      <w:r w:rsidRPr="00B159F4">
        <w:rPr>
          <w:noProof/>
          <w:lang w:val="cs-CZ"/>
        </w:rPr>
        <mc:AlternateContent>
          <mc:Choice Requires="wpg">
            <w:drawing>
              <wp:anchor distT="0" distB="0" distL="114300" distR="114300" simplePos="0" relativeHeight="253278208" behindDoc="0" locked="0" layoutInCell="1" allowOverlap="1" wp14:anchorId="65724809" wp14:editId="71389715">
                <wp:simplePos x="0" y="0"/>
                <wp:positionH relativeFrom="column">
                  <wp:posOffset>-20375</wp:posOffset>
                </wp:positionH>
                <wp:positionV relativeFrom="paragraph">
                  <wp:posOffset>330034</wp:posOffset>
                </wp:positionV>
                <wp:extent cx="5715000" cy="2377441"/>
                <wp:effectExtent l="0" t="0" r="19050" b="22860"/>
                <wp:wrapNone/>
                <wp:docPr id="1049" name="Group 1049"/>
                <wp:cNvGraphicFramePr/>
                <a:graphic xmlns:a="http://schemas.openxmlformats.org/drawingml/2006/main">
                  <a:graphicData uri="http://schemas.microsoft.com/office/word/2010/wordprocessingGroup">
                    <wpg:wgp>
                      <wpg:cNvGrpSpPr/>
                      <wpg:grpSpPr>
                        <a:xfrm>
                          <a:off x="0" y="0"/>
                          <a:ext cx="5715000" cy="2377441"/>
                          <a:chOff x="0" y="0"/>
                          <a:chExt cx="5715000" cy="2378290"/>
                        </a:xfrm>
                      </wpg:grpSpPr>
                      <wps:wsp>
                        <wps:cNvPr id="454" name="Text Box 10"/>
                        <wps:cNvSpPr txBox="1">
                          <a:spLocks noChangeArrowheads="1"/>
                        </wps:cNvSpPr>
                        <wps:spPr bwMode="auto">
                          <a:xfrm>
                            <a:off x="0" y="665588"/>
                            <a:ext cx="5715000" cy="171270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wps:txbx>
                        <wps:bodyPr rot="0" vert="horz" wrap="square" lIns="91440" tIns="180000" rIns="91440" bIns="90000" anchor="t" anchorCtr="0">
                          <a:noAutofit/>
                        </wps:bodyPr>
                      </wps:wsp>
                      <wps:wsp>
                        <wps:cNvPr id="456" name="Text Box 2"/>
                        <wps:cNvSpPr txBox="1">
                          <a:spLocks noChangeArrowheads="1"/>
                        </wps:cNvSpPr>
                        <wps:spPr bwMode="auto">
                          <a:xfrm>
                            <a:off x="1009498" y="303580"/>
                            <a:ext cx="1599565" cy="365760"/>
                          </a:xfrm>
                          <a:prstGeom prst="rect">
                            <a:avLst/>
                          </a:prstGeom>
                          <a:noFill/>
                          <a:ln w="9525">
                            <a:noFill/>
                            <a:miter lim="800000"/>
                            <a:headEnd/>
                            <a:tailEnd/>
                          </a:ln>
                        </wps:spPr>
                        <wps:txb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55" name="Picture 4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5724809" id="Group 1049" o:spid="_x0000_s1215" style="position:absolute;margin-left:-1.6pt;margin-top:26pt;width:450pt;height:187.2pt;z-index:253278208;mso-height-relative:margin" coordsize="57150,23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">
                <v:roundrect id="Text Box 10" o:spid="_x0000_s1216" style="position:absolute;top:6655;width:57150;height:171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" strokecolor="#5a5a5a [2109]">
                  <v:stroke joinstyle="miter"/>
                  <v:textbox inset=",5mm,,2.5mm">
                    <w:txbxContent>
                      <w:p w14:paraId="4264C1CB" w14:textId="77777777" w:rsidR="002A1612" w:rsidRPr="00100F2C" w:rsidRDefault="002A1612" w:rsidP="001C6C01">
                        <w:pPr>
                          <w:tabs>
                            <w:tab w:val="left" w:pos="6946"/>
                          </w:tabs>
                          <w:rPr>
                            <w:lang w:val="cs-CZ"/>
                          </w:rPr>
                        </w:pPr>
                        <w:r w:rsidRPr="00100F2C">
                          <w:rPr>
                            <w:lang w:val="cs-CZ"/>
                          </w:rPr>
                          <w:t xml:space="preserve">Váš program možná napoprvé nebude fungovat – to nevadí! </w:t>
                        </w:r>
                        <w:r>
                          <w:rPr>
                            <w:lang w:val="cs-CZ"/>
                          </w:rPr>
                          <w:t>Součástí psaní kódů je i experimentování a řešení problémů</w:t>
                        </w:r>
                        <w:r w:rsidRPr="00100F2C">
                          <w:rPr>
                            <w:lang w:val="cs-CZ"/>
                          </w:rPr>
                          <w:t xml:space="preserve">. </w:t>
                        </w:r>
                        <w:r>
                          <w:rPr>
                            <w:lang w:val="cs-CZ"/>
                          </w:rPr>
                          <w:t xml:space="preserve">Pokud váš program nefunguje, zamyslete se, jaké kroky musí Edison provést k projetí bludiště. </w:t>
                        </w:r>
                      </w:p>
                      <w:p w14:paraId="2E6B4FC8" w14:textId="056CAA07" w:rsidR="002A1612" w:rsidRPr="00100F2C" w:rsidRDefault="002A1612" w:rsidP="001C6C01">
                        <w:pPr>
                          <w:tabs>
                            <w:tab w:val="left" w:pos="6946"/>
                          </w:tabs>
                          <w:rPr>
                            <w:lang w:val="cs-CZ"/>
                          </w:rPr>
                        </w:pPr>
                        <w:r>
                          <w:rPr>
                            <w:lang w:val="cs-CZ"/>
                          </w:rPr>
                          <w:t>Chybí vám v programu některé kroky? Jsou některé kroky ve špatném pořadí</w:t>
                        </w:r>
                        <w:r w:rsidRPr="00100F2C">
                          <w:rPr>
                            <w:lang w:val="cs-CZ"/>
                          </w:rPr>
                          <w:t>?</w:t>
                        </w:r>
                      </w:p>
                      <w:p w14:paraId="65E07DA0" w14:textId="77777777" w:rsidR="002A1612" w:rsidRPr="00100F2C" w:rsidRDefault="002A1612" w:rsidP="001C6C01">
                        <w:pPr>
                          <w:tabs>
                            <w:tab w:val="left" w:pos="6946"/>
                          </w:tabs>
                          <w:rPr>
                            <w:lang w:val="cs-CZ"/>
                          </w:rPr>
                        </w:pPr>
                        <w:r w:rsidRPr="00625630">
                          <w:rPr>
                            <w:rFonts w:hint="eastAsia"/>
                            <w:lang w:val="cs-CZ"/>
                          </w:rPr>
                          <w:t xml:space="preserve">Můžete také zkusit změnit některé vstupní parametry. Někdy </w:t>
                        </w:r>
                        <w:r>
                          <w:rPr>
                            <w:lang w:val="cs-CZ"/>
                          </w:rPr>
                          <w:t xml:space="preserve">i malá </w:t>
                        </w:r>
                        <w:r w:rsidRPr="00625630">
                          <w:rPr>
                            <w:rFonts w:hint="eastAsia"/>
                            <w:lang w:val="cs-CZ"/>
                          </w:rPr>
                          <w:t>změna vstupního parametru způsobí velký rozdíl</w:t>
                        </w:r>
                        <w:r w:rsidRPr="00100F2C">
                          <w:rPr>
                            <w:lang w:val="cs-CZ"/>
                          </w:rPr>
                          <w:t xml:space="preserve">! </w:t>
                        </w:r>
                      </w:p>
                      <w:p w14:paraId="70405863" w14:textId="77777777" w:rsidR="002A1612" w:rsidRPr="00100F2C" w:rsidRDefault="002A1612" w:rsidP="001C6C01">
                        <w:pPr>
                          <w:rPr>
                            <w:lang w:val="cs-CZ"/>
                          </w:rPr>
                        </w:pPr>
                      </w:p>
                    </w:txbxContent>
                  </v:textbox>
                </v:roundrect>
                <v:shape id="_x0000_s1217"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F8BB211"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D3B29CA" w14:textId="77777777" w:rsidR="002A1612" w:rsidRDefault="002A1612" w:rsidP="001C6C01">
                        <w:pPr>
                          <w:rPr>
                            <w:b/>
                            <w:color w:val="FF7000"/>
                            <w:sz w:val="28"/>
                            <w:szCs w:val="28"/>
                          </w:rPr>
                        </w:pPr>
                      </w:p>
                    </w:txbxContent>
                  </v:textbox>
                </v:shape>
                <v:shape id="Picture 455" o:spid="_x0000_s12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">
                  <v:imagedata r:id="rId100" o:title=""/>
                </v:shape>
              </v:group>
            </w:pict>
          </mc:Fallback>
        </mc:AlternateContent>
      </w:r>
      <w:r w:rsidRPr="00E42B15">
        <w:rPr>
          <w:rFonts w:hint="eastAsia"/>
          <w:lang w:val="cs-CZ"/>
        </w:rPr>
        <w:t>Spusťte Edisona na obrysu bludišt</w:t>
      </w:r>
      <w:r>
        <w:rPr>
          <w:lang w:val="cs-CZ"/>
        </w:rPr>
        <w:t>ě</w:t>
      </w:r>
      <w:r w:rsidRPr="00E42B15">
        <w:rPr>
          <w:rFonts w:hint="eastAsia"/>
          <w:lang w:val="cs-CZ"/>
        </w:rPr>
        <w:t xml:space="preserve"> a nech</w:t>
      </w:r>
      <w:r>
        <w:rPr>
          <w:lang w:val="cs-CZ"/>
        </w:rPr>
        <w:t xml:space="preserve">ejte jej zastavit </w:t>
      </w:r>
      <w:r w:rsidRPr="00E42B15">
        <w:rPr>
          <w:rFonts w:hint="eastAsia"/>
          <w:lang w:val="cs-CZ"/>
        </w:rPr>
        <w:t xml:space="preserve">poté, co překročí </w:t>
      </w:r>
      <w:r w:rsidR="00AD75F8">
        <w:rPr>
          <w:lang w:val="cs-CZ"/>
        </w:rPr>
        <w:t>„</w:t>
      </w:r>
      <w:r>
        <w:rPr>
          <w:lang w:val="cs-CZ"/>
        </w:rPr>
        <w:t>cílovou</w:t>
      </w:r>
      <w:r w:rsidR="00AD75F8">
        <w:rPr>
          <w:lang w:val="cs-CZ"/>
        </w:rPr>
        <w:t>“</w:t>
      </w:r>
      <w:r w:rsidRPr="00E42B15">
        <w:rPr>
          <w:rFonts w:hint="eastAsia"/>
          <w:lang w:val="cs-CZ"/>
        </w:rPr>
        <w:t xml:space="preserve"> čáru. Ujistěte se, že Edison zůstane </w:t>
      </w:r>
      <w:r>
        <w:rPr>
          <w:lang w:val="cs-CZ"/>
        </w:rPr>
        <w:t>v celém bludišti mezi čarami – bez podvádění</w:t>
      </w:r>
      <w:r w:rsidRPr="00B159F4">
        <w:rPr>
          <w:lang w:val="cs-CZ"/>
        </w:rPr>
        <w:t>!</w:t>
      </w:r>
      <w:r w:rsidRPr="00B159F4">
        <w:rPr>
          <w:rFonts w:ascii="Times New Roman" w:hAnsi="Times New Roman" w:cs="Times New Roman"/>
          <w:color w:val="auto"/>
          <w:sz w:val="24"/>
          <w:szCs w:val="24"/>
          <w:lang w:val="cs-CZ"/>
        </w:rPr>
        <w:t xml:space="preserve"> </w:t>
      </w:r>
    </w:p>
    <w:p w14:paraId="2B6A213C" w14:textId="77777777" w:rsidR="001C6C01" w:rsidRPr="00B159F4" w:rsidRDefault="001C6C01" w:rsidP="001C6C01">
      <w:pPr>
        <w:rPr>
          <w:rFonts w:asciiTheme="majorHAnsi" w:eastAsiaTheme="majorEastAsia" w:hAnsiTheme="majorHAnsi" w:cstheme="majorBidi"/>
          <w:color w:val="FF7000"/>
          <w:sz w:val="32"/>
          <w:szCs w:val="32"/>
          <w:lang w:val="cs-CZ"/>
        </w:rPr>
      </w:pPr>
      <w:r w:rsidRPr="00B159F4">
        <w:rPr>
          <w:lang w:val="cs-CZ"/>
        </w:rPr>
        <w:br w:type="page"/>
      </w:r>
    </w:p>
    <w:p w14:paraId="2189C8F3" w14:textId="77777777" w:rsidR="001C6C01" w:rsidRPr="00B159F4" w:rsidRDefault="001C6C01" w:rsidP="001C6C01">
      <w:pPr>
        <w:pStyle w:val="Nadpis1"/>
        <w:rPr>
          <w:lang w:val="cs-CZ"/>
        </w:rPr>
      </w:pPr>
      <w:bookmarkStart w:id="29" w:name="_Toc146267218"/>
      <w:r w:rsidRPr="00B159F4">
        <w:rPr>
          <w:lang w:val="cs-CZ"/>
        </w:rPr>
        <w:lastRenderedPageBreak/>
        <w:t xml:space="preserve">U2-1.3a </w:t>
      </w:r>
      <w:r>
        <w:rPr>
          <w:lang w:val="cs-CZ"/>
        </w:rPr>
        <w:t>Další výzva: Šílenství v bludišti</w:t>
      </w:r>
      <w:bookmarkEnd w:id="29"/>
    </w:p>
    <w:p w14:paraId="3DEED710" w14:textId="7876800B" w:rsidR="001C6C01" w:rsidRPr="00B159F4" w:rsidRDefault="001C6C01" w:rsidP="001C6C01">
      <w:pPr>
        <w:rPr>
          <w:lang w:val="cs-CZ"/>
        </w:rPr>
      </w:pPr>
      <w:r>
        <w:rPr>
          <w:lang w:val="cs-CZ"/>
        </w:rPr>
        <w:t>Přiměli js</w:t>
      </w:r>
      <w:r w:rsidRPr="00744B29">
        <w:rPr>
          <w:rFonts w:hint="eastAsia"/>
          <w:lang w:val="cs-CZ"/>
        </w:rPr>
        <w:t xml:space="preserve">te Edisona, aby úspěšně </w:t>
      </w:r>
      <w:r>
        <w:rPr>
          <w:lang w:val="cs-CZ"/>
        </w:rPr>
        <w:t xml:space="preserve">projel </w:t>
      </w:r>
      <w:r w:rsidRPr="00744B29">
        <w:rPr>
          <w:rFonts w:hint="eastAsia"/>
          <w:lang w:val="cs-CZ"/>
        </w:rPr>
        <w:t xml:space="preserve">bludiště na </w:t>
      </w:r>
      <w:r>
        <w:rPr>
          <w:lang w:val="cs-CZ"/>
        </w:rPr>
        <w:t xml:space="preserve">pracovním </w:t>
      </w:r>
      <w:r w:rsidRPr="00744B29">
        <w:rPr>
          <w:rFonts w:hint="eastAsia"/>
          <w:lang w:val="cs-CZ"/>
        </w:rPr>
        <w:t xml:space="preserve">listu U2-3? </w:t>
      </w:r>
      <w:r w:rsidR="002F2B27">
        <w:rPr>
          <w:lang w:val="cs-CZ"/>
        </w:rPr>
        <w:t>Zkuste</w:t>
      </w:r>
      <w:r w:rsidR="002F2B27" w:rsidRPr="00744B29">
        <w:rPr>
          <w:rFonts w:hint="eastAsia"/>
          <w:lang w:val="cs-CZ"/>
        </w:rPr>
        <w:t xml:space="preserve"> </w:t>
      </w:r>
      <w:r w:rsidR="002F2B27">
        <w:rPr>
          <w:lang w:val="cs-CZ"/>
        </w:rPr>
        <w:t xml:space="preserve">i </w:t>
      </w:r>
      <w:r w:rsidRPr="00744B29">
        <w:rPr>
          <w:rFonts w:hint="eastAsia"/>
          <w:lang w:val="cs-CZ"/>
        </w:rPr>
        <w:t xml:space="preserve">další bludiště! Nezapomeňte, že Edison </w:t>
      </w:r>
      <w:r>
        <w:rPr>
          <w:lang w:val="cs-CZ"/>
        </w:rPr>
        <w:t>musí zůstat mezi čarami po celou cestu bludištěm</w:t>
      </w:r>
      <w:r w:rsidR="00727259">
        <w:rPr>
          <w:lang w:val="cs-CZ"/>
        </w:rPr>
        <w:t xml:space="preserve"> </w:t>
      </w:r>
      <w:r w:rsidR="00727259" w:rsidRPr="00100F2C">
        <w:rPr>
          <w:lang w:val="cs-CZ"/>
        </w:rPr>
        <w:t>–</w:t>
      </w:r>
      <w:r w:rsidR="00727259">
        <w:rPr>
          <w:lang w:val="cs-CZ"/>
        </w:rPr>
        <w:t xml:space="preserve"> </w:t>
      </w:r>
      <w:r w:rsidRPr="00744B29">
        <w:rPr>
          <w:rFonts w:hint="eastAsia"/>
          <w:lang w:val="cs-CZ"/>
        </w:rPr>
        <w:t xml:space="preserve"> žádné podvádění</w:t>
      </w:r>
      <w:r w:rsidRPr="00B159F4">
        <w:rPr>
          <w:lang w:val="cs-CZ"/>
        </w:rPr>
        <w:t>!</w:t>
      </w:r>
    </w:p>
    <w:p w14:paraId="0EBD50EA" w14:textId="77777777" w:rsidR="001C6C01" w:rsidRPr="00B159F4" w:rsidRDefault="001C6C01" w:rsidP="001C6C01">
      <w:pPr>
        <w:pStyle w:val="Nadpis2"/>
        <w:rPr>
          <w:lang w:val="cs-CZ"/>
        </w:rPr>
      </w:pPr>
    </w:p>
    <w:p w14:paraId="0FD5DB28" w14:textId="77777777" w:rsidR="001C6C01" w:rsidRPr="00B159F4" w:rsidRDefault="001C6C01" w:rsidP="001C6C01">
      <w:pPr>
        <w:pStyle w:val="Nadpis2"/>
        <w:rPr>
          <w:lang w:val="cs-CZ"/>
        </w:rPr>
      </w:pPr>
      <w:r>
        <w:rPr>
          <w:lang w:val="cs-CZ"/>
        </w:rPr>
        <w:t xml:space="preserve">Zrcadlová trasa </w:t>
      </w:r>
    </w:p>
    <w:p w14:paraId="1A453F36" w14:textId="2D3C2836" w:rsidR="001C6C01" w:rsidRPr="00B159F4" w:rsidRDefault="001C6C01" w:rsidP="001C6C01">
      <w:pPr>
        <w:rPr>
          <w:lang w:val="cs-CZ"/>
        </w:rPr>
      </w:pPr>
      <w:r>
        <w:rPr>
          <w:lang w:val="cs-CZ"/>
        </w:rPr>
        <w:t xml:space="preserve">Projeďte bludiště od </w:t>
      </w:r>
      <w:r w:rsidR="00727259">
        <w:rPr>
          <w:lang w:val="cs-CZ"/>
        </w:rPr>
        <w:t>„</w:t>
      </w:r>
      <w:r>
        <w:rPr>
          <w:lang w:val="cs-CZ"/>
        </w:rPr>
        <w:t>cílové</w:t>
      </w:r>
      <w:r w:rsidR="00727259">
        <w:rPr>
          <w:lang w:val="cs-CZ"/>
        </w:rPr>
        <w:t>“</w:t>
      </w:r>
      <w:r w:rsidRPr="00B159F4">
        <w:rPr>
          <w:lang w:val="cs-CZ"/>
        </w:rPr>
        <w:t xml:space="preserve"> </w:t>
      </w:r>
      <w:r>
        <w:rPr>
          <w:lang w:val="cs-CZ"/>
        </w:rPr>
        <w:t xml:space="preserve">čáry po startovní bod. </w:t>
      </w:r>
    </w:p>
    <w:p w14:paraId="6D96BE80" w14:textId="77777777" w:rsidR="001C6C01" w:rsidRPr="00B159F4" w:rsidRDefault="001C6C01" w:rsidP="001C6C01">
      <w:pPr>
        <w:rPr>
          <w:lang w:val="cs-CZ"/>
        </w:rPr>
      </w:pPr>
    </w:p>
    <w:p w14:paraId="4B172411" w14:textId="77777777" w:rsidR="001C6C01" w:rsidRPr="00B159F4" w:rsidRDefault="001C6C01" w:rsidP="001C6C01">
      <w:pPr>
        <w:pStyle w:val="Nadpis2"/>
        <w:rPr>
          <w:lang w:val="cs-CZ"/>
        </w:rPr>
      </w:pPr>
      <w:r>
        <w:rPr>
          <w:lang w:val="cs-CZ"/>
        </w:rPr>
        <w:t>Jízda pozpátku</w:t>
      </w:r>
    </w:p>
    <w:p w14:paraId="51CF8BD9" w14:textId="77777777" w:rsidR="001C6C01" w:rsidRPr="00B159F4" w:rsidRDefault="001C6C01" w:rsidP="001C6C01">
      <w:pPr>
        <w:rPr>
          <w:lang w:val="cs-CZ"/>
        </w:rPr>
      </w:pPr>
      <w:r>
        <w:rPr>
          <w:lang w:val="cs-CZ"/>
        </w:rPr>
        <w:t xml:space="preserve">Projeďte bludiště pozpátku, od začátku až do cíle. </w:t>
      </w:r>
    </w:p>
    <w:p w14:paraId="2234DE59" w14:textId="77777777" w:rsidR="001C6C01" w:rsidRPr="00B159F4" w:rsidRDefault="001C6C01" w:rsidP="001C6C01">
      <w:pPr>
        <w:rPr>
          <w:lang w:val="cs-CZ"/>
        </w:rPr>
      </w:pPr>
    </w:p>
    <w:p w14:paraId="6142BFFE" w14:textId="77777777" w:rsidR="001C6C01" w:rsidRPr="00B159F4" w:rsidRDefault="001C6C01" w:rsidP="001C6C01">
      <w:pPr>
        <w:pStyle w:val="Nadpis2"/>
        <w:rPr>
          <w:lang w:val="cs-CZ"/>
        </w:rPr>
      </w:pPr>
      <w:r>
        <w:rPr>
          <w:lang w:val="cs-CZ"/>
        </w:rPr>
        <w:t xml:space="preserve">Vytvořte si vlastní bludiště </w:t>
      </w:r>
    </w:p>
    <w:p w14:paraId="58CC4DEF" w14:textId="77777777" w:rsidR="001C6C01" w:rsidRPr="00B159F4" w:rsidRDefault="001C6C01" w:rsidP="001C6C01">
      <w:pPr>
        <w:rPr>
          <w:lang w:val="cs-CZ"/>
        </w:rPr>
      </w:pPr>
      <w:r>
        <w:rPr>
          <w:lang w:val="cs-CZ"/>
        </w:rPr>
        <w:t>Vytvořte Edisonovi vlastní bludiště a poté napište v </w:t>
      </w:r>
      <w:proofErr w:type="spellStart"/>
      <w:r>
        <w:rPr>
          <w:lang w:val="cs-CZ"/>
        </w:rPr>
        <w:t>EdScratchi</w:t>
      </w:r>
      <w:proofErr w:type="spellEnd"/>
      <w:r>
        <w:rPr>
          <w:lang w:val="cs-CZ"/>
        </w:rPr>
        <w:t xml:space="preserve"> program, který mu umožní toto bludiště projet. </w:t>
      </w:r>
    </w:p>
    <w:p w14:paraId="30D6C1C9" w14:textId="77777777" w:rsidR="001C6C01" w:rsidRPr="00B159F4" w:rsidRDefault="001C6C01" w:rsidP="001C6C01">
      <w:pPr>
        <w:rPr>
          <w:lang w:val="cs-CZ"/>
        </w:rPr>
      </w:pPr>
      <w:r>
        <w:rPr>
          <w:lang w:val="cs-CZ"/>
        </w:rPr>
        <w:t>Až vyřešíte své bludiště, vyměňte se s partnerem. Zatímco on bude řešit, jak přimět Edisona projet vaším bludištěm, vy budete muset přijít na to, jak dostat robota celým jeho bludištěm</w:t>
      </w:r>
      <w:r w:rsidRPr="00B159F4">
        <w:rPr>
          <w:lang w:val="cs-CZ"/>
        </w:rPr>
        <w:t xml:space="preserve">! </w:t>
      </w:r>
    </w:p>
    <w:p w14:paraId="39D50E71" w14:textId="77777777" w:rsidR="001C6C01" w:rsidRPr="00B159F4" w:rsidRDefault="001C6C01" w:rsidP="001C6C01">
      <w:pPr>
        <w:rPr>
          <w:lang w:val="cs-CZ"/>
        </w:rPr>
      </w:pPr>
    </w:p>
    <w:p w14:paraId="3D97D766" w14:textId="77777777" w:rsidR="001C6C01" w:rsidRPr="00B159F4" w:rsidRDefault="001C6C01" w:rsidP="001C6C01">
      <w:pPr>
        <w:rPr>
          <w:lang w:val="cs-CZ"/>
        </w:rPr>
      </w:pPr>
      <w:r w:rsidRPr="00B159F4">
        <w:rPr>
          <w:noProof/>
          <w:lang w:val="cs-CZ"/>
        </w:rPr>
        <w:drawing>
          <wp:inline distT="0" distB="0" distL="0" distR="0" wp14:anchorId="4C48C954" wp14:editId="2308F7C4">
            <wp:extent cx="5731510" cy="4602480"/>
            <wp:effectExtent l="0" t="0" r="2540" b="7620"/>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Jazz up_Maz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r w:rsidRPr="00B159F4">
        <w:rPr>
          <w:lang w:val="cs-CZ"/>
        </w:rPr>
        <w:br w:type="page"/>
      </w:r>
    </w:p>
    <w:p w14:paraId="052F2F70" w14:textId="77777777" w:rsidR="001C6C01" w:rsidRPr="00B159F4" w:rsidRDefault="001C6C01" w:rsidP="001C6C01">
      <w:pPr>
        <w:pStyle w:val="Nadpis1"/>
        <w:rPr>
          <w:lang w:val="cs-CZ"/>
        </w:rPr>
      </w:pPr>
      <w:bookmarkStart w:id="30" w:name="_Toc146267219"/>
      <w:r w:rsidRPr="00B159F4">
        <w:rPr>
          <w:lang w:val="cs-CZ"/>
        </w:rPr>
        <w:lastRenderedPageBreak/>
        <w:t xml:space="preserve">U2-2.1 </w:t>
      </w:r>
      <w:r>
        <w:rPr>
          <w:lang w:val="cs-CZ"/>
        </w:rPr>
        <w:t>Prozkoumejte Edisonovy výstupy</w:t>
      </w:r>
      <w:bookmarkEnd w:id="30"/>
    </w:p>
    <w:p w14:paraId="7E3B84D2" w14:textId="2C0A6648" w:rsidR="001C6C01" w:rsidRPr="00B159F4" w:rsidRDefault="001C6C01" w:rsidP="001C6C01">
      <w:pPr>
        <w:rPr>
          <w:lang w:val="cs-CZ"/>
        </w:rPr>
      </w:pPr>
      <w:r>
        <w:rPr>
          <w:lang w:val="cs-CZ"/>
        </w:rPr>
        <w:t>Co dělají počítače</w:t>
      </w:r>
      <w:r w:rsidRPr="00B159F4">
        <w:rPr>
          <w:lang w:val="cs-CZ"/>
        </w:rPr>
        <w:t xml:space="preserve">? </w:t>
      </w:r>
      <w:r>
        <w:rPr>
          <w:lang w:val="cs-CZ"/>
        </w:rPr>
        <w:t>Počítače</w:t>
      </w:r>
      <w:r w:rsidRPr="00B159F4">
        <w:rPr>
          <w:lang w:val="cs-CZ"/>
        </w:rPr>
        <w:t xml:space="preserve"> </w:t>
      </w:r>
      <w:r w:rsidR="001D054D">
        <w:rPr>
          <w:b/>
          <w:color w:val="FF7000"/>
          <w:lang w:val="cs-CZ"/>
        </w:rPr>
        <w:t xml:space="preserve">zpracovávají </w:t>
      </w:r>
      <w:r w:rsidRPr="00B159F4">
        <w:rPr>
          <w:lang w:val="cs-CZ"/>
        </w:rPr>
        <w:t>informa</w:t>
      </w:r>
      <w:r>
        <w:rPr>
          <w:lang w:val="cs-CZ"/>
        </w:rPr>
        <w:t>ce</w:t>
      </w:r>
      <w:r w:rsidRPr="00B159F4">
        <w:rPr>
          <w:lang w:val="cs-CZ"/>
        </w:rPr>
        <w:t xml:space="preserve">. </w:t>
      </w:r>
      <w:r w:rsidRPr="0023745A">
        <w:rPr>
          <w:rFonts w:hint="eastAsia"/>
          <w:lang w:val="cs-CZ"/>
        </w:rPr>
        <w:t xml:space="preserve">To znamená, že počítače </w:t>
      </w:r>
      <w:r>
        <w:rPr>
          <w:lang w:val="cs-CZ"/>
        </w:rPr>
        <w:t xml:space="preserve">odněkud </w:t>
      </w:r>
      <w:r w:rsidRPr="0023745A">
        <w:rPr>
          <w:rFonts w:hint="eastAsia"/>
          <w:lang w:val="cs-CZ"/>
        </w:rPr>
        <w:t xml:space="preserve">berou informace a </w:t>
      </w:r>
      <w:r>
        <w:rPr>
          <w:lang w:val="cs-CZ"/>
        </w:rPr>
        <w:t xml:space="preserve">něco s těmito informacemi </w:t>
      </w:r>
      <w:r w:rsidRPr="0023745A">
        <w:rPr>
          <w:rFonts w:hint="eastAsia"/>
          <w:lang w:val="cs-CZ"/>
        </w:rPr>
        <w:t>dělají. Například můžete dát počítači dvě čísla a</w:t>
      </w:r>
      <w:r>
        <w:rPr>
          <w:lang w:val="cs-CZ"/>
        </w:rPr>
        <w:t xml:space="preserve"> zadat mu úkol, aby je sečetl. </w:t>
      </w:r>
      <w:r w:rsidRPr="0023745A">
        <w:rPr>
          <w:rFonts w:hint="eastAsia"/>
          <w:lang w:val="cs-CZ"/>
        </w:rPr>
        <w:t xml:space="preserve">Počítač pak může tato čísla </w:t>
      </w:r>
      <w:r>
        <w:rPr>
          <w:lang w:val="cs-CZ"/>
        </w:rPr>
        <w:t>sečíst</w:t>
      </w:r>
      <w:r w:rsidRPr="0023745A">
        <w:rPr>
          <w:rFonts w:hint="eastAsia"/>
          <w:lang w:val="cs-CZ"/>
        </w:rPr>
        <w:t xml:space="preserve"> a zobrazit výsledek.</w:t>
      </w:r>
      <w:r w:rsidRPr="00B159F4">
        <w:rPr>
          <w:lang w:val="cs-CZ"/>
        </w:rPr>
        <w:t xml:space="preserve"> </w:t>
      </w:r>
    </w:p>
    <w:p w14:paraId="4C6361C7" w14:textId="15F26351" w:rsidR="001C6C01" w:rsidRPr="00B159F4" w:rsidRDefault="00C1597C" w:rsidP="001C6C01">
      <w:pPr>
        <w:rPr>
          <w:lang w:val="cs-CZ"/>
        </w:rPr>
      </w:pPr>
      <w:r w:rsidRPr="00B159F4">
        <w:rPr>
          <w:noProof/>
          <w:lang w:val="cs-CZ"/>
        </w:rPr>
        <mc:AlternateContent>
          <mc:Choice Requires="wpg">
            <w:drawing>
              <wp:anchor distT="0" distB="0" distL="114300" distR="114300" simplePos="0" relativeHeight="253500416" behindDoc="0" locked="0" layoutInCell="1" allowOverlap="1" wp14:anchorId="591D4671" wp14:editId="262C2816">
                <wp:simplePos x="0" y="0"/>
                <wp:positionH relativeFrom="column">
                  <wp:posOffset>30480</wp:posOffset>
                </wp:positionH>
                <wp:positionV relativeFrom="paragraph">
                  <wp:posOffset>533400</wp:posOffset>
                </wp:positionV>
                <wp:extent cx="5647055" cy="2886710"/>
                <wp:effectExtent l="0" t="0" r="10795" b="27940"/>
                <wp:wrapTopAndBottom/>
                <wp:docPr id="14" name="Group 14"/>
                <wp:cNvGraphicFramePr/>
                <a:graphic xmlns:a="http://schemas.openxmlformats.org/drawingml/2006/main">
                  <a:graphicData uri="http://schemas.microsoft.com/office/word/2010/wordprocessingGroup">
                    <wpg:wgp>
                      <wpg:cNvGrpSpPr/>
                      <wpg:grpSpPr>
                        <a:xfrm>
                          <a:off x="0" y="0"/>
                          <a:ext cx="5647055" cy="2886710"/>
                          <a:chOff x="0" y="-17339"/>
                          <a:chExt cx="5647055" cy="2888378"/>
                        </a:xfrm>
                      </wpg:grpSpPr>
                      <wps:wsp>
                        <wps:cNvPr id="40" name="Text Box 14"/>
                        <wps:cNvSpPr txBox="1">
                          <a:spLocks noChangeArrowheads="1"/>
                        </wps:cNvSpPr>
                        <wps:spPr bwMode="auto">
                          <a:xfrm>
                            <a:off x="0" y="665684"/>
                            <a:ext cx="5647055" cy="220535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45" name="Picture 14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17339"/>
                            <a:ext cx="899795" cy="899795"/>
                          </a:xfrm>
                          <a:prstGeom prst="rect">
                            <a:avLst/>
                          </a:prstGeom>
                        </pic:spPr>
                      </pic:pic>
                      <wps:wsp>
                        <wps:cNvPr id="1447" name="Text Box 2"/>
                        <wps:cNvSpPr txBox="1">
                          <a:spLocks noChangeArrowheads="1"/>
                        </wps:cNvSpPr>
                        <wps:spPr bwMode="auto">
                          <a:xfrm>
                            <a:off x="1009497" y="285293"/>
                            <a:ext cx="2061249" cy="365760"/>
                          </a:xfrm>
                          <a:prstGeom prst="rect">
                            <a:avLst/>
                          </a:prstGeom>
                          <a:noFill/>
                          <a:ln w="9525">
                            <a:noFill/>
                            <a:miter lim="800000"/>
                            <a:headEnd/>
                            <a:tailEnd/>
                          </a:ln>
                        </wps:spPr>
                        <wps:txb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91D4671" id="Group 14" o:spid="_x0000_s1219" style="position:absolute;margin-left:2.4pt;margin-top:42pt;width:444.65pt;height:227.3pt;z-index:253500416" coordorigin=",-173" coordsize="56470,28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">
                <v:roundrect id="Text Box 14" o:spid="_x0000_s1220" style="position:absolute;top:6656;width:56470;height:2205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" strokecolor="#5a5a5a [2109]">
                  <v:stroke joinstyle="miter"/>
                  <v:textbox inset=",5mm,,2.5mm">
                    <w:txbxContent>
                      <w:p w14:paraId="5F430634" w14:textId="77777777" w:rsidR="002A1612" w:rsidRPr="0023745A" w:rsidRDefault="002A1612" w:rsidP="001C6C01">
                        <w:pPr>
                          <w:tabs>
                            <w:tab w:val="left" w:pos="6946"/>
                          </w:tabs>
                          <w:rPr>
                            <w:lang w:val="cs-CZ"/>
                          </w:rPr>
                        </w:pPr>
                        <w:r>
                          <w:rPr>
                            <w:b/>
                            <w:color w:val="FF7000"/>
                            <w:lang w:val="cs-CZ"/>
                          </w:rPr>
                          <w:t>Vstupy</w:t>
                        </w:r>
                        <w:r w:rsidRPr="0023745A">
                          <w:rPr>
                            <w:lang w:val="cs-CZ"/>
                          </w:rPr>
                          <w:t xml:space="preserve"> </w:t>
                        </w:r>
                        <w:r>
                          <w:rPr>
                            <w:lang w:val="cs-CZ"/>
                          </w:rPr>
                          <w:t>jsou informace a pokyny, které dáváte počítači</w:t>
                        </w:r>
                        <w:r w:rsidRPr="0023745A">
                          <w:rPr>
                            <w:lang w:val="cs-CZ"/>
                          </w:rPr>
                          <w:t>.</w:t>
                        </w:r>
                      </w:p>
                      <w:p w14:paraId="2951DD85" w14:textId="3958905B" w:rsidR="002A1612" w:rsidRPr="0023745A" w:rsidRDefault="002A1612" w:rsidP="001C6C01">
                        <w:pPr>
                          <w:tabs>
                            <w:tab w:val="left" w:pos="6946"/>
                          </w:tabs>
                          <w:rPr>
                            <w:lang w:val="cs-CZ"/>
                          </w:rPr>
                        </w:pPr>
                        <w:r>
                          <w:rPr>
                            <w:b/>
                            <w:color w:val="FF7000"/>
                            <w:lang w:val="cs-CZ"/>
                          </w:rPr>
                          <w:t>Zpracování</w:t>
                        </w:r>
                        <w:r w:rsidRPr="0023745A">
                          <w:rPr>
                            <w:lang w:val="cs-CZ"/>
                          </w:rPr>
                          <w:t xml:space="preserve"> </w:t>
                        </w:r>
                        <w:r>
                          <w:rPr>
                            <w:lang w:val="cs-CZ"/>
                          </w:rPr>
                          <w:t>označuje akci, kterou počítač provede pomocí počítačového programu s informacemi a pokyny. Někdy se tomu říká „spuštění“</w:t>
                        </w:r>
                        <w:r w:rsidRPr="0023745A">
                          <w:rPr>
                            <w:lang w:val="cs-CZ"/>
                          </w:rPr>
                          <w:t xml:space="preserve"> </w:t>
                        </w:r>
                        <w:r>
                          <w:rPr>
                            <w:lang w:val="cs-CZ"/>
                          </w:rPr>
                          <w:t xml:space="preserve">programu. </w:t>
                        </w:r>
                      </w:p>
                      <w:p w14:paraId="44AC0EFC" w14:textId="77777777" w:rsidR="002A1612" w:rsidRPr="0023745A" w:rsidRDefault="002A1612" w:rsidP="001C6C01">
                        <w:pPr>
                          <w:tabs>
                            <w:tab w:val="left" w:pos="6946"/>
                          </w:tabs>
                          <w:rPr>
                            <w:highlight w:val="green"/>
                            <w:lang w:val="cs-CZ"/>
                          </w:rPr>
                        </w:pPr>
                        <w:r>
                          <w:rPr>
                            <w:b/>
                            <w:color w:val="FF7000"/>
                            <w:lang w:val="cs-CZ"/>
                          </w:rPr>
                          <w:t>Výstupy</w:t>
                        </w:r>
                        <w:r w:rsidRPr="0023745A">
                          <w:rPr>
                            <w:lang w:val="cs-CZ"/>
                          </w:rPr>
                          <w:t xml:space="preserve"> </w:t>
                        </w:r>
                        <w:r>
                          <w:rPr>
                            <w:lang w:val="cs-CZ"/>
                          </w:rPr>
                          <w:t xml:space="preserve">jsou výsledky, které získáte z počítače. Výstupem je to, co počítač zobrazí nebo co robot udělá na základě zadaných informací a pokynů. </w:t>
                        </w:r>
                      </w:p>
                      <w:p w14:paraId="17C7A0F5" w14:textId="77777777" w:rsidR="002A1612" w:rsidRPr="0023745A" w:rsidRDefault="002A1612" w:rsidP="001C6C01">
                        <w:pPr>
                          <w:tabs>
                            <w:tab w:val="left" w:pos="6946"/>
                          </w:tabs>
                          <w:rPr>
                            <w:lang w:val="cs-CZ"/>
                          </w:rPr>
                        </w:pPr>
                        <w:r>
                          <w:rPr>
                            <w:lang w:val="cs-CZ"/>
                          </w:rPr>
                          <w:t xml:space="preserve">Tomuto procesu, při němž do počítače přicházejí </w:t>
                        </w:r>
                        <w:r>
                          <w:rPr>
                            <w:b/>
                            <w:color w:val="FF7000"/>
                            <w:lang w:val="cs-CZ"/>
                          </w:rPr>
                          <w:t>vstupy</w:t>
                        </w:r>
                        <w:r w:rsidRPr="0023745A">
                          <w:rPr>
                            <w:lang w:val="cs-CZ"/>
                          </w:rPr>
                          <w:t xml:space="preserve">, </w:t>
                        </w:r>
                        <w:r>
                          <w:rPr>
                            <w:lang w:val="cs-CZ"/>
                          </w:rPr>
                          <w:t xml:space="preserve">počítač informace zpracuje v rámci </w:t>
                        </w:r>
                        <w:r>
                          <w:rPr>
                            <w:b/>
                            <w:color w:val="FF7000"/>
                            <w:lang w:val="cs-CZ"/>
                          </w:rPr>
                          <w:t>zpracování</w:t>
                        </w:r>
                        <w:r w:rsidRPr="0023745A">
                          <w:rPr>
                            <w:lang w:val="cs-CZ"/>
                          </w:rPr>
                          <w:t xml:space="preserve"> </w:t>
                        </w:r>
                        <w:r>
                          <w:rPr>
                            <w:lang w:val="cs-CZ"/>
                          </w:rPr>
                          <w:t xml:space="preserve">a vygeneruje určitý druh </w:t>
                        </w:r>
                        <w:r>
                          <w:rPr>
                            <w:b/>
                            <w:color w:val="FF7000"/>
                            <w:lang w:val="cs-CZ"/>
                          </w:rPr>
                          <w:t>výstupu</w:t>
                        </w:r>
                        <w:r>
                          <w:rPr>
                            <w:lang w:val="cs-CZ"/>
                          </w:rPr>
                          <w:t>, říkáme</w:t>
                        </w:r>
                        <w:r w:rsidRPr="0023745A">
                          <w:rPr>
                            <w:lang w:val="cs-CZ"/>
                          </w:rPr>
                          <w:t xml:space="preserve"> </w:t>
                        </w:r>
                        <w:r w:rsidRPr="00F03835">
                          <w:rPr>
                            <w:b/>
                            <w:color w:val="FF7000"/>
                            <w:lang w:val="cs-CZ"/>
                          </w:rPr>
                          <w:t>cyklus input-</w:t>
                        </w:r>
                        <w:proofErr w:type="spellStart"/>
                        <w:r w:rsidRPr="00F03835">
                          <w:rPr>
                            <w:b/>
                            <w:color w:val="FF7000"/>
                            <w:lang w:val="cs-CZ"/>
                          </w:rPr>
                          <w:t>process</w:t>
                        </w:r>
                        <w:proofErr w:type="spellEnd"/>
                        <w:r w:rsidRPr="00F03835">
                          <w:rPr>
                            <w:b/>
                            <w:color w:val="FF7000"/>
                            <w:lang w:val="cs-CZ"/>
                          </w:rPr>
                          <w:t>-output (vstup-</w:t>
                        </w:r>
                        <w:r>
                          <w:rPr>
                            <w:b/>
                            <w:color w:val="FF7000"/>
                            <w:lang w:val="cs-CZ"/>
                          </w:rPr>
                          <w:t>zpracování</w:t>
                        </w:r>
                        <w:r w:rsidRPr="00F03835">
                          <w:rPr>
                            <w:b/>
                            <w:color w:val="FF7000"/>
                            <w:lang w:val="cs-CZ"/>
                          </w:rPr>
                          <w:t>-výstup)</w:t>
                        </w:r>
                        <w:r w:rsidRPr="0023745A">
                          <w:rPr>
                            <w:lang w:val="cs-CZ"/>
                          </w:rPr>
                          <w:t>.</w:t>
                        </w:r>
                      </w:p>
                      <w:p w14:paraId="60768E73" w14:textId="77777777" w:rsidR="002A1612" w:rsidRPr="001E61C8" w:rsidRDefault="002A1612" w:rsidP="001C6C01">
                        <w:pPr>
                          <w:rPr>
                            <w:lang w:val="cs-CZ"/>
                          </w:rPr>
                        </w:pPr>
                      </w:p>
                    </w:txbxContent>
                  </v:textbox>
                </v:roundrect>
                <v:shape id="Picture 1445" o:spid="_x0000_s1221" type="#_x0000_t75" style="position:absolute;left:2084;top:-173;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">
                  <v:imagedata r:id="rId51" o:title=""/>
                </v:shape>
                <v:shape id="_x0000_s1222" type="#_x0000_t202" style="position:absolute;left:10094;top:2852;width:2061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" filled="f" stroked="f">
                  <v:textbox>
                    <w:txbxContent>
                      <w:p w14:paraId="247D02A8"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6ADBA2BF"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Takový </w:t>
      </w:r>
      <w:r w:rsidR="001C6C01">
        <w:rPr>
          <w:lang w:val="cs-CZ"/>
        </w:rPr>
        <w:t xml:space="preserve">cyklus, </w:t>
      </w:r>
      <w:r>
        <w:rPr>
          <w:lang w:val="cs-CZ"/>
        </w:rPr>
        <w:t xml:space="preserve">do kterého </w:t>
      </w:r>
      <w:r w:rsidR="001C6C01">
        <w:rPr>
          <w:lang w:val="cs-CZ"/>
        </w:rPr>
        <w:t>informace vstupují, počítač s </w:t>
      </w:r>
      <w:r>
        <w:rPr>
          <w:lang w:val="cs-CZ"/>
        </w:rPr>
        <w:t>nimi</w:t>
      </w:r>
      <w:r w:rsidR="001C6C01">
        <w:rPr>
          <w:lang w:val="cs-CZ"/>
        </w:rPr>
        <w:t xml:space="preserve"> provede nějaký úkon a vytvoří výsledek, se nazývá</w:t>
      </w:r>
      <w:r w:rsidR="001C6C01" w:rsidRPr="00B159F4">
        <w:rPr>
          <w:lang w:val="cs-CZ"/>
        </w:rPr>
        <w:t xml:space="preserve"> </w:t>
      </w:r>
      <w:r w:rsidR="001C6C01">
        <w:rPr>
          <w:b/>
          <w:color w:val="FF7000"/>
          <w:lang w:val="cs-CZ"/>
        </w:rPr>
        <w:t>cyklus i</w:t>
      </w:r>
      <w:r w:rsidR="001C6C01" w:rsidRPr="00B159F4">
        <w:rPr>
          <w:b/>
          <w:color w:val="FF7000"/>
          <w:lang w:val="cs-CZ"/>
        </w:rPr>
        <w:t>nput-</w:t>
      </w:r>
      <w:proofErr w:type="spellStart"/>
      <w:r w:rsidR="001C6C01" w:rsidRPr="00B159F4">
        <w:rPr>
          <w:b/>
          <w:color w:val="FF7000"/>
          <w:lang w:val="cs-CZ"/>
        </w:rPr>
        <w:t>process</w:t>
      </w:r>
      <w:proofErr w:type="spellEnd"/>
      <w:r w:rsidR="001C6C01" w:rsidRPr="00B159F4">
        <w:rPr>
          <w:b/>
          <w:color w:val="FF7000"/>
          <w:lang w:val="cs-CZ"/>
        </w:rPr>
        <w:t xml:space="preserve">-output </w:t>
      </w:r>
      <w:r w:rsidR="001C6C01">
        <w:rPr>
          <w:b/>
          <w:color w:val="FF7000"/>
          <w:lang w:val="cs-CZ"/>
        </w:rPr>
        <w:t>(vstup-zpracování-výstup)</w:t>
      </w:r>
      <w:r w:rsidR="001C6C01" w:rsidRPr="00B159F4">
        <w:rPr>
          <w:lang w:val="cs-CZ"/>
        </w:rPr>
        <w:t xml:space="preserve">. </w:t>
      </w:r>
    </w:p>
    <w:p w14:paraId="1BAAE1F1" w14:textId="77777777" w:rsidR="001C6C01" w:rsidRPr="0023745A" w:rsidRDefault="001C6C01" w:rsidP="001C6C01">
      <w:pPr>
        <w:rPr>
          <w:lang w:val="cs-CZ"/>
        </w:rPr>
      </w:pPr>
    </w:p>
    <w:p w14:paraId="05AA9B71" w14:textId="77777777" w:rsidR="001C6C01" w:rsidRPr="00315A2C" w:rsidRDefault="001C6C01" w:rsidP="001C6C01">
      <w:pPr>
        <w:rPr>
          <w:lang w:val="cs-CZ"/>
        </w:rPr>
      </w:pPr>
      <w:r>
        <w:rPr>
          <w:lang w:val="cs-CZ"/>
        </w:rPr>
        <w:t>Cyklus</w:t>
      </w:r>
      <w:r w:rsidRPr="00315A2C">
        <w:rPr>
          <w:lang w:val="cs-CZ"/>
        </w:rPr>
        <w:t xml:space="preserve"> </w:t>
      </w:r>
      <w:r>
        <w:rPr>
          <w:lang w:val="cs-CZ"/>
        </w:rPr>
        <w:t xml:space="preserve">vstup-zpracování-výstup se nepoužívá jen v počítačích. Můžete se s ním často setkat i v každodenním životě. </w:t>
      </w:r>
    </w:p>
    <w:p w14:paraId="7D19FD10" w14:textId="3089DF5A" w:rsidR="001C6C01" w:rsidRPr="00315A2C" w:rsidRDefault="001C6C01" w:rsidP="001C6C01">
      <w:pPr>
        <w:rPr>
          <w:lang w:val="cs-CZ"/>
        </w:rPr>
      </w:pPr>
      <w:r w:rsidRPr="00315A2C">
        <w:rPr>
          <w:noProof/>
          <w:lang w:val="cs-CZ"/>
        </w:rPr>
        <w:drawing>
          <wp:anchor distT="0" distB="0" distL="114300" distR="114300" simplePos="0" relativeHeight="253265920" behindDoc="0" locked="0" layoutInCell="1" allowOverlap="1" wp14:anchorId="26411319" wp14:editId="070A9303">
            <wp:simplePos x="0" y="0"/>
            <wp:positionH relativeFrom="column">
              <wp:posOffset>2071593</wp:posOffset>
            </wp:positionH>
            <wp:positionV relativeFrom="paragraph">
              <wp:posOffset>441325</wp:posOffset>
            </wp:positionV>
            <wp:extent cx="1628140" cy="1060450"/>
            <wp:effectExtent l="0" t="0" r="0" b="6350"/>
            <wp:wrapSquare wrapText="bothSides"/>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Jazz up_Cak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8140" cy="1060450"/>
                    </a:xfrm>
                    <a:prstGeom prst="rect">
                      <a:avLst/>
                    </a:prstGeom>
                  </pic:spPr>
                </pic:pic>
              </a:graphicData>
            </a:graphic>
            <wp14:sizeRelH relativeFrom="margin">
              <wp14:pctWidth>0</wp14:pctWidth>
            </wp14:sizeRelH>
            <wp14:sizeRelV relativeFrom="margin">
              <wp14:pctHeight>0</wp14:pctHeight>
            </wp14:sizeRelV>
          </wp:anchor>
        </w:drawing>
      </w:r>
      <w:r>
        <w:rPr>
          <w:lang w:val="cs-CZ"/>
        </w:rPr>
        <w:t xml:space="preserve">Dobrým příkladem je pečení dortu. </w:t>
      </w:r>
      <w:r>
        <w:rPr>
          <w:b/>
          <w:lang w:val="cs-CZ"/>
        </w:rPr>
        <w:t xml:space="preserve">Vstupem </w:t>
      </w:r>
      <w:r>
        <w:rPr>
          <w:lang w:val="cs-CZ"/>
        </w:rPr>
        <w:t>jsou přísady</w:t>
      </w:r>
      <w:r w:rsidR="00C1597C">
        <w:rPr>
          <w:lang w:val="cs-CZ"/>
        </w:rPr>
        <w:t xml:space="preserve"> vložené</w:t>
      </w:r>
      <w:r>
        <w:rPr>
          <w:lang w:val="cs-CZ"/>
        </w:rPr>
        <w:t xml:space="preserve"> do formy, kterou následně dáte do trouby. V troubě dojde ke </w:t>
      </w:r>
      <w:r w:rsidRPr="009040AE">
        <w:rPr>
          <w:b/>
          <w:lang w:val="cs-CZ"/>
        </w:rPr>
        <w:t>zpracování</w:t>
      </w:r>
      <w:r>
        <w:rPr>
          <w:lang w:val="cs-CZ"/>
        </w:rPr>
        <w:t xml:space="preserve"> </w:t>
      </w:r>
      <w:r w:rsidR="00C1597C" w:rsidRPr="00100F2C">
        <w:rPr>
          <w:lang w:val="cs-CZ"/>
        </w:rPr>
        <w:t>–</w:t>
      </w:r>
      <w:r>
        <w:rPr>
          <w:b/>
          <w:lang w:val="cs-CZ"/>
        </w:rPr>
        <w:t xml:space="preserve"> </w:t>
      </w:r>
      <w:r>
        <w:rPr>
          <w:lang w:val="cs-CZ"/>
        </w:rPr>
        <w:t xml:space="preserve">pečení. Po nějaké době je hotov </w:t>
      </w:r>
      <w:r>
        <w:rPr>
          <w:b/>
          <w:lang w:val="cs-CZ"/>
        </w:rPr>
        <w:t>výstup</w:t>
      </w:r>
      <w:r w:rsidRPr="00315A2C">
        <w:rPr>
          <w:lang w:val="cs-CZ"/>
        </w:rPr>
        <w:t xml:space="preserve"> </w:t>
      </w:r>
      <w:r w:rsidR="00C1597C" w:rsidRPr="00100F2C">
        <w:rPr>
          <w:lang w:val="cs-CZ"/>
        </w:rPr>
        <w:t>–</w:t>
      </w:r>
      <w:r>
        <w:rPr>
          <w:lang w:val="cs-CZ"/>
        </w:rPr>
        <w:t xml:space="preserve"> dort</w:t>
      </w:r>
      <w:r w:rsidRPr="00315A2C">
        <w:rPr>
          <w:lang w:val="cs-CZ"/>
        </w:rPr>
        <w:t>!</w:t>
      </w:r>
    </w:p>
    <w:p w14:paraId="690E45CC" w14:textId="77777777" w:rsidR="001C6C01" w:rsidRPr="00315A2C" w:rsidRDefault="001C6C01" w:rsidP="001C6C01">
      <w:pPr>
        <w:rPr>
          <w:lang w:val="cs-CZ"/>
        </w:rPr>
      </w:pPr>
    </w:p>
    <w:p w14:paraId="63988E08" w14:textId="77777777" w:rsidR="001C6C01" w:rsidRPr="00315A2C" w:rsidRDefault="001C6C01" w:rsidP="001C6C01">
      <w:pPr>
        <w:pStyle w:val="Nadpis2"/>
        <w:rPr>
          <w:lang w:val="cs-CZ"/>
        </w:rPr>
      </w:pPr>
    </w:p>
    <w:p w14:paraId="6E8DAA76" w14:textId="77777777" w:rsidR="001C6C01" w:rsidRPr="00315A2C" w:rsidRDefault="001C6C01" w:rsidP="001C6C01">
      <w:pPr>
        <w:pStyle w:val="Nadpis2"/>
        <w:rPr>
          <w:lang w:val="cs-CZ"/>
        </w:rPr>
      </w:pPr>
    </w:p>
    <w:p w14:paraId="4BD15DBD" w14:textId="77777777" w:rsidR="001C6C01" w:rsidRPr="00315A2C" w:rsidRDefault="001C6C01" w:rsidP="001C6C01">
      <w:pPr>
        <w:pStyle w:val="Nadpis2"/>
        <w:rPr>
          <w:lang w:val="cs-CZ"/>
        </w:rPr>
      </w:pPr>
    </w:p>
    <w:p w14:paraId="3A05F2A7" w14:textId="77777777" w:rsidR="001C6C01" w:rsidRPr="00315A2C" w:rsidRDefault="001C6C01" w:rsidP="001C6C01">
      <w:pPr>
        <w:pStyle w:val="Nadpis2"/>
        <w:rPr>
          <w:lang w:val="cs-CZ"/>
        </w:rPr>
      </w:pPr>
      <w:r>
        <w:rPr>
          <w:lang w:val="cs-CZ"/>
        </w:rPr>
        <w:t xml:space="preserve">Vstupy, výstupy a Edison </w:t>
      </w:r>
    </w:p>
    <w:p w14:paraId="113AC617" w14:textId="77777777" w:rsidR="001C6C01" w:rsidRPr="00315A2C" w:rsidRDefault="001C6C01" w:rsidP="001C6C01">
      <w:pPr>
        <w:rPr>
          <w:lang w:val="cs-CZ"/>
        </w:rPr>
      </w:pPr>
      <w:r>
        <w:rPr>
          <w:lang w:val="cs-CZ"/>
        </w:rPr>
        <w:t xml:space="preserve">Když píšete program pro svého Edisona, říkáte robotovi, co má dělat tím, že mu poskytujete vstupy. Edisonův mikročip pak tyto informace zpracuje a sdělí robotovi, jaký má být výstup. </w:t>
      </w:r>
    </w:p>
    <w:p w14:paraId="16CE1688" w14:textId="2602B2E5" w:rsidR="001C6C01" w:rsidRPr="00315A2C" w:rsidRDefault="001C6C01" w:rsidP="001C6C01">
      <w:pPr>
        <w:rPr>
          <w:lang w:val="cs-CZ"/>
        </w:rPr>
      </w:pPr>
      <w:bookmarkStart w:id="31" w:name="_Hlk511396687"/>
      <w:r>
        <w:rPr>
          <w:lang w:val="cs-CZ"/>
        </w:rPr>
        <w:t>Edison má tři hlavní druhy výstupů: výstupy využívající motory, výstupy využívající LED a výstupy využívající zvuky. V </w:t>
      </w:r>
      <w:proofErr w:type="spellStart"/>
      <w:r w:rsidRPr="00315A2C">
        <w:rPr>
          <w:lang w:val="cs-CZ"/>
        </w:rPr>
        <w:t>EdScratch</w:t>
      </w:r>
      <w:r>
        <w:rPr>
          <w:lang w:val="cs-CZ"/>
        </w:rPr>
        <w:t>i</w:t>
      </w:r>
      <w:proofErr w:type="spellEnd"/>
      <w:r>
        <w:rPr>
          <w:lang w:val="cs-CZ"/>
        </w:rPr>
        <w:t xml:space="preserve"> jsou bloky vztahující se k hlavním výstupům Edisona rozčleněny do tří různých kategorií</w:t>
      </w:r>
      <w:r w:rsidRPr="00315A2C">
        <w:rPr>
          <w:lang w:val="cs-CZ"/>
        </w:rPr>
        <w:t xml:space="preserve">: </w:t>
      </w:r>
      <w:r w:rsidRPr="00315A2C">
        <w:rPr>
          <w:color w:val="FF7000"/>
          <w:lang w:val="cs-CZ"/>
        </w:rPr>
        <w:t>Drive</w:t>
      </w:r>
      <w:r>
        <w:rPr>
          <w:lang w:val="cs-CZ"/>
        </w:rPr>
        <w:t xml:space="preserve"> (Jízda),</w:t>
      </w:r>
      <w:r w:rsidRPr="00315A2C">
        <w:rPr>
          <w:lang w:val="cs-CZ"/>
        </w:rPr>
        <w:t xml:space="preserve"> </w:t>
      </w:r>
      <w:proofErr w:type="spellStart"/>
      <w:r w:rsidRPr="00315A2C">
        <w:rPr>
          <w:color w:val="FF7000"/>
          <w:lang w:val="cs-CZ"/>
        </w:rPr>
        <w:t>LEDs</w:t>
      </w:r>
      <w:proofErr w:type="spellEnd"/>
      <w:r w:rsidRPr="00315A2C">
        <w:rPr>
          <w:lang w:val="cs-CZ"/>
        </w:rPr>
        <w:t xml:space="preserve"> </w:t>
      </w:r>
      <w:r>
        <w:rPr>
          <w:lang w:val="cs-CZ"/>
        </w:rPr>
        <w:t xml:space="preserve">(LED) a </w:t>
      </w:r>
      <w:proofErr w:type="spellStart"/>
      <w:r w:rsidRPr="00315A2C">
        <w:rPr>
          <w:color w:val="FF7000"/>
          <w:lang w:val="cs-CZ"/>
        </w:rPr>
        <w:t>Sound</w:t>
      </w:r>
      <w:proofErr w:type="spellEnd"/>
      <w:r>
        <w:rPr>
          <w:lang w:val="cs-CZ"/>
        </w:rPr>
        <w:t xml:space="preserve"> (Zvuk).</w:t>
      </w:r>
    </w:p>
    <w:p w14:paraId="7B431F64" w14:textId="77777777" w:rsidR="001C6C01" w:rsidRPr="00315A2C" w:rsidRDefault="001C6C01" w:rsidP="001C6C01">
      <w:pPr>
        <w:rPr>
          <w:lang w:val="cs-CZ"/>
        </w:rPr>
      </w:pPr>
    </w:p>
    <w:p w14:paraId="5918442D" w14:textId="77777777" w:rsidR="001C6C01" w:rsidRPr="00315A2C" w:rsidRDefault="001C6C01" w:rsidP="001C6C01">
      <w:pPr>
        <w:pStyle w:val="Odstavecseseznamem"/>
        <w:numPr>
          <w:ilvl w:val="0"/>
          <w:numId w:val="12"/>
        </w:numPr>
        <w:rPr>
          <w:lang w:val="cs-CZ"/>
        </w:rPr>
      </w:pPr>
      <w:bookmarkStart w:id="32" w:name="_Hlk514077781"/>
      <w:r w:rsidRPr="00315A2C">
        <w:rPr>
          <w:noProof/>
          <w:lang w:val="cs-CZ"/>
        </w:rPr>
        <w:lastRenderedPageBreak/>
        <mc:AlternateContent>
          <mc:Choice Requires="wpg">
            <w:drawing>
              <wp:anchor distT="0" distB="0" distL="114300" distR="114300" simplePos="0" relativeHeight="253298688" behindDoc="0" locked="0" layoutInCell="1" allowOverlap="1" wp14:anchorId="268D61ED" wp14:editId="763C63C5">
                <wp:simplePos x="0" y="0"/>
                <wp:positionH relativeFrom="column">
                  <wp:posOffset>81280</wp:posOffset>
                </wp:positionH>
                <wp:positionV relativeFrom="paragraph">
                  <wp:posOffset>798195</wp:posOffset>
                </wp:positionV>
                <wp:extent cx="5664200" cy="2398395"/>
                <wp:effectExtent l="0" t="0" r="0" b="1905"/>
                <wp:wrapTopAndBottom/>
                <wp:docPr id="576" name="Group 576"/>
                <wp:cNvGraphicFramePr/>
                <a:graphic xmlns:a="http://schemas.openxmlformats.org/drawingml/2006/main">
                  <a:graphicData uri="http://schemas.microsoft.com/office/word/2010/wordprocessingGroup">
                    <wpg:wgp>
                      <wpg:cNvGrpSpPr/>
                      <wpg:grpSpPr>
                        <a:xfrm>
                          <a:off x="0" y="0"/>
                          <a:ext cx="5664200" cy="2398395"/>
                          <a:chOff x="0" y="0"/>
                          <a:chExt cx="5664518" cy="2398712"/>
                        </a:xfrm>
                      </wpg:grpSpPr>
                      <wps:wsp>
                        <wps:cNvPr id="581" name="Text Box 2"/>
                        <wps:cNvSpPr txBox="1">
                          <a:spLocks noChangeArrowheads="1"/>
                        </wps:cNvSpPr>
                        <wps:spPr bwMode="auto">
                          <a:xfrm>
                            <a:off x="0" y="57150"/>
                            <a:ext cx="3145155" cy="397510"/>
                          </a:xfrm>
                          <a:prstGeom prst="rect">
                            <a:avLst/>
                          </a:prstGeom>
                          <a:solidFill>
                            <a:srgbClr val="FFFFFF"/>
                          </a:solidFill>
                          <a:ln w="38100">
                            <a:noFill/>
                            <a:miter lim="800000"/>
                            <a:headEnd/>
                            <a:tailEnd/>
                          </a:ln>
                        </wps:spPr>
                        <wps:txb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wps:txbx>
                        <wps:bodyPr rot="0" vert="horz" wrap="square" lIns="91440" tIns="45720" rIns="91440" bIns="45720" anchor="t" anchorCtr="0">
                          <a:noAutofit/>
                        </wps:bodyPr>
                      </wps:wsp>
                      <wps:wsp>
                        <wps:cNvPr id="591" name="Text Box 2"/>
                        <wps:cNvSpPr txBox="1">
                          <a:spLocks noChangeArrowheads="1"/>
                        </wps:cNvSpPr>
                        <wps:spPr bwMode="auto">
                          <a:xfrm>
                            <a:off x="3529013" y="0"/>
                            <a:ext cx="2135505" cy="332105"/>
                          </a:xfrm>
                          <a:prstGeom prst="rect">
                            <a:avLst/>
                          </a:prstGeom>
                          <a:solidFill>
                            <a:srgbClr val="FFFFFF"/>
                          </a:solidFill>
                          <a:ln w="38100">
                            <a:noFill/>
                            <a:miter lim="800000"/>
                            <a:headEnd/>
                            <a:tailEnd/>
                          </a:ln>
                        </wps:spPr>
                        <wps:txb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wps:txbx>
                        <wps:bodyPr rot="0" vert="horz" wrap="square" lIns="91440" tIns="45720" rIns="91440" bIns="45720" anchor="t" anchorCtr="0">
                          <a:noAutofit/>
                        </wps:bodyPr>
                      </wps:wsp>
                      <wpg:grpSp>
                        <wpg:cNvPr id="592" name="Group 592"/>
                        <wpg:cNvGrpSpPr/>
                        <wpg:grpSpPr>
                          <a:xfrm>
                            <a:off x="371475" y="404812"/>
                            <a:ext cx="2412000" cy="396000"/>
                            <a:chOff x="0" y="0"/>
                            <a:chExt cx="2412000" cy="396000"/>
                          </a:xfrm>
                        </wpg:grpSpPr>
                        <wps:wsp>
                          <wps:cNvPr id="593" name="Rounded Rectangle 1"/>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ounded Rectangle 3"/>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Text Box 595"/>
                          <wps:cNvSpPr txBox="1"/>
                          <wps:spPr>
                            <a:xfrm>
                              <a:off x="345981" y="40962"/>
                              <a:ext cx="1681494" cy="318052"/>
                            </a:xfrm>
                            <a:prstGeom prst="rect">
                              <a:avLst/>
                            </a:prstGeom>
                            <a:noFill/>
                            <a:ln w="6350">
                              <a:noFill/>
                            </a:ln>
                          </wps:spPr>
                          <wps:txb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6" name="Group 596"/>
                        <wpg:cNvGrpSpPr/>
                        <wpg:grpSpPr>
                          <a:xfrm>
                            <a:off x="371475" y="938212"/>
                            <a:ext cx="2412000" cy="396000"/>
                            <a:chOff x="0" y="0"/>
                            <a:chExt cx="2412000" cy="396000"/>
                          </a:xfrm>
                        </wpg:grpSpPr>
                        <wps:wsp>
                          <wps:cNvPr id="601" name="Rounded Rectangle 9"/>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ounded Rectangle 10"/>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Text Box 603"/>
                          <wps:cNvSpPr txBox="1"/>
                          <wps:spPr>
                            <a:xfrm>
                              <a:off x="173812" y="52899"/>
                              <a:ext cx="1930428" cy="318052"/>
                            </a:xfrm>
                            <a:prstGeom prst="rect">
                              <a:avLst/>
                            </a:prstGeom>
                            <a:noFill/>
                            <a:ln w="6350">
                              <a:noFill/>
                            </a:ln>
                          </wps:spPr>
                          <wps:txb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4" name="Group 604"/>
                        <wpg:cNvGrpSpPr/>
                        <wpg:grpSpPr>
                          <a:xfrm>
                            <a:off x="371475" y="1500187"/>
                            <a:ext cx="2412000" cy="396000"/>
                            <a:chOff x="0" y="0"/>
                            <a:chExt cx="2412000" cy="396000"/>
                          </a:xfrm>
                        </wpg:grpSpPr>
                        <wps:wsp>
                          <wps:cNvPr id="605" name="Rounded Rectangle 17"/>
                          <wps:cNvSpPr/>
                          <wps:spPr>
                            <a:xfrm>
                              <a:off x="0" y="0"/>
                              <a:ext cx="2412000" cy="396000"/>
                            </a:xfrm>
                            <a:prstGeom prst="roundRect">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Rounded Rectangle 18"/>
                          <wps:cNvSpPr>
                            <a:spLocks noChangeAspect="1"/>
                          </wps:cNvSpPr>
                          <wps:spPr>
                            <a:xfrm>
                              <a:off x="2108410" y="105798"/>
                              <a:ext cx="179705" cy="1797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607"/>
                          <wps:cNvSpPr txBox="1"/>
                          <wps:spPr>
                            <a:xfrm>
                              <a:off x="173812" y="52899"/>
                              <a:ext cx="1930428" cy="318052"/>
                            </a:xfrm>
                            <a:prstGeom prst="rect">
                              <a:avLst/>
                            </a:prstGeom>
                            <a:noFill/>
                            <a:ln w="6350">
                              <a:noFill/>
                            </a:ln>
                          </wps:spPr>
                          <wps:txb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847" name="Group 1073741847"/>
                        <wpg:cNvGrpSpPr/>
                        <wpg:grpSpPr>
                          <a:xfrm>
                            <a:off x="3990975" y="409575"/>
                            <a:ext cx="1159641" cy="395605"/>
                            <a:chOff x="0" y="0"/>
                            <a:chExt cx="1159641" cy="395605"/>
                          </a:xfrm>
                        </wpg:grpSpPr>
                        <wps:wsp>
                          <wps:cNvPr id="1073741888" name="Rounded Rectangle 23"/>
                          <wps:cNvSpPr/>
                          <wps:spPr>
                            <a:xfrm>
                              <a:off x="0" y="0"/>
                              <a:ext cx="1159641"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2" name="Rounded Rectangle 24"/>
                          <wps:cNvSpPr>
                            <a:spLocks noChangeAspect="1"/>
                          </wps:cNvSpPr>
                          <wps:spPr>
                            <a:xfrm>
                              <a:off x="120912" y="98241"/>
                              <a:ext cx="179705" cy="179705"/>
                            </a:xfrm>
                            <a:prstGeom prst="roundRect">
                              <a:avLst>
                                <a:gd name="adj" fmla="val 50000"/>
                              </a:avLst>
                            </a:prstGeom>
                            <a:solidFill>
                              <a:srgbClr val="4C97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3" name="Text Box 1073741953"/>
                          <wps:cNvSpPr txBox="1"/>
                          <wps:spPr>
                            <a:xfrm>
                              <a:off x="340066" y="45342"/>
                              <a:ext cx="649905" cy="317500"/>
                            </a:xfrm>
                            <a:prstGeom prst="rect">
                              <a:avLst/>
                            </a:prstGeom>
                            <a:noFill/>
                            <a:ln w="6350">
                              <a:noFill/>
                            </a:ln>
                          </wps:spPr>
                          <wps:txb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0" name="Group 1073741990"/>
                        <wpg:cNvGrpSpPr/>
                        <wpg:grpSpPr>
                          <a:xfrm>
                            <a:off x="3990975" y="938212"/>
                            <a:ext cx="1159510" cy="395605"/>
                            <a:chOff x="0" y="0"/>
                            <a:chExt cx="1159510" cy="395605"/>
                          </a:xfrm>
                        </wpg:grpSpPr>
                        <wps:wsp>
                          <wps:cNvPr id="1073741991" name="Rounded Rectangle 28"/>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2" name="Rounded Rectangle 29"/>
                          <wps:cNvSpPr>
                            <a:spLocks noChangeAspect="1"/>
                          </wps:cNvSpPr>
                          <wps:spPr>
                            <a:xfrm>
                              <a:off x="120912" y="98241"/>
                              <a:ext cx="179685" cy="179705"/>
                            </a:xfrm>
                            <a:prstGeom prst="roundRect">
                              <a:avLst>
                                <a:gd name="adj" fmla="val 50000"/>
                              </a:avLst>
                            </a:prstGeom>
                            <a:solidFill>
                              <a:srgbClr val="996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93" name="Text Box 1073741993"/>
                          <wps:cNvSpPr txBox="1"/>
                          <wps:spPr>
                            <a:xfrm>
                              <a:off x="340066" y="45342"/>
                              <a:ext cx="649832" cy="317500"/>
                            </a:xfrm>
                            <a:prstGeom prst="rect">
                              <a:avLst/>
                            </a:prstGeom>
                            <a:noFill/>
                            <a:ln w="6350">
                              <a:noFill/>
                            </a:ln>
                          </wps:spPr>
                          <wps:txb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73741998" name="Group 1073741998"/>
                        <wpg:cNvGrpSpPr/>
                        <wpg:grpSpPr>
                          <a:xfrm>
                            <a:off x="3995738" y="1500187"/>
                            <a:ext cx="1159510" cy="395605"/>
                            <a:chOff x="0" y="0"/>
                            <a:chExt cx="1159510" cy="395605"/>
                          </a:xfrm>
                        </wpg:grpSpPr>
                        <wps:wsp>
                          <wps:cNvPr id="1073741999" name="Rounded Rectangle 32"/>
                          <wps:cNvSpPr/>
                          <wps:spPr>
                            <a:xfrm>
                              <a:off x="0" y="0"/>
                              <a:ext cx="1159510" cy="395605"/>
                            </a:xfrm>
                            <a:prstGeom prst="roundRect">
                              <a:avLst>
                                <a:gd name="adj" fmla="val 50000"/>
                              </a:avLst>
                            </a:prstGeom>
                            <a:solidFill>
                              <a:srgbClr val="F2EFE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0" name="Rounded Rectangle 33"/>
                          <wps:cNvSpPr>
                            <a:spLocks noChangeAspect="1"/>
                          </wps:cNvSpPr>
                          <wps:spPr>
                            <a:xfrm>
                              <a:off x="120913" y="98241"/>
                              <a:ext cx="179685" cy="179705"/>
                            </a:xfrm>
                            <a:prstGeom prst="roundRect">
                              <a:avLst>
                                <a:gd name="adj" fmla="val 50000"/>
                              </a:avLst>
                            </a:prstGeom>
                            <a:solidFill>
                              <a:srgbClr val="CF63D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01" name="Text Box 1073742001"/>
                          <wps:cNvSpPr txBox="1"/>
                          <wps:spPr>
                            <a:xfrm>
                              <a:off x="340066" y="45342"/>
                              <a:ext cx="740589" cy="317500"/>
                            </a:xfrm>
                            <a:prstGeom prst="rect">
                              <a:avLst/>
                            </a:prstGeom>
                            <a:noFill/>
                            <a:ln w="6350">
                              <a:noFill/>
                            </a:ln>
                          </wps:spPr>
                          <wps:txb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73742002" name="Picture 1073742002"/>
                          <pic:cNvPicPr>
                            <a:picLocks noChangeAspect="1"/>
                          </pic:cNvPicPr>
                        </pic:nvPicPr>
                        <pic:blipFill rotWithShape="1">
                          <a:blip r:embed="rId105" cstate="print">
                            <a:extLst>
                              <a:ext uri="{28A0092B-C50C-407E-A947-70E740481C1C}">
                                <a14:useLocalDpi xmlns:a14="http://schemas.microsoft.com/office/drawing/2010/main" val="0"/>
                              </a:ext>
                            </a:extLst>
                          </a:blip>
                          <a:srcRect b="65341"/>
                          <a:stretch/>
                        </pic:blipFill>
                        <pic:spPr bwMode="auto">
                          <a:xfrm>
                            <a:off x="147638" y="328612"/>
                            <a:ext cx="1195070" cy="732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3" name="Picture 1073742003"/>
                          <pic:cNvPicPr>
                            <a:picLocks noChangeAspect="1"/>
                          </pic:cNvPicPr>
                        </pic:nvPicPr>
                        <pic:blipFill rotWithShape="1">
                          <a:blip r:embed="rId106" cstate="print">
                            <a:extLst>
                              <a:ext uri="{28A0092B-C50C-407E-A947-70E740481C1C}">
                                <a14:useLocalDpi xmlns:a14="http://schemas.microsoft.com/office/drawing/2010/main" val="0"/>
                              </a:ext>
                            </a:extLst>
                          </a:blip>
                          <a:srcRect t="34706" b="46019"/>
                          <a:stretch/>
                        </pic:blipFill>
                        <pic:spPr bwMode="auto">
                          <a:xfrm>
                            <a:off x="214313" y="1009650"/>
                            <a:ext cx="1193800" cy="407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2004" name="Picture 1073742004"/>
                          <pic:cNvPicPr>
                            <a:picLocks noChangeAspect="1"/>
                          </pic:cNvPicPr>
                        </pic:nvPicPr>
                        <pic:blipFill rotWithShape="1">
                          <a:blip r:embed="rId106" cstate="print">
                            <a:extLst>
                              <a:ext uri="{28A0092B-C50C-407E-A947-70E740481C1C}">
                                <a14:useLocalDpi xmlns:a14="http://schemas.microsoft.com/office/drawing/2010/main" val="0"/>
                              </a:ext>
                            </a:extLst>
                          </a:blip>
                          <a:srcRect t="56205" b="-131"/>
                          <a:stretch/>
                        </pic:blipFill>
                        <pic:spPr bwMode="auto">
                          <a:xfrm>
                            <a:off x="423863" y="1471612"/>
                            <a:ext cx="1193165" cy="927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8D61ED" id="Group 576" o:spid="_x0000_s1223" style="position:absolute;left:0;text-align:left;margin-left:6.4pt;margin-top:62.85pt;width:446pt;height:188.85pt;z-index:253298688" coordsize="56645,2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">
                <v:shape id="_x0000_s1224" type="#_x0000_t202" style="position:absolute;top:571;width:3145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" stroked="f" strokeweight="3pt">
                  <v:textbox>
                    <w:txbxContent>
                      <w:p w14:paraId="7AFBAE63" w14:textId="77777777" w:rsidR="002A1612" w:rsidRDefault="002A1612" w:rsidP="001C6C01">
                        <w:pPr>
                          <w:jc w:val="center"/>
                          <w:rPr>
                            <w:b/>
                            <w:color w:val="FF7000"/>
                          </w:rPr>
                        </w:pPr>
                        <w:proofErr w:type="spellStart"/>
                        <w:r>
                          <w:rPr>
                            <w:b/>
                            <w:color w:val="FF7000"/>
                          </w:rPr>
                          <w:t>Výstup</w:t>
                        </w:r>
                        <w:proofErr w:type="spellEnd"/>
                      </w:p>
                      <w:p w14:paraId="245E0FD7" w14:textId="77777777" w:rsidR="002A1612" w:rsidRDefault="002A1612" w:rsidP="001C6C01">
                        <w:pPr>
                          <w:jc w:val="center"/>
                        </w:pPr>
                      </w:p>
                    </w:txbxContent>
                  </v:textbox>
                </v:shape>
                <v:shape id="_x0000_s1225" type="#_x0000_t202" style="position:absolute;left:35290;width:2135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" stroked="f" strokeweight="3pt">
                  <v:textbox>
                    <w:txbxContent>
                      <w:p w14:paraId="479278F5" w14:textId="77777777" w:rsidR="002A1612" w:rsidRPr="00AD0E75" w:rsidRDefault="002A1612" w:rsidP="001C6C01">
                        <w:pPr>
                          <w:jc w:val="center"/>
                          <w:rPr>
                            <w:b/>
                            <w:color w:val="FF7000"/>
                          </w:rPr>
                        </w:pPr>
                        <w:proofErr w:type="spellStart"/>
                        <w:r>
                          <w:rPr>
                            <w:b/>
                            <w:color w:val="FF7000"/>
                          </w:rPr>
                          <w:t>Kategorie</w:t>
                        </w:r>
                        <w:proofErr w:type="spellEnd"/>
                      </w:p>
                      <w:p w14:paraId="59371E47" w14:textId="77777777" w:rsidR="002A1612" w:rsidRDefault="002A1612" w:rsidP="001C6C01">
                        <w:pPr>
                          <w:ind w:left="360"/>
                        </w:pPr>
                      </w:p>
                    </w:txbxContent>
                  </v:textbox>
                </v:shape>
                <v:group id="Group 592" o:spid="_x0000_s1226" style="position:absolute;left:3714;top:4048;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oundrect id="Rounded Rectangle 1" o:spid="_x0000_s1227"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" fillcolor="#f2efef" stroked="f" strokeweight="1pt">
                    <v:stroke joinstyle="miter"/>
                  </v:roundrect>
                  <v:roundrect id="Rounded Rectangle 3" o:spid="_x0000_s1228"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" fillcolor="white [3212]" stroked="f" strokeweight="1pt">
                    <v:stroke joinstyle="miter"/>
                    <o:lock v:ext="edit" aspectratio="t"/>
                  </v:roundrect>
                  <v:shape id="Text Box 595" o:spid="_x0000_s1229" type="#_x0000_t202" style="position:absolute;left:3459;top:409;width:1681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2916A60" w14:textId="77777777" w:rsidR="002A1612" w:rsidRPr="00413E59" w:rsidRDefault="002A1612" w:rsidP="001C6C01">
                          <w:pPr>
                            <w:jc w:val="right"/>
                            <w:rPr>
                              <w:color w:val="000000" w:themeColor="text1"/>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Vypnutí</w:t>
                          </w:r>
                          <w:proofErr w:type="spellEnd"/>
                          <w:r w:rsidRPr="00413E59">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světel</w:t>
                          </w:r>
                          <w:proofErr w:type="spellEnd"/>
                        </w:p>
                      </w:txbxContent>
                    </v:textbox>
                  </v:shape>
                </v:group>
                <v:group id="Group 596" o:spid="_x0000_s1230" style="position:absolute;left:3714;top:9382;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oundrect id="Rounded Rectangle 9" o:spid="_x0000_s1231"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" fillcolor="#f2efef" stroked="f" strokeweight="1pt">
                    <v:stroke joinstyle="miter"/>
                  </v:roundrect>
                  <v:roundrect id="Rounded Rectangle 10" o:spid="_x0000_s1232"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" fillcolor="white [3212]" stroked="f" strokeweight="1pt">
                    <v:stroke joinstyle="miter"/>
                    <o:lock v:ext="edit" aspectratio="t"/>
                  </v:roundrect>
                  <v:shape id="Text Box 603" o:spid="_x0000_s1233"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0FAAC3E3"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Zahrání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tónu</w:t>
                          </w:r>
                          <w:proofErr w:type="spellEnd"/>
                        </w:p>
                      </w:txbxContent>
                    </v:textbox>
                  </v:shape>
                </v:group>
                <v:group id="Group 604" o:spid="_x0000_s1234" style="position:absolute;left:3714;top:15001;width:24120;height:3960" coordsize="24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oundrect id="Rounded Rectangle 17" o:spid="_x0000_s1235" style="position:absolute;width:24120;height:39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" fillcolor="#f2efef" stroked="f" strokeweight="1pt">
                    <v:stroke joinstyle="miter"/>
                  </v:roundrect>
                  <v:roundrect id="Rounded Rectangle 18" o:spid="_x0000_s1236" style="position:absolute;left:21084;top:1057;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" fillcolor="white [3212]" stroked="f" strokeweight="1pt">
                    <v:stroke joinstyle="miter"/>
                    <o:lock v:ext="edit" aspectratio="t"/>
                  </v:roundrect>
                  <v:shape id="Text Box 607" o:spid="_x0000_s1237" type="#_x0000_t202" style="position:absolute;left:1738;top:528;width:193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25299B3B" w14:textId="77777777" w:rsidR="002A1612" w:rsidRPr="007B4B3A" w:rsidRDefault="002A1612" w:rsidP="001C6C01">
                          <w:pPr>
                            <w:jc w:val="right"/>
                            <w:rPr>
                              <w:rFonts w:ascii="Times New Roman" w:hAnsi="Times New Roman"/>
                              <w:color w:val="000000" w:themeColor="text1"/>
                              <w:lang w:val="cs-CZ"/>
                              <w14:textOutline w14:w="9525" w14:cap="rnd" w14:cmpd="sng" w14:algn="ctr">
                                <w14:noFill/>
                                <w14:prstDash w14:val="solid"/>
                                <w14:bevel/>
                              </w14:textOutline>
                            </w:rPr>
                          </w:pPr>
                          <w:proofErr w:type="spellStart"/>
                          <w:r>
                            <w:rPr>
                              <w:color w:val="000000" w:themeColor="text1"/>
                              <w14:textOutline w14:w="9525" w14:cap="rnd" w14:cmpd="sng" w14:algn="ctr">
                                <w14:noFill/>
                                <w14:prstDash w14:val="solid"/>
                                <w14:bevel/>
                              </w14:textOutline>
                            </w:rPr>
                            <w:t>Zatočení</w:t>
                          </w:r>
                          <w:proofErr w:type="spellEnd"/>
                          <w:r>
                            <w:rPr>
                              <w:color w:val="000000" w:themeColor="text1"/>
                              <w14:textOutline w14:w="9525" w14:cap="rnd" w14:cmpd="sng" w14:algn="ctr">
                                <w14:noFill/>
                                <w14:prstDash w14:val="solid"/>
                                <w14:bevel/>
                              </w14:textOutline>
                            </w:rPr>
                            <w:t xml:space="preserve"> </w:t>
                          </w:r>
                          <w:proofErr w:type="spellStart"/>
                          <w:r>
                            <w:rPr>
                              <w:color w:val="000000" w:themeColor="text1"/>
                              <w14:textOutline w14:w="9525" w14:cap="rnd" w14:cmpd="sng" w14:algn="ctr">
                                <w14:noFill/>
                                <w14:prstDash w14:val="solid"/>
                                <w14:bevel/>
                              </w14:textOutline>
                            </w:rPr>
                            <w:t>doprava</w:t>
                          </w:r>
                          <w:proofErr w:type="spellEnd"/>
                        </w:p>
                      </w:txbxContent>
                    </v:textbox>
                  </v:shape>
                </v:group>
                <v:group id="Group 1073741847" o:spid="_x0000_s1238" style="position:absolute;left:39909;top:4095;width:11597;height:3956" coordsize="1159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">
                  <v:roundrect id="Rounded Rectangle 23" o:spid="_x0000_s1239" style="position:absolute;width:11596;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" fillcolor="#f2efef" stroked="f" strokeweight="1pt">
                    <v:stroke joinstyle="miter"/>
                  </v:roundrect>
                  <v:roundrect id="Rounded Rectangle 24" o:spid="_x0000_s1240" style="position:absolute;left:1209;top:982;width:1797;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" fillcolor="#4c97ff" stroked="f" strokeweight="1pt">
                    <v:stroke joinstyle="miter"/>
                    <o:lock v:ext="edit" aspectratio="t"/>
                  </v:roundrect>
                  <v:shape id="Text Box 1073741953" o:spid="_x0000_s1241" type="#_x0000_t202" style="position:absolute;left:3400;top:453;width:64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" filled="f" stroked="f" strokeweight=".5pt">
                    <v:textbox>
                      <w:txbxContent>
                        <w:p w14:paraId="4834F003" w14:textId="77777777" w:rsidR="002A1612" w:rsidRPr="00413E59" w:rsidRDefault="002A1612" w:rsidP="001C6C01">
                          <w:pPr>
                            <w:rPr>
                              <w:b/>
                              <w:color w:val="000000" w:themeColor="text1"/>
                              <w14:textOutline w14:w="9525" w14:cap="rnd" w14:cmpd="sng" w14:algn="ctr">
                                <w14:noFill/>
                                <w14:prstDash w14:val="solid"/>
                                <w14:bevel/>
                              </w14:textOutline>
                            </w:rPr>
                          </w:pPr>
                          <w:r w:rsidRPr="00413E59">
                            <w:rPr>
                              <w:b/>
                              <w:color w:val="000000" w:themeColor="text1"/>
                              <w14:textOutline w14:w="9525" w14:cap="rnd" w14:cmpd="sng" w14:algn="ctr">
                                <w14:noFill/>
                                <w14:prstDash w14:val="solid"/>
                                <w14:bevel/>
                              </w14:textOutline>
                            </w:rPr>
                            <w:t>Drive</w:t>
                          </w:r>
                        </w:p>
                      </w:txbxContent>
                    </v:textbox>
                  </v:shape>
                </v:group>
                <v:group id="Group 1073741990" o:spid="_x0000_s1242" style="position:absolute;left:39909;top:9382;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">
                  <v:roundrect id="Rounded Rectangle 28" o:spid="_x0000_s1243"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" fillcolor="#f2efef" stroked="f" strokeweight="1pt">
                    <v:stroke joinstyle="miter"/>
                  </v:roundrect>
                  <v:roundrect id="Rounded Rectangle 29" o:spid="_x0000_s1244"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" fillcolor="#9965ff" stroked="f" strokeweight="1pt">
                    <v:stroke joinstyle="miter"/>
                    <o:lock v:ext="edit" aspectratio="t"/>
                  </v:roundrect>
                  <v:shape id="Text Box 1073741993" o:spid="_x0000_s1245" type="#_x0000_t202" style="position:absolute;left:3400;top:453;width:6498;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" filled="f" stroked="f" strokeweight=".5pt">
                    <v:textbox>
                      <w:txbxContent>
                        <w:p w14:paraId="31E88B2B"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LEDs</w:t>
                          </w:r>
                        </w:p>
                      </w:txbxContent>
                    </v:textbox>
                  </v:shape>
                </v:group>
                <v:group id="Group 1073741998" o:spid="_x0000_s1246" style="position:absolute;left:39957;top:15001;width:11595;height:3956" coordsize="11595,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">
                  <v:roundrect id="Rounded Rectangle 32" o:spid="_x0000_s1247" style="position:absolute;width:11595;height:395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" fillcolor="#f2efef" stroked="f" strokeweight="1pt">
                    <v:stroke joinstyle="miter"/>
                  </v:roundrect>
                  <v:roundrect id="Rounded Rectangle 33" o:spid="_x0000_s1248" style="position:absolute;left:1209;top:982;width:1796;height:1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" fillcolor="#cf63d0" stroked="f" strokeweight="1pt">
                    <v:stroke joinstyle="miter"/>
                    <o:lock v:ext="edit" aspectratio="t"/>
                  </v:roundrect>
                  <v:shape id="Text Box 1073742001" o:spid="_x0000_s1249" type="#_x0000_t202" style="position:absolute;left:3400;top:453;width:74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" filled="f" stroked="f" strokeweight=".5pt">
                    <v:textbox>
                      <w:txbxContent>
                        <w:p w14:paraId="412FAF90" w14:textId="77777777" w:rsidR="002A1612" w:rsidRPr="00413E59" w:rsidRDefault="002A1612" w:rsidP="001C6C01">
                          <w:pPr>
                            <w:rPr>
                              <w:b/>
                              <w:color w:val="000000" w:themeColor="text1"/>
                              <w14:textOutline w14:w="9525" w14:cap="rnd" w14:cmpd="sng" w14:algn="ctr">
                                <w14:noFill/>
                                <w14:prstDash w14:val="solid"/>
                                <w14:bevel/>
                              </w14:textOutline>
                            </w:rPr>
                          </w:pPr>
                          <w:r>
                            <w:rPr>
                              <w:b/>
                              <w:color w:val="000000" w:themeColor="text1"/>
                              <w14:textOutline w14:w="9525" w14:cap="rnd" w14:cmpd="sng" w14:algn="ctr">
                                <w14:noFill/>
                                <w14:prstDash w14:val="solid"/>
                                <w14:bevel/>
                              </w14:textOutline>
                            </w:rPr>
                            <w:t>Sound</w:t>
                          </w:r>
                        </w:p>
                      </w:txbxContent>
                    </v:textbox>
                  </v:shape>
                </v:group>
                <v:shape id="Picture 1073742002" o:spid="_x0000_s1250" type="#_x0000_t75" style="position:absolute;left:1476;top:3286;width:11951;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">
                  <v:imagedata r:id="rId107" o:title="" cropbottom="42822f"/>
                </v:shape>
                <v:shape id="Picture 1073742003" o:spid="_x0000_s1251" type="#_x0000_t75" style="position:absolute;left:2143;top:10096;width:11938;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">
                  <v:imagedata r:id="rId108" o:title="" croptop="22745f" cropbottom="30159f"/>
                </v:shape>
                <v:shape id="Picture 1073742004" o:spid="_x0000_s1252" type="#_x0000_t75" style="position:absolute;left:4238;top:14716;width:11932;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">
                  <v:imagedata r:id="rId108" o:title="" croptop="36835f" cropbottom="-86f"/>
                </v:shape>
                <w10:wrap type="topAndBottom"/>
              </v:group>
            </w:pict>
          </mc:Fallback>
        </mc:AlternateContent>
      </w:r>
      <w:r>
        <w:rPr>
          <w:lang w:val="cs-CZ"/>
        </w:rPr>
        <w:t>Prohlédněte si</w:t>
      </w:r>
      <w:r w:rsidRPr="007B4B3A">
        <w:rPr>
          <w:rFonts w:hint="eastAsia"/>
          <w:lang w:val="cs-CZ"/>
        </w:rPr>
        <w:t xml:space="preserve"> bloky v kategoriích </w:t>
      </w:r>
      <w:r w:rsidRPr="00315A2C">
        <w:rPr>
          <w:color w:val="FF7000"/>
          <w:lang w:val="cs-CZ"/>
        </w:rPr>
        <w:t>Drive</w:t>
      </w:r>
      <w:r w:rsidRPr="00315A2C">
        <w:rPr>
          <w:lang w:val="cs-CZ"/>
        </w:rPr>
        <w:t xml:space="preserve">, </w:t>
      </w:r>
      <w:proofErr w:type="spellStart"/>
      <w:r w:rsidRPr="00315A2C">
        <w:rPr>
          <w:color w:val="FF7000"/>
          <w:lang w:val="cs-CZ"/>
        </w:rPr>
        <w:t>LEDs</w:t>
      </w:r>
      <w:proofErr w:type="spellEnd"/>
      <w:r w:rsidRPr="00315A2C">
        <w:rPr>
          <w:lang w:val="cs-CZ"/>
        </w:rPr>
        <w:t xml:space="preserve"> a </w:t>
      </w:r>
      <w:proofErr w:type="spellStart"/>
      <w:r w:rsidRPr="00315A2C">
        <w:rPr>
          <w:color w:val="FF7000"/>
          <w:lang w:val="cs-CZ"/>
        </w:rPr>
        <w:t>Sound</w:t>
      </w:r>
      <w:proofErr w:type="spellEnd"/>
      <w:r w:rsidRPr="007B4B3A">
        <w:rPr>
          <w:rFonts w:hint="eastAsia"/>
          <w:lang w:val="cs-CZ"/>
        </w:rPr>
        <w:t xml:space="preserve"> v </w:t>
      </w:r>
      <w:proofErr w:type="spellStart"/>
      <w:r w:rsidRPr="007B4B3A">
        <w:rPr>
          <w:rFonts w:hint="eastAsia"/>
          <w:lang w:val="cs-CZ"/>
        </w:rPr>
        <w:t>EdScratch</w:t>
      </w:r>
      <w:r>
        <w:rPr>
          <w:lang w:val="cs-CZ"/>
        </w:rPr>
        <w:t>i</w:t>
      </w:r>
      <w:proofErr w:type="spellEnd"/>
      <w:r w:rsidRPr="007B4B3A">
        <w:rPr>
          <w:rFonts w:hint="eastAsia"/>
          <w:lang w:val="cs-CZ"/>
        </w:rPr>
        <w:t>. Která kategorie obsahuje bloky kódu, které byste museli vložit do programu, aby Edison vygeneroval</w:t>
      </w:r>
      <w:r>
        <w:rPr>
          <w:lang w:val="cs-CZ"/>
        </w:rPr>
        <w:t xml:space="preserve"> níže uvedené výstupy</w:t>
      </w:r>
      <w:r w:rsidRPr="007B4B3A">
        <w:rPr>
          <w:rFonts w:hint="eastAsia"/>
          <w:lang w:val="cs-CZ"/>
        </w:rPr>
        <w:t xml:space="preserve">? </w:t>
      </w:r>
      <w:r>
        <w:rPr>
          <w:lang w:val="cs-CZ"/>
        </w:rPr>
        <w:t>Spojte požadovaný</w:t>
      </w:r>
      <w:r w:rsidRPr="007B4B3A">
        <w:rPr>
          <w:rFonts w:hint="eastAsia"/>
          <w:lang w:val="cs-CZ"/>
        </w:rPr>
        <w:t xml:space="preserve"> výstup s kategorií, </w:t>
      </w:r>
      <w:r>
        <w:rPr>
          <w:lang w:val="cs-CZ"/>
        </w:rPr>
        <w:t xml:space="preserve">v níž </w:t>
      </w:r>
      <w:r w:rsidRPr="007B4B3A">
        <w:rPr>
          <w:rFonts w:hint="eastAsia"/>
          <w:lang w:val="cs-CZ"/>
        </w:rPr>
        <w:t xml:space="preserve">najdete </w:t>
      </w:r>
      <w:r>
        <w:rPr>
          <w:lang w:val="cs-CZ"/>
        </w:rPr>
        <w:t xml:space="preserve">potřebné </w:t>
      </w:r>
      <w:r w:rsidRPr="007B4B3A">
        <w:rPr>
          <w:rFonts w:hint="eastAsia"/>
          <w:lang w:val="cs-CZ"/>
        </w:rPr>
        <w:t>bloky</w:t>
      </w:r>
      <w:r w:rsidRPr="00315A2C">
        <w:rPr>
          <w:lang w:val="cs-CZ"/>
        </w:rPr>
        <w:t xml:space="preserve">. </w:t>
      </w:r>
    </w:p>
    <w:bookmarkEnd w:id="31"/>
    <w:p w14:paraId="12FC4E23" w14:textId="77777777" w:rsidR="001C6C01" w:rsidRPr="00315A2C" w:rsidRDefault="001C6C01" w:rsidP="001C6C01">
      <w:pPr>
        <w:rPr>
          <w:lang w:val="cs-CZ"/>
        </w:rPr>
      </w:pPr>
    </w:p>
    <w:p w14:paraId="744E5BBE" w14:textId="77777777" w:rsidR="001C6C01" w:rsidRPr="00315A2C" w:rsidRDefault="001C6C01" w:rsidP="001C6C01">
      <w:pPr>
        <w:pStyle w:val="Nadpis2"/>
        <w:rPr>
          <w:lang w:val="cs-CZ"/>
        </w:rPr>
      </w:pPr>
      <w:r w:rsidRPr="00315A2C">
        <w:rPr>
          <w:lang w:val="cs-CZ"/>
        </w:rPr>
        <w:t xml:space="preserve">Úkol 1: </w:t>
      </w:r>
      <w:r>
        <w:rPr>
          <w:lang w:val="cs-CZ"/>
        </w:rPr>
        <w:t xml:space="preserve">Blikněte a pípněte </w:t>
      </w:r>
    </w:p>
    <w:p w14:paraId="7D228FB7" w14:textId="77777777" w:rsidR="001C6C01" w:rsidRPr="00315A2C" w:rsidRDefault="001C6C01" w:rsidP="001C6C01">
      <w:pPr>
        <w:rPr>
          <w:lang w:val="cs-CZ"/>
        </w:rPr>
      </w:pPr>
      <w:r w:rsidRPr="00315A2C">
        <w:rPr>
          <w:lang w:val="cs-CZ"/>
        </w:rPr>
        <w:t xml:space="preserve">Edison </w:t>
      </w:r>
      <w:r>
        <w:rPr>
          <w:lang w:val="cs-CZ"/>
        </w:rPr>
        <w:t xml:space="preserve">je vybaven dvěma červenými </w:t>
      </w:r>
      <w:proofErr w:type="spellStart"/>
      <w:r>
        <w:rPr>
          <w:lang w:val="cs-CZ"/>
        </w:rPr>
        <w:t>LEDkami</w:t>
      </w:r>
      <w:proofErr w:type="spellEnd"/>
      <w:r>
        <w:rPr>
          <w:lang w:val="cs-CZ"/>
        </w:rPr>
        <w:t xml:space="preserve">. Tyto </w:t>
      </w:r>
      <w:proofErr w:type="spellStart"/>
      <w:r>
        <w:rPr>
          <w:lang w:val="cs-CZ"/>
        </w:rPr>
        <w:t>LEDky</w:t>
      </w:r>
      <w:proofErr w:type="spellEnd"/>
      <w:r>
        <w:rPr>
          <w:lang w:val="cs-CZ"/>
        </w:rPr>
        <w:t xml:space="preserve"> začnou po spuštění Edisona blikat. </w:t>
      </w:r>
    </w:p>
    <w:bookmarkEnd w:id="32"/>
    <w:p w14:paraId="31F05DE3" w14:textId="344A5BEF" w:rsidR="001C6C01" w:rsidRPr="00315A2C" w:rsidRDefault="001C6C01" w:rsidP="001C6C01">
      <w:pPr>
        <w:rPr>
          <w:lang w:val="cs-CZ"/>
        </w:rPr>
      </w:pPr>
      <w:r w:rsidRPr="007B4B3A">
        <w:rPr>
          <w:rFonts w:hint="eastAsia"/>
          <w:lang w:val="cs-CZ"/>
        </w:rPr>
        <w:t xml:space="preserve">Edison má také speciální </w:t>
      </w:r>
      <w:r>
        <w:rPr>
          <w:lang w:val="cs-CZ"/>
        </w:rPr>
        <w:t>zařízení,</w:t>
      </w:r>
      <w:r w:rsidRPr="007B4B3A">
        <w:rPr>
          <w:rFonts w:hint="eastAsia"/>
          <w:lang w:val="cs-CZ"/>
        </w:rPr>
        <w:t xml:space="preserve"> kte</w:t>
      </w:r>
      <w:r>
        <w:rPr>
          <w:lang w:val="cs-CZ"/>
        </w:rPr>
        <w:t>ré</w:t>
      </w:r>
      <w:r w:rsidRPr="007B4B3A">
        <w:rPr>
          <w:rFonts w:hint="eastAsia"/>
          <w:lang w:val="cs-CZ"/>
        </w:rPr>
        <w:t xml:space="preserve"> můžete vidět na levé straně kulatého tlačítka na horní straně robota. Jedná se o bzučák a zvukový senzor v jednom. </w:t>
      </w:r>
      <w:r>
        <w:rPr>
          <w:lang w:val="cs-CZ"/>
        </w:rPr>
        <w:t>Dokáže</w:t>
      </w:r>
      <w:r w:rsidRPr="007B4B3A">
        <w:rPr>
          <w:rFonts w:hint="eastAsia"/>
          <w:lang w:val="cs-CZ"/>
        </w:rPr>
        <w:t xml:space="preserve"> </w:t>
      </w:r>
      <w:r w:rsidR="00BF3A82">
        <w:rPr>
          <w:lang w:val="cs-CZ"/>
        </w:rPr>
        <w:t>rozpoznat</w:t>
      </w:r>
      <w:r w:rsidR="00BF3A82" w:rsidRPr="007B4B3A">
        <w:rPr>
          <w:rFonts w:hint="eastAsia"/>
          <w:lang w:val="cs-CZ"/>
        </w:rPr>
        <w:t xml:space="preserve"> </w:t>
      </w:r>
      <w:r>
        <w:rPr>
          <w:lang w:val="cs-CZ"/>
        </w:rPr>
        <w:t xml:space="preserve">zvuk, ale také jej </w:t>
      </w:r>
      <w:r w:rsidRPr="007B4B3A">
        <w:rPr>
          <w:rFonts w:hint="eastAsia"/>
          <w:lang w:val="cs-CZ"/>
        </w:rPr>
        <w:t>vytvářet</w:t>
      </w:r>
      <w:r w:rsidRPr="00315A2C">
        <w:rPr>
          <w:lang w:val="cs-CZ"/>
        </w:rPr>
        <w:t>!</w:t>
      </w:r>
    </w:p>
    <w:p w14:paraId="6D4E916C" w14:textId="0B533AF2" w:rsidR="001C6C01" w:rsidRPr="00315A2C" w:rsidRDefault="001C6C01" w:rsidP="001C6C01">
      <w:pPr>
        <w:rPr>
          <w:lang w:val="cs-CZ"/>
        </w:rPr>
      </w:pPr>
      <w:r w:rsidRPr="00315A2C">
        <w:rPr>
          <w:noProof/>
          <w:lang w:val="cs-CZ"/>
        </w:rPr>
        <mc:AlternateContent>
          <mc:Choice Requires="wps">
            <w:drawing>
              <wp:anchor distT="45720" distB="45720" distL="114300" distR="114300" simplePos="0" relativeHeight="253299712" behindDoc="0" locked="0" layoutInCell="1" allowOverlap="1" wp14:anchorId="2D7C82E1" wp14:editId="64003541">
                <wp:simplePos x="0" y="0"/>
                <wp:positionH relativeFrom="column">
                  <wp:posOffset>1422617</wp:posOffset>
                </wp:positionH>
                <wp:positionV relativeFrom="paragraph">
                  <wp:posOffset>630910</wp:posOffset>
                </wp:positionV>
                <wp:extent cx="2860040" cy="1725930"/>
                <wp:effectExtent l="0" t="0" r="16510" b="26670"/>
                <wp:wrapTopAndBottom/>
                <wp:docPr id="1073741882" name="Text Box 1073741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1725930"/>
                        </a:xfrm>
                        <a:prstGeom prst="roundRect">
                          <a:avLst>
                            <a:gd name="adj" fmla="val 8316"/>
                          </a:avLst>
                        </a:prstGeom>
                        <a:solidFill>
                          <a:srgbClr val="FFFFFF"/>
                        </a:solidFill>
                        <a:ln w="9525">
                          <a:solidFill>
                            <a:srgbClr val="FF7000"/>
                          </a:solidFill>
                          <a:miter lim="800000"/>
                          <a:headEnd/>
                          <a:tailEnd/>
                        </a:ln>
                      </wps:spPr>
                      <wps:txb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7C82E1" id="Text Box 1073741882" o:spid="_x0000_s1253" style="position:absolute;margin-left:112pt;margin-top:49.7pt;width:225.2pt;height:135.9pt;z-index:2532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" strokecolor="#ff7000">
                <v:stroke joinstyle="miter"/>
                <v:textbox>
                  <w:txbxContent>
                    <w:p w14:paraId="5D6EF0F7" w14:textId="77777777" w:rsidR="002A1612" w:rsidRPr="00E921A1" w:rsidRDefault="002A1612" w:rsidP="001C6C01">
                      <w:pPr>
                        <w:pStyle w:val="Odstavecseseznamem"/>
                        <w:numPr>
                          <w:ilvl w:val="0"/>
                          <w:numId w:val="82"/>
                        </w:numPr>
                        <w:rPr>
                          <w:lang w:val="cs-CZ"/>
                        </w:rPr>
                      </w:pPr>
                      <w:r>
                        <w:rPr>
                          <w:lang w:val="cs-CZ"/>
                        </w:rPr>
                        <w:t>zapnout levou LED</w:t>
                      </w:r>
                    </w:p>
                    <w:p w14:paraId="041F22C7" w14:textId="77777777" w:rsidR="002A1612" w:rsidRPr="00E921A1" w:rsidRDefault="002A1612" w:rsidP="001C6C01">
                      <w:pPr>
                        <w:pStyle w:val="Odstavecseseznamem"/>
                        <w:numPr>
                          <w:ilvl w:val="0"/>
                          <w:numId w:val="82"/>
                        </w:numPr>
                        <w:rPr>
                          <w:lang w:val="cs-CZ"/>
                        </w:rPr>
                      </w:pPr>
                      <w:r>
                        <w:rPr>
                          <w:lang w:val="cs-CZ"/>
                        </w:rPr>
                        <w:t>pípnout</w:t>
                      </w:r>
                    </w:p>
                    <w:p w14:paraId="3985E71D" w14:textId="77777777" w:rsidR="002A1612" w:rsidRPr="00E921A1" w:rsidRDefault="002A1612" w:rsidP="001C6C01">
                      <w:pPr>
                        <w:pStyle w:val="Odstavecseseznamem"/>
                        <w:numPr>
                          <w:ilvl w:val="0"/>
                          <w:numId w:val="82"/>
                        </w:numPr>
                        <w:rPr>
                          <w:lang w:val="cs-CZ"/>
                        </w:rPr>
                      </w:pPr>
                      <w:r>
                        <w:rPr>
                          <w:lang w:val="cs-CZ"/>
                        </w:rPr>
                        <w:t>vypnout levou LED</w:t>
                      </w:r>
                    </w:p>
                    <w:p w14:paraId="61000D90" w14:textId="77777777" w:rsidR="002A1612" w:rsidRPr="00E921A1" w:rsidRDefault="002A1612" w:rsidP="001C6C01">
                      <w:pPr>
                        <w:pStyle w:val="Odstavecseseznamem"/>
                        <w:numPr>
                          <w:ilvl w:val="0"/>
                          <w:numId w:val="82"/>
                        </w:numPr>
                        <w:rPr>
                          <w:lang w:val="cs-CZ"/>
                        </w:rPr>
                      </w:pPr>
                      <w:r>
                        <w:rPr>
                          <w:lang w:val="cs-CZ"/>
                        </w:rPr>
                        <w:t>pípnout</w:t>
                      </w:r>
                    </w:p>
                    <w:p w14:paraId="5A1538D5" w14:textId="77777777" w:rsidR="002A1612" w:rsidRPr="00E921A1" w:rsidRDefault="002A1612" w:rsidP="001C6C01">
                      <w:pPr>
                        <w:pStyle w:val="Odstavecseseznamem"/>
                        <w:numPr>
                          <w:ilvl w:val="0"/>
                          <w:numId w:val="82"/>
                        </w:numPr>
                        <w:rPr>
                          <w:lang w:val="cs-CZ"/>
                        </w:rPr>
                      </w:pPr>
                      <w:r>
                        <w:rPr>
                          <w:lang w:val="cs-CZ"/>
                        </w:rPr>
                        <w:t>zapnout pravou LED</w:t>
                      </w:r>
                    </w:p>
                    <w:p w14:paraId="7B323651" w14:textId="77777777" w:rsidR="002A1612" w:rsidRPr="00E921A1" w:rsidRDefault="002A1612" w:rsidP="001C6C01">
                      <w:pPr>
                        <w:pStyle w:val="Odstavecseseznamem"/>
                        <w:numPr>
                          <w:ilvl w:val="0"/>
                          <w:numId w:val="82"/>
                        </w:numPr>
                        <w:rPr>
                          <w:lang w:val="cs-CZ"/>
                        </w:rPr>
                      </w:pPr>
                      <w:r>
                        <w:rPr>
                          <w:lang w:val="cs-CZ"/>
                        </w:rPr>
                        <w:t>pípnout</w:t>
                      </w:r>
                    </w:p>
                    <w:p w14:paraId="505AB3B1" w14:textId="77777777" w:rsidR="002A1612" w:rsidRPr="00E921A1" w:rsidRDefault="002A1612" w:rsidP="001C6C01">
                      <w:pPr>
                        <w:pStyle w:val="Odstavecseseznamem"/>
                        <w:numPr>
                          <w:ilvl w:val="0"/>
                          <w:numId w:val="82"/>
                        </w:numPr>
                        <w:rPr>
                          <w:lang w:val="cs-CZ"/>
                        </w:rPr>
                      </w:pPr>
                      <w:r>
                        <w:rPr>
                          <w:lang w:val="cs-CZ"/>
                        </w:rPr>
                        <w:t>vypnout pravou LED</w:t>
                      </w:r>
                    </w:p>
                    <w:p w14:paraId="42AC674A" w14:textId="77777777" w:rsidR="002A1612" w:rsidRPr="00E921A1" w:rsidRDefault="002A1612" w:rsidP="001C6C01">
                      <w:pPr>
                        <w:pStyle w:val="Odstavecseseznamem"/>
                        <w:numPr>
                          <w:ilvl w:val="0"/>
                          <w:numId w:val="82"/>
                        </w:numPr>
                        <w:rPr>
                          <w:lang w:val="cs-CZ"/>
                        </w:rPr>
                      </w:pPr>
                      <w:r>
                        <w:rPr>
                          <w:lang w:val="cs-CZ"/>
                        </w:rPr>
                        <w:t>pípnout</w:t>
                      </w:r>
                    </w:p>
                    <w:p w14:paraId="6B03617D" w14:textId="77777777" w:rsidR="002A1612" w:rsidRPr="00E921A1" w:rsidRDefault="002A1612" w:rsidP="001C6C01">
                      <w:pPr>
                        <w:rPr>
                          <w:lang w:val="cs-CZ"/>
                        </w:rPr>
                      </w:pPr>
                    </w:p>
                  </w:txbxContent>
                </v:textbox>
                <w10:wrap type="topAndBottom"/>
              </v:roundrect>
            </w:pict>
          </mc:Fallback>
        </mc:AlternateContent>
      </w:r>
      <w:r>
        <w:rPr>
          <w:lang w:val="cs-CZ"/>
        </w:rPr>
        <w:t>V rámci tohoto</w:t>
      </w:r>
      <w:r w:rsidRPr="00E921A1">
        <w:rPr>
          <w:rFonts w:hint="eastAsia"/>
          <w:lang w:val="cs-CZ"/>
        </w:rPr>
        <w:t xml:space="preserve"> úkol</w:t>
      </w:r>
      <w:r>
        <w:rPr>
          <w:lang w:val="cs-CZ"/>
        </w:rPr>
        <w:t>u</w:t>
      </w:r>
      <w:r w:rsidRPr="00E921A1">
        <w:rPr>
          <w:rFonts w:hint="eastAsia"/>
          <w:lang w:val="cs-CZ"/>
        </w:rPr>
        <w:t xml:space="preserve"> je třeba napsat program, </w:t>
      </w:r>
      <w:r>
        <w:rPr>
          <w:lang w:val="cs-CZ"/>
        </w:rPr>
        <w:t xml:space="preserve">v němž bude </w:t>
      </w:r>
      <w:r w:rsidRPr="00E921A1">
        <w:rPr>
          <w:rFonts w:hint="eastAsia"/>
          <w:lang w:val="cs-CZ"/>
        </w:rPr>
        <w:t xml:space="preserve">Edison používat jak </w:t>
      </w:r>
      <w:r>
        <w:rPr>
          <w:lang w:val="cs-CZ"/>
        </w:rPr>
        <w:t xml:space="preserve">výstupy </w:t>
      </w:r>
      <w:r w:rsidRPr="00E921A1">
        <w:rPr>
          <w:rFonts w:hint="eastAsia"/>
          <w:lang w:val="cs-CZ"/>
        </w:rPr>
        <w:t>LED, tak bzučák</w:t>
      </w:r>
      <w:r>
        <w:rPr>
          <w:lang w:val="cs-CZ"/>
        </w:rPr>
        <w:t>u</w:t>
      </w:r>
      <w:r w:rsidRPr="00E921A1">
        <w:rPr>
          <w:rFonts w:hint="eastAsia"/>
          <w:lang w:val="cs-CZ"/>
        </w:rPr>
        <w:t>. Napiš</w:t>
      </w:r>
      <w:r w:rsidR="000C1DE4">
        <w:rPr>
          <w:lang w:val="cs-CZ"/>
        </w:rPr>
        <w:t>te</w:t>
      </w:r>
      <w:r w:rsidRPr="00E921A1">
        <w:rPr>
          <w:rFonts w:hint="eastAsia"/>
          <w:lang w:val="cs-CZ"/>
        </w:rPr>
        <w:t xml:space="preserve"> program v </w:t>
      </w:r>
      <w:proofErr w:type="spellStart"/>
      <w:r w:rsidRPr="00E921A1">
        <w:rPr>
          <w:rFonts w:hint="eastAsia"/>
          <w:lang w:val="cs-CZ"/>
        </w:rPr>
        <w:t>EdScratch</w:t>
      </w:r>
      <w:r>
        <w:rPr>
          <w:lang w:val="cs-CZ"/>
        </w:rPr>
        <w:t>i</w:t>
      </w:r>
      <w:proofErr w:type="spellEnd"/>
      <w:r w:rsidRPr="00E921A1">
        <w:rPr>
          <w:rFonts w:hint="eastAsia"/>
          <w:lang w:val="cs-CZ"/>
        </w:rPr>
        <w:t xml:space="preserve"> </w:t>
      </w:r>
      <w:r w:rsidRPr="00E921A1">
        <w:rPr>
          <w:rFonts w:hint="eastAsia"/>
          <w:b/>
          <w:bCs/>
          <w:lang w:val="cs-CZ"/>
        </w:rPr>
        <w:t>pomocí osmi bloků</w:t>
      </w:r>
      <w:r w:rsidRPr="00E921A1">
        <w:rPr>
          <w:rFonts w:hint="eastAsia"/>
          <w:lang w:val="cs-CZ"/>
        </w:rPr>
        <w:t xml:space="preserve">, které </w:t>
      </w:r>
      <w:r>
        <w:rPr>
          <w:lang w:val="cs-CZ"/>
        </w:rPr>
        <w:t xml:space="preserve">přikáží </w:t>
      </w:r>
      <w:r w:rsidRPr="00E921A1">
        <w:rPr>
          <w:rFonts w:hint="eastAsia"/>
          <w:lang w:val="cs-CZ"/>
        </w:rPr>
        <w:t xml:space="preserve">Edisonovi, aby postupně </w:t>
      </w:r>
      <w:r w:rsidR="00FE7CA4">
        <w:rPr>
          <w:lang w:val="cs-CZ"/>
        </w:rPr>
        <w:t xml:space="preserve">vykonal </w:t>
      </w:r>
      <w:r w:rsidR="00A4664F">
        <w:rPr>
          <w:lang w:val="cs-CZ"/>
        </w:rPr>
        <w:t>tyto</w:t>
      </w:r>
      <w:r w:rsidR="00A4664F" w:rsidRPr="00E921A1">
        <w:rPr>
          <w:rFonts w:hint="eastAsia"/>
          <w:lang w:val="cs-CZ"/>
        </w:rPr>
        <w:t xml:space="preserve"> </w:t>
      </w:r>
      <w:r>
        <w:rPr>
          <w:lang w:val="cs-CZ"/>
        </w:rPr>
        <w:t>kroky</w:t>
      </w:r>
      <w:r w:rsidRPr="00315A2C">
        <w:rPr>
          <w:lang w:val="cs-CZ"/>
        </w:rPr>
        <w:t>:</w:t>
      </w:r>
    </w:p>
    <w:p w14:paraId="7A2DD2C5" w14:textId="77777777" w:rsidR="001C6C01" w:rsidRPr="00315A2C" w:rsidRDefault="001C6C01" w:rsidP="001C6C01">
      <w:pPr>
        <w:rPr>
          <w:lang w:val="cs-CZ"/>
        </w:rPr>
      </w:pPr>
      <w:r>
        <w:rPr>
          <w:lang w:val="cs-CZ"/>
        </w:rPr>
        <w:t xml:space="preserve">Stáhněte program do Edisona a vyzkoušejte jej. </w:t>
      </w:r>
    </w:p>
    <w:p w14:paraId="4AFBB731" w14:textId="5CC8725A" w:rsidR="001C6C01" w:rsidRPr="00315A2C" w:rsidRDefault="001C6C01" w:rsidP="001C6C01">
      <w:pPr>
        <w:pStyle w:val="Odstavecseseznamem"/>
        <w:numPr>
          <w:ilvl w:val="0"/>
          <w:numId w:val="12"/>
        </w:numPr>
        <w:rPr>
          <w:lang w:val="cs-CZ"/>
        </w:rPr>
      </w:pPr>
      <w:r>
        <w:rPr>
          <w:lang w:val="cs-CZ"/>
        </w:rPr>
        <w:t>Fungoval program v souladu s vaš</w:t>
      </w:r>
      <w:r w:rsidR="00C25C38">
        <w:rPr>
          <w:lang w:val="cs-CZ"/>
        </w:rPr>
        <w:t>ím</w:t>
      </w:r>
      <w:r>
        <w:rPr>
          <w:lang w:val="cs-CZ"/>
        </w:rPr>
        <w:t xml:space="preserve"> očekáváním? Viděli jste, jak robot plní každý jednotlivý krok programu? </w:t>
      </w:r>
    </w:p>
    <w:p w14:paraId="35AFB4BC" w14:textId="77777777" w:rsidR="001C6C01" w:rsidRPr="00315A2C" w:rsidRDefault="001C6C01" w:rsidP="001C6C01">
      <w:pPr>
        <w:rPr>
          <w:lang w:val="cs-CZ"/>
        </w:rPr>
      </w:pPr>
      <w:r w:rsidRPr="00315A2C">
        <w:rPr>
          <w:lang w:val="cs-CZ"/>
        </w:rPr>
        <w:t>________________________________________________________________________________</w:t>
      </w:r>
    </w:p>
    <w:p w14:paraId="30B55349" w14:textId="77777777" w:rsidR="001C6C01" w:rsidRPr="00315A2C" w:rsidRDefault="001C6C01" w:rsidP="001C6C01">
      <w:pPr>
        <w:rPr>
          <w:lang w:val="cs-CZ"/>
        </w:rPr>
      </w:pPr>
      <w:r w:rsidRPr="00315A2C">
        <w:rPr>
          <w:lang w:val="cs-CZ"/>
        </w:rPr>
        <w:t>________________________________________________________________________________</w:t>
      </w:r>
    </w:p>
    <w:p w14:paraId="3748D9D5" w14:textId="77777777" w:rsidR="001C6C01" w:rsidRPr="00315A2C" w:rsidRDefault="001C6C01" w:rsidP="001C6C01">
      <w:pPr>
        <w:rPr>
          <w:lang w:val="cs-CZ"/>
        </w:rPr>
      </w:pPr>
      <w:r w:rsidRPr="00315A2C">
        <w:rPr>
          <w:lang w:val="cs-CZ"/>
        </w:rPr>
        <w:t>________________________________________________________________________________</w:t>
      </w:r>
    </w:p>
    <w:p w14:paraId="00D990B5" w14:textId="10D7D1D9" w:rsidR="001C6C01" w:rsidRPr="00315A2C" w:rsidRDefault="001C6C01" w:rsidP="001C6C01">
      <w:pPr>
        <w:pStyle w:val="Nadpis2"/>
        <w:rPr>
          <w:lang w:val="cs-CZ"/>
        </w:rPr>
      </w:pPr>
      <w:r w:rsidRPr="00315A2C">
        <w:rPr>
          <w:lang w:val="cs-CZ"/>
        </w:rPr>
        <w:lastRenderedPageBreak/>
        <w:t xml:space="preserve">Úkol 2: </w:t>
      </w:r>
      <w:r>
        <w:rPr>
          <w:lang w:val="cs-CZ"/>
        </w:rPr>
        <w:t>Nauč</w:t>
      </w:r>
      <w:r w:rsidR="00B20CAE">
        <w:rPr>
          <w:lang w:val="cs-CZ"/>
        </w:rPr>
        <w:t>te</w:t>
      </w:r>
      <w:r>
        <w:rPr>
          <w:lang w:val="cs-CZ"/>
        </w:rPr>
        <w:t xml:space="preserve"> Edisona blikat</w:t>
      </w:r>
    </w:p>
    <w:p w14:paraId="35911871" w14:textId="77777777" w:rsidR="001C6C01" w:rsidRPr="00315A2C" w:rsidRDefault="001C6C01" w:rsidP="001C6C01">
      <w:pPr>
        <w:rPr>
          <w:lang w:val="cs-CZ"/>
        </w:rPr>
      </w:pPr>
      <w:r>
        <w:rPr>
          <w:lang w:val="cs-CZ"/>
        </w:rPr>
        <w:t xml:space="preserve">Některé z Edisonových výstupů, jako např. zapnutí či vypnutí LED, se odehrávají velmi rychle. Mohou být tak rychlé, že je velmi těžké je zahlédnout. </w:t>
      </w:r>
    </w:p>
    <w:p w14:paraId="1A6372BB" w14:textId="77777777" w:rsidR="001C6C01" w:rsidRPr="00315A2C" w:rsidRDefault="001C6C01" w:rsidP="001C6C01">
      <w:pPr>
        <w:rPr>
          <w:lang w:val="cs-CZ"/>
        </w:rPr>
      </w:pPr>
      <w:r w:rsidRPr="00315A2C">
        <w:rPr>
          <w:noProof/>
          <w:lang w:val="cs-CZ"/>
        </w:rPr>
        <w:drawing>
          <wp:anchor distT="0" distB="0" distL="114300" distR="114300" simplePos="0" relativeHeight="253245440" behindDoc="0" locked="0" layoutInCell="1" allowOverlap="1" wp14:anchorId="034A55B8" wp14:editId="7707E02B">
            <wp:simplePos x="0" y="0"/>
            <wp:positionH relativeFrom="column">
              <wp:posOffset>1791335</wp:posOffset>
            </wp:positionH>
            <wp:positionV relativeFrom="paragraph">
              <wp:posOffset>331470</wp:posOffset>
            </wp:positionV>
            <wp:extent cx="2003425" cy="2479675"/>
            <wp:effectExtent l="19050" t="19050" r="15875" b="1587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U2-2.1_Blink-no waits.PNG"/>
                    <pic:cNvPicPr/>
                  </pic:nvPicPr>
                  <pic:blipFill>
                    <a:blip r:embed="rId109">
                      <a:extLst>
                        <a:ext uri="{28A0092B-C50C-407E-A947-70E740481C1C}">
                          <a14:useLocalDpi xmlns:a14="http://schemas.microsoft.com/office/drawing/2010/main" val="0"/>
                        </a:ext>
                      </a:extLst>
                    </a:blip>
                    <a:stretch>
                      <a:fillRect/>
                    </a:stretch>
                  </pic:blipFill>
                  <pic:spPr>
                    <a:xfrm>
                      <a:off x="0" y="0"/>
                      <a:ext cx="2003425" cy="247967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Zkuste napsat v </w:t>
      </w:r>
      <w:proofErr w:type="spellStart"/>
      <w:r>
        <w:rPr>
          <w:lang w:val="cs-CZ"/>
        </w:rPr>
        <w:t>EdScratchi</w:t>
      </w:r>
      <w:proofErr w:type="spellEnd"/>
      <w:r>
        <w:rPr>
          <w:lang w:val="cs-CZ"/>
        </w:rPr>
        <w:t xml:space="preserve"> následující program</w:t>
      </w:r>
      <w:r w:rsidRPr="00315A2C">
        <w:rPr>
          <w:lang w:val="cs-CZ"/>
        </w:rPr>
        <w:t>:</w:t>
      </w:r>
    </w:p>
    <w:p w14:paraId="74354067" w14:textId="77777777" w:rsidR="001C6C01" w:rsidRPr="00315A2C" w:rsidRDefault="001C6C01" w:rsidP="001C6C01">
      <w:pPr>
        <w:rPr>
          <w:lang w:val="cs-CZ"/>
        </w:rPr>
      </w:pPr>
    </w:p>
    <w:p w14:paraId="39F4B2C5" w14:textId="2D206A2F" w:rsidR="001C6C01" w:rsidRPr="00315A2C" w:rsidRDefault="001C6C01" w:rsidP="001C6C01">
      <w:pPr>
        <w:rPr>
          <w:lang w:val="cs-CZ"/>
        </w:rPr>
      </w:pPr>
      <w:r>
        <w:rPr>
          <w:lang w:val="cs-CZ"/>
        </w:rPr>
        <w:t xml:space="preserve">Stáhněte jej do robota a spusťte. </w:t>
      </w:r>
      <w:r w:rsidR="00B20CAE">
        <w:rPr>
          <w:lang w:val="cs-CZ"/>
        </w:rPr>
        <w:t>Vidíte</w:t>
      </w:r>
      <w:r>
        <w:rPr>
          <w:lang w:val="cs-CZ"/>
        </w:rPr>
        <w:t xml:space="preserve">, jak Edison bliká? </w:t>
      </w:r>
    </w:p>
    <w:p w14:paraId="7B7AF313" w14:textId="60E22F39"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0256" behindDoc="0" locked="0" layoutInCell="1" allowOverlap="1" wp14:anchorId="561970FE" wp14:editId="042FBE7F">
                <wp:simplePos x="0" y="0"/>
                <wp:positionH relativeFrom="column">
                  <wp:posOffset>-37465</wp:posOffset>
                </wp:positionH>
                <wp:positionV relativeFrom="paragraph">
                  <wp:posOffset>425450</wp:posOffset>
                </wp:positionV>
                <wp:extent cx="5715000" cy="1593850"/>
                <wp:effectExtent l="0" t="0" r="19050" b="25400"/>
                <wp:wrapTopAndBottom/>
                <wp:docPr id="1073741929" name="Group 1073741929"/>
                <wp:cNvGraphicFramePr/>
                <a:graphic xmlns:a="http://schemas.openxmlformats.org/drawingml/2006/main">
                  <a:graphicData uri="http://schemas.microsoft.com/office/word/2010/wordprocessingGroup">
                    <wpg:wgp>
                      <wpg:cNvGrpSpPr/>
                      <wpg:grpSpPr>
                        <a:xfrm>
                          <a:off x="0" y="0"/>
                          <a:ext cx="5715000" cy="1593850"/>
                          <a:chOff x="0" y="0"/>
                          <a:chExt cx="5715000" cy="1594384"/>
                        </a:xfrm>
                      </wpg:grpSpPr>
                      <wps:wsp>
                        <wps:cNvPr id="460" name="Text Box 10"/>
                        <wps:cNvSpPr txBox="1">
                          <a:spLocks noChangeArrowheads="1"/>
                        </wps:cNvSpPr>
                        <wps:spPr bwMode="auto">
                          <a:xfrm>
                            <a:off x="0" y="672999"/>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461" name="Picture 4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2" name="Text Box 2"/>
                        <wps:cNvSpPr txBox="1">
                          <a:spLocks noChangeArrowheads="1"/>
                        </wps:cNvSpPr>
                        <wps:spPr bwMode="auto">
                          <a:xfrm>
                            <a:off x="1016812" y="303581"/>
                            <a:ext cx="1851079" cy="365760"/>
                          </a:xfrm>
                          <a:prstGeom prst="rect">
                            <a:avLst/>
                          </a:prstGeom>
                          <a:noFill/>
                          <a:ln w="9525">
                            <a:noFill/>
                            <a:miter lim="800000"/>
                            <a:headEnd/>
                            <a:tailEnd/>
                          </a:ln>
                        </wps:spPr>
                        <wps:txb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61970FE" id="Group 1073741929" o:spid="_x0000_s1254" style="position:absolute;margin-left:-2.95pt;margin-top:33.5pt;width:450pt;height:125.5pt;z-index:253280256" coordsize="57150,15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">
                <v:roundrect id="Text Box 10" o:spid="_x0000_s1255" style="position:absolute;top:6729;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" strokecolor="#5a5a5a [2109]">
                  <v:stroke joinstyle="miter"/>
                  <v:textbox inset=",5mm,,2.5mm">
                    <w:txbxContent>
                      <w:p w14:paraId="7BBFEFEB" w14:textId="15A6C795" w:rsidR="002A1612" w:rsidRPr="00E43B8C" w:rsidRDefault="002A1612" w:rsidP="001C6C01">
                        <w:pPr>
                          <w:rPr>
                            <w:lang w:val="cs-CZ"/>
                          </w:rPr>
                        </w:pPr>
                        <w:r w:rsidRPr="00E43B8C">
                          <w:rPr>
                            <w:lang w:val="cs-CZ"/>
                          </w:rPr>
                          <w:t xml:space="preserve">Edison uskutečňuje bloky </w:t>
                        </w:r>
                        <w:proofErr w:type="spellStart"/>
                        <w:r w:rsidRPr="00E43B8C">
                          <w:rPr>
                            <w:lang w:val="cs-CZ"/>
                          </w:rPr>
                          <w:t>EdScratch</w:t>
                        </w:r>
                        <w:proofErr w:type="spellEnd"/>
                        <w:r w:rsidRPr="00E43B8C">
                          <w:rPr>
                            <w:lang w:val="cs-CZ"/>
                          </w:rPr>
                          <w:t xml:space="preserve"> </w:t>
                        </w:r>
                        <w:r>
                          <w:rPr>
                            <w:lang w:val="cs-CZ"/>
                          </w:rPr>
                          <w:t>jednotlivě</w:t>
                        </w:r>
                        <w:r w:rsidRPr="00E43B8C">
                          <w:rPr>
                            <w:lang w:val="cs-CZ"/>
                          </w:rPr>
                          <w:t xml:space="preserve">, robot však dokáže každý blok zpracovat velmi rychle. Počítače mohou zpracovávat informace velmi rychle </w:t>
                        </w:r>
                        <w:r w:rsidRPr="00100F2C">
                          <w:rPr>
                            <w:lang w:val="cs-CZ"/>
                          </w:rPr>
                          <w:t>–</w:t>
                        </w:r>
                        <w:r w:rsidRPr="00E43B8C">
                          <w:rPr>
                            <w:lang w:val="cs-CZ"/>
                          </w:rPr>
                          <w:t xml:space="preserve"> to je jedna z věcí, </w:t>
                        </w:r>
                        <w:r>
                          <w:rPr>
                            <w:lang w:val="cs-CZ"/>
                          </w:rPr>
                          <w:t xml:space="preserve">kvůli nimž jsou </w:t>
                        </w:r>
                        <w:r w:rsidRPr="00E43B8C">
                          <w:rPr>
                            <w:lang w:val="cs-CZ"/>
                          </w:rPr>
                          <w:t>tak užitečn</w:t>
                        </w:r>
                        <w:r>
                          <w:rPr>
                            <w:lang w:val="cs-CZ"/>
                          </w:rPr>
                          <w:t>é</w:t>
                        </w:r>
                        <w:r w:rsidRPr="00E43B8C">
                          <w:rPr>
                            <w:lang w:val="cs-CZ"/>
                          </w:rPr>
                          <w:t xml:space="preserve">! </w:t>
                        </w:r>
                      </w:p>
                    </w:txbxContent>
                  </v:textbox>
                </v:roundrect>
                <v:shape id="Picture 461" o:spid="_x0000_s1256"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5/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">
                  <v:imagedata r:id="rId42" o:title=""/>
                </v:shape>
                <v:shape id="_x0000_s1257" type="#_x0000_t202" style="position:absolute;left:10168;top:3035;width:185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0D63FFCA"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588DC5" w14:textId="77777777" w:rsidR="002A1612" w:rsidRDefault="002A1612" w:rsidP="001C6C01">
                        <w:pPr>
                          <w:rPr>
                            <w:b/>
                            <w:color w:val="FF7000"/>
                            <w:sz w:val="28"/>
                            <w:szCs w:val="28"/>
                          </w:rPr>
                        </w:pPr>
                      </w:p>
                      <w:p w14:paraId="7043B0E8" w14:textId="77777777" w:rsidR="002A1612" w:rsidRDefault="002A1612" w:rsidP="001C6C01">
                        <w:pPr>
                          <w:rPr>
                            <w:b/>
                            <w:color w:val="FF7000"/>
                            <w:sz w:val="28"/>
                            <w:szCs w:val="28"/>
                          </w:rPr>
                        </w:pPr>
                      </w:p>
                    </w:txbxContent>
                  </v:textbox>
                </v:shape>
                <w10:wrap type="topAndBottom"/>
              </v:group>
            </w:pict>
          </mc:Fallback>
        </mc:AlternateContent>
      </w:r>
      <w:r>
        <w:rPr>
          <w:lang w:val="cs-CZ"/>
        </w:rPr>
        <w:t>Protože robot v</w:t>
      </w:r>
      <w:r w:rsidR="00D41F09">
        <w:rPr>
          <w:lang w:val="cs-CZ"/>
        </w:rPr>
        <w:t xml:space="preserve"> pohotovostním </w:t>
      </w:r>
      <w:r>
        <w:rPr>
          <w:lang w:val="cs-CZ"/>
        </w:rPr>
        <w:t xml:space="preserve">režimu bliká </w:t>
      </w:r>
      <w:proofErr w:type="spellStart"/>
      <w:r>
        <w:rPr>
          <w:lang w:val="cs-CZ"/>
        </w:rPr>
        <w:t>LEDkami</w:t>
      </w:r>
      <w:proofErr w:type="spellEnd"/>
      <w:r>
        <w:rPr>
          <w:lang w:val="cs-CZ"/>
        </w:rPr>
        <w:t xml:space="preserve">, je tento program velmi obtížně </w:t>
      </w:r>
      <w:r w:rsidR="00D41F09">
        <w:rPr>
          <w:lang w:val="cs-CZ"/>
        </w:rPr>
        <w:t>pozorovatelný</w:t>
      </w:r>
      <w:r>
        <w:rPr>
          <w:lang w:val="cs-CZ"/>
        </w:rPr>
        <w:t xml:space="preserve">. </w:t>
      </w:r>
    </w:p>
    <w:p w14:paraId="36CC12FE" w14:textId="77777777" w:rsidR="001C6C01" w:rsidRPr="00315A2C" w:rsidRDefault="001C6C01" w:rsidP="001C6C01">
      <w:pPr>
        <w:rPr>
          <w:lang w:val="cs-CZ"/>
        </w:rPr>
      </w:pPr>
    </w:p>
    <w:p w14:paraId="4E01741D" w14:textId="603A894D" w:rsidR="001C6C01" w:rsidRPr="00315A2C" w:rsidRDefault="001C6C01" w:rsidP="001C6C01">
      <w:pPr>
        <w:rPr>
          <w:lang w:val="cs-CZ"/>
        </w:rPr>
      </w:pPr>
      <w:r>
        <w:rPr>
          <w:lang w:val="cs-CZ"/>
        </w:rPr>
        <w:t>Pokud chcete, aby Edison udělal přestávku</w:t>
      </w:r>
      <w:r w:rsidR="00560858">
        <w:rPr>
          <w:lang w:val="cs-CZ"/>
        </w:rPr>
        <w:t xml:space="preserve"> mezi jednotlivými bloky,</w:t>
      </w:r>
      <w:r>
        <w:rPr>
          <w:lang w:val="cs-CZ"/>
        </w:rPr>
        <w:t xml:space="preserve"> musíte mu to říct. </w:t>
      </w:r>
    </w:p>
    <w:p w14:paraId="28D04E35" w14:textId="77777777" w:rsidR="001C6C01" w:rsidRPr="00315A2C" w:rsidRDefault="001C6C01" w:rsidP="001C6C01">
      <w:pPr>
        <w:rPr>
          <w:lang w:val="cs-CZ"/>
        </w:rPr>
      </w:pPr>
      <w:r w:rsidRPr="00315A2C">
        <w:rPr>
          <w:noProof/>
          <w:lang w:val="cs-CZ"/>
        </w:rPr>
        <w:drawing>
          <wp:anchor distT="0" distB="0" distL="114300" distR="114300" simplePos="0" relativeHeight="253247488" behindDoc="0" locked="0" layoutInCell="1" allowOverlap="1" wp14:anchorId="014D8A29" wp14:editId="36ABBEC4">
            <wp:simplePos x="0" y="0"/>
            <wp:positionH relativeFrom="column">
              <wp:posOffset>2226310</wp:posOffset>
            </wp:positionH>
            <wp:positionV relativeFrom="paragraph">
              <wp:posOffset>690880</wp:posOffset>
            </wp:positionV>
            <wp:extent cx="1353185" cy="624840"/>
            <wp:effectExtent l="19050" t="19050" r="18415" b="228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2-2.1_Wait block.PNG"/>
                    <pic:cNvPicPr/>
                  </pic:nvPicPr>
                  <pic:blipFill rotWithShape="1">
                    <a:blip r:embed="rId110">
                      <a:extLst>
                        <a:ext uri="{28A0092B-C50C-407E-A947-70E740481C1C}">
                          <a14:useLocalDpi xmlns:a14="http://schemas.microsoft.com/office/drawing/2010/main" val="0"/>
                        </a:ext>
                      </a:extLst>
                    </a:blip>
                    <a:srcRect t="13039" r="5364" b="10004"/>
                    <a:stretch/>
                  </pic:blipFill>
                  <pic:spPr bwMode="auto">
                    <a:xfrm>
                      <a:off x="0" y="0"/>
                      <a:ext cx="1353185" cy="6248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Jednou z kategorií bloků v </w:t>
      </w:r>
      <w:proofErr w:type="spellStart"/>
      <w:r>
        <w:rPr>
          <w:lang w:val="cs-CZ"/>
        </w:rPr>
        <w:t>EdScratchi</w:t>
      </w:r>
      <w:proofErr w:type="spellEnd"/>
      <w:r>
        <w:rPr>
          <w:lang w:val="cs-CZ"/>
        </w:rPr>
        <w:t xml:space="preserve"> je </w:t>
      </w:r>
      <w:proofErr w:type="spellStart"/>
      <w:r w:rsidRPr="00315A2C">
        <w:rPr>
          <w:color w:val="FF7000"/>
          <w:lang w:val="cs-CZ"/>
        </w:rPr>
        <w:t>Control</w:t>
      </w:r>
      <w:proofErr w:type="spellEnd"/>
      <w:r w:rsidRPr="00315A2C">
        <w:rPr>
          <w:color w:val="FF7000"/>
          <w:lang w:val="cs-CZ"/>
        </w:rPr>
        <w:t xml:space="preserve"> </w:t>
      </w:r>
      <w:r>
        <w:rPr>
          <w:lang w:val="cs-CZ"/>
        </w:rPr>
        <w:t>(Ovládání). Bloky v kategorii</w:t>
      </w:r>
      <w:r w:rsidRPr="00315A2C">
        <w:rPr>
          <w:lang w:val="cs-CZ"/>
        </w:rPr>
        <w:t xml:space="preserve"> </w:t>
      </w:r>
      <w:proofErr w:type="spellStart"/>
      <w:r w:rsidRPr="00315A2C">
        <w:rPr>
          <w:color w:val="FF7000"/>
          <w:lang w:val="cs-CZ"/>
        </w:rPr>
        <w:t>Control</w:t>
      </w:r>
      <w:proofErr w:type="spellEnd"/>
      <w:r w:rsidRPr="00315A2C">
        <w:rPr>
          <w:lang w:val="cs-CZ"/>
        </w:rPr>
        <w:t xml:space="preserve"> </w:t>
      </w:r>
      <w:r>
        <w:rPr>
          <w:lang w:val="cs-CZ"/>
        </w:rPr>
        <w:t xml:space="preserve">vám umožňují ovládat tok programu. Jedním z bloků v této kategorii je blok </w:t>
      </w:r>
      <w:proofErr w:type="spellStart"/>
      <w:r w:rsidRPr="00315A2C">
        <w:rPr>
          <w:color w:val="FF7000"/>
          <w:lang w:val="cs-CZ"/>
        </w:rPr>
        <w:t>wait</w:t>
      </w:r>
      <w:proofErr w:type="spellEnd"/>
      <w:r w:rsidRPr="00315A2C">
        <w:rPr>
          <w:lang w:val="cs-CZ"/>
        </w:rPr>
        <w:t xml:space="preserve"> </w:t>
      </w:r>
      <w:r>
        <w:rPr>
          <w:lang w:val="cs-CZ"/>
        </w:rPr>
        <w:t>(počkat)</w:t>
      </w:r>
      <w:r w:rsidRPr="00315A2C">
        <w:rPr>
          <w:lang w:val="cs-CZ"/>
        </w:rPr>
        <w:t>:</w:t>
      </w:r>
    </w:p>
    <w:p w14:paraId="5A5520A4" w14:textId="77777777" w:rsidR="001C6C01" w:rsidRPr="00315A2C" w:rsidRDefault="001C6C01" w:rsidP="001C6C01">
      <w:pPr>
        <w:rPr>
          <w:lang w:val="cs-CZ"/>
        </w:rPr>
      </w:pPr>
    </w:p>
    <w:p w14:paraId="0ED2282B" w14:textId="77777777" w:rsidR="001C6C01" w:rsidRPr="00315A2C" w:rsidRDefault="001C6C01" w:rsidP="001C6C01">
      <w:pPr>
        <w:rPr>
          <w:lang w:val="cs-CZ"/>
        </w:rPr>
      </w:pPr>
      <w:r w:rsidRPr="002A70D8">
        <w:rPr>
          <w:rFonts w:hint="eastAsia"/>
          <w:lang w:val="cs-CZ"/>
        </w:rPr>
        <w:t xml:space="preserve">Tento blok řekne Edisonovi, aby před přechodem na další blok </w:t>
      </w:r>
      <w:r>
        <w:rPr>
          <w:lang w:val="cs-CZ"/>
        </w:rPr>
        <w:t>vyčkal po vámi určený časový interval</w:t>
      </w:r>
      <w:r w:rsidRPr="002A70D8">
        <w:rPr>
          <w:rFonts w:hint="eastAsia"/>
          <w:lang w:val="cs-CZ"/>
        </w:rPr>
        <w:t>. Zkus</w:t>
      </w:r>
      <w:r>
        <w:rPr>
          <w:lang w:val="cs-CZ"/>
        </w:rPr>
        <w:t>t</w:t>
      </w:r>
      <w:r w:rsidRPr="002A70D8">
        <w:rPr>
          <w:rFonts w:hint="eastAsia"/>
          <w:lang w:val="cs-CZ"/>
        </w:rPr>
        <w:t>e tento blok použít v</w:t>
      </w:r>
      <w:r>
        <w:rPr>
          <w:lang w:val="cs-CZ"/>
        </w:rPr>
        <w:t> </w:t>
      </w:r>
      <w:r w:rsidRPr="002A70D8">
        <w:rPr>
          <w:rFonts w:hint="eastAsia"/>
          <w:lang w:val="cs-CZ"/>
        </w:rPr>
        <w:t>programu</w:t>
      </w:r>
      <w:r>
        <w:rPr>
          <w:lang w:val="cs-CZ"/>
        </w:rPr>
        <w:t>.</w:t>
      </w:r>
      <w:r w:rsidRPr="002A70D8">
        <w:rPr>
          <w:lang w:val="cs-CZ"/>
        </w:rPr>
        <w:t xml:space="preserve"> </w:t>
      </w:r>
    </w:p>
    <w:p w14:paraId="2F5BC560" w14:textId="30909E73" w:rsidR="001C6C01" w:rsidRPr="00315A2C" w:rsidRDefault="001C6C01" w:rsidP="001C6C01">
      <w:pPr>
        <w:rPr>
          <w:lang w:val="cs-CZ"/>
        </w:rPr>
      </w:pPr>
      <w:r>
        <w:rPr>
          <w:lang w:val="cs-CZ"/>
        </w:rPr>
        <w:t xml:space="preserve">Pomocí tohoto nového ovládacího bloku upravte dříve vytvořený </w:t>
      </w:r>
      <w:r w:rsidR="009618B7">
        <w:rPr>
          <w:lang w:val="cs-CZ"/>
        </w:rPr>
        <w:t>„</w:t>
      </w:r>
      <w:proofErr w:type="spellStart"/>
      <w:r w:rsidRPr="00315A2C">
        <w:rPr>
          <w:lang w:val="cs-CZ"/>
        </w:rPr>
        <w:t>bli</w:t>
      </w:r>
      <w:r>
        <w:rPr>
          <w:lang w:val="cs-CZ"/>
        </w:rPr>
        <w:t>kací</w:t>
      </w:r>
      <w:proofErr w:type="spellEnd"/>
      <w:r w:rsidR="009618B7">
        <w:rPr>
          <w:lang w:val="cs-CZ"/>
        </w:rPr>
        <w:t>“</w:t>
      </w:r>
      <w:r w:rsidRPr="00315A2C">
        <w:rPr>
          <w:lang w:val="cs-CZ"/>
        </w:rPr>
        <w:t xml:space="preserve"> program </w:t>
      </w:r>
      <w:r>
        <w:rPr>
          <w:lang w:val="cs-CZ"/>
        </w:rPr>
        <w:t xml:space="preserve">tak, aby fungoval lépe. Chcete vytvořit program, v němž všichni snadno uvidí, že Edison </w:t>
      </w:r>
      <w:r w:rsidRPr="00315A2C">
        <w:rPr>
          <w:lang w:val="cs-CZ"/>
        </w:rPr>
        <w:t>bli</w:t>
      </w:r>
      <w:r>
        <w:rPr>
          <w:lang w:val="cs-CZ"/>
        </w:rPr>
        <w:t>ká</w:t>
      </w:r>
      <w:r w:rsidRPr="00315A2C">
        <w:rPr>
          <w:lang w:val="cs-CZ"/>
        </w:rPr>
        <w:t xml:space="preserve">. </w:t>
      </w:r>
      <w:r>
        <w:rPr>
          <w:lang w:val="cs-CZ"/>
        </w:rPr>
        <w:lastRenderedPageBreak/>
        <w:t xml:space="preserve">Experimentuje s použitím alespoň jednoho bloku </w:t>
      </w:r>
      <w:proofErr w:type="spellStart"/>
      <w:r w:rsidRPr="00315A2C">
        <w:rPr>
          <w:color w:val="FF7000"/>
          <w:lang w:val="cs-CZ"/>
        </w:rPr>
        <w:t>wait</w:t>
      </w:r>
      <w:proofErr w:type="spellEnd"/>
      <w:r>
        <w:rPr>
          <w:lang w:val="cs-CZ"/>
        </w:rPr>
        <w:t xml:space="preserve"> (čekat).</w:t>
      </w:r>
      <w:r w:rsidRPr="00315A2C">
        <w:rPr>
          <w:lang w:val="cs-CZ"/>
        </w:rPr>
        <w:t xml:space="preserve"> </w:t>
      </w:r>
      <w:r>
        <w:rPr>
          <w:lang w:val="cs-CZ"/>
        </w:rPr>
        <w:t xml:space="preserve">Vyzkoušejte využití bloků </w:t>
      </w:r>
      <w:proofErr w:type="spellStart"/>
      <w:r w:rsidRPr="00315A2C">
        <w:rPr>
          <w:color w:val="FF7000"/>
          <w:lang w:val="cs-CZ"/>
        </w:rPr>
        <w:t>wait</w:t>
      </w:r>
      <w:proofErr w:type="spellEnd"/>
      <w:r w:rsidRPr="00315A2C">
        <w:rPr>
          <w:lang w:val="cs-CZ"/>
        </w:rPr>
        <w:t xml:space="preserve"> </w:t>
      </w:r>
      <w:r>
        <w:rPr>
          <w:lang w:val="cs-CZ"/>
        </w:rPr>
        <w:t>na různých místech programu a zjistěte, kde fungují nejlépe</w:t>
      </w:r>
      <w:r w:rsidRPr="00315A2C">
        <w:rPr>
          <w:lang w:val="cs-CZ"/>
        </w:rPr>
        <w:t xml:space="preserve">. </w:t>
      </w:r>
    </w:p>
    <w:p w14:paraId="6EAFBFDA" w14:textId="77777777" w:rsidR="001C6C01" w:rsidRPr="00315A2C" w:rsidRDefault="001C6C01" w:rsidP="001C6C01">
      <w:pPr>
        <w:pStyle w:val="Odstavecseseznamem"/>
        <w:numPr>
          <w:ilvl w:val="0"/>
          <w:numId w:val="12"/>
        </w:numPr>
        <w:rPr>
          <w:lang w:val="cs-CZ"/>
        </w:rPr>
      </w:pPr>
      <w:r w:rsidRPr="00315A2C">
        <w:rPr>
          <w:noProof/>
          <w:lang w:val="cs-CZ"/>
        </w:rPr>
        <mc:AlternateContent>
          <mc:Choice Requires="wps">
            <w:drawing>
              <wp:anchor distT="0" distB="0" distL="114300" distR="114300" simplePos="0" relativeHeight="253248512" behindDoc="0" locked="0" layoutInCell="1" allowOverlap="1" wp14:anchorId="7A2B24A3" wp14:editId="75C23A9E">
                <wp:simplePos x="0" y="0"/>
                <wp:positionH relativeFrom="column">
                  <wp:posOffset>381000</wp:posOffset>
                </wp:positionH>
                <wp:positionV relativeFrom="paragraph">
                  <wp:posOffset>483235</wp:posOffset>
                </wp:positionV>
                <wp:extent cx="5204460" cy="4657725"/>
                <wp:effectExtent l="0" t="0" r="15240" b="28575"/>
                <wp:wrapTopAndBottom/>
                <wp:docPr id="68" name="Rectangle: Rounded Corners 68"/>
                <wp:cNvGraphicFramePr/>
                <a:graphic xmlns:a="http://schemas.openxmlformats.org/drawingml/2006/main">
                  <a:graphicData uri="http://schemas.microsoft.com/office/word/2010/wordprocessingShape">
                    <wps:wsp>
                      <wps:cNvSpPr/>
                      <wps:spPr>
                        <a:xfrm>
                          <a:off x="0" y="0"/>
                          <a:ext cx="5204460" cy="4657725"/>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2797C14B" id="Rectangle: Rounded Corners 68" o:spid="_x0000_s1026" style="position:absolute;margin-left:30pt;margin-top:38.05pt;width:409.8pt;height:366.75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" filled="f" strokecolor="#5a5a5a [2109]" strokeweight="1pt">
                <v:stroke joinstyle="miter"/>
                <w10:wrap type="topAndBottom"/>
              </v:roundrect>
            </w:pict>
          </mc:Fallback>
        </mc:AlternateContent>
      </w:r>
      <w:r w:rsidRPr="002A70D8">
        <w:rPr>
          <w:rFonts w:hint="eastAsia"/>
          <w:lang w:val="cs-CZ"/>
        </w:rPr>
        <w:t>Jak vypadá váš program? Které bloky používá, v jakém pořadí? Napište svůj program níže. Nezapomeňte uvést použité vstupní parametry</w:t>
      </w:r>
      <w:r w:rsidRPr="00315A2C">
        <w:rPr>
          <w:lang w:val="cs-CZ"/>
        </w:rPr>
        <w:t>.</w:t>
      </w:r>
    </w:p>
    <w:p w14:paraId="675FEF13" w14:textId="77777777" w:rsidR="001C6C01" w:rsidRPr="00315A2C" w:rsidRDefault="001C6C01" w:rsidP="001C6C01">
      <w:pPr>
        <w:rPr>
          <w:lang w:val="cs-CZ"/>
        </w:rPr>
      </w:pPr>
    </w:p>
    <w:p w14:paraId="6663A6DC" w14:textId="77777777" w:rsidR="001C6C01" w:rsidRPr="00315A2C" w:rsidRDefault="001C6C01" w:rsidP="001C6C01">
      <w:pPr>
        <w:pStyle w:val="Nadpis2"/>
        <w:rPr>
          <w:lang w:val="cs-CZ"/>
        </w:rPr>
      </w:pPr>
      <w:r>
        <w:rPr>
          <w:noProof/>
          <w:lang w:val="cs-CZ"/>
        </w:rPr>
        <w:t>Mini výzva</w:t>
      </w:r>
      <w:r w:rsidRPr="00315A2C">
        <w:rPr>
          <w:lang w:val="cs-CZ"/>
        </w:rPr>
        <w:t>!</w:t>
      </w:r>
    </w:p>
    <w:p w14:paraId="18052289" w14:textId="371B6271" w:rsidR="001C6C01" w:rsidRPr="00315A2C" w:rsidRDefault="001C6C01" w:rsidP="001C6C01">
      <w:pPr>
        <w:rPr>
          <w:lang w:val="cs-CZ"/>
        </w:rPr>
      </w:pPr>
      <w:r>
        <w:rPr>
          <w:lang w:val="cs-CZ"/>
        </w:rPr>
        <w:t xml:space="preserve">Co se přesně stane, když někdo zamrká? Otevře oči a pak… </w:t>
      </w:r>
    </w:p>
    <w:p w14:paraId="180AA8BB" w14:textId="77777777" w:rsidR="001C6C01" w:rsidRPr="00315A2C" w:rsidRDefault="001C6C01" w:rsidP="001C6C01">
      <w:pPr>
        <w:rPr>
          <w:lang w:val="cs-CZ"/>
        </w:rPr>
      </w:pPr>
      <w:r>
        <w:rPr>
          <w:lang w:val="cs-CZ"/>
        </w:rPr>
        <w:t xml:space="preserve">Prohlédněte si svůj </w:t>
      </w:r>
      <w:proofErr w:type="spellStart"/>
      <w:r>
        <w:rPr>
          <w:lang w:val="cs-CZ"/>
        </w:rPr>
        <w:t>blikací</w:t>
      </w:r>
      <w:proofErr w:type="spellEnd"/>
      <w:r>
        <w:rPr>
          <w:lang w:val="cs-CZ"/>
        </w:rPr>
        <w:t xml:space="preserve"> program. Dokážete jej upravit tak, aby to vypadalo, že robot mrká? </w:t>
      </w:r>
    </w:p>
    <w:p w14:paraId="6BF7C1EE" w14:textId="77777777" w:rsidR="001C6C01" w:rsidRPr="00315A2C" w:rsidRDefault="001C6C01" w:rsidP="001C6C01">
      <w:pPr>
        <w:rPr>
          <w:lang w:val="cs-CZ"/>
        </w:rPr>
      </w:pPr>
    </w:p>
    <w:p w14:paraId="1AD7C9EA" w14:textId="77777777" w:rsidR="001C6C01" w:rsidRPr="00315A2C" w:rsidRDefault="001C6C01" w:rsidP="001C6C01">
      <w:pPr>
        <w:rPr>
          <w:rFonts w:asciiTheme="majorHAnsi" w:eastAsiaTheme="majorEastAsia" w:hAnsiTheme="majorHAnsi" w:cstheme="majorBidi"/>
          <w:color w:val="FF7000"/>
          <w:sz w:val="32"/>
          <w:szCs w:val="32"/>
          <w:lang w:val="cs-CZ"/>
        </w:rPr>
      </w:pPr>
      <w:r w:rsidRPr="00315A2C">
        <w:rPr>
          <w:lang w:val="cs-CZ"/>
        </w:rPr>
        <w:br w:type="page"/>
      </w:r>
    </w:p>
    <w:p w14:paraId="6369D29F" w14:textId="77777777" w:rsidR="001C6C01" w:rsidRPr="00315A2C" w:rsidRDefault="001C6C01" w:rsidP="001C6C01">
      <w:pPr>
        <w:pStyle w:val="Nadpis1"/>
        <w:rPr>
          <w:lang w:val="cs-CZ"/>
        </w:rPr>
      </w:pPr>
      <w:bookmarkStart w:id="33" w:name="_Toc146267220"/>
      <w:r w:rsidRPr="00315A2C">
        <w:rPr>
          <w:lang w:val="cs-CZ"/>
        </w:rPr>
        <w:lastRenderedPageBreak/>
        <w:t xml:space="preserve">U2-2.1a </w:t>
      </w:r>
      <w:r>
        <w:rPr>
          <w:lang w:val="cs-CZ"/>
        </w:rPr>
        <w:t>Další výzva</w:t>
      </w:r>
      <w:r w:rsidRPr="00315A2C">
        <w:rPr>
          <w:lang w:val="cs-CZ"/>
        </w:rPr>
        <w:t xml:space="preserve">: </w:t>
      </w:r>
      <w:r>
        <w:rPr>
          <w:lang w:val="cs-CZ"/>
        </w:rPr>
        <w:t>Projeďte bezpečně bludiště</w:t>
      </w:r>
      <w:bookmarkEnd w:id="33"/>
      <w:r w:rsidRPr="00315A2C">
        <w:rPr>
          <w:lang w:val="cs-CZ"/>
        </w:rPr>
        <w:t xml:space="preserve"> </w:t>
      </w:r>
    </w:p>
    <w:p w14:paraId="6DC21BF0"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281280" behindDoc="0" locked="0" layoutInCell="1" allowOverlap="1" wp14:anchorId="23EE4ED5" wp14:editId="374FC24D">
                <wp:simplePos x="0" y="0"/>
                <wp:positionH relativeFrom="column">
                  <wp:posOffset>33655</wp:posOffset>
                </wp:positionH>
                <wp:positionV relativeFrom="paragraph">
                  <wp:posOffset>214630</wp:posOffset>
                </wp:positionV>
                <wp:extent cx="5715000" cy="1798955"/>
                <wp:effectExtent l="0" t="0" r="19050" b="10795"/>
                <wp:wrapTopAndBottom/>
                <wp:docPr id="1073741932" name="Group 1073741932"/>
                <wp:cNvGraphicFramePr/>
                <a:graphic xmlns:a="http://schemas.openxmlformats.org/drawingml/2006/main">
                  <a:graphicData uri="http://schemas.microsoft.com/office/word/2010/wordprocessingGroup">
                    <wpg:wgp>
                      <wpg:cNvGrpSpPr/>
                      <wpg:grpSpPr>
                        <a:xfrm>
                          <a:off x="0" y="0"/>
                          <a:ext cx="5715000" cy="1798955"/>
                          <a:chOff x="0" y="0"/>
                          <a:chExt cx="5715000" cy="1602004"/>
                        </a:xfrm>
                      </wpg:grpSpPr>
                      <wps:wsp>
                        <wps:cNvPr id="463" name="Text Box 10"/>
                        <wps:cNvSpPr txBox="1">
                          <a:spLocks noChangeArrowheads="1"/>
                        </wps:cNvSpPr>
                        <wps:spPr bwMode="auto">
                          <a:xfrm>
                            <a:off x="0" y="672999"/>
                            <a:ext cx="5715000" cy="9290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wps:txbx>
                        <wps:bodyPr rot="0" vert="horz" wrap="square" lIns="91440" tIns="180000" rIns="91440" bIns="90000" anchor="t" anchorCtr="0">
                          <a:noAutofit/>
                        </wps:bodyPr>
                      </wps:wsp>
                      <pic:pic xmlns:pic="http://schemas.openxmlformats.org/drawingml/2006/picture">
                        <pic:nvPicPr>
                          <pic:cNvPr id="464" name="Picture 46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465"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EE4ED5" id="Group 1073741932" o:spid="_x0000_s1258" style="position:absolute;margin-left:2.65pt;margin-top:16.9pt;width:450pt;height:141.65pt;z-index:253281280;mso-height-relative:margin" coordsize="57150,16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">
                <v:roundrect id="Text Box 10" o:spid="_x0000_s1259" style="position:absolute;top:6729;width:57150;height:929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" strokecolor="#5a5a5a [2109]">
                  <v:stroke joinstyle="miter"/>
                  <v:textbox inset=",5mm,,2.5mm">
                    <w:txbxContent>
                      <w:p w14:paraId="6FE69529" w14:textId="77777777" w:rsidR="002A1612" w:rsidRPr="00EE39E6" w:rsidRDefault="002A1612" w:rsidP="001C6C01">
                        <w:pPr>
                          <w:rPr>
                            <w:lang w:val="cs-CZ"/>
                          </w:rPr>
                        </w:pPr>
                        <w:r w:rsidRPr="00EE39E6">
                          <w:rPr>
                            <w:lang w:val="cs-CZ"/>
                          </w:rPr>
                          <w:t xml:space="preserve">Edison má tři hlavní druhy výstupů: výstupy využívající motory, výstupy využívající LED a výstupy využívající zvuky. V </w:t>
                        </w:r>
                        <w:proofErr w:type="spellStart"/>
                        <w:r w:rsidRPr="00EE39E6">
                          <w:rPr>
                            <w:lang w:val="cs-CZ"/>
                          </w:rPr>
                          <w:t>EdScratchi</w:t>
                        </w:r>
                        <w:proofErr w:type="spellEnd"/>
                        <w:r w:rsidRPr="00EE39E6">
                          <w:rPr>
                            <w:lang w:val="cs-CZ"/>
                          </w:rPr>
                          <w:t xml:space="preserve"> jsou bloky vztahující se k hlavním výstupům Edisona rozčleněny do tří různých </w:t>
                        </w:r>
                        <w:proofErr w:type="spellStart"/>
                        <w:r w:rsidRPr="00EE39E6">
                          <w:rPr>
                            <w:lang w:val="cs-CZ"/>
                          </w:rPr>
                          <w:t>katerogorií</w:t>
                        </w:r>
                        <w:proofErr w:type="spellEnd"/>
                        <w:r w:rsidRPr="00EE39E6">
                          <w:rPr>
                            <w:lang w:val="cs-CZ"/>
                          </w:rPr>
                          <w:t xml:space="preserve">: </w:t>
                        </w:r>
                        <w:r w:rsidRPr="00EE39E6">
                          <w:rPr>
                            <w:color w:val="FF7000"/>
                            <w:lang w:val="cs-CZ"/>
                          </w:rPr>
                          <w:t>Drive</w:t>
                        </w:r>
                        <w:r w:rsidRPr="00EE39E6">
                          <w:rPr>
                            <w:lang w:val="cs-CZ"/>
                          </w:rPr>
                          <w:t xml:space="preserve"> (Jízda), </w:t>
                        </w:r>
                        <w:proofErr w:type="spellStart"/>
                        <w:r w:rsidRPr="00EE39E6">
                          <w:rPr>
                            <w:color w:val="FF7000"/>
                            <w:lang w:val="cs-CZ"/>
                          </w:rPr>
                          <w:t>LEDs</w:t>
                        </w:r>
                        <w:proofErr w:type="spellEnd"/>
                        <w:r w:rsidRPr="00EE39E6">
                          <w:rPr>
                            <w:lang w:val="cs-CZ"/>
                          </w:rPr>
                          <w:t xml:space="preserve"> (LED) a </w:t>
                        </w:r>
                        <w:proofErr w:type="spellStart"/>
                        <w:r w:rsidRPr="00EE39E6">
                          <w:rPr>
                            <w:color w:val="FF7000"/>
                            <w:lang w:val="cs-CZ"/>
                          </w:rPr>
                          <w:t>Sound</w:t>
                        </w:r>
                        <w:proofErr w:type="spellEnd"/>
                        <w:r w:rsidRPr="00EE39E6">
                          <w:rPr>
                            <w:lang w:val="cs-CZ"/>
                          </w:rPr>
                          <w:t xml:space="preserve"> (Zvuk).</w:t>
                        </w:r>
                      </w:p>
                    </w:txbxContent>
                  </v:textbox>
                </v:roundrect>
                <v:shape id="Picture 464" o:spid="_x0000_s1260"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">
                  <v:imagedata r:id="rId49" o:title=""/>
                </v:shape>
                <v:shape id="_x0000_s126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7BF540D9" w14:textId="77777777" w:rsidR="002A1612" w:rsidRDefault="002A1612" w:rsidP="001C6C01">
                        <w:pPr>
                          <w:rPr>
                            <w:b/>
                            <w:color w:val="FF7000"/>
                            <w:sz w:val="28"/>
                            <w:szCs w:val="28"/>
                          </w:rPr>
                        </w:pPr>
                        <w:proofErr w:type="spellStart"/>
                        <w:r>
                          <w:rPr>
                            <w:b/>
                            <w:color w:val="FF7000"/>
                            <w:sz w:val="28"/>
                            <w:szCs w:val="28"/>
                          </w:rPr>
                          <w:t>Nezapomeňte</w:t>
                        </w:r>
                        <w:proofErr w:type="spellEnd"/>
                      </w:p>
                      <w:p w14:paraId="0AC5C7E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Umíte napsat pro Edisona programy, které mu přikazují používat různé druhy výstupů. </w:t>
      </w:r>
    </w:p>
    <w:p w14:paraId="4AB6C1E5" w14:textId="77777777" w:rsidR="001C6C01" w:rsidRPr="00315A2C" w:rsidRDefault="001C6C01" w:rsidP="001C6C01">
      <w:pPr>
        <w:rPr>
          <w:lang w:val="cs-CZ"/>
        </w:rPr>
      </w:pPr>
    </w:p>
    <w:p w14:paraId="603943D5" w14:textId="77777777" w:rsidR="001C6C01" w:rsidRPr="00315A2C" w:rsidRDefault="001C6C01" w:rsidP="001C6C01">
      <w:pPr>
        <w:rPr>
          <w:lang w:val="cs-CZ"/>
        </w:rPr>
      </w:pPr>
      <w:r>
        <w:rPr>
          <w:lang w:val="cs-CZ"/>
        </w:rPr>
        <w:t xml:space="preserve">V rámci této aktivity bude vaším úkolem napsat program, který přikáže Edisonovi projet bludiště na pracovním listu </w:t>
      </w:r>
      <w:r w:rsidRPr="00315A2C">
        <w:rPr>
          <w:lang w:val="cs-CZ"/>
        </w:rPr>
        <w:t>U2-3.</w:t>
      </w:r>
      <w:r>
        <w:rPr>
          <w:lang w:val="cs-CZ"/>
        </w:rPr>
        <w:t xml:space="preserve"> Tentokrát však musí jet Edison velmi opatrně. Řidiči v silničním provozu upozorňují ostatní řidiče pomocí směrových světel a klaksonů. </w:t>
      </w:r>
      <w:r w:rsidRPr="00315A2C">
        <w:rPr>
          <w:lang w:val="cs-CZ"/>
        </w:rPr>
        <w:t>Edison</w:t>
      </w:r>
      <w:r>
        <w:rPr>
          <w:lang w:val="cs-CZ"/>
        </w:rPr>
        <w:t xml:space="preserve"> to dokáže taky</w:t>
      </w:r>
      <w:r w:rsidRPr="00315A2C">
        <w:rPr>
          <w:lang w:val="cs-CZ"/>
        </w:rPr>
        <w:t>!</w:t>
      </w:r>
    </w:p>
    <w:p w14:paraId="0FEC33D3" w14:textId="77777777" w:rsidR="001C6C01" w:rsidRPr="00315A2C" w:rsidRDefault="001C6C01" w:rsidP="001C6C01">
      <w:pPr>
        <w:rPr>
          <w:lang w:val="cs-CZ"/>
        </w:rPr>
      </w:pPr>
    </w:p>
    <w:p w14:paraId="738CD946" w14:textId="77777777" w:rsidR="001C6C01" w:rsidRPr="00315A2C" w:rsidRDefault="001C6C01" w:rsidP="001C6C01">
      <w:pPr>
        <w:rPr>
          <w:lang w:val="cs-CZ"/>
        </w:rPr>
      </w:pPr>
      <w:r>
        <w:rPr>
          <w:lang w:val="cs-CZ"/>
        </w:rPr>
        <w:t xml:space="preserve">Projeďte bludiště od okraje směrem k cílové čáře. Program by měl skončit poté, co Edison přejede cílovou čáru. </w:t>
      </w:r>
    </w:p>
    <w:p w14:paraId="7D785866" w14:textId="77777777"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1760" behindDoc="0" locked="0" layoutInCell="1" allowOverlap="1" wp14:anchorId="75737A18" wp14:editId="09DDC40A">
                <wp:simplePos x="0" y="0"/>
                <wp:positionH relativeFrom="column">
                  <wp:posOffset>-34721</wp:posOffset>
                </wp:positionH>
                <wp:positionV relativeFrom="paragraph">
                  <wp:posOffset>495275</wp:posOffset>
                </wp:positionV>
                <wp:extent cx="5715000" cy="1459230"/>
                <wp:effectExtent l="0" t="0" r="19050" b="26670"/>
                <wp:wrapTopAndBottom/>
                <wp:docPr id="1054" name="Group 1054"/>
                <wp:cNvGraphicFramePr/>
                <a:graphic xmlns:a="http://schemas.openxmlformats.org/drawingml/2006/main">
                  <a:graphicData uri="http://schemas.microsoft.com/office/word/2010/wordprocessingGroup">
                    <wpg:wgp>
                      <wpg:cNvGrpSpPr/>
                      <wpg:grpSpPr>
                        <a:xfrm>
                          <a:off x="0" y="0"/>
                          <a:ext cx="5715000" cy="1459230"/>
                          <a:chOff x="0" y="0"/>
                          <a:chExt cx="5715000" cy="1459382"/>
                        </a:xfrm>
                      </wpg:grpSpPr>
                      <wps:wsp>
                        <wps:cNvPr id="1055" name="Text Box 1055"/>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2028" name="Picture 10737420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29"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5737A18" id="Group 1054" o:spid="_x0000_s1262" style="position:absolute;margin-left:-2.75pt;margin-top:39pt;width:450pt;height:114.9pt;z-index:253301760"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">
                <v:roundrect id="Text Box 1055" o:spid="_x0000_s1263"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" strokecolor="#5a5a5a [2109]">
                  <v:stroke joinstyle="miter"/>
                  <v:textbox inset=",5mm,,2.5mm">
                    <w:txbxContent>
                      <w:p w14:paraId="6091F71A" w14:textId="77777777" w:rsidR="002A1612" w:rsidRPr="00EE39E6" w:rsidRDefault="002A1612" w:rsidP="001C6C01">
                        <w:pPr>
                          <w:rPr>
                            <w:lang w:val="cs-CZ"/>
                          </w:rPr>
                        </w:pPr>
                        <w:r>
                          <w:rPr>
                            <w:lang w:val="cs-CZ"/>
                          </w:rPr>
                          <w:t xml:space="preserve">Pokud se chystáte odbočit doleva, kterou </w:t>
                        </w:r>
                        <w:proofErr w:type="spellStart"/>
                        <w:r>
                          <w:rPr>
                            <w:lang w:val="cs-CZ"/>
                          </w:rPr>
                          <w:t>LEDku</w:t>
                        </w:r>
                        <w:proofErr w:type="spellEnd"/>
                        <w:r>
                          <w:rPr>
                            <w:lang w:val="cs-CZ"/>
                          </w:rPr>
                          <w:t xml:space="preserve"> použijete k vyslání signálu? A co při odbočení doprava</w:t>
                        </w:r>
                        <w:r w:rsidRPr="00EE39E6">
                          <w:rPr>
                            <w:lang w:val="cs-CZ"/>
                          </w:rPr>
                          <w:t>?</w:t>
                        </w:r>
                      </w:p>
                      <w:p w14:paraId="5AC17DA8" w14:textId="77777777" w:rsidR="002A1612" w:rsidRDefault="002A1612" w:rsidP="001C6C01"/>
                    </w:txbxContent>
                  </v:textbox>
                </v:roundrect>
                <v:shape id="Picture 1073742028" o:spid="_x0000_s126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">
                  <v:imagedata r:id="rId100" o:title=""/>
                </v:shape>
                <v:shape id="_x0000_s1265"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" filled="f" stroked="f">
                  <v:textbox>
                    <w:txbxContent>
                      <w:p w14:paraId="4BFE6E5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ADD124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Program by měl Edisonovi přikázat před každým zatočením v bludišti zastavit a udat směr jízdy zablikáním </w:t>
      </w:r>
      <w:proofErr w:type="spellStart"/>
      <w:r>
        <w:rPr>
          <w:lang w:val="cs-CZ"/>
        </w:rPr>
        <w:t>LEDkami</w:t>
      </w:r>
      <w:proofErr w:type="spellEnd"/>
      <w:r>
        <w:rPr>
          <w:lang w:val="cs-CZ"/>
        </w:rPr>
        <w:t>. Ujistěte se, že dá Edison signál ostatním řidičům</w:t>
      </w:r>
      <w:r w:rsidRPr="00315A2C">
        <w:rPr>
          <w:lang w:val="cs-CZ"/>
        </w:rPr>
        <w:t>!</w:t>
      </w:r>
      <w:r w:rsidRPr="00315A2C">
        <w:rPr>
          <w:rFonts w:ascii="Times New Roman" w:hAnsi="Times New Roman" w:cs="Times New Roman"/>
          <w:color w:val="auto"/>
          <w:sz w:val="24"/>
          <w:szCs w:val="24"/>
          <w:lang w:val="cs-CZ"/>
        </w:rPr>
        <w:t xml:space="preserve"> </w:t>
      </w:r>
    </w:p>
    <w:p w14:paraId="0CE43892" w14:textId="77777777" w:rsidR="001C6C01" w:rsidRPr="00315A2C" w:rsidRDefault="001C6C01" w:rsidP="001C6C01">
      <w:pPr>
        <w:rPr>
          <w:lang w:val="cs-CZ"/>
        </w:rPr>
      </w:pPr>
    </w:p>
    <w:p w14:paraId="2A5AE1BA" w14:textId="792346AA" w:rsidR="001C6C01" w:rsidRPr="00315A2C" w:rsidRDefault="001C6C01" w:rsidP="001C6C01">
      <w:pPr>
        <w:rPr>
          <w:lang w:val="cs-CZ"/>
        </w:rPr>
      </w:pPr>
      <w:r w:rsidRPr="00315A2C">
        <w:rPr>
          <w:noProof/>
          <w:lang w:val="cs-CZ"/>
        </w:rPr>
        <mc:AlternateContent>
          <mc:Choice Requires="wpg">
            <w:drawing>
              <wp:anchor distT="0" distB="0" distL="114300" distR="114300" simplePos="0" relativeHeight="253300736" behindDoc="0" locked="0" layoutInCell="1" allowOverlap="1" wp14:anchorId="62A172CB" wp14:editId="1BB672BA">
                <wp:simplePos x="0" y="0"/>
                <wp:positionH relativeFrom="column">
                  <wp:posOffset>3175</wp:posOffset>
                </wp:positionH>
                <wp:positionV relativeFrom="paragraph">
                  <wp:posOffset>265430</wp:posOffset>
                </wp:positionV>
                <wp:extent cx="5715000" cy="1459382"/>
                <wp:effectExtent l="0" t="0" r="19050" b="26670"/>
                <wp:wrapNone/>
                <wp:docPr id="1053" name="Group 1053"/>
                <wp:cNvGraphicFramePr/>
                <a:graphic xmlns:a="http://schemas.openxmlformats.org/drawingml/2006/main">
                  <a:graphicData uri="http://schemas.microsoft.com/office/word/2010/wordprocessingGroup">
                    <wpg:wgp>
                      <wpg:cNvGrpSpPr/>
                      <wpg:grpSpPr>
                        <a:xfrm>
                          <a:off x="0" y="0"/>
                          <a:ext cx="5715000" cy="1459382"/>
                          <a:chOff x="0" y="0"/>
                          <a:chExt cx="5715000" cy="1459382"/>
                        </a:xfrm>
                      </wpg:grpSpPr>
                      <wps:wsp>
                        <wps:cNvPr id="1073741917" name="Text Box 1073741917"/>
                        <wps:cNvSpPr txBox="1">
                          <a:spLocks noChangeArrowheads="1"/>
                        </wps:cNvSpPr>
                        <wps:spPr bwMode="auto">
                          <a:xfrm>
                            <a:off x="0" y="683971"/>
                            <a:ext cx="5715000" cy="77541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25" name="Picture 107374192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52" name="Text Box 2"/>
                        <wps:cNvSpPr txBox="1">
                          <a:spLocks noChangeArrowheads="1"/>
                        </wps:cNvSpPr>
                        <wps:spPr bwMode="auto">
                          <a:xfrm>
                            <a:off x="1009497" y="303580"/>
                            <a:ext cx="1605915" cy="365760"/>
                          </a:xfrm>
                          <a:prstGeom prst="rect">
                            <a:avLst/>
                          </a:prstGeom>
                          <a:noFill/>
                          <a:ln w="9525">
                            <a:noFill/>
                            <a:miter lim="800000"/>
                            <a:headEnd/>
                            <a:tailEnd/>
                          </a:ln>
                        </wps:spPr>
                        <wps:txb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2A172CB" id="Group 1053" o:spid="_x0000_s1266" style="position:absolute;margin-left:.25pt;margin-top:20.9pt;width:450pt;height:114.9pt;z-index:253300736" coordsize="57150,1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">
                <v:roundrect id="Text Box 1073741917" o:spid="_x0000_s1267" style="position:absolute;top:6839;width:57150;height:775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" strokecolor="#5a5a5a [2109]">
                  <v:stroke joinstyle="miter"/>
                  <v:textbox inset=",5mm,,2.5mm">
                    <w:txbxContent>
                      <w:p w14:paraId="0E12C027" w14:textId="51EAADB2" w:rsidR="002A1612" w:rsidRPr="00EE39E6" w:rsidRDefault="002A1612" w:rsidP="001C6C01">
                        <w:pPr>
                          <w:rPr>
                            <w:lang w:val="cs-CZ"/>
                          </w:rPr>
                        </w:pPr>
                        <w:r>
                          <w:rPr>
                            <w:lang w:val="cs-CZ"/>
                          </w:rPr>
                          <w:t>Použijte blok „</w:t>
                        </w:r>
                        <w:proofErr w:type="spellStart"/>
                        <w:r w:rsidRPr="00EE39E6">
                          <w:rPr>
                            <w:lang w:val="cs-CZ"/>
                          </w:rPr>
                          <w:t>beep</w:t>
                        </w:r>
                        <w:proofErr w:type="spellEnd"/>
                        <w:r>
                          <w:rPr>
                            <w:lang w:val="cs-CZ"/>
                          </w:rPr>
                          <w:t>“</w:t>
                        </w:r>
                        <w:r w:rsidRPr="00EE39E6">
                          <w:rPr>
                            <w:lang w:val="cs-CZ"/>
                          </w:rPr>
                          <w:t xml:space="preserve"> </w:t>
                        </w:r>
                        <w:r>
                          <w:rPr>
                            <w:lang w:val="cs-CZ"/>
                          </w:rPr>
                          <w:t xml:space="preserve">jako klakson v autě. Na kterém místě v programu dává smysl, aby Edison zapípal? </w:t>
                        </w:r>
                      </w:p>
                      <w:p w14:paraId="00625EFB" w14:textId="77777777" w:rsidR="002A1612" w:rsidRPr="00EE39E6" w:rsidRDefault="002A1612" w:rsidP="001C6C01">
                        <w:pPr>
                          <w:rPr>
                            <w:lang w:val="cs-CZ"/>
                          </w:rPr>
                        </w:pPr>
                      </w:p>
                    </w:txbxContent>
                  </v:textbox>
                </v:roundrect>
                <v:shape id="Picture 1073741925" o:spid="_x0000_s126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">
                  <v:imagedata r:id="rId100" o:title=""/>
                </v:shape>
                <v:shape id="_x0000_s1269"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14:paraId="58E2693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00EC7A39" w14:textId="77777777" w:rsidR="002A1612" w:rsidRPr="00D31915" w:rsidRDefault="002A1612" w:rsidP="001C6C01">
                        <w:pPr>
                          <w:rPr>
                            <w:b/>
                            <w:color w:val="FF7000"/>
                            <w:sz w:val="28"/>
                            <w:szCs w:val="28"/>
                          </w:rPr>
                        </w:pPr>
                      </w:p>
                    </w:txbxContent>
                  </v:textbox>
                </v:shape>
              </v:group>
            </w:pict>
          </mc:Fallback>
        </mc:AlternateContent>
      </w:r>
      <w:r>
        <w:rPr>
          <w:lang w:val="cs-CZ"/>
        </w:rPr>
        <w:t xml:space="preserve">Váš program by rovněž měl alespoň jednou využít blok </w:t>
      </w:r>
      <w:r w:rsidR="002714DB">
        <w:rPr>
          <w:lang w:val="cs-CZ"/>
        </w:rPr>
        <w:t>„</w:t>
      </w:r>
      <w:proofErr w:type="spellStart"/>
      <w:r w:rsidRPr="00315A2C">
        <w:rPr>
          <w:lang w:val="cs-CZ"/>
        </w:rPr>
        <w:t>beep</w:t>
      </w:r>
      <w:proofErr w:type="spellEnd"/>
      <w:r w:rsidR="002714DB">
        <w:rPr>
          <w:lang w:val="cs-CZ"/>
        </w:rPr>
        <w:t>“</w:t>
      </w:r>
      <w:r>
        <w:rPr>
          <w:lang w:val="cs-CZ"/>
        </w:rPr>
        <w:t xml:space="preserve"> (pípnutí)</w:t>
      </w:r>
      <w:r w:rsidRPr="00315A2C">
        <w:rPr>
          <w:lang w:val="cs-CZ"/>
        </w:rPr>
        <w:t xml:space="preserve">. </w:t>
      </w:r>
    </w:p>
    <w:p w14:paraId="7B92683F" w14:textId="77777777" w:rsidR="001C6C01" w:rsidRPr="00315A2C" w:rsidRDefault="001C6C01" w:rsidP="001C6C01">
      <w:pPr>
        <w:rPr>
          <w:lang w:val="cs-CZ"/>
        </w:rPr>
      </w:pPr>
    </w:p>
    <w:p w14:paraId="3AB62442" w14:textId="77777777" w:rsidR="001C6C01" w:rsidRPr="00315A2C" w:rsidRDefault="001C6C01" w:rsidP="001C6C01">
      <w:pPr>
        <w:rPr>
          <w:lang w:val="cs-CZ"/>
        </w:rPr>
      </w:pPr>
      <w:r w:rsidRPr="00315A2C">
        <w:rPr>
          <w:lang w:val="cs-CZ"/>
        </w:rPr>
        <w:br w:type="page"/>
      </w:r>
    </w:p>
    <w:p w14:paraId="7899DD0D" w14:textId="77777777" w:rsidR="001C6C01" w:rsidRPr="00315A2C" w:rsidRDefault="001C6C01" w:rsidP="001C6C01">
      <w:pPr>
        <w:pStyle w:val="Nadpis1"/>
        <w:rPr>
          <w:lang w:val="cs-CZ"/>
        </w:rPr>
      </w:pPr>
      <w:bookmarkStart w:id="34" w:name="_Toc146267221"/>
      <w:r w:rsidRPr="00315A2C">
        <w:rPr>
          <w:lang w:val="cs-CZ"/>
        </w:rPr>
        <w:lastRenderedPageBreak/>
        <w:t xml:space="preserve">U2-2.2 </w:t>
      </w:r>
      <w:r>
        <w:rPr>
          <w:lang w:val="cs-CZ"/>
        </w:rPr>
        <w:t>Prozkoumejte vstupní parametry</w:t>
      </w:r>
      <w:bookmarkEnd w:id="34"/>
      <w:r>
        <w:rPr>
          <w:lang w:val="cs-CZ"/>
        </w:rPr>
        <w:t xml:space="preserve"> </w:t>
      </w:r>
    </w:p>
    <w:p w14:paraId="41C23D33" w14:textId="0C2620B6" w:rsidR="001C6C01" w:rsidRPr="00EE39E6" w:rsidRDefault="001C6C01" w:rsidP="001C6C01">
      <w:pPr>
        <w:rPr>
          <w:lang w:val="cs-CZ"/>
        </w:rPr>
      </w:pPr>
      <w:r w:rsidRPr="00315A2C">
        <w:rPr>
          <w:rFonts w:ascii="Times New Roman" w:hAnsi="Times New Roman" w:cs="Times New Roman"/>
          <w:noProof/>
          <w:color w:val="auto"/>
          <w:sz w:val="24"/>
          <w:szCs w:val="24"/>
          <w:lang w:val="cs-CZ"/>
        </w:rPr>
        <mc:AlternateContent>
          <mc:Choice Requires="wpg">
            <w:drawing>
              <wp:anchor distT="0" distB="0" distL="114300" distR="114300" simplePos="0" relativeHeight="253282304" behindDoc="0" locked="0" layoutInCell="1" allowOverlap="1" wp14:anchorId="15C981E2" wp14:editId="415BFACC">
                <wp:simplePos x="0" y="0"/>
                <wp:positionH relativeFrom="column">
                  <wp:posOffset>-1905</wp:posOffset>
                </wp:positionH>
                <wp:positionV relativeFrom="paragraph">
                  <wp:posOffset>374650</wp:posOffset>
                </wp:positionV>
                <wp:extent cx="5715000" cy="2196465"/>
                <wp:effectExtent l="0" t="0" r="19050" b="13335"/>
                <wp:wrapTopAndBottom/>
                <wp:docPr id="1073741938" name="Group 1073741938"/>
                <wp:cNvGraphicFramePr/>
                <a:graphic xmlns:a="http://schemas.openxmlformats.org/drawingml/2006/main">
                  <a:graphicData uri="http://schemas.microsoft.com/office/word/2010/wordprocessingGroup">
                    <wpg:wgp>
                      <wpg:cNvGrpSpPr/>
                      <wpg:grpSpPr>
                        <a:xfrm>
                          <a:off x="0" y="0"/>
                          <a:ext cx="5715000" cy="2196465"/>
                          <a:chOff x="0" y="0"/>
                          <a:chExt cx="5715000" cy="2196934"/>
                        </a:xfrm>
                      </wpg:grpSpPr>
                      <wps:wsp>
                        <wps:cNvPr id="469" name="Text Box 10"/>
                        <wps:cNvSpPr txBox="1">
                          <a:spLocks noChangeArrowheads="1"/>
                        </wps:cNvSpPr>
                        <wps:spPr bwMode="auto">
                          <a:xfrm>
                            <a:off x="0" y="666749"/>
                            <a:ext cx="5715000" cy="15301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0" name="Picture 47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471" name="Text Box 2"/>
                        <wps:cNvSpPr txBox="1">
                          <a:spLocks noChangeArrowheads="1"/>
                        </wps:cNvSpPr>
                        <wps:spPr bwMode="auto">
                          <a:xfrm>
                            <a:off x="1009650" y="304800"/>
                            <a:ext cx="1887929" cy="365760"/>
                          </a:xfrm>
                          <a:prstGeom prst="rect">
                            <a:avLst/>
                          </a:prstGeom>
                          <a:noFill/>
                          <a:ln w="9525">
                            <a:noFill/>
                            <a:miter lim="800000"/>
                            <a:headEnd/>
                            <a:tailEnd/>
                          </a:ln>
                        </wps:spPr>
                        <wps:txb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5C981E2" id="Group 1073741938" o:spid="_x0000_s1270" style="position:absolute;margin-left:-.15pt;margin-top:29.5pt;width:450pt;height:172.95pt;z-index:253282304" coordsize="57150,21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">
                <v:roundrect id="Text Box 10" o:spid="_x0000_s1271" style="position:absolute;top:6667;width:57150;height:153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" strokecolor="#5a5a5a [2109]">
                  <v:stroke joinstyle="miter"/>
                  <v:textbox inset=",5mm,,2.5mm">
                    <w:txbxContent>
                      <w:p w14:paraId="0B198087" w14:textId="77777777" w:rsidR="002A1612" w:rsidRPr="007A1BED" w:rsidRDefault="002A1612" w:rsidP="001C6C01">
                        <w:pPr>
                          <w:tabs>
                            <w:tab w:val="left" w:pos="6946"/>
                          </w:tabs>
                          <w:rPr>
                            <w:lang w:val="cs-CZ"/>
                          </w:rPr>
                        </w:pPr>
                        <w:r w:rsidRPr="007A1BED">
                          <w:rPr>
                            <w:lang w:val="cs-CZ"/>
                          </w:rPr>
                          <w:t xml:space="preserve">Údaje v bloku, které můžete změnit, např. čísla a volby v rozbalovacích menu, se nazývají </w:t>
                        </w:r>
                        <w:r w:rsidRPr="007A1BED">
                          <w:rPr>
                            <w:b/>
                            <w:color w:val="FF7000"/>
                            <w:lang w:val="cs-CZ"/>
                          </w:rPr>
                          <w:t>vstupní parametry</w:t>
                        </w:r>
                        <w:r w:rsidRPr="007A1BED">
                          <w:rPr>
                            <w:lang w:val="cs-CZ"/>
                          </w:rPr>
                          <w:t xml:space="preserve">. </w:t>
                        </w:r>
                        <w:r>
                          <w:rPr>
                            <w:lang w:val="cs-CZ"/>
                          </w:rPr>
                          <w:t xml:space="preserve">Vstupní parametry jsou konkrétní informace potřebné pro daný vstup. </w:t>
                        </w:r>
                      </w:p>
                      <w:p w14:paraId="6C6467C6" w14:textId="77777777" w:rsidR="002A1612" w:rsidRPr="007A1BED" w:rsidRDefault="002A1612" w:rsidP="001C6C01">
                        <w:pPr>
                          <w:tabs>
                            <w:tab w:val="left" w:pos="6946"/>
                          </w:tabs>
                          <w:rPr>
                            <w:lang w:val="cs-CZ"/>
                          </w:rPr>
                        </w:pPr>
                        <w:r w:rsidRPr="00D76E7D">
                          <w:rPr>
                            <w:rFonts w:hint="eastAsia"/>
                            <w:lang w:val="cs-CZ"/>
                          </w:rPr>
                          <w:t xml:space="preserve">Pokud například chcete, aby se Edison pohyboval kupředu, musíte robotovi poskytnout konkrétní informace </w:t>
                        </w:r>
                        <w:r>
                          <w:rPr>
                            <w:lang w:val="cs-CZ"/>
                          </w:rPr>
                          <w:t>pro</w:t>
                        </w:r>
                        <w:r w:rsidRPr="00D76E7D">
                          <w:rPr>
                            <w:rFonts w:hint="eastAsia"/>
                            <w:lang w:val="cs-CZ"/>
                          </w:rPr>
                          <w:t xml:space="preserve"> t</w:t>
                        </w:r>
                        <w:r>
                          <w:rPr>
                            <w:lang w:val="cs-CZ"/>
                          </w:rPr>
                          <w:t>ento</w:t>
                        </w:r>
                        <w:r w:rsidRPr="00D76E7D">
                          <w:rPr>
                            <w:rFonts w:hint="eastAsia"/>
                            <w:lang w:val="cs-CZ"/>
                          </w:rPr>
                          <w:t xml:space="preserve"> příkaz, například jak daleko a jakou rychlostí</w:t>
                        </w:r>
                        <w:r>
                          <w:rPr>
                            <w:lang w:val="cs-CZ"/>
                          </w:rPr>
                          <w:t xml:space="preserve"> má jet</w:t>
                        </w:r>
                        <w:r w:rsidRPr="00D76E7D">
                          <w:rPr>
                            <w:rFonts w:hint="eastAsia"/>
                            <w:lang w:val="cs-CZ"/>
                          </w:rPr>
                          <w:t>.</w:t>
                        </w:r>
                        <w:r>
                          <w:rPr>
                            <w:lang w:val="cs-CZ"/>
                          </w:rPr>
                          <w:t xml:space="preserve"> </w:t>
                        </w:r>
                      </w:p>
                      <w:p w14:paraId="62EE0D21" w14:textId="77777777" w:rsidR="002A1612" w:rsidRPr="007A1BED" w:rsidRDefault="002A1612" w:rsidP="001C6C01">
                        <w:pPr>
                          <w:rPr>
                            <w:lang w:val="cs-CZ"/>
                          </w:rPr>
                        </w:pPr>
                      </w:p>
                    </w:txbxContent>
                  </v:textbox>
                </v:roundrect>
                <v:shape id="Picture 470" o:spid="_x0000_s12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">
                  <v:imagedata r:id="rId51" o:title=""/>
                </v:shape>
                <v:shape id="_x0000_s1273" type="#_x0000_t202" style="position:absolute;left:10096;top:3048;width:1887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617A8653" w14:textId="77777777" w:rsidR="002A1612"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480081A" w14:textId="77777777" w:rsidR="002A1612" w:rsidRDefault="002A1612" w:rsidP="001C6C01">
                        <w:pPr>
                          <w:rPr>
                            <w:b/>
                            <w:color w:val="FF7000"/>
                            <w:sz w:val="28"/>
                            <w:szCs w:val="28"/>
                          </w:rPr>
                        </w:pPr>
                      </w:p>
                    </w:txbxContent>
                  </v:textbox>
                </v:shape>
                <w10:wrap type="topAndBottom"/>
              </v:group>
            </w:pict>
          </mc:Fallback>
        </mc:AlternateContent>
      </w:r>
      <w:r>
        <w:rPr>
          <w:lang w:val="cs-CZ"/>
        </w:rPr>
        <w:t>Každý blok v </w:t>
      </w:r>
      <w:proofErr w:type="spellStart"/>
      <w:r w:rsidRPr="00315A2C">
        <w:rPr>
          <w:lang w:val="cs-CZ"/>
        </w:rPr>
        <w:t>EdScratch</w:t>
      </w:r>
      <w:r>
        <w:rPr>
          <w:lang w:val="cs-CZ"/>
        </w:rPr>
        <w:t>i</w:t>
      </w:r>
      <w:proofErr w:type="spellEnd"/>
      <w:r>
        <w:rPr>
          <w:lang w:val="cs-CZ"/>
        </w:rPr>
        <w:t xml:space="preserve"> obsahuje vstupy, které Edisonovi říkají, co chcete, aby udělal</w:t>
      </w:r>
      <w:r w:rsidRPr="00315A2C">
        <w:rPr>
          <w:lang w:val="cs-CZ"/>
        </w:rPr>
        <w:t>.</w:t>
      </w:r>
      <w:r>
        <w:rPr>
          <w:lang w:val="cs-CZ"/>
        </w:rPr>
        <w:t xml:space="preserve"> Pravděpodobně jste si již všimli, že mnohé z blok</w:t>
      </w:r>
      <w:r w:rsidR="002714DB">
        <w:rPr>
          <w:lang w:val="cs-CZ"/>
        </w:rPr>
        <w:t>ů</w:t>
      </w:r>
      <w:r>
        <w:rPr>
          <w:lang w:val="cs-CZ"/>
        </w:rPr>
        <w:t xml:space="preserve"> mají</w:t>
      </w:r>
      <w:r w:rsidR="002714DB">
        <w:rPr>
          <w:lang w:val="cs-CZ"/>
        </w:rPr>
        <w:t xml:space="preserve"> také</w:t>
      </w:r>
      <w:r>
        <w:rPr>
          <w:lang w:val="cs-CZ"/>
        </w:rPr>
        <w:t xml:space="preserve"> </w:t>
      </w:r>
      <w:r>
        <w:rPr>
          <w:b/>
          <w:color w:val="FF7000"/>
          <w:lang w:val="cs-CZ"/>
        </w:rPr>
        <w:t>vstupní parametry</w:t>
      </w:r>
      <w:r w:rsidRPr="00315A2C">
        <w:rPr>
          <w:lang w:val="cs-CZ"/>
        </w:rPr>
        <w:t>.</w:t>
      </w:r>
      <w:r w:rsidRPr="00EE39E6">
        <w:rPr>
          <w:lang w:val="cs-CZ"/>
        </w:rPr>
        <w:t xml:space="preserve"> </w:t>
      </w:r>
    </w:p>
    <w:p w14:paraId="53B2A292" w14:textId="77777777" w:rsidR="001C6C01" w:rsidRPr="00EE39E6" w:rsidRDefault="001C6C01" w:rsidP="001C6C01">
      <w:pPr>
        <w:rPr>
          <w:lang w:val="cs-CZ"/>
        </w:rPr>
      </w:pPr>
    </w:p>
    <w:p w14:paraId="07139B1A"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2784" behindDoc="0" locked="0" layoutInCell="1" allowOverlap="1" wp14:anchorId="046E4547" wp14:editId="00B14AEA">
                <wp:simplePos x="0" y="0"/>
                <wp:positionH relativeFrom="column">
                  <wp:posOffset>698500</wp:posOffset>
                </wp:positionH>
                <wp:positionV relativeFrom="paragraph">
                  <wp:posOffset>365760</wp:posOffset>
                </wp:positionV>
                <wp:extent cx="4352290" cy="860425"/>
                <wp:effectExtent l="0" t="0" r="10160" b="15875"/>
                <wp:wrapTopAndBottom/>
                <wp:docPr id="1073742030" name="Text Box 107374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860425"/>
                        </a:xfrm>
                        <a:prstGeom prst="roundRect">
                          <a:avLst>
                            <a:gd name="adj" fmla="val 8316"/>
                          </a:avLst>
                        </a:prstGeom>
                        <a:solidFill>
                          <a:srgbClr val="FFFFFF"/>
                        </a:solidFill>
                        <a:ln w="9525">
                          <a:solidFill>
                            <a:srgbClr val="FF7000"/>
                          </a:solidFill>
                          <a:miter lim="800000"/>
                          <a:headEnd/>
                          <a:tailEnd/>
                        </a:ln>
                      </wps:spPr>
                      <wps:txb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46E4547" id="Text Box 1073742030" o:spid="_x0000_s1274" style="position:absolute;margin-left:55pt;margin-top:28.8pt;width:342.7pt;height:67.75pt;z-index:2533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" strokecolor="#ff7000">
                <v:stroke joinstyle="miter"/>
                <v:textbox>
                  <w:txbxContent>
                    <w:p w14:paraId="2EC3A124" w14:textId="33166546" w:rsidR="002A1612" w:rsidRPr="00E45D4F" w:rsidRDefault="002A1612" w:rsidP="001C6C01">
                      <w:pPr>
                        <w:pStyle w:val="Odstavecseseznamem"/>
                        <w:numPr>
                          <w:ilvl w:val="0"/>
                          <w:numId w:val="14"/>
                        </w:numPr>
                        <w:rPr>
                          <w:lang w:val="cs-CZ"/>
                        </w:rPr>
                      </w:pPr>
                      <w:r>
                        <w:rPr>
                          <w:b/>
                          <w:lang w:val="cs-CZ"/>
                        </w:rPr>
                        <w:t>Čísla</w:t>
                      </w:r>
                      <w:r>
                        <w:rPr>
                          <w:lang w:val="cs-CZ"/>
                        </w:rPr>
                        <w:t>, která zadáváte do bloku pomocí klávesnice</w:t>
                      </w:r>
                      <w:r w:rsidRPr="00E45D4F">
                        <w:rPr>
                          <w:lang w:val="cs-CZ"/>
                        </w:rPr>
                        <w:t>,</w:t>
                      </w:r>
                    </w:p>
                    <w:p w14:paraId="2209B7CC" w14:textId="7D37FF93" w:rsidR="002A1612" w:rsidRPr="00E45D4F" w:rsidRDefault="002A1612" w:rsidP="001C6C01">
                      <w:pPr>
                        <w:pStyle w:val="Odstavecseseznamem"/>
                        <w:numPr>
                          <w:ilvl w:val="0"/>
                          <w:numId w:val="14"/>
                        </w:numPr>
                        <w:rPr>
                          <w:lang w:val="cs-CZ"/>
                        </w:rPr>
                      </w:pPr>
                      <w:r>
                        <w:rPr>
                          <w:b/>
                          <w:lang w:val="cs-CZ"/>
                        </w:rPr>
                        <w:t>rozbalovací menu</w:t>
                      </w:r>
                      <w:r>
                        <w:rPr>
                          <w:lang w:val="cs-CZ"/>
                        </w:rPr>
                        <w:t>, v nich si vybíráte možnost,</w:t>
                      </w:r>
                    </w:p>
                    <w:p w14:paraId="69DCDF27" w14:textId="77777777" w:rsidR="002A1612" w:rsidRPr="00E45D4F" w:rsidRDefault="002A1612" w:rsidP="001C6C01">
                      <w:pPr>
                        <w:pStyle w:val="Odstavecseseznamem"/>
                        <w:numPr>
                          <w:ilvl w:val="0"/>
                          <w:numId w:val="14"/>
                        </w:numPr>
                        <w:rPr>
                          <w:lang w:val="cs-CZ"/>
                        </w:rPr>
                      </w:pPr>
                      <w:r>
                        <w:rPr>
                          <w:b/>
                          <w:lang w:val="cs-CZ"/>
                        </w:rPr>
                        <w:t>díry ve tvaru kruhu nebo kosočtverce</w:t>
                      </w:r>
                      <w:r>
                        <w:rPr>
                          <w:lang w:val="cs-CZ"/>
                        </w:rPr>
                        <w:t>, do nichž umísťujete speciální bloky</w:t>
                      </w:r>
                      <w:r w:rsidRPr="00E45D4F">
                        <w:rPr>
                          <w:lang w:val="cs-CZ"/>
                        </w:rPr>
                        <w:t>.</w:t>
                      </w:r>
                    </w:p>
                    <w:p w14:paraId="5969D766" w14:textId="77777777" w:rsidR="002A1612" w:rsidRPr="00E45D4F" w:rsidRDefault="002A1612" w:rsidP="001C6C01">
                      <w:pPr>
                        <w:rPr>
                          <w:lang w:val="cs-CZ"/>
                        </w:rPr>
                      </w:pPr>
                    </w:p>
                  </w:txbxContent>
                </v:textbox>
                <w10:wrap type="topAndBottom"/>
              </v:roundrect>
            </w:pict>
          </mc:Fallback>
        </mc:AlternateContent>
      </w:r>
      <w:r>
        <w:rPr>
          <w:lang w:val="cs-CZ"/>
        </w:rPr>
        <w:t>V </w:t>
      </w:r>
      <w:proofErr w:type="spellStart"/>
      <w:r>
        <w:rPr>
          <w:lang w:val="cs-CZ"/>
        </w:rPr>
        <w:t>EdScratchi</w:t>
      </w:r>
      <w:proofErr w:type="spellEnd"/>
      <w:r>
        <w:rPr>
          <w:lang w:val="cs-CZ"/>
        </w:rPr>
        <w:t xml:space="preserve"> najdete tři druhy vstupních parametrů</w:t>
      </w:r>
      <w:r w:rsidRPr="00DA5E89">
        <w:rPr>
          <w:lang w:val="cs-CZ"/>
        </w:rPr>
        <w:t>:</w:t>
      </w:r>
    </w:p>
    <w:p w14:paraId="1631E2AE" w14:textId="77777777" w:rsidR="001C6C01" w:rsidRPr="00DA5E89" w:rsidRDefault="001C6C01" w:rsidP="001C6C01">
      <w:pPr>
        <w:spacing w:after="0"/>
        <w:rPr>
          <w:lang w:val="cs-CZ"/>
        </w:rPr>
      </w:pPr>
    </w:p>
    <w:p w14:paraId="12D1E376" w14:textId="77777777" w:rsidR="001C6C01" w:rsidRPr="00DA5E89" w:rsidRDefault="001C6C01" w:rsidP="001C6C01">
      <w:pPr>
        <w:rPr>
          <w:lang w:val="cs-CZ"/>
        </w:rPr>
      </w:pPr>
      <w:r w:rsidRPr="00DA5E89">
        <w:rPr>
          <w:noProof/>
          <w:lang w:val="cs-CZ"/>
        </w:rPr>
        <mc:AlternateContent>
          <mc:Choice Requires="wps">
            <w:drawing>
              <wp:anchor distT="45720" distB="45720" distL="114300" distR="114300" simplePos="0" relativeHeight="253303808" behindDoc="0" locked="0" layoutInCell="1" allowOverlap="1" wp14:anchorId="457D0DB5" wp14:editId="2C93AE94">
                <wp:simplePos x="0" y="0"/>
                <wp:positionH relativeFrom="margin">
                  <wp:align>center</wp:align>
                </wp:positionH>
                <wp:positionV relativeFrom="paragraph">
                  <wp:posOffset>1027430</wp:posOffset>
                </wp:positionV>
                <wp:extent cx="5692775" cy="2226310"/>
                <wp:effectExtent l="0" t="0" r="22225" b="21590"/>
                <wp:wrapTopAndBottom/>
                <wp:docPr id="1073742031" name="Text Box 107374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775" cy="2226310"/>
                        </a:xfrm>
                        <a:prstGeom prst="roundRect">
                          <a:avLst>
                            <a:gd name="adj" fmla="val 8316"/>
                          </a:avLst>
                        </a:prstGeom>
                        <a:solidFill>
                          <a:srgbClr val="FFFFFF"/>
                        </a:solidFill>
                        <a:ln w="9525">
                          <a:solidFill>
                            <a:srgbClr val="FF7000"/>
                          </a:solidFill>
                          <a:miter lim="800000"/>
                          <a:headEnd/>
                          <a:tailEnd/>
                        </a:ln>
                      </wps:spPr>
                      <wps:txb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7D0DB5" id="Text Box 1073742031" o:spid="_x0000_s1275" style="position:absolute;margin-left:0;margin-top:80.9pt;width:448.25pt;height:175.3pt;z-index:253303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" strokecolor="#ff7000">
                <v:stroke joinstyle="miter"/>
                <v:textbox>
                  <w:txbxContent>
                    <w:p w14:paraId="4C79440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daleko má robot jet</w:t>
                      </w:r>
                      <w:r w:rsidRPr="00415BBF">
                        <w:rPr>
                          <w:lang w:val="cs-CZ"/>
                        </w:rPr>
                        <w:t xml:space="preserve">? </w:t>
                      </w:r>
                    </w:p>
                    <w:p w14:paraId="63340142" w14:textId="6521F54B"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vstupní parametr</w:t>
                      </w:r>
                      <w:r w:rsidRPr="00F553BA">
                        <w:rPr>
                          <w:color w:val="FF7000"/>
                          <w:lang w:val="cs-CZ"/>
                        </w:rPr>
                        <w:t xml:space="preserve"> „distance</w:t>
                      </w:r>
                      <w:r w:rsidRPr="009040AE">
                        <w:rPr>
                          <w:color w:val="FF7000"/>
                          <w:lang w:val="cs-CZ"/>
                        </w:rPr>
                        <w:t>“</w:t>
                      </w:r>
                      <w:r>
                        <w:rPr>
                          <w:color w:val="FF7000"/>
                          <w:lang w:val="cs-CZ"/>
                        </w:rPr>
                        <w:t xml:space="preserve"> (vzdálenost) </w:t>
                      </w:r>
                    </w:p>
                    <w:p w14:paraId="5D2121B5"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V jakých jednotkách se má měřit vzdálenost</w:t>
                      </w:r>
                      <w:r w:rsidRPr="00415BBF">
                        <w:rPr>
                          <w:lang w:val="cs-CZ"/>
                        </w:rPr>
                        <w:t>?</w:t>
                      </w:r>
                    </w:p>
                    <w:p w14:paraId="5B1709B3" w14:textId="3EDAD778"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„distance unit</w:t>
                      </w:r>
                      <w:r w:rsidRPr="009040AE">
                        <w:rPr>
                          <w:color w:val="FF7000"/>
                          <w:lang w:val="cs-CZ"/>
                        </w:rPr>
                        <w:t>“</w:t>
                      </w:r>
                      <w:r w:rsidRPr="00F553BA">
                        <w:rPr>
                          <w:color w:val="FF7000"/>
                          <w:lang w:val="cs-CZ"/>
                        </w:rPr>
                        <w:t xml:space="preserve"> </w:t>
                      </w:r>
                      <w:r>
                        <w:rPr>
                          <w:color w:val="FF7000"/>
                          <w:lang w:val="cs-CZ"/>
                        </w:rPr>
                        <w:t>(délková jednotka)</w:t>
                      </w:r>
                    </w:p>
                    <w:p w14:paraId="1DDBF5EA" w14:textId="77777777" w:rsidR="002A1612" w:rsidRPr="00415BBF" w:rsidRDefault="002A1612" w:rsidP="001C6C01">
                      <w:pPr>
                        <w:pStyle w:val="Odstavecseseznamem"/>
                        <w:numPr>
                          <w:ilvl w:val="0"/>
                          <w:numId w:val="15"/>
                        </w:numPr>
                        <w:ind w:left="1080"/>
                        <w:rPr>
                          <w:lang w:val="cs-CZ"/>
                        </w:rPr>
                      </w:pPr>
                      <w:r>
                        <w:rPr>
                          <w:b/>
                          <w:lang w:val="cs-CZ"/>
                        </w:rPr>
                        <w:t>Otázka</w:t>
                      </w:r>
                      <w:r w:rsidRPr="00415BBF">
                        <w:rPr>
                          <w:b/>
                          <w:lang w:val="cs-CZ"/>
                        </w:rPr>
                        <w:t xml:space="preserve">: </w:t>
                      </w:r>
                      <w:r>
                        <w:rPr>
                          <w:lang w:val="cs-CZ"/>
                        </w:rPr>
                        <w:t>Jak rychle chcete, aby robot jel</w:t>
                      </w:r>
                      <w:r w:rsidRPr="00415BBF">
                        <w:rPr>
                          <w:lang w:val="cs-CZ"/>
                        </w:rPr>
                        <w:t xml:space="preserve">? </w:t>
                      </w:r>
                    </w:p>
                    <w:p w14:paraId="1A75DC57" w14:textId="52E8374E" w:rsidR="002A1612" w:rsidRPr="00415BBF" w:rsidRDefault="002A1612" w:rsidP="001C6C01">
                      <w:pPr>
                        <w:ind w:left="1440"/>
                        <w:rPr>
                          <w:lang w:val="cs-CZ"/>
                        </w:rPr>
                      </w:pPr>
                      <w:r w:rsidRPr="00415BBF">
                        <w:rPr>
                          <w:lang w:val="cs-CZ"/>
                        </w:rPr>
                        <w:sym w:font="Wingdings" w:char="F0E0"/>
                      </w:r>
                      <w:r w:rsidRPr="00415BBF">
                        <w:rPr>
                          <w:lang w:val="cs-CZ"/>
                        </w:rPr>
                        <w:t xml:space="preserve"> </w:t>
                      </w:r>
                      <w:r>
                        <w:rPr>
                          <w:b/>
                          <w:lang w:val="cs-CZ"/>
                        </w:rPr>
                        <w:t>Odpověď</w:t>
                      </w:r>
                      <w:r w:rsidRPr="00415BBF">
                        <w:rPr>
                          <w:b/>
                          <w:lang w:val="cs-CZ"/>
                        </w:rPr>
                        <w:t xml:space="preserve">: </w:t>
                      </w:r>
                      <w:r>
                        <w:rPr>
                          <w:color w:val="FF7000"/>
                          <w:lang w:val="cs-CZ"/>
                        </w:rPr>
                        <w:t xml:space="preserve">vstupní parametr </w:t>
                      </w:r>
                      <w:r w:rsidRPr="00F553BA">
                        <w:rPr>
                          <w:color w:val="FF7000"/>
                          <w:lang w:val="cs-CZ"/>
                        </w:rPr>
                        <w:t>„speed</w:t>
                      </w:r>
                      <w:r w:rsidRPr="009040AE">
                        <w:rPr>
                          <w:color w:val="FF7000"/>
                          <w:lang w:val="cs-CZ"/>
                        </w:rPr>
                        <w:t>“</w:t>
                      </w:r>
                      <w:r>
                        <w:rPr>
                          <w:color w:val="FF7000"/>
                          <w:lang w:val="cs-CZ"/>
                        </w:rPr>
                        <w:t xml:space="preserve"> (rychlost)</w:t>
                      </w:r>
                    </w:p>
                    <w:p w14:paraId="3692B046" w14:textId="77777777" w:rsidR="002A1612" w:rsidRPr="00415BBF" w:rsidRDefault="002A1612" w:rsidP="001C6C01">
                      <w:pPr>
                        <w:rPr>
                          <w:lang w:val="cs-CZ"/>
                        </w:rPr>
                      </w:pPr>
                    </w:p>
                  </w:txbxContent>
                </v:textbox>
                <w10:wrap type="topAndBottom" anchorx="margin"/>
              </v:roundrect>
            </w:pict>
          </mc:Fallback>
        </mc:AlternateContent>
      </w:r>
      <w:r w:rsidRPr="00415BBF">
        <w:rPr>
          <w:rFonts w:hint="eastAsia"/>
          <w:lang w:val="cs-CZ"/>
        </w:rPr>
        <w:t>Každý vstupní parametr v bloku poskytuje jinou informaci, kterou</w:t>
      </w:r>
      <w:r>
        <w:rPr>
          <w:lang w:val="cs-CZ"/>
        </w:rPr>
        <w:t xml:space="preserve"> Edison potřebuje ke splnění daného příkazu. </w:t>
      </w:r>
      <w:r w:rsidRPr="00415BBF">
        <w:rPr>
          <w:rFonts w:hint="eastAsia"/>
          <w:lang w:val="cs-CZ"/>
        </w:rPr>
        <w:t xml:space="preserve">Vstupní parametry si můžete představit jako odpovědi na otázky, které má robot ohledně toho, co od něj požadujete. Například, pokud chcete, aby Edison </w:t>
      </w:r>
      <w:r>
        <w:rPr>
          <w:lang w:val="cs-CZ"/>
        </w:rPr>
        <w:t>jel</w:t>
      </w:r>
      <w:r w:rsidRPr="00415BBF">
        <w:rPr>
          <w:rFonts w:hint="eastAsia"/>
          <w:lang w:val="cs-CZ"/>
        </w:rPr>
        <w:t xml:space="preserve"> dozadu, musíte odpovědět na tři otázky</w:t>
      </w:r>
      <w:r w:rsidRPr="00DA5E89">
        <w:rPr>
          <w:lang w:val="cs-CZ"/>
        </w:rPr>
        <w:t>:</w:t>
      </w:r>
    </w:p>
    <w:p w14:paraId="190FECD4" w14:textId="77777777" w:rsidR="001C6C01" w:rsidRPr="00DA5E89" w:rsidRDefault="001C6C01" w:rsidP="001C6C01">
      <w:pPr>
        <w:rPr>
          <w:b/>
          <w:lang w:val="cs-CZ"/>
        </w:rPr>
      </w:pPr>
    </w:p>
    <w:p w14:paraId="12FD3505" w14:textId="77777777" w:rsidR="001C6C01" w:rsidRPr="00DA5E89" w:rsidRDefault="001C6C01" w:rsidP="001C6C01">
      <w:pPr>
        <w:rPr>
          <w:lang w:val="cs-CZ"/>
        </w:rPr>
      </w:pPr>
      <w:r>
        <w:rPr>
          <w:lang w:val="cs-CZ"/>
        </w:rPr>
        <w:t xml:space="preserve">Je třeba vždy vyplnit všechny vstupní parametry v bloku, abyste robotovi poskytli všechny potřebné informace. </w:t>
      </w:r>
    </w:p>
    <w:p w14:paraId="16E7B68B" w14:textId="77777777" w:rsidR="001C6C01" w:rsidRPr="00DA5E89" w:rsidRDefault="001C6C01" w:rsidP="001C6C01">
      <w:pPr>
        <w:rPr>
          <w:lang w:val="cs-CZ"/>
        </w:rPr>
      </w:pPr>
    </w:p>
    <w:p w14:paraId="5252AF0A" w14:textId="77777777" w:rsidR="001C6C01" w:rsidRPr="00DA5E89" w:rsidRDefault="001C6C01" w:rsidP="001C6C01">
      <w:pPr>
        <w:pStyle w:val="Nadpis2"/>
        <w:rPr>
          <w:lang w:val="cs-CZ"/>
        </w:rPr>
      </w:pPr>
      <w:r w:rsidRPr="00DA5E89">
        <w:rPr>
          <w:lang w:val="cs-CZ"/>
        </w:rPr>
        <w:lastRenderedPageBreak/>
        <w:t xml:space="preserve">Vyzkoušejte si to! </w:t>
      </w:r>
    </w:p>
    <w:p w14:paraId="4911E37B" w14:textId="2DC19DB7" w:rsidR="001C6C01" w:rsidRPr="00DA5E89" w:rsidRDefault="001C6C01" w:rsidP="001C6C01">
      <w:pPr>
        <w:rPr>
          <w:lang w:val="cs-CZ"/>
        </w:rPr>
      </w:pPr>
      <w:r>
        <w:rPr>
          <w:lang w:val="cs-CZ"/>
        </w:rPr>
        <w:t xml:space="preserve">Vstupní parametry programu vám poskytují spoustu informací o tom, co program od Edisona požaduje. Přečtěte si následující </w:t>
      </w:r>
      <w:r w:rsidR="00F553BA">
        <w:rPr>
          <w:lang w:val="cs-CZ"/>
        </w:rPr>
        <w:t xml:space="preserve">programy </w:t>
      </w:r>
      <w:r>
        <w:rPr>
          <w:lang w:val="cs-CZ"/>
        </w:rPr>
        <w:t xml:space="preserve">a odpovězte na otázky. </w:t>
      </w:r>
    </w:p>
    <w:p w14:paraId="4E50BF26" w14:textId="77777777" w:rsidR="001C6C01" w:rsidRPr="00DA5E89" w:rsidRDefault="001C6C01" w:rsidP="001C6C01">
      <w:pPr>
        <w:rPr>
          <w:lang w:val="cs-CZ"/>
        </w:rPr>
      </w:pPr>
      <w:r w:rsidRPr="00DA5E89">
        <w:rPr>
          <w:noProof/>
          <w:lang w:val="cs-CZ"/>
        </w:rPr>
        <w:drawing>
          <wp:anchor distT="0" distB="0" distL="114300" distR="114300" simplePos="0" relativeHeight="253249536" behindDoc="0" locked="0" layoutInCell="1" allowOverlap="1" wp14:anchorId="7CB1FF86" wp14:editId="389D26C1">
            <wp:simplePos x="0" y="0"/>
            <wp:positionH relativeFrom="column">
              <wp:posOffset>906628</wp:posOffset>
            </wp:positionH>
            <wp:positionV relativeFrom="paragraph">
              <wp:posOffset>346075</wp:posOffset>
            </wp:positionV>
            <wp:extent cx="3702685" cy="1243330"/>
            <wp:effectExtent l="19050" t="19050" r="12065" b="1397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2-2.2_input parameters.PNG"/>
                    <pic:cNvPicPr/>
                  </pic:nvPicPr>
                  <pic:blipFill>
                    <a:blip r:embed="rId111">
                      <a:extLst>
                        <a:ext uri="{28A0092B-C50C-407E-A947-70E740481C1C}">
                          <a14:useLocalDpi xmlns:a14="http://schemas.microsoft.com/office/drawing/2010/main" val="0"/>
                        </a:ext>
                      </a:extLst>
                    </a:blip>
                    <a:stretch>
                      <a:fillRect/>
                    </a:stretch>
                  </pic:blipFill>
                  <pic:spPr>
                    <a:xfrm>
                      <a:off x="0" y="0"/>
                      <a:ext cx="3702685" cy="12433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w:t>
      </w:r>
      <w:r w:rsidRPr="00DA5E89">
        <w:rPr>
          <w:lang w:val="cs-CZ"/>
        </w:rPr>
        <w:t>:</w:t>
      </w:r>
    </w:p>
    <w:p w14:paraId="0AC1EA00" w14:textId="77777777" w:rsidR="001C6C01" w:rsidRPr="00DA5E89" w:rsidRDefault="001C6C01" w:rsidP="001C6C01">
      <w:pPr>
        <w:pStyle w:val="Odstavecseseznamem"/>
        <w:rPr>
          <w:lang w:val="cs-CZ"/>
        </w:rPr>
      </w:pPr>
    </w:p>
    <w:p w14:paraId="4C3AC9A2" w14:textId="77777777" w:rsidR="001C6C01" w:rsidRPr="00DA5E89" w:rsidRDefault="001C6C01" w:rsidP="001C6C01">
      <w:pPr>
        <w:pStyle w:val="Odstavecseseznamem"/>
        <w:numPr>
          <w:ilvl w:val="0"/>
          <w:numId w:val="16"/>
        </w:numPr>
        <w:rPr>
          <w:lang w:val="cs-CZ"/>
        </w:rPr>
      </w:pPr>
      <w:r>
        <w:rPr>
          <w:lang w:val="cs-CZ"/>
        </w:rPr>
        <w:t>Jaký je v programu vstupní parametr pro</w:t>
      </w:r>
      <w:r w:rsidRPr="009B4EE9">
        <w:rPr>
          <w:b/>
          <w:bCs/>
          <w:lang w:val="cs-CZ"/>
        </w:rPr>
        <w:t xml:space="preserve"> </w:t>
      </w:r>
      <w:r w:rsidRPr="009040AE">
        <w:rPr>
          <w:b/>
          <w:bCs/>
          <w:i/>
          <w:lang w:val="cs-CZ"/>
        </w:rPr>
        <w:t xml:space="preserve">distance </w:t>
      </w:r>
      <w:proofErr w:type="spellStart"/>
      <w:r w:rsidRPr="009040AE">
        <w:rPr>
          <w:b/>
          <w:bCs/>
          <w:i/>
          <w:lang w:val="cs-CZ"/>
        </w:rPr>
        <w:t>units</w:t>
      </w:r>
      <w:proofErr w:type="spellEnd"/>
      <w:r>
        <w:rPr>
          <w:lang w:val="cs-CZ"/>
        </w:rPr>
        <w:t xml:space="preserve"> (</w:t>
      </w:r>
      <w:r>
        <w:rPr>
          <w:b/>
          <w:lang w:val="cs-CZ"/>
        </w:rPr>
        <w:t>délkové jednotky)</w:t>
      </w:r>
      <w:r w:rsidRPr="00DA5E89">
        <w:rPr>
          <w:lang w:val="cs-CZ"/>
        </w:rPr>
        <w:t>?</w:t>
      </w:r>
    </w:p>
    <w:p w14:paraId="06561835" w14:textId="77777777" w:rsidR="001C6C01" w:rsidRPr="00DA5E89" w:rsidRDefault="001C6C01" w:rsidP="001C6C01">
      <w:pPr>
        <w:ind w:left="360" w:firstLine="360"/>
        <w:rPr>
          <w:lang w:val="cs-CZ"/>
        </w:rPr>
      </w:pPr>
      <w:r w:rsidRPr="00DA5E89">
        <w:rPr>
          <w:lang w:val="cs-CZ"/>
        </w:rPr>
        <w:t>_______________________________________________________</w:t>
      </w:r>
    </w:p>
    <w:p w14:paraId="2FEB6041" w14:textId="77777777" w:rsidR="001C6C01" w:rsidRPr="00DA5E89" w:rsidRDefault="001C6C01" w:rsidP="001C6C01">
      <w:pPr>
        <w:pStyle w:val="Odstavecseseznamem"/>
        <w:numPr>
          <w:ilvl w:val="0"/>
          <w:numId w:val="16"/>
        </w:numPr>
        <w:rPr>
          <w:lang w:val="cs-CZ"/>
        </w:rPr>
      </w:pPr>
      <w:r>
        <w:rPr>
          <w:lang w:val="cs-CZ"/>
        </w:rPr>
        <w:t xml:space="preserve">Jaký je v programu vstupní parametr pro </w:t>
      </w:r>
      <w:r w:rsidRPr="009040AE">
        <w:rPr>
          <w:b/>
          <w:bCs/>
          <w:i/>
          <w:lang w:val="cs-CZ"/>
        </w:rPr>
        <w:t>speed</w:t>
      </w:r>
      <w:r w:rsidRPr="009B4EE9">
        <w:rPr>
          <w:b/>
          <w:bCs/>
          <w:lang w:val="cs-CZ"/>
        </w:rPr>
        <w:t xml:space="preserve"> </w:t>
      </w:r>
      <w:r>
        <w:rPr>
          <w:b/>
          <w:lang w:val="cs-CZ"/>
        </w:rPr>
        <w:t>(rychlost)</w:t>
      </w:r>
      <w:r w:rsidRPr="00DA5E89">
        <w:rPr>
          <w:lang w:val="cs-CZ"/>
        </w:rPr>
        <w:t>?</w:t>
      </w:r>
    </w:p>
    <w:p w14:paraId="73D85D86" w14:textId="77777777" w:rsidR="001C6C01" w:rsidRPr="00DA5E89" w:rsidRDefault="001C6C01" w:rsidP="001C6C01">
      <w:pPr>
        <w:ind w:firstLine="720"/>
        <w:rPr>
          <w:lang w:val="cs-CZ"/>
        </w:rPr>
      </w:pPr>
      <w:r w:rsidRPr="00DA5E89">
        <w:rPr>
          <w:lang w:val="cs-CZ"/>
        </w:rPr>
        <w:t>_______________________________________________________</w:t>
      </w:r>
    </w:p>
    <w:p w14:paraId="4E88DB8F" w14:textId="77CC46C6" w:rsidR="001C6C01" w:rsidRPr="00DA5E89" w:rsidRDefault="001C6C01" w:rsidP="001C6C01">
      <w:pPr>
        <w:pStyle w:val="Odstavecseseznamem"/>
        <w:numPr>
          <w:ilvl w:val="0"/>
          <w:numId w:val="16"/>
        </w:numPr>
        <w:rPr>
          <w:lang w:val="cs-CZ"/>
        </w:rPr>
      </w:pPr>
      <w:r>
        <w:rPr>
          <w:lang w:val="cs-CZ"/>
        </w:rPr>
        <w:t xml:space="preserve">Co celý program Edisonovi přikazuje udělat? </w:t>
      </w:r>
      <w:r w:rsidR="002D70E3">
        <w:rPr>
          <w:lang w:val="cs-CZ"/>
        </w:rPr>
        <w:t>K</w:t>
      </w:r>
      <w:r>
        <w:rPr>
          <w:lang w:val="cs-CZ"/>
        </w:rPr>
        <w:t xml:space="preserve">aždý vstupní parametr ve své odpovědi </w:t>
      </w:r>
      <w:r w:rsidR="002D70E3">
        <w:rPr>
          <w:lang w:val="cs-CZ"/>
        </w:rPr>
        <w:t xml:space="preserve">zvýrazněte </w:t>
      </w:r>
      <w:r>
        <w:rPr>
          <w:lang w:val="cs-CZ"/>
        </w:rPr>
        <w:t>jinou barvou či potržením nebo zakroužkováním</w:t>
      </w:r>
      <w:r w:rsidRPr="00DA5E89">
        <w:rPr>
          <w:lang w:val="cs-CZ"/>
        </w:rPr>
        <w:t xml:space="preserve">. </w:t>
      </w:r>
    </w:p>
    <w:p w14:paraId="735BDCC8" w14:textId="77777777" w:rsidR="001C6C01" w:rsidRPr="00DA5E89" w:rsidRDefault="001C6C01" w:rsidP="001C6C01">
      <w:pPr>
        <w:rPr>
          <w:lang w:val="cs-CZ"/>
        </w:rPr>
      </w:pPr>
      <w:r w:rsidRPr="00DA5E89">
        <w:rPr>
          <w:lang w:val="cs-CZ"/>
        </w:rPr>
        <w:t>________________________________________________________________________________</w:t>
      </w:r>
    </w:p>
    <w:p w14:paraId="2631CAB6" w14:textId="77777777" w:rsidR="001C6C01" w:rsidRPr="00DA5E89" w:rsidRDefault="001C6C01" w:rsidP="001C6C01">
      <w:pPr>
        <w:rPr>
          <w:lang w:val="cs-CZ"/>
        </w:rPr>
      </w:pPr>
      <w:r w:rsidRPr="00DA5E89">
        <w:rPr>
          <w:lang w:val="cs-CZ"/>
        </w:rPr>
        <w:t>________________________________________________________________________________</w:t>
      </w:r>
    </w:p>
    <w:p w14:paraId="5F3A6AE0" w14:textId="77777777" w:rsidR="001C6C01" w:rsidRPr="00DA5E89" w:rsidRDefault="001C6C01" w:rsidP="001C6C01">
      <w:pPr>
        <w:rPr>
          <w:lang w:val="cs-CZ"/>
        </w:rPr>
      </w:pPr>
      <w:r w:rsidRPr="00DA5E89">
        <w:rPr>
          <w:noProof/>
          <w:lang w:val="cs-CZ"/>
        </w:rPr>
        <w:drawing>
          <wp:anchor distT="0" distB="0" distL="114300" distR="114300" simplePos="0" relativeHeight="253250560" behindDoc="0" locked="0" layoutInCell="1" allowOverlap="1" wp14:anchorId="724E9DEA" wp14:editId="7FE487EC">
            <wp:simplePos x="0" y="0"/>
            <wp:positionH relativeFrom="column">
              <wp:posOffset>822325</wp:posOffset>
            </wp:positionH>
            <wp:positionV relativeFrom="paragraph">
              <wp:posOffset>300990</wp:posOffset>
            </wp:positionV>
            <wp:extent cx="3975735" cy="1548130"/>
            <wp:effectExtent l="19050" t="19050" r="24765" b="139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2_2.2_input parameters_2.PNG"/>
                    <pic:cNvPicPr/>
                  </pic:nvPicPr>
                  <pic:blipFill>
                    <a:blip r:embed="rId112">
                      <a:extLst>
                        <a:ext uri="{28A0092B-C50C-407E-A947-70E740481C1C}">
                          <a14:useLocalDpi xmlns:a14="http://schemas.microsoft.com/office/drawing/2010/main" val="0"/>
                        </a:ext>
                      </a:extLst>
                    </a:blip>
                    <a:stretch>
                      <a:fillRect/>
                    </a:stretch>
                  </pic:blipFill>
                  <pic:spPr>
                    <a:xfrm>
                      <a:off x="0" y="0"/>
                      <a:ext cx="3975735" cy="1548130"/>
                    </a:xfrm>
                    <a:prstGeom prst="rect">
                      <a:avLst/>
                    </a:prstGeom>
                    <a:ln w="19050">
                      <a:solidFill>
                        <a:srgbClr val="FF7000"/>
                      </a:solidFill>
                      <a:prstDash val="lgDash"/>
                    </a:ln>
                  </pic:spPr>
                </pic:pic>
              </a:graphicData>
            </a:graphic>
          </wp:anchor>
        </w:drawing>
      </w:r>
      <w:r>
        <w:rPr>
          <w:lang w:val="cs-CZ"/>
        </w:rPr>
        <w:t>Prohlédněte si následující program</w:t>
      </w:r>
      <w:r w:rsidRPr="00DA5E89">
        <w:rPr>
          <w:lang w:val="cs-CZ"/>
        </w:rPr>
        <w:t>:</w:t>
      </w:r>
    </w:p>
    <w:p w14:paraId="5F230D82" w14:textId="77777777" w:rsidR="001C6C01" w:rsidRPr="00DA5E89" w:rsidRDefault="001C6C01" w:rsidP="001C6C01">
      <w:pPr>
        <w:rPr>
          <w:lang w:val="cs-CZ"/>
        </w:rPr>
      </w:pPr>
    </w:p>
    <w:p w14:paraId="5ECA10E9" w14:textId="77777777" w:rsidR="001C6C01" w:rsidRPr="00DA5E89" w:rsidRDefault="001C6C01" w:rsidP="001C6C01">
      <w:pPr>
        <w:pStyle w:val="Odstavecseseznamem"/>
        <w:numPr>
          <w:ilvl w:val="0"/>
          <w:numId w:val="16"/>
        </w:numPr>
        <w:rPr>
          <w:lang w:val="cs-CZ"/>
        </w:rPr>
      </w:pPr>
      <w:r>
        <w:rPr>
          <w:lang w:val="cs-CZ"/>
        </w:rPr>
        <w:t xml:space="preserve">Kolik je v tomto programu vstupních parametrů? </w:t>
      </w:r>
    </w:p>
    <w:p w14:paraId="08F7AEF0" w14:textId="77777777" w:rsidR="001C6C01" w:rsidRPr="00DA5E89" w:rsidRDefault="001C6C01" w:rsidP="001C6C01">
      <w:pPr>
        <w:ind w:left="360" w:firstLine="360"/>
        <w:rPr>
          <w:lang w:val="cs-CZ"/>
        </w:rPr>
      </w:pPr>
      <w:r w:rsidRPr="00DA5E89">
        <w:rPr>
          <w:lang w:val="cs-CZ"/>
        </w:rPr>
        <w:t>_______________________________________________________</w:t>
      </w:r>
    </w:p>
    <w:p w14:paraId="20FEDD12" w14:textId="77777777" w:rsidR="001C6C01" w:rsidRPr="009040AE" w:rsidRDefault="001C6C01" w:rsidP="001C6C01">
      <w:pPr>
        <w:pStyle w:val="Odstavecseseznamem"/>
        <w:numPr>
          <w:ilvl w:val="0"/>
          <w:numId w:val="16"/>
        </w:numPr>
        <w:rPr>
          <w:i/>
          <w:lang w:val="cs-CZ"/>
        </w:rPr>
      </w:pPr>
      <w:r>
        <w:rPr>
          <w:lang w:val="cs-CZ"/>
        </w:rPr>
        <w:t xml:space="preserve">Zapamatujte si, že vstupní parametry jsou odpovědi na otázky, které robot potřebuje znát. Na jakou otázku odpovídá vstupní parametr </w:t>
      </w:r>
      <w:r w:rsidRPr="007B46E7">
        <w:rPr>
          <w:b/>
          <w:i/>
          <w:lang w:val="cs-CZ"/>
        </w:rPr>
        <w:t>spin</w:t>
      </w:r>
      <w:r w:rsidRPr="009040AE">
        <w:rPr>
          <w:rFonts w:hint="eastAsia"/>
          <w:b/>
          <w:lang w:val="cs-CZ"/>
        </w:rPr>
        <w:t xml:space="preserve"> (otočení)</w:t>
      </w:r>
      <w:r w:rsidRPr="00DA5E89">
        <w:rPr>
          <w:lang w:val="cs-CZ"/>
        </w:rPr>
        <w:t xml:space="preserve">? </w:t>
      </w:r>
      <w:r w:rsidRPr="00B31B77">
        <w:rPr>
          <w:rFonts w:hint="eastAsia"/>
          <w:i/>
          <w:color w:val="FF7000"/>
          <w:lang w:val="cs-CZ"/>
        </w:rPr>
        <w:t>Nápověda:</w:t>
      </w:r>
      <w:r w:rsidRPr="009040AE">
        <w:rPr>
          <w:rFonts w:hint="eastAsia"/>
          <w:i/>
          <w:lang w:val="cs-CZ"/>
        </w:rPr>
        <w:t xml:space="preserve"> při promýšlení odpovědi se podívejte na další možnosti pro tento vstupní parametr v </w:t>
      </w:r>
      <w:proofErr w:type="spellStart"/>
      <w:r w:rsidRPr="009040AE">
        <w:rPr>
          <w:i/>
          <w:lang w:val="cs-CZ"/>
        </w:rPr>
        <w:t>EdScratchi</w:t>
      </w:r>
      <w:proofErr w:type="spellEnd"/>
      <w:r w:rsidRPr="009040AE">
        <w:rPr>
          <w:i/>
          <w:lang w:val="cs-CZ"/>
        </w:rPr>
        <w:t>.</w:t>
      </w:r>
    </w:p>
    <w:p w14:paraId="6C73B1A3" w14:textId="77777777" w:rsidR="001C6C01" w:rsidRPr="00DA5E89" w:rsidRDefault="001C6C01" w:rsidP="001C6C01">
      <w:pPr>
        <w:rPr>
          <w:lang w:val="cs-CZ"/>
        </w:rPr>
      </w:pPr>
      <w:r w:rsidRPr="00DA5E89">
        <w:rPr>
          <w:lang w:val="cs-CZ"/>
        </w:rPr>
        <w:t>________________________________________________________________________________</w:t>
      </w:r>
    </w:p>
    <w:p w14:paraId="2D72999A" w14:textId="77777777" w:rsidR="001C6C01" w:rsidRPr="00DA5E89" w:rsidRDefault="001C6C01" w:rsidP="001C6C01">
      <w:pPr>
        <w:rPr>
          <w:lang w:val="cs-CZ"/>
        </w:rPr>
      </w:pPr>
      <w:r w:rsidRPr="00DA5E89">
        <w:rPr>
          <w:lang w:val="cs-CZ"/>
        </w:rPr>
        <w:t>________________________________________________________________________________</w:t>
      </w:r>
      <w:r w:rsidRPr="00DA5E89">
        <w:rPr>
          <w:lang w:val="cs-CZ"/>
        </w:rPr>
        <w:br w:type="page"/>
      </w:r>
    </w:p>
    <w:p w14:paraId="207B6544" w14:textId="77777777" w:rsidR="001C6C01" w:rsidRPr="00DA5E89" w:rsidRDefault="001C6C01" w:rsidP="001C6C01">
      <w:pPr>
        <w:rPr>
          <w:rFonts w:asciiTheme="majorHAnsi" w:eastAsiaTheme="majorEastAsia" w:hAnsiTheme="majorHAnsi" w:cstheme="majorBidi"/>
          <w:color w:val="FF7000"/>
          <w:sz w:val="32"/>
          <w:szCs w:val="32"/>
          <w:lang w:val="cs-CZ"/>
        </w:rPr>
      </w:pPr>
    </w:p>
    <w:p w14:paraId="38E89DA6" w14:textId="77777777" w:rsidR="001C6C01" w:rsidRPr="00DA5E89" w:rsidRDefault="001C6C01" w:rsidP="001C6C01">
      <w:pPr>
        <w:pStyle w:val="Nadpis1"/>
        <w:rPr>
          <w:lang w:val="cs-CZ"/>
        </w:rPr>
      </w:pPr>
      <w:bookmarkStart w:id="35" w:name="_Toc146267222"/>
      <w:r w:rsidRPr="00DA5E89">
        <w:rPr>
          <w:lang w:val="cs-CZ"/>
        </w:rPr>
        <w:t xml:space="preserve">U2-2.3 </w:t>
      </w:r>
      <w:r>
        <w:rPr>
          <w:lang w:val="cs-CZ"/>
        </w:rPr>
        <w:t>Prozkoumejte Edisonův hudební talent</w:t>
      </w:r>
      <w:bookmarkEnd w:id="35"/>
    </w:p>
    <w:p w14:paraId="4EF4A8C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3328" behindDoc="0" locked="0" layoutInCell="1" allowOverlap="1" wp14:anchorId="07692156" wp14:editId="7D3F6E1A">
                <wp:simplePos x="0" y="0"/>
                <wp:positionH relativeFrom="column">
                  <wp:posOffset>27940</wp:posOffset>
                </wp:positionH>
                <wp:positionV relativeFrom="paragraph">
                  <wp:posOffset>369570</wp:posOffset>
                </wp:positionV>
                <wp:extent cx="5715000" cy="1703705"/>
                <wp:effectExtent l="0" t="0" r="19050" b="10795"/>
                <wp:wrapTopAndBottom/>
                <wp:docPr id="1073741948" name="Group 1073741948"/>
                <wp:cNvGraphicFramePr/>
                <a:graphic xmlns:a="http://schemas.openxmlformats.org/drawingml/2006/main">
                  <a:graphicData uri="http://schemas.microsoft.com/office/word/2010/wordprocessingGroup">
                    <wpg:wgp>
                      <wpg:cNvGrpSpPr/>
                      <wpg:grpSpPr>
                        <a:xfrm>
                          <a:off x="0" y="0"/>
                          <a:ext cx="5715000" cy="1703705"/>
                          <a:chOff x="0" y="0"/>
                          <a:chExt cx="5715000" cy="1704958"/>
                        </a:xfrm>
                      </wpg:grpSpPr>
                      <wps:wsp>
                        <wps:cNvPr id="1073741945" name="Text Box 10"/>
                        <wps:cNvSpPr txBox="1">
                          <a:spLocks noChangeArrowheads="1"/>
                        </wps:cNvSpPr>
                        <wps:spPr bwMode="auto">
                          <a:xfrm>
                            <a:off x="0" y="672997"/>
                            <a:ext cx="5715000" cy="10319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wps:txbx>
                        <wps:bodyPr rot="0" vert="horz" wrap="square" lIns="91440" tIns="180000" rIns="91440" bIns="90000" anchor="t" anchorCtr="0">
                          <a:noAutofit/>
                        </wps:bodyPr>
                      </wps:wsp>
                      <pic:pic xmlns:pic="http://schemas.openxmlformats.org/drawingml/2006/picture">
                        <pic:nvPicPr>
                          <pic:cNvPr id="1073741946" name="Picture 107374194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1947" name="Text Box 2"/>
                        <wps:cNvSpPr txBox="1">
                          <a:spLocks noChangeArrowheads="1"/>
                        </wps:cNvSpPr>
                        <wps:spPr bwMode="auto">
                          <a:xfrm>
                            <a:off x="1016812" y="303581"/>
                            <a:ext cx="1599565" cy="365650"/>
                          </a:xfrm>
                          <a:prstGeom prst="rect">
                            <a:avLst/>
                          </a:prstGeom>
                          <a:noFill/>
                          <a:ln w="9525">
                            <a:noFill/>
                            <a:miter lim="800000"/>
                            <a:headEnd/>
                            <a:tailEnd/>
                          </a:ln>
                        </wps:spPr>
                        <wps:txb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692156" id="Group 1073741948" o:spid="_x0000_s1276" style="position:absolute;margin-left:2.2pt;margin-top:29.1pt;width:450pt;height:134.15pt;z-index:253283328;mso-height-relative:margin" coordsize="57150,17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">
                <v:roundrect id="Text Box 10" o:spid="_x0000_s1277" style="position:absolute;top:6729;width:57150;height:1032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" strokecolor="#5a5a5a [2109]">
                  <v:stroke joinstyle="miter"/>
                  <v:textbox inset=",5mm,,2.5mm">
                    <w:txbxContent>
                      <w:p w14:paraId="34814FE3" w14:textId="68549FBD" w:rsidR="002A1612" w:rsidRPr="00713404" w:rsidRDefault="002A1612" w:rsidP="001C6C01">
                        <w:pPr>
                          <w:rPr>
                            <w:lang w:val="cs-CZ"/>
                          </w:rPr>
                        </w:pPr>
                        <w:r w:rsidRPr="00F63D07">
                          <w:rPr>
                            <w:rFonts w:hint="eastAsia"/>
                            <w:lang w:val="cs-CZ"/>
                          </w:rPr>
                          <w:t xml:space="preserve">Edison má také speciální </w:t>
                        </w:r>
                        <w:r>
                          <w:rPr>
                            <w:lang w:val="cs-CZ"/>
                          </w:rPr>
                          <w:t>zařízení</w:t>
                        </w:r>
                        <w:r w:rsidRPr="00F63D07">
                          <w:rPr>
                            <w:rFonts w:hint="eastAsia"/>
                            <w:lang w:val="cs-CZ"/>
                          </w:rPr>
                          <w:t>, kter</w:t>
                        </w:r>
                        <w:r>
                          <w:rPr>
                            <w:lang w:val="cs-CZ"/>
                          </w:rPr>
                          <w:t>é</w:t>
                        </w:r>
                        <w:r w:rsidRPr="00F63D07">
                          <w:rPr>
                            <w:rFonts w:hint="eastAsia"/>
                            <w:lang w:val="cs-CZ"/>
                          </w:rPr>
                          <w:t xml:space="preserve"> můžete vidět na levé straně kulatého tlačítka na horní straně robota. Jedná se o bzučák a zvukový senzor v jednom. Dokáže </w:t>
                        </w:r>
                        <w:r>
                          <w:rPr>
                            <w:lang w:val="cs-CZ"/>
                          </w:rPr>
                          <w:t>rozpoznat</w:t>
                        </w:r>
                        <w:r w:rsidRPr="00F63D07">
                          <w:rPr>
                            <w:rFonts w:hint="eastAsia"/>
                            <w:lang w:val="cs-CZ"/>
                          </w:rPr>
                          <w:t xml:space="preserve"> zvuk, ale také jej vytvářet</w:t>
                        </w:r>
                        <w:r>
                          <w:rPr>
                            <w:lang w:val="cs-CZ"/>
                          </w:rPr>
                          <w:t xml:space="preserve">, např. pípat nebo vydávat tóny. </w:t>
                        </w:r>
                      </w:p>
                    </w:txbxContent>
                  </v:textbox>
                </v:roundrect>
                <v:shape id="Picture 1073741946" o:spid="_x0000_s127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">
                  <v:imagedata r:id="rId49" o:title=""/>
                </v:shape>
                <v:shape id="_x0000_s1279" type="#_x0000_t202" style="position:absolute;left:10168;top:3035;width:1599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" filled="f" stroked="f">
                  <v:textbox>
                    <w:txbxContent>
                      <w:p w14:paraId="5FE284DD" w14:textId="77777777" w:rsidR="002A1612" w:rsidRDefault="002A1612" w:rsidP="001C6C01">
                        <w:pPr>
                          <w:rPr>
                            <w:b/>
                            <w:color w:val="FF7000"/>
                            <w:sz w:val="28"/>
                            <w:szCs w:val="28"/>
                          </w:rPr>
                        </w:pPr>
                        <w:proofErr w:type="spellStart"/>
                        <w:r>
                          <w:rPr>
                            <w:b/>
                            <w:color w:val="FF7000"/>
                            <w:sz w:val="28"/>
                            <w:szCs w:val="28"/>
                          </w:rPr>
                          <w:t>Nezapomeňte</w:t>
                        </w:r>
                        <w:proofErr w:type="spellEnd"/>
                      </w:p>
                      <w:p w14:paraId="1010047B" w14:textId="77777777" w:rsidR="002A1612" w:rsidRDefault="002A1612" w:rsidP="001C6C01">
                        <w:pPr>
                          <w:rPr>
                            <w:b/>
                            <w:color w:val="FF7000"/>
                            <w:sz w:val="28"/>
                            <w:szCs w:val="28"/>
                          </w:rPr>
                        </w:pPr>
                      </w:p>
                    </w:txbxContent>
                  </v:textbox>
                </v:shape>
                <w10:wrap type="topAndBottom"/>
              </v:group>
            </w:pict>
          </mc:Fallback>
        </mc:AlternateContent>
      </w:r>
      <w:r>
        <w:rPr>
          <w:lang w:val="cs-CZ"/>
        </w:rPr>
        <w:t>Výstupy využívající zvuky jsou jedním ze tří hlavních Edisonových výstupu. V </w:t>
      </w:r>
      <w:proofErr w:type="spellStart"/>
      <w:r w:rsidRPr="00DA5E89">
        <w:rPr>
          <w:lang w:val="cs-CZ"/>
        </w:rPr>
        <w:t>EdScratch</w:t>
      </w:r>
      <w:r>
        <w:rPr>
          <w:lang w:val="cs-CZ"/>
        </w:rPr>
        <w:t>i</w:t>
      </w:r>
      <w:proofErr w:type="spellEnd"/>
      <w:r>
        <w:rPr>
          <w:lang w:val="cs-CZ"/>
        </w:rPr>
        <w:t xml:space="preserve"> naleznete bloky související se zvukovými výstupy v kategorii </w:t>
      </w:r>
      <w:proofErr w:type="spellStart"/>
      <w:r w:rsidRPr="00DA5E89">
        <w:rPr>
          <w:color w:val="FF7000"/>
          <w:lang w:val="cs-CZ"/>
        </w:rPr>
        <w:t>Sound</w:t>
      </w:r>
      <w:proofErr w:type="spellEnd"/>
      <w:r w:rsidRPr="00DA5E89">
        <w:rPr>
          <w:lang w:val="cs-CZ"/>
        </w:rPr>
        <w:t xml:space="preserve"> </w:t>
      </w:r>
      <w:r>
        <w:rPr>
          <w:lang w:val="cs-CZ"/>
        </w:rPr>
        <w:t>(Zvuk)</w:t>
      </w:r>
      <w:r w:rsidRPr="00DA5E89">
        <w:rPr>
          <w:lang w:val="cs-CZ"/>
        </w:rPr>
        <w:t>.</w:t>
      </w:r>
      <w:r w:rsidRPr="00DA5E89">
        <w:rPr>
          <w:noProof/>
          <w:lang w:val="cs-CZ"/>
        </w:rPr>
        <w:t xml:space="preserve"> </w:t>
      </w:r>
    </w:p>
    <w:p w14:paraId="1AFB61A3" w14:textId="77777777" w:rsidR="001C6C01" w:rsidRPr="00DA5E89" w:rsidRDefault="001C6C01" w:rsidP="001C6C01">
      <w:pPr>
        <w:rPr>
          <w:lang w:val="cs-CZ"/>
        </w:rPr>
      </w:pPr>
    </w:p>
    <w:p w14:paraId="23FAABF3" w14:textId="72C41D34" w:rsidR="001C6C01" w:rsidRPr="00DA5E89" w:rsidRDefault="001C6C01" w:rsidP="001C6C01">
      <w:pPr>
        <w:rPr>
          <w:lang w:val="cs-CZ"/>
        </w:rPr>
      </w:pPr>
      <w:r>
        <w:rPr>
          <w:lang w:val="cs-CZ"/>
        </w:rPr>
        <w:t>Projděte si v </w:t>
      </w:r>
      <w:proofErr w:type="spellStart"/>
      <w:r>
        <w:rPr>
          <w:lang w:val="cs-CZ"/>
        </w:rPr>
        <w:t>EdScratchi</w:t>
      </w:r>
      <w:proofErr w:type="spellEnd"/>
      <w:r>
        <w:rPr>
          <w:lang w:val="cs-CZ"/>
        </w:rPr>
        <w:t xml:space="preserve"> kategorii </w:t>
      </w:r>
      <w:proofErr w:type="spellStart"/>
      <w:r w:rsidRPr="00DA5E89">
        <w:rPr>
          <w:color w:val="FF7000"/>
          <w:lang w:val="cs-CZ"/>
        </w:rPr>
        <w:t>Sound</w:t>
      </w:r>
      <w:proofErr w:type="spellEnd"/>
      <w:r w:rsidRPr="00DA5E89">
        <w:rPr>
          <w:lang w:val="cs-CZ"/>
        </w:rPr>
        <w:t xml:space="preserve"> </w:t>
      </w:r>
      <w:r>
        <w:rPr>
          <w:lang w:val="cs-CZ"/>
        </w:rPr>
        <w:t>(Zvuk). Není příliš rozsáhlá a není v ní mnoho bloků, takže byste si mohli myslet, že Edison nedokáže se zvuky příliš pracovat. Seřazením zvukových bloků do různých posloupností s různými vstupním</w:t>
      </w:r>
      <w:r w:rsidR="00B31B77">
        <w:rPr>
          <w:lang w:val="cs-CZ"/>
        </w:rPr>
        <w:t>i</w:t>
      </w:r>
      <w:r>
        <w:rPr>
          <w:lang w:val="cs-CZ"/>
        </w:rPr>
        <w:t xml:space="preserve"> parametry však můžete zahrát celou písničku</w:t>
      </w:r>
      <w:r w:rsidRPr="00DA5E89">
        <w:rPr>
          <w:lang w:val="cs-CZ"/>
        </w:rPr>
        <w:t>!</w:t>
      </w:r>
    </w:p>
    <w:p w14:paraId="62A36104" w14:textId="77777777" w:rsidR="001C6C01" w:rsidRPr="00DA5E89" w:rsidRDefault="001C6C01" w:rsidP="001C6C01">
      <w:pPr>
        <w:pStyle w:val="Nadpis2"/>
        <w:rPr>
          <w:lang w:val="cs-CZ"/>
        </w:rPr>
      </w:pPr>
      <w:r w:rsidRPr="00DA5E89">
        <w:rPr>
          <w:lang w:val="cs-CZ"/>
        </w:rPr>
        <w:t xml:space="preserve">Úkol 1: </w:t>
      </w:r>
      <w:r>
        <w:rPr>
          <w:lang w:val="cs-CZ"/>
        </w:rPr>
        <w:t>Zahrajte písničku</w:t>
      </w:r>
    </w:p>
    <w:p w14:paraId="30CDCB31" w14:textId="77777777" w:rsidR="001C6C01" w:rsidRPr="00DA5E89" w:rsidRDefault="001C6C01" w:rsidP="001C6C01">
      <w:pPr>
        <w:rPr>
          <w:lang w:val="cs-CZ"/>
        </w:rPr>
      </w:pPr>
      <w:r w:rsidRPr="00DA5E89">
        <w:rPr>
          <w:noProof/>
          <w:lang w:val="cs-CZ"/>
        </w:rPr>
        <w:drawing>
          <wp:anchor distT="0" distB="0" distL="114300" distR="114300" simplePos="0" relativeHeight="253251584" behindDoc="0" locked="0" layoutInCell="1" allowOverlap="1" wp14:anchorId="4C9FF706" wp14:editId="056FE7F1">
            <wp:simplePos x="0" y="0"/>
            <wp:positionH relativeFrom="column">
              <wp:posOffset>953135</wp:posOffset>
            </wp:positionH>
            <wp:positionV relativeFrom="paragraph">
              <wp:posOffset>254000</wp:posOffset>
            </wp:positionV>
            <wp:extent cx="3215640" cy="3818255"/>
            <wp:effectExtent l="19050" t="19050" r="22860" b="1079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2-2.3_Mary had a little lamb.PNG"/>
                    <pic:cNvPicPr/>
                  </pic:nvPicPr>
                  <pic:blipFill rotWithShape="1">
                    <a:blip r:embed="rId113">
                      <a:extLst>
                        <a:ext uri="{28A0092B-C50C-407E-A947-70E740481C1C}">
                          <a14:useLocalDpi xmlns:a14="http://schemas.microsoft.com/office/drawing/2010/main" val="0"/>
                        </a:ext>
                      </a:extLst>
                    </a:blip>
                    <a:srcRect l="1897" t="1571" b="1934"/>
                    <a:stretch/>
                  </pic:blipFill>
                  <pic:spPr bwMode="auto">
                    <a:xfrm>
                      <a:off x="0" y="0"/>
                      <a:ext cx="3215640" cy="381825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Napište v </w:t>
      </w:r>
      <w:proofErr w:type="spellStart"/>
      <w:r w:rsidRPr="00DA5E89">
        <w:rPr>
          <w:lang w:val="cs-CZ"/>
        </w:rPr>
        <w:t>EdScratch</w:t>
      </w:r>
      <w:proofErr w:type="spellEnd"/>
      <w:r>
        <w:rPr>
          <w:lang w:val="cs-CZ"/>
        </w:rPr>
        <w:t xml:space="preserve"> následující program</w:t>
      </w:r>
      <w:r w:rsidRPr="00DA5E89">
        <w:rPr>
          <w:lang w:val="cs-CZ"/>
        </w:rPr>
        <w:t>:</w:t>
      </w:r>
    </w:p>
    <w:p w14:paraId="61F8F07D" w14:textId="77777777" w:rsidR="001C6C01" w:rsidRPr="00DA5E89" w:rsidRDefault="001C6C01" w:rsidP="001C6C01">
      <w:pPr>
        <w:rPr>
          <w:lang w:val="cs-CZ"/>
        </w:rPr>
      </w:pPr>
    </w:p>
    <w:p w14:paraId="262ED583" w14:textId="3C3A3A7A" w:rsidR="001C6C01" w:rsidRPr="00DA5E89" w:rsidRDefault="001C6C01" w:rsidP="001C6C01">
      <w:pPr>
        <w:rPr>
          <w:lang w:val="cs-CZ"/>
        </w:rPr>
      </w:pPr>
      <w:r>
        <w:rPr>
          <w:lang w:val="cs-CZ"/>
        </w:rPr>
        <w:t>Stáhněte program do Edisona a spusťte jej</w:t>
      </w:r>
      <w:r w:rsidRPr="00DA5E89">
        <w:rPr>
          <w:lang w:val="cs-CZ"/>
        </w:rPr>
        <w:t xml:space="preserve">. </w:t>
      </w:r>
      <w:r>
        <w:rPr>
          <w:lang w:val="cs-CZ"/>
        </w:rPr>
        <w:t>Tento program je první část</w:t>
      </w:r>
      <w:r w:rsidR="00F32204">
        <w:rPr>
          <w:lang w:val="cs-CZ"/>
        </w:rPr>
        <w:t>í</w:t>
      </w:r>
      <w:r>
        <w:rPr>
          <w:lang w:val="cs-CZ"/>
        </w:rPr>
        <w:t xml:space="preserve"> </w:t>
      </w:r>
      <w:r w:rsidR="008C49F4">
        <w:rPr>
          <w:lang w:val="cs-CZ"/>
        </w:rPr>
        <w:t xml:space="preserve">anglické </w:t>
      </w:r>
      <w:r>
        <w:rPr>
          <w:lang w:val="cs-CZ"/>
        </w:rPr>
        <w:t>písn</w:t>
      </w:r>
      <w:r w:rsidR="00F32204">
        <w:rPr>
          <w:lang w:val="cs-CZ"/>
        </w:rPr>
        <w:t>ičky</w:t>
      </w:r>
      <w:r>
        <w:rPr>
          <w:lang w:val="cs-CZ"/>
        </w:rPr>
        <w:t>, kter</w:t>
      </w:r>
      <w:r w:rsidR="00F32204">
        <w:rPr>
          <w:lang w:val="cs-CZ"/>
        </w:rPr>
        <w:t>á je vám možná povědomá.</w:t>
      </w:r>
      <w:r>
        <w:rPr>
          <w:lang w:val="cs-CZ"/>
        </w:rPr>
        <w:t xml:space="preserve"> </w:t>
      </w:r>
      <w:r w:rsidR="00F32204">
        <w:rPr>
          <w:lang w:val="cs-CZ"/>
        </w:rPr>
        <w:t>Znáte ji?</w:t>
      </w:r>
    </w:p>
    <w:p w14:paraId="6DC1BDDB" w14:textId="77777777" w:rsidR="001C6C01" w:rsidRPr="00DA5E89" w:rsidRDefault="001C6C01" w:rsidP="001C6C01">
      <w:pPr>
        <w:rPr>
          <w:lang w:val="cs-CZ"/>
        </w:rPr>
      </w:pPr>
      <w:r>
        <w:rPr>
          <w:lang w:val="cs-CZ"/>
        </w:rPr>
        <w:lastRenderedPageBreak/>
        <w:t xml:space="preserve">Prvním blokem v programu je </w:t>
      </w:r>
      <w:r w:rsidRPr="00DA5E89">
        <w:rPr>
          <w:color w:val="FF7000"/>
          <w:lang w:val="cs-CZ"/>
        </w:rPr>
        <w:t xml:space="preserve">set music tempo </w:t>
      </w:r>
      <w:r>
        <w:rPr>
          <w:lang w:val="cs-CZ"/>
        </w:rPr>
        <w:t>(nastavit tempo hudby)</w:t>
      </w:r>
      <w:r w:rsidRPr="00DA5E89">
        <w:rPr>
          <w:lang w:val="cs-CZ"/>
        </w:rPr>
        <w:t xml:space="preserve">. </w:t>
      </w:r>
      <w:r>
        <w:rPr>
          <w:lang w:val="cs-CZ"/>
        </w:rPr>
        <w:t xml:space="preserve">Zkuste v rozbalovacím menu kliknout na možnost </w:t>
      </w:r>
      <w:r w:rsidRPr="00DA5E89">
        <w:rPr>
          <w:color w:val="FF7000"/>
          <w:lang w:val="cs-CZ"/>
        </w:rPr>
        <w:t xml:space="preserve">set music tempo </w:t>
      </w:r>
      <w:r>
        <w:rPr>
          <w:lang w:val="cs-CZ"/>
        </w:rPr>
        <w:t>a projděte si možnosti vstupních parametrů pro tento blok. Zvolte jiný vstupní parametr a stáhněte upravený program do Edisona. Spusťte nový program.</w:t>
      </w:r>
    </w:p>
    <w:p w14:paraId="3C9D6E66" w14:textId="77777777" w:rsidR="001C6C01" w:rsidRPr="00DA5E89" w:rsidRDefault="001C6C01" w:rsidP="001C6C01">
      <w:pPr>
        <w:pStyle w:val="Odstavecseseznamem"/>
        <w:numPr>
          <w:ilvl w:val="0"/>
          <w:numId w:val="18"/>
        </w:numPr>
        <w:rPr>
          <w:lang w:val="cs-CZ"/>
        </w:rPr>
      </w:pPr>
      <w:r>
        <w:rPr>
          <w:lang w:val="cs-CZ"/>
        </w:rPr>
        <w:t xml:space="preserve">Jaký nový vstupní parametr jste pro blok </w:t>
      </w:r>
      <w:r w:rsidRPr="00DA5E89">
        <w:rPr>
          <w:color w:val="FF7000"/>
          <w:lang w:val="cs-CZ"/>
        </w:rPr>
        <w:t>set music tempo</w:t>
      </w:r>
      <w:r w:rsidRPr="00DA5E89">
        <w:rPr>
          <w:lang w:val="cs-CZ"/>
        </w:rPr>
        <w:t xml:space="preserve"> </w:t>
      </w:r>
      <w:r>
        <w:rPr>
          <w:lang w:val="cs-CZ"/>
        </w:rPr>
        <w:t>zvolili</w:t>
      </w:r>
      <w:r w:rsidRPr="00DA5E89">
        <w:rPr>
          <w:lang w:val="cs-CZ"/>
        </w:rPr>
        <w:t>?</w:t>
      </w:r>
    </w:p>
    <w:p w14:paraId="7EA111FF" w14:textId="77777777" w:rsidR="001C6C01" w:rsidRPr="00DA5E89" w:rsidRDefault="001C6C01" w:rsidP="001C6C01">
      <w:pPr>
        <w:ind w:left="360" w:firstLine="360"/>
        <w:rPr>
          <w:lang w:val="cs-CZ"/>
        </w:rPr>
      </w:pPr>
      <w:r w:rsidRPr="00DA5E89">
        <w:rPr>
          <w:lang w:val="cs-CZ"/>
        </w:rPr>
        <w:t>_______________________________________________________</w:t>
      </w:r>
    </w:p>
    <w:p w14:paraId="043C66C4" w14:textId="77777777" w:rsidR="001C6C01" w:rsidRPr="00DA5E89" w:rsidRDefault="001C6C01" w:rsidP="001C6C01">
      <w:pPr>
        <w:pStyle w:val="Odstavecseseznamem"/>
        <w:numPr>
          <w:ilvl w:val="0"/>
          <w:numId w:val="18"/>
        </w:numPr>
        <w:rPr>
          <w:lang w:val="cs-CZ"/>
        </w:rPr>
      </w:pPr>
      <w:r>
        <w:rPr>
          <w:lang w:val="cs-CZ"/>
        </w:rPr>
        <w:t xml:space="preserve">Co se stalo při přehrání nového programu? Jaká změna nastala v porovnání s původním programem? </w:t>
      </w:r>
    </w:p>
    <w:p w14:paraId="1C3F1BE3" w14:textId="77777777" w:rsidR="001C6C01" w:rsidRPr="00DA5E89" w:rsidRDefault="001C6C01" w:rsidP="001C6C01">
      <w:pPr>
        <w:rPr>
          <w:lang w:val="cs-CZ"/>
        </w:rPr>
      </w:pPr>
      <w:r w:rsidRPr="00DA5E89">
        <w:rPr>
          <w:lang w:val="cs-CZ"/>
        </w:rPr>
        <w:t>________________________________________________________________________________</w:t>
      </w:r>
    </w:p>
    <w:p w14:paraId="3C1D8D29" w14:textId="77777777" w:rsidR="001C6C01" w:rsidRPr="00DA5E89" w:rsidRDefault="001C6C01" w:rsidP="001C6C01">
      <w:pPr>
        <w:rPr>
          <w:lang w:val="cs-CZ"/>
        </w:rPr>
      </w:pPr>
      <w:r w:rsidRPr="00DA5E89">
        <w:rPr>
          <w:lang w:val="cs-CZ"/>
        </w:rPr>
        <w:t>________________________________________________________________________________</w:t>
      </w:r>
    </w:p>
    <w:p w14:paraId="54BD327D" w14:textId="77777777" w:rsidR="001C6C01" w:rsidRPr="00DA5E89" w:rsidRDefault="001C6C01" w:rsidP="001C6C01">
      <w:pPr>
        <w:rPr>
          <w:lang w:val="cs-CZ"/>
        </w:rPr>
      </w:pPr>
      <w:r w:rsidRPr="00DA5E89">
        <w:rPr>
          <w:lang w:val="cs-CZ"/>
        </w:rPr>
        <w:t>________________________________________________________________________________</w:t>
      </w:r>
    </w:p>
    <w:p w14:paraId="7946C205" w14:textId="77777777" w:rsidR="001C6C01" w:rsidRPr="00DA5E89" w:rsidRDefault="001C6C01" w:rsidP="001C6C01">
      <w:pPr>
        <w:pStyle w:val="Odstavecseseznamem"/>
        <w:numPr>
          <w:ilvl w:val="0"/>
          <w:numId w:val="18"/>
        </w:numPr>
        <w:rPr>
          <w:lang w:val="cs-CZ"/>
        </w:rPr>
      </w:pPr>
      <w:r>
        <w:rPr>
          <w:lang w:val="cs-CZ"/>
        </w:rPr>
        <w:t xml:space="preserve">Jak blok </w:t>
      </w:r>
      <w:r w:rsidRPr="00DA5E89">
        <w:rPr>
          <w:color w:val="FF7000"/>
          <w:lang w:val="cs-CZ"/>
        </w:rPr>
        <w:t>set music tempo</w:t>
      </w:r>
      <w:r w:rsidRPr="00DA5E89">
        <w:rPr>
          <w:lang w:val="cs-CZ"/>
        </w:rPr>
        <w:t xml:space="preserve"> </w:t>
      </w:r>
      <w:r>
        <w:rPr>
          <w:lang w:val="cs-CZ"/>
        </w:rPr>
        <w:t>funguje</w:t>
      </w:r>
      <w:r w:rsidRPr="00DA5E89">
        <w:rPr>
          <w:lang w:val="cs-CZ"/>
        </w:rPr>
        <w:t>?</w:t>
      </w:r>
    </w:p>
    <w:p w14:paraId="2A8E2723" w14:textId="77777777" w:rsidR="001C6C01" w:rsidRPr="00DA5E89" w:rsidRDefault="001C6C01" w:rsidP="001C6C01">
      <w:pPr>
        <w:rPr>
          <w:lang w:val="cs-CZ"/>
        </w:rPr>
      </w:pPr>
      <w:r w:rsidRPr="00DA5E89">
        <w:rPr>
          <w:lang w:val="cs-CZ"/>
        </w:rPr>
        <w:t>________________________________________________________________________________</w:t>
      </w:r>
    </w:p>
    <w:p w14:paraId="2A804428" w14:textId="77777777" w:rsidR="001C6C01" w:rsidRPr="00DA5E89" w:rsidRDefault="001C6C01" w:rsidP="001C6C01">
      <w:pPr>
        <w:rPr>
          <w:lang w:val="cs-CZ"/>
        </w:rPr>
      </w:pPr>
      <w:r w:rsidRPr="00DA5E89">
        <w:rPr>
          <w:lang w:val="cs-CZ"/>
        </w:rPr>
        <w:t>________________________________________________________________________________</w:t>
      </w:r>
    </w:p>
    <w:p w14:paraId="15C36F3A" w14:textId="77777777" w:rsidR="001C6C01" w:rsidRPr="00DA5E89" w:rsidRDefault="001C6C01" w:rsidP="001C6C01">
      <w:pPr>
        <w:rPr>
          <w:lang w:val="cs-CZ"/>
        </w:rPr>
      </w:pPr>
      <w:r w:rsidRPr="00DA5E89">
        <w:rPr>
          <w:lang w:val="cs-CZ"/>
        </w:rPr>
        <w:t>________________________________________________________________________________</w:t>
      </w:r>
    </w:p>
    <w:p w14:paraId="058EBC7F" w14:textId="20E225ED" w:rsidR="001C6C01" w:rsidRPr="009040AE" w:rsidRDefault="001C6C01" w:rsidP="001C6C01">
      <w:pPr>
        <w:pStyle w:val="Odstavecseseznamem"/>
        <w:numPr>
          <w:ilvl w:val="0"/>
          <w:numId w:val="18"/>
        </w:numPr>
        <w:rPr>
          <w:i/>
          <w:lang w:val="cs-CZ"/>
        </w:rPr>
      </w:pPr>
      <w:r>
        <w:rPr>
          <w:lang w:val="cs-CZ"/>
        </w:rPr>
        <w:t xml:space="preserve">Co by se stalo, </w:t>
      </w:r>
      <w:r w:rsidR="006F4603">
        <w:rPr>
          <w:lang w:val="cs-CZ"/>
        </w:rPr>
        <w:t>kdy</w:t>
      </w:r>
      <w:r>
        <w:rPr>
          <w:lang w:val="cs-CZ"/>
        </w:rPr>
        <w:t xml:space="preserve">byste blok </w:t>
      </w:r>
      <w:r w:rsidRPr="00DA5E89">
        <w:rPr>
          <w:color w:val="FF7000"/>
          <w:lang w:val="cs-CZ"/>
        </w:rPr>
        <w:t>set music tempo</w:t>
      </w:r>
      <w:r w:rsidRPr="00DA5E89">
        <w:rPr>
          <w:lang w:val="cs-CZ"/>
        </w:rPr>
        <w:t xml:space="preserve"> </w:t>
      </w:r>
      <w:r>
        <w:rPr>
          <w:lang w:val="cs-CZ"/>
        </w:rPr>
        <w:t xml:space="preserve">umístili na konec programu místo na začátek? </w:t>
      </w:r>
      <w:r w:rsidRPr="006F4603">
        <w:rPr>
          <w:rFonts w:hint="eastAsia"/>
          <w:i/>
          <w:color w:val="FF7000"/>
          <w:lang w:val="cs-CZ"/>
        </w:rPr>
        <w:t>Nápověda:</w:t>
      </w:r>
      <w:r w:rsidRPr="009040AE">
        <w:rPr>
          <w:rFonts w:hint="eastAsia"/>
          <w:i/>
          <w:lang w:val="cs-CZ"/>
        </w:rPr>
        <w:t xml:space="preserve"> Mějte na paměti, že Edison čte bloky v </w:t>
      </w:r>
      <w:proofErr w:type="spellStart"/>
      <w:r w:rsidRPr="009040AE">
        <w:rPr>
          <w:i/>
          <w:lang w:val="cs-CZ"/>
        </w:rPr>
        <w:t>EdScratchi</w:t>
      </w:r>
      <w:proofErr w:type="spellEnd"/>
      <w:r w:rsidRPr="009040AE">
        <w:rPr>
          <w:i/>
          <w:lang w:val="cs-CZ"/>
        </w:rPr>
        <w:t xml:space="preserve"> po jednom od prvního po poslední.</w:t>
      </w:r>
    </w:p>
    <w:p w14:paraId="4FE1FEFF" w14:textId="77777777" w:rsidR="001C6C01" w:rsidRPr="00DA5E89" w:rsidRDefault="001C6C01" w:rsidP="001C6C01">
      <w:pPr>
        <w:rPr>
          <w:lang w:val="cs-CZ"/>
        </w:rPr>
      </w:pPr>
      <w:r w:rsidRPr="00DA5E89">
        <w:rPr>
          <w:lang w:val="cs-CZ"/>
        </w:rPr>
        <w:t>________________________________________________________________________________</w:t>
      </w:r>
    </w:p>
    <w:p w14:paraId="2C005295" w14:textId="3AA31236"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4352" behindDoc="0" locked="0" layoutInCell="1" allowOverlap="1" wp14:anchorId="055293AE" wp14:editId="3121ABD8">
                <wp:simplePos x="0" y="0"/>
                <wp:positionH relativeFrom="column">
                  <wp:posOffset>-44450</wp:posOffset>
                </wp:positionH>
                <wp:positionV relativeFrom="paragraph">
                  <wp:posOffset>463246</wp:posOffset>
                </wp:positionV>
                <wp:extent cx="5715000" cy="2040890"/>
                <wp:effectExtent l="0" t="0" r="19050" b="16510"/>
                <wp:wrapTopAndBottom/>
                <wp:docPr id="1059" name="Group 1059"/>
                <wp:cNvGraphicFramePr/>
                <a:graphic xmlns:a="http://schemas.openxmlformats.org/drawingml/2006/main">
                  <a:graphicData uri="http://schemas.microsoft.com/office/word/2010/wordprocessingGroup">
                    <wpg:wgp>
                      <wpg:cNvGrpSpPr/>
                      <wpg:grpSpPr>
                        <a:xfrm>
                          <a:off x="0" y="0"/>
                          <a:ext cx="5715000" cy="2040890"/>
                          <a:chOff x="0" y="0"/>
                          <a:chExt cx="5715000" cy="1773479"/>
                        </a:xfrm>
                      </wpg:grpSpPr>
                      <wps:wsp>
                        <wps:cNvPr id="478" name="Text Box 17"/>
                        <wps:cNvSpPr txBox="1">
                          <a:spLocks noChangeArrowheads="1"/>
                        </wps:cNvSpPr>
                        <wps:spPr bwMode="auto">
                          <a:xfrm>
                            <a:off x="0" y="687629"/>
                            <a:ext cx="5715000" cy="108585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79" name="Picture 47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480" name="Text Box 2"/>
                        <wps:cNvSpPr txBox="1">
                          <a:spLocks noChangeArrowheads="1"/>
                        </wps:cNvSpPr>
                        <wps:spPr bwMode="auto">
                          <a:xfrm>
                            <a:off x="1009498" y="296672"/>
                            <a:ext cx="1605915" cy="365644"/>
                          </a:xfrm>
                          <a:prstGeom prst="rect">
                            <a:avLst/>
                          </a:prstGeom>
                          <a:noFill/>
                          <a:ln w="9525">
                            <a:noFill/>
                            <a:miter lim="800000"/>
                            <a:headEnd/>
                            <a:tailEnd/>
                          </a:ln>
                        </wps:spPr>
                        <wps:txb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55293AE" id="Group 1059" o:spid="_x0000_s1280" style="position:absolute;margin-left:-3.5pt;margin-top:36.5pt;width:450pt;height:160.7pt;z-index:253284352;mso-height-relative:margin" coordsize="57150,17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">
                <v:roundrect id="Text Box 17" o:spid="_x0000_s1281" style="position:absolute;top:6876;width:57150;height:108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" strokecolor="#5a5a5a [2109]">
                  <v:stroke joinstyle="miter"/>
                  <v:textbox inset=",5mm,,2.5mm">
                    <w:txbxContent>
                      <w:p w14:paraId="09797377" w14:textId="77777777" w:rsidR="002A1612" w:rsidRPr="009226BB" w:rsidRDefault="002A1612" w:rsidP="001C6C01">
                        <w:pPr>
                          <w:rPr>
                            <w:lang w:val="cs-CZ"/>
                          </w:rPr>
                        </w:pPr>
                        <w:r w:rsidRPr="009226BB">
                          <w:rPr>
                            <w:lang w:val="cs-CZ"/>
                          </w:rPr>
                          <w:t>Nejste si jisti, co by se stalo, kdybyste provedli změnu nějakého programu? Nejlepší způsob, jak to zjistit, je tuto změnu udělat, stáhnout upravený program do Edisona a vyzkoušet jej!</w:t>
                        </w:r>
                      </w:p>
                      <w:p w14:paraId="134F4452" w14:textId="77777777" w:rsidR="002A1612" w:rsidRPr="009226BB" w:rsidRDefault="002A1612" w:rsidP="001C6C01">
                        <w:pPr>
                          <w:rPr>
                            <w:lang w:val="cs-CZ"/>
                          </w:rPr>
                        </w:pPr>
                        <w:r w:rsidRPr="009226BB">
                          <w:rPr>
                            <w:lang w:val="cs-CZ"/>
                          </w:rPr>
                          <w:t>V programování můžete vždy experimentovat!</w:t>
                        </w:r>
                      </w:p>
                      <w:p w14:paraId="62FCB815" w14:textId="77777777" w:rsidR="002A1612" w:rsidRPr="009226BB" w:rsidRDefault="002A1612" w:rsidP="001C6C01">
                        <w:pPr>
                          <w:rPr>
                            <w:lang w:val="cs-CZ"/>
                          </w:rPr>
                        </w:pPr>
                      </w:p>
                    </w:txbxContent>
                  </v:textbox>
                </v:roundrect>
                <v:shape id="Picture 479" o:spid="_x0000_s1282"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">
                  <v:imagedata r:id="rId100" o:title=""/>
                </v:shape>
                <v:shape id="_x0000_s1283" type="#_x0000_t202" style="position:absolute;left:10094;top:2966;width:1606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142EE39C"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5DE9350" w14:textId="77777777" w:rsidR="002A1612" w:rsidRDefault="002A1612" w:rsidP="001C6C01">
                        <w:pPr>
                          <w:rPr>
                            <w:b/>
                            <w:color w:val="FF7000"/>
                            <w:sz w:val="28"/>
                            <w:szCs w:val="28"/>
                          </w:rPr>
                        </w:pPr>
                      </w:p>
                    </w:txbxContent>
                  </v:textbox>
                </v:shape>
                <w10:wrap type="topAndBottom"/>
              </v:group>
            </w:pict>
          </mc:Fallback>
        </mc:AlternateContent>
      </w:r>
      <w:r w:rsidR="001C6C01" w:rsidRPr="00DA5E89">
        <w:rPr>
          <w:lang w:val="cs-CZ"/>
        </w:rPr>
        <w:t>________________________________________________________________________________</w:t>
      </w:r>
    </w:p>
    <w:p w14:paraId="236CDEB8" w14:textId="6E143E6D" w:rsidR="001C6C01" w:rsidRPr="00DA5E89" w:rsidRDefault="001C6C01" w:rsidP="001C6C01">
      <w:pPr>
        <w:rPr>
          <w:lang w:val="cs-CZ"/>
        </w:rPr>
      </w:pPr>
      <w:r w:rsidRPr="00DA5E89">
        <w:rPr>
          <w:lang w:val="cs-CZ"/>
        </w:rPr>
        <w:t>________________________________________________________________________________</w:t>
      </w:r>
      <w:r w:rsidRPr="00DA5E89">
        <w:rPr>
          <w:rFonts w:ascii="Times New Roman" w:hAnsi="Times New Roman" w:cs="Times New Roman"/>
          <w:color w:val="auto"/>
          <w:sz w:val="24"/>
          <w:szCs w:val="24"/>
          <w:lang w:val="cs-CZ"/>
        </w:rPr>
        <w:t xml:space="preserve"> </w:t>
      </w:r>
    </w:p>
    <w:p w14:paraId="22A9025A" w14:textId="19ABD057" w:rsidR="001C6C01" w:rsidRPr="00DA5E89" w:rsidRDefault="006F4603" w:rsidP="001C6C01">
      <w:pPr>
        <w:rPr>
          <w:lang w:val="cs-CZ"/>
        </w:rPr>
      </w:pPr>
      <w:r w:rsidRPr="00DA5E89">
        <w:rPr>
          <w:noProof/>
          <w:lang w:val="cs-CZ"/>
        </w:rPr>
        <mc:AlternateContent>
          <mc:Choice Requires="wpg">
            <w:drawing>
              <wp:anchor distT="0" distB="0" distL="114300" distR="114300" simplePos="0" relativeHeight="253285376" behindDoc="0" locked="0" layoutInCell="1" allowOverlap="1" wp14:anchorId="08A7FC27" wp14:editId="73CA4625">
                <wp:simplePos x="0" y="0"/>
                <wp:positionH relativeFrom="column">
                  <wp:posOffset>-52705</wp:posOffset>
                </wp:positionH>
                <wp:positionV relativeFrom="paragraph">
                  <wp:posOffset>1957401</wp:posOffset>
                </wp:positionV>
                <wp:extent cx="5715000" cy="1526540"/>
                <wp:effectExtent l="0" t="0" r="19050" b="16510"/>
                <wp:wrapNone/>
                <wp:docPr id="1060" name="Group 1060"/>
                <wp:cNvGraphicFramePr/>
                <a:graphic xmlns:a="http://schemas.openxmlformats.org/drawingml/2006/main">
                  <a:graphicData uri="http://schemas.microsoft.com/office/word/2010/wordprocessingGroup">
                    <wpg:wgp>
                      <wpg:cNvGrpSpPr/>
                      <wpg:grpSpPr>
                        <a:xfrm>
                          <a:off x="0" y="0"/>
                          <a:ext cx="5715000" cy="1526540"/>
                          <a:chOff x="0" y="0"/>
                          <a:chExt cx="5715000" cy="1526651"/>
                        </a:xfrm>
                      </wpg:grpSpPr>
                      <wps:wsp>
                        <wps:cNvPr id="481" name="Text Box 17"/>
                        <wps:cNvSpPr txBox="1">
                          <a:spLocks noChangeArrowheads="1"/>
                        </wps:cNvSpPr>
                        <wps:spPr bwMode="auto">
                          <a:xfrm>
                            <a:off x="0" y="672516"/>
                            <a:ext cx="5715000" cy="8541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EED0076" w14:textId="118100E3" w:rsidR="002A1612" w:rsidRPr="007B46E7" w:rsidRDefault="002A1612" w:rsidP="001C6C01">
                              <w:pPr>
                                <w:rPr>
                                  <w:lang w:val="pl-PL"/>
                                </w:rPr>
                              </w:pPr>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rsidRPr="007B46E7">
                                <w:rPr>
                                  <w:lang w:val="pl-PL"/>
                                </w:rPr>
                                <w:t xml:space="preserve"> </w:t>
                              </w:r>
                              <w:r w:rsidR="00000000">
                                <w:fldChar w:fldCharType="begin"/>
                              </w:r>
                              <w:r w:rsidR="00000000" w:rsidRPr="00DF0D87">
                                <w:rPr>
                                  <w:lang w:val="pl-PL"/>
                                </w:rPr>
                                <w:instrText>HYPERLINK "https://www.edscratchapp.com?share=Eb12x3Dm"</w:instrText>
                              </w:r>
                              <w:r w:rsidR="00000000">
                                <w:fldChar w:fldCharType="separate"/>
                              </w:r>
                              <w:r w:rsidRPr="007B46E7">
                                <w:rPr>
                                  <w:rStyle w:val="Hypertextovodkaz"/>
                                  <w:lang w:val="pl-PL"/>
                                </w:rPr>
                                <w:t>https://www.edscratchapp.com?share=Eb12x3Dm</w:t>
                              </w:r>
                              <w:r w:rsidR="00000000">
                                <w:rPr>
                                  <w:rStyle w:val="Hypertextovodkaz"/>
                                  <w:lang w:val="pl-PL"/>
                                </w:rPr>
                                <w:fldChar w:fldCharType="end"/>
                              </w:r>
                              <w:r w:rsidRPr="007B46E7">
                                <w:rPr>
                                  <w:lang w:val="pl-PL"/>
                                </w:rPr>
                                <w:t xml:space="preserve"> </w:t>
                              </w:r>
                            </w:p>
                            <w:p w14:paraId="6537AA1F" w14:textId="77777777" w:rsidR="002A1612" w:rsidRPr="007B46E7" w:rsidRDefault="002A1612" w:rsidP="001C6C01">
                              <w:pPr>
                                <w:rPr>
                                  <w:lang w:val="pl-PL"/>
                                </w:rPr>
                              </w:pPr>
                            </w:p>
                          </w:txbxContent>
                        </wps:txbx>
                        <wps:bodyPr rot="0" vert="horz" wrap="square" lIns="91440" tIns="180000" rIns="91440" bIns="90000" anchor="t" anchorCtr="0">
                          <a:noAutofit/>
                        </wps:bodyPr>
                      </wps:wsp>
                      <wps:wsp>
                        <wps:cNvPr id="483" name="Text Box 2"/>
                        <wps:cNvSpPr txBox="1">
                          <a:spLocks noChangeArrowheads="1"/>
                        </wps:cNvSpPr>
                        <wps:spPr bwMode="auto">
                          <a:xfrm>
                            <a:off x="1009498" y="300515"/>
                            <a:ext cx="1983084" cy="365623"/>
                          </a:xfrm>
                          <a:prstGeom prst="rect">
                            <a:avLst/>
                          </a:prstGeom>
                          <a:noFill/>
                          <a:ln w="9525">
                            <a:noFill/>
                            <a:miter lim="800000"/>
                            <a:headEnd/>
                            <a:tailEnd/>
                          </a:ln>
                        </wps:spPr>
                        <wps:txb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482" name="Picture 48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g:wgp>
                  </a:graphicData>
                </a:graphic>
                <wp14:sizeRelV relativeFrom="margin">
                  <wp14:pctHeight>0</wp14:pctHeight>
                </wp14:sizeRelV>
              </wp:anchor>
            </w:drawing>
          </mc:Choice>
          <mc:Fallback>
            <w:pict>
              <v:group w14:anchorId="08A7FC27" id="Group 1060" o:spid="_x0000_s1284" style="position:absolute;margin-left:-4.15pt;margin-top:154.15pt;width:450pt;height:120.2pt;z-index:253285376;mso-height-relative:margin" coordsize="57150,15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">
                <v:roundrect id="Text Box 17" o:spid="_x0000_s1285" style="position:absolute;top:6725;width:57150;height:8541;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" strokecolor="#5a5a5a [2109]">
                  <v:stroke joinstyle="miter"/>
                  <v:textbox inset=",5mm,,2.5mm">
                    <w:txbxContent>
                      <w:p w14:paraId="7EED0076" w14:textId="118100E3" w:rsidR="002A1612" w:rsidRPr="007B46E7" w:rsidRDefault="002A1612" w:rsidP="001C6C01">
                        <w:pPr>
                          <w:rPr>
                            <w:lang w:val="pl-PL"/>
                          </w:rPr>
                        </w:pPr>
                        <w:r>
                          <w:rPr>
                            <w:lang w:val="cs-CZ"/>
                          </w:rPr>
                          <w:t>Chcete, aby Edison zahrál z této písničky více</w:t>
                        </w:r>
                        <w:r w:rsidRPr="00117379">
                          <w:rPr>
                            <w:lang w:val="cs-CZ"/>
                          </w:rPr>
                          <w:t xml:space="preserve">? </w:t>
                        </w:r>
                        <w:r>
                          <w:rPr>
                            <w:lang w:val="cs-CZ"/>
                          </w:rPr>
                          <w:t xml:space="preserve"> Otevřete program pod následujícím odkazem</w:t>
                        </w:r>
                        <w:r w:rsidRPr="00117379">
                          <w:rPr>
                            <w:lang w:val="cs-CZ"/>
                          </w:rPr>
                          <w:t>:</w:t>
                        </w:r>
                        <w:r w:rsidRPr="007B46E7">
                          <w:rPr>
                            <w:lang w:val="pl-PL"/>
                          </w:rPr>
                          <w:t xml:space="preserve"> </w:t>
                        </w:r>
                        <w:r w:rsidR="00000000">
                          <w:fldChar w:fldCharType="begin"/>
                        </w:r>
                        <w:r w:rsidR="00000000" w:rsidRPr="00DF0D87">
                          <w:rPr>
                            <w:lang w:val="pl-PL"/>
                          </w:rPr>
                          <w:instrText>HYPERLINK "https://www.edscratchapp.com?share=Eb12x3Dm"</w:instrText>
                        </w:r>
                        <w:r w:rsidR="00000000">
                          <w:fldChar w:fldCharType="separate"/>
                        </w:r>
                        <w:r w:rsidRPr="007B46E7">
                          <w:rPr>
                            <w:rStyle w:val="Hypertextovodkaz"/>
                            <w:lang w:val="pl-PL"/>
                          </w:rPr>
                          <w:t>https://www.edscratchapp.com?share=Eb12x3Dm</w:t>
                        </w:r>
                        <w:r w:rsidR="00000000">
                          <w:rPr>
                            <w:rStyle w:val="Hypertextovodkaz"/>
                            <w:lang w:val="pl-PL"/>
                          </w:rPr>
                          <w:fldChar w:fldCharType="end"/>
                        </w:r>
                        <w:r w:rsidRPr="007B46E7">
                          <w:rPr>
                            <w:lang w:val="pl-PL"/>
                          </w:rPr>
                          <w:t xml:space="preserve"> </w:t>
                        </w:r>
                      </w:p>
                      <w:p w14:paraId="6537AA1F" w14:textId="77777777" w:rsidR="002A1612" w:rsidRPr="007B46E7" w:rsidRDefault="002A1612" w:rsidP="001C6C01">
                        <w:pPr>
                          <w:rPr>
                            <w:lang w:val="pl-PL"/>
                          </w:rPr>
                        </w:pPr>
                      </w:p>
                    </w:txbxContent>
                  </v:textbox>
                </v:roundrect>
                <v:shape id="_x0000_s1286" type="#_x0000_t202" style="position:absolute;left:10094;top:3005;width:19831;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23865FD3" w14:textId="77777777" w:rsidR="002A1612" w:rsidRDefault="002A1612" w:rsidP="001C6C01">
                        <w:pPr>
                          <w:rPr>
                            <w:b/>
                            <w:color w:val="FF7000"/>
                            <w:sz w:val="28"/>
                            <w:szCs w:val="28"/>
                          </w:rPr>
                        </w:pPr>
                        <w:proofErr w:type="spellStart"/>
                        <w:r>
                          <w:rPr>
                            <w:b/>
                            <w:color w:val="FF7000"/>
                            <w:sz w:val="28"/>
                            <w:szCs w:val="28"/>
                          </w:rPr>
                          <w:t>Použijte</w:t>
                        </w:r>
                        <w:proofErr w:type="spellEnd"/>
                        <w:r>
                          <w:rPr>
                            <w:b/>
                            <w:color w:val="FF7000"/>
                            <w:sz w:val="28"/>
                            <w:szCs w:val="28"/>
                          </w:rPr>
                          <w:t xml:space="preserve"> </w:t>
                        </w:r>
                        <w:proofErr w:type="spellStart"/>
                        <w:r>
                          <w:rPr>
                            <w:b/>
                            <w:color w:val="FF7000"/>
                            <w:sz w:val="28"/>
                            <w:szCs w:val="28"/>
                          </w:rPr>
                          <w:t>tento</w:t>
                        </w:r>
                        <w:proofErr w:type="spellEnd"/>
                        <w:r>
                          <w:rPr>
                            <w:b/>
                            <w:color w:val="FF7000"/>
                            <w:sz w:val="28"/>
                            <w:szCs w:val="28"/>
                          </w:rPr>
                          <w:t xml:space="preserve"> </w:t>
                        </w:r>
                        <w:proofErr w:type="spellStart"/>
                        <w:r>
                          <w:rPr>
                            <w:b/>
                            <w:color w:val="FF7000"/>
                            <w:sz w:val="28"/>
                            <w:szCs w:val="28"/>
                          </w:rPr>
                          <w:t>odkaz</w:t>
                        </w:r>
                        <w:proofErr w:type="spellEnd"/>
                      </w:p>
                      <w:p w14:paraId="7516DF17" w14:textId="77777777" w:rsidR="002A1612" w:rsidRDefault="002A1612" w:rsidP="001C6C01">
                        <w:pPr>
                          <w:rPr>
                            <w:b/>
                            <w:color w:val="FF7000"/>
                            <w:sz w:val="28"/>
                            <w:szCs w:val="28"/>
                          </w:rPr>
                        </w:pPr>
                      </w:p>
                    </w:txbxContent>
                  </v:textbox>
                </v:shape>
                <v:shape id="Picture 482" o:spid="_x0000_s1287"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">
                  <v:imagedata r:id="rId70" o:title=""/>
                </v:shape>
              </v:group>
            </w:pict>
          </mc:Fallback>
        </mc:AlternateContent>
      </w:r>
    </w:p>
    <w:p w14:paraId="48CBF170" w14:textId="77777777" w:rsidR="001C6C01" w:rsidRPr="00DA5E89" w:rsidRDefault="001C6C01" w:rsidP="001C6C01">
      <w:pPr>
        <w:rPr>
          <w:lang w:val="cs-CZ"/>
        </w:rPr>
      </w:pPr>
    </w:p>
    <w:p w14:paraId="52FA3F1C" w14:textId="77777777" w:rsidR="001C6C01" w:rsidRPr="00DA5E89" w:rsidRDefault="001C6C01" w:rsidP="001C6C01">
      <w:pPr>
        <w:rPr>
          <w:lang w:val="cs-CZ"/>
        </w:rPr>
      </w:pPr>
    </w:p>
    <w:p w14:paraId="655404D0" w14:textId="77777777" w:rsidR="001C6C01" w:rsidRPr="00DA5E89" w:rsidRDefault="001C6C01" w:rsidP="001C6C01">
      <w:pPr>
        <w:pStyle w:val="Nadpis2"/>
        <w:rPr>
          <w:lang w:val="cs-CZ"/>
        </w:rPr>
      </w:pPr>
      <w:r w:rsidRPr="00DA5E89">
        <w:rPr>
          <w:lang w:val="cs-CZ"/>
        </w:rPr>
        <w:lastRenderedPageBreak/>
        <w:t xml:space="preserve">Úkol 2: </w:t>
      </w:r>
      <w:r>
        <w:rPr>
          <w:lang w:val="cs-CZ"/>
        </w:rPr>
        <w:t xml:space="preserve">Tancuj podle muziky </w:t>
      </w:r>
    </w:p>
    <w:p w14:paraId="63499220" w14:textId="77777777" w:rsidR="001C6C01" w:rsidRPr="00DA5E89" w:rsidRDefault="001C6C01" w:rsidP="001C6C01">
      <w:pPr>
        <w:rPr>
          <w:lang w:val="cs-CZ"/>
        </w:rPr>
      </w:pPr>
      <w:r w:rsidRPr="00DA5E89">
        <w:rPr>
          <w:noProof/>
          <w:lang w:val="cs-CZ"/>
        </w:rPr>
        <w:drawing>
          <wp:anchor distT="0" distB="0" distL="114300" distR="114300" simplePos="0" relativeHeight="253252608" behindDoc="0" locked="0" layoutInCell="1" allowOverlap="1" wp14:anchorId="0A0EF559" wp14:editId="31F200FD">
            <wp:simplePos x="0" y="0"/>
            <wp:positionH relativeFrom="column">
              <wp:posOffset>1199211</wp:posOffset>
            </wp:positionH>
            <wp:positionV relativeFrom="paragraph">
              <wp:posOffset>227762</wp:posOffset>
            </wp:positionV>
            <wp:extent cx="2747010" cy="5647055"/>
            <wp:effectExtent l="19050" t="19050" r="15240" b="1079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2_2.3_Hokey Pokey then move.PNG"/>
                    <pic:cNvPicPr/>
                  </pic:nvPicPr>
                  <pic:blipFill>
                    <a:blip r:embed="rId114">
                      <a:extLst>
                        <a:ext uri="{28A0092B-C50C-407E-A947-70E740481C1C}">
                          <a14:useLocalDpi xmlns:a14="http://schemas.microsoft.com/office/drawing/2010/main" val="0"/>
                        </a:ext>
                      </a:extLst>
                    </a:blip>
                    <a:stretch>
                      <a:fillRect/>
                    </a:stretch>
                  </pic:blipFill>
                  <pic:spPr>
                    <a:xfrm>
                      <a:off x="0" y="0"/>
                      <a:ext cx="2747010" cy="564705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Prohlédněte si následující program v </w:t>
      </w:r>
      <w:proofErr w:type="spellStart"/>
      <w:r>
        <w:rPr>
          <w:lang w:val="cs-CZ"/>
        </w:rPr>
        <w:t>EdScratchi</w:t>
      </w:r>
      <w:proofErr w:type="spellEnd"/>
      <w:r w:rsidRPr="00DA5E89">
        <w:rPr>
          <w:lang w:val="cs-CZ"/>
        </w:rPr>
        <w:t xml:space="preserve">: </w:t>
      </w:r>
    </w:p>
    <w:p w14:paraId="1877CB6A" w14:textId="77777777" w:rsidR="001C6C01" w:rsidRPr="00DA5E89" w:rsidRDefault="001C6C01" w:rsidP="001C6C01">
      <w:pPr>
        <w:rPr>
          <w:lang w:val="cs-CZ"/>
        </w:rPr>
      </w:pPr>
    </w:p>
    <w:p w14:paraId="46C369AA" w14:textId="2A7FC1E0" w:rsidR="001C6C01" w:rsidRPr="00DA5E89" w:rsidRDefault="001C6C01" w:rsidP="001C6C01">
      <w:pPr>
        <w:rPr>
          <w:lang w:val="cs-CZ"/>
        </w:rPr>
      </w:pPr>
      <w:r w:rsidRPr="00DA5E89">
        <w:rPr>
          <w:lang w:val="cs-CZ"/>
        </w:rPr>
        <w:t>T</w:t>
      </w:r>
      <w:r>
        <w:rPr>
          <w:lang w:val="cs-CZ"/>
        </w:rPr>
        <w:t xml:space="preserve">ento program obsahuje hudbu k první části písně </w:t>
      </w:r>
      <w:proofErr w:type="spellStart"/>
      <w:r w:rsidRPr="00DA5E89">
        <w:rPr>
          <w:i/>
          <w:lang w:val="cs-CZ"/>
        </w:rPr>
        <w:t>The</w:t>
      </w:r>
      <w:proofErr w:type="spellEnd"/>
      <w:r w:rsidRPr="00DA5E89">
        <w:rPr>
          <w:i/>
          <w:lang w:val="cs-CZ"/>
        </w:rPr>
        <w:t xml:space="preserve"> </w:t>
      </w:r>
      <w:proofErr w:type="spellStart"/>
      <w:r w:rsidRPr="00DA5E89">
        <w:rPr>
          <w:i/>
          <w:lang w:val="cs-CZ"/>
        </w:rPr>
        <w:t>Hokey-Pokey</w:t>
      </w:r>
      <w:proofErr w:type="spellEnd"/>
      <w:r w:rsidRPr="00DA5E89">
        <w:rPr>
          <w:lang w:val="cs-CZ"/>
        </w:rPr>
        <w:t xml:space="preserve">. </w:t>
      </w:r>
      <w:r w:rsidR="00A25330">
        <w:rPr>
          <w:lang w:val="cs-CZ"/>
        </w:rPr>
        <w:t>Dobře s </w:t>
      </w:r>
      <w:r w:rsidR="002A1612">
        <w:rPr>
          <w:lang w:val="cs-CZ"/>
        </w:rPr>
        <w:t>u</w:t>
      </w:r>
      <w:r w:rsidR="00A25330">
        <w:rPr>
          <w:lang w:val="cs-CZ"/>
        </w:rPr>
        <w:t> ní tancuje</w:t>
      </w:r>
      <w:r>
        <w:rPr>
          <w:noProof/>
          <w:lang w:val="cs-CZ"/>
        </w:rPr>
        <w:t xml:space="preserve"> – píseň vám </w:t>
      </w:r>
      <w:r w:rsidR="00A25330">
        <w:rPr>
          <w:noProof/>
          <w:lang w:val="cs-CZ"/>
        </w:rPr>
        <w:t xml:space="preserve">sama </w:t>
      </w:r>
      <w:r>
        <w:rPr>
          <w:noProof/>
          <w:lang w:val="cs-CZ"/>
        </w:rPr>
        <w:t xml:space="preserve">říká, </w:t>
      </w:r>
      <w:r w:rsidR="00A25330">
        <w:rPr>
          <w:noProof/>
          <w:lang w:val="cs-CZ"/>
        </w:rPr>
        <w:t xml:space="preserve">jaké pohyby </w:t>
      </w:r>
      <w:r>
        <w:rPr>
          <w:noProof/>
          <w:lang w:val="cs-CZ"/>
        </w:rPr>
        <w:t>máte dělat</w:t>
      </w:r>
      <w:r w:rsidRPr="00DA5E89">
        <w:rPr>
          <w:lang w:val="cs-CZ"/>
        </w:rPr>
        <w:t>!</w:t>
      </w:r>
    </w:p>
    <w:p w14:paraId="51B97586" w14:textId="77777777" w:rsidR="001C6C01" w:rsidRPr="00DA5E89" w:rsidRDefault="001C6C01" w:rsidP="001C6C01">
      <w:pPr>
        <w:rPr>
          <w:lang w:val="cs-CZ"/>
        </w:rPr>
      </w:pPr>
      <w:r>
        <w:rPr>
          <w:lang w:val="cs-CZ"/>
        </w:rPr>
        <w:t xml:space="preserve">Napište taneční program </w:t>
      </w:r>
      <w:proofErr w:type="spellStart"/>
      <w:r>
        <w:rPr>
          <w:lang w:val="cs-CZ"/>
        </w:rPr>
        <w:t>Hokey-Pokey</w:t>
      </w:r>
      <w:proofErr w:type="spellEnd"/>
      <w:r>
        <w:rPr>
          <w:lang w:val="cs-CZ"/>
        </w:rPr>
        <w:t xml:space="preserve"> v </w:t>
      </w:r>
      <w:proofErr w:type="spellStart"/>
      <w:r w:rsidRPr="00DA5E89">
        <w:rPr>
          <w:lang w:val="cs-CZ"/>
        </w:rPr>
        <w:t>EdScratch</w:t>
      </w:r>
      <w:r>
        <w:rPr>
          <w:lang w:val="cs-CZ"/>
        </w:rPr>
        <w:t>i</w:t>
      </w:r>
      <w:proofErr w:type="spellEnd"/>
      <w:r>
        <w:rPr>
          <w:lang w:val="cs-CZ"/>
        </w:rPr>
        <w:t>. Stáhněte program do Edisona a přehrajte jej</w:t>
      </w:r>
      <w:r w:rsidRPr="00DA5E89">
        <w:rPr>
          <w:lang w:val="cs-CZ"/>
        </w:rPr>
        <w:t xml:space="preserve">. </w:t>
      </w:r>
    </w:p>
    <w:p w14:paraId="52DE7C8E" w14:textId="77777777" w:rsidR="001C6C01" w:rsidRPr="00DA5E89" w:rsidRDefault="001C6C01" w:rsidP="001C6C01">
      <w:pPr>
        <w:pStyle w:val="Odstavecseseznamem"/>
        <w:numPr>
          <w:ilvl w:val="0"/>
          <w:numId w:val="18"/>
        </w:numPr>
        <w:rPr>
          <w:lang w:val="cs-CZ"/>
        </w:rPr>
      </w:pPr>
      <w:r>
        <w:rPr>
          <w:lang w:val="cs-CZ"/>
        </w:rPr>
        <w:t xml:space="preserve">Pohyboval se </w:t>
      </w:r>
      <w:r w:rsidRPr="00DA5E89">
        <w:rPr>
          <w:lang w:val="cs-CZ"/>
        </w:rPr>
        <w:t>Edison</w:t>
      </w:r>
      <w:r>
        <w:rPr>
          <w:lang w:val="cs-CZ"/>
        </w:rPr>
        <w:t xml:space="preserve"> podle hudby? Proč tomu tak podle vás je</w:t>
      </w:r>
      <w:r w:rsidRPr="00DA5E89">
        <w:rPr>
          <w:lang w:val="cs-CZ"/>
        </w:rPr>
        <w:t>?</w:t>
      </w:r>
    </w:p>
    <w:p w14:paraId="3C5D3C7C" w14:textId="77777777" w:rsidR="001C6C01" w:rsidRPr="00DA5E89" w:rsidRDefault="001C6C01" w:rsidP="001C6C01">
      <w:pPr>
        <w:rPr>
          <w:lang w:val="cs-CZ"/>
        </w:rPr>
      </w:pPr>
      <w:r w:rsidRPr="00DA5E89">
        <w:rPr>
          <w:lang w:val="cs-CZ"/>
        </w:rPr>
        <w:t>________________________________________________________________________________</w:t>
      </w:r>
    </w:p>
    <w:p w14:paraId="5FE64646" w14:textId="77777777" w:rsidR="001C6C01" w:rsidRPr="00DA5E89" w:rsidRDefault="001C6C01" w:rsidP="001C6C01">
      <w:pPr>
        <w:rPr>
          <w:lang w:val="cs-CZ"/>
        </w:rPr>
      </w:pPr>
      <w:r w:rsidRPr="00DA5E89">
        <w:rPr>
          <w:lang w:val="cs-CZ"/>
        </w:rPr>
        <w:t>________________________________________________________________________________</w:t>
      </w:r>
    </w:p>
    <w:p w14:paraId="2022D47B" w14:textId="77777777" w:rsidR="001C6C01" w:rsidRPr="00DA5E89" w:rsidRDefault="001C6C01" w:rsidP="001C6C01">
      <w:pPr>
        <w:rPr>
          <w:lang w:val="cs-CZ"/>
        </w:rPr>
      </w:pPr>
      <w:r w:rsidRPr="00DA5E89">
        <w:rPr>
          <w:lang w:val="cs-CZ"/>
        </w:rPr>
        <w:t>________________________________________________________________________________</w:t>
      </w:r>
    </w:p>
    <w:p w14:paraId="733E3F7B" w14:textId="77777777" w:rsidR="001C6C01" w:rsidRPr="00DA5E89" w:rsidRDefault="001C6C01" w:rsidP="001C6C01">
      <w:pPr>
        <w:rPr>
          <w:lang w:val="cs-CZ"/>
        </w:rPr>
      </w:pPr>
    </w:p>
    <w:p w14:paraId="361658DB" w14:textId="77777777" w:rsidR="001C6C01" w:rsidRPr="00DA5E89" w:rsidRDefault="001C6C01" w:rsidP="001C6C01">
      <w:pPr>
        <w:rPr>
          <w:noProof/>
          <w:lang w:val="cs-CZ"/>
        </w:rPr>
      </w:pPr>
      <w:r w:rsidRPr="00DA5E89">
        <w:rPr>
          <w:noProof/>
          <w:lang w:val="cs-CZ"/>
        </w:rPr>
        <w:lastRenderedPageBreak/>
        <w:drawing>
          <wp:anchor distT="0" distB="0" distL="114300" distR="114300" simplePos="0" relativeHeight="253253632" behindDoc="0" locked="0" layoutInCell="1" allowOverlap="1" wp14:anchorId="0C099F36" wp14:editId="2C1CB404">
            <wp:simplePos x="0" y="0"/>
            <wp:positionH relativeFrom="column">
              <wp:posOffset>1930374</wp:posOffset>
            </wp:positionH>
            <wp:positionV relativeFrom="paragraph">
              <wp:posOffset>697484</wp:posOffset>
            </wp:positionV>
            <wp:extent cx="1859280" cy="1122680"/>
            <wp:effectExtent l="19050" t="19050" r="26670" b="203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2-2.3_music grouping block.PNG"/>
                    <pic:cNvPicPr/>
                  </pic:nvPicPr>
                  <pic:blipFill rotWithShape="1">
                    <a:blip r:embed="rId115">
                      <a:extLst>
                        <a:ext uri="{28A0092B-C50C-407E-A947-70E740481C1C}">
                          <a14:useLocalDpi xmlns:a14="http://schemas.microsoft.com/office/drawing/2010/main" val="0"/>
                        </a:ext>
                      </a:extLst>
                    </a:blip>
                    <a:srcRect l="4181" t="8334" r="8694" b="11112"/>
                    <a:stretch/>
                  </pic:blipFill>
                  <pic:spPr bwMode="auto">
                    <a:xfrm>
                      <a:off x="0" y="0"/>
                      <a:ext cx="1859280" cy="112268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5E89">
        <w:rPr>
          <w:lang w:val="cs-CZ"/>
        </w:rPr>
        <w:t>Edison</w:t>
      </w:r>
      <w:r>
        <w:rPr>
          <w:lang w:val="cs-CZ"/>
        </w:rPr>
        <w:t xml:space="preserve"> dokáže přehrát tón, a přitom dělat i něco jiného, např. pohybovat se. Budete však muset robotovi říct přesně, co má dělat. K tomu budete potřebovat speciální blok v </w:t>
      </w:r>
      <w:proofErr w:type="spellStart"/>
      <w:r>
        <w:rPr>
          <w:lang w:val="cs-CZ"/>
        </w:rPr>
        <w:t>EdScratchi</w:t>
      </w:r>
      <w:proofErr w:type="spellEnd"/>
      <w:r>
        <w:rPr>
          <w:lang w:val="cs-CZ"/>
        </w:rPr>
        <w:t xml:space="preserve"> v kategorii </w:t>
      </w:r>
      <w:proofErr w:type="spellStart"/>
      <w:r w:rsidRPr="00DA5E89">
        <w:rPr>
          <w:color w:val="FF7000"/>
          <w:lang w:val="cs-CZ"/>
        </w:rPr>
        <w:t>Sound</w:t>
      </w:r>
      <w:proofErr w:type="spellEnd"/>
      <w:r w:rsidRPr="00DA5E89">
        <w:rPr>
          <w:lang w:val="cs-CZ"/>
        </w:rPr>
        <w:t xml:space="preserve">. </w:t>
      </w:r>
      <w:r>
        <w:rPr>
          <w:lang w:val="cs-CZ"/>
        </w:rPr>
        <w:t>Vypadá takto</w:t>
      </w:r>
      <w:r w:rsidRPr="00DA5E89">
        <w:rPr>
          <w:lang w:val="cs-CZ"/>
        </w:rPr>
        <w:t>:</w:t>
      </w:r>
    </w:p>
    <w:p w14:paraId="125B971D" w14:textId="77777777" w:rsidR="001C6C01" w:rsidRPr="00DA5E89" w:rsidRDefault="001C6C01" w:rsidP="001C6C01">
      <w:pPr>
        <w:rPr>
          <w:lang w:val="cs-CZ"/>
        </w:rPr>
      </w:pPr>
    </w:p>
    <w:p w14:paraId="5EC0E6EF"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6400" behindDoc="0" locked="0" layoutInCell="1" allowOverlap="1" wp14:anchorId="3826AF94" wp14:editId="6432C994">
                <wp:simplePos x="0" y="0"/>
                <wp:positionH relativeFrom="column">
                  <wp:posOffset>-19685</wp:posOffset>
                </wp:positionH>
                <wp:positionV relativeFrom="paragraph">
                  <wp:posOffset>369570</wp:posOffset>
                </wp:positionV>
                <wp:extent cx="5715000" cy="2630170"/>
                <wp:effectExtent l="0" t="0" r="19050" b="17780"/>
                <wp:wrapTopAndBottom/>
                <wp:docPr id="491" name="Group 491"/>
                <wp:cNvGraphicFramePr/>
                <a:graphic xmlns:a="http://schemas.openxmlformats.org/drawingml/2006/main">
                  <a:graphicData uri="http://schemas.microsoft.com/office/word/2010/wordprocessingGroup">
                    <wpg:wgp>
                      <wpg:cNvGrpSpPr/>
                      <wpg:grpSpPr>
                        <a:xfrm>
                          <a:off x="0" y="0"/>
                          <a:ext cx="5715000" cy="2630170"/>
                          <a:chOff x="0" y="0"/>
                          <a:chExt cx="5715000" cy="2479574"/>
                        </a:xfrm>
                      </wpg:grpSpPr>
                      <wps:wsp>
                        <wps:cNvPr id="487" name="Text Box 10"/>
                        <wps:cNvSpPr txBox="1">
                          <a:spLocks noChangeArrowheads="1"/>
                        </wps:cNvSpPr>
                        <wps:spPr bwMode="auto">
                          <a:xfrm>
                            <a:off x="0" y="672999"/>
                            <a:ext cx="5715000" cy="18065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88" name="Picture 4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89" name="Text Box 2"/>
                        <wps:cNvSpPr txBox="1">
                          <a:spLocks noChangeArrowheads="1"/>
                        </wps:cNvSpPr>
                        <wps:spPr bwMode="auto">
                          <a:xfrm>
                            <a:off x="1016813" y="303581"/>
                            <a:ext cx="1518569" cy="365760"/>
                          </a:xfrm>
                          <a:prstGeom prst="rect">
                            <a:avLst/>
                          </a:prstGeom>
                          <a:noFill/>
                          <a:ln w="9525">
                            <a:noFill/>
                            <a:miter lim="800000"/>
                            <a:headEnd/>
                            <a:tailEnd/>
                          </a:ln>
                        </wps:spPr>
                        <wps:txb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26AF94" id="Group 491" o:spid="_x0000_s1288" style="position:absolute;margin-left:-1.55pt;margin-top:29.1pt;width:450pt;height:207.1pt;z-index:253286400;mso-height-relative:margin" coordsize="57150,2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">
                <v:roundrect id="Text Box 10" o:spid="_x0000_s1289" style="position:absolute;top:6729;width:57150;height:1806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" strokecolor="#5a5a5a [2109]">
                  <v:stroke joinstyle="miter"/>
                  <v:textbox inset=",5mm,,2.5mm">
                    <w:txbxContent>
                      <w:p w14:paraId="26C65462" w14:textId="65320F01" w:rsidR="002A1612" w:rsidRPr="00091473" w:rsidRDefault="002A1612" w:rsidP="001C6C01">
                        <w:pPr>
                          <w:rPr>
                            <w:lang w:val="cs-CZ"/>
                          </w:rPr>
                        </w:pPr>
                        <w:r>
                          <w:rPr>
                            <w:lang w:val="cs-CZ"/>
                          </w:rPr>
                          <w:t>Tvar bloku v </w:t>
                        </w:r>
                        <w:proofErr w:type="spellStart"/>
                        <w:r w:rsidRPr="00091473">
                          <w:rPr>
                            <w:lang w:val="cs-CZ"/>
                          </w:rPr>
                          <w:t>EdScratch</w:t>
                        </w:r>
                        <w:r>
                          <w:rPr>
                            <w:lang w:val="cs-CZ"/>
                          </w:rPr>
                          <w:t>i</w:t>
                        </w:r>
                        <w:proofErr w:type="spellEnd"/>
                        <w:r>
                          <w:rPr>
                            <w:lang w:val="cs-CZ"/>
                          </w:rPr>
                          <w:t xml:space="preserve"> vám napoví, k čemu se daný blok využívá v programech. Podívejte se na blok </w:t>
                        </w:r>
                        <w:r w:rsidRPr="00091473">
                          <w:rPr>
                            <w:color w:val="FF7000"/>
                            <w:lang w:val="cs-CZ"/>
                          </w:rPr>
                          <w:t>play music in background</w:t>
                        </w:r>
                        <w:r>
                          <w:rPr>
                            <w:lang w:val="cs-CZ"/>
                          </w:rPr>
                          <w:t xml:space="preserve"> (přehrát hudbu v pozadí). Podobá se trochu ústům, že</w:t>
                        </w:r>
                        <w:r w:rsidRPr="00091473">
                          <w:rPr>
                            <w:lang w:val="cs-CZ"/>
                          </w:rPr>
                          <w:t xml:space="preserve">? </w:t>
                        </w:r>
                        <w:r>
                          <w:rPr>
                            <w:lang w:val="cs-CZ"/>
                          </w:rPr>
                          <w:t>Ostatní bloky je možné do těchto „úst“ vložit</w:t>
                        </w:r>
                        <w:r w:rsidRPr="00091473">
                          <w:rPr>
                            <w:lang w:val="cs-CZ"/>
                          </w:rPr>
                          <w:t xml:space="preserve">. </w:t>
                        </w:r>
                      </w:p>
                      <w:p w14:paraId="219FF1CB" w14:textId="274850CD" w:rsidR="002A1612" w:rsidRPr="00091473" w:rsidRDefault="002A1612" w:rsidP="001C6C01">
                        <w:pPr>
                          <w:rPr>
                            <w:lang w:val="cs-CZ"/>
                          </w:rPr>
                        </w:pPr>
                        <w:r>
                          <w:rPr>
                            <w:lang w:val="cs-CZ"/>
                          </w:rPr>
                          <w:t xml:space="preserve">Tento </w:t>
                        </w:r>
                        <w:proofErr w:type="spellStart"/>
                        <w:r>
                          <w:rPr>
                            <w:lang w:val="cs-CZ"/>
                          </w:rPr>
                          <w:t>seskupovací</w:t>
                        </w:r>
                        <w:proofErr w:type="spellEnd"/>
                        <w:r>
                          <w:rPr>
                            <w:lang w:val="cs-CZ"/>
                          </w:rPr>
                          <w:t xml:space="preserve"> blok ovlivní všechny bloky umístěné v bloku </w:t>
                        </w:r>
                        <w:r w:rsidRPr="00091473">
                          <w:rPr>
                            <w:color w:val="FF7000"/>
                            <w:lang w:val="cs-CZ"/>
                          </w:rPr>
                          <w:t>play music in background</w:t>
                        </w:r>
                        <w:r>
                          <w:rPr>
                            <w:lang w:val="cs-CZ"/>
                          </w:rPr>
                          <w:t>. Pamatujte si, že Edison plní příkazy z bloků v </w:t>
                        </w:r>
                        <w:proofErr w:type="spellStart"/>
                        <w:r>
                          <w:rPr>
                            <w:lang w:val="cs-CZ"/>
                          </w:rPr>
                          <w:t>EdScratchi</w:t>
                        </w:r>
                        <w:proofErr w:type="spellEnd"/>
                        <w:r>
                          <w:rPr>
                            <w:lang w:val="cs-CZ"/>
                          </w:rPr>
                          <w:t xml:space="preserve"> po jednom. Robot tak nejprve uvidí </w:t>
                        </w:r>
                        <w:proofErr w:type="spellStart"/>
                        <w:r>
                          <w:rPr>
                            <w:lang w:val="cs-CZ"/>
                          </w:rPr>
                          <w:t>seskupovací</w:t>
                        </w:r>
                        <w:proofErr w:type="spellEnd"/>
                        <w:r>
                          <w:rPr>
                            <w:lang w:val="cs-CZ"/>
                          </w:rPr>
                          <w:t xml:space="preserve"> blok a dostane informace, že všechny bloky v něm budou plněny v režimu „přehrávání hudby v pozadí“</w:t>
                        </w:r>
                        <w:r w:rsidRPr="00091473">
                          <w:rPr>
                            <w:lang w:val="cs-CZ"/>
                          </w:rPr>
                          <w:t xml:space="preserve">. </w:t>
                        </w:r>
                      </w:p>
                      <w:p w14:paraId="100BC972" w14:textId="77777777" w:rsidR="002A1612" w:rsidRPr="00091473" w:rsidRDefault="002A1612" w:rsidP="001C6C01">
                        <w:pPr>
                          <w:rPr>
                            <w:lang w:val="cs-CZ"/>
                          </w:rPr>
                        </w:pPr>
                      </w:p>
                    </w:txbxContent>
                  </v:textbox>
                </v:roundrect>
                <v:shape id="Picture 488" o:spid="_x0000_s129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">
                  <v:imagedata r:id="rId42" o:title=""/>
                </v:shape>
                <v:shape id="_x0000_s1291" type="#_x0000_t202" style="position:absolute;left:10168;top:3035;width:1518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2F3BE5F1"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7F12BFD" w14:textId="77777777" w:rsidR="002A1612" w:rsidRDefault="002A1612" w:rsidP="001C6C01">
                        <w:pPr>
                          <w:rPr>
                            <w:b/>
                            <w:color w:val="FF7000"/>
                            <w:sz w:val="28"/>
                            <w:szCs w:val="28"/>
                          </w:rPr>
                        </w:pPr>
                      </w:p>
                      <w:p w14:paraId="6A314FCA"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DA5E89">
        <w:rPr>
          <w:lang w:val="cs-CZ"/>
        </w:rPr>
        <w:t xml:space="preserve"> </w:t>
      </w:r>
      <w:r w:rsidRPr="00DA5E89">
        <w:rPr>
          <w:color w:val="FF7000"/>
          <w:lang w:val="cs-CZ"/>
        </w:rPr>
        <w:t>play music in background</w:t>
      </w:r>
      <w:r w:rsidRPr="00DA5E89">
        <w:rPr>
          <w:lang w:val="cs-CZ"/>
        </w:rPr>
        <w:t xml:space="preserve"> </w:t>
      </w:r>
      <w:r>
        <w:rPr>
          <w:lang w:val="cs-CZ"/>
        </w:rPr>
        <w:t xml:space="preserve">(přehrát hudbu na pozadí) je </w:t>
      </w:r>
      <w:proofErr w:type="spellStart"/>
      <w:r>
        <w:rPr>
          <w:lang w:val="cs-CZ"/>
        </w:rPr>
        <w:t>seskupovací</w:t>
      </w:r>
      <w:proofErr w:type="spellEnd"/>
      <w:r>
        <w:rPr>
          <w:lang w:val="cs-CZ"/>
        </w:rPr>
        <w:t xml:space="preserve"> blok. V tomto </w:t>
      </w:r>
      <w:proofErr w:type="spellStart"/>
      <w:r>
        <w:rPr>
          <w:lang w:val="cs-CZ"/>
        </w:rPr>
        <w:t>seskupovacím</w:t>
      </w:r>
      <w:proofErr w:type="spellEnd"/>
      <w:r>
        <w:rPr>
          <w:lang w:val="cs-CZ"/>
        </w:rPr>
        <w:t xml:space="preserve"> bloku mohou být shromážděny jiné bloky. </w:t>
      </w:r>
    </w:p>
    <w:p w14:paraId="29684FE5" w14:textId="77777777" w:rsidR="001C6C01" w:rsidRPr="00DA5E89" w:rsidRDefault="001C6C01" w:rsidP="001C6C01">
      <w:pPr>
        <w:rPr>
          <w:lang w:val="cs-CZ"/>
        </w:rPr>
      </w:pPr>
      <w:r w:rsidRPr="00DA5E89">
        <w:rPr>
          <w:noProof/>
          <w:lang w:val="cs-CZ"/>
        </w:rPr>
        <mc:AlternateContent>
          <mc:Choice Requires="wpg">
            <w:drawing>
              <wp:anchor distT="0" distB="0" distL="114300" distR="114300" simplePos="0" relativeHeight="253287424" behindDoc="0" locked="0" layoutInCell="1" allowOverlap="1" wp14:anchorId="609C7C6D" wp14:editId="0B6C2197">
                <wp:simplePos x="0" y="0"/>
                <wp:positionH relativeFrom="column">
                  <wp:posOffset>3228340</wp:posOffset>
                </wp:positionH>
                <wp:positionV relativeFrom="paragraph">
                  <wp:posOffset>2570480</wp:posOffset>
                </wp:positionV>
                <wp:extent cx="2628265" cy="2357120"/>
                <wp:effectExtent l="0" t="0" r="635" b="24130"/>
                <wp:wrapSquare wrapText="bothSides"/>
                <wp:docPr id="501" name="Group 501"/>
                <wp:cNvGraphicFramePr/>
                <a:graphic xmlns:a="http://schemas.openxmlformats.org/drawingml/2006/main">
                  <a:graphicData uri="http://schemas.microsoft.com/office/word/2010/wordprocessingGroup">
                    <wpg:wgp>
                      <wpg:cNvGrpSpPr/>
                      <wpg:grpSpPr>
                        <a:xfrm>
                          <a:off x="0" y="0"/>
                          <a:ext cx="2628265" cy="2357120"/>
                          <a:chOff x="0" y="0"/>
                          <a:chExt cx="2628748" cy="2357637"/>
                        </a:xfrm>
                      </wpg:grpSpPr>
                      <wps:wsp>
                        <wps:cNvPr id="498" name="Text Box 3"/>
                        <wps:cNvSpPr txBox="1">
                          <a:spLocks noChangeArrowheads="1"/>
                        </wps:cNvSpPr>
                        <wps:spPr bwMode="auto">
                          <a:xfrm>
                            <a:off x="0" y="665683"/>
                            <a:ext cx="2615565" cy="1691954"/>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Pr="007B46E7" w:rsidRDefault="002A1612" w:rsidP="001C6C01">
                              <w:pPr>
                                <w:rPr>
                                  <w:lang w:val="pl-PL"/>
                                </w:rPr>
                              </w:pPr>
                            </w:p>
                          </w:txbxContent>
                        </wps:txbx>
                        <wps:bodyPr rot="0" vert="horz" wrap="square" lIns="91440" tIns="180000" rIns="91440" bIns="90000" anchor="t" anchorCtr="0">
                          <a:noAutofit/>
                        </wps:bodyPr>
                      </wps:wsp>
                      <wps:wsp>
                        <wps:cNvPr id="499"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09C7C6D" id="Group 501" o:spid="_x0000_s1292" style="position:absolute;margin-left:254.2pt;margin-top:202.4pt;width:206.95pt;height:185.6pt;z-index:253287424;mso-height-relative:margin" coordsize="26287,23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">
                <v:roundrect id="Text Box 3" o:spid="_x0000_s1293" style="position:absolute;top:6656;width:26155;height:1692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" strokecolor="#5a5a5a [2109]">
                  <v:stroke joinstyle="miter"/>
                  <v:textbox inset=",5mm,,2.5mm">
                    <w:txbxContent>
                      <w:p w14:paraId="00CEF225" w14:textId="6C157AFB" w:rsidR="002A1612" w:rsidRPr="00560C9F" w:rsidRDefault="002A1612" w:rsidP="001C6C01">
                        <w:pPr>
                          <w:rPr>
                            <w:lang w:val="cs-CZ"/>
                          </w:rPr>
                        </w:pPr>
                        <w:r w:rsidRPr="00560C9F">
                          <w:rPr>
                            <w:rFonts w:hint="eastAsia"/>
                            <w:lang w:val="cs-CZ"/>
                          </w:rPr>
                          <w:t>Nezapomeňte, že pokud něco není v programu zcela v pořádku, zobrazí se v</w:t>
                        </w:r>
                        <w:r>
                          <w:rPr>
                            <w:lang w:val="cs-CZ"/>
                          </w:rPr>
                          <w:t> ladicím panelu</w:t>
                        </w:r>
                        <w:r w:rsidRPr="00560C9F">
                          <w:rPr>
                            <w:rFonts w:hint="eastAsia"/>
                            <w:lang w:val="cs-CZ"/>
                          </w:rPr>
                          <w:t xml:space="preserve"> varovná zpráva. Tyto zprávy vám </w:t>
                        </w:r>
                        <w:r>
                          <w:rPr>
                            <w:lang w:val="cs-CZ"/>
                          </w:rPr>
                          <w:t>po</w:t>
                        </w:r>
                        <w:r w:rsidRPr="00560C9F">
                          <w:rPr>
                            <w:rFonts w:hint="eastAsia"/>
                            <w:lang w:val="cs-CZ"/>
                          </w:rPr>
                          <w:t xml:space="preserve">mohou </w:t>
                        </w:r>
                        <w:r>
                          <w:rPr>
                            <w:lang w:val="cs-CZ"/>
                          </w:rPr>
                          <w:t>přijít na to</w:t>
                        </w:r>
                        <w:r w:rsidRPr="00560C9F">
                          <w:rPr>
                            <w:rFonts w:hint="eastAsia"/>
                            <w:lang w:val="cs-CZ"/>
                          </w:rPr>
                          <w:t>, co by mělo být uvnitř</w:t>
                        </w:r>
                        <w:r>
                          <w:rPr>
                            <w:lang w:val="cs-CZ"/>
                          </w:rPr>
                          <w:t xml:space="preserve"> </w:t>
                        </w:r>
                        <w:proofErr w:type="spellStart"/>
                        <w:r>
                          <w:rPr>
                            <w:lang w:val="cs-CZ"/>
                          </w:rPr>
                          <w:t>seskupovacího</w:t>
                        </w:r>
                        <w:proofErr w:type="spellEnd"/>
                        <w:r w:rsidRPr="00560C9F">
                          <w:rPr>
                            <w:rFonts w:hint="eastAsia"/>
                            <w:lang w:val="cs-CZ"/>
                          </w:rPr>
                          <w:t xml:space="preserve"> bloku</w:t>
                        </w:r>
                        <w:r>
                          <w:rPr>
                            <w:lang w:val="cs-CZ"/>
                          </w:rPr>
                          <w:t>,</w:t>
                        </w:r>
                        <w:r w:rsidRPr="00560C9F">
                          <w:rPr>
                            <w:rFonts w:hint="eastAsia"/>
                            <w:lang w:val="cs-CZ"/>
                          </w:rPr>
                          <w:t xml:space="preserve"> a co </w:t>
                        </w:r>
                        <w:r>
                          <w:rPr>
                            <w:lang w:val="cs-CZ"/>
                          </w:rPr>
                          <w:t xml:space="preserve">ne. </w:t>
                        </w:r>
                      </w:p>
                      <w:p w14:paraId="1E2C2F4A" w14:textId="77777777" w:rsidR="002A1612" w:rsidRPr="007B46E7" w:rsidRDefault="002A1612" w:rsidP="001C6C01">
                        <w:pPr>
                          <w:rPr>
                            <w:lang w:val="pl-PL"/>
                          </w:rPr>
                        </w:pPr>
                      </w:p>
                    </w:txbxContent>
                  </v:textbox>
                </v:roundrect>
                <v:shape id="_x0000_s1294"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201EE60E" w14:textId="1C508FBB"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C6C6098" w14:textId="77777777" w:rsidR="002A1612" w:rsidRDefault="002A1612" w:rsidP="001C6C01">
                        <w:pPr>
                          <w:rPr>
                            <w:b/>
                            <w:color w:val="FF7000"/>
                            <w:sz w:val="28"/>
                            <w:szCs w:val="28"/>
                          </w:rPr>
                        </w:pPr>
                      </w:p>
                    </w:txbxContent>
                  </v:textbox>
                </v:shape>
                <v:shape id="Picture 500" o:spid="_x0000_s129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">
                  <v:imagedata r:id="rId100" o:title=""/>
                </v:shape>
                <w10:wrap type="square"/>
              </v:group>
            </w:pict>
          </mc:Fallback>
        </mc:AlternateContent>
      </w:r>
    </w:p>
    <w:p w14:paraId="21CDBB57" w14:textId="77777777" w:rsidR="001C6C01" w:rsidRPr="00DA5E89" w:rsidRDefault="001C6C01" w:rsidP="001C6C01">
      <w:pPr>
        <w:rPr>
          <w:lang w:val="cs-CZ"/>
        </w:rPr>
      </w:pPr>
      <w:r>
        <w:rPr>
          <w:lang w:val="cs-CZ"/>
        </w:rPr>
        <w:t xml:space="preserve">Přidejte blok </w:t>
      </w:r>
      <w:r w:rsidRPr="00DA5E89">
        <w:rPr>
          <w:noProof/>
          <w:color w:val="FF7000"/>
          <w:lang w:val="cs-CZ"/>
        </w:rPr>
        <w:t>play</w:t>
      </w:r>
      <w:r w:rsidRPr="00DA5E89">
        <w:rPr>
          <w:color w:val="FF7000"/>
          <w:lang w:val="cs-CZ"/>
        </w:rPr>
        <w:t xml:space="preserve"> music in background</w:t>
      </w:r>
      <w:r w:rsidRPr="00DA5E89">
        <w:rPr>
          <w:lang w:val="cs-CZ"/>
        </w:rPr>
        <w:t xml:space="preserve"> </w:t>
      </w:r>
      <w:r>
        <w:rPr>
          <w:lang w:val="cs-CZ"/>
        </w:rPr>
        <w:t xml:space="preserve">do tanečního programu </w:t>
      </w:r>
      <w:proofErr w:type="spellStart"/>
      <w:r w:rsidRPr="00DA5E89">
        <w:rPr>
          <w:lang w:val="cs-CZ"/>
        </w:rPr>
        <w:t>Hokey-Pokey</w:t>
      </w:r>
      <w:proofErr w:type="spellEnd"/>
      <w:r w:rsidRPr="00DA5E89">
        <w:rPr>
          <w:lang w:val="cs-CZ"/>
        </w:rPr>
        <w:t>.</w:t>
      </w:r>
      <w:r>
        <w:rPr>
          <w:lang w:val="cs-CZ"/>
        </w:rPr>
        <w:t xml:space="preserve"> Zamyslete se nad tím, do které části programu tento blok patří. </w:t>
      </w:r>
    </w:p>
    <w:p w14:paraId="6C98C674" w14:textId="77777777" w:rsidR="001C6C01" w:rsidRPr="00DA5E89" w:rsidRDefault="001C6C01" w:rsidP="001C6C01">
      <w:pPr>
        <w:rPr>
          <w:lang w:val="cs-CZ"/>
        </w:rPr>
      </w:pPr>
    </w:p>
    <w:p w14:paraId="3C0245C7" w14:textId="77777777" w:rsidR="001C6C01" w:rsidRPr="00DA5E89" w:rsidRDefault="001C6C01" w:rsidP="001C6C01">
      <w:pPr>
        <w:rPr>
          <w:lang w:val="cs-CZ"/>
        </w:rPr>
      </w:pPr>
      <w:r>
        <w:rPr>
          <w:lang w:val="cs-CZ"/>
        </w:rPr>
        <w:t>Stáhněte upravený program do Edisona a spusťte jej. Edison by měl začít přehrávat píseň a zároveň se pohybovat</w:t>
      </w:r>
      <w:r w:rsidRPr="00DA5E89">
        <w:rPr>
          <w:lang w:val="cs-CZ"/>
        </w:rPr>
        <w:t>!</w:t>
      </w:r>
    </w:p>
    <w:p w14:paraId="3E3BC407" w14:textId="77777777" w:rsidR="001C6C01" w:rsidRPr="00DA5E89" w:rsidRDefault="001C6C01" w:rsidP="001C6C01">
      <w:pPr>
        <w:rPr>
          <w:lang w:val="cs-CZ"/>
        </w:rPr>
      </w:pPr>
      <w:r>
        <w:rPr>
          <w:lang w:val="cs-CZ"/>
        </w:rPr>
        <w:t xml:space="preserve">Na Edisonových tanečních pohybech je však třeba ještě zapracovat. </w:t>
      </w:r>
    </w:p>
    <w:p w14:paraId="15DC0721" w14:textId="77777777" w:rsidR="001C6C01" w:rsidRPr="00560C9F" w:rsidRDefault="001C6C01" w:rsidP="001C6C01">
      <w:pPr>
        <w:rPr>
          <w:lang w:val="cs-CZ"/>
        </w:rPr>
      </w:pPr>
    </w:p>
    <w:p w14:paraId="350A3483" w14:textId="77777777" w:rsidR="001C6C01" w:rsidRPr="00D972EE" w:rsidRDefault="001C6C01" w:rsidP="001C6C01">
      <w:pPr>
        <w:pStyle w:val="Nadpis2"/>
        <w:rPr>
          <w:lang w:val="cs-CZ"/>
        </w:rPr>
      </w:pPr>
      <w:r w:rsidRPr="00D972EE">
        <w:rPr>
          <w:lang w:val="cs-CZ"/>
        </w:rPr>
        <w:t xml:space="preserve">Úkol 3: </w:t>
      </w:r>
      <w:r>
        <w:rPr>
          <w:lang w:val="cs-CZ"/>
        </w:rPr>
        <w:t>Tancuj podle hudby</w:t>
      </w:r>
    </w:p>
    <w:p w14:paraId="638D4FEB" w14:textId="77777777" w:rsidR="001C6C01" w:rsidRPr="00D972EE" w:rsidRDefault="001C6C01" w:rsidP="001C6C01">
      <w:pPr>
        <w:rPr>
          <w:lang w:val="cs-CZ"/>
        </w:rPr>
      </w:pPr>
      <w:r>
        <w:rPr>
          <w:lang w:val="cs-CZ"/>
        </w:rPr>
        <w:t xml:space="preserve">Přidejte do tanečního programu </w:t>
      </w:r>
      <w:proofErr w:type="spellStart"/>
      <w:r>
        <w:rPr>
          <w:lang w:val="cs-CZ"/>
        </w:rPr>
        <w:t>Hokey-Pokey</w:t>
      </w:r>
      <w:proofErr w:type="spellEnd"/>
      <w:r>
        <w:rPr>
          <w:lang w:val="cs-CZ"/>
        </w:rPr>
        <w:t xml:space="preserve"> více tanečních pohybů. Můžete naučit Edisona řídit se podle textu písně </w:t>
      </w:r>
      <w:proofErr w:type="spellStart"/>
      <w:r>
        <w:rPr>
          <w:lang w:val="cs-CZ"/>
        </w:rPr>
        <w:t>Hokey-Pokey</w:t>
      </w:r>
      <w:proofErr w:type="spellEnd"/>
      <w:r>
        <w:rPr>
          <w:lang w:val="cs-CZ"/>
        </w:rPr>
        <w:t xml:space="preserve"> nebo si vymyslet vlastní tanec</w:t>
      </w:r>
      <w:r w:rsidRPr="00D972EE">
        <w:rPr>
          <w:lang w:val="cs-CZ"/>
        </w:rPr>
        <w:t>!</w:t>
      </w:r>
    </w:p>
    <w:p w14:paraId="3F3FCB67" w14:textId="77777777" w:rsidR="001C6C01" w:rsidRPr="00D972EE" w:rsidRDefault="001C6C01" w:rsidP="001C6C01">
      <w:pPr>
        <w:rPr>
          <w:lang w:val="cs-CZ"/>
        </w:rPr>
      </w:pPr>
      <w:r>
        <w:rPr>
          <w:lang w:val="cs-CZ"/>
        </w:rPr>
        <w:t>Dokážete Edisona naučit, aby tančil podle hudby</w:t>
      </w:r>
      <w:r w:rsidRPr="00D972EE">
        <w:rPr>
          <w:lang w:val="cs-CZ"/>
        </w:rPr>
        <w:t>?</w:t>
      </w:r>
      <w:r w:rsidRPr="00D972EE">
        <w:rPr>
          <w:lang w:val="cs-CZ"/>
        </w:rPr>
        <w:br w:type="page"/>
      </w:r>
    </w:p>
    <w:p w14:paraId="0D6B10E1" w14:textId="77777777" w:rsidR="001C6C01" w:rsidRPr="00D972EE" w:rsidRDefault="001C6C01" w:rsidP="001C6C01">
      <w:pPr>
        <w:rPr>
          <w:lang w:val="cs-CZ"/>
        </w:rPr>
      </w:pPr>
    </w:p>
    <w:p w14:paraId="5F732EC6" w14:textId="77777777" w:rsidR="001C6C01" w:rsidRPr="00D972EE" w:rsidRDefault="001C6C01" w:rsidP="001C6C01">
      <w:pPr>
        <w:pStyle w:val="Nadpis1"/>
        <w:rPr>
          <w:lang w:val="cs-CZ"/>
        </w:rPr>
      </w:pPr>
      <w:bookmarkStart w:id="36" w:name="_Toc146267223"/>
      <w:r w:rsidRPr="00D972EE">
        <w:rPr>
          <w:lang w:val="cs-CZ"/>
        </w:rPr>
        <w:t xml:space="preserve">U2-2.4 </w:t>
      </w:r>
      <w:r>
        <w:rPr>
          <w:lang w:val="cs-CZ"/>
        </w:rPr>
        <w:t>Prozkoumejte chyby a jejich odlaďování</w:t>
      </w:r>
      <w:bookmarkEnd w:id="36"/>
      <w:r w:rsidRPr="00D972EE">
        <w:rPr>
          <w:lang w:val="cs-CZ"/>
        </w:rPr>
        <w:t xml:space="preserve"> </w:t>
      </w:r>
    </w:p>
    <w:p w14:paraId="60D6541E" w14:textId="77777777" w:rsidR="001C6C01" w:rsidRPr="00D972EE" w:rsidRDefault="001C6C01" w:rsidP="001C6C01">
      <w:pPr>
        <w:rPr>
          <w:lang w:val="cs-CZ"/>
        </w:rPr>
      </w:pPr>
      <w:r w:rsidRPr="00D972EE">
        <w:rPr>
          <w:noProof/>
          <w:lang w:val="cs-CZ"/>
        </w:rPr>
        <mc:AlternateContent>
          <mc:Choice Requires="wps">
            <w:drawing>
              <wp:anchor distT="45720" distB="45720" distL="114300" distR="114300" simplePos="0" relativeHeight="253304832" behindDoc="0" locked="0" layoutInCell="1" allowOverlap="1" wp14:anchorId="34201B10" wp14:editId="4E5143C5">
                <wp:simplePos x="0" y="0"/>
                <wp:positionH relativeFrom="column">
                  <wp:posOffset>1114755</wp:posOffset>
                </wp:positionH>
                <wp:positionV relativeFrom="paragraph">
                  <wp:posOffset>307975</wp:posOffset>
                </wp:positionV>
                <wp:extent cx="3258820" cy="566420"/>
                <wp:effectExtent l="0" t="0" r="17780" b="24130"/>
                <wp:wrapTopAndBottom/>
                <wp:docPr id="1083"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566420"/>
                        </a:xfrm>
                        <a:prstGeom prst="roundRect">
                          <a:avLst>
                            <a:gd name="adj" fmla="val 8316"/>
                          </a:avLst>
                        </a:prstGeom>
                        <a:solidFill>
                          <a:srgbClr val="FFFFFF"/>
                        </a:solidFill>
                        <a:ln w="9525">
                          <a:solidFill>
                            <a:srgbClr val="FF7000"/>
                          </a:solidFill>
                          <a:miter lim="800000"/>
                          <a:headEnd/>
                          <a:tailEnd/>
                        </a:ln>
                      </wps:spPr>
                      <wps:txb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201B10" id="Text Box 1083" o:spid="_x0000_s1296" style="position:absolute;margin-left:87.8pt;margin-top:24.25pt;width:256.6pt;height:44.6pt;z-index:2533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" strokecolor="#ff7000">
                <v:stroke joinstyle="miter"/>
                <v:textbox>
                  <w:txbxContent>
                    <w:p w14:paraId="44C27D93" w14:textId="77777777" w:rsidR="002A1612" w:rsidRPr="00B801F5" w:rsidRDefault="002A1612" w:rsidP="001C6C01">
                      <w:pPr>
                        <w:spacing w:before="240"/>
                        <w:jc w:val="center"/>
                        <w:rPr>
                          <w:b/>
                          <w:color w:val="FF7000"/>
                        </w:rPr>
                      </w:pPr>
                      <w:r>
                        <w:rPr>
                          <w:b/>
                          <w:color w:val="FF7000"/>
                        </w:rPr>
                        <w:t>VŽDYCKY SE NĚCO POKAZÍ!</w:t>
                      </w:r>
                    </w:p>
                  </w:txbxContent>
                </v:textbox>
                <w10:wrap type="topAndBottom"/>
              </v:roundrect>
            </w:pict>
          </mc:Fallback>
        </mc:AlternateContent>
      </w:r>
      <w:r>
        <w:rPr>
          <w:lang w:val="cs-CZ"/>
        </w:rPr>
        <w:t>Chcete se dozvědět tajemství o práci s počítači a psaní kódů? Tady je</w:t>
      </w:r>
      <w:r w:rsidRPr="00D972EE">
        <w:rPr>
          <w:lang w:val="cs-CZ"/>
        </w:rPr>
        <w:t>:</w:t>
      </w:r>
    </w:p>
    <w:p w14:paraId="1965FC36" w14:textId="77777777" w:rsidR="001C6C01" w:rsidRPr="00D972EE" w:rsidRDefault="001C6C01" w:rsidP="001C6C01">
      <w:pPr>
        <w:spacing w:after="0"/>
        <w:rPr>
          <w:lang w:val="cs-CZ"/>
        </w:rPr>
      </w:pPr>
    </w:p>
    <w:p w14:paraId="78895A03"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88448" behindDoc="0" locked="0" layoutInCell="1" allowOverlap="1" wp14:anchorId="767C0D60" wp14:editId="1EA1B2F6">
                <wp:simplePos x="0" y="0"/>
                <wp:positionH relativeFrom="column">
                  <wp:posOffset>-24765</wp:posOffset>
                </wp:positionH>
                <wp:positionV relativeFrom="paragraph">
                  <wp:posOffset>387654</wp:posOffset>
                </wp:positionV>
                <wp:extent cx="5715000" cy="1649095"/>
                <wp:effectExtent l="0" t="0" r="19050" b="27305"/>
                <wp:wrapTopAndBottom/>
                <wp:docPr id="31" name="Group 31"/>
                <wp:cNvGraphicFramePr/>
                <a:graphic xmlns:a="http://schemas.openxmlformats.org/drawingml/2006/main">
                  <a:graphicData uri="http://schemas.microsoft.com/office/word/2010/wordprocessingGroup">
                    <wpg:wgp>
                      <wpg:cNvGrpSpPr/>
                      <wpg:grpSpPr>
                        <a:xfrm>
                          <a:off x="0" y="0"/>
                          <a:ext cx="5715000" cy="1649095"/>
                          <a:chOff x="0" y="0"/>
                          <a:chExt cx="5715000" cy="1650164"/>
                        </a:xfrm>
                      </wpg:grpSpPr>
                      <wps:wsp>
                        <wps:cNvPr id="27" name="Text Box 27"/>
                        <wps:cNvSpPr txBox="1">
                          <a:spLocks noChangeArrowheads="1"/>
                        </wps:cNvSpPr>
                        <wps:spPr bwMode="auto">
                          <a:xfrm>
                            <a:off x="0" y="665683"/>
                            <a:ext cx="5715000" cy="98448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wps:txbx>
                        <wps:bodyPr rot="0" vert="horz" wrap="square" lIns="91440" tIns="180000" rIns="91440" bIns="90000" anchor="t" anchorCtr="0">
                          <a:noAutofit/>
                        </wps:bodyPr>
                      </wps:wsp>
                      <pic:pic xmlns:pic="http://schemas.openxmlformats.org/drawingml/2006/picture">
                        <pic:nvPicPr>
                          <pic:cNvPr id="28" name="Picture 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67C0D60" id="Group 31" o:spid="_x0000_s1297" style="position:absolute;margin-left:-1.95pt;margin-top:30.5pt;width:450pt;height:129.85pt;z-index:253288448;mso-height-relative:margin" coordsize="57150,16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">
                <v:roundrect id="Text Box 27" o:spid="_x0000_s1298" style="position:absolute;top:6656;width:57150;height:984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" strokecolor="#5a5a5a [2109]">
                  <v:stroke joinstyle="miter"/>
                  <v:textbox inset=",5mm,,2.5mm">
                    <w:txbxContent>
                      <w:p w14:paraId="7458442B" w14:textId="77777777" w:rsidR="002A1612" w:rsidRPr="00A541C6" w:rsidRDefault="002A1612" w:rsidP="001C6C01">
                        <w:pPr>
                          <w:tabs>
                            <w:tab w:val="left" w:pos="6946"/>
                          </w:tabs>
                          <w:rPr>
                            <w:lang w:val="cs-CZ"/>
                          </w:rPr>
                        </w:pPr>
                        <w:r>
                          <w:rPr>
                            <w:bCs/>
                            <w:color w:val="FF7000"/>
                            <w:lang w:val="cs-CZ"/>
                          </w:rPr>
                          <w:t>Algoritmické</w:t>
                        </w:r>
                        <w:r w:rsidRPr="00A541C6">
                          <w:rPr>
                            <w:bCs/>
                            <w:color w:val="FF7000"/>
                            <w:lang w:val="cs-CZ"/>
                          </w:rPr>
                          <w:t xml:space="preserve"> myšlení</w:t>
                        </w:r>
                        <w:r w:rsidRPr="00A541C6">
                          <w:rPr>
                            <w:bCs/>
                            <w:lang w:val="cs-CZ"/>
                          </w:rPr>
                          <w:t xml:space="preserve"> </w:t>
                        </w:r>
                        <w:r w:rsidRPr="00A541C6">
                          <w:rPr>
                            <w:lang w:val="cs-CZ"/>
                          </w:rPr>
                          <w:t xml:space="preserve">znamená, že o problému nebo úkolu přemýšlíte podobně jako počítač. </w:t>
                        </w:r>
                        <w:r>
                          <w:rPr>
                            <w:lang w:val="cs-CZ"/>
                          </w:rPr>
                          <w:t xml:space="preserve">Jde o plánování, řešení problémů a analýzy informací stejným způsobem, jako to dělá počítač. </w:t>
                        </w:r>
                      </w:p>
                    </w:txbxContent>
                  </v:textbox>
                </v:roundrect>
                <v:shape id="Picture 28" o:spid="_x0000_s129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">
                  <v:imagedata r:id="rId49" o:title=""/>
                </v:shape>
                <v:shape id="_x0000_s1300"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93C28A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3F11C7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Dobře, ve skutečnosti to není tajemství, ale je to velmi důležité. Významnou součástí algoritmického myšlení a práce s počítači je řešení problémů</w:t>
      </w:r>
      <w:r w:rsidRPr="00D972EE">
        <w:rPr>
          <w:lang w:val="cs-CZ"/>
        </w:rPr>
        <w:t xml:space="preserve">. </w:t>
      </w:r>
    </w:p>
    <w:p w14:paraId="484F2059" w14:textId="77777777" w:rsidR="001C6C01" w:rsidRPr="00D972EE" w:rsidRDefault="001C6C01" w:rsidP="001C6C01">
      <w:pPr>
        <w:tabs>
          <w:tab w:val="left" w:pos="6946"/>
        </w:tabs>
        <w:rPr>
          <w:lang w:val="cs-CZ"/>
        </w:rPr>
      </w:pPr>
    </w:p>
    <w:p w14:paraId="1E98C888" w14:textId="77777777" w:rsidR="001C6C01" w:rsidRPr="00D972EE" w:rsidRDefault="001C6C01" w:rsidP="001C6C01">
      <w:pPr>
        <w:tabs>
          <w:tab w:val="left" w:pos="6946"/>
        </w:tabs>
        <w:rPr>
          <w:lang w:val="cs-CZ"/>
        </w:rPr>
      </w:pPr>
      <w:r w:rsidRPr="00D972EE">
        <w:rPr>
          <w:noProof/>
          <w:lang w:val="cs-CZ"/>
        </w:rPr>
        <mc:AlternateContent>
          <mc:Choice Requires="wpg">
            <w:drawing>
              <wp:anchor distT="0" distB="0" distL="114300" distR="114300" simplePos="0" relativeHeight="253289472" behindDoc="1" locked="0" layoutInCell="1" allowOverlap="1" wp14:anchorId="5360CC46" wp14:editId="3C5B4B67">
                <wp:simplePos x="0" y="0"/>
                <wp:positionH relativeFrom="column">
                  <wp:posOffset>3103880</wp:posOffset>
                </wp:positionH>
                <wp:positionV relativeFrom="paragraph">
                  <wp:posOffset>361315</wp:posOffset>
                </wp:positionV>
                <wp:extent cx="2898140" cy="1955800"/>
                <wp:effectExtent l="0" t="0" r="0" b="25400"/>
                <wp:wrapSquare wrapText="bothSides"/>
                <wp:docPr id="72" name="Group 72"/>
                <wp:cNvGraphicFramePr/>
                <a:graphic xmlns:a="http://schemas.openxmlformats.org/drawingml/2006/main">
                  <a:graphicData uri="http://schemas.microsoft.com/office/word/2010/wordprocessingGroup">
                    <wpg:wgp>
                      <wpg:cNvGrpSpPr/>
                      <wpg:grpSpPr>
                        <a:xfrm>
                          <a:off x="0" y="0"/>
                          <a:ext cx="2898140" cy="1955800"/>
                          <a:chOff x="0" y="0"/>
                          <a:chExt cx="2683823" cy="2233773"/>
                        </a:xfrm>
                      </wpg:grpSpPr>
                      <wps:wsp>
                        <wps:cNvPr id="69" name="Text Box 69"/>
                        <wps:cNvSpPr txBox="1">
                          <a:spLocks noChangeArrowheads="1"/>
                        </wps:cNvSpPr>
                        <wps:spPr bwMode="auto">
                          <a:xfrm>
                            <a:off x="0" y="683970"/>
                            <a:ext cx="2615565" cy="1549803"/>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wps:txbx>
                        <wps:bodyPr rot="0" vert="horz" wrap="square" lIns="91440" tIns="180000" rIns="91440" bIns="90000" anchor="t" anchorCtr="0">
                          <a:noAutofit/>
                        </wps:bodyPr>
                      </wps:wsp>
                      <wps:wsp>
                        <wps:cNvPr id="70" name="Text Box 2"/>
                        <wps:cNvSpPr txBox="1">
                          <a:spLocks noChangeArrowheads="1"/>
                        </wps:cNvSpPr>
                        <wps:spPr bwMode="auto">
                          <a:xfrm>
                            <a:off x="1009498" y="303581"/>
                            <a:ext cx="1674325" cy="381000"/>
                          </a:xfrm>
                          <a:prstGeom prst="rect">
                            <a:avLst/>
                          </a:prstGeom>
                          <a:noFill/>
                          <a:ln w="9525">
                            <a:noFill/>
                            <a:miter lim="800000"/>
                            <a:headEnd/>
                            <a:tailEnd/>
                          </a:ln>
                        </wps:spPr>
                        <wps:txb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wps:txbx>
                        <wps:bodyPr rot="0" vert="horz" wrap="square" lIns="91440" tIns="45720" rIns="91440" bIns="45720" anchor="t" anchorCtr="0">
                          <a:noAutofit/>
                        </wps:bodyPr>
                      </wps:wsp>
                      <pic:pic xmlns:pic="http://schemas.openxmlformats.org/drawingml/2006/picture">
                        <pic:nvPicPr>
                          <pic:cNvPr id="71" name="Picture 7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60CC46" id="Group 72" o:spid="_x0000_s1301" style="position:absolute;margin-left:244.4pt;margin-top:28.45pt;width:228.2pt;height:154pt;z-index:-250027008;mso-width-relative:margin;mso-height-relative:margin" coordsize="26838,22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">
                <v:roundrect id="Text Box 69" o:spid="_x0000_s1302" style="position:absolute;top:6839;width:26155;height:1549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" strokecolor="#5a5a5a [2109]">
                  <v:stroke joinstyle="miter"/>
                  <v:textbox inset=",5mm,,2.5mm">
                    <w:txbxContent>
                      <w:p w14:paraId="23DE9E56" w14:textId="77777777" w:rsidR="002A1612" w:rsidRPr="00A541C6" w:rsidRDefault="002A1612" w:rsidP="001C6C01">
                        <w:pPr>
                          <w:tabs>
                            <w:tab w:val="left" w:pos="6946"/>
                          </w:tabs>
                          <w:rPr>
                            <w:lang w:val="cs-CZ"/>
                          </w:rPr>
                        </w:pPr>
                        <w:r>
                          <w:rPr>
                            <w:lang w:val="cs-CZ"/>
                          </w:rPr>
                          <w:t xml:space="preserve">Když něco v počítačovém programu nefunguje, říká se tomu </w:t>
                        </w:r>
                        <w:r>
                          <w:rPr>
                            <w:b/>
                            <w:color w:val="FF7000"/>
                            <w:lang w:val="cs-CZ"/>
                          </w:rPr>
                          <w:t>chyba (b</w:t>
                        </w:r>
                        <w:r w:rsidRPr="00A541C6">
                          <w:rPr>
                            <w:b/>
                            <w:color w:val="FF7000"/>
                            <w:lang w:val="cs-CZ"/>
                          </w:rPr>
                          <w:t>ug</w:t>
                        </w:r>
                        <w:r>
                          <w:rPr>
                            <w:b/>
                            <w:color w:val="FF7000"/>
                            <w:lang w:val="cs-CZ"/>
                          </w:rPr>
                          <w:t>)</w:t>
                        </w:r>
                        <w:r w:rsidRPr="00A541C6">
                          <w:rPr>
                            <w:lang w:val="cs-CZ"/>
                          </w:rPr>
                          <w:t xml:space="preserve">. </w:t>
                        </w:r>
                      </w:p>
                      <w:p w14:paraId="2E6D0230" w14:textId="77777777" w:rsidR="002A1612" w:rsidRPr="00A541C6" w:rsidRDefault="002A1612" w:rsidP="001C6C01">
                        <w:pPr>
                          <w:tabs>
                            <w:tab w:val="left" w:pos="6946"/>
                          </w:tabs>
                          <w:rPr>
                            <w:lang w:val="cs-CZ"/>
                          </w:rPr>
                        </w:pPr>
                        <w:r>
                          <w:rPr>
                            <w:lang w:val="cs-CZ"/>
                          </w:rPr>
                          <w:t xml:space="preserve">Hledání a opravě chyb v počítačovém programu říkáme </w:t>
                        </w:r>
                        <w:r>
                          <w:rPr>
                            <w:b/>
                            <w:color w:val="FF7000"/>
                            <w:lang w:val="cs-CZ"/>
                          </w:rPr>
                          <w:t>ladění chyb (debug</w:t>
                        </w:r>
                        <w:r w:rsidRPr="00A541C6">
                          <w:rPr>
                            <w:b/>
                            <w:color w:val="FF7000"/>
                            <w:lang w:val="cs-CZ"/>
                          </w:rPr>
                          <w:t>ging</w:t>
                        </w:r>
                        <w:r>
                          <w:rPr>
                            <w:b/>
                            <w:color w:val="FF7000"/>
                            <w:lang w:val="cs-CZ"/>
                          </w:rPr>
                          <w:t>)</w:t>
                        </w:r>
                        <w:r w:rsidRPr="00A541C6">
                          <w:rPr>
                            <w:lang w:val="cs-CZ"/>
                          </w:rPr>
                          <w:t xml:space="preserve">. </w:t>
                        </w:r>
                      </w:p>
                      <w:p w14:paraId="26F9C714" w14:textId="77777777" w:rsidR="002A1612" w:rsidRPr="00A541C6" w:rsidRDefault="002A1612" w:rsidP="001C6C01">
                        <w:pPr>
                          <w:rPr>
                            <w:lang w:val="cs-CZ"/>
                          </w:rPr>
                        </w:pPr>
                      </w:p>
                    </w:txbxContent>
                  </v:textbox>
                </v:roundrect>
                <v:shape id="_x0000_s1303" type="#_x0000_t202" style="position:absolute;left:10094;top:3035;width:1674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757035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txbxContent>
                  </v:textbox>
                </v:shape>
                <v:shape id="Picture 71" o:spid="_x0000_s130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">
                  <v:imagedata r:id="rId51" o:title=""/>
                </v:shape>
                <w10:wrap type="square"/>
              </v:group>
            </w:pict>
          </mc:Fallback>
        </mc:AlternateContent>
      </w:r>
      <w:r>
        <w:rPr>
          <w:lang w:val="cs-CZ"/>
        </w:rPr>
        <w:t xml:space="preserve">Pamatujte si, že když něco nefunguje tak, jak chcete, nic se neděje! Znamená to jen, že je třeba vyřešit problém. Jedním z hlavních druhů řešení problémů v informatice je hledání a odlaďování </w:t>
      </w:r>
      <w:r>
        <w:rPr>
          <w:b/>
          <w:color w:val="FF7000"/>
          <w:lang w:val="cs-CZ"/>
        </w:rPr>
        <w:t>chyb</w:t>
      </w:r>
      <w:r w:rsidRPr="00D972EE">
        <w:rPr>
          <w:lang w:val="cs-CZ"/>
        </w:rPr>
        <w:t>.</w:t>
      </w:r>
      <w:r w:rsidRPr="00D972EE">
        <w:rPr>
          <w:noProof/>
          <w:lang w:val="cs-CZ"/>
        </w:rPr>
        <w:t xml:space="preserve"> </w:t>
      </w:r>
    </w:p>
    <w:p w14:paraId="6A464A92" w14:textId="023D8B11" w:rsidR="001C6C01" w:rsidRPr="00D972EE" w:rsidRDefault="00774E8A" w:rsidP="001C6C01">
      <w:pPr>
        <w:tabs>
          <w:tab w:val="left" w:pos="6946"/>
        </w:tabs>
        <w:rPr>
          <w:lang w:val="cs-CZ"/>
        </w:rPr>
      </w:pPr>
      <w:r w:rsidRPr="00D972EE">
        <w:rPr>
          <w:noProof/>
          <w:lang w:val="cs-CZ"/>
        </w:rPr>
        <mc:AlternateContent>
          <mc:Choice Requires="wpg">
            <w:drawing>
              <wp:anchor distT="0" distB="0" distL="114300" distR="114300" simplePos="0" relativeHeight="253290496" behindDoc="0" locked="0" layoutInCell="1" allowOverlap="1" wp14:anchorId="0A34D9F5" wp14:editId="15688590">
                <wp:simplePos x="0" y="0"/>
                <wp:positionH relativeFrom="margin">
                  <wp:align>left</wp:align>
                </wp:positionH>
                <wp:positionV relativeFrom="paragraph">
                  <wp:posOffset>1184275</wp:posOffset>
                </wp:positionV>
                <wp:extent cx="6097905" cy="2961640"/>
                <wp:effectExtent l="0" t="0" r="17145" b="10160"/>
                <wp:wrapTopAndBottom/>
                <wp:docPr id="92" name="Group 92"/>
                <wp:cNvGraphicFramePr/>
                <a:graphic xmlns:a="http://schemas.openxmlformats.org/drawingml/2006/main">
                  <a:graphicData uri="http://schemas.microsoft.com/office/word/2010/wordprocessingGroup">
                    <wpg:wgp>
                      <wpg:cNvGrpSpPr/>
                      <wpg:grpSpPr>
                        <a:xfrm>
                          <a:off x="0" y="0"/>
                          <a:ext cx="6097905" cy="2961640"/>
                          <a:chOff x="0" y="0"/>
                          <a:chExt cx="5715000" cy="2801518"/>
                        </a:xfrm>
                      </wpg:grpSpPr>
                      <wps:wsp>
                        <wps:cNvPr id="80" name="Text Box 80"/>
                        <wps:cNvSpPr txBox="1">
                          <a:spLocks noChangeArrowheads="1"/>
                        </wps:cNvSpPr>
                        <wps:spPr bwMode="auto">
                          <a:xfrm>
                            <a:off x="0" y="672998"/>
                            <a:ext cx="5715000" cy="21285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 xml:space="preserve">Název se ujal a problémům se softwarem či hardwarem se v angličtině  říká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89" name="Text Box 2"/>
                        <wps:cNvSpPr txBox="1">
                          <a:spLocks noChangeArrowheads="1"/>
                        </wps:cNvSpPr>
                        <wps:spPr bwMode="auto">
                          <a:xfrm>
                            <a:off x="1016813" y="303580"/>
                            <a:ext cx="1479555" cy="365760"/>
                          </a:xfrm>
                          <a:prstGeom prst="rect">
                            <a:avLst/>
                          </a:prstGeom>
                          <a:noFill/>
                          <a:ln w="9525">
                            <a:noFill/>
                            <a:miter lim="800000"/>
                            <a:headEnd/>
                            <a:tailEnd/>
                          </a:ln>
                        </wps:spPr>
                        <wps:txb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34D9F5" id="Group 92" o:spid="_x0000_s1305" style="position:absolute;margin-left:0;margin-top:93.25pt;width:480.15pt;height:233.2pt;z-index:253290496;mso-position-horizontal:left;mso-position-horizontal-relative:margin;mso-width-relative:margin;mso-height-relative:margin" coordsize="57150,28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">
                <v:roundrect id="Text Box 80" o:spid="_x0000_s1306" style="position:absolute;top:6729;width:57150;height:2128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" strokecolor="#5a5a5a [2109]">
                  <v:stroke joinstyle="miter"/>
                  <v:textbox inset=",5mm,,2.5mm">
                    <w:txbxContent>
                      <w:p w14:paraId="4028C9FF" w14:textId="35A65E80" w:rsidR="002A1612" w:rsidRPr="00FD1C7B" w:rsidRDefault="002A1612" w:rsidP="001C6C01">
                        <w:pPr>
                          <w:tabs>
                            <w:tab w:val="left" w:pos="6946"/>
                          </w:tabs>
                          <w:rPr>
                            <w:lang w:val="cs-CZ"/>
                          </w:rPr>
                        </w:pPr>
                        <w:r>
                          <w:rPr>
                            <w:lang w:val="cs-CZ"/>
                          </w:rPr>
                          <w:t>Označovat chybu v programu slovem „hmyz“ (bug) se může zdát zvláštní, ale skutečně se jim tak v angličtině říká</w:t>
                        </w:r>
                        <w:r w:rsidRPr="00FD1C7B">
                          <w:rPr>
                            <w:lang w:val="cs-CZ"/>
                          </w:rPr>
                          <w:t xml:space="preserve">. </w:t>
                        </w:r>
                      </w:p>
                      <w:p w14:paraId="77DA12DA" w14:textId="77777777" w:rsidR="002A1612" w:rsidRPr="00FD1C7B" w:rsidRDefault="002A1612" w:rsidP="001C6C01">
                        <w:pPr>
                          <w:rPr>
                            <w:lang w:val="cs-CZ"/>
                          </w:rPr>
                        </w:pPr>
                        <w:r>
                          <w:rPr>
                            <w:lang w:val="cs-CZ"/>
                          </w:rPr>
                          <w:t xml:space="preserve">Proč se problémům u počítačů říká </w:t>
                        </w:r>
                        <w:proofErr w:type="spellStart"/>
                        <w:r w:rsidRPr="00FD1C7B">
                          <w:rPr>
                            <w:color w:val="FF7000"/>
                            <w:lang w:val="cs-CZ"/>
                          </w:rPr>
                          <w:t>bugs</w:t>
                        </w:r>
                        <w:proofErr w:type="spellEnd"/>
                        <w:r w:rsidRPr="00FD1C7B">
                          <w:rPr>
                            <w:lang w:val="cs-CZ"/>
                          </w:rPr>
                          <w:t xml:space="preserve">? </w:t>
                        </w:r>
                        <w:r>
                          <w:rPr>
                            <w:lang w:val="cs-CZ"/>
                          </w:rPr>
                          <w:t xml:space="preserve">Tento pojem zavedla </w:t>
                        </w:r>
                        <w:r w:rsidRPr="00FD1C7B">
                          <w:rPr>
                            <w:lang w:val="cs-CZ"/>
                          </w:rPr>
                          <w:t xml:space="preserve">Grace Murray </w:t>
                        </w:r>
                        <w:proofErr w:type="spellStart"/>
                        <w:r w:rsidRPr="00FD1C7B">
                          <w:rPr>
                            <w:lang w:val="cs-CZ"/>
                          </w:rPr>
                          <w:t>Hopper</w:t>
                        </w:r>
                        <w:r>
                          <w:rPr>
                            <w:lang w:val="cs-CZ"/>
                          </w:rPr>
                          <w:t>ová</w:t>
                        </w:r>
                        <w:proofErr w:type="spellEnd"/>
                        <w:r>
                          <w:rPr>
                            <w:lang w:val="cs-CZ"/>
                          </w:rPr>
                          <w:t>, jedna z vynálezkyň moderního programování počítačů. Kdysi totiž zjistila, že problémem, který způsoboval nefunkčnost jejího počítače, byla opravdová můra, která se dostala do</w:t>
                        </w:r>
                        <w:r w:rsidRPr="00FD1C7B">
                          <w:rPr>
                            <w:lang w:val="cs-CZ"/>
                          </w:rPr>
                          <w:t xml:space="preserve"> hardwar</w:t>
                        </w:r>
                        <w:r>
                          <w:rPr>
                            <w:lang w:val="cs-CZ"/>
                          </w:rPr>
                          <w:t>u</w:t>
                        </w:r>
                        <w:r w:rsidRPr="00FD1C7B">
                          <w:rPr>
                            <w:lang w:val="cs-CZ"/>
                          </w:rPr>
                          <w:t xml:space="preserve">! </w:t>
                        </w:r>
                        <w:r>
                          <w:rPr>
                            <w:lang w:val="cs-CZ"/>
                          </w:rPr>
                          <w:t xml:space="preserve">Řešením problému tak byl skutečně </w:t>
                        </w:r>
                        <w:r w:rsidRPr="00FD1C7B">
                          <w:rPr>
                            <w:color w:val="FF7000"/>
                            <w:lang w:val="cs-CZ"/>
                          </w:rPr>
                          <w:t>debugging</w:t>
                        </w:r>
                        <w:r w:rsidRPr="00FD1C7B">
                          <w:rPr>
                            <w:lang w:val="cs-CZ"/>
                          </w:rPr>
                          <w:t xml:space="preserve"> </w:t>
                        </w:r>
                        <w:r>
                          <w:rPr>
                            <w:lang w:val="cs-CZ"/>
                          </w:rPr>
                          <w:t>(odstranění hmyzu)</w:t>
                        </w:r>
                        <w:r w:rsidRPr="00FD1C7B">
                          <w:rPr>
                            <w:lang w:val="cs-CZ"/>
                          </w:rPr>
                          <w:t xml:space="preserve">.  </w:t>
                        </w:r>
                      </w:p>
                      <w:p w14:paraId="04121F86" w14:textId="77777777" w:rsidR="002A1612" w:rsidRPr="00FD1C7B" w:rsidRDefault="002A1612" w:rsidP="001C6C01">
                        <w:pPr>
                          <w:rPr>
                            <w:lang w:val="cs-CZ"/>
                          </w:rPr>
                        </w:pPr>
                        <w:r>
                          <w:rPr>
                            <w:lang w:val="cs-CZ"/>
                          </w:rPr>
                          <w:t xml:space="preserve">Název se ujal a problémům se softwarem či hardwarem se v angličtině  říká </w:t>
                        </w:r>
                        <w:proofErr w:type="spellStart"/>
                        <w:r w:rsidRPr="00FD1C7B">
                          <w:rPr>
                            <w:color w:val="FF7000"/>
                            <w:lang w:val="cs-CZ"/>
                          </w:rPr>
                          <w:t>bugs</w:t>
                        </w:r>
                        <w:proofErr w:type="spellEnd"/>
                        <w:r w:rsidRPr="00FD1C7B">
                          <w:rPr>
                            <w:lang w:val="cs-CZ"/>
                          </w:rPr>
                          <w:t xml:space="preserve"> a</w:t>
                        </w:r>
                        <w:r>
                          <w:rPr>
                            <w:lang w:val="cs-CZ"/>
                          </w:rPr>
                          <w:t xml:space="preserve"> jejich odstraňování nazýváme </w:t>
                        </w:r>
                        <w:r w:rsidRPr="00FD1C7B">
                          <w:rPr>
                            <w:color w:val="FF7000"/>
                            <w:lang w:val="cs-CZ"/>
                          </w:rPr>
                          <w:t>debugging</w:t>
                        </w:r>
                        <w:r w:rsidRPr="00FD1C7B">
                          <w:rPr>
                            <w:lang w:val="cs-CZ"/>
                          </w:rPr>
                          <w:t>!</w:t>
                        </w:r>
                      </w:p>
                      <w:p w14:paraId="46500191" w14:textId="77777777" w:rsidR="002A1612" w:rsidRPr="00FD1C7B" w:rsidRDefault="002A1612" w:rsidP="001C6C01">
                        <w:pPr>
                          <w:rPr>
                            <w:lang w:val="cs-CZ"/>
                          </w:rPr>
                        </w:pPr>
                      </w:p>
                    </w:txbxContent>
                  </v:textbox>
                </v:roundrect>
                <v:shape id="Picture 84" o:spid="_x0000_s1307"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">
                  <v:imagedata r:id="rId42" o:title=""/>
                </v:shape>
                <v:shape id="_x0000_s1308" type="#_x0000_t202" style="position:absolute;left:10168;top:3035;width:147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658DFC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A8CE547" w14:textId="77777777" w:rsidR="002A1612" w:rsidRPr="00D31915" w:rsidRDefault="002A1612" w:rsidP="001C6C01">
                        <w:pPr>
                          <w:rPr>
                            <w:b/>
                            <w:color w:val="FF7000"/>
                            <w:sz w:val="28"/>
                            <w:szCs w:val="28"/>
                          </w:rPr>
                        </w:pPr>
                      </w:p>
                      <w:p w14:paraId="2A44996E"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b/>
          <w:color w:val="FF7000"/>
          <w:lang w:val="cs-CZ"/>
        </w:rPr>
        <w:t>Ladění chyb</w:t>
      </w:r>
      <w:r w:rsidR="001C6C01" w:rsidRPr="00D972EE">
        <w:rPr>
          <w:lang w:val="cs-CZ"/>
        </w:rPr>
        <w:t xml:space="preserve"> </w:t>
      </w:r>
      <w:r w:rsidR="001C6C01">
        <w:rPr>
          <w:lang w:val="cs-CZ"/>
        </w:rPr>
        <w:t xml:space="preserve">je významnou součástí kódování a práce s roboty. Počítačoví vědci, programátoři a </w:t>
      </w:r>
      <w:proofErr w:type="spellStart"/>
      <w:r w:rsidR="001C6C01">
        <w:rPr>
          <w:lang w:val="cs-CZ"/>
        </w:rPr>
        <w:t>robotici</w:t>
      </w:r>
      <w:proofErr w:type="spellEnd"/>
      <w:r w:rsidR="001C6C01">
        <w:rPr>
          <w:lang w:val="cs-CZ"/>
        </w:rPr>
        <w:t xml:space="preserve"> stráví odlaďováním chyb spoustu času. Nejspíš dokonce více než samotným psaním kódu</w:t>
      </w:r>
      <w:r w:rsidR="001C6C01" w:rsidRPr="00D972EE">
        <w:rPr>
          <w:lang w:val="cs-CZ"/>
        </w:rPr>
        <w:t>!</w:t>
      </w:r>
    </w:p>
    <w:p w14:paraId="25A7B7C7" w14:textId="77777777" w:rsidR="001C6C01" w:rsidRPr="00FD1C7B" w:rsidRDefault="001C6C01" w:rsidP="001C6C01">
      <w:pPr>
        <w:pStyle w:val="Nadpis2"/>
        <w:rPr>
          <w:lang w:val="cs-CZ"/>
        </w:rPr>
      </w:pPr>
      <w:r w:rsidRPr="00FD1C7B">
        <w:rPr>
          <w:lang w:val="cs-CZ"/>
        </w:rPr>
        <w:lastRenderedPageBreak/>
        <w:t xml:space="preserve">Odlaďování chyb v </w:t>
      </w:r>
      <w:proofErr w:type="spellStart"/>
      <w:r w:rsidRPr="00FD1C7B">
        <w:rPr>
          <w:lang w:val="cs-CZ"/>
        </w:rPr>
        <w:t>EdScratch</w:t>
      </w:r>
      <w:r>
        <w:rPr>
          <w:lang w:val="cs-CZ"/>
        </w:rPr>
        <w:t>i</w:t>
      </w:r>
      <w:proofErr w:type="spellEnd"/>
    </w:p>
    <w:p w14:paraId="2E4226FC" w14:textId="0E0CB2BE"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1520" behindDoc="0" locked="0" layoutInCell="1" allowOverlap="1" wp14:anchorId="433CA3EE" wp14:editId="65D8A24D">
                <wp:simplePos x="0" y="0"/>
                <wp:positionH relativeFrom="column">
                  <wp:posOffset>0</wp:posOffset>
                </wp:positionH>
                <wp:positionV relativeFrom="paragraph">
                  <wp:posOffset>400050</wp:posOffset>
                </wp:positionV>
                <wp:extent cx="5715000" cy="1616075"/>
                <wp:effectExtent l="0" t="0" r="19050" b="22225"/>
                <wp:wrapTopAndBottom/>
                <wp:docPr id="235" name="Group 235"/>
                <wp:cNvGraphicFramePr/>
                <a:graphic xmlns:a="http://schemas.openxmlformats.org/drawingml/2006/main">
                  <a:graphicData uri="http://schemas.microsoft.com/office/word/2010/wordprocessingGroup">
                    <wpg:wgp>
                      <wpg:cNvGrpSpPr/>
                      <wpg:grpSpPr>
                        <a:xfrm>
                          <a:off x="0" y="0"/>
                          <a:ext cx="5715000" cy="1616075"/>
                          <a:chOff x="0" y="0"/>
                          <a:chExt cx="5715000" cy="1616278"/>
                        </a:xfrm>
                      </wpg:grpSpPr>
                      <wps:wsp>
                        <wps:cNvPr id="200" name="Text Box 200"/>
                        <wps:cNvSpPr txBox="1">
                          <a:spLocks noChangeArrowheads="1"/>
                        </wps:cNvSpPr>
                        <wps:spPr bwMode="auto">
                          <a:xfrm>
                            <a:off x="0" y="665683"/>
                            <a:ext cx="5715000" cy="9505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30"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3CA3EE" id="Group 235" o:spid="_x0000_s1309" style="position:absolute;margin-left:0;margin-top:31.5pt;width:450pt;height:127.25pt;z-index:253291520" coordsize="57150,1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DOoltK3gAAAAcBAAAPAAAAZHJz&#10;L2Rvd25yZXYueG1sTI9BS8NAEIXvgv9hGcGb3Y2hVWMmpRT1VARbofS2zU6T0OxuyG6T9N87nvQ0&#10;b3jDe9/ky8m2YqA+NN4hJDMFglzpTeMqhO/d+8MziBC1M7r1jhCuFGBZ3N7kOjN+dF80bGMlOMSF&#10;TCPUMXaZlKGsyeow8x059k6+tzry2lfS9HrkcNvKR6UW0urGcUOtO1rXVJ63F4vwMepxlSZvw+Z8&#10;Wl8Pu/nnfpMQ4v3dtHoFEWmKf8fwi8/oUDDT0V+cCaJF4EciwiLlye6LUiyOCGnyNAdZ5PI/f/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">
                <v:roundrect id="Text Box 200" o:spid="_x0000_s1310" style="position:absolute;top:6656;width:57150;height:950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" strokecolor="#5a5a5a [2109]">
                  <v:stroke joinstyle="miter"/>
                  <v:textbox inset=",5mm,,2.5mm">
                    <w:txbxContent>
                      <w:p w14:paraId="24BED320" w14:textId="4B09BBC1" w:rsidR="002A1612" w:rsidRPr="00FD1C7B" w:rsidRDefault="002A1612" w:rsidP="001C6C01">
                        <w:pPr>
                          <w:rPr>
                            <w:lang w:val="cs-CZ"/>
                          </w:rPr>
                        </w:pPr>
                        <w:r>
                          <w:rPr>
                            <w:color w:val="FF7000"/>
                            <w:lang w:val="cs-CZ"/>
                          </w:rPr>
                          <w:t xml:space="preserve">Ladicí panel </w:t>
                        </w:r>
                        <w:r>
                          <w:rPr>
                            <w:lang w:val="cs-CZ"/>
                          </w:rPr>
                          <w:t>je oblast v </w:t>
                        </w:r>
                        <w:proofErr w:type="spellStart"/>
                        <w:r>
                          <w:rPr>
                            <w:lang w:val="cs-CZ"/>
                          </w:rPr>
                          <w:t>EdScratchi</w:t>
                        </w:r>
                        <w:proofErr w:type="spellEnd"/>
                        <w:r>
                          <w:rPr>
                            <w:lang w:val="cs-CZ"/>
                          </w:rPr>
                          <w:t xml:space="preserve"> pod paletou bloků a programovací plochou</w:t>
                        </w:r>
                        <w:r w:rsidRPr="00FD1C7B">
                          <w:rPr>
                            <w:lang w:val="cs-CZ"/>
                          </w:rPr>
                          <w:t>.</w:t>
                        </w:r>
                        <w:r>
                          <w:rPr>
                            <w:lang w:val="cs-CZ"/>
                          </w:rPr>
                          <w:t xml:space="preserve"> Pokud je v programu chyba nebo se zdá, že něco není zcela v pořádku, zobrazí se v ladicím panelu chybová hláška. </w:t>
                        </w:r>
                      </w:p>
                      <w:p w14:paraId="47B63503" w14:textId="77777777" w:rsidR="002A1612" w:rsidRPr="00FD1C7B" w:rsidRDefault="002A1612" w:rsidP="001C6C01">
                        <w:pPr>
                          <w:rPr>
                            <w:lang w:val="cs-CZ"/>
                          </w:rPr>
                        </w:pPr>
                      </w:p>
                    </w:txbxContent>
                  </v:textbox>
                </v:roundrect>
                <v:shape id="Picture 205" o:spid="_x0000_s13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">
                  <v:imagedata r:id="rId49" o:title=""/>
                </v:shape>
                <v:shape id="_x0000_s13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41C8B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61BF98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Lad</w:t>
      </w:r>
      <w:r w:rsidR="00555714">
        <w:rPr>
          <w:lang w:val="cs-CZ"/>
        </w:rPr>
        <w:t>i</w:t>
      </w:r>
      <w:r>
        <w:rPr>
          <w:lang w:val="cs-CZ"/>
        </w:rPr>
        <w:t xml:space="preserve">cí panel v programovacím prostředí </w:t>
      </w:r>
      <w:proofErr w:type="spellStart"/>
      <w:r>
        <w:rPr>
          <w:lang w:val="cs-CZ"/>
        </w:rPr>
        <w:t>EdScratch</w:t>
      </w:r>
      <w:proofErr w:type="spellEnd"/>
      <w:r>
        <w:rPr>
          <w:lang w:val="cs-CZ"/>
        </w:rPr>
        <w:t xml:space="preserve"> je speciální funkce umožňující vám najít a odstranit chyby v kódu. </w:t>
      </w:r>
    </w:p>
    <w:p w14:paraId="3ADE5548" w14:textId="77777777" w:rsidR="001C6C01" w:rsidRPr="00D972EE" w:rsidRDefault="001C6C01" w:rsidP="001C6C01">
      <w:pPr>
        <w:rPr>
          <w:lang w:val="cs-CZ"/>
        </w:rPr>
      </w:pPr>
    </w:p>
    <w:p w14:paraId="7E7A8CC9" w14:textId="1831D2E8"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2544" behindDoc="0" locked="0" layoutInCell="1" allowOverlap="1" wp14:anchorId="5A99B246" wp14:editId="42D75EA1">
                <wp:simplePos x="0" y="0"/>
                <wp:positionH relativeFrom="column">
                  <wp:posOffset>-19685</wp:posOffset>
                </wp:positionH>
                <wp:positionV relativeFrom="paragraph">
                  <wp:posOffset>873125</wp:posOffset>
                </wp:positionV>
                <wp:extent cx="5715000" cy="4144010"/>
                <wp:effectExtent l="0" t="0" r="19050" b="27940"/>
                <wp:wrapTopAndBottom/>
                <wp:docPr id="240" name="Group 240"/>
                <wp:cNvGraphicFramePr/>
                <a:graphic xmlns:a="http://schemas.openxmlformats.org/drawingml/2006/main">
                  <a:graphicData uri="http://schemas.microsoft.com/office/word/2010/wordprocessingGroup">
                    <wpg:wgp>
                      <wpg:cNvGrpSpPr/>
                      <wpg:grpSpPr>
                        <a:xfrm>
                          <a:off x="0" y="0"/>
                          <a:ext cx="5715000" cy="4144010"/>
                          <a:chOff x="0" y="0"/>
                          <a:chExt cx="5715000" cy="4037533"/>
                        </a:xfrm>
                      </wpg:grpSpPr>
                      <wps:wsp>
                        <wps:cNvPr id="237" name="Text Box 237"/>
                        <wps:cNvSpPr txBox="1">
                          <a:spLocks noChangeArrowheads="1"/>
                        </wps:cNvSpPr>
                        <wps:spPr bwMode="auto">
                          <a:xfrm>
                            <a:off x="0" y="665683"/>
                            <a:ext cx="5715000" cy="337185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38" name="Picture 23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239" name="Text Box 2"/>
                        <wps:cNvSpPr txBox="1">
                          <a:spLocks noChangeArrowheads="1"/>
                        </wps:cNvSpPr>
                        <wps:spPr bwMode="auto">
                          <a:xfrm>
                            <a:off x="1009498" y="285278"/>
                            <a:ext cx="1799016" cy="365760"/>
                          </a:xfrm>
                          <a:prstGeom prst="rect">
                            <a:avLst/>
                          </a:prstGeom>
                          <a:noFill/>
                          <a:ln w="9525">
                            <a:noFill/>
                            <a:miter lim="800000"/>
                            <a:headEnd/>
                            <a:tailEnd/>
                          </a:ln>
                        </wps:spPr>
                        <wps:txb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99B246" id="Group 240" o:spid="_x0000_s1313" style="position:absolute;margin-left:-1.55pt;margin-top:68.75pt;width:450pt;height:326.3pt;z-index:253292544;mso-height-relative:margin" coordsize="57150,40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&#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">
                <v:roundrect id="Text Box 237" o:spid="_x0000_s1314" style="position:absolute;top:6656;width:57150;height:3371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" strokecolor="#5a5a5a [2109]">
                  <v:stroke joinstyle="miter"/>
                  <v:textbox inset=",5mm,,2.5mm">
                    <w:txbxContent>
                      <w:p w14:paraId="3A40A276" w14:textId="4985BAE0" w:rsidR="002A1612" w:rsidRPr="002C1962" w:rsidRDefault="002A1612" w:rsidP="001C6C01">
                        <w:pPr>
                          <w:tabs>
                            <w:tab w:val="left" w:pos="6946"/>
                          </w:tabs>
                          <w:rPr>
                            <w:b/>
                            <w:color w:val="FF7000"/>
                            <w:lang w:val="cs-CZ"/>
                          </w:rPr>
                        </w:pPr>
                        <w:r w:rsidRPr="002C1962">
                          <w:rPr>
                            <w:b/>
                            <w:color w:val="FF7000"/>
                            <w:lang w:val="cs-CZ"/>
                          </w:rPr>
                          <w:t xml:space="preserve">Syntax </w:t>
                        </w:r>
                        <w:r>
                          <w:rPr>
                            <w:lang w:val="cs-CZ"/>
                          </w:rPr>
                          <w:t xml:space="preserve">je sada pravidel fungování programovacího jazyka. Všechny jazyky mají svá pravidla. U jazyků používaných lidmi, jako je např. čeština či angličtina, se tato pravidla týkají hláskování, gramatiky nebo psaní písmen či znaků v daném jazyce. </w:t>
                        </w:r>
                        <w:r w:rsidRPr="002C1962">
                          <w:rPr>
                            <w:lang w:val="cs-CZ"/>
                          </w:rPr>
                          <w:t xml:space="preserve">Syntax </w:t>
                        </w:r>
                        <w:r>
                          <w:rPr>
                            <w:lang w:val="cs-CZ"/>
                          </w:rPr>
                          <w:t xml:space="preserve">je vlastně totéž, ale v počítačovém jazyce. </w:t>
                        </w:r>
                      </w:p>
                      <w:p w14:paraId="5CA54A5A" w14:textId="323FB806" w:rsidR="002A1612" w:rsidRPr="002C1962" w:rsidRDefault="002A1612" w:rsidP="001C6C01">
                        <w:pPr>
                          <w:tabs>
                            <w:tab w:val="left" w:pos="6946"/>
                          </w:tabs>
                          <w:rPr>
                            <w:lang w:val="cs-CZ"/>
                          </w:rPr>
                        </w:pPr>
                        <w:r w:rsidRPr="002C1962">
                          <w:rPr>
                            <w:b/>
                            <w:color w:val="FF7000"/>
                            <w:lang w:val="cs-CZ"/>
                          </w:rPr>
                          <w:t>Synta</w:t>
                        </w:r>
                        <w:r>
                          <w:rPr>
                            <w:b/>
                            <w:color w:val="FF7000"/>
                            <w:lang w:val="cs-CZ"/>
                          </w:rPr>
                          <w:t>ktické chyby</w:t>
                        </w:r>
                        <w:r w:rsidRPr="002C1962">
                          <w:rPr>
                            <w:b/>
                            <w:color w:val="FF7000"/>
                            <w:lang w:val="cs-CZ"/>
                          </w:rPr>
                          <w:t xml:space="preserve"> </w:t>
                        </w:r>
                        <w:r>
                          <w:rPr>
                            <w:lang w:val="cs-CZ"/>
                          </w:rPr>
                          <w:t>jsou způsobeny tím, že při psaní kódu porušíte pravidla daného jazyka. Tyto chyby lze přirovnat k překlepům, nesprávnému hláskování nebo pravopisu</w:t>
                        </w:r>
                        <w:r w:rsidRPr="002C1962">
                          <w:rPr>
                            <w:lang w:val="cs-CZ"/>
                          </w:rPr>
                          <w:t>.</w:t>
                        </w:r>
                      </w:p>
                      <w:p w14:paraId="4C225575" w14:textId="7CCAF929" w:rsidR="002A1612" w:rsidRPr="002C1962" w:rsidRDefault="002A1612" w:rsidP="001C6C01">
                        <w:pPr>
                          <w:tabs>
                            <w:tab w:val="left" w:pos="6946"/>
                          </w:tabs>
                          <w:rPr>
                            <w:lang w:val="cs-CZ"/>
                          </w:rPr>
                        </w:pPr>
                        <w:r w:rsidRPr="002C1962">
                          <w:rPr>
                            <w:b/>
                            <w:color w:val="FF7000"/>
                            <w:lang w:val="cs-CZ"/>
                          </w:rPr>
                          <w:t>Lo</w:t>
                        </w:r>
                        <w:r>
                          <w:rPr>
                            <w:b/>
                            <w:color w:val="FF7000"/>
                            <w:lang w:val="cs-CZ"/>
                          </w:rPr>
                          <w:t>gika</w:t>
                        </w:r>
                        <w:r>
                          <w:rPr>
                            <w:lang w:val="cs-CZ"/>
                          </w:rPr>
                          <w:t xml:space="preserve"> představuje organizovaný způsob myšlení, kterému počítač rozumí. </w:t>
                        </w:r>
                        <w:r w:rsidRPr="002C1962">
                          <w:rPr>
                            <w:lang w:val="cs-CZ"/>
                          </w:rPr>
                          <w:t>Logi</w:t>
                        </w:r>
                        <w:r>
                          <w:rPr>
                            <w:lang w:val="cs-CZ"/>
                          </w:rPr>
                          <w:t xml:space="preserve">ka určuje tok programu, řazení položek v programu a to, jaké vstupy vedou k požadovaným výstupům. </w:t>
                        </w:r>
                      </w:p>
                      <w:p w14:paraId="5C353F85" w14:textId="77777777" w:rsidR="002A1612" w:rsidRPr="002C1962" w:rsidRDefault="002A1612" w:rsidP="001C6C01">
                        <w:pPr>
                          <w:tabs>
                            <w:tab w:val="left" w:pos="6946"/>
                          </w:tabs>
                          <w:rPr>
                            <w:lang w:val="cs-CZ"/>
                          </w:rPr>
                        </w:pPr>
                        <w:r w:rsidRPr="002C1962">
                          <w:rPr>
                            <w:b/>
                            <w:color w:val="FF7000"/>
                            <w:lang w:val="cs-CZ"/>
                          </w:rPr>
                          <w:t>Logic</w:t>
                        </w:r>
                        <w:r>
                          <w:rPr>
                            <w:b/>
                            <w:color w:val="FF7000"/>
                            <w:lang w:val="cs-CZ"/>
                          </w:rPr>
                          <w:t>ké</w:t>
                        </w:r>
                        <w:r w:rsidRPr="002C1962">
                          <w:rPr>
                            <w:b/>
                            <w:color w:val="FF7000"/>
                            <w:lang w:val="cs-CZ"/>
                          </w:rPr>
                          <w:t xml:space="preserve"> </w:t>
                        </w:r>
                        <w:r>
                          <w:rPr>
                            <w:b/>
                            <w:color w:val="FF7000"/>
                            <w:lang w:val="cs-CZ"/>
                          </w:rPr>
                          <w:t>chyby</w:t>
                        </w:r>
                        <w:r w:rsidRPr="002C1962">
                          <w:rPr>
                            <w:b/>
                            <w:color w:val="FF7000"/>
                            <w:lang w:val="cs-CZ"/>
                          </w:rPr>
                          <w:t xml:space="preserve"> </w:t>
                        </w:r>
                        <w:r>
                          <w:rPr>
                            <w:lang w:val="cs-CZ"/>
                          </w:rPr>
                          <w:t xml:space="preserve">jsou problémy v logice programu. Logické chyby jsou v podstatě problémy se způsobem myšlení použitým v programu. K příkladům patří programy, kterým počítač nerozumí nebo programy, které počítači přikazují něco, co nedokáže udělat. Pokud program funguje jinak, než jste očekávali, je pravděpodobné, že je v něm logická chyba. </w:t>
                        </w:r>
                      </w:p>
                      <w:p w14:paraId="01D2BF3E" w14:textId="77777777" w:rsidR="002A1612" w:rsidRPr="002C1962" w:rsidRDefault="002A1612" w:rsidP="001C6C01">
                        <w:pPr>
                          <w:rPr>
                            <w:lang w:val="cs-CZ"/>
                          </w:rPr>
                        </w:pPr>
                      </w:p>
                    </w:txbxContent>
                  </v:textbox>
                </v:roundrect>
                <v:shape id="Picture 238" o:spid="_x0000_s131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">
                  <v:imagedata r:id="rId51" o:title=""/>
                </v:shape>
                <v:shape id="_x0000_s1316" type="#_x0000_t202" style="position:absolute;left:10094;top:2852;width:1799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0CFF4C8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92851FB"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Varovné hlášky, které se zobrazují v lad</w:t>
      </w:r>
      <w:r w:rsidR="00555714">
        <w:rPr>
          <w:lang w:val="cs-CZ"/>
        </w:rPr>
        <w:t>i</w:t>
      </w:r>
      <w:r>
        <w:rPr>
          <w:lang w:val="cs-CZ"/>
        </w:rPr>
        <w:t xml:space="preserve">cím panelu, vám podávají informace o existujících či potenciálních problémech ve vašem kódu. Těmito zprávami vám </w:t>
      </w:r>
      <w:proofErr w:type="spellStart"/>
      <w:r>
        <w:rPr>
          <w:lang w:val="cs-CZ"/>
        </w:rPr>
        <w:t>EdScratch</w:t>
      </w:r>
      <w:proofErr w:type="spellEnd"/>
      <w:r>
        <w:rPr>
          <w:lang w:val="cs-CZ"/>
        </w:rPr>
        <w:t xml:space="preserve"> sděluje, že je v kódu chyba nebo že může k chybě dojít, když spustíte program v Edisonovi. V kódování existují dva hlavní druhy chyb</w:t>
      </w:r>
      <w:r w:rsidRPr="00D972EE">
        <w:rPr>
          <w:lang w:val="cs-CZ"/>
        </w:rPr>
        <w:t xml:space="preserve">: </w:t>
      </w:r>
      <w:r>
        <w:rPr>
          <w:b/>
          <w:color w:val="FF7000"/>
          <w:lang w:val="cs-CZ"/>
        </w:rPr>
        <w:t>syntaktické chyby</w:t>
      </w:r>
      <w:r w:rsidRPr="00D972EE">
        <w:rPr>
          <w:lang w:val="cs-CZ"/>
        </w:rPr>
        <w:t xml:space="preserve"> a </w:t>
      </w:r>
      <w:r w:rsidRPr="00D972EE">
        <w:rPr>
          <w:b/>
          <w:color w:val="FF7000"/>
          <w:lang w:val="cs-CZ"/>
        </w:rPr>
        <w:t>logic</w:t>
      </w:r>
      <w:r>
        <w:rPr>
          <w:b/>
          <w:color w:val="FF7000"/>
          <w:lang w:val="cs-CZ"/>
        </w:rPr>
        <w:t>ké chyby</w:t>
      </w:r>
      <w:r w:rsidRPr="00D972EE">
        <w:rPr>
          <w:lang w:val="cs-CZ"/>
        </w:rPr>
        <w:t>.</w:t>
      </w:r>
      <w:r w:rsidRPr="00D972EE">
        <w:rPr>
          <w:noProof/>
          <w:lang w:val="cs-CZ"/>
        </w:rPr>
        <w:t xml:space="preserve"> </w:t>
      </w:r>
    </w:p>
    <w:p w14:paraId="3E77EEDC" w14:textId="77777777" w:rsidR="001C6C01" w:rsidRPr="00D972EE" w:rsidRDefault="001C6C01" w:rsidP="001C6C01">
      <w:pPr>
        <w:rPr>
          <w:lang w:val="cs-CZ"/>
        </w:rPr>
      </w:pPr>
    </w:p>
    <w:p w14:paraId="1A1340DF" w14:textId="38425813" w:rsidR="001C6C01" w:rsidRPr="00D972EE" w:rsidRDefault="001C6C01" w:rsidP="001C6C01">
      <w:pPr>
        <w:rPr>
          <w:lang w:val="cs-CZ"/>
        </w:rPr>
      </w:pPr>
      <w:r w:rsidRPr="00C02E00">
        <w:rPr>
          <w:rFonts w:hint="eastAsia"/>
          <w:lang w:val="cs-CZ"/>
        </w:rPr>
        <w:t xml:space="preserve">Porozumění, </w:t>
      </w:r>
      <w:r>
        <w:rPr>
          <w:lang w:val="cs-CZ"/>
        </w:rPr>
        <w:t xml:space="preserve">zda </w:t>
      </w:r>
      <w:r w:rsidRPr="00C02E00">
        <w:rPr>
          <w:rFonts w:hint="eastAsia"/>
          <w:lang w:val="cs-CZ"/>
        </w:rPr>
        <w:t>je chyba výsledkem chyby synta</w:t>
      </w:r>
      <w:r>
        <w:rPr>
          <w:lang w:val="cs-CZ"/>
        </w:rPr>
        <w:t>ktické</w:t>
      </w:r>
      <w:r w:rsidRPr="00C02E00">
        <w:rPr>
          <w:rFonts w:hint="eastAsia"/>
          <w:lang w:val="cs-CZ"/>
        </w:rPr>
        <w:t xml:space="preserve"> nebo logické chyby, vám může pomoci problém </w:t>
      </w:r>
      <w:r>
        <w:rPr>
          <w:lang w:val="cs-CZ"/>
        </w:rPr>
        <w:t xml:space="preserve">snadněji </w:t>
      </w:r>
      <w:r w:rsidRPr="00C02E00">
        <w:rPr>
          <w:rFonts w:hint="eastAsia"/>
          <w:lang w:val="cs-CZ"/>
        </w:rPr>
        <w:t xml:space="preserve">vyřešit. Pokud se v </w:t>
      </w:r>
      <w:proofErr w:type="spellStart"/>
      <w:r w:rsidRPr="00C02E00">
        <w:rPr>
          <w:rFonts w:hint="eastAsia"/>
          <w:lang w:val="cs-CZ"/>
        </w:rPr>
        <w:t>EdScratch</w:t>
      </w:r>
      <w:r>
        <w:rPr>
          <w:lang w:val="cs-CZ"/>
        </w:rPr>
        <w:t>i</w:t>
      </w:r>
      <w:proofErr w:type="spellEnd"/>
      <w:r w:rsidRPr="00C02E00">
        <w:rPr>
          <w:rFonts w:hint="eastAsia"/>
          <w:lang w:val="cs-CZ"/>
        </w:rPr>
        <w:t xml:space="preserve"> vyskytne</w:t>
      </w:r>
      <w:r>
        <w:rPr>
          <w:lang w:val="cs-CZ"/>
        </w:rPr>
        <w:t xml:space="preserve"> syntaktická chyba, zobrazí se v lad</w:t>
      </w:r>
      <w:r w:rsidR="006D68C8">
        <w:rPr>
          <w:lang w:val="cs-CZ"/>
        </w:rPr>
        <w:t>i</w:t>
      </w:r>
      <w:r>
        <w:rPr>
          <w:lang w:val="cs-CZ"/>
        </w:rPr>
        <w:t xml:space="preserve">cím panelu </w:t>
      </w:r>
      <w:r w:rsidRPr="00C02E00">
        <w:rPr>
          <w:rFonts w:hint="eastAsia"/>
          <w:lang w:val="cs-CZ"/>
        </w:rPr>
        <w:t xml:space="preserve">červená varovná zpráva a program nebudete moci </w:t>
      </w:r>
      <w:r w:rsidR="006D68C8">
        <w:rPr>
          <w:lang w:val="cs-CZ"/>
        </w:rPr>
        <w:t xml:space="preserve">do Edisona </w:t>
      </w:r>
      <w:r w:rsidRPr="00C02E00">
        <w:rPr>
          <w:rFonts w:hint="eastAsia"/>
          <w:lang w:val="cs-CZ"/>
        </w:rPr>
        <w:t>stáhnout</w:t>
      </w:r>
      <w:r w:rsidR="006D68C8">
        <w:rPr>
          <w:lang w:val="cs-CZ"/>
        </w:rPr>
        <w:t>.</w:t>
      </w:r>
      <w:r w:rsidRPr="00C02E00">
        <w:rPr>
          <w:rFonts w:hint="eastAsia"/>
          <w:lang w:val="cs-CZ"/>
        </w:rPr>
        <w:t xml:space="preserve"> Pokud </w:t>
      </w:r>
      <w:r>
        <w:rPr>
          <w:lang w:val="cs-CZ"/>
        </w:rPr>
        <w:t>program</w:t>
      </w:r>
      <w:r w:rsidRPr="00C02E00">
        <w:rPr>
          <w:rFonts w:hint="eastAsia"/>
          <w:lang w:val="cs-CZ"/>
        </w:rPr>
        <w:t xml:space="preserve"> můžete stáhnout a </w:t>
      </w:r>
      <w:r w:rsidR="00827B79">
        <w:rPr>
          <w:lang w:val="cs-CZ"/>
        </w:rPr>
        <w:t xml:space="preserve">v Edisonovi </w:t>
      </w:r>
      <w:r w:rsidRPr="00C02E00">
        <w:rPr>
          <w:rFonts w:hint="eastAsia"/>
          <w:lang w:val="cs-CZ"/>
        </w:rPr>
        <w:t>spustit</w:t>
      </w:r>
      <w:r w:rsidR="00827B79">
        <w:rPr>
          <w:lang w:val="cs-CZ"/>
        </w:rPr>
        <w:t>,</w:t>
      </w:r>
      <w:r>
        <w:rPr>
          <w:lang w:val="cs-CZ"/>
        </w:rPr>
        <w:t xml:space="preserve"> ale nefunguje tak, jak byste chtěli, </w:t>
      </w:r>
      <w:r w:rsidRPr="00C02E00">
        <w:rPr>
          <w:rFonts w:hint="eastAsia"/>
          <w:lang w:val="cs-CZ"/>
        </w:rPr>
        <w:t>pravděpodobně to znamená, že došlo k logické chybě</w:t>
      </w:r>
      <w:r>
        <w:rPr>
          <w:lang w:val="cs-CZ"/>
        </w:rPr>
        <w:t xml:space="preserve">. </w:t>
      </w:r>
    </w:p>
    <w:p w14:paraId="6FAC6168" w14:textId="77777777" w:rsidR="001C6C01" w:rsidRPr="00D972EE" w:rsidRDefault="001C6C01" w:rsidP="001C6C01">
      <w:pPr>
        <w:pStyle w:val="Nadpis2"/>
        <w:rPr>
          <w:lang w:val="cs-CZ"/>
        </w:rPr>
      </w:pPr>
      <w:r w:rsidRPr="00D972EE">
        <w:rPr>
          <w:lang w:val="cs-CZ"/>
        </w:rPr>
        <w:lastRenderedPageBreak/>
        <w:t>Vyzkoušejte si to!</w:t>
      </w:r>
    </w:p>
    <w:p w14:paraId="4321CE0A" w14:textId="77777777" w:rsidR="001C6C01" w:rsidRPr="00D972EE" w:rsidRDefault="001C6C01" w:rsidP="001C6C01">
      <w:pPr>
        <w:rPr>
          <w:lang w:val="cs-CZ"/>
        </w:rPr>
      </w:pPr>
      <w:r w:rsidRPr="00D972EE">
        <w:rPr>
          <w:noProof/>
          <w:lang w:val="cs-CZ"/>
        </w:rPr>
        <w:drawing>
          <wp:anchor distT="0" distB="0" distL="114300" distR="114300" simplePos="0" relativeHeight="253254656" behindDoc="0" locked="0" layoutInCell="1" allowOverlap="1" wp14:anchorId="54729024" wp14:editId="5B562D97">
            <wp:simplePos x="0" y="0"/>
            <wp:positionH relativeFrom="column">
              <wp:posOffset>892175</wp:posOffset>
            </wp:positionH>
            <wp:positionV relativeFrom="paragraph">
              <wp:posOffset>290830</wp:posOffset>
            </wp:positionV>
            <wp:extent cx="3772535" cy="6473825"/>
            <wp:effectExtent l="19050" t="19050" r="18415" b="2222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2-2.4_bugs.PNG"/>
                    <pic:cNvPicPr/>
                  </pic:nvPicPr>
                  <pic:blipFill>
                    <a:blip r:embed="rId116">
                      <a:extLst>
                        <a:ext uri="{28A0092B-C50C-407E-A947-70E740481C1C}">
                          <a14:useLocalDpi xmlns:a14="http://schemas.microsoft.com/office/drawing/2010/main" val="0"/>
                        </a:ext>
                      </a:extLst>
                    </a:blip>
                    <a:stretch>
                      <a:fillRect/>
                    </a:stretch>
                  </pic:blipFill>
                  <pic:spPr>
                    <a:xfrm>
                      <a:off x="0" y="0"/>
                      <a:ext cx="3772535" cy="6473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následující program</w:t>
      </w:r>
      <w:r w:rsidRPr="00D972EE">
        <w:rPr>
          <w:lang w:val="cs-CZ"/>
        </w:rPr>
        <w:t>:</w:t>
      </w:r>
    </w:p>
    <w:p w14:paraId="02EA27D5" w14:textId="77777777" w:rsidR="001C6C01" w:rsidRPr="00D972EE" w:rsidRDefault="001C6C01" w:rsidP="001C6C01">
      <w:pPr>
        <w:rPr>
          <w:lang w:val="cs-CZ"/>
        </w:rPr>
      </w:pPr>
      <w:r w:rsidRPr="00D972EE">
        <w:rPr>
          <w:noProof/>
          <w:lang w:val="cs-CZ"/>
        </w:rPr>
        <mc:AlternateContent>
          <mc:Choice Requires="wpg">
            <w:drawing>
              <wp:anchor distT="0" distB="0" distL="114300" distR="114300" simplePos="0" relativeHeight="253293568" behindDoc="0" locked="0" layoutInCell="1" allowOverlap="1" wp14:anchorId="788F7BCF" wp14:editId="141FD14D">
                <wp:simplePos x="0" y="0"/>
                <wp:positionH relativeFrom="column">
                  <wp:posOffset>3427095</wp:posOffset>
                </wp:positionH>
                <wp:positionV relativeFrom="paragraph">
                  <wp:posOffset>6572857</wp:posOffset>
                </wp:positionV>
                <wp:extent cx="2628748" cy="1762964"/>
                <wp:effectExtent l="0" t="0" r="635" b="27940"/>
                <wp:wrapTight wrapText="bothSides">
                  <wp:wrapPolygon edited="0">
                    <wp:start x="1409" y="0"/>
                    <wp:lineTo x="1409" y="7470"/>
                    <wp:lineTo x="0" y="8170"/>
                    <wp:lineTo x="0" y="21242"/>
                    <wp:lineTo x="157" y="21709"/>
                    <wp:lineTo x="21292" y="21709"/>
                    <wp:lineTo x="21449" y="21242"/>
                    <wp:lineTo x="21449" y="7937"/>
                    <wp:lineTo x="20822" y="7470"/>
                    <wp:lineTo x="20822" y="3735"/>
                    <wp:lineTo x="9237" y="3735"/>
                    <wp:lineTo x="9237" y="0"/>
                    <wp:lineTo x="1409" y="0"/>
                  </wp:wrapPolygon>
                </wp:wrapTight>
                <wp:docPr id="245" name="Group 245"/>
                <wp:cNvGraphicFramePr/>
                <a:graphic xmlns:a="http://schemas.openxmlformats.org/drawingml/2006/main">
                  <a:graphicData uri="http://schemas.microsoft.com/office/word/2010/wordprocessingGroup">
                    <wpg:wgp>
                      <wpg:cNvGrpSpPr/>
                      <wpg:grpSpPr>
                        <a:xfrm>
                          <a:off x="0" y="0"/>
                          <a:ext cx="2628748" cy="1762964"/>
                          <a:chOff x="0" y="0"/>
                          <a:chExt cx="2628748" cy="1762964"/>
                        </a:xfrm>
                      </wpg:grpSpPr>
                      <wps:wsp>
                        <wps:cNvPr id="242" name="Text Box 242"/>
                        <wps:cNvSpPr txBox="1">
                          <a:spLocks noChangeArrowheads="1"/>
                        </wps:cNvSpPr>
                        <wps:spPr bwMode="auto">
                          <a:xfrm>
                            <a:off x="0" y="665684"/>
                            <a:ext cx="2615565" cy="109728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Pr="007B46E7" w:rsidRDefault="002A1612" w:rsidP="001C6C01">
                              <w:pPr>
                                <w:rPr>
                                  <w:lang w:val="pl-PL"/>
                                </w:rPr>
                              </w:pPr>
                            </w:p>
                          </w:txbxContent>
                        </wps:txbx>
                        <wps:bodyPr rot="0" vert="horz" wrap="square" lIns="91440" tIns="180000" rIns="91440" bIns="90000" anchor="t" anchorCtr="0">
                          <a:noAutofit/>
                        </wps:bodyPr>
                      </wps:wsp>
                      <wps:wsp>
                        <wps:cNvPr id="243"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44" name="Picture 24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H relativeFrom="margin">
                  <wp14:pctWidth>0</wp14:pctWidth>
                </wp14:sizeRelH>
              </wp:anchor>
            </w:drawing>
          </mc:Choice>
          <mc:Fallback>
            <w:pict>
              <v:group w14:anchorId="788F7BCF" id="Group 245" o:spid="_x0000_s1317" style="position:absolute;margin-left:269.85pt;margin-top:517.55pt;width:207pt;height:138.8pt;z-index:253293568;mso-width-relative:margin" coordsize="26287,17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">
                <v:roundrect id="Text Box 242" o:spid="_x0000_s1318" style="position:absolute;top:6656;width:26155;height:1097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" strokecolor="#5a5a5a [2109]">
                  <v:stroke joinstyle="miter"/>
                  <v:textbox inset=",5mm,,2.5mm">
                    <w:txbxContent>
                      <w:p w14:paraId="5ADDE0B7" w14:textId="77777777" w:rsidR="002A1612" w:rsidRPr="00752591" w:rsidRDefault="002A1612" w:rsidP="001C6C01">
                        <w:pPr>
                          <w:rPr>
                            <w:lang w:val="cs-CZ"/>
                          </w:rPr>
                        </w:pPr>
                        <w:r>
                          <w:rPr>
                            <w:lang w:val="cs-CZ"/>
                          </w:rPr>
                          <w:t>Nejlepším způsobem, jak zjistit, co v programu funguje špatně – a co správně – je otestovat je v </w:t>
                        </w:r>
                        <w:proofErr w:type="spellStart"/>
                        <w:r w:rsidRPr="00752591">
                          <w:rPr>
                            <w:lang w:val="cs-CZ"/>
                          </w:rPr>
                          <w:t>EdScratch</w:t>
                        </w:r>
                        <w:r>
                          <w:rPr>
                            <w:lang w:val="cs-CZ"/>
                          </w:rPr>
                          <w:t>i</w:t>
                        </w:r>
                        <w:proofErr w:type="spellEnd"/>
                        <w:r>
                          <w:rPr>
                            <w:lang w:val="cs-CZ"/>
                          </w:rPr>
                          <w:t xml:space="preserve"> a v</w:t>
                        </w:r>
                        <w:r w:rsidRPr="00752591">
                          <w:rPr>
                            <w:lang w:val="cs-CZ"/>
                          </w:rPr>
                          <w:t xml:space="preserve"> Edison</w:t>
                        </w:r>
                        <w:r>
                          <w:rPr>
                            <w:lang w:val="cs-CZ"/>
                          </w:rPr>
                          <w:t>ovi</w:t>
                        </w:r>
                        <w:r w:rsidRPr="00752591">
                          <w:rPr>
                            <w:lang w:val="cs-CZ"/>
                          </w:rPr>
                          <w:t xml:space="preserve">! </w:t>
                        </w:r>
                      </w:p>
                      <w:p w14:paraId="0D02B589" w14:textId="77777777" w:rsidR="002A1612" w:rsidRPr="007B46E7" w:rsidRDefault="002A1612" w:rsidP="001C6C01">
                        <w:pPr>
                          <w:rPr>
                            <w:lang w:val="pl-PL"/>
                          </w:rPr>
                        </w:pPr>
                      </w:p>
                    </w:txbxContent>
                  </v:textbox>
                </v:roundrect>
                <v:shape id="_x0000_s1319"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3BFAEF35"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4B7A510" w14:textId="77777777" w:rsidR="002A1612" w:rsidRPr="00D31915" w:rsidRDefault="002A1612" w:rsidP="001C6C01">
                        <w:pPr>
                          <w:rPr>
                            <w:b/>
                            <w:color w:val="FF7000"/>
                            <w:sz w:val="28"/>
                            <w:szCs w:val="28"/>
                          </w:rPr>
                        </w:pPr>
                      </w:p>
                    </w:txbxContent>
                  </v:textbox>
                </v:shape>
                <v:shape id="Picture 244" o:spid="_x0000_s13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">
                  <v:imagedata r:id="rId100" o:title=""/>
                </v:shape>
                <w10:wrap type="tight"/>
              </v:group>
            </w:pict>
          </mc:Fallback>
        </mc:AlternateContent>
      </w:r>
    </w:p>
    <w:p w14:paraId="6C06D3D1" w14:textId="6439911D" w:rsidR="001C6C01" w:rsidRPr="00D972EE" w:rsidRDefault="001C6C01" w:rsidP="001C6C01">
      <w:pPr>
        <w:rPr>
          <w:lang w:val="cs-CZ"/>
        </w:rPr>
      </w:pPr>
      <w:r>
        <w:rPr>
          <w:lang w:val="cs-CZ"/>
        </w:rPr>
        <w:t xml:space="preserve">Tento program je plný chyb. Vaším úkolem </w:t>
      </w:r>
      <w:r w:rsidR="00827B79">
        <w:rPr>
          <w:lang w:val="cs-CZ"/>
        </w:rPr>
        <w:t xml:space="preserve">je </w:t>
      </w:r>
      <w:r>
        <w:rPr>
          <w:lang w:val="cs-CZ"/>
        </w:rPr>
        <w:t>opravit</w:t>
      </w:r>
      <w:r w:rsidR="00827B79">
        <w:rPr>
          <w:lang w:val="cs-CZ"/>
        </w:rPr>
        <w:t xml:space="preserve"> jej</w:t>
      </w:r>
      <w:r w:rsidRPr="00D972EE">
        <w:rPr>
          <w:lang w:val="cs-CZ"/>
        </w:rPr>
        <w:t>!</w:t>
      </w:r>
      <w:r w:rsidRPr="00D972EE">
        <w:rPr>
          <w:noProof/>
          <w:lang w:val="cs-CZ"/>
        </w:rPr>
        <w:t xml:space="preserve"> </w:t>
      </w:r>
    </w:p>
    <w:p w14:paraId="5CF8F708" w14:textId="77777777" w:rsidR="001C6C01" w:rsidRPr="00D972EE" w:rsidRDefault="001C6C01" w:rsidP="001C6C01">
      <w:pPr>
        <w:rPr>
          <w:lang w:val="cs-CZ"/>
        </w:rPr>
      </w:pPr>
      <w:r w:rsidRPr="00D972EE">
        <w:rPr>
          <w:lang w:val="cs-CZ"/>
        </w:rPr>
        <w:br w:type="page"/>
      </w:r>
    </w:p>
    <w:p w14:paraId="5629D348" w14:textId="77777777" w:rsidR="001C6C01" w:rsidRPr="00D972EE" w:rsidRDefault="001C6C01" w:rsidP="001C6C01">
      <w:pPr>
        <w:pStyle w:val="Odstavecseseznamem"/>
        <w:numPr>
          <w:ilvl w:val="0"/>
          <w:numId w:val="19"/>
        </w:numPr>
        <w:rPr>
          <w:lang w:val="cs-CZ"/>
        </w:rPr>
      </w:pPr>
      <w:r>
        <w:rPr>
          <w:lang w:val="cs-CZ"/>
        </w:rPr>
        <w:lastRenderedPageBreak/>
        <w:t xml:space="preserve">Programátor, který napsal tento program, udělal dvě chyby v bloku </w:t>
      </w:r>
      <w:r w:rsidRPr="00D972EE">
        <w:rPr>
          <w:color w:val="FF7000"/>
          <w:lang w:val="cs-CZ"/>
        </w:rPr>
        <w:t>set music tempo</w:t>
      </w:r>
      <w:r w:rsidRPr="00D972EE">
        <w:rPr>
          <w:lang w:val="cs-CZ"/>
        </w:rPr>
        <w:t xml:space="preserve">. </w:t>
      </w:r>
      <w:r>
        <w:rPr>
          <w:lang w:val="cs-CZ"/>
        </w:rPr>
        <w:t xml:space="preserve">V jednom případě jde o </w:t>
      </w:r>
      <w:r>
        <w:rPr>
          <w:color w:val="FF7000"/>
          <w:lang w:val="cs-CZ"/>
        </w:rPr>
        <w:t>syntaktickou chybu</w:t>
      </w:r>
      <w:r w:rsidRPr="00D972EE">
        <w:rPr>
          <w:lang w:val="cs-CZ"/>
        </w:rPr>
        <w:t>,</w:t>
      </w:r>
      <w:r>
        <w:rPr>
          <w:lang w:val="cs-CZ"/>
        </w:rPr>
        <w:t xml:space="preserve"> v druhém o </w:t>
      </w:r>
      <w:r w:rsidRPr="00D972EE">
        <w:rPr>
          <w:color w:val="FF7000"/>
          <w:lang w:val="cs-CZ"/>
        </w:rPr>
        <w:t>logic</w:t>
      </w:r>
      <w:r>
        <w:rPr>
          <w:color w:val="FF7000"/>
          <w:lang w:val="cs-CZ"/>
        </w:rPr>
        <w:t>kou chybu</w:t>
      </w:r>
      <w:r w:rsidRPr="00D972EE">
        <w:rPr>
          <w:lang w:val="cs-CZ"/>
        </w:rPr>
        <w:t xml:space="preserve">. </w:t>
      </w:r>
      <w:r>
        <w:rPr>
          <w:lang w:val="cs-CZ"/>
        </w:rPr>
        <w:t xml:space="preserve">Napište vysvětlení obou chyb tak, aby byly pro programátora srozumitelné. </w:t>
      </w:r>
      <w:r w:rsidRPr="00944E82">
        <w:rPr>
          <w:i/>
          <w:color w:val="FF7000"/>
          <w:lang w:val="cs-CZ"/>
        </w:rPr>
        <w:t>Nápověda:</w:t>
      </w:r>
      <w:r w:rsidRPr="009040AE">
        <w:rPr>
          <w:rFonts w:hint="eastAsia"/>
          <w:i/>
          <w:lang w:val="cs-CZ"/>
        </w:rPr>
        <w:t xml:space="preserve"> programátor chtěl, aby hudba hrála ve velmi rychlém tempu.</w:t>
      </w:r>
    </w:p>
    <w:p w14:paraId="1D9B6825" w14:textId="77777777" w:rsidR="001C6C01" w:rsidRPr="00D972EE" w:rsidRDefault="001C6C01" w:rsidP="001C6C01">
      <w:pPr>
        <w:rPr>
          <w:lang w:val="cs-CZ"/>
        </w:rPr>
      </w:pPr>
      <w:r>
        <w:rPr>
          <w:color w:val="FF7000"/>
          <w:lang w:val="cs-CZ"/>
        </w:rPr>
        <w:t>Syntaktická chyba</w:t>
      </w:r>
      <w:r w:rsidRPr="00D972EE">
        <w:rPr>
          <w:color w:val="FF7000"/>
          <w:lang w:val="cs-CZ"/>
        </w:rPr>
        <w:t xml:space="preserve">: </w:t>
      </w:r>
      <w:r w:rsidRPr="00D972EE">
        <w:rPr>
          <w:lang w:val="cs-CZ"/>
        </w:rPr>
        <w:softHyphen/>
        <w:t>____________________________________________________________________</w:t>
      </w:r>
    </w:p>
    <w:p w14:paraId="6DF71800" w14:textId="77777777" w:rsidR="001C6C01" w:rsidRPr="00D972EE" w:rsidRDefault="001C6C01" w:rsidP="001C6C01">
      <w:pPr>
        <w:rPr>
          <w:lang w:val="cs-CZ"/>
        </w:rPr>
      </w:pPr>
      <w:r w:rsidRPr="00D972EE">
        <w:rPr>
          <w:lang w:val="cs-CZ"/>
        </w:rPr>
        <w:t>________________________________________________________________________________</w:t>
      </w:r>
    </w:p>
    <w:p w14:paraId="3B60998F" w14:textId="77777777" w:rsidR="001C6C01" w:rsidRPr="00D972EE" w:rsidRDefault="001C6C01" w:rsidP="001C6C01">
      <w:pPr>
        <w:rPr>
          <w:lang w:val="cs-CZ"/>
        </w:rPr>
      </w:pPr>
      <w:r w:rsidRPr="00D972EE">
        <w:rPr>
          <w:lang w:val="cs-CZ"/>
        </w:rPr>
        <w:t>________________________________________________________________________________</w:t>
      </w:r>
    </w:p>
    <w:p w14:paraId="03EFC99C" w14:textId="77777777" w:rsidR="001C6C01" w:rsidRPr="00D972EE" w:rsidRDefault="001C6C01" w:rsidP="001C6C01">
      <w:pPr>
        <w:rPr>
          <w:lang w:val="cs-CZ"/>
        </w:rPr>
      </w:pPr>
      <w:r w:rsidRPr="00D972EE">
        <w:rPr>
          <w:color w:val="FF7000"/>
          <w:lang w:val="cs-CZ"/>
        </w:rPr>
        <w:t>Logic</w:t>
      </w:r>
      <w:r>
        <w:rPr>
          <w:color w:val="FF7000"/>
          <w:lang w:val="cs-CZ"/>
        </w:rPr>
        <w:t>ká chyba</w:t>
      </w:r>
      <w:r w:rsidRPr="00D972EE">
        <w:rPr>
          <w:color w:val="FF7000"/>
          <w:lang w:val="cs-CZ"/>
        </w:rPr>
        <w:t xml:space="preserve">: </w:t>
      </w:r>
      <w:r w:rsidRPr="00D972EE">
        <w:rPr>
          <w:lang w:val="cs-CZ"/>
        </w:rPr>
        <w:softHyphen/>
        <w:t>____________________________________________________________________</w:t>
      </w:r>
    </w:p>
    <w:p w14:paraId="2116242A" w14:textId="77777777" w:rsidR="001C6C01" w:rsidRPr="00D972EE" w:rsidRDefault="001C6C01" w:rsidP="001C6C01">
      <w:pPr>
        <w:rPr>
          <w:lang w:val="cs-CZ"/>
        </w:rPr>
      </w:pPr>
      <w:r w:rsidRPr="00D972EE">
        <w:rPr>
          <w:lang w:val="cs-CZ"/>
        </w:rPr>
        <w:t>________________________________________________________________________________</w:t>
      </w:r>
    </w:p>
    <w:p w14:paraId="69762577" w14:textId="77777777" w:rsidR="001C6C01" w:rsidRPr="00D972EE" w:rsidRDefault="001C6C01" w:rsidP="001C6C01">
      <w:pPr>
        <w:rPr>
          <w:lang w:val="cs-CZ"/>
        </w:rPr>
      </w:pPr>
      <w:r w:rsidRPr="00D972EE">
        <w:rPr>
          <w:lang w:val="cs-CZ"/>
        </w:rPr>
        <w:t>________________________________________________________________________________</w:t>
      </w:r>
    </w:p>
    <w:p w14:paraId="748827A2" w14:textId="77777777" w:rsidR="001C6C01" w:rsidRPr="00D972EE" w:rsidRDefault="001C6C01" w:rsidP="001C6C01">
      <w:pPr>
        <w:rPr>
          <w:lang w:val="cs-CZ"/>
        </w:rPr>
      </w:pPr>
    </w:p>
    <w:p w14:paraId="26657727" w14:textId="77777777" w:rsidR="001C6C01" w:rsidRPr="00D972EE" w:rsidRDefault="001C6C01" w:rsidP="001C6C01">
      <w:pPr>
        <w:rPr>
          <w:lang w:val="cs-CZ"/>
        </w:rPr>
      </w:pPr>
      <w:r w:rsidRPr="00D972EE">
        <w:rPr>
          <w:noProof/>
          <w:lang w:val="cs-CZ"/>
        </w:rPr>
        <mc:AlternateContent>
          <mc:Choice Requires="wps">
            <w:drawing>
              <wp:anchor distT="0" distB="0" distL="114300" distR="114300" simplePos="0" relativeHeight="253255680" behindDoc="0" locked="0" layoutInCell="1" allowOverlap="1" wp14:anchorId="5A4C7368" wp14:editId="23AD297A">
                <wp:simplePos x="0" y="0"/>
                <wp:positionH relativeFrom="column">
                  <wp:posOffset>401955</wp:posOffset>
                </wp:positionH>
                <wp:positionV relativeFrom="paragraph">
                  <wp:posOffset>636905</wp:posOffset>
                </wp:positionV>
                <wp:extent cx="5025390" cy="771525"/>
                <wp:effectExtent l="0" t="438150" r="22860" b="28575"/>
                <wp:wrapTopAndBottom/>
                <wp:docPr id="197" name="Speech Bubble: Rectangle with Corners Rounded 197"/>
                <wp:cNvGraphicFramePr/>
                <a:graphic xmlns:a="http://schemas.openxmlformats.org/drawingml/2006/main">
                  <a:graphicData uri="http://schemas.microsoft.com/office/word/2010/wordprocessingShape">
                    <wps:wsp>
                      <wps:cNvSpPr/>
                      <wps:spPr>
                        <a:xfrm>
                          <a:off x="0" y="0"/>
                          <a:ext cx="5025390" cy="771525"/>
                        </a:xfrm>
                        <a:prstGeom prst="wedgeRoundRectCallout">
                          <a:avLst>
                            <a:gd name="adj1" fmla="val 45399"/>
                            <a:gd name="adj2" fmla="val -103425"/>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C736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7" o:spid="_x0000_s1321" type="#_x0000_t62" style="position:absolute;margin-left:31.65pt;margin-top:50.15pt;width:395.7pt;height:60.75pt;z-index:2532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" adj="20606,-11540" filled="f" strokecolor="#ff7000" strokeweight="1.5pt">
                <v:textbox>
                  <w:txbxContent>
                    <w:p w14:paraId="3444245D" w14:textId="3F40D6F0" w:rsidR="002A1612" w:rsidRPr="009040AE" w:rsidRDefault="002A1612" w:rsidP="001C6C01">
                      <w:pPr>
                        <w:rPr>
                          <w:i/>
                        </w:rPr>
                      </w:pPr>
                      <w:r w:rsidRPr="009040AE">
                        <w:rPr>
                          <w:i/>
                          <w:lang w:val="cs-CZ"/>
                        </w:rPr>
                        <w:t>„Chci, aby Edison hrál melodii velmi rychle.</w:t>
                      </w:r>
                      <w:r w:rsidRPr="009040AE">
                        <w:rPr>
                          <w:i/>
                        </w:rPr>
                        <w:t xml:space="preserve"> </w:t>
                      </w:r>
                      <w:r w:rsidRPr="009040AE">
                        <w:rPr>
                          <w:i/>
                          <w:lang w:val="cs-CZ"/>
                        </w:rPr>
                        <w:t xml:space="preserve">Zatímco bude hudba hrát, </w:t>
                      </w:r>
                      <w:r w:rsidRPr="009040AE">
                        <w:rPr>
                          <w:rFonts w:hint="eastAsia"/>
                          <w:i/>
                          <w:lang w:val="cs-CZ"/>
                        </w:rPr>
                        <w:t>měl</w:t>
                      </w:r>
                      <w:r w:rsidRPr="009040AE">
                        <w:rPr>
                          <w:i/>
                          <w:lang w:val="cs-CZ"/>
                        </w:rPr>
                        <w:t xml:space="preserve"> by robot </w:t>
                      </w:r>
                      <w:r w:rsidRPr="009040AE">
                        <w:rPr>
                          <w:rFonts w:hint="eastAsia"/>
                          <w:i/>
                          <w:lang w:val="cs-CZ"/>
                        </w:rPr>
                        <w:t>udělat</w:t>
                      </w:r>
                      <w:r w:rsidRPr="009040AE">
                        <w:rPr>
                          <w:i/>
                          <w:lang w:val="cs-CZ"/>
                        </w:rPr>
                        <w:t xml:space="preserve"> úplnou </w:t>
                      </w:r>
                      <w:r w:rsidRPr="009040AE">
                        <w:rPr>
                          <w:rFonts w:hint="eastAsia"/>
                          <w:i/>
                          <w:lang w:val="cs-CZ"/>
                        </w:rPr>
                        <w:t>otočku</w:t>
                      </w:r>
                      <w:r w:rsidRPr="009040AE">
                        <w:rPr>
                          <w:i/>
                          <w:lang w:val="cs-CZ"/>
                        </w:rPr>
                        <w:t xml:space="preserve"> doleva (360°), pak se </w:t>
                      </w:r>
                      <w:r w:rsidRPr="009040AE">
                        <w:rPr>
                          <w:rFonts w:hint="eastAsia"/>
                          <w:i/>
                          <w:lang w:val="cs-CZ"/>
                        </w:rPr>
                        <w:t>otočit</w:t>
                      </w:r>
                      <w:r w:rsidRPr="009040AE">
                        <w:rPr>
                          <w:i/>
                          <w:lang w:val="cs-CZ"/>
                        </w:rPr>
                        <w:t xml:space="preserve"> </w:t>
                      </w:r>
                      <w:r w:rsidRPr="009040AE">
                        <w:rPr>
                          <w:rFonts w:hint="eastAsia"/>
                          <w:i/>
                          <w:lang w:val="cs-CZ"/>
                        </w:rPr>
                        <w:t>zpět</w:t>
                      </w:r>
                      <w:r w:rsidRPr="009040AE">
                        <w:rPr>
                          <w:i/>
                          <w:lang w:val="cs-CZ"/>
                        </w:rPr>
                        <w:t xml:space="preserve"> doprava stejnou rychlostí a o stejnou vzdálenost.“</w:t>
                      </w:r>
                    </w:p>
                    <w:p w14:paraId="3533DD8D" w14:textId="77777777" w:rsidR="002A1612" w:rsidRDefault="002A1612" w:rsidP="001C6C01">
                      <w:pPr>
                        <w:jc w:val="center"/>
                      </w:pPr>
                    </w:p>
                  </w:txbxContent>
                </v:textbox>
                <w10:wrap type="topAndBottom"/>
              </v:shape>
            </w:pict>
          </mc:Fallback>
        </mc:AlternateContent>
      </w:r>
      <w:r>
        <w:rPr>
          <w:lang w:val="cs-CZ"/>
        </w:rPr>
        <w:t>Podle programátora, který tento kód napsal, by měl program fungovat následovně:</w:t>
      </w:r>
    </w:p>
    <w:p w14:paraId="1D98CC0A" w14:textId="77777777" w:rsidR="001C6C01" w:rsidRPr="00D972EE" w:rsidRDefault="001C6C01" w:rsidP="001C6C01">
      <w:pPr>
        <w:rPr>
          <w:lang w:val="cs-CZ"/>
        </w:rPr>
      </w:pPr>
    </w:p>
    <w:p w14:paraId="09D8704E" w14:textId="77777777" w:rsidR="001C6C01" w:rsidRPr="00D972EE" w:rsidRDefault="001C6C01" w:rsidP="001C6C01">
      <w:pPr>
        <w:pStyle w:val="Odstavecseseznamem"/>
        <w:numPr>
          <w:ilvl w:val="0"/>
          <w:numId w:val="19"/>
        </w:numPr>
        <w:rPr>
          <w:lang w:val="cs-CZ"/>
        </w:rPr>
      </w:pPr>
      <w:r>
        <w:rPr>
          <w:lang w:val="cs-CZ"/>
        </w:rPr>
        <w:t xml:space="preserve">Program nefunguje tak, jak si programátor představoval. Vaším úkolem je program odladit a upravit tak, aby fungoval podle programátorových představ. Vyzkoušejte program v Edisonovi a laďte jej tak dlouho, dokud nebude fungovat podle výše uvedeného popisu. Popište, jaké chyby jste odhalili a jak jste je napravili. </w:t>
      </w:r>
    </w:p>
    <w:p w14:paraId="4F591D8D" w14:textId="77777777" w:rsidR="001C6C01" w:rsidRPr="00D972EE" w:rsidRDefault="001C6C01" w:rsidP="001C6C01">
      <w:pPr>
        <w:rPr>
          <w:lang w:val="cs-CZ"/>
        </w:rPr>
      </w:pPr>
      <w:r w:rsidRPr="00D972EE">
        <w:rPr>
          <w:lang w:val="cs-CZ"/>
        </w:rPr>
        <w:t>________________________________________________________________________________</w:t>
      </w:r>
    </w:p>
    <w:p w14:paraId="28CF936C" w14:textId="77777777" w:rsidR="001C6C01" w:rsidRPr="00D972EE" w:rsidRDefault="001C6C01" w:rsidP="001C6C01">
      <w:pPr>
        <w:rPr>
          <w:lang w:val="cs-CZ"/>
        </w:rPr>
      </w:pPr>
      <w:r w:rsidRPr="00D972EE">
        <w:rPr>
          <w:lang w:val="cs-CZ"/>
        </w:rPr>
        <w:t>________________________________________________________________________________</w:t>
      </w:r>
    </w:p>
    <w:p w14:paraId="3E5770F9" w14:textId="77777777" w:rsidR="001C6C01" w:rsidRPr="00D972EE" w:rsidRDefault="001C6C01" w:rsidP="001C6C01">
      <w:pPr>
        <w:rPr>
          <w:lang w:val="cs-CZ"/>
        </w:rPr>
      </w:pPr>
      <w:r w:rsidRPr="00D972EE">
        <w:rPr>
          <w:lang w:val="cs-CZ"/>
        </w:rPr>
        <w:t>________________________________________________________________________________</w:t>
      </w:r>
    </w:p>
    <w:p w14:paraId="3B95D906" w14:textId="77777777" w:rsidR="001C6C01" w:rsidRPr="00D972EE" w:rsidRDefault="001C6C01" w:rsidP="001C6C01">
      <w:pPr>
        <w:rPr>
          <w:lang w:val="cs-CZ"/>
        </w:rPr>
      </w:pPr>
      <w:r w:rsidRPr="00D972EE">
        <w:rPr>
          <w:lang w:val="cs-CZ"/>
        </w:rPr>
        <w:t>________________________________________________________________________________</w:t>
      </w:r>
    </w:p>
    <w:p w14:paraId="7EB3897A" w14:textId="77777777" w:rsidR="001C6C01" w:rsidRPr="00D972EE" w:rsidRDefault="001C6C01" w:rsidP="001C6C01">
      <w:pPr>
        <w:rPr>
          <w:lang w:val="cs-CZ"/>
        </w:rPr>
      </w:pPr>
      <w:r w:rsidRPr="00D972EE">
        <w:rPr>
          <w:lang w:val="cs-CZ"/>
        </w:rPr>
        <w:t>________________________________________________________________________________</w:t>
      </w:r>
    </w:p>
    <w:p w14:paraId="48AE0667" w14:textId="77777777" w:rsidR="001C6C01" w:rsidRPr="00D972EE" w:rsidRDefault="001C6C01" w:rsidP="001C6C01">
      <w:pPr>
        <w:rPr>
          <w:lang w:val="cs-CZ"/>
        </w:rPr>
      </w:pPr>
      <w:r w:rsidRPr="00D972EE">
        <w:rPr>
          <w:lang w:val="cs-CZ"/>
        </w:rPr>
        <w:t>________________________________________________________________________________</w:t>
      </w:r>
    </w:p>
    <w:p w14:paraId="57388BA3" w14:textId="77777777" w:rsidR="001C6C01" w:rsidRPr="00D972EE" w:rsidRDefault="001C6C01" w:rsidP="001C6C01">
      <w:pPr>
        <w:rPr>
          <w:lang w:val="cs-CZ"/>
        </w:rPr>
      </w:pPr>
      <w:r w:rsidRPr="00D972EE">
        <w:rPr>
          <w:lang w:val="cs-CZ"/>
        </w:rPr>
        <w:t>________________________________________________________________________________</w:t>
      </w:r>
    </w:p>
    <w:p w14:paraId="2F51CD79" w14:textId="77777777" w:rsidR="001C6C01" w:rsidRPr="00D972EE" w:rsidRDefault="001C6C01" w:rsidP="001C6C01">
      <w:pPr>
        <w:rPr>
          <w:lang w:val="cs-CZ"/>
        </w:rPr>
      </w:pPr>
      <w:r w:rsidRPr="00D972EE">
        <w:rPr>
          <w:lang w:val="cs-CZ"/>
        </w:rPr>
        <w:t>________________________________________________________________________________</w:t>
      </w:r>
    </w:p>
    <w:p w14:paraId="70446BF4" w14:textId="77777777" w:rsidR="001C6C01" w:rsidRPr="00D972EE" w:rsidRDefault="001C6C01" w:rsidP="001C6C01">
      <w:pPr>
        <w:rPr>
          <w:lang w:val="cs-CZ"/>
        </w:rPr>
      </w:pPr>
      <w:r w:rsidRPr="00D972EE">
        <w:rPr>
          <w:lang w:val="cs-CZ"/>
        </w:rPr>
        <w:t>________________________________________________________________________________</w:t>
      </w:r>
    </w:p>
    <w:p w14:paraId="0BEE570C" w14:textId="77777777" w:rsidR="001C6C01" w:rsidRPr="00D972EE" w:rsidRDefault="001C6C01" w:rsidP="001C6C01">
      <w:pPr>
        <w:rPr>
          <w:lang w:val="cs-CZ"/>
        </w:rPr>
      </w:pPr>
      <w:r w:rsidRPr="00D972EE">
        <w:rPr>
          <w:lang w:val="cs-CZ"/>
        </w:rPr>
        <w:t>________________________________________________________________________________</w:t>
      </w:r>
    </w:p>
    <w:p w14:paraId="518E0DF2" w14:textId="77777777" w:rsidR="001C6C01" w:rsidRPr="00D972EE" w:rsidRDefault="001C6C01" w:rsidP="001C6C01">
      <w:pPr>
        <w:rPr>
          <w:lang w:val="cs-CZ"/>
        </w:rPr>
      </w:pPr>
      <w:r w:rsidRPr="00D972EE">
        <w:rPr>
          <w:lang w:val="cs-CZ"/>
        </w:rPr>
        <w:br w:type="page"/>
      </w:r>
    </w:p>
    <w:p w14:paraId="51B9EBA8" w14:textId="77777777" w:rsidR="001C6C01" w:rsidRPr="00D972EE" w:rsidRDefault="001C6C01" w:rsidP="001C6C01">
      <w:pPr>
        <w:pStyle w:val="Nadpis1"/>
        <w:rPr>
          <w:lang w:val="cs-CZ"/>
        </w:rPr>
      </w:pPr>
      <w:bookmarkStart w:id="37" w:name="_Toc146267224"/>
      <w:r w:rsidRPr="00D972EE">
        <w:rPr>
          <w:lang w:val="cs-CZ"/>
        </w:rPr>
        <w:lastRenderedPageBreak/>
        <w:t xml:space="preserve">U2-2.5 </w:t>
      </w:r>
      <w:r>
        <w:rPr>
          <w:lang w:val="cs-CZ"/>
        </w:rPr>
        <w:t>Prozkoumejte Edisonovy motory</w:t>
      </w:r>
      <w:bookmarkEnd w:id="37"/>
    </w:p>
    <w:p w14:paraId="649277B4" w14:textId="77777777" w:rsidR="001C6C01" w:rsidRPr="0027631D" w:rsidRDefault="001C6C01" w:rsidP="001C6C01">
      <w:pPr>
        <w:rPr>
          <w:lang w:val="cs-CZ"/>
        </w:rPr>
      </w:pPr>
      <w:r>
        <w:rPr>
          <w:lang w:val="cs-CZ"/>
        </w:rPr>
        <w:t>Robot Edison má dva motory: jeden na levé straně a druhý na pravé. Výstupy využívající těchto motorů jsou jedním ze tří hlavních typů Edisonových výstupů. V </w:t>
      </w:r>
      <w:proofErr w:type="spellStart"/>
      <w:r w:rsidRPr="0027631D">
        <w:rPr>
          <w:lang w:val="cs-CZ"/>
        </w:rPr>
        <w:t>EdScratch</w:t>
      </w:r>
      <w:r>
        <w:rPr>
          <w:lang w:val="cs-CZ"/>
        </w:rPr>
        <w:t>i</w:t>
      </w:r>
      <w:proofErr w:type="spellEnd"/>
      <w:r>
        <w:rPr>
          <w:lang w:val="cs-CZ"/>
        </w:rPr>
        <w:t xml:space="preserve"> bloky související s výstupy motorů naleznete v kategorii </w:t>
      </w:r>
      <w:r w:rsidRPr="0027631D">
        <w:rPr>
          <w:color w:val="FF7000"/>
          <w:lang w:val="cs-CZ"/>
        </w:rPr>
        <w:t>Drive</w:t>
      </w:r>
      <w:r w:rsidRPr="0027631D">
        <w:rPr>
          <w:lang w:val="cs-CZ"/>
        </w:rPr>
        <w:t xml:space="preserve"> </w:t>
      </w:r>
      <w:r>
        <w:rPr>
          <w:lang w:val="cs-CZ"/>
        </w:rPr>
        <w:t>(Jízda)</w:t>
      </w:r>
      <w:r w:rsidRPr="0027631D">
        <w:rPr>
          <w:lang w:val="cs-CZ"/>
        </w:rPr>
        <w:t>.</w:t>
      </w:r>
    </w:p>
    <w:p w14:paraId="62070EE7" w14:textId="77777777" w:rsidR="001C6C01" w:rsidRPr="0027631D" w:rsidRDefault="001C6C01" w:rsidP="001C6C01">
      <w:pPr>
        <w:rPr>
          <w:lang w:val="cs-CZ"/>
        </w:rPr>
      </w:pPr>
      <w:r>
        <w:rPr>
          <w:lang w:val="cs-CZ"/>
        </w:rPr>
        <w:t>Když píšete Edisonovi program v </w:t>
      </w:r>
      <w:proofErr w:type="spellStart"/>
      <w:r>
        <w:rPr>
          <w:lang w:val="cs-CZ"/>
        </w:rPr>
        <w:t>EdScratchi</w:t>
      </w:r>
      <w:proofErr w:type="spellEnd"/>
      <w:r>
        <w:rPr>
          <w:lang w:val="cs-CZ"/>
        </w:rPr>
        <w:t xml:space="preserve"> s použitím bloků z kategorie </w:t>
      </w:r>
      <w:r w:rsidRPr="0027631D">
        <w:rPr>
          <w:color w:val="FF7000"/>
          <w:lang w:val="cs-CZ"/>
        </w:rPr>
        <w:t>Drive</w:t>
      </w:r>
      <w:r>
        <w:rPr>
          <w:lang w:val="cs-CZ"/>
        </w:rPr>
        <w:t>, přikazujete motorům, co mají dělat. Většina bloků ovládá oba Edisonovy motory. Znamená to, že oba motory dělají totéž</w:t>
      </w:r>
      <w:r w:rsidRPr="0027631D">
        <w:rPr>
          <w:lang w:val="cs-CZ"/>
        </w:rPr>
        <w:t>?</w:t>
      </w:r>
    </w:p>
    <w:p w14:paraId="43D39DF1" w14:textId="77777777" w:rsidR="001C6C01" w:rsidRPr="0027631D" w:rsidRDefault="001C6C01" w:rsidP="001C6C01">
      <w:pPr>
        <w:rPr>
          <w:lang w:val="cs-CZ"/>
        </w:rPr>
      </w:pPr>
    </w:p>
    <w:p w14:paraId="285F0137" w14:textId="77777777" w:rsidR="001C6C01" w:rsidRPr="0027631D" w:rsidRDefault="001C6C01" w:rsidP="001C6C01">
      <w:pPr>
        <w:pStyle w:val="Nadpis2"/>
        <w:rPr>
          <w:lang w:val="cs-CZ"/>
        </w:rPr>
      </w:pPr>
      <w:r w:rsidRPr="0027631D">
        <w:rPr>
          <w:lang w:val="cs-CZ"/>
        </w:rPr>
        <w:t xml:space="preserve">Úkol 1: </w:t>
      </w:r>
      <w:r>
        <w:rPr>
          <w:lang w:val="cs-CZ"/>
        </w:rPr>
        <w:t>Otočte robota</w:t>
      </w:r>
    </w:p>
    <w:p w14:paraId="5FBE6C93" w14:textId="61DA6B72" w:rsidR="001C6C01" w:rsidRPr="0027631D" w:rsidRDefault="001C6C01" w:rsidP="001C6C01">
      <w:pPr>
        <w:rPr>
          <w:lang w:val="cs-CZ"/>
        </w:rPr>
      </w:pPr>
      <w:r w:rsidRPr="0027631D">
        <w:rPr>
          <w:noProof/>
          <w:lang w:val="cs-CZ"/>
        </w:rPr>
        <w:drawing>
          <wp:anchor distT="0" distB="0" distL="114300" distR="114300" simplePos="0" relativeHeight="253244416" behindDoc="0" locked="0" layoutInCell="1" allowOverlap="1" wp14:anchorId="54E83501" wp14:editId="451CF121">
            <wp:simplePos x="0" y="0"/>
            <wp:positionH relativeFrom="column">
              <wp:posOffset>921385</wp:posOffset>
            </wp:positionH>
            <wp:positionV relativeFrom="paragraph">
              <wp:posOffset>506756</wp:posOffset>
            </wp:positionV>
            <wp:extent cx="3229610" cy="936625"/>
            <wp:effectExtent l="19050" t="19050" r="27940" b="1587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U2-1.4_spin left.PNG"/>
                    <pic:cNvPicPr/>
                  </pic:nvPicPr>
                  <pic:blipFill rotWithShape="1">
                    <a:blip r:embed="rId117">
                      <a:extLst>
                        <a:ext uri="{28A0092B-C50C-407E-A947-70E740481C1C}">
                          <a14:useLocalDpi xmlns:a14="http://schemas.microsoft.com/office/drawing/2010/main" val="0"/>
                        </a:ext>
                      </a:extLst>
                    </a:blip>
                    <a:srcRect l="2068" t="8153" r="2053" b="24830"/>
                    <a:stretch/>
                  </pic:blipFill>
                  <pic:spPr bwMode="auto">
                    <a:xfrm>
                      <a:off x="0" y="0"/>
                      <a:ext cx="3229610" cy="9366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Pokud byste chtěli napsat kód přikazující robotovi </w:t>
      </w:r>
      <w:r w:rsidR="002A1DF0">
        <w:rPr>
          <w:lang w:val="cs-CZ"/>
        </w:rPr>
        <w:t>„</w:t>
      </w:r>
      <w:r>
        <w:rPr>
          <w:lang w:val="cs-CZ"/>
        </w:rPr>
        <w:t>otočit se doleva</w:t>
      </w:r>
      <w:r w:rsidR="002A1DF0">
        <w:rPr>
          <w:lang w:val="cs-CZ"/>
        </w:rPr>
        <w:t>“</w:t>
      </w:r>
      <w:r>
        <w:rPr>
          <w:lang w:val="cs-CZ"/>
        </w:rPr>
        <w:t>, stačí vám napsat jednoduchý s jedním blokem</w:t>
      </w:r>
      <w:r w:rsidRPr="0027631D">
        <w:rPr>
          <w:lang w:val="cs-CZ"/>
        </w:rPr>
        <w:t>:</w:t>
      </w:r>
    </w:p>
    <w:p w14:paraId="27583C30" w14:textId="77777777" w:rsidR="001C6C01" w:rsidRPr="0027631D" w:rsidRDefault="001C6C01" w:rsidP="001C6C01">
      <w:pPr>
        <w:rPr>
          <w:lang w:val="cs-CZ"/>
        </w:rPr>
      </w:pPr>
    </w:p>
    <w:p w14:paraId="7F09CFC8" w14:textId="77777777" w:rsidR="001C6C01" w:rsidRPr="0027631D" w:rsidRDefault="001C6C01" w:rsidP="001C6C01">
      <w:pPr>
        <w:rPr>
          <w:lang w:val="cs-CZ"/>
        </w:rPr>
      </w:pPr>
      <w:r w:rsidRPr="00BC1DF8">
        <w:rPr>
          <w:rFonts w:hint="eastAsia"/>
          <w:lang w:val="cs-CZ"/>
        </w:rPr>
        <w:t xml:space="preserve">Vstupní parametry v tomto bloku informují Edisona o směru, vzdálenosti, </w:t>
      </w:r>
      <w:r>
        <w:rPr>
          <w:lang w:val="cs-CZ"/>
        </w:rPr>
        <w:t xml:space="preserve">délkových </w:t>
      </w:r>
      <w:r w:rsidRPr="00BC1DF8">
        <w:rPr>
          <w:rFonts w:hint="eastAsia"/>
          <w:lang w:val="cs-CZ"/>
        </w:rPr>
        <w:t>jednotkách a rychlosti, kter</w:t>
      </w:r>
      <w:r>
        <w:rPr>
          <w:lang w:val="cs-CZ"/>
        </w:rPr>
        <w:t>é</w:t>
      </w:r>
      <w:r w:rsidRPr="00BC1DF8">
        <w:rPr>
          <w:rFonts w:hint="eastAsia"/>
          <w:lang w:val="cs-CZ"/>
        </w:rPr>
        <w:t xml:space="preserve"> má robot v programu</w:t>
      </w:r>
      <w:r w:rsidRPr="00BC1DF8">
        <w:rPr>
          <w:lang w:val="cs-CZ"/>
        </w:rPr>
        <w:t xml:space="preserve"> </w:t>
      </w:r>
      <w:r>
        <w:rPr>
          <w:lang w:val="cs-CZ"/>
        </w:rPr>
        <w:t xml:space="preserve">použít. </w:t>
      </w:r>
    </w:p>
    <w:p w14:paraId="36751D66" w14:textId="77777777" w:rsidR="001C6C01" w:rsidRPr="0027631D" w:rsidRDefault="001C6C01" w:rsidP="001C6C01">
      <w:pPr>
        <w:rPr>
          <w:lang w:val="cs-CZ"/>
        </w:rPr>
      </w:pPr>
      <w:r>
        <w:rPr>
          <w:lang w:val="cs-CZ"/>
        </w:rPr>
        <w:t xml:space="preserve">Zvoleným směrovým vstupním parametrem je </w:t>
      </w:r>
      <w:r w:rsidRPr="0027631D">
        <w:rPr>
          <w:color w:val="FF7000"/>
          <w:lang w:val="cs-CZ"/>
        </w:rPr>
        <w:t>spin</w:t>
      </w:r>
      <w:r>
        <w:rPr>
          <w:lang w:val="cs-CZ"/>
        </w:rPr>
        <w:t xml:space="preserve"> (otočit). To znamená, že celý vstupní parametr ohledně směru je </w:t>
      </w:r>
      <w:r w:rsidRPr="0027631D">
        <w:rPr>
          <w:color w:val="FF7000"/>
          <w:lang w:val="cs-CZ"/>
        </w:rPr>
        <w:t xml:space="preserve">spin </w:t>
      </w:r>
      <w:proofErr w:type="spellStart"/>
      <w:r w:rsidRPr="0027631D">
        <w:rPr>
          <w:color w:val="FF7000"/>
          <w:lang w:val="cs-CZ"/>
        </w:rPr>
        <w:t>left</w:t>
      </w:r>
      <w:proofErr w:type="spellEnd"/>
      <w:r>
        <w:rPr>
          <w:lang w:val="cs-CZ"/>
        </w:rPr>
        <w:t xml:space="preserve"> (otočit doleva). Jaký výstup tento vstup přikazuje Edisonovým motorům? </w:t>
      </w:r>
    </w:p>
    <w:p w14:paraId="45F5A1B4"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 použitím stejných vstupních parametrů jako na obrázku. Stáhněte program a spusťte jej v Edisonovi na stole nebo na podlaze. </w:t>
      </w:r>
    </w:p>
    <w:p w14:paraId="7B495373" w14:textId="77777777" w:rsidR="001C6C01" w:rsidRPr="0027631D" w:rsidRDefault="001C6C01" w:rsidP="001C6C01">
      <w:pPr>
        <w:rPr>
          <w:lang w:val="cs-CZ"/>
        </w:rPr>
      </w:pPr>
      <w:r>
        <w:rPr>
          <w:lang w:val="cs-CZ"/>
        </w:rPr>
        <w:t xml:space="preserve">Nyní program spusťte znovu, ale tentokrát držte Edisona v rukou. Čeho jste si všimli? </w:t>
      </w:r>
    </w:p>
    <w:p w14:paraId="4713538B" w14:textId="77777777" w:rsidR="001C6C01" w:rsidRPr="0027631D" w:rsidRDefault="001C6C01" w:rsidP="001C6C01">
      <w:pPr>
        <w:pStyle w:val="Odstavecseseznamem"/>
        <w:numPr>
          <w:ilvl w:val="0"/>
          <w:numId w:val="11"/>
        </w:numPr>
        <w:rPr>
          <w:lang w:val="cs-CZ"/>
        </w:rPr>
      </w:pPr>
      <w:r>
        <w:rPr>
          <w:lang w:val="cs-CZ"/>
        </w:rPr>
        <w:t xml:space="preserve">Jakým směrem se otáčí levé kolo? </w:t>
      </w:r>
    </w:p>
    <w:p w14:paraId="4B78E392" w14:textId="77777777" w:rsidR="001C6C01" w:rsidRPr="0027631D" w:rsidRDefault="001C6C01" w:rsidP="001C6C01">
      <w:pPr>
        <w:ind w:left="360"/>
        <w:rPr>
          <w:b/>
          <w:lang w:val="cs-CZ"/>
        </w:rPr>
      </w:pPr>
      <w:bookmarkStart w:id="38" w:name="_Hlk512850187"/>
      <w:r w:rsidRPr="0027631D">
        <w:rPr>
          <w:lang w:val="cs-CZ"/>
        </w:rPr>
        <w:t xml:space="preserve">  ______________________________________________________________</w:t>
      </w:r>
    </w:p>
    <w:bookmarkEnd w:id="38"/>
    <w:p w14:paraId="77BF3D57" w14:textId="77777777" w:rsidR="001C6C01" w:rsidRPr="0027631D" w:rsidRDefault="001C6C01" w:rsidP="001C6C01">
      <w:pPr>
        <w:pStyle w:val="Odstavecseseznamem"/>
        <w:rPr>
          <w:lang w:val="cs-CZ"/>
        </w:rPr>
      </w:pPr>
    </w:p>
    <w:p w14:paraId="7EA1229F" w14:textId="77777777" w:rsidR="001C6C01" w:rsidRPr="0027631D" w:rsidRDefault="001C6C01" w:rsidP="001C6C01">
      <w:pPr>
        <w:pStyle w:val="Odstavecseseznamem"/>
        <w:numPr>
          <w:ilvl w:val="0"/>
          <w:numId w:val="11"/>
        </w:numPr>
        <w:rPr>
          <w:lang w:val="cs-CZ"/>
        </w:rPr>
      </w:pPr>
      <w:r>
        <w:rPr>
          <w:lang w:val="cs-CZ"/>
        </w:rPr>
        <w:t>Jakým směrem se otáčí pravé kolo</w:t>
      </w:r>
      <w:r w:rsidRPr="0027631D">
        <w:rPr>
          <w:lang w:val="cs-CZ"/>
        </w:rPr>
        <w:t>?</w:t>
      </w:r>
    </w:p>
    <w:p w14:paraId="06BA1CE2" w14:textId="77777777" w:rsidR="001C6C01" w:rsidRPr="0027631D" w:rsidRDefault="001C6C01" w:rsidP="001C6C01">
      <w:pPr>
        <w:ind w:left="360"/>
        <w:rPr>
          <w:lang w:val="cs-CZ"/>
        </w:rPr>
      </w:pPr>
      <w:r w:rsidRPr="0027631D">
        <w:rPr>
          <w:lang w:val="cs-CZ"/>
        </w:rPr>
        <w:t xml:space="preserve"> ______________________________________________________________</w:t>
      </w:r>
    </w:p>
    <w:p w14:paraId="2CF2CBF7" w14:textId="77777777" w:rsidR="001C6C01" w:rsidRPr="0027631D" w:rsidRDefault="001C6C01" w:rsidP="001C6C01">
      <w:pPr>
        <w:rPr>
          <w:lang w:val="cs-CZ"/>
        </w:rPr>
      </w:pPr>
      <w:r w:rsidRPr="00BC1DF8">
        <w:rPr>
          <w:rFonts w:hint="eastAsia"/>
          <w:lang w:val="cs-CZ"/>
        </w:rPr>
        <w:t>Edisonovy motory nemusí dělat současně</w:t>
      </w:r>
      <w:r>
        <w:rPr>
          <w:lang w:val="cs-CZ"/>
        </w:rPr>
        <w:t xml:space="preserve"> </w:t>
      </w:r>
      <w:r w:rsidRPr="00BC1DF8">
        <w:rPr>
          <w:rFonts w:hint="eastAsia"/>
          <w:lang w:val="cs-CZ"/>
        </w:rPr>
        <w:t>totéž. Znamená to, že byste mohli napsat program pohybující pouze jedn</w:t>
      </w:r>
      <w:r>
        <w:rPr>
          <w:lang w:val="cs-CZ"/>
        </w:rPr>
        <w:t>ím</w:t>
      </w:r>
      <w:r w:rsidRPr="00BC1DF8">
        <w:rPr>
          <w:rFonts w:hint="eastAsia"/>
          <w:lang w:val="cs-CZ"/>
        </w:rPr>
        <w:t xml:space="preserve"> z motorů? Můžete napsat program, který každému motoru řekne, co má dělat samostatně?</w:t>
      </w:r>
      <w:r>
        <w:rPr>
          <w:lang w:val="cs-CZ"/>
        </w:rPr>
        <w:t xml:space="preserve"> </w:t>
      </w:r>
    </w:p>
    <w:p w14:paraId="79878F9B" w14:textId="77777777" w:rsidR="001C6C01" w:rsidRPr="0027631D" w:rsidRDefault="001C6C01" w:rsidP="001C6C01">
      <w:pPr>
        <w:rPr>
          <w:lang w:val="cs-CZ"/>
        </w:rPr>
      </w:pPr>
      <w:r>
        <w:rPr>
          <w:lang w:val="cs-CZ"/>
        </w:rPr>
        <w:t xml:space="preserve">Otevřete si aplikaci </w:t>
      </w:r>
      <w:proofErr w:type="spellStart"/>
      <w:r w:rsidRPr="0027631D">
        <w:rPr>
          <w:lang w:val="cs-CZ"/>
        </w:rPr>
        <w:t>EdScratch</w:t>
      </w:r>
      <w:proofErr w:type="spellEnd"/>
      <w:r w:rsidRPr="0027631D">
        <w:rPr>
          <w:lang w:val="cs-CZ"/>
        </w:rPr>
        <w:t xml:space="preserve"> </w:t>
      </w:r>
      <w:r>
        <w:rPr>
          <w:lang w:val="cs-CZ"/>
        </w:rPr>
        <w:t xml:space="preserve">a prohlédněte si kategorii </w:t>
      </w:r>
      <w:r w:rsidRPr="0027631D">
        <w:rPr>
          <w:color w:val="FF7000"/>
          <w:lang w:val="cs-CZ"/>
        </w:rPr>
        <w:t>Drive</w:t>
      </w:r>
      <w:r w:rsidRPr="0027631D">
        <w:rPr>
          <w:lang w:val="cs-CZ"/>
        </w:rPr>
        <w:t xml:space="preserve"> </w:t>
      </w:r>
      <w:r>
        <w:rPr>
          <w:lang w:val="cs-CZ"/>
        </w:rPr>
        <w:t xml:space="preserve">(Jízda) v paletě bloků. Prostudujte si různé bloky a hledejte bloky, které byste mohli použít, pokud byste chtěli zajistit výstup pouze z jednoho z Edisonových motorů. </w:t>
      </w:r>
    </w:p>
    <w:p w14:paraId="609D1515" w14:textId="0BB3480A" w:rsidR="001C6C01" w:rsidRDefault="001C6C01" w:rsidP="001C6C01">
      <w:pPr>
        <w:rPr>
          <w:lang w:val="cs-CZ"/>
        </w:rPr>
      </w:pPr>
    </w:p>
    <w:p w14:paraId="77DF59C2" w14:textId="77777777" w:rsidR="002A1DF0" w:rsidRPr="0027631D" w:rsidRDefault="002A1DF0" w:rsidP="001C6C01">
      <w:pPr>
        <w:rPr>
          <w:lang w:val="cs-CZ"/>
        </w:rPr>
      </w:pPr>
    </w:p>
    <w:p w14:paraId="053EB680" w14:textId="77777777" w:rsidR="001C6C01" w:rsidRPr="0027631D" w:rsidRDefault="001C6C01" w:rsidP="001C6C01">
      <w:pPr>
        <w:pStyle w:val="Odstavecseseznamem"/>
        <w:numPr>
          <w:ilvl w:val="0"/>
          <w:numId w:val="11"/>
        </w:numPr>
        <w:rPr>
          <w:lang w:val="cs-CZ"/>
        </w:rPr>
      </w:pPr>
      <w:r>
        <w:rPr>
          <w:lang w:val="cs-CZ"/>
        </w:rPr>
        <w:lastRenderedPageBreak/>
        <w:t>Které z bloků podle vás využívají pouze jeden z Edisonových motorů? Proč tomu podle vás tak je</w:t>
      </w:r>
      <w:r w:rsidRPr="0027631D">
        <w:rPr>
          <w:lang w:val="cs-CZ"/>
        </w:rPr>
        <w:t>?</w:t>
      </w:r>
    </w:p>
    <w:p w14:paraId="51EC073E" w14:textId="77777777" w:rsidR="001C6C01" w:rsidRPr="0027631D" w:rsidRDefault="001C6C01" w:rsidP="001C6C01">
      <w:pPr>
        <w:rPr>
          <w:lang w:val="cs-CZ"/>
        </w:rPr>
      </w:pPr>
      <w:bookmarkStart w:id="39" w:name="_Hlk511918885"/>
      <w:bookmarkStart w:id="40" w:name="_Hlk511923281"/>
      <w:r w:rsidRPr="0027631D">
        <w:rPr>
          <w:lang w:val="cs-CZ"/>
        </w:rPr>
        <w:t>________________________________________________________________________________</w:t>
      </w:r>
    </w:p>
    <w:p w14:paraId="66DEBEF2" w14:textId="77777777" w:rsidR="001C6C01" w:rsidRPr="0027631D" w:rsidRDefault="001C6C01" w:rsidP="001C6C01">
      <w:pPr>
        <w:rPr>
          <w:lang w:val="cs-CZ"/>
        </w:rPr>
      </w:pPr>
      <w:r w:rsidRPr="0027631D">
        <w:rPr>
          <w:lang w:val="cs-CZ"/>
        </w:rPr>
        <w:t>________________________________________________________________________________</w:t>
      </w:r>
    </w:p>
    <w:bookmarkEnd w:id="39"/>
    <w:p w14:paraId="0A503990" w14:textId="77777777" w:rsidR="001C6C01" w:rsidRPr="0027631D" w:rsidRDefault="001C6C01" w:rsidP="001C6C01">
      <w:pPr>
        <w:rPr>
          <w:lang w:val="cs-CZ"/>
        </w:rPr>
      </w:pPr>
      <w:r w:rsidRPr="0027631D">
        <w:rPr>
          <w:noProof/>
          <w:lang w:val="cs-CZ"/>
        </w:rPr>
        <mc:AlternateContent>
          <mc:Choice Requires="wpg">
            <w:drawing>
              <wp:anchor distT="0" distB="0" distL="114300" distR="114300" simplePos="0" relativeHeight="253295616" behindDoc="1" locked="0" layoutInCell="1" allowOverlap="1" wp14:anchorId="03AFFD81" wp14:editId="025B6798">
                <wp:simplePos x="0" y="0"/>
                <wp:positionH relativeFrom="column">
                  <wp:posOffset>3223895</wp:posOffset>
                </wp:positionH>
                <wp:positionV relativeFrom="paragraph">
                  <wp:posOffset>194310</wp:posOffset>
                </wp:positionV>
                <wp:extent cx="2615565" cy="1798955"/>
                <wp:effectExtent l="0" t="0" r="13335" b="10795"/>
                <wp:wrapSquare wrapText="bothSides"/>
                <wp:docPr id="260" name="Group 260"/>
                <wp:cNvGraphicFramePr/>
                <a:graphic xmlns:a="http://schemas.openxmlformats.org/drawingml/2006/main">
                  <a:graphicData uri="http://schemas.microsoft.com/office/word/2010/wordprocessingGroup">
                    <wpg:wgp>
                      <wpg:cNvGrpSpPr/>
                      <wpg:grpSpPr>
                        <a:xfrm>
                          <a:off x="0" y="0"/>
                          <a:ext cx="2615565" cy="1798955"/>
                          <a:chOff x="0" y="0"/>
                          <a:chExt cx="2615565" cy="1799158"/>
                        </a:xfrm>
                      </wpg:grpSpPr>
                      <wps:wsp>
                        <wps:cNvPr id="257" name="Text Box 257"/>
                        <wps:cNvSpPr txBox="1">
                          <a:spLocks noChangeArrowheads="1"/>
                        </wps:cNvSpPr>
                        <wps:spPr bwMode="auto">
                          <a:xfrm>
                            <a:off x="0" y="665683"/>
                            <a:ext cx="2615565" cy="113347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wps:txbx>
                        <wps:bodyPr rot="0" vert="horz" wrap="square" lIns="91440" tIns="180000" rIns="91440" bIns="90000" anchor="t" anchorCtr="0">
                          <a:noAutofit/>
                        </wps:bodyPr>
                      </wps:wsp>
                      <wps:wsp>
                        <wps:cNvPr id="25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259" name="Picture 25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03AFFD81" id="Group 260" o:spid="_x0000_s1322" style="position:absolute;margin-left:253.85pt;margin-top:15.3pt;width:205.95pt;height:141.65pt;z-index:-250020864" coordsize="26155,17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">
                <v:roundrect id="Text Box 257" o:spid="_x0000_s1323" style="position:absolute;top:6656;width:26155;height:11335;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" strokecolor="#5a5a5a [2109]">
                  <v:stroke joinstyle="miter"/>
                  <v:textbox inset=",5mm,,2.5mm">
                    <w:txbxContent>
                      <w:p w14:paraId="21C734EE" w14:textId="77777777" w:rsidR="002A1612" w:rsidRPr="00E47757" w:rsidRDefault="002A1612" w:rsidP="001C6C01">
                        <w:pPr>
                          <w:rPr>
                            <w:lang w:val="cs-CZ"/>
                          </w:rPr>
                        </w:pPr>
                        <w:r>
                          <w:rPr>
                            <w:lang w:val="cs-CZ"/>
                          </w:rPr>
                          <w:t>Edisonova kola lze vyjmout z pohonných zdířek, v nichž jsou usazena. Edisonovy motory pohybují těmito zdířkami.</w:t>
                        </w:r>
                        <w:r w:rsidRPr="00E47757">
                          <w:rPr>
                            <w:lang w:val="cs-CZ"/>
                          </w:rPr>
                          <w:t xml:space="preserve"> </w:t>
                        </w:r>
                      </w:p>
                      <w:p w14:paraId="7246459B" w14:textId="77777777" w:rsidR="002A1612" w:rsidRPr="00E47757" w:rsidRDefault="002A1612" w:rsidP="001C6C01">
                        <w:pPr>
                          <w:rPr>
                            <w:lang w:val="cs-CZ"/>
                          </w:rPr>
                        </w:pPr>
                      </w:p>
                    </w:txbxContent>
                  </v:textbox>
                </v:roundrect>
                <v:shape id="_x0000_s132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CE93F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B36C707" w14:textId="77777777" w:rsidR="002A1612" w:rsidRPr="00D31915" w:rsidRDefault="002A1612" w:rsidP="001C6C01">
                        <w:pPr>
                          <w:rPr>
                            <w:b/>
                            <w:color w:val="FF7000"/>
                            <w:sz w:val="28"/>
                            <w:szCs w:val="28"/>
                          </w:rPr>
                        </w:pPr>
                      </w:p>
                    </w:txbxContent>
                  </v:textbox>
                </v:shape>
                <v:shape id="Picture 259" o:spid="_x0000_s132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">
                  <v:imagedata r:id="rId49" o:title=""/>
                </v:shape>
                <w10:wrap type="square"/>
              </v:group>
            </w:pict>
          </mc:Fallback>
        </mc:AlternateContent>
      </w:r>
      <w:r w:rsidRPr="0027631D">
        <w:rPr>
          <w:lang w:val="cs-CZ"/>
        </w:rPr>
        <w:t>________________________________________________________________________________</w:t>
      </w:r>
    </w:p>
    <w:bookmarkEnd w:id="40"/>
    <w:p w14:paraId="42BCEF27" w14:textId="77777777" w:rsidR="001C6C01" w:rsidRPr="0027631D" w:rsidRDefault="001C6C01" w:rsidP="001C6C01">
      <w:pPr>
        <w:pStyle w:val="Odstavecseseznamem"/>
        <w:rPr>
          <w:lang w:val="cs-CZ"/>
        </w:rPr>
      </w:pPr>
    </w:p>
    <w:p w14:paraId="652F7A97" w14:textId="77777777" w:rsidR="001C6C01" w:rsidRPr="0027631D" w:rsidRDefault="001C6C01" w:rsidP="001C6C01">
      <w:pPr>
        <w:pStyle w:val="Odstavecseseznamem"/>
        <w:numPr>
          <w:ilvl w:val="0"/>
          <w:numId w:val="11"/>
        </w:numPr>
        <w:rPr>
          <w:lang w:val="cs-CZ"/>
        </w:rPr>
      </w:pPr>
      <w:r>
        <w:rPr>
          <w:lang w:val="cs-CZ"/>
        </w:rPr>
        <w:t xml:space="preserve">Edisona můžete využít ke stavění či vynalézání mnoha nejrůznějších věcí. Představte si, že byste potřebovali vytvořit něco s využitím pouze jednoho z Edisonových motorů. Co byste mohli postavit? Jak by váš výtvor využíval tento motor? </w:t>
      </w:r>
    </w:p>
    <w:p w14:paraId="697EE15F" w14:textId="77777777" w:rsidR="001C6C01" w:rsidRPr="0027631D" w:rsidRDefault="001C6C01" w:rsidP="001C6C01">
      <w:pPr>
        <w:rPr>
          <w:lang w:val="cs-CZ"/>
        </w:rPr>
      </w:pPr>
    </w:p>
    <w:p w14:paraId="4398F6A4" w14:textId="77777777" w:rsidR="001C6C01" w:rsidRPr="0027631D" w:rsidRDefault="001C6C01" w:rsidP="001C6C01">
      <w:pPr>
        <w:rPr>
          <w:lang w:val="cs-CZ"/>
        </w:rPr>
      </w:pPr>
    </w:p>
    <w:p w14:paraId="5E3AD874" w14:textId="77777777" w:rsidR="001C6C01" w:rsidRPr="0027631D" w:rsidRDefault="001C6C01" w:rsidP="001C6C01">
      <w:pPr>
        <w:rPr>
          <w:lang w:val="cs-CZ"/>
        </w:rPr>
      </w:pPr>
      <w:r w:rsidRPr="0027631D">
        <w:rPr>
          <w:lang w:val="cs-CZ"/>
        </w:rPr>
        <w:t>________________________________________________________________________________</w:t>
      </w:r>
    </w:p>
    <w:p w14:paraId="128EC30B" w14:textId="77777777" w:rsidR="001C6C01" w:rsidRPr="0027631D" w:rsidRDefault="001C6C01" w:rsidP="001C6C01">
      <w:pPr>
        <w:rPr>
          <w:lang w:val="cs-CZ"/>
        </w:rPr>
      </w:pPr>
      <w:r w:rsidRPr="0027631D">
        <w:rPr>
          <w:lang w:val="cs-CZ"/>
        </w:rPr>
        <w:t>________________________________________________________________________________</w:t>
      </w:r>
    </w:p>
    <w:p w14:paraId="09DD3BDD" w14:textId="77777777" w:rsidR="001C6C01" w:rsidRPr="0027631D" w:rsidRDefault="001C6C01" w:rsidP="001C6C01">
      <w:pPr>
        <w:rPr>
          <w:lang w:val="cs-CZ"/>
        </w:rPr>
      </w:pPr>
      <w:r w:rsidRPr="0027631D">
        <w:rPr>
          <w:lang w:val="cs-CZ"/>
        </w:rPr>
        <w:t>________________________________________________________________________________</w:t>
      </w:r>
    </w:p>
    <w:p w14:paraId="074E4FFA" w14:textId="77777777" w:rsidR="001C6C01" w:rsidRPr="0027631D" w:rsidRDefault="001C6C01" w:rsidP="001C6C01">
      <w:pPr>
        <w:rPr>
          <w:lang w:val="cs-CZ"/>
        </w:rPr>
      </w:pPr>
      <w:r w:rsidRPr="0027631D">
        <w:rPr>
          <w:lang w:val="cs-CZ"/>
        </w:rPr>
        <w:t>________________________________________________________________________________</w:t>
      </w:r>
    </w:p>
    <w:p w14:paraId="625ED042" w14:textId="77777777" w:rsidR="001C6C01" w:rsidRPr="0027631D" w:rsidRDefault="001C6C01" w:rsidP="001C6C01">
      <w:pPr>
        <w:rPr>
          <w:lang w:val="cs-CZ"/>
        </w:rPr>
      </w:pPr>
      <w:r w:rsidRPr="0027631D">
        <w:rPr>
          <w:lang w:val="cs-CZ"/>
        </w:rPr>
        <w:t>________________________________________________________________________________</w:t>
      </w:r>
    </w:p>
    <w:p w14:paraId="6A6854C8" w14:textId="77777777" w:rsidR="001C6C01" w:rsidRPr="0027631D" w:rsidRDefault="001C6C01" w:rsidP="001C6C01">
      <w:pPr>
        <w:rPr>
          <w:lang w:val="cs-CZ"/>
        </w:rPr>
      </w:pPr>
      <w:r w:rsidRPr="0027631D">
        <w:rPr>
          <w:lang w:val="cs-CZ"/>
        </w:rPr>
        <w:t>________________________________________________________________________________</w:t>
      </w:r>
    </w:p>
    <w:p w14:paraId="16B06ACE" w14:textId="77777777" w:rsidR="001C6C01" w:rsidRPr="0027631D" w:rsidRDefault="001C6C01" w:rsidP="001C6C01">
      <w:pPr>
        <w:pStyle w:val="Nadpis2"/>
        <w:rPr>
          <w:lang w:val="cs-CZ"/>
        </w:rPr>
      </w:pPr>
    </w:p>
    <w:p w14:paraId="08FE2B8B" w14:textId="77777777" w:rsidR="001C6C01" w:rsidRPr="0027631D" w:rsidRDefault="001C6C01" w:rsidP="001C6C01">
      <w:pPr>
        <w:pStyle w:val="Nadpis2"/>
        <w:rPr>
          <w:lang w:val="cs-CZ"/>
        </w:rPr>
      </w:pPr>
      <w:r w:rsidRPr="0027631D">
        <w:rPr>
          <w:lang w:val="cs-CZ"/>
        </w:rPr>
        <w:t xml:space="preserve">Úkol 2: </w:t>
      </w:r>
      <w:r>
        <w:rPr>
          <w:lang w:val="cs-CZ"/>
        </w:rPr>
        <w:t>Směr</w:t>
      </w:r>
      <w:r w:rsidRPr="0027631D">
        <w:rPr>
          <w:lang w:val="cs-CZ"/>
        </w:rPr>
        <w:t xml:space="preserve"> = </w:t>
      </w:r>
      <w:r>
        <w:rPr>
          <w:lang w:val="cs-CZ"/>
        </w:rPr>
        <w:t>dopředu</w:t>
      </w:r>
    </w:p>
    <w:p w14:paraId="19D92AA5" w14:textId="77777777" w:rsidR="001C6C01" w:rsidRPr="0027631D" w:rsidRDefault="001C6C01" w:rsidP="001C6C01">
      <w:pPr>
        <w:rPr>
          <w:lang w:val="cs-CZ"/>
        </w:rPr>
      </w:pPr>
      <w:r>
        <w:rPr>
          <w:lang w:val="cs-CZ"/>
        </w:rPr>
        <w:t xml:space="preserve">Aby Edison fungoval tak, jak chcete, ujistěte se, že jste mu zadali všechny potřebné informace. Pokud robot nemá všechny potřebné vstupy a instrukce, program pravděpodobně nebude fungovat tak, jak byste chtěli. Tento druh logické chyby může být velmi frustrující, především pokud se domníváte, že jste robotovi poskytli všechny požadované informace. </w:t>
      </w:r>
    </w:p>
    <w:p w14:paraId="3B45C9CB" w14:textId="77777777" w:rsidR="001C6C01" w:rsidRPr="00907A01" w:rsidRDefault="001C6C01" w:rsidP="001C6C01">
      <w:pPr>
        <w:rPr>
          <w:rFonts w:ascii="Times New Roman" w:hAnsi="Times New Roman"/>
          <w:lang w:val="cs-CZ"/>
        </w:rPr>
      </w:pPr>
      <w:r w:rsidRPr="0027631D">
        <w:rPr>
          <w:noProof/>
          <w:lang w:val="cs-CZ"/>
        </w:rPr>
        <mc:AlternateContent>
          <mc:Choice Requires="wpg">
            <w:drawing>
              <wp:anchor distT="0" distB="0" distL="114300" distR="114300" simplePos="0" relativeHeight="253294592" behindDoc="0" locked="0" layoutInCell="1" allowOverlap="1" wp14:anchorId="4B0BFD7D" wp14:editId="07A1D537">
                <wp:simplePos x="0" y="0"/>
                <wp:positionH relativeFrom="column">
                  <wp:posOffset>-49530</wp:posOffset>
                </wp:positionH>
                <wp:positionV relativeFrom="paragraph">
                  <wp:posOffset>486410</wp:posOffset>
                </wp:positionV>
                <wp:extent cx="5715000" cy="1680210"/>
                <wp:effectExtent l="0" t="0" r="19050" b="15240"/>
                <wp:wrapTopAndBottom/>
                <wp:docPr id="255" name="Group 255"/>
                <wp:cNvGraphicFramePr/>
                <a:graphic xmlns:a="http://schemas.openxmlformats.org/drawingml/2006/main">
                  <a:graphicData uri="http://schemas.microsoft.com/office/word/2010/wordprocessingGroup">
                    <wpg:wgp>
                      <wpg:cNvGrpSpPr/>
                      <wpg:grpSpPr>
                        <a:xfrm>
                          <a:off x="0" y="0"/>
                          <a:ext cx="5715000" cy="1680210"/>
                          <a:chOff x="0" y="0"/>
                          <a:chExt cx="5715000" cy="1681165"/>
                        </a:xfrm>
                      </wpg:grpSpPr>
                      <wps:wsp>
                        <wps:cNvPr id="252" name="Text Box 252"/>
                        <wps:cNvSpPr txBox="1">
                          <a:spLocks noChangeArrowheads="1"/>
                        </wps:cNvSpPr>
                        <wps:spPr bwMode="auto">
                          <a:xfrm>
                            <a:off x="0" y="665683"/>
                            <a:ext cx="5715000" cy="101548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53" name="Picture 2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5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0BFD7D" id="Group 255" o:spid="_x0000_s1326" style="position:absolute;margin-left:-3.9pt;margin-top:38.3pt;width:450pt;height:132.3pt;z-index:253294592;mso-height-relative:margin" coordsize="57150,16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">
                <v:roundrect id="Text Box 252" o:spid="_x0000_s1327" style="position:absolute;top:6656;width:57150;height:10155;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" strokecolor="#5a5a5a [2109]">
                  <v:stroke joinstyle="miter"/>
                  <v:textbox inset=",5mm,,2.5mm">
                    <w:txbxContent>
                      <w:p w14:paraId="2F7E3F18" w14:textId="77777777" w:rsidR="002A1612" w:rsidRPr="00E47757" w:rsidRDefault="002A1612" w:rsidP="001C6C01">
                        <w:pPr>
                          <w:rPr>
                            <w:lang w:val="cs-CZ"/>
                          </w:rPr>
                        </w:pPr>
                        <w:r w:rsidRPr="00E47757">
                          <w:rPr>
                            <w:lang w:val="cs-CZ"/>
                          </w:rPr>
                          <w:t>Každý vstupní parametr v bloku poskytuje Edisonovi jinou informaci k provedení požadované</w:t>
                        </w:r>
                        <w:r>
                          <w:rPr>
                            <w:lang w:val="cs-CZ"/>
                          </w:rPr>
                          <w:t>ho</w:t>
                        </w:r>
                        <w:r w:rsidRPr="00E47757">
                          <w:rPr>
                            <w:lang w:val="cs-CZ"/>
                          </w:rPr>
                          <w:t xml:space="preserve"> příkazu. Vstupní parametry jsou </w:t>
                        </w:r>
                        <w:r>
                          <w:rPr>
                            <w:lang w:val="cs-CZ"/>
                          </w:rPr>
                          <w:t>vlastně</w:t>
                        </w:r>
                        <w:r w:rsidRPr="00E47757">
                          <w:rPr>
                            <w:lang w:val="cs-CZ"/>
                          </w:rPr>
                          <w:t xml:space="preserve"> odpovědi na</w:t>
                        </w:r>
                        <w:r>
                          <w:rPr>
                            <w:lang w:val="cs-CZ"/>
                          </w:rPr>
                          <w:t xml:space="preserve"> robotovy</w:t>
                        </w:r>
                        <w:r w:rsidRPr="00E47757">
                          <w:rPr>
                            <w:lang w:val="cs-CZ"/>
                          </w:rPr>
                          <w:t xml:space="preserve"> otázky</w:t>
                        </w:r>
                        <w:r>
                          <w:rPr>
                            <w:lang w:val="cs-CZ"/>
                          </w:rPr>
                          <w:t xml:space="preserve"> </w:t>
                        </w:r>
                        <w:r w:rsidRPr="00E47757">
                          <w:rPr>
                            <w:lang w:val="cs-CZ"/>
                          </w:rPr>
                          <w:t>ohledně toho, co od něj požadujete.</w:t>
                        </w:r>
                        <w:r>
                          <w:rPr>
                            <w:lang w:val="cs-CZ"/>
                          </w:rPr>
                          <w:t xml:space="preserve"> </w:t>
                        </w:r>
                      </w:p>
                      <w:p w14:paraId="194756C2" w14:textId="77777777" w:rsidR="002A1612" w:rsidRPr="00E47757" w:rsidRDefault="002A1612" w:rsidP="001C6C01">
                        <w:pPr>
                          <w:rPr>
                            <w:lang w:val="cs-CZ"/>
                          </w:rPr>
                        </w:pPr>
                      </w:p>
                    </w:txbxContent>
                  </v:textbox>
                </v:roundrect>
                <v:shape id="Picture 253" o:spid="_x0000_s132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">
                  <v:imagedata r:id="rId49" o:title=""/>
                </v:shape>
                <v:shape id="_x0000_s1329"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60D81E8D"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E18EB66"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Jedním z hlavních způsobů, jak robotovi poskytnout tyto informace, jsou vstupní parametry v </w:t>
      </w:r>
      <w:proofErr w:type="spellStart"/>
      <w:r>
        <w:rPr>
          <w:lang w:val="cs-CZ"/>
        </w:rPr>
        <w:t>EdScratchi</w:t>
      </w:r>
      <w:proofErr w:type="spellEnd"/>
      <w:r>
        <w:rPr>
          <w:lang w:val="cs-CZ"/>
        </w:rPr>
        <w:t xml:space="preserve">. </w:t>
      </w:r>
    </w:p>
    <w:p w14:paraId="7F5B4004" w14:textId="77777777" w:rsidR="001C6C01" w:rsidRPr="0027631D" w:rsidRDefault="001C6C01" w:rsidP="001C6C01">
      <w:pPr>
        <w:rPr>
          <w:lang w:val="cs-CZ"/>
        </w:rPr>
      </w:pPr>
      <w:r>
        <w:rPr>
          <w:lang w:val="cs-CZ"/>
        </w:rPr>
        <w:lastRenderedPageBreak/>
        <w:t>Některé bloky v </w:t>
      </w:r>
      <w:proofErr w:type="spellStart"/>
      <w:r w:rsidRPr="0027631D">
        <w:rPr>
          <w:lang w:val="cs-CZ"/>
        </w:rPr>
        <w:t>EdScratch</w:t>
      </w:r>
      <w:r>
        <w:rPr>
          <w:lang w:val="cs-CZ"/>
        </w:rPr>
        <w:t>i</w:t>
      </w:r>
      <w:proofErr w:type="spellEnd"/>
      <w:r>
        <w:rPr>
          <w:lang w:val="cs-CZ"/>
        </w:rPr>
        <w:t xml:space="preserve"> získávají všechny informace, které potřebují, ze svých vlastních vstupních parametrů. Jiné bloky získávají informace z bloku, ale rovněž vyžadují další informace z programu. </w:t>
      </w:r>
    </w:p>
    <w:p w14:paraId="6AB3E066" w14:textId="77777777" w:rsidR="001C6C01" w:rsidRPr="0027631D" w:rsidRDefault="001C6C01" w:rsidP="001C6C01">
      <w:pPr>
        <w:rPr>
          <w:lang w:val="cs-CZ"/>
        </w:rPr>
      </w:pPr>
      <w:r w:rsidRPr="0027631D">
        <w:rPr>
          <w:noProof/>
          <w:lang w:val="cs-CZ"/>
        </w:rPr>
        <mc:AlternateContent>
          <mc:Choice Requires="wps">
            <w:drawing>
              <wp:anchor distT="45720" distB="45720" distL="114300" distR="114300" simplePos="0" relativeHeight="253257728" behindDoc="0" locked="0" layoutInCell="1" allowOverlap="1" wp14:anchorId="2C9B890C" wp14:editId="667D4BCA">
                <wp:simplePos x="0" y="0"/>
                <wp:positionH relativeFrom="column">
                  <wp:posOffset>949325</wp:posOffset>
                </wp:positionH>
                <wp:positionV relativeFrom="paragraph">
                  <wp:posOffset>530225</wp:posOffset>
                </wp:positionV>
                <wp:extent cx="4261485" cy="1383030"/>
                <wp:effectExtent l="0" t="0" r="24765" b="26670"/>
                <wp:wrapTopAndBottom/>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383030"/>
                        </a:xfrm>
                        <a:prstGeom prst="roundRect">
                          <a:avLst/>
                        </a:prstGeom>
                        <a:solidFill>
                          <a:srgbClr val="FFFFFF"/>
                        </a:solidFill>
                        <a:ln w="9525">
                          <a:solidFill>
                            <a:srgbClr val="FF7000"/>
                          </a:solidFill>
                          <a:miter lim="800000"/>
                          <a:headEnd/>
                          <a:tailEnd/>
                        </a:ln>
                      </wps:spPr>
                      <wps:txb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C9B890C" id="Text Box 202" o:spid="_x0000_s1330" style="position:absolute;margin-left:74.75pt;margin-top:41.75pt;width:335.55pt;height:108.9pt;z-index:2532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" strokecolor="#ff7000">
                <v:stroke joinstyle="miter"/>
                <v:textbox>
                  <w:txbxContent>
                    <w:p w14:paraId="7D0BA2A2" w14:textId="77777777" w:rsidR="002A1612" w:rsidRPr="00B4034D" w:rsidRDefault="002A1612" w:rsidP="009040AE">
                      <w:pPr>
                        <w:rPr>
                          <w:lang w:val="cs-CZ"/>
                        </w:rPr>
                      </w:pPr>
                      <w:r>
                        <w:rPr>
                          <w:b/>
                          <w:lang w:val="cs-CZ"/>
                        </w:rPr>
                        <w:t>Otázka č.</w:t>
                      </w:r>
                      <w:r w:rsidRPr="00B4034D">
                        <w:rPr>
                          <w:b/>
                          <w:lang w:val="cs-CZ"/>
                        </w:rPr>
                        <w:t xml:space="preserve"> 1: </w:t>
                      </w:r>
                      <w:r>
                        <w:rPr>
                          <w:lang w:val="cs-CZ"/>
                        </w:rPr>
                        <w:t>Jakým směrem má robot jet</w:t>
                      </w:r>
                      <w:r w:rsidRPr="00B4034D">
                        <w:rPr>
                          <w:lang w:val="cs-CZ"/>
                        </w:rPr>
                        <w:t xml:space="preserve">? </w:t>
                      </w:r>
                    </w:p>
                    <w:p w14:paraId="426B2759" w14:textId="77777777" w:rsidR="002A1612" w:rsidRPr="00B4034D" w:rsidRDefault="002A1612" w:rsidP="009040AE">
                      <w:pPr>
                        <w:rPr>
                          <w:lang w:val="cs-CZ"/>
                        </w:rPr>
                      </w:pPr>
                      <w:r>
                        <w:rPr>
                          <w:b/>
                          <w:lang w:val="cs-CZ"/>
                        </w:rPr>
                        <w:t>Otázka č.</w:t>
                      </w:r>
                      <w:r w:rsidRPr="00B4034D">
                        <w:rPr>
                          <w:b/>
                          <w:lang w:val="cs-CZ"/>
                        </w:rPr>
                        <w:t xml:space="preserve"> 2: </w:t>
                      </w:r>
                      <w:r>
                        <w:rPr>
                          <w:lang w:val="cs-CZ"/>
                        </w:rPr>
                        <w:t>Jak daleko má robot jet</w:t>
                      </w:r>
                      <w:r w:rsidRPr="00B4034D">
                        <w:rPr>
                          <w:lang w:val="cs-CZ"/>
                        </w:rPr>
                        <w:t xml:space="preserve">? </w:t>
                      </w:r>
                    </w:p>
                    <w:p w14:paraId="23D15CF9" w14:textId="3582952C" w:rsidR="002A1612" w:rsidRPr="00B4034D" w:rsidRDefault="002A1612" w:rsidP="009040AE">
                      <w:pPr>
                        <w:rPr>
                          <w:lang w:val="cs-CZ"/>
                        </w:rPr>
                      </w:pPr>
                      <w:r>
                        <w:rPr>
                          <w:b/>
                          <w:lang w:val="cs-CZ"/>
                        </w:rPr>
                        <w:t xml:space="preserve">Otázka č. </w:t>
                      </w:r>
                      <w:r w:rsidRPr="00B4034D">
                        <w:rPr>
                          <w:b/>
                          <w:lang w:val="cs-CZ"/>
                        </w:rPr>
                        <w:t xml:space="preserve">3: </w:t>
                      </w:r>
                      <w:r>
                        <w:rPr>
                          <w:lang w:val="cs-CZ"/>
                        </w:rPr>
                        <w:t>V jakých jednotkách je měřena vzdálenost</w:t>
                      </w:r>
                      <w:r w:rsidRPr="00B4034D">
                        <w:rPr>
                          <w:lang w:val="cs-CZ"/>
                        </w:rPr>
                        <w:t>?</w:t>
                      </w:r>
                    </w:p>
                    <w:p w14:paraId="31E8758E" w14:textId="77777777" w:rsidR="002A1612" w:rsidRPr="00B4034D" w:rsidRDefault="002A1612" w:rsidP="009040AE">
                      <w:pPr>
                        <w:rPr>
                          <w:lang w:val="cs-CZ"/>
                        </w:rPr>
                      </w:pPr>
                      <w:r>
                        <w:rPr>
                          <w:b/>
                          <w:lang w:val="cs-CZ"/>
                        </w:rPr>
                        <w:t>Otázka č.</w:t>
                      </w:r>
                      <w:r w:rsidRPr="00B4034D">
                        <w:rPr>
                          <w:b/>
                          <w:lang w:val="cs-CZ"/>
                        </w:rPr>
                        <w:t xml:space="preserve"> 4: </w:t>
                      </w:r>
                      <w:r>
                        <w:rPr>
                          <w:lang w:val="cs-CZ"/>
                        </w:rPr>
                        <w:t>Jak rychle má robot jet</w:t>
                      </w:r>
                      <w:r w:rsidRPr="00B4034D">
                        <w:rPr>
                          <w:lang w:val="cs-CZ"/>
                        </w:rPr>
                        <w:t xml:space="preserve">? </w:t>
                      </w:r>
                    </w:p>
                    <w:p w14:paraId="3DF28BCC" w14:textId="77777777" w:rsidR="002A1612" w:rsidRPr="00B4034D" w:rsidRDefault="002A1612" w:rsidP="001C6C01">
                      <w:pPr>
                        <w:rPr>
                          <w:lang w:val="cs-CZ"/>
                        </w:rPr>
                      </w:pPr>
                    </w:p>
                  </w:txbxContent>
                </v:textbox>
                <w10:wrap type="topAndBottom"/>
              </v:roundrect>
            </w:pict>
          </mc:Fallback>
        </mc:AlternateContent>
      </w:r>
      <w:r>
        <w:rPr>
          <w:lang w:val="cs-CZ"/>
        </w:rPr>
        <w:t>Vytvořte Edisonovi program, který dá do pohybu jeho motory. Ke spuštění programu musíte zodpovědět čtyři otázky</w:t>
      </w:r>
      <w:r w:rsidRPr="0027631D">
        <w:rPr>
          <w:lang w:val="cs-CZ"/>
        </w:rPr>
        <w:t>:</w:t>
      </w:r>
    </w:p>
    <w:p w14:paraId="11B48824" w14:textId="77777777" w:rsidR="001C6C01" w:rsidRPr="0027631D" w:rsidRDefault="001C6C01" w:rsidP="001C6C01">
      <w:pPr>
        <w:spacing w:before="240"/>
        <w:rPr>
          <w:lang w:val="cs-CZ"/>
        </w:rPr>
      </w:pPr>
      <w:r>
        <w:rPr>
          <w:lang w:val="cs-CZ"/>
        </w:rPr>
        <w:t>Váš program musí robotovi zodpovědět všechny tyto otázky</w:t>
      </w:r>
    </w:p>
    <w:p w14:paraId="55D793CF" w14:textId="77777777" w:rsidR="001C6C01" w:rsidRPr="0027631D" w:rsidRDefault="001C6C01" w:rsidP="001C6C01">
      <w:pPr>
        <w:rPr>
          <w:lang w:val="cs-CZ"/>
        </w:rPr>
      </w:pPr>
      <w:r w:rsidRPr="0027631D">
        <w:rPr>
          <w:noProof/>
          <w:lang w:val="cs-CZ"/>
        </w:rPr>
        <w:drawing>
          <wp:anchor distT="0" distB="0" distL="114300" distR="114300" simplePos="0" relativeHeight="253256704" behindDoc="0" locked="0" layoutInCell="1" allowOverlap="1" wp14:anchorId="2B8269E5" wp14:editId="6FD166AD">
            <wp:simplePos x="0" y="0"/>
            <wp:positionH relativeFrom="column">
              <wp:posOffset>1188085</wp:posOffset>
            </wp:positionH>
            <wp:positionV relativeFrom="paragraph">
              <wp:posOffset>332105</wp:posOffset>
            </wp:positionV>
            <wp:extent cx="2793365" cy="994410"/>
            <wp:effectExtent l="19050" t="19050" r="26035" b="1524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18">
                      <a:extLst>
                        <a:ext uri="{28A0092B-C50C-407E-A947-70E740481C1C}">
                          <a14:useLocalDpi xmlns:a14="http://schemas.microsoft.com/office/drawing/2010/main" val="0"/>
                        </a:ext>
                      </a:extLst>
                    </a:blip>
                    <a:stretch>
                      <a:fillRect/>
                    </a:stretch>
                  </pic:blipFill>
                  <pic:spPr>
                    <a:xfrm>
                      <a:off x="0" y="0"/>
                      <a:ext cx="2793365" cy="994410"/>
                    </a:xfrm>
                    <a:prstGeom prst="rect">
                      <a:avLst/>
                    </a:prstGeom>
                    <a:ln w="19050">
                      <a:solidFill>
                        <a:srgbClr val="FF7000"/>
                      </a:solidFill>
                      <a:prstDash val="lgDash"/>
                    </a:ln>
                  </pic:spPr>
                </pic:pic>
              </a:graphicData>
            </a:graphic>
          </wp:anchor>
        </w:drawing>
      </w:r>
      <w:r w:rsidRPr="0027631D">
        <w:rPr>
          <w:lang w:val="cs-CZ"/>
        </w:rPr>
        <w:t>Prohlédněte si následující program:</w:t>
      </w:r>
    </w:p>
    <w:p w14:paraId="4A4E5805" w14:textId="77777777" w:rsidR="001C6C01" w:rsidRPr="0027631D" w:rsidRDefault="001C6C01" w:rsidP="001C6C01">
      <w:pPr>
        <w:rPr>
          <w:lang w:val="cs-CZ"/>
        </w:rPr>
      </w:pPr>
    </w:p>
    <w:p w14:paraId="3A93A044" w14:textId="1358DBF8" w:rsidR="001C6C01" w:rsidRPr="0027631D" w:rsidRDefault="001C6C01" w:rsidP="001C6C01">
      <w:pPr>
        <w:rPr>
          <w:lang w:val="cs-CZ"/>
        </w:rPr>
      </w:pPr>
      <w:r>
        <w:rPr>
          <w:lang w:val="cs-CZ"/>
        </w:rPr>
        <w:t xml:space="preserve">Pokud byste spustili tento program v Edisonovi, dostal by robot všechny potřebné informace? Jinými slovy: sděluje tento program robotovi směr, vzdálenost, délkové jednotky i rychlost pohybu motorů? </w:t>
      </w:r>
    </w:p>
    <w:p w14:paraId="4C78327C" w14:textId="26B4189A" w:rsidR="001C6C01" w:rsidRDefault="001C6C01" w:rsidP="001C6C01">
      <w:pPr>
        <w:pStyle w:val="Odstavecseseznamem"/>
        <w:numPr>
          <w:ilvl w:val="0"/>
          <w:numId w:val="11"/>
        </w:numPr>
        <w:rPr>
          <w:lang w:val="cs-CZ"/>
        </w:rPr>
      </w:pPr>
      <w:r>
        <w:rPr>
          <w:lang w:val="cs-CZ"/>
        </w:rPr>
        <w:t xml:space="preserve">Vyplňte následující tabulku. Pokud je daná informace obsažena v programu, napište hodnotu daného vstupu do sloupce </w:t>
      </w:r>
      <w:r w:rsidR="00B0342C">
        <w:rPr>
          <w:lang w:val="cs-CZ"/>
        </w:rPr>
        <w:t>„</w:t>
      </w:r>
      <w:r>
        <w:rPr>
          <w:lang w:val="cs-CZ"/>
        </w:rPr>
        <w:t>hodnota</w:t>
      </w:r>
      <w:r w:rsidR="00B0342C">
        <w:rPr>
          <w:lang w:val="cs-CZ"/>
        </w:rPr>
        <w:t>“</w:t>
      </w:r>
      <w:r w:rsidRPr="0027631D">
        <w:rPr>
          <w:lang w:val="cs-CZ"/>
        </w:rPr>
        <w:t xml:space="preserve">. </w:t>
      </w:r>
      <w:r>
        <w:rPr>
          <w:lang w:val="cs-CZ"/>
        </w:rPr>
        <w:t xml:space="preserve">Např. hodnota </w:t>
      </w:r>
      <w:r w:rsidR="00B0342C">
        <w:rPr>
          <w:lang w:val="cs-CZ"/>
        </w:rPr>
        <w:t>„</w:t>
      </w:r>
      <w:r>
        <w:rPr>
          <w:lang w:val="cs-CZ"/>
        </w:rPr>
        <w:t>vzdálenost</w:t>
      </w:r>
      <w:r w:rsidR="00B0342C">
        <w:rPr>
          <w:lang w:val="cs-CZ"/>
        </w:rPr>
        <w:t>“</w:t>
      </w:r>
      <w:r>
        <w:rPr>
          <w:lang w:val="cs-CZ"/>
        </w:rPr>
        <w:t xml:space="preserve"> odpovídá na otázku</w:t>
      </w:r>
      <w:r w:rsidRPr="0027631D">
        <w:rPr>
          <w:lang w:val="cs-CZ"/>
        </w:rPr>
        <w:t xml:space="preserve"> </w:t>
      </w:r>
      <w:r w:rsidR="00B0342C">
        <w:rPr>
          <w:lang w:val="cs-CZ"/>
        </w:rPr>
        <w:t>„</w:t>
      </w:r>
      <w:r>
        <w:rPr>
          <w:lang w:val="cs-CZ"/>
        </w:rPr>
        <w:t>jak daleko má robot podle programu jet</w:t>
      </w:r>
      <w:r w:rsidRPr="0027631D">
        <w:rPr>
          <w:lang w:val="cs-CZ"/>
        </w:rPr>
        <w:t>?</w:t>
      </w:r>
      <w:r w:rsidR="00B0342C">
        <w:rPr>
          <w:lang w:val="cs-CZ"/>
        </w:rPr>
        <w:t>“</w:t>
      </w:r>
    </w:p>
    <w:p w14:paraId="7C94FC26" w14:textId="77777777" w:rsidR="009C284E" w:rsidRPr="0027631D" w:rsidRDefault="009C284E" w:rsidP="009040AE">
      <w:pPr>
        <w:pStyle w:val="Odstavecseseznamem"/>
        <w:rPr>
          <w:lang w:val="cs-CZ"/>
        </w:rPr>
      </w:pPr>
    </w:p>
    <w:tbl>
      <w:tblPr>
        <w:tblStyle w:val="Mkatabulky"/>
        <w:tblW w:w="6127" w:type="dxa"/>
        <w:tblInd w:w="1608" w:type="dxa"/>
        <w:tblLook w:val="04A0" w:firstRow="1" w:lastRow="0" w:firstColumn="1" w:lastColumn="0" w:noHBand="0" w:noVBand="1"/>
      </w:tblPr>
      <w:tblGrid>
        <w:gridCol w:w="2167"/>
        <w:gridCol w:w="1890"/>
        <w:gridCol w:w="2070"/>
      </w:tblGrid>
      <w:tr w:rsidR="001C6C01" w:rsidRPr="0027631D" w14:paraId="4506244B" w14:textId="77777777" w:rsidTr="009040AE">
        <w:trPr>
          <w:trHeight w:val="411"/>
        </w:trPr>
        <w:tc>
          <w:tcPr>
            <w:tcW w:w="2167" w:type="dxa"/>
            <w:vAlign w:val="center"/>
          </w:tcPr>
          <w:p w14:paraId="3A359A76" w14:textId="77777777" w:rsidR="001C6C01" w:rsidRPr="0027631D" w:rsidRDefault="001C6C01" w:rsidP="009040AE">
            <w:pPr>
              <w:rPr>
                <w:b/>
                <w:color w:val="FF7000"/>
                <w:lang w:val="cs-CZ"/>
              </w:rPr>
            </w:pPr>
            <w:bookmarkStart w:id="41" w:name="_Hlk511918998"/>
            <w:r>
              <w:rPr>
                <w:b/>
                <w:color w:val="FF7000"/>
                <w:lang w:val="cs-CZ"/>
              </w:rPr>
              <w:t>Informace</w:t>
            </w:r>
          </w:p>
        </w:tc>
        <w:tc>
          <w:tcPr>
            <w:tcW w:w="1890" w:type="dxa"/>
            <w:vAlign w:val="center"/>
          </w:tcPr>
          <w:p w14:paraId="35736B6C" w14:textId="77777777" w:rsidR="001C6C01" w:rsidRPr="0027631D" w:rsidRDefault="001C6C01" w:rsidP="00944E82">
            <w:pPr>
              <w:jc w:val="center"/>
              <w:rPr>
                <w:b/>
                <w:color w:val="FF7000"/>
                <w:lang w:val="cs-CZ"/>
              </w:rPr>
            </w:pPr>
            <w:r>
              <w:rPr>
                <w:b/>
                <w:color w:val="FF7000"/>
                <w:lang w:val="cs-CZ"/>
              </w:rPr>
              <w:t>Je v programu</w:t>
            </w:r>
            <w:r w:rsidRPr="0027631D">
              <w:rPr>
                <w:b/>
                <w:color w:val="FF7000"/>
                <w:lang w:val="cs-CZ"/>
              </w:rPr>
              <w:t>?</w:t>
            </w:r>
          </w:p>
        </w:tc>
        <w:tc>
          <w:tcPr>
            <w:tcW w:w="2070" w:type="dxa"/>
            <w:vAlign w:val="center"/>
          </w:tcPr>
          <w:p w14:paraId="27ECDDCF" w14:textId="77777777" w:rsidR="001C6C01" w:rsidRPr="0027631D" w:rsidRDefault="001C6C01">
            <w:pPr>
              <w:jc w:val="center"/>
              <w:rPr>
                <w:b/>
                <w:color w:val="FF7000"/>
                <w:lang w:val="cs-CZ"/>
              </w:rPr>
            </w:pPr>
            <w:r>
              <w:rPr>
                <w:b/>
                <w:color w:val="FF7000"/>
                <w:lang w:val="cs-CZ"/>
              </w:rPr>
              <w:t>Hodnota</w:t>
            </w:r>
          </w:p>
        </w:tc>
      </w:tr>
      <w:tr w:rsidR="001C6C01" w:rsidRPr="0027631D" w14:paraId="1F4CF46A" w14:textId="77777777" w:rsidTr="009040AE">
        <w:trPr>
          <w:trHeight w:val="481"/>
        </w:trPr>
        <w:tc>
          <w:tcPr>
            <w:tcW w:w="2167" w:type="dxa"/>
            <w:vAlign w:val="center"/>
          </w:tcPr>
          <w:p w14:paraId="17AB1FC6" w14:textId="77777777" w:rsidR="001C6C01" w:rsidRPr="0027631D" w:rsidRDefault="001C6C01" w:rsidP="001C6C01">
            <w:pPr>
              <w:spacing w:line="276" w:lineRule="auto"/>
              <w:rPr>
                <w:lang w:val="cs-CZ"/>
              </w:rPr>
            </w:pPr>
            <w:r>
              <w:rPr>
                <w:lang w:val="cs-CZ"/>
              </w:rPr>
              <w:t>Směr</w:t>
            </w:r>
          </w:p>
        </w:tc>
        <w:tc>
          <w:tcPr>
            <w:tcW w:w="1890" w:type="dxa"/>
          </w:tcPr>
          <w:p w14:paraId="1AEEB032" w14:textId="77777777" w:rsidR="001C6C01" w:rsidRPr="0027631D" w:rsidRDefault="001C6C01" w:rsidP="001C6C01">
            <w:pPr>
              <w:spacing w:line="276" w:lineRule="auto"/>
              <w:rPr>
                <w:lang w:val="cs-CZ"/>
              </w:rPr>
            </w:pPr>
          </w:p>
        </w:tc>
        <w:tc>
          <w:tcPr>
            <w:tcW w:w="2070" w:type="dxa"/>
          </w:tcPr>
          <w:p w14:paraId="51EA29A8" w14:textId="77777777" w:rsidR="001C6C01" w:rsidRPr="0027631D" w:rsidRDefault="001C6C01" w:rsidP="001C6C01">
            <w:pPr>
              <w:spacing w:line="276" w:lineRule="auto"/>
              <w:rPr>
                <w:lang w:val="cs-CZ"/>
              </w:rPr>
            </w:pPr>
          </w:p>
        </w:tc>
      </w:tr>
      <w:tr w:rsidR="001C6C01" w:rsidRPr="0027631D" w14:paraId="680780D2" w14:textId="77777777" w:rsidTr="009040AE">
        <w:trPr>
          <w:trHeight w:val="464"/>
        </w:trPr>
        <w:tc>
          <w:tcPr>
            <w:tcW w:w="2167" w:type="dxa"/>
            <w:vAlign w:val="center"/>
          </w:tcPr>
          <w:p w14:paraId="66494CF0" w14:textId="77777777" w:rsidR="001C6C01" w:rsidRPr="0027631D" w:rsidRDefault="001C6C01" w:rsidP="001C6C01">
            <w:pPr>
              <w:spacing w:line="276" w:lineRule="auto"/>
              <w:rPr>
                <w:lang w:val="cs-CZ"/>
              </w:rPr>
            </w:pPr>
            <w:r>
              <w:rPr>
                <w:lang w:val="cs-CZ"/>
              </w:rPr>
              <w:t>Vzdálenost</w:t>
            </w:r>
          </w:p>
        </w:tc>
        <w:tc>
          <w:tcPr>
            <w:tcW w:w="1890" w:type="dxa"/>
          </w:tcPr>
          <w:p w14:paraId="25198980" w14:textId="77777777" w:rsidR="001C6C01" w:rsidRPr="0027631D" w:rsidRDefault="001C6C01" w:rsidP="001C6C01">
            <w:pPr>
              <w:spacing w:line="276" w:lineRule="auto"/>
              <w:rPr>
                <w:lang w:val="cs-CZ"/>
              </w:rPr>
            </w:pPr>
          </w:p>
        </w:tc>
        <w:tc>
          <w:tcPr>
            <w:tcW w:w="2070" w:type="dxa"/>
          </w:tcPr>
          <w:p w14:paraId="5FBCC612" w14:textId="77777777" w:rsidR="001C6C01" w:rsidRPr="0027631D" w:rsidRDefault="001C6C01" w:rsidP="001C6C01">
            <w:pPr>
              <w:spacing w:line="276" w:lineRule="auto"/>
              <w:rPr>
                <w:lang w:val="cs-CZ"/>
              </w:rPr>
            </w:pPr>
          </w:p>
        </w:tc>
      </w:tr>
      <w:tr w:rsidR="001C6C01" w:rsidRPr="0027631D" w14:paraId="5F54AFA0" w14:textId="77777777" w:rsidTr="009040AE">
        <w:trPr>
          <w:trHeight w:val="481"/>
        </w:trPr>
        <w:tc>
          <w:tcPr>
            <w:tcW w:w="2167" w:type="dxa"/>
            <w:vAlign w:val="center"/>
          </w:tcPr>
          <w:p w14:paraId="02E5E1CB" w14:textId="77777777" w:rsidR="001C6C01" w:rsidRPr="0027631D" w:rsidRDefault="001C6C01" w:rsidP="001C6C01">
            <w:pPr>
              <w:spacing w:line="276" w:lineRule="auto"/>
              <w:rPr>
                <w:lang w:val="cs-CZ"/>
              </w:rPr>
            </w:pPr>
            <w:r>
              <w:rPr>
                <w:lang w:val="cs-CZ"/>
              </w:rPr>
              <w:t>Délková jednotka</w:t>
            </w:r>
          </w:p>
        </w:tc>
        <w:tc>
          <w:tcPr>
            <w:tcW w:w="1890" w:type="dxa"/>
          </w:tcPr>
          <w:p w14:paraId="4813D2A1" w14:textId="77777777" w:rsidR="001C6C01" w:rsidRPr="0027631D" w:rsidRDefault="001C6C01" w:rsidP="001C6C01">
            <w:pPr>
              <w:spacing w:line="276" w:lineRule="auto"/>
              <w:rPr>
                <w:lang w:val="cs-CZ"/>
              </w:rPr>
            </w:pPr>
          </w:p>
        </w:tc>
        <w:tc>
          <w:tcPr>
            <w:tcW w:w="2070" w:type="dxa"/>
          </w:tcPr>
          <w:p w14:paraId="3B8458EF" w14:textId="77777777" w:rsidR="001C6C01" w:rsidRPr="0027631D" w:rsidRDefault="001C6C01" w:rsidP="001C6C01">
            <w:pPr>
              <w:spacing w:line="276" w:lineRule="auto"/>
              <w:rPr>
                <w:lang w:val="cs-CZ"/>
              </w:rPr>
            </w:pPr>
          </w:p>
        </w:tc>
      </w:tr>
      <w:tr w:rsidR="001C6C01" w:rsidRPr="0027631D" w14:paraId="16D10C53" w14:textId="77777777" w:rsidTr="009040AE">
        <w:trPr>
          <w:trHeight w:val="464"/>
        </w:trPr>
        <w:tc>
          <w:tcPr>
            <w:tcW w:w="2167" w:type="dxa"/>
            <w:vAlign w:val="center"/>
          </w:tcPr>
          <w:p w14:paraId="4EE26F0E" w14:textId="77777777" w:rsidR="001C6C01" w:rsidRPr="0027631D" w:rsidRDefault="001C6C01" w:rsidP="001C6C01">
            <w:pPr>
              <w:spacing w:line="276" w:lineRule="auto"/>
              <w:rPr>
                <w:lang w:val="cs-CZ"/>
              </w:rPr>
            </w:pPr>
            <w:r>
              <w:rPr>
                <w:lang w:val="cs-CZ"/>
              </w:rPr>
              <w:t>Rychlost</w:t>
            </w:r>
          </w:p>
        </w:tc>
        <w:tc>
          <w:tcPr>
            <w:tcW w:w="1890" w:type="dxa"/>
          </w:tcPr>
          <w:p w14:paraId="5FCB556F" w14:textId="77777777" w:rsidR="001C6C01" w:rsidRPr="0027631D" w:rsidRDefault="001C6C01" w:rsidP="001C6C01">
            <w:pPr>
              <w:spacing w:line="276" w:lineRule="auto"/>
              <w:rPr>
                <w:lang w:val="cs-CZ"/>
              </w:rPr>
            </w:pPr>
          </w:p>
        </w:tc>
        <w:tc>
          <w:tcPr>
            <w:tcW w:w="2070" w:type="dxa"/>
          </w:tcPr>
          <w:p w14:paraId="16996C00" w14:textId="77777777" w:rsidR="001C6C01" w:rsidRPr="0027631D" w:rsidRDefault="001C6C01" w:rsidP="001C6C01">
            <w:pPr>
              <w:spacing w:line="276" w:lineRule="auto"/>
              <w:rPr>
                <w:lang w:val="cs-CZ"/>
              </w:rPr>
            </w:pPr>
          </w:p>
        </w:tc>
      </w:tr>
      <w:bookmarkEnd w:id="41"/>
    </w:tbl>
    <w:p w14:paraId="6CD29B33" w14:textId="77777777" w:rsidR="001C6C01" w:rsidRPr="0027631D" w:rsidRDefault="001C6C01" w:rsidP="001C6C01">
      <w:pPr>
        <w:rPr>
          <w:lang w:val="cs-CZ"/>
        </w:rPr>
      </w:pPr>
    </w:p>
    <w:p w14:paraId="6698E591"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xml:space="preserve">, stáhněte jej a spusťte v robotovi. </w:t>
      </w:r>
    </w:p>
    <w:p w14:paraId="12ABD733" w14:textId="77777777" w:rsidR="001C6C01" w:rsidRPr="0027631D" w:rsidRDefault="001C6C01" w:rsidP="001C6C01">
      <w:pPr>
        <w:pStyle w:val="Odstavecseseznamem"/>
        <w:numPr>
          <w:ilvl w:val="0"/>
          <w:numId w:val="11"/>
        </w:numPr>
        <w:rPr>
          <w:lang w:val="cs-CZ"/>
        </w:rPr>
      </w:pPr>
      <w:r>
        <w:rPr>
          <w:lang w:val="cs-CZ"/>
        </w:rPr>
        <w:t xml:space="preserve">Co robot po spuštění programu provedl? </w:t>
      </w:r>
    </w:p>
    <w:p w14:paraId="656B8C1A" w14:textId="77777777" w:rsidR="001C6C01" w:rsidRPr="0027631D" w:rsidRDefault="001C6C01" w:rsidP="001C6C01">
      <w:pPr>
        <w:rPr>
          <w:lang w:val="cs-CZ"/>
        </w:rPr>
      </w:pPr>
      <w:r w:rsidRPr="0027631D">
        <w:rPr>
          <w:lang w:val="cs-CZ"/>
        </w:rPr>
        <w:t>________________________________________________________________________________</w:t>
      </w:r>
    </w:p>
    <w:p w14:paraId="69EAB3B5" w14:textId="77777777" w:rsidR="001C6C01" w:rsidRPr="0027631D" w:rsidRDefault="001C6C01" w:rsidP="001C6C01">
      <w:pPr>
        <w:rPr>
          <w:lang w:val="cs-CZ"/>
        </w:rPr>
      </w:pPr>
      <w:r w:rsidRPr="0027631D">
        <w:rPr>
          <w:lang w:val="cs-CZ"/>
        </w:rPr>
        <w:t>________________________________________________________________________________</w:t>
      </w:r>
    </w:p>
    <w:p w14:paraId="39790752" w14:textId="54A50C8D" w:rsidR="006C4A1C" w:rsidRPr="0027631D" w:rsidRDefault="001C6C01" w:rsidP="001C6C01">
      <w:pPr>
        <w:rPr>
          <w:lang w:val="cs-CZ"/>
        </w:rPr>
      </w:pPr>
      <w:r w:rsidRPr="0027631D">
        <w:rPr>
          <w:noProof/>
          <w:lang w:val="cs-CZ"/>
        </w:rPr>
        <w:lastRenderedPageBreak/>
        <w:drawing>
          <wp:anchor distT="0" distB="0" distL="114300" distR="114300" simplePos="0" relativeHeight="253258752" behindDoc="0" locked="0" layoutInCell="1" allowOverlap="1" wp14:anchorId="3EBF0B27" wp14:editId="4F5CF7C1">
            <wp:simplePos x="0" y="0"/>
            <wp:positionH relativeFrom="column">
              <wp:posOffset>1177443</wp:posOffset>
            </wp:positionH>
            <wp:positionV relativeFrom="paragraph">
              <wp:posOffset>326390</wp:posOffset>
            </wp:positionV>
            <wp:extent cx="3011805" cy="994410"/>
            <wp:effectExtent l="19050" t="19050" r="17145" b="1524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2-2.5_can drive forwards.PNG"/>
                    <pic:cNvPicPr/>
                  </pic:nvPicPr>
                  <pic:blipFill>
                    <a:blip r:embed="rId119">
                      <a:extLst>
                        <a:ext uri="{28A0092B-C50C-407E-A947-70E740481C1C}">
                          <a14:useLocalDpi xmlns:a14="http://schemas.microsoft.com/office/drawing/2010/main" val="0"/>
                        </a:ext>
                      </a:extLst>
                    </a:blip>
                    <a:stretch>
                      <a:fillRect/>
                    </a:stretch>
                  </pic:blipFill>
                  <pic:spPr>
                    <a:xfrm>
                      <a:off x="0" y="0"/>
                      <a:ext cx="3011805" cy="99441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Nyní si prohlédněte následující program</w:t>
      </w:r>
      <w:r w:rsidRPr="0027631D">
        <w:rPr>
          <w:lang w:val="cs-CZ"/>
        </w:rPr>
        <w:t>:</w:t>
      </w:r>
    </w:p>
    <w:p w14:paraId="69CF368B" w14:textId="77777777" w:rsidR="001C6C01" w:rsidRPr="0027631D" w:rsidRDefault="001C6C01" w:rsidP="001C6C01">
      <w:pPr>
        <w:rPr>
          <w:lang w:val="cs-CZ"/>
        </w:rPr>
      </w:pPr>
    </w:p>
    <w:p w14:paraId="4D6C6E34" w14:textId="77777777" w:rsidR="001C6C01" w:rsidRPr="0027631D" w:rsidRDefault="001C6C01" w:rsidP="001C6C01">
      <w:pPr>
        <w:rPr>
          <w:lang w:val="cs-CZ"/>
        </w:rPr>
      </w:pPr>
      <w:r>
        <w:rPr>
          <w:lang w:val="cs-CZ"/>
        </w:rPr>
        <w:t>Poskytuje tento program robotovi všechny potřebné informace</w:t>
      </w:r>
      <w:r w:rsidRPr="0027631D">
        <w:rPr>
          <w:lang w:val="cs-CZ"/>
        </w:rPr>
        <w:t xml:space="preserve">? </w:t>
      </w:r>
    </w:p>
    <w:p w14:paraId="53CC9675" w14:textId="77777777" w:rsidR="001C6C01" w:rsidRPr="0027631D" w:rsidRDefault="001C6C01" w:rsidP="001C6C01">
      <w:pPr>
        <w:pStyle w:val="Odstavecseseznamem"/>
        <w:numPr>
          <w:ilvl w:val="0"/>
          <w:numId w:val="11"/>
        </w:numPr>
        <w:rPr>
          <w:lang w:val="cs-CZ"/>
        </w:rPr>
      </w:pPr>
      <w:r>
        <w:rPr>
          <w:lang w:val="cs-CZ"/>
        </w:rPr>
        <w:t>Vyplňte následující tabulku. Pokud je daná informace obsažena v programu, napište hodnotu daného vstupu</w:t>
      </w:r>
      <w:r w:rsidRPr="0027631D">
        <w:rPr>
          <w:lang w:val="cs-CZ"/>
        </w:rPr>
        <w:t xml:space="preserve">. </w:t>
      </w:r>
    </w:p>
    <w:tbl>
      <w:tblPr>
        <w:tblStyle w:val="Mkatabulky"/>
        <w:tblW w:w="6217" w:type="dxa"/>
        <w:tblInd w:w="1214" w:type="dxa"/>
        <w:tblLook w:val="04A0" w:firstRow="1" w:lastRow="0" w:firstColumn="1" w:lastColumn="0" w:noHBand="0" w:noVBand="1"/>
      </w:tblPr>
      <w:tblGrid>
        <w:gridCol w:w="2257"/>
        <w:gridCol w:w="1980"/>
        <w:gridCol w:w="1980"/>
      </w:tblGrid>
      <w:tr w:rsidR="001C6C01" w:rsidRPr="0027631D" w14:paraId="1FAFEA56" w14:textId="77777777" w:rsidTr="009040AE">
        <w:trPr>
          <w:trHeight w:val="411"/>
        </w:trPr>
        <w:tc>
          <w:tcPr>
            <w:tcW w:w="2257" w:type="dxa"/>
            <w:vAlign w:val="center"/>
          </w:tcPr>
          <w:p w14:paraId="6AB4F0FA" w14:textId="77777777" w:rsidR="001C6C01" w:rsidRPr="0027631D" w:rsidRDefault="001C6C01" w:rsidP="001C6C01">
            <w:pPr>
              <w:jc w:val="center"/>
              <w:rPr>
                <w:b/>
                <w:color w:val="FF7000"/>
                <w:lang w:val="cs-CZ"/>
              </w:rPr>
            </w:pPr>
            <w:r>
              <w:rPr>
                <w:b/>
                <w:color w:val="FF7000"/>
                <w:lang w:val="cs-CZ"/>
              </w:rPr>
              <w:t>Informace</w:t>
            </w:r>
          </w:p>
        </w:tc>
        <w:tc>
          <w:tcPr>
            <w:tcW w:w="1980" w:type="dxa"/>
          </w:tcPr>
          <w:p w14:paraId="3A8D84EE" w14:textId="77777777" w:rsidR="001C6C01" w:rsidRPr="0027631D" w:rsidRDefault="001C6C01" w:rsidP="001C6C01">
            <w:pPr>
              <w:jc w:val="center"/>
              <w:rPr>
                <w:b/>
                <w:color w:val="FF7000"/>
                <w:lang w:val="cs-CZ"/>
              </w:rPr>
            </w:pPr>
            <w:r>
              <w:rPr>
                <w:b/>
                <w:color w:val="FF7000"/>
                <w:lang w:val="cs-CZ"/>
              </w:rPr>
              <w:t>Je v programu</w:t>
            </w:r>
            <w:r w:rsidRPr="0027631D">
              <w:rPr>
                <w:b/>
                <w:color w:val="FF7000"/>
                <w:lang w:val="cs-CZ"/>
              </w:rPr>
              <w:t>?</w:t>
            </w:r>
          </w:p>
        </w:tc>
        <w:tc>
          <w:tcPr>
            <w:tcW w:w="1980" w:type="dxa"/>
          </w:tcPr>
          <w:p w14:paraId="62317DB1" w14:textId="77777777" w:rsidR="001C6C01" w:rsidRPr="0027631D" w:rsidRDefault="001C6C01" w:rsidP="001C6C01">
            <w:pPr>
              <w:jc w:val="center"/>
              <w:rPr>
                <w:b/>
                <w:color w:val="FF7000"/>
                <w:lang w:val="cs-CZ"/>
              </w:rPr>
            </w:pPr>
            <w:r>
              <w:rPr>
                <w:b/>
                <w:color w:val="FF7000"/>
                <w:lang w:val="cs-CZ"/>
              </w:rPr>
              <w:t>Hodnota</w:t>
            </w:r>
          </w:p>
        </w:tc>
      </w:tr>
      <w:tr w:rsidR="001C6C01" w:rsidRPr="0027631D" w14:paraId="4799B18E" w14:textId="77777777" w:rsidTr="009040AE">
        <w:trPr>
          <w:trHeight w:val="481"/>
        </w:trPr>
        <w:tc>
          <w:tcPr>
            <w:tcW w:w="2257" w:type="dxa"/>
            <w:vAlign w:val="center"/>
          </w:tcPr>
          <w:p w14:paraId="3ABDA276" w14:textId="77777777" w:rsidR="001C6C01" w:rsidRPr="0027631D" w:rsidRDefault="001C6C01" w:rsidP="001C6C01">
            <w:pPr>
              <w:spacing w:line="276" w:lineRule="auto"/>
              <w:rPr>
                <w:lang w:val="cs-CZ"/>
              </w:rPr>
            </w:pPr>
            <w:r>
              <w:rPr>
                <w:lang w:val="cs-CZ"/>
              </w:rPr>
              <w:t>Směr</w:t>
            </w:r>
          </w:p>
        </w:tc>
        <w:tc>
          <w:tcPr>
            <w:tcW w:w="1980" w:type="dxa"/>
          </w:tcPr>
          <w:p w14:paraId="180E4BB5" w14:textId="77777777" w:rsidR="001C6C01" w:rsidRPr="0027631D" w:rsidRDefault="001C6C01" w:rsidP="001C6C01">
            <w:pPr>
              <w:spacing w:line="276" w:lineRule="auto"/>
              <w:rPr>
                <w:lang w:val="cs-CZ"/>
              </w:rPr>
            </w:pPr>
          </w:p>
        </w:tc>
        <w:tc>
          <w:tcPr>
            <w:tcW w:w="1980" w:type="dxa"/>
          </w:tcPr>
          <w:p w14:paraId="777B1320" w14:textId="77777777" w:rsidR="001C6C01" w:rsidRPr="0027631D" w:rsidRDefault="001C6C01" w:rsidP="001C6C01">
            <w:pPr>
              <w:spacing w:line="276" w:lineRule="auto"/>
              <w:rPr>
                <w:lang w:val="cs-CZ"/>
              </w:rPr>
            </w:pPr>
          </w:p>
        </w:tc>
      </w:tr>
      <w:tr w:rsidR="001C6C01" w:rsidRPr="0027631D" w14:paraId="2632ACA7" w14:textId="77777777" w:rsidTr="009040AE">
        <w:trPr>
          <w:trHeight w:val="464"/>
        </w:trPr>
        <w:tc>
          <w:tcPr>
            <w:tcW w:w="2257" w:type="dxa"/>
            <w:vAlign w:val="center"/>
          </w:tcPr>
          <w:p w14:paraId="6E3D6309" w14:textId="77777777" w:rsidR="001C6C01" w:rsidRPr="0027631D" w:rsidRDefault="001C6C01" w:rsidP="001C6C01">
            <w:pPr>
              <w:spacing w:line="276" w:lineRule="auto"/>
              <w:rPr>
                <w:lang w:val="cs-CZ"/>
              </w:rPr>
            </w:pPr>
            <w:r>
              <w:rPr>
                <w:lang w:val="cs-CZ"/>
              </w:rPr>
              <w:t>Vzdálenost</w:t>
            </w:r>
          </w:p>
        </w:tc>
        <w:tc>
          <w:tcPr>
            <w:tcW w:w="1980" w:type="dxa"/>
          </w:tcPr>
          <w:p w14:paraId="440D30ED" w14:textId="77777777" w:rsidR="001C6C01" w:rsidRPr="0027631D" w:rsidRDefault="001C6C01" w:rsidP="001C6C01">
            <w:pPr>
              <w:spacing w:line="276" w:lineRule="auto"/>
              <w:rPr>
                <w:lang w:val="cs-CZ"/>
              </w:rPr>
            </w:pPr>
          </w:p>
        </w:tc>
        <w:tc>
          <w:tcPr>
            <w:tcW w:w="1980" w:type="dxa"/>
          </w:tcPr>
          <w:p w14:paraId="491ADA3A" w14:textId="77777777" w:rsidR="001C6C01" w:rsidRPr="0027631D" w:rsidRDefault="001C6C01" w:rsidP="001C6C01">
            <w:pPr>
              <w:spacing w:line="276" w:lineRule="auto"/>
              <w:rPr>
                <w:lang w:val="cs-CZ"/>
              </w:rPr>
            </w:pPr>
          </w:p>
        </w:tc>
      </w:tr>
      <w:tr w:rsidR="001C6C01" w:rsidRPr="0027631D" w14:paraId="050BC451" w14:textId="77777777" w:rsidTr="009040AE">
        <w:trPr>
          <w:trHeight w:val="481"/>
        </w:trPr>
        <w:tc>
          <w:tcPr>
            <w:tcW w:w="2257" w:type="dxa"/>
            <w:vAlign w:val="center"/>
          </w:tcPr>
          <w:p w14:paraId="01164462" w14:textId="77777777" w:rsidR="001C6C01" w:rsidRPr="0027631D" w:rsidRDefault="001C6C01" w:rsidP="001C6C01">
            <w:pPr>
              <w:spacing w:line="276" w:lineRule="auto"/>
              <w:rPr>
                <w:lang w:val="cs-CZ"/>
              </w:rPr>
            </w:pPr>
            <w:r>
              <w:rPr>
                <w:lang w:val="cs-CZ"/>
              </w:rPr>
              <w:t>Délková jednotka</w:t>
            </w:r>
          </w:p>
        </w:tc>
        <w:tc>
          <w:tcPr>
            <w:tcW w:w="1980" w:type="dxa"/>
          </w:tcPr>
          <w:p w14:paraId="4E4A228A" w14:textId="77777777" w:rsidR="001C6C01" w:rsidRPr="0027631D" w:rsidRDefault="001C6C01" w:rsidP="001C6C01">
            <w:pPr>
              <w:spacing w:line="276" w:lineRule="auto"/>
              <w:rPr>
                <w:lang w:val="cs-CZ"/>
              </w:rPr>
            </w:pPr>
          </w:p>
        </w:tc>
        <w:tc>
          <w:tcPr>
            <w:tcW w:w="1980" w:type="dxa"/>
          </w:tcPr>
          <w:p w14:paraId="0D1BF828" w14:textId="77777777" w:rsidR="001C6C01" w:rsidRPr="0027631D" w:rsidRDefault="001C6C01" w:rsidP="001C6C01">
            <w:pPr>
              <w:spacing w:line="276" w:lineRule="auto"/>
              <w:rPr>
                <w:lang w:val="cs-CZ"/>
              </w:rPr>
            </w:pPr>
          </w:p>
        </w:tc>
      </w:tr>
      <w:tr w:rsidR="001C6C01" w:rsidRPr="0027631D" w14:paraId="76BB1849" w14:textId="77777777" w:rsidTr="009040AE">
        <w:trPr>
          <w:trHeight w:val="464"/>
        </w:trPr>
        <w:tc>
          <w:tcPr>
            <w:tcW w:w="2257" w:type="dxa"/>
            <w:vAlign w:val="center"/>
          </w:tcPr>
          <w:p w14:paraId="2F770A3A" w14:textId="77777777" w:rsidR="001C6C01" w:rsidRPr="0027631D" w:rsidRDefault="001C6C01" w:rsidP="001C6C01">
            <w:pPr>
              <w:spacing w:line="276" w:lineRule="auto"/>
              <w:rPr>
                <w:lang w:val="cs-CZ"/>
              </w:rPr>
            </w:pPr>
            <w:r>
              <w:rPr>
                <w:lang w:val="cs-CZ"/>
              </w:rPr>
              <w:t>Rychlost</w:t>
            </w:r>
          </w:p>
        </w:tc>
        <w:tc>
          <w:tcPr>
            <w:tcW w:w="1980" w:type="dxa"/>
          </w:tcPr>
          <w:p w14:paraId="04D032C2" w14:textId="77777777" w:rsidR="001C6C01" w:rsidRPr="0027631D" w:rsidRDefault="001C6C01" w:rsidP="001C6C01">
            <w:pPr>
              <w:spacing w:line="276" w:lineRule="auto"/>
              <w:rPr>
                <w:lang w:val="cs-CZ"/>
              </w:rPr>
            </w:pPr>
          </w:p>
        </w:tc>
        <w:tc>
          <w:tcPr>
            <w:tcW w:w="1980" w:type="dxa"/>
          </w:tcPr>
          <w:p w14:paraId="4237EE3B" w14:textId="77777777" w:rsidR="001C6C01" w:rsidRPr="0027631D" w:rsidRDefault="001C6C01" w:rsidP="001C6C01">
            <w:pPr>
              <w:spacing w:line="276" w:lineRule="auto"/>
              <w:rPr>
                <w:lang w:val="cs-CZ"/>
              </w:rPr>
            </w:pPr>
          </w:p>
        </w:tc>
      </w:tr>
    </w:tbl>
    <w:p w14:paraId="029F93F9" w14:textId="77777777" w:rsidR="001C6C01" w:rsidRPr="0027631D" w:rsidRDefault="001C6C01" w:rsidP="001C6C01">
      <w:pPr>
        <w:rPr>
          <w:lang w:val="cs-CZ"/>
        </w:rPr>
      </w:pPr>
    </w:p>
    <w:p w14:paraId="3EFC56DA" w14:textId="77777777" w:rsidR="001C6C01" w:rsidRPr="0027631D" w:rsidRDefault="001C6C01" w:rsidP="001C6C01">
      <w:pPr>
        <w:rPr>
          <w:lang w:val="cs-CZ"/>
        </w:rPr>
      </w:pPr>
      <w:r>
        <w:rPr>
          <w:lang w:val="cs-CZ"/>
        </w:rPr>
        <w:t>Napište program v </w:t>
      </w:r>
      <w:proofErr w:type="spellStart"/>
      <w:r>
        <w:rPr>
          <w:lang w:val="cs-CZ"/>
        </w:rPr>
        <w:t>EdScratchi</w:t>
      </w:r>
      <w:proofErr w:type="spellEnd"/>
      <w:r>
        <w:rPr>
          <w:lang w:val="cs-CZ"/>
        </w:rPr>
        <w:t>, stáhněte jej do robota a spusťte</w:t>
      </w:r>
      <w:r w:rsidRPr="0027631D">
        <w:rPr>
          <w:lang w:val="cs-CZ"/>
        </w:rPr>
        <w:t xml:space="preserve">. </w:t>
      </w:r>
    </w:p>
    <w:p w14:paraId="719CC728" w14:textId="77777777" w:rsidR="001C6C01" w:rsidRPr="0027631D" w:rsidRDefault="001C6C01" w:rsidP="001C6C01">
      <w:pPr>
        <w:pStyle w:val="Odstavecseseznamem"/>
        <w:numPr>
          <w:ilvl w:val="0"/>
          <w:numId w:val="11"/>
        </w:numPr>
        <w:rPr>
          <w:lang w:val="cs-CZ"/>
        </w:rPr>
      </w:pPr>
      <w:r>
        <w:rPr>
          <w:lang w:val="cs-CZ"/>
        </w:rPr>
        <w:t>Co robot po spuštění programu udělal? Proč se choval právě tak</w:t>
      </w:r>
      <w:r w:rsidRPr="0027631D">
        <w:rPr>
          <w:lang w:val="cs-CZ"/>
        </w:rPr>
        <w:t>?</w:t>
      </w:r>
    </w:p>
    <w:p w14:paraId="269131D5" w14:textId="77777777" w:rsidR="001C6C01" w:rsidRPr="0027631D" w:rsidRDefault="001C6C01" w:rsidP="001C6C01">
      <w:pPr>
        <w:rPr>
          <w:lang w:val="cs-CZ"/>
        </w:rPr>
      </w:pPr>
      <w:r w:rsidRPr="0027631D">
        <w:rPr>
          <w:lang w:val="cs-CZ"/>
        </w:rPr>
        <w:t>________________________________________________________________________________</w:t>
      </w:r>
    </w:p>
    <w:p w14:paraId="2B318C3A" w14:textId="77777777" w:rsidR="001C6C01" w:rsidRPr="0027631D" w:rsidRDefault="001C6C01" w:rsidP="001C6C01">
      <w:pPr>
        <w:rPr>
          <w:lang w:val="cs-CZ"/>
        </w:rPr>
      </w:pPr>
      <w:r w:rsidRPr="0027631D">
        <w:rPr>
          <w:lang w:val="cs-CZ"/>
        </w:rPr>
        <w:t>________________________________________________________________________________</w:t>
      </w:r>
    </w:p>
    <w:p w14:paraId="26DD4A5D" w14:textId="77777777" w:rsidR="001C6C01" w:rsidRPr="0027631D" w:rsidRDefault="001C6C01" w:rsidP="001C6C01">
      <w:pPr>
        <w:rPr>
          <w:lang w:val="cs-CZ"/>
        </w:rPr>
      </w:pPr>
      <w:r w:rsidRPr="0027631D">
        <w:rPr>
          <w:lang w:val="cs-CZ"/>
        </w:rPr>
        <w:t>________________________________________________________________________________</w:t>
      </w:r>
    </w:p>
    <w:p w14:paraId="04AFC67A" w14:textId="5ADF6DB0" w:rsidR="001C6C01" w:rsidRPr="0027631D" w:rsidRDefault="006C4A1C" w:rsidP="001C6C01">
      <w:pPr>
        <w:rPr>
          <w:lang w:val="cs-CZ"/>
        </w:rPr>
      </w:pPr>
      <w:r w:rsidRPr="0027631D">
        <w:rPr>
          <w:noProof/>
          <w:lang w:val="cs-CZ"/>
        </w:rPr>
        <mc:AlternateContent>
          <mc:Choice Requires="wpg">
            <w:drawing>
              <wp:anchor distT="0" distB="0" distL="114300" distR="114300" simplePos="0" relativeHeight="253296640" behindDoc="0" locked="0" layoutInCell="1" allowOverlap="1" wp14:anchorId="3D39D631" wp14:editId="3C997929">
                <wp:simplePos x="0" y="0"/>
                <wp:positionH relativeFrom="column">
                  <wp:posOffset>-32385</wp:posOffset>
                </wp:positionH>
                <wp:positionV relativeFrom="paragraph">
                  <wp:posOffset>824561</wp:posOffset>
                </wp:positionV>
                <wp:extent cx="5715000" cy="2505075"/>
                <wp:effectExtent l="0" t="0" r="19050" b="28575"/>
                <wp:wrapTopAndBottom/>
                <wp:docPr id="273" name="Group 273"/>
                <wp:cNvGraphicFramePr/>
                <a:graphic xmlns:a="http://schemas.openxmlformats.org/drawingml/2006/main">
                  <a:graphicData uri="http://schemas.microsoft.com/office/word/2010/wordprocessingGroup">
                    <wpg:wgp>
                      <wpg:cNvGrpSpPr/>
                      <wpg:grpSpPr>
                        <a:xfrm>
                          <a:off x="0" y="0"/>
                          <a:ext cx="5715000" cy="2505075"/>
                          <a:chOff x="0" y="0"/>
                          <a:chExt cx="5715000" cy="2505281"/>
                        </a:xfrm>
                      </wpg:grpSpPr>
                      <wps:wsp>
                        <wps:cNvPr id="262" name="Text Box 262"/>
                        <wps:cNvSpPr txBox="1">
                          <a:spLocks noChangeArrowheads="1"/>
                        </wps:cNvSpPr>
                        <wps:spPr bwMode="auto">
                          <a:xfrm>
                            <a:off x="0" y="665684"/>
                            <a:ext cx="5715000" cy="183959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použiju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63" name="Picture 26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264" name="Text Box 2"/>
                        <wps:cNvSpPr txBox="1">
                          <a:spLocks noChangeArrowheads="1"/>
                        </wps:cNvSpPr>
                        <wps:spPr bwMode="auto">
                          <a:xfrm>
                            <a:off x="1009497" y="303581"/>
                            <a:ext cx="1599565" cy="365760"/>
                          </a:xfrm>
                          <a:prstGeom prst="rect">
                            <a:avLst/>
                          </a:prstGeom>
                          <a:noFill/>
                          <a:ln w="9525">
                            <a:noFill/>
                            <a:miter lim="800000"/>
                            <a:headEnd/>
                            <a:tailEnd/>
                          </a:ln>
                        </wps:spPr>
                        <wps:txb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39D631" id="Group 273" o:spid="_x0000_s1331" style="position:absolute;margin-left:-2.55pt;margin-top:64.95pt;width:450pt;height:197.25pt;z-index:253296640;mso-height-relative:margin" coordsize="57150,25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">
                <v:roundrect id="Text Box 262" o:spid="_x0000_s1332" style="position:absolute;top:6656;width:57150;height:1839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" strokecolor="#5a5a5a [2109]">
                  <v:stroke joinstyle="miter"/>
                  <v:textbox inset=",5mm,,2.5mm">
                    <w:txbxContent>
                      <w:p w14:paraId="1CE9E854" w14:textId="77777777" w:rsidR="002A1612" w:rsidRPr="00A01A1D" w:rsidRDefault="002A1612" w:rsidP="001C6C01">
                        <w:pPr>
                          <w:rPr>
                            <w:lang w:val="cs-CZ"/>
                          </w:rPr>
                        </w:pPr>
                        <w:r>
                          <w:rPr>
                            <w:lang w:val="cs-CZ"/>
                          </w:rPr>
                          <w:t>Nevzdávejte se</w:t>
                        </w:r>
                        <w:r w:rsidRPr="00A01A1D">
                          <w:rPr>
                            <w:lang w:val="cs-CZ"/>
                          </w:rPr>
                          <w:t>! Experiment</w:t>
                        </w:r>
                        <w:r>
                          <w:rPr>
                            <w:lang w:val="cs-CZ"/>
                          </w:rPr>
                          <w:t xml:space="preserve">ováním, testováním a řešením problémů se při psaní kódu učíte nové věci. </w:t>
                        </w:r>
                      </w:p>
                      <w:p w14:paraId="5482A27A" w14:textId="77777777" w:rsidR="002A1612" w:rsidRPr="00A01A1D" w:rsidRDefault="002A1612" w:rsidP="001C6C01">
                        <w:pPr>
                          <w:rPr>
                            <w:lang w:val="cs-CZ"/>
                          </w:rPr>
                        </w:pPr>
                        <w:r>
                          <w:rPr>
                            <w:lang w:val="cs-CZ"/>
                          </w:rPr>
                          <w:t>Zdá se vám, že jste se zasekli? Zkuste se podívat na to, čeho se snažíte dosáhnout, z jiného úhlu. Prohlédněte si různé bloky v </w:t>
                        </w:r>
                        <w:proofErr w:type="spellStart"/>
                        <w:r>
                          <w:rPr>
                            <w:lang w:val="cs-CZ"/>
                          </w:rPr>
                          <w:t>EdScratchi</w:t>
                        </w:r>
                        <w:proofErr w:type="spellEnd"/>
                        <w:r>
                          <w:rPr>
                            <w:lang w:val="cs-CZ"/>
                          </w:rPr>
                          <w:t xml:space="preserve"> a položte si otázku: </w:t>
                        </w:r>
                        <w:r w:rsidRPr="00A01A1D">
                          <w:rPr>
                            <w:lang w:val="cs-CZ"/>
                          </w:rPr>
                          <w:t>‘</w:t>
                        </w:r>
                        <w:r>
                          <w:rPr>
                            <w:lang w:val="cs-CZ"/>
                          </w:rPr>
                          <w:t>pokud použiju tento blok, vyřeší to problém, kterým se zabývám?</w:t>
                        </w:r>
                        <w:r w:rsidRPr="00A01A1D">
                          <w:rPr>
                            <w:lang w:val="cs-CZ"/>
                          </w:rPr>
                          <w:t>’</w:t>
                        </w:r>
                      </w:p>
                      <w:p w14:paraId="329FF27F" w14:textId="77777777" w:rsidR="002A1612" w:rsidRPr="00A01A1D" w:rsidRDefault="002A1612" w:rsidP="001C6C01">
                        <w:pPr>
                          <w:rPr>
                            <w:lang w:val="cs-CZ"/>
                          </w:rPr>
                        </w:pPr>
                        <w:r>
                          <w:rPr>
                            <w:lang w:val="cs-CZ"/>
                          </w:rPr>
                          <w:t>Pokud si nejste jisti, vyzkoušejte to a uvidíte, co se stane! Nezapomeňte si přečíst nápovědy v ladícím panelu</w:t>
                        </w:r>
                        <w:r w:rsidRPr="00A01A1D">
                          <w:rPr>
                            <w:lang w:val="cs-CZ"/>
                          </w:rPr>
                          <w:t>!</w:t>
                        </w:r>
                      </w:p>
                      <w:p w14:paraId="3D26B340" w14:textId="77777777" w:rsidR="002A1612" w:rsidRPr="00A01A1D" w:rsidRDefault="002A1612" w:rsidP="001C6C01">
                        <w:pPr>
                          <w:rPr>
                            <w:lang w:val="cs-CZ"/>
                          </w:rPr>
                        </w:pPr>
                      </w:p>
                    </w:txbxContent>
                  </v:textbox>
                </v:roundrect>
                <v:shape id="Picture 263" o:spid="_x0000_s133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">
                  <v:imagedata r:id="rId100" o:title=""/>
                </v:shape>
                <v:shape id="_x0000_s1334"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10B7722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68A3C63E"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Jak můžete poskytnout robotovi zbytek potřebných informací, aby mohl uvést do provozu motory? </w:t>
      </w:r>
      <w:r w:rsidR="001C6C01" w:rsidRPr="0027631D">
        <w:rPr>
          <w:lang w:val="cs-CZ"/>
        </w:rPr>
        <w:t>Experiment</w:t>
      </w:r>
      <w:r w:rsidR="001C6C01">
        <w:rPr>
          <w:lang w:val="cs-CZ"/>
        </w:rPr>
        <w:t>ujte v </w:t>
      </w:r>
      <w:proofErr w:type="spellStart"/>
      <w:r w:rsidR="001C6C01" w:rsidRPr="0027631D">
        <w:rPr>
          <w:lang w:val="cs-CZ"/>
        </w:rPr>
        <w:t>EdScratch</w:t>
      </w:r>
      <w:r w:rsidR="001C6C01">
        <w:rPr>
          <w:lang w:val="cs-CZ"/>
        </w:rPr>
        <w:t>i</w:t>
      </w:r>
      <w:proofErr w:type="spellEnd"/>
      <w:r w:rsidR="001C6C01">
        <w:rPr>
          <w:lang w:val="cs-CZ"/>
        </w:rPr>
        <w:t xml:space="preserve"> a ověřte si, zda umíte napsat program využívající blok </w:t>
      </w:r>
      <w:r w:rsidR="001C6C01" w:rsidRPr="0027631D">
        <w:rPr>
          <w:color w:val="FF7000"/>
          <w:lang w:val="cs-CZ"/>
        </w:rPr>
        <w:t xml:space="preserve">set </w:t>
      </w:r>
      <w:proofErr w:type="spellStart"/>
      <w:r w:rsidR="001C6C01" w:rsidRPr="0027631D">
        <w:rPr>
          <w:color w:val="FF7000"/>
          <w:lang w:val="cs-CZ"/>
        </w:rPr>
        <w:t>both</w:t>
      </w:r>
      <w:proofErr w:type="spellEnd"/>
      <w:r w:rsidR="001C6C01" w:rsidRPr="0027631D">
        <w:rPr>
          <w:color w:val="FF7000"/>
          <w:lang w:val="cs-CZ"/>
        </w:rPr>
        <w:t xml:space="preserve"> </w:t>
      </w:r>
      <w:proofErr w:type="spellStart"/>
      <w:r w:rsidR="001C6C01" w:rsidRPr="0027631D">
        <w:rPr>
          <w:color w:val="FF7000"/>
          <w:lang w:val="cs-CZ"/>
        </w:rPr>
        <w:t>motors</w:t>
      </w:r>
      <w:proofErr w:type="spellEnd"/>
      <w:r w:rsidR="001C6C01" w:rsidRPr="0027631D">
        <w:rPr>
          <w:lang w:val="cs-CZ"/>
        </w:rPr>
        <w:t xml:space="preserve"> </w:t>
      </w:r>
      <w:r w:rsidR="001C6C01">
        <w:rPr>
          <w:lang w:val="cs-CZ"/>
        </w:rPr>
        <w:t>(</w:t>
      </w:r>
      <w:r w:rsidR="001C6C01" w:rsidRPr="00A01A1D">
        <w:rPr>
          <w:lang w:val="cs-CZ"/>
        </w:rPr>
        <w:t>nastav oba motory</w:t>
      </w:r>
      <w:r w:rsidR="001C6C01">
        <w:rPr>
          <w:lang w:val="cs-CZ"/>
        </w:rPr>
        <w:t xml:space="preserve">) a žádný další blok z kategorie </w:t>
      </w:r>
      <w:r w:rsidR="001C6C01" w:rsidRPr="0027631D">
        <w:rPr>
          <w:color w:val="FF7000"/>
          <w:lang w:val="cs-CZ"/>
        </w:rPr>
        <w:t>Drive</w:t>
      </w:r>
      <w:r w:rsidR="001C6C01" w:rsidRPr="0027631D">
        <w:rPr>
          <w:lang w:val="cs-CZ"/>
        </w:rPr>
        <w:t xml:space="preserve"> </w:t>
      </w:r>
      <w:r w:rsidR="001C6C01">
        <w:rPr>
          <w:lang w:val="cs-CZ"/>
        </w:rPr>
        <w:t xml:space="preserve">a přitom robota rozjet vpřed. </w:t>
      </w:r>
    </w:p>
    <w:p w14:paraId="665DE8E5" w14:textId="7EC50C25" w:rsidR="001C6C01" w:rsidRPr="0027631D" w:rsidRDefault="001C6C01" w:rsidP="001C6C01">
      <w:pPr>
        <w:pStyle w:val="Odstavecseseznamem"/>
        <w:numPr>
          <w:ilvl w:val="0"/>
          <w:numId w:val="11"/>
        </w:numPr>
        <w:rPr>
          <w:lang w:val="cs-CZ"/>
        </w:rPr>
      </w:pPr>
      <w:r>
        <w:rPr>
          <w:lang w:val="cs-CZ"/>
        </w:rPr>
        <w:lastRenderedPageBreak/>
        <w:t>Co jste vyzkoušeli? Fungovalo to? Popište, jaké kroky jste podnikli, co fungovalo a co ne a jak</w:t>
      </w:r>
      <w:r w:rsidR="006D3F61">
        <w:rPr>
          <w:lang w:val="cs-CZ"/>
        </w:rPr>
        <w:t>é</w:t>
      </w:r>
      <w:r w:rsidR="00027799">
        <w:rPr>
          <w:lang w:val="cs-CZ"/>
        </w:rPr>
        <w:t xml:space="preserve"> to</w:t>
      </w:r>
      <w:r w:rsidR="006D3F61">
        <w:rPr>
          <w:lang w:val="cs-CZ"/>
        </w:rPr>
        <w:t xml:space="preserve"> pro vás bylo</w:t>
      </w:r>
      <w:r w:rsidRPr="0027631D">
        <w:rPr>
          <w:lang w:val="cs-CZ"/>
        </w:rPr>
        <w:t>.</w:t>
      </w:r>
    </w:p>
    <w:p w14:paraId="3BBC8A55" w14:textId="77777777" w:rsidR="001C6C01" w:rsidRPr="0027631D" w:rsidRDefault="001C6C01" w:rsidP="001C6C01">
      <w:pPr>
        <w:rPr>
          <w:lang w:val="cs-CZ"/>
        </w:rPr>
      </w:pPr>
      <w:r w:rsidRPr="0027631D">
        <w:rPr>
          <w:lang w:val="cs-CZ"/>
        </w:rPr>
        <w:t>________________________________________________________________________________</w:t>
      </w:r>
    </w:p>
    <w:p w14:paraId="4B13C35B" w14:textId="77777777" w:rsidR="001C6C01" w:rsidRPr="0027631D" w:rsidRDefault="001C6C01" w:rsidP="001C6C01">
      <w:pPr>
        <w:rPr>
          <w:lang w:val="cs-CZ"/>
        </w:rPr>
      </w:pPr>
      <w:r w:rsidRPr="0027631D">
        <w:rPr>
          <w:lang w:val="cs-CZ"/>
        </w:rPr>
        <w:t>________________________________________________________________________________</w:t>
      </w:r>
    </w:p>
    <w:p w14:paraId="503A6A27" w14:textId="77777777" w:rsidR="001C6C01" w:rsidRPr="0027631D" w:rsidRDefault="001C6C01" w:rsidP="001C6C01">
      <w:pPr>
        <w:rPr>
          <w:lang w:val="cs-CZ"/>
        </w:rPr>
      </w:pPr>
      <w:r w:rsidRPr="0027631D">
        <w:rPr>
          <w:lang w:val="cs-CZ"/>
        </w:rPr>
        <w:t>________________________________________________________________________________</w:t>
      </w:r>
    </w:p>
    <w:p w14:paraId="6C0729D0" w14:textId="77777777" w:rsidR="001C6C01" w:rsidRPr="0027631D" w:rsidRDefault="001C6C01" w:rsidP="001C6C01">
      <w:pPr>
        <w:rPr>
          <w:lang w:val="cs-CZ"/>
        </w:rPr>
      </w:pPr>
      <w:r w:rsidRPr="0027631D">
        <w:rPr>
          <w:lang w:val="cs-CZ"/>
        </w:rPr>
        <w:t>________________________________________________________________________________</w:t>
      </w:r>
    </w:p>
    <w:p w14:paraId="69DC13FC" w14:textId="77777777" w:rsidR="001C6C01" w:rsidRPr="0027631D" w:rsidRDefault="001C6C01" w:rsidP="001C6C01">
      <w:pPr>
        <w:rPr>
          <w:lang w:val="cs-CZ"/>
        </w:rPr>
      </w:pPr>
      <w:r w:rsidRPr="0027631D">
        <w:rPr>
          <w:lang w:val="cs-CZ"/>
        </w:rPr>
        <w:t>________________________________________________________________________________</w:t>
      </w:r>
    </w:p>
    <w:p w14:paraId="3AF79B77" w14:textId="77777777" w:rsidR="001C6C01" w:rsidRPr="0027631D" w:rsidRDefault="001C6C01" w:rsidP="001C6C01">
      <w:pPr>
        <w:rPr>
          <w:lang w:val="cs-CZ"/>
        </w:rPr>
      </w:pPr>
      <w:r w:rsidRPr="0027631D">
        <w:rPr>
          <w:lang w:val="cs-CZ"/>
        </w:rPr>
        <w:t>________________________________________________________________________________</w:t>
      </w:r>
    </w:p>
    <w:p w14:paraId="4813F3CE" w14:textId="77777777" w:rsidR="001C6C01" w:rsidRPr="0027631D" w:rsidRDefault="001C6C01" w:rsidP="001C6C01">
      <w:pPr>
        <w:rPr>
          <w:lang w:val="cs-CZ"/>
        </w:rPr>
      </w:pPr>
      <w:r w:rsidRPr="0027631D">
        <w:rPr>
          <w:lang w:val="cs-CZ"/>
        </w:rPr>
        <w:t>________________________________________________________________________________</w:t>
      </w:r>
    </w:p>
    <w:p w14:paraId="407CFBEE" w14:textId="77777777" w:rsidR="001C6C01" w:rsidRPr="0027631D" w:rsidRDefault="001C6C01" w:rsidP="001C6C01">
      <w:pPr>
        <w:rPr>
          <w:lang w:val="cs-CZ"/>
        </w:rPr>
      </w:pPr>
      <w:r w:rsidRPr="0027631D">
        <w:rPr>
          <w:lang w:val="cs-CZ"/>
        </w:rPr>
        <w:t>________________________________________________________________________________</w:t>
      </w:r>
    </w:p>
    <w:p w14:paraId="15D9A7FD" w14:textId="77777777" w:rsidR="001C6C01" w:rsidRPr="0027631D" w:rsidRDefault="001C6C01" w:rsidP="001C6C01">
      <w:pPr>
        <w:rPr>
          <w:lang w:val="cs-CZ"/>
        </w:rPr>
      </w:pPr>
      <w:r w:rsidRPr="0027631D">
        <w:rPr>
          <w:lang w:val="cs-CZ"/>
        </w:rPr>
        <w:t>________________________________________________________________________________</w:t>
      </w:r>
    </w:p>
    <w:p w14:paraId="5A0E562C" w14:textId="77777777" w:rsidR="001C6C01" w:rsidRPr="0027631D" w:rsidRDefault="001C6C01" w:rsidP="001C6C01">
      <w:pPr>
        <w:rPr>
          <w:lang w:val="cs-CZ"/>
        </w:rPr>
      </w:pPr>
      <w:r w:rsidRPr="0027631D">
        <w:rPr>
          <w:lang w:val="cs-CZ"/>
        </w:rPr>
        <w:t>________________________________________________________________________________</w:t>
      </w:r>
    </w:p>
    <w:p w14:paraId="730CB7D7" w14:textId="77777777" w:rsidR="001C6C01" w:rsidRPr="0027631D" w:rsidRDefault="001C6C01" w:rsidP="001C6C01">
      <w:pPr>
        <w:rPr>
          <w:lang w:val="cs-CZ"/>
        </w:rPr>
      </w:pPr>
      <w:r w:rsidRPr="0027631D">
        <w:rPr>
          <w:lang w:val="cs-CZ"/>
        </w:rPr>
        <w:t>________________________________________________________________________________</w:t>
      </w:r>
    </w:p>
    <w:p w14:paraId="49F5957C" w14:textId="77777777" w:rsidR="001C6C01" w:rsidRPr="0027631D" w:rsidRDefault="001C6C01" w:rsidP="001C6C01">
      <w:pPr>
        <w:rPr>
          <w:lang w:val="cs-CZ"/>
        </w:rPr>
      </w:pPr>
      <w:r w:rsidRPr="0027631D">
        <w:rPr>
          <w:lang w:val="cs-CZ"/>
        </w:rPr>
        <w:t>________________________________________________________________________________</w:t>
      </w:r>
    </w:p>
    <w:p w14:paraId="6D74A2EA" w14:textId="77777777" w:rsidR="001C6C01" w:rsidRPr="0027631D" w:rsidRDefault="001C6C01" w:rsidP="001C6C01">
      <w:pPr>
        <w:rPr>
          <w:lang w:val="cs-CZ"/>
        </w:rPr>
      </w:pPr>
      <w:r w:rsidRPr="0027631D">
        <w:rPr>
          <w:lang w:val="cs-CZ"/>
        </w:rPr>
        <w:br w:type="page"/>
      </w:r>
    </w:p>
    <w:p w14:paraId="2E9AE84A" w14:textId="37ED503A" w:rsidR="001C6C01" w:rsidRPr="001C6C01" w:rsidRDefault="00AB5744" w:rsidP="001C6C01">
      <w:pPr>
        <w:rPr>
          <w:lang w:val="cs-CZ"/>
        </w:rPr>
      </w:pPr>
      <w:r>
        <w:rPr>
          <w:noProof/>
        </w:rPr>
        <w:lastRenderedPageBreak/>
        <w:drawing>
          <wp:anchor distT="152400" distB="152400" distL="152400" distR="152400" simplePos="0" relativeHeight="253260800" behindDoc="0" locked="0" layoutInCell="1" allowOverlap="1" wp14:anchorId="5C8AA1E4" wp14:editId="66C9EFC3">
            <wp:simplePos x="0" y="0"/>
            <wp:positionH relativeFrom="margin">
              <wp:posOffset>3989070</wp:posOffset>
            </wp:positionH>
            <wp:positionV relativeFrom="page">
              <wp:posOffset>679781</wp:posOffset>
            </wp:positionV>
            <wp:extent cx="1850390" cy="1449070"/>
            <wp:effectExtent l="0" t="0" r="0" b="0"/>
            <wp:wrapThrough wrapText="bothSides" distL="152400" distR="152400">
              <wp:wrapPolygon edited="1">
                <wp:start x="0" y="0"/>
                <wp:lineTo x="0" y="21602"/>
                <wp:lineTo x="21600" y="21602"/>
                <wp:lineTo x="21600" y="0"/>
                <wp:lineTo x="0" y="0"/>
              </wp:wrapPolygon>
            </wp:wrapThrough>
            <wp:docPr id="198" name="officeArt object"/>
            <wp:cNvGraphicFramePr/>
            <a:graphic xmlns:a="http://schemas.openxmlformats.org/drawingml/2006/main">
              <a:graphicData uri="http://schemas.openxmlformats.org/drawingml/2006/picture">
                <pic:pic xmlns:pic="http://schemas.openxmlformats.org/drawingml/2006/picture">
                  <pic:nvPicPr>
                    <pic:cNvPr id="1073741827" name="Grid cut.jpg"/>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50390" cy="14490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CE2D56" w14:textId="2CAE5B32" w:rsidR="001C6C01" w:rsidRPr="001C6C01" w:rsidRDefault="001C6C01" w:rsidP="001C6C01">
      <w:pPr>
        <w:rPr>
          <w:lang w:val="cs-CZ"/>
        </w:rPr>
      </w:pPr>
      <w:r>
        <w:rPr>
          <w:noProof/>
        </w:rPr>
        <mc:AlternateContent>
          <mc:Choice Requires="wps">
            <w:drawing>
              <wp:anchor distT="152400" distB="152400" distL="152400" distR="152400" simplePos="0" relativeHeight="253259776" behindDoc="0" locked="0" layoutInCell="1" allowOverlap="1" wp14:anchorId="19DB2884" wp14:editId="6BFFEBD2">
                <wp:simplePos x="0" y="0"/>
                <wp:positionH relativeFrom="margin">
                  <wp:posOffset>-75489</wp:posOffset>
                </wp:positionH>
                <wp:positionV relativeFrom="page">
                  <wp:posOffset>682028</wp:posOffset>
                </wp:positionV>
                <wp:extent cx="3509010" cy="750570"/>
                <wp:effectExtent l="0" t="0" r="0" b="0"/>
                <wp:wrapThrough wrapText="bothSides" distL="152400" distR="152400">
                  <wp:wrapPolygon edited="1">
                    <wp:start x="0" y="0"/>
                    <wp:lineTo x="21600" y="0"/>
                    <wp:lineTo x="21600" y="21600"/>
                    <wp:lineTo x="0" y="21600"/>
                    <wp:lineTo x="0" y="0"/>
                  </wp:wrapPolygon>
                </wp:wrapThrough>
                <wp:docPr id="300" name="officeArt object" descr="officeArt object"/>
                <wp:cNvGraphicFramePr/>
                <a:graphic xmlns:a="http://schemas.openxmlformats.org/drawingml/2006/main">
                  <a:graphicData uri="http://schemas.microsoft.com/office/word/2010/wordprocessingShape">
                    <wps:wsp>
                      <wps:cNvSpPr txBox="1"/>
                      <wps:spPr>
                        <a:xfrm>
                          <a:off x="0" y="0"/>
                          <a:ext cx="3509010" cy="750570"/>
                        </a:xfrm>
                        <a:prstGeom prst="rect">
                          <a:avLst/>
                        </a:prstGeom>
                        <a:noFill/>
                        <a:ln w="12700" cap="flat">
                          <a:noFill/>
                          <a:miter lim="400000"/>
                        </a:ln>
                        <a:effectLst/>
                      </wps:spPr>
                      <wps:txbx>
                        <w:txbxContent>
                          <w:p w14:paraId="6DF92491" w14:textId="77777777" w:rsidR="002A1612" w:rsidRPr="007B46E7" w:rsidRDefault="002A1612" w:rsidP="001C6C01">
                            <w:pPr>
                              <w:pStyle w:val="Nadpis1"/>
                              <w:rPr>
                                <w:lang w:val="pl-PL"/>
                              </w:rPr>
                            </w:pPr>
                            <w:bookmarkStart w:id="42" w:name="_Toc146267225"/>
                            <w:proofErr w:type="spellStart"/>
                            <w:r w:rsidRPr="007B46E7">
                              <w:rPr>
                                <w:lang w:val="pl-PL"/>
                              </w:rPr>
                              <w:t>Pracovní</w:t>
                            </w:r>
                            <w:proofErr w:type="spellEnd"/>
                            <w:r w:rsidRPr="007B46E7">
                              <w:rPr>
                                <w:lang w:val="pl-PL"/>
                              </w:rPr>
                              <w:t xml:space="preserve"> list U2-1: </w:t>
                            </w:r>
                            <w:proofErr w:type="spellStart"/>
                            <w:r w:rsidRPr="007B46E7">
                              <w:rPr>
                                <w:lang w:val="pl-PL"/>
                              </w:rPr>
                              <w:t>Postupuj</w:t>
                            </w:r>
                            <w:proofErr w:type="spellEnd"/>
                            <w:r w:rsidRPr="007B46E7">
                              <w:rPr>
                                <w:lang w:val="pl-PL"/>
                              </w:rPr>
                              <w:t xml:space="preserve"> krok za </w:t>
                            </w:r>
                            <w:proofErr w:type="spellStart"/>
                            <w:r w:rsidRPr="007B46E7">
                              <w:rPr>
                                <w:lang w:val="pl-PL"/>
                              </w:rPr>
                              <w:t>krokem</w:t>
                            </w:r>
                            <w:bookmarkEnd w:id="42"/>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19DB2884" id="_x0000_s1335" type="#_x0000_t202" alt="officeArt object" style="position:absolute;margin-left:-5.95pt;margin-top:53.7pt;width:276.3pt;height:59.1pt;z-index:253259776;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wrapcoords="4 0 21604 0 21604 21600 4 21600 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" filled="f" stroked="f" strokeweight="1pt">
                <v:stroke miterlimit="4"/>
                <v:textbox inset="4pt,4pt,4pt,4pt">
                  <w:txbxContent>
                    <w:p w14:paraId="6DF92491" w14:textId="77777777" w:rsidR="002A1612" w:rsidRPr="007B46E7" w:rsidRDefault="002A1612" w:rsidP="001C6C01">
                      <w:pPr>
                        <w:pStyle w:val="Nadpis1"/>
                        <w:rPr>
                          <w:lang w:val="pl-PL"/>
                        </w:rPr>
                      </w:pPr>
                      <w:bookmarkStart w:id="43" w:name="_Toc146267225"/>
                      <w:proofErr w:type="spellStart"/>
                      <w:r w:rsidRPr="007B46E7">
                        <w:rPr>
                          <w:lang w:val="pl-PL"/>
                        </w:rPr>
                        <w:t>Pracovní</w:t>
                      </w:r>
                      <w:proofErr w:type="spellEnd"/>
                      <w:r w:rsidRPr="007B46E7">
                        <w:rPr>
                          <w:lang w:val="pl-PL"/>
                        </w:rPr>
                        <w:t xml:space="preserve"> list U2-1: </w:t>
                      </w:r>
                      <w:proofErr w:type="spellStart"/>
                      <w:r w:rsidRPr="007B46E7">
                        <w:rPr>
                          <w:lang w:val="pl-PL"/>
                        </w:rPr>
                        <w:t>Postupuj</w:t>
                      </w:r>
                      <w:proofErr w:type="spellEnd"/>
                      <w:r w:rsidRPr="007B46E7">
                        <w:rPr>
                          <w:lang w:val="pl-PL"/>
                        </w:rPr>
                        <w:t xml:space="preserve"> krok za </w:t>
                      </w:r>
                      <w:proofErr w:type="spellStart"/>
                      <w:r w:rsidRPr="007B46E7">
                        <w:rPr>
                          <w:lang w:val="pl-PL"/>
                        </w:rPr>
                        <w:t>krokem</w:t>
                      </w:r>
                      <w:bookmarkEnd w:id="43"/>
                      <w:proofErr w:type="spellEnd"/>
                    </w:p>
                  </w:txbxContent>
                </v:textbox>
                <w10:wrap type="through" anchorx="margin" anchory="page"/>
              </v:shape>
            </w:pict>
          </mc:Fallback>
        </mc:AlternateContent>
      </w:r>
    </w:p>
    <w:p w14:paraId="0BADF68A" w14:textId="77777777" w:rsidR="001C6C01" w:rsidRPr="001C6C01" w:rsidRDefault="001C6C01" w:rsidP="001C6C01">
      <w:pPr>
        <w:rPr>
          <w:lang w:val="cs-CZ"/>
        </w:rPr>
      </w:pPr>
      <w:r>
        <w:rPr>
          <w:noProof/>
        </w:rPr>
        <w:drawing>
          <wp:anchor distT="152400" distB="152400" distL="152400" distR="152400" simplePos="0" relativeHeight="253261824" behindDoc="0" locked="0" layoutInCell="1" allowOverlap="1" wp14:anchorId="3AE017F6" wp14:editId="5406CB47">
            <wp:simplePos x="0" y="0"/>
            <wp:positionH relativeFrom="margin">
              <wp:posOffset>-621334</wp:posOffset>
            </wp:positionH>
            <wp:positionV relativeFrom="line">
              <wp:posOffset>885825</wp:posOffset>
            </wp:positionV>
            <wp:extent cx="7352012" cy="7361326"/>
            <wp:effectExtent l="0" t="0" r="1905" b="0"/>
            <wp:wrapTopAndBottom distT="152400" distB="152400"/>
            <wp:docPr id="193" name="officeArt object"/>
            <wp:cNvGraphicFramePr/>
            <a:graphic xmlns:a="http://schemas.openxmlformats.org/drawingml/2006/main">
              <a:graphicData uri="http://schemas.openxmlformats.org/drawingml/2006/picture">
                <pic:pic xmlns:pic="http://schemas.openxmlformats.org/drawingml/2006/picture">
                  <pic:nvPicPr>
                    <pic:cNvPr id="1073741826" name="Grid.jpg"/>
                    <pic:cNvPicPr>
                      <a:picLocks noChangeAspect="1"/>
                    </pic:cNvPicPr>
                  </pic:nvPicPr>
                  <pic:blipFill>
                    <a:blip r:embed="rId121"/>
                    <a:stretch>
                      <a:fillRect/>
                    </a:stretch>
                  </pic:blipFill>
                  <pic:spPr>
                    <a:xfrm>
                      <a:off x="0" y="0"/>
                      <a:ext cx="7352012" cy="7361326"/>
                    </a:xfrm>
                    <a:prstGeom prst="rect">
                      <a:avLst/>
                    </a:prstGeom>
                    <a:ln w="12700" cap="flat">
                      <a:noFill/>
                      <a:miter lim="400000"/>
                    </a:ln>
                    <a:effectLst/>
                  </pic:spPr>
                </pic:pic>
              </a:graphicData>
            </a:graphic>
          </wp:anchor>
        </w:drawing>
      </w:r>
    </w:p>
    <w:p w14:paraId="2BD7CBC0" w14:textId="77777777" w:rsidR="001C6C01" w:rsidRPr="001C6C01" w:rsidRDefault="001C6C01" w:rsidP="001C6C01">
      <w:pPr>
        <w:rPr>
          <w:lang w:val="cs-CZ"/>
        </w:rPr>
        <w:sectPr w:rsidR="001C6C01" w:rsidRPr="001C6C01" w:rsidSect="005D54A5">
          <w:pgSz w:w="11906" w:h="16838"/>
          <w:pgMar w:top="1021" w:right="1134" w:bottom="1021" w:left="1134" w:header="709" w:footer="708" w:gutter="0"/>
          <w:cols w:space="708"/>
          <w:titlePg/>
          <w:docGrid w:linePitch="360"/>
        </w:sectPr>
      </w:pPr>
    </w:p>
    <w:bookmarkStart w:id="44" w:name="_Hlk512870784"/>
    <w:p w14:paraId="10B04065" w14:textId="77777777" w:rsidR="001C6C01" w:rsidRPr="001C6C01" w:rsidRDefault="001C6C01" w:rsidP="001C6C01">
      <w:pPr>
        <w:rPr>
          <w:lang w:val="cs-CZ"/>
        </w:rPr>
      </w:pPr>
      <w:r>
        <w:rPr>
          <w:noProof/>
        </w:rPr>
        <w:lastRenderedPageBreak/>
        <mc:AlternateContent>
          <mc:Choice Requires="wpg">
            <w:drawing>
              <wp:anchor distT="0" distB="0" distL="114300" distR="114300" simplePos="0" relativeHeight="253264896" behindDoc="0" locked="0" layoutInCell="1" allowOverlap="1" wp14:anchorId="2E21F09F" wp14:editId="23B14387">
                <wp:simplePos x="0" y="0"/>
                <wp:positionH relativeFrom="column">
                  <wp:posOffset>1905</wp:posOffset>
                </wp:positionH>
                <wp:positionV relativeFrom="paragraph">
                  <wp:posOffset>-573054</wp:posOffset>
                </wp:positionV>
                <wp:extent cx="5735832" cy="10087080"/>
                <wp:effectExtent l="0" t="0" r="0" b="9525"/>
                <wp:wrapNone/>
                <wp:docPr id="79" name="Group 79"/>
                <wp:cNvGraphicFramePr/>
                <a:graphic xmlns:a="http://schemas.openxmlformats.org/drawingml/2006/main">
                  <a:graphicData uri="http://schemas.microsoft.com/office/word/2010/wordprocessingGroup">
                    <wpg:wgp>
                      <wpg:cNvGrpSpPr/>
                      <wpg:grpSpPr>
                        <a:xfrm>
                          <a:off x="0" y="0"/>
                          <a:ext cx="5735832" cy="10087080"/>
                          <a:chOff x="0" y="0"/>
                          <a:chExt cx="5735832" cy="10087080"/>
                        </a:xfrm>
                      </wpg:grpSpPr>
                      <pic:pic xmlns:pic="http://schemas.openxmlformats.org/drawingml/2006/picture">
                        <pic:nvPicPr>
                          <pic:cNvPr id="1073741867" name="officeArt object"/>
                          <pic:cNvPicPr/>
                        </pic:nvPicPr>
                        <pic:blipFill>
                          <a:blip r:embed="rId122"/>
                          <a:stretch>
                            <a:fillRect/>
                          </a:stretch>
                        </pic:blipFill>
                        <pic:spPr>
                          <a:xfrm>
                            <a:off x="11307" y="0"/>
                            <a:ext cx="5724525" cy="559435"/>
                          </a:xfrm>
                          <a:prstGeom prst="rect">
                            <a:avLst/>
                          </a:prstGeom>
                          <a:ln w="12700" cap="flat">
                            <a:noFill/>
                            <a:miter lim="400000"/>
                          </a:ln>
                          <a:effectLst/>
                        </pic:spPr>
                      </pic:pic>
                      <pic:pic xmlns:pic="http://schemas.openxmlformats.org/drawingml/2006/picture">
                        <pic:nvPicPr>
                          <pic:cNvPr id="1073741866" name="officeArt object"/>
                          <pic:cNvPicPr/>
                        </pic:nvPicPr>
                        <pic:blipFill>
                          <a:blip r:embed="rId123"/>
                          <a:stretch>
                            <a:fillRect/>
                          </a:stretch>
                        </pic:blipFill>
                        <pic:spPr>
                          <a:xfrm rot="16200000">
                            <a:off x="-4458335" y="5015553"/>
                            <a:ext cx="9246235" cy="329565"/>
                          </a:xfrm>
                          <a:prstGeom prst="rect">
                            <a:avLst/>
                          </a:prstGeom>
                          <a:ln w="12700" cap="flat">
                            <a:noFill/>
                            <a:miter lim="400000"/>
                          </a:ln>
                          <a:effectLst/>
                        </pic:spPr>
                      </pic:pic>
                      <pic:pic xmlns:pic="http://schemas.openxmlformats.org/drawingml/2006/picture">
                        <pic:nvPicPr>
                          <pic:cNvPr id="1073741868" name="officeArt object"/>
                          <pic:cNvPicPr/>
                        </pic:nvPicPr>
                        <pic:blipFill>
                          <a:blip r:embed="rId123"/>
                          <a:stretch>
                            <a:fillRect/>
                          </a:stretch>
                        </pic:blipFill>
                        <pic:spPr>
                          <a:xfrm rot="16200000">
                            <a:off x="946179" y="5015552"/>
                            <a:ext cx="9246235" cy="329565"/>
                          </a:xfrm>
                          <a:prstGeom prst="rect">
                            <a:avLst/>
                          </a:prstGeom>
                          <a:ln w="12700" cap="flat">
                            <a:noFill/>
                            <a:miter lim="400000"/>
                          </a:ln>
                          <a:effectLst/>
                        </pic:spPr>
                      </pic:pic>
                      <pic:pic xmlns:pic="http://schemas.openxmlformats.org/drawingml/2006/picture">
                        <pic:nvPicPr>
                          <pic:cNvPr id="1073741869" name="officeArt object"/>
                          <pic:cNvPicPr/>
                        </pic:nvPicPr>
                        <pic:blipFill>
                          <a:blip r:embed="rId123"/>
                          <a:stretch>
                            <a:fillRect/>
                          </a:stretch>
                        </pic:blipFill>
                        <pic:spPr>
                          <a:xfrm>
                            <a:off x="11307" y="9758150"/>
                            <a:ext cx="5724525" cy="328930"/>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A894610" id="Group 79" o:spid="_x0000_s1026" style="position:absolute;margin-left:.15pt;margin-top:-45.1pt;width:451.65pt;height:794.25pt;z-index:253264896;mso-width-relative:margin;mso-height-relative:margin" coordsize="57358,10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tQAAAABSZ2h0bG9uZwAACE4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COEJJTQQMAAAAAAYE&#10;AAAAAQAAAKAAAAAOAAAB4AAAGkAAAAXoABgAAf/Y/+0ADEFkb2JlX0NNAAH/7gAOQWRvYmUAZIAA&#10;AAAB/9sAhAAMCAgICQgMCQkMEQsKCxEVDwwMDxUYExMVExMYEQwMDAwMDBEMDAwMDAwMDAwMDAwM&#10;DAwMDAwMDAwMDAwMDAwMAQ0LCw0ODRAODhAUDg4OFBQODg4OFBEMDAwMDBERDAwMDAwMEQwMDAwM&#10;DAwMDAwMDAwMDAwMDAwMDAwMDAwMDAz/wAARCAA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McAAAAAUmdodGxvbmcAAAh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jhCSU0EDAAAAAACWQAAAAEAAACgAAAADwAAAeAAABwgAAACPQAYAAH/2P/t&#10;AAxBZG9iZV9DTQAB/+4ADkFkb2JlAGSAAAAAAf/bAIQADAgICAkIDAkJDBELCgsRFQ8MDA8VGBMT&#10;FRMTGBEMDAwMDAwRDAwMDAwMDAwMDAwMDAwMDAwMDAwMDAwMDAwMDAENCwsNDg0QDg4QFA4ODhQU&#10;Dg4ODhQRDAwMDAwREQwMDAwMDBEMDAwMDAwMDAwMDAwMDAwMDAwMDAwMDAwMDAwM/8AAEQgAD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">
                <v:shape id="officeArt object" o:spid="_x0000_s1027" type="#_x0000_t75" style="position:absolute;left:113;width:57245;height: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" strokeweight="1pt">
                  <v:stroke miterlimit="4"/>
                  <v:imagedata r:id="rId131" o:title=""/>
                </v:shape>
                <v:shape id="officeArt object" o:spid="_x0000_s1028" type="#_x0000_t75" style="position:absolute;left:-44583;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" strokeweight="1pt">
                  <v:stroke miterlimit="4"/>
                  <v:imagedata r:id="rId132" o:title=""/>
                </v:shape>
                <v:shape id="officeArt object" o:spid="_x0000_s1029" type="#_x0000_t75" style="position:absolute;left:9462;top:50155;width:92462;height:32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" strokeweight="1pt">
                  <v:stroke miterlimit="4"/>
                  <v:imagedata r:id="rId132" o:title=""/>
                </v:shape>
                <v:shape id="officeArt object" o:spid="_x0000_s1030" type="#_x0000_t75" style="position:absolute;left:113;top:97581;width:5724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" strokeweight="1pt">
                  <v:stroke miterlimit="4"/>
                  <v:imagedata r:id="rId132" o:title=""/>
                </v:shape>
              </v:group>
            </w:pict>
          </mc:Fallback>
        </mc:AlternateContent>
      </w:r>
    </w:p>
    <w:p w14:paraId="54A32CA5" w14:textId="77777777" w:rsidR="001C6C01" w:rsidRPr="001C6C01" w:rsidRDefault="001C6C01" w:rsidP="001C6C01">
      <w:pPr>
        <w:rPr>
          <w:lang w:val="cs-CZ"/>
        </w:rPr>
      </w:pPr>
      <w:r w:rsidRPr="001C6C01">
        <w:rPr>
          <w:lang w:val="cs-CZ"/>
        </w:rPr>
        <w:t xml:space="preserve"> </w:t>
      </w:r>
    </w:p>
    <w:p w14:paraId="12F49A80" w14:textId="77777777" w:rsidR="001C6C01" w:rsidRPr="001C6C01" w:rsidRDefault="001C6C01" w:rsidP="001C6C01">
      <w:pPr>
        <w:rPr>
          <w:lang w:val="cs-CZ"/>
        </w:rPr>
      </w:pPr>
      <w:r>
        <w:rPr>
          <w:noProof/>
        </w:rPr>
        <mc:AlternateContent>
          <mc:Choice Requires="wps">
            <w:drawing>
              <wp:anchor distT="0" distB="0" distL="114300" distR="114300" simplePos="0" relativeHeight="253262848" behindDoc="0" locked="0" layoutInCell="1" allowOverlap="1" wp14:anchorId="3DE386AC" wp14:editId="627858A0">
                <wp:simplePos x="0" y="0"/>
                <wp:positionH relativeFrom="column">
                  <wp:posOffset>-2031365</wp:posOffset>
                </wp:positionH>
                <wp:positionV relativeFrom="paragraph">
                  <wp:posOffset>6354445</wp:posOffset>
                </wp:positionV>
                <wp:extent cx="3509010" cy="608965"/>
                <wp:effectExtent l="0" t="0" r="0" b="0"/>
                <wp:wrapNone/>
                <wp:docPr id="206" name="officeArt object"/>
                <wp:cNvGraphicFramePr/>
                <a:graphic xmlns:a="http://schemas.openxmlformats.org/drawingml/2006/main">
                  <a:graphicData uri="http://schemas.microsoft.com/office/word/2010/wordprocessingShape">
                    <wps:wsp>
                      <wps:cNvSpPr txBox="1"/>
                      <wps:spPr>
                        <a:xfrm rot="16200000">
                          <a:off x="0" y="0"/>
                          <a:ext cx="3509010" cy="608965"/>
                        </a:xfrm>
                        <a:prstGeom prst="rect">
                          <a:avLst/>
                        </a:prstGeom>
                        <a:noFill/>
                        <a:ln w="12700" cap="flat">
                          <a:noFill/>
                          <a:miter lim="400000"/>
                        </a:ln>
                        <a:effectLst/>
                      </wps:spPr>
                      <wps:txbx>
                        <w:txbxContent>
                          <w:p w14:paraId="09FCCC09" w14:textId="77777777" w:rsidR="002A1612" w:rsidRDefault="002A1612" w:rsidP="001C6C01">
                            <w:pPr>
                              <w:pStyle w:val="Nadpis1"/>
                            </w:pPr>
                            <w:bookmarkStart w:id="45" w:name="_Toc146267226"/>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5"/>
                            <w:proofErr w:type="spellEnd"/>
                          </w:p>
                        </w:txbxContent>
                      </wps:txbx>
                      <wps:bodyPr wrap="square" lIns="50800" tIns="50800" rIns="50800" bIns="50800" numCol="1" anchor="t">
                        <a:noAutofit/>
                      </wps:bodyPr>
                    </wps:wsp>
                  </a:graphicData>
                </a:graphic>
              </wp:anchor>
            </w:drawing>
          </mc:Choice>
          <mc:Fallback>
            <w:pict>
              <v:shape w14:anchorId="3DE386AC" id="_x0000_s1336" type="#_x0000_t202" style="position:absolute;margin-left:-159.95pt;margin-top:500.35pt;width:276.3pt;height:47.95pt;rotation:-90;z-index:2532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" filled="f" stroked="f" strokeweight="1pt">
                <v:stroke miterlimit="4"/>
                <v:textbox inset="4pt,4pt,4pt,4pt">
                  <w:txbxContent>
                    <w:p w14:paraId="09FCCC09" w14:textId="77777777" w:rsidR="002A1612" w:rsidRDefault="002A1612" w:rsidP="001C6C01">
                      <w:pPr>
                        <w:pStyle w:val="Nadpis1"/>
                      </w:pPr>
                      <w:bookmarkStart w:id="46" w:name="_Toc146267226"/>
                      <w:proofErr w:type="spellStart"/>
                      <w:r>
                        <w:t>Pracovní</w:t>
                      </w:r>
                      <w:proofErr w:type="spellEnd"/>
                      <w:r>
                        <w:t xml:space="preserve"> list </w:t>
                      </w:r>
                      <w:r w:rsidRPr="00FA1797">
                        <w:t>U2-2</w:t>
                      </w:r>
                      <w:r>
                        <w:t xml:space="preserve">: </w:t>
                      </w:r>
                      <w:proofErr w:type="spellStart"/>
                      <w:r>
                        <w:t>Závodní</w:t>
                      </w:r>
                      <w:proofErr w:type="spellEnd"/>
                      <w:r>
                        <w:t xml:space="preserve"> </w:t>
                      </w:r>
                      <w:proofErr w:type="spellStart"/>
                      <w:r>
                        <w:t>dráha</w:t>
                      </w:r>
                      <w:bookmarkEnd w:id="46"/>
                      <w:proofErr w:type="spellEnd"/>
                    </w:p>
                  </w:txbxContent>
                </v:textbox>
              </v:shape>
            </w:pict>
          </mc:Fallback>
        </mc:AlternateContent>
      </w:r>
      <w:r>
        <w:rPr>
          <w:noProof/>
        </w:rPr>
        <w:drawing>
          <wp:anchor distT="152400" distB="152400" distL="152400" distR="152400" simplePos="0" relativeHeight="253263872" behindDoc="0" locked="0" layoutInCell="1" allowOverlap="1" wp14:anchorId="3F4599E5" wp14:editId="3DECD003">
            <wp:simplePos x="0" y="0"/>
            <wp:positionH relativeFrom="margin">
              <wp:posOffset>1497330</wp:posOffset>
            </wp:positionH>
            <wp:positionV relativeFrom="line">
              <wp:posOffset>5021414</wp:posOffset>
            </wp:positionV>
            <wp:extent cx="2909570" cy="3463925"/>
            <wp:effectExtent l="0" t="0" r="5080" b="3175"/>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 - Drive Edison.jpg"/>
                    <pic:cNvPicPr>
                      <a:picLocks noChangeAspect="1"/>
                    </pic:cNvPicPr>
                  </pic:nvPicPr>
                  <pic:blipFill>
                    <a:blip r:embed="rId133"/>
                    <a:stretch>
                      <a:fillRect/>
                    </a:stretch>
                  </pic:blipFill>
                  <pic:spPr>
                    <a:xfrm>
                      <a:off x="0" y="0"/>
                      <a:ext cx="2909570" cy="34639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bookmarkEnd w:id="44"/>
    <w:p w14:paraId="4CD7CAD6" w14:textId="77777777" w:rsidR="001C6C01" w:rsidRPr="001C6C01" w:rsidRDefault="001C6C01" w:rsidP="001C6C01">
      <w:pPr>
        <w:rPr>
          <w:lang w:val="cs-CZ"/>
        </w:rPr>
        <w:sectPr w:rsidR="001C6C01" w:rsidRPr="001C6C01" w:rsidSect="001C6C01">
          <w:pgSz w:w="11906" w:h="16838"/>
          <w:pgMar w:top="1021" w:right="1134" w:bottom="1021" w:left="1134" w:header="709" w:footer="708" w:gutter="0"/>
          <w:cols w:space="708"/>
          <w:titlePg/>
          <w:docGrid w:linePitch="360"/>
        </w:sectPr>
      </w:pPr>
    </w:p>
    <w:p w14:paraId="0D8D3F46" w14:textId="77777777" w:rsidR="001C6C01" w:rsidRPr="001C6C01" w:rsidRDefault="001C6C01" w:rsidP="001C6C01">
      <w:pPr>
        <w:rPr>
          <w:lang w:val="cs-CZ"/>
        </w:rPr>
      </w:pPr>
      <w:r>
        <w:rPr>
          <w:noProof/>
        </w:rPr>
        <w:lastRenderedPageBreak/>
        <mc:AlternateContent>
          <mc:Choice Requires="wps">
            <w:drawing>
              <wp:anchor distT="152400" distB="152400" distL="152400" distR="152400" simplePos="0" relativeHeight="253243392" behindDoc="0" locked="0" layoutInCell="1" allowOverlap="1" wp14:anchorId="307D97FA" wp14:editId="40F4CD6B">
                <wp:simplePos x="0" y="0"/>
                <wp:positionH relativeFrom="page">
                  <wp:posOffset>3874918</wp:posOffset>
                </wp:positionH>
                <wp:positionV relativeFrom="page">
                  <wp:posOffset>536846</wp:posOffset>
                </wp:positionV>
                <wp:extent cx="3509165" cy="632262"/>
                <wp:effectExtent l="0" t="0" r="0" b="0"/>
                <wp:wrapThrough wrapText="bothSides" distL="152400" distR="152400">
                  <wp:wrapPolygon edited="1">
                    <wp:start x="0" y="0"/>
                    <wp:lineTo x="21600" y="0"/>
                    <wp:lineTo x="21600" y="21600"/>
                    <wp:lineTo x="0" y="21600"/>
                    <wp:lineTo x="0" y="0"/>
                  </wp:wrapPolygon>
                </wp:wrapThrough>
                <wp:docPr id="304" name="officeArt object" descr="officeArt object"/>
                <wp:cNvGraphicFramePr/>
                <a:graphic xmlns:a="http://schemas.openxmlformats.org/drawingml/2006/main">
                  <a:graphicData uri="http://schemas.microsoft.com/office/word/2010/wordprocessingShape">
                    <wps:wsp>
                      <wps:cNvSpPr txBox="1"/>
                      <wps:spPr>
                        <a:xfrm>
                          <a:off x="0" y="0"/>
                          <a:ext cx="3509165" cy="632262"/>
                        </a:xfrm>
                        <a:prstGeom prst="rect">
                          <a:avLst/>
                        </a:prstGeom>
                        <a:noFill/>
                        <a:ln w="12700" cap="flat">
                          <a:noFill/>
                          <a:miter lim="400000"/>
                        </a:ln>
                        <a:effectLst/>
                      </wps:spPr>
                      <wps:txbx>
                        <w:txbxContent>
                          <w:p w14:paraId="422C2466" w14:textId="77777777" w:rsidR="002A1612" w:rsidRDefault="002A1612" w:rsidP="001C6C01">
                            <w:pPr>
                              <w:pStyle w:val="Nadpis1"/>
                            </w:pPr>
                            <w:bookmarkStart w:id="47" w:name="_Toc146267227"/>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7"/>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07D97FA" id="_x0000_s1337" type="#_x0000_t202" alt="officeArt object" style="position:absolute;margin-left:305.1pt;margin-top:42.25pt;width:276.3pt;height:49.8pt;z-index:253243392;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578 0 21578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" filled="f" stroked="f" strokeweight="1pt">
                <v:stroke miterlimit="4"/>
                <v:textbox inset="4pt,4pt,4pt,4pt">
                  <w:txbxContent>
                    <w:p w14:paraId="422C2466" w14:textId="77777777" w:rsidR="002A1612" w:rsidRDefault="002A1612" w:rsidP="001C6C01">
                      <w:pPr>
                        <w:pStyle w:val="Nadpis1"/>
                      </w:pPr>
                      <w:bookmarkStart w:id="48" w:name="_Toc146267227"/>
                      <w:proofErr w:type="spellStart"/>
                      <w:r>
                        <w:rPr>
                          <w:u w:color="FF6600"/>
                          <w:lang w:val="en-US"/>
                        </w:rPr>
                        <w:t>Pracovní</w:t>
                      </w:r>
                      <w:proofErr w:type="spellEnd"/>
                      <w:r>
                        <w:rPr>
                          <w:u w:color="FF6600"/>
                          <w:lang w:val="en-US"/>
                        </w:rPr>
                        <w:t xml:space="preserve"> list </w:t>
                      </w:r>
                      <w:r w:rsidRPr="00B62BD4">
                        <w:rPr>
                          <w:u w:color="FF6600"/>
                          <w:lang w:val="en-US"/>
                        </w:rPr>
                        <w:t>U2-3</w:t>
                      </w:r>
                      <w:r>
                        <w:rPr>
                          <w:u w:color="FF6600"/>
                          <w:lang w:val="en-US"/>
                        </w:rPr>
                        <w:t xml:space="preserve">: Mini </w:t>
                      </w:r>
                      <w:proofErr w:type="spellStart"/>
                      <w:r>
                        <w:rPr>
                          <w:u w:color="FF6600"/>
                          <w:lang w:val="en-US"/>
                        </w:rPr>
                        <w:t>bludiště</w:t>
                      </w:r>
                      <w:bookmarkEnd w:id="48"/>
                      <w:proofErr w:type="spellEnd"/>
                    </w:p>
                  </w:txbxContent>
                </v:textbox>
                <w10:wrap type="through" anchorx="page" anchory="page"/>
              </v:shape>
            </w:pict>
          </mc:Fallback>
        </mc:AlternateContent>
      </w:r>
      <w:r>
        <w:rPr>
          <w:noProof/>
        </w:rPr>
        <w:drawing>
          <wp:anchor distT="152400" distB="152400" distL="152400" distR="152400" simplePos="0" relativeHeight="253242368" behindDoc="0" locked="0" layoutInCell="1" allowOverlap="1" wp14:anchorId="68F93D57" wp14:editId="0A7962E8">
            <wp:simplePos x="0" y="0"/>
            <wp:positionH relativeFrom="margin">
              <wp:posOffset>337185</wp:posOffset>
            </wp:positionH>
            <wp:positionV relativeFrom="line">
              <wp:posOffset>6369050</wp:posOffset>
            </wp:positionV>
            <wp:extent cx="2861310" cy="2797810"/>
            <wp:effectExtent l="0" t="0" r="0" b="2540"/>
            <wp:wrapNone/>
            <wp:docPr id="30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1073741828" name="Activity Sheet Rev3 outline Edi.png" descr="Activity Sheet Rev3 outline Edi.png"/>
                    <pic:cNvPicPr>
                      <a:picLocks noChangeAspect="1"/>
                    </pic:cNvPicPr>
                  </pic:nvPicPr>
                  <pic:blipFill>
                    <a:blip r:embed="rId53"/>
                    <a:stretch>
                      <a:fillRect/>
                    </a:stretch>
                  </pic:blipFill>
                  <pic:spPr>
                    <a:xfrm>
                      <a:off x="0" y="0"/>
                      <a:ext cx="2861310" cy="2797810"/>
                    </a:xfrm>
                    <a:prstGeom prst="rect">
                      <a:avLst/>
                    </a:prstGeom>
                    <a:ln w="12700" cap="flat">
                      <a:noFill/>
                      <a:miter lim="400000"/>
                    </a:ln>
                    <a:effectLst/>
                  </pic:spPr>
                </pic:pic>
              </a:graphicData>
            </a:graphic>
          </wp:anchor>
        </w:drawing>
      </w:r>
      <w:r>
        <w:rPr>
          <w:noProof/>
        </w:rPr>
        <w:drawing>
          <wp:anchor distT="152400" distB="152400" distL="152400" distR="152400" simplePos="0" relativeHeight="253241344" behindDoc="0" locked="0" layoutInCell="1" allowOverlap="1" wp14:anchorId="3E416872" wp14:editId="6DD41A5F">
            <wp:simplePos x="0" y="0"/>
            <wp:positionH relativeFrom="page">
              <wp:posOffset>327905</wp:posOffset>
            </wp:positionH>
            <wp:positionV relativeFrom="page">
              <wp:posOffset>210233</wp:posOffset>
            </wp:positionV>
            <wp:extent cx="6864151" cy="10271536"/>
            <wp:effectExtent l="0" t="0" r="0" b="0"/>
            <wp:wrapThrough wrapText="bothSides" distL="152400" distR="152400">
              <wp:wrapPolygon edited="1">
                <wp:start x="32" y="0"/>
                <wp:lineTo x="379" y="0"/>
                <wp:lineTo x="10543" y="1202"/>
                <wp:lineTo x="379" y="1181"/>
                <wp:lineTo x="442" y="11517"/>
                <wp:lineTo x="852" y="12192"/>
                <wp:lineTo x="1547" y="12741"/>
                <wp:lineTo x="2588" y="13141"/>
                <wp:lineTo x="3598" y="13268"/>
                <wp:lineTo x="10511" y="13310"/>
                <wp:lineTo x="10921" y="13542"/>
                <wp:lineTo x="11079" y="14006"/>
                <wp:lineTo x="10827" y="14365"/>
                <wp:lineTo x="10353" y="14555"/>
                <wp:lineTo x="2146" y="14576"/>
                <wp:lineTo x="2146" y="21368"/>
                <wp:lineTo x="18718" y="21326"/>
                <wp:lineTo x="19791" y="21009"/>
                <wp:lineTo x="20580" y="20524"/>
                <wp:lineTo x="21085" y="19891"/>
                <wp:lineTo x="21243" y="19406"/>
                <wp:lineTo x="21180" y="8205"/>
                <wp:lineTo x="20770" y="7530"/>
                <wp:lineTo x="20075" y="6982"/>
                <wp:lineTo x="19128" y="6602"/>
                <wp:lineTo x="18150" y="6455"/>
                <wp:lineTo x="12531" y="6412"/>
                <wp:lineTo x="11679" y="6138"/>
                <wp:lineTo x="10985" y="5674"/>
                <wp:lineTo x="10606" y="5084"/>
                <wp:lineTo x="10543" y="1202"/>
                <wp:lineTo x="379" y="0"/>
                <wp:lineTo x="10921" y="21"/>
                <wp:lineTo x="10985" y="5084"/>
                <wp:lineTo x="11426" y="5653"/>
                <wp:lineTo x="12089" y="6033"/>
                <wp:lineTo x="12815" y="6202"/>
                <wp:lineTo x="18718" y="6265"/>
                <wp:lineTo x="19854" y="6581"/>
                <wp:lineTo x="20675" y="7045"/>
                <wp:lineTo x="21275" y="7636"/>
                <wp:lineTo x="21590" y="8353"/>
                <wp:lineTo x="21559" y="19638"/>
                <wp:lineTo x="21180" y="20355"/>
                <wp:lineTo x="20486" y="20946"/>
                <wp:lineTo x="19539" y="21389"/>
                <wp:lineTo x="18497" y="21600"/>
                <wp:lineTo x="189" y="21621"/>
                <wp:lineTo x="189" y="14323"/>
                <wp:lineTo x="10416" y="14280"/>
                <wp:lineTo x="10700" y="14027"/>
                <wp:lineTo x="10606" y="13669"/>
                <wp:lineTo x="10322" y="13521"/>
                <wp:lineTo x="2936" y="13458"/>
                <wp:lineTo x="1831" y="13162"/>
                <wp:lineTo x="1010" y="12720"/>
                <wp:lineTo x="347" y="12087"/>
                <wp:lineTo x="32" y="11370"/>
                <wp:lineTo x="32" y="0"/>
              </wp:wrapPolygon>
            </wp:wrapThrough>
            <wp:docPr id="306" name="officeArt object" descr="Activity Sheet Rev3 maze.png"/>
            <wp:cNvGraphicFramePr/>
            <a:graphic xmlns:a="http://schemas.openxmlformats.org/drawingml/2006/main">
              <a:graphicData uri="http://schemas.openxmlformats.org/drawingml/2006/picture">
                <pic:pic xmlns:pic="http://schemas.openxmlformats.org/drawingml/2006/picture">
                  <pic:nvPicPr>
                    <pic:cNvPr id="1073741825" name="Activity Sheet Rev3 maze.png" descr="Activity Sheet Rev3 maze.png"/>
                    <pic:cNvPicPr>
                      <a:picLocks noChangeAspect="1"/>
                    </pic:cNvPicPr>
                  </pic:nvPicPr>
                  <pic:blipFill>
                    <a:blip r:embed="rId134"/>
                    <a:stretch>
                      <a:fillRect/>
                    </a:stretch>
                  </pic:blipFill>
                  <pic:spPr>
                    <a:xfrm>
                      <a:off x="0" y="0"/>
                      <a:ext cx="6864151" cy="10271536"/>
                    </a:xfrm>
                    <a:prstGeom prst="rect">
                      <a:avLst/>
                    </a:prstGeom>
                    <a:ln w="12700" cap="flat">
                      <a:noFill/>
                      <a:miter lim="400000"/>
                    </a:ln>
                    <a:effectLst/>
                  </pic:spPr>
                </pic:pic>
              </a:graphicData>
            </a:graphic>
          </wp:anchor>
        </w:drawing>
      </w:r>
      <w:r>
        <w:rPr>
          <w:noProof/>
        </w:rPr>
        <w:drawing>
          <wp:anchor distT="152400" distB="152400" distL="152400" distR="152400" simplePos="0" relativeHeight="253240320" behindDoc="0" locked="0" layoutInCell="1" allowOverlap="1" wp14:anchorId="28C41399" wp14:editId="7D04A246">
            <wp:simplePos x="0" y="0"/>
            <wp:positionH relativeFrom="margin">
              <wp:posOffset>3651263</wp:posOffset>
            </wp:positionH>
            <wp:positionV relativeFrom="line">
              <wp:posOffset>357364</wp:posOffset>
            </wp:positionV>
            <wp:extent cx="2047422" cy="1621984"/>
            <wp:effectExtent l="0" t="0" r="0" b="0"/>
            <wp:wrapThrough wrapText="bothSides" distL="152400" distR="152400">
              <wp:wrapPolygon edited="1">
                <wp:start x="2315" y="0"/>
                <wp:lineTo x="2035" y="90"/>
                <wp:lineTo x="1260" y="798"/>
                <wp:lineTo x="770" y="2299"/>
                <wp:lineTo x="71" y="20448"/>
                <wp:lineTo x="699" y="21157"/>
                <wp:lineTo x="3999" y="21601"/>
                <wp:lineTo x="20617" y="21246"/>
                <wp:lineTo x="21391" y="20448"/>
                <wp:lineTo x="21458" y="1945"/>
                <wp:lineTo x="21111" y="883"/>
                <wp:lineTo x="20198" y="90"/>
                <wp:lineTo x="20127" y="99"/>
                <wp:lineTo x="20127" y="529"/>
                <wp:lineTo x="20550" y="708"/>
                <wp:lineTo x="21111" y="1771"/>
                <wp:lineTo x="21178" y="18768"/>
                <wp:lineTo x="20336" y="18149"/>
                <wp:lineTo x="18933" y="18503"/>
                <wp:lineTo x="19005" y="618"/>
                <wp:lineTo x="20127" y="529"/>
                <wp:lineTo x="20127" y="99"/>
                <wp:lineTo x="18866" y="264"/>
                <wp:lineTo x="18724" y="1237"/>
                <wp:lineTo x="3438" y="1237"/>
                <wp:lineTo x="3438" y="1681"/>
                <wp:lineTo x="6381" y="1698"/>
                <wp:lineTo x="6381" y="15671"/>
                <wp:lineTo x="5682" y="16289"/>
                <wp:lineTo x="5682" y="17705"/>
                <wp:lineTo x="6310" y="18324"/>
                <wp:lineTo x="7365" y="18060"/>
                <wp:lineTo x="7712" y="16817"/>
                <wp:lineTo x="7294" y="15935"/>
                <wp:lineTo x="6381" y="15671"/>
                <wp:lineTo x="6381" y="1698"/>
                <wp:lineTo x="7855" y="1707"/>
                <wp:lineTo x="7855" y="13900"/>
                <wp:lineTo x="7926" y="14254"/>
                <wp:lineTo x="7993" y="19566"/>
                <wp:lineTo x="7855" y="19650"/>
                <wp:lineTo x="7855" y="20094"/>
                <wp:lineTo x="10028" y="20094"/>
                <wp:lineTo x="10099" y="19740"/>
                <wp:lineTo x="12343" y="19650"/>
                <wp:lineTo x="12695" y="18858"/>
                <wp:lineTo x="12904" y="16289"/>
                <wp:lineTo x="12481" y="14518"/>
                <wp:lineTo x="10028" y="14339"/>
                <wp:lineTo x="10099" y="13900"/>
                <wp:lineTo x="7855" y="13900"/>
                <wp:lineTo x="7855" y="1707"/>
                <wp:lineTo x="11782" y="1730"/>
                <wp:lineTo x="11782" y="2214"/>
                <wp:lineTo x="11502" y="2299"/>
                <wp:lineTo x="10869" y="3277"/>
                <wp:lineTo x="11150" y="4514"/>
                <wp:lineTo x="11782" y="4868"/>
                <wp:lineTo x="11991" y="4824"/>
                <wp:lineTo x="11991" y="8673"/>
                <wp:lineTo x="11920" y="8943"/>
                <wp:lineTo x="12343" y="9027"/>
                <wp:lineTo x="12343" y="9297"/>
                <wp:lineTo x="12272" y="9651"/>
                <wp:lineTo x="12553" y="9651"/>
                <wp:lineTo x="12343" y="9297"/>
                <wp:lineTo x="12343" y="9027"/>
                <wp:lineTo x="11991" y="8673"/>
                <wp:lineTo x="11991" y="4824"/>
                <wp:lineTo x="12624" y="4693"/>
                <wp:lineTo x="12695" y="4495"/>
                <wp:lineTo x="12695" y="9825"/>
                <wp:lineTo x="12624" y="10179"/>
                <wp:lineTo x="12975" y="10089"/>
                <wp:lineTo x="12695" y="9825"/>
                <wp:lineTo x="12695" y="4495"/>
                <wp:lineTo x="12975" y="3715"/>
                <wp:lineTo x="12762" y="2653"/>
                <wp:lineTo x="11782" y="2214"/>
                <wp:lineTo x="11782" y="1730"/>
                <wp:lineTo x="13256" y="1738"/>
                <wp:lineTo x="13256" y="10089"/>
                <wp:lineTo x="13185" y="10444"/>
                <wp:lineTo x="13185" y="14518"/>
                <wp:lineTo x="13603" y="15227"/>
                <wp:lineTo x="13256" y="16109"/>
                <wp:lineTo x="14797" y="15401"/>
                <wp:lineTo x="13185" y="14518"/>
                <wp:lineTo x="13185" y="10444"/>
                <wp:lineTo x="13465" y="10533"/>
                <wp:lineTo x="13536" y="10179"/>
                <wp:lineTo x="13256" y="10089"/>
                <wp:lineTo x="13256" y="1738"/>
                <wp:lineTo x="16061" y="1755"/>
                <wp:lineTo x="16061" y="16643"/>
                <wp:lineTo x="15990" y="16997"/>
                <wp:lineTo x="16342" y="16907"/>
                <wp:lineTo x="16061" y="16643"/>
                <wp:lineTo x="16061" y="1755"/>
                <wp:lineTo x="16128" y="1755"/>
                <wp:lineTo x="16128" y="10359"/>
                <wp:lineTo x="16199" y="10798"/>
                <wp:lineTo x="16342" y="10623"/>
                <wp:lineTo x="16128" y="10359"/>
                <wp:lineTo x="16128" y="1755"/>
                <wp:lineTo x="16622" y="1758"/>
                <wp:lineTo x="16622" y="10798"/>
                <wp:lineTo x="16480" y="11152"/>
                <wp:lineTo x="16551" y="11152"/>
                <wp:lineTo x="16551" y="16199"/>
                <wp:lineTo x="16409" y="16553"/>
                <wp:lineTo x="16760" y="16553"/>
                <wp:lineTo x="16551" y="16199"/>
                <wp:lineTo x="16551" y="11152"/>
                <wp:lineTo x="16903" y="11152"/>
                <wp:lineTo x="16622" y="10798"/>
                <wp:lineTo x="16622" y="1758"/>
                <wp:lineTo x="17041" y="1761"/>
                <wp:lineTo x="17041" y="11331"/>
                <wp:lineTo x="16903" y="11421"/>
                <wp:lineTo x="16903" y="11775"/>
                <wp:lineTo x="16903" y="15671"/>
                <wp:lineTo x="16970" y="16199"/>
                <wp:lineTo x="17183" y="15755"/>
                <wp:lineTo x="16903" y="15671"/>
                <wp:lineTo x="16903" y="11775"/>
                <wp:lineTo x="17112" y="11775"/>
                <wp:lineTo x="17112" y="12040"/>
                <wp:lineTo x="17041" y="12304"/>
                <wp:lineTo x="17112" y="12340"/>
                <wp:lineTo x="17112" y="15047"/>
                <wp:lineTo x="17112" y="15137"/>
                <wp:lineTo x="17250" y="15401"/>
                <wp:lineTo x="17393" y="15047"/>
                <wp:lineTo x="17112" y="15047"/>
                <wp:lineTo x="17112" y="12340"/>
                <wp:lineTo x="17393" y="12484"/>
                <wp:lineTo x="17393" y="12130"/>
                <wp:lineTo x="17112" y="12040"/>
                <wp:lineTo x="17112" y="11775"/>
                <wp:lineTo x="17183" y="11775"/>
                <wp:lineTo x="17041" y="11331"/>
                <wp:lineTo x="17041" y="1761"/>
                <wp:lineTo x="18724" y="1771"/>
                <wp:lineTo x="18586" y="19032"/>
                <wp:lineTo x="19214" y="18768"/>
                <wp:lineTo x="20478" y="18588"/>
                <wp:lineTo x="20830" y="18858"/>
                <wp:lineTo x="21178" y="20004"/>
                <wp:lineTo x="20759" y="20713"/>
                <wp:lineTo x="19147" y="20982"/>
                <wp:lineTo x="3086" y="21157"/>
                <wp:lineTo x="699" y="20713"/>
                <wp:lineTo x="281" y="20004"/>
                <wp:lineTo x="561" y="19032"/>
                <wp:lineTo x="1260" y="18768"/>
                <wp:lineTo x="2734" y="20094"/>
                <wp:lineTo x="3438" y="1681"/>
                <wp:lineTo x="3438" y="1237"/>
                <wp:lineTo x="3157" y="354"/>
                <wp:lineTo x="2734" y="176"/>
                <wp:lineTo x="2734" y="529"/>
                <wp:lineTo x="3086" y="883"/>
                <wp:lineTo x="2525" y="19386"/>
                <wp:lineTo x="2035" y="18858"/>
                <wp:lineTo x="1051" y="18414"/>
                <wp:lineTo x="419" y="18678"/>
                <wp:lineTo x="1193" y="1681"/>
                <wp:lineTo x="1893" y="618"/>
                <wp:lineTo x="2734" y="529"/>
                <wp:lineTo x="2734" y="176"/>
                <wp:lineTo x="2315" y="0"/>
              </wp:wrapPolygon>
            </wp:wrapThrough>
            <wp:docPr id="316" name="officeArt object"/>
            <wp:cNvGraphicFramePr/>
            <a:graphic xmlns:a="http://schemas.openxmlformats.org/drawingml/2006/main">
              <a:graphicData uri="http://schemas.openxmlformats.org/drawingml/2006/picture">
                <pic:pic xmlns:pic="http://schemas.openxmlformats.org/drawingml/2006/picture">
                  <pic:nvPicPr>
                    <pic:cNvPr id="1073741827" name="Activity Sheet Rev3 with Keyline map.png"/>
                    <pic:cNvPicPr>
                      <a:picLocks noChangeAspect="1"/>
                    </pic:cNvPicPr>
                  </pic:nvPicPr>
                  <pic:blipFill>
                    <a:blip r:embed="rId135"/>
                    <a:srcRect/>
                    <a:stretch>
                      <a:fillRect/>
                    </a:stretch>
                  </pic:blipFill>
                  <pic:spPr>
                    <a:xfrm>
                      <a:off x="0" y="0"/>
                      <a:ext cx="2047422" cy="1621984"/>
                    </a:xfrm>
                    <a:prstGeom prst="rect">
                      <a:avLst/>
                    </a:prstGeom>
                    <a:ln w="12700" cap="flat">
                      <a:noFill/>
                      <a:miter lim="400000"/>
                    </a:ln>
                    <a:effectLst/>
                  </pic:spPr>
                </pic:pic>
              </a:graphicData>
            </a:graphic>
          </wp:anchor>
        </w:drawing>
      </w:r>
    </w:p>
    <w:p w14:paraId="7EC11780" w14:textId="77777777" w:rsidR="001C6C01" w:rsidRPr="001C6C01" w:rsidRDefault="001C6C01" w:rsidP="001C6C01">
      <w:pPr>
        <w:rPr>
          <w:lang w:val="cs-CZ"/>
        </w:rPr>
      </w:pPr>
    </w:p>
    <w:p w14:paraId="7D473250" w14:textId="10D9E753" w:rsidR="00627559" w:rsidRPr="00FE1D98" w:rsidRDefault="00627559" w:rsidP="00AB6C6A">
      <w:pPr>
        <w:rPr>
          <w:lang w:val="cs-CZ"/>
        </w:rPr>
        <w:sectPr w:rsidR="00627559" w:rsidRPr="00FE1D98" w:rsidSect="00013A39">
          <w:headerReference w:type="default" r:id="rId136"/>
          <w:pgSz w:w="11906" w:h="16838"/>
          <w:pgMar w:top="1021" w:right="1134" w:bottom="1021" w:left="1134" w:header="709" w:footer="708" w:gutter="0"/>
          <w:cols w:space="708"/>
          <w:titlePg/>
          <w:docGrid w:linePitch="360"/>
        </w:sectPr>
      </w:pPr>
    </w:p>
    <w:p w14:paraId="5A90EA4E" w14:textId="77777777" w:rsidR="00F30968" w:rsidRPr="00FE1D98" w:rsidRDefault="00F30968" w:rsidP="00F30968">
      <w:pPr>
        <w:pStyle w:val="Nadpis1"/>
        <w:jc w:val="center"/>
        <w:rPr>
          <w:sz w:val="72"/>
          <w:szCs w:val="72"/>
          <w:lang w:val="cs-CZ"/>
        </w:rPr>
      </w:pPr>
    </w:p>
    <w:p w14:paraId="2AF0637E" w14:textId="77777777" w:rsidR="001C6C01" w:rsidRPr="00B20F61" w:rsidRDefault="001C6C01" w:rsidP="001C6C01">
      <w:pPr>
        <w:pStyle w:val="Nadpis1"/>
        <w:jc w:val="center"/>
        <w:rPr>
          <w:sz w:val="72"/>
          <w:szCs w:val="72"/>
          <w:lang w:val="cs-CZ"/>
        </w:rPr>
      </w:pPr>
      <w:bookmarkStart w:id="49" w:name="_Toc146267228"/>
      <w:bookmarkStart w:id="50" w:name="_Hlk518658796"/>
      <w:r w:rsidRPr="00B20F61">
        <w:rPr>
          <w:sz w:val="72"/>
          <w:szCs w:val="72"/>
          <w:lang w:val="cs-CZ"/>
        </w:rPr>
        <w:t xml:space="preserve">Lekce 3: </w:t>
      </w:r>
      <w:r>
        <w:rPr>
          <w:sz w:val="72"/>
          <w:szCs w:val="72"/>
          <w:lang w:val="cs-CZ"/>
        </w:rPr>
        <w:t>Zn</w:t>
      </w:r>
      <w:r w:rsidRPr="00B20F61">
        <w:rPr>
          <w:sz w:val="72"/>
          <w:szCs w:val="72"/>
          <w:lang w:val="cs-CZ"/>
        </w:rPr>
        <w:t xml:space="preserve">áte </w:t>
      </w:r>
      <w:r>
        <w:rPr>
          <w:sz w:val="72"/>
          <w:szCs w:val="72"/>
          <w:lang w:val="cs-CZ"/>
        </w:rPr>
        <w:t>cykly</w:t>
      </w:r>
      <w:r w:rsidRPr="00B20F61">
        <w:rPr>
          <w:sz w:val="72"/>
          <w:szCs w:val="72"/>
          <w:lang w:val="cs-CZ"/>
        </w:rPr>
        <w:t>?</w:t>
      </w:r>
      <w:bookmarkEnd w:id="49"/>
    </w:p>
    <w:p w14:paraId="6325A9D8" w14:textId="0296A94C" w:rsidR="001C6C01" w:rsidRPr="00B20F61" w:rsidRDefault="00AB5744" w:rsidP="001C6C01">
      <w:pPr>
        <w:rPr>
          <w:lang w:val="cs-CZ"/>
        </w:rPr>
      </w:pPr>
      <w:r w:rsidRPr="00D14040">
        <w:rPr>
          <w:noProof/>
        </w:rPr>
        <w:drawing>
          <wp:anchor distT="152400" distB="152400" distL="152400" distR="152400" simplePos="0" relativeHeight="253332480" behindDoc="0" locked="0" layoutInCell="1" allowOverlap="1" wp14:anchorId="37B6B0B6" wp14:editId="35D249B2">
            <wp:simplePos x="0" y="0"/>
            <wp:positionH relativeFrom="margin">
              <wp:align>center</wp:align>
            </wp:positionH>
            <wp:positionV relativeFrom="line">
              <wp:posOffset>6752010</wp:posOffset>
            </wp:positionV>
            <wp:extent cx="1609344" cy="1225296"/>
            <wp:effectExtent l="0" t="0" r="0" b="0"/>
            <wp:wrapNone/>
            <wp:docPr id="30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09344" cy="1225296"/>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Pr>
          <w:noProof/>
        </w:rPr>
        <w:drawing>
          <wp:anchor distT="152400" distB="152400" distL="152400" distR="152400" simplePos="0" relativeHeight="253306880" behindDoc="0" locked="0" layoutInCell="1" allowOverlap="1" wp14:anchorId="216FA531" wp14:editId="5F620BA7">
            <wp:simplePos x="0" y="0"/>
            <wp:positionH relativeFrom="page">
              <wp:posOffset>1112520</wp:posOffset>
            </wp:positionH>
            <wp:positionV relativeFrom="page">
              <wp:posOffset>3520440</wp:posOffset>
            </wp:positionV>
            <wp:extent cx="5399405" cy="4197350"/>
            <wp:effectExtent l="0" t="0" r="0" b="0"/>
            <wp:wrapThrough wrapText="bothSides" distL="152400" distR="152400">
              <wp:wrapPolygon edited="1">
                <wp:start x="197" y="600"/>
                <wp:lineTo x="98" y="20150"/>
                <wp:lineTo x="6993" y="20286"/>
                <wp:lineTo x="7191" y="17995"/>
                <wp:lineTo x="11032" y="17995"/>
                <wp:lineTo x="11131" y="14757"/>
                <wp:lineTo x="16845" y="14489"/>
                <wp:lineTo x="16944" y="11251"/>
                <wp:lineTo x="4926" y="10983"/>
                <wp:lineTo x="5023" y="7747"/>
                <wp:lineTo x="9948" y="7612"/>
                <wp:lineTo x="10047" y="4374"/>
                <wp:lineTo x="6896" y="4106"/>
                <wp:lineTo x="6993" y="735"/>
                <wp:lineTo x="2266" y="870"/>
                <wp:lineTo x="985" y="870"/>
                <wp:lineTo x="197" y="600"/>
                <wp:lineTo x="13692" y="600"/>
                <wp:lineTo x="13692" y="5454"/>
                <wp:lineTo x="11329" y="6802"/>
                <wp:lineTo x="11230" y="7880"/>
                <wp:lineTo x="11722" y="8960"/>
                <wp:lineTo x="12412" y="9095"/>
                <wp:lineTo x="14579" y="10173"/>
                <wp:lineTo x="16056" y="8690"/>
                <wp:lineTo x="16254" y="6532"/>
                <wp:lineTo x="14579" y="5858"/>
                <wp:lineTo x="13692" y="5454"/>
                <wp:lineTo x="13692" y="600"/>
                <wp:lineTo x="16451" y="600"/>
                <wp:lineTo x="16451" y="8690"/>
                <wp:lineTo x="18519" y="9499"/>
                <wp:lineTo x="20194" y="11386"/>
                <wp:lineTo x="21080" y="14218"/>
                <wp:lineTo x="20785" y="17454"/>
                <wp:lineTo x="19602" y="19747"/>
                <wp:lineTo x="17337" y="21230"/>
                <wp:lineTo x="14776" y="20825"/>
                <wp:lineTo x="13200" y="19208"/>
                <wp:lineTo x="12314" y="16915"/>
                <wp:lineTo x="12806" y="16646"/>
                <wp:lineTo x="12017" y="15298"/>
                <wp:lineTo x="11427" y="16646"/>
                <wp:lineTo x="12017" y="16780"/>
                <wp:lineTo x="12017" y="17185"/>
                <wp:lineTo x="13200" y="19747"/>
                <wp:lineTo x="15170" y="21365"/>
                <wp:lineTo x="18026" y="21365"/>
                <wp:lineTo x="19800" y="19882"/>
                <wp:lineTo x="21080" y="17320"/>
                <wp:lineTo x="21278" y="13814"/>
                <wp:lineTo x="20391" y="11118"/>
                <wp:lineTo x="18519" y="9095"/>
                <wp:lineTo x="16451" y="8690"/>
                <wp:lineTo x="16451" y="600"/>
                <wp:lineTo x="17534" y="600"/>
                <wp:lineTo x="17534" y="5589"/>
                <wp:lineTo x="17534" y="6802"/>
                <wp:lineTo x="17239" y="6802"/>
                <wp:lineTo x="16944" y="7747"/>
                <wp:lineTo x="17731" y="7747"/>
                <wp:lineTo x="18421" y="7747"/>
                <wp:lineTo x="18617" y="5589"/>
                <wp:lineTo x="17830" y="5589"/>
                <wp:lineTo x="17830" y="6263"/>
                <wp:lineTo x="18323" y="6397"/>
                <wp:lineTo x="18323" y="6802"/>
                <wp:lineTo x="17929" y="6938"/>
                <wp:lineTo x="17830" y="6263"/>
                <wp:lineTo x="17830" y="5589"/>
                <wp:lineTo x="17534" y="5589"/>
                <wp:lineTo x="17534" y="600"/>
                <wp:lineTo x="197" y="60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Asset 1.png"/>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9405" cy="419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C6C01" w:rsidRPr="00B20F61">
        <w:rPr>
          <w:lang w:val="cs-CZ"/>
        </w:rPr>
        <w:br w:type="page"/>
      </w:r>
    </w:p>
    <w:p w14:paraId="36F1B1D7" w14:textId="77777777" w:rsidR="001C6C01" w:rsidRPr="000B4F95" w:rsidRDefault="001C6C01" w:rsidP="001C6C01">
      <w:pPr>
        <w:pStyle w:val="Nadpis1"/>
        <w:rPr>
          <w:sz w:val="72"/>
          <w:szCs w:val="72"/>
          <w:lang w:val="cs-CZ"/>
        </w:rPr>
      </w:pPr>
      <w:bookmarkStart w:id="51" w:name="_Toc146267229"/>
      <w:r w:rsidRPr="000B4F95">
        <w:rPr>
          <w:lang w:val="cs-CZ"/>
        </w:rPr>
        <w:lastRenderedPageBreak/>
        <w:t xml:space="preserve">U3-1.1 </w:t>
      </w:r>
      <w:r>
        <w:rPr>
          <w:lang w:val="cs-CZ"/>
        </w:rPr>
        <w:t>Prozkoumejte opakování kroků</w:t>
      </w:r>
      <w:bookmarkEnd w:id="51"/>
    </w:p>
    <w:p w14:paraId="71404DEF" w14:textId="0EE90ED4"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09952" behindDoc="0" locked="0" layoutInCell="1" allowOverlap="1" wp14:anchorId="58D0BD6E" wp14:editId="4F65E547">
                <wp:simplePos x="0" y="0"/>
                <wp:positionH relativeFrom="column">
                  <wp:posOffset>25400</wp:posOffset>
                </wp:positionH>
                <wp:positionV relativeFrom="paragraph">
                  <wp:posOffset>541324</wp:posOffset>
                </wp:positionV>
                <wp:extent cx="5715000" cy="1959610"/>
                <wp:effectExtent l="0" t="0" r="19050" b="21590"/>
                <wp:wrapTopAndBottom/>
                <wp:docPr id="497" name="Group 497"/>
                <wp:cNvGraphicFramePr/>
                <a:graphic xmlns:a="http://schemas.openxmlformats.org/drawingml/2006/main">
                  <a:graphicData uri="http://schemas.microsoft.com/office/word/2010/wordprocessingGroup">
                    <wpg:wgp>
                      <wpg:cNvGrpSpPr/>
                      <wpg:grpSpPr>
                        <a:xfrm>
                          <a:off x="0" y="0"/>
                          <a:ext cx="5715000" cy="1959610"/>
                          <a:chOff x="0" y="0"/>
                          <a:chExt cx="5715000" cy="1960143"/>
                        </a:xfrm>
                      </wpg:grpSpPr>
                      <wps:wsp>
                        <wps:cNvPr id="494" name="Text Box 494"/>
                        <wps:cNvSpPr txBox="1">
                          <a:spLocks noChangeArrowheads="1"/>
                        </wps:cNvSpPr>
                        <wps:spPr bwMode="auto">
                          <a:xfrm>
                            <a:off x="0" y="672998"/>
                            <a:ext cx="5715000" cy="12871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robotovi  říkáte,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wps:txbx>
                        <wps:bodyPr rot="0" vert="horz" wrap="square" lIns="91440" tIns="180000" rIns="91440" bIns="90000" anchor="t" anchorCtr="0">
                          <a:noAutofit/>
                        </wps:bodyPr>
                      </wps:wsp>
                      <pic:pic xmlns:pic="http://schemas.openxmlformats.org/drawingml/2006/picture">
                        <pic:nvPicPr>
                          <pic:cNvPr id="495" name="Picture 4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496"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8D0BD6E" id="Group 497" o:spid="_x0000_s1338" style="position:absolute;margin-left:2pt;margin-top:42.6pt;width:450pt;height:154.3pt;z-index:253309952" coordsize="57150,1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">
                <v:roundrect id="Text Box 494" o:spid="_x0000_s1339" style="position:absolute;top:6729;width:57150;height:128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" strokecolor="#5a5a5a [2109]">
                  <v:stroke joinstyle="miter"/>
                  <v:textbox inset=",5mm,,2.5mm">
                    <w:txbxContent>
                      <w:p w14:paraId="6B6408E5" w14:textId="77777777" w:rsidR="002A1612" w:rsidRPr="001F0918" w:rsidRDefault="002A1612" w:rsidP="001C6C01">
                        <w:pPr>
                          <w:tabs>
                            <w:tab w:val="left" w:pos="6946"/>
                          </w:tabs>
                          <w:rPr>
                            <w:lang w:val="cs-CZ"/>
                          </w:rPr>
                        </w:pPr>
                        <w:r>
                          <w:rPr>
                            <w:lang w:val="cs-CZ"/>
                          </w:rPr>
                          <w:t>Když píšete program pro Edisona v </w:t>
                        </w:r>
                        <w:proofErr w:type="spellStart"/>
                        <w:r>
                          <w:rPr>
                            <w:lang w:val="cs-CZ"/>
                          </w:rPr>
                          <w:t>EdScratchi</w:t>
                        </w:r>
                        <w:proofErr w:type="spellEnd"/>
                        <w:r>
                          <w:rPr>
                            <w:lang w:val="cs-CZ"/>
                          </w:rPr>
                          <w:t>, říkáte robotovi, co má dělat a v jakém pořadí. Každý blok v </w:t>
                        </w:r>
                        <w:proofErr w:type="spellStart"/>
                        <w:r w:rsidRPr="001F0918">
                          <w:rPr>
                            <w:lang w:val="cs-CZ"/>
                          </w:rPr>
                          <w:t>EdScratch</w:t>
                        </w:r>
                        <w:r>
                          <w:rPr>
                            <w:lang w:val="cs-CZ"/>
                          </w:rPr>
                          <w:t>i</w:t>
                        </w:r>
                        <w:proofErr w:type="spellEnd"/>
                        <w:r>
                          <w:rPr>
                            <w:lang w:val="cs-CZ"/>
                          </w:rPr>
                          <w:t xml:space="preserve"> představuje jednu akci, kterou robotovi  říkáte, že má provést. Pořadí, v němž spojíte bloky v programu, informuje robota o sekvenci jednotlivých kroků. </w:t>
                        </w:r>
                        <w:r w:rsidRPr="001F0918">
                          <w:rPr>
                            <w:lang w:val="cs-CZ"/>
                          </w:rPr>
                          <w:t>Edison</w:t>
                        </w:r>
                        <w:r>
                          <w:rPr>
                            <w:lang w:val="cs-CZ"/>
                          </w:rPr>
                          <w:t xml:space="preserve"> tyto kroky provede postupně od prvního do posledního bloku. </w:t>
                        </w:r>
                      </w:p>
                    </w:txbxContent>
                  </v:textbox>
                </v:roundrect>
                <v:shape id="Picture 495" o:spid="_x0000_s134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">
                  <v:imagedata r:id="rId49" o:title=""/>
                </v:shape>
                <v:shape id="_x0000_s1341"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77B63A9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4F2A75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Pokud si přejete, aby počítač, jako je např. robot Edison, udělal to, co chcete, musíte mu dát velmi konkrétní pokyny. Musíte napsat kód, v němž bude přesně uvedeno, v jakém pořadí se mají jednotlivé akce odehrát</w:t>
      </w:r>
      <w:r w:rsidRPr="000B4F95">
        <w:rPr>
          <w:lang w:val="cs-CZ"/>
        </w:rPr>
        <w:t xml:space="preserve">. </w:t>
      </w:r>
    </w:p>
    <w:p w14:paraId="4AFAB8F1" w14:textId="3E903A81" w:rsidR="001C6C01" w:rsidRPr="009040AE" w:rsidRDefault="001C6C01" w:rsidP="001C6C01">
      <w:pPr>
        <w:rPr>
          <w:sz w:val="8"/>
          <w:szCs w:val="8"/>
          <w:lang w:val="cs-CZ"/>
        </w:rPr>
      </w:pPr>
    </w:p>
    <w:p w14:paraId="0F95DDC8" w14:textId="623E7B97" w:rsidR="001C6C01" w:rsidRPr="000B4F95" w:rsidRDefault="001C6C01" w:rsidP="001C6C01">
      <w:pPr>
        <w:pStyle w:val="Nadpis2"/>
        <w:rPr>
          <w:lang w:val="cs-CZ"/>
        </w:rPr>
      </w:pPr>
      <w:r w:rsidRPr="000B4F95">
        <w:rPr>
          <w:lang w:val="cs-CZ"/>
        </w:rPr>
        <w:t xml:space="preserve">Úkol 1: </w:t>
      </w:r>
      <w:r>
        <w:rPr>
          <w:lang w:val="cs-CZ"/>
        </w:rPr>
        <w:t>Jízda podél čtverce</w:t>
      </w:r>
    </w:p>
    <w:p w14:paraId="0369E82C" w14:textId="477D207B" w:rsidR="001C6C01" w:rsidRPr="000B4F95" w:rsidRDefault="001C6C01" w:rsidP="001C6C01">
      <w:pPr>
        <w:rPr>
          <w:lang w:val="cs-CZ"/>
        </w:rPr>
      </w:pPr>
      <w:r>
        <w:rPr>
          <w:lang w:val="cs-CZ"/>
        </w:rPr>
        <w:t>Napište v </w:t>
      </w:r>
      <w:proofErr w:type="spellStart"/>
      <w:r>
        <w:rPr>
          <w:lang w:val="cs-CZ"/>
        </w:rPr>
        <w:t>EdScratchi</w:t>
      </w:r>
      <w:proofErr w:type="spellEnd"/>
      <w:r>
        <w:rPr>
          <w:lang w:val="cs-CZ"/>
        </w:rPr>
        <w:t xml:space="preserve"> program pro Edisona, který m</w:t>
      </w:r>
      <w:r w:rsidR="00FC10C6">
        <w:rPr>
          <w:lang w:val="cs-CZ"/>
        </w:rPr>
        <w:t>u</w:t>
      </w:r>
      <w:r>
        <w:rPr>
          <w:lang w:val="cs-CZ"/>
        </w:rPr>
        <w:t xml:space="preserve"> umožní jezdit po čtvercové trase. V</w:t>
      </w:r>
      <w:r w:rsidR="00FC10C6">
        <w:rPr>
          <w:lang w:val="cs-CZ"/>
        </w:rPr>
        <w:t> </w:t>
      </w:r>
      <w:r>
        <w:rPr>
          <w:lang w:val="cs-CZ"/>
        </w:rPr>
        <w:t xml:space="preserve">programu byste měli k ovládání motorů použít výhradně bloky z kategorie </w:t>
      </w:r>
      <w:r w:rsidRPr="000B4F95">
        <w:rPr>
          <w:color w:val="FF7000"/>
          <w:lang w:val="cs-CZ"/>
        </w:rPr>
        <w:t>Drive</w:t>
      </w:r>
      <w:r w:rsidRPr="000B4F95">
        <w:rPr>
          <w:lang w:val="cs-CZ"/>
        </w:rPr>
        <w:t xml:space="preserve"> </w:t>
      </w:r>
      <w:r>
        <w:rPr>
          <w:lang w:val="cs-CZ"/>
        </w:rPr>
        <w:t xml:space="preserve">(Jízda). Stáhněte program do robota a otestujte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přesně v místě, kde začal. </w:t>
      </w:r>
    </w:p>
    <w:p w14:paraId="10FCA166" w14:textId="79B9291E" w:rsidR="001C6C01" w:rsidRPr="000B4F95" w:rsidRDefault="001C6C01" w:rsidP="001C6C01">
      <w:pPr>
        <w:pStyle w:val="Odstavecseseznamem"/>
        <w:numPr>
          <w:ilvl w:val="0"/>
          <w:numId w:val="21"/>
        </w:numPr>
        <w:rPr>
          <w:lang w:val="cs-CZ"/>
        </w:rPr>
      </w:pPr>
      <w:r>
        <w:rPr>
          <w:lang w:val="cs-CZ"/>
        </w:rPr>
        <w:t>Kolik bloků obsahuje váš program</w:t>
      </w:r>
      <w:r w:rsidR="00FC10C6">
        <w:rPr>
          <w:lang w:val="cs-CZ"/>
        </w:rPr>
        <w:t>?</w:t>
      </w:r>
      <w:r>
        <w:rPr>
          <w:lang w:val="cs-CZ"/>
        </w:rPr>
        <w:t xml:space="preserve"> (</w:t>
      </w:r>
      <w:r w:rsidR="00FC10C6">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FC10C6">
        <w:rPr>
          <w:lang w:val="cs-CZ"/>
        </w:rPr>
        <w:t>.</w:t>
      </w:r>
      <w:r>
        <w:rPr>
          <w:lang w:val="cs-CZ"/>
        </w:rPr>
        <w:t>)</w:t>
      </w:r>
    </w:p>
    <w:p w14:paraId="46C88F7C" w14:textId="7AE4D352" w:rsidR="001C6C01" w:rsidRPr="000B4F95" w:rsidRDefault="001C6C01" w:rsidP="001C6C01">
      <w:pPr>
        <w:rPr>
          <w:lang w:val="cs-CZ"/>
        </w:rPr>
      </w:pPr>
      <w:r w:rsidRPr="000B4F95">
        <w:rPr>
          <w:lang w:val="cs-CZ"/>
        </w:rPr>
        <w:t xml:space="preserve"> </w:t>
      </w:r>
      <w:r w:rsidRPr="000B4F95">
        <w:rPr>
          <w:lang w:val="cs-CZ"/>
        </w:rPr>
        <w:tab/>
        <w:t xml:space="preserve"> _______________________________</w:t>
      </w:r>
    </w:p>
    <w:p w14:paraId="17356230" w14:textId="351AA875" w:rsidR="001C6C01" w:rsidRPr="000B4F95" w:rsidRDefault="001C6C01" w:rsidP="001C6C01">
      <w:pPr>
        <w:pStyle w:val="Odstavecseseznamem"/>
        <w:numPr>
          <w:ilvl w:val="0"/>
          <w:numId w:val="21"/>
        </w:numPr>
        <w:rPr>
          <w:lang w:val="cs-CZ"/>
        </w:rPr>
      </w:pPr>
      <w:r>
        <w:rPr>
          <w:lang w:val="cs-CZ"/>
        </w:rPr>
        <w:t>Prohlédněte si bloky ve svém programu. Všimli jste si něčeho? Lze v</w:t>
      </w:r>
      <w:r w:rsidR="00FC10C6">
        <w:rPr>
          <w:lang w:val="cs-CZ"/>
        </w:rPr>
        <w:t> jejich použití</w:t>
      </w:r>
      <w:r>
        <w:rPr>
          <w:lang w:val="cs-CZ"/>
        </w:rPr>
        <w:t xml:space="preserve"> </w:t>
      </w:r>
      <w:r w:rsidR="00FC10C6">
        <w:rPr>
          <w:lang w:val="cs-CZ"/>
        </w:rPr>
        <w:t>najít</w:t>
      </w:r>
      <w:r>
        <w:rPr>
          <w:lang w:val="cs-CZ"/>
        </w:rPr>
        <w:t xml:space="preserve"> nějaký pravidelný vzor? </w:t>
      </w:r>
    </w:p>
    <w:p w14:paraId="7604929E" w14:textId="5CCFCB14" w:rsidR="001C6C01" w:rsidRPr="000B4F95" w:rsidRDefault="001C6C01" w:rsidP="001C6C01">
      <w:pPr>
        <w:rPr>
          <w:lang w:val="cs-CZ"/>
        </w:rPr>
      </w:pPr>
      <w:bookmarkStart w:id="52" w:name="_Hlk512856120"/>
      <w:r w:rsidRPr="000B4F95">
        <w:rPr>
          <w:lang w:val="cs-CZ"/>
        </w:rPr>
        <w:t>________________________________________________________________________________</w:t>
      </w:r>
    </w:p>
    <w:p w14:paraId="2879A6AB" w14:textId="6D93C00C" w:rsidR="001C6C01" w:rsidRPr="000B4F95" w:rsidRDefault="001C6C01" w:rsidP="001C6C01">
      <w:pPr>
        <w:rPr>
          <w:lang w:val="cs-CZ"/>
        </w:rPr>
      </w:pPr>
      <w:r w:rsidRPr="000B4F95">
        <w:rPr>
          <w:lang w:val="cs-CZ"/>
        </w:rPr>
        <w:t>________________________________________________________________________________</w:t>
      </w:r>
    </w:p>
    <w:bookmarkEnd w:id="52"/>
    <w:p w14:paraId="1DB1CB5F" w14:textId="77777777" w:rsidR="001C6C01" w:rsidRPr="007B46E7" w:rsidRDefault="001C6C01" w:rsidP="009040AE">
      <w:pPr>
        <w:rPr>
          <w:sz w:val="16"/>
          <w:szCs w:val="16"/>
          <w:lang w:val="cs-CZ"/>
        </w:rPr>
      </w:pPr>
    </w:p>
    <w:p w14:paraId="48D3BDAC" w14:textId="5B872CEC" w:rsidR="001C6C01" w:rsidRPr="000B4F95" w:rsidRDefault="001C6C01" w:rsidP="001C6C01">
      <w:pPr>
        <w:pStyle w:val="Nadpis2"/>
        <w:rPr>
          <w:lang w:val="cs-CZ"/>
        </w:rPr>
      </w:pPr>
      <w:r w:rsidRPr="000B4F95">
        <w:rPr>
          <w:lang w:val="cs-CZ"/>
        </w:rPr>
        <w:t xml:space="preserve">Úkol 2: </w:t>
      </w:r>
      <w:r>
        <w:rPr>
          <w:lang w:val="cs-CZ"/>
        </w:rPr>
        <w:t xml:space="preserve">Použijte cyklus k jízdě podél čtverce </w:t>
      </w:r>
    </w:p>
    <w:p w14:paraId="7E20583B" w14:textId="45742137" w:rsidR="001C6C01" w:rsidRPr="000B4F95" w:rsidRDefault="001C6C01" w:rsidP="001C6C01">
      <w:pPr>
        <w:rPr>
          <w:lang w:val="cs-CZ"/>
        </w:rPr>
      </w:pPr>
      <w:r>
        <w:rPr>
          <w:lang w:val="cs-CZ"/>
        </w:rPr>
        <w:t>Aby Edison dokázal jet po čtvercové trase, musíte jej naprogramovat tak, aby jel podél každé strany čtverce a v každém rohu zatočil. Možná jste si všimli, že právě tato pravidelnost vede k pravidelné struktuře kódu: jeď po čáře</w:t>
      </w:r>
      <w:r w:rsidR="00FC10C6">
        <w:rPr>
          <w:lang w:val="cs-CZ"/>
        </w:rPr>
        <w:t xml:space="preserve"> a </w:t>
      </w:r>
      <w:r>
        <w:rPr>
          <w:lang w:val="cs-CZ"/>
        </w:rPr>
        <w:t>zatoč</w:t>
      </w:r>
      <w:r w:rsidR="00FC10C6">
        <w:rPr>
          <w:lang w:val="cs-CZ"/>
        </w:rPr>
        <w:t xml:space="preserve"> –</w:t>
      </w:r>
      <w:r>
        <w:rPr>
          <w:lang w:val="cs-CZ"/>
        </w:rPr>
        <w:t xml:space="preserve"> jeď po čáře</w:t>
      </w:r>
      <w:r w:rsidR="00FC10C6">
        <w:rPr>
          <w:lang w:val="cs-CZ"/>
        </w:rPr>
        <w:t xml:space="preserve"> a</w:t>
      </w:r>
      <w:r>
        <w:rPr>
          <w:lang w:val="cs-CZ"/>
        </w:rPr>
        <w:t xml:space="preserve"> zatoč</w:t>
      </w:r>
      <w:r w:rsidR="00FC10C6">
        <w:rPr>
          <w:lang w:val="cs-CZ"/>
        </w:rPr>
        <w:t xml:space="preserve"> – </w:t>
      </w:r>
      <w:r>
        <w:rPr>
          <w:lang w:val="cs-CZ"/>
        </w:rPr>
        <w:t>jeď po čáře</w:t>
      </w:r>
      <w:r w:rsidR="00FC10C6">
        <w:rPr>
          <w:lang w:val="cs-CZ"/>
        </w:rPr>
        <w:t xml:space="preserve"> a</w:t>
      </w:r>
      <w:r>
        <w:rPr>
          <w:lang w:val="cs-CZ"/>
        </w:rPr>
        <w:t xml:space="preserve"> zatoč</w:t>
      </w:r>
      <w:r w:rsidR="00FC10C6">
        <w:rPr>
          <w:lang w:val="cs-CZ"/>
        </w:rPr>
        <w:t xml:space="preserve"> –</w:t>
      </w:r>
      <w:r>
        <w:rPr>
          <w:lang w:val="cs-CZ"/>
        </w:rPr>
        <w:t xml:space="preserve"> jeď po čáře a zatoč naposledy do výchozí pozice. </w:t>
      </w:r>
    </w:p>
    <w:p w14:paraId="39E5CD17" w14:textId="2C35C133" w:rsidR="001C6C01" w:rsidRPr="000B4F95" w:rsidRDefault="001C6C01" w:rsidP="001C6C01">
      <w:pPr>
        <w:rPr>
          <w:lang w:val="cs-CZ"/>
        </w:rPr>
      </w:pPr>
      <w:r>
        <w:rPr>
          <w:lang w:val="cs-CZ"/>
        </w:rPr>
        <w:t>V</w:t>
      </w:r>
      <w:r w:rsidR="00FC10C6">
        <w:rPr>
          <w:lang w:val="cs-CZ"/>
        </w:rPr>
        <w:t xml:space="preserve"> mnoha</w:t>
      </w:r>
      <w:r>
        <w:rPr>
          <w:lang w:val="cs-CZ"/>
        </w:rPr>
        <w:t xml:space="preserve"> program</w:t>
      </w:r>
      <w:r w:rsidR="00FC10C6">
        <w:rPr>
          <w:lang w:val="cs-CZ"/>
        </w:rPr>
        <w:t>ech</w:t>
      </w:r>
      <w:r>
        <w:rPr>
          <w:lang w:val="cs-CZ"/>
        </w:rPr>
        <w:t xml:space="preserve"> dochází k opakování – část kódu je využívána opakovaně. Opakování je jednou z věcí, v nichž jsou počítače velmi dobré. Na rozdíl od člověka se počítač nezačne nudit, když má nějakou věc dělat stále stejně a pořád dokola. </w:t>
      </w:r>
    </w:p>
    <w:p w14:paraId="69D5BA71" w14:textId="1EF91578" w:rsidR="001C6C01" w:rsidRPr="000B4F95" w:rsidRDefault="001C6C01" w:rsidP="001C6C01">
      <w:pPr>
        <w:rPr>
          <w:lang w:val="cs-CZ"/>
        </w:rPr>
      </w:pPr>
      <w:r>
        <w:rPr>
          <w:lang w:val="cs-CZ"/>
        </w:rPr>
        <w:t>Představte si, že byste po Edisonovi chtěli, aby udělal tutéž věc 100</w:t>
      </w:r>
      <w:r w:rsidR="00FC10C6">
        <w:rPr>
          <w:lang w:val="cs-CZ"/>
        </w:rPr>
        <w:t>×</w:t>
      </w:r>
      <w:r>
        <w:rPr>
          <w:lang w:val="cs-CZ"/>
        </w:rPr>
        <w:t xml:space="preserve">. Chtěli byste psát program se </w:t>
      </w:r>
      <w:r w:rsidR="009A6DE5">
        <w:rPr>
          <w:lang w:val="cs-CZ"/>
        </w:rPr>
        <w:t xml:space="preserve">stovkou </w:t>
      </w:r>
      <w:r>
        <w:rPr>
          <w:lang w:val="cs-CZ"/>
        </w:rPr>
        <w:t>opakující</w:t>
      </w:r>
      <w:r w:rsidR="009A6DE5">
        <w:rPr>
          <w:lang w:val="cs-CZ"/>
        </w:rPr>
        <w:t>ch</w:t>
      </w:r>
      <w:r>
        <w:rPr>
          <w:lang w:val="cs-CZ"/>
        </w:rPr>
        <w:t xml:space="preserve"> se blok</w:t>
      </w:r>
      <w:r w:rsidR="009A6DE5">
        <w:rPr>
          <w:lang w:val="cs-CZ"/>
        </w:rPr>
        <w:t>ů</w:t>
      </w:r>
      <w:r>
        <w:rPr>
          <w:lang w:val="cs-CZ"/>
        </w:rPr>
        <w:t>? Nebylo by pro vás psaní takového programu</w:t>
      </w:r>
      <w:r w:rsidR="00E24906">
        <w:rPr>
          <w:lang w:val="cs-CZ"/>
        </w:rPr>
        <w:t xml:space="preserve"> </w:t>
      </w:r>
      <w:r>
        <w:rPr>
          <w:lang w:val="cs-CZ"/>
        </w:rPr>
        <w:t>nudné? Myslíte, že byste dokázali napsat celý program a neudělat v něm chybu? Existuje přitom jednodušší a efektivnější způsob, jak počítač přimět k opakování příkazů.</w:t>
      </w:r>
      <w:r w:rsidR="00E24906">
        <w:rPr>
          <w:lang w:val="cs-CZ"/>
        </w:rPr>
        <w:t xml:space="preserve"> </w:t>
      </w:r>
      <w:r>
        <w:rPr>
          <w:lang w:val="cs-CZ"/>
        </w:rPr>
        <w:t xml:space="preserve">Opakování kódu je možné zajistit pomocí </w:t>
      </w:r>
      <w:r w:rsidR="009A6DE5" w:rsidRPr="009040AE">
        <w:rPr>
          <w:b/>
          <w:color w:val="FF7000"/>
          <w:lang w:val="cs-CZ"/>
        </w:rPr>
        <w:t>cyklu</w:t>
      </w:r>
      <w:r w:rsidR="009A6DE5">
        <w:rPr>
          <w:lang w:val="cs-CZ"/>
        </w:rPr>
        <w:t xml:space="preserve"> </w:t>
      </w:r>
      <w:r w:rsidR="009A6DE5" w:rsidRPr="009040AE">
        <w:rPr>
          <w:i/>
          <w:lang w:val="cs-CZ"/>
        </w:rPr>
        <w:t>(</w:t>
      </w:r>
      <w:proofErr w:type="spellStart"/>
      <w:r w:rsidRPr="007B46E7">
        <w:rPr>
          <w:i/>
          <w:lang w:val="cs-CZ"/>
        </w:rPr>
        <w:t>loop</w:t>
      </w:r>
      <w:proofErr w:type="spellEnd"/>
      <w:r w:rsidR="009A6DE5" w:rsidRPr="009040AE">
        <w:rPr>
          <w:i/>
          <w:lang w:val="cs-CZ"/>
        </w:rPr>
        <w:t>)</w:t>
      </w:r>
      <w:r>
        <w:rPr>
          <w:lang w:val="cs-CZ"/>
        </w:rPr>
        <w:t>.</w:t>
      </w:r>
      <w:r w:rsidRPr="000B4F95">
        <w:rPr>
          <w:noProof/>
          <w:lang w:val="cs-CZ"/>
        </w:rPr>
        <w:t xml:space="preserve"> </w:t>
      </w:r>
    </w:p>
    <w:p w14:paraId="0B4D1D6F" w14:textId="54B94E58" w:rsidR="001C6C01" w:rsidRPr="000B4F95" w:rsidRDefault="00B50BFF" w:rsidP="001C6C01">
      <w:pPr>
        <w:rPr>
          <w:lang w:val="cs-CZ"/>
        </w:rPr>
      </w:pPr>
      <w:r w:rsidRPr="000B4F95">
        <w:rPr>
          <w:noProof/>
          <w:lang w:val="cs-CZ"/>
        </w:rPr>
        <w:lastRenderedPageBreak/>
        <w:drawing>
          <wp:anchor distT="0" distB="0" distL="114300" distR="114300" simplePos="0" relativeHeight="253307904" behindDoc="0" locked="0" layoutInCell="1" allowOverlap="1" wp14:anchorId="6960C071" wp14:editId="1319A5F2">
            <wp:simplePos x="0" y="0"/>
            <wp:positionH relativeFrom="column">
              <wp:posOffset>2020570</wp:posOffset>
            </wp:positionH>
            <wp:positionV relativeFrom="paragraph">
              <wp:posOffset>2441879</wp:posOffset>
            </wp:positionV>
            <wp:extent cx="1685290" cy="1226820"/>
            <wp:effectExtent l="19050" t="19050" r="10160" b="1143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38">
                      <a:extLst>
                        <a:ext uri="{28A0092B-C50C-407E-A947-70E740481C1C}">
                          <a14:useLocalDpi xmlns:a14="http://schemas.microsoft.com/office/drawing/2010/main" val="0"/>
                        </a:ext>
                      </a:extLst>
                    </a:blip>
                    <a:stretch>
                      <a:fillRect/>
                    </a:stretch>
                  </pic:blipFill>
                  <pic:spPr>
                    <a:xfrm>
                      <a:off x="0" y="0"/>
                      <a:ext cx="1685290" cy="122682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0B4F95">
        <w:rPr>
          <w:noProof/>
          <w:lang w:val="cs-CZ"/>
        </w:rPr>
        <mc:AlternateContent>
          <mc:Choice Requires="wpg">
            <w:drawing>
              <wp:anchor distT="0" distB="182880" distL="114300" distR="114300" simplePos="0" relativeHeight="253310976" behindDoc="0" locked="0" layoutInCell="1" allowOverlap="1" wp14:anchorId="2A070E56" wp14:editId="59FFDD86">
                <wp:simplePos x="0" y="0"/>
                <wp:positionH relativeFrom="margin">
                  <wp:posOffset>0</wp:posOffset>
                </wp:positionH>
                <wp:positionV relativeFrom="paragraph">
                  <wp:posOffset>67614</wp:posOffset>
                </wp:positionV>
                <wp:extent cx="5715000" cy="1508760"/>
                <wp:effectExtent l="0" t="0" r="19050" b="15240"/>
                <wp:wrapTopAndBottom/>
                <wp:docPr id="1073741884" name="Group 1073741884"/>
                <wp:cNvGraphicFramePr/>
                <a:graphic xmlns:a="http://schemas.openxmlformats.org/drawingml/2006/main">
                  <a:graphicData uri="http://schemas.microsoft.com/office/word/2010/wordprocessingGroup">
                    <wpg:wgp>
                      <wpg:cNvGrpSpPr/>
                      <wpg:grpSpPr>
                        <a:xfrm>
                          <a:off x="0" y="0"/>
                          <a:ext cx="5715000" cy="1508760"/>
                          <a:chOff x="0" y="0"/>
                          <a:chExt cx="5715000" cy="1352271"/>
                        </a:xfrm>
                      </wpg:grpSpPr>
                      <wps:wsp>
                        <wps:cNvPr id="1073741860" name="Text Box 1073741860"/>
                        <wps:cNvSpPr txBox="1">
                          <a:spLocks noChangeArrowheads="1"/>
                        </wps:cNvSpPr>
                        <wps:spPr bwMode="auto">
                          <a:xfrm>
                            <a:off x="0" y="687629"/>
                            <a:ext cx="5715000" cy="664642"/>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61" name="Picture 107374186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1864" name="Text Box 2"/>
                        <wps:cNvSpPr txBox="1">
                          <a:spLocks noChangeArrowheads="1"/>
                        </wps:cNvSpPr>
                        <wps:spPr bwMode="auto">
                          <a:xfrm>
                            <a:off x="1009498" y="303581"/>
                            <a:ext cx="1790852" cy="365638"/>
                          </a:xfrm>
                          <a:prstGeom prst="rect">
                            <a:avLst/>
                          </a:prstGeom>
                          <a:noFill/>
                          <a:ln w="9525">
                            <a:noFill/>
                            <a:miter lim="800000"/>
                            <a:headEnd/>
                            <a:tailEnd/>
                          </a:ln>
                        </wps:spPr>
                        <wps:txb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070E56" id="Group 1073741884" o:spid="_x0000_s1342" style="position:absolute;margin-left:0;margin-top:5.3pt;width:450pt;height:118.8pt;z-index:253310976;mso-wrap-distance-bottom:14.4pt;mso-position-horizontal-relative:margin;mso-height-relative:margin" coordsize="57150,13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">
                <v:roundrect id="Text Box 1073741860" o:spid="_x0000_s1343" style="position:absolute;top:6876;width:57150;height:6646;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" strokecolor="#5a5a5a [2109]">
                  <v:stroke joinstyle="miter"/>
                  <v:textbox inset=",5mm,,2.5mm">
                    <w:txbxContent>
                      <w:p w14:paraId="0C0BAC60" w14:textId="035EC08C" w:rsidR="002A1612" w:rsidRPr="0054067C" w:rsidRDefault="002A1612" w:rsidP="001C6C01">
                        <w:pPr>
                          <w:rPr>
                            <w:lang w:val="cs-CZ"/>
                          </w:rPr>
                        </w:pPr>
                        <w:r>
                          <w:rPr>
                            <w:b/>
                            <w:color w:val="FF7000"/>
                            <w:lang w:val="cs-CZ"/>
                          </w:rPr>
                          <w:t xml:space="preserve">Cyklus </w:t>
                        </w:r>
                        <w:r w:rsidRPr="0054067C">
                          <w:rPr>
                            <w:lang w:val="cs-CZ"/>
                          </w:rPr>
                          <w:t>(</w:t>
                        </w:r>
                        <w:proofErr w:type="spellStart"/>
                        <w:r>
                          <w:rPr>
                            <w:lang w:val="cs-CZ"/>
                          </w:rPr>
                          <w:t>loop</w:t>
                        </w:r>
                        <w:proofErr w:type="spellEnd"/>
                        <w:r w:rsidRPr="0054067C">
                          <w:rPr>
                            <w:lang w:val="cs-CZ"/>
                          </w:rPr>
                          <w:t>) je</w:t>
                        </w:r>
                        <w:r>
                          <w:rPr>
                            <w:lang w:val="cs-CZ"/>
                          </w:rPr>
                          <w:t xml:space="preserve"> část kódu přikazující počítači opakovat určitý krok. Cykly jsou druhem </w:t>
                        </w:r>
                        <w:r>
                          <w:rPr>
                            <w:b/>
                            <w:color w:val="FF7000"/>
                            <w:lang w:val="cs-CZ"/>
                          </w:rPr>
                          <w:t>řídící struktury</w:t>
                        </w:r>
                        <w:r>
                          <w:rPr>
                            <w:lang w:val="cs-CZ"/>
                          </w:rPr>
                          <w:t xml:space="preserve">, protože řídí jiné části kódu v programu. </w:t>
                        </w:r>
                      </w:p>
                      <w:p w14:paraId="36E08F94" w14:textId="77777777" w:rsidR="002A1612" w:rsidRPr="0054067C" w:rsidRDefault="002A1612" w:rsidP="001C6C01">
                        <w:pPr>
                          <w:rPr>
                            <w:lang w:val="cs-CZ"/>
                          </w:rPr>
                        </w:pPr>
                      </w:p>
                    </w:txbxContent>
                  </v:textbox>
                </v:roundrect>
                <v:shape id="Picture 1073741861" o:spid="_x0000_s134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">
                  <v:imagedata r:id="rId51" o:title=""/>
                </v:shape>
                <v:shape id="_x0000_s1345"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" filled="f" stroked="f">
                  <v:textbox>
                    <w:txbxContent>
                      <w:p w14:paraId="5FF0FD27"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B2C9995"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Používání cyklů při psaní kódů nám umožňuje opakovat části kódu bez toho, abychom museli psát příkazy stále znovu. V </w:t>
      </w:r>
      <w:proofErr w:type="spellStart"/>
      <w:r w:rsidR="001C6C01">
        <w:rPr>
          <w:lang w:val="cs-CZ"/>
        </w:rPr>
        <w:t>EdScratchi</w:t>
      </w:r>
      <w:proofErr w:type="spellEnd"/>
      <w:r w:rsidR="001C6C01">
        <w:rPr>
          <w:lang w:val="cs-CZ"/>
        </w:rPr>
        <w:t xml:space="preserve"> se bloky pro cykly nacházejí v paletě bloků v kategorii </w:t>
      </w:r>
      <w:proofErr w:type="spellStart"/>
      <w:r w:rsidR="001C6C01" w:rsidRPr="000B4F95">
        <w:rPr>
          <w:color w:val="FF7000"/>
          <w:lang w:val="cs-CZ"/>
        </w:rPr>
        <w:t>Control</w:t>
      </w:r>
      <w:proofErr w:type="spellEnd"/>
      <w:r w:rsidR="001C6C01" w:rsidRPr="000B4F95">
        <w:rPr>
          <w:lang w:val="cs-CZ"/>
        </w:rPr>
        <w:t xml:space="preserve"> </w:t>
      </w:r>
      <w:r w:rsidR="001C6C01">
        <w:rPr>
          <w:lang w:val="cs-CZ"/>
        </w:rPr>
        <w:t>(Řízení)</w:t>
      </w:r>
      <w:r w:rsidR="001C6C01" w:rsidRPr="000B4F95">
        <w:rPr>
          <w:lang w:val="cs-CZ"/>
        </w:rPr>
        <w:t xml:space="preserve">. </w:t>
      </w:r>
      <w:r w:rsidR="001C6C01">
        <w:rPr>
          <w:lang w:val="cs-CZ"/>
        </w:rPr>
        <w:t>Jedním z cyklických bloků v </w:t>
      </w:r>
      <w:proofErr w:type="spellStart"/>
      <w:r w:rsidR="001C6C01">
        <w:rPr>
          <w:lang w:val="cs-CZ"/>
        </w:rPr>
        <w:t>EdScratchi</w:t>
      </w:r>
      <w:proofErr w:type="spellEnd"/>
      <w:r w:rsidR="001C6C01">
        <w:rPr>
          <w:lang w:val="cs-CZ"/>
        </w:rPr>
        <w:t xml:space="preserve"> je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(opakuj)</w:t>
      </w:r>
      <w:r w:rsidR="001C6C01" w:rsidRPr="000B4F95">
        <w:rPr>
          <w:lang w:val="cs-CZ"/>
        </w:rPr>
        <w:t>:</w:t>
      </w:r>
    </w:p>
    <w:p w14:paraId="286ED775" w14:textId="5AF870CC" w:rsidR="001C6C01" w:rsidRPr="000B4F95" w:rsidRDefault="001C6C01" w:rsidP="001C6C01">
      <w:pPr>
        <w:spacing w:after="0"/>
        <w:rPr>
          <w:lang w:val="cs-CZ"/>
        </w:rPr>
      </w:pPr>
    </w:p>
    <w:p w14:paraId="3F4C7CD2" w14:textId="657E2ABD" w:rsidR="001C6C01" w:rsidRPr="000B4F95" w:rsidRDefault="00B50BFF" w:rsidP="001C6C01">
      <w:pPr>
        <w:rPr>
          <w:lang w:val="cs-CZ"/>
        </w:rPr>
      </w:pPr>
      <w:r w:rsidRPr="000B4F95">
        <w:rPr>
          <w:noProof/>
          <w:lang w:val="cs-CZ"/>
        </w:rPr>
        <mc:AlternateContent>
          <mc:Choice Requires="wpg">
            <w:drawing>
              <wp:anchor distT="0" distB="0" distL="114300" distR="114300" simplePos="0" relativeHeight="253353984" behindDoc="0" locked="0" layoutInCell="1" allowOverlap="1" wp14:anchorId="4D6CCD39" wp14:editId="47E248C1">
                <wp:simplePos x="0" y="0"/>
                <wp:positionH relativeFrom="column">
                  <wp:posOffset>36305</wp:posOffset>
                </wp:positionH>
                <wp:positionV relativeFrom="paragraph">
                  <wp:posOffset>193675</wp:posOffset>
                </wp:positionV>
                <wp:extent cx="5715000" cy="1619885"/>
                <wp:effectExtent l="0" t="0" r="19050" b="18415"/>
                <wp:wrapTopAndBottom/>
                <wp:docPr id="1073741937" name="Group 1073741937"/>
                <wp:cNvGraphicFramePr/>
                <a:graphic xmlns:a="http://schemas.openxmlformats.org/drawingml/2006/main">
                  <a:graphicData uri="http://schemas.microsoft.com/office/word/2010/wordprocessingGroup">
                    <wpg:wgp>
                      <wpg:cNvGrpSpPr/>
                      <wpg:grpSpPr>
                        <a:xfrm>
                          <a:off x="0" y="0"/>
                          <a:ext cx="5715000" cy="1619885"/>
                          <a:chOff x="0" y="0"/>
                          <a:chExt cx="5715000" cy="1620317"/>
                        </a:xfrm>
                      </wpg:grpSpPr>
                      <wps:wsp>
                        <wps:cNvPr id="1073741934" name="Text Box 1073741934"/>
                        <wps:cNvSpPr txBox="1">
                          <a:spLocks noChangeArrowheads="1"/>
                        </wps:cNvSpPr>
                        <wps:spPr bwMode="auto">
                          <a:xfrm>
                            <a:off x="0" y="687629"/>
                            <a:ext cx="5715000" cy="93268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wps:txbx>
                        <wps:bodyPr rot="0" vert="horz" wrap="square" lIns="91440" tIns="180000" rIns="91440" bIns="90000" anchor="t" anchorCtr="0">
                          <a:noAutofit/>
                        </wps:bodyPr>
                      </wps:wsp>
                      <pic:pic xmlns:pic="http://schemas.openxmlformats.org/drawingml/2006/picture">
                        <pic:nvPicPr>
                          <pic:cNvPr id="1073741935" name="Picture 107374193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1936" name="Text Box 2"/>
                        <wps:cNvSpPr txBox="1">
                          <a:spLocks noChangeArrowheads="1"/>
                        </wps:cNvSpPr>
                        <wps:spPr bwMode="auto">
                          <a:xfrm>
                            <a:off x="1009497" y="303581"/>
                            <a:ext cx="1726879" cy="365495"/>
                          </a:xfrm>
                          <a:prstGeom prst="rect">
                            <a:avLst/>
                          </a:prstGeom>
                          <a:noFill/>
                          <a:ln w="9525">
                            <a:noFill/>
                            <a:miter lim="800000"/>
                            <a:headEnd/>
                            <a:tailEnd/>
                          </a:ln>
                        </wps:spPr>
                        <wps:txb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D6CCD39" id="Group 1073741937" o:spid="_x0000_s1346" style="position:absolute;margin-left:2.85pt;margin-top:15.25pt;width:450pt;height:127.55pt;z-index:253353984" coordsize="57150,16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">
                <v:roundrect id="Text Box 1073741934" o:spid="_x0000_s1347" style="position:absolute;top:6876;width:57150;height:9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" strokecolor="#5a5a5a [2109]">
                  <v:stroke joinstyle="miter"/>
                  <v:textbox inset=",5mm,,2.5mm">
                    <w:txbxContent>
                      <w:p w14:paraId="390CCFDB" w14:textId="4E1F1F8F" w:rsidR="002A1612" w:rsidRPr="002138F1" w:rsidRDefault="002A1612" w:rsidP="001C6C01">
                        <w:pPr>
                          <w:rPr>
                            <w:lang w:val="cs-CZ"/>
                          </w:rPr>
                        </w:pPr>
                        <w:r>
                          <w:rPr>
                            <w:b/>
                            <w:color w:val="FF7000"/>
                            <w:lang w:val="cs-CZ"/>
                          </w:rPr>
                          <w:t xml:space="preserve">Konečný cyklus </w:t>
                        </w:r>
                        <w:r>
                          <w:rPr>
                            <w:lang w:val="cs-CZ"/>
                          </w:rPr>
                          <w:t>je cyklus s pevně stanoveným počtem opakování. Příkladem konečného cyklu je blok</w:t>
                        </w:r>
                        <w:r w:rsidRPr="002138F1">
                          <w:rPr>
                            <w:lang w:val="cs-CZ"/>
                          </w:rPr>
                          <w:t xml:space="preserve"> </w:t>
                        </w:r>
                        <w:proofErr w:type="spellStart"/>
                        <w:r w:rsidRPr="002138F1">
                          <w:rPr>
                            <w:color w:val="FF7000"/>
                            <w:lang w:val="cs-CZ"/>
                          </w:rPr>
                          <w:t>repeat</w:t>
                        </w:r>
                        <w:proofErr w:type="spellEnd"/>
                        <w:r w:rsidRPr="002138F1">
                          <w:rPr>
                            <w:lang w:val="cs-CZ"/>
                          </w:rPr>
                          <w:t xml:space="preserve"> </w:t>
                        </w:r>
                        <w:r>
                          <w:rPr>
                            <w:lang w:val="cs-CZ"/>
                          </w:rPr>
                          <w:t>v </w:t>
                        </w:r>
                        <w:proofErr w:type="spellStart"/>
                        <w:r>
                          <w:rPr>
                            <w:lang w:val="cs-CZ"/>
                          </w:rPr>
                          <w:t>EdScratchi</w:t>
                        </w:r>
                        <w:proofErr w:type="spellEnd"/>
                        <w:r>
                          <w:rPr>
                            <w:lang w:val="cs-CZ"/>
                          </w:rPr>
                          <w:t xml:space="preserve">. Pomocí vstupního parametru bloku přikazuje cyklu, kolikrát se má akce opakovat. </w:t>
                        </w:r>
                      </w:p>
                    </w:txbxContent>
                  </v:textbox>
                </v:roundrect>
                <v:shape id="Picture 1073741935" o:spid="_x0000_s1348"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">
                  <v:imagedata r:id="rId51" o:title=""/>
                </v:shape>
                <v:shape id="_x0000_s1349" type="#_x0000_t202" style="position:absolute;left:10094;top:3035;width:17269;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62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nMD/TxEAubwDAAD//wMAUEsBAi0AFAAGAAgAAAAhANvh9svuAAAAhQEAABMAAAAAAAAA&#10;AAAAAAAAAAAAAFtDb250ZW50X1R5cGVzXS54bWxQSwECLQAUAAYACAAAACEAWvQsW78AAAAVAQAA&#10;CwAAAAAAAAAAAAAAAAAfAQAAX3JlbHMvLnJlbHNQSwECLQAUAAYACAAAACEAMXEOtsYAAADjAAAA&#10;DwAAAAAAAAAAAAAAAAAHAgAAZHJzL2Rvd25yZXYueG1sUEsFBgAAAAADAAMAtwAAAPoCAAAAAA==&#10;" filled="f" stroked="f">
                  <v:textbox>
                    <w:txbxContent>
                      <w:p w14:paraId="3B8EDF8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321DEC9"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Existují různé druhy cyklů. Blok </w:t>
      </w:r>
      <w:proofErr w:type="spellStart"/>
      <w:r w:rsidR="001C6C01" w:rsidRPr="000B4F95">
        <w:rPr>
          <w:color w:val="FF7000"/>
          <w:lang w:val="cs-CZ"/>
        </w:rPr>
        <w:t>repeat</w:t>
      </w:r>
      <w:proofErr w:type="spellEnd"/>
      <w:r w:rsidR="001C6C01" w:rsidRPr="000B4F95">
        <w:rPr>
          <w:lang w:val="cs-CZ"/>
        </w:rPr>
        <w:t xml:space="preserve"> </w:t>
      </w:r>
      <w:r w:rsidR="001C6C01">
        <w:rPr>
          <w:lang w:val="cs-CZ"/>
        </w:rPr>
        <w:t xml:space="preserve">je </w:t>
      </w:r>
      <w:r w:rsidR="001C6C01">
        <w:rPr>
          <w:b/>
          <w:color w:val="FF7000"/>
          <w:lang w:val="cs-CZ"/>
        </w:rPr>
        <w:t>konečný cyklus</w:t>
      </w:r>
      <w:r w:rsidR="001C6C01" w:rsidRPr="000B4F95">
        <w:rPr>
          <w:lang w:val="cs-CZ"/>
        </w:rPr>
        <w:t>.</w:t>
      </w:r>
      <w:r w:rsidR="001C6C01" w:rsidRPr="000B4F95">
        <w:rPr>
          <w:noProof/>
          <w:lang w:val="cs-CZ"/>
        </w:rPr>
        <w:t xml:space="preserve"> </w:t>
      </w:r>
    </w:p>
    <w:p w14:paraId="745D4B8B" w14:textId="43F170CD" w:rsidR="001C6C01" w:rsidRPr="000B4F95" w:rsidRDefault="001C6C01" w:rsidP="001C6C01">
      <w:pPr>
        <w:spacing w:after="0"/>
        <w:rPr>
          <w:lang w:val="cs-CZ"/>
        </w:rPr>
      </w:pPr>
    </w:p>
    <w:p w14:paraId="3A2809BC" w14:textId="6566EDC2"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2000" behindDoc="0" locked="0" layoutInCell="1" allowOverlap="1" wp14:anchorId="2D856C8D" wp14:editId="4F0DDD3E">
                <wp:simplePos x="0" y="0"/>
                <wp:positionH relativeFrom="column">
                  <wp:posOffset>-10406</wp:posOffset>
                </wp:positionH>
                <wp:positionV relativeFrom="paragraph">
                  <wp:posOffset>203996</wp:posOffset>
                </wp:positionV>
                <wp:extent cx="5715000" cy="2900150"/>
                <wp:effectExtent l="0" t="0" r="19050" b="14605"/>
                <wp:wrapNone/>
                <wp:docPr id="1073741858" name="Group 1073741858"/>
                <wp:cNvGraphicFramePr/>
                <a:graphic xmlns:a="http://schemas.openxmlformats.org/drawingml/2006/main">
                  <a:graphicData uri="http://schemas.microsoft.com/office/word/2010/wordprocessingGroup">
                    <wpg:wgp>
                      <wpg:cNvGrpSpPr/>
                      <wpg:grpSpPr>
                        <a:xfrm>
                          <a:off x="0" y="0"/>
                          <a:ext cx="5715000" cy="2900150"/>
                          <a:chOff x="0" y="0"/>
                          <a:chExt cx="5715000" cy="2553788"/>
                        </a:xfrm>
                      </wpg:grpSpPr>
                      <wps:wsp>
                        <wps:cNvPr id="1073741855" name="Text Box 1073741855"/>
                        <wps:cNvSpPr txBox="1">
                          <a:spLocks noChangeArrowheads="1"/>
                        </wps:cNvSpPr>
                        <wps:spPr bwMode="auto">
                          <a:xfrm>
                            <a:off x="0" y="672952"/>
                            <a:ext cx="5715000" cy="188083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856" name="Picture 10737418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1857" name="Text Box 2"/>
                        <wps:cNvSpPr txBox="1">
                          <a:spLocks noChangeArrowheads="1"/>
                        </wps:cNvSpPr>
                        <wps:spPr bwMode="auto">
                          <a:xfrm>
                            <a:off x="1016813" y="303581"/>
                            <a:ext cx="1783537" cy="365760"/>
                          </a:xfrm>
                          <a:prstGeom prst="rect">
                            <a:avLst/>
                          </a:prstGeom>
                          <a:noFill/>
                          <a:ln w="9525">
                            <a:noFill/>
                            <a:miter lim="800000"/>
                            <a:headEnd/>
                            <a:tailEnd/>
                          </a:ln>
                        </wps:spPr>
                        <wps:txb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56C8D" id="Group 1073741858" o:spid="_x0000_s1350" style="position:absolute;margin-left:-.8pt;margin-top:16.05pt;width:450pt;height:228.35pt;z-index:253312000;mso-height-relative:margin" coordsize="57150,2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">
                <v:roundrect id="Text Box 1073741855" o:spid="_x0000_s1351" style="position:absolute;top:6729;width:57150;height:188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" strokecolor="#5a5a5a [2109]">
                  <v:stroke joinstyle="miter"/>
                  <v:textbox inset=",5mm,,2.5mm">
                    <w:txbxContent>
                      <w:p w14:paraId="756CAD51" w14:textId="4C5D8CCC" w:rsidR="002A1612" w:rsidRPr="002138F1" w:rsidRDefault="002A1612" w:rsidP="001C6C01">
                        <w:pPr>
                          <w:rPr>
                            <w:lang w:val="cs-CZ"/>
                          </w:rPr>
                        </w:pPr>
                        <w:r>
                          <w:rPr>
                            <w:lang w:val="cs-CZ"/>
                          </w:rPr>
                          <w:t xml:space="preserve">Prohlédněte si dobře tvar bloku </w:t>
                        </w:r>
                        <w:proofErr w:type="spellStart"/>
                        <w:r w:rsidRPr="002138F1">
                          <w:rPr>
                            <w:color w:val="FF7000"/>
                            <w:lang w:val="cs-CZ"/>
                          </w:rPr>
                          <w:t>repeat</w:t>
                        </w:r>
                        <w:proofErr w:type="spellEnd"/>
                        <w:r w:rsidRPr="002138F1">
                          <w:rPr>
                            <w:lang w:val="cs-CZ"/>
                          </w:rPr>
                          <w:t>.</w:t>
                        </w:r>
                        <w:r>
                          <w:rPr>
                            <w:lang w:val="cs-CZ"/>
                          </w:rPr>
                          <w:t xml:space="preserve"> Vidíte, že se podobá ústům? Ostatní bloky je možné vložit do jeho otevřených „úst“</w:t>
                        </w:r>
                        <w:r w:rsidRPr="002138F1">
                          <w:rPr>
                            <w:lang w:val="cs-CZ"/>
                          </w:rPr>
                          <w:t>.</w:t>
                        </w:r>
                        <w:r>
                          <w:rPr>
                            <w:lang w:val="cs-CZ"/>
                          </w:rPr>
                          <w:t xml:space="preserve"> Kterýkoli blok vložený do bloku </w:t>
                        </w:r>
                        <w:proofErr w:type="spellStart"/>
                        <w:r w:rsidRPr="002138F1">
                          <w:rPr>
                            <w:color w:val="FF7000"/>
                            <w:lang w:val="cs-CZ"/>
                          </w:rPr>
                          <w:t>repeat</w:t>
                        </w:r>
                        <w:proofErr w:type="spellEnd"/>
                        <w:r w:rsidRPr="002138F1">
                          <w:rPr>
                            <w:lang w:val="cs-CZ"/>
                          </w:rPr>
                          <w:t xml:space="preserve"> </w:t>
                        </w:r>
                        <w:r>
                          <w:rPr>
                            <w:lang w:val="cs-CZ"/>
                          </w:rPr>
                          <w:t xml:space="preserve">se stává součástí cyklu. Všechny bloky v cyklu budou opakovány. </w:t>
                        </w:r>
                      </w:p>
                      <w:p w14:paraId="6541F6A2" w14:textId="680BCA9B" w:rsidR="002A1612" w:rsidRPr="002138F1" w:rsidRDefault="002A1612" w:rsidP="001C6C01">
                        <w:pPr>
                          <w:rPr>
                            <w:lang w:val="cs-CZ"/>
                          </w:rPr>
                        </w:pPr>
                        <w:r>
                          <w:rPr>
                            <w:lang w:val="cs-CZ"/>
                          </w:rPr>
                          <w:t xml:space="preserve">Pamatujte si, že Edison bude plnit příkazy v blocích jednotlivě, jeden po druhém. Robot nejprve uvidí cyklický blok, který jej informuje, že všechny bloky v daném cyklu je třeba zopakovat; počet opakování je určen vstupním parametrem bloku </w:t>
                        </w:r>
                        <w:proofErr w:type="spellStart"/>
                        <w:r w:rsidRPr="002138F1">
                          <w:rPr>
                            <w:color w:val="FF7000"/>
                            <w:lang w:val="cs-CZ"/>
                          </w:rPr>
                          <w:t>repeat</w:t>
                        </w:r>
                        <w:proofErr w:type="spellEnd"/>
                        <w:r w:rsidRPr="002138F1">
                          <w:rPr>
                            <w:lang w:val="cs-CZ"/>
                          </w:rPr>
                          <w:t xml:space="preserve">. </w:t>
                        </w:r>
                        <w:r>
                          <w:rPr>
                            <w:lang w:val="cs-CZ"/>
                          </w:rPr>
                          <w:t>Robot pak provede jednotlivé akce definované bloky v cyklu v pořadí, v němž jsou seřazeny. Až se dostane na konec cyklu, vrátí se na její začátek a začne znovu</w:t>
                        </w:r>
                        <w:r w:rsidRPr="002138F1">
                          <w:rPr>
                            <w:lang w:val="cs-CZ"/>
                          </w:rPr>
                          <w:t>!</w:t>
                        </w:r>
                      </w:p>
                      <w:p w14:paraId="2E9F8895" w14:textId="77777777" w:rsidR="002A1612" w:rsidRPr="002138F1" w:rsidRDefault="002A1612" w:rsidP="001C6C01">
                        <w:pPr>
                          <w:rPr>
                            <w:lang w:val="cs-CZ"/>
                          </w:rPr>
                        </w:pPr>
                      </w:p>
                    </w:txbxContent>
                  </v:textbox>
                </v:roundrect>
                <v:shape id="Picture 1073741856" o:spid="_x0000_s1352"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">
                  <v:imagedata r:id="rId42" o:title=""/>
                </v:shape>
                <v:shape id="_x0000_s1353" type="#_x0000_t202" style="position:absolute;left:10168;top:3035;width:1783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" filled="f" stroked="f">
                  <v:textbox>
                    <w:txbxContent>
                      <w:p w14:paraId="39478CE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w:t>
                        </w:r>
                        <w:proofErr w:type="spellStart"/>
                        <w:r>
                          <w:rPr>
                            <w:b/>
                            <w:color w:val="FF7000"/>
                            <w:sz w:val="28"/>
                            <w:szCs w:val="28"/>
                          </w:rPr>
                          <w:t>tomu</w:t>
                        </w:r>
                        <w:proofErr w:type="spellEnd"/>
                        <w:r>
                          <w:rPr>
                            <w:b/>
                            <w:color w:val="FF7000"/>
                            <w:sz w:val="28"/>
                            <w:szCs w:val="28"/>
                          </w:rPr>
                          <w:t xml:space="preserve"> </w:t>
                        </w:r>
                        <w:proofErr w:type="spellStart"/>
                        <w:r>
                          <w:rPr>
                            <w:b/>
                            <w:color w:val="FF7000"/>
                            <w:sz w:val="28"/>
                            <w:szCs w:val="28"/>
                          </w:rPr>
                          <w:t>tak</w:t>
                        </w:r>
                        <w:proofErr w:type="spellEnd"/>
                        <w:r>
                          <w:rPr>
                            <w:b/>
                            <w:color w:val="FF7000"/>
                            <w:sz w:val="28"/>
                            <w:szCs w:val="28"/>
                          </w:rPr>
                          <w:t>?</w:t>
                        </w:r>
                      </w:p>
                      <w:p w14:paraId="08F54C6B" w14:textId="77777777" w:rsidR="002A1612" w:rsidRPr="00D31915" w:rsidRDefault="002A1612" w:rsidP="001C6C01">
                        <w:pPr>
                          <w:rPr>
                            <w:b/>
                            <w:color w:val="FF7000"/>
                            <w:sz w:val="28"/>
                            <w:szCs w:val="28"/>
                          </w:rPr>
                        </w:pPr>
                      </w:p>
                      <w:p w14:paraId="458157D3" w14:textId="77777777" w:rsidR="002A1612" w:rsidRPr="00D31915" w:rsidRDefault="002A1612" w:rsidP="001C6C01">
                        <w:pPr>
                          <w:rPr>
                            <w:b/>
                            <w:color w:val="FF7000"/>
                            <w:sz w:val="28"/>
                            <w:szCs w:val="28"/>
                          </w:rPr>
                        </w:pPr>
                      </w:p>
                    </w:txbxContent>
                  </v:textbox>
                </v:shape>
              </v:group>
            </w:pict>
          </mc:Fallback>
        </mc:AlternateContent>
      </w:r>
      <w:r>
        <w:rPr>
          <w:lang w:val="cs-CZ"/>
        </w:rPr>
        <w:t>Stejně jako všechny ostatní cyklické bloky v </w:t>
      </w:r>
      <w:proofErr w:type="spellStart"/>
      <w:r>
        <w:rPr>
          <w:lang w:val="cs-CZ"/>
        </w:rPr>
        <w:t>EdScratchi</w:t>
      </w:r>
      <w:proofErr w:type="spellEnd"/>
      <w:r>
        <w:rPr>
          <w:lang w:val="cs-CZ"/>
        </w:rPr>
        <w:t xml:space="preserve"> </w:t>
      </w:r>
      <w:proofErr w:type="spellStart"/>
      <w:r w:rsidRPr="000B4F95">
        <w:rPr>
          <w:color w:val="FF7000"/>
          <w:lang w:val="cs-CZ"/>
        </w:rPr>
        <w:t>repeat</w:t>
      </w:r>
      <w:proofErr w:type="spellEnd"/>
      <w:r w:rsidRPr="000B4F95">
        <w:rPr>
          <w:lang w:val="cs-CZ"/>
        </w:rPr>
        <w:t xml:space="preserve"> </w:t>
      </w:r>
      <w:r>
        <w:rPr>
          <w:lang w:val="cs-CZ"/>
        </w:rPr>
        <w:t>obepíná ostatní bloky.</w:t>
      </w:r>
    </w:p>
    <w:p w14:paraId="2D0A3D0D" w14:textId="73F7984C" w:rsidR="001C6C01" w:rsidRPr="000B4F95" w:rsidRDefault="001C6C01" w:rsidP="001C6C01">
      <w:pPr>
        <w:rPr>
          <w:lang w:val="cs-CZ"/>
        </w:rPr>
      </w:pPr>
      <w:r w:rsidRPr="000B4F95">
        <w:rPr>
          <w:lang w:val="cs-CZ"/>
        </w:rPr>
        <w:br w:type="page"/>
      </w:r>
    </w:p>
    <w:p w14:paraId="7CD4E7B2" w14:textId="77777777" w:rsidR="001C6C01" w:rsidRPr="000B4F95" w:rsidRDefault="001C6C01" w:rsidP="001C6C01">
      <w:pPr>
        <w:rPr>
          <w:lang w:val="cs-CZ"/>
        </w:rPr>
      </w:pPr>
      <w:r>
        <w:rPr>
          <w:lang w:val="cs-CZ"/>
        </w:rPr>
        <w:lastRenderedPageBreak/>
        <w:t xml:space="preserve">Zkuste pomocí bloku </w:t>
      </w:r>
      <w:proofErr w:type="spellStart"/>
      <w:r w:rsidRPr="000B4F95">
        <w:rPr>
          <w:color w:val="FF7000"/>
          <w:lang w:val="cs-CZ"/>
        </w:rPr>
        <w:t>repeat</w:t>
      </w:r>
      <w:proofErr w:type="spellEnd"/>
      <w:r w:rsidRPr="000B4F95">
        <w:rPr>
          <w:lang w:val="cs-CZ"/>
        </w:rPr>
        <w:t xml:space="preserve"> </w:t>
      </w:r>
      <w:r>
        <w:rPr>
          <w:lang w:val="cs-CZ"/>
        </w:rPr>
        <w:t xml:space="preserve">napsat program, díky němuž Edison objede čtverec. Měli byste být schopni vytvořit pro Edisona program využívající pouze </w:t>
      </w:r>
      <w:r>
        <w:rPr>
          <w:b/>
          <w:noProof/>
          <w:u w:val="single"/>
          <w:lang w:val="cs-CZ"/>
        </w:rPr>
        <w:t>tří bloků</w:t>
      </w:r>
      <w:r w:rsidRPr="000B4F95">
        <w:rPr>
          <w:lang w:val="cs-CZ"/>
        </w:rPr>
        <w:t xml:space="preserve"> </w:t>
      </w:r>
      <w:r>
        <w:rPr>
          <w:lang w:val="cs-CZ"/>
        </w:rPr>
        <w:t xml:space="preserve">po zahajovacím bloku </w:t>
      </w:r>
      <w:r w:rsidRPr="000B4F95">
        <w:rPr>
          <w:color w:val="FF7000"/>
          <w:lang w:val="cs-CZ"/>
        </w:rPr>
        <w:t>start</w:t>
      </w:r>
      <w:r>
        <w:rPr>
          <w:lang w:val="cs-CZ"/>
        </w:rPr>
        <w:t xml:space="preserve">, včetně bloku </w:t>
      </w:r>
      <w:proofErr w:type="spellStart"/>
      <w:r w:rsidRPr="000B4F95">
        <w:rPr>
          <w:color w:val="FF7000"/>
          <w:lang w:val="cs-CZ"/>
        </w:rPr>
        <w:t>repeat</w:t>
      </w:r>
      <w:proofErr w:type="spellEnd"/>
      <w:r w:rsidRPr="000B4F95">
        <w:rPr>
          <w:lang w:val="cs-CZ"/>
        </w:rPr>
        <w:t xml:space="preserve">. </w:t>
      </w:r>
      <w:r>
        <w:rPr>
          <w:lang w:val="cs-CZ"/>
        </w:rPr>
        <w:t xml:space="preserve">Stáhněte program do robota a vyzkoušejte si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U3-1.</w:t>
      </w:r>
      <w:r>
        <w:rPr>
          <w:lang w:val="cs-CZ"/>
        </w:rPr>
        <w:t xml:space="preserve"> Ujistěte se, že Edison skončí jízdu na stejném místě, kde začal</w:t>
      </w:r>
      <w:r w:rsidRPr="000B4F95">
        <w:rPr>
          <w:lang w:val="cs-CZ"/>
        </w:rPr>
        <w:t>.</w:t>
      </w:r>
    </w:p>
    <w:p w14:paraId="0EC99EEA" w14:textId="77777777" w:rsidR="001C6C01" w:rsidRPr="000B4F95" w:rsidRDefault="001C6C01" w:rsidP="001C6C01">
      <w:pPr>
        <w:pStyle w:val="Odstavecseseznamem"/>
        <w:numPr>
          <w:ilvl w:val="0"/>
          <w:numId w:val="21"/>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čtverec</w:t>
      </w:r>
      <w:r w:rsidRPr="000B4F95">
        <w:rPr>
          <w:lang w:val="cs-CZ"/>
        </w:rPr>
        <w:t>?</w:t>
      </w:r>
    </w:p>
    <w:p w14:paraId="67E2253D" w14:textId="77777777" w:rsidR="001C6C01" w:rsidRPr="000B4F95" w:rsidRDefault="001C6C01" w:rsidP="001C6C01">
      <w:pPr>
        <w:ind w:firstLine="720"/>
        <w:rPr>
          <w:lang w:val="cs-CZ"/>
        </w:rPr>
      </w:pPr>
      <w:r w:rsidRPr="000B4F95">
        <w:rPr>
          <w:lang w:val="cs-CZ"/>
        </w:rPr>
        <w:t>_______________________________</w:t>
      </w:r>
    </w:p>
    <w:p w14:paraId="69BB71C5" w14:textId="77777777" w:rsidR="001C6C01" w:rsidRPr="000B4F95" w:rsidRDefault="001C6C01" w:rsidP="001C6C01">
      <w:pPr>
        <w:pStyle w:val="Odstavecseseznamem"/>
        <w:numPr>
          <w:ilvl w:val="0"/>
          <w:numId w:val="21"/>
        </w:numPr>
        <w:rPr>
          <w:lang w:val="cs-CZ"/>
        </w:rPr>
      </w:pPr>
      <w:r>
        <w:rPr>
          <w:lang w:val="cs-CZ"/>
        </w:rPr>
        <w:t xml:space="preserve">Proč musí tato hodnota dosahovat právě této výše? </w:t>
      </w:r>
    </w:p>
    <w:p w14:paraId="57087FE3" w14:textId="77777777" w:rsidR="001C6C01" w:rsidRPr="000B4F95" w:rsidRDefault="001C6C01" w:rsidP="001C6C01">
      <w:pPr>
        <w:rPr>
          <w:lang w:val="cs-CZ"/>
        </w:rPr>
      </w:pPr>
      <w:r w:rsidRPr="000B4F95">
        <w:rPr>
          <w:lang w:val="cs-CZ"/>
        </w:rPr>
        <w:t>________________________________________________________________________________</w:t>
      </w:r>
    </w:p>
    <w:p w14:paraId="7C1F01D3" w14:textId="77777777" w:rsidR="001C6C01" w:rsidRPr="000B4F95" w:rsidRDefault="001C6C01" w:rsidP="001C6C01">
      <w:pPr>
        <w:rPr>
          <w:lang w:val="cs-CZ"/>
        </w:rPr>
      </w:pPr>
      <w:r w:rsidRPr="000B4F95">
        <w:rPr>
          <w:lang w:val="cs-CZ"/>
        </w:rPr>
        <w:t>________________________________________________________________________________</w:t>
      </w:r>
    </w:p>
    <w:p w14:paraId="4C95FE1A" w14:textId="77777777" w:rsidR="001C6C01" w:rsidRPr="000B4F95" w:rsidRDefault="001C6C01" w:rsidP="001C6C01">
      <w:pPr>
        <w:rPr>
          <w:lang w:val="cs-CZ"/>
        </w:rPr>
      </w:pPr>
      <w:r w:rsidRPr="000B4F95">
        <w:rPr>
          <w:lang w:val="cs-CZ"/>
        </w:rPr>
        <w:t>________________________________________________________________________________</w:t>
      </w:r>
    </w:p>
    <w:p w14:paraId="31420E6D" w14:textId="77777777" w:rsidR="001C6C01" w:rsidRPr="000B4F95" w:rsidRDefault="001C6C01" w:rsidP="001C6C01">
      <w:pPr>
        <w:rPr>
          <w:lang w:val="cs-CZ"/>
        </w:rPr>
      </w:pPr>
      <w:r w:rsidRPr="000B4F95">
        <w:rPr>
          <w:lang w:val="cs-CZ"/>
        </w:rPr>
        <w:br w:type="page"/>
      </w:r>
    </w:p>
    <w:p w14:paraId="4E30436A" w14:textId="77777777" w:rsidR="001C6C01" w:rsidRPr="000B4F95" w:rsidRDefault="001C6C01" w:rsidP="001C6C01">
      <w:pPr>
        <w:pStyle w:val="Nadpis1"/>
        <w:rPr>
          <w:sz w:val="72"/>
          <w:szCs w:val="72"/>
          <w:lang w:val="cs-CZ"/>
        </w:rPr>
      </w:pPr>
      <w:bookmarkStart w:id="53" w:name="_Toc146267230"/>
      <w:r w:rsidRPr="000B4F95">
        <w:rPr>
          <w:lang w:val="cs-CZ"/>
        </w:rPr>
        <w:lastRenderedPageBreak/>
        <w:t>U3-1.</w:t>
      </w:r>
      <w:bookmarkStart w:id="54" w:name="_Hlk512857594"/>
      <w:r w:rsidRPr="000B4F95">
        <w:rPr>
          <w:lang w:val="cs-CZ"/>
        </w:rPr>
        <w:t xml:space="preserve">1a </w:t>
      </w:r>
      <w:r>
        <w:rPr>
          <w:lang w:val="cs-CZ"/>
        </w:rPr>
        <w:t>Změňte to: Objeďte trojúhelník</w:t>
      </w:r>
      <w:bookmarkEnd w:id="53"/>
      <w:r>
        <w:rPr>
          <w:lang w:val="cs-CZ"/>
        </w:rPr>
        <w:t xml:space="preserve"> </w:t>
      </w:r>
      <w:bookmarkEnd w:id="54"/>
    </w:p>
    <w:p w14:paraId="2C970EDA" w14:textId="63FF772F" w:rsidR="001C6C01" w:rsidRPr="000B4F95" w:rsidRDefault="001C6C01" w:rsidP="001C6C01">
      <w:pPr>
        <w:rPr>
          <w:lang w:val="cs-CZ"/>
        </w:rPr>
      </w:pPr>
      <w:r>
        <w:rPr>
          <w:lang w:val="cs-CZ"/>
        </w:rPr>
        <w:t>I malé změny vstupů mohou vést ke zcela odlišným výstupům z programu. Skvělým příkladem je změna počtu opakování v cyklu. Představte si, že jste napsali program s</w:t>
      </w:r>
      <w:r w:rsidR="00D11CFA">
        <w:rPr>
          <w:lang w:val="cs-CZ"/>
        </w:rPr>
        <w:t> </w:t>
      </w:r>
      <w:r>
        <w:rPr>
          <w:lang w:val="cs-CZ"/>
        </w:rPr>
        <w:t xml:space="preserve">cyklem čtyř opakování. Následně změníte počet opakování v tomto vstupu na pět. Co se stane, když spustíte aktualizovaný program? </w:t>
      </w:r>
    </w:p>
    <w:p w14:paraId="3A2196C4" w14:textId="77777777" w:rsidR="001C6C01" w:rsidRPr="000B4F95" w:rsidRDefault="001C6C01" w:rsidP="001C6C01">
      <w:pPr>
        <w:rPr>
          <w:lang w:val="cs-CZ"/>
        </w:rPr>
      </w:pPr>
    </w:p>
    <w:p w14:paraId="35A1A150" w14:textId="77777777" w:rsidR="001C6C01" w:rsidRPr="000B4F95" w:rsidRDefault="001C6C01" w:rsidP="001C6C01">
      <w:pPr>
        <w:pStyle w:val="Nadpis2"/>
        <w:rPr>
          <w:lang w:val="cs-CZ"/>
        </w:rPr>
      </w:pPr>
      <w:r w:rsidRPr="000B4F95">
        <w:rPr>
          <w:lang w:val="cs-CZ"/>
        </w:rPr>
        <w:t>Co máte dělat</w:t>
      </w:r>
    </w:p>
    <w:p w14:paraId="14B6582D"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trojúhelník.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 xml:space="preserve">Program by měl být co nejefektivnější, takže zkuste ke splnění úkolu použít co nejméně bloků. </w:t>
      </w:r>
    </w:p>
    <w:p w14:paraId="32616F38"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2</w:t>
      </w:r>
      <w:r w:rsidRPr="000B4F95">
        <w:rPr>
          <w:lang w:val="cs-CZ"/>
        </w:rPr>
        <w:t>.</w:t>
      </w:r>
      <w:r>
        <w:rPr>
          <w:lang w:val="cs-CZ"/>
        </w:rPr>
        <w:t xml:space="preserve"> Ujistěte se, že Edison skončí jízdu na stejném místě, kde začal</w:t>
      </w:r>
      <w:r w:rsidRPr="000B4F95">
        <w:rPr>
          <w:lang w:val="cs-CZ"/>
        </w:rPr>
        <w:t>.</w:t>
      </w:r>
    </w:p>
    <w:p w14:paraId="5EF48C03" w14:textId="4F54A74A" w:rsidR="001C6C01" w:rsidRPr="000B4F95" w:rsidRDefault="001C6C01" w:rsidP="001C6C01">
      <w:pPr>
        <w:pStyle w:val="Odstavecseseznamem"/>
        <w:numPr>
          <w:ilvl w:val="0"/>
          <w:numId w:val="22"/>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66AC32AB" w14:textId="77777777" w:rsidR="001C6C01" w:rsidRPr="000B4F95" w:rsidRDefault="001C6C01" w:rsidP="001C6C01">
      <w:pPr>
        <w:ind w:firstLine="720"/>
        <w:rPr>
          <w:lang w:val="cs-CZ"/>
        </w:rPr>
      </w:pPr>
      <w:r w:rsidRPr="000B4F95">
        <w:rPr>
          <w:lang w:val="cs-CZ"/>
        </w:rPr>
        <w:t>_______________________________</w:t>
      </w:r>
    </w:p>
    <w:p w14:paraId="7720B351" w14:textId="77777777" w:rsidR="001C6C01" w:rsidRPr="000B4F95" w:rsidRDefault="001C6C01" w:rsidP="001C6C01">
      <w:pPr>
        <w:pStyle w:val="Odstavecseseznamem"/>
        <w:numPr>
          <w:ilvl w:val="0"/>
          <w:numId w:val="22"/>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trojúhelník</w:t>
      </w:r>
      <w:r w:rsidRPr="000B4F95">
        <w:rPr>
          <w:lang w:val="cs-CZ"/>
        </w:rPr>
        <w:t>?</w:t>
      </w:r>
    </w:p>
    <w:p w14:paraId="3C8C2B87" w14:textId="77777777" w:rsidR="001C6C01" w:rsidRPr="000B4F95" w:rsidRDefault="001C6C01" w:rsidP="001C6C01">
      <w:pPr>
        <w:ind w:firstLine="720"/>
        <w:rPr>
          <w:lang w:val="cs-CZ"/>
        </w:rPr>
      </w:pPr>
      <w:r w:rsidRPr="000B4F95">
        <w:rPr>
          <w:lang w:val="cs-CZ"/>
        </w:rPr>
        <w:t>_______________________________</w:t>
      </w:r>
    </w:p>
    <w:p w14:paraId="686EB2AE" w14:textId="77777777" w:rsidR="001C6C01" w:rsidRPr="000B4F95" w:rsidRDefault="001C6C01" w:rsidP="001C6C01">
      <w:pPr>
        <w:pStyle w:val="Odstavecseseznamem"/>
        <w:numPr>
          <w:ilvl w:val="0"/>
          <w:numId w:val="22"/>
        </w:numPr>
        <w:rPr>
          <w:lang w:val="cs-CZ"/>
        </w:rPr>
      </w:pPr>
      <w:r>
        <w:rPr>
          <w:lang w:val="cs-CZ"/>
        </w:rPr>
        <w:t>Proč musí tato hodnota dosahovat právě této výše?</w:t>
      </w:r>
    </w:p>
    <w:p w14:paraId="79C9B8D7" w14:textId="77777777" w:rsidR="001C6C01" w:rsidRPr="000B4F95" w:rsidRDefault="001C6C01" w:rsidP="001C6C01">
      <w:pPr>
        <w:rPr>
          <w:lang w:val="cs-CZ"/>
        </w:rPr>
      </w:pPr>
      <w:r w:rsidRPr="000B4F95">
        <w:rPr>
          <w:lang w:val="cs-CZ"/>
        </w:rPr>
        <w:t>________________________________________________________________________________</w:t>
      </w:r>
    </w:p>
    <w:p w14:paraId="4AC50511" w14:textId="77777777" w:rsidR="001C6C01" w:rsidRPr="000B4F95" w:rsidRDefault="001C6C01" w:rsidP="001C6C01">
      <w:pPr>
        <w:rPr>
          <w:lang w:val="cs-CZ"/>
        </w:rPr>
      </w:pPr>
      <w:r w:rsidRPr="000B4F95">
        <w:rPr>
          <w:lang w:val="cs-CZ"/>
        </w:rPr>
        <w:t>________________________________________________________________________________</w:t>
      </w:r>
    </w:p>
    <w:p w14:paraId="03604BD9" w14:textId="77777777" w:rsidR="001C6C01" w:rsidRPr="000B4F95" w:rsidRDefault="001C6C01" w:rsidP="001C6C01">
      <w:pPr>
        <w:rPr>
          <w:lang w:val="cs-CZ"/>
        </w:rPr>
      </w:pPr>
      <w:r w:rsidRPr="000B4F95">
        <w:rPr>
          <w:noProof/>
          <w:lang w:val="cs-CZ"/>
        </w:rPr>
        <w:drawing>
          <wp:anchor distT="0" distB="0" distL="114300" distR="114300" simplePos="0" relativeHeight="253361152" behindDoc="0" locked="0" layoutInCell="1" allowOverlap="1" wp14:anchorId="54C82B3E" wp14:editId="61ED7826">
            <wp:simplePos x="0" y="0"/>
            <wp:positionH relativeFrom="column">
              <wp:posOffset>14707</wp:posOffset>
            </wp:positionH>
            <wp:positionV relativeFrom="paragraph">
              <wp:posOffset>247650</wp:posOffset>
            </wp:positionV>
            <wp:extent cx="5731510" cy="3348990"/>
            <wp:effectExtent l="0" t="0" r="2540" b="381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r w:rsidRPr="000B4F95">
        <w:rPr>
          <w:lang w:val="cs-CZ"/>
        </w:rPr>
        <w:t>________________________________________________________________________________</w:t>
      </w:r>
    </w:p>
    <w:p w14:paraId="204A822D" w14:textId="77777777" w:rsidR="001C6C01" w:rsidRPr="000B4F95" w:rsidRDefault="001C6C01" w:rsidP="001C6C01">
      <w:pPr>
        <w:rPr>
          <w:lang w:val="cs-CZ"/>
        </w:rPr>
      </w:pPr>
    </w:p>
    <w:p w14:paraId="6570B09E" w14:textId="77777777" w:rsidR="001C6C01" w:rsidRPr="000B4F95" w:rsidRDefault="001C6C01" w:rsidP="001C6C01">
      <w:pPr>
        <w:rPr>
          <w:rFonts w:asciiTheme="majorHAnsi" w:eastAsiaTheme="majorEastAsia" w:hAnsiTheme="majorHAnsi" w:cstheme="majorBidi"/>
          <w:color w:val="FF7000"/>
          <w:sz w:val="32"/>
          <w:szCs w:val="32"/>
          <w:lang w:val="cs-CZ"/>
        </w:rPr>
      </w:pPr>
      <w:r w:rsidRPr="000B4F95">
        <w:rPr>
          <w:lang w:val="cs-CZ"/>
        </w:rPr>
        <w:br w:type="page"/>
      </w:r>
    </w:p>
    <w:p w14:paraId="2F34870C" w14:textId="77777777" w:rsidR="001C6C01" w:rsidRPr="000B4F95" w:rsidRDefault="001C6C01" w:rsidP="001C6C01">
      <w:pPr>
        <w:pStyle w:val="Nadpis1"/>
        <w:rPr>
          <w:sz w:val="72"/>
          <w:szCs w:val="72"/>
          <w:lang w:val="cs-CZ"/>
        </w:rPr>
      </w:pPr>
      <w:bookmarkStart w:id="55" w:name="_Toc146267231"/>
      <w:r w:rsidRPr="000B4F95">
        <w:rPr>
          <w:lang w:val="cs-CZ"/>
        </w:rPr>
        <w:lastRenderedPageBreak/>
        <w:t>U3-1.</w:t>
      </w:r>
      <w:bookmarkStart w:id="56" w:name="_Hlk512865885"/>
      <w:r w:rsidRPr="000B4F95">
        <w:rPr>
          <w:lang w:val="cs-CZ"/>
        </w:rPr>
        <w:t xml:space="preserve">1b </w:t>
      </w:r>
      <w:r>
        <w:rPr>
          <w:lang w:val="cs-CZ"/>
        </w:rPr>
        <w:t>Změňte to: Objeďte šestiúhelník</w:t>
      </w:r>
      <w:bookmarkEnd w:id="55"/>
      <w:r>
        <w:rPr>
          <w:lang w:val="cs-CZ"/>
        </w:rPr>
        <w:t xml:space="preserve"> </w:t>
      </w:r>
      <w:bookmarkEnd w:id="56"/>
    </w:p>
    <w:p w14:paraId="0D2DB58C" w14:textId="77777777" w:rsidR="001C6C01" w:rsidRPr="000B4F95" w:rsidRDefault="001C6C01" w:rsidP="001C6C01">
      <w:pPr>
        <w:rPr>
          <w:lang w:val="cs-CZ"/>
        </w:rPr>
      </w:pPr>
      <w:r>
        <w:rPr>
          <w:lang w:val="cs-CZ"/>
        </w:rPr>
        <w:t>I malé změny vstupů mohou vést ke zcela odlišným výstupům programu. Skvělým příkladem je změna počtu opakování v cyklu. Představte si, že jste napsali program s cyklem se čtyřmi opakováními. Následně změníte počet opakování v tomto vstupu na tři. Co se stane, když spustíte aktualizovaný program?</w:t>
      </w:r>
      <w:r w:rsidRPr="000B4F95">
        <w:rPr>
          <w:lang w:val="cs-CZ"/>
        </w:rPr>
        <w:t xml:space="preserve">  </w:t>
      </w:r>
    </w:p>
    <w:p w14:paraId="2D9A7BB3" w14:textId="77777777" w:rsidR="001C6C01" w:rsidRPr="000B4F95" w:rsidRDefault="001C6C01" w:rsidP="001C6C01">
      <w:pPr>
        <w:rPr>
          <w:lang w:val="cs-CZ"/>
        </w:rPr>
      </w:pPr>
    </w:p>
    <w:p w14:paraId="1A885294" w14:textId="77777777" w:rsidR="001C6C01" w:rsidRPr="000B4F95" w:rsidRDefault="001C6C01" w:rsidP="001C6C01">
      <w:pPr>
        <w:pStyle w:val="Nadpis2"/>
        <w:rPr>
          <w:lang w:val="cs-CZ"/>
        </w:rPr>
      </w:pPr>
      <w:r w:rsidRPr="000B4F95">
        <w:rPr>
          <w:lang w:val="cs-CZ"/>
        </w:rPr>
        <w:t>Co máte dělat</w:t>
      </w:r>
    </w:p>
    <w:p w14:paraId="7AD4B55A" w14:textId="77777777" w:rsidR="001C6C01" w:rsidRPr="000B4F95" w:rsidRDefault="001C6C01" w:rsidP="001C6C01">
      <w:pPr>
        <w:rPr>
          <w:lang w:val="cs-CZ"/>
        </w:rPr>
      </w:pPr>
      <w:r>
        <w:rPr>
          <w:lang w:val="cs-CZ"/>
        </w:rPr>
        <w:t xml:space="preserve">Napište Edisonovi v </w:t>
      </w:r>
      <w:proofErr w:type="spellStart"/>
      <w:r>
        <w:rPr>
          <w:lang w:val="cs-CZ"/>
        </w:rPr>
        <w:t>EdScratchi</w:t>
      </w:r>
      <w:proofErr w:type="spellEnd"/>
      <w:r>
        <w:rPr>
          <w:lang w:val="cs-CZ"/>
        </w:rPr>
        <w:t xml:space="preserve"> program, který mu umožní objet šestiúhelník. V programu musíte využít řídící strukturu s konečným cyklem, takže v něm určitě použijte blok </w:t>
      </w:r>
      <w:proofErr w:type="spellStart"/>
      <w:r w:rsidRPr="000B4F95">
        <w:rPr>
          <w:color w:val="FF7000"/>
          <w:lang w:val="cs-CZ"/>
        </w:rPr>
        <w:t>repeat</w:t>
      </w:r>
      <w:proofErr w:type="spellEnd"/>
      <w:r w:rsidRPr="000B4F95">
        <w:rPr>
          <w:lang w:val="cs-CZ"/>
        </w:rPr>
        <w:t xml:space="preserve">. </w:t>
      </w:r>
      <w:r>
        <w:rPr>
          <w:lang w:val="cs-CZ"/>
        </w:rPr>
        <w:t>Program by měl být co nejefektivnější, takže zkuste ke splnění úkolu použít co nejméně bloků.</w:t>
      </w:r>
    </w:p>
    <w:p w14:paraId="4D3E49BC" w14:textId="77777777" w:rsidR="001C6C01" w:rsidRPr="000B4F95" w:rsidRDefault="001C6C01" w:rsidP="001C6C01">
      <w:pPr>
        <w:rPr>
          <w:lang w:val="cs-CZ"/>
        </w:rPr>
      </w:pPr>
      <w:r>
        <w:rPr>
          <w:lang w:val="cs-CZ"/>
        </w:rPr>
        <w:t xml:space="preserve">Stáhněte program do robota a vyzkoušejte jej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w:t>
      </w:r>
      <w:r>
        <w:rPr>
          <w:lang w:val="cs-CZ"/>
        </w:rPr>
        <w:t>3</w:t>
      </w:r>
      <w:r w:rsidRPr="000B4F95">
        <w:rPr>
          <w:lang w:val="cs-CZ"/>
        </w:rPr>
        <w:t>.</w:t>
      </w:r>
      <w:r>
        <w:rPr>
          <w:lang w:val="cs-CZ"/>
        </w:rPr>
        <w:t xml:space="preserve"> Ujistěte se, že Edison skončí jízdu na stejném místě, kde začal</w:t>
      </w:r>
      <w:r w:rsidRPr="000B4F95">
        <w:rPr>
          <w:lang w:val="cs-CZ"/>
        </w:rPr>
        <w:t>.</w:t>
      </w:r>
    </w:p>
    <w:p w14:paraId="699F9DDE" w14:textId="60C44AD2" w:rsidR="001C6C01" w:rsidRPr="000B4F95" w:rsidRDefault="001C6C01" w:rsidP="001C6C01">
      <w:pPr>
        <w:pStyle w:val="Odstavecseseznamem"/>
        <w:numPr>
          <w:ilvl w:val="0"/>
          <w:numId w:val="23"/>
        </w:numPr>
        <w:rPr>
          <w:lang w:val="cs-CZ"/>
        </w:rPr>
      </w:pPr>
      <w:r>
        <w:rPr>
          <w:lang w:val="cs-CZ"/>
        </w:rPr>
        <w:t>Kolik bloků jste potřebovali k napsání úspěšně fungujícího programu</w:t>
      </w:r>
      <w:r w:rsidR="00D11CFA">
        <w:rPr>
          <w:lang w:val="cs-CZ"/>
        </w:rPr>
        <w:t>?</w:t>
      </w:r>
      <w:r>
        <w:rPr>
          <w:lang w:val="cs-CZ"/>
        </w:rPr>
        <w:t xml:space="preserve"> (</w:t>
      </w:r>
      <w:r w:rsidR="00D11CFA">
        <w:rPr>
          <w:lang w:val="cs-CZ"/>
        </w:rPr>
        <w:t>B</w:t>
      </w:r>
      <w:r>
        <w:rPr>
          <w:lang w:val="cs-CZ"/>
        </w:rPr>
        <w:t xml:space="preserve">lok </w:t>
      </w:r>
      <w:r w:rsidRPr="000B4F95">
        <w:rPr>
          <w:color w:val="FF7000"/>
          <w:lang w:val="cs-CZ"/>
        </w:rPr>
        <w:t>start</w:t>
      </w:r>
      <w:r w:rsidRPr="000B4F95">
        <w:rPr>
          <w:lang w:val="cs-CZ"/>
        </w:rPr>
        <w:t xml:space="preserve"> </w:t>
      </w:r>
      <w:r>
        <w:rPr>
          <w:lang w:val="cs-CZ"/>
        </w:rPr>
        <w:t>nezapočítávejte</w:t>
      </w:r>
      <w:r w:rsidR="00D11CFA">
        <w:rPr>
          <w:lang w:val="cs-CZ"/>
        </w:rPr>
        <w:t>.</w:t>
      </w:r>
      <w:r w:rsidRPr="000B4F95">
        <w:rPr>
          <w:lang w:val="cs-CZ"/>
        </w:rPr>
        <w:t>)</w:t>
      </w:r>
    </w:p>
    <w:p w14:paraId="2B782F0F" w14:textId="77777777" w:rsidR="001C6C01" w:rsidRPr="000B4F95" w:rsidRDefault="001C6C01" w:rsidP="001C6C01">
      <w:pPr>
        <w:ind w:firstLine="720"/>
        <w:rPr>
          <w:lang w:val="cs-CZ"/>
        </w:rPr>
      </w:pPr>
      <w:r w:rsidRPr="000B4F95">
        <w:rPr>
          <w:lang w:val="cs-CZ"/>
        </w:rPr>
        <w:t>_______________________________</w:t>
      </w:r>
    </w:p>
    <w:p w14:paraId="3CB20B05" w14:textId="77777777" w:rsidR="001C6C01" w:rsidRPr="000B4F95" w:rsidRDefault="001C6C01" w:rsidP="001C6C01">
      <w:pPr>
        <w:pStyle w:val="Odstavecseseznamem"/>
        <w:numPr>
          <w:ilvl w:val="0"/>
          <w:numId w:val="23"/>
        </w:numPr>
        <w:rPr>
          <w:lang w:val="cs-CZ"/>
        </w:rPr>
      </w:pPr>
      <w:r>
        <w:rPr>
          <w:lang w:val="cs-CZ"/>
        </w:rPr>
        <w:t xml:space="preserve">Jakou hodnotu musíte zadat do vstupního parametru bloku </w:t>
      </w:r>
      <w:proofErr w:type="spellStart"/>
      <w:r w:rsidRPr="000B4F95">
        <w:rPr>
          <w:color w:val="FF7000"/>
          <w:lang w:val="cs-CZ"/>
        </w:rPr>
        <w:t>repeat</w:t>
      </w:r>
      <w:proofErr w:type="spellEnd"/>
      <w:r>
        <w:rPr>
          <w:lang w:val="cs-CZ"/>
        </w:rPr>
        <w:t>, aby Edison objel šestiúhelník</w:t>
      </w:r>
      <w:r w:rsidRPr="000B4F95">
        <w:rPr>
          <w:lang w:val="cs-CZ"/>
        </w:rPr>
        <w:t>?</w:t>
      </w:r>
    </w:p>
    <w:p w14:paraId="155D9DFA" w14:textId="77777777" w:rsidR="001C6C01" w:rsidRPr="000B4F95" w:rsidRDefault="001C6C01" w:rsidP="001C6C01">
      <w:pPr>
        <w:ind w:firstLine="720"/>
        <w:rPr>
          <w:lang w:val="cs-CZ"/>
        </w:rPr>
      </w:pPr>
      <w:r w:rsidRPr="000B4F95">
        <w:rPr>
          <w:lang w:val="cs-CZ"/>
        </w:rPr>
        <w:t>_______________________________</w:t>
      </w:r>
    </w:p>
    <w:p w14:paraId="43824D85" w14:textId="77777777" w:rsidR="001C6C01" w:rsidRPr="000B4F95" w:rsidRDefault="001C6C01" w:rsidP="001C6C01">
      <w:pPr>
        <w:pStyle w:val="Odstavecseseznamem"/>
        <w:numPr>
          <w:ilvl w:val="0"/>
          <w:numId w:val="23"/>
        </w:numPr>
        <w:rPr>
          <w:lang w:val="cs-CZ"/>
        </w:rPr>
      </w:pPr>
      <w:r>
        <w:rPr>
          <w:lang w:val="cs-CZ"/>
        </w:rPr>
        <w:t>Proč musí tato hodnota dosahovat právě této výše?</w:t>
      </w:r>
    </w:p>
    <w:p w14:paraId="78E4CF04" w14:textId="77777777" w:rsidR="001C6C01" w:rsidRPr="000B4F95" w:rsidRDefault="001C6C01" w:rsidP="001C6C01">
      <w:pPr>
        <w:rPr>
          <w:lang w:val="cs-CZ"/>
        </w:rPr>
      </w:pPr>
      <w:r w:rsidRPr="000B4F95">
        <w:rPr>
          <w:lang w:val="cs-CZ"/>
        </w:rPr>
        <w:t>________________________________________________________________________________</w:t>
      </w:r>
    </w:p>
    <w:p w14:paraId="7CE6B546" w14:textId="77777777" w:rsidR="001C6C01" w:rsidRPr="000B4F95" w:rsidRDefault="001C6C01" w:rsidP="001C6C01">
      <w:pPr>
        <w:rPr>
          <w:lang w:val="cs-CZ"/>
        </w:rPr>
      </w:pPr>
      <w:r w:rsidRPr="000B4F95">
        <w:rPr>
          <w:lang w:val="cs-CZ"/>
        </w:rPr>
        <w:t>________________________________________________________________________________</w:t>
      </w:r>
    </w:p>
    <w:p w14:paraId="39C54321" w14:textId="77777777" w:rsidR="001C6C01" w:rsidRPr="000B4F95" w:rsidRDefault="001C6C01" w:rsidP="001C6C01">
      <w:pPr>
        <w:rPr>
          <w:lang w:val="cs-CZ"/>
        </w:rPr>
      </w:pPr>
      <w:r w:rsidRPr="000B4F95">
        <w:rPr>
          <w:lang w:val="cs-CZ"/>
        </w:rPr>
        <w:t>________________________________________________________________________________</w:t>
      </w:r>
    </w:p>
    <w:p w14:paraId="5FAD16D6" w14:textId="77777777" w:rsidR="001C6C01" w:rsidRPr="000B4F95" w:rsidRDefault="001C6C01" w:rsidP="001C6C01">
      <w:pPr>
        <w:rPr>
          <w:lang w:val="cs-CZ"/>
        </w:rPr>
      </w:pPr>
      <w:r w:rsidRPr="000B4F95">
        <w:rPr>
          <w:noProof/>
          <w:lang w:val="cs-CZ"/>
        </w:rPr>
        <w:drawing>
          <wp:anchor distT="0" distB="0" distL="114300" distR="114300" simplePos="0" relativeHeight="253362176" behindDoc="0" locked="0" layoutInCell="1" allowOverlap="1" wp14:anchorId="29441A03" wp14:editId="6E2747D5">
            <wp:simplePos x="0" y="0"/>
            <wp:positionH relativeFrom="column">
              <wp:posOffset>0</wp:posOffset>
            </wp:positionH>
            <wp:positionV relativeFrom="paragraph">
              <wp:posOffset>-635</wp:posOffset>
            </wp:positionV>
            <wp:extent cx="5731510" cy="3348990"/>
            <wp:effectExtent l="0" t="0" r="2540" b="381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Jazz up_Driving Shapes.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p>
    <w:p w14:paraId="0E520562" w14:textId="77777777" w:rsidR="001C6C01" w:rsidRPr="000B4F95" w:rsidRDefault="001C6C01" w:rsidP="001C6C01">
      <w:pPr>
        <w:rPr>
          <w:lang w:val="cs-CZ"/>
        </w:rPr>
      </w:pPr>
      <w:r w:rsidRPr="000B4F95">
        <w:rPr>
          <w:lang w:val="cs-CZ"/>
        </w:rPr>
        <w:br w:type="page"/>
      </w:r>
    </w:p>
    <w:p w14:paraId="7BA53AD1" w14:textId="77777777" w:rsidR="001C6C01" w:rsidRPr="000B4F95" w:rsidRDefault="001C6C01" w:rsidP="001C6C01">
      <w:pPr>
        <w:rPr>
          <w:lang w:val="cs-CZ"/>
        </w:rPr>
      </w:pPr>
    </w:p>
    <w:p w14:paraId="5667123D" w14:textId="77777777" w:rsidR="001C6C01" w:rsidRPr="000B4F95" w:rsidRDefault="001C6C01" w:rsidP="001C6C01">
      <w:pPr>
        <w:pStyle w:val="Nadpis1"/>
        <w:rPr>
          <w:sz w:val="72"/>
          <w:szCs w:val="72"/>
          <w:lang w:val="cs-CZ"/>
        </w:rPr>
      </w:pPr>
      <w:bookmarkStart w:id="57" w:name="_Toc146267232"/>
      <w:r w:rsidRPr="000B4F95">
        <w:rPr>
          <w:lang w:val="cs-CZ"/>
        </w:rPr>
        <w:t xml:space="preserve">U3-1.1f </w:t>
      </w:r>
      <w:r>
        <w:rPr>
          <w:lang w:val="cs-CZ"/>
        </w:rPr>
        <w:t>Další výzva</w:t>
      </w:r>
      <w:r w:rsidRPr="000B4F95">
        <w:rPr>
          <w:noProof/>
          <w:lang w:val="cs-CZ"/>
        </w:rPr>
        <w:t>:</w:t>
      </w:r>
      <w:r w:rsidRPr="000B4F95">
        <w:rPr>
          <w:lang w:val="cs-CZ"/>
        </w:rPr>
        <w:t xml:space="preserve"> </w:t>
      </w:r>
      <w:r>
        <w:rPr>
          <w:lang w:val="cs-CZ"/>
        </w:rPr>
        <w:t>Kreslete různé tvary</w:t>
      </w:r>
      <w:bookmarkEnd w:id="57"/>
      <w:r>
        <w:rPr>
          <w:lang w:val="cs-CZ"/>
        </w:rPr>
        <w:t xml:space="preserve"> </w:t>
      </w:r>
    </w:p>
    <w:p w14:paraId="4B33963C" w14:textId="65773686" w:rsidR="001C6C01" w:rsidRPr="000B4F95" w:rsidRDefault="001C6C01" w:rsidP="001C6C01">
      <w:pPr>
        <w:rPr>
          <w:lang w:val="cs-CZ"/>
        </w:rPr>
      </w:pPr>
      <w:r>
        <w:rPr>
          <w:lang w:val="cs-CZ"/>
        </w:rPr>
        <w:t>Edisona můžete naprogramovat tak, aby jezdil v různých obrazcích či tvarech. Pokud k</w:t>
      </w:r>
      <w:r w:rsidR="00726940">
        <w:rPr>
          <w:lang w:val="cs-CZ"/>
        </w:rPr>
        <w:t> </w:t>
      </w:r>
      <w:r>
        <w:rPr>
          <w:lang w:val="cs-CZ"/>
        </w:rPr>
        <w:t>robotovi připevníte tužku, může tyto tvary i nakreslit</w:t>
      </w:r>
      <w:r w:rsidRPr="000B4F95">
        <w:rPr>
          <w:lang w:val="cs-CZ"/>
        </w:rPr>
        <w:t xml:space="preserve">! </w:t>
      </w:r>
    </w:p>
    <w:p w14:paraId="1517611A" w14:textId="77777777" w:rsidR="001C6C01" w:rsidRPr="000B4F95" w:rsidRDefault="001C6C01" w:rsidP="001C6C01">
      <w:pPr>
        <w:pStyle w:val="Nadpis2"/>
        <w:rPr>
          <w:lang w:val="cs-CZ"/>
        </w:rPr>
      </w:pPr>
    </w:p>
    <w:p w14:paraId="3CF4EC1A" w14:textId="77777777" w:rsidR="001C6C01" w:rsidRPr="000B4F95" w:rsidRDefault="001C6C01" w:rsidP="001C6C01">
      <w:pPr>
        <w:pStyle w:val="Nadpis2"/>
        <w:rPr>
          <w:lang w:val="cs-CZ"/>
        </w:rPr>
      </w:pPr>
      <w:r w:rsidRPr="000B4F95">
        <w:rPr>
          <w:lang w:val="cs-CZ"/>
        </w:rPr>
        <w:t>Co máte dělat</w:t>
      </w:r>
    </w:p>
    <w:p w14:paraId="1B126A21" w14:textId="77777777" w:rsidR="001C6C01" w:rsidRPr="000B4F95" w:rsidRDefault="001C6C01" w:rsidP="001C6C01">
      <w:pPr>
        <w:rPr>
          <w:lang w:val="cs-CZ"/>
        </w:rPr>
      </w:pPr>
      <w:r>
        <w:rPr>
          <w:noProof/>
          <w:lang w:val="cs-CZ"/>
        </w:rPr>
        <w:t xml:space="preserve">Připevněte k Edisonovi pero. Můžete použít komponenty ze sady EdCreate nebo jakékoli jiné chcete. </w:t>
      </w:r>
    </w:p>
    <w:p w14:paraId="2C7E2ECF" w14:textId="77777777" w:rsidR="001C6C01" w:rsidRPr="000B4F95" w:rsidRDefault="001C6C01" w:rsidP="001C6C01">
      <w:pPr>
        <w:rPr>
          <w:lang w:val="cs-CZ"/>
        </w:rPr>
      </w:pPr>
      <w:r>
        <w:rPr>
          <w:lang w:val="cs-CZ"/>
        </w:rPr>
        <w:t xml:space="preserve">Napište program v </w:t>
      </w:r>
      <w:proofErr w:type="spellStart"/>
      <w:r>
        <w:rPr>
          <w:lang w:val="cs-CZ"/>
        </w:rPr>
        <w:t>EdScratchi</w:t>
      </w:r>
      <w:proofErr w:type="spellEnd"/>
      <w:r>
        <w:rPr>
          <w:lang w:val="cs-CZ"/>
        </w:rPr>
        <w:t>, s jehož pomocí robot namaluje nějaký tvar. Po připevnění pera a naprogramování spusťte program v Edisonovi a prohlédněte si nakreslený tvar</w:t>
      </w:r>
      <w:r w:rsidRPr="000B4F95">
        <w:rPr>
          <w:lang w:val="cs-CZ"/>
        </w:rPr>
        <w:t xml:space="preserve">! </w:t>
      </w:r>
    </w:p>
    <w:p w14:paraId="7FD6853A" w14:textId="54551449" w:rsidR="001C6C01" w:rsidRPr="000B4F95" w:rsidRDefault="001C6C01" w:rsidP="001C6C01">
      <w:pPr>
        <w:pStyle w:val="Odstavecseseznamem"/>
        <w:numPr>
          <w:ilvl w:val="0"/>
          <w:numId w:val="28"/>
        </w:numPr>
        <w:rPr>
          <w:lang w:val="cs-CZ"/>
        </w:rPr>
      </w:pPr>
      <w:r>
        <w:rPr>
          <w:lang w:val="cs-CZ"/>
        </w:rPr>
        <w:t>Popište své zážitky z této výzvy</w:t>
      </w:r>
      <w:r w:rsidR="00726940">
        <w:rPr>
          <w:lang w:val="cs-CZ"/>
        </w:rPr>
        <w:t>.</w:t>
      </w:r>
      <w:r>
        <w:rPr>
          <w:lang w:val="cs-CZ"/>
        </w:rPr>
        <w:t xml:space="preserve"> S jakými problémy jste se setkali? Jaké kroky jste </w:t>
      </w:r>
      <w:r w:rsidR="00726940">
        <w:rPr>
          <w:lang w:val="cs-CZ"/>
        </w:rPr>
        <w:t>podnikli</w:t>
      </w:r>
      <w:r>
        <w:rPr>
          <w:lang w:val="cs-CZ"/>
        </w:rPr>
        <w:t xml:space="preserve">, abyste tyto problémy překonali? Jak jste připojili pero? Jaký tvar jste zkusili nakreslit? Fungovalo to? </w:t>
      </w:r>
    </w:p>
    <w:p w14:paraId="63C1ED97" w14:textId="77777777" w:rsidR="001C6C01" w:rsidRPr="000B4F95" w:rsidRDefault="001C6C01" w:rsidP="001C6C01">
      <w:pPr>
        <w:rPr>
          <w:lang w:val="cs-CZ"/>
        </w:rPr>
      </w:pPr>
      <w:r w:rsidRPr="000B4F95">
        <w:rPr>
          <w:lang w:val="cs-CZ"/>
        </w:rPr>
        <w:t>________________________________________________________________________________</w:t>
      </w:r>
    </w:p>
    <w:p w14:paraId="21C4ACDF" w14:textId="77777777" w:rsidR="001C6C01" w:rsidRPr="000B4F95" w:rsidRDefault="001C6C01" w:rsidP="001C6C01">
      <w:pPr>
        <w:rPr>
          <w:lang w:val="cs-CZ"/>
        </w:rPr>
      </w:pPr>
      <w:r w:rsidRPr="000B4F95">
        <w:rPr>
          <w:lang w:val="cs-CZ"/>
        </w:rPr>
        <w:t>________________________________________________________________________________</w:t>
      </w:r>
    </w:p>
    <w:p w14:paraId="1128B9E3" w14:textId="77777777" w:rsidR="001C6C01" w:rsidRPr="000B4F95" w:rsidRDefault="001C6C01" w:rsidP="001C6C01">
      <w:pPr>
        <w:rPr>
          <w:lang w:val="cs-CZ"/>
        </w:rPr>
      </w:pPr>
      <w:r w:rsidRPr="000B4F95">
        <w:rPr>
          <w:lang w:val="cs-CZ"/>
        </w:rPr>
        <w:t>________________________________________________________________________________</w:t>
      </w:r>
    </w:p>
    <w:p w14:paraId="626FE8E5" w14:textId="77777777" w:rsidR="001C6C01" w:rsidRPr="000B4F95" w:rsidRDefault="001C6C01" w:rsidP="001C6C01">
      <w:pPr>
        <w:rPr>
          <w:lang w:val="cs-CZ"/>
        </w:rPr>
      </w:pPr>
      <w:r w:rsidRPr="000B4F95">
        <w:rPr>
          <w:lang w:val="cs-CZ"/>
        </w:rPr>
        <w:t>________________________________________________________________________________</w:t>
      </w:r>
    </w:p>
    <w:p w14:paraId="7A467234" w14:textId="77777777" w:rsidR="001C6C01" w:rsidRPr="000B4F95" w:rsidRDefault="001C6C01" w:rsidP="001C6C01">
      <w:pPr>
        <w:rPr>
          <w:lang w:val="cs-CZ"/>
        </w:rPr>
      </w:pPr>
      <w:r w:rsidRPr="000B4F95">
        <w:rPr>
          <w:lang w:val="cs-CZ"/>
        </w:rPr>
        <w:t>________________________________________________________________________________</w:t>
      </w:r>
    </w:p>
    <w:p w14:paraId="7B982CFF" w14:textId="77777777" w:rsidR="001C6C01" w:rsidRPr="000B4F95" w:rsidRDefault="001C6C01" w:rsidP="001C6C01">
      <w:pPr>
        <w:rPr>
          <w:lang w:val="cs-CZ"/>
        </w:rPr>
      </w:pPr>
      <w:r w:rsidRPr="000B4F95">
        <w:rPr>
          <w:lang w:val="cs-CZ"/>
        </w:rPr>
        <w:t>________________________________________________________________________________</w:t>
      </w:r>
    </w:p>
    <w:p w14:paraId="1803396F" w14:textId="77777777" w:rsidR="001C6C01" w:rsidRPr="000B4F95" w:rsidRDefault="001C6C01" w:rsidP="001C6C01">
      <w:pPr>
        <w:rPr>
          <w:lang w:val="cs-CZ"/>
        </w:rPr>
      </w:pPr>
      <w:r w:rsidRPr="000B4F95">
        <w:rPr>
          <w:lang w:val="cs-CZ"/>
        </w:rPr>
        <w:t>________________________________________________________________________________</w:t>
      </w:r>
    </w:p>
    <w:p w14:paraId="4EBF2879" w14:textId="77777777" w:rsidR="001C6C01" w:rsidRPr="000B4F95" w:rsidRDefault="001C6C01" w:rsidP="001C6C01">
      <w:pPr>
        <w:rPr>
          <w:lang w:val="cs-CZ"/>
        </w:rPr>
      </w:pPr>
      <w:r w:rsidRPr="000B4F95">
        <w:rPr>
          <w:lang w:val="cs-CZ"/>
        </w:rPr>
        <w:t>________________________________________________________________________________</w:t>
      </w:r>
    </w:p>
    <w:p w14:paraId="168078EF" w14:textId="77777777" w:rsidR="001C6C01" w:rsidRPr="000B4F95" w:rsidRDefault="001C6C01" w:rsidP="001C6C01">
      <w:pPr>
        <w:rPr>
          <w:lang w:val="cs-CZ"/>
        </w:rPr>
      </w:pPr>
      <w:r w:rsidRPr="000B4F95">
        <w:rPr>
          <w:lang w:val="cs-CZ"/>
        </w:rPr>
        <w:t>________________________________________________________________________________</w:t>
      </w:r>
    </w:p>
    <w:p w14:paraId="59AC2D88" w14:textId="77777777" w:rsidR="001C6C01" w:rsidRPr="000B4F95" w:rsidRDefault="001C6C01" w:rsidP="001C6C01">
      <w:pPr>
        <w:rPr>
          <w:lang w:val="cs-CZ"/>
        </w:rPr>
      </w:pPr>
      <w:r w:rsidRPr="000B4F95">
        <w:rPr>
          <w:lang w:val="cs-CZ"/>
        </w:rPr>
        <w:t>________________________________________________________________________________</w:t>
      </w:r>
    </w:p>
    <w:p w14:paraId="3D5BA9E6" w14:textId="77777777" w:rsidR="001C6C01" w:rsidRPr="000B4F95" w:rsidRDefault="001C6C01" w:rsidP="001C6C01">
      <w:pPr>
        <w:rPr>
          <w:lang w:val="cs-CZ"/>
        </w:rPr>
      </w:pPr>
      <w:r w:rsidRPr="000B4F95">
        <w:rPr>
          <w:lang w:val="cs-CZ"/>
        </w:rPr>
        <w:t>________________________________________________________________________________</w:t>
      </w:r>
    </w:p>
    <w:p w14:paraId="0091C130" w14:textId="77777777" w:rsidR="001C6C01" w:rsidRPr="000B4F95" w:rsidRDefault="001C6C01" w:rsidP="001C6C01">
      <w:pPr>
        <w:rPr>
          <w:lang w:val="cs-CZ"/>
        </w:rPr>
      </w:pPr>
      <w:r w:rsidRPr="000B4F95">
        <w:rPr>
          <w:lang w:val="cs-CZ"/>
        </w:rPr>
        <w:t>________________________________________________________________________________</w:t>
      </w:r>
    </w:p>
    <w:p w14:paraId="72ACFFBD" w14:textId="77777777" w:rsidR="001C6C01" w:rsidRPr="000B4F95" w:rsidRDefault="001C6C01" w:rsidP="001C6C01">
      <w:pPr>
        <w:rPr>
          <w:lang w:val="cs-CZ"/>
        </w:rPr>
      </w:pPr>
      <w:r w:rsidRPr="000B4F95">
        <w:rPr>
          <w:lang w:val="cs-CZ"/>
        </w:rPr>
        <w:t>________________________________________________________________________________</w:t>
      </w:r>
    </w:p>
    <w:p w14:paraId="71DBE36E" w14:textId="77777777" w:rsidR="001C6C01" w:rsidRPr="000B4F95" w:rsidRDefault="001C6C01" w:rsidP="001C6C01">
      <w:pPr>
        <w:rPr>
          <w:lang w:val="cs-CZ"/>
        </w:rPr>
      </w:pPr>
    </w:p>
    <w:p w14:paraId="1BB0DC63" w14:textId="77777777" w:rsidR="001C6C01" w:rsidRPr="000B4F95" w:rsidRDefault="001C6C01" w:rsidP="001C6C01">
      <w:pPr>
        <w:rPr>
          <w:lang w:val="cs-CZ"/>
        </w:rPr>
      </w:pPr>
      <w:r w:rsidRPr="000B4F95">
        <w:rPr>
          <w:noProof/>
          <w:lang w:val="cs-CZ"/>
        </w:rPr>
        <w:drawing>
          <wp:anchor distT="0" distB="0" distL="114300" distR="114300" simplePos="0" relativeHeight="253308928" behindDoc="0" locked="0" layoutInCell="1" allowOverlap="1" wp14:anchorId="77CFF1FB" wp14:editId="73FBA425">
            <wp:simplePos x="0" y="0"/>
            <wp:positionH relativeFrom="column">
              <wp:posOffset>947862</wp:posOffset>
            </wp:positionH>
            <wp:positionV relativeFrom="paragraph">
              <wp:posOffset>321337</wp:posOffset>
            </wp:positionV>
            <wp:extent cx="3830955" cy="1414145"/>
            <wp:effectExtent l="0" t="0" r="0" b="0"/>
            <wp:wrapTopAndBottom/>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EdCreate Edscratch Universe.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30955" cy="1414145"/>
                    </a:xfrm>
                    <a:prstGeom prst="rect">
                      <a:avLst/>
                    </a:prstGeom>
                  </pic:spPr>
                </pic:pic>
              </a:graphicData>
            </a:graphic>
          </wp:anchor>
        </w:drawing>
      </w:r>
      <w:r w:rsidRPr="000B4F95">
        <w:rPr>
          <w:lang w:val="cs-CZ"/>
        </w:rPr>
        <w:br w:type="page"/>
      </w:r>
    </w:p>
    <w:p w14:paraId="6B038B51" w14:textId="77777777" w:rsidR="001C6C01" w:rsidRPr="000B4F95" w:rsidRDefault="001C6C01" w:rsidP="001C6C01">
      <w:pPr>
        <w:pStyle w:val="Nadpis1"/>
        <w:rPr>
          <w:sz w:val="72"/>
          <w:szCs w:val="72"/>
          <w:lang w:val="cs-CZ"/>
        </w:rPr>
      </w:pPr>
      <w:bookmarkStart w:id="58" w:name="_Toc146267233"/>
      <w:r w:rsidRPr="000B4F95">
        <w:rPr>
          <w:lang w:val="cs-CZ"/>
        </w:rPr>
        <w:lastRenderedPageBreak/>
        <w:t xml:space="preserve">U3-1.2 </w:t>
      </w:r>
      <w:r>
        <w:rPr>
          <w:lang w:val="cs-CZ"/>
        </w:rPr>
        <w:t>Prozkoumejte cykly a sekvence</w:t>
      </w:r>
      <w:bookmarkEnd w:id="58"/>
    </w:p>
    <w:p w14:paraId="02049BF7" w14:textId="77777777" w:rsidR="001C6C01" w:rsidRPr="000B4F95" w:rsidRDefault="001C6C01" w:rsidP="001C6C01">
      <w:pPr>
        <w:rPr>
          <w:lang w:val="cs-CZ"/>
        </w:rPr>
      </w:pPr>
      <w:r>
        <w:rPr>
          <w:lang w:val="cs-CZ"/>
        </w:rPr>
        <w:t xml:space="preserve">Cykly jsou při psaní kódů velmi užitečnou řídící strukturou. Pomocí cyklů lze zvýšit efektivitu programů, protože vám možní opakovat příkazy, aniž byste museli psát tytéž bloky znovu a znovu. </w:t>
      </w:r>
    </w:p>
    <w:p w14:paraId="05DFF7D3"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7056" behindDoc="0" locked="0" layoutInCell="1" allowOverlap="1" wp14:anchorId="6476FB4C" wp14:editId="17D523B1">
                <wp:simplePos x="0" y="0"/>
                <wp:positionH relativeFrom="column">
                  <wp:posOffset>3337560</wp:posOffset>
                </wp:positionH>
                <wp:positionV relativeFrom="paragraph">
                  <wp:posOffset>33324</wp:posOffset>
                </wp:positionV>
                <wp:extent cx="2644140" cy="1437005"/>
                <wp:effectExtent l="0" t="0" r="22860" b="10795"/>
                <wp:wrapSquare wrapText="bothSides"/>
                <wp:docPr id="1096" name="Group 1096"/>
                <wp:cNvGraphicFramePr/>
                <a:graphic xmlns:a="http://schemas.openxmlformats.org/drawingml/2006/main">
                  <a:graphicData uri="http://schemas.microsoft.com/office/word/2010/wordprocessingGroup">
                    <wpg:wgp>
                      <wpg:cNvGrpSpPr/>
                      <wpg:grpSpPr>
                        <a:xfrm>
                          <a:off x="0" y="0"/>
                          <a:ext cx="2644140" cy="1437005"/>
                          <a:chOff x="0" y="0"/>
                          <a:chExt cx="2644140" cy="1437208"/>
                        </a:xfrm>
                      </wpg:grpSpPr>
                      <wps:wsp>
                        <wps:cNvPr id="1093" name="Text Box 1093"/>
                        <wps:cNvSpPr txBox="1">
                          <a:spLocks noChangeArrowheads="1"/>
                        </wps:cNvSpPr>
                        <wps:spPr bwMode="auto">
                          <a:xfrm>
                            <a:off x="0" y="665683"/>
                            <a:ext cx="2644140" cy="771525"/>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wps:txbx>
                        <wps:bodyPr rot="0" vert="horz" wrap="square" lIns="91440" tIns="180000" rIns="91440" bIns="90000" anchor="t" anchorCtr="0">
                          <a:noAutofit/>
                        </wps:bodyPr>
                      </wps:wsp>
                      <wps:wsp>
                        <wps:cNvPr id="1094"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95" name="Picture 10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6476FB4C" id="Group 1096" o:spid="_x0000_s1354" style="position:absolute;margin-left:262.8pt;margin-top:2.6pt;width:208.2pt;height:113.15pt;z-index:253357056" coordsize="26441,14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">
                <v:roundrect id="Text Box 1093" o:spid="_x0000_s1355" style="position:absolute;top:6656;width:26441;height:771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" strokecolor="#5a5a5a [2109]">
                  <v:stroke joinstyle="miter"/>
                  <v:textbox inset=",5mm,,2.5mm">
                    <w:txbxContent>
                      <w:p w14:paraId="0E1300EA" w14:textId="2768897B" w:rsidR="002A1612" w:rsidRPr="000F4B04" w:rsidRDefault="002A1612" w:rsidP="001C6C01">
                        <w:pPr>
                          <w:tabs>
                            <w:tab w:val="left" w:pos="6946"/>
                          </w:tabs>
                          <w:rPr>
                            <w:lang w:val="cs-CZ"/>
                          </w:rPr>
                        </w:pPr>
                        <w:r w:rsidRPr="000F4B04">
                          <w:rPr>
                            <w:color w:val="FF7000"/>
                            <w:lang w:val="cs-CZ"/>
                          </w:rPr>
                          <w:t xml:space="preserve">Sekvence </w:t>
                        </w:r>
                        <w:r w:rsidRPr="000F4B04">
                          <w:rPr>
                            <w:lang w:val="cs-CZ"/>
                          </w:rPr>
                          <w:t>znamená postup v</w:t>
                        </w:r>
                        <w:r>
                          <w:rPr>
                            <w:lang w:val="cs-CZ"/>
                          </w:rPr>
                          <w:t> </w:t>
                        </w:r>
                        <w:r w:rsidRPr="000F4B04">
                          <w:rPr>
                            <w:lang w:val="cs-CZ"/>
                          </w:rPr>
                          <w:t xml:space="preserve">určitém pořadí, krok za krokem. </w:t>
                        </w:r>
                      </w:p>
                      <w:p w14:paraId="0A16BA86" w14:textId="77777777" w:rsidR="002A1612" w:rsidRPr="000F4B04" w:rsidRDefault="002A1612" w:rsidP="001C6C01">
                        <w:pPr>
                          <w:rPr>
                            <w:lang w:val="cs-CZ"/>
                          </w:rPr>
                        </w:pPr>
                      </w:p>
                    </w:txbxContent>
                  </v:textbox>
                </v:roundrect>
                <v:shape id="_x0000_s135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" filled="f" stroked="f">
                  <v:textbox>
                    <w:txbxContent>
                      <w:p w14:paraId="24FE4BEC"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AB35AC6" w14:textId="77777777" w:rsidR="002A1612" w:rsidRPr="00D31915" w:rsidRDefault="002A1612" w:rsidP="001C6C01">
                        <w:pPr>
                          <w:rPr>
                            <w:b/>
                            <w:color w:val="FF7000"/>
                            <w:sz w:val="28"/>
                            <w:szCs w:val="28"/>
                          </w:rPr>
                        </w:pPr>
                      </w:p>
                    </w:txbxContent>
                  </v:textbox>
                </v:shape>
                <v:shape id="Picture 1095" o:spid="_x0000_s135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">
                  <v:imagedata r:id="rId49" o:title=""/>
                </v:shape>
                <w10:wrap type="square"/>
              </v:group>
            </w:pict>
          </mc:Fallback>
        </mc:AlternateContent>
      </w:r>
      <w:r>
        <w:rPr>
          <w:lang w:val="cs-CZ"/>
        </w:rPr>
        <w:t xml:space="preserve">Při používání cyklů v programech však musíte věnovat velkou pozornost sekvenci, tj. posloupnosti bloků. To platí především, pokud tvoříte program, v němž je část kódu v cyklu a část mimo ni. </w:t>
      </w:r>
    </w:p>
    <w:p w14:paraId="7C3309C1" w14:textId="77777777" w:rsidR="001C6C01" w:rsidRPr="000B4F95" w:rsidRDefault="001C6C01" w:rsidP="001C6C01">
      <w:pPr>
        <w:rPr>
          <w:lang w:val="cs-CZ"/>
        </w:rPr>
      </w:pPr>
      <w:r>
        <w:rPr>
          <w:lang w:val="cs-CZ"/>
        </w:rPr>
        <w:t xml:space="preserve">Zkuste napsat program, který umožní Edisonovi objet čtyřúhelník. Část kódu ve vašem programu bude v cyklu, ale část kódu bude muset být mimo cyklus. </w:t>
      </w:r>
    </w:p>
    <w:p w14:paraId="4D0A3979" w14:textId="77777777" w:rsidR="001C6C01" w:rsidRPr="000B4F95" w:rsidRDefault="001C6C01" w:rsidP="001C6C01">
      <w:pPr>
        <w:pStyle w:val="Nadpis2"/>
        <w:rPr>
          <w:lang w:val="cs-CZ"/>
        </w:rPr>
      </w:pPr>
    </w:p>
    <w:p w14:paraId="1C4BB824" w14:textId="77777777" w:rsidR="001C6C01" w:rsidRPr="000B4F95" w:rsidRDefault="001C6C01" w:rsidP="001C6C01">
      <w:pPr>
        <w:pStyle w:val="Nadpis2"/>
        <w:rPr>
          <w:lang w:val="cs-CZ"/>
        </w:rPr>
      </w:pPr>
      <w:r w:rsidRPr="000B4F95">
        <w:rPr>
          <w:lang w:val="cs-CZ"/>
        </w:rPr>
        <w:t xml:space="preserve">Vyzkoušejte si to! </w:t>
      </w:r>
    </w:p>
    <w:p w14:paraId="1FE4071C" w14:textId="5CB03490" w:rsidR="001C6C01" w:rsidRPr="000B4F95" w:rsidRDefault="001C6C01" w:rsidP="001C6C01">
      <w:pPr>
        <w:rPr>
          <w:lang w:val="cs-CZ"/>
        </w:rPr>
      </w:pPr>
      <w:r>
        <w:rPr>
          <w:lang w:val="cs-CZ"/>
        </w:rPr>
        <w:t>Čtyřúhelník je útvar se čtyřmi stranami. Jedním ze čtyřúhelníků je čtverec, ale existují i jiné čtyřúhelníky. Prohlédněte si čtyřúhelník na</w:t>
      </w:r>
      <w:r w:rsidRPr="000B4F95">
        <w:rPr>
          <w:lang w:val="cs-CZ"/>
        </w:rPr>
        <w:t xml:space="preserve"> Pracovní</w:t>
      </w:r>
      <w:r>
        <w:rPr>
          <w:lang w:val="cs-CZ"/>
        </w:rPr>
        <w:t>m</w:t>
      </w:r>
      <w:r w:rsidRPr="000B4F95">
        <w:rPr>
          <w:lang w:val="cs-CZ"/>
        </w:rPr>
        <w:t xml:space="preserve"> list</w:t>
      </w:r>
      <w:r w:rsidR="004736BE">
        <w:rPr>
          <w:lang w:val="cs-CZ"/>
        </w:rPr>
        <w:t>u</w:t>
      </w:r>
      <w:r w:rsidRPr="000B4F95">
        <w:rPr>
          <w:lang w:val="cs-CZ"/>
        </w:rPr>
        <w:t xml:space="preserve"> U3-5. </w:t>
      </w:r>
      <w:r>
        <w:rPr>
          <w:lang w:val="cs-CZ"/>
        </w:rPr>
        <w:t xml:space="preserve">Tento čtyřúhelník má čtyři strany a čtyři úhly, které však nejsou identické. </w:t>
      </w:r>
    </w:p>
    <w:p w14:paraId="09F18256" w14:textId="77777777" w:rsidR="001C6C01" w:rsidRPr="000B4F95" w:rsidRDefault="001C6C01" w:rsidP="001C6C01">
      <w:pPr>
        <w:rPr>
          <w:lang w:val="cs-CZ"/>
        </w:rPr>
      </w:pPr>
      <w:r>
        <w:rPr>
          <w:lang w:val="cs-CZ"/>
        </w:rPr>
        <w:t>Vaším úkolem je napsat Edisonovi v </w:t>
      </w:r>
      <w:proofErr w:type="spellStart"/>
      <w:r>
        <w:rPr>
          <w:lang w:val="cs-CZ"/>
        </w:rPr>
        <w:t>EdScratchi</w:t>
      </w:r>
      <w:proofErr w:type="spellEnd"/>
      <w:r>
        <w:rPr>
          <w:lang w:val="cs-CZ"/>
        </w:rPr>
        <w:t xml:space="preserve"> program, díky němuž dokáže objet tvar čtyřúhelníku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r>
        <w:rPr>
          <w:lang w:val="cs-CZ"/>
        </w:rPr>
        <w:t>Váš program by měl využívat k dosažení požadovaných výstupů motorů bloky z kategorie</w:t>
      </w:r>
      <w:r w:rsidRPr="000B4F95">
        <w:rPr>
          <w:lang w:val="cs-CZ"/>
        </w:rPr>
        <w:t xml:space="preserve"> </w:t>
      </w:r>
      <w:r w:rsidRPr="000B4F95">
        <w:rPr>
          <w:color w:val="FF7000"/>
          <w:lang w:val="cs-CZ"/>
        </w:rPr>
        <w:t>Drive</w:t>
      </w:r>
      <w:r w:rsidRPr="000B4F95">
        <w:rPr>
          <w:lang w:val="cs-CZ"/>
        </w:rPr>
        <w:t xml:space="preserve"> </w:t>
      </w:r>
      <w:r>
        <w:rPr>
          <w:lang w:val="cs-CZ"/>
        </w:rPr>
        <w:t>(Jízda)</w:t>
      </w:r>
      <w:r w:rsidRPr="000B4F95">
        <w:rPr>
          <w:lang w:val="cs-CZ"/>
        </w:rPr>
        <w:t xml:space="preserve">. </w:t>
      </w:r>
      <w:r>
        <w:rPr>
          <w:lang w:val="cs-CZ"/>
        </w:rPr>
        <w:t xml:space="preserve">V programu rovněž musí být použit cyklus z kategorie </w:t>
      </w:r>
      <w:proofErr w:type="spellStart"/>
      <w:r w:rsidRPr="000B4F95">
        <w:rPr>
          <w:color w:val="FF7000"/>
          <w:lang w:val="cs-CZ"/>
        </w:rPr>
        <w:t>Control</w:t>
      </w:r>
      <w:proofErr w:type="spellEnd"/>
      <w:r w:rsidRPr="000B4F95">
        <w:rPr>
          <w:lang w:val="cs-CZ"/>
        </w:rPr>
        <w:t xml:space="preserve"> </w:t>
      </w:r>
      <w:r>
        <w:rPr>
          <w:lang w:val="cs-CZ"/>
        </w:rPr>
        <w:t>(Řízení)</w:t>
      </w:r>
      <w:r w:rsidRPr="000B4F95">
        <w:rPr>
          <w:lang w:val="cs-CZ"/>
        </w:rPr>
        <w:t xml:space="preserve">. </w:t>
      </w:r>
    </w:p>
    <w:p w14:paraId="1121C375"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6032" behindDoc="0" locked="0" layoutInCell="1" allowOverlap="1" wp14:anchorId="0E3215B9" wp14:editId="66C707B4">
                <wp:simplePos x="0" y="0"/>
                <wp:positionH relativeFrom="column">
                  <wp:posOffset>28829</wp:posOffset>
                </wp:positionH>
                <wp:positionV relativeFrom="paragraph">
                  <wp:posOffset>446303</wp:posOffset>
                </wp:positionV>
                <wp:extent cx="5715000" cy="1598295"/>
                <wp:effectExtent l="0" t="0" r="19050" b="20955"/>
                <wp:wrapTopAndBottom/>
                <wp:docPr id="1097" name="Group 1097"/>
                <wp:cNvGraphicFramePr/>
                <a:graphic xmlns:a="http://schemas.openxmlformats.org/drawingml/2006/main">
                  <a:graphicData uri="http://schemas.microsoft.com/office/word/2010/wordprocessingGroup">
                    <wpg:wgp>
                      <wpg:cNvGrpSpPr/>
                      <wpg:grpSpPr>
                        <a:xfrm>
                          <a:off x="0" y="0"/>
                          <a:ext cx="5715000" cy="1598295"/>
                          <a:chOff x="0" y="0"/>
                          <a:chExt cx="5715000" cy="1598371"/>
                        </a:xfrm>
                      </wpg:grpSpPr>
                      <wps:wsp>
                        <wps:cNvPr id="1086" name="Text Box 1086"/>
                        <wps:cNvSpPr txBox="1">
                          <a:spLocks noChangeArrowheads="1"/>
                        </wps:cNvSpPr>
                        <wps:spPr bwMode="auto">
                          <a:xfrm>
                            <a:off x="0" y="665683"/>
                            <a:ext cx="5715000" cy="9326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wps:txbx>
                        <wps:bodyPr rot="0" vert="horz" wrap="square" lIns="91440" tIns="180000" rIns="91440" bIns="90000" anchor="t" anchorCtr="0">
                          <a:noAutofit/>
                        </wps:bodyPr>
                      </wps:wsp>
                      <pic:pic xmlns:pic="http://schemas.openxmlformats.org/drawingml/2006/picture">
                        <pic:nvPicPr>
                          <pic:cNvPr id="1090" name="Picture 109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91" name="Text Box 2"/>
                        <wps:cNvSpPr txBox="1">
                          <a:spLocks noChangeArrowheads="1"/>
                        </wps:cNvSpPr>
                        <wps:spPr bwMode="auto">
                          <a:xfrm>
                            <a:off x="1009497" y="303580"/>
                            <a:ext cx="1599565" cy="365760"/>
                          </a:xfrm>
                          <a:prstGeom prst="rect">
                            <a:avLst/>
                          </a:prstGeom>
                          <a:noFill/>
                          <a:ln w="9525">
                            <a:noFill/>
                            <a:miter lim="800000"/>
                            <a:headEnd/>
                            <a:tailEnd/>
                          </a:ln>
                        </wps:spPr>
                        <wps:txb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E3215B9" id="Group 1097" o:spid="_x0000_s1358" style="position:absolute;margin-left:2.25pt;margin-top:35.15pt;width:450pt;height:125.85pt;z-index:253356032" coordsize="57150,15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">
                <v:roundrect id="Text Box 1086" o:spid="_x0000_s1359" style="position:absolute;top:6656;width:57150;height:932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" strokecolor="#5a5a5a [2109]">
                  <v:stroke joinstyle="miter"/>
                  <v:textbox inset=",5mm,,2.5mm">
                    <w:txbxContent>
                      <w:p w14:paraId="5DAE470D" w14:textId="77777777" w:rsidR="002A1612" w:rsidRPr="00A61579" w:rsidRDefault="002A1612" w:rsidP="001C6C01">
                        <w:pPr>
                          <w:rPr>
                            <w:lang w:val="cs-CZ"/>
                          </w:rPr>
                        </w:pPr>
                        <w:r>
                          <w:rPr>
                            <w:lang w:val="cs-CZ"/>
                          </w:rPr>
                          <w:t>Promyslete si posloupnost kroků, které má podle vás Edison provést. Mějte na paměti, že když píšete Edisonovi v </w:t>
                        </w:r>
                        <w:proofErr w:type="spellStart"/>
                        <w:r>
                          <w:rPr>
                            <w:lang w:val="cs-CZ"/>
                          </w:rPr>
                          <w:t>EdScratchi</w:t>
                        </w:r>
                        <w:proofErr w:type="spellEnd"/>
                        <w:r>
                          <w:rPr>
                            <w:lang w:val="cs-CZ"/>
                          </w:rPr>
                          <w:t xml:space="preserve"> program, robot jej provádí postupně krok za krokem od prvního bloku k poslednímu. </w:t>
                        </w:r>
                      </w:p>
                    </w:txbxContent>
                  </v:textbox>
                </v:roundrect>
                <v:shape id="Picture 1090" o:spid="_x0000_s1360"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">
                  <v:imagedata r:id="rId100" o:title=""/>
                </v:shape>
                <v:shape id="_x0000_s1361"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" filled="f" stroked="f">
                  <v:textbox>
                    <w:txbxContent>
                      <w:p w14:paraId="01E8B7DC"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7E2293E"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přijít na to, na kterém místě na Pracovním listu je pro Edisona nejvhodnější začít. Ujistěte se rovněž, že Edison skončí jízdu na stejném místě, kde začal</w:t>
      </w:r>
      <w:r w:rsidRPr="000B4F95">
        <w:rPr>
          <w:lang w:val="cs-CZ"/>
        </w:rPr>
        <w:t>.</w:t>
      </w:r>
    </w:p>
    <w:p w14:paraId="57542B68" w14:textId="77777777" w:rsidR="001C6C01" w:rsidRPr="000B4F95" w:rsidRDefault="001C6C01" w:rsidP="001C6C01">
      <w:pPr>
        <w:spacing w:after="0"/>
        <w:rPr>
          <w:lang w:val="cs-CZ"/>
        </w:rPr>
      </w:pPr>
    </w:p>
    <w:p w14:paraId="53120EB2"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58080" behindDoc="0" locked="0" layoutInCell="1" allowOverlap="1" wp14:anchorId="42CE82F4" wp14:editId="7C7F6C63">
                <wp:simplePos x="0" y="0"/>
                <wp:positionH relativeFrom="column">
                  <wp:posOffset>7620</wp:posOffset>
                </wp:positionH>
                <wp:positionV relativeFrom="paragraph">
                  <wp:posOffset>459409</wp:posOffset>
                </wp:positionV>
                <wp:extent cx="5715000" cy="1367358"/>
                <wp:effectExtent l="0" t="0" r="19050" b="23495"/>
                <wp:wrapTopAndBottom/>
                <wp:docPr id="1102" name="Group 1102"/>
                <wp:cNvGraphicFramePr/>
                <a:graphic xmlns:a="http://schemas.openxmlformats.org/drawingml/2006/main">
                  <a:graphicData uri="http://schemas.microsoft.com/office/word/2010/wordprocessingGroup">
                    <wpg:wgp>
                      <wpg:cNvGrpSpPr/>
                      <wpg:grpSpPr>
                        <a:xfrm>
                          <a:off x="0" y="0"/>
                          <a:ext cx="5715000" cy="1367358"/>
                          <a:chOff x="0" y="0"/>
                          <a:chExt cx="5715000" cy="1367358"/>
                        </a:xfrm>
                      </wpg:grpSpPr>
                      <wps:wsp>
                        <wps:cNvPr id="1099" name="Text Box 1099"/>
                        <wps:cNvSpPr txBox="1">
                          <a:spLocks noChangeArrowheads="1"/>
                        </wps:cNvSpPr>
                        <wps:spPr bwMode="auto">
                          <a:xfrm>
                            <a:off x="0" y="665683"/>
                            <a:ext cx="5715000" cy="7016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wps:txbx>
                        <wps:bodyPr rot="0" vert="horz" wrap="square" lIns="91440" tIns="180000" rIns="91440" bIns="90000" anchor="t" anchorCtr="0">
                          <a:noAutofit/>
                        </wps:bodyPr>
                      </wps:wsp>
                      <pic:pic xmlns:pic="http://schemas.openxmlformats.org/drawingml/2006/picture">
                        <pic:nvPicPr>
                          <pic:cNvPr id="1100" name="Picture 11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101" name="Text Box 2"/>
                        <wps:cNvSpPr txBox="1">
                          <a:spLocks noChangeArrowheads="1"/>
                        </wps:cNvSpPr>
                        <wps:spPr bwMode="auto">
                          <a:xfrm>
                            <a:off x="1009497" y="303581"/>
                            <a:ext cx="1599565" cy="365743"/>
                          </a:xfrm>
                          <a:prstGeom prst="rect">
                            <a:avLst/>
                          </a:prstGeom>
                          <a:noFill/>
                          <a:ln w="9525">
                            <a:noFill/>
                            <a:miter lim="800000"/>
                            <a:headEnd/>
                            <a:tailEnd/>
                          </a:ln>
                        </wps:spPr>
                        <wps:txb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2CE82F4" id="Group 1102" o:spid="_x0000_s1362" style="position:absolute;margin-left:.6pt;margin-top:36.15pt;width:450pt;height:107.65pt;z-index:253358080" coordsize="57150,13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">
                <v:roundrect id="Text Box 1099" o:spid="_x0000_s1363" style="position:absolute;top:6656;width:57150;height:701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" strokecolor="#5a5a5a [2109]">
                  <v:stroke joinstyle="miter"/>
                  <v:textbox inset=",5mm,,2.5mm">
                    <w:txbxContent>
                      <w:p w14:paraId="1A5523D1" w14:textId="77777777" w:rsidR="002A1612" w:rsidRPr="00E03B22" w:rsidRDefault="002A1612" w:rsidP="001C6C01">
                        <w:pPr>
                          <w:rPr>
                            <w:lang w:val="cs-CZ"/>
                          </w:rPr>
                        </w:pPr>
                        <w:r w:rsidRPr="00E03B22">
                          <w:rPr>
                            <w:lang w:val="cs-CZ"/>
                          </w:rPr>
                          <w:t xml:space="preserve">Vaším cílem nadále je, aby program byl co nejefektivnější, takže zkuste v kódu využít co nejméně bloků. </w:t>
                        </w:r>
                      </w:p>
                    </w:txbxContent>
                  </v:textbox>
                </v:roundrect>
                <v:shape id="Picture 1100" o:spid="_x0000_s1364"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">
                  <v:imagedata r:id="rId100" o:title=""/>
                </v:shape>
                <v:shape id="_x0000_s1365"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" filled="f" stroked="f">
                  <v:textbox>
                    <w:txbxContent>
                      <w:p w14:paraId="4F4BCFCF"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700B9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Napište program v </w:t>
      </w:r>
      <w:proofErr w:type="spellStart"/>
      <w:r>
        <w:rPr>
          <w:lang w:val="cs-CZ"/>
        </w:rPr>
        <w:t>EdScratchi</w:t>
      </w:r>
      <w:proofErr w:type="spellEnd"/>
      <w:r w:rsidRPr="000B4F95">
        <w:rPr>
          <w:lang w:val="cs-CZ"/>
        </w:rPr>
        <w:t xml:space="preserve">. </w:t>
      </w:r>
      <w:r>
        <w:rPr>
          <w:lang w:val="cs-CZ"/>
        </w:rPr>
        <w:t xml:space="preserve">Stáhněte jej a vyzkoušejte na </w:t>
      </w:r>
      <w:r w:rsidRPr="000B4F95">
        <w:rPr>
          <w:lang w:val="cs-CZ"/>
        </w:rPr>
        <w:t>Pracovní</w:t>
      </w:r>
      <w:r>
        <w:rPr>
          <w:lang w:val="cs-CZ"/>
        </w:rPr>
        <w:t>m</w:t>
      </w:r>
      <w:r w:rsidRPr="000B4F95">
        <w:rPr>
          <w:lang w:val="cs-CZ"/>
        </w:rPr>
        <w:t xml:space="preserve"> list</w:t>
      </w:r>
      <w:r>
        <w:rPr>
          <w:lang w:val="cs-CZ"/>
        </w:rPr>
        <w:t>u</w:t>
      </w:r>
      <w:r w:rsidRPr="000B4F95">
        <w:rPr>
          <w:lang w:val="cs-CZ"/>
        </w:rPr>
        <w:t xml:space="preserve"> U3-5. </w:t>
      </w:r>
    </w:p>
    <w:p w14:paraId="76CA9B4D" w14:textId="77777777" w:rsidR="001C6C01" w:rsidRPr="000B4F95" w:rsidRDefault="001C6C01" w:rsidP="001C6C01">
      <w:pPr>
        <w:pStyle w:val="Odstavecseseznamem"/>
        <w:numPr>
          <w:ilvl w:val="0"/>
          <w:numId w:val="40"/>
        </w:numPr>
        <w:rPr>
          <w:lang w:val="cs-CZ"/>
        </w:rPr>
      </w:pPr>
      <w:r w:rsidRPr="000B4F95">
        <w:rPr>
          <w:noProof/>
          <w:lang w:val="cs-CZ"/>
        </w:rPr>
        <w:lastRenderedPageBreak/>
        <w:drawing>
          <wp:anchor distT="0" distB="0" distL="114300" distR="114300" simplePos="0" relativeHeight="253355008" behindDoc="1" locked="0" layoutInCell="1" allowOverlap="1" wp14:anchorId="396E5A0C" wp14:editId="3F6E16AA">
            <wp:simplePos x="0" y="0"/>
            <wp:positionH relativeFrom="column">
              <wp:posOffset>1437640</wp:posOffset>
            </wp:positionH>
            <wp:positionV relativeFrom="paragraph">
              <wp:posOffset>-567690</wp:posOffset>
            </wp:positionV>
            <wp:extent cx="3481070" cy="5634355"/>
            <wp:effectExtent l="9207"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rotWithShape="1">
                    <a:blip r:embed="rId141" cstate="print">
                      <a:extLst>
                        <a:ext uri="{28A0092B-C50C-407E-A947-70E740481C1C}">
                          <a14:useLocalDpi xmlns:a14="http://schemas.microsoft.com/office/drawing/2010/main" val="0"/>
                        </a:ext>
                      </a:extLst>
                    </a:blip>
                    <a:srcRect l="5927" r="6720"/>
                    <a:stretch/>
                  </pic:blipFill>
                  <pic:spPr bwMode="auto">
                    <a:xfrm rot="5400000">
                      <a:off x="0" y="0"/>
                      <a:ext cx="3481070" cy="563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cs-CZ"/>
        </w:rPr>
        <w:t xml:space="preserve">Kde na čtyřúhelníku jste Edisona spustili? Vyznačte, kde jste Edisona spustili, včetně směru, jímž jste robota vyslali. </w:t>
      </w:r>
    </w:p>
    <w:p w14:paraId="55B4D49A" w14:textId="77777777" w:rsidR="001C6C01" w:rsidRPr="000B4F95" w:rsidRDefault="001C6C01" w:rsidP="001C6C01">
      <w:pPr>
        <w:pStyle w:val="Odstavecseseznamem"/>
        <w:rPr>
          <w:lang w:val="cs-CZ"/>
        </w:rPr>
      </w:pPr>
    </w:p>
    <w:p w14:paraId="154D0D10" w14:textId="77777777" w:rsidR="001C6C01" w:rsidRPr="000B4F95" w:rsidRDefault="001C6C01" w:rsidP="001C6C01">
      <w:pPr>
        <w:pStyle w:val="Odstavecseseznamem"/>
        <w:numPr>
          <w:ilvl w:val="0"/>
          <w:numId w:val="40"/>
        </w:numPr>
        <w:rPr>
          <w:lang w:val="cs-CZ"/>
        </w:rPr>
      </w:pPr>
      <w:r>
        <w:rPr>
          <w:lang w:val="cs-CZ"/>
        </w:rPr>
        <w:t xml:space="preserve">Prohlédněte si místo zahájení jízdy i svůj program? Jak volba místa zahájení ovlivnila sekvenci vašeho programu? </w:t>
      </w:r>
    </w:p>
    <w:p w14:paraId="47FACE9E" w14:textId="77777777" w:rsidR="001C6C01" w:rsidRPr="000B4F95" w:rsidRDefault="001C6C01" w:rsidP="001C6C01">
      <w:pPr>
        <w:rPr>
          <w:lang w:val="cs-CZ"/>
        </w:rPr>
      </w:pPr>
      <w:r w:rsidRPr="000B4F95">
        <w:rPr>
          <w:lang w:val="cs-CZ"/>
        </w:rPr>
        <w:t>________________________________________________________________________________</w:t>
      </w:r>
    </w:p>
    <w:p w14:paraId="7BD558E3" w14:textId="77777777" w:rsidR="001C6C01" w:rsidRPr="000B4F95" w:rsidRDefault="001C6C01" w:rsidP="001C6C01">
      <w:pPr>
        <w:rPr>
          <w:lang w:val="cs-CZ"/>
        </w:rPr>
      </w:pPr>
      <w:r w:rsidRPr="000B4F95">
        <w:rPr>
          <w:lang w:val="cs-CZ"/>
        </w:rPr>
        <w:t>________________________________________________________________________________</w:t>
      </w:r>
    </w:p>
    <w:p w14:paraId="42C00655" w14:textId="77777777" w:rsidR="001C6C01" w:rsidRPr="000B4F95" w:rsidRDefault="001C6C01" w:rsidP="001C6C01">
      <w:pPr>
        <w:rPr>
          <w:lang w:val="cs-CZ"/>
        </w:rPr>
      </w:pPr>
      <w:r w:rsidRPr="000B4F95">
        <w:rPr>
          <w:lang w:val="cs-CZ"/>
        </w:rPr>
        <w:t>________________________________________________________________________________</w:t>
      </w:r>
    </w:p>
    <w:p w14:paraId="5BBFCD1C" w14:textId="77777777" w:rsidR="001C6C01" w:rsidRPr="000B4F95" w:rsidRDefault="001C6C01" w:rsidP="001C6C01">
      <w:pPr>
        <w:rPr>
          <w:lang w:val="cs-CZ"/>
        </w:rPr>
      </w:pPr>
      <w:r w:rsidRPr="000B4F95">
        <w:rPr>
          <w:lang w:val="cs-CZ"/>
        </w:rPr>
        <w:t>________________________________________________________________________________</w:t>
      </w:r>
    </w:p>
    <w:p w14:paraId="682C8A07" w14:textId="77777777" w:rsidR="001C6C01" w:rsidRPr="000B4F95" w:rsidRDefault="001C6C01" w:rsidP="001C6C01">
      <w:pPr>
        <w:pStyle w:val="Nadpis1"/>
        <w:rPr>
          <w:sz w:val="22"/>
          <w:szCs w:val="22"/>
          <w:lang w:val="cs-CZ"/>
        </w:rPr>
      </w:pPr>
      <w:r w:rsidRPr="000B4F95">
        <w:rPr>
          <w:lang w:val="cs-CZ"/>
        </w:rPr>
        <w:br w:type="page"/>
      </w:r>
      <w:bookmarkStart w:id="59" w:name="_Toc146267234"/>
      <w:r w:rsidRPr="000B4F95">
        <w:rPr>
          <w:lang w:val="cs-CZ"/>
        </w:rPr>
        <w:lastRenderedPageBreak/>
        <w:t xml:space="preserve">U3-1.3 </w:t>
      </w:r>
      <w:r>
        <w:rPr>
          <w:lang w:val="cs-CZ"/>
        </w:rPr>
        <w:t>Prozkoumejte nekonečné cykly</w:t>
      </w:r>
      <w:bookmarkEnd w:id="59"/>
      <w:r w:rsidRPr="000B4F95">
        <w:rPr>
          <w:lang w:val="cs-CZ"/>
        </w:rPr>
        <w:t xml:space="preserve"> </w:t>
      </w:r>
    </w:p>
    <w:p w14:paraId="0FB82D1A" w14:textId="77777777" w:rsidR="001C6C01" w:rsidRPr="000B4F95" w:rsidRDefault="001C6C01" w:rsidP="001C6C01">
      <w:pPr>
        <w:rPr>
          <w:lang w:val="cs-CZ"/>
        </w:rPr>
      </w:pPr>
      <w:r w:rsidRPr="000B4F95">
        <w:rPr>
          <w:noProof/>
          <w:lang w:val="cs-CZ"/>
        </w:rPr>
        <mc:AlternateContent>
          <mc:Choice Requires="wpg">
            <w:drawing>
              <wp:anchor distT="0" distB="0" distL="114300" distR="114300" simplePos="0" relativeHeight="253313024" behindDoc="0" locked="0" layoutInCell="1" allowOverlap="1" wp14:anchorId="507DC115" wp14:editId="7D68459B">
                <wp:simplePos x="0" y="0"/>
                <wp:positionH relativeFrom="column">
                  <wp:posOffset>3209925</wp:posOffset>
                </wp:positionH>
                <wp:positionV relativeFrom="paragraph">
                  <wp:posOffset>767080</wp:posOffset>
                </wp:positionV>
                <wp:extent cx="2615565" cy="2080895"/>
                <wp:effectExtent l="0" t="0" r="13335" b="14605"/>
                <wp:wrapSquare wrapText="bothSides"/>
                <wp:docPr id="1073741939" name="Group 1073741939"/>
                <wp:cNvGraphicFramePr/>
                <a:graphic xmlns:a="http://schemas.openxmlformats.org/drawingml/2006/main">
                  <a:graphicData uri="http://schemas.microsoft.com/office/word/2010/wordprocessingGroup">
                    <wpg:wgp>
                      <wpg:cNvGrpSpPr/>
                      <wpg:grpSpPr>
                        <a:xfrm>
                          <a:off x="0" y="0"/>
                          <a:ext cx="2615565" cy="2080895"/>
                          <a:chOff x="0" y="0"/>
                          <a:chExt cx="2615565" cy="1887047"/>
                        </a:xfrm>
                      </wpg:grpSpPr>
                      <wps:wsp>
                        <wps:cNvPr id="1073741928" name="Text Box 1073741928"/>
                        <wps:cNvSpPr txBox="1">
                          <a:spLocks noChangeArrowheads="1"/>
                        </wps:cNvSpPr>
                        <wps:spPr bwMode="auto">
                          <a:xfrm>
                            <a:off x="0" y="683971"/>
                            <a:ext cx="2615565" cy="120307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wps:txbx>
                        <wps:bodyPr rot="0" vert="horz" wrap="square" lIns="91440" tIns="180000" rIns="91440" bIns="90000" anchor="t" anchorCtr="0">
                          <a:noAutofit/>
                        </wps:bodyPr>
                      </wps:wsp>
                      <wps:wsp>
                        <wps:cNvPr id="1073741930" name="Text Box 2"/>
                        <wps:cNvSpPr txBox="1">
                          <a:spLocks noChangeArrowheads="1"/>
                        </wps:cNvSpPr>
                        <wps:spPr bwMode="auto">
                          <a:xfrm>
                            <a:off x="1027786" y="303580"/>
                            <a:ext cx="1485900" cy="365760"/>
                          </a:xfrm>
                          <a:prstGeom prst="rect">
                            <a:avLst/>
                          </a:prstGeom>
                          <a:noFill/>
                          <a:ln w="9525">
                            <a:noFill/>
                            <a:miter lim="800000"/>
                            <a:headEnd/>
                            <a:tailEnd/>
                          </a:ln>
                        </wps:spPr>
                        <wps:txb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931" name="Picture 107374193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195" y="0"/>
                            <a:ext cx="899160" cy="899160"/>
                          </a:xfrm>
                          <a:prstGeom prst="rect">
                            <a:avLst/>
                          </a:prstGeom>
                        </pic:spPr>
                      </pic:pic>
                    </wpg:wgp>
                  </a:graphicData>
                </a:graphic>
                <wp14:sizeRelV relativeFrom="margin">
                  <wp14:pctHeight>0</wp14:pctHeight>
                </wp14:sizeRelV>
              </wp:anchor>
            </w:drawing>
          </mc:Choice>
          <mc:Fallback>
            <w:pict>
              <v:group w14:anchorId="507DC115" id="Group 1073741939" o:spid="_x0000_s1366" style="position:absolute;margin-left:252.75pt;margin-top:60.4pt;width:205.95pt;height:163.85pt;z-index:253313024;mso-height-relative:margin" coordsize="26155,18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">
                <v:roundrect id="Text Box 1073741928" o:spid="_x0000_s1367" style="position:absolute;top:6839;width:26155;height:1203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" strokecolor="#5a5a5a [2109]">
                  <v:stroke joinstyle="miter"/>
                  <v:textbox inset=",5mm,,2.5mm">
                    <w:txbxContent>
                      <w:p w14:paraId="2779A66E" w14:textId="77777777" w:rsidR="002A1612" w:rsidRPr="00E03B22" w:rsidRDefault="002A1612" w:rsidP="001C6C01">
                        <w:pPr>
                          <w:rPr>
                            <w:lang w:val="cs-CZ"/>
                          </w:rPr>
                        </w:pPr>
                        <w:r>
                          <w:rPr>
                            <w:lang w:val="cs-CZ"/>
                          </w:rPr>
                          <w:t xml:space="preserve">Existují různé druhy cyklů. Konečný cyklus je cyklus s pevně daným počtem opakování. Konečným cyklem je např. blok </w:t>
                        </w:r>
                        <w:proofErr w:type="spellStart"/>
                        <w:r w:rsidRPr="00E03B22">
                          <w:rPr>
                            <w:color w:val="FF7000"/>
                            <w:lang w:val="cs-CZ"/>
                          </w:rPr>
                          <w:t>repeat</w:t>
                        </w:r>
                        <w:proofErr w:type="spellEnd"/>
                        <w:r w:rsidRPr="00E03B22">
                          <w:rPr>
                            <w:lang w:val="cs-CZ"/>
                          </w:rPr>
                          <w:t xml:space="preserve"> </w:t>
                        </w:r>
                        <w:r>
                          <w:rPr>
                            <w:lang w:val="cs-CZ"/>
                          </w:rPr>
                          <w:t>v </w:t>
                        </w:r>
                        <w:proofErr w:type="spellStart"/>
                        <w:r>
                          <w:rPr>
                            <w:lang w:val="cs-CZ"/>
                          </w:rPr>
                          <w:t>EdScratchi</w:t>
                        </w:r>
                        <w:proofErr w:type="spellEnd"/>
                        <w:r>
                          <w:rPr>
                            <w:lang w:val="cs-CZ"/>
                          </w:rPr>
                          <w:t xml:space="preserve">. </w:t>
                        </w:r>
                      </w:p>
                    </w:txbxContent>
                  </v:textbox>
                </v:roundrect>
                <v:shape id="_x0000_s1368" type="#_x0000_t202" style="position:absolute;left:10277;top:3035;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" filled="f" stroked="f">
                  <v:textbox>
                    <w:txbxContent>
                      <w:p w14:paraId="00F28622" w14:textId="77777777" w:rsidR="002A1612" w:rsidRPr="009040AE" w:rsidRDefault="002A1612" w:rsidP="001C6C01">
                        <w:pPr>
                          <w:rPr>
                            <w:sz w:val="28"/>
                            <w:szCs w:val="28"/>
                          </w:rPr>
                        </w:pPr>
                        <w:proofErr w:type="spellStart"/>
                        <w:r w:rsidRPr="009040AE">
                          <w:rPr>
                            <w:b/>
                            <w:color w:val="FF7000"/>
                            <w:sz w:val="28"/>
                            <w:szCs w:val="28"/>
                          </w:rPr>
                          <w:t>Nezapomeňte</w:t>
                        </w:r>
                        <w:proofErr w:type="spellEnd"/>
                      </w:p>
                    </w:txbxContent>
                  </v:textbox>
                </v:shape>
                <v:shape id="Picture 1073741931" o:spid="_x0000_s1369" type="#_x0000_t75" style="position:absolute;left:190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">
                  <v:imagedata r:id="rId49" o:title=""/>
                </v:shape>
                <w10:wrap type="square"/>
              </v:group>
            </w:pict>
          </mc:Fallback>
        </mc:AlternateContent>
      </w:r>
      <w:r>
        <w:rPr>
          <w:lang w:val="cs-CZ"/>
        </w:rPr>
        <w:t xml:space="preserve">Cykly umožňují opakovat kroky v programu, aniž byste museli psát tentýž kód stále znova. Pokud chcete, aby program provedl určitý krok opakovaně, je snazší použít cyklus než psát tentýž příkaz stále znovu. Kód je tak efektivnější, protože můžete dát počítači příkaz k opakování určitého kroku pomocí mnohem méně kódu. </w:t>
      </w:r>
    </w:p>
    <w:p w14:paraId="27A6E9E8" w14:textId="77777777" w:rsidR="001C6C01" w:rsidRPr="000B4F95" w:rsidRDefault="001C6C01" w:rsidP="001C6C01">
      <w:pPr>
        <w:rPr>
          <w:lang w:val="cs-CZ"/>
        </w:rPr>
      </w:pPr>
      <w:r>
        <w:rPr>
          <w:lang w:val="cs-CZ"/>
        </w:rPr>
        <w:t xml:space="preserve">V mnoha programech s opakovanými příkazy je předem známo, kolikrát by se měl cyklus opakovat. Pokud např. chcete, aby robot jel po obvodu čtverce, musíte mu přikázat, aby jel v před a zatočil celkem čtyřikrát. V programu tak použijete konečný cyklus se čtyřmi opakováními. </w:t>
      </w:r>
    </w:p>
    <w:p w14:paraId="49682A3E" w14:textId="77777777" w:rsidR="001C6C01" w:rsidRPr="000B4F95" w:rsidRDefault="001C6C01" w:rsidP="001C6C01">
      <w:pPr>
        <w:rPr>
          <w:lang w:val="cs-CZ"/>
        </w:rPr>
      </w:pPr>
      <w:r>
        <w:rPr>
          <w:lang w:val="cs-CZ"/>
        </w:rPr>
        <w:t xml:space="preserve">Pokud chcete použít konečný cyklus, musíte vědět, kolikrát mají být kroky v rámci tohoto cyklu zopakovány. Co dělat, pokud to nevíte? Nebo pokud chcete napsat program, který se bude opakovat donekonečna? </w:t>
      </w:r>
    </w:p>
    <w:p w14:paraId="3C2978DF" w14:textId="77777777" w:rsidR="001C6C01" w:rsidRPr="000B4F95" w:rsidRDefault="001C6C01" w:rsidP="001C6C01">
      <w:pPr>
        <w:rPr>
          <w:lang w:val="cs-CZ"/>
        </w:rPr>
      </w:pPr>
      <w:r w:rsidRPr="000B4F95">
        <w:rPr>
          <w:noProof/>
          <w:lang w:val="cs-CZ"/>
        </w:rPr>
        <w:drawing>
          <wp:anchor distT="0" distB="0" distL="114300" distR="114300" simplePos="0" relativeHeight="253314048" behindDoc="0" locked="0" layoutInCell="1" allowOverlap="1" wp14:anchorId="571F0EFE" wp14:editId="244340F3">
            <wp:simplePos x="0" y="0"/>
            <wp:positionH relativeFrom="column">
              <wp:posOffset>2029790</wp:posOffset>
            </wp:positionH>
            <wp:positionV relativeFrom="paragraph">
              <wp:posOffset>540385</wp:posOffset>
            </wp:positionV>
            <wp:extent cx="1685290" cy="1205230"/>
            <wp:effectExtent l="19050" t="19050" r="10160" b="13970"/>
            <wp:wrapTopAndBottom/>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3-1.1_definite loop.PNG"/>
                    <pic:cNvPicPr/>
                  </pic:nvPicPr>
                  <pic:blipFill>
                    <a:blip r:embed="rId142">
                      <a:extLst>
                        <a:ext uri="{28A0092B-C50C-407E-A947-70E740481C1C}">
                          <a14:useLocalDpi xmlns:a14="http://schemas.microsoft.com/office/drawing/2010/main" val="0"/>
                        </a:ext>
                      </a:extLst>
                    </a:blip>
                    <a:stretch>
                      <a:fillRect/>
                    </a:stretch>
                  </pic:blipFill>
                  <pic:spPr>
                    <a:xfrm>
                      <a:off x="0" y="0"/>
                      <a:ext cx="1685290" cy="120523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Pokud chcete určitou akci v </w:t>
      </w:r>
      <w:proofErr w:type="spellStart"/>
      <w:r>
        <w:rPr>
          <w:lang w:val="cs-CZ"/>
        </w:rPr>
        <w:t>EdScratchi</w:t>
      </w:r>
      <w:proofErr w:type="spellEnd"/>
      <w:r>
        <w:rPr>
          <w:lang w:val="cs-CZ"/>
        </w:rPr>
        <w:t xml:space="preserve"> opakovat donekonečna, použijte speciální cyklický blok z kategorie </w:t>
      </w:r>
      <w:proofErr w:type="spellStart"/>
      <w:r w:rsidRPr="000B4F95">
        <w:rPr>
          <w:color w:val="FF7000"/>
          <w:lang w:val="cs-CZ"/>
        </w:rPr>
        <w:t>Control</w:t>
      </w:r>
      <w:proofErr w:type="spellEnd"/>
      <w:r>
        <w:rPr>
          <w:color w:val="FF7000"/>
          <w:lang w:val="cs-CZ"/>
        </w:rPr>
        <w:t xml:space="preserve"> </w:t>
      </w:r>
      <w:r>
        <w:rPr>
          <w:lang w:val="cs-CZ"/>
        </w:rPr>
        <w:t>-</w:t>
      </w:r>
      <w:r w:rsidRPr="000B4F95">
        <w:rPr>
          <w:lang w:val="cs-CZ"/>
        </w:rPr>
        <w:t xml:space="preserve"> </w:t>
      </w:r>
      <w:proofErr w:type="spellStart"/>
      <w:r w:rsidRPr="000B4F95">
        <w:rPr>
          <w:color w:val="FF7000"/>
          <w:lang w:val="cs-CZ"/>
        </w:rPr>
        <w:t>forever</w:t>
      </w:r>
      <w:proofErr w:type="spellEnd"/>
      <w:r w:rsidRPr="000B4F95">
        <w:rPr>
          <w:lang w:val="cs-CZ"/>
        </w:rPr>
        <w:t xml:space="preserve"> </w:t>
      </w:r>
      <w:r>
        <w:rPr>
          <w:lang w:val="cs-CZ"/>
        </w:rPr>
        <w:t>(nekonečný cyklus)</w:t>
      </w:r>
      <w:r w:rsidRPr="000B4F95">
        <w:rPr>
          <w:lang w:val="cs-CZ"/>
        </w:rPr>
        <w:t>:</w:t>
      </w:r>
    </w:p>
    <w:p w14:paraId="1E0ECF84" w14:textId="77777777" w:rsidR="001C6C01" w:rsidRPr="000B4F95" w:rsidRDefault="001C6C01" w:rsidP="001C6C01">
      <w:pPr>
        <w:rPr>
          <w:lang w:val="cs-CZ"/>
        </w:rPr>
      </w:pPr>
    </w:p>
    <w:p w14:paraId="393BBFE3"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5072" behindDoc="0" locked="0" layoutInCell="1" allowOverlap="1" wp14:anchorId="5237E7E1" wp14:editId="431F64A6">
                <wp:simplePos x="0" y="0"/>
                <wp:positionH relativeFrom="column">
                  <wp:posOffset>9525</wp:posOffset>
                </wp:positionH>
                <wp:positionV relativeFrom="paragraph">
                  <wp:posOffset>208280</wp:posOffset>
                </wp:positionV>
                <wp:extent cx="5715000" cy="2033270"/>
                <wp:effectExtent l="0" t="0" r="19050" b="24130"/>
                <wp:wrapTopAndBottom/>
                <wp:docPr id="1073741956" name="Group 1073741956"/>
                <wp:cNvGraphicFramePr/>
                <a:graphic xmlns:a="http://schemas.openxmlformats.org/drawingml/2006/main">
                  <a:graphicData uri="http://schemas.microsoft.com/office/word/2010/wordprocessingGroup">
                    <wpg:wgp>
                      <wpg:cNvGrpSpPr/>
                      <wpg:grpSpPr>
                        <a:xfrm>
                          <a:off x="0" y="0"/>
                          <a:ext cx="5715000" cy="2033270"/>
                          <a:chOff x="0" y="0"/>
                          <a:chExt cx="5715000" cy="2033828"/>
                        </a:xfrm>
                      </wpg:grpSpPr>
                      <wps:wsp>
                        <wps:cNvPr id="1073741957" name="Text Box 1073741957"/>
                        <wps:cNvSpPr txBox="1">
                          <a:spLocks noChangeArrowheads="1"/>
                        </wps:cNvSpPr>
                        <wps:spPr bwMode="auto">
                          <a:xfrm>
                            <a:off x="0" y="666749"/>
                            <a:ext cx="5715000" cy="136707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1958" name="Picture 10737419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59" name="Text Box 2"/>
                        <wps:cNvSpPr txBox="1">
                          <a:spLocks noChangeArrowheads="1"/>
                        </wps:cNvSpPr>
                        <wps:spPr bwMode="auto">
                          <a:xfrm>
                            <a:off x="1009650" y="304800"/>
                            <a:ext cx="1890499" cy="365760"/>
                          </a:xfrm>
                          <a:prstGeom prst="rect">
                            <a:avLst/>
                          </a:prstGeom>
                          <a:noFill/>
                          <a:ln w="9525">
                            <a:noFill/>
                            <a:miter lim="800000"/>
                            <a:headEnd/>
                            <a:tailEnd/>
                          </a:ln>
                        </wps:spPr>
                        <wps:txb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237E7E1" id="Group 1073741956" o:spid="_x0000_s1370" style="position:absolute;margin-left:.75pt;margin-top:16.4pt;width:450pt;height:160.1pt;z-index:253315072;mso-height-relative:margin" coordsize="57150,20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">
                <v:roundrect id="Text Box 1073741957" o:spid="_x0000_s1371" style="position:absolute;top:6667;width:57150;height:1367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" strokecolor="#5a5a5a [2109]">
                  <v:stroke joinstyle="miter"/>
                  <v:textbox inset=",5mm,,2.5mm">
                    <w:txbxContent>
                      <w:p w14:paraId="7310745B" w14:textId="77777777" w:rsidR="002A1612" w:rsidRPr="002950E6" w:rsidRDefault="002A1612" w:rsidP="001C6C01">
                        <w:pPr>
                          <w:rPr>
                            <w:lang w:val="cs-CZ"/>
                          </w:rPr>
                        </w:pPr>
                        <w:r>
                          <w:rPr>
                            <w:b/>
                            <w:color w:val="FF7000"/>
                            <w:lang w:val="cs-CZ"/>
                          </w:rPr>
                          <w:t xml:space="preserve">Nekonečný cyklus </w:t>
                        </w:r>
                        <w:r>
                          <w:rPr>
                            <w:lang w:val="cs-CZ"/>
                          </w:rPr>
                          <w:t xml:space="preserve">je typem cyklu s neomezeným počtem opakování. Nekonečným cyklem je např. 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sidRPr="002950E6">
                          <w:rPr>
                            <w:lang w:val="cs-CZ"/>
                          </w:rPr>
                          <w:t>.</w:t>
                        </w:r>
                        <w:r>
                          <w:rPr>
                            <w:lang w:val="cs-CZ"/>
                          </w:rPr>
                          <w:t xml:space="preserve"> Tento blok přikazuje Edisonovi opakovat bloky uvnitř tohoto cyklu stále dokola. </w:t>
                        </w:r>
                      </w:p>
                      <w:p w14:paraId="594CB521" w14:textId="77777777" w:rsidR="002A1612" w:rsidRPr="002950E6" w:rsidRDefault="002A1612" w:rsidP="001C6C01">
                        <w:pPr>
                          <w:rPr>
                            <w:lang w:val="cs-CZ"/>
                          </w:rPr>
                        </w:pPr>
                        <w:r>
                          <w:rPr>
                            <w:lang w:val="cs-CZ"/>
                          </w:rPr>
                          <w:t xml:space="preserve">Blok </w:t>
                        </w:r>
                        <w:proofErr w:type="spellStart"/>
                        <w:r w:rsidRPr="002950E6">
                          <w:rPr>
                            <w:color w:val="FF7000"/>
                            <w:lang w:val="cs-CZ"/>
                          </w:rPr>
                          <w:t>forever</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si tak můžete představit jako</w:t>
                        </w:r>
                        <w:r w:rsidRPr="002950E6">
                          <w:rPr>
                            <w:lang w:val="cs-CZ"/>
                          </w:rPr>
                          <w:t xml:space="preserve"> </w:t>
                        </w:r>
                        <w:r>
                          <w:rPr>
                            <w:lang w:val="cs-CZ"/>
                          </w:rPr>
                          <w:t xml:space="preserve">blok </w:t>
                        </w:r>
                        <w:proofErr w:type="spellStart"/>
                        <w:r w:rsidRPr="002950E6">
                          <w:rPr>
                            <w:color w:val="FF7000"/>
                            <w:lang w:val="cs-CZ"/>
                          </w:rPr>
                          <w:t>repeat</w:t>
                        </w:r>
                        <w:proofErr w:type="spellEnd"/>
                        <w:r w:rsidRPr="002950E6">
                          <w:rPr>
                            <w:lang w:val="cs-CZ"/>
                          </w:rPr>
                          <w:t xml:space="preserve"> </w:t>
                        </w:r>
                        <w:r>
                          <w:rPr>
                            <w:lang w:val="cs-CZ"/>
                          </w:rPr>
                          <w:t>se vstupním parametrem počtu cyklů nastaveným na nekonečno</w:t>
                        </w:r>
                        <w:r w:rsidRPr="002950E6">
                          <w:rPr>
                            <w:lang w:val="cs-CZ"/>
                          </w:rPr>
                          <w:t>!</w:t>
                        </w:r>
                      </w:p>
                      <w:p w14:paraId="6ECD91EB" w14:textId="77777777" w:rsidR="002A1612" w:rsidRPr="002950E6" w:rsidRDefault="002A1612" w:rsidP="001C6C01">
                        <w:pPr>
                          <w:rPr>
                            <w:lang w:val="cs-CZ"/>
                          </w:rPr>
                        </w:pPr>
                      </w:p>
                    </w:txbxContent>
                  </v:textbox>
                </v:roundrect>
                <v:shape id="Picture 1073741958" o:spid="_x0000_s137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">
                  <v:imagedata r:id="rId51" o:title=""/>
                </v:shape>
                <v:shape id="_x0000_s1373" type="#_x0000_t202" style="position:absolute;left:10096;top:3048;width:1890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" filled="f" stroked="f">
                  <v:textbox>
                    <w:txbxContent>
                      <w:p w14:paraId="5F63E9E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710C40B" w14:textId="77777777" w:rsidR="002A1612" w:rsidRPr="00D31915" w:rsidRDefault="002A1612" w:rsidP="001C6C01">
                        <w:pPr>
                          <w:rPr>
                            <w:b/>
                            <w:color w:val="FF7000"/>
                            <w:sz w:val="28"/>
                            <w:szCs w:val="28"/>
                          </w:rPr>
                        </w:pPr>
                      </w:p>
                    </w:txbxContent>
                  </v:textbox>
                </v:shape>
                <w10:wrap type="topAndBottom"/>
              </v:group>
            </w:pict>
          </mc:Fallback>
        </mc:AlternateContent>
      </w:r>
      <w:r w:rsidRPr="002950E6">
        <w:rPr>
          <w:lang w:val="cs-CZ"/>
        </w:rPr>
        <w:t xml:space="preserve">Blok </w:t>
      </w:r>
      <w:proofErr w:type="spellStart"/>
      <w:r w:rsidRPr="002950E6">
        <w:rPr>
          <w:color w:val="FF7000"/>
          <w:lang w:val="cs-CZ"/>
        </w:rPr>
        <w:t>forever</w:t>
      </w:r>
      <w:proofErr w:type="spellEnd"/>
      <w:r w:rsidRPr="002950E6">
        <w:rPr>
          <w:lang w:val="cs-CZ"/>
        </w:rPr>
        <w:t xml:space="preserve"> je </w:t>
      </w:r>
      <w:r w:rsidRPr="002950E6">
        <w:rPr>
          <w:b/>
          <w:color w:val="FF7000"/>
          <w:lang w:val="cs-CZ"/>
        </w:rPr>
        <w:t>nekonečn</w:t>
      </w:r>
      <w:r>
        <w:rPr>
          <w:b/>
          <w:color w:val="FF7000"/>
          <w:lang w:val="cs-CZ"/>
        </w:rPr>
        <w:t>ý</w:t>
      </w:r>
      <w:r w:rsidRPr="002950E6">
        <w:rPr>
          <w:b/>
          <w:color w:val="FF7000"/>
          <w:lang w:val="cs-CZ"/>
        </w:rPr>
        <w:t xml:space="preserve"> </w:t>
      </w:r>
      <w:r>
        <w:rPr>
          <w:b/>
          <w:color w:val="FF7000"/>
          <w:lang w:val="cs-CZ"/>
        </w:rPr>
        <w:t>cyklus</w:t>
      </w:r>
      <w:r w:rsidRPr="002950E6">
        <w:rPr>
          <w:lang w:val="cs-CZ"/>
        </w:rPr>
        <w:t>.</w:t>
      </w:r>
      <w:r w:rsidRPr="002950E6">
        <w:rPr>
          <w:noProof/>
          <w:lang w:val="cs-CZ"/>
        </w:rPr>
        <w:t xml:space="preserve"> </w:t>
      </w:r>
    </w:p>
    <w:p w14:paraId="443D4580" w14:textId="77777777" w:rsidR="001C6C01" w:rsidRPr="002950E6" w:rsidRDefault="001C6C01" w:rsidP="001C6C01">
      <w:pPr>
        <w:rPr>
          <w:lang w:val="cs-CZ"/>
        </w:rPr>
      </w:pPr>
    </w:p>
    <w:p w14:paraId="7DA017C3" w14:textId="77777777" w:rsidR="001C6C01" w:rsidRPr="002950E6" w:rsidRDefault="001C6C01" w:rsidP="001C6C01">
      <w:pPr>
        <w:rPr>
          <w:lang w:val="cs-CZ"/>
        </w:rPr>
      </w:pPr>
      <w:r>
        <w:rPr>
          <w:lang w:val="cs-CZ"/>
        </w:rPr>
        <w:t>Nápovědu ohledně použití bloku v </w:t>
      </w:r>
      <w:proofErr w:type="spellStart"/>
      <w:r>
        <w:rPr>
          <w:lang w:val="cs-CZ"/>
        </w:rPr>
        <w:t>EdScratchi</w:t>
      </w:r>
      <w:proofErr w:type="spellEnd"/>
      <w:r>
        <w:rPr>
          <w:lang w:val="cs-CZ"/>
        </w:rPr>
        <w:t xml:space="preserve"> v programovacím jazyku vám poskytne jeho tvar. Prohlédněte si tvar bloku</w:t>
      </w:r>
      <w:r w:rsidRPr="00064CC0">
        <w:rPr>
          <w:color w:val="FF7000"/>
          <w:lang w:val="cs-CZ"/>
        </w:rPr>
        <w:t xml:space="preserve"> </w:t>
      </w:r>
      <w:proofErr w:type="spellStart"/>
      <w:r w:rsidRPr="002950E6">
        <w:rPr>
          <w:color w:val="FF7000"/>
          <w:lang w:val="cs-CZ"/>
        </w:rPr>
        <w:t>forever</w:t>
      </w:r>
      <w:proofErr w:type="spellEnd"/>
      <w:r>
        <w:rPr>
          <w:lang w:val="cs-CZ"/>
        </w:rPr>
        <w:t>. Stejně jako všechny ostatní cyklické bloky v </w:t>
      </w:r>
      <w:proofErr w:type="spellStart"/>
      <w:r>
        <w:rPr>
          <w:lang w:val="cs-CZ"/>
        </w:rPr>
        <w:t>EdScratchi</w:t>
      </w:r>
      <w:proofErr w:type="spellEnd"/>
      <w:r>
        <w:rPr>
          <w:lang w:val="cs-CZ"/>
        </w:rPr>
        <w:t xml:space="preserve"> blok </w:t>
      </w:r>
      <w:proofErr w:type="spellStart"/>
      <w:r w:rsidRPr="002950E6">
        <w:rPr>
          <w:color w:val="FF7000"/>
          <w:lang w:val="cs-CZ"/>
        </w:rPr>
        <w:t>forever</w:t>
      </w:r>
      <w:proofErr w:type="spellEnd"/>
      <w:r w:rsidRPr="002950E6">
        <w:rPr>
          <w:lang w:val="cs-CZ"/>
        </w:rPr>
        <w:t xml:space="preserve"> </w:t>
      </w:r>
      <w:r>
        <w:rPr>
          <w:lang w:val="cs-CZ"/>
        </w:rPr>
        <w:t>obepíná ostatní bloky. Všechny bloky uvnitř cyklického bloku tak budou opakovány. Čeho dalšího jste si u tvaru tohoto bloku všimli</w:t>
      </w:r>
      <w:r w:rsidRPr="002950E6">
        <w:rPr>
          <w:lang w:val="cs-CZ"/>
        </w:rPr>
        <w:t xml:space="preserve">? </w:t>
      </w:r>
    </w:p>
    <w:p w14:paraId="01BC92FF" w14:textId="77777777" w:rsidR="001C6C01" w:rsidRPr="002950E6" w:rsidRDefault="001C6C01" w:rsidP="001C6C01">
      <w:pPr>
        <w:pStyle w:val="Odstavecseseznamem"/>
        <w:numPr>
          <w:ilvl w:val="0"/>
          <w:numId w:val="39"/>
        </w:numPr>
        <w:rPr>
          <w:lang w:val="cs-CZ"/>
        </w:rPr>
      </w:pPr>
      <w:r>
        <w:rPr>
          <w:lang w:val="cs-CZ"/>
        </w:rPr>
        <w:lastRenderedPageBreak/>
        <w:t xml:space="preserve">Když napíšete program využívající blok </w:t>
      </w:r>
      <w:proofErr w:type="spellStart"/>
      <w:r w:rsidRPr="002950E6">
        <w:rPr>
          <w:color w:val="FF7000"/>
          <w:lang w:val="cs-CZ"/>
        </w:rPr>
        <w:t>forever</w:t>
      </w:r>
      <w:proofErr w:type="spellEnd"/>
      <w:r>
        <w:rPr>
          <w:lang w:val="cs-CZ"/>
        </w:rPr>
        <w:t xml:space="preserve">, myslíte si, že budete moci po tomto cyklu přidávat další příkazy? Proč ano nebo proč ne? </w:t>
      </w:r>
    </w:p>
    <w:p w14:paraId="3A5FFD8E" w14:textId="77777777" w:rsidR="001C6C01" w:rsidRPr="002950E6" w:rsidRDefault="001C6C01" w:rsidP="001C6C01">
      <w:pPr>
        <w:rPr>
          <w:lang w:val="cs-CZ"/>
        </w:rPr>
      </w:pPr>
      <w:bookmarkStart w:id="60" w:name="_Hlk513625473"/>
      <w:r w:rsidRPr="002950E6">
        <w:rPr>
          <w:lang w:val="cs-CZ"/>
        </w:rPr>
        <w:t>________________________________________________________________________________</w:t>
      </w:r>
    </w:p>
    <w:p w14:paraId="0F8EFDEB" w14:textId="77777777" w:rsidR="001C6C01" w:rsidRPr="002950E6" w:rsidRDefault="001C6C01" w:rsidP="001C6C01">
      <w:pPr>
        <w:rPr>
          <w:lang w:val="cs-CZ"/>
        </w:rPr>
      </w:pPr>
      <w:r w:rsidRPr="002950E6">
        <w:rPr>
          <w:lang w:val="cs-CZ"/>
        </w:rPr>
        <w:t>________________________________________________________________________________</w:t>
      </w:r>
    </w:p>
    <w:p w14:paraId="7BAFD5DE" w14:textId="77777777" w:rsidR="001C6C01" w:rsidRPr="002950E6" w:rsidRDefault="001C6C01" w:rsidP="001C6C01">
      <w:pPr>
        <w:rPr>
          <w:lang w:val="cs-CZ"/>
        </w:rPr>
      </w:pPr>
      <w:r w:rsidRPr="002950E6">
        <w:rPr>
          <w:lang w:val="cs-CZ"/>
        </w:rPr>
        <w:t>________________________________________________________________________________</w:t>
      </w:r>
    </w:p>
    <w:p w14:paraId="23AC9A04" w14:textId="77777777" w:rsidR="001C6C01" w:rsidRPr="002950E6" w:rsidRDefault="001C6C01" w:rsidP="001C6C01">
      <w:pPr>
        <w:rPr>
          <w:lang w:val="cs-CZ"/>
        </w:rPr>
      </w:pPr>
      <w:r w:rsidRPr="002950E6">
        <w:rPr>
          <w:lang w:val="cs-CZ"/>
        </w:rPr>
        <w:t>________________________________________________________________________________</w:t>
      </w:r>
    </w:p>
    <w:bookmarkEnd w:id="60"/>
    <w:p w14:paraId="2F9D4260" w14:textId="77777777" w:rsidR="001C6C01" w:rsidRPr="002950E6" w:rsidRDefault="001C6C01" w:rsidP="001C6C01">
      <w:pPr>
        <w:rPr>
          <w:lang w:val="cs-CZ"/>
        </w:rPr>
      </w:pPr>
    </w:p>
    <w:p w14:paraId="3F083C2F" w14:textId="77777777" w:rsidR="001C6C01" w:rsidRPr="002950E6" w:rsidRDefault="001C6C01" w:rsidP="001C6C01">
      <w:pPr>
        <w:pStyle w:val="Nadpis2"/>
        <w:rPr>
          <w:lang w:val="cs-CZ"/>
        </w:rPr>
      </w:pPr>
      <w:r w:rsidRPr="002950E6">
        <w:rPr>
          <w:lang w:val="cs-CZ"/>
        </w:rPr>
        <w:t xml:space="preserve">Vyzkoušejte si to! </w:t>
      </w:r>
    </w:p>
    <w:p w14:paraId="39F9B2B6" w14:textId="18F6556B"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6096" behindDoc="0" locked="0" layoutInCell="1" allowOverlap="1" wp14:anchorId="115387D2" wp14:editId="2664FAE4">
                <wp:simplePos x="0" y="0"/>
                <wp:positionH relativeFrom="column">
                  <wp:posOffset>-17780</wp:posOffset>
                </wp:positionH>
                <wp:positionV relativeFrom="paragraph">
                  <wp:posOffset>585470</wp:posOffset>
                </wp:positionV>
                <wp:extent cx="5715000" cy="1452880"/>
                <wp:effectExtent l="0" t="0" r="19050" b="13970"/>
                <wp:wrapTopAndBottom/>
                <wp:docPr id="1073741960" name="Group 1073741960"/>
                <wp:cNvGraphicFramePr/>
                <a:graphic xmlns:a="http://schemas.openxmlformats.org/drawingml/2006/main">
                  <a:graphicData uri="http://schemas.microsoft.com/office/word/2010/wordprocessingGroup">
                    <wpg:wgp>
                      <wpg:cNvGrpSpPr/>
                      <wpg:grpSpPr>
                        <a:xfrm>
                          <a:off x="0" y="0"/>
                          <a:ext cx="5715000" cy="1452880"/>
                          <a:chOff x="0" y="0"/>
                          <a:chExt cx="5715000" cy="1306195"/>
                        </a:xfrm>
                      </wpg:grpSpPr>
                      <wps:wsp>
                        <wps:cNvPr id="1073741961" name="Text Box 1073741961"/>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1962" name="Picture 107374196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63"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387D2" id="Group 1073741960" o:spid="_x0000_s1374" style="position:absolute;margin-left:-1.4pt;margin-top:46.1pt;width:450pt;height:114.4pt;z-index:253316096;mso-height-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">
                <v:roundrect id="Text Box 1073741961" o:spid="_x0000_s1375"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" strokecolor="#5a5a5a [2109]">
                  <v:stroke joinstyle="miter"/>
                  <v:textbox inset=",5mm,,2.5mm">
                    <w:txbxContent>
                      <w:p w14:paraId="793DA944" w14:textId="77777777" w:rsidR="002A1612" w:rsidRPr="00064CC0" w:rsidRDefault="002A1612" w:rsidP="001C6C01">
                        <w:pPr>
                          <w:rPr>
                            <w:lang w:val="cs-CZ"/>
                          </w:rPr>
                        </w:pPr>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sidRPr="00064CC0">
                          <w:rPr>
                            <w:b/>
                            <w:lang w:val="cs-CZ"/>
                          </w:rPr>
                          <w:t xml:space="preserve"> </w:t>
                        </w:r>
                      </w:p>
                    </w:txbxContent>
                  </v:textbox>
                </v:roundrect>
                <v:shape id="Picture 1073741962" o:spid="_x0000_s1376"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">
                  <v:imagedata r:id="rId100" o:title=""/>
                </v:shape>
                <v:shape id="_x0000_s1377"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" filled="f" stroked="f">
                  <v:textbox>
                    <w:txbxContent>
                      <w:p w14:paraId="4D939CA6"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2ED6B64" w14:textId="77777777" w:rsidR="002A1612" w:rsidRPr="00D31915" w:rsidRDefault="002A1612" w:rsidP="001C6C01">
                        <w:pPr>
                          <w:rPr>
                            <w:b/>
                            <w:color w:val="FF7000"/>
                            <w:sz w:val="28"/>
                            <w:szCs w:val="28"/>
                          </w:rPr>
                        </w:pPr>
                      </w:p>
                    </w:txbxContent>
                  </v:textbox>
                </v:shape>
                <w10:wrap type="topAndBottom"/>
              </v:group>
            </w:pict>
          </mc:Fallback>
        </mc:AlternateContent>
      </w:r>
      <w:r>
        <w:rPr>
          <w:noProof/>
          <w:lang w:val="cs-CZ"/>
        </w:rPr>
        <w:t>Udělejte si z Edisona minut</w:t>
      </w:r>
      <w:r w:rsidR="00123E8B">
        <w:rPr>
          <w:noProof/>
          <w:lang w:val="cs-CZ"/>
        </w:rPr>
        <w:t>k</w:t>
      </w:r>
      <w:r>
        <w:rPr>
          <w:noProof/>
          <w:lang w:val="cs-CZ"/>
        </w:rPr>
        <w:t xml:space="preserve">u na odměření času na vaření vajíček! Napište pomocí bloku </w:t>
      </w:r>
      <w:proofErr w:type="spellStart"/>
      <w:r w:rsidRPr="002950E6">
        <w:rPr>
          <w:color w:val="FF7000"/>
          <w:lang w:val="cs-CZ"/>
        </w:rPr>
        <w:t>forever</w:t>
      </w:r>
      <w:proofErr w:type="spellEnd"/>
      <w:r w:rsidRPr="002950E6">
        <w:rPr>
          <w:lang w:val="cs-CZ"/>
        </w:rPr>
        <w:t xml:space="preserve"> </w:t>
      </w:r>
      <w:r>
        <w:rPr>
          <w:lang w:val="cs-CZ"/>
        </w:rPr>
        <w:t>program, díky němuž Edison po uplynutí daného množství sekund spustí navždy alarm.</w:t>
      </w:r>
      <w:r w:rsidRPr="002950E6">
        <w:rPr>
          <w:lang w:val="cs-CZ"/>
        </w:rPr>
        <w:t xml:space="preserve"> </w:t>
      </w:r>
    </w:p>
    <w:p w14:paraId="3B49CF94" w14:textId="77777777" w:rsidR="001C6C01" w:rsidRPr="002950E6" w:rsidRDefault="001C6C01" w:rsidP="001C6C01">
      <w:pPr>
        <w:rPr>
          <w:lang w:val="cs-CZ"/>
        </w:rPr>
      </w:pPr>
    </w:p>
    <w:p w14:paraId="19AD23FB" w14:textId="77777777" w:rsidR="001C6C01" w:rsidRPr="002950E6" w:rsidRDefault="001C6C01" w:rsidP="001C6C01">
      <w:pPr>
        <w:rPr>
          <w:lang w:val="cs-CZ"/>
        </w:rPr>
      </w:pPr>
      <w:r>
        <w:rPr>
          <w:lang w:val="cs-CZ"/>
        </w:rPr>
        <w:t xml:space="preserve">Zamyslete se nad sekvencí kroků nutných k tomu, aby minutka fungovala. Co by mělo být uvnitř cyklu? Co mimo cyklus? Stáhněte program do robota a otestujte jej. </w:t>
      </w:r>
    </w:p>
    <w:p w14:paraId="224A050A" w14:textId="77777777" w:rsidR="001C6C01" w:rsidRPr="002950E6" w:rsidRDefault="001C6C01" w:rsidP="001C6C01">
      <w:pPr>
        <w:pStyle w:val="Odstavecseseznamem"/>
        <w:numPr>
          <w:ilvl w:val="0"/>
          <w:numId w:val="39"/>
        </w:numPr>
        <w:rPr>
          <w:lang w:val="cs-CZ"/>
        </w:rPr>
      </w:pPr>
      <w:r w:rsidRPr="002950E6">
        <w:rPr>
          <w:noProof/>
          <w:lang w:val="cs-CZ"/>
        </w:rPr>
        <mc:AlternateContent>
          <mc:Choice Requires="wps">
            <w:drawing>
              <wp:anchor distT="0" distB="0" distL="114300" distR="114300" simplePos="0" relativeHeight="253317120" behindDoc="0" locked="0" layoutInCell="1" allowOverlap="1" wp14:anchorId="06BB102C" wp14:editId="0AF9B45B">
                <wp:simplePos x="0" y="0"/>
                <wp:positionH relativeFrom="column">
                  <wp:posOffset>336550</wp:posOffset>
                </wp:positionH>
                <wp:positionV relativeFrom="paragraph">
                  <wp:posOffset>451485</wp:posOffset>
                </wp:positionV>
                <wp:extent cx="5319395" cy="3529330"/>
                <wp:effectExtent l="0" t="0" r="14605" b="13970"/>
                <wp:wrapTopAndBottom/>
                <wp:docPr id="1073741964" name="Rectangle: Rounded Corners 1073741964"/>
                <wp:cNvGraphicFramePr/>
                <a:graphic xmlns:a="http://schemas.openxmlformats.org/drawingml/2006/main">
                  <a:graphicData uri="http://schemas.microsoft.com/office/word/2010/wordprocessingShape">
                    <wps:wsp>
                      <wps:cNvSpPr/>
                      <wps:spPr>
                        <a:xfrm>
                          <a:off x="0" y="0"/>
                          <a:ext cx="5319395" cy="3529330"/>
                        </a:xfrm>
                        <a:prstGeom prst="roundRect">
                          <a:avLst>
                            <a:gd name="adj" fmla="val 1333"/>
                          </a:avLst>
                        </a:prstGeom>
                        <a:noFill/>
                        <a:ln w="12700" cap="flat" cmpd="sng" algn="ctr">
                          <a:solidFill>
                            <a:sysClr val="windowText" lastClr="000000">
                              <a:lumMod val="65000"/>
                              <a:lumOff val="3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ABF6153" id="Rectangle: Rounded Corners 1073741964" o:spid="_x0000_s1026" style="position:absolute;margin-left:26.5pt;margin-top:35.55pt;width:418.85pt;height:277.9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" filled="f" strokecolor="#595959" strokeweight="1pt">
                <v:stroke joinstyle="miter"/>
                <w10:wrap type="topAndBottom"/>
              </v:roundrect>
            </w:pict>
          </mc:Fallback>
        </mc:AlternateContent>
      </w:r>
      <w:r>
        <w:rPr>
          <w:lang w:val="cs-CZ"/>
        </w:rPr>
        <w:t xml:space="preserve">Jak program vypadá? Napište program do rámečku níže. Zapište i použité vstupní parametry. </w:t>
      </w:r>
    </w:p>
    <w:p w14:paraId="0CB01499" w14:textId="6D5A1072" w:rsidR="001C6C01" w:rsidRPr="002950E6" w:rsidRDefault="001C6C01" w:rsidP="001C6C01">
      <w:pPr>
        <w:pStyle w:val="Nadpis1"/>
        <w:rPr>
          <w:sz w:val="72"/>
          <w:szCs w:val="72"/>
          <w:lang w:val="cs-CZ"/>
        </w:rPr>
      </w:pPr>
      <w:bookmarkStart w:id="61" w:name="_Toc146267235"/>
      <w:r w:rsidRPr="002950E6">
        <w:rPr>
          <w:lang w:val="cs-CZ"/>
        </w:rPr>
        <w:lastRenderedPageBreak/>
        <w:t xml:space="preserve">U3-1.3a </w:t>
      </w:r>
      <w:r>
        <w:rPr>
          <w:lang w:val="cs-CZ"/>
        </w:rPr>
        <w:t xml:space="preserve">Další výzva: </w:t>
      </w:r>
      <w:r w:rsidR="006C3122">
        <w:rPr>
          <w:lang w:val="cs-CZ"/>
        </w:rPr>
        <w:t>Vlezlá písnička</w:t>
      </w:r>
      <w:bookmarkEnd w:id="61"/>
      <w:r w:rsidR="006C3122" w:rsidRPr="002950E6">
        <w:rPr>
          <w:lang w:val="cs-CZ"/>
        </w:rPr>
        <w:t xml:space="preserve"> </w:t>
      </w:r>
    </w:p>
    <w:p w14:paraId="5A12DB64" w14:textId="58A0F27D" w:rsidR="001C6C01" w:rsidRPr="002950E6" w:rsidRDefault="00284198" w:rsidP="001C6C01">
      <w:pPr>
        <w:rPr>
          <w:lang w:val="cs-CZ"/>
        </w:rPr>
      </w:pPr>
      <w:r>
        <w:rPr>
          <w:lang w:val="cs-CZ"/>
        </w:rPr>
        <w:t>V</w:t>
      </w:r>
      <w:r w:rsidR="001C6C01">
        <w:rPr>
          <w:lang w:val="cs-CZ"/>
        </w:rPr>
        <w:t>lezlá písnička</w:t>
      </w:r>
      <w:r>
        <w:rPr>
          <w:lang w:val="cs-CZ"/>
        </w:rPr>
        <w:t xml:space="preserve"> je taková</w:t>
      </w:r>
      <w:r w:rsidR="001C6C01">
        <w:rPr>
          <w:lang w:val="cs-CZ"/>
        </w:rPr>
        <w:t>, která se vám dostane do hlavy</w:t>
      </w:r>
      <w:r>
        <w:rPr>
          <w:lang w:val="cs-CZ"/>
        </w:rPr>
        <w:t>, neustále vám zní v uších a</w:t>
      </w:r>
      <w:r w:rsidR="001C6C01">
        <w:rPr>
          <w:lang w:val="cs-CZ"/>
        </w:rPr>
        <w:t xml:space="preserve"> nemůžete se jí zbavit</w:t>
      </w:r>
      <w:r>
        <w:rPr>
          <w:lang w:val="cs-CZ"/>
        </w:rPr>
        <w:t>.</w:t>
      </w:r>
      <w:r w:rsidR="001C6C01">
        <w:rPr>
          <w:lang w:val="cs-CZ"/>
        </w:rPr>
        <w:t xml:space="preserve"> V této kapitole je vaším úkolem naprogramovat Edisona pomocí bloku </w:t>
      </w:r>
      <w:proofErr w:type="spellStart"/>
      <w:r w:rsidR="001C6C01" w:rsidRPr="002950E6">
        <w:rPr>
          <w:color w:val="FF7000"/>
          <w:lang w:val="cs-CZ"/>
        </w:rPr>
        <w:t>forever</w:t>
      </w:r>
      <w:proofErr w:type="spellEnd"/>
      <w:r w:rsidR="001C6C01">
        <w:rPr>
          <w:lang w:val="cs-CZ"/>
        </w:rPr>
        <w:t>, aby hrál zadanou melodii stále dokola</w:t>
      </w:r>
      <w:r w:rsidR="001C6C01" w:rsidRPr="002950E6">
        <w:rPr>
          <w:lang w:val="cs-CZ"/>
        </w:rPr>
        <w:t>!</w:t>
      </w:r>
    </w:p>
    <w:p w14:paraId="207772CE" w14:textId="77777777" w:rsidR="001C6C01" w:rsidRPr="002950E6" w:rsidRDefault="001C6C01" w:rsidP="001C6C01">
      <w:pPr>
        <w:rPr>
          <w:lang w:val="cs-CZ"/>
        </w:rPr>
      </w:pPr>
    </w:p>
    <w:p w14:paraId="217C1CC2" w14:textId="77777777" w:rsidR="001C6C01" w:rsidRPr="002950E6" w:rsidRDefault="001C6C01" w:rsidP="001C6C01">
      <w:pPr>
        <w:pStyle w:val="Nadpis2"/>
        <w:rPr>
          <w:lang w:val="cs-CZ"/>
        </w:rPr>
      </w:pPr>
      <w:r w:rsidRPr="002950E6">
        <w:rPr>
          <w:lang w:val="cs-CZ"/>
        </w:rPr>
        <w:t>Co máte dělat</w:t>
      </w:r>
    </w:p>
    <w:p w14:paraId="316802BD"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8144" behindDoc="0" locked="0" layoutInCell="1" allowOverlap="1" wp14:anchorId="224E4B67" wp14:editId="2888AB07">
                <wp:simplePos x="0" y="0"/>
                <wp:positionH relativeFrom="column">
                  <wp:posOffset>3175</wp:posOffset>
                </wp:positionH>
                <wp:positionV relativeFrom="paragraph">
                  <wp:posOffset>472440</wp:posOffset>
                </wp:positionV>
                <wp:extent cx="5715000" cy="1398270"/>
                <wp:effectExtent l="0" t="0" r="19050" b="11430"/>
                <wp:wrapTopAndBottom/>
                <wp:docPr id="1073741969" name="Group 1073741969"/>
                <wp:cNvGraphicFramePr/>
                <a:graphic xmlns:a="http://schemas.openxmlformats.org/drawingml/2006/main">
                  <a:graphicData uri="http://schemas.microsoft.com/office/word/2010/wordprocessingGroup">
                    <wpg:wgp>
                      <wpg:cNvGrpSpPr/>
                      <wpg:grpSpPr>
                        <a:xfrm>
                          <a:off x="0" y="0"/>
                          <a:ext cx="5715000" cy="1398270"/>
                          <a:chOff x="0" y="0"/>
                          <a:chExt cx="5715000" cy="1399415"/>
                        </a:xfrm>
                      </wpg:grpSpPr>
                      <wps:wsp>
                        <wps:cNvPr id="1073741970" name="Text Box 1073741970"/>
                        <wps:cNvSpPr txBox="1">
                          <a:spLocks noChangeArrowheads="1"/>
                        </wps:cNvSpPr>
                        <wps:spPr bwMode="auto">
                          <a:xfrm>
                            <a:off x="0" y="666749"/>
                            <a:ext cx="5715000" cy="732666"/>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wps:txbx>
                        <wps:bodyPr rot="0" vert="horz" wrap="square" lIns="91440" tIns="180000" rIns="91440" bIns="90000" anchor="t" anchorCtr="0">
                          <a:noAutofit/>
                        </wps:bodyPr>
                      </wps:wsp>
                      <pic:pic xmlns:pic="http://schemas.openxmlformats.org/drawingml/2006/picture">
                        <pic:nvPicPr>
                          <pic:cNvPr id="1073741971" name="Picture 107374197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1073741972" name="Text Box 2"/>
                        <wps:cNvSpPr txBox="1">
                          <a:spLocks noChangeArrowheads="1"/>
                        </wps:cNvSpPr>
                        <wps:spPr bwMode="auto">
                          <a:xfrm>
                            <a:off x="1028700" y="304800"/>
                            <a:ext cx="1657350" cy="365760"/>
                          </a:xfrm>
                          <a:prstGeom prst="rect">
                            <a:avLst/>
                          </a:prstGeom>
                          <a:noFill/>
                          <a:ln w="9525">
                            <a:noFill/>
                            <a:miter lim="800000"/>
                            <a:headEnd/>
                            <a:tailEnd/>
                          </a:ln>
                        </wps:spPr>
                        <wps:txb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4E4B67" id="Group 1073741969" o:spid="_x0000_s1378" style="position:absolute;margin-left:.25pt;margin-top:37.2pt;width:450pt;height:110.1pt;z-index:253318144;mso-height-relative:margin" coordsize="57150,13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">
                <v:roundrect id="Text Box 1073741970" o:spid="_x0000_s1379" style="position:absolute;top:6667;width:57150;height:73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" strokecolor="#5a5a5a [2109]">
                  <v:stroke joinstyle="miter"/>
                  <v:textbox inset=",5mm,,2.5mm">
                    <w:txbxContent>
                      <w:p w14:paraId="593DA20F" w14:textId="77777777" w:rsidR="002A1612" w:rsidRDefault="002A1612" w:rsidP="001C6C01">
                        <w:r>
                          <w:rPr>
                            <w:lang w:val="cs-CZ"/>
                          </w:rPr>
                          <w:t xml:space="preserve">Program můžete kdykoli zastavit stisknutím tlačítka stop </w:t>
                        </w:r>
                        <w:r w:rsidRPr="00064CC0">
                          <w:rPr>
                            <w:lang w:val="cs-CZ"/>
                          </w:rPr>
                          <w:t>(</w:t>
                        </w:r>
                        <w:r>
                          <w:rPr>
                            <w:lang w:val="cs-CZ"/>
                          </w:rPr>
                          <w:t>čtvercového</w:t>
                        </w:r>
                        <w:r w:rsidRPr="00064CC0">
                          <w:rPr>
                            <w:lang w:val="cs-CZ"/>
                          </w:rPr>
                          <w:t>)</w:t>
                        </w:r>
                        <w:r>
                          <w:rPr>
                            <w:lang w:val="cs-CZ"/>
                          </w:rPr>
                          <w:t xml:space="preserve"> na Edisonovi.</w:t>
                        </w:r>
                        <w:r w:rsidRPr="00064CC0">
                          <w:rPr>
                            <w:lang w:val="cs-CZ"/>
                          </w:rPr>
                          <w:t xml:space="preserve"> </w:t>
                        </w:r>
                        <w:r>
                          <w:rPr>
                            <w:b/>
                          </w:rPr>
                          <w:t xml:space="preserve"> </w:t>
                        </w:r>
                      </w:p>
                      <w:p w14:paraId="2C7F0546" w14:textId="77777777" w:rsidR="002A1612" w:rsidRDefault="002A1612" w:rsidP="001C6C01"/>
                    </w:txbxContent>
                  </v:textbox>
                </v:roundrect>
                <v:shape id="Picture 1073741971" o:spid="_x0000_s1380"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">
                  <v:imagedata r:id="rId49" o:title=""/>
                </v:shape>
                <v:shape id="_x0000_s1381" type="#_x0000_t202" style="position:absolute;left:10287;top:3048;width:165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" filled="f" stroked="f">
                  <v:textbox>
                    <w:txbxContent>
                      <w:p w14:paraId="1FFA108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575879BC"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Naprogramujte Edisona pomocí cyklického bloku </w:t>
      </w:r>
      <w:proofErr w:type="spellStart"/>
      <w:r w:rsidRPr="002950E6">
        <w:rPr>
          <w:color w:val="FF7000"/>
          <w:lang w:val="cs-CZ"/>
        </w:rPr>
        <w:t>forever</w:t>
      </w:r>
      <w:proofErr w:type="spellEnd"/>
      <w:r>
        <w:rPr>
          <w:lang w:val="cs-CZ"/>
        </w:rPr>
        <w:t xml:space="preserve"> tak, aby hrál písničku nebo melodii stále dokola. Napište program v </w:t>
      </w:r>
      <w:proofErr w:type="spellStart"/>
      <w:r w:rsidRPr="002950E6">
        <w:rPr>
          <w:lang w:val="cs-CZ"/>
        </w:rPr>
        <w:t>EdScratch</w:t>
      </w:r>
      <w:r>
        <w:rPr>
          <w:lang w:val="cs-CZ"/>
        </w:rPr>
        <w:t>i</w:t>
      </w:r>
      <w:proofErr w:type="spellEnd"/>
      <w:r>
        <w:rPr>
          <w:lang w:val="cs-CZ"/>
        </w:rPr>
        <w:t xml:space="preserve">, stáhněte jej do Edisona a otestujte. </w:t>
      </w:r>
    </w:p>
    <w:p w14:paraId="7E3DD257" w14:textId="77777777" w:rsidR="001C6C01" w:rsidRPr="002950E6" w:rsidRDefault="001C6C01" w:rsidP="001C6C01">
      <w:pPr>
        <w:rPr>
          <w:lang w:val="cs-CZ"/>
        </w:rPr>
      </w:pPr>
    </w:p>
    <w:p w14:paraId="24BB50F6" w14:textId="77777777" w:rsidR="001C6C01" w:rsidRPr="002950E6" w:rsidRDefault="001C6C01" w:rsidP="001C6C01">
      <w:pPr>
        <w:rPr>
          <w:lang w:val="cs-CZ"/>
        </w:rPr>
      </w:pPr>
      <w:r w:rsidRPr="002950E6">
        <w:rPr>
          <w:noProof/>
          <w:lang w:val="cs-CZ"/>
        </w:rPr>
        <w:drawing>
          <wp:anchor distT="0" distB="0" distL="114300" distR="114300" simplePos="0" relativeHeight="253352960" behindDoc="0" locked="0" layoutInCell="1" allowOverlap="1" wp14:anchorId="5675FB64" wp14:editId="1E15E637">
            <wp:simplePos x="0" y="0"/>
            <wp:positionH relativeFrom="column">
              <wp:posOffset>-16510</wp:posOffset>
            </wp:positionH>
            <wp:positionV relativeFrom="paragraph">
              <wp:posOffset>317576</wp:posOffset>
            </wp:positionV>
            <wp:extent cx="5731510" cy="4051300"/>
            <wp:effectExtent l="0" t="0" r="2540" b="6350"/>
            <wp:wrapTopAndBottom/>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Jazz up_3-1.2a loop a song 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051300"/>
                    </a:xfrm>
                    <a:prstGeom prst="rect">
                      <a:avLst/>
                    </a:prstGeom>
                  </pic:spPr>
                </pic:pic>
              </a:graphicData>
            </a:graphic>
          </wp:anchor>
        </w:drawing>
      </w:r>
      <w:r w:rsidRPr="002950E6">
        <w:rPr>
          <w:lang w:val="cs-CZ"/>
        </w:rPr>
        <w:br w:type="page"/>
      </w:r>
    </w:p>
    <w:p w14:paraId="411DC2DC" w14:textId="77777777" w:rsidR="001C6C01" w:rsidRPr="0099112A" w:rsidRDefault="001C6C01" w:rsidP="001C6C01">
      <w:pPr>
        <w:pStyle w:val="Nadpis1"/>
        <w:rPr>
          <w:lang w:val="cs-CZ"/>
        </w:rPr>
      </w:pPr>
      <w:bookmarkStart w:id="62" w:name="_Toc146267236"/>
      <w:r w:rsidRPr="002950E6">
        <w:rPr>
          <w:lang w:val="cs-CZ"/>
        </w:rPr>
        <w:lastRenderedPageBreak/>
        <w:t xml:space="preserve">U3-1.4 </w:t>
      </w:r>
      <w:r>
        <w:rPr>
          <w:lang w:val="cs-CZ"/>
        </w:rPr>
        <w:t>Prozkoumejte spojování a vnoření cyklů</w:t>
      </w:r>
      <w:bookmarkEnd w:id="62"/>
      <w:r w:rsidRPr="002950E6">
        <w:rPr>
          <w:lang w:val="cs-CZ"/>
        </w:rPr>
        <w:t xml:space="preserve"> </w:t>
      </w:r>
    </w:p>
    <w:p w14:paraId="2DC9556E" w14:textId="77777777" w:rsidR="001C6C01" w:rsidRPr="002950E6" w:rsidRDefault="001C6C01" w:rsidP="001C6C01">
      <w:pPr>
        <w:rPr>
          <w:lang w:val="cs-CZ"/>
        </w:rPr>
      </w:pPr>
      <w:bookmarkStart w:id="63" w:name="_Toc508286134"/>
      <w:bookmarkStart w:id="64" w:name="_Toc508285023"/>
      <w:r>
        <w:rPr>
          <w:lang w:val="cs-CZ"/>
        </w:rPr>
        <w:t xml:space="preserve">Používání cyklů při psaní programů vám umožňuje efektivnější práci, protože můžete počítači dát příkaz k opakování kroků, aniž byste museli psát příkazy opakovaně. Použitím cyklů rovněž můžete počítači dát příkaz, aby něco dělal donekonečna, což by nebylo možné, pokud byste příkazy psali jednotlivě. </w:t>
      </w:r>
    </w:p>
    <w:p w14:paraId="4CC85BE0" w14:textId="4D755B60" w:rsidR="001C6C01" w:rsidRPr="002950E6" w:rsidRDefault="001C6C01" w:rsidP="001C6C01">
      <w:pPr>
        <w:rPr>
          <w:lang w:val="cs-CZ"/>
        </w:rPr>
      </w:pPr>
      <w:r>
        <w:rPr>
          <w:lang w:val="cs-CZ"/>
        </w:rPr>
        <w:t>V programu můžete použít i více cyklů a můžete je používat různými způsoby</w:t>
      </w:r>
      <w:r w:rsidRPr="002950E6">
        <w:rPr>
          <w:lang w:val="cs-CZ"/>
        </w:rPr>
        <w:t xml:space="preserve">: </w:t>
      </w:r>
      <w:r w:rsidRPr="009040AE">
        <w:rPr>
          <w:b/>
          <w:color w:val="FF7000"/>
          <w:lang w:val="cs-CZ"/>
        </w:rPr>
        <w:t>spojováním</w:t>
      </w:r>
      <w:r>
        <w:rPr>
          <w:lang w:val="cs-CZ"/>
        </w:rPr>
        <w:t xml:space="preserve"> dohromady nebo </w:t>
      </w:r>
      <w:r w:rsidRPr="009040AE">
        <w:rPr>
          <w:rFonts w:hint="eastAsia"/>
          <w:b/>
          <w:color w:val="FF7000"/>
          <w:lang w:val="cs-CZ"/>
        </w:rPr>
        <w:t>vnořením</w:t>
      </w:r>
      <w:r>
        <w:rPr>
          <w:lang w:val="cs-CZ"/>
        </w:rPr>
        <w:t xml:space="preserve"> do jiných cyklů</w:t>
      </w:r>
      <w:r w:rsidR="00D85699">
        <w:rPr>
          <w:lang w:val="cs-CZ"/>
        </w:rPr>
        <w:t xml:space="preserve"> </w:t>
      </w:r>
      <w:r w:rsidR="00D85699">
        <w:rPr>
          <w:i/>
          <w:lang w:val="cs-CZ"/>
        </w:rPr>
        <w:t>(</w:t>
      </w:r>
      <w:proofErr w:type="spellStart"/>
      <w:r w:rsidR="00D85699">
        <w:rPr>
          <w:i/>
          <w:lang w:val="cs-CZ"/>
        </w:rPr>
        <w:t>nesting</w:t>
      </w:r>
      <w:proofErr w:type="spellEnd"/>
      <w:r w:rsidR="00D85699">
        <w:rPr>
          <w:i/>
          <w:lang w:val="cs-CZ"/>
        </w:rPr>
        <w:t>)</w:t>
      </w:r>
      <w:r w:rsidRPr="002950E6">
        <w:rPr>
          <w:lang w:val="cs-CZ"/>
        </w:rPr>
        <w:t xml:space="preserve">. </w:t>
      </w:r>
    </w:p>
    <w:p w14:paraId="3D797891" w14:textId="2A3F5FCC"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63200" behindDoc="0" locked="0" layoutInCell="1" allowOverlap="1" wp14:anchorId="2AE975A0" wp14:editId="4C93922A">
                <wp:simplePos x="0" y="0"/>
                <wp:positionH relativeFrom="margin">
                  <wp:align>left</wp:align>
                </wp:positionH>
                <wp:positionV relativeFrom="paragraph">
                  <wp:posOffset>716915</wp:posOffset>
                </wp:positionV>
                <wp:extent cx="5715000" cy="2910840"/>
                <wp:effectExtent l="0" t="0" r="19050" b="22860"/>
                <wp:wrapTopAndBottom/>
                <wp:docPr id="1103" name="Group 1103"/>
                <wp:cNvGraphicFramePr/>
                <a:graphic xmlns:a="http://schemas.openxmlformats.org/drawingml/2006/main">
                  <a:graphicData uri="http://schemas.microsoft.com/office/word/2010/wordprocessingGroup">
                    <wpg:wgp>
                      <wpg:cNvGrpSpPr/>
                      <wpg:grpSpPr>
                        <a:xfrm>
                          <a:off x="0" y="0"/>
                          <a:ext cx="5715000" cy="2911451"/>
                          <a:chOff x="0" y="0"/>
                          <a:chExt cx="5715000" cy="2850718"/>
                        </a:xfrm>
                      </wpg:grpSpPr>
                      <wpg:grpSp>
                        <wpg:cNvPr id="1092" name="Group 1092"/>
                        <wpg:cNvGrpSpPr/>
                        <wpg:grpSpPr>
                          <a:xfrm>
                            <a:off x="0" y="333890"/>
                            <a:ext cx="5715000" cy="2516828"/>
                            <a:chOff x="0" y="-64"/>
                            <a:chExt cx="5715000" cy="2517596"/>
                          </a:xfrm>
                        </wpg:grpSpPr>
                        <wps:wsp>
                          <wps:cNvPr id="1084" name="Text Box 1084"/>
                          <wps:cNvSpPr txBox="1">
                            <a:spLocks noChangeArrowheads="1"/>
                          </wps:cNvSpPr>
                          <wps:spPr bwMode="auto">
                            <a:xfrm>
                              <a:off x="0" y="381658"/>
                              <a:ext cx="5715000" cy="213587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wps:txbx>
                          <wps:bodyPr rot="0" vert="horz" wrap="square" lIns="91440" tIns="180000" rIns="91440" bIns="90000" anchor="t" anchorCtr="0">
                            <a:noAutofit/>
                          </wps:bodyPr>
                        </wps:wsp>
                        <wps:wsp>
                          <wps:cNvPr id="1073742075" name="Text Box 2"/>
                          <wps:cNvSpPr txBox="1">
                            <a:spLocks noChangeArrowheads="1"/>
                          </wps:cNvSpPr>
                          <wps:spPr bwMode="auto">
                            <a:xfrm>
                              <a:off x="1009815" y="-64"/>
                              <a:ext cx="1671969" cy="365760"/>
                            </a:xfrm>
                            <a:prstGeom prst="rect">
                              <a:avLst/>
                            </a:prstGeom>
                            <a:noFill/>
                            <a:ln w="9525">
                              <a:noFill/>
                              <a:miter lim="800000"/>
                              <a:headEnd/>
                              <a:tailEnd/>
                            </a:ln>
                          </wps:spPr>
                          <wps:txb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grpSp>
                      <pic:pic xmlns:pic="http://schemas.openxmlformats.org/drawingml/2006/picture">
                        <pic:nvPicPr>
                          <pic:cNvPr id="1085" name="Picture 108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6734" y="0"/>
                            <a:ext cx="899795" cy="899795"/>
                          </a:xfrm>
                          <a:prstGeom prst="rect">
                            <a:avLst/>
                          </a:prstGeom>
                        </pic:spPr>
                      </pic:pic>
                    </wpg:wgp>
                  </a:graphicData>
                </a:graphic>
                <wp14:sizeRelV relativeFrom="margin">
                  <wp14:pctHeight>0</wp14:pctHeight>
                </wp14:sizeRelV>
              </wp:anchor>
            </w:drawing>
          </mc:Choice>
          <mc:Fallback>
            <w:pict>
              <v:group w14:anchorId="2AE975A0" id="Group 1103" o:spid="_x0000_s1382" style="position:absolute;margin-left:0;margin-top:56.45pt;width:450pt;height:229.2pt;z-index:253363200;mso-position-horizontal:left;mso-position-horizontal-relative:margin;mso-height-relative:margin" coordsize="57150,2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">
                <v:group id="Group 1092" o:spid="_x0000_s1383" style="position:absolute;top:3338;width:57150;height:25169" coordorigin="" coordsize="57150,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roundrect id="Text Box 1084" o:spid="_x0000_s1384" style="position:absolute;top:3816;width:57150;height:21359;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" strokecolor="#5a5a5a [2109]">
                    <v:stroke joinstyle="miter"/>
                    <v:textbox inset=",5mm,,2.5mm">
                      <w:txbxContent>
                        <w:p w14:paraId="79667FE9" w14:textId="77777777" w:rsidR="002A1612" w:rsidRPr="008019DC" w:rsidRDefault="002A1612" w:rsidP="001C6C01">
                          <w:pPr>
                            <w:rPr>
                              <w:lang w:val="cs-CZ"/>
                            </w:rPr>
                          </w:pPr>
                          <w:r>
                            <w:rPr>
                              <w:lang w:val="cs-CZ"/>
                            </w:rPr>
                            <w:t xml:space="preserve">Vzpomeňte si na budík na svém mobilním telefonu. Budík může být nastaven tak, aby zazvonil v 7 hodin ráno. Toto nastavení se může opakovat každý den. Když se budík spustí, ozve se předem nastavený počet pípnutí. Pokud budík „uspíte“ a signál odložíte, na nějakou dobu pípat přestane a po jejím uplynutí se opět ozve předem daný počet pípnutí. </w:t>
                          </w:r>
                        </w:p>
                        <w:p w14:paraId="6C45F5B8" w14:textId="77777777" w:rsidR="002A1612" w:rsidRPr="008019DC" w:rsidRDefault="002A1612" w:rsidP="001C6C01">
                          <w:pPr>
                            <w:rPr>
                              <w:lang w:val="cs-CZ"/>
                            </w:rPr>
                          </w:pPr>
                          <w:r>
                            <w:rPr>
                              <w:lang w:val="cs-CZ"/>
                            </w:rPr>
                            <w:t>Vidíte, že se jedná o opakované vzorce, vnořené do dalších opakovaných vzorců</w:t>
                          </w:r>
                          <w:r w:rsidRPr="008019DC">
                            <w:rPr>
                              <w:lang w:val="cs-CZ"/>
                            </w:rPr>
                            <w:t>?</w:t>
                          </w:r>
                        </w:p>
                        <w:p w14:paraId="52F07939" w14:textId="77777777" w:rsidR="002A1612" w:rsidRPr="008019DC" w:rsidRDefault="002A1612" w:rsidP="001C6C01">
                          <w:pPr>
                            <w:rPr>
                              <w:lang w:val="cs-CZ"/>
                            </w:rPr>
                          </w:pPr>
                          <w:r>
                            <w:rPr>
                              <w:noProof/>
                              <w:lang w:val="cs-CZ"/>
                            </w:rPr>
                            <w:t>Budík je tak příkladem využití spojených a vnořených cyklů.</w:t>
                          </w:r>
                          <w:r>
                            <w:rPr>
                              <w:lang w:val="cs-CZ"/>
                            </w:rPr>
                            <w:t xml:space="preserve"> Spojené a vnořené cykly umožňují opakování celých skupin příkazů v programu. </w:t>
                          </w:r>
                        </w:p>
                        <w:p w14:paraId="6E675067" w14:textId="77777777" w:rsidR="002A1612" w:rsidRPr="008019DC" w:rsidRDefault="002A1612" w:rsidP="001C6C01">
                          <w:pPr>
                            <w:rPr>
                              <w:lang w:val="cs-CZ"/>
                            </w:rPr>
                          </w:pPr>
                        </w:p>
                      </w:txbxContent>
                    </v:textbox>
                  </v:roundrect>
                  <v:shape id="_x0000_s1385" type="#_x0000_t202" style="position:absolute;left:10098;width:16719;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" filled="f" stroked="f">
                    <v:textbox>
                      <w:txbxContent>
                        <w:p w14:paraId="0C847150"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FFBC122" w14:textId="77777777" w:rsidR="002A1612" w:rsidRPr="00D31915" w:rsidRDefault="002A1612" w:rsidP="001C6C01">
                          <w:pPr>
                            <w:rPr>
                              <w:b/>
                              <w:color w:val="FF7000"/>
                              <w:sz w:val="28"/>
                              <w:szCs w:val="28"/>
                            </w:rPr>
                          </w:pPr>
                        </w:p>
                      </w:txbxContent>
                    </v:textbox>
                  </v:shape>
                </v:group>
                <v:shape id="Picture 1085" o:spid="_x0000_s1386" type="#_x0000_t75" style="position:absolute;left:2067;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">
                  <v:imagedata r:id="rId42" o:title=""/>
                </v:shape>
                <w10:wrap type="topAndBottom" anchorx="margin"/>
              </v:group>
            </w:pict>
          </mc:Fallback>
        </mc:AlternateContent>
      </w:r>
      <w:r>
        <w:rPr>
          <w:lang w:val="cs-CZ"/>
        </w:rPr>
        <w:t>Proč byste měli bloky cykl</w:t>
      </w:r>
      <w:r w:rsidR="00F803B0">
        <w:rPr>
          <w:lang w:val="cs-CZ"/>
        </w:rPr>
        <w:t>ů</w:t>
      </w:r>
      <w:r>
        <w:rPr>
          <w:lang w:val="cs-CZ"/>
        </w:rPr>
        <w:t xml:space="preserve"> spojovat nebo je do sebe vnořovat? Použití více cyklů tímto způsobem vám umožní psát programy s opakovanými vzorci. Můžete dokonce napsat programy se vzorci, které opakují uvnitř jiných vzorců (jsou do nich vnořeny). </w:t>
      </w:r>
    </w:p>
    <w:p w14:paraId="7813247F" w14:textId="77777777" w:rsidR="001C6C01" w:rsidRPr="002950E6" w:rsidRDefault="001C6C01" w:rsidP="001C6C01">
      <w:pPr>
        <w:rPr>
          <w:lang w:val="cs-CZ"/>
        </w:rPr>
      </w:pPr>
    </w:p>
    <w:p w14:paraId="116C0377" w14:textId="77777777" w:rsidR="001C6C01" w:rsidRPr="002950E6" w:rsidRDefault="001C6C01" w:rsidP="001C6C01">
      <w:pPr>
        <w:rPr>
          <w:lang w:val="cs-CZ"/>
        </w:rPr>
      </w:pPr>
      <w:r>
        <w:rPr>
          <w:lang w:val="cs-CZ"/>
        </w:rPr>
        <w:t xml:space="preserve">Spojování a vnoření cyklů se přitom využívá k různým účelům. Spojováním cyklů můžeme Edisonovi přikázat, aby opakovaně vykonal definované skupiny kroků a pak postoupil k další skupině opakovaných kroků. Vnoření cyklů nám umožňuje napsat Edisonovi program, při němž bude opakovat celé vzorce. </w:t>
      </w:r>
    </w:p>
    <w:p w14:paraId="77CDB249" w14:textId="77777777" w:rsidR="001C6C01" w:rsidRPr="002950E6" w:rsidRDefault="001C6C01" w:rsidP="001C6C01">
      <w:pPr>
        <w:pStyle w:val="Nadpis2"/>
        <w:rPr>
          <w:lang w:val="cs-CZ"/>
        </w:rPr>
      </w:pPr>
      <w:r w:rsidRPr="002950E6">
        <w:rPr>
          <w:lang w:val="cs-CZ"/>
        </w:rPr>
        <w:t xml:space="preserve">Úkol 1: </w:t>
      </w:r>
      <w:r>
        <w:rPr>
          <w:lang w:val="cs-CZ"/>
        </w:rPr>
        <w:t>Co se stane</w:t>
      </w:r>
      <w:r w:rsidRPr="002950E6">
        <w:rPr>
          <w:lang w:val="cs-CZ"/>
        </w:rPr>
        <w:t xml:space="preserve">? </w:t>
      </w:r>
    </w:p>
    <w:p w14:paraId="293D945B"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19168" behindDoc="0" locked="0" layoutInCell="1" allowOverlap="1" wp14:anchorId="464D5C82" wp14:editId="545B2834">
                <wp:simplePos x="0" y="0"/>
                <wp:positionH relativeFrom="column">
                  <wp:posOffset>25400</wp:posOffset>
                </wp:positionH>
                <wp:positionV relativeFrom="paragraph">
                  <wp:posOffset>638147</wp:posOffset>
                </wp:positionV>
                <wp:extent cx="5715000" cy="1850593"/>
                <wp:effectExtent l="0" t="0" r="19050" b="16510"/>
                <wp:wrapTopAndBottom/>
                <wp:docPr id="247" name="Group 247"/>
                <wp:cNvGraphicFramePr/>
                <a:graphic xmlns:a="http://schemas.openxmlformats.org/drawingml/2006/main">
                  <a:graphicData uri="http://schemas.microsoft.com/office/word/2010/wordprocessingGroup">
                    <wpg:wgp>
                      <wpg:cNvGrpSpPr/>
                      <wpg:grpSpPr>
                        <a:xfrm>
                          <a:off x="0" y="0"/>
                          <a:ext cx="5715000" cy="1850593"/>
                          <a:chOff x="0" y="0"/>
                          <a:chExt cx="5715000" cy="1850593"/>
                        </a:xfrm>
                      </wpg:grpSpPr>
                      <wps:wsp>
                        <wps:cNvPr id="192" name="Text Box 17"/>
                        <wps:cNvSpPr txBox="1">
                          <a:spLocks noChangeArrowheads="1"/>
                        </wps:cNvSpPr>
                        <wps:spPr bwMode="auto">
                          <a:xfrm>
                            <a:off x="0" y="665683"/>
                            <a:ext cx="5715000" cy="1184910"/>
                          </a:xfrm>
                          <a:prstGeom prst="roundRect">
                            <a:avLst>
                              <a:gd name="adj" fmla="val 11681"/>
                            </a:avLst>
                          </a:prstGeom>
                          <a:solidFill>
                            <a:srgbClr val="FFFFFF"/>
                          </a:solidFill>
                          <a:ln w="9525">
                            <a:solidFill>
                              <a:schemeClr val="tx1">
                                <a:lumMod val="65000"/>
                                <a:lumOff val="35000"/>
                              </a:schemeClr>
                            </a:solidFill>
                            <a:miter lim="800000"/>
                            <a:headEnd/>
                            <a:tailEnd/>
                          </a:ln>
                        </wps:spPr>
                        <wps:txbx>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94" name="Picture 19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96" name="Text Box 2"/>
                        <wps:cNvSpPr txBox="1">
                          <a:spLocks noChangeArrowheads="1"/>
                        </wps:cNvSpPr>
                        <wps:spPr bwMode="auto">
                          <a:xfrm>
                            <a:off x="1027786" y="303581"/>
                            <a:ext cx="1657350" cy="365714"/>
                          </a:xfrm>
                          <a:prstGeom prst="rect">
                            <a:avLst/>
                          </a:prstGeom>
                          <a:noFill/>
                          <a:ln w="9525">
                            <a:noFill/>
                            <a:miter lim="800000"/>
                            <a:headEnd/>
                            <a:tailEnd/>
                          </a:ln>
                        </wps:spPr>
                        <wps:txb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64D5C82" id="Group 247" o:spid="_x0000_s1387" style="position:absolute;margin-left:2pt;margin-top:50.25pt;width:450pt;height:145.7pt;z-index:253319168" coordsize="57150,18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H4A6v3fAAAACQEAAA8AAABkcnMv&#10;ZG93bnJldi54bWxMj8FOwzAQRO9I/IO1SNyoHUoRCXGqqgJOFVJbJMRtG2+TqLEdxW6S/j3bExx3&#10;ZjT7Jl9OthUD9aHxTkMyUyDIld40rtLwtX9/eAERIjqDrXek4UIBlsXtTY6Z8aPb0rCLleASFzLU&#10;UMfYZVKGsiaLYeY7cuwdfW8x8tlX0vQ4crlt5aNSz9Ji4/hDjR2taypPu7PV8DHiuJonb8PmdFxf&#10;fvaLz+9NQlrf302rVxCRpvgXhis+o0PBTAd/diaIVsMTL4ksK7UAwX6qrspBwzxNUpBFLv8vKH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">
                <v:roundrect id="Text Box 17" o:spid="_x0000_s1388" style="position:absolute;top:6656;width:57150;height:11849;visibility:visible;mso-wrap-style:square;v-text-anchor:top" arcsize="765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" strokecolor="#5a5a5a [2109]">
                  <v:stroke joinstyle="miter"/>
                  <v:textbox inset=",5mm,,2.5mm">
                    <w:txbxContent>
                      <w:p w14:paraId="082D229A" w14:textId="77777777" w:rsidR="002A1612" w:rsidRPr="0040465E" w:rsidRDefault="002A1612" w:rsidP="001C6C01">
                        <w:pPr>
                          <w:rPr>
                            <w:lang w:val="cs-CZ"/>
                          </w:rPr>
                        </w:pPr>
                        <w:r>
                          <w:rPr>
                            <w:lang w:val="cs-CZ"/>
                          </w:rPr>
                          <w:t>Když píšete Edisonovi program v </w:t>
                        </w:r>
                        <w:proofErr w:type="spellStart"/>
                        <w:r>
                          <w:rPr>
                            <w:lang w:val="cs-CZ"/>
                          </w:rPr>
                          <w:t>EdScratchi</w:t>
                        </w:r>
                        <w:proofErr w:type="spellEnd"/>
                        <w:r>
                          <w:rPr>
                            <w:lang w:val="cs-CZ"/>
                          </w:rPr>
                          <w:t>, robot vždy začne od nejvyššího bloku a další příkazy plní krok za krokem. Po dokončení jednoho bloku přejde k dalšímu. To platí pro všechny programy v </w:t>
                        </w:r>
                        <w:proofErr w:type="spellStart"/>
                        <w:r>
                          <w:rPr>
                            <w:lang w:val="cs-CZ"/>
                          </w:rPr>
                          <w:t>EdScratchi</w:t>
                        </w:r>
                        <w:proofErr w:type="spellEnd"/>
                        <w:r>
                          <w:rPr>
                            <w:lang w:val="cs-CZ"/>
                          </w:rPr>
                          <w:t xml:space="preserve"> – ať už v nich nejsou žádné cykly, obsahují jeden cyklus nebo více cyklů</w:t>
                        </w:r>
                        <w:r w:rsidRPr="0040465E">
                          <w:rPr>
                            <w:lang w:val="cs-CZ"/>
                          </w:rPr>
                          <w:t xml:space="preserve">! </w:t>
                        </w:r>
                      </w:p>
                      <w:p w14:paraId="46951AFA" w14:textId="77777777" w:rsidR="002A1612" w:rsidRPr="0040465E" w:rsidRDefault="002A1612" w:rsidP="001C6C01">
                        <w:pPr>
                          <w:rPr>
                            <w:lang w:val="cs-CZ"/>
                          </w:rPr>
                        </w:pPr>
                      </w:p>
                    </w:txbxContent>
                  </v:textbox>
                </v:roundrect>
                <v:shape id="Picture 194" o:spid="_x0000_s1389"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">
                  <v:imagedata r:id="rId49" o:title=""/>
                </v:shape>
                <v:shape id="_x0000_s1390" type="#_x0000_t202" style="position:absolute;left:10277;top:3035;width:16574;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6138C90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A84F413"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Programy, které využívají více cyklů, především vnořených, mohou na první pohled působit zmatečným dojmem. Abyste pochopili, co program bude dělat, musíte si představit každý jednotlivý krok, který se odehraje v dané sekvenci. </w:t>
      </w:r>
    </w:p>
    <w:p w14:paraId="3A712806" w14:textId="77777777" w:rsidR="001C6C01" w:rsidRPr="002950E6" w:rsidRDefault="001C6C01" w:rsidP="001C6C01">
      <w:pPr>
        <w:rPr>
          <w:lang w:val="cs-CZ"/>
        </w:rPr>
      </w:pPr>
    </w:p>
    <w:p w14:paraId="2219342A" w14:textId="77777777" w:rsidR="001C6C01" w:rsidRPr="002950E6" w:rsidRDefault="001C6C01" w:rsidP="001C6C01">
      <w:pPr>
        <w:rPr>
          <w:lang w:val="cs-CZ"/>
        </w:rPr>
      </w:pPr>
      <w:r w:rsidRPr="002950E6">
        <w:rPr>
          <w:lang w:val="cs-CZ"/>
        </w:rPr>
        <w:t>Prohlédněte si následující program</w:t>
      </w:r>
      <w:r>
        <w:rPr>
          <w:lang w:val="cs-CZ"/>
        </w:rPr>
        <w:t>y a zodpovězte otázky ohledně toho, co se stane v každém programu</w:t>
      </w:r>
      <w:r w:rsidRPr="002950E6">
        <w:rPr>
          <w:lang w:val="cs-CZ"/>
        </w:rPr>
        <w:t xml:space="preserve">. </w:t>
      </w:r>
    </w:p>
    <w:p w14:paraId="3BF2FBC3" w14:textId="77777777" w:rsidR="001C6C01" w:rsidRPr="002950E6" w:rsidRDefault="001C6C01" w:rsidP="001C6C01">
      <w:pPr>
        <w:rPr>
          <w:lang w:val="cs-CZ"/>
        </w:rPr>
      </w:pPr>
      <w:r w:rsidRPr="002950E6">
        <w:rPr>
          <w:noProof/>
          <w:color w:val="FF7000"/>
          <w:lang w:val="cs-CZ"/>
        </w:rPr>
        <mc:AlternateContent>
          <mc:Choice Requires="wpg">
            <w:drawing>
              <wp:anchor distT="0" distB="0" distL="114300" distR="114300" simplePos="0" relativeHeight="253322240" behindDoc="0" locked="0" layoutInCell="1" allowOverlap="1" wp14:anchorId="3397578F" wp14:editId="48222FA7">
                <wp:simplePos x="0" y="0"/>
                <wp:positionH relativeFrom="column">
                  <wp:posOffset>397510</wp:posOffset>
                </wp:positionH>
                <wp:positionV relativeFrom="paragraph">
                  <wp:posOffset>79020</wp:posOffset>
                </wp:positionV>
                <wp:extent cx="1856105" cy="4608195"/>
                <wp:effectExtent l="0" t="0" r="10795" b="20955"/>
                <wp:wrapTopAndBottom/>
                <wp:docPr id="213" name="Group 213"/>
                <wp:cNvGraphicFramePr/>
                <a:graphic xmlns:a="http://schemas.openxmlformats.org/drawingml/2006/main">
                  <a:graphicData uri="http://schemas.microsoft.com/office/word/2010/wordprocessingGroup">
                    <wpg:wgp>
                      <wpg:cNvGrpSpPr/>
                      <wpg:grpSpPr>
                        <a:xfrm>
                          <a:off x="0" y="0"/>
                          <a:ext cx="1856105" cy="4608195"/>
                          <a:chOff x="-47560" y="36208"/>
                          <a:chExt cx="1857107" cy="4608943"/>
                        </a:xfrm>
                      </wpg:grpSpPr>
                      <pic:pic xmlns:pic="http://schemas.openxmlformats.org/drawingml/2006/picture">
                        <pic:nvPicPr>
                          <pic:cNvPr id="211" name="Picture 21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65837" y="347471"/>
                            <a:ext cx="1743710" cy="4297680"/>
                          </a:xfrm>
                          <a:prstGeom prst="rect">
                            <a:avLst/>
                          </a:prstGeom>
                          <a:ln w="19050">
                            <a:solidFill>
                              <a:srgbClr val="FF7000"/>
                            </a:solidFill>
                            <a:prstDash val="lgDash"/>
                          </a:ln>
                        </pic:spPr>
                      </pic:pic>
                      <wps:wsp>
                        <wps:cNvPr id="212" name="Text Box 2"/>
                        <wps:cNvSpPr txBox="1">
                          <a:spLocks noChangeArrowheads="1"/>
                        </wps:cNvSpPr>
                        <wps:spPr bwMode="auto">
                          <a:xfrm>
                            <a:off x="-47560" y="36208"/>
                            <a:ext cx="1078865" cy="295910"/>
                          </a:xfrm>
                          <a:prstGeom prst="rect">
                            <a:avLst/>
                          </a:prstGeom>
                          <a:solidFill>
                            <a:srgbClr val="FFFFFF"/>
                          </a:solidFill>
                          <a:ln w="9525">
                            <a:noFill/>
                            <a:miter lim="800000"/>
                            <a:headEnd/>
                            <a:tailEnd/>
                          </a:ln>
                        </wps:spPr>
                        <wps:txbx>
                          <w:txbxContent>
                            <w:p w14:paraId="39945146"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97578F" id="Group 213" o:spid="_x0000_s1391" style="position:absolute;margin-left:31.3pt;margin-top:6.2pt;width:146.15pt;height:362.85pt;z-index:253322240;mso-width-relative:margin;mso-height-relative:margin" coordorigin="-475,362" coordsize="18571,460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">
                <v:shape id="Picture 211" o:spid="_x0000_s1392" type="#_x0000_t75" style="position:absolute;left:658;top:3474;width:17437;height:4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" stroked="t" strokecolor="#ff7000" strokeweight="1.5pt">
                  <v:stroke dashstyle="longDash"/>
                  <v:imagedata r:id="rId145" o:title=""/>
                  <v:path arrowok="t"/>
                </v:shape>
                <v:shape id="_x0000_s1393" type="#_x0000_t202" style="position:absolute;left:-475;top:362;width:1078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9945146" w14:textId="77777777" w:rsidR="002A1612" w:rsidRPr="00755C35" w:rsidRDefault="002A1612" w:rsidP="001C6C01">
                        <w:pPr>
                          <w:rPr>
                            <w:color w:val="FF7000"/>
                          </w:rPr>
                        </w:pPr>
                        <w:r w:rsidRPr="00755C35">
                          <w:rPr>
                            <w:color w:val="FF7000"/>
                          </w:rPr>
                          <w:t>Program 1:</w:t>
                        </w:r>
                      </w:p>
                    </w:txbxContent>
                  </v:textbox>
                </v:shape>
                <w10:wrap type="topAndBottom"/>
              </v:group>
            </w:pict>
          </mc:Fallback>
        </mc:AlternateContent>
      </w:r>
      <w:r w:rsidRPr="002950E6">
        <w:rPr>
          <w:noProof/>
          <w:color w:val="FF7000"/>
          <w:lang w:val="cs-CZ"/>
        </w:rPr>
        <mc:AlternateContent>
          <mc:Choice Requires="wpg">
            <w:drawing>
              <wp:anchor distT="0" distB="0" distL="114300" distR="114300" simplePos="0" relativeHeight="253323264" behindDoc="0" locked="0" layoutInCell="1" allowOverlap="1" wp14:anchorId="3245BBEB" wp14:editId="628AEE8F">
                <wp:simplePos x="0" y="0"/>
                <wp:positionH relativeFrom="column">
                  <wp:posOffset>3349396</wp:posOffset>
                </wp:positionH>
                <wp:positionV relativeFrom="paragraph">
                  <wp:posOffset>28804</wp:posOffset>
                </wp:positionV>
                <wp:extent cx="1971040" cy="4680585"/>
                <wp:effectExtent l="0" t="0" r="10160" b="24765"/>
                <wp:wrapTopAndBottom/>
                <wp:docPr id="219" name="Group 219"/>
                <wp:cNvGraphicFramePr/>
                <a:graphic xmlns:a="http://schemas.openxmlformats.org/drawingml/2006/main">
                  <a:graphicData uri="http://schemas.microsoft.com/office/word/2010/wordprocessingGroup">
                    <wpg:wgp>
                      <wpg:cNvGrpSpPr/>
                      <wpg:grpSpPr>
                        <a:xfrm>
                          <a:off x="0" y="0"/>
                          <a:ext cx="1971040" cy="4680585"/>
                          <a:chOff x="-135331" y="51892"/>
                          <a:chExt cx="1971116" cy="4680916"/>
                        </a:xfrm>
                      </wpg:grpSpPr>
                      <pic:pic xmlns:pic="http://schemas.openxmlformats.org/drawingml/2006/picture">
                        <pic:nvPicPr>
                          <pic:cNvPr id="214" name="Picture 21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362103"/>
                            <a:ext cx="1835785" cy="4370705"/>
                          </a:xfrm>
                          <a:prstGeom prst="rect">
                            <a:avLst/>
                          </a:prstGeom>
                          <a:ln w="19050">
                            <a:solidFill>
                              <a:srgbClr val="FF7000"/>
                            </a:solidFill>
                            <a:prstDash val="lgDash"/>
                          </a:ln>
                        </pic:spPr>
                      </pic:pic>
                      <wps:wsp>
                        <wps:cNvPr id="215" name="Text Box 2"/>
                        <wps:cNvSpPr txBox="1">
                          <a:spLocks noChangeArrowheads="1"/>
                        </wps:cNvSpPr>
                        <wps:spPr bwMode="auto">
                          <a:xfrm>
                            <a:off x="-135331" y="51892"/>
                            <a:ext cx="1078607" cy="295902"/>
                          </a:xfrm>
                          <a:prstGeom prst="rect">
                            <a:avLst/>
                          </a:prstGeom>
                          <a:solidFill>
                            <a:srgbClr val="FFFFFF"/>
                          </a:solidFill>
                          <a:ln w="9525">
                            <a:noFill/>
                            <a:miter lim="800000"/>
                            <a:headEnd/>
                            <a:tailEnd/>
                          </a:ln>
                        </wps:spPr>
                        <wps:txb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45BBEB" id="Group 219" o:spid="_x0000_s1394" style="position:absolute;margin-left:263.75pt;margin-top:2.25pt;width:155.2pt;height:368.55pt;z-index:253323264;mso-width-relative:margin;mso-height-relative:margin" coordorigin="-1353,518" coordsize="19711,468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">
                <v:shape id="Picture 214" o:spid="_x0000_s1395" type="#_x0000_t75" style="position:absolute;top:3621;width:18357;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" stroked="t" strokecolor="#ff7000" strokeweight="1.5pt">
                  <v:stroke dashstyle="longDash"/>
                  <v:imagedata r:id="rId147" o:title=""/>
                  <v:path arrowok="t"/>
                </v:shape>
                <v:shape id="_x0000_s1396" type="#_x0000_t202" style="position:absolute;left:-1353;top:518;width:1078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09FEB224"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topAndBottom"/>
              </v:group>
            </w:pict>
          </mc:Fallback>
        </mc:AlternateContent>
      </w:r>
    </w:p>
    <w:p w14:paraId="73B12CC5" w14:textId="77777777" w:rsidR="001C6C01" w:rsidRPr="002950E6" w:rsidRDefault="001C6C01" w:rsidP="001C6C01">
      <w:pPr>
        <w:rPr>
          <w:lang w:val="cs-CZ"/>
        </w:rPr>
      </w:pPr>
      <w:r w:rsidRPr="002950E6">
        <w:rPr>
          <w:lang w:val="cs-CZ"/>
        </w:rPr>
        <w:br w:type="page"/>
      </w:r>
    </w:p>
    <w:p w14:paraId="6F0F85F6" w14:textId="77777777" w:rsidR="001C6C01" w:rsidRPr="002950E6" w:rsidRDefault="001C6C01" w:rsidP="001C6C01">
      <w:pPr>
        <w:pStyle w:val="Odstavecseseznamem"/>
        <w:rPr>
          <w:lang w:val="cs-CZ"/>
        </w:rPr>
      </w:pPr>
    </w:p>
    <w:p w14:paraId="41932D12" w14:textId="5C4AF17F"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4634EB5F" w14:textId="77777777" w:rsidR="001C6C01" w:rsidRPr="002950E6" w:rsidRDefault="001C6C01" w:rsidP="001C6C01">
      <w:pPr>
        <w:ind w:firstLine="720"/>
        <w:rPr>
          <w:lang w:val="cs-CZ"/>
        </w:rPr>
      </w:pPr>
      <w:r w:rsidRPr="002950E6">
        <w:rPr>
          <w:lang w:val="cs-CZ"/>
        </w:rPr>
        <w:t>____________________________________________</w:t>
      </w:r>
    </w:p>
    <w:p w14:paraId="77368190" w14:textId="421F6D8D" w:rsidR="001C6C01" w:rsidRPr="002950E6" w:rsidRDefault="001C6C01" w:rsidP="001C6C01">
      <w:pPr>
        <w:pStyle w:val="Odstavecseseznamem"/>
        <w:numPr>
          <w:ilvl w:val="0"/>
          <w:numId w:val="41"/>
        </w:numPr>
        <w:rPr>
          <w:lang w:val="cs-CZ"/>
        </w:rPr>
      </w:pPr>
      <w:r>
        <w:rPr>
          <w:lang w:val="cs-CZ"/>
        </w:rPr>
        <w:t xml:space="preserve">Program 1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1155A4B" w14:textId="77777777" w:rsidR="001C6C01" w:rsidRPr="002950E6" w:rsidRDefault="001C6C01" w:rsidP="001C6C01">
      <w:pPr>
        <w:pStyle w:val="Odstavecseseznamem"/>
        <w:rPr>
          <w:lang w:val="cs-CZ"/>
        </w:rPr>
      </w:pPr>
    </w:p>
    <w:p w14:paraId="2B358ECB" w14:textId="77777777" w:rsidR="001C6C01" w:rsidRPr="002950E6" w:rsidRDefault="001C6C01" w:rsidP="001C6C01">
      <w:pPr>
        <w:pStyle w:val="Odstavecseseznamem"/>
        <w:rPr>
          <w:lang w:val="cs-CZ"/>
        </w:rPr>
      </w:pPr>
      <w:r w:rsidRPr="002950E6">
        <w:rPr>
          <w:lang w:val="cs-CZ"/>
        </w:rPr>
        <w:t>____________________________________________</w:t>
      </w:r>
    </w:p>
    <w:p w14:paraId="40B3C748" w14:textId="77777777" w:rsidR="001C6C01" w:rsidRPr="002950E6" w:rsidRDefault="001C6C01" w:rsidP="001C6C01">
      <w:pPr>
        <w:pStyle w:val="Odstavecseseznamem"/>
        <w:rPr>
          <w:lang w:val="cs-CZ"/>
        </w:rPr>
      </w:pPr>
    </w:p>
    <w:p w14:paraId="4BF0E9B6" w14:textId="4ABAA0F3"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kolikrát se rozsvítí </w:t>
      </w:r>
      <w:proofErr w:type="spellStart"/>
      <w:r>
        <w:rPr>
          <w:lang w:val="cs-CZ"/>
        </w:rPr>
        <w:t>LEDka</w:t>
      </w:r>
      <w:proofErr w:type="spellEnd"/>
      <w:r w:rsidRPr="002950E6">
        <w:rPr>
          <w:lang w:val="cs-CZ"/>
        </w:rPr>
        <w:t>?</w:t>
      </w:r>
    </w:p>
    <w:p w14:paraId="7442D776" w14:textId="77777777" w:rsidR="001C6C01" w:rsidRPr="002950E6" w:rsidRDefault="001C6C01" w:rsidP="001C6C01">
      <w:pPr>
        <w:ind w:firstLine="720"/>
        <w:rPr>
          <w:lang w:val="cs-CZ"/>
        </w:rPr>
      </w:pPr>
      <w:bookmarkStart w:id="65" w:name="_Hlk513632241"/>
      <w:r w:rsidRPr="002950E6">
        <w:rPr>
          <w:lang w:val="cs-CZ"/>
        </w:rPr>
        <w:t>____________________________________________</w:t>
      </w:r>
    </w:p>
    <w:bookmarkEnd w:id="65"/>
    <w:p w14:paraId="4350BCBB" w14:textId="74BD653D" w:rsidR="001C6C01" w:rsidRPr="002950E6" w:rsidRDefault="001C6C01" w:rsidP="001C6C01">
      <w:pPr>
        <w:pStyle w:val="Odstavecseseznamem"/>
        <w:numPr>
          <w:ilvl w:val="0"/>
          <w:numId w:val="41"/>
        </w:numPr>
        <w:rPr>
          <w:lang w:val="cs-CZ"/>
        </w:rPr>
      </w:pPr>
      <w:r>
        <w:rPr>
          <w:lang w:val="cs-CZ"/>
        </w:rPr>
        <w:t xml:space="preserve">Program 2 </w:t>
      </w:r>
      <w:r w:rsidR="00944E82">
        <w:rPr>
          <w:lang w:val="cs-CZ"/>
        </w:rPr>
        <w:t>–</w:t>
      </w:r>
      <w:r>
        <w:rPr>
          <w:lang w:val="cs-CZ"/>
        </w:rPr>
        <w:t xml:space="preserve"> který krok skončí dříve: všechna pípnutí nebo všechna bliknutí </w:t>
      </w:r>
      <w:proofErr w:type="spellStart"/>
      <w:r>
        <w:rPr>
          <w:lang w:val="cs-CZ"/>
        </w:rPr>
        <w:t>LEDky</w:t>
      </w:r>
      <w:proofErr w:type="spellEnd"/>
      <w:r>
        <w:rPr>
          <w:lang w:val="cs-CZ"/>
        </w:rPr>
        <w:t>?</w:t>
      </w:r>
    </w:p>
    <w:p w14:paraId="0B653D4F" w14:textId="77777777" w:rsidR="001C6C01" w:rsidRPr="002950E6" w:rsidRDefault="001C6C01" w:rsidP="001C6C01">
      <w:pPr>
        <w:pStyle w:val="Odstavecseseznamem"/>
        <w:rPr>
          <w:lang w:val="cs-CZ"/>
        </w:rPr>
      </w:pPr>
    </w:p>
    <w:p w14:paraId="45EDBE57" w14:textId="77777777" w:rsidR="001C6C01" w:rsidRPr="002950E6" w:rsidRDefault="001C6C01" w:rsidP="001C6C01">
      <w:pPr>
        <w:pStyle w:val="Odstavecseseznamem"/>
        <w:rPr>
          <w:lang w:val="cs-CZ"/>
        </w:rPr>
      </w:pPr>
      <w:r w:rsidRPr="002950E6">
        <w:rPr>
          <w:lang w:val="cs-CZ"/>
        </w:rPr>
        <w:t>____________________________________________</w:t>
      </w:r>
    </w:p>
    <w:p w14:paraId="4CABE3C0" w14:textId="77777777" w:rsidR="001C6C01" w:rsidRPr="002950E6" w:rsidRDefault="001C6C01" w:rsidP="001C6C01">
      <w:pPr>
        <w:rPr>
          <w:rFonts w:asciiTheme="majorHAnsi" w:eastAsiaTheme="majorEastAsia" w:hAnsiTheme="majorHAnsi" w:cstheme="majorBidi"/>
          <w:color w:val="FF7000"/>
          <w:sz w:val="26"/>
          <w:szCs w:val="26"/>
          <w:lang w:val="cs-CZ"/>
        </w:rPr>
      </w:pPr>
      <w:r w:rsidRPr="002950E6">
        <w:rPr>
          <w:noProof/>
          <w:lang w:val="cs-CZ"/>
        </w:rPr>
        <mc:AlternateContent>
          <mc:Choice Requires="wpg">
            <w:drawing>
              <wp:anchor distT="0" distB="0" distL="114300" distR="114300" simplePos="0" relativeHeight="253359104" behindDoc="0" locked="0" layoutInCell="1" allowOverlap="1" wp14:anchorId="16F12884" wp14:editId="06EEDC70">
                <wp:simplePos x="0" y="0"/>
                <wp:positionH relativeFrom="column">
                  <wp:posOffset>7951</wp:posOffset>
                </wp:positionH>
                <wp:positionV relativeFrom="paragraph">
                  <wp:posOffset>61788</wp:posOffset>
                </wp:positionV>
                <wp:extent cx="5715000" cy="1499362"/>
                <wp:effectExtent l="0" t="0" r="19050" b="24765"/>
                <wp:wrapTopAndBottom/>
                <wp:docPr id="1107" name="Group 1107"/>
                <wp:cNvGraphicFramePr/>
                <a:graphic xmlns:a="http://schemas.openxmlformats.org/drawingml/2006/main">
                  <a:graphicData uri="http://schemas.microsoft.com/office/word/2010/wordprocessingGroup">
                    <wpg:wgp>
                      <wpg:cNvGrpSpPr/>
                      <wpg:grpSpPr>
                        <a:xfrm>
                          <a:off x="0" y="0"/>
                          <a:ext cx="5715000" cy="1499362"/>
                          <a:chOff x="0" y="109745"/>
                          <a:chExt cx="5715000" cy="1499599"/>
                        </a:xfrm>
                      </wpg:grpSpPr>
                      <wps:wsp>
                        <wps:cNvPr id="1104" name="Text Box 1104"/>
                        <wps:cNvSpPr txBox="1">
                          <a:spLocks noChangeArrowheads="1"/>
                        </wps:cNvSpPr>
                        <wps:spPr bwMode="auto">
                          <a:xfrm>
                            <a:off x="0" y="665683"/>
                            <a:ext cx="5715000" cy="9436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wps:txbx>
                        <wps:bodyPr rot="0" vert="horz" wrap="square" lIns="91440" tIns="180000" rIns="91440" bIns="90000" anchor="t" anchorCtr="0">
                          <a:noAutofit/>
                        </wps:bodyPr>
                      </wps:wsp>
                      <pic:pic xmlns:pic="http://schemas.openxmlformats.org/drawingml/2006/picture">
                        <pic:nvPicPr>
                          <pic:cNvPr id="1105" name="Picture 1105"/>
                          <pic:cNvPicPr>
                            <a:picLocks noChangeAspect="1"/>
                          </pic:cNvPicPr>
                        </pic:nvPicPr>
                        <pic:blipFill rotWithShape="1">
                          <a:blip r:embed="rId148" cstate="print">
                            <a:extLst>
                              <a:ext uri="{28A0092B-C50C-407E-A947-70E740481C1C}">
                                <a14:useLocalDpi xmlns:a14="http://schemas.microsoft.com/office/drawing/2010/main" val="0"/>
                              </a:ext>
                            </a:extLst>
                          </a:blip>
                          <a:srcRect t="12205" b="8053"/>
                          <a:stretch/>
                        </pic:blipFill>
                        <pic:spPr>
                          <a:xfrm>
                            <a:off x="208483" y="109745"/>
                            <a:ext cx="899160" cy="717002"/>
                          </a:xfrm>
                          <a:prstGeom prst="rect">
                            <a:avLst/>
                          </a:prstGeom>
                        </pic:spPr>
                      </pic:pic>
                      <wps:wsp>
                        <wps:cNvPr id="1106"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F12884" id="Group 1107" o:spid="_x0000_s1397" style="position:absolute;margin-left:.65pt;margin-top:4.85pt;width:450pt;height:118.05pt;z-index:253359104;mso-height-relative:margin" coordorigin=",1097" coordsize="57150,14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">
                <v:roundrect id="Text Box 1104" o:spid="_x0000_s1398" style="position:absolute;top:6656;width:57150;height:943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" strokecolor="#5a5a5a [2109]">
                  <v:stroke joinstyle="miter"/>
                  <v:textbox inset=",5mm,,2.5mm">
                    <w:txbxContent>
                      <w:p w14:paraId="0B04BC0A" w14:textId="77777777" w:rsidR="002A1612" w:rsidRPr="00A71282" w:rsidRDefault="002A1612" w:rsidP="001C6C01">
                        <w:pPr>
                          <w:rPr>
                            <w:lang w:val="cs-CZ"/>
                          </w:rPr>
                        </w:pPr>
                        <w:r>
                          <w:rPr>
                            <w:lang w:val="cs-CZ"/>
                          </w:rPr>
                          <w:t>Dokážete pochopit, co se stane v každém programu? Pokud</w:t>
                        </w:r>
                        <w:r w:rsidRPr="00A71282">
                          <w:rPr>
                            <w:lang w:val="cs-CZ"/>
                          </w:rPr>
                          <w:t xml:space="preserve"> </w:t>
                        </w:r>
                        <w:r>
                          <w:rPr>
                            <w:lang w:val="cs-CZ"/>
                          </w:rPr>
                          <w:t>si chcete své odpovědi ověřit, zkuste každý z programů napsat v </w:t>
                        </w:r>
                        <w:proofErr w:type="spellStart"/>
                        <w:r>
                          <w:rPr>
                            <w:lang w:val="cs-CZ"/>
                          </w:rPr>
                          <w:t>EdScratchi</w:t>
                        </w:r>
                        <w:proofErr w:type="spellEnd"/>
                        <w:r>
                          <w:rPr>
                            <w:lang w:val="cs-CZ"/>
                          </w:rPr>
                          <w:t xml:space="preserve">, stáhněte je do Edisona a </w:t>
                        </w:r>
                        <w:proofErr w:type="spellStart"/>
                        <w:r>
                          <w:rPr>
                            <w:lang w:val="cs-CZ"/>
                          </w:rPr>
                          <w:t>spusťe</w:t>
                        </w:r>
                        <w:proofErr w:type="spellEnd"/>
                        <w:r>
                          <w:rPr>
                            <w:lang w:val="cs-CZ"/>
                          </w:rPr>
                          <w:t xml:space="preserve">. Pak sledujte, co se stane. </w:t>
                        </w:r>
                      </w:p>
                    </w:txbxContent>
                  </v:textbox>
                </v:roundrect>
                <v:shape id="Picture 1105" o:spid="_x0000_s1399" type="#_x0000_t75" style="position:absolute;left:2084;top:1097;width:8992;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">
                  <v:imagedata r:id="rId149" o:title="" croptop="7999f" cropbottom="5278f"/>
                </v:shape>
                <v:shape id="_x0000_s1400"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" filled="f" stroked="f">
                  <v:textbox>
                    <w:txbxContent>
                      <w:p w14:paraId="4FAE7E82"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743827E0" w14:textId="77777777" w:rsidR="002A1612" w:rsidRPr="00D31915" w:rsidRDefault="002A1612" w:rsidP="001C6C01">
                        <w:pPr>
                          <w:rPr>
                            <w:b/>
                            <w:color w:val="FF7000"/>
                            <w:sz w:val="28"/>
                            <w:szCs w:val="28"/>
                          </w:rPr>
                        </w:pPr>
                      </w:p>
                    </w:txbxContent>
                  </v:textbox>
                </v:shape>
                <w10:wrap type="topAndBottom"/>
              </v:group>
            </w:pict>
          </mc:Fallback>
        </mc:AlternateContent>
      </w:r>
    </w:p>
    <w:p w14:paraId="794D15E9" w14:textId="77777777" w:rsidR="001C6C01" w:rsidRPr="002950E6" w:rsidRDefault="001C6C01" w:rsidP="001C6C01">
      <w:pPr>
        <w:rPr>
          <w:rFonts w:asciiTheme="majorHAnsi" w:eastAsiaTheme="majorEastAsia" w:hAnsiTheme="majorHAnsi" w:cstheme="majorBidi"/>
          <w:color w:val="FF7000"/>
          <w:sz w:val="26"/>
          <w:szCs w:val="26"/>
          <w:lang w:val="cs-CZ"/>
        </w:rPr>
      </w:pPr>
    </w:p>
    <w:p w14:paraId="1D4E91B2" w14:textId="77777777" w:rsidR="001C6C01" w:rsidRPr="002950E6" w:rsidRDefault="001C6C01" w:rsidP="001C6C01">
      <w:pPr>
        <w:pStyle w:val="Nadpis2"/>
        <w:rPr>
          <w:lang w:val="cs-CZ"/>
        </w:rPr>
      </w:pPr>
      <w:r w:rsidRPr="002950E6">
        <w:rPr>
          <w:lang w:val="cs-CZ"/>
        </w:rPr>
        <w:t xml:space="preserve">Úkol 2: </w:t>
      </w:r>
      <w:r>
        <w:rPr>
          <w:lang w:val="cs-CZ"/>
        </w:rPr>
        <w:t>Jízda podle vzorce</w:t>
      </w:r>
      <w:r w:rsidRPr="002950E6">
        <w:rPr>
          <w:lang w:val="cs-CZ"/>
        </w:rPr>
        <w:t xml:space="preserve"> </w:t>
      </w:r>
    </w:p>
    <w:p w14:paraId="6A380B7D" w14:textId="77777777" w:rsidR="001C6C01" w:rsidRPr="002950E6" w:rsidRDefault="001C6C01" w:rsidP="001C6C01">
      <w:pPr>
        <w:rPr>
          <w:lang w:val="cs-CZ"/>
        </w:rPr>
      </w:pPr>
      <w:r>
        <w:rPr>
          <w:lang w:val="cs-CZ"/>
        </w:rPr>
        <w:t xml:space="preserve">Podobně jako vám cyklus umožní provést určený počet opakování vzorce, vnořené cykly vám umožní zopakovat více vzorců. Pro tuto aktivitu budete potřebovat </w:t>
      </w:r>
      <w:r w:rsidRPr="002950E6">
        <w:rPr>
          <w:lang w:val="cs-CZ"/>
        </w:rPr>
        <w:t xml:space="preserve">Pracovní list U3-6. </w:t>
      </w:r>
    </w:p>
    <w:p w14:paraId="031DB299" w14:textId="77777777" w:rsidR="001C6C01" w:rsidRPr="002950E6" w:rsidRDefault="001C6C01" w:rsidP="001C6C01">
      <w:pPr>
        <w:rPr>
          <w:lang w:val="cs-CZ"/>
        </w:rPr>
      </w:pPr>
    </w:p>
    <w:p w14:paraId="2559588C" w14:textId="77777777" w:rsidR="001C6C01" w:rsidRPr="002950E6" w:rsidRDefault="001C6C01" w:rsidP="001C6C01">
      <w:pPr>
        <w:pStyle w:val="Odstavecseseznamem"/>
        <w:numPr>
          <w:ilvl w:val="0"/>
          <w:numId w:val="41"/>
        </w:numPr>
        <w:rPr>
          <w:lang w:val="cs-CZ"/>
        </w:rPr>
      </w:pPr>
      <w:r>
        <w:rPr>
          <w:lang w:val="cs-CZ"/>
        </w:rPr>
        <w:t xml:space="preserve">Prohlédněte si vzorec na </w:t>
      </w:r>
      <w:r w:rsidRPr="002950E6">
        <w:rPr>
          <w:lang w:val="cs-CZ"/>
        </w:rPr>
        <w:t>Pracovní</w:t>
      </w:r>
      <w:r>
        <w:rPr>
          <w:lang w:val="cs-CZ"/>
        </w:rPr>
        <w:t xml:space="preserve">m </w:t>
      </w:r>
      <w:r w:rsidRPr="002950E6">
        <w:rPr>
          <w:lang w:val="cs-CZ"/>
        </w:rPr>
        <w:t>list</w:t>
      </w:r>
      <w:r>
        <w:rPr>
          <w:lang w:val="cs-CZ"/>
        </w:rPr>
        <w:t>u</w:t>
      </w:r>
      <w:r w:rsidRPr="002950E6">
        <w:rPr>
          <w:lang w:val="cs-CZ"/>
        </w:rPr>
        <w:t xml:space="preserve"> U3-6. </w:t>
      </w:r>
      <w:r>
        <w:rPr>
          <w:lang w:val="cs-CZ"/>
        </w:rPr>
        <w:t>Jak byste tento vzorec popsali</w:t>
      </w:r>
      <w:r w:rsidRPr="002950E6">
        <w:rPr>
          <w:lang w:val="cs-CZ"/>
        </w:rPr>
        <w:t xml:space="preserve">? </w:t>
      </w:r>
    </w:p>
    <w:p w14:paraId="6FA6B8D8" w14:textId="77777777" w:rsidR="001C6C01" w:rsidRPr="002950E6" w:rsidRDefault="001C6C01" w:rsidP="001C6C01">
      <w:pPr>
        <w:rPr>
          <w:lang w:val="cs-CZ"/>
        </w:rPr>
      </w:pPr>
      <w:r w:rsidRPr="002950E6">
        <w:rPr>
          <w:lang w:val="cs-CZ"/>
        </w:rPr>
        <w:t>________________________________________________________________________________</w:t>
      </w:r>
    </w:p>
    <w:p w14:paraId="6A0E19F9" w14:textId="77777777" w:rsidR="001C6C01" w:rsidRPr="002950E6" w:rsidRDefault="001C6C01" w:rsidP="001C6C01">
      <w:pPr>
        <w:rPr>
          <w:lang w:val="cs-CZ"/>
        </w:rPr>
      </w:pPr>
      <w:r w:rsidRPr="002950E6">
        <w:rPr>
          <w:lang w:val="cs-CZ"/>
        </w:rPr>
        <w:t>________________________________________________________________________________</w:t>
      </w:r>
    </w:p>
    <w:p w14:paraId="3A0747B0" w14:textId="77777777" w:rsidR="001C6C01" w:rsidRPr="002950E6" w:rsidRDefault="001C6C01" w:rsidP="001C6C01">
      <w:pPr>
        <w:rPr>
          <w:lang w:val="cs-CZ"/>
        </w:rPr>
      </w:pPr>
      <w:r w:rsidRPr="002950E6">
        <w:rPr>
          <w:lang w:val="cs-CZ"/>
        </w:rPr>
        <w:t>________________________________________________________________________________</w:t>
      </w:r>
    </w:p>
    <w:p w14:paraId="445609CC" w14:textId="77777777" w:rsidR="001C6C01" w:rsidRPr="002950E6" w:rsidRDefault="001C6C01" w:rsidP="001C6C01">
      <w:pPr>
        <w:rPr>
          <w:lang w:val="cs-CZ"/>
        </w:rPr>
      </w:pPr>
    </w:p>
    <w:p w14:paraId="33C2AF4D" w14:textId="77777777" w:rsidR="001C6C01" w:rsidRPr="002950E6" w:rsidRDefault="001C6C01" w:rsidP="001C6C01">
      <w:pPr>
        <w:rPr>
          <w:lang w:val="cs-CZ"/>
        </w:rPr>
      </w:pPr>
      <w:r>
        <w:rPr>
          <w:lang w:val="cs-CZ"/>
        </w:rPr>
        <w:t>Vaším úkolem je napsat program, který Edisonovi umožní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Edison může přejet některou z čar více než jednou, ale musí se dotknout všech čar. </w:t>
      </w:r>
    </w:p>
    <w:p w14:paraId="4ECBEECB" w14:textId="77777777" w:rsidR="001C6C01" w:rsidRPr="002950E6" w:rsidRDefault="001C6C01" w:rsidP="001C6C01">
      <w:pPr>
        <w:rPr>
          <w:lang w:val="cs-CZ"/>
        </w:rPr>
      </w:pPr>
      <w:r w:rsidRPr="002950E6">
        <w:rPr>
          <w:lang w:val="cs-CZ"/>
        </w:rPr>
        <w:br w:type="page"/>
      </w:r>
    </w:p>
    <w:p w14:paraId="0094C914" w14:textId="77777777" w:rsidR="001C6C01" w:rsidRPr="002950E6" w:rsidRDefault="001C6C01" w:rsidP="001C6C01">
      <w:pPr>
        <w:pStyle w:val="Odstavecseseznamem"/>
        <w:numPr>
          <w:ilvl w:val="0"/>
          <w:numId w:val="41"/>
        </w:numPr>
        <w:rPr>
          <w:lang w:val="cs-CZ"/>
        </w:rPr>
      </w:pPr>
      <w:r>
        <w:rPr>
          <w:lang w:val="cs-CZ"/>
        </w:rPr>
        <w:lastRenderedPageBreak/>
        <w:t>Jak podle vás můžete využít vnořených cyklů k napsání efektivního programu, díky němuž Edison dokáže jet podle vzorce nakresleného na Pracovním listu</w:t>
      </w:r>
      <w:r w:rsidRPr="002950E6">
        <w:rPr>
          <w:lang w:val="cs-CZ"/>
        </w:rPr>
        <w:t xml:space="preserve">? </w:t>
      </w:r>
    </w:p>
    <w:p w14:paraId="66F2A3E2" w14:textId="77777777" w:rsidR="001C6C01" w:rsidRPr="002950E6" w:rsidRDefault="001C6C01" w:rsidP="001C6C01">
      <w:pPr>
        <w:rPr>
          <w:lang w:val="cs-CZ"/>
        </w:rPr>
      </w:pPr>
      <w:r w:rsidRPr="002950E6">
        <w:rPr>
          <w:lang w:val="cs-CZ"/>
        </w:rPr>
        <w:t>________________________________________________________________________________</w:t>
      </w:r>
    </w:p>
    <w:p w14:paraId="058607F9" w14:textId="77777777" w:rsidR="001C6C01" w:rsidRPr="002950E6" w:rsidRDefault="001C6C01" w:rsidP="001C6C01">
      <w:pPr>
        <w:rPr>
          <w:lang w:val="cs-CZ"/>
        </w:rPr>
      </w:pPr>
      <w:r w:rsidRPr="002950E6">
        <w:rPr>
          <w:lang w:val="cs-CZ"/>
        </w:rPr>
        <w:t>________________________________________________________________________________</w:t>
      </w:r>
    </w:p>
    <w:p w14:paraId="01EC857F" w14:textId="77777777" w:rsidR="001C6C01" w:rsidRPr="002950E6" w:rsidRDefault="001C6C01" w:rsidP="001C6C01">
      <w:pPr>
        <w:rPr>
          <w:lang w:val="cs-CZ"/>
        </w:rPr>
      </w:pPr>
      <w:r w:rsidRPr="002950E6">
        <w:rPr>
          <w:lang w:val="cs-CZ"/>
        </w:rPr>
        <w:t>________________________________________________________________________________</w:t>
      </w:r>
    </w:p>
    <w:p w14:paraId="69CA08CA" w14:textId="77777777" w:rsidR="001C6C01" w:rsidRPr="002950E6" w:rsidRDefault="001C6C01" w:rsidP="001C6C01">
      <w:pPr>
        <w:rPr>
          <w:lang w:val="cs-CZ"/>
        </w:rPr>
      </w:pPr>
    </w:p>
    <w:p w14:paraId="06C01B4F" w14:textId="77777777" w:rsidR="001C6C01" w:rsidRPr="002950E6" w:rsidRDefault="001C6C01" w:rsidP="001C6C01">
      <w:pPr>
        <w:rPr>
          <w:lang w:val="cs-CZ"/>
        </w:rPr>
      </w:pPr>
      <w:r w:rsidRPr="002950E6">
        <w:rPr>
          <w:rFonts w:ascii="Times New Roman" w:hAnsi="Times New Roman" w:cs="Times New Roman"/>
          <w:noProof/>
          <w:color w:val="auto"/>
          <w:sz w:val="24"/>
          <w:szCs w:val="24"/>
          <w:lang w:val="cs-CZ"/>
        </w:rPr>
        <mc:AlternateContent>
          <mc:Choice Requires="wpg">
            <w:drawing>
              <wp:anchor distT="0" distB="0" distL="114300" distR="114300" simplePos="0" relativeHeight="253324288" behindDoc="0" locked="0" layoutInCell="1" allowOverlap="1" wp14:anchorId="30064DDF" wp14:editId="148B6B2A">
                <wp:simplePos x="0" y="0"/>
                <wp:positionH relativeFrom="margin">
                  <wp:align>left</wp:align>
                </wp:positionH>
                <wp:positionV relativeFrom="paragraph">
                  <wp:posOffset>561975</wp:posOffset>
                </wp:positionV>
                <wp:extent cx="5715000" cy="1428750"/>
                <wp:effectExtent l="0" t="0" r="19050" b="19050"/>
                <wp:wrapTopAndBottom/>
                <wp:docPr id="223" name="Group 223"/>
                <wp:cNvGraphicFramePr/>
                <a:graphic xmlns:a="http://schemas.openxmlformats.org/drawingml/2006/main">
                  <a:graphicData uri="http://schemas.microsoft.com/office/word/2010/wordprocessingGroup">
                    <wpg:wgp>
                      <wpg:cNvGrpSpPr/>
                      <wpg:grpSpPr>
                        <a:xfrm>
                          <a:off x="0" y="0"/>
                          <a:ext cx="5715000" cy="1428750"/>
                          <a:chOff x="0" y="0"/>
                          <a:chExt cx="5715000" cy="1306195"/>
                        </a:xfrm>
                      </wpg:grpSpPr>
                      <wps:wsp>
                        <wps:cNvPr id="236" name="Text Box 17"/>
                        <wps:cNvSpPr txBox="1">
                          <a:spLocks noChangeArrowheads="1"/>
                        </wps:cNvSpPr>
                        <wps:spPr bwMode="auto">
                          <a:xfrm>
                            <a:off x="0" y="685800"/>
                            <a:ext cx="5715000" cy="62039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wps:txbx>
                        <wps:bodyPr rot="0" vert="horz" wrap="square" lIns="91440" tIns="180000" rIns="91440" bIns="90000" anchor="t" anchorCtr="0">
                          <a:noAutofit/>
                        </wps:bodyPr>
                      </wps:wsp>
                      <pic:pic xmlns:pic="http://schemas.openxmlformats.org/drawingml/2006/picture">
                        <pic:nvPicPr>
                          <pic:cNvPr id="241" name="Picture 24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s:wsp>
                        <wps:cNvPr id="246" name="Text Box 2"/>
                        <wps:cNvSpPr txBox="1">
                          <a:spLocks noChangeArrowheads="1"/>
                        </wps:cNvSpPr>
                        <wps:spPr bwMode="auto">
                          <a:xfrm>
                            <a:off x="1009650" y="304800"/>
                            <a:ext cx="1605915" cy="365760"/>
                          </a:xfrm>
                          <a:prstGeom prst="rect">
                            <a:avLst/>
                          </a:prstGeom>
                          <a:noFill/>
                          <a:ln w="9525">
                            <a:noFill/>
                            <a:miter lim="800000"/>
                            <a:headEnd/>
                            <a:tailEnd/>
                          </a:ln>
                        </wps:spPr>
                        <wps:txb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0064DDF" id="Group 223" o:spid="_x0000_s1401" style="position:absolute;margin-left:0;margin-top:44.25pt;width:450pt;height:112.5pt;z-index:253324288;mso-position-horizontal:left;mso-position-horizontal-relative:margin" coordsize="57150,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">
                <v:roundrect id="Text Box 17" o:spid="_x0000_s1402" style="position:absolute;top:6858;width:57150;height:6203;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" strokecolor="#5a5a5a [2109]">
                  <v:stroke joinstyle="miter"/>
                  <v:textbox inset=",5mm,,2.5mm">
                    <w:txbxContent>
                      <w:p w14:paraId="295EB6BC" w14:textId="77777777" w:rsidR="002A1612" w:rsidRPr="00992051" w:rsidRDefault="002A1612" w:rsidP="001C6C01">
                        <w:pPr>
                          <w:rPr>
                            <w:lang w:val="cs-CZ"/>
                          </w:rPr>
                        </w:pPr>
                        <w:r w:rsidRPr="00992051">
                          <w:rPr>
                            <w:lang w:val="cs-CZ"/>
                          </w:rPr>
                          <w:t xml:space="preserve">Program splňující úkol v tomto pracovním listu lze napsat pomocí pouhých pěti bloků v </w:t>
                        </w:r>
                        <w:proofErr w:type="spellStart"/>
                        <w:r w:rsidRPr="00992051">
                          <w:rPr>
                            <w:lang w:val="cs-CZ"/>
                          </w:rPr>
                          <w:t>EdScratchi</w:t>
                        </w:r>
                        <w:proofErr w:type="spellEnd"/>
                        <w:r w:rsidRPr="00992051">
                          <w:rPr>
                            <w:lang w:val="cs-CZ"/>
                          </w:rPr>
                          <w:t>!</w:t>
                        </w:r>
                      </w:p>
                    </w:txbxContent>
                  </v:textbox>
                </v:roundrect>
                <v:shape id="Picture 241" o:spid="_x0000_s1403"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">
                  <v:imagedata r:id="rId100" o:title=""/>
                </v:shape>
                <v:shape id="_x0000_s1404" type="#_x0000_t202" style="position:absolute;left:10096;top:3048;width:160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3195159A"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F6A7D7A" w14:textId="77777777" w:rsidR="002A1612" w:rsidRDefault="002A1612" w:rsidP="001C6C01">
                        <w:pPr>
                          <w:rPr>
                            <w:b/>
                            <w:color w:val="FF7000"/>
                            <w:sz w:val="28"/>
                            <w:szCs w:val="28"/>
                          </w:rPr>
                        </w:pPr>
                      </w:p>
                    </w:txbxContent>
                  </v:textbox>
                </v:shape>
                <w10:wrap type="topAndBottom" anchorx="margin"/>
              </v:group>
            </w:pict>
          </mc:Fallback>
        </mc:AlternateContent>
      </w:r>
      <w:r>
        <w:rPr>
          <w:lang w:val="cs-CZ"/>
        </w:rPr>
        <w:t>Zkuste napsat v </w:t>
      </w:r>
      <w:proofErr w:type="spellStart"/>
      <w:r>
        <w:rPr>
          <w:lang w:val="cs-CZ"/>
        </w:rPr>
        <w:t>EdScratchi</w:t>
      </w:r>
      <w:proofErr w:type="spellEnd"/>
      <w:r>
        <w:rPr>
          <w:lang w:val="cs-CZ"/>
        </w:rPr>
        <w:t xml:space="preserve"> program, který umožní Edisonovi jet podle vzorce nakresleného na</w:t>
      </w:r>
      <w:r w:rsidRPr="002950E6">
        <w:rPr>
          <w:lang w:val="cs-CZ"/>
        </w:rPr>
        <w:t xml:space="preserve"> Pracovní</w:t>
      </w:r>
      <w:r>
        <w:rPr>
          <w:lang w:val="cs-CZ"/>
        </w:rPr>
        <w:t>m</w:t>
      </w:r>
      <w:r w:rsidRPr="002950E6">
        <w:rPr>
          <w:lang w:val="cs-CZ"/>
        </w:rPr>
        <w:t xml:space="preserve"> list</w:t>
      </w:r>
      <w:r>
        <w:rPr>
          <w:lang w:val="cs-CZ"/>
        </w:rPr>
        <w:t>u</w:t>
      </w:r>
      <w:r w:rsidRPr="002950E6">
        <w:rPr>
          <w:lang w:val="cs-CZ"/>
        </w:rPr>
        <w:t xml:space="preserve"> U3-6. </w:t>
      </w:r>
      <w:r>
        <w:rPr>
          <w:lang w:val="cs-CZ"/>
        </w:rPr>
        <w:t xml:space="preserve">Vyzkoušejte si použití a funkčnost vnořených cyklů. </w:t>
      </w:r>
    </w:p>
    <w:p w14:paraId="12E45BBA" w14:textId="77777777" w:rsidR="001C6C01" w:rsidRPr="002950E6" w:rsidRDefault="001C6C01" w:rsidP="001C6C01">
      <w:pPr>
        <w:rPr>
          <w:lang w:val="cs-CZ"/>
        </w:rPr>
      </w:pPr>
    </w:p>
    <w:p w14:paraId="5D9FA09F" w14:textId="77777777" w:rsidR="001C6C01" w:rsidRPr="002950E6" w:rsidRDefault="001C6C01" w:rsidP="001C6C01">
      <w:pPr>
        <w:rPr>
          <w:lang w:val="cs-CZ"/>
        </w:rPr>
      </w:pPr>
    </w:p>
    <w:bookmarkEnd w:id="63"/>
    <w:bookmarkEnd w:id="64"/>
    <w:p w14:paraId="4FE1DA7D"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2687C860" w14:textId="77777777" w:rsidR="001C6C01" w:rsidRPr="002950E6" w:rsidRDefault="001C6C01" w:rsidP="001C6C01">
      <w:pPr>
        <w:rPr>
          <w:lang w:val="cs-CZ"/>
        </w:rPr>
      </w:pPr>
    </w:p>
    <w:p w14:paraId="421ED1FB" w14:textId="77777777" w:rsidR="001C6C01" w:rsidRPr="002950E6" w:rsidRDefault="001C6C01" w:rsidP="001C6C01">
      <w:pPr>
        <w:rPr>
          <w:lang w:val="cs-CZ"/>
        </w:rPr>
      </w:pPr>
    </w:p>
    <w:p w14:paraId="336A727C" w14:textId="77777777" w:rsidR="001C6C01" w:rsidRPr="002950E6" w:rsidRDefault="001C6C01" w:rsidP="001C6C01">
      <w:pPr>
        <w:pStyle w:val="Nadpis1"/>
        <w:rPr>
          <w:sz w:val="72"/>
          <w:szCs w:val="72"/>
          <w:lang w:val="cs-CZ"/>
        </w:rPr>
      </w:pPr>
      <w:bookmarkStart w:id="66" w:name="_Toc146267237"/>
      <w:r w:rsidRPr="002950E6">
        <w:rPr>
          <w:lang w:val="cs-CZ"/>
        </w:rPr>
        <w:t>U3-</w:t>
      </w:r>
      <w:bookmarkStart w:id="67" w:name="_Hlk513729800"/>
      <w:r w:rsidRPr="002950E6">
        <w:rPr>
          <w:lang w:val="cs-CZ"/>
        </w:rPr>
        <w:t xml:space="preserve">2.1 </w:t>
      </w:r>
      <w:r>
        <w:rPr>
          <w:lang w:val="cs-CZ"/>
        </w:rPr>
        <w:t>Prozkoumejte přerušení hlavního programu</w:t>
      </w:r>
      <w:bookmarkEnd w:id="66"/>
      <w:bookmarkEnd w:id="67"/>
    </w:p>
    <w:p w14:paraId="15B6D2E5" w14:textId="20E1C2A2"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5312" behindDoc="0" locked="0" layoutInCell="1" allowOverlap="1" wp14:anchorId="28586070" wp14:editId="439ADFC2">
                <wp:simplePos x="0" y="0"/>
                <wp:positionH relativeFrom="column">
                  <wp:posOffset>3156281</wp:posOffset>
                </wp:positionH>
                <wp:positionV relativeFrom="paragraph">
                  <wp:posOffset>422910</wp:posOffset>
                </wp:positionV>
                <wp:extent cx="2615565" cy="2362200"/>
                <wp:effectExtent l="0" t="0" r="13335" b="19050"/>
                <wp:wrapSquare wrapText="bothSides"/>
                <wp:docPr id="82" name="Group 82"/>
                <wp:cNvGraphicFramePr/>
                <a:graphic xmlns:a="http://schemas.openxmlformats.org/drawingml/2006/main">
                  <a:graphicData uri="http://schemas.microsoft.com/office/word/2010/wordprocessingGroup">
                    <wpg:wgp>
                      <wpg:cNvGrpSpPr/>
                      <wpg:grpSpPr>
                        <a:xfrm>
                          <a:off x="0" y="0"/>
                          <a:ext cx="2615565" cy="2362200"/>
                          <a:chOff x="0" y="0"/>
                          <a:chExt cx="2615565" cy="2130342"/>
                        </a:xfrm>
                      </wpg:grpSpPr>
                      <wps:wsp>
                        <wps:cNvPr id="12" name="Text Box 12"/>
                        <wps:cNvSpPr txBox="1">
                          <a:spLocks noChangeArrowheads="1"/>
                        </wps:cNvSpPr>
                        <wps:spPr bwMode="auto">
                          <a:xfrm>
                            <a:off x="0" y="683812"/>
                            <a:ext cx="2615565" cy="144653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wps:txbx>
                        <wps:bodyPr rot="0" vert="horz" wrap="square" lIns="91440" tIns="180000" rIns="91440" bIns="90000" anchor="t" anchorCtr="0">
                          <a:noAutofit/>
                        </wps:bodyPr>
                      </wps:wsp>
                      <wps:wsp>
                        <wps:cNvPr id="22" name="Text Box 2"/>
                        <wps:cNvSpPr txBox="1">
                          <a:spLocks noChangeArrowheads="1"/>
                        </wps:cNvSpPr>
                        <wps:spPr bwMode="auto">
                          <a:xfrm>
                            <a:off x="1025718" y="302149"/>
                            <a:ext cx="1485900" cy="365760"/>
                          </a:xfrm>
                          <a:prstGeom prst="rect">
                            <a:avLst/>
                          </a:prstGeom>
                          <a:noFill/>
                          <a:ln w="9525">
                            <a:noFill/>
                            <a:miter lim="800000"/>
                            <a:headEnd/>
                            <a:tailEnd/>
                          </a:ln>
                        </wps:spPr>
                        <wps:txb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832" y="0"/>
                            <a:ext cx="899160" cy="899160"/>
                          </a:xfrm>
                          <a:prstGeom prst="rect">
                            <a:avLst/>
                          </a:prstGeom>
                        </pic:spPr>
                      </pic:pic>
                    </wpg:wgp>
                  </a:graphicData>
                </a:graphic>
                <wp14:sizeRelV relativeFrom="margin">
                  <wp14:pctHeight>0</wp14:pctHeight>
                </wp14:sizeRelV>
              </wp:anchor>
            </w:drawing>
          </mc:Choice>
          <mc:Fallback>
            <w:pict>
              <v:group w14:anchorId="28586070" id="Group 82" o:spid="_x0000_s1405" style="position:absolute;margin-left:248.55pt;margin-top:33.3pt;width:205.95pt;height:186pt;z-index:253325312;mso-height-relative:margin" coordsize="26155,21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">
                <v:roundrect id="Text Box 12" o:spid="_x0000_s1406" style="position:absolute;top:6838;width:26155;height:144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" strokecolor="#5a5a5a [2109]">
                  <v:stroke joinstyle="miter"/>
                  <v:textbox inset=",5mm,,2.5mm">
                    <w:txbxContent>
                      <w:p w14:paraId="735C8490" w14:textId="77777777" w:rsidR="002A1612" w:rsidRPr="00992051" w:rsidRDefault="002A1612" w:rsidP="001C6C01">
                        <w:pPr>
                          <w:tabs>
                            <w:tab w:val="left" w:pos="6946"/>
                          </w:tabs>
                          <w:rPr>
                            <w:lang w:val="cs-CZ"/>
                          </w:rPr>
                        </w:pPr>
                        <w:r w:rsidRPr="00992051">
                          <w:rPr>
                            <w:color w:val="FF7000"/>
                            <w:lang w:val="cs-CZ"/>
                          </w:rPr>
                          <w:t>Logi</w:t>
                        </w:r>
                        <w:r>
                          <w:rPr>
                            <w:color w:val="FF7000"/>
                            <w:lang w:val="cs-CZ"/>
                          </w:rPr>
                          <w:t>ka</w:t>
                        </w:r>
                        <w:r w:rsidRPr="00992051">
                          <w:rPr>
                            <w:b/>
                            <w:color w:val="FF7000"/>
                            <w:lang w:val="cs-CZ"/>
                          </w:rPr>
                          <w:t xml:space="preserve"> </w:t>
                        </w:r>
                        <w:r>
                          <w:rPr>
                            <w:lang w:val="cs-CZ"/>
                          </w:rPr>
                          <w:t xml:space="preserve">je organizovaný způsob provádění kroků, kterému počítač rozumí. Logika určuje tok programu. </w:t>
                        </w:r>
                      </w:p>
                      <w:p w14:paraId="3F5680F3" w14:textId="706F001C" w:rsidR="002A1612" w:rsidRPr="00992051" w:rsidRDefault="002A1612" w:rsidP="001C6C01">
                        <w:pPr>
                          <w:tabs>
                            <w:tab w:val="left" w:pos="6946"/>
                          </w:tabs>
                          <w:rPr>
                            <w:lang w:val="cs-CZ"/>
                          </w:rPr>
                        </w:pPr>
                        <w:r w:rsidRPr="00992051">
                          <w:rPr>
                            <w:color w:val="FF7000"/>
                            <w:lang w:val="cs-CZ"/>
                          </w:rPr>
                          <w:t>Syntax</w:t>
                        </w:r>
                        <w:r>
                          <w:rPr>
                            <w:color w:val="FF7000"/>
                            <w:lang w:val="cs-CZ"/>
                          </w:rPr>
                          <w:t>e</w:t>
                        </w:r>
                        <w:r w:rsidRPr="00992051">
                          <w:rPr>
                            <w:b/>
                            <w:color w:val="FF7000"/>
                            <w:lang w:val="cs-CZ"/>
                          </w:rPr>
                          <w:t xml:space="preserve"> </w:t>
                        </w:r>
                        <w:r>
                          <w:rPr>
                            <w:lang w:val="cs-CZ"/>
                          </w:rPr>
                          <w:t xml:space="preserve">jsou pravidla fungování programovacího jazyka. </w:t>
                        </w:r>
                      </w:p>
                      <w:p w14:paraId="749DAED5" w14:textId="77777777" w:rsidR="002A1612" w:rsidRPr="00992051" w:rsidRDefault="002A1612" w:rsidP="001C6C01">
                        <w:pPr>
                          <w:rPr>
                            <w:lang w:val="cs-CZ"/>
                          </w:rPr>
                        </w:pPr>
                      </w:p>
                    </w:txbxContent>
                  </v:textbox>
                </v:roundrect>
                <v:shape id="_x0000_s1407" type="#_x0000_t202" style="position:absolute;left:10257;top:3021;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049294C" w14:textId="77777777" w:rsidR="002A1612" w:rsidRPr="00992051"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r>
                          <w:rPr>
                            <w:b/>
                            <w:color w:val="FF7000"/>
                            <w:sz w:val="28"/>
                            <w:szCs w:val="28"/>
                          </w:rPr>
                          <w:t>!</w:t>
                        </w:r>
                      </w:p>
                    </w:txbxContent>
                  </v:textbox>
                </v:shape>
                <v:shape id="Picture 66" o:spid="_x0000_s1408" type="#_x0000_t75" style="position:absolute;left:190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">
                  <v:imagedata r:id="rId49" o:title=""/>
                </v:shape>
                <w10:wrap type="square"/>
              </v:group>
            </w:pict>
          </mc:Fallback>
        </mc:AlternateContent>
      </w:r>
      <w:r>
        <w:rPr>
          <w:lang w:val="cs-CZ"/>
        </w:rPr>
        <w:t xml:space="preserve">Různé programovací jazyky využívají různou syntaxi, tj. pravidla, takže se od sebe liší. Bez ohledu na syntax však jsou všechny programovací jazyky založeny na stejné logice. Všechny počítačové programy se proto chovají podobně a řídí se základní programovací logikou, např. sekvencí. </w:t>
      </w:r>
    </w:p>
    <w:p w14:paraId="21C5587C" w14:textId="77777777" w:rsidR="001C6C01" w:rsidRPr="002950E6" w:rsidRDefault="001C6C01" w:rsidP="001C6C01">
      <w:pPr>
        <w:rPr>
          <w:lang w:val="cs-CZ"/>
        </w:rPr>
      </w:pPr>
      <w:r>
        <w:rPr>
          <w:lang w:val="cs-CZ"/>
        </w:rPr>
        <w:t>V </w:t>
      </w:r>
      <w:proofErr w:type="spellStart"/>
      <w:r>
        <w:rPr>
          <w:lang w:val="cs-CZ"/>
        </w:rPr>
        <w:t>EdScratchi</w:t>
      </w:r>
      <w:proofErr w:type="spellEnd"/>
      <w:r>
        <w:rPr>
          <w:lang w:val="cs-CZ"/>
        </w:rPr>
        <w:t xml:space="preserve"> logický tok program začíná od nejvyššího bloku s tím, že kroky definované dalšími bloky jsou vždy plněny jednotlivě, jeden po druhém. Sekvenčně postupují i programy obsahující cykly. Když program obsahuje cyklický blok, vykoná příkazy v tomto bloku ve stanovené posloupnosti (sekvenci). Když se robot či počítač dostane až na konec cyklu, vrátí se opět na začátek a začne plnit dané úkoly znova. Ačkoliv programy s cyklickými bloky vypadají odlišně, rovněž dodržují logický tok sekvence od prvního k poslednímu. </w:t>
      </w:r>
    </w:p>
    <w:p w14:paraId="2AE056DA"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6336" behindDoc="0" locked="0" layoutInCell="1" allowOverlap="1" wp14:anchorId="6431E95F" wp14:editId="2786E37B">
                <wp:simplePos x="0" y="0"/>
                <wp:positionH relativeFrom="column">
                  <wp:posOffset>-15240</wp:posOffset>
                </wp:positionH>
                <wp:positionV relativeFrom="paragraph">
                  <wp:posOffset>372745</wp:posOffset>
                </wp:positionV>
                <wp:extent cx="5715000" cy="2161540"/>
                <wp:effectExtent l="0" t="0" r="19050" b="10160"/>
                <wp:wrapTopAndBottom/>
                <wp:docPr id="43" name="Group 43"/>
                <wp:cNvGraphicFramePr/>
                <a:graphic xmlns:a="http://schemas.openxmlformats.org/drawingml/2006/main">
                  <a:graphicData uri="http://schemas.microsoft.com/office/word/2010/wordprocessingGroup">
                    <wpg:wgp>
                      <wpg:cNvGrpSpPr/>
                      <wpg:grpSpPr>
                        <a:xfrm>
                          <a:off x="0" y="0"/>
                          <a:ext cx="5715000" cy="2161540"/>
                          <a:chOff x="0" y="0"/>
                          <a:chExt cx="5715000" cy="2161617"/>
                        </a:xfrm>
                      </wpg:grpSpPr>
                      <wps:wsp>
                        <wps:cNvPr id="208" name="Text Box 208"/>
                        <wps:cNvSpPr txBox="1">
                          <a:spLocks noChangeArrowheads="1"/>
                        </wps:cNvSpPr>
                        <wps:spPr bwMode="auto">
                          <a:xfrm>
                            <a:off x="0" y="683972"/>
                            <a:ext cx="5715000" cy="147764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proofErr w:type="spellStart"/>
                              <w:r w:rsidRPr="007B46E7">
                                <w:rPr>
                                  <w:i/>
                                  <w:lang w:val="cs-CZ"/>
                                </w:rPr>
                                <w:t>subroutine</w:t>
                              </w:r>
                              <w:proofErr w:type="spellEnd"/>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wps:txbx>
                        <wps:bodyPr rot="0" vert="horz" wrap="square" lIns="91440" tIns="180000" rIns="91440" bIns="90000" anchor="t" anchorCtr="0">
                          <a:noAutofit/>
                        </wps:bodyPr>
                      </wps:wsp>
                      <pic:pic xmlns:pic="http://schemas.openxmlformats.org/drawingml/2006/picture">
                        <pic:nvPicPr>
                          <pic:cNvPr id="222" name="Picture 22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249" name="Text Box 2"/>
                        <wps:cNvSpPr txBox="1">
                          <a:spLocks noChangeArrowheads="1"/>
                        </wps:cNvSpPr>
                        <wps:spPr bwMode="auto">
                          <a:xfrm>
                            <a:off x="1009498" y="303570"/>
                            <a:ext cx="1790852" cy="365675"/>
                          </a:xfrm>
                          <a:prstGeom prst="rect">
                            <a:avLst/>
                          </a:prstGeom>
                          <a:noFill/>
                          <a:ln w="9525">
                            <a:noFill/>
                            <a:miter lim="800000"/>
                            <a:headEnd/>
                            <a:tailEnd/>
                          </a:ln>
                        </wps:spPr>
                        <wps:txb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6431E95F" id="Group 43" o:spid="_x0000_s1409" style="position:absolute;margin-left:-1.2pt;margin-top:29.35pt;width:450pt;height:170.2pt;z-index:253326336" coordsize="57150,2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">
                <v:roundrect id="Text Box 208" o:spid="_x0000_s1410" style="position:absolute;top:6839;width:57150;height:1477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" strokecolor="#5a5a5a [2109]">
                  <v:stroke joinstyle="miter"/>
                  <v:textbox inset=",5mm,,2.5mm">
                    <w:txbxContent>
                      <w:p w14:paraId="71C235A1" w14:textId="77777777" w:rsidR="002A1612" w:rsidRPr="004E0ABA" w:rsidRDefault="002A1612" w:rsidP="001C6C01">
                        <w:pPr>
                          <w:rPr>
                            <w:lang w:val="cs-CZ"/>
                          </w:rPr>
                        </w:pPr>
                        <w:r w:rsidRPr="009040AE">
                          <w:rPr>
                            <w:rFonts w:hint="eastAsia"/>
                            <w:b/>
                            <w:color w:val="FF7000"/>
                            <w:lang w:val="cs-CZ"/>
                          </w:rPr>
                          <w:t>Přerušení</w:t>
                        </w:r>
                        <w:r w:rsidRPr="004E0ABA">
                          <w:rPr>
                            <w:lang w:val="cs-CZ"/>
                          </w:rPr>
                          <w:t xml:space="preserve"> </w:t>
                        </w:r>
                        <w:r w:rsidRPr="009040AE">
                          <w:rPr>
                            <w:i/>
                            <w:lang w:val="cs-CZ"/>
                          </w:rPr>
                          <w:t>(</w:t>
                        </w:r>
                        <w:r w:rsidRPr="009040AE">
                          <w:rPr>
                            <w:i/>
                          </w:rPr>
                          <w:t>interrupt</w:t>
                        </w:r>
                        <w:r w:rsidRPr="009040AE">
                          <w:rPr>
                            <w:i/>
                            <w:lang w:val="cs-CZ"/>
                          </w:rPr>
                          <w:t>)</w:t>
                        </w:r>
                        <w:r>
                          <w:rPr>
                            <w:lang w:val="cs-CZ"/>
                          </w:rPr>
                          <w:t xml:space="preserve"> je speciální část kódu, která zastavuje tok hlavního kódu. Přerušení se nazývá proto, že </w:t>
                        </w:r>
                        <w:r>
                          <w:rPr>
                            <w:i/>
                            <w:lang w:val="cs-CZ"/>
                          </w:rPr>
                          <w:t xml:space="preserve">přerušuje </w:t>
                        </w:r>
                        <w:r>
                          <w:rPr>
                            <w:lang w:val="cs-CZ"/>
                          </w:rPr>
                          <w:t>hlavní kód</w:t>
                        </w:r>
                        <w:r w:rsidRPr="004E0ABA">
                          <w:rPr>
                            <w:lang w:val="cs-CZ"/>
                          </w:rPr>
                          <w:t xml:space="preserve">. </w:t>
                        </w:r>
                        <w:r>
                          <w:rPr>
                            <w:lang w:val="cs-CZ"/>
                          </w:rPr>
                          <w:t xml:space="preserve">Přerušení se obvykle používá k zastavení hlavního kódu a spuštění </w:t>
                        </w:r>
                        <w:r w:rsidRPr="009040AE">
                          <w:rPr>
                            <w:b/>
                            <w:color w:val="FF7000"/>
                            <w:lang w:val="cs-CZ"/>
                          </w:rPr>
                          <w:t>podprogramu</w:t>
                        </w:r>
                        <w:r w:rsidRPr="004E0ABA">
                          <w:rPr>
                            <w:lang w:val="cs-CZ"/>
                          </w:rPr>
                          <w:t xml:space="preserve"> </w:t>
                        </w:r>
                        <w:r w:rsidRPr="009040AE">
                          <w:rPr>
                            <w:i/>
                            <w:lang w:val="cs-CZ"/>
                          </w:rPr>
                          <w:t>(</w:t>
                        </w:r>
                        <w:proofErr w:type="spellStart"/>
                        <w:r w:rsidRPr="007B46E7">
                          <w:rPr>
                            <w:i/>
                            <w:lang w:val="cs-CZ"/>
                          </w:rPr>
                          <w:t>subroutine</w:t>
                        </w:r>
                        <w:proofErr w:type="spellEnd"/>
                        <w:r w:rsidRPr="009040AE">
                          <w:rPr>
                            <w:i/>
                            <w:lang w:val="cs-CZ"/>
                          </w:rPr>
                          <w:t>)</w:t>
                        </w:r>
                        <w:r>
                          <w:rPr>
                            <w:lang w:val="cs-CZ"/>
                          </w:rPr>
                          <w:t>.</w:t>
                        </w:r>
                      </w:p>
                      <w:p w14:paraId="42904658" w14:textId="77777777" w:rsidR="002A1612" w:rsidRPr="004E0ABA" w:rsidRDefault="002A1612" w:rsidP="001C6C01">
                        <w:pPr>
                          <w:rPr>
                            <w:lang w:val="cs-CZ"/>
                          </w:rPr>
                        </w:pPr>
                        <w:r>
                          <w:rPr>
                            <w:b/>
                            <w:color w:val="FF7000"/>
                            <w:lang w:val="cs-CZ"/>
                          </w:rPr>
                          <w:t xml:space="preserve">Podprogram </w:t>
                        </w:r>
                        <w:r>
                          <w:rPr>
                            <w:lang w:val="cs-CZ"/>
                          </w:rPr>
                          <w:t xml:space="preserve">je jedinečný kód nezávislý na hlavním programu. Jde vlastně o samostatný </w:t>
                        </w:r>
                        <w:r w:rsidRPr="004E0ABA">
                          <w:rPr>
                            <w:lang w:val="cs-CZ"/>
                          </w:rPr>
                          <w:t xml:space="preserve">mini program. </w:t>
                        </w:r>
                      </w:p>
                    </w:txbxContent>
                  </v:textbox>
                </v:roundrect>
                <v:shape id="Picture 222" o:spid="_x0000_s1411"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">
                  <v:imagedata r:id="rId51" o:title=""/>
                </v:shape>
                <v:shape id="_x0000_s1412" type="#_x0000_t202" style="position:absolute;left:10094;top:3035;width:1790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33E76454"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F00B37F"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přitom způsob, jak tento sekvenční tok přerušit. Tok počítačového programu můžete přerušit použitím </w:t>
      </w:r>
      <w:r w:rsidRPr="009040AE">
        <w:rPr>
          <w:rFonts w:hint="eastAsia"/>
          <w:b/>
          <w:color w:val="FF7000"/>
          <w:lang w:val="cs-CZ"/>
        </w:rPr>
        <w:t>přerušení</w:t>
      </w:r>
      <w:r>
        <w:rPr>
          <w:lang w:val="cs-CZ"/>
        </w:rPr>
        <w:t xml:space="preserve"> </w:t>
      </w:r>
      <w:r w:rsidRPr="009040AE">
        <w:rPr>
          <w:i/>
          <w:lang w:val="cs-CZ"/>
        </w:rPr>
        <w:t>(</w:t>
      </w:r>
      <w:proofErr w:type="spellStart"/>
      <w:r w:rsidRPr="007B46E7">
        <w:rPr>
          <w:i/>
          <w:lang w:val="cs-CZ"/>
        </w:rPr>
        <w:t>interrupt</w:t>
      </w:r>
      <w:proofErr w:type="spellEnd"/>
      <w:r w:rsidRPr="009040AE">
        <w:rPr>
          <w:i/>
          <w:lang w:val="cs-CZ"/>
        </w:rPr>
        <w:t>)</w:t>
      </w:r>
      <w:r>
        <w:rPr>
          <w:lang w:val="cs-CZ"/>
        </w:rPr>
        <w:t>.</w:t>
      </w:r>
    </w:p>
    <w:p w14:paraId="7B70BFCF" w14:textId="77777777" w:rsidR="001C6C01" w:rsidRPr="002950E6" w:rsidRDefault="001C6C01" w:rsidP="001C6C01">
      <w:pPr>
        <w:spacing w:before="240"/>
        <w:rPr>
          <w:lang w:val="cs-CZ"/>
        </w:rPr>
      </w:pPr>
      <w:r>
        <w:rPr>
          <w:lang w:val="cs-CZ"/>
        </w:rPr>
        <w:t xml:space="preserve">Abyste pochopili, jak přerušení funguje, musíte rozumět tomu, co je přerušováno. </w:t>
      </w:r>
    </w:p>
    <w:p w14:paraId="2F7B6781" w14:textId="77777777" w:rsidR="001C6C01" w:rsidRPr="002950E6" w:rsidRDefault="001C6C01" w:rsidP="001C6C01">
      <w:pPr>
        <w:rPr>
          <w:lang w:val="cs-CZ"/>
        </w:rPr>
      </w:pPr>
    </w:p>
    <w:p w14:paraId="2C3E8AB8" w14:textId="77777777" w:rsidR="001C6C01" w:rsidRPr="002950E6" w:rsidRDefault="001C6C01" w:rsidP="001C6C01">
      <w:pPr>
        <w:pStyle w:val="Nadpis2"/>
        <w:rPr>
          <w:lang w:val="cs-CZ"/>
        </w:rPr>
      </w:pPr>
      <w:r>
        <w:rPr>
          <w:lang w:val="cs-CZ"/>
        </w:rPr>
        <w:t>Co je to hlavní program</w:t>
      </w:r>
      <w:r w:rsidRPr="002950E6">
        <w:rPr>
          <w:lang w:val="cs-CZ"/>
        </w:rPr>
        <w:t>?</w:t>
      </w:r>
    </w:p>
    <w:p w14:paraId="765C79ED" w14:textId="77777777" w:rsidR="001C6C01" w:rsidRPr="002950E6" w:rsidRDefault="001C6C01" w:rsidP="001C6C01">
      <w:pPr>
        <w:rPr>
          <w:lang w:val="cs-CZ"/>
        </w:rPr>
      </w:pPr>
      <w:r w:rsidRPr="002950E6">
        <w:rPr>
          <w:noProof/>
          <w:lang w:val="cs-CZ"/>
        </w:rPr>
        <w:drawing>
          <wp:anchor distT="0" distB="0" distL="114300" distR="114300" simplePos="0" relativeHeight="253327360" behindDoc="0" locked="0" layoutInCell="1" allowOverlap="1" wp14:anchorId="58E249E5" wp14:editId="7CD19C87">
            <wp:simplePos x="0" y="0"/>
            <wp:positionH relativeFrom="column">
              <wp:posOffset>2273833</wp:posOffset>
            </wp:positionH>
            <wp:positionV relativeFrom="paragraph">
              <wp:posOffset>302260</wp:posOffset>
            </wp:positionV>
            <wp:extent cx="986790" cy="657860"/>
            <wp:effectExtent l="19050" t="19050" r="22860" b="279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3-2.1_start.PNG"/>
                    <pic:cNvPicPr/>
                  </pic:nvPicPr>
                  <pic:blipFill rotWithShape="1">
                    <a:blip r:embed="rId150">
                      <a:extLst>
                        <a:ext uri="{28A0092B-C50C-407E-A947-70E740481C1C}">
                          <a14:useLocalDpi xmlns:a14="http://schemas.microsoft.com/office/drawing/2010/main" val="0"/>
                        </a:ext>
                      </a:extLst>
                    </a:blip>
                    <a:srcRect l="5253" r="6133" b="13600"/>
                    <a:stretch/>
                  </pic:blipFill>
                  <pic:spPr bwMode="auto">
                    <a:xfrm>
                      <a:off x="0" y="0"/>
                      <a:ext cx="986790" cy="65786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Hlavní program v </w:t>
      </w:r>
      <w:proofErr w:type="spellStart"/>
      <w:r w:rsidRPr="002950E6">
        <w:rPr>
          <w:lang w:val="cs-CZ"/>
        </w:rPr>
        <w:t>EdScratch</w:t>
      </w:r>
      <w:r>
        <w:rPr>
          <w:lang w:val="cs-CZ"/>
        </w:rPr>
        <w:t>i</w:t>
      </w:r>
      <w:proofErr w:type="spellEnd"/>
      <w:r>
        <w:rPr>
          <w:lang w:val="cs-CZ"/>
        </w:rPr>
        <w:t xml:space="preserve"> je cokoli, co je připojeno za úvodní žlutý blok </w:t>
      </w:r>
      <w:r w:rsidRPr="002950E6">
        <w:rPr>
          <w:color w:val="FF7000"/>
          <w:lang w:val="cs-CZ"/>
        </w:rPr>
        <w:t>start</w:t>
      </w:r>
      <w:r w:rsidRPr="002950E6">
        <w:rPr>
          <w:lang w:val="cs-CZ"/>
        </w:rPr>
        <w:t>.</w:t>
      </w:r>
    </w:p>
    <w:p w14:paraId="54BE6512" w14:textId="0FF482DE" w:rsidR="001C6C01" w:rsidRPr="002950E6" w:rsidRDefault="001C6C01" w:rsidP="001C6C01">
      <w:pPr>
        <w:spacing w:before="240"/>
        <w:rPr>
          <w:lang w:val="cs-CZ"/>
        </w:rPr>
      </w:pPr>
      <w:r>
        <w:rPr>
          <w:lang w:val="cs-CZ"/>
        </w:rPr>
        <w:t xml:space="preserve">Kdykoliv budete psát kód pro Edisona, v hlavním programu připojeném za blokem </w:t>
      </w:r>
      <w:r w:rsidRPr="002950E6">
        <w:rPr>
          <w:color w:val="FF7000"/>
          <w:lang w:val="cs-CZ"/>
        </w:rPr>
        <w:t>start</w:t>
      </w:r>
      <w:r w:rsidRPr="002950E6">
        <w:rPr>
          <w:lang w:val="cs-CZ"/>
        </w:rPr>
        <w:t xml:space="preserve"> </w:t>
      </w:r>
      <w:r>
        <w:rPr>
          <w:lang w:val="cs-CZ"/>
        </w:rPr>
        <w:t xml:space="preserve">musí být nejméně jeden další blok. Když spustíte program v Edisonovi stisknutím tlačítka pro </w:t>
      </w:r>
      <w:r>
        <w:rPr>
          <w:lang w:val="cs-CZ"/>
        </w:rPr>
        <w:lastRenderedPageBreak/>
        <w:t xml:space="preserve">spuštění (trojúhelníkové), hlavní program poběží v postupné posloupnosti krok za krokem až do konce. </w:t>
      </w:r>
    </w:p>
    <w:p w14:paraId="273833A4" w14:textId="77777777" w:rsidR="001C6C01" w:rsidRPr="002950E6" w:rsidRDefault="001C6C01" w:rsidP="001C6C01">
      <w:pPr>
        <w:rPr>
          <w:lang w:val="cs-CZ"/>
        </w:rPr>
      </w:pPr>
      <w:r>
        <w:rPr>
          <w:lang w:val="cs-CZ"/>
        </w:rPr>
        <w:t>Tento tok může být přerušen tzv. přerušením.</w:t>
      </w:r>
    </w:p>
    <w:p w14:paraId="3221D4B9" w14:textId="77777777" w:rsidR="001C6C01" w:rsidRPr="002950E6" w:rsidRDefault="001C6C01" w:rsidP="001C6C01">
      <w:pPr>
        <w:rPr>
          <w:lang w:val="cs-CZ"/>
        </w:rPr>
      </w:pPr>
      <w:r w:rsidRPr="002950E6">
        <w:rPr>
          <w:noProof/>
          <w:lang w:val="cs-CZ"/>
        </w:rPr>
        <w:drawing>
          <wp:anchor distT="0" distB="0" distL="114300" distR="114300" simplePos="0" relativeHeight="253328384" behindDoc="0" locked="0" layoutInCell="1" allowOverlap="1" wp14:anchorId="4D7BE50F" wp14:editId="106EE5C0">
            <wp:simplePos x="0" y="0"/>
            <wp:positionH relativeFrom="column">
              <wp:posOffset>873659</wp:posOffset>
            </wp:positionH>
            <wp:positionV relativeFrom="paragraph">
              <wp:posOffset>294005</wp:posOffset>
            </wp:positionV>
            <wp:extent cx="3915321" cy="3553321"/>
            <wp:effectExtent l="19050" t="19050" r="9525" b="285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3_2.1_decider bot.PNG"/>
                    <pic:cNvPicPr/>
                  </pic:nvPicPr>
                  <pic:blipFill>
                    <a:blip r:embed="rId151">
                      <a:extLst>
                        <a:ext uri="{28A0092B-C50C-407E-A947-70E740481C1C}">
                          <a14:useLocalDpi xmlns:a14="http://schemas.microsoft.com/office/drawing/2010/main" val="0"/>
                        </a:ext>
                      </a:extLst>
                    </a:blip>
                    <a:stretch>
                      <a:fillRect/>
                    </a:stretch>
                  </pic:blipFill>
                  <pic:spPr>
                    <a:xfrm>
                      <a:off x="0" y="0"/>
                      <a:ext cx="3915321" cy="3553321"/>
                    </a:xfrm>
                    <a:prstGeom prst="rect">
                      <a:avLst/>
                    </a:prstGeom>
                    <a:ln w="19050">
                      <a:solidFill>
                        <a:srgbClr val="FF7000"/>
                      </a:solidFill>
                      <a:prstDash val="lgDash"/>
                    </a:ln>
                  </pic:spPr>
                </pic:pic>
              </a:graphicData>
            </a:graphic>
          </wp:anchor>
        </w:drawing>
      </w:r>
      <w:r w:rsidRPr="002950E6">
        <w:rPr>
          <w:lang w:val="cs-CZ"/>
        </w:rPr>
        <w:t>Prohlédněte si následující program:</w:t>
      </w:r>
    </w:p>
    <w:p w14:paraId="56EA953F" w14:textId="77777777" w:rsidR="001C6C01" w:rsidRPr="002950E6" w:rsidRDefault="001C6C01" w:rsidP="001C6C01">
      <w:pPr>
        <w:rPr>
          <w:lang w:val="cs-CZ"/>
        </w:rPr>
      </w:pPr>
    </w:p>
    <w:p w14:paraId="006C7C24" w14:textId="77777777" w:rsidR="001C6C01" w:rsidRPr="002950E6" w:rsidRDefault="001C6C01" w:rsidP="001C6C01">
      <w:pPr>
        <w:rPr>
          <w:lang w:val="cs-CZ"/>
        </w:rPr>
      </w:pPr>
      <w:r>
        <w:rPr>
          <w:lang w:val="cs-CZ"/>
        </w:rPr>
        <w:t xml:space="preserve">Tento program se skládá ze dvou částí: hlavního programu a podprogramu. </w:t>
      </w:r>
    </w:p>
    <w:p w14:paraId="5CE313EB" w14:textId="77777777" w:rsidR="001C6C01" w:rsidRPr="002950E6" w:rsidRDefault="001C6C01" w:rsidP="001C6C01">
      <w:pPr>
        <w:pStyle w:val="Odstavecseseznamem"/>
        <w:numPr>
          <w:ilvl w:val="0"/>
          <w:numId w:val="42"/>
        </w:numPr>
        <w:rPr>
          <w:lang w:val="cs-CZ"/>
        </w:rPr>
      </w:pPr>
      <w:r>
        <w:rPr>
          <w:lang w:val="cs-CZ"/>
        </w:rPr>
        <w:t>Co hlavní program přikazuje Edisonovi udělat</w:t>
      </w:r>
      <w:r w:rsidRPr="002950E6">
        <w:rPr>
          <w:lang w:val="cs-CZ"/>
        </w:rPr>
        <w:t xml:space="preserve">? </w:t>
      </w:r>
      <w:r w:rsidRPr="002950E6">
        <w:rPr>
          <w:i/>
          <w:color w:val="FF7000"/>
          <w:lang w:val="cs-CZ"/>
        </w:rPr>
        <w:t>Nápověda:</w:t>
      </w:r>
      <w:r w:rsidRPr="002950E6">
        <w:rPr>
          <w:lang w:val="cs-CZ"/>
        </w:rPr>
        <w:t xml:space="preserve"> </w:t>
      </w:r>
      <w:r>
        <w:rPr>
          <w:lang w:val="cs-CZ"/>
        </w:rPr>
        <w:t>hlavní program je tvořen pouze bloky připojenými k bloku</w:t>
      </w:r>
      <w:r w:rsidRPr="002950E6">
        <w:rPr>
          <w:lang w:val="cs-CZ"/>
        </w:rPr>
        <w:t xml:space="preserve"> </w:t>
      </w:r>
      <w:r w:rsidRPr="002950E6">
        <w:rPr>
          <w:color w:val="FF7000"/>
          <w:lang w:val="cs-CZ"/>
        </w:rPr>
        <w:t>start</w:t>
      </w:r>
      <w:r w:rsidRPr="002950E6">
        <w:rPr>
          <w:lang w:val="cs-CZ"/>
        </w:rPr>
        <w:t>.</w:t>
      </w:r>
    </w:p>
    <w:p w14:paraId="0E8009F9" w14:textId="77777777" w:rsidR="001C6C01" w:rsidRPr="002950E6" w:rsidRDefault="001C6C01" w:rsidP="001C6C01">
      <w:pPr>
        <w:rPr>
          <w:lang w:val="cs-CZ"/>
        </w:rPr>
      </w:pPr>
      <w:r w:rsidRPr="002950E6">
        <w:rPr>
          <w:lang w:val="cs-CZ"/>
        </w:rPr>
        <w:t>________________________________________________________________________________</w:t>
      </w:r>
    </w:p>
    <w:p w14:paraId="610B4E1A" w14:textId="77777777" w:rsidR="001C6C01" w:rsidRPr="002950E6" w:rsidRDefault="001C6C01" w:rsidP="001C6C01">
      <w:pPr>
        <w:rPr>
          <w:lang w:val="cs-CZ"/>
        </w:rPr>
      </w:pPr>
      <w:r w:rsidRPr="002950E6">
        <w:rPr>
          <w:lang w:val="cs-CZ"/>
        </w:rPr>
        <w:t>________________________________________________________________________________</w:t>
      </w:r>
    </w:p>
    <w:p w14:paraId="09C02194" w14:textId="77777777" w:rsidR="001C6C01" w:rsidRPr="002950E6" w:rsidRDefault="001C6C01" w:rsidP="001C6C01">
      <w:pPr>
        <w:rPr>
          <w:lang w:val="cs-CZ"/>
        </w:rPr>
      </w:pPr>
      <w:r w:rsidRPr="002950E6">
        <w:rPr>
          <w:lang w:val="cs-CZ"/>
        </w:rPr>
        <w:t>________________________________________________________________________________</w:t>
      </w:r>
    </w:p>
    <w:p w14:paraId="2AD4CDFC" w14:textId="77777777" w:rsidR="001C6C01" w:rsidRPr="002950E6" w:rsidRDefault="001C6C01" w:rsidP="001C6C01">
      <w:pPr>
        <w:spacing w:before="240"/>
        <w:rPr>
          <w:lang w:val="cs-CZ"/>
        </w:rPr>
      </w:pPr>
      <w:r>
        <w:rPr>
          <w:lang w:val="cs-CZ"/>
        </w:rPr>
        <w:t xml:space="preserve">Kromě hlavního programu je součástí programu i podprogram. Kdy dojde k přerušení hlavního programu a spuštění podprogramu? </w:t>
      </w:r>
    </w:p>
    <w:p w14:paraId="40EEFE42"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29408" behindDoc="0" locked="0" layoutInCell="1" allowOverlap="1" wp14:anchorId="573743D4" wp14:editId="0970B039">
                <wp:simplePos x="0" y="0"/>
                <wp:positionH relativeFrom="column">
                  <wp:posOffset>3810</wp:posOffset>
                </wp:positionH>
                <wp:positionV relativeFrom="paragraph">
                  <wp:posOffset>212725</wp:posOffset>
                </wp:positionV>
                <wp:extent cx="5715000" cy="1645285"/>
                <wp:effectExtent l="0" t="0" r="19050" b="12065"/>
                <wp:wrapTopAndBottom/>
                <wp:docPr id="46" name="Group 46"/>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41" name="Text Box 41"/>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wps:txbx>
                        <wps:bodyPr rot="0" vert="horz" wrap="square" lIns="91440" tIns="180000" rIns="91440" bIns="90000" anchor="t" anchorCtr="0">
                          <a:noAutofit/>
                        </wps:bodyPr>
                      </wps:wsp>
                      <pic:pic xmlns:pic="http://schemas.openxmlformats.org/drawingml/2006/picture">
                        <pic:nvPicPr>
                          <pic:cNvPr id="44" name="Picture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45" name="Text Box 2"/>
                        <wps:cNvSpPr txBox="1">
                          <a:spLocks noChangeArrowheads="1"/>
                        </wps:cNvSpPr>
                        <wps:spPr bwMode="auto">
                          <a:xfrm>
                            <a:off x="1009498" y="307238"/>
                            <a:ext cx="1733702" cy="365760"/>
                          </a:xfrm>
                          <a:prstGeom prst="rect">
                            <a:avLst/>
                          </a:prstGeom>
                          <a:noFill/>
                          <a:ln w="9525">
                            <a:noFill/>
                            <a:miter lim="800000"/>
                            <a:headEnd/>
                            <a:tailEnd/>
                          </a:ln>
                        </wps:spPr>
                        <wps:txb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573743D4" id="Group 46" o:spid="_x0000_s1413" style="position:absolute;margin-left:.3pt;margin-top:16.75pt;width:450pt;height:129.55pt;z-index:253329408"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">
                <v:roundrect id="Text Box 41" o:spid="_x0000_s1414"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" strokecolor="#5a5a5a [2109]">
                  <v:stroke joinstyle="miter"/>
                  <v:textbox inset=",5mm,,2.5mm">
                    <w:txbxContent>
                      <w:p w14:paraId="68F2E5D4" w14:textId="77777777" w:rsidR="002A1612" w:rsidRPr="0006617D" w:rsidRDefault="002A1612" w:rsidP="001C6C01">
                        <w:pPr>
                          <w:rPr>
                            <w:lang w:val="cs-CZ"/>
                          </w:rPr>
                        </w:pPr>
                        <w:r>
                          <w:rPr>
                            <w:lang w:val="cs-CZ"/>
                          </w:rPr>
                          <w:t xml:space="preserve">V programování </w:t>
                        </w:r>
                        <w:r>
                          <w:rPr>
                            <w:b/>
                            <w:color w:val="FF7000"/>
                            <w:lang w:val="cs-CZ"/>
                          </w:rPr>
                          <w:t xml:space="preserve">událost </w:t>
                        </w:r>
                        <w:r w:rsidRPr="009040AE">
                          <w:rPr>
                            <w:i/>
                            <w:lang w:val="cs-CZ"/>
                          </w:rPr>
                          <w:t>(event)</w:t>
                        </w:r>
                        <w:r>
                          <w:rPr>
                            <w:lang w:val="cs-CZ"/>
                          </w:rPr>
                          <w:t xml:space="preserve"> označuje jev, který nastane mimo kód a ovlivní běh programu. Událostí může být např. stisknutí tlačítka nebo přenos informace ze senzoru.</w:t>
                        </w:r>
                      </w:p>
                    </w:txbxContent>
                  </v:textbox>
                </v:roundrect>
                <v:shape id="Picture 44" o:spid="_x0000_s141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">
                  <v:imagedata r:id="rId51" o:title=""/>
                </v:shape>
                <v:shape id="_x0000_s1416" type="#_x0000_t202" style="position:absolute;left:10094;top:3072;width:1733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67D5EC"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F86ABC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Ke spuštění podprogramů dochází pouze v případě konkrétní </w:t>
      </w:r>
      <w:r>
        <w:rPr>
          <w:b/>
          <w:color w:val="FF7000"/>
          <w:lang w:val="cs-CZ"/>
        </w:rPr>
        <w:t>události.</w:t>
      </w:r>
    </w:p>
    <w:p w14:paraId="2B9D0F48" w14:textId="77777777" w:rsidR="001C6C01" w:rsidRDefault="001C6C01" w:rsidP="001C6C01">
      <w:pPr>
        <w:rPr>
          <w:lang w:val="cs-CZ"/>
        </w:rPr>
      </w:pPr>
    </w:p>
    <w:p w14:paraId="436006D0" w14:textId="77777777" w:rsidR="001C6C01" w:rsidRPr="002950E6" w:rsidRDefault="001C6C01" w:rsidP="001C6C01">
      <w:pPr>
        <w:rPr>
          <w:lang w:val="cs-CZ"/>
        </w:rPr>
      </w:pPr>
      <w:r>
        <w:rPr>
          <w:lang w:val="cs-CZ"/>
        </w:rPr>
        <w:lastRenderedPageBreak/>
        <w:t>K zahájení podprogramu v </w:t>
      </w:r>
      <w:proofErr w:type="spellStart"/>
      <w:r w:rsidRPr="002950E6">
        <w:rPr>
          <w:lang w:val="cs-CZ"/>
        </w:rPr>
        <w:t>EdScratch</w:t>
      </w:r>
      <w:r>
        <w:rPr>
          <w:lang w:val="cs-CZ"/>
        </w:rPr>
        <w:t>i</w:t>
      </w:r>
      <w:proofErr w:type="spellEnd"/>
      <w:r>
        <w:rPr>
          <w:lang w:val="cs-CZ"/>
        </w:rPr>
        <w:t xml:space="preserve"> musíte použít blok z kategorie </w:t>
      </w:r>
      <w:proofErr w:type="spellStart"/>
      <w:r w:rsidRPr="002950E6">
        <w:rPr>
          <w:color w:val="FF7000"/>
          <w:lang w:val="cs-CZ"/>
        </w:rPr>
        <w:t>Events</w:t>
      </w:r>
      <w:proofErr w:type="spellEnd"/>
      <w:r w:rsidRPr="002950E6">
        <w:rPr>
          <w:color w:val="FF7000"/>
          <w:lang w:val="cs-CZ"/>
        </w:rPr>
        <w:t xml:space="preserve"> </w:t>
      </w:r>
      <w:r>
        <w:rPr>
          <w:lang w:val="cs-CZ"/>
        </w:rPr>
        <w:t xml:space="preserve">(Události). </w:t>
      </w:r>
    </w:p>
    <w:p w14:paraId="55F2223E" w14:textId="716285B3" w:rsidR="001C6C01" w:rsidRPr="002950E6" w:rsidRDefault="001C6C01" w:rsidP="001C6C01">
      <w:pPr>
        <w:pStyle w:val="Odstavecseseznamem"/>
        <w:numPr>
          <w:ilvl w:val="0"/>
          <w:numId w:val="42"/>
        </w:numPr>
        <w:rPr>
          <w:lang w:val="cs-CZ"/>
        </w:rPr>
      </w:pPr>
      <w:r>
        <w:rPr>
          <w:lang w:val="cs-CZ"/>
        </w:rPr>
        <w:t xml:space="preserve">Prohlédněte si bloky v kategorii </w:t>
      </w:r>
      <w:proofErr w:type="spellStart"/>
      <w:r w:rsidRPr="002950E6">
        <w:rPr>
          <w:color w:val="FF7000"/>
          <w:lang w:val="cs-CZ"/>
        </w:rPr>
        <w:t>Events</w:t>
      </w:r>
      <w:proofErr w:type="spellEnd"/>
      <w:r w:rsidRPr="002950E6">
        <w:rPr>
          <w:lang w:val="cs-CZ"/>
        </w:rPr>
        <w:t xml:space="preserve"> </w:t>
      </w:r>
      <w:r>
        <w:rPr>
          <w:lang w:val="cs-CZ"/>
        </w:rPr>
        <w:t>v </w:t>
      </w:r>
      <w:proofErr w:type="spellStart"/>
      <w:r>
        <w:rPr>
          <w:lang w:val="cs-CZ"/>
        </w:rPr>
        <w:t>EdScratchi</w:t>
      </w:r>
      <w:proofErr w:type="spellEnd"/>
      <w:r>
        <w:rPr>
          <w:lang w:val="cs-CZ"/>
        </w:rPr>
        <w:t xml:space="preserve">. Čeho jste si všimli na jejich tvaru? </w:t>
      </w:r>
    </w:p>
    <w:p w14:paraId="451885B5" w14:textId="77777777" w:rsidR="001C6C01" w:rsidRPr="002950E6" w:rsidRDefault="001C6C01" w:rsidP="001C6C01">
      <w:pPr>
        <w:rPr>
          <w:lang w:val="cs-CZ"/>
        </w:rPr>
      </w:pPr>
      <w:r w:rsidRPr="002950E6">
        <w:rPr>
          <w:lang w:val="cs-CZ"/>
        </w:rPr>
        <w:t>________________________________________________________________________________</w:t>
      </w:r>
    </w:p>
    <w:p w14:paraId="58CE3AC8" w14:textId="77777777" w:rsidR="001C6C01" w:rsidRPr="002950E6" w:rsidRDefault="001C6C01" w:rsidP="001C6C01">
      <w:pPr>
        <w:rPr>
          <w:lang w:val="cs-CZ"/>
        </w:rPr>
      </w:pPr>
      <w:r w:rsidRPr="002950E6">
        <w:rPr>
          <w:lang w:val="cs-CZ"/>
        </w:rPr>
        <w:t>________________________________________________________________________________</w:t>
      </w:r>
    </w:p>
    <w:p w14:paraId="7AB1F62D" w14:textId="77777777" w:rsidR="001C6C01" w:rsidRPr="002950E6" w:rsidRDefault="001C6C01" w:rsidP="001C6C01">
      <w:pPr>
        <w:rPr>
          <w:lang w:val="cs-CZ"/>
        </w:rPr>
      </w:pPr>
    </w:p>
    <w:p w14:paraId="183E0F4A" w14:textId="2384481A"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0432" behindDoc="0" locked="0" layoutInCell="1" allowOverlap="1" wp14:anchorId="6001C996" wp14:editId="43253A65">
                <wp:simplePos x="0" y="0"/>
                <wp:positionH relativeFrom="margin">
                  <wp:posOffset>0</wp:posOffset>
                </wp:positionH>
                <wp:positionV relativeFrom="paragraph">
                  <wp:posOffset>561670</wp:posOffset>
                </wp:positionV>
                <wp:extent cx="5715000" cy="2101850"/>
                <wp:effectExtent l="0" t="0" r="19050" b="12700"/>
                <wp:wrapTopAndBottom/>
                <wp:docPr id="54" name="Group 54"/>
                <wp:cNvGraphicFramePr/>
                <a:graphic xmlns:a="http://schemas.openxmlformats.org/drawingml/2006/main">
                  <a:graphicData uri="http://schemas.microsoft.com/office/word/2010/wordprocessingGroup">
                    <wpg:wgp>
                      <wpg:cNvGrpSpPr/>
                      <wpg:grpSpPr>
                        <a:xfrm>
                          <a:off x="0" y="0"/>
                          <a:ext cx="5715000" cy="2101850"/>
                          <a:chOff x="0" y="0"/>
                          <a:chExt cx="5715000" cy="1846656"/>
                        </a:xfrm>
                      </wpg:grpSpPr>
                      <wps:wsp>
                        <wps:cNvPr id="48" name="Text Box 48"/>
                        <wps:cNvSpPr txBox="1">
                          <a:spLocks noChangeArrowheads="1"/>
                        </wps:cNvSpPr>
                        <wps:spPr bwMode="auto">
                          <a:xfrm>
                            <a:off x="0" y="683971"/>
                            <a:ext cx="5715000" cy="116268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49" name="Picture 4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0" name="Text Box 2"/>
                        <wps:cNvSpPr txBox="1">
                          <a:spLocks noChangeArrowheads="1"/>
                        </wps:cNvSpPr>
                        <wps:spPr bwMode="auto">
                          <a:xfrm>
                            <a:off x="1009498" y="303569"/>
                            <a:ext cx="1435252" cy="365760"/>
                          </a:xfrm>
                          <a:prstGeom prst="rect">
                            <a:avLst/>
                          </a:prstGeom>
                          <a:noFill/>
                          <a:ln w="9525">
                            <a:noFill/>
                            <a:miter lim="800000"/>
                            <a:headEnd/>
                            <a:tailEnd/>
                          </a:ln>
                        </wps:spPr>
                        <wps:txb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01C996" id="Group 54" o:spid="_x0000_s1417" style="position:absolute;margin-left:0;margin-top:44.25pt;width:450pt;height:165.5pt;z-index:253330432;mso-position-horizontal-relative:margin;mso-height-relative:margin" coordsize="57150,18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">
                <v:roundrect id="Text Box 48" o:spid="_x0000_s1418" style="position:absolute;top:6839;width:57150;height:11627;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" strokecolor="#5a5a5a [2109]">
                  <v:stroke joinstyle="miter"/>
                  <v:textbox inset=",5mm,,2.5mm">
                    <w:txbxContent>
                      <w:p w14:paraId="5C77EFF7" w14:textId="77777777" w:rsidR="002A1612" w:rsidRPr="003832A3" w:rsidRDefault="002A1612" w:rsidP="001C6C01">
                        <w:pPr>
                          <w:rPr>
                            <w:lang w:val="cs-CZ"/>
                          </w:rPr>
                        </w:pPr>
                        <w:r>
                          <w:rPr>
                            <w:lang w:val="cs-CZ"/>
                          </w:rPr>
                          <w:t>Přerušení v programování používáme proto, že umožňují programu zareagovat na jakoukoli událost, které nastane v průběhu běhu programu. Při použití přerušení nemusíte předvídat, kdy k dané události dojde. Bez možnosti přerušení byste museli přesně vědět, kdy daná událost nastane, i kdyby tato událost byla mimo vaši kontrolu</w:t>
                        </w:r>
                        <w:r w:rsidRPr="003832A3">
                          <w:rPr>
                            <w:lang w:val="cs-CZ"/>
                          </w:rPr>
                          <w:t>!</w:t>
                        </w:r>
                      </w:p>
                      <w:p w14:paraId="003DC34E" w14:textId="77777777" w:rsidR="002A1612" w:rsidRPr="003832A3" w:rsidRDefault="002A1612" w:rsidP="001C6C01">
                        <w:pPr>
                          <w:rPr>
                            <w:lang w:val="cs-CZ"/>
                          </w:rPr>
                        </w:pPr>
                      </w:p>
                    </w:txbxContent>
                  </v:textbox>
                </v:roundrect>
                <v:shape id="Picture 49" o:spid="_x0000_s1419"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">
                  <v:imagedata r:id="rId42" o:title=""/>
                </v:shape>
                <v:shape id="_x0000_s1420" type="#_x0000_t202" style="position:absolute;left:10094;top:3035;width:1435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C7A42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951622C"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Pr>
          <w:lang w:val="cs-CZ"/>
        </w:rPr>
        <w:t>Bloky</w:t>
      </w:r>
      <w:r w:rsidR="001C6C01" w:rsidRPr="002950E6">
        <w:rPr>
          <w:lang w:val="cs-CZ"/>
        </w:rPr>
        <w:t xml:space="preserve"> </w:t>
      </w:r>
      <w:r w:rsidR="001C6C01">
        <w:rPr>
          <w:lang w:val="cs-CZ"/>
        </w:rPr>
        <w:t xml:space="preserve">z kategorie </w:t>
      </w:r>
      <w:proofErr w:type="spellStart"/>
      <w:r w:rsidR="001C6C01" w:rsidRPr="002950E6">
        <w:rPr>
          <w:color w:val="FF7000"/>
          <w:lang w:val="cs-CZ"/>
        </w:rPr>
        <w:t>Event</w:t>
      </w:r>
      <w:r w:rsidR="001C6C01">
        <w:rPr>
          <w:color w:val="FF7000"/>
          <w:lang w:val="cs-CZ"/>
        </w:rPr>
        <w:t>s</w:t>
      </w:r>
      <w:proofErr w:type="spellEnd"/>
      <w:r w:rsidR="001C6C01" w:rsidRPr="002950E6">
        <w:rPr>
          <w:lang w:val="cs-CZ"/>
        </w:rPr>
        <w:t xml:space="preserve"> </w:t>
      </w:r>
      <w:r w:rsidR="001C6C01">
        <w:rPr>
          <w:lang w:val="cs-CZ"/>
        </w:rPr>
        <w:t xml:space="preserve">přikazují programu vyhledávat konkrétní událost. Pokud k této události dojde, blok </w:t>
      </w:r>
      <w:r w:rsidR="001C6C01" w:rsidRPr="002950E6">
        <w:rPr>
          <w:color w:val="FF7000"/>
          <w:lang w:val="cs-CZ"/>
        </w:rPr>
        <w:t>Event</w:t>
      </w:r>
      <w:r w:rsidR="001C6C01" w:rsidRPr="002950E6">
        <w:rPr>
          <w:lang w:val="cs-CZ"/>
        </w:rPr>
        <w:t xml:space="preserve"> </w:t>
      </w:r>
      <w:r w:rsidR="001C6C01">
        <w:rPr>
          <w:lang w:val="cs-CZ"/>
        </w:rPr>
        <w:t>okamžitě přeruší hlavní program a spustí podprogram. Po dokončení podprogramu se program vrátí do místa, v němž byl přerušen</w:t>
      </w:r>
      <w:r w:rsidR="001C6C01" w:rsidRPr="002950E6">
        <w:rPr>
          <w:lang w:val="cs-CZ"/>
        </w:rPr>
        <w:t>.</w:t>
      </w:r>
    </w:p>
    <w:p w14:paraId="093699AE" w14:textId="77777777" w:rsidR="001C6C01" w:rsidRPr="002950E6" w:rsidRDefault="001C6C01" w:rsidP="001C6C01">
      <w:pPr>
        <w:pStyle w:val="Nadpis2"/>
        <w:rPr>
          <w:lang w:val="cs-CZ"/>
        </w:rPr>
      </w:pPr>
    </w:p>
    <w:p w14:paraId="0EB25240" w14:textId="77777777" w:rsidR="001C6C01" w:rsidRPr="002950E6" w:rsidRDefault="001C6C01" w:rsidP="001C6C01">
      <w:pPr>
        <w:pStyle w:val="Nadpis2"/>
        <w:rPr>
          <w:lang w:val="cs-CZ"/>
        </w:rPr>
      </w:pPr>
      <w:r w:rsidRPr="002950E6">
        <w:rPr>
          <w:lang w:val="cs-CZ"/>
        </w:rPr>
        <w:t>Vyzkoušejte si to!</w:t>
      </w:r>
    </w:p>
    <w:p w14:paraId="6A0A10E7" w14:textId="02000B21" w:rsidR="001C6C01" w:rsidRPr="002950E6" w:rsidRDefault="001C6C01" w:rsidP="001C6C01">
      <w:pPr>
        <w:rPr>
          <w:lang w:val="cs-CZ"/>
        </w:rPr>
      </w:pPr>
      <w:r>
        <w:rPr>
          <w:lang w:val="cs-CZ"/>
        </w:rPr>
        <w:t>Napište v </w:t>
      </w:r>
      <w:proofErr w:type="spellStart"/>
      <w:r>
        <w:rPr>
          <w:lang w:val="cs-CZ"/>
        </w:rPr>
        <w:t>EdScratchi</w:t>
      </w:r>
      <w:proofErr w:type="spellEnd"/>
      <w:r>
        <w:rPr>
          <w:lang w:val="cs-CZ"/>
        </w:rPr>
        <w:t xml:space="preserve"> program, který obsahuje jak hlavní program, tak podprogram, přesně podle obrázku uvedeného výše v této aktivitě. Stáhněte program do Edisona. Stiskněte na robotovi tlačítko pro spuštění (trojúhelníkové). Tím se spustí hlavní program a Edisonovy </w:t>
      </w:r>
      <w:proofErr w:type="spellStart"/>
      <w:r>
        <w:rPr>
          <w:lang w:val="cs-CZ"/>
        </w:rPr>
        <w:t>LEDky</w:t>
      </w:r>
      <w:proofErr w:type="spellEnd"/>
      <w:r>
        <w:rPr>
          <w:lang w:val="cs-CZ"/>
        </w:rPr>
        <w:t xml:space="preserve"> začnou blikat. Nyní stiskněte kulaté tlačítko na robotovi. Tím dojde k přerušení hlavního programu a spuštění podprogramu. Podprogram přikáže Edisonovi vyčkat 3 sekund</w:t>
      </w:r>
      <w:r w:rsidR="0063215F">
        <w:rPr>
          <w:lang w:val="cs-CZ"/>
        </w:rPr>
        <w:t>y</w:t>
      </w:r>
      <w:r>
        <w:rPr>
          <w:lang w:val="cs-CZ"/>
        </w:rPr>
        <w:t xml:space="preserve"> a pak se vrátit do hlavního programu. </w:t>
      </w:r>
    </w:p>
    <w:p w14:paraId="1F375BD7" w14:textId="5A372881" w:rsidR="001C6C01" w:rsidRPr="002950E6" w:rsidRDefault="001C6C01" w:rsidP="001C6C01">
      <w:pPr>
        <w:rPr>
          <w:lang w:val="cs-CZ"/>
        </w:rPr>
      </w:pPr>
      <w:r>
        <w:rPr>
          <w:lang w:val="cs-CZ"/>
        </w:rPr>
        <w:t>Tento program můžete využít k tomu, abyste z Edisona udělali rozhodovacího robota</w:t>
      </w:r>
      <w:r w:rsidRPr="002950E6">
        <w:rPr>
          <w:lang w:val="cs-CZ"/>
        </w:rPr>
        <w:t>!</w:t>
      </w:r>
    </w:p>
    <w:p w14:paraId="29CB0C7E" w14:textId="4FD5424F" w:rsidR="001C6C01" w:rsidRPr="002950E6" w:rsidRDefault="00231C8B" w:rsidP="001C6C01">
      <w:pPr>
        <w:rPr>
          <w:lang w:val="cs-CZ"/>
        </w:rPr>
      </w:pPr>
      <w:r w:rsidRPr="002950E6">
        <w:rPr>
          <w:noProof/>
          <w:lang w:val="cs-CZ"/>
        </w:rPr>
        <mc:AlternateContent>
          <mc:Choice Requires="wpg">
            <w:drawing>
              <wp:anchor distT="0" distB="0" distL="114300" distR="114300" simplePos="0" relativeHeight="253331456" behindDoc="0" locked="0" layoutInCell="1" allowOverlap="1" wp14:anchorId="6423AAA5" wp14:editId="063E1DAB">
                <wp:simplePos x="0" y="0"/>
                <wp:positionH relativeFrom="column">
                  <wp:posOffset>41910</wp:posOffset>
                </wp:positionH>
                <wp:positionV relativeFrom="paragraph">
                  <wp:posOffset>578180</wp:posOffset>
                </wp:positionV>
                <wp:extent cx="5715000" cy="2139315"/>
                <wp:effectExtent l="0" t="0" r="19050" b="13335"/>
                <wp:wrapTopAndBottom/>
                <wp:docPr id="56" name="Group 56"/>
                <wp:cNvGraphicFramePr/>
                <a:graphic xmlns:a="http://schemas.openxmlformats.org/drawingml/2006/main">
                  <a:graphicData uri="http://schemas.microsoft.com/office/word/2010/wordprocessingGroup">
                    <wpg:wgp>
                      <wpg:cNvGrpSpPr/>
                      <wpg:grpSpPr>
                        <a:xfrm>
                          <a:off x="0" y="0"/>
                          <a:ext cx="5715000" cy="2139315"/>
                          <a:chOff x="0" y="0"/>
                          <a:chExt cx="5715000" cy="1914840"/>
                        </a:xfrm>
                      </wpg:grpSpPr>
                      <wps:wsp>
                        <wps:cNvPr id="57" name="Text Box 57"/>
                        <wps:cNvSpPr txBox="1">
                          <a:spLocks noChangeArrowheads="1"/>
                        </wps:cNvSpPr>
                        <wps:spPr bwMode="auto">
                          <a:xfrm>
                            <a:off x="0" y="683971"/>
                            <a:ext cx="5715000" cy="1230869"/>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ale ještě nezapnul levou, budou vypnuty obě LED. Je to trošku, jako  byste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8" name="Picture 5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9" name="Text Box 2"/>
                        <wps:cNvSpPr txBox="1">
                          <a:spLocks noChangeArrowheads="1"/>
                        </wps:cNvSpPr>
                        <wps:spPr bwMode="auto">
                          <a:xfrm>
                            <a:off x="1009498" y="303581"/>
                            <a:ext cx="1651152" cy="365760"/>
                          </a:xfrm>
                          <a:prstGeom prst="rect">
                            <a:avLst/>
                          </a:prstGeom>
                          <a:noFill/>
                          <a:ln w="9525">
                            <a:noFill/>
                            <a:miter lim="800000"/>
                            <a:headEnd/>
                            <a:tailEnd/>
                          </a:ln>
                        </wps:spPr>
                        <wps:txb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23AAA5" id="Group 56" o:spid="_x0000_s1421" style="position:absolute;margin-left:3.3pt;margin-top:45.55pt;width:450pt;height:168.45pt;z-index:253331456;mso-height-relative:margin" coordsize="57150,1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">
                <v:roundrect id="Text Box 57" o:spid="_x0000_s1422" style="position:absolute;top:6839;width:57150;height:1230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" strokecolor="#5a5a5a [2109]">
                  <v:stroke joinstyle="miter"/>
                  <v:textbox inset=",5mm,,2.5mm">
                    <w:txbxContent>
                      <w:p w14:paraId="22301F88" w14:textId="77777777" w:rsidR="002A1612" w:rsidRPr="00CA5FDC" w:rsidRDefault="002A1612" w:rsidP="001C6C01">
                        <w:pPr>
                          <w:rPr>
                            <w:lang w:val="cs-CZ"/>
                          </w:rPr>
                        </w:pPr>
                        <w:r>
                          <w:rPr>
                            <w:lang w:val="cs-CZ"/>
                          </w:rPr>
                          <w:t xml:space="preserve">Přerušení zastaví hlavní program okamžitě, takže je možné, že v okamžiku spuštění podprogramu nebude svítit žádná </w:t>
                        </w:r>
                        <w:proofErr w:type="spellStart"/>
                        <w:r>
                          <w:rPr>
                            <w:lang w:val="cs-CZ"/>
                          </w:rPr>
                          <w:t>LEDka</w:t>
                        </w:r>
                        <w:proofErr w:type="spellEnd"/>
                        <w:r>
                          <w:rPr>
                            <w:lang w:val="cs-CZ"/>
                          </w:rPr>
                          <w:t xml:space="preserve">. Pokud hlavní program v okamžiku přerušení vypnul pravou </w:t>
                        </w:r>
                        <w:proofErr w:type="spellStart"/>
                        <w:r>
                          <w:rPr>
                            <w:lang w:val="cs-CZ"/>
                          </w:rPr>
                          <w:t>LEDku</w:t>
                        </w:r>
                        <w:proofErr w:type="spellEnd"/>
                        <w:r>
                          <w:rPr>
                            <w:lang w:val="cs-CZ"/>
                          </w:rPr>
                          <w:t>, ale ještě nezapnul levou, budou vypnuty obě LED. Je to trošku, jako  byste si házeli mincí a mince přistála na hraně</w:t>
                        </w:r>
                        <w:r w:rsidRPr="00CA5FDC">
                          <w:rPr>
                            <w:lang w:val="cs-CZ"/>
                          </w:rPr>
                          <w:t xml:space="preserve"> – </w:t>
                        </w:r>
                        <w:r>
                          <w:rPr>
                            <w:lang w:val="cs-CZ"/>
                          </w:rPr>
                          <w:t>vzácná situace, ale může nastat</w:t>
                        </w:r>
                        <w:r w:rsidRPr="00CA5FDC">
                          <w:rPr>
                            <w:lang w:val="cs-CZ"/>
                          </w:rPr>
                          <w:t>!</w:t>
                        </w:r>
                      </w:p>
                      <w:p w14:paraId="2B366D50" w14:textId="77777777" w:rsidR="002A1612" w:rsidRPr="00CA5FDC" w:rsidRDefault="002A1612" w:rsidP="001C6C01">
                        <w:pPr>
                          <w:rPr>
                            <w:lang w:val="cs-CZ"/>
                          </w:rPr>
                        </w:pPr>
                      </w:p>
                    </w:txbxContent>
                  </v:textbox>
                </v:roundrect>
                <v:shape id="Picture 58" o:spid="_x0000_s14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">
                  <v:imagedata r:id="rId42" o:title=""/>
                </v:shape>
                <v:shape id="_x0000_s1424" type="#_x0000_t202" style="position:absolute;left:10094;top:3035;width:165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20C65C9" w14:textId="77777777" w:rsidR="002A1612" w:rsidRPr="00CA5FDC" w:rsidRDefault="002A1612" w:rsidP="001C6C01">
                        <w:pPr>
                          <w:rPr>
                            <w:b/>
                            <w:color w:val="FF7000"/>
                            <w:sz w:val="28"/>
                            <w:szCs w:val="28"/>
                            <w:lang w:val="cs-CZ"/>
                          </w:rPr>
                        </w:pPr>
                        <w:r>
                          <w:rPr>
                            <w:b/>
                            <w:color w:val="FF7000"/>
                            <w:sz w:val="28"/>
                            <w:szCs w:val="28"/>
                            <w:lang w:val="cs-CZ"/>
                          </w:rPr>
                          <w:t>Proč je to tak</w:t>
                        </w:r>
                        <w:r w:rsidRPr="00CA5FDC">
                          <w:rPr>
                            <w:b/>
                            <w:color w:val="FF7000"/>
                            <w:sz w:val="28"/>
                            <w:szCs w:val="28"/>
                            <w:lang w:val="cs-CZ"/>
                          </w:rPr>
                          <w:t>?</w:t>
                        </w:r>
                      </w:p>
                      <w:p w14:paraId="10A9B40D" w14:textId="77777777" w:rsidR="002A1612" w:rsidRPr="00D31915" w:rsidRDefault="002A1612" w:rsidP="001C6C01">
                        <w:pPr>
                          <w:rPr>
                            <w:b/>
                            <w:color w:val="FF7000"/>
                            <w:sz w:val="28"/>
                            <w:szCs w:val="28"/>
                          </w:rPr>
                        </w:pPr>
                      </w:p>
                    </w:txbxContent>
                  </v:textbox>
                </v:shape>
                <w10:wrap type="topAndBottom"/>
              </v:group>
            </w:pict>
          </mc:Fallback>
        </mc:AlternateContent>
      </w:r>
      <w:r w:rsidR="001C6C01">
        <w:rPr>
          <w:lang w:val="cs-CZ"/>
        </w:rPr>
        <w:t xml:space="preserve">Vymyslete si nějakou otázku, na kterou lze odpovědět </w:t>
      </w:r>
      <w:r w:rsidR="0063215F">
        <w:rPr>
          <w:lang w:val="cs-CZ"/>
        </w:rPr>
        <w:t>„</w:t>
      </w:r>
      <w:r w:rsidR="001C6C01">
        <w:rPr>
          <w:lang w:val="cs-CZ"/>
        </w:rPr>
        <w:t>ano</w:t>
      </w:r>
      <w:r w:rsidR="0063215F">
        <w:rPr>
          <w:lang w:val="cs-CZ"/>
        </w:rPr>
        <w:t>“</w:t>
      </w:r>
      <w:r w:rsidR="001C6C01" w:rsidRPr="002950E6">
        <w:rPr>
          <w:lang w:val="cs-CZ"/>
        </w:rPr>
        <w:t xml:space="preserve"> </w:t>
      </w:r>
      <w:r w:rsidR="001C6C01">
        <w:rPr>
          <w:lang w:val="cs-CZ"/>
        </w:rPr>
        <w:t>či</w:t>
      </w:r>
      <w:r w:rsidR="001C6C01" w:rsidRPr="002950E6">
        <w:rPr>
          <w:lang w:val="cs-CZ"/>
        </w:rPr>
        <w:t xml:space="preserv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w:t>
      </w:r>
      <w:r w:rsidR="001C6C01">
        <w:rPr>
          <w:lang w:val="cs-CZ"/>
        </w:rPr>
        <w:t xml:space="preserve"> Rozhodovací robot vám pomůže tuto otázku zodpovědět. Pokud při stlačení kulatého tlačítka svítí pravá LED, odpověď na vaší otázku je </w:t>
      </w:r>
      <w:r w:rsidR="0063215F">
        <w:rPr>
          <w:lang w:val="cs-CZ"/>
        </w:rPr>
        <w:t>„</w:t>
      </w:r>
      <w:r w:rsidR="001C6C01">
        <w:rPr>
          <w:lang w:val="cs-CZ"/>
        </w:rPr>
        <w:t>ano</w:t>
      </w:r>
      <w:r w:rsidR="0063215F">
        <w:rPr>
          <w:lang w:val="cs-CZ"/>
        </w:rPr>
        <w:t>“</w:t>
      </w:r>
      <w:r w:rsidR="001C6C01" w:rsidRPr="002950E6">
        <w:rPr>
          <w:lang w:val="cs-CZ"/>
        </w:rPr>
        <w:t>,</w:t>
      </w:r>
      <w:r w:rsidR="001C6C01">
        <w:rPr>
          <w:lang w:val="cs-CZ"/>
        </w:rPr>
        <w:t xml:space="preserve"> pokud levá LED, odpověď je </w:t>
      </w:r>
      <w:r w:rsidR="0063215F">
        <w:rPr>
          <w:lang w:val="cs-CZ"/>
        </w:rPr>
        <w:t>„</w:t>
      </w:r>
      <w:r w:rsidR="001C6C01" w:rsidRPr="002950E6">
        <w:rPr>
          <w:lang w:val="cs-CZ"/>
        </w:rPr>
        <w:t>n</w:t>
      </w:r>
      <w:r w:rsidR="001C6C01">
        <w:rPr>
          <w:lang w:val="cs-CZ"/>
        </w:rPr>
        <w:t>e</w:t>
      </w:r>
      <w:r w:rsidR="0063215F">
        <w:rPr>
          <w:lang w:val="cs-CZ"/>
        </w:rPr>
        <w:t>“</w:t>
      </w:r>
      <w:r w:rsidR="001C6C01" w:rsidRPr="002950E6">
        <w:rPr>
          <w:lang w:val="cs-CZ"/>
        </w:rPr>
        <w:t xml:space="preserve">. </w:t>
      </w:r>
    </w:p>
    <w:p w14:paraId="6DAAF8E4" w14:textId="77777777" w:rsidR="001C6C01" w:rsidRPr="002950E6" w:rsidRDefault="001C6C01" w:rsidP="001C6C01">
      <w:pPr>
        <w:rPr>
          <w:lang w:val="cs-CZ"/>
        </w:rPr>
      </w:pPr>
      <w:r w:rsidRPr="002950E6">
        <w:rPr>
          <w:lang w:val="cs-CZ"/>
        </w:rPr>
        <w:lastRenderedPageBreak/>
        <w:t xml:space="preserve"> </w:t>
      </w:r>
    </w:p>
    <w:p w14:paraId="53F668F8" w14:textId="77777777" w:rsidR="001C6C01" w:rsidRPr="002950E6" w:rsidRDefault="001C6C01" w:rsidP="001C6C01">
      <w:pPr>
        <w:pStyle w:val="Nadpis1"/>
        <w:rPr>
          <w:sz w:val="72"/>
          <w:szCs w:val="72"/>
          <w:lang w:val="cs-CZ"/>
        </w:rPr>
      </w:pPr>
      <w:bookmarkStart w:id="68" w:name="_Toc146267238"/>
      <w:r w:rsidRPr="002950E6">
        <w:rPr>
          <w:lang w:val="cs-CZ"/>
        </w:rPr>
        <w:t xml:space="preserve">U3-2.2 </w:t>
      </w:r>
      <w:r>
        <w:rPr>
          <w:lang w:val="cs-CZ"/>
        </w:rPr>
        <w:t>Prozkoumejte komentáře při psaní kódů</w:t>
      </w:r>
      <w:bookmarkEnd w:id="68"/>
    </w:p>
    <w:p w14:paraId="2F25E689" w14:textId="77777777" w:rsidR="001C6C01" w:rsidRPr="002950E6" w:rsidRDefault="001C6C01" w:rsidP="001C6C01">
      <w:pPr>
        <w:rPr>
          <w:lang w:val="cs-CZ"/>
        </w:rPr>
      </w:pPr>
      <w:r>
        <w:rPr>
          <w:lang w:val="cs-CZ"/>
        </w:rPr>
        <w:t xml:space="preserve">Součástí výuky psaní kódu je výuka cizího jazyka: programovacího jazyka. Čím více kódu v programovacím jazyce napíšete, tím snadnější pro vás bude porozumět programům napsaným v tomto jazyce. Budete schopni si program přečíst příkaz po příkazu a představit si, co udělá, když jej spustíte. </w:t>
      </w:r>
    </w:p>
    <w:p w14:paraId="5C09D396"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4768" behindDoc="0" locked="0" layoutInCell="1" allowOverlap="1" wp14:anchorId="5A4D3B7A" wp14:editId="1804EEF5">
                <wp:simplePos x="0" y="0"/>
                <wp:positionH relativeFrom="column">
                  <wp:posOffset>-2540</wp:posOffset>
                </wp:positionH>
                <wp:positionV relativeFrom="paragraph">
                  <wp:posOffset>176530</wp:posOffset>
                </wp:positionV>
                <wp:extent cx="5715000" cy="1645285"/>
                <wp:effectExtent l="0" t="0" r="19050" b="12065"/>
                <wp:wrapTopAndBottom/>
                <wp:docPr id="87" name="Group 87"/>
                <wp:cNvGraphicFramePr/>
                <a:graphic xmlns:a="http://schemas.openxmlformats.org/drawingml/2006/main">
                  <a:graphicData uri="http://schemas.microsoft.com/office/word/2010/wordprocessingGroup">
                    <wpg:wgp>
                      <wpg:cNvGrpSpPr/>
                      <wpg:grpSpPr>
                        <a:xfrm>
                          <a:off x="0" y="0"/>
                          <a:ext cx="5715000" cy="1645285"/>
                          <a:chOff x="0" y="0"/>
                          <a:chExt cx="5715000" cy="1645843"/>
                        </a:xfrm>
                      </wpg:grpSpPr>
                      <wps:wsp>
                        <wps:cNvPr id="88" name="Text Box 88"/>
                        <wps:cNvSpPr txBox="1">
                          <a:spLocks noChangeArrowheads="1"/>
                        </wps:cNvSpPr>
                        <wps:spPr bwMode="auto">
                          <a:xfrm>
                            <a:off x="0" y="687628"/>
                            <a:ext cx="5715000" cy="95821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wps:txbx>
                        <wps:bodyPr rot="0" vert="horz" wrap="square" lIns="91440" tIns="180000" rIns="91440" bIns="90000" anchor="t" anchorCtr="0">
                          <a:noAutofit/>
                        </wps:bodyPr>
                      </wps:wsp>
                      <pic:pic xmlns:pic="http://schemas.openxmlformats.org/drawingml/2006/picture">
                        <pic:nvPicPr>
                          <pic:cNvPr id="95" name="Picture 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1" y="0"/>
                            <a:ext cx="899160" cy="899160"/>
                          </a:xfrm>
                          <a:prstGeom prst="rect">
                            <a:avLst/>
                          </a:prstGeom>
                        </pic:spPr>
                      </pic:pic>
                      <wps:wsp>
                        <wps:cNvPr id="216" name="Text Box 2"/>
                        <wps:cNvSpPr txBox="1">
                          <a:spLocks noChangeArrowheads="1"/>
                        </wps:cNvSpPr>
                        <wps:spPr bwMode="auto">
                          <a:xfrm>
                            <a:off x="1009498" y="307238"/>
                            <a:ext cx="1886102" cy="365760"/>
                          </a:xfrm>
                          <a:prstGeom prst="rect">
                            <a:avLst/>
                          </a:prstGeom>
                          <a:noFill/>
                          <a:ln w="9525">
                            <a:noFill/>
                            <a:miter lim="800000"/>
                            <a:headEnd/>
                            <a:tailEnd/>
                          </a:ln>
                        </wps:spPr>
                        <wps:txb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4D3B7A" id="Group 87" o:spid="_x0000_s1425" style="position:absolute;margin-left:-.2pt;margin-top:13.9pt;width:450pt;height:129.55pt;z-index:253344768;mso-height-relative:margin" coordsize="57150,16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">
                <v:roundrect id="Text Box 88" o:spid="_x0000_s1426" style="position:absolute;top:6876;width:57150;height:9582;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" strokecolor="#5a5a5a [2109]">
                  <v:stroke joinstyle="miter"/>
                  <v:textbox inset=",5mm,,2.5mm">
                    <w:txbxContent>
                      <w:p w14:paraId="596D1D01" w14:textId="77777777" w:rsidR="002A1612" w:rsidRPr="00031E1F" w:rsidRDefault="002A1612" w:rsidP="001C6C01">
                        <w:pPr>
                          <w:rPr>
                            <w:lang w:val="cs-CZ"/>
                          </w:rPr>
                        </w:pPr>
                        <w:r>
                          <w:rPr>
                            <w:lang w:val="cs-CZ"/>
                          </w:rPr>
                          <w:t xml:space="preserve">V programování jsou </w:t>
                        </w:r>
                        <w:r>
                          <w:rPr>
                            <w:b/>
                            <w:color w:val="FF7000"/>
                            <w:lang w:val="cs-CZ"/>
                          </w:rPr>
                          <w:t xml:space="preserve">komentáře </w:t>
                        </w:r>
                        <w:r>
                          <w:rPr>
                            <w:lang w:val="cs-CZ"/>
                          </w:rPr>
                          <w:t xml:space="preserve">poznámky, které programátor přidává ke kódu, aby v něm usnadnil orientaci. Komentáře jsou zprávy, které popisují a vysvětlují, co se v programu děje. </w:t>
                        </w:r>
                      </w:p>
                    </w:txbxContent>
                  </v:textbox>
                </v:roundrect>
                <v:shape id="Picture 95" o:spid="_x0000_s1427"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">
                  <v:imagedata r:id="rId51" o:title=""/>
                </v:shape>
                <v:shape id="_x0000_s1428" type="#_x0000_t202" style="position:absolute;left:10094;top:3072;width:1886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49FE97B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100879"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Existuje i nástroj, který nám usnadňuje čtení programů: </w:t>
      </w:r>
      <w:r>
        <w:rPr>
          <w:b/>
          <w:color w:val="FF7000"/>
          <w:lang w:val="cs-CZ"/>
        </w:rPr>
        <w:t>komentáře</w:t>
      </w:r>
      <w:r w:rsidRPr="002950E6">
        <w:rPr>
          <w:lang w:val="cs-CZ"/>
        </w:rPr>
        <w:t>.</w:t>
      </w:r>
    </w:p>
    <w:p w14:paraId="0006F5B7" w14:textId="77777777" w:rsidR="001C6C01" w:rsidRPr="002950E6" w:rsidRDefault="001C6C01" w:rsidP="001C6C01">
      <w:pPr>
        <w:rPr>
          <w:lang w:val="cs-CZ"/>
        </w:rPr>
      </w:pPr>
    </w:p>
    <w:p w14:paraId="260D2741" w14:textId="77777777" w:rsidR="001C6C01" w:rsidRPr="002950E6" w:rsidRDefault="001C6C01" w:rsidP="001C6C01">
      <w:pPr>
        <w:rPr>
          <w:lang w:val="cs-CZ"/>
        </w:rPr>
      </w:pPr>
      <w:r>
        <w:rPr>
          <w:lang w:val="cs-CZ"/>
        </w:rPr>
        <w:t>Vzhled komentářů závisí na používaném programovacím jazyce. Někdy mohou vypadat trochu jako kód, avšak komentáře ve skutečnosti nejsou kód. Když v počítači běží program s komentáři, počítač tyto komentáře ignoruje. Komentáře jsou určeny výhradně lidem</w:t>
      </w:r>
      <w:r w:rsidRPr="002950E6">
        <w:rPr>
          <w:lang w:val="cs-CZ"/>
        </w:rPr>
        <w:t>!</w:t>
      </w:r>
    </w:p>
    <w:p w14:paraId="61A79DD0" w14:textId="77777777" w:rsidR="001C6C01" w:rsidRPr="002950E6" w:rsidRDefault="001C6C01" w:rsidP="001C6C01">
      <w:pPr>
        <w:rPr>
          <w:lang w:val="cs-CZ"/>
        </w:rPr>
      </w:pPr>
      <w:r w:rsidRPr="002950E6">
        <w:rPr>
          <w:noProof/>
          <w:lang w:val="cs-CZ"/>
        </w:rPr>
        <w:drawing>
          <wp:anchor distT="0" distB="0" distL="114300" distR="114300" simplePos="0" relativeHeight="253345792" behindDoc="0" locked="0" layoutInCell="1" allowOverlap="1" wp14:anchorId="06051389" wp14:editId="104FEB93">
            <wp:simplePos x="0" y="0"/>
            <wp:positionH relativeFrom="column">
              <wp:posOffset>1696720</wp:posOffset>
            </wp:positionH>
            <wp:positionV relativeFrom="paragraph">
              <wp:posOffset>557530</wp:posOffset>
            </wp:positionV>
            <wp:extent cx="2150110" cy="782320"/>
            <wp:effectExtent l="19050" t="19050" r="21590" b="17780"/>
            <wp:wrapTopAndBottom/>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U3-2.2_comment.PNG"/>
                    <pic:cNvPicPr/>
                  </pic:nvPicPr>
                  <pic:blipFill rotWithShape="1">
                    <a:blip r:embed="rId152">
                      <a:extLst>
                        <a:ext uri="{28A0092B-C50C-407E-A947-70E740481C1C}">
                          <a14:useLocalDpi xmlns:a14="http://schemas.microsoft.com/office/drawing/2010/main" val="0"/>
                        </a:ext>
                      </a:extLst>
                    </a:blip>
                    <a:srcRect l="5983" t="11709" r="4267" b="21375"/>
                    <a:stretch/>
                  </pic:blipFill>
                  <pic:spPr bwMode="auto">
                    <a:xfrm>
                      <a:off x="0" y="0"/>
                      <a:ext cx="2150110" cy="782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V </w:t>
      </w:r>
      <w:proofErr w:type="spellStart"/>
      <w:r w:rsidRPr="002950E6">
        <w:rPr>
          <w:lang w:val="cs-CZ"/>
        </w:rPr>
        <w:t>EdScratch</w:t>
      </w:r>
      <w:r>
        <w:rPr>
          <w:lang w:val="cs-CZ"/>
        </w:rPr>
        <w:t>i</w:t>
      </w:r>
      <w:proofErr w:type="spellEnd"/>
      <w:r>
        <w:rPr>
          <w:lang w:val="cs-CZ"/>
        </w:rPr>
        <w:t xml:space="preserve"> můžete ke svému přidat komentář pomocí speciálního bloku v kategorii </w:t>
      </w:r>
      <w:proofErr w:type="spellStart"/>
      <w:r w:rsidRPr="002950E6">
        <w:rPr>
          <w:color w:val="FF7000"/>
          <w:lang w:val="cs-CZ"/>
        </w:rPr>
        <w:t>Comments</w:t>
      </w:r>
      <w:proofErr w:type="spellEnd"/>
      <w:r w:rsidRPr="002950E6">
        <w:rPr>
          <w:color w:val="FF7000"/>
          <w:lang w:val="cs-CZ"/>
        </w:rPr>
        <w:t xml:space="preserve"> </w:t>
      </w:r>
      <w:r>
        <w:rPr>
          <w:lang w:val="cs-CZ"/>
        </w:rPr>
        <w:t>(Komentáře). Blok pro komentáře vypadá takto</w:t>
      </w:r>
      <w:r w:rsidRPr="002950E6">
        <w:rPr>
          <w:lang w:val="cs-CZ"/>
        </w:rPr>
        <w:t>:</w:t>
      </w:r>
    </w:p>
    <w:p w14:paraId="765E1AB0" w14:textId="77777777" w:rsidR="001C6C01" w:rsidRPr="002950E6" w:rsidRDefault="001C6C01" w:rsidP="001C6C01">
      <w:pPr>
        <w:spacing w:after="0"/>
        <w:rPr>
          <w:lang w:val="cs-CZ"/>
        </w:rPr>
      </w:pPr>
    </w:p>
    <w:p w14:paraId="1332C1E2" w14:textId="7BC8DD46"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6816" behindDoc="0" locked="0" layoutInCell="1" allowOverlap="1" wp14:anchorId="0904F28C" wp14:editId="650D0D37">
                <wp:simplePos x="0" y="0"/>
                <wp:positionH relativeFrom="column">
                  <wp:posOffset>3296615</wp:posOffset>
                </wp:positionH>
                <wp:positionV relativeFrom="paragraph">
                  <wp:posOffset>962660</wp:posOffset>
                </wp:positionV>
                <wp:extent cx="2615565" cy="2179320"/>
                <wp:effectExtent l="0" t="0" r="13335" b="11430"/>
                <wp:wrapSquare wrapText="bothSides"/>
                <wp:docPr id="1073741840" name="Group 1073741840"/>
                <wp:cNvGraphicFramePr/>
                <a:graphic xmlns:a="http://schemas.openxmlformats.org/drawingml/2006/main">
                  <a:graphicData uri="http://schemas.microsoft.com/office/word/2010/wordprocessingGroup">
                    <wpg:wgp>
                      <wpg:cNvGrpSpPr/>
                      <wpg:grpSpPr>
                        <a:xfrm>
                          <a:off x="0" y="0"/>
                          <a:ext cx="2615565" cy="2179320"/>
                          <a:chOff x="0" y="0"/>
                          <a:chExt cx="2615565" cy="2179396"/>
                        </a:xfrm>
                      </wpg:grpSpPr>
                      <wps:wsp>
                        <wps:cNvPr id="346" name="Text Box 346"/>
                        <wps:cNvSpPr txBox="1">
                          <a:spLocks noChangeArrowheads="1"/>
                        </wps:cNvSpPr>
                        <wps:spPr bwMode="auto">
                          <a:xfrm>
                            <a:off x="0" y="683971"/>
                            <a:ext cx="2615565" cy="149542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D21E97D" w14:textId="77777777" w:rsidR="002A1612" w:rsidRPr="0075622E" w:rsidRDefault="002A1612" w:rsidP="001C6C01">
                              <w:pPr>
                                <w:rPr>
                                  <w:lang w:val="cs-CZ"/>
                                </w:rPr>
                              </w:pPr>
                              <w:bookmarkStart w:id="69" w:name="_Hlk16280282"/>
                              <w:bookmarkStart w:id="70" w:name="_Hlk16280283"/>
                              <w:bookmarkStart w:id="71" w:name="_Hlk16280284"/>
                              <w:bookmarkStart w:id="72"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69"/>
                            <w:bookmarkEnd w:id="70"/>
                            <w:bookmarkEnd w:id="71"/>
                            <w:bookmarkEnd w:id="72"/>
                            <w:p w14:paraId="290750F4" w14:textId="77777777" w:rsidR="002A1612" w:rsidRPr="0075622E" w:rsidRDefault="002A1612" w:rsidP="001C6C01">
                              <w:pPr>
                                <w:rPr>
                                  <w:lang w:val="cs-CZ"/>
                                </w:rPr>
                              </w:pPr>
                            </w:p>
                          </w:txbxContent>
                        </wps:txbx>
                        <wps:bodyPr rot="0" vert="horz" wrap="square" lIns="91440" tIns="180000" rIns="91440" bIns="90000" anchor="t" anchorCtr="0">
                          <a:noAutofit/>
                        </wps:bodyPr>
                      </wps:wsp>
                      <wps:wsp>
                        <wps:cNvPr id="414" name="Text Box 2"/>
                        <wps:cNvSpPr txBox="1">
                          <a:spLocks noChangeArrowheads="1"/>
                        </wps:cNvSpPr>
                        <wps:spPr bwMode="auto">
                          <a:xfrm>
                            <a:off x="1009498" y="303581"/>
                            <a:ext cx="1322705" cy="365760"/>
                          </a:xfrm>
                          <a:prstGeom prst="rect">
                            <a:avLst/>
                          </a:prstGeom>
                          <a:noFill/>
                          <a:ln w="9525">
                            <a:noFill/>
                            <a:miter lim="800000"/>
                            <a:headEnd/>
                            <a:tailEnd/>
                          </a:ln>
                        </wps:spPr>
                        <wps:txb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wps:txbx>
                        <wps:bodyPr rot="0" vert="horz" wrap="square" lIns="91440" tIns="45720" rIns="91440" bIns="45720" anchor="t" anchorCtr="0">
                          <a:noAutofit/>
                        </wps:bodyPr>
                      </wps:wsp>
                      <pic:pic xmlns:pic="http://schemas.openxmlformats.org/drawingml/2006/picture">
                        <pic:nvPicPr>
                          <pic:cNvPr id="1073741838" name="Picture 107374183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0904F28C" id="Group 1073741840" o:spid="_x0000_s1429" style="position:absolute;margin-left:259.6pt;margin-top:75.8pt;width:205.95pt;height:171.6pt;z-index:253346816;mso-height-relative:margin" coordsize="26155,21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">
                <v:roundrect id="Text Box 346" o:spid="_x0000_s1430" style="position:absolute;top:6839;width:26155;height:1495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" strokecolor="#5a5a5a [2109]">
                  <v:stroke joinstyle="miter"/>
                  <v:textbox inset=",5mm,,2.5mm">
                    <w:txbxContent>
                      <w:p w14:paraId="4D21E97D" w14:textId="77777777" w:rsidR="002A1612" w:rsidRPr="0075622E" w:rsidRDefault="002A1612" w:rsidP="001C6C01">
                        <w:pPr>
                          <w:rPr>
                            <w:lang w:val="cs-CZ"/>
                          </w:rPr>
                        </w:pPr>
                        <w:bookmarkStart w:id="73" w:name="_Hlk16280282"/>
                        <w:bookmarkStart w:id="74" w:name="_Hlk16280283"/>
                        <w:bookmarkStart w:id="75" w:name="_Hlk16280284"/>
                        <w:bookmarkStart w:id="76" w:name="_Hlk16280285"/>
                        <w:r w:rsidRPr="0075622E">
                          <w:rPr>
                            <w:rFonts w:hint="eastAsia"/>
                            <w:lang w:val="cs-CZ"/>
                          </w:rPr>
                          <w:t>Protože jsou komentáře psány pro lidi, nemusíte mít obavy, zda vám počítač bude rozumět. Komentáře proto nemusí dodržovat syntax</w:t>
                        </w:r>
                        <w:r>
                          <w:rPr>
                            <w:lang w:val="cs-CZ"/>
                          </w:rPr>
                          <w:t>i</w:t>
                        </w:r>
                        <w:r w:rsidRPr="0075622E">
                          <w:rPr>
                            <w:rFonts w:hint="eastAsia"/>
                            <w:lang w:val="cs-CZ"/>
                          </w:rPr>
                          <w:t xml:space="preserve"> programovacího jazyka.</w:t>
                        </w:r>
                        <w:r w:rsidRPr="0075622E">
                          <w:rPr>
                            <w:lang w:val="cs-CZ"/>
                          </w:rPr>
                          <w:t xml:space="preserve"> </w:t>
                        </w:r>
                      </w:p>
                      <w:bookmarkEnd w:id="73"/>
                      <w:bookmarkEnd w:id="74"/>
                      <w:bookmarkEnd w:id="75"/>
                      <w:bookmarkEnd w:id="76"/>
                      <w:p w14:paraId="290750F4" w14:textId="77777777" w:rsidR="002A1612" w:rsidRPr="0075622E" w:rsidRDefault="002A1612" w:rsidP="001C6C01">
                        <w:pPr>
                          <w:rPr>
                            <w:lang w:val="cs-CZ"/>
                          </w:rPr>
                        </w:pPr>
                      </w:p>
                    </w:txbxContent>
                  </v:textbox>
                </v:roundrect>
                <v:shape id="_x0000_s1431" type="#_x0000_t202" style="position:absolute;left:10094;top:3035;width:1322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18B973B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w:t>
                        </w:r>
                      </w:p>
                    </w:txbxContent>
                  </v:textbox>
                </v:shape>
                <v:shape id="Picture 1073741838" o:spid="_x0000_s143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">
                  <v:imagedata r:id="rId42" o:title=""/>
                </v:shape>
                <w10:wrap type="square"/>
              </v:group>
            </w:pict>
          </mc:Fallback>
        </mc:AlternateContent>
      </w:r>
      <w:r>
        <w:rPr>
          <w:lang w:val="cs-CZ"/>
        </w:rPr>
        <w:t xml:space="preserve">Blok </w:t>
      </w:r>
      <w:r w:rsidRPr="002950E6">
        <w:rPr>
          <w:color w:val="FF7000"/>
          <w:lang w:val="cs-CZ"/>
        </w:rPr>
        <w:t>comment</w:t>
      </w:r>
      <w:r w:rsidRPr="002950E6">
        <w:rPr>
          <w:lang w:val="cs-CZ"/>
        </w:rPr>
        <w:t xml:space="preserve"> </w:t>
      </w:r>
      <w:r>
        <w:rPr>
          <w:lang w:val="cs-CZ"/>
        </w:rPr>
        <w:t>vypadá podobně jako ostatní bloky v </w:t>
      </w:r>
      <w:proofErr w:type="spellStart"/>
      <w:r w:rsidRPr="002950E6">
        <w:rPr>
          <w:lang w:val="cs-CZ"/>
        </w:rPr>
        <w:t>EdScratch</w:t>
      </w:r>
      <w:r>
        <w:rPr>
          <w:lang w:val="cs-CZ"/>
        </w:rPr>
        <w:t>i</w:t>
      </w:r>
      <w:proofErr w:type="spellEnd"/>
      <w:r>
        <w:rPr>
          <w:lang w:val="cs-CZ"/>
        </w:rPr>
        <w:t xml:space="preserve">, ale funguje odlišně. Vidíte v bloku nápis </w:t>
      </w:r>
      <w:r w:rsidR="00ED2516">
        <w:rPr>
          <w:lang w:val="cs-CZ"/>
        </w:rPr>
        <w:t>„</w:t>
      </w:r>
      <w:proofErr w:type="spellStart"/>
      <w:r w:rsidRPr="002950E6">
        <w:rPr>
          <w:lang w:val="cs-CZ"/>
        </w:rPr>
        <w:t>Your</w:t>
      </w:r>
      <w:proofErr w:type="spellEnd"/>
      <w:r w:rsidRPr="002950E6">
        <w:rPr>
          <w:lang w:val="cs-CZ"/>
        </w:rPr>
        <w:t xml:space="preserve"> Comment</w:t>
      </w:r>
      <w:r w:rsidR="00ED2516">
        <w:rPr>
          <w:lang w:val="cs-CZ"/>
        </w:rPr>
        <w:t>“</w:t>
      </w:r>
      <w:r w:rsidRPr="002950E6">
        <w:rPr>
          <w:lang w:val="cs-CZ"/>
        </w:rPr>
        <w:t xml:space="preserve"> </w:t>
      </w:r>
      <w:r>
        <w:rPr>
          <w:lang w:val="cs-CZ"/>
        </w:rPr>
        <w:t>(</w:t>
      </w:r>
      <w:r w:rsidRPr="009040AE">
        <w:rPr>
          <w:i/>
          <w:lang w:val="cs-CZ"/>
        </w:rPr>
        <w:t xml:space="preserve">váš </w:t>
      </w:r>
      <w:r w:rsidRPr="009040AE">
        <w:rPr>
          <w:rFonts w:hint="eastAsia"/>
          <w:i/>
          <w:lang w:val="cs-CZ"/>
        </w:rPr>
        <w:t>komentář</w:t>
      </w:r>
      <w:r>
        <w:rPr>
          <w:lang w:val="cs-CZ"/>
        </w:rPr>
        <w:t xml:space="preserve">)? Do tohoto místa můžete vložit svou poznámku. Mějte na paměti, že tento blok netvoří kód pro Edisona. Když Edison v programu narazí na blok s komentářem, jednoduše jej přeskočí a přejde na následující blok. Zprávu, kterou napíšete do bloku pro komentáře, můžete považovat za vstupní parametr daného bloku, avšak místo aby obsahoval informace pro Edisona, obsahuje poznámku pro jinou osobu. </w:t>
      </w:r>
    </w:p>
    <w:p w14:paraId="1D44BCF7" w14:textId="77777777" w:rsidR="001C6C01" w:rsidRPr="002950E6" w:rsidRDefault="001C6C01" w:rsidP="001C6C01">
      <w:pPr>
        <w:rPr>
          <w:lang w:val="cs-CZ"/>
        </w:rPr>
      </w:pPr>
    </w:p>
    <w:p w14:paraId="71121C9B" w14:textId="77777777" w:rsidR="001C6C01" w:rsidRPr="002950E6" w:rsidRDefault="001C6C01" w:rsidP="001C6C01">
      <w:pPr>
        <w:pStyle w:val="Nadpis2"/>
        <w:rPr>
          <w:lang w:val="cs-CZ"/>
        </w:rPr>
      </w:pPr>
      <w:r>
        <w:rPr>
          <w:lang w:val="cs-CZ"/>
        </w:rPr>
        <w:t>Jak používat komentáře</w:t>
      </w:r>
      <w:r w:rsidRPr="002950E6">
        <w:rPr>
          <w:lang w:val="cs-CZ"/>
        </w:rPr>
        <w:t>?</w:t>
      </w:r>
    </w:p>
    <w:p w14:paraId="5EE04E15" w14:textId="77777777" w:rsidR="001C6C01" w:rsidRPr="002950E6" w:rsidRDefault="001C6C01" w:rsidP="001C6C01">
      <w:pPr>
        <w:rPr>
          <w:lang w:val="cs-CZ"/>
        </w:rPr>
      </w:pPr>
      <w:r>
        <w:rPr>
          <w:lang w:val="cs-CZ"/>
        </w:rPr>
        <w:t xml:space="preserve">V mnoha ohledech je to, jak použijete v programu komentáře, jen na vás. Komentáře se nemusí řídit syntaxí, takže není nutné je psát konkrétním způsobem. Poznámky do komentářů můžete formulovat tak, jak se vám </w:t>
      </w:r>
      <w:r>
        <w:rPr>
          <w:lang w:val="cs-CZ"/>
        </w:rPr>
        <w:lastRenderedPageBreak/>
        <w:t xml:space="preserve">budou zdát nejsrozumitelnější. Komentáře můžete do kódu vkládat, kdykoli budete cítit potřebu vysvětlit, co bude následovat. </w:t>
      </w:r>
    </w:p>
    <w:p w14:paraId="5E206B7F" w14:textId="77777777" w:rsidR="001C6C01" w:rsidRPr="002950E6" w:rsidRDefault="001C6C01" w:rsidP="001C6C01">
      <w:pPr>
        <w:rPr>
          <w:lang w:val="cs-CZ"/>
        </w:rPr>
      </w:pPr>
      <w:r w:rsidRPr="002950E6">
        <w:rPr>
          <w:noProof/>
          <w:lang w:val="cs-CZ"/>
        </w:rPr>
        <mc:AlternateContent>
          <mc:Choice Requires="wpg">
            <w:drawing>
              <wp:anchor distT="0" distB="0" distL="114300" distR="114300" simplePos="0" relativeHeight="253347840" behindDoc="0" locked="0" layoutInCell="1" allowOverlap="1" wp14:anchorId="4125DC5C" wp14:editId="40C0D444">
                <wp:simplePos x="0" y="0"/>
                <wp:positionH relativeFrom="column">
                  <wp:posOffset>3203270</wp:posOffset>
                </wp:positionH>
                <wp:positionV relativeFrom="paragraph">
                  <wp:posOffset>142240</wp:posOffset>
                </wp:positionV>
                <wp:extent cx="2615565" cy="1879601"/>
                <wp:effectExtent l="0" t="0" r="13335" b="25400"/>
                <wp:wrapSquare wrapText="bothSides"/>
                <wp:docPr id="1073741853" name="Group 1073741853"/>
                <wp:cNvGraphicFramePr/>
                <a:graphic xmlns:a="http://schemas.openxmlformats.org/drawingml/2006/main">
                  <a:graphicData uri="http://schemas.microsoft.com/office/word/2010/wordprocessingGroup">
                    <wpg:wgp>
                      <wpg:cNvGrpSpPr/>
                      <wpg:grpSpPr>
                        <a:xfrm>
                          <a:off x="0" y="0"/>
                          <a:ext cx="2615565" cy="1879601"/>
                          <a:chOff x="0" y="-89513"/>
                          <a:chExt cx="2615565" cy="1471984"/>
                        </a:xfrm>
                      </wpg:grpSpPr>
                      <wps:wsp>
                        <wps:cNvPr id="1073741849" name="Text Box 1073741849"/>
                        <wps:cNvSpPr txBox="1">
                          <a:spLocks noChangeArrowheads="1"/>
                        </wps:cNvSpPr>
                        <wps:spPr bwMode="auto">
                          <a:xfrm>
                            <a:off x="0" y="683971"/>
                            <a:ext cx="2615565" cy="6985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wps:txbx>
                        <wps:bodyPr rot="0" vert="horz" wrap="square" lIns="91440" tIns="180000" rIns="91440" bIns="90000" anchor="t" anchorCtr="0">
                          <a:noAutofit/>
                        </wps:bodyPr>
                      </wps:wsp>
                      <wps:wsp>
                        <wps:cNvPr id="1073741850" name="Text Box 2"/>
                        <wps:cNvSpPr txBox="1">
                          <a:spLocks noChangeArrowheads="1"/>
                        </wps:cNvSpPr>
                        <wps:spPr bwMode="auto">
                          <a:xfrm>
                            <a:off x="1046835" y="224129"/>
                            <a:ext cx="1485900" cy="365744"/>
                          </a:xfrm>
                          <a:prstGeom prst="rect">
                            <a:avLst/>
                          </a:prstGeom>
                          <a:noFill/>
                          <a:ln w="9525">
                            <a:noFill/>
                            <a:miter lim="800000"/>
                            <a:headEnd/>
                            <a:tailEnd/>
                          </a:ln>
                        </wps:spPr>
                        <wps:txb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wps:txbx>
                        <wps:bodyPr rot="0" vert="horz" wrap="square" lIns="91440" tIns="45720" rIns="91440" bIns="45720" anchor="t" anchorCtr="0">
                          <a:noAutofit/>
                        </wps:bodyPr>
                      </wps:wsp>
                      <pic:pic xmlns:pic="http://schemas.openxmlformats.org/drawingml/2006/picture">
                        <pic:nvPicPr>
                          <pic:cNvPr id="1073741852" name="Picture 107374185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83845" y="-89513"/>
                            <a:ext cx="899160" cy="898525"/>
                          </a:xfrm>
                          <a:prstGeom prst="rect">
                            <a:avLst/>
                          </a:prstGeom>
                        </pic:spPr>
                      </pic:pic>
                    </wpg:wgp>
                  </a:graphicData>
                </a:graphic>
                <wp14:sizeRelV relativeFrom="margin">
                  <wp14:pctHeight>0</wp14:pctHeight>
                </wp14:sizeRelV>
              </wp:anchor>
            </w:drawing>
          </mc:Choice>
          <mc:Fallback>
            <w:pict>
              <v:group w14:anchorId="4125DC5C" id="Group 1073741853" o:spid="_x0000_s1433" style="position:absolute;margin-left:252.25pt;margin-top:11.2pt;width:205.95pt;height:148pt;z-index:253347840;mso-height-relative:margin" coordorigin=",-895" coordsize="26155,14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">
                <v:roundrect id="Text Box 1073741849" o:spid="_x0000_s1434" style="position:absolute;top:6839;width:26155;height:698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" strokecolor="#5a5a5a [2109]">
                  <v:stroke joinstyle="miter"/>
                  <v:textbox inset=",5mm,,2.5mm">
                    <w:txbxContent>
                      <w:p w14:paraId="1D99DDFF" w14:textId="77777777" w:rsidR="002A1612" w:rsidRPr="0075622E" w:rsidRDefault="002A1612" w:rsidP="001C6C01">
                        <w:pPr>
                          <w:tabs>
                            <w:tab w:val="left" w:pos="6946"/>
                          </w:tabs>
                          <w:rPr>
                            <w:lang w:val="cs-CZ"/>
                          </w:rPr>
                        </w:pPr>
                        <w:r>
                          <w:rPr>
                            <w:lang w:val="cs-CZ"/>
                          </w:rPr>
                          <w:t>Nalézání a opravě problémů v počítačovém programu se říká ladění (</w:t>
                        </w:r>
                        <w:r w:rsidRPr="0075622E">
                          <w:rPr>
                            <w:color w:val="FF7000"/>
                            <w:lang w:val="cs-CZ"/>
                          </w:rPr>
                          <w:t>debugging</w:t>
                        </w:r>
                        <w:r>
                          <w:rPr>
                            <w:lang w:val="cs-CZ"/>
                          </w:rPr>
                          <w:t>).</w:t>
                        </w:r>
                        <w:r w:rsidRPr="0075622E">
                          <w:rPr>
                            <w:lang w:val="cs-CZ"/>
                          </w:rPr>
                          <w:t xml:space="preserve"> </w:t>
                        </w:r>
                      </w:p>
                    </w:txbxContent>
                  </v:textbox>
                </v:roundrect>
                <v:shape id="_x0000_s1435" type="#_x0000_t202" style="position:absolute;left:10468;top:2241;width:1485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" filled="f" stroked="f">
                  <v:textbox>
                    <w:txbxContent>
                      <w:p w14:paraId="32E64C4A" w14:textId="77777777" w:rsidR="002A1612" w:rsidRPr="0075622E" w:rsidRDefault="002A1612" w:rsidP="001C6C01">
                        <w:pPr>
                          <w:rPr>
                            <w:rFonts w:ascii="Times New Roman" w:hAnsi="Times New Roman"/>
                            <w:b/>
                            <w:color w:val="FF7000"/>
                            <w:sz w:val="28"/>
                            <w:szCs w:val="28"/>
                            <w:lang w:val="cs-CZ"/>
                          </w:rPr>
                        </w:pPr>
                        <w:proofErr w:type="spellStart"/>
                        <w:r>
                          <w:rPr>
                            <w:b/>
                            <w:color w:val="FF7000"/>
                            <w:sz w:val="28"/>
                            <w:szCs w:val="28"/>
                          </w:rPr>
                          <w:t>Nezapomeňte</w:t>
                        </w:r>
                        <w:proofErr w:type="spellEnd"/>
                      </w:p>
                    </w:txbxContent>
                  </v:textbox>
                </v:shape>
                <v:shape id="Picture 1073741852" o:spid="_x0000_s1436" type="#_x0000_t75" style="position:absolute;left:1838;top:-895;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">
                  <v:imagedata r:id="rId49" o:title=""/>
                </v:shape>
                <w10:wrap type="square"/>
              </v:group>
            </w:pict>
          </mc:Fallback>
        </mc:AlternateContent>
      </w:r>
      <w:r>
        <w:rPr>
          <w:lang w:val="cs-CZ"/>
        </w:rPr>
        <w:t>Přidávání komentářů usnadňuje ostatním lidem čtení vašeho programu, ale tím, kdo bude v budoucnu program číst, budete s největší pravděpodobností vy sami</w:t>
      </w:r>
      <w:r w:rsidRPr="002950E6">
        <w:rPr>
          <w:lang w:val="cs-CZ"/>
        </w:rPr>
        <w:t xml:space="preserve">! </w:t>
      </w:r>
      <w:r>
        <w:rPr>
          <w:lang w:val="cs-CZ"/>
        </w:rPr>
        <w:t>Komentáře jsou totiž užitečným nástrojem při odlaďování programů (debugging)</w:t>
      </w:r>
      <w:r w:rsidRPr="002950E6">
        <w:rPr>
          <w:lang w:val="cs-CZ"/>
        </w:rPr>
        <w:t xml:space="preserve">. </w:t>
      </w:r>
    </w:p>
    <w:p w14:paraId="1CC8C83F" w14:textId="77777777" w:rsidR="001C6C01" w:rsidRPr="002950E6" w:rsidRDefault="001C6C01" w:rsidP="001C6C01">
      <w:pPr>
        <w:rPr>
          <w:lang w:val="cs-CZ"/>
        </w:rPr>
      </w:pPr>
      <w:r>
        <w:rPr>
          <w:lang w:val="cs-CZ"/>
        </w:rPr>
        <w:t xml:space="preserve">Přidáním komentáře můžete uspořádat své myšlenky a poznamenat si, co je vaším cílem. Pokud něco v programu nebude fungovat podle vašich představ, usnadní tyto poznámky nalezení zdroje problému. </w:t>
      </w:r>
    </w:p>
    <w:p w14:paraId="5DB6DBF2" w14:textId="77777777" w:rsidR="001C6C01" w:rsidRPr="002950E6" w:rsidRDefault="001C6C01" w:rsidP="001C6C01">
      <w:pPr>
        <w:rPr>
          <w:lang w:val="cs-CZ"/>
        </w:rPr>
      </w:pPr>
    </w:p>
    <w:p w14:paraId="4B20C28F" w14:textId="77777777" w:rsidR="001C6C01" w:rsidRPr="002950E6" w:rsidRDefault="001C6C01" w:rsidP="001C6C01">
      <w:pPr>
        <w:pStyle w:val="Nadpis2"/>
        <w:rPr>
          <w:lang w:val="cs-CZ"/>
        </w:rPr>
      </w:pPr>
      <w:r w:rsidRPr="002950E6">
        <w:rPr>
          <w:lang w:val="cs-CZ"/>
        </w:rPr>
        <w:t>Vyzkoušejte si to!</w:t>
      </w:r>
    </w:p>
    <w:p w14:paraId="42D4B427" w14:textId="77777777" w:rsidR="001C6C01" w:rsidRPr="002950E6" w:rsidRDefault="001C6C01" w:rsidP="001C6C01">
      <w:pPr>
        <w:rPr>
          <w:lang w:val="cs-CZ"/>
        </w:rPr>
      </w:pPr>
      <w:r w:rsidRPr="002950E6">
        <w:rPr>
          <w:noProof/>
          <w:lang w:val="cs-CZ"/>
        </w:rPr>
        <w:drawing>
          <wp:anchor distT="0" distB="0" distL="114300" distR="114300" simplePos="0" relativeHeight="253348864" behindDoc="0" locked="0" layoutInCell="1" allowOverlap="1" wp14:anchorId="277A7F3C" wp14:editId="409C1403">
            <wp:simplePos x="0" y="0"/>
            <wp:positionH relativeFrom="column">
              <wp:posOffset>511810</wp:posOffset>
            </wp:positionH>
            <wp:positionV relativeFrom="paragraph">
              <wp:posOffset>360680</wp:posOffset>
            </wp:positionV>
            <wp:extent cx="4747260" cy="5281295"/>
            <wp:effectExtent l="19050" t="19050" r="15240" b="14605"/>
            <wp:wrapTopAndBottom/>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U3-2.2_comments in program.PNG"/>
                    <pic:cNvPicPr/>
                  </pic:nvPicPr>
                  <pic:blipFill rotWithShape="1">
                    <a:blip r:embed="rId153">
                      <a:extLst>
                        <a:ext uri="{28A0092B-C50C-407E-A947-70E740481C1C}">
                          <a14:useLocalDpi xmlns:a14="http://schemas.microsoft.com/office/drawing/2010/main" val="0"/>
                        </a:ext>
                      </a:extLst>
                    </a:blip>
                    <a:srcRect t="2229" b="3091"/>
                    <a:stretch/>
                  </pic:blipFill>
                  <pic:spPr bwMode="auto">
                    <a:xfrm>
                      <a:off x="0" y="0"/>
                      <a:ext cx="4747260" cy="528129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0E6">
        <w:rPr>
          <w:lang w:val="cs-CZ"/>
        </w:rPr>
        <w:t>Prohlédněte si následující program:</w:t>
      </w:r>
    </w:p>
    <w:p w14:paraId="75100B97" w14:textId="77777777" w:rsidR="001C6C01" w:rsidRPr="002950E6" w:rsidRDefault="001C6C01" w:rsidP="001C6C01">
      <w:pPr>
        <w:rPr>
          <w:lang w:val="cs-CZ"/>
        </w:rPr>
      </w:pPr>
    </w:p>
    <w:p w14:paraId="03998E61" w14:textId="77777777" w:rsidR="001C6C01" w:rsidRPr="002950E6" w:rsidRDefault="001C6C01" w:rsidP="001C6C01">
      <w:pPr>
        <w:rPr>
          <w:lang w:val="cs-CZ"/>
        </w:rPr>
      </w:pPr>
      <w:r w:rsidRPr="00554D7E">
        <w:rPr>
          <w:rFonts w:hint="eastAsia"/>
          <w:lang w:val="cs-CZ"/>
        </w:rPr>
        <w:lastRenderedPageBreak/>
        <w:t xml:space="preserve">Programátor přidal do kódu několik </w:t>
      </w:r>
      <w:r>
        <w:rPr>
          <w:lang w:val="cs-CZ"/>
        </w:rPr>
        <w:t>komentářů</w:t>
      </w:r>
      <w:r w:rsidRPr="00554D7E">
        <w:rPr>
          <w:rFonts w:hint="eastAsia"/>
          <w:lang w:val="cs-CZ"/>
        </w:rPr>
        <w:t>, které usnadňují čtení programu. Tento obrázek použijte k zodpovězení následujících otázek</w:t>
      </w:r>
      <w:r w:rsidRPr="002950E6">
        <w:rPr>
          <w:lang w:val="cs-CZ"/>
        </w:rPr>
        <w:t>.</w:t>
      </w:r>
    </w:p>
    <w:p w14:paraId="34F7CFB8" w14:textId="77777777" w:rsidR="001C6C01" w:rsidRPr="002950E6" w:rsidRDefault="001C6C01" w:rsidP="001C6C01">
      <w:pPr>
        <w:rPr>
          <w:lang w:val="cs-CZ"/>
        </w:rPr>
      </w:pPr>
    </w:p>
    <w:p w14:paraId="21E88D54" w14:textId="77777777" w:rsidR="001C6C01" w:rsidRPr="002950E6" w:rsidRDefault="001C6C01" w:rsidP="001C6C01">
      <w:pPr>
        <w:pStyle w:val="Odstavecseseznamem"/>
        <w:numPr>
          <w:ilvl w:val="0"/>
          <w:numId w:val="44"/>
        </w:numPr>
        <w:rPr>
          <w:lang w:val="cs-CZ"/>
        </w:rPr>
      </w:pPr>
      <w:r>
        <w:rPr>
          <w:lang w:val="cs-CZ"/>
        </w:rPr>
        <w:t>Co podle vás Edison udělá, pokud do něj naprogramujete kód z obrázku</w:t>
      </w:r>
      <w:r w:rsidRPr="002950E6">
        <w:rPr>
          <w:lang w:val="cs-CZ"/>
        </w:rPr>
        <w:t xml:space="preserve">? </w:t>
      </w:r>
    </w:p>
    <w:p w14:paraId="71828DEE" w14:textId="77777777" w:rsidR="001C6C01" w:rsidRPr="002950E6" w:rsidRDefault="001C6C01" w:rsidP="001C6C01">
      <w:pPr>
        <w:rPr>
          <w:lang w:val="cs-CZ"/>
        </w:rPr>
      </w:pPr>
      <w:r w:rsidRPr="002950E6">
        <w:rPr>
          <w:lang w:val="cs-CZ"/>
        </w:rPr>
        <w:t>________________________________________________________________________________</w:t>
      </w:r>
    </w:p>
    <w:p w14:paraId="388BC911" w14:textId="77777777" w:rsidR="001C6C01" w:rsidRPr="002950E6" w:rsidRDefault="001C6C01" w:rsidP="001C6C01">
      <w:pPr>
        <w:rPr>
          <w:lang w:val="cs-CZ"/>
        </w:rPr>
      </w:pPr>
      <w:r w:rsidRPr="002950E6">
        <w:rPr>
          <w:lang w:val="cs-CZ"/>
        </w:rPr>
        <w:t>________________________________________________________________________________</w:t>
      </w:r>
    </w:p>
    <w:p w14:paraId="65AD5057" w14:textId="77777777" w:rsidR="001C6C01" w:rsidRPr="002950E6" w:rsidRDefault="001C6C01" w:rsidP="001C6C01">
      <w:pPr>
        <w:rPr>
          <w:lang w:val="cs-CZ"/>
        </w:rPr>
      </w:pPr>
      <w:r w:rsidRPr="002950E6">
        <w:rPr>
          <w:lang w:val="cs-CZ"/>
        </w:rPr>
        <w:t>________________________________________________________________________________</w:t>
      </w:r>
    </w:p>
    <w:p w14:paraId="44EFF82A" w14:textId="77777777" w:rsidR="001C6C01" w:rsidRPr="002950E6" w:rsidRDefault="001C6C01" w:rsidP="001C6C01">
      <w:pPr>
        <w:rPr>
          <w:lang w:val="cs-CZ"/>
        </w:rPr>
      </w:pPr>
      <w:r w:rsidRPr="002950E6">
        <w:rPr>
          <w:lang w:val="cs-CZ"/>
        </w:rPr>
        <w:t>________________________________________________________________________________</w:t>
      </w:r>
    </w:p>
    <w:p w14:paraId="451045F0" w14:textId="77777777" w:rsidR="001C6C01" w:rsidRPr="002950E6" w:rsidRDefault="001C6C01" w:rsidP="001C6C01">
      <w:pPr>
        <w:pStyle w:val="Odstavecseseznamem"/>
        <w:rPr>
          <w:lang w:val="cs-CZ"/>
        </w:rPr>
      </w:pPr>
    </w:p>
    <w:p w14:paraId="1C57EA7F" w14:textId="2250FDD7" w:rsidR="001C6C01" w:rsidRPr="002950E6" w:rsidRDefault="001C6C01" w:rsidP="001C6C01">
      <w:pPr>
        <w:pStyle w:val="Odstavecseseznamem"/>
        <w:numPr>
          <w:ilvl w:val="0"/>
          <w:numId w:val="44"/>
        </w:numPr>
        <w:rPr>
          <w:lang w:val="cs-CZ"/>
        </w:rPr>
      </w:pPr>
      <w:r>
        <w:rPr>
          <w:lang w:val="cs-CZ"/>
        </w:rPr>
        <w:t>Chápete díky komentářům snadněji, co programátor chtěl, aby program udělal? Proč ano</w:t>
      </w:r>
      <w:r w:rsidR="00356D02">
        <w:rPr>
          <w:lang w:val="cs-CZ"/>
        </w:rPr>
        <w:t>,</w:t>
      </w:r>
      <w:r>
        <w:rPr>
          <w:lang w:val="cs-CZ"/>
        </w:rPr>
        <w:t xml:space="preserve"> nebo proč ne? </w:t>
      </w:r>
    </w:p>
    <w:p w14:paraId="73CBC999" w14:textId="77777777" w:rsidR="001C6C01" w:rsidRPr="002950E6" w:rsidRDefault="001C6C01" w:rsidP="001C6C01">
      <w:pPr>
        <w:rPr>
          <w:lang w:val="cs-CZ"/>
        </w:rPr>
      </w:pPr>
      <w:r w:rsidRPr="002950E6">
        <w:rPr>
          <w:lang w:val="cs-CZ"/>
        </w:rPr>
        <w:t>________________________________________________________________________________</w:t>
      </w:r>
    </w:p>
    <w:p w14:paraId="6C01ED03" w14:textId="77777777" w:rsidR="001C6C01" w:rsidRPr="002950E6" w:rsidRDefault="001C6C01" w:rsidP="001C6C01">
      <w:pPr>
        <w:rPr>
          <w:lang w:val="cs-CZ"/>
        </w:rPr>
      </w:pPr>
      <w:r w:rsidRPr="002950E6">
        <w:rPr>
          <w:lang w:val="cs-CZ"/>
        </w:rPr>
        <w:t>________________________________________________________________________________</w:t>
      </w:r>
    </w:p>
    <w:p w14:paraId="20EE84CD" w14:textId="77777777" w:rsidR="001C6C01" w:rsidRPr="002950E6" w:rsidRDefault="001C6C01" w:rsidP="001C6C01">
      <w:pPr>
        <w:rPr>
          <w:lang w:val="cs-CZ"/>
        </w:rPr>
      </w:pPr>
      <w:r w:rsidRPr="002950E6">
        <w:rPr>
          <w:lang w:val="cs-CZ"/>
        </w:rPr>
        <w:t>________________________________________________________________________________</w:t>
      </w:r>
    </w:p>
    <w:p w14:paraId="796977EC" w14:textId="77777777" w:rsidR="001C6C01" w:rsidRPr="002950E6" w:rsidRDefault="001C6C01" w:rsidP="001C6C01">
      <w:pPr>
        <w:rPr>
          <w:lang w:val="cs-CZ"/>
        </w:rPr>
      </w:pPr>
      <w:r w:rsidRPr="002950E6">
        <w:rPr>
          <w:lang w:val="cs-CZ"/>
        </w:rPr>
        <w:t>________________________________________________________________________________</w:t>
      </w:r>
    </w:p>
    <w:p w14:paraId="5E2A9590" w14:textId="77777777" w:rsidR="001C6C01" w:rsidRPr="002950E6" w:rsidRDefault="001C6C01" w:rsidP="001C6C01">
      <w:pPr>
        <w:rPr>
          <w:lang w:val="cs-CZ"/>
        </w:rPr>
      </w:pPr>
    </w:p>
    <w:p w14:paraId="22B8A6D5" w14:textId="77777777" w:rsidR="001C6C01" w:rsidRPr="002950E6" w:rsidRDefault="001C6C01" w:rsidP="001C6C01">
      <w:pPr>
        <w:rPr>
          <w:lang w:val="cs-CZ"/>
        </w:rPr>
      </w:pPr>
      <w:r>
        <w:rPr>
          <w:lang w:val="cs-CZ"/>
        </w:rPr>
        <w:t xml:space="preserve">Nyní zkuste do Edisona naprogramovat program z obrázku. </w:t>
      </w:r>
    </w:p>
    <w:p w14:paraId="20E4F3FA" w14:textId="77777777" w:rsidR="001C6C01" w:rsidRPr="002950E6" w:rsidRDefault="001C6C01" w:rsidP="001C6C01">
      <w:pPr>
        <w:pStyle w:val="Odstavecseseznamem"/>
        <w:numPr>
          <w:ilvl w:val="0"/>
          <w:numId w:val="44"/>
        </w:numPr>
        <w:rPr>
          <w:lang w:val="cs-CZ"/>
        </w:rPr>
      </w:pPr>
      <w:r>
        <w:rPr>
          <w:lang w:val="cs-CZ"/>
        </w:rPr>
        <w:t xml:space="preserve">Fungoval program tak, jak jste očekávali? Popište cokoli neočekávaného, k čemu došlo. </w:t>
      </w:r>
    </w:p>
    <w:p w14:paraId="0A7072F3" w14:textId="77777777" w:rsidR="001C6C01" w:rsidRPr="002950E6" w:rsidRDefault="001C6C01" w:rsidP="001C6C01">
      <w:pPr>
        <w:rPr>
          <w:lang w:val="cs-CZ"/>
        </w:rPr>
      </w:pPr>
      <w:r w:rsidRPr="002950E6">
        <w:rPr>
          <w:lang w:val="cs-CZ"/>
        </w:rPr>
        <w:t>________________________________________________________________________________</w:t>
      </w:r>
    </w:p>
    <w:p w14:paraId="16F67F70" w14:textId="77777777" w:rsidR="001C6C01" w:rsidRPr="002950E6" w:rsidRDefault="001C6C01" w:rsidP="001C6C01">
      <w:pPr>
        <w:rPr>
          <w:lang w:val="cs-CZ"/>
        </w:rPr>
      </w:pPr>
      <w:r w:rsidRPr="002950E6">
        <w:rPr>
          <w:lang w:val="cs-CZ"/>
        </w:rPr>
        <w:t>________________________________________________________________________________</w:t>
      </w:r>
    </w:p>
    <w:p w14:paraId="0983B725" w14:textId="77777777" w:rsidR="001C6C01" w:rsidRPr="002950E6" w:rsidRDefault="001C6C01" w:rsidP="001C6C01">
      <w:pPr>
        <w:rPr>
          <w:lang w:val="cs-CZ"/>
        </w:rPr>
      </w:pPr>
      <w:r w:rsidRPr="002950E6">
        <w:rPr>
          <w:lang w:val="cs-CZ"/>
        </w:rPr>
        <w:t>________________________________________________________________________________</w:t>
      </w:r>
    </w:p>
    <w:p w14:paraId="1D15B68C" w14:textId="77777777" w:rsidR="001C6C01" w:rsidRPr="002950E6" w:rsidRDefault="001C6C01" w:rsidP="001C6C01">
      <w:pPr>
        <w:rPr>
          <w:lang w:val="cs-CZ"/>
        </w:rPr>
      </w:pPr>
      <w:r w:rsidRPr="002950E6">
        <w:rPr>
          <w:lang w:val="cs-CZ"/>
        </w:rPr>
        <w:t>________________________________________________________________________________</w:t>
      </w:r>
    </w:p>
    <w:p w14:paraId="6508E3DC" w14:textId="77777777" w:rsidR="001C6C01" w:rsidRPr="002950E6" w:rsidRDefault="001C6C01" w:rsidP="001C6C01">
      <w:pPr>
        <w:rPr>
          <w:lang w:val="cs-CZ"/>
        </w:rPr>
      </w:pPr>
      <w:bookmarkStart w:id="77" w:name="_Hlk16281252"/>
      <w:r w:rsidRPr="002950E6">
        <w:rPr>
          <w:noProof/>
          <w:lang w:val="cs-CZ"/>
        </w:rPr>
        <mc:AlternateContent>
          <mc:Choice Requires="wps">
            <w:drawing>
              <wp:anchor distT="0" distB="0" distL="114300" distR="114300" simplePos="0" relativeHeight="253349888" behindDoc="0" locked="0" layoutInCell="1" allowOverlap="1" wp14:anchorId="5F4298A5" wp14:editId="3EB892BA">
                <wp:simplePos x="0" y="0"/>
                <wp:positionH relativeFrom="column">
                  <wp:posOffset>73660</wp:posOffset>
                </wp:positionH>
                <wp:positionV relativeFrom="paragraph">
                  <wp:posOffset>690880</wp:posOffset>
                </wp:positionV>
                <wp:extent cx="5025390" cy="577850"/>
                <wp:effectExtent l="0" t="457200" r="22860" b="12700"/>
                <wp:wrapTopAndBottom/>
                <wp:docPr id="1073741873" name="Speech Bubble: Rectangle with Corners Rounded 1073741873"/>
                <wp:cNvGraphicFramePr/>
                <a:graphic xmlns:a="http://schemas.openxmlformats.org/drawingml/2006/main">
                  <a:graphicData uri="http://schemas.microsoft.com/office/word/2010/wordprocessingShape">
                    <wps:wsp>
                      <wps:cNvSpPr/>
                      <wps:spPr>
                        <a:xfrm>
                          <a:off x="0" y="0"/>
                          <a:ext cx="5025390" cy="577850"/>
                        </a:xfrm>
                        <a:prstGeom prst="wedgeRoundRectCallout">
                          <a:avLst>
                            <a:gd name="adj1" fmla="val 39066"/>
                            <a:gd name="adj2" fmla="val -127958"/>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298A5" id="Speech Bubble: Rectangle with Corners Rounded 1073741873" o:spid="_x0000_s1437" type="#_x0000_t62" style="position:absolute;margin-left:5.8pt;margin-top:54.4pt;width:395.7pt;height:45.5pt;z-index:2533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" adj="19238,-16839" filled="f" strokecolor="#ff7000" strokeweight="1.5pt">
                <v:textbox>
                  <w:txbxContent>
                    <w:p w14:paraId="480985C1" w14:textId="33C00EBB" w:rsidR="002A1612" w:rsidRPr="009040AE" w:rsidRDefault="002A1612" w:rsidP="001C6C01">
                      <w:pPr>
                        <w:rPr>
                          <w:i/>
                          <w:lang w:val="cs-CZ"/>
                        </w:rPr>
                      </w:pPr>
                      <w:r w:rsidRPr="009040AE">
                        <w:rPr>
                          <w:i/>
                          <w:lang w:val="cs-CZ"/>
                        </w:rPr>
                        <w:t>„</w:t>
                      </w:r>
                      <w:r w:rsidRPr="009040AE">
                        <w:rPr>
                          <w:rFonts w:hint="eastAsia"/>
                          <w:i/>
                          <w:lang w:val="cs-CZ"/>
                        </w:rPr>
                        <w:t>Chtěl</w:t>
                      </w:r>
                      <w:r w:rsidRPr="009040AE">
                        <w:rPr>
                          <w:i/>
                          <w:lang w:val="cs-CZ"/>
                        </w:rPr>
                        <w:t xml:space="preserve"> jsem, aby Edison pípnul pouze, když tlesknu, ale robot namísto toho pípá celou dobu, kdy program </w:t>
                      </w:r>
                      <w:r w:rsidRPr="009040AE">
                        <w:rPr>
                          <w:rFonts w:hint="eastAsia"/>
                          <w:i/>
                          <w:lang w:val="cs-CZ"/>
                        </w:rPr>
                        <w:t>běží.</w:t>
                      </w:r>
                      <w:r w:rsidRPr="009040AE">
                        <w:rPr>
                          <w:i/>
                          <w:lang w:val="cs-CZ"/>
                        </w:rPr>
                        <w:t xml:space="preserve"> </w:t>
                      </w:r>
                      <w:r w:rsidRPr="009040AE">
                        <w:rPr>
                          <w:rFonts w:hint="eastAsia"/>
                          <w:i/>
                          <w:lang w:val="cs-CZ"/>
                        </w:rPr>
                        <w:t>Proč</w:t>
                      </w:r>
                      <w:r w:rsidRPr="009040AE">
                        <w:rPr>
                          <w:i/>
                          <w:lang w:val="cs-CZ"/>
                        </w:rPr>
                        <w:t xml:space="preserve"> je tomu tak?“</w:t>
                      </w:r>
                    </w:p>
                    <w:p w14:paraId="305D12E8" w14:textId="77777777" w:rsidR="002A1612" w:rsidRPr="004F23D7" w:rsidRDefault="002A1612" w:rsidP="001C6C01">
                      <w:pPr>
                        <w:jc w:val="center"/>
                        <w:rPr>
                          <w:lang w:val="cs-CZ"/>
                        </w:rPr>
                      </w:pPr>
                    </w:p>
                  </w:txbxContent>
                </v:textbox>
                <w10:wrap type="topAndBottom"/>
              </v:shape>
            </w:pict>
          </mc:Fallback>
        </mc:AlternateContent>
      </w:r>
      <w:r>
        <w:rPr>
          <w:lang w:val="cs-CZ"/>
        </w:rPr>
        <w:t>Když programátor tento program spustil, stalo se něco nečekaného</w:t>
      </w:r>
      <w:r w:rsidRPr="002950E6">
        <w:rPr>
          <w:lang w:val="cs-CZ"/>
        </w:rPr>
        <w:t>:</w:t>
      </w:r>
    </w:p>
    <w:p w14:paraId="211A684F" w14:textId="77777777" w:rsidR="001C6C01" w:rsidRPr="002950E6" w:rsidRDefault="001C6C01" w:rsidP="001C6C01">
      <w:pPr>
        <w:pStyle w:val="Odstavecseseznamem"/>
        <w:rPr>
          <w:lang w:val="cs-CZ"/>
        </w:rPr>
      </w:pPr>
    </w:p>
    <w:bookmarkEnd w:id="77"/>
    <w:p w14:paraId="0D205C12" w14:textId="77777777" w:rsidR="001C6C01" w:rsidRPr="009040AE" w:rsidRDefault="001C6C01" w:rsidP="001C6C01">
      <w:pPr>
        <w:pStyle w:val="Odstavecseseznamem"/>
        <w:numPr>
          <w:ilvl w:val="0"/>
          <w:numId w:val="44"/>
        </w:numPr>
        <w:rPr>
          <w:i/>
          <w:lang w:val="cs-CZ"/>
        </w:rPr>
      </w:pPr>
      <w:r>
        <w:rPr>
          <w:lang w:val="cs-CZ"/>
        </w:rPr>
        <w:t>Proč Edison pípá</w:t>
      </w:r>
      <w:r w:rsidRPr="002950E6">
        <w:rPr>
          <w:lang w:val="cs-CZ"/>
        </w:rPr>
        <w:t xml:space="preserve">? </w:t>
      </w:r>
      <w:r w:rsidRPr="006824E9">
        <w:rPr>
          <w:i/>
          <w:color w:val="FF7000"/>
          <w:lang w:val="cs-CZ"/>
        </w:rPr>
        <w:t>Nápověda:</w:t>
      </w:r>
      <w:r w:rsidRPr="009040AE">
        <w:rPr>
          <w:i/>
          <w:color w:val="FF7000"/>
          <w:lang w:val="cs-CZ"/>
        </w:rPr>
        <w:t xml:space="preserve"> </w:t>
      </w:r>
      <w:r w:rsidRPr="009040AE">
        <w:rPr>
          <w:i/>
          <w:lang w:val="cs-CZ"/>
        </w:rPr>
        <w:t xml:space="preserve">Lze </w:t>
      </w:r>
      <w:r w:rsidRPr="009040AE">
        <w:rPr>
          <w:rFonts w:hint="eastAsia"/>
          <w:i/>
          <w:lang w:val="cs-CZ"/>
        </w:rPr>
        <w:t>klíč</w:t>
      </w:r>
      <w:r w:rsidRPr="009040AE">
        <w:rPr>
          <w:i/>
          <w:lang w:val="cs-CZ"/>
        </w:rPr>
        <w:t xml:space="preserve"> </w:t>
      </w:r>
      <w:r w:rsidRPr="009040AE">
        <w:rPr>
          <w:rFonts w:hint="eastAsia"/>
          <w:i/>
          <w:lang w:val="cs-CZ"/>
        </w:rPr>
        <w:t>k záhadě</w:t>
      </w:r>
      <w:r w:rsidRPr="009040AE">
        <w:rPr>
          <w:i/>
          <w:lang w:val="cs-CZ"/>
        </w:rPr>
        <w:t xml:space="preserve"> najít </w:t>
      </w:r>
      <w:r w:rsidRPr="009040AE">
        <w:rPr>
          <w:rFonts w:hint="eastAsia"/>
          <w:i/>
          <w:lang w:val="cs-CZ"/>
        </w:rPr>
        <w:t>v prostředí</w:t>
      </w:r>
      <w:r w:rsidRPr="009040AE">
        <w:rPr>
          <w:i/>
          <w:lang w:val="cs-CZ"/>
        </w:rPr>
        <w:t xml:space="preserve"> </w:t>
      </w:r>
      <w:proofErr w:type="spellStart"/>
      <w:r w:rsidRPr="009040AE">
        <w:rPr>
          <w:i/>
          <w:lang w:val="cs-CZ"/>
        </w:rPr>
        <w:t>EdScratch</w:t>
      </w:r>
      <w:proofErr w:type="spellEnd"/>
      <w:r w:rsidRPr="009040AE">
        <w:rPr>
          <w:i/>
          <w:lang w:val="cs-CZ"/>
        </w:rPr>
        <w:t>?</w:t>
      </w:r>
    </w:p>
    <w:p w14:paraId="2D78C8F3" w14:textId="77777777" w:rsidR="001C6C01" w:rsidRPr="002950E6" w:rsidRDefault="001C6C01" w:rsidP="001C6C01">
      <w:pPr>
        <w:rPr>
          <w:lang w:val="cs-CZ"/>
        </w:rPr>
      </w:pPr>
      <w:r w:rsidRPr="002950E6">
        <w:rPr>
          <w:lang w:val="cs-CZ"/>
        </w:rPr>
        <w:t>________________________________________________________________________________</w:t>
      </w:r>
    </w:p>
    <w:p w14:paraId="0DC1E4C7" w14:textId="77777777" w:rsidR="001C6C01" w:rsidRPr="002950E6" w:rsidRDefault="001C6C01" w:rsidP="001C6C01">
      <w:pPr>
        <w:rPr>
          <w:lang w:val="cs-CZ"/>
        </w:rPr>
      </w:pPr>
      <w:r w:rsidRPr="002950E6">
        <w:rPr>
          <w:lang w:val="cs-CZ"/>
        </w:rPr>
        <w:t>________________________________________________________________________________</w:t>
      </w:r>
    </w:p>
    <w:p w14:paraId="6272593E" w14:textId="77777777" w:rsidR="001C6C01" w:rsidRPr="002950E6" w:rsidRDefault="001C6C01" w:rsidP="001C6C01">
      <w:pPr>
        <w:rPr>
          <w:lang w:val="cs-CZ"/>
        </w:rPr>
      </w:pPr>
      <w:r w:rsidRPr="002950E6">
        <w:rPr>
          <w:lang w:val="cs-CZ"/>
        </w:rPr>
        <w:t>________________________________________________________________________________</w:t>
      </w:r>
    </w:p>
    <w:p w14:paraId="57D68D24" w14:textId="77777777" w:rsidR="001C6C01" w:rsidRPr="002950E6" w:rsidRDefault="001C6C01" w:rsidP="001C6C01">
      <w:pPr>
        <w:rPr>
          <w:rFonts w:asciiTheme="majorHAnsi" w:eastAsiaTheme="majorEastAsia" w:hAnsiTheme="majorHAnsi" w:cstheme="majorBidi"/>
          <w:color w:val="FF7000"/>
          <w:sz w:val="32"/>
          <w:szCs w:val="32"/>
          <w:lang w:val="cs-CZ"/>
        </w:rPr>
      </w:pPr>
      <w:r w:rsidRPr="002950E6">
        <w:rPr>
          <w:lang w:val="cs-CZ"/>
        </w:rPr>
        <w:br w:type="page"/>
      </w:r>
    </w:p>
    <w:p w14:paraId="5CF19450" w14:textId="77777777" w:rsidR="001C6C01" w:rsidRPr="002950E6" w:rsidRDefault="001C6C01" w:rsidP="001C6C01">
      <w:pPr>
        <w:rPr>
          <w:rFonts w:asciiTheme="majorHAnsi" w:eastAsiaTheme="majorEastAsia" w:hAnsiTheme="majorHAnsi" w:cstheme="majorBidi"/>
          <w:color w:val="FF7000"/>
          <w:sz w:val="32"/>
          <w:szCs w:val="32"/>
          <w:lang w:val="cs-CZ"/>
        </w:rPr>
      </w:pPr>
    </w:p>
    <w:p w14:paraId="3AD3B307" w14:textId="77777777" w:rsidR="001C6C01" w:rsidRPr="002950E6" w:rsidRDefault="001C6C01" w:rsidP="001C6C01">
      <w:pPr>
        <w:rPr>
          <w:rFonts w:asciiTheme="majorHAnsi" w:eastAsiaTheme="majorEastAsia" w:hAnsiTheme="majorHAnsi" w:cstheme="majorBidi"/>
          <w:color w:val="FF7000"/>
          <w:sz w:val="32"/>
          <w:szCs w:val="32"/>
          <w:lang w:val="cs-CZ"/>
        </w:rPr>
      </w:pPr>
    </w:p>
    <w:p w14:paraId="6687F7F2" w14:textId="77777777" w:rsidR="001C6C01" w:rsidRPr="002950E6" w:rsidRDefault="001C6C01" w:rsidP="001C6C01">
      <w:pPr>
        <w:pStyle w:val="Nadpis1"/>
        <w:rPr>
          <w:lang w:val="cs-CZ"/>
        </w:rPr>
      </w:pPr>
      <w:bookmarkStart w:id="78" w:name="_Toc146267239"/>
      <w:r w:rsidRPr="002950E6">
        <w:rPr>
          <w:noProof/>
          <w:sz w:val="72"/>
          <w:szCs w:val="72"/>
          <w:lang w:val="cs-CZ"/>
        </w:rPr>
        <w:drawing>
          <wp:anchor distT="0" distB="0" distL="114300" distR="114300" simplePos="0" relativeHeight="253336576" behindDoc="0" locked="0" layoutInCell="1" allowOverlap="1" wp14:anchorId="6BA2AC9E" wp14:editId="49E1C907">
            <wp:simplePos x="0" y="0"/>
            <wp:positionH relativeFrom="column">
              <wp:posOffset>29159</wp:posOffset>
            </wp:positionH>
            <wp:positionV relativeFrom="paragraph">
              <wp:posOffset>5743804</wp:posOffset>
            </wp:positionV>
            <wp:extent cx="2743200" cy="2623185"/>
            <wp:effectExtent l="0" t="0" r="0" b="5715"/>
            <wp:wrapNone/>
            <wp:docPr id="38"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5552" behindDoc="1" locked="0" layoutInCell="1" allowOverlap="1" wp14:anchorId="53E90398" wp14:editId="75E9FB1D">
            <wp:simplePos x="0" y="0"/>
            <wp:positionH relativeFrom="column">
              <wp:posOffset>-191542</wp:posOffset>
            </wp:positionH>
            <wp:positionV relativeFrom="paragraph">
              <wp:posOffset>-230429</wp:posOffset>
            </wp:positionV>
            <wp:extent cx="6120000" cy="8650752"/>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20000" cy="8650752"/>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U3-1: </w:t>
      </w:r>
      <w:r>
        <w:rPr>
          <w:lang w:val="cs-CZ"/>
        </w:rPr>
        <w:t>Jízda podél čtverce</w:t>
      </w:r>
      <w:bookmarkEnd w:id="78"/>
      <w:r w:rsidRPr="002950E6">
        <w:rPr>
          <w:lang w:val="cs-CZ"/>
        </w:rPr>
        <w:t xml:space="preserve"> </w:t>
      </w:r>
    </w:p>
    <w:p w14:paraId="093FE80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73B59B66" w14:textId="77777777" w:rsidR="001C6C01" w:rsidRPr="002950E6" w:rsidRDefault="001C6C01" w:rsidP="001C6C01">
      <w:pPr>
        <w:pStyle w:val="Nadpis1"/>
        <w:rPr>
          <w:lang w:val="cs-CZ"/>
        </w:rPr>
      </w:pPr>
      <w:bookmarkStart w:id="79" w:name="_Toc146267240"/>
      <w:r w:rsidRPr="002950E6">
        <w:rPr>
          <w:noProof/>
          <w:sz w:val="72"/>
          <w:szCs w:val="72"/>
          <w:lang w:val="cs-CZ"/>
        </w:rPr>
        <w:lastRenderedPageBreak/>
        <w:drawing>
          <wp:anchor distT="0" distB="0" distL="114300" distR="114300" simplePos="0" relativeHeight="253337600" behindDoc="0" locked="0" layoutInCell="1" allowOverlap="1" wp14:anchorId="6991EC47" wp14:editId="2C53851E">
            <wp:simplePos x="0" y="0"/>
            <wp:positionH relativeFrom="column">
              <wp:posOffset>3084634</wp:posOffset>
            </wp:positionH>
            <wp:positionV relativeFrom="paragraph">
              <wp:posOffset>2773680</wp:posOffset>
            </wp:positionV>
            <wp:extent cx="2743200" cy="2623185"/>
            <wp:effectExtent l="190500" t="247650" r="400050" b="520065"/>
            <wp:wrapNone/>
            <wp:docPr id="47"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2652746">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50912" behindDoc="1" locked="0" layoutInCell="1" allowOverlap="1" wp14:anchorId="27FA691D" wp14:editId="1B2693DC">
            <wp:simplePos x="0" y="0"/>
            <wp:positionH relativeFrom="column">
              <wp:posOffset>-245717</wp:posOffset>
            </wp:positionH>
            <wp:positionV relativeFrom="paragraph">
              <wp:posOffset>279799</wp:posOffset>
            </wp:positionV>
            <wp:extent cx="6120000" cy="8650285"/>
            <wp:effectExtent l="0" t="0" r="1905" b="0"/>
            <wp:wrapNone/>
            <wp:docPr id="1073742021" name="Picture 10737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20000" cy="865028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U3-2: </w:t>
      </w:r>
      <w:r>
        <w:rPr>
          <w:lang w:val="cs-CZ"/>
        </w:rPr>
        <w:t>Jízda podél trojúhelníku</w:t>
      </w:r>
      <w:bookmarkEnd w:id="79"/>
      <w:r w:rsidRPr="002950E6">
        <w:rPr>
          <w:lang w:val="cs-CZ"/>
        </w:rPr>
        <w:t xml:space="preserve"> </w:t>
      </w:r>
    </w:p>
    <w:p w14:paraId="19179B1B" w14:textId="77777777" w:rsidR="001C6C01" w:rsidRPr="002950E6" w:rsidRDefault="001C6C01" w:rsidP="001C6C01">
      <w:pPr>
        <w:rPr>
          <w:lang w:val="cs-CZ"/>
        </w:rPr>
        <w:sectPr w:rsidR="001C6C01" w:rsidRPr="002950E6" w:rsidSect="00013A39">
          <w:pgSz w:w="11906" w:h="16838"/>
          <w:pgMar w:top="1021" w:right="1134" w:bottom="1021" w:left="1134" w:header="709" w:footer="708" w:gutter="0"/>
          <w:cols w:space="708"/>
          <w:titlePg/>
          <w:docGrid w:linePitch="360"/>
        </w:sectPr>
      </w:pPr>
    </w:p>
    <w:p w14:paraId="39A628CF" w14:textId="77777777" w:rsidR="001C6C01" w:rsidRPr="002950E6" w:rsidRDefault="001C6C01" w:rsidP="001C6C01">
      <w:pPr>
        <w:pStyle w:val="Nadpis1"/>
        <w:rPr>
          <w:lang w:val="cs-CZ"/>
        </w:rPr>
      </w:pPr>
      <w:bookmarkStart w:id="80" w:name="_Toc146267241"/>
      <w:r w:rsidRPr="002950E6">
        <w:rPr>
          <w:noProof/>
          <w:sz w:val="72"/>
          <w:szCs w:val="72"/>
          <w:lang w:val="cs-CZ"/>
        </w:rPr>
        <w:lastRenderedPageBreak/>
        <w:drawing>
          <wp:anchor distT="0" distB="0" distL="114300" distR="114300" simplePos="0" relativeHeight="253339648" behindDoc="0" locked="0" layoutInCell="1" allowOverlap="1" wp14:anchorId="1316A708" wp14:editId="32032F19">
            <wp:simplePos x="0" y="0"/>
            <wp:positionH relativeFrom="column">
              <wp:posOffset>2695575</wp:posOffset>
            </wp:positionH>
            <wp:positionV relativeFrom="paragraph">
              <wp:posOffset>6084265</wp:posOffset>
            </wp:positionV>
            <wp:extent cx="2743200" cy="2623185"/>
            <wp:effectExtent l="476250" t="228600" r="190500" b="520065"/>
            <wp:wrapNone/>
            <wp:docPr id="55"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839470">
                      <a:off x="0" y="0"/>
                      <a:ext cx="2743200" cy="2623185"/>
                    </a:xfrm>
                    <a:prstGeom prst="rect">
                      <a:avLst/>
                    </a:prstGeom>
                    <a:ln w="12700" cap="flat">
                      <a:noFill/>
                      <a:miter lim="400000"/>
                    </a:ln>
                    <a:effectLst/>
                  </pic:spPr>
                </pic:pic>
              </a:graphicData>
            </a:graphic>
          </wp:anchor>
        </w:drawing>
      </w:r>
      <w:r w:rsidRPr="002950E6">
        <w:rPr>
          <w:noProof/>
          <w:lang w:val="cs-CZ"/>
        </w:rPr>
        <w:drawing>
          <wp:anchor distT="0" distB="0" distL="114300" distR="114300" simplePos="0" relativeHeight="253338624" behindDoc="1" locked="0" layoutInCell="1" allowOverlap="1" wp14:anchorId="4ECA897D" wp14:editId="3F329332">
            <wp:simplePos x="0" y="0"/>
            <wp:positionH relativeFrom="column">
              <wp:posOffset>-123825</wp:posOffset>
            </wp:positionH>
            <wp:positionV relativeFrom="paragraph">
              <wp:posOffset>752475</wp:posOffset>
            </wp:positionV>
            <wp:extent cx="6119495" cy="7964805"/>
            <wp:effectExtent l="0" t="0" r="190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19495" cy="796480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U3-3: </w:t>
      </w:r>
      <w:r>
        <w:rPr>
          <w:lang w:val="cs-CZ"/>
        </w:rPr>
        <w:t>Jízda podél šestiúhelníku</w:t>
      </w:r>
      <w:bookmarkEnd w:id="80"/>
      <w:r w:rsidRPr="002950E6">
        <w:rPr>
          <w:lang w:val="cs-CZ"/>
        </w:rPr>
        <w:t xml:space="preserve"> </w:t>
      </w:r>
    </w:p>
    <w:p w14:paraId="36786A69"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4497167C" w14:textId="77777777" w:rsidR="001C6C01" w:rsidRPr="002950E6" w:rsidRDefault="001C6C01" w:rsidP="001C6C01">
      <w:pPr>
        <w:pStyle w:val="Nadpis1"/>
        <w:rPr>
          <w:lang w:val="cs-CZ"/>
        </w:rPr>
      </w:pPr>
      <w:bookmarkStart w:id="81" w:name="_Toc146267242"/>
      <w:r w:rsidRPr="002950E6">
        <w:rPr>
          <w:noProof/>
          <w:lang w:val="cs-CZ"/>
        </w:rPr>
        <w:lastRenderedPageBreak/>
        <w:drawing>
          <wp:anchor distT="0" distB="0" distL="114300" distR="114300" simplePos="0" relativeHeight="253340672" behindDoc="1" locked="0" layoutInCell="1" allowOverlap="1" wp14:anchorId="40EC3A04" wp14:editId="1245B916">
            <wp:simplePos x="0" y="0"/>
            <wp:positionH relativeFrom="column">
              <wp:posOffset>-219075</wp:posOffset>
            </wp:positionH>
            <wp:positionV relativeFrom="paragraph">
              <wp:posOffset>1514475</wp:posOffset>
            </wp:positionV>
            <wp:extent cx="6300000" cy="6255568"/>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more shape-2 tri.jpg"/>
                    <pic:cNvPicPr/>
                  </pic:nvPicPr>
                  <pic:blipFill rotWithShape="1">
                    <a:blip r:embed="rId157" cstate="print">
                      <a:extLst>
                        <a:ext uri="{28A0092B-C50C-407E-A947-70E740481C1C}">
                          <a14:useLocalDpi xmlns:a14="http://schemas.microsoft.com/office/drawing/2010/main" val="0"/>
                        </a:ext>
                      </a:extLst>
                    </a:blip>
                    <a:srcRect t="17562" b="12186"/>
                    <a:stretch/>
                  </pic:blipFill>
                  <pic:spPr bwMode="auto">
                    <a:xfrm>
                      <a:off x="0" y="0"/>
                      <a:ext cx="6300000" cy="6255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U3-4: </w:t>
      </w:r>
      <w:r>
        <w:rPr>
          <w:lang w:val="cs-CZ"/>
        </w:rPr>
        <w:t>Jízda podél kruhu</w:t>
      </w:r>
      <w:bookmarkEnd w:id="81"/>
    </w:p>
    <w:p w14:paraId="734672C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sz w:val="72"/>
          <w:szCs w:val="72"/>
          <w:lang w:val="cs-CZ"/>
        </w:rPr>
        <w:drawing>
          <wp:anchor distT="0" distB="0" distL="114300" distR="114300" simplePos="0" relativeHeight="253341696" behindDoc="0" locked="0" layoutInCell="1" allowOverlap="1" wp14:anchorId="15B43046" wp14:editId="17DA4541">
            <wp:simplePos x="0" y="0"/>
            <wp:positionH relativeFrom="column">
              <wp:posOffset>2719070</wp:posOffset>
            </wp:positionH>
            <wp:positionV relativeFrom="paragraph">
              <wp:posOffset>5190490</wp:posOffset>
            </wp:positionV>
            <wp:extent cx="2743200" cy="2623185"/>
            <wp:effectExtent l="457200" t="209550" r="171450" b="501015"/>
            <wp:wrapNone/>
            <wp:docPr id="61"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9941944">
                      <a:off x="0" y="0"/>
                      <a:ext cx="2743200" cy="2623185"/>
                    </a:xfrm>
                    <a:prstGeom prst="rect">
                      <a:avLst/>
                    </a:prstGeom>
                    <a:ln w="12700" cap="flat">
                      <a:noFill/>
                      <a:miter lim="400000"/>
                    </a:ln>
                    <a:effectLst/>
                  </pic:spPr>
                </pic:pic>
              </a:graphicData>
            </a:graphic>
          </wp:anchor>
        </w:drawing>
      </w:r>
    </w:p>
    <w:p w14:paraId="70AF27EB" w14:textId="77777777" w:rsidR="001C6C01" w:rsidRPr="002950E6" w:rsidRDefault="001C6C01" w:rsidP="001C6C01">
      <w:pPr>
        <w:pStyle w:val="Nadpis1"/>
        <w:rPr>
          <w:lang w:val="cs-CZ"/>
        </w:rPr>
      </w:pPr>
      <w:bookmarkStart w:id="82" w:name="_Toc146267243"/>
      <w:r w:rsidRPr="002950E6">
        <w:rPr>
          <w:noProof/>
          <w:lang w:val="cs-CZ"/>
        </w:rPr>
        <w:lastRenderedPageBreak/>
        <w:drawing>
          <wp:anchor distT="0" distB="0" distL="114300" distR="114300" simplePos="0" relativeHeight="253351936" behindDoc="1" locked="0" layoutInCell="1" allowOverlap="1" wp14:anchorId="4597569A" wp14:editId="2B9F944C">
            <wp:simplePos x="0" y="0"/>
            <wp:positionH relativeFrom="column">
              <wp:posOffset>-681355</wp:posOffset>
            </wp:positionH>
            <wp:positionV relativeFrom="paragraph">
              <wp:posOffset>-771843</wp:posOffset>
            </wp:positionV>
            <wp:extent cx="7168494" cy="10132275"/>
            <wp:effectExtent l="0" t="0" r="0" b="2540"/>
            <wp:wrapNone/>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168494" cy="10132275"/>
                    </a:xfrm>
                    <a:prstGeom prst="rect">
                      <a:avLst/>
                    </a:prstGeom>
                  </pic:spPr>
                </pic:pic>
              </a:graphicData>
            </a:graphic>
            <wp14:sizeRelH relativeFrom="page">
              <wp14:pctWidth>0</wp14:pctWidth>
            </wp14:sizeRelH>
            <wp14:sizeRelV relativeFrom="page">
              <wp14:pctHeight>0</wp14:pctHeight>
            </wp14:sizeRelV>
          </wp:anchor>
        </w:drawing>
      </w:r>
      <w:r w:rsidRPr="002950E6">
        <w:rPr>
          <w:lang w:val="cs-CZ"/>
        </w:rPr>
        <w:t xml:space="preserve">Pracovní list U3-5: </w:t>
      </w:r>
      <w:r>
        <w:rPr>
          <w:lang w:val="cs-CZ"/>
        </w:rPr>
        <w:t>Jízda podél čtyřúhelníku</w:t>
      </w:r>
      <w:bookmarkEnd w:id="82"/>
    </w:p>
    <w:p w14:paraId="0A9B4F8C" w14:textId="77777777" w:rsidR="001C6C01" w:rsidRPr="002950E6" w:rsidRDefault="001C6C01" w:rsidP="001C6C01">
      <w:pPr>
        <w:pStyle w:val="Nadpis1"/>
        <w:rPr>
          <w:sz w:val="72"/>
          <w:szCs w:val="72"/>
          <w:lang w:val="cs-CZ"/>
        </w:rPr>
        <w:sectPr w:rsidR="001C6C01" w:rsidRPr="002950E6" w:rsidSect="00013A39">
          <w:pgSz w:w="11906" w:h="16838"/>
          <w:pgMar w:top="1021" w:right="1134" w:bottom="1021" w:left="1134" w:header="709" w:footer="708" w:gutter="0"/>
          <w:cols w:space="708"/>
          <w:titlePg/>
          <w:docGrid w:linePitch="360"/>
        </w:sectPr>
      </w:pPr>
    </w:p>
    <w:p w14:paraId="03475400" w14:textId="7B7924B7" w:rsidR="001C6C01" w:rsidRPr="002950E6" w:rsidRDefault="0044201D" w:rsidP="001C6C01">
      <w:pPr>
        <w:rPr>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lastRenderedPageBreak/>
        <w:drawing>
          <wp:anchor distT="0" distB="0" distL="114300" distR="114300" simplePos="0" relativeHeight="253360128" behindDoc="0" locked="0" layoutInCell="1" allowOverlap="1" wp14:anchorId="2B07FD41" wp14:editId="2408FE9A">
            <wp:simplePos x="0" y="0"/>
            <wp:positionH relativeFrom="column">
              <wp:posOffset>3330617</wp:posOffset>
            </wp:positionH>
            <wp:positionV relativeFrom="paragraph">
              <wp:posOffset>7017067</wp:posOffset>
            </wp:positionV>
            <wp:extent cx="2743200" cy="2623185"/>
            <wp:effectExtent l="2857" t="0" r="2858" b="2857"/>
            <wp:wrapNone/>
            <wp:docPr id="9" name="officeArt object" descr="Activity Sheet Rev3 outline Edi.png"/>
            <wp:cNvGraphicFramePr/>
            <a:graphic xmlns:a="http://schemas.openxmlformats.org/drawingml/2006/main">
              <a:graphicData uri="http://schemas.openxmlformats.org/drawingml/2006/picture">
                <pic:pic xmlns:pic="http://schemas.openxmlformats.org/drawingml/2006/picture">
                  <pic:nvPicPr>
                    <pic:cNvPr id="9" name="officeArt object" descr="Activity Sheet Rev3 outline Edi.png"/>
                    <pic:cNvPicPr/>
                  </pic:nvPicPr>
                  <pic:blipFill>
                    <a:blip r:embed="rId53"/>
                    <a:stretch>
                      <a:fillRect/>
                    </a:stretch>
                  </pic:blipFill>
                  <pic:spPr>
                    <a:xfrm rot="16200000">
                      <a:off x="0" y="0"/>
                      <a:ext cx="2743200" cy="2623185"/>
                    </a:xfrm>
                    <a:prstGeom prst="rect">
                      <a:avLst/>
                    </a:prstGeom>
                    <a:ln w="12700" cap="flat">
                      <a:noFill/>
                      <a:miter lim="400000"/>
                    </a:ln>
                    <a:effectLst/>
                  </pic:spPr>
                </pic:pic>
              </a:graphicData>
            </a:graphic>
          </wp:anchor>
        </w:drawing>
      </w:r>
      <w:r w:rsidRPr="00A773F0">
        <w:rPr>
          <w:noProof/>
        </w:rPr>
        <w:drawing>
          <wp:anchor distT="0" distB="0" distL="114300" distR="114300" simplePos="0" relativeHeight="251651071" behindDoc="0" locked="0" layoutInCell="1" allowOverlap="1" wp14:anchorId="4B32290E" wp14:editId="081C2F5E">
            <wp:simplePos x="0" y="0"/>
            <wp:positionH relativeFrom="column">
              <wp:posOffset>-408958</wp:posOffset>
            </wp:positionH>
            <wp:positionV relativeFrom="paragraph">
              <wp:posOffset>-266672</wp:posOffset>
            </wp:positionV>
            <wp:extent cx="7324744" cy="10353094"/>
            <wp:effectExtent l="0" t="0" r="0" b="0"/>
            <wp:wrapNone/>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328998" cy="10359107"/>
                    </a:xfrm>
                    <a:prstGeom prst="rect">
                      <a:avLst/>
                    </a:prstGeom>
                  </pic:spPr>
                </pic:pic>
              </a:graphicData>
            </a:graphic>
            <wp14:sizeRelH relativeFrom="margin">
              <wp14:pctWidth>0</wp14:pctWidth>
            </wp14:sizeRelH>
            <wp14:sizeRelV relativeFrom="margin">
              <wp14:pctHeight>0</wp14:pctHeight>
            </wp14:sizeRelV>
          </wp:anchor>
        </w:drawing>
      </w:r>
      <w:r w:rsidR="001C6C01" w:rsidRPr="002950E6">
        <w:rPr>
          <w:noProof/>
          <w:lang w:val="cs-CZ"/>
        </w:rPr>
        <mc:AlternateContent>
          <mc:Choice Requires="wps">
            <w:drawing>
              <wp:anchor distT="152400" distB="152400" distL="152400" distR="152400" simplePos="0" relativeHeight="253334528" behindDoc="0" locked="0" layoutInCell="1" allowOverlap="1" wp14:anchorId="51FC0F1E" wp14:editId="71828494">
                <wp:simplePos x="0" y="0"/>
                <wp:positionH relativeFrom="page">
                  <wp:posOffset>-1066800</wp:posOffset>
                </wp:positionH>
                <wp:positionV relativeFrom="page">
                  <wp:posOffset>7676515</wp:posOffset>
                </wp:positionV>
                <wp:extent cx="3857625" cy="631825"/>
                <wp:effectExtent l="0" t="0" r="0" b="0"/>
                <wp:wrapThrough wrapText="bothSides" distL="152400" distR="152400">
                  <wp:wrapPolygon edited="1">
                    <wp:start x="0" y="0"/>
                    <wp:lineTo x="21600" y="0"/>
                    <wp:lineTo x="21600" y="21600"/>
                    <wp:lineTo x="0" y="21600"/>
                    <wp:lineTo x="0" y="0"/>
                  </wp:wrapPolygon>
                </wp:wrapThrough>
                <wp:docPr id="26" name="officeArt object" descr="officeArt object"/>
                <wp:cNvGraphicFramePr/>
                <a:graphic xmlns:a="http://schemas.openxmlformats.org/drawingml/2006/main">
                  <a:graphicData uri="http://schemas.microsoft.com/office/word/2010/wordprocessingShape">
                    <wps:wsp>
                      <wps:cNvSpPr txBox="1"/>
                      <wps:spPr>
                        <a:xfrm rot="16200000">
                          <a:off x="0" y="0"/>
                          <a:ext cx="3857625" cy="631825"/>
                        </a:xfrm>
                        <a:prstGeom prst="rect">
                          <a:avLst/>
                        </a:prstGeom>
                        <a:noFill/>
                        <a:ln w="12700" cap="flat">
                          <a:noFill/>
                          <a:miter lim="400000"/>
                        </a:ln>
                        <a:effectLst/>
                      </wps:spPr>
                      <wps:txbx>
                        <w:txbxContent>
                          <w:p w14:paraId="7DAB274B" w14:textId="77777777" w:rsidR="002A1612" w:rsidRDefault="002A1612" w:rsidP="001C6C01">
                            <w:pPr>
                              <w:pStyle w:val="Nadpis1"/>
                            </w:pPr>
                            <w:bookmarkStart w:id="83" w:name="_Toc146267244"/>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3"/>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1FC0F1E" id="_x0000_s1438" type="#_x0000_t202" alt="officeArt object" style="position:absolute;margin-left:-84pt;margin-top:604.45pt;width:303.75pt;height:49.75pt;rotation:-90;z-index:25333452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031 -55140 12569 -55140 12569 76740 9031 76740 9031 -5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" filled="f" stroked="f" strokeweight="1pt">
                <v:stroke miterlimit="4"/>
                <v:textbox inset="4pt,4pt,4pt,4pt">
                  <w:txbxContent>
                    <w:p w14:paraId="7DAB274B" w14:textId="77777777" w:rsidR="002A1612" w:rsidRDefault="002A1612" w:rsidP="001C6C01">
                      <w:pPr>
                        <w:pStyle w:val="Nadpis1"/>
                      </w:pPr>
                      <w:bookmarkStart w:id="84" w:name="_Toc146267244"/>
                      <w:proofErr w:type="spellStart"/>
                      <w:r>
                        <w:t>Pracovní</w:t>
                      </w:r>
                      <w:proofErr w:type="spellEnd"/>
                      <w:r>
                        <w:t xml:space="preserve"> list </w:t>
                      </w:r>
                      <w:r w:rsidRPr="00325326">
                        <w:t>U3-6:</w:t>
                      </w:r>
                      <w:r>
                        <w:t xml:space="preserve"> </w:t>
                      </w:r>
                      <w:proofErr w:type="spellStart"/>
                      <w:r>
                        <w:t>Opakování</w:t>
                      </w:r>
                      <w:proofErr w:type="spellEnd"/>
                      <w:r>
                        <w:t xml:space="preserve"> </w:t>
                      </w:r>
                      <w:proofErr w:type="spellStart"/>
                      <w:r>
                        <w:t>čtverců</w:t>
                      </w:r>
                      <w:bookmarkEnd w:id="84"/>
                      <w:proofErr w:type="spellEnd"/>
                    </w:p>
                  </w:txbxContent>
                </v:textbox>
                <w10:wrap type="through" anchorx="page" anchory="page"/>
              </v:shape>
            </w:pict>
          </mc:Fallback>
        </mc:AlternateContent>
      </w:r>
      <w:r w:rsidR="001C6C01" w:rsidRPr="002950E6">
        <w:rPr>
          <w:noProof/>
          <w:lang w:val="cs-CZ"/>
        </w:rPr>
        <mc:AlternateContent>
          <mc:Choice Requires="wps">
            <w:drawing>
              <wp:anchor distT="0" distB="0" distL="114300" distR="114300" simplePos="0" relativeHeight="253333504" behindDoc="0" locked="0" layoutInCell="1" allowOverlap="1" wp14:anchorId="3E7297D2" wp14:editId="4D37396A">
                <wp:simplePos x="0" y="0"/>
                <wp:positionH relativeFrom="column">
                  <wp:posOffset>3781425</wp:posOffset>
                </wp:positionH>
                <wp:positionV relativeFrom="paragraph">
                  <wp:posOffset>6181725</wp:posOffset>
                </wp:positionV>
                <wp:extent cx="568325" cy="461010"/>
                <wp:effectExtent l="19050" t="19050" r="22225" b="15240"/>
                <wp:wrapNone/>
                <wp:docPr id="25" name="Bent Arrow 8"/>
                <wp:cNvGraphicFramePr/>
                <a:graphic xmlns:a="http://schemas.openxmlformats.org/drawingml/2006/main">
                  <a:graphicData uri="http://schemas.microsoft.com/office/word/2010/wordprocessingShape">
                    <wps:wsp>
                      <wps:cNvSpPr/>
                      <wps:spPr>
                        <a:xfrm flipH="1">
                          <a:off x="0" y="0"/>
                          <a:ext cx="568325" cy="461010"/>
                        </a:xfrm>
                        <a:prstGeom prst="bentArrow">
                          <a:avLst>
                            <a:gd name="adj1" fmla="val 25758"/>
                            <a:gd name="adj2" fmla="val 23921"/>
                            <a:gd name="adj3" fmla="val 50000"/>
                            <a:gd name="adj4" fmla="val 32611"/>
                          </a:avLst>
                        </a:prstGeom>
                        <a:solidFill>
                          <a:srgbClr val="FF7000"/>
                        </a:solidFill>
                        <a:ln>
                          <a:solidFill>
                            <a:srgbClr val="59595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136787D" id="Bent Arrow 8" o:spid="_x0000_s1026" style="position:absolute;margin-left:297.75pt;margin-top:486.75pt;width:44.75pt;height:36.3pt;flip:x;z-index:253333504;visibility:visible;mso-wrap-style:square;mso-wrap-distance-left:9pt;mso-wrap-distance-top:0;mso-wrap-distance-right:9pt;mso-wrap-distance-bottom:0;mso-position-horizontal:absolute;mso-position-horizontal-relative:text;mso-position-vertical:absolute;mso-position-vertical-relative:text;v-text-anchor:middle" coordsize="568325,46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" path="m,461010l,201245c,118215,67310,50905,150340,50905r187480,l337820,,568325,110278,337820,220556r,-50904l150340,169652v-17448,,-31593,14145,-31593,31593l118747,461010,,461010xe" fillcolor="#ff7000" strokecolor="#595959" strokeweight="1pt">
                <v:stroke joinstyle="miter"/>
                <v:path arrowok="t" o:connecttype="custom" o:connectlocs="0,461010;0,201245;150340,50905;337820,50905;337820,0;568325,110278;337820,220556;337820,169652;150340,169652;118747,201245;118747,461010;0,461010" o:connectangles="0,0,0,0,0,0,0,0,0,0,0,0"/>
              </v:shape>
            </w:pict>
          </mc:Fallback>
        </mc:AlternateContent>
      </w:r>
    </w:p>
    <w:p w14:paraId="626E48EF" w14:textId="77777777" w:rsidR="001C6C01" w:rsidRPr="002950E6" w:rsidRDefault="001C6C01" w:rsidP="001C6C01">
      <w:pPr>
        <w:rPr>
          <w:lang w:val="cs-CZ"/>
        </w:rPr>
      </w:pPr>
    </w:p>
    <w:p w14:paraId="3BF0D6DD" w14:textId="77777777" w:rsidR="001C6C01" w:rsidRPr="002950E6" w:rsidRDefault="001C6C01" w:rsidP="001C6C01">
      <w:pPr>
        <w:rPr>
          <w:sz w:val="72"/>
          <w:szCs w:val="72"/>
          <w:lang w:val="cs-CZ"/>
        </w:rPr>
        <w:sectPr w:rsidR="001C6C01" w:rsidRPr="002950E6" w:rsidSect="00013A39">
          <w:pgSz w:w="11906" w:h="16838"/>
          <w:pgMar w:top="1021" w:right="1134" w:bottom="1021" w:left="1134" w:header="709" w:footer="708" w:gutter="0"/>
          <w:cols w:space="708"/>
          <w:titlePg/>
          <w:docGrid w:linePitch="360"/>
        </w:sectPr>
      </w:pPr>
      <w:r w:rsidRPr="002950E6">
        <w:rPr>
          <w:noProof/>
          <w:lang w:val="cs-CZ"/>
        </w:rPr>
        <w:drawing>
          <wp:anchor distT="0" distB="0" distL="114300" distR="114300" simplePos="0" relativeHeight="253342720" behindDoc="1" locked="0" layoutInCell="1" allowOverlap="1" wp14:anchorId="5AA28773" wp14:editId="1E0CC3AC">
            <wp:simplePos x="0" y="0"/>
            <wp:positionH relativeFrom="column">
              <wp:posOffset>-1322388</wp:posOffset>
            </wp:positionH>
            <wp:positionV relativeFrom="paragraph">
              <wp:posOffset>989648</wp:posOffset>
            </wp:positionV>
            <wp:extent cx="8742045" cy="6184900"/>
            <wp:effectExtent l="2223" t="0" r="4127" b="4128"/>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more shape-1.jpg"/>
                    <pic:cNvPicPr/>
                  </pic:nvPicPr>
                  <pic:blipFill>
                    <a:blip r:embed="rId160" cstate="print">
                      <a:extLst>
                        <a:ext uri="{28A0092B-C50C-407E-A947-70E740481C1C}">
                          <a14:useLocalDpi xmlns:a14="http://schemas.microsoft.com/office/drawing/2010/main" val="0"/>
                        </a:ext>
                      </a:extLst>
                    </a:blip>
                    <a:stretch>
                      <a:fillRect/>
                    </a:stretch>
                  </pic:blipFill>
                  <pic:spPr>
                    <a:xfrm rot="16200000">
                      <a:off x="0" y="0"/>
                      <a:ext cx="8742045" cy="6184900"/>
                    </a:xfrm>
                    <a:prstGeom prst="rect">
                      <a:avLst/>
                    </a:prstGeom>
                  </pic:spPr>
                </pic:pic>
              </a:graphicData>
            </a:graphic>
            <wp14:sizeRelH relativeFrom="page">
              <wp14:pctWidth>0</wp14:pctWidth>
            </wp14:sizeRelH>
            <wp14:sizeRelV relativeFrom="page">
              <wp14:pctHeight>0</wp14:pctHeight>
            </wp14:sizeRelV>
          </wp:anchor>
        </w:drawing>
      </w:r>
      <w:r w:rsidRPr="002950E6">
        <w:rPr>
          <w:noProof/>
          <w:sz w:val="72"/>
          <w:szCs w:val="72"/>
          <w:lang w:val="cs-CZ"/>
        </w:rPr>
        <mc:AlternateContent>
          <mc:Choice Requires="wps">
            <w:drawing>
              <wp:anchor distT="152400" distB="152400" distL="152400" distR="152400" simplePos="0" relativeHeight="253343744" behindDoc="0" locked="0" layoutInCell="1" allowOverlap="1" wp14:anchorId="4E99467F" wp14:editId="69326627">
                <wp:simplePos x="0" y="0"/>
                <wp:positionH relativeFrom="page">
                  <wp:posOffset>-1123950</wp:posOffset>
                </wp:positionH>
                <wp:positionV relativeFrom="page">
                  <wp:posOffset>7844155</wp:posOffset>
                </wp:positionV>
                <wp:extent cx="3509010" cy="631825"/>
                <wp:effectExtent l="0" t="0" r="0" b="0"/>
                <wp:wrapThrough wrapText="bothSides" distL="152400" distR="152400">
                  <wp:wrapPolygon edited="1">
                    <wp:start x="0" y="0"/>
                    <wp:lineTo x="21600" y="0"/>
                    <wp:lineTo x="21600" y="21600"/>
                    <wp:lineTo x="0" y="21600"/>
                    <wp:lineTo x="0" y="0"/>
                  </wp:wrapPolygon>
                </wp:wrapThrough>
                <wp:docPr id="63" name="officeArt object" descr="officeArt object"/>
                <wp:cNvGraphicFramePr/>
                <a:graphic xmlns:a="http://schemas.openxmlformats.org/drawingml/2006/main">
                  <a:graphicData uri="http://schemas.microsoft.com/office/word/2010/wordprocessingShape">
                    <wps:wsp>
                      <wps:cNvSpPr txBox="1"/>
                      <wps:spPr>
                        <a:xfrm rot="16200000">
                          <a:off x="0" y="0"/>
                          <a:ext cx="3509010" cy="631825"/>
                        </a:xfrm>
                        <a:prstGeom prst="rect">
                          <a:avLst/>
                        </a:prstGeom>
                        <a:noFill/>
                        <a:ln w="12700" cap="flat">
                          <a:noFill/>
                          <a:miter lim="400000"/>
                        </a:ln>
                        <a:effectLst/>
                      </wps:spPr>
                      <wps:txbx>
                        <w:txbxContent>
                          <w:p w14:paraId="2A0F605C" w14:textId="77777777" w:rsidR="002A1612" w:rsidRPr="007B46E7" w:rsidRDefault="002A1612" w:rsidP="001C6C01">
                            <w:pPr>
                              <w:pStyle w:val="Nadpis1"/>
                              <w:rPr>
                                <w:lang w:val="pl-PL"/>
                              </w:rPr>
                            </w:pPr>
                            <w:bookmarkStart w:id="85" w:name="_Toc146267245"/>
                            <w:proofErr w:type="spellStart"/>
                            <w:r w:rsidRPr="007B46E7">
                              <w:rPr>
                                <w:lang w:val="pl-PL"/>
                              </w:rPr>
                              <w:t>Pracovní</w:t>
                            </w:r>
                            <w:proofErr w:type="spellEnd"/>
                            <w:r w:rsidRPr="007B46E7">
                              <w:rPr>
                                <w:lang w:val="pl-PL"/>
                              </w:rPr>
                              <w:t xml:space="preserve"> list U3-7: </w:t>
                            </w:r>
                            <w:proofErr w:type="spellStart"/>
                            <w:r w:rsidRPr="007B46E7">
                              <w:rPr>
                                <w:lang w:val="pl-PL"/>
                              </w:rPr>
                              <w:t>Vzory</w:t>
                            </w:r>
                            <w:proofErr w:type="spellEnd"/>
                            <w:r w:rsidRPr="007B46E7">
                              <w:rPr>
                                <w:lang w:val="pl-PL"/>
                              </w:rPr>
                              <w:t xml:space="preserve"> na </w:t>
                            </w:r>
                            <w:proofErr w:type="spellStart"/>
                            <w:r w:rsidRPr="007B46E7">
                              <w:rPr>
                                <w:lang w:val="pl-PL"/>
                              </w:rPr>
                              <w:t>projetí</w:t>
                            </w:r>
                            <w:bookmarkEnd w:id="85"/>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E99467F" id="_x0000_s1439" type="#_x0000_t202" alt="officeArt object" style="position:absolute;margin-left:-88.5pt;margin-top:617.65pt;width:276.3pt;height:49.75pt;rotation:-90;z-index:25334374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8853 -49192 12743 -49192 12743 70770 8853 70770 8853 -4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" filled="f" stroked="f" strokeweight="1pt">
                <v:stroke miterlimit="4"/>
                <v:textbox inset="4pt,4pt,4pt,4pt">
                  <w:txbxContent>
                    <w:p w14:paraId="2A0F605C" w14:textId="77777777" w:rsidR="002A1612" w:rsidRPr="007B46E7" w:rsidRDefault="002A1612" w:rsidP="001C6C01">
                      <w:pPr>
                        <w:pStyle w:val="Nadpis1"/>
                        <w:rPr>
                          <w:lang w:val="pl-PL"/>
                        </w:rPr>
                      </w:pPr>
                      <w:bookmarkStart w:id="86" w:name="_Toc146267245"/>
                      <w:proofErr w:type="spellStart"/>
                      <w:r w:rsidRPr="007B46E7">
                        <w:rPr>
                          <w:lang w:val="pl-PL"/>
                        </w:rPr>
                        <w:t>Pracovní</w:t>
                      </w:r>
                      <w:proofErr w:type="spellEnd"/>
                      <w:r w:rsidRPr="007B46E7">
                        <w:rPr>
                          <w:lang w:val="pl-PL"/>
                        </w:rPr>
                        <w:t xml:space="preserve"> list U3-7: </w:t>
                      </w:r>
                      <w:proofErr w:type="spellStart"/>
                      <w:r w:rsidRPr="007B46E7">
                        <w:rPr>
                          <w:lang w:val="pl-PL"/>
                        </w:rPr>
                        <w:t>Vzory</w:t>
                      </w:r>
                      <w:proofErr w:type="spellEnd"/>
                      <w:r w:rsidRPr="007B46E7">
                        <w:rPr>
                          <w:lang w:val="pl-PL"/>
                        </w:rPr>
                        <w:t xml:space="preserve"> na </w:t>
                      </w:r>
                      <w:proofErr w:type="spellStart"/>
                      <w:r w:rsidRPr="007B46E7">
                        <w:rPr>
                          <w:lang w:val="pl-PL"/>
                        </w:rPr>
                        <w:t>projetí</w:t>
                      </w:r>
                      <w:bookmarkEnd w:id="86"/>
                      <w:proofErr w:type="spellEnd"/>
                    </w:p>
                  </w:txbxContent>
                </v:textbox>
                <w10:wrap type="through" anchorx="page" anchory="page"/>
              </v:shape>
            </w:pict>
          </mc:Fallback>
        </mc:AlternateContent>
      </w:r>
    </w:p>
    <w:p w14:paraId="60EBAB8B" w14:textId="77777777" w:rsidR="0038001A" w:rsidRPr="00FE1D98" w:rsidRDefault="0038001A" w:rsidP="0038001A">
      <w:pPr>
        <w:rPr>
          <w:lang w:val="cs-CZ"/>
        </w:rPr>
      </w:pPr>
    </w:p>
    <w:p w14:paraId="3BF903FF" w14:textId="77777777" w:rsidR="001C6C01" w:rsidRPr="00A84B87" w:rsidRDefault="001C6C01" w:rsidP="001C6C01">
      <w:pPr>
        <w:pStyle w:val="Nadpis1"/>
        <w:jc w:val="center"/>
        <w:rPr>
          <w:sz w:val="72"/>
          <w:szCs w:val="72"/>
          <w:lang w:val="cs-CZ"/>
        </w:rPr>
      </w:pPr>
      <w:bookmarkStart w:id="87" w:name="_Toc146267246"/>
      <w:r w:rsidRPr="00A84B87">
        <w:rPr>
          <w:sz w:val="72"/>
          <w:szCs w:val="72"/>
          <w:lang w:val="cs-CZ"/>
        </w:rPr>
        <w:t>Lekce 4: Co když</w:t>
      </w:r>
      <w:r w:rsidRPr="00A84B87">
        <w:rPr>
          <w:noProof/>
          <w:sz w:val="72"/>
          <w:szCs w:val="72"/>
          <w:lang w:val="cs-CZ"/>
        </w:rPr>
        <w:t>…</w:t>
      </w:r>
      <w:bookmarkEnd w:id="87"/>
      <w:r w:rsidRPr="00A84B87">
        <w:rPr>
          <w:sz w:val="72"/>
          <w:szCs w:val="72"/>
          <w:lang w:val="cs-CZ"/>
        </w:rPr>
        <w:t xml:space="preserve"> </w:t>
      </w:r>
    </w:p>
    <w:p w14:paraId="5B1B103F" w14:textId="6CDFE473" w:rsidR="001C6C01" w:rsidRPr="00A84B87" w:rsidRDefault="00432FC2" w:rsidP="001C6C01">
      <w:pPr>
        <w:rPr>
          <w:lang w:val="cs-CZ"/>
        </w:rPr>
      </w:pPr>
      <w:r w:rsidRPr="00A84B87">
        <w:rPr>
          <w:noProof/>
          <w:lang w:val="cs-CZ"/>
        </w:rPr>
        <w:drawing>
          <wp:anchor distT="152400" distB="152400" distL="152400" distR="152400" simplePos="0" relativeHeight="253366272" behindDoc="0" locked="0" layoutInCell="1" allowOverlap="1" wp14:anchorId="42CF3AE9" wp14:editId="644C0125">
            <wp:simplePos x="0" y="0"/>
            <wp:positionH relativeFrom="margin">
              <wp:align>center</wp:align>
            </wp:positionH>
            <wp:positionV relativeFrom="line">
              <wp:posOffset>6703060</wp:posOffset>
            </wp:positionV>
            <wp:extent cx="1611630" cy="1223645"/>
            <wp:effectExtent l="0" t="0" r="7620" b="0"/>
            <wp:wrapNone/>
            <wp:docPr id="342"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A84B87">
        <w:rPr>
          <w:noProof/>
          <w:lang w:val="cs-CZ"/>
        </w:rPr>
        <w:drawing>
          <wp:anchor distT="0" distB="0" distL="114300" distR="114300" simplePos="0" relativeHeight="253365248" behindDoc="0" locked="0" layoutInCell="1" allowOverlap="1" wp14:anchorId="22ABBCCF" wp14:editId="368105EC">
            <wp:simplePos x="0" y="0"/>
            <wp:positionH relativeFrom="column">
              <wp:posOffset>198120</wp:posOffset>
            </wp:positionH>
            <wp:positionV relativeFrom="paragraph">
              <wp:posOffset>887095</wp:posOffset>
            </wp:positionV>
            <wp:extent cx="5399405" cy="4712970"/>
            <wp:effectExtent l="0" t="0" r="0" b="0"/>
            <wp:wrapNone/>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what if.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99405" cy="4712970"/>
                    </a:xfrm>
                    <a:prstGeom prst="rect">
                      <a:avLst/>
                    </a:prstGeom>
                  </pic:spPr>
                </pic:pic>
              </a:graphicData>
            </a:graphic>
            <wp14:sizeRelH relativeFrom="page">
              <wp14:pctWidth>0</wp14:pctWidth>
            </wp14:sizeRelH>
            <wp14:sizeRelV relativeFrom="page">
              <wp14:pctHeight>0</wp14:pctHeight>
            </wp14:sizeRelV>
          </wp:anchor>
        </w:drawing>
      </w:r>
      <w:r w:rsidR="001C6C01" w:rsidRPr="00A84B87">
        <w:rPr>
          <w:lang w:val="cs-CZ"/>
        </w:rPr>
        <w:br w:type="page"/>
      </w:r>
    </w:p>
    <w:p w14:paraId="384B2D15" w14:textId="77777777" w:rsidR="001C6C01" w:rsidRPr="00A84B87" w:rsidRDefault="001C6C01" w:rsidP="001C6C01">
      <w:pPr>
        <w:pStyle w:val="Nadpis1"/>
        <w:rPr>
          <w:lang w:val="cs-CZ"/>
        </w:rPr>
      </w:pPr>
      <w:bookmarkStart w:id="88" w:name="_Toc146267247"/>
      <w:r w:rsidRPr="00A84B87">
        <w:rPr>
          <w:lang w:val="cs-CZ"/>
        </w:rPr>
        <w:lastRenderedPageBreak/>
        <w:t>U4-1.1 Prozkoumejte používání podmíněných příkazů</w:t>
      </w:r>
      <w:bookmarkEnd w:id="88"/>
    </w:p>
    <w:p w14:paraId="370D638F" w14:textId="77777777" w:rsidR="001C6C01" w:rsidRPr="00A84B87" w:rsidRDefault="001C6C01" w:rsidP="001C6C01">
      <w:pPr>
        <w:rPr>
          <w:lang w:val="cs-CZ"/>
        </w:rPr>
      </w:pPr>
      <w:r w:rsidRPr="00A84B87">
        <w:rPr>
          <w:lang w:val="cs-CZ"/>
        </w:rPr>
        <w:t>Abyste přiměli počítač, jako je např. robot Edison, aby udělal to, co chcete, musíte mu dát velmi konkrétní pokyny formou počítačového program</w:t>
      </w:r>
      <w:r>
        <w:rPr>
          <w:lang w:val="cs-CZ"/>
        </w:rPr>
        <w:t>u</w:t>
      </w:r>
      <w:r w:rsidRPr="00A84B87">
        <w:rPr>
          <w:lang w:val="cs-CZ"/>
        </w:rPr>
        <w:t xml:space="preserve">. Počítač se pak krok za krokem řídí vašim kódem. Dělá, cokoli mu řeknete. </w:t>
      </w:r>
    </w:p>
    <w:p w14:paraId="17B13221" w14:textId="77777777" w:rsidR="001C6C01" w:rsidRPr="00A84B87" w:rsidRDefault="001C6C01" w:rsidP="001C6C01">
      <w:pPr>
        <w:rPr>
          <w:lang w:val="cs-CZ"/>
        </w:rPr>
      </w:pPr>
      <w:r w:rsidRPr="00A84B87">
        <w:rPr>
          <w:lang w:val="cs-CZ"/>
        </w:rPr>
        <w:t xml:space="preserve">Ale co kdybyste chtěli, aby počítač rozhodoval sám o sobě? </w:t>
      </w:r>
    </w:p>
    <w:p w14:paraId="03DCD2E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67296" behindDoc="0" locked="0" layoutInCell="1" allowOverlap="1" wp14:anchorId="49ED322B" wp14:editId="2BAA7B9B">
                <wp:simplePos x="0" y="0"/>
                <wp:positionH relativeFrom="column">
                  <wp:posOffset>3175</wp:posOffset>
                </wp:positionH>
                <wp:positionV relativeFrom="paragraph">
                  <wp:posOffset>985520</wp:posOffset>
                </wp:positionV>
                <wp:extent cx="5715000" cy="1831975"/>
                <wp:effectExtent l="0" t="0" r="19050" b="15875"/>
                <wp:wrapTopAndBottom/>
                <wp:docPr id="580" name="Group 580"/>
                <wp:cNvGraphicFramePr/>
                <a:graphic xmlns:a="http://schemas.openxmlformats.org/drawingml/2006/main">
                  <a:graphicData uri="http://schemas.microsoft.com/office/word/2010/wordprocessingGroup">
                    <wpg:wgp>
                      <wpg:cNvGrpSpPr/>
                      <wpg:grpSpPr>
                        <a:xfrm>
                          <a:off x="0" y="0"/>
                          <a:ext cx="5715000" cy="1831975"/>
                          <a:chOff x="0" y="0"/>
                          <a:chExt cx="5715000" cy="1832178"/>
                        </a:xfrm>
                      </wpg:grpSpPr>
                      <wps:wsp>
                        <wps:cNvPr id="577" name="Text Box 577"/>
                        <wps:cNvSpPr txBox="1">
                          <a:spLocks noChangeArrowheads="1"/>
                        </wps:cNvSpPr>
                        <wps:spPr bwMode="auto">
                          <a:xfrm>
                            <a:off x="0" y="665683"/>
                            <a:ext cx="5715000" cy="116649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wps:txbx>
                        <wps:bodyPr rot="0" vert="horz" wrap="square" lIns="91440" tIns="180000" rIns="91440" bIns="90000" anchor="t" anchorCtr="0">
                          <a:noAutofit/>
                        </wps:bodyPr>
                      </wps:wsp>
                      <pic:pic xmlns:pic="http://schemas.openxmlformats.org/drawingml/2006/picture">
                        <pic:nvPicPr>
                          <pic:cNvPr id="578" name="Picture 5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579" name="Text Box 2"/>
                        <wps:cNvSpPr txBox="1">
                          <a:spLocks noChangeArrowheads="1"/>
                        </wps:cNvSpPr>
                        <wps:spPr bwMode="auto">
                          <a:xfrm>
                            <a:off x="1009498" y="303581"/>
                            <a:ext cx="2035851" cy="365760"/>
                          </a:xfrm>
                          <a:prstGeom prst="rect">
                            <a:avLst/>
                          </a:prstGeom>
                          <a:noFill/>
                          <a:ln w="9525">
                            <a:noFill/>
                            <a:miter lim="800000"/>
                            <a:headEnd/>
                            <a:tailEnd/>
                          </a:ln>
                        </wps:spPr>
                        <wps:txb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9ED322B" id="Group 580" o:spid="_x0000_s1440" style="position:absolute;margin-left:.25pt;margin-top:77.6pt;width:450pt;height:144.25pt;z-index:253367296" coordsize="57150,18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">
                <v:roundrect id="Text Box 577" o:spid="_x0000_s1441" style="position:absolute;top:6656;width:57150;height:1166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" strokecolor="#5a5a5a [2109]">
                  <v:stroke joinstyle="miter"/>
                  <v:textbox inset=",5mm,,2.5mm">
                    <w:txbxContent>
                      <w:p w14:paraId="69D53AA6" w14:textId="77777777" w:rsidR="002A1612" w:rsidRPr="00D82110" w:rsidRDefault="002A1612" w:rsidP="001C6C01">
                        <w:pPr>
                          <w:rPr>
                            <w:lang w:val="cs-CZ"/>
                          </w:rPr>
                        </w:pPr>
                        <w:r>
                          <w:rPr>
                            <w:b/>
                            <w:color w:val="FF7000"/>
                            <w:lang w:val="cs-CZ"/>
                          </w:rPr>
                          <w:t xml:space="preserve">Podmíněný příkaz </w:t>
                        </w:r>
                        <w:r>
                          <w:rPr>
                            <w:lang w:val="cs-CZ"/>
                          </w:rPr>
                          <w:t xml:space="preserve">je prvek kódu závisející na jiném faktoru, tj. podmínce. Kroky určené touto částí kódu proběhnou pouze, pokud bude splněna tato </w:t>
                        </w:r>
                        <w:r>
                          <w:rPr>
                            <w:b/>
                            <w:color w:val="FF7000"/>
                            <w:lang w:val="cs-CZ"/>
                          </w:rPr>
                          <w:t>podmínka</w:t>
                        </w:r>
                        <w:r w:rsidRPr="00D82110">
                          <w:rPr>
                            <w:lang w:val="cs-CZ"/>
                          </w:rPr>
                          <w:t xml:space="preserve">. </w:t>
                        </w:r>
                      </w:p>
                      <w:p w14:paraId="3437D61C" w14:textId="77777777" w:rsidR="002A1612" w:rsidRPr="00D82110" w:rsidRDefault="002A1612" w:rsidP="001C6C01">
                        <w:pPr>
                          <w:rPr>
                            <w:lang w:val="cs-CZ"/>
                          </w:rPr>
                        </w:pPr>
                        <w:r w:rsidRPr="00D82110">
                          <w:rPr>
                            <w:lang w:val="cs-CZ"/>
                          </w:rPr>
                          <w:t>I</w:t>
                        </w:r>
                        <w:r w:rsidRPr="001F7332">
                          <w:rPr>
                            <w:rFonts w:hint="eastAsia"/>
                            <w:lang w:val="cs-CZ"/>
                          </w:rPr>
                          <w:t xml:space="preserve"> </w:t>
                        </w:r>
                        <w:r>
                          <w:rPr>
                            <w:lang w:val="cs-CZ"/>
                          </w:rPr>
                          <w:t>v</w:t>
                        </w:r>
                        <w:r w:rsidRPr="001F7332">
                          <w:rPr>
                            <w:rFonts w:hint="eastAsia"/>
                            <w:lang w:val="cs-CZ"/>
                          </w:rPr>
                          <w:t xml:space="preserve"> kódu je </w:t>
                        </w:r>
                        <w:r>
                          <w:rPr>
                            <w:b/>
                            <w:color w:val="FF7000"/>
                            <w:lang w:val="cs-CZ"/>
                          </w:rPr>
                          <w:t xml:space="preserve">podmínka </w:t>
                        </w:r>
                        <w:r w:rsidRPr="001F7332">
                          <w:rPr>
                            <w:rFonts w:hint="eastAsia"/>
                            <w:lang w:val="cs-CZ"/>
                          </w:rPr>
                          <w:t>předem určená okolnost nebo soubor faktorů, které je třeba splnit, aby mohl být podmíněný kód spuštěn</w:t>
                        </w:r>
                        <w:r>
                          <w:rPr>
                            <w:lang w:val="cs-CZ"/>
                          </w:rPr>
                          <w:t>.</w:t>
                        </w:r>
                      </w:p>
                    </w:txbxContent>
                  </v:textbox>
                </v:roundrect>
                <v:shape id="Picture 578" o:spid="_x0000_s14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">
                  <v:imagedata r:id="rId51" o:title=""/>
                </v:shape>
                <v:shape id="_x0000_s1443" type="#_x0000_t202" style="position:absolute;left:10094;top:3035;width:203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5D1DC7E9"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5A8B2A62"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Většina počítačů, včetně robota Edison, nedokáže dělat složitá rozhodnutí tak, jako člověk. Můžete však naučit Edisona přijímat jednoduchá rozhodnutí. Robot však stále potřebuje, abyste mu dali přesné pokyny, aby věděl, jaké rozhodnutí dělá. Rovněž potřebuje k těmto rozhodnutím pravidla, neboli </w:t>
      </w:r>
      <w:r w:rsidRPr="00A84B87">
        <w:rPr>
          <w:b/>
          <w:color w:val="FF7000"/>
          <w:lang w:val="cs-CZ"/>
        </w:rPr>
        <w:t xml:space="preserve">podmínky </w:t>
      </w:r>
      <w:r w:rsidRPr="007B46E7">
        <w:rPr>
          <w:i/>
          <w:lang w:val="cs-CZ"/>
        </w:rPr>
        <w:t>(</w:t>
      </w:r>
      <w:proofErr w:type="spellStart"/>
      <w:r w:rsidRPr="007B46E7">
        <w:rPr>
          <w:i/>
          <w:lang w:val="cs-CZ"/>
        </w:rPr>
        <w:t>condition</w:t>
      </w:r>
      <w:proofErr w:type="spellEnd"/>
      <w:r w:rsidRPr="007B46E7">
        <w:rPr>
          <w:i/>
          <w:lang w:val="cs-CZ"/>
        </w:rPr>
        <w:t>)</w:t>
      </w:r>
      <w:r w:rsidRPr="00A84B87">
        <w:rPr>
          <w:lang w:val="cs-CZ"/>
        </w:rPr>
        <w:t xml:space="preserve">. K napsání tohoto druhu programu musíte použít druh řídící struktury zvaný </w:t>
      </w:r>
      <w:r w:rsidRPr="00A84B87">
        <w:rPr>
          <w:b/>
          <w:color w:val="FF7000"/>
          <w:lang w:val="cs-CZ"/>
        </w:rPr>
        <w:t xml:space="preserve">podmíněný příkaz </w:t>
      </w:r>
      <w:r w:rsidRPr="007B46E7">
        <w:rPr>
          <w:i/>
          <w:lang w:val="cs-CZ"/>
        </w:rPr>
        <w:t>(</w:t>
      </w:r>
      <w:proofErr w:type="spellStart"/>
      <w:r w:rsidRPr="007B46E7">
        <w:rPr>
          <w:i/>
          <w:lang w:val="cs-CZ"/>
        </w:rPr>
        <w:t>conditional</w:t>
      </w:r>
      <w:proofErr w:type="spellEnd"/>
      <w:r w:rsidRPr="007B46E7">
        <w:rPr>
          <w:i/>
          <w:lang w:val="cs-CZ"/>
        </w:rPr>
        <w:t>)</w:t>
      </w:r>
      <w:r w:rsidRPr="00A84B87">
        <w:rPr>
          <w:lang w:val="cs-CZ"/>
        </w:rPr>
        <w:t>.</w:t>
      </w:r>
    </w:p>
    <w:p w14:paraId="499413F4" w14:textId="77777777" w:rsidR="001C6C01" w:rsidRPr="00A84B87" w:rsidRDefault="001C6C01" w:rsidP="001C6C01">
      <w:pPr>
        <w:spacing w:after="0"/>
        <w:rPr>
          <w:lang w:val="cs-CZ"/>
        </w:rPr>
      </w:pPr>
    </w:p>
    <w:p w14:paraId="50CE5347" w14:textId="77777777" w:rsidR="001C6C01" w:rsidRPr="00A84B87" w:rsidRDefault="001C6C01" w:rsidP="001C6C01">
      <w:pPr>
        <w:rPr>
          <w:lang w:val="cs-CZ"/>
        </w:rPr>
      </w:pPr>
      <w:r w:rsidRPr="00A84B87">
        <w:rPr>
          <w:lang w:val="cs-CZ"/>
        </w:rPr>
        <w:t>Podmíněné příkazy pro Edisona můžete v </w:t>
      </w:r>
      <w:proofErr w:type="spellStart"/>
      <w:r w:rsidRPr="00A84B87">
        <w:rPr>
          <w:lang w:val="cs-CZ"/>
        </w:rPr>
        <w:t>EdScratchi</w:t>
      </w:r>
      <w:proofErr w:type="spellEnd"/>
      <w:r w:rsidRPr="00A84B87">
        <w:rPr>
          <w:lang w:val="cs-CZ"/>
        </w:rPr>
        <w:t xml:space="preserve"> využít např. k napsání programu, který robotovi přikáže provádět určitou činnost, dokud (</w:t>
      </w:r>
      <w:proofErr w:type="spellStart"/>
      <w:r w:rsidRPr="00A84B87">
        <w:rPr>
          <w:color w:val="FF7000"/>
          <w:lang w:val="cs-CZ"/>
        </w:rPr>
        <w:t>until</w:t>
      </w:r>
      <w:proofErr w:type="spellEnd"/>
      <w:r w:rsidRPr="00A84B87">
        <w:rPr>
          <w:lang w:val="cs-CZ"/>
        </w:rPr>
        <w:t xml:space="preserve">) nebude splněna stanovená podmínka. </w:t>
      </w:r>
    </w:p>
    <w:p w14:paraId="165DAA41" w14:textId="77777777" w:rsidR="001C6C01" w:rsidRPr="00A84B87" w:rsidRDefault="001C6C01" w:rsidP="001C6C01">
      <w:pPr>
        <w:rPr>
          <w:lang w:val="cs-CZ"/>
        </w:rPr>
      </w:pPr>
      <w:r w:rsidRPr="00A84B87">
        <w:rPr>
          <w:noProof/>
          <w:lang w:val="cs-CZ"/>
        </w:rPr>
        <w:drawing>
          <wp:anchor distT="0" distB="0" distL="114300" distR="114300" simplePos="0" relativeHeight="253369344" behindDoc="0" locked="0" layoutInCell="1" allowOverlap="1" wp14:anchorId="4654B6EF" wp14:editId="3AFACF8F">
            <wp:simplePos x="0" y="0"/>
            <wp:positionH relativeFrom="column">
              <wp:posOffset>1141095</wp:posOffset>
            </wp:positionH>
            <wp:positionV relativeFrom="paragraph">
              <wp:posOffset>333325</wp:posOffset>
            </wp:positionV>
            <wp:extent cx="3674110" cy="3024505"/>
            <wp:effectExtent l="19050" t="19050" r="21590" b="23495"/>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U4-1.1_until conditions.PNG"/>
                    <pic:cNvPicPr/>
                  </pic:nvPicPr>
                  <pic:blipFill rotWithShape="1">
                    <a:blip r:embed="rId162">
                      <a:extLst>
                        <a:ext uri="{28A0092B-C50C-407E-A947-70E740481C1C}">
                          <a14:useLocalDpi xmlns:a14="http://schemas.microsoft.com/office/drawing/2010/main" val="0"/>
                        </a:ext>
                      </a:extLst>
                    </a:blip>
                    <a:srcRect l="9827" t="4649" b="3698"/>
                    <a:stretch/>
                  </pic:blipFill>
                  <pic:spPr bwMode="auto">
                    <a:xfrm>
                      <a:off x="0" y="0"/>
                      <a:ext cx="3674110" cy="30245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Prohlédněte si bloky v </w:t>
      </w:r>
      <w:proofErr w:type="spellStart"/>
      <w:r w:rsidRPr="00A84B87">
        <w:rPr>
          <w:lang w:val="cs-CZ"/>
        </w:rPr>
        <w:t>EdScratchi</w:t>
      </w:r>
      <w:proofErr w:type="spellEnd"/>
      <w:r w:rsidRPr="00A84B87">
        <w:rPr>
          <w:lang w:val="cs-CZ"/>
        </w:rPr>
        <w:t xml:space="preserve"> na tomto obrázku: </w:t>
      </w:r>
    </w:p>
    <w:p w14:paraId="225942D3" w14:textId="77777777" w:rsidR="001C6C01" w:rsidRPr="00A84B87" w:rsidRDefault="001C6C01" w:rsidP="001C6C01">
      <w:pPr>
        <w:rPr>
          <w:lang w:val="cs-CZ"/>
        </w:rPr>
      </w:pPr>
    </w:p>
    <w:p w14:paraId="55656FDE" w14:textId="77777777" w:rsidR="001C6C01" w:rsidRPr="00A84B87" w:rsidRDefault="001C6C01" w:rsidP="001C6C01">
      <w:pPr>
        <w:rPr>
          <w:lang w:val="cs-CZ"/>
        </w:rPr>
      </w:pPr>
      <w:r w:rsidRPr="00A84B87">
        <w:rPr>
          <w:lang w:val="cs-CZ"/>
        </w:rPr>
        <w:t xml:space="preserve">Všechny tyto bloky jsou podmíněné příkazy využívající tentýž vzorec stanovený </w:t>
      </w:r>
      <w:r w:rsidRPr="00A84B87">
        <w:rPr>
          <w:i/>
          <w:color w:val="FF7000"/>
          <w:lang w:val="cs-CZ"/>
        </w:rPr>
        <w:t>podmínkou</w:t>
      </w:r>
      <w:r w:rsidRPr="00A84B87">
        <w:rPr>
          <w:lang w:val="cs-CZ"/>
        </w:rPr>
        <w:t xml:space="preserve"> </w:t>
      </w:r>
      <w:proofErr w:type="spellStart"/>
      <w:r w:rsidRPr="00A84B87">
        <w:rPr>
          <w:color w:val="FF7000"/>
          <w:lang w:val="cs-CZ"/>
        </w:rPr>
        <w:t>until</w:t>
      </w:r>
      <w:proofErr w:type="spellEnd"/>
      <w:r w:rsidRPr="00A84B87">
        <w:rPr>
          <w:lang w:val="cs-CZ"/>
        </w:rPr>
        <w:t xml:space="preserve">. Každý blok přikazuje Edisonovi provádět určitou akci, dokud není naplněna konkrétní podmínka. Jaká podmínka to přesně je? </w:t>
      </w:r>
    </w:p>
    <w:p w14:paraId="2F8181F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68320" behindDoc="0" locked="0" layoutInCell="1" allowOverlap="1" wp14:anchorId="42F96788" wp14:editId="1D896AC4">
                <wp:simplePos x="0" y="0"/>
                <wp:positionH relativeFrom="column">
                  <wp:posOffset>29845</wp:posOffset>
                </wp:positionH>
                <wp:positionV relativeFrom="paragraph">
                  <wp:posOffset>562981</wp:posOffset>
                </wp:positionV>
                <wp:extent cx="5715000" cy="2781347"/>
                <wp:effectExtent l="0" t="0" r="19050" b="19050"/>
                <wp:wrapTopAndBottom/>
                <wp:docPr id="585" name="Group 585"/>
                <wp:cNvGraphicFramePr/>
                <a:graphic xmlns:a="http://schemas.openxmlformats.org/drawingml/2006/main">
                  <a:graphicData uri="http://schemas.microsoft.com/office/word/2010/wordprocessingGroup">
                    <wpg:wgp>
                      <wpg:cNvGrpSpPr/>
                      <wpg:grpSpPr>
                        <a:xfrm>
                          <a:off x="0" y="0"/>
                          <a:ext cx="5715000" cy="2781347"/>
                          <a:chOff x="0" y="34218"/>
                          <a:chExt cx="5715000" cy="2206471"/>
                        </a:xfrm>
                      </wpg:grpSpPr>
                      <wps:wsp>
                        <wps:cNvPr id="582" name="Text Box 582"/>
                        <wps:cNvSpPr txBox="1">
                          <a:spLocks noChangeArrowheads="1"/>
                        </wps:cNvSpPr>
                        <wps:spPr bwMode="auto">
                          <a:xfrm>
                            <a:off x="0" y="782512"/>
                            <a:ext cx="5715000" cy="145817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wps:txbx>
                        <wps:bodyPr rot="0" vert="horz" wrap="square" lIns="91440" tIns="180000" rIns="91440" bIns="90000" anchor="t" anchorCtr="0">
                          <a:noAutofit/>
                        </wps:bodyPr>
                      </wps:wsp>
                      <pic:pic xmlns:pic="http://schemas.openxmlformats.org/drawingml/2006/picture">
                        <pic:nvPicPr>
                          <pic:cNvPr id="583" name="Picture 5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34218"/>
                            <a:ext cx="899795" cy="899795"/>
                          </a:xfrm>
                          <a:prstGeom prst="rect">
                            <a:avLst/>
                          </a:prstGeom>
                        </pic:spPr>
                      </pic:pic>
                      <wps:wsp>
                        <wps:cNvPr id="584" name="Text Box 2"/>
                        <wps:cNvSpPr txBox="1">
                          <a:spLocks noChangeArrowheads="1"/>
                        </wps:cNvSpPr>
                        <wps:spPr bwMode="auto">
                          <a:xfrm>
                            <a:off x="1027786" y="337799"/>
                            <a:ext cx="1657350" cy="365760"/>
                          </a:xfrm>
                          <a:prstGeom prst="rect">
                            <a:avLst/>
                          </a:prstGeom>
                          <a:noFill/>
                          <a:ln w="9525">
                            <a:noFill/>
                            <a:miter lim="800000"/>
                            <a:headEnd/>
                            <a:tailEnd/>
                          </a:ln>
                        </wps:spPr>
                        <wps:txb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F96788" id="Group 585" o:spid="_x0000_s1444" style="position:absolute;margin-left:2.35pt;margin-top:44.35pt;width:450pt;height:219pt;z-index:253368320;mso-height-relative:margin" coordorigin=",342" coordsize="57150,22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">
                <v:roundrect id="Text Box 582" o:spid="_x0000_s1445" style="position:absolute;top:7825;width:57150;height:14581;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" strokecolor="#5a5a5a [2109]">
                  <v:stroke joinstyle="miter"/>
                  <v:textbox inset=",5mm,,2.5mm">
                    <w:txbxContent>
                      <w:p w14:paraId="27E5CB4B" w14:textId="77777777" w:rsidR="002A1612" w:rsidRPr="000324E3" w:rsidRDefault="002A1612" w:rsidP="001C6C01">
                        <w:pPr>
                          <w:rPr>
                            <w:lang w:val="cs-CZ"/>
                          </w:rPr>
                        </w:pPr>
                        <w:r>
                          <w:rPr>
                            <w:lang w:val="cs-CZ"/>
                          </w:rPr>
                          <w:t>V </w:t>
                        </w:r>
                        <w:proofErr w:type="spellStart"/>
                        <w:r>
                          <w:rPr>
                            <w:lang w:val="cs-CZ"/>
                          </w:rPr>
                          <w:t>EdScratchi</w:t>
                        </w:r>
                        <w:proofErr w:type="spellEnd"/>
                        <w:r>
                          <w:rPr>
                            <w:lang w:val="cs-CZ"/>
                          </w:rPr>
                          <w:t xml:space="preserve"> existují tři druhy vstupních parametrů</w:t>
                        </w:r>
                        <w:r w:rsidRPr="000324E3">
                          <w:rPr>
                            <w:lang w:val="cs-CZ"/>
                          </w:rPr>
                          <w:t>:</w:t>
                        </w:r>
                      </w:p>
                      <w:p w14:paraId="35B4BFFB" w14:textId="77777777" w:rsidR="002A1612" w:rsidRPr="000324E3" w:rsidRDefault="002A1612" w:rsidP="001C6C01">
                        <w:pPr>
                          <w:pStyle w:val="Odstavecseseznamem"/>
                          <w:numPr>
                            <w:ilvl w:val="0"/>
                            <w:numId w:val="14"/>
                          </w:numPr>
                          <w:rPr>
                            <w:lang w:val="cs-CZ"/>
                          </w:rPr>
                        </w:pPr>
                        <w:r w:rsidRPr="000324E3">
                          <w:rPr>
                            <w:rFonts w:hint="eastAsia"/>
                            <w:lang w:val="cs-CZ"/>
                          </w:rPr>
                          <w:t>čísla, která zadáváte do bloku pomocí klávesnice,</w:t>
                        </w:r>
                      </w:p>
                      <w:p w14:paraId="7235E1D0" w14:textId="6A01FADE" w:rsidR="002A1612" w:rsidRPr="000324E3" w:rsidRDefault="002A1612" w:rsidP="001C6C01">
                        <w:pPr>
                          <w:pStyle w:val="Odstavecseseznamem"/>
                          <w:numPr>
                            <w:ilvl w:val="0"/>
                            <w:numId w:val="14"/>
                          </w:numPr>
                          <w:rPr>
                            <w:lang w:val="cs-CZ"/>
                          </w:rPr>
                        </w:pPr>
                        <w:r w:rsidRPr="000324E3">
                          <w:rPr>
                            <w:lang w:val="cs-CZ"/>
                          </w:rPr>
                          <w:t>rozbalovací menu, v nich si vybíráte možnost</w:t>
                        </w:r>
                        <w:r>
                          <w:rPr>
                            <w:lang w:val="cs-CZ"/>
                          </w:rPr>
                          <w:t>,</w:t>
                        </w:r>
                      </w:p>
                      <w:p w14:paraId="1824DC68" w14:textId="77777777" w:rsidR="002A1612" w:rsidRPr="000324E3" w:rsidRDefault="002A1612" w:rsidP="001C6C01">
                        <w:pPr>
                          <w:pStyle w:val="Odstavecseseznamem"/>
                          <w:numPr>
                            <w:ilvl w:val="0"/>
                            <w:numId w:val="14"/>
                          </w:numPr>
                          <w:rPr>
                            <w:lang w:val="cs-CZ"/>
                          </w:rPr>
                        </w:pPr>
                        <w:r w:rsidRPr="000324E3">
                          <w:rPr>
                            <w:rFonts w:hint="eastAsia"/>
                            <w:lang w:val="cs-CZ"/>
                          </w:rPr>
                          <w:t xml:space="preserve">díry ve tvaru kruhu nebo </w:t>
                        </w:r>
                        <w:r>
                          <w:rPr>
                            <w:lang w:val="cs-CZ"/>
                          </w:rPr>
                          <w:t>kosočtverce</w:t>
                        </w:r>
                        <w:r w:rsidRPr="000324E3">
                          <w:rPr>
                            <w:rFonts w:hint="eastAsia"/>
                            <w:lang w:val="cs-CZ"/>
                          </w:rPr>
                          <w:t>, do nichž umísťujete speciální bloky.</w:t>
                        </w:r>
                      </w:p>
                      <w:p w14:paraId="59282E5D" w14:textId="77777777" w:rsidR="002A1612" w:rsidRPr="000324E3" w:rsidRDefault="002A1612" w:rsidP="001C6C01">
                        <w:pPr>
                          <w:rPr>
                            <w:lang w:val="cs-CZ"/>
                          </w:rPr>
                        </w:pPr>
                        <w:r w:rsidRPr="000324E3">
                          <w:rPr>
                            <w:rFonts w:hint="eastAsia"/>
                            <w:lang w:val="cs-CZ"/>
                          </w:rPr>
                          <w:t>Každý vstupní parametr v bloku poskytuje jinou informaci, kterou Edison potřebuje ke splnění daného příkazu. Vstupní parametry si můžete představit jako odpovědi na otázky, které má robot ohledně toho, co od něj požadujete.</w:t>
                        </w:r>
                      </w:p>
                    </w:txbxContent>
                  </v:textbox>
                </v:roundrect>
                <v:shape id="Picture 583" o:spid="_x0000_s1446" type="#_x0000_t75" style="position:absolute;left:2084;top:342;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">
                  <v:imagedata r:id="rId49" o:title=""/>
                </v:shape>
                <v:shape id="_x0000_s1447" type="#_x0000_t202" style="position:absolute;left:10277;top:3377;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" filled="f" stroked="f">
                  <v:textbox>
                    <w:txbxContent>
                      <w:p w14:paraId="7587828B"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A809C0"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Prohlédněte si znovu všechny bloky </w:t>
      </w:r>
      <w:proofErr w:type="spellStart"/>
      <w:r w:rsidRPr="00A84B87">
        <w:rPr>
          <w:color w:val="FF7000"/>
          <w:lang w:val="cs-CZ"/>
        </w:rPr>
        <w:t>until</w:t>
      </w:r>
      <w:proofErr w:type="spellEnd"/>
      <w:r w:rsidRPr="00A84B87">
        <w:rPr>
          <w:lang w:val="cs-CZ"/>
        </w:rPr>
        <w:t xml:space="preserve"> na obrázku. Vidíte kosočtvercový prostor v každém bloku? Podmínku pro blok </w:t>
      </w:r>
      <w:proofErr w:type="spellStart"/>
      <w:r w:rsidRPr="00A84B87">
        <w:rPr>
          <w:color w:val="FF7000"/>
          <w:lang w:val="cs-CZ"/>
        </w:rPr>
        <w:t>until</w:t>
      </w:r>
      <w:proofErr w:type="spellEnd"/>
      <w:r w:rsidRPr="00A84B87">
        <w:rPr>
          <w:lang w:val="cs-CZ"/>
        </w:rPr>
        <w:t xml:space="preserve"> </w:t>
      </w:r>
      <w:r w:rsidRPr="00A84B87">
        <w:rPr>
          <w:noProof/>
          <w:lang w:val="cs-CZ"/>
        </w:rPr>
        <w:t xml:space="preserve">stanovíte zadáním zvláštního vstupního parametru do tohoto prostoru. </w:t>
      </w:r>
    </w:p>
    <w:p w14:paraId="1663FDA2" w14:textId="77777777" w:rsidR="001C6C01" w:rsidRPr="00A84B87" w:rsidRDefault="001C6C01" w:rsidP="001C6C01">
      <w:pPr>
        <w:spacing w:after="0"/>
        <w:rPr>
          <w:lang w:val="cs-CZ"/>
        </w:rPr>
      </w:pPr>
    </w:p>
    <w:p w14:paraId="1505F0F8" w14:textId="77777777" w:rsidR="001C6C01" w:rsidRPr="00A84B87" w:rsidRDefault="001C6C01" w:rsidP="001C6C01">
      <w:pPr>
        <w:rPr>
          <w:lang w:val="cs-CZ"/>
        </w:rPr>
      </w:pPr>
      <w:r w:rsidRPr="00A84B87">
        <w:rPr>
          <w:lang w:val="cs-CZ"/>
        </w:rPr>
        <w:t xml:space="preserve">Podobně jako u všech ostatních bloků s kódem je pro správné fungování podmíněných příkazů třeba zadat přesné vstupní parametry. Když budete používat kterýkoli blok </w:t>
      </w:r>
      <w:proofErr w:type="spellStart"/>
      <w:r w:rsidRPr="00A84B87">
        <w:rPr>
          <w:color w:val="FF7000"/>
          <w:lang w:val="cs-CZ"/>
        </w:rPr>
        <w:t>until</w:t>
      </w:r>
      <w:proofErr w:type="spellEnd"/>
      <w:r w:rsidRPr="00A84B87">
        <w:rPr>
          <w:lang w:val="cs-CZ"/>
        </w:rPr>
        <w:t xml:space="preserve"> v </w:t>
      </w:r>
      <w:proofErr w:type="spellStart"/>
      <w:r w:rsidRPr="00A84B87">
        <w:rPr>
          <w:lang w:val="cs-CZ"/>
        </w:rPr>
        <w:t>EdScratchi</w:t>
      </w:r>
      <w:proofErr w:type="spellEnd"/>
      <w:r w:rsidRPr="00A84B87">
        <w:rPr>
          <w:lang w:val="cs-CZ"/>
        </w:rPr>
        <w:t xml:space="preserve">, musíte robotovi zadat podmínku pomocí vstupního parametru ve tvaru kosočtverce. </w:t>
      </w:r>
    </w:p>
    <w:p w14:paraId="1FFA07A7" w14:textId="77777777" w:rsidR="001C6C01" w:rsidRPr="00A84B87" w:rsidRDefault="001C6C01" w:rsidP="001C6C01">
      <w:pPr>
        <w:pStyle w:val="Odstavecseseznamem"/>
        <w:numPr>
          <w:ilvl w:val="0"/>
          <w:numId w:val="47"/>
        </w:numPr>
        <w:rPr>
          <w:lang w:val="cs-CZ"/>
        </w:rPr>
      </w:pPr>
      <w:r w:rsidRPr="00A84B87">
        <w:rPr>
          <w:lang w:val="cs-CZ"/>
        </w:rPr>
        <w:t xml:space="preserve">Otevřete programovací prostředí </w:t>
      </w:r>
      <w:proofErr w:type="spellStart"/>
      <w:r w:rsidRPr="00A84B87">
        <w:rPr>
          <w:lang w:val="cs-CZ"/>
        </w:rPr>
        <w:t>EdScratch</w:t>
      </w:r>
      <w:proofErr w:type="spellEnd"/>
      <w:r w:rsidRPr="00A84B87">
        <w:rPr>
          <w:lang w:val="cs-CZ"/>
        </w:rPr>
        <w:t xml:space="preserve"> a prohlédněte si různé bloky. Které kategorie bloků podle vás obsahují bloky, které můžete použít k zadání vstupního parametru pro některý z bloků </w:t>
      </w:r>
      <w:proofErr w:type="spellStart"/>
      <w:r w:rsidRPr="00A84B87">
        <w:rPr>
          <w:color w:val="FF7000"/>
          <w:lang w:val="cs-CZ"/>
        </w:rPr>
        <w:t>until</w:t>
      </w:r>
      <w:proofErr w:type="spellEnd"/>
      <w:r w:rsidRPr="00A84B87">
        <w:rPr>
          <w:lang w:val="cs-CZ"/>
        </w:rPr>
        <w:t>? Proč si to myslíte?</w:t>
      </w:r>
    </w:p>
    <w:p w14:paraId="560455ED" w14:textId="77777777" w:rsidR="001C6C01" w:rsidRPr="00A84B87" w:rsidRDefault="001C6C01" w:rsidP="001C6C01">
      <w:pPr>
        <w:rPr>
          <w:lang w:val="cs-CZ"/>
        </w:rPr>
      </w:pPr>
      <w:r w:rsidRPr="00A84B87">
        <w:rPr>
          <w:lang w:val="cs-CZ"/>
        </w:rPr>
        <w:t>________________________________________________________________________________</w:t>
      </w:r>
    </w:p>
    <w:p w14:paraId="7F615124" w14:textId="77777777" w:rsidR="001C6C01" w:rsidRPr="00A84B87" w:rsidRDefault="001C6C01" w:rsidP="001C6C01">
      <w:pPr>
        <w:rPr>
          <w:lang w:val="cs-CZ"/>
        </w:rPr>
      </w:pPr>
      <w:r w:rsidRPr="00A84B87">
        <w:rPr>
          <w:lang w:val="cs-CZ"/>
        </w:rPr>
        <w:t>________________________________________________________________________________</w:t>
      </w:r>
    </w:p>
    <w:p w14:paraId="5372CF6F" w14:textId="77777777" w:rsidR="001C6C01" w:rsidRPr="00A84B87" w:rsidRDefault="001C6C01" w:rsidP="001C6C01">
      <w:pPr>
        <w:rPr>
          <w:lang w:val="cs-CZ"/>
        </w:rPr>
      </w:pPr>
      <w:r w:rsidRPr="00A84B87">
        <w:rPr>
          <w:lang w:val="cs-CZ"/>
        </w:rPr>
        <w:t>________________________________________________________________________________</w:t>
      </w:r>
    </w:p>
    <w:p w14:paraId="768CAAD0" w14:textId="77777777" w:rsidR="001C6C01" w:rsidRPr="00A84B87" w:rsidRDefault="001C6C01" w:rsidP="001C6C01">
      <w:pPr>
        <w:rPr>
          <w:lang w:val="cs-CZ"/>
        </w:rPr>
      </w:pPr>
    </w:p>
    <w:p w14:paraId="0D81F76F" w14:textId="77777777" w:rsidR="001C6C01" w:rsidRPr="00A84B87" w:rsidRDefault="001C6C01" w:rsidP="001C6C01">
      <w:pPr>
        <w:pStyle w:val="Nadpis2"/>
        <w:rPr>
          <w:lang w:val="cs-CZ"/>
        </w:rPr>
      </w:pPr>
      <w:r w:rsidRPr="00A84B87">
        <w:rPr>
          <w:lang w:val="cs-CZ"/>
        </w:rPr>
        <w:t>Úkol 1: Opakuj, dokud</w:t>
      </w:r>
      <w:r w:rsidRPr="00A84B87">
        <w:rPr>
          <w:noProof/>
          <w:lang w:val="cs-CZ"/>
        </w:rPr>
        <w:t>…</w:t>
      </w:r>
    </w:p>
    <w:p w14:paraId="4DFE1931" w14:textId="77777777" w:rsidR="001C6C01" w:rsidRPr="00A84B87" w:rsidRDefault="001C6C01" w:rsidP="001C6C01">
      <w:pPr>
        <w:rPr>
          <w:lang w:val="cs-CZ"/>
        </w:rPr>
      </w:pPr>
      <w:r w:rsidRPr="00A84B87">
        <w:rPr>
          <w:noProof/>
          <w:lang w:val="cs-CZ"/>
        </w:rPr>
        <w:drawing>
          <wp:anchor distT="0" distB="0" distL="114300" distR="114300" simplePos="0" relativeHeight="253370368" behindDoc="0" locked="0" layoutInCell="1" allowOverlap="1" wp14:anchorId="7562C992" wp14:editId="69DBED6F">
            <wp:simplePos x="0" y="0"/>
            <wp:positionH relativeFrom="column">
              <wp:posOffset>844550</wp:posOffset>
            </wp:positionH>
            <wp:positionV relativeFrom="paragraph">
              <wp:posOffset>226162</wp:posOffset>
            </wp:positionV>
            <wp:extent cx="4165600" cy="2369820"/>
            <wp:effectExtent l="19050" t="19050" r="25400" b="11430"/>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U4-1.1_let me off this thing.PNG"/>
                    <pic:cNvPicPr/>
                  </pic:nvPicPr>
                  <pic:blipFill rotWithShape="1">
                    <a:blip r:embed="rId163">
                      <a:extLst>
                        <a:ext uri="{28A0092B-C50C-407E-A947-70E740481C1C}">
                          <a14:useLocalDpi xmlns:a14="http://schemas.microsoft.com/office/drawing/2010/main" val="0"/>
                        </a:ext>
                      </a:extLst>
                    </a:blip>
                    <a:srcRect t="3553" b="4356"/>
                    <a:stretch/>
                  </pic:blipFill>
                  <pic:spPr bwMode="auto">
                    <a:xfrm>
                      <a:off x="0" y="0"/>
                      <a:ext cx="4165600" cy="23698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28194BA9" w14:textId="77777777" w:rsidR="001C6C01" w:rsidRPr="00A84B87" w:rsidRDefault="001C6C01" w:rsidP="001C6C01">
      <w:pPr>
        <w:spacing w:after="0"/>
        <w:rPr>
          <w:lang w:val="cs-CZ"/>
        </w:rPr>
      </w:pPr>
    </w:p>
    <w:p w14:paraId="6D786A9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66624" behindDoc="0" locked="0" layoutInCell="1" allowOverlap="1" wp14:anchorId="35309DDB" wp14:editId="2524AEEE">
                <wp:simplePos x="0" y="0"/>
                <wp:positionH relativeFrom="column">
                  <wp:posOffset>3175</wp:posOffset>
                </wp:positionH>
                <wp:positionV relativeFrom="paragraph">
                  <wp:posOffset>283210</wp:posOffset>
                </wp:positionV>
                <wp:extent cx="5715000" cy="2472690"/>
                <wp:effectExtent l="0" t="0" r="19050" b="22860"/>
                <wp:wrapTopAndBottom/>
                <wp:docPr id="1110" name="Group 1110"/>
                <wp:cNvGraphicFramePr/>
                <a:graphic xmlns:a="http://schemas.openxmlformats.org/drawingml/2006/main">
                  <a:graphicData uri="http://schemas.microsoft.com/office/word/2010/wordprocessingGroup">
                    <wpg:wgp>
                      <wpg:cNvGrpSpPr/>
                      <wpg:grpSpPr>
                        <a:xfrm>
                          <a:off x="0" y="0"/>
                          <a:ext cx="5715000" cy="2472690"/>
                          <a:chOff x="0" y="0"/>
                          <a:chExt cx="5715000" cy="2473752"/>
                        </a:xfrm>
                      </wpg:grpSpPr>
                      <wps:wsp>
                        <wps:cNvPr id="598" name="Text Box 598"/>
                        <wps:cNvSpPr txBox="1">
                          <a:spLocks noChangeArrowheads="1"/>
                        </wps:cNvSpPr>
                        <wps:spPr bwMode="auto">
                          <a:xfrm>
                            <a:off x="0" y="672996"/>
                            <a:ext cx="5715000" cy="1800756"/>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599" name="Picture 59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600" name="Text Box 2"/>
                        <wps:cNvSpPr txBox="1">
                          <a:spLocks noChangeArrowheads="1"/>
                        </wps:cNvSpPr>
                        <wps:spPr bwMode="auto">
                          <a:xfrm>
                            <a:off x="1016813" y="303510"/>
                            <a:ext cx="1448091" cy="365760"/>
                          </a:xfrm>
                          <a:prstGeom prst="rect">
                            <a:avLst/>
                          </a:prstGeom>
                          <a:noFill/>
                          <a:ln w="9525">
                            <a:noFill/>
                            <a:miter lim="800000"/>
                            <a:headEnd/>
                            <a:tailEnd/>
                          </a:ln>
                        </wps:spPr>
                        <wps:txb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5309DDB" id="Group 1110" o:spid="_x0000_s1448" style="position:absolute;margin-left:.25pt;margin-top:22.3pt;width:450pt;height:194.7pt;z-index:253466624;mso-height-relative:margin" coordsize="57150,2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">
                <v:roundrect id="Text Box 598" o:spid="_x0000_s1449" style="position:absolute;top:6729;width:57150;height:1800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" strokecolor="#5a5a5a [2109]">
                  <v:stroke joinstyle="miter"/>
                  <v:textbox inset=",5mm,,2.5mm">
                    <w:txbxContent>
                      <w:p w14:paraId="4B8B034F" w14:textId="77777777" w:rsidR="002A1612" w:rsidRPr="00973A7D" w:rsidRDefault="002A1612" w:rsidP="001C6C01">
                        <w:pPr>
                          <w:rPr>
                            <w:lang w:val="cs-CZ"/>
                          </w:rPr>
                        </w:pPr>
                        <w:r>
                          <w:rPr>
                            <w:lang w:val="cs-CZ"/>
                          </w:rPr>
                          <w:t xml:space="preserve">Jakýkoli cyklus s nedefinovaným počtem opakování se nazývá nekonečný cyklus </w:t>
                        </w:r>
                      </w:p>
                      <w:p w14:paraId="2F0AD181" w14:textId="77777777" w:rsidR="002A1612" w:rsidRPr="00973A7D" w:rsidRDefault="002A1612" w:rsidP="001C6C01">
                        <w:pPr>
                          <w:rPr>
                            <w:lang w:val="cs-CZ"/>
                          </w:rPr>
                        </w:pPr>
                        <w:r>
                          <w:rPr>
                            <w:lang w:val="cs-CZ"/>
                          </w:rPr>
                          <w:t xml:space="preserve">Příkladem nekonečného cyklu je blok </w:t>
                        </w:r>
                        <w:proofErr w:type="spellStart"/>
                        <w:r w:rsidRPr="00973A7D">
                          <w:rPr>
                            <w:color w:val="FF7000"/>
                            <w:lang w:val="cs-CZ"/>
                          </w:rPr>
                          <w:t>forever</w:t>
                        </w:r>
                        <w:proofErr w:type="spellEnd"/>
                        <w:r w:rsidRPr="00973A7D">
                          <w:rPr>
                            <w:lang w:val="cs-CZ"/>
                          </w:rPr>
                          <w:t xml:space="preserve"> </w:t>
                        </w:r>
                        <w:r>
                          <w:rPr>
                            <w:lang w:val="cs-CZ"/>
                          </w:rPr>
                          <w:t>v </w:t>
                        </w:r>
                        <w:proofErr w:type="spellStart"/>
                        <w:r>
                          <w:rPr>
                            <w:lang w:val="cs-CZ"/>
                          </w:rPr>
                          <w:t>EdScratchi</w:t>
                        </w:r>
                        <w:proofErr w:type="spellEnd"/>
                        <w:r>
                          <w:rPr>
                            <w:lang w:val="cs-CZ"/>
                          </w:rPr>
                          <w:t>, který je opakován do nekonečna. Dalším příkladem je blok</w:t>
                        </w:r>
                        <w:r w:rsidRPr="00973A7D">
                          <w:rPr>
                            <w:lang w:val="cs-CZ"/>
                          </w:rPr>
                          <w:t xml:space="preserve"> </w:t>
                        </w:r>
                        <w:proofErr w:type="spellStart"/>
                        <w:r w:rsidRPr="00973A7D">
                          <w:rPr>
                            <w:color w:val="FF7000"/>
                            <w:lang w:val="cs-CZ"/>
                          </w:rPr>
                          <w:t>repeat</w:t>
                        </w:r>
                        <w:proofErr w:type="spellEnd"/>
                        <w:r w:rsidRPr="00973A7D">
                          <w:rPr>
                            <w:color w:val="FF7000"/>
                            <w:lang w:val="cs-CZ"/>
                          </w:rPr>
                          <w:t xml:space="preserve"> </w:t>
                        </w:r>
                        <w:proofErr w:type="spellStart"/>
                        <w:r w:rsidRPr="00973A7D">
                          <w:rPr>
                            <w:color w:val="FF7000"/>
                            <w:lang w:val="cs-CZ"/>
                          </w:rPr>
                          <w:t>until</w:t>
                        </w:r>
                        <w:proofErr w:type="spellEnd"/>
                        <w:r>
                          <w:rPr>
                            <w:lang w:val="cs-CZ"/>
                          </w:rPr>
                          <w:t xml:space="preserve">, protože cyklus probíhá </w:t>
                        </w:r>
                        <w:r w:rsidRPr="00973A7D">
                          <w:rPr>
                            <w:i/>
                            <w:iCs/>
                            <w:lang w:val="cs-CZ"/>
                          </w:rPr>
                          <w:t>do</w:t>
                        </w:r>
                        <w:r>
                          <w:rPr>
                            <w:lang w:val="cs-CZ"/>
                          </w:rPr>
                          <w:t xml:space="preserve"> splnění podmínky. Tato podmínka může být splněna po pouhém jednom cyklu, nebo může být splněna po 20 cyklech, ale taky nikdy</w:t>
                        </w:r>
                        <w:r w:rsidRPr="00973A7D">
                          <w:rPr>
                            <w:lang w:val="cs-CZ"/>
                          </w:rPr>
                          <w:t xml:space="preserve">! </w:t>
                        </w:r>
                        <w:r>
                          <w:rPr>
                            <w:lang w:val="cs-CZ"/>
                          </w:rPr>
                          <w:t>Protože nevíme přesně, kolikrát cyklus proběhne, jde o nekonečný cyklus</w:t>
                        </w:r>
                        <w:r w:rsidRPr="00973A7D">
                          <w:rPr>
                            <w:lang w:val="cs-CZ"/>
                          </w:rPr>
                          <w:t xml:space="preserve">. </w:t>
                        </w:r>
                      </w:p>
                    </w:txbxContent>
                  </v:textbox>
                </v:roundrect>
                <v:shape id="Picture 599" o:spid="_x0000_s1450"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">
                  <v:imagedata r:id="rId42" o:title=""/>
                </v:shape>
                <v:shape id="_x0000_s1451" type="#_x0000_t202" style="position:absolute;left:10168;top:3035;width:1448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" filled="f" stroked="f">
                  <v:textbox>
                    <w:txbxContent>
                      <w:p w14:paraId="4D14199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7271DB0" w14:textId="77777777" w:rsidR="002A1612" w:rsidRPr="00D31915" w:rsidRDefault="002A1612" w:rsidP="001C6C01">
                        <w:pPr>
                          <w:rPr>
                            <w:b/>
                            <w:color w:val="FF7000"/>
                            <w:sz w:val="28"/>
                            <w:szCs w:val="28"/>
                          </w:rPr>
                        </w:pPr>
                      </w:p>
                      <w:p w14:paraId="52AA9C43"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Tento program používá cyklus </w:t>
      </w:r>
      <w:proofErr w:type="spellStart"/>
      <w:r w:rsidRPr="00A84B87">
        <w:rPr>
          <w:color w:val="FF7000"/>
          <w:lang w:val="cs-CZ"/>
        </w:rPr>
        <w:t>repeat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r w:rsidRPr="00A84B87">
        <w:rPr>
          <w:lang w:val="cs-CZ"/>
        </w:rPr>
        <w:t xml:space="preserve">(opakuj dokud), který je nekonečným cyklem. </w:t>
      </w:r>
    </w:p>
    <w:p w14:paraId="3F9DCE50" w14:textId="77777777" w:rsidR="001C6C01" w:rsidRPr="00A84B87" w:rsidRDefault="001C6C01" w:rsidP="001C6C01">
      <w:pPr>
        <w:rPr>
          <w:lang w:val="cs-CZ"/>
        </w:rPr>
      </w:pPr>
    </w:p>
    <w:p w14:paraId="2400BA64" w14:textId="77777777" w:rsidR="001C6C01" w:rsidRPr="00A84B87" w:rsidRDefault="001C6C01" w:rsidP="001C6C01">
      <w:pPr>
        <w:rPr>
          <w:lang w:val="cs-CZ"/>
        </w:rPr>
      </w:pPr>
      <w:r w:rsidRPr="00A84B87">
        <w:rPr>
          <w:lang w:val="cs-CZ"/>
        </w:rPr>
        <w:t>Napište v </w:t>
      </w:r>
      <w:proofErr w:type="spellStart"/>
      <w:r w:rsidRPr="00A84B87">
        <w:rPr>
          <w:lang w:val="cs-CZ"/>
        </w:rPr>
        <w:t>EdScratchi</w:t>
      </w:r>
      <w:proofErr w:type="spellEnd"/>
      <w:r w:rsidRPr="00A84B87">
        <w:rPr>
          <w:lang w:val="cs-CZ"/>
        </w:rPr>
        <w:t xml:space="preserve"> program uvedený na obrázku a stáhněte jej do Edisona. Spusťte program a otestujte, jak funguje. </w:t>
      </w:r>
    </w:p>
    <w:p w14:paraId="4AFB5450" w14:textId="77777777" w:rsidR="001C6C01" w:rsidRPr="00A84B87" w:rsidRDefault="001C6C01" w:rsidP="001C6C01">
      <w:pPr>
        <w:pStyle w:val="Odstavecseseznamem"/>
        <w:numPr>
          <w:ilvl w:val="0"/>
          <w:numId w:val="47"/>
        </w:numPr>
        <w:rPr>
          <w:lang w:val="cs-CZ"/>
        </w:rPr>
      </w:pPr>
      <w:r w:rsidRPr="00A84B87">
        <w:rPr>
          <w:lang w:val="cs-CZ"/>
        </w:rPr>
        <w:t xml:space="preserve">Když spustíte tento program, co musíte udělat, aby Edison zapípal? Proč je to tak? </w:t>
      </w:r>
      <w:r w:rsidRPr="006824E9">
        <w:rPr>
          <w:i/>
          <w:color w:val="FF7000"/>
          <w:lang w:val="cs-CZ"/>
        </w:rPr>
        <w:t>Nápověda:</w:t>
      </w:r>
      <w:r w:rsidRPr="009040AE">
        <w:rPr>
          <w:rFonts w:hint="eastAsia"/>
          <w:i/>
          <w:lang w:val="cs-CZ"/>
        </w:rPr>
        <w:t xml:space="preserve"> prohlédněte si program a sledujte jednotlivé příkazy v sekvenci. </w:t>
      </w:r>
    </w:p>
    <w:p w14:paraId="26DE4D91" w14:textId="77777777" w:rsidR="001C6C01" w:rsidRPr="00A84B87" w:rsidRDefault="001C6C01" w:rsidP="001C6C01">
      <w:pPr>
        <w:rPr>
          <w:lang w:val="cs-CZ"/>
        </w:rPr>
      </w:pPr>
      <w:bookmarkStart w:id="89" w:name="_Hlk514860274"/>
      <w:r w:rsidRPr="00A84B87">
        <w:rPr>
          <w:lang w:val="cs-CZ"/>
        </w:rPr>
        <w:t>________________________________________________________________________________</w:t>
      </w:r>
    </w:p>
    <w:p w14:paraId="3952789C" w14:textId="77777777" w:rsidR="001C6C01" w:rsidRPr="00A84B87" w:rsidRDefault="001C6C01" w:rsidP="001C6C01">
      <w:pPr>
        <w:rPr>
          <w:lang w:val="cs-CZ"/>
        </w:rPr>
      </w:pPr>
      <w:r w:rsidRPr="00A84B87">
        <w:rPr>
          <w:lang w:val="cs-CZ"/>
        </w:rPr>
        <w:t>________________________________________________________________________________</w:t>
      </w:r>
    </w:p>
    <w:p w14:paraId="2BE9D6B5" w14:textId="77777777" w:rsidR="001C6C01" w:rsidRPr="00A84B87" w:rsidRDefault="001C6C01" w:rsidP="001C6C01">
      <w:pPr>
        <w:rPr>
          <w:lang w:val="cs-CZ"/>
        </w:rPr>
      </w:pPr>
      <w:r w:rsidRPr="00A84B87">
        <w:rPr>
          <w:lang w:val="cs-CZ"/>
        </w:rPr>
        <w:t>________________________________________________________________________________</w:t>
      </w:r>
    </w:p>
    <w:bookmarkEnd w:id="89"/>
    <w:p w14:paraId="44DEB605" w14:textId="77777777" w:rsidR="001C6C01" w:rsidRPr="00A84B87" w:rsidRDefault="001C6C01" w:rsidP="001C6C01">
      <w:pPr>
        <w:rPr>
          <w:lang w:val="cs-CZ"/>
        </w:rPr>
      </w:pPr>
    </w:p>
    <w:p w14:paraId="2EF9B69C" w14:textId="77777777" w:rsidR="001C6C01" w:rsidRPr="00A84B87" w:rsidRDefault="001C6C01" w:rsidP="001C6C01">
      <w:pPr>
        <w:pStyle w:val="Nadpis2"/>
        <w:rPr>
          <w:lang w:val="cs-CZ"/>
        </w:rPr>
      </w:pPr>
    </w:p>
    <w:p w14:paraId="3CDF3B84" w14:textId="77777777" w:rsidR="001C6C01" w:rsidRPr="00A84B87" w:rsidRDefault="001C6C01" w:rsidP="001C6C01">
      <w:pPr>
        <w:pStyle w:val="Nadpis2"/>
        <w:rPr>
          <w:lang w:val="cs-CZ"/>
        </w:rPr>
      </w:pPr>
      <w:r w:rsidRPr="00A84B87">
        <w:rPr>
          <w:lang w:val="cs-CZ"/>
        </w:rPr>
        <w:t>Úkol 2: Událost + podmínka = podmínky události</w:t>
      </w:r>
    </w:p>
    <w:p w14:paraId="5AFAFD4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4464" behindDoc="0" locked="0" layoutInCell="1" allowOverlap="1" wp14:anchorId="0B57A82C" wp14:editId="092B6689">
                <wp:simplePos x="0" y="0"/>
                <wp:positionH relativeFrom="margin">
                  <wp:align>left</wp:align>
                </wp:positionH>
                <wp:positionV relativeFrom="paragraph">
                  <wp:posOffset>701427</wp:posOffset>
                </wp:positionV>
                <wp:extent cx="5715000" cy="1971675"/>
                <wp:effectExtent l="0" t="0" r="19050" b="28575"/>
                <wp:wrapTopAndBottom/>
                <wp:docPr id="1073741944" name="Group 1073741944"/>
                <wp:cNvGraphicFramePr/>
                <a:graphic xmlns:a="http://schemas.openxmlformats.org/drawingml/2006/main">
                  <a:graphicData uri="http://schemas.microsoft.com/office/word/2010/wordprocessingGroup">
                    <wpg:wgp>
                      <wpg:cNvGrpSpPr/>
                      <wpg:grpSpPr>
                        <a:xfrm>
                          <a:off x="0" y="0"/>
                          <a:ext cx="5715000" cy="1972102"/>
                          <a:chOff x="0" y="0"/>
                          <a:chExt cx="5715000" cy="1721494"/>
                        </a:xfrm>
                      </wpg:grpSpPr>
                      <wps:wsp>
                        <wps:cNvPr id="90" name="Text Box 90"/>
                        <wps:cNvSpPr txBox="1">
                          <a:spLocks noChangeArrowheads="1"/>
                        </wps:cNvSpPr>
                        <wps:spPr bwMode="auto">
                          <a:xfrm>
                            <a:off x="0" y="663933"/>
                            <a:ext cx="5715000" cy="10575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6734" y="0"/>
                            <a:ext cx="899160" cy="898525"/>
                          </a:xfrm>
                          <a:prstGeom prst="rect">
                            <a:avLst/>
                          </a:prstGeom>
                        </pic:spPr>
                      </pic:pic>
                      <wps:wsp>
                        <wps:cNvPr id="302" name="Text Box 2"/>
                        <wps:cNvSpPr txBox="1">
                          <a:spLocks noChangeArrowheads="1"/>
                        </wps:cNvSpPr>
                        <wps:spPr bwMode="auto">
                          <a:xfrm>
                            <a:off x="1009816" y="302149"/>
                            <a:ext cx="1781092" cy="365719"/>
                          </a:xfrm>
                          <a:prstGeom prst="rect">
                            <a:avLst/>
                          </a:prstGeom>
                          <a:noFill/>
                          <a:ln w="9525">
                            <a:noFill/>
                            <a:miter lim="800000"/>
                            <a:headEnd/>
                            <a:tailEnd/>
                          </a:ln>
                        </wps:spPr>
                        <wps:txb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57A82C" id="Group 1073741944" o:spid="_x0000_s1452" style="position:absolute;margin-left:0;margin-top:55.25pt;width:450pt;height:155.25pt;z-index:253374464;mso-position-horizontal:left;mso-position-horizontal-relative:margin;mso-height-relative:margin" coordsize="57150,17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">
                <v:roundrect id="Text Box 90" o:spid="_x0000_s1453" style="position:absolute;top:6639;width:57150;height:105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" strokecolor="#5a5a5a [2109]">
                  <v:stroke joinstyle="miter"/>
                  <v:textbox inset=",5mm,,2.5mm">
                    <w:txbxContent>
                      <w:p w14:paraId="7639A06F" w14:textId="77777777" w:rsidR="002A1612" w:rsidRPr="00F83E96" w:rsidRDefault="002A1612" w:rsidP="001C6C01">
                        <w:pPr>
                          <w:rPr>
                            <w:lang w:val="cs-CZ"/>
                          </w:rPr>
                        </w:pPr>
                        <w:r>
                          <w:rPr>
                            <w:lang w:val="cs-CZ"/>
                          </w:rPr>
                          <w:t>Pamatujte si že v programování pojem událost (</w:t>
                        </w:r>
                        <w:r w:rsidRPr="00F83E96">
                          <w:rPr>
                            <w:color w:val="FF7000"/>
                            <w:lang w:val="cs-CZ"/>
                          </w:rPr>
                          <w:t>event</w:t>
                        </w:r>
                        <w:r>
                          <w:rPr>
                            <w:lang w:val="cs-CZ"/>
                          </w:rPr>
                          <w:t xml:space="preserve">) označuje něco, co se stane mimo programový kód ovlivňující běh programu. </w:t>
                        </w:r>
                      </w:p>
                      <w:p w14:paraId="1BCCCA52" w14:textId="77777777" w:rsidR="002A1612" w:rsidRPr="00F83E96" w:rsidRDefault="002A1612" w:rsidP="001C6C01">
                        <w:pPr>
                          <w:rPr>
                            <w:lang w:val="cs-CZ"/>
                          </w:rPr>
                        </w:pPr>
                        <w:r>
                          <w:rPr>
                            <w:lang w:val="cs-CZ"/>
                          </w:rPr>
                          <w:t>Podmínka události</w:t>
                        </w:r>
                        <w:r w:rsidRPr="00F83E96">
                          <w:rPr>
                            <w:lang w:val="cs-CZ"/>
                          </w:rPr>
                          <w:t xml:space="preserve"> </w:t>
                        </w:r>
                        <w:r>
                          <w:rPr>
                            <w:lang w:val="cs-CZ"/>
                          </w:rPr>
                          <w:t>(</w:t>
                        </w:r>
                        <w:r w:rsidRPr="009040AE">
                          <w:rPr>
                            <w:color w:val="FF7000"/>
                            <w:lang w:val="cs-CZ"/>
                          </w:rPr>
                          <w:t xml:space="preserve">event </w:t>
                        </w:r>
                        <w:proofErr w:type="spellStart"/>
                        <w:r w:rsidRPr="009040AE">
                          <w:rPr>
                            <w:color w:val="FF7000"/>
                            <w:lang w:val="cs-CZ"/>
                          </w:rPr>
                          <w:t>condition</w:t>
                        </w:r>
                        <w:proofErr w:type="spellEnd"/>
                        <w:r>
                          <w:rPr>
                            <w:lang w:val="cs-CZ"/>
                          </w:rPr>
                          <w:t xml:space="preserve">) je podmínka vyžadující konkrétní událost, např. stlačení tlačítka, ke spuštění podmíněného kódu. </w:t>
                        </w:r>
                      </w:p>
                      <w:p w14:paraId="1A7A7958" w14:textId="77777777" w:rsidR="002A1612" w:rsidRPr="00F83E96" w:rsidRDefault="002A1612" w:rsidP="001C6C01">
                        <w:pPr>
                          <w:rPr>
                            <w:lang w:val="cs-CZ"/>
                          </w:rPr>
                        </w:pPr>
                      </w:p>
                    </w:txbxContent>
                  </v:textbox>
                </v:roundrect>
                <v:shape id="Picture 204" o:spid="_x0000_s1454" type="#_x0000_t75" style="position:absolute;left:2067;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">
                  <v:imagedata r:id="rId51" o:title=""/>
                </v:shape>
                <v:shape id="_x0000_s1455" type="#_x0000_t202" style="position:absolute;left:10098;top:3021;width:1781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678DD85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47B27F3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A84B87">
        <w:rPr>
          <w:lang w:val="cs-CZ"/>
        </w:rPr>
        <w:t>Jedním z </w:t>
      </w:r>
      <w:r>
        <w:rPr>
          <w:lang w:val="cs-CZ"/>
        </w:rPr>
        <w:t>nejčastějších</w:t>
      </w:r>
      <w:r w:rsidRPr="00A84B87">
        <w:rPr>
          <w:lang w:val="cs-CZ"/>
        </w:rPr>
        <w:t xml:space="preserve"> způsobů využití podmíněných příkazů v </w:t>
      </w:r>
      <w:proofErr w:type="spellStart"/>
      <w:r w:rsidRPr="00A84B87">
        <w:rPr>
          <w:lang w:val="cs-CZ"/>
        </w:rPr>
        <w:t>EdScratchi</w:t>
      </w:r>
      <w:proofErr w:type="spellEnd"/>
      <w:r w:rsidRPr="00A84B87">
        <w:rPr>
          <w:lang w:val="cs-CZ"/>
        </w:rPr>
        <w:t xml:space="preserve"> je stanovení určitých událostí jako podmínek dalších kroků</w:t>
      </w:r>
      <w:r>
        <w:rPr>
          <w:lang w:val="cs-CZ"/>
        </w:rPr>
        <w:t xml:space="preserve"> či akcí</w:t>
      </w:r>
      <w:r w:rsidRPr="00A84B87">
        <w:rPr>
          <w:lang w:val="cs-CZ"/>
        </w:rPr>
        <w:t xml:space="preserve">. Takovýmto podmínkám se říká </w:t>
      </w:r>
      <w:r w:rsidRPr="009040AE">
        <w:rPr>
          <w:b/>
          <w:color w:val="FF7000"/>
          <w:lang w:val="cs-CZ"/>
        </w:rPr>
        <w:t>podmínka události</w:t>
      </w:r>
      <w:r w:rsidRPr="00A84B87">
        <w:rPr>
          <w:lang w:val="cs-CZ"/>
        </w:rPr>
        <w:t xml:space="preserve"> </w:t>
      </w:r>
      <w:r w:rsidRPr="009040AE">
        <w:rPr>
          <w:i/>
          <w:noProof/>
          <w:lang w:val="cs-CZ"/>
        </w:rPr>
        <w:t>(</w:t>
      </w:r>
      <w:r w:rsidRPr="007B46E7">
        <w:rPr>
          <w:i/>
          <w:lang w:val="cs-CZ"/>
        </w:rPr>
        <w:t xml:space="preserve">event </w:t>
      </w:r>
      <w:proofErr w:type="spellStart"/>
      <w:r w:rsidRPr="007B46E7">
        <w:rPr>
          <w:i/>
          <w:lang w:val="cs-CZ"/>
        </w:rPr>
        <w:t>condition</w:t>
      </w:r>
      <w:proofErr w:type="spellEnd"/>
      <w:r w:rsidRPr="009040AE">
        <w:rPr>
          <w:i/>
          <w:lang w:val="cs-CZ"/>
        </w:rPr>
        <w:t>)</w:t>
      </w:r>
      <w:r w:rsidRPr="00A84B87">
        <w:rPr>
          <w:lang w:val="cs-CZ"/>
        </w:rPr>
        <w:t>.</w:t>
      </w:r>
    </w:p>
    <w:p w14:paraId="69D4AF0A" w14:textId="77777777" w:rsidR="001C6C01" w:rsidRPr="00A84B87" w:rsidRDefault="001C6C01" w:rsidP="001C6C01">
      <w:pPr>
        <w:rPr>
          <w:lang w:val="cs-CZ"/>
        </w:rPr>
      </w:pPr>
    </w:p>
    <w:p w14:paraId="1F4C0FB1" w14:textId="77777777" w:rsidR="001C6C01" w:rsidRPr="00A84B87" w:rsidRDefault="001C6C01" w:rsidP="001C6C01">
      <w:pPr>
        <w:rPr>
          <w:lang w:val="cs-CZ"/>
        </w:rPr>
      </w:pPr>
      <w:r w:rsidRPr="00A84B87">
        <w:rPr>
          <w:lang w:val="cs-CZ"/>
        </w:rPr>
        <w:lastRenderedPageBreak/>
        <w:t>Podmínky události můžete v </w:t>
      </w:r>
      <w:proofErr w:type="spellStart"/>
      <w:r w:rsidRPr="00A84B87">
        <w:rPr>
          <w:lang w:val="cs-CZ"/>
        </w:rPr>
        <w:t>EdScratchi</w:t>
      </w:r>
      <w:proofErr w:type="spellEnd"/>
      <w:r w:rsidRPr="00A84B87">
        <w:rPr>
          <w:lang w:val="cs-CZ"/>
        </w:rPr>
        <w:t xml:space="preserve"> použít s bloky </w:t>
      </w:r>
      <w:proofErr w:type="spellStart"/>
      <w:r w:rsidRPr="00A84B87">
        <w:rPr>
          <w:color w:val="FF7000"/>
          <w:lang w:val="cs-CZ"/>
        </w:rPr>
        <w:t>until</w:t>
      </w:r>
      <w:proofErr w:type="spellEnd"/>
      <w:r w:rsidRPr="00A84B87">
        <w:rPr>
          <w:lang w:val="cs-CZ"/>
        </w:rPr>
        <w:t xml:space="preserve">. Edison bude provádět akci definovanou blokem </w:t>
      </w:r>
      <w:proofErr w:type="spellStart"/>
      <w:r w:rsidRPr="00A84B87">
        <w:rPr>
          <w:color w:val="FF7000"/>
          <w:lang w:val="cs-CZ"/>
        </w:rPr>
        <w:t>until</w:t>
      </w:r>
      <w:proofErr w:type="spellEnd"/>
      <w:r w:rsidRPr="00A84B87">
        <w:rPr>
          <w:lang w:val="cs-CZ"/>
        </w:rPr>
        <w:t xml:space="preserve">, dokud nedojde ke stanovené události. Po proběhnutí této události Edison přejde k dalšímu bloku v programu. </w:t>
      </w:r>
    </w:p>
    <w:p w14:paraId="4402B2D9" w14:textId="77777777" w:rsidR="001C6C01" w:rsidRPr="00A84B87" w:rsidRDefault="001C6C01" w:rsidP="001C6C01">
      <w:pPr>
        <w:rPr>
          <w:lang w:val="cs-CZ"/>
        </w:rPr>
      </w:pPr>
      <w:r w:rsidRPr="00A84B87">
        <w:rPr>
          <w:noProof/>
          <w:lang w:val="cs-CZ"/>
        </w:rPr>
        <w:drawing>
          <wp:anchor distT="0" distB="0" distL="114300" distR="114300" simplePos="0" relativeHeight="253373440" behindDoc="0" locked="0" layoutInCell="1" allowOverlap="1" wp14:anchorId="442392CA" wp14:editId="23C33609">
            <wp:simplePos x="0" y="0"/>
            <wp:positionH relativeFrom="column">
              <wp:posOffset>473075</wp:posOffset>
            </wp:positionH>
            <wp:positionV relativeFrom="paragraph">
              <wp:posOffset>312420</wp:posOffset>
            </wp:positionV>
            <wp:extent cx="4777105" cy="2790825"/>
            <wp:effectExtent l="19050" t="19050" r="23495" b="285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4-1.1_and then.PNG"/>
                    <pic:cNvPicPr/>
                  </pic:nvPicPr>
                  <pic:blipFill>
                    <a:blip r:embed="rId164">
                      <a:extLst>
                        <a:ext uri="{28A0092B-C50C-407E-A947-70E740481C1C}">
                          <a14:useLocalDpi xmlns:a14="http://schemas.microsoft.com/office/drawing/2010/main" val="0"/>
                        </a:ext>
                      </a:extLst>
                    </a:blip>
                    <a:stretch>
                      <a:fillRect/>
                    </a:stretch>
                  </pic:blipFill>
                  <pic:spPr>
                    <a:xfrm>
                      <a:off x="0" y="0"/>
                      <a:ext cx="4777105" cy="27908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Následující program využívá mnoho bloků s </w:t>
      </w:r>
      <w:r w:rsidRPr="00A84B87">
        <w:rPr>
          <w:i/>
          <w:color w:val="FF7000"/>
          <w:lang w:val="cs-CZ"/>
        </w:rPr>
        <w:t>podmínkou</w:t>
      </w:r>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s podmínkami událostí:</w:t>
      </w:r>
    </w:p>
    <w:p w14:paraId="3693F57E" w14:textId="77777777" w:rsidR="001C6C01" w:rsidRPr="00A84B87" w:rsidRDefault="001C6C01" w:rsidP="001C6C01">
      <w:pPr>
        <w:rPr>
          <w:lang w:val="cs-CZ"/>
        </w:rPr>
      </w:pPr>
    </w:p>
    <w:p w14:paraId="653DA143" w14:textId="77777777" w:rsidR="001C6C01" w:rsidRPr="00A84B87" w:rsidRDefault="001C6C01" w:rsidP="001C6C01">
      <w:pPr>
        <w:rPr>
          <w:lang w:val="cs-CZ"/>
        </w:rPr>
      </w:pPr>
      <w:r w:rsidRPr="00A84B87">
        <w:rPr>
          <w:lang w:val="cs-CZ"/>
        </w:rPr>
        <w:t>Napište tento program v </w:t>
      </w:r>
      <w:proofErr w:type="spellStart"/>
      <w:r w:rsidRPr="00A84B87">
        <w:rPr>
          <w:lang w:val="cs-CZ"/>
        </w:rPr>
        <w:t>EdScratch</w:t>
      </w:r>
      <w:r>
        <w:rPr>
          <w:lang w:val="cs-CZ"/>
        </w:rPr>
        <w:t>i</w:t>
      </w:r>
      <w:proofErr w:type="spellEnd"/>
      <w:r w:rsidRPr="00A84B87">
        <w:rPr>
          <w:lang w:val="cs-CZ"/>
        </w:rPr>
        <w:t xml:space="preserve"> a stáhněte jej do Edisona. Spusťte program. Dokážete přimět program, aby provedl každý krok až do úspěšného konce a přepnul robota do režimu </w:t>
      </w:r>
      <w:r w:rsidRPr="00A84B87">
        <w:rPr>
          <w:noProof/>
          <w:lang w:val="cs-CZ"/>
        </w:rPr>
        <w:t>standby</w:t>
      </w:r>
      <w:r w:rsidRPr="00A84B87">
        <w:rPr>
          <w:lang w:val="cs-CZ"/>
        </w:rPr>
        <w:t>?</w:t>
      </w:r>
    </w:p>
    <w:p w14:paraId="086073EA" w14:textId="77777777" w:rsidR="001C6C01" w:rsidRPr="00A84B87" w:rsidRDefault="001C6C01" w:rsidP="001C6C01">
      <w:pPr>
        <w:pStyle w:val="Odstavecseseznamem"/>
        <w:numPr>
          <w:ilvl w:val="0"/>
          <w:numId w:val="47"/>
        </w:numPr>
        <w:rPr>
          <w:lang w:val="cs-CZ"/>
        </w:rPr>
      </w:pPr>
      <w:r w:rsidRPr="00A84B87">
        <w:rPr>
          <w:lang w:val="cs-CZ"/>
        </w:rPr>
        <w:t>Kolik událostí musí nastat po spuštění programu, aby se celý program úspěšně dokončil?</w:t>
      </w:r>
    </w:p>
    <w:p w14:paraId="774B930C" w14:textId="77777777" w:rsidR="001C6C01" w:rsidRPr="00A84B87" w:rsidRDefault="001C6C01" w:rsidP="001C6C01">
      <w:pPr>
        <w:ind w:firstLine="720"/>
        <w:rPr>
          <w:lang w:val="cs-CZ"/>
        </w:rPr>
      </w:pPr>
      <w:r w:rsidRPr="00A84B87">
        <w:rPr>
          <w:lang w:val="cs-CZ"/>
        </w:rPr>
        <w:t>_______________________________</w:t>
      </w:r>
    </w:p>
    <w:p w14:paraId="295538A9" w14:textId="77777777" w:rsidR="001C6C01" w:rsidRPr="00A84B87" w:rsidRDefault="001C6C01" w:rsidP="001C6C01">
      <w:pPr>
        <w:pStyle w:val="Odstavecseseznamem"/>
        <w:numPr>
          <w:ilvl w:val="0"/>
          <w:numId w:val="47"/>
        </w:numPr>
        <w:rPr>
          <w:lang w:val="cs-CZ"/>
        </w:rPr>
      </w:pPr>
      <w:r w:rsidRPr="00A84B87">
        <w:rPr>
          <w:lang w:val="cs-CZ"/>
        </w:rPr>
        <w:t xml:space="preserve">První blok v tomto programu přikazuje robotovi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color w:val="FF7000"/>
          <w:lang w:val="cs-CZ"/>
        </w:rPr>
        <w:t xml:space="preserve"> </w:t>
      </w:r>
      <w:proofErr w:type="spellStart"/>
      <w:r w:rsidRPr="009040AE">
        <w:rPr>
          <w:color w:val="FF7000"/>
          <w:lang w:val="cs-CZ"/>
        </w:rPr>
        <w:t>clap</w:t>
      </w:r>
      <w:proofErr w:type="spellEnd"/>
      <w:r w:rsidRPr="009040AE">
        <w:rPr>
          <w:color w:val="FF7000"/>
          <w:lang w:val="cs-CZ"/>
        </w:rPr>
        <w:t xml:space="preserve"> </w:t>
      </w:r>
      <w:proofErr w:type="spellStart"/>
      <w:r w:rsidRPr="009040AE">
        <w:rPr>
          <w:color w:val="FF7000"/>
          <w:lang w:val="cs-CZ"/>
        </w:rPr>
        <w:t>detected</w:t>
      </w:r>
      <w:proofErr w:type="spellEnd"/>
      <w:r w:rsidRPr="00A84B87">
        <w:rPr>
          <w:lang w:val="cs-CZ"/>
        </w:rPr>
        <w:t xml:space="preserve"> </w:t>
      </w:r>
      <w:r w:rsidRPr="00A84B87">
        <w:rPr>
          <w:i/>
          <w:iCs/>
          <w:lang w:val="cs-CZ"/>
        </w:rPr>
        <w:t>(čekej dokud nerozpoznáš tlesknutí)</w:t>
      </w:r>
      <w:r w:rsidRPr="00A84B87">
        <w:rPr>
          <w:lang w:val="cs-CZ"/>
        </w:rPr>
        <w:t xml:space="preserve">. Napadá vás situace v reálném životě, v níž by bylo možné využít kód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Jaké zařízení by mohlo využívat program s podmínkou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 xml:space="preserve"> jako prvním krokem? Jaká podmínka by spustila podmíněný kód? Co by program přiměl zařízení udělat, když dojde ke splnění podmínky události? </w:t>
      </w:r>
    </w:p>
    <w:p w14:paraId="456B6444" w14:textId="77777777" w:rsidR="001C6C01" w:rsidRPr="00A84B87" w:rsidRDefault="001C6C01" w:rsidP="001C6C01">
      <w:pPr>
        <w:rPr>
          <w:lang w:val="cs-CZ"/>
        </w:rPr>
      </w:pPr>
      <w:r w:rsidRPr="00A84B87">
        <w:rPr>
          <w:lang w:val="cs-CZ"/>
        </w:rPr>
        <w:t>________________________________________________________________________________</w:t>
      </w:r>
    </w:p>
    <w:p w14:paraId="43F2595F" w14:textId="77777777" w:rsidR="001C6C01" w:rsidRPr="00A84B87" w:rsidRDefault="001C6C01" w:rsidP="001C6C01">
      <w:pPr>
        <w:rPr>
          <w:lang w:val="cs-CZ"/>
        </w:rPr>
      </w:pPr>
      <w:r w:rsidRPr="00A84B87">
        <w:rPr>
          <w:lang w:val="cs-CZ"/>
        </w:rPr>
        <w:t>________________________________________________________________________________</w:t>
      </w:r>
    </w:p>
    <w:p w14:paraId="435B7517" w14:textId="77777777" w:rsidR="001C6C01" w:rsidRPr="00A84B87" w:rsidRDefault="001C6C01" w:rsidP="001C6C01">
      <w:pPr>
        <w:rPr>
          <w:lang w:val="cs-CZ"/>
        </w:rPr>
      </w:pPr>
      <w:r w:rsidRPr="00A84B87">
        <w:rPr>
          <w:lang w:val="cs-CZ"/>
        </w:rPr>
        <w:t>________________________________________________________________________________</w:t>
      </w:r>
    </w:p>
    <w:p w14:paraId="26A7DC8F" w14:textId="77777777" w:rsidR="001C6C01" w:rsidRPr="00A84B87" w:rsidRDefault="001C6C01" w:rsidP="001C6C01">
      <w:pPr>
        <w:rPr>
          <w:lang w:val="cs-CZ"/>
        </w:rPr>
      </w:pPr>
      <w:r w:rsidRPr="00A84B87">
        <w:rPr>
          <w:lang w:val="cs-CZ"/>
        </w:rPr>
        <w:t>________________________________________________________________________________</w:t>
      </w:r>
    </w:p>
    <w:p w14:paraId="10C50E54" w14:textId="77777777" w:rsidR="001C6C01" w:rsidRPr="00A84B87" w:rsidRDefault="001C6C01" w:rsidP="001C6C01">
      <w:pPr>
        <w:rPr>
          <w:lang w:val="cs-CZ"/>
        </w:rPr>
      </w:pPr>
      <w:r w:rsidRPr="00A84B87">
        <w:rPr>
          <w:lang w:val="cs-CZ"/>
        </w:rPr>
        <w:t>________________________________________________________________________________</w:t>
      </w:r>
    </w:p>
    <w:p w14:paraId="72C35EB7" w14:textId="77777777" w:rsidR="001C6C01" w:rsidRPr="00A84B87" w:rsidRDefault="001C6C01" w:rsidP="001C6C01">
      <w:pPr>
        <w:rPr>
          <w:lang w:val="cs-CZ"/>
        </w:rPr>
      </w:pPr>
      <w:r w:rsidRPr="00A84B87">
        <w:rPr>
          <w:lang w:val="cs-CZ"/>
        </w:rPr>
        <w:t>________________________________________________________________________________</w:t>
      </w:r>
    </w:p>
    <w:p w14:paraId="4C158725" w14:textId="77777777" w:rsidR="001C6C01" w:rsidRPr="00A84B87" w:rsidRDefault="001C6C01" w:rsidP="001C6C01">
      <w:pPr>
        <w:rPr>
          <w:lang w:val="cs-CZ"/>
        </w:rPr>
      </w:pPr>
    </w:p>
    <w:p w14:paraId="70EE693C" w14:textId="77777777" w:rsidR="001C6C01" w:rsidRPr="00A84B87" w:rsidRDefault="001C6C01" w:rsidP="001C6C01">
      <w:pPr>
        <w:rPr>
          <w:lang w:val="cs-CZ"/>
        </w:rPr>
      </w:pPr>
      <w:r w:rsidRPr="00A84B87">
        <w:rPr>
          <w:lang w:val="cs-CZ"/>
        </w:rPr>
        <w:br w:type="page"/>
      </w:r>
    </w:p>
    <w:p w14:paraId="054817FD" w14:textId="1CAB7EDB" w:rsidR="001C6C01" w:rsidRPr="00A84B87" w:rsidRDefault="001C6C01" w:rsidP="001C6C01">
      <w:pPr>
        <w:pStyle w:val="Nadpis1"/>
        <w:rPr>
          <w:lang w:val="cs-CZ"/>
        </w:rPr>
      </w:pPr>
      <w:bookmarkStart w:id="90" w:name="_Toc146267248"/>
      <w:r w:rsidRPr="00A84B87">
        <w:rPr>
          <w:lang w:val="cs-CZ"/>
        </w:rPr>
        <w:lastRenderedPageBreak/>
        <w:t>U4-1.</w:t>
      </w:r>
      <w:bookmarkStart w:id="91" w:name="_Hlk514773711"/>
      <w:r w:rsidRPr="00A84B87">
        <w:rPr>
          <w:lang w:val="cs-CZ"/>
        </w:rPr>
        <w:t>1a Změňte to: Chyba robota</w:t>
      </w:r>
      <w:r w:rsidR="0070386B">
        <w:rPr>
          <w:lang w:val="cs-CZ"/>
        </w:rPr>
        <w:t>,</w:t>
      </w:r>
      <w:r w:rsidRPr="00A84B87">
        <w:rPr>
          <w:lang w:val="cs-CZ"/>
        </w:rPr>
        <w:t xml:space="preserve"> nebo lidská chyba?</w:t>
      </w:r>
      <w:bookmarkEnd w:id="90"/>
      <w:bookmarkEnd w:id="91"/>
    </w:p>
    <w:p w14:paraId="39CCFBAF" w14:textId="4F6A5764" w:rsidR="001C6C01" w:rsidRPr="00A84B87" w:rsidRDefault="0070386B" w:rsidP="001C6C01">
      <w:pPr>
        <w:rPr>
          <w:lang w:val="cs-CZ"/>
        </w:rPr>
      </w:pPr>
      <w:r>
        <w:rPr>
          <w:lang w:val="cs-CZ"/>
        </w:rPr>
        <w:t>K</w:t>
      </w:r>
      <w:r w:rsidR="001C6C01" w:rsidRPr="00A84B87">
        <w:rPr>
          <w:lang w:val="cs-CZ"/>
        </w:rPr>
        <w:t xml:space="preserve">dyž píšeme program pro Edisona, </w:t>
      </w:r>
      <w:r>
        <w:rPr>
          <w:lang w:val="cs-CZ"/>
        </w:rPr>
        <w:t xml:space="preserve">někdy </w:t>
      </w:r>
      <w:r w:rsidR="001C6C01" w:rsidRPr="00A84B87">
        <w:rPr>
          <w:lang w:val="cs-CZ"/>
        </w:rPr>
        <w:t xml:space="preserve">se zdá, že robot prostě odmítá udělat to, co chceme. Stejně jako u ostatních počítačů je rozsah toho, co Edison dokáže, omezený. Dříve, než obviníte robota z toho, že váš program nefunguje, zeptejte se sami sebe, zda je problém u robota </w:t>
      </w:r>
      <w:r>
        <w:rPr>
          <w:lang w:val="cs-CZ"/>
        </w:rPr>
        <w:t>–</w:t>
      </w:r>
      <w:r w:rsidR="001C6C01" w:rsidRPr="00A84B87">
        <w:rPr>
          <w:lang w:val="cs-CZ"/>
        </w:rPr>
        <w:t xml:space="preserve"> nebo u člověka. </w:t>
      </w:r>
    </w:p>
    <w:p w14:paraId="07E039F3" w14:textId="77777777" w:rsidR="001C6C01" w:rsidRPr="00A84B87" w:rsidRDefault="001C6C01" w:rsidP="001C6C01">
      <w:pPr>
        <w:rPr>
          <w:lang w:val="cs-CZ"/>
        </w:rPr>
      </w:pPr>
      <w:r w:rsidRPr="00A84B87">
        <w:rPr>
          <w:noProof/>
          <w:lang w:val="cs-CZ"/>
        </w:rPr>
        <w:drawing>
          <wp:anchor distT="0" distB="0" distL="114300" distR="114300" simplePos="0" relativeHeight="253372416" behindDoc="0" locked="0" layoutInCell="1" allowOverlap="1" wp14:anchorId="12FCCB44" wp14:editId="070EBAEF">
            <wp:simplePos x="0" y="0"/>
            <wp:positionH relativeFrom="column">
              <wp:posOffset>599440</wp:posOffset>
            </wp:positionH>
            <wp:positionV relativeFrom="paragraph">
              <wp:posOffset>245745</wp:posOffset>
            </wp:positionV>
            <wp:extent cx="4652010" cy="2349500"/>
            <wp:effectExtent l="19050" t="19050" r="15240" b="12700"/>
            <wp:wrapTopAndBottom/>
            <wp:docPr id="1073742034" name="Picture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4" name="U4-1.1a Looped conditionals.PNG"/>
                    <pic:cNvPicPr/>
                  </pic:nvPicPr>
                  <pic:blipFill>
                    <a:blip r:embed="rId165">
                      <a:extLst>
                        <a:ext uri="{28A0092B-C50C-407E-A947-70E740481C1C}">
                          <a14:useLocalDpi xmlns:a14="http://schemas.microsoft.com/office/drawing/2010/main" val="0"/>
                        </a:ext>
                      </a:extLst>
                    </a:blip>
                    <a:stretch>
                      <a:fillRect/>
                    </a:stretch>
                  </pic:blipFill>
                  <pic:spPr>
                    <a:xfrm>
                      <a:off x="0" y="0"/>
                      <a:ext cx="4652010" cy="234950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A84B87">
        <w:rPr>
          <w:lang w:val="cs-CZ"/>
        </w:rPr>
        <w:t xml:space="preserve">Prohlédněte si následující program, který využívá tři různé podmíněné příkazy: </w:t>
      </w:r>
    </w:p>
    <w:p w14:paraId="401BDCCB" w14:textId="77777777" w:rsidR="001C6C01" w:rsidRPr="00A84B87" w:rsidRDefault="001C6C01" w:rsidP="001C6C01">
      <w:pPr>
        <w:rPr>
          <w:lang w:val="cs-CZ"/>
        </w:rPr>
      </w:pPr>
    </w:p>
    <w:p w14:paraId="07F23676" w14:textId="77777777" w:rsidR="001C6C01" w:rsidRPr="00A84B87" w:rsidRDefault="001C6C01" w:rsidP="001C6C01">
      <w:pPr>
        <w:rPr>
          <w:lang w:val="cs-CZ"/>
        </w:rPr>
      </w:pPr>
      <w:r w:rsidRPr="00A84B87">
        <w:rPr>
          <w:noProof/>
          <w:lang w:val="cs-CZ"/>
        </w:rPr>
        <mc:AlternateContent>
          <mc:Choice Requires="wps">
            <w:drawing>
              <wp:anchor distT="0" distB="0" distL="114300" distR="114300" simplePos="0" relativeHeight="253371392" behindDoc="0" locked="0" layoutInCell="1" allowOverlap="1" wp14:anchorId="5B262463" wp14:editId="614EC154">
                <wp:simplePos x="0" y="0"/>
                <wp:positionH relativeFrom="column">
                  <wp:posOffset>85725</wp:posOffset>
                </wp:positionH>
                <wp:positionV relativeFrom="paragraph">
                  <wp:posOffset>661670</wp:posOffset>
                </wp:positionV>
                <wp:extent cx="5486400" cy="981710"/>
                <wp:effectExtent l="114300" t="381000" r="19050" b="27940"/>
                <wp:wrapTopAndBottom/>
                <wp:docPr id="1073742033" name="Speech Bubble: Rectangle with Corners Rounded 1073742033"/>
                <wp:cNvGraphicFramePr/>
                <a:graphic xmlns:a="http://schemas.openxmlformats.org/drawingml/2006/main">
                  <a:graphicData uri="http://schemas.microsoft.com/office/word/2010/wordprocessingShape">
                    <wps:wsp>
                      <wps:cNvSpPr/>
                      <wps:spPr>
                        <a:xfrm>
                          <a:off x="0" y="0"/>
                          <a:ext cx="5486400" cy="981710"/>
                        </a:xfrm>
                        <a:prstGeom prst="wedgeRoundRectCallout">
                          <a:avLst>
                            <a:gd name="adj1" fmla="val -51289"/>
                            <a:gd name="adj2" fmla="val -87246"/>
                            <a:gd name="adj3" fmla="val 16667"/>
                          </a:avLst>
                        </a:prstGeom>
                        <a:noFill/>
                        <a:ln w="19050">
                          <a:solidFill>
                            <a:srgbClr val="FF7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2463" id="Speech Bubble: Rectangle with Corners Rounded 1073742033" o:spid="_x0000_s1456" type="#_x0000_t62" style="position:absolute;margin-left:6.75pt;margin-top:52.1pt;width:6in;height:77.3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" adj="-278,-8045" filled="f" strokecolor="#ff7000" strokeweight="1.5pt">
                <v:textbox>
                  <w:txbxContent>
                    <w:p w14:paraId="25C73E7E" w14:textId="7F67AAF2" w:rsidR="002A1612" w:rsidRPr="009040AE" w:rsidRDefault="002A1612" w:rsidP="001C6C01">
                      <w:pPr>
                        <w:rPr>
                          <w:i/>
                          <w:lang w:val="cs-CZ"/>
                        </w:rPr>
                      </w:pP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Pr>
                          <w:i/>
                          <w:lang w:val="cs-CZ"/>
                        </w:rPr>
                        <w:t xml:space="preserve"> </w:t>
                      </w:r>
                      <w:r w:rsidRPr="009040AE">
                        <w:rPr>
                          <w:rFonts w:hint="eastAsia"/>
                          <w:i/>
                          <w:lang w:val="cs-CZ"/>
                        </w:rPr>
                        <w:t xml:space="preserve">stisknu kulaté tlačítko, </w:t>
                      </w:r>
                      <w:r w:rsidRPr="009040AE">
                        <w:rPr>
                          <w:i/>
                          <w:lang w:val="cs-CZ"/>
                        </w:rPr>
                        <w:t xml:space="preserve">robot </w:t>
                      </w:r>
                      <w:r>
                        <w:rPr>
                          <w:i/>
                          <w:lang w:val="cs-CZ"/>
                        </w:rPr>
                        <w:t xml:space="preserve">by se </w:t>
                      </w:r>
                      <w:r w:rsidRPr="009040AE">
                        <w:rPr>
                          <w:rFonts w:hint="eastAsia"/>
                          <w:i/>
                          <w:lang w:val="cs-CZ"/>
                        </w:rPr>
                        <w:t xml:space="preserve">podle mého názoru měl přestat pohybovat, pak zapípat a program by měl skončit. To se neděje! Zkusil jsem dvakrát stisknout trojúhelníkové tlačítko, pak stisknout kulaté tlačítko, ale robot se stále otáčí. Myslím, že robot </w:t>
                      </w:r>
                      <w:r>
                        <w:rPr>
                          <w:i/>
                          <w:lang w:val="cs-CZ"/>
                        </w:rPr>
                        <w:t>je pokažený</w:t>
                      </w:r>
                      <w:r w:rsidRPr="009040AE">
                        <w:rPr>
                          <w:i/>
                          <w:lang w:val="cs-CZ"/>
                        </w:rPr>
                        <w:t>.“</w:t>
                      </w:r>
                    </w:p>
                    <w:p w14:paraId="67B5359F" w14:textId="77777777" w:rsidR="002A1612" w:rsidRPr="00AA6438" w:rsidRDefault="002A1612" w:rsidP="001C6C01">
                      <w:pPr>
                        <w:jc w:val="center"/>
                        <w:rPr>
                          <w:lang w:val="cs-CZ"/>
                        </w:rPr>
                      </w:pPr>
                    </w:p>
                  </w:txbxContent>
                </v:textbox>
                <w10:wrap type="topAndBottom"/>
              </v:shape>
            </w:pict>
          </mc:Fallback>
        </mc:AlternateContent>
      </w:r>
      <w:r w:rsidRPr="00A84B87">
        <w:rPr>
          <w:lang w:val="cs-CZ"/>
        </w:rPr>
        <w:t xml:space="preserve">Program nefunguje tak, jak by si programátor přál: </w:t>
      </w:r>
    </w:p>
    <w:p w14:paraId="721FF0C1" w14:textId="3DA7814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61504" behindDoc="0" locked="0" layoutInCell="1" allowOverlap="1" wp14:anchorId="255BABC7" wp14:editId="48D9B939">
                <wp:simplePos x="0" y="0"/>
                <wp:positionH relativeFrom="column">
                  <wp:posOffset>19050</wp:posOffset>
                </wp:positionH>
                <wp:positionV relativeFrom="paragraph">
                  <wp:posOffset>1873885</wp:posOffset>
                </wp:positionV>
                <wp:extent cx="5715000" cy="2480310"/>
                <wp:effectExtent l="0" t="0" r="19050" b="15240"/>
                <wp:wrapTopAndBottom/>
                <wp:docPr id="994" name="Group 994"/>
                <wp:cNvGraphicFramePr/>
                <a:graphic xmlns:a="http://schemas.openxmlformats.org/drawingml/2006/main">
                  <a:graphicData uri="http://schemas.microsoft.com/office/word/2010/wordprocessingGroup">
                    <wpg:wgp>
                      <wpg:cNvGrpSpPr/>
                      <wpg:grpSpPr>
                        <a:xfrm>
                          <a:off x="0" y="0"/>
                          <a:ext cx="5715000" cy="2480310"/>
                          <a:chOff x="0" y="0"/>
                          <a:chExt cx="5715000" cy="2329714"/>
                        </a:xfrm>
                      </wpg:grpSpPr>
                      <wps:wsp>
                        <wps:cNvPr id="1073741966" name="Text Box 1073741966"/>
                        <wps:cNvSpPr txBox="1">
                          <a:spLocks noChangeArrowheads="1"/>
                        </wps:cNvSpPr>
                        <wps:spPr bwMode="auto">
                          <a:xfrm>
                            <a:off x="0" y="672999"/>
                            <a:ext cx="5715000" cy="165671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logikou,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wps:txbx>
                        <wps:bodyPr rot="0" vert="horz" wrap="square" lIns="91440" tIns="180000" rIns="91440" bIns="90000" anchor="t" anchorCtr="0">
                          <a:noAutofit/>
                        </wps:bodyPr>
                      </wps:wsp>
                      <pic:pic xmlns:pic="http://schemas.openxmlformats.org/drawingml/2006/picture">
                        <pic:nvPicPr>
                          <pic:cNvPr id="992" name="Picture 9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1168" y="0"/>
                            <a:ext cx="899160" cy="899160"/>
                          </a:xfrm>
                          <a:prstGeom prst="rect">
                            <a:avLst/>
                          </a:prstGeom>
                        </pic:spPr>
                      </pic:pic>
                      <wps:wsp>
                        <wps:cNvPr id="993"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55BABC7" id="Group 994" o:spid="_x0000_s1457" style="position:absolute;margin-left:1.5pt;margin-top:147.55pt;width:450pt;height:195.3pt;z-index:253461504;mso-height-relative:margin" coordsize="57150,23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">
                <v:roundrect id="Text Box 1073741966" o:spid="_x0000_s1458" style="position:absolute;top:6729;width:57150;height:1656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" strokecolor="#5a5a5a [2109]">
                  <v:stroke joinstyle="miter"/>
                  <v:textbox inset=",5mm,,2.5mm">
                    <w:txbxContent>
                      <w:p w14:paraId="2DD70A67" w14:textId="77777777" w:rsidR="002A1612" w:rsidRPr="00A84B87" w:rsidRDefault="002A1612" w:rsidP="001C6C01">
                        <w:pPr>
                          <w:rPr>
                            <w:lang w:val="cs-CZ"/>
                          </w:rPr>
                        </w:pPr>
                        <w:r w:rsidRPr="00A84B87">
                          <w:rPr>
                            <w:color w:val="FF7000"/>
                            <w:lang w:val="cs-CZ"/>
                          </w:rPr>
                          <w:t xml:space="preserve">Logické chyby </w:t>
                        </w:r>
                        <w:r w:rsidRPr="00A84B87">
                          <w:rPr>
                            <w:lang w:val="cs-CZ"/>
                          </w:rPr>
                          <w:t>jsou probl</w:t>
                        </w:r>
                        <w:r>
                          <w:rPr>
                            <w:lang w:val="cs-CZ"/>
                          </w:rPr>
                          <w:t>é</w:t>
                        </w:r>
                        <w:r w:rsidRPr="00A84B87">
                          <w:rPr>
                            <w:lang w:val="cs-CZ"/>
                          </w:rPr>
                          <w:t>m</w:t>
                        </w:r>
                        <w:r>
                          <w:rPr>
                            <w:lang w:val="cs-CZ"/>
                          </w:rPr>
                          <w:t>y</w:t>
                        </w:r>
                        <w:r w:rsidRPr="00A84B87">
                          <w:rPr>
                            <w:lang w:val="cs-CZ"/>
                          </w:rPr>
                          <w:t xml:space="preserve"> s logikou, neboli způsobem myšlení, v program</w:t>
                        </w:r>
                        <w:r>
                          <w:rPr>
                            <w:lang w:val="cs-CZ"/>
                          </w:rPr>
                          <w:t>u</w:t>
                        </w:r>
                        <w:r w:rsidRPr="00A84B87">
                          <w:rPr>
                            <w:lang w:val="cs-CZ"/>
                          </w:rPr>
                          <w:t>. Pokud program ne</w:t>
                        </w:r>
                        <w:r>
                          <w:rPr>
                            <w:lang w:val="cs-CZ"/>
                          </w:rPr>
                          <w:t>f</w:t>
                        </w:r>
                        <w:r w:rsidRPr="00A84B87">
                          <w:rPr>
                            <w:lang w:val="cs-CZ"/>
                          </w:rPr>
                          <w:t>unguje tak, jak jste očekávali, možná v něm je logická chyba. Edison</w:t>
                        </w:r>
                        <w:r>
                          <w:rPr>
                            <w:lang w:val="cs-CZ"/>
                          </w:rPr>
                          <w:t xml:space="preserve"> možná provádí program přesně podle napsaného kódu, avšak ve vašem vnímání program nefunguje. </w:t>
                        </w:r>
                      </w:p>
                      <w:p w14:paraId="2DB6CBA4" w14:textId="55312970" w:rsidR="002A1612" w:rsidRPr="00A84B87" w:rsidRDefault="002A1612" w:rsidP="001C6C01">
                        <w:pPr>
                          <w:rPr>
                            <w:lang w:val="cs-CZ"/>
                          </w:rPr>
                        </w:pPr>
                        <w:r>
                          <w:rPr>
                            <w:lang w:val="cs-CZ"/>
                          </w:rPr>
                          <w:t xml:space="preserve">Mějte na paměti, že počítače nedokáží přemýšlet jako lidé. Proto musíte používat </w:t>
                        </w:r>
                        <w:r>
                          <w:rPr>
                            <w:color w:val="FF7000"/>
                            <w:lang w:val="cs-CZ"/>
                          </w:rPr>
                          <w:t xml:space="preserve">algoritmické myšlení </w:t>
                        </w:r>
                        <w:r>
                          <w:rPr>
                            <w:lang w:val="cs-CZ"/>
                          </w:rPr>
                          <w:t xml:space="preserve">a plánovat, řešit problémy a analyzovat informace stejně jako počítač. </w:t>
                        </w:r>
                      </w:p>
                    </w:txbxContent>
                  </v:textbox>
                </v:roundrect>
                <v:shape id="Picture 992" o:spid="_x0000_s1459" type="#_x0000_t75" style="position:absolute;left:201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">
                  <v:imagedata r:id="rId49" o:title=""/>
                </v:shape>
                <v:shape id="_x0000_s1460"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" filled="f" stroked="f">
                  <v:textbox>
                    <w:txbxContent>
                      <w:p w14:paraId="58AF0B39"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E4E6F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 xml:space="preserve">Je robot skutečně </w:t>
      </w:r>
      <w:r w:rsidR="00566F30">
        <w:rPr>
          <w:lang w:val="cs-CZ"/>
        </w:rPr>
        <w:t>pokažený</w:t>
      </w:r>
      <w:r w:rsidRPr="00A84B87">
        <w:rPr>
          <w:lang w:val="cs-CZ"/>
        </w:rPr>
        <w:t xml:space="preserve">? Jsou v programu nějaké mouchy? Udělal programátor logickou chybu? </w:t>
      </w:r>
      <w:r w:rsidRPr="00A84B87">
        <w:rPr>
          <w:noProof/>
          <w:lang w:val="cs-CZ"/>
        </w:rPr>
        <w:t xml:space="preserve">Nebo je to něčím jiným? </w:t>
      </w:r>
    </w:p>
    <w:p w14:paraId="4E641C8A" w14:textId="77777777" w:rsidR="001C6C01" w:rsidRPr="00A84B87" w:rsidRDefault="001C6C01" w:rsidP="001C6C01">
      <w:pPr>
        <w:pStyle w:val="Nadpis2"/>
        <w:rPr>
          <w:lang w:val="cs-CZ"/>
        </w:rPr>
      </w:pPr>
      <w:r w:rsidRPr="00A84B87">
        <w:rPr>
          <w:lang w:val="cs-CZ"/>
        </w:rPr>
        <w:lastRenderedPageBreak/>
        <w:t>Co máte dělat</w:t>
      </w:r>
    </w:p>
    <w:p w14:paraId="71A7C0DB" w14:textId="5E17547D" w:rsidR="001C6C01" w:rsidRPr="00A84B87" w:rsidRDefault="001C6C01" w:rsidP="001C6C01">
      <w:pPr>
        <w:rPr>
          <w:lang w:val="cs-CZ"/>
        </w:rPr>
      </w:pPr>
      <w:r>
        <w:rPr>
          <w:lang w:val="cs-CZ"/>
        </w:rPr>
        <w:t>Podívejme se</w:t>
      </w:r>
      <w:r w:rsidRPr="00731104">
        <w:rPr>
          <w:rFonts w:hint="eastAsia"/>
          <w:lang w:val="cs-CZ"/>
        </w:rPr>
        <w:t xml:space="preserve">, jestli můžeme </w:t>
      </w:r>
      <w:r w:rsidR="00D71BB7">
        <w:rPr>
          <w:lang w:val="cs-CZ"/>
        </w:rPr>
        <w:t xml:space="preserve">programátorovi </w:t>
      </w:r>
      <w:r w:rsidRPr="00731104">
        <w:rPr>
          <w:rFonts w:hint="eastAsia"/>
          <w:lang w:val="cs-CZ"/>
        </w:rPr>
        <w:t xml:space="preserve">pomoci zjistit, co se s programem děje, a vysvětlit </w:t>
      </w:r>
      <w:r w:rsidR="00D71BB7">
        <w:rPr>
          <w:lang w:val="cs-CZ"/>
        </w:rPr>
        <w:t>mu to</w:t>
      </w:r>
      <w:r w:rsidRPr="00A84B87">
        <w:rPr>
          <w:lang w:val="cs-CZ"/>
        </w:rPr>
        <w:t xml:space="preserve">. </w:t>
      </w:r>
    </w:p>
    <w:p w14:paraId="4B9E92E2" w14:textId="25853EBA"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0608" behindDoc="0" locked="0" layoutInCell="1" allowOverlap="1" wp14:anchorId="63A3A7EE" wp14:editId="186E48B4">
                <wp:simplePos x="0" y="0"/>
                <wp:positionH relativeFrom="column">
                  <wp:posOffset>3295650</wp:posOffset>
                </wp:positionH>
                <wp:positionV relativeFrom="paragraph">
                  <wp:posOffset>1905</wp:posOffset>
                </wp:positionV>
                <wp:extent cx="2615565" cy="2040890"/>
                <wp:effectExtent l="0" t="0" r="13335" b="16510"/>
                <wp:wrapSquare wrapText="bothSides"/>
                <wp:docPr id="1073742007" name="Group 1073742007"/>
                <wp:cNvGraphicFramePr/>
                <a:graphic xmlns:a="http://schemas.openxmlformats.org/drawingml/2006/main">
                  <a:graphicData uri="http://schemas.microsoft.com/office/word/2010/wordprocessingGroup">
                    <wpg:wgp>
                      <wpg:cNvGrpSpPr/>
                      <wpg:grpSpPr>
                        <a:xfrm>
                          <a:off x="0" y="0"/>
                          <a:ext cx="2615565" cy="2040890"/>
                          <a:chOff x="0" y="0"/>
                          <a:chExt cx="2615565" cy="1745685"/>
                        </a:xfrm>
                      </wpg:grpSpPr>
                      <wps:wsp>
                        <wps:cNvPr id="1073741949" name="Text Box 1073741949"/>
                        <wps:cNvSpPr txBox="1">
                          <a:spLocks noChangeArrowheads="1"/>
                        </wps:cNvSpPr>
                        <wps:spPr bwMode="auto">
                          <a:xfrm>
                            <a:off x="0" y="665683"/>
                            <a:ext cx="2615565" cy="108000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wps:txbx>
                        <wps:bodyPr rot="0" vert="horz" wrap="square" lIns="91440" tIns="180000" rIns="91440" bIns="90000" anchor="t" anchorCtr="0">
                          <a:noAutofit/>
                        </wps:bodyPr>
                      </wps:wsp>
                      <wps:wsp>
                        <wps:cNvPr id="1073741951"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073741954" name="Picture 107374195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63A3A7EE" id="Group 1073742007" o:spid="_x0000_s1461" style="position:absolute;margin-left:259.5pt;margin-top:.15pt;width:205.95pt;height:160.7pt;z-index:253380608;mso-height-relative:margin" coordsize="26155,17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">
                <v:roundrect id="Text Box 1073741949" o:spid="_x0000_s1462" style="position:absolute;top:6656;width:26155;height:1080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" strokecolor="#5a5a5a [2109]">
                  <v:stroke joinstyle="miter"/>
                  <v:textbox inset=",5mm,,2.5mm">
                    <w:txbxContent>
                      <w:p w14:paraId="32252E53" w14:textId="77777777" w:rsidR="002A1612" w:rsidRPr="00731104" w:rsidRDefault="002A1612" w:rsidP="001C6C01">
                        <w:pPr>
                          <w:rPr>
                            <w:lang w:val="cs-CZ"/>
                          </w:rPr>
                        </w:pPr>
                        <w:r>
                          <w:rPr>
                            <w:lang w:val="cs-CZ"/>
                          </w:rPr>
                          <w:t>Ke spuštění programu stiskněte jednou tlačítko ke spuštění</w:t>
                        </w:r>
                        <w:r w:rsidRPr="00731104">
                          <w:rPr>
                            <w:lang w:val="cs-CZ"/>
                          </w:rPr>
                          <w:t xml:space="preserve"> (</w:t>
                        </w:r>
                        <w:r>
                          <w:rPr>
                            <w:lang w:val="cs-CZ"/>
                          </w:rPr>
                          <w:t>trojúhelníkové</w:t>
                        </w:r>
                        <w:r w:rsidRPr="00731104">
                          <w:rPr>
                            <w:lang w:val="cs-CZ"/>
                          </w:rPr>
                          <w:t>)</w:t>
                        </w:r>
                        <w:r>
                          <w:rPr>
                            <w:lang w:val="cs-CZ"/>
                          </w:rPr>
                          <w:t xml:space="preserve">. Tím dojde ke spuštění program. Edison nevnímá tento stisk jako součást programu. </w:t>
                        </w:r>
                      </w:p>
                      <w:p w14:paraId="576EE7DD" w14:textId="77777777" w:rsidR="002A1612" w:rsidRPr="00731104" w:rsidRDefault="002A1612" w:rsidP="001C6C01">
                        <w:pPr>
                          <w:rPr>
                            <w:lang w:val="cs-CZ"/>
                          </w:rPr>
                        </w:pPr>
                      </w:p>
                    </w:txbxContent>
                  </v:textbox>
                </v:roundrect>
                <v:shape id="_x0000_s1463"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" filled="f" stroked="f">
                  <v:textbox>
                    <w:txbxContent>
                      <w:p w14:paraId="54C1EE96"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EEAE083" w14:textId="77777777" w:rsidR="002A1612" w:rsidRPr="00D31915" w:rsidRDefault="002A1612" w:rsidP="001C6C01">
                        <w:pPr>
                          <w:rPr>
                            <w:b/>
                            <w:color w:val="FF7000"/>
                            <w:sz w:val="28"/>
                            <w:szCs w:val="28"/>
                          </w:rPr>
                        </w:pPr>
                      </w:p>
                    </w:txbxContent>
                  </v:textbox>
                </v:shape>
                <v:shape id="Picture 1073741954" o:spid="_x0000_s1464"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">
                  <v:imagedata r:id="rId49" o:title=""/>
                </v:shape>
                <w10:wrap type="square"/>
              </v:group>
            </w:pict>
          </mc:Fallback>
        </mc:AlternateContent>
      </w:r>
      <w:r>
        <w:rPr>
          <w:lang w:val="cs-CZ"/>
        </w:rPr>
        <w:t xml:space="preserve">Prvním krokem, který musíte udělat, </w:t>
      </w:r>
      <w:r w:rsidRPr="00731104">
        <w:rPr>
          <w:rFonts w:hint="eastAsia"/>
          <w:lang w:val="cs-CZ"/>
        </w:rPr>
        <w:t xml:space="preserve">je spustit </w:t>
      </w:r>
      <w:r>
        <w:rPr>
          <w:lang w:val="cs-CZ"/>
        </w:rPr>
        <w:t xml:space="preserve">si sami </w:t>
      </w:r>
      <w:r w:rsidRPr="00731104">
        <w:rPr>
          <w:rFonts w:hint="eastAsia"/>
          <w:lang w:val="cs-CZ"/>
        </w:rPr>
        <w:t>program. T</w:t>
      </w:r>
      <w:r>
        <w:rPr>
          <w:lang w:val="cs-CZ"/>
        </w:rPr>
        <w:t>ak</w:t>
      </w:r>
      <w:r w:rsidRPr="00731104">
        <w:rPr>
          <w:rFonts w:hint="eastAsia"/>
          <w:lang w:val="cs-CZ"/>
        </w:rPr>
        <w:t xml:space="preserve"> můžete </w:t>
      </w:r>
      <w:r>
        <w:rPr>
          <w:lang w:val="cs-CZ"/>
        </w:rPr>
        <w:t xml:space="preserve">zjistit, </w:t>
      </w:r>
      <w:r w:rsidRPr="00731104">
        <w:rPr>
          <w:rFonts w:hint="eastAsia"/>
          <w:lang w:val="cs-CZ"/>
        </w:rPr>
        <w:t xml:space="preserve">jak funguje, a začít kontrolovat případné chyby. Spuštění programu vám také umožní zkontrolovat programátorovo myšlení a zjistit, zda </w:t>
      </w:r>
      <w:r w:rsidR="004539FF">
        <w:rPr>
          <w:lang w:val="cs-CZ"/>
        </w:rPr>
        <w:t xml:space="preserve">neudělal nějakou logickou chybu. </w:t>
      </w:r>
    </w:p>
    <w:p w14:paraId="1D75D5B9" w14:textId="77777777" w:rsidR="001C6C01" w:rsidRPr="00A84B87" w:rsidRDefault="001C6C01" w:rsidP="001C6C01">
      <w:pPr>
        <w:spacing w:before="240"/>
        <w:rPr>
          <w:lang w:val="cs-CZ"/>
        </w:rPr>
      </w:pPr>
      <w:r>
        <w:rPr>
          <w:lang w:val="cs-CZ"/>
        </w:rPr>
        <w:t>Napište program v </w:t>
      </w:r>
      <w:proofErr w:type="spellStart"/>
      <w:r>
        <w:rPr>
          <w:lang w:val="cs-CZ"/>
        </w:rPr>
        <w:t>EdScratchi</w:t>
      </w:r>
      <w:proofErr w:type="spellEnd"/>
      <w:r>
        <w:rPr>
          <w:lang w:val="cs-CZ"/>
        </w:rPr>
        <w:t xml:space="preserve"> a stáhněte jej do Edisona. Tento program využívá podmínky událostí, takže je nutné, abyste jej spustili a následně otestovali, zda se robot chová tak, jak byste při každé události očekávali. </w:t>
      </w:r>
    </w:p>
    <w:p w14:paraId="4C94EA15" w14:textId="77777777" w:rsidR="001C6C01" w:rsidRPr="00A84B87" w:rsidRDefault="001C6C01" w:rsidP="001C6C01">
      <w:pPr>
        <w:pStyle w:val="Odstavecseseznamem"/>
        <w:numPr>
          <w:ilvl w:val="0"/>
          <w:numId w:val="48"/>
        </w:numPr>
        <w:rPr>
          <w:lang w:val="cs-CZ"/>
        </w:rPr>
      </w:pPr>
      <w:r>
        <w:rPr>
          <w:lang w:val="cs-CZ"/>
        </w:rPr>
        <w:t xml:space="preserve">Spusťte robota stiskem tlačítka pro spuštění (trojúhelníkového). Co robot provede? </w:t>
      </w:r>
    </w:p>
    <w:p w14:paraId="07E4F33C" w14:textId="77777777" w:rsidR="001C6C01" w:rsidRPr="00A84B87" w:rsidRDefault="001C6C01" w:rsidP="001C6C01">
      <w:pPr>
        <w:rPr>
          <w:lang w:val="cs-CZ"/>
        </w:rPr>
      </w:pPr>
      <w:r w:rsidRPr="00A84B87">
        <w:rPr>
          <w:lang w:val="cs-CZ"/>
        </w:rPr>
        <w:t>________________________________________________________________________________</w:t>
      </w:r>
    </w:p>
    <w:p w14:paraId="755402D6" w14:textId="6A646508" w:rsidR="001C6C01" w:rsidRPr="00A84B87" w:rsidRDefault="001C6C01" w:rsidP="001C6C01">
      <w:pPr>
        <w:pStyle w:val="Odstavecseseznamem"/>
        <w:numPr>
          <w:ilvl w:val="0"/>
          <w:numId w:val="48"/>
        </w:numPr>
        <w:spacing w:before="240"/>
        <w:rPr>
          <w:lang w:val="cs-CZ"/>
        </w:rPr>
      </w:pPr>
      <w:r>
        <w:rPr>
          <w:lang w:val="cs-CZ"/>
        </w:rPr>
        <w:t>Je jeho chování v souladu s vaš</w:t>
      </w:r>
      <w:r w:rsidR="004A5E65">
        <w:rPr>
          <w:lang w:val="cs-CZ"/>
        </w:rPr>
        <w:t>ím</w:t>
      </w:r>
      <w:r>
        <w:rPr>
          <w:lang w:val="cs-CZ"/>
        </w:rPr>
        <w:t xml:space="preserve"> očekávání</w:t>
      </w:r>
      <w:r w:rsidR="004A5E65">
        <w:rPr>
          <w:lang w:val="cs-CZ"/>
        </w:rPr>
        <w:t>m</w:t>
      </w:r>
      <w:r>
        <w:rPr>
          <w:lang w:val="cs-CZ"/>
        </w:rPr>
        <w:t xml:space="preserve">? Proč ano nebo proč ne? </w:t>
      </w:r>
    </w:p>
    <w:p w14:paraId="32FDB4DE" w14:textId="77777777" w:rsidR="001C6C01" w:rsidRPr="00A84B87" w:rsidRDefault="001C6C01" w:rsidP="001C6C01">
      <w:pPr>
        <w:rPr>
          <w:lang w:val="cs-CZ"/>
        </w:rPr>
      </w:pPr>
      <w:r w:rsidRPr="00A84B87">
        <w:rPr>
          <w:lang w:val="cs-CZ"/>
        </w:rPr>
        <w:t>________________________________________________________________________________</w:t>
      </w:r>
    </w:p>
    <w:p w14:paraId="4A107C7E" w14:textId="77777777" w:rsidR="001C6C01" w:rsidRPr="00A84B87" w:rsidRDefault="001C6C01" w:rsidP="001C6C01">
      <w:pPr>
        <w:rPr>
          <w:lang w:val="cs-CZ"/>
        </w:rPr>
      </w:pPr>
      <w:r w:rsidRPr="00A84B87">
        <w:rPr>
          <w:lang w:val="cs-CZ"/>
        </w:rPr>
        <w:t>________________________________________________________________________________</w:t>
      </w:r>
    </w:p>
    <w:p w14:paraId="7584D16D" w14:textId="717713BC" w:rsidR="001C6C01" w:rsidRPr="00A84B87" w:rsidRDefault="001C6C01" w:rsidP="001C6C01">
      <w:pPr>
        <w:pStyle w:val="Odstavecseseznamem"/>
        <w:numPr>
          <w:ilvl w:val="0"/>
          <w:numId w:val="48"/>
        </w:numPr>
        <w:spacing w:before="240"/>
        <w:rPr>
          <w:lang w:val="cs-CZ"/>
        </w:rPr>
      </w:pPr>
      <w:r>
        <w:rPr>
          <w:lang w:val="cs-CZ"/>
        </w:rPr>
        <w:t>Nyní stiskněte trojúhelníkové tlačítko</w:t>
      </w:r>
      <w:r w:rsidR="005C235E">
        <w:rPr>
          <w:lang w:val="cs-CZ"/>
        </w:rPr>
        <w:t>.</w:t>
      </w:r>
      <w:r>
        <w:rPr>
          <w:lang w:val="cs-CZ"/>
        </w:rPr>
        <w:t xml:space="preserve"> Robot se začne otáčet doprava. Proč je tomu tak? </w:t>
      </w:r>
    </w:p>
    <w:p w14:paraId="036332C5" w14:textId="77777777" w:rsidR="001C6C01" w:rsidRPr="00A84B87" w:rsidRDefault="001C6C01" w:rsidP="001C6C01">
      <w:pPr>
        <w:rPr>
          <w:lang w:val="cs-CZ"/>
        </w:rPr>
      </w:pPr>
      <w:r w:rsidRPr="00A84B87">
        <w:rPr>
          <w:lang w:val="cs-CZ"/>
        </w:rPr>
        <w:t>________________________________________________________________________________</w:t>
      </w:r>
    </w:p>
    <w:p w14:paraId="0F9F5FE6" w14:textId="77777777" w:rsidR="001C6C01" w:rsidRPr="00A84B87" w:rsidRDefault="001C6C01" w:rsidP="001C6C01">
      <w:pPr>
        <w:rPr>
          <w:lang w:val="cs-CZ"/>
        </w:rPr>
      </w:pPr>
      <w:r w:rsidRPr="00A84B87">
        <w:rPr>
          <w:lang w:val="cs-CZ"/>
        </w:rPr>
        <w:t>________________________________________________________________________________</w:t>
      </w:r>
    </w:p>
    <w:p w14:paraId="702EB419" w14:textId="77777777" w:rsidR="001C6C01" w:rsidRPr="00A84B87" w:rsidRDefault="001C6C01" w:rsidP="001C6C01">
      <w:pPr>
        <w:rPr>
          <w:lang w:val="cs-CZ"/>
        </w:rPr>
      </w:pPr>
    </w:p>
    <w:p w14:paraId="4AC0101A"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6512" behindDoc="0" locked="0" layoutInCell="1" allowOverlap="1" wp14:anchorId="59E7E2CD" wp14:editId="2FF4C244">
                <wp:simplePos x="0" y="0"/>
                <wp:positionH relativeFrom="column">
                  <wp:posOffset>179070</wp:posOffset>
                </wp:positionH>
                <wp:positionV relativeFrom="paragraph">
                  <wp:posOffset>1459230</wp:posOffset>
                </wp:positionV>
                <wp:extent cx="5343525" cy="855345"/>
                <wp:effectExtent l="0" t="0" r="28575" b="20955"/>
                <wp:wrapTopAndBottom/>
                <wp:docPr id="1073742009" name="Text Box 107374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9E7E2CD" id="Text Box 1073742009" o:spid="_x0000_s1465" style="position:absolute;margin-left:14.1pt;margin-top:114.9pt;width:420.75pt;height:67.35pt;z-index:2533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" strokecolor="#ff7000">
                <v:stroke joinstyle="miter"/>
                <v:textbox>
                  <w:txbxContent>
                    <w:p w14:paraId="03B3CA46" w14:textId="4715F316"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23639A40" w14:textId="301B5F7F" w:rsidR="002A1612" w:rsidRPr="009040AE" w:rsidRDefault="002A1612" w:rsidP="001C6C01">
                      <w:pPr>
                        <w:rPr>
                          <w:i/>
                        </w:rPr>
                      </w:pPr>
                      <w:r w:rsidRPr="009040AE">
                        <w:rPr>
                          <w:i/>
                          <w:lang w:val="cs-CZ"/>
                        </w:rPr>
                        <w:t xml:space="preserve">„Zkusil jsem dvakrát stisknout trojúhelníkové </w:t>
                      </w:r>
                      <w:r w:rsidRPr="009040AE">
                        <w:rPr>
                          <w:rFonts w:hint="eastAsia"/>
                          <w:i/>
                          <w:lang w:val="cs-CZ"/>
                        </w:rPr>
                        <w:t>tlačítko,</w:t>
                      </w:r>
                      <w:r w:rsidRPr="009040AE">
                        <w:rPr>
                          <w:i/>
                          <w:lang w:val="cs-CZ"/>
                        </w:rPr>
                        <w:t xml:space="preserve"> pak stisknout kulaté </w:t>
                      </w:r>
                      <w:r w:rsidRPr="009040AE">
                        <w:rPr>
                          <w:rFonts w:hint="eastAsia"/>
                          <w:i/>
                          <w:lang w:val="cs-CZ"/>
                        </w:rPr>
                        <w:t>tlačítko,</w:t>
                      </w:r>
                      <w:r w:rsidRPr="009040AE">
                        <w:rPr>
                          <w:i/>
                          <w:lang w:val="cs-CZ"/>
                        </w:rPr>
                        <w:t xml:space="preserve"> ale robot se stále </w:t>
                      </w:r>
                      <w:r w:rsidRPr="009040AE">
                        <w:rPr>
                          <w:rFonts w:hint="eastAsia"/>
                          <w:i/>
                          <w:lang w:val="cs-CZ"/>
                        </w:rPr>
                        <w:t>otáčí.</w:t>
                      </w:r>
                      <w:r w:rsidRPr="009040AE">
                        <w:rPr>
                          <w:rFonts w:hint="eastAsia"/>
                          <w:i/>
                          <w:lang w:val="cs-CZ"/>
                        </w:rPr>
                        <w:t>“</w:t>
                      </w:r>
                    </w:p>
                  </w:txbxContent>
                </v:textbox>
                <w10:wrap type="topAndBottom"/>
              </v:roundrect>
            </w:pict>
          </mc:Fallback>
        </mc:AlternateContent>
      </w:r>
      <w:r w:rsidRPr="00A84B87">
        <w:rPr>
          <w:noProof/>
          <w:lang w:val="cs-CZ"/>
        </w:rPr>
        <mc:AlternateContent>
          <mc:Choice Requires="wps">
            <w:drawing>
              <wp:anchor distT="45720" distB="45720" distL="114300" distR="114300" simplePos="0" relativeHeight="253375488" behindDoc="0" locked="0" layoutInCell="1" allowOverlap="1" wp14:anchorId="5BCD84D7" wp14:editId="766E19A6">
                <wp:simplePos x="0" y="0"/>
                <wp:positionH relativeFrom="column">
                  <wp:posOffset>149860</wp:posOffset>
                </wp:positionH>
                <wp:positionV relativeFrom="paragraph">
                  <wp:posOffset>230327</wp:posOffset>
                </wp:positionV>
                <wp:extent cx="5343525" cy="1100455"/>
                <wp:effectExtent l="0" t="0" r="28575" b="23495"/>
                <wp:wrapTopAndBottom/>
                <wp:docPr id="1073742008" name="Text Box 107374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BCD84D7" id="Text Box 1073742008" o:spid="_x0000_s1466" style="position:absolute;margin-left:11.8pt;margin-top:18.15pt;width:420.75pt;height:86.65pt;z-index:2533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" strokecolor="#ff7000">
                <v:stroke joinstyle="miter"/>
                <v:textbox>
                  <w:txbxContent>
                    <w:p w14:paraId="3F215348" w14:textId="252B5013"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7C84B650" w14:textId="59291D8D"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w:t>
                      </w:r>
                      <w:r w:rsidRPr="009040AE">
                        <w:rPr>
                          <w:i/>
                          <w:lang w:val="cs-CZ"/>
                        </w:rPr>
                        <w:t xml:space="preserve"> robot </w:t>
                      </w:r>
                      <w:r>
                        <w:rPr>
                          <w:i/>
                          <w:lang w:val="cs-CZ"/>
                        </w:rPr>
                        <w:t xml:space="preserve">by se </w:t>
                      </w:r>
                      <w:r w:rsidRPr="009040AE">
                        <w:rPr>
                          <w:i/>
                          <w:lang w:val="cs-CZ"/>
                        </w:rPr>
                        <w:t xml:space="preserve">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lang w:val="cs-CZ"/>
                        </w:rPr>
                        <w:t>“</w:t>
                      </w:r>
                    </w:p>
                    <w:p w14:paraId="0A530E02" w14:textId="77777777" w:rsidR="002A1612" w:rsidRPr="005D40D7" w:rsidRDefault="002A1612" w:rsidP="001C6C01"/>
                  </w:txbxContent>
                </v:textbox>
                <w10:wrap type="topAndBottom"/>
              </v:roundrect>
            </w:pict>
          </mc:Fallback>
        </mc:AlternateContent>
      </w:r>
      <w:r>
        <w:rPr>
          <w:lang w:val="cs-CZ"/>
        </w:rPr>
        <w:t>Programátor uvádí dva problémy s funkcí programu</w:t>
      </w:r>
      <w:r w:rsidRPr="00A84B87">
        <w:rPr>
          <w:lang w:val="cs-CZ"/>
        </w:rPr>
        <w:t>:</w:t>
      </w:r>
    </w:p>
    <w:p w14:paraId="45369A60" w14:textId="0C977EB4" w:rsidR="001C6C01" w:rsidRPr="00A84B87" w:rsidRDefault="001C6C01" w:rsidP="001C6C01">
      <w:pPr>
        <w:rPr>
          <w:lang w:val="cs-CZ"/>
        </w:rPr>
      </w:pPr>
      <w:r>
        <w:rPr>
          <w:lang w:val="cs-CZ"/>
        </w:rPr>
        <w:t xml:space="preserve">Spusťte opět program v Edisonovi. Sledujte kroky, které popisuje programátor a podívejte se, zda dokážete </w:t>
      </w:r>
      <w:r w:rsidR="001D5762">
        <w:rPr>
          <w:lang w:val="cs-CZ"/>
        </w:rPr>
        <w:t>navodit</w:t>
      </w:r>
      <w:r>
        <w:rPr>
          <w:lang w:val="cs-CZ"/>
        </w:rPr>
        <w:t xml:space="preserve"> problémy, se kterými se potýkal programátor. Máte stejné problémy jako on? Myslíte si, že jde o lidskou chybu</w:t>
      </w:r>
      <w:r w:rsidR="001D5762">
        <w:rPr>
          <w:lang w:val="cs-CZ"/>
        </w:rPr>
        <w:t>,</w:t>
      </w:r>
      <w:r>
        <w:rPr>
          <w:lang w:val="cs-CZ"/>
        </w:rPr>
        <w:t xml:space="preserve"> nebo chybu robota? </w:t>
      </w:r>
    </w:p>
    <w:p w14:paraId="5ACD220D" w14:textId="77777777" w:rsidR="001C6C01" w:rsidRPr="00A84B87" w:rsidRDefault="001C6C01" w:rsidP="001C6C01">
      <w:pPr>
        <w:pStyle w:val="Nadpis2"/>
        <w:rPr>
          <w:lang w:val="cs-CZ"/>
        </w:rPr>
      </w:pPr>
      <w:r>
        <w:rPr>
          <w:lang w:val="cs-CZ"/>
        </w:rPr>
        <w:lastRenderedPageBreak/>
        <w:t xml:space="preserve">Co se děje? </w:t>
      </w:r>
    </w:p>
    <w:p w14:paraId="0AA02A03" w14:textId="77777777" w:rsidR="001C6C01" w:rsidRPr="00A84B87" w:rsidRDefault="001C6C01" w:rsidP="001C6C01">
      <w:pPr>
        <w:rPr>
          <w:lang w:val="cs-CZ"/>
        </w:rPr>
      </w:pPr>
      <w:r w:rsidRPr="00A84B87">
        <w:rPr>
          <w:noProof/>
          <w:lang w:val="cs-CZ"/>
        </w:rPr>
        <mc:AlternateContent>
          <mc:Choice Requires="wps">
            <w:drawing>
              <wp:anchor distT="45720" distB="45720" distL="114300" distR="114300" simplePos="0" relativeHeight="253377536" behindDoc="0" locked="0" layoutInCell="1" allowOverlap="1" wp14:anchorId="78DAE492" wp14:editId="007FAB35">
                <wp:simplePos x="0" y="0"/>
                <wp:positionH relativeFrom="column">
                  <wp:posOffset>21413</wp:posOffset>
                </wp:positionH>
                <wp:positionV relativeFrom="paragraph">
                  <wp:posOffset>374777</wp:posOffset>
                </wp:positionV>
                <wp:extent cx="5343525" cy="1100455"/>
                <wp:effectExtent l="0" t="0" r="28575" b="23495"/>
                <wp:wrapTopAndBottom/>
                <wp:docPr id="1073742014" name="Text Box 107374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00455"/>
                        </a:xfrm>
                        <a:prstGeom prst="roundRect">
                          <a:avLst/>
                        </a:prstGeom>
                        <a:solidFill>
                          <a:srgbClr val="FFFFFF"/>
                        </a:solidFill>
                        <a:ln w="9525">
                          <a:solidFill>
                            <a:srgbClr val="FF7000"/>
                          </a:solidFill>
                          <a:miter lim="800000"/>
                          <a:headEnd/>
                          <a:tailEnd/>
                        </a:ln>
                      </wps:spPr>
                      <wps:txb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8DAE492" id="Text Box 1073742014" o:spid="_x0000_s1467" style="position:absolute;margin-left:1.7pt;margin-top:29.5pt;width:420.75pt;height:86.65pt;z-index:2533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" strokecolor="#ff7000">
                <v:stroke joinstyle="miter"/>
                <v:textbox>
                  <w:txbxContent>
                    <w:p w14:paraId="2F4D086B" w14:textId="195F9992" w:rsidR="002A1612" w:rsidRDefault="002A1612" w:rsidP="001C6C01">
                      <w:pPr>
                        <w:jc w:val="both"/>
                      </w:pPr>
                      <w:proofErr w:type="spellStart"/>
                      <w:r w:rsidRPr="006A5A3E">
                        <w:rPr>
                          <w:b/>
                        </w:rPr>
                        <w:t>Probl</w:t>
                      </w:r>
                      <w:r>
                        <w:rPr>
                          <w:b/>
                        </w:rPr>
                        <w:t>é</w:t>
                      </w:r>
                      <w:r w:rsidRPr="006A5A3E">
                        <w:rPr>
                          <w:b/>
                        </w:rPr>
                        <w:t>m</w:t>
                      </w:r>
                      <w:proofErr w:type="spellEnd"/>
                      <w:r>
                        <w:rPr>
                          <w:b/>
                        </w:rPr>
                        <w:t xml:space="preserve"> č. 1</w:t>
                      </w:r>
                      <w:r w:rsidRPr="006A5A3E">
                        <w:rPr>
                          <w:b/>
                        </w:rPr>
                        <w:t xml:space="preserve">: </w:t>
                      </w:r>
                    </w:p>
                    <w:p w14:paraId="3948B25C" w14:textId="3DC302AA" w:rsidR="002A1612" w:rsidRPr="009040AE" w:rsidRDefault="002A1612" w:rsidP="001C6C01">
                      <w:pPr>
                        <w:rPr>
                          <w:i/>
                        </w:rPr>
                      </w:pPr>
                      <w:r w:rsidRPr="009040AE">
                        <w:rPr>
                          <w:i/>
                          <w:lang w:val="cs-CZ"/>
                        </w:rPr>
                        <w:t>„</w:t>
                      </w:r>
                      <w:r>
                        <w:rPr>
                          <w:i/>
                          <w:lang w:val="cs-CZ"/>
                        </w:rPr>
                        <w:t>Když p</w:t>
                      </w:r>
                      <w:r w:rsidRPr="009040AE">
                        <w:rPr>
                          <w:i/>
                          <w:lang w:val="cs-CZ"/>
                        </w:rPr>
                        <w:t xml:space="preserve">o </w:t>
                      </w:r>
                      <w:r w:rsidRPr="009040AE">
                        <w:rPr>
                          <w:rFonts w:hint="eastAsia"/>
                          <w:i/>
                          <w:lang w:val="cs-CZ"/>
                        </w:rPr>
                        <w:t>spuštění</w:t>
                      </w:r>
                      <w:r w:rsidRPr="009040AE">
                        <w:rPr>
                          <w:i/>
                          <w:lang w:val="cs-CZ"/>
                        </w:rPr>
                        <w:t xml:space="preserve"> programu</w:t>
                      </w:r>
                      <w:r w:rsidRPr="009040AE">
                        <w:rPr>
                          <w:rFonts w:hint="eastAsia"/>
                          <w:i/>
                          <w:lang w:val="cs-CZ"/>
                        </w:rPr>
                        <w:t xml:space="preserve"> stisknu kulaté tlačítko, </w:t>
                      </w:r>
                      <w:r>
                        <w:rPr>
                          <w:i/>
                          <w:lang w:val="cs-CZ"/>
                        </w:rPr>
                        <w:t xml:space="preserve">robot </w:t>
                      </w:r>
                      <w:r w:rsidRPr="009040AE">
                        <w:rPr>
                          <w:i/>
                          <w:lang w:val="cs-CZ"/>
                        </w:rPr>
                        <w:t xml:space="preserve">by se podle mého názoru </w:t>
                      </w:r>
                      <w:r w:rsidRPr="009040AE">
                        <w:rPr>
                          <w:rFonts w:hint="eastAsia"/>
                          <w:i/>
                          <w:lang w:val="cs-CZ"/>
                        </w:rPr>
                        <w:t>měl</w:t>
                      </w:r>
                      <w:r w:rsidRPr="009040AE">
                        <w:rPr>
                          <w:i/>
                          <w:lang w:val="cs-CZ"/>
                        </w:rPr>
                        <w:t xml:space="preserve"> </w:t>
                      </w:r>
                      <w:r w:rsidRPr="009040AE">
                        <w:rPr>
                          <w:rFonts w:hint="eastAsia"/>
                          <w:i/>
                          <w:lang w:val="cs-CZ"/>
                        </w:rPr>
                        <w:t>přestat</w:t>
                      </w:r>
                      <w:r w:rsidRPr="009040AE">
                        <w:rPr>
                          <w:i/>
                          <w:lang w:val="cs-CZ"/>
                        </w:rPr>
                        <w:t xml:space="preserve"> pohybovat, pak zapípat a program by </w:t>
                      </w:r>
                      <w:r w:rsidRPr="009040AE">
                        <w:rPr>
                          <w:rFonts w:hint="eastAsia"/>
                          <w:i/>
                          <w:lang w:val="cs-CZ"/>
                        </w:rPr>
                        <w:t>měl</w:t>
                      </w:r>
                      <w:r w:rsidRPr="009040AE">
                        <w:rPr>
                          <w:i/>
                          <w:lang w:val="cs-CZ"/>
                        </w:rPr>
                        <w:t xml:space="preserve"> </w:t>
                      </w:r>
                      <w:r w:rsidRPr="009040AE">
                        <w:rPr>
                          <w:rFonts w:hint="eastAsia"/>
                          <w:i/>
                          <w:lang w:val="cs-CZ"/>
                        </w:rPr>
                        <w:t>skončit.</w:t>
                      </w:r>
                      <w:r w:rsidRPr="009040AE">
                        <w:rPr>
                          <w:i/>
                          <w:lang w:val="cs-CZ"/>
                        </w:rPr>
                        <w:t xml:space="preserve"> To se </w:t>
                      </w:r>
                      <w:r w:rsidRPr="009040AE">
                        <w:rPr>
                          <w:rFonts w:hint="eastAsia"/>
                          <w:i/>
                          <w:lang w:val="cs-CZ"/>
                        </w:rPr>
                        <w:t>neděje!</w:t>
                      </w:r>
                      <w:r w:rsidRPr="009040AE">
                        <w:rPr>
                          <w:i/>
                        </w:rPr>
                        <w:t>”</w:t>
                      </w:r>
                    </w:p>
                    <w:p w14:paraId="34EF43D2" w14:textId="77777777" w:rsidR="002A1612" w:rsidRPr="005D40D7" w:rsidRDefault="002A1612" w:rsidP="001C6C01"/>
                  </w:txbxContent>
                </v:textbox>
                <w10:wrap type="topAndBottom"/>
              </v:roundrect>
            </w:pict>
          </mc:Fallback>
        </mc:AlternateContent>
      </w:r>
      <w:r>
        <w:rPr>
          <w:lang w:val="cs-CZ"/>
        </w:rPr>
        <w:t xml:space="preserve">Podívejme se na oba problémy jednotlivě. </w:t>
      </w:r>
    </w:p>
    <w:p w14:paraId="3D786E09" w14:textId="2AE466A8" w:rsidR="001C6C01" w:rsidRPr="00A84B87" w:rsidRDefault="001C6C01" w:rsidP="001C6C01">
      <w:pPr>
        <w:rPr>
          <w:lang w:val="cs-CZ"/>
        </w:rPr>
      </w:pPr>
      <w:r>
        <w:rPr>
          <w:noProof/>
          <w:lang w:val="cs-CZ"/>
        </w:rPr>
        <w:t xml:space="preserve">Jde o lidskou chybu. Programátor udělal logickou chybu při úvaze </w:t>
      </w:r>
      <w:r w:rsidR="001D5762">
        <w:rPr>
          <w:noProof/>
          <w:lang w:val="cs-CZ"/>
        </w:rPr>
        <w:t>nad tím</w:t>
      </w:r>
      <w:r>
        <w:rPr>
          <w:noProof/>
          <w:lang w:val="cs-CZ"/>
        </w:rPr>
        <w:t xml:space="preserve">, jakou akci by měl program v Edisonovi vyvolat. </w:t>
      </w:r>
    </w:p>
    <w:p w14:paraId="50222AE8" w14:textId="77777777" w:rsidR="001C6C01" w:rsidRPr="00A84B87" w:rsidRDefault="001C6C01" w:rsidP="001C6C01">
      <w:pPr>
        <w:rPr>
          <w:lang w:val="cs-CZ"/>
        </w:rPr>
      </w:pPr>
      <w:r>
        <w:rPr>
          <w:lang w:val="cs-CZ"/>
        </w:rPr>
        <w:t xml:space="preserve">Abyste pochopili, v čem chyba spočívá, zkuste znovu spustit program v Edisonovi. Tentokrát stiskněte během programu jednou kulaté tlačítko. Následně stiskněte dvakrát trojúhelníkové tlačítko. </w:t>
      </w:r>
    </w:p>
    <w:p w14:paraId="49D4E5BD"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78560" behindDoc="0" locked="0" layoutInCell="1" allowOverlap="1" wp14:anchorId="3CD7AE9A" wp14:editId="39521314">
                <wp:simplePos x="0" y="0"/>
                <wp:positionH relativeFrom="column">
                  <wp:posOffset>19050</wp:posOffset>
                </wp:positionH>
                <wp:positionV relativeFrom="paragraph">
                  <wp:posOffset>220980</wp:posOffset>
                </wp:positionV>
                <wp:extent cx="5715000" cy="3728720"/>
                <wp:effectExtent l="0" t="0" r="19050" b="24130"/>
                <wp:wrapTopAndBottom/>
                <wp:docPr id="468" name="Group 468"/>
                <wp:cNvGraphicFramePr/>
                <a:graphic xmlns:a="http://schemas.openxmlformats.org/drawingml/2006/main">
                  <a:graphicData uri="http://schemas.microsoft.com/office/word/2010/wordprocessingGroup">
                    <wpg:wgp>
                      <wpg:cNvGrpSpPr/>
                      <wpg:grpSpPr>
                        <a:xfrm>
                          <a:off x="0" y="0"/>
                          <a:ext cx="5715000" cy="3728720"/>
                          <a:chOff x="0" y="0"/>
                          <a:chExt cx="5715000" cy="3729609"/>
                        </a:xfrm>
                      </wpg:grpSpPr>
                      <wps:wsp>
                        <wps:cNvPr id="1073742016" name="Text Box 1073742016"/>
                        <wps:cNvSpPr txBox="1">
                          <a:spLocks noChangeArrowheads="1"/>
                        </wps:cNvSpPr>
                        <wps:spPr bwMode="auto">
                          <a:xfrm>
                            <a:off x="0" y="665685"/>
                            <a:ext cx="5715000" cy="3063924"/>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24" name="Picture 10737420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25" name="Text Box 2"/>
                        <wps:cNvSpPr txBox="1">
                          <a:spLocks noChangeArrowheads="1"/>
                        </wps:cNvSpPr>
                        <wps:spPr bwMode="auto">
                          <a:xfrm>
                            <a:off x="1009496" y="285278"/>
                            <a:ext cx="1511067" cy="365760"/>
                          </a:xfrm>
                          <a:prstGeom prst="rect">
                            <a:avLst/>
                          </a:prstGeom>
                          <a:noFill/>
                          <a:ln w="9525">
                            <a:noFill/>
                            <a:miter lim="800000"/>
                            <a:headEnd/>
                            <a:tailEnd/>
                          </a:ln>
                        </wps:spPr>
                        <wps:txb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D7AE9A" id="Group 468" o:spid="_x0000_s1468" style="position:absolute;margin-left:1.5pt;margin-top:17.4pt;width:450pt;height:293.6pt;z-index:253378560;mso-height-relative:margin" coordsize="57150,37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">
                <v:roundrect id="Text Box 1073742016" o:spid="_x0000_s1469" style="position:absolute;top:6656;width:57150;height:30640;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" strokecolor="#5a5a5a [2109]">
                  <v:stroke joinstyle="miter"/>
                  <v:textbox inset=",5mm,,2.5mm">
                    <w:txbxContent>
                      <w:p w14:paraId="5A09A54E" w14:textId="77777777" w:rsidR="002A1612" w:rsidRPr="008C11A2" w:rsidRDefault="002A1612" w:rsidP="001C6C01">
                        <w:pPr>
                          <w:rPr>
                            <w:lang w:val="cs-CZ"/>
                          </w:rPr>
                        </w:pPr>
                        <w:r>
                          <w:rPr>
                            <w:lang w:val="cs-CZ"/>
                          </w:rPr>
                          <w:t xml:space="preserve">Pamatujte si, že blok </w:t>
                        </w:r>
                        <w:r>
                          <w:rPr>
                            <w:i/>
                            <w:color w:val="FF7000"/>
                            <w:lang w:val="cs-CZ"/>
                          </w:rPr>
                          <w:t>podmínka</w:t>
                        </w:r>
                        <w:r w:rsidRPr="008C11A2">
                          <w:rPr>
                            <w:lang w:val="cs-CZ"/>
                          </w:rPr>
                          <w:t xml:space="preserve"> </w:t>
                        </w:r>
                        <w:proofErr w:type="spellStart"/>
                        <w:r w:rsidRPr="008C11A2">
                          <w:rPr>
                            <w:color w:val="FF7000"/>
                            <w:lang w:val="cs-CZ"/>
                          </w:rPr>
                          <w:t>repeat</w:t>
                        </w:r>
                        <w:proofErr w:type="spellEnd"/>
                        <w:r w:rsidRPr="008C11A2">
                          <w:rPr>
                            <w:color w:val="FF7000"/>
                            <w:lang w:val="cs-CZ"/>
                          </w:rPr>
                          <w:t xml:space="preserve"> </w:t>
                        </w:r>
                        <w:proofErr w:type="spellStart"/>
                        <w:r w:rsidRPr="008C11A2">
                          <w:rPr>
                            <w:color w:val="FF7000"/>
                            <w:lang w:val="cs-CZ"/>
                          </w:rPr>
                          <w:t>until</w:t>
                        </w:r>
                        <w:proofErr w:type="spellEnd"/>
                        <w:r w:rsidRPr="008C11A2">
                          <w:rPr>
                            <w:color w:val="FF7000"/>
                            <w:lang w:val="cs-CZ"/>
                          </w:rPr>
                          <w:t xml:space="preserve"> </w:t>
                        </w:r>
                        <w:r>
                          <w:rPr>
                            <w:lang w:val="cs-CZ"/>
                          </w:rPr>
                          <w:t xml:space="preserve">je nekonečný cyklus, který skončí, když je splněna podmínka. </w:t>
                        </w:r>
                      </w:p>
                      <w:p w14:paraId="3F178F42" w14:textId="185B03B9" w:rsidR="002A1612" w:rsidRPr="008C11A2" w:rsidRDefault="002A1612" w:rsidP="001C6C01">
                        <w:pPr>
                          <w:rPr>
                            <w:lang w:val="cs-CZ"/>
                          </w:rPr>
                        </w:pPr>
                        <w:r>
                          <w:rPr>
                            <w:lang w:val="cs-CZ"/>
                          </w:rPr>
                          <w:t xml:space="preserve">Tento cyklus přikazuje Edisonovi provést každý kód v rámci cyklu v daném pořadí a pak se vrátit na začátek cyklu. Pokud podmínka cyklu </w:t>
                        </w:r>
                        <w:r w:rsidRPr="009040AE">
                          <w:rPr>
                            <w:b/>
                            <w:lang w:val="cs-CZ"/>
                          </w:rPr>
                          <w:t>není</w:t>
                        </w:r>
                        <w:r>
                          <w:rPr>
                            <w:lang w:val="cs-CZ"/>
                          </w:rPr>
                          <w:t xml:space="preserve"> splněna, cyklus přikáže Edisonovi opakovat kód uvnitř cyklu</w:t>
                        </w:r>
                        <w:r w:rsidRPr="008C11A2">
                          <w:rPr>
                            <w:lang w:val="cs-CZ"/>
                          </w:rPr>
                          <w:t>.</w:t>
                        </w:r>
                        <w:r>
                          <w:rPr>
                            <w:lang w:val="cs-CZ"/>
                          </w:rPr>
                          <w:t xml:space="preserve"> Můžete si to představit tak, že se cyklus Edisona ptá: „bylo stisknuto kulaté tlačítko?“</w:t>
                        </w:r>
                        <w:r w:rsidRPr="008C11A2">
                          <w:rPr>
                            <w:lang w:val="cs-CZ"/>
                          </w:rPr>
                          <w:t xml:space="preserve"> </w:t>
                        </w:r>
                        <w:r>
                          <w:rPr>
                            <w:lang w:val="cs-CZ"/>
                          </w:rPr>
                          <w:t>Pokud zní odpověď „</w:t>
                        </w:r>
                        <w:r w:rsidRPr="008C11A2">
                          <w:rPr>
                            <w:lang w:val="cs-CZ"/>
                          </w:rPr>
                          <w:t>n</w:t>
                        </w:r>
                        <w:r>
                          <w:rPr>
                            <w:lang w:val="cs-CZ"/>
                          </w:rPr>
                          <w:t>e“</w:t>
                        </w:r>
                        <w:r w:rsidRPr="008C11A2">
                          <w:rPr>
                            <w:lang w:val="cs-CZ"/>
                          </w:rPr>
                          <w:t>,</w:t>
                        </w:r>
                        <w:r>
                          <w:rPr>
                            <w:lang w:val="cs-CZ"/>
                          </w:rPr>
                          <w:t xml:space="preserve"> odešle cyklus Edisona opět na začátek cyklu. Pokud je odpověď „ano“</w:t>
                        </w:r>
                        <w:r w:rsidRPr="008C11A2">
                          <w:rPr>
                            <w:lang w:val="cs-CZ"/>
                          </w:rPr>
                          <w:t>,</w:t>
                        </w:r>
                        <w:r>
                          <w:rPr>
                            <w:lang w:val="cs-CZ"/>
                          </w:rPr>
                          <w:t xml:space="preserve"> cyklus odešle Edisona na kód následující po cyklu. </w:t>
                        </w:r>
                      </w:p>
                      <w:p w14:paraId="05DF9C5D" w14:textId="77777777" w:rsidR="002A1612" w:rsidRPr="008C11A2" w:rsidRDefault="002A1612" w:rsidP="001C6C01">
                        <w:pPr>
                          <w:rPr>
                            <w:lang w:val="cs-CZ"/>
                          </w:rPr>
                        </w:pPr>
                        <w:r>
                          <w:rPr>
                            <w:lang w:val="cs-CZ"/>
                          </w:rPr>
                          <w:t xml:space="preserve">Program kontroluje splnění podmínky cyklu pouze na začátku cyklu, nikoliv když probíhá kód uvnitř cyklu. Robot nejprve musí dokončit všechen kód uvnitř cyklu, pak přejde na začátek cyklu a zkontroluje podmínku. </w:t>
                        </w:r>
                      </w:p>
                      <w:p w14:paraId="6E7E56E7" w14:textId="77777777" w:rsidR="002A1612" w:rsidRPr="008C11A2" w:rsidRDefault="002A1612" w:rsidP="001C6C01">
                        <w:pPr>
                          <w:rPr>
                            <w:lang w:val="cs-CZ"/>
                          </w:rPr>
                        </w:pPr>
                        <w:r>
                          <w:rPr>
                            <w:lang w:val="cs-CZ"/>
                          </w:rPr>
                          <w:t>Náš programátor stiskl kulaté tlačítko, ale nesplnil podmínky uvedené v blocích kódu uvnitř cyklu. Tím došlo k chybě</w:t>
                        </w:r>
                        <w:r w:rsidRPr="008C11A2">
                          <w:rPr>
                            <w:lang w:val="cs-CZ"/>
                          </w:rPr>
                          <w:t xml:space="preserve">! </w:t>
                        </w:r>
                      </w:p>
                    </w:txbxContent>
                  </v:textbox>
                </v:roundrect>
                <v:shape id="Picture 1073742024" o:spid="_x0000_s147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82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">
                  <v:imagedata r:id="rId42" o:title=""/>
                </v:shape>
                <v:shape id="_x0000_s1471" type="#_x0000_t202" style="position:absolute;left:10094;top:2852;width:1511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" filled="f" stroked="f">
                  <v:textbox>
                    <w:txbxContent>
                      <w:p w14:paraId="7FD8C1D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39907054"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Robot se otočí doleva, pak se otočí doprava, pak zapípá a následně program skončí.</w:t>
      </w:r>
    </w:p>
    <w:p w14:paraId="077E6D3D" w14:textId="77777777" w:rsidR="001C6C01" w:rsidRPr="00A84B87" w:rsidRDefault="001C6C01" w:rsidP="001C6C01">
      <w:pPr>
        <w:spacing w:after="0"/>
        <w:rPr>
          <w:lang w:val="cs-CZ"/>
        </w:rPr>
      </w:pPr>
    </w:p>
    <w:p w14:paraId="18316E04" w14:textId="77777777" w:rsidR="001C6C01" w:rsidRPr="00A84B87" w:rsidRDefault="001C6C01" w:rsidP="001C6C01">
      <w:pPr>
        <w:pStyle w:val="Odstavecseseznamem"/>
        <w:numPr>
          <w:ilvl w:val="0"/>
          <w:numId w:val="48"/>
        </w:numPr>
        <w:rPr>
          <w:lang w:val="cs-CZ"/>
        </w:rPr>
      </w:pPr>
      <w:r>
        <w:rPr>
          <w:lang w:val="cs-CZ"/>
        </w:rPr>
        <w:t>Vysvětlete v</w:t>
      </w:r>
      <w:r w:rsidRPr="00333C14">
        <w:rPr>
          <w:rFonts w:hint="eastAsia"/>
          <w:lang w:val="cs-CZ"/>
        </w:rPr>
        <w:t>lastními slovy logickou chybu, kterou udělal programátor, který tento program napsal</w:t>
      </w:r>
      <w:r w:rsidRPr="00A84B87">
        <w:rPr>
          <w:lang w:val="cs-CZ"/>
        </w:rPr>
        <w:t xml:space="preserve">. </w:t>
      </w:r>
    </w:p>
    <w:p w14:paraId="3B56536A" w14:textId="77777777" w:rsidR="001C6C01" w:rsidRPr="00A84B87" w:rsidRDefault="001C6C01" w:rsidP="001C6C01">
      <w:pPr>
        <w:rPr>
          <w:lang w:val="cs-CZ"/>
        </w:rPr>
      </w:pPr>
      <w:r w:rsidRPr="00A84B87">
        <w:rPr>
          <w:lang w:val="cs-CZ"/>
        </w:rPr>
        <w:t>________________________________________________________________________________</w:t>
      </w:r>
    </w:p>
    <w:p w14:paraId="79CAD9AE" w14:textId="77777777" w:rsidR="001C6C01" w:rsidRPr="00A84B87" w:rsidRDefault="001C6C01" w:rsidP="001C6C01">
      <w:pPr>
        <w:rPr>
          <w:lang w:val="cs-CZ"/>
        </w:rPr>
      </w:pPr>
      <w:r w:rsidRPr="00A84B87">
        <w:rPr>
          <w:lang w:val="cs-CZ"/>
        </w:rPr>
        <w:t>________________________________________________________________________________</w:t>
      </w:r>
    </w:p>
    <w:p w14:paraId="760DCFAF" w14:textId="77777777" w:rsidR="001C6C01" w:rsidRPr="00A84B87" w:rsidRDefault="001C6C01" w:rsidP="001C6C01">
      <w:pPr>
        <w:rPr>
          <w:lang w:val="cs-CZ"/>
        </w:rPr>
      </w:pPr>
      <w:r w:rsidRPr="00A84B87">
        <w:rPr>
          <w:lang w:val="cs-CZ"/>
        </w:rPr>
        <w:t>________________________________________________________________________________</w:t>
      </w:r>
    </w:p>
    <w:p w14:paraId="0AE566F0" w14:textId="77777777" w:rsidR="001C6C01" w:rsidRPr="00A84B87" w:rsidRDefault="001C6C01" w:rsidP="001C6C01">
      <w:pPr>
        <w:rPr>
          <w:lang w:val="cs-CZ"/>
        </w:rPr>
      </w:pPr>
      <w:r w:rsidRPr="00A84B87">
        <w:rPr>
          <w:lang w:val="cs-CZ"/>
        </w:rPr>
        <w:t>________________________________________________________________________________</w:t>
      </w:r>
    </w:p>
    <w:p w14:paraId="1DAAAA21" w14:textId="77777777" w:rsidR="001C6C01" w:rsidRPr="00A84B87" w:rsidRDefault="001C6C01" w:rsidP="001C6C01">
      <w:pPr>
        <w:rPr>
          <w:lang w:val="cs-CZ"/>
        </w:rPr>
      </w:pPr>
      <w:r w:rsidRPr="00A84B87">
        <w:rPr>
          <w:lang w:val="cs-CZ"/>
        </w:rPr>
        <w:t>________________________________________________________________________________</w:t>
      </w:r>
    </w:p>
    <w:p w14:paraId="374D7C85" w14:textId="77777777" w:rsidR="001C6C01" w:rsidRPr="00A84B87" w:rsidRDefault="001C6C01" w:rsidP="001C6C01">
      <w:pPr>
        <w:rPr>
          <w:lang w:val="cs-CZ"/>
        </w:rPr>
      </w:pPr>
      <w:r w:rsidRPr="00A84B87">
        <w:rPr>
          <w:noProof/>
          <w:lang w:val="cs-CZ"/>
        </w:rPr>
        <w:lastRenderedPageBreak/>
        <mc:AlternateContent>
          <mc:Choice Requires="wps">
            <w:drawing>
              <wp:anchor distT="45720" distB="45720" distL="114300" distR="114300" simplePos="0" relativeHeight="253379584" behindDoc="0" locked="0" layoutInCell="1" allowOverlap="1" wp14:anchorId="1CB2AFFF" wp14:editId="0E16994A">
                <wp:simplePos x="0" y="0"/>
                <wp:positionH relativeFrom="column">
                  <wp:posOffset>0</wp:posOffset>
                </wp:positionH>
                <wp:positionV relativeFrom="paragraph">
                  <wp:posOffset>271475</wp:posOffset>
                </wp:positionV>
                <wp:extent cx="5343525" cy="855345"/>
                <wp:effectExtent l="0" t="0" r="28575" b="20955"/>
                <wp:wrapTopAndBottom/>
                <wp:docPr id="1073742027" name="Text Box 107374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55345"/>
                        </a:xfrm>
                        <a:prstGeom prst="roundRect">
                          <a:avLst/>
                        </a:prstGeom>
                        <a:solidFill>
                          <a:srgbClr val="FFFFFF"/>
                        </a:solidFill>
                        <a:ln w="9525">
                          <a:solidFill>
                            <a:srgbClr val="FF7000"/>
                          </a:solidFill>
                          <a:miter lim="800000"/>
                          <a:headEnd/>
                          <a:tailEnd/>
                        </a:ln>
                      </wps:spPr>
                      <wps:txb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CB2AFFF" id="Text Box 1073742027" o:spid="_x0000_s1472" style="position:absolute;margin-left:0;margin-top:21.4pt;width:420.75pt;height:67.35pt;z-index:2533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" strokecolor="#ff7000">
                <v:stroke joinstyle="miter"/>
                <v:textbox>
                  <w:txbxContent>
                    <w:p w14:paraId="753214AA" w14:textId="76AA881A" w:rsidR="002A1612" w:rsidRDefault="002A1612" w:rsidP="001C6C01">
                      <w:pPr>
                        <w:jc w:val="both"/>
                      </w:pPr>
                      <w:proofErr w:type="spellStart"/>
                      <w:r w:rsidRPr="006A5A3E">
                        <w:rPr>
                          <w:b/>
                        </w:rPr>
                        <w:t>Probl</w:t>
                      </w:r>
                      <w:r>
                        <w:rPr>
                          <w:b/>
                        </w:rPr>
                        <w:t>é</w:t>
                      </w:r>
                      <w:r w:rsidRPr="006A5A3E">
                        <w:rPr>
                          <w:b/>
                        </w:rPr>
                        <w:t>m</w:t>
                      </w:r>
                      <w:proofErr w:type="spellEnd"/>
                      <w:r>
                        <w:rPr>
                          <w:b/>
                        </w:rPr>
                        <w:t xml:space="preserve"> č. 2</w:t>
                      </w:r>
                      <w:r w:rsidRPr="006A5A3E">
                        <w:rPr>
                          <w:b/>
                        </w:rPr>
                        <w:t xml:space="preserve">: </w:t>
                      </w:r>
                    </w:p>
                    <w:p w14:paraId="1D4FA8E8" w14:textId="07343A9F" w:rsidR="002A1612" w:rsidRPr="005D40D7" w:rsidRDefault="002A1612" w:rsidP="001C6C01">
                      <w:r>
                        <w:rPr>
                          <w:lang w:val="cs-CZ"/>
                        </w:rPr>
                        <w:t>„Z</w:t>
                      </w:r>
                      <w:r w:rsidRPr="00AA6438">
                        <w:rPr>
                          <w:lang w:val="cs-CZ"/>
                        </w:rPr>
                        <w:t>kusil</w:t>
                      </w:r>
                      <w:r>
                        <w:rPr>
                          <w:lang w:val="cs-CZ"/>
                        </w:rPr>
                        <w:t xml:space="preserve"> jsem</w:t>
                      </w:r>
                      <w:r w:rsidRPr="00AA6438">
                        <w:rPr>
                          <w:lang w:val="cs-CZ"/>
                        </w:rPr>
                        <w:t xml:space="preserve"> dvakrát stisknout </w:t>
                      </w:r>
                      <w:r>
                        <w:rPr>
                          <w:lang w:val="cs-CZ"/>
                        </w:rPr>
                        <w:t xml:space="preserve">trojúhelníkové </w:t>
                      </w:r>
                      <w:r w:rsidRPr="00AA6438">
                        <w:rPr>
                          <w:lang w:val="cs-CZ"/>
                        </w:rPr>
                        <w:t>tlačítko, pak stisknout kulaté tlačítko, ale robot se stále otáčí.</w:t>
                      </w:r>
                      <w:r>
                        <w:rPr>
                          <w:lang w:val="cs-CZ"/>
                        </w:rPr>
                        <w:t>“</w:t>
                      </w:r>
                    </w:p>
                  </w:txbxContent>
                </v:textbox>
                <w10:wrap type="topAndBottom"/>
              </v:roundrect>
            </w:pict>
          </mc:Fallback>
        </mc:AlternateContent>
      </w:r>
      <w:r>
        <w:rPr>
          <w:lang w:val="cs-CZ"/>
        </w:rPr>
        <w:t xml:space="preserve">Podívejte se rovněž na druhý problém: </w:t>
      </w:r>
    </w:p>
    <w:p w14:paraId="32AECD90"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381632" behindDoc="0" locked="0" layoutInCell="1" allowOverlap="1" wp14:anchorId="14036295" wp14:editId="60E9B888">
                <wp:simplePos x="0" y="0"/>
                <wp:positionH relativeFrom="column">
                  <wp:posOffset>3175</wp:posOffset>
                </wp:positionH>
                <wp:positionV relativeFrom="paragraph">
                  <wp:posOffset>1591945</wp:posOffset>
                </wp:positionV>
                <wp:extent cx="5715000" cy="2957830"/>
                <wp:effectExtent l="0" t="0" r="19050" b="13970"/>
                <wp:wrapTopAndBottom/>
                <wp:docPr id="484" name="Group 484"/>
                <wp:cNvGraphicFramePr/>
                <a:graphic xmlns:a="http://schemas.openxmlformats.org/drawingml/2006/main">
                  <a:graphicData uri="http://schemas.microsoft.com/office/word/2010/wordprocessingGroup">
                    <wpg:wgp>
                      <wpg:cNvGrpSpPr/>
                      <wpg:grpSpPr>
                        <a:xfrm>
                          <a:off x="0" y="0"/>
                          <a:ext cx="5715000" cy="2957830"/>
                          <a:chOff x="0" y="0"/>
                          <a:chExt cx="5715000" cy="2959072"/>
                        </a:xfrm>
                      </wpg:grpSpPr>
                      <wps:wsp>
                        <wps:cNvPr id="1073742041" name="Text Box 1073742041"/>
                        <wps:cNvSpPr txBox="1">
                          <a:spLocks noChangeArrowheads="1"/>
                        </wps:cNvSpPr>
                        <wps:spPr bwMode="auto">
                          <a:xfrm>
                            <a:off x="0" y="665683"/>
                            <a:ext cx="5715000" cy="229338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42" name="Picture 10737420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43" name="Text Box 2"/>
                        <wps:cNvSpPr txBox="1">
                          <a:spLocks noChangeArrowheads="1"/>
                        </wps:cNvSpPr>
                        <wps:spPr bwMode="auto">
                          <a:xfrm>
                            <a:off x="1009498" y="285272"/>
                            <a:ext cx="1566724" cy="365760"/>
                          </a:xfrm>
                          <a:prstGeom prst="rect">
                            <a:avLst/>
                          </a:prstGeom>
                          <a:noFill/>
                          <a:ln w="9525">
                            <a:noFill/>
                            <a:miter lim="800000"/>
                            <a:headEnd/>
                            <a:tailEnd/>
                          </a:ln>
                        </wps:spPr>
                        <wps:txb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036295" id="Group 484" o:spid="_x0000_s1473" style="position:absolute;margin-left:.25pt;margin-top:125.35pt;width:450pt;height:232.9pt;z-index:253381632;mso-height-relative:margin" coordsize="57150,29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">
                <v:roundrect id="Text Box 1073742041" o:spid="_x0000_s1474" style="position:absolute;top:6656;width:57150;height:2293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" strokecolor="#5a5a5a [2109]">
                  <v:stroke joinstyle="miter"/>
                  <v:textbox inset=",5mm,,2.5mm">
                    <w:txbxContent>
                      <w:p w14:paraId="140F9C88" w14:textId="77777777" w:rsidR="002A1612" w:rsidRPr="00333C14" w:rsidRDefault="002A1612" w:rsidP="001C6C01">
                        <w:pPr>
                          <w:rPr>
                            <w:lang w:val="cs-CZ"/>
                          </w:rPr>
                        </w:pPr>
                        <w:r>
                          <w:rPr>
                            <w:lang w:val="cs-CZ"/>
                          </w:rPr>
                          <w:t xml:space="preserve">Nezapomeňte, že program kontroluje plnění podmínky cyklu na </w:t>
                        </w:r>
                        <w:r>
                          <w:rPr>
                            <w:b/>
                            <w:lang w:val="cs-CZ"/>
                          </w:rPr>
                          <w:t xml:space="preserve">začátku </w:t>
                        </w:r>
                        <w:r>
                          <w:rPr>
                            <w:lang w:val="cs-CZ"/>
                          </w:rPr>
                          <w:t xml:space="preserve">cyklu. </w:t>
                        </w:r>
                      </w:p>
                      <w:p w14:paraId="35F4D57D" w14:textId="77777777" w:rsidR="002A1612" w:rsidRPr="00333C14" w:rsidRDefault="002A1612" w:rsidP="001C6C01">
                        <w:pPr>
                          <w:rPr>
                            <w:lang w:val="cs-CZ"/>
                          </w:rPr>
                        </w:pPr>
                        <w:r>
                          <w:rPr>
                            <w:lang w:val="cs-CZ"/>
                          </w:rPr>
                          <w:t xml:space="preserve">Jakmile v tomto programu dojde ke druhému stisknutí trojúhelníkového tlačítka, je ukončen blok </w:t>
                        </w:r>
                        <w:r w:rsidRPr="00333C14">
                          <w:rPr>
                            <w:color w:val="FF7000"/>
                            <w:lang w:val="cs-CZ"/>
                          </w:rPr>
                          <w:t xml:space="preserve">spin </w:t>
                        </w:r>
                        <w:proofErr w:type="spellStart"/>
                        <w:r w:rsidRPr="00333C14">
                          <w:rPr>
                            <w:color w:val="FF7000"/>
                            <w:lang w:val="cs-CZ"/>
                          </w:rPr>
                          <w:t>right</w:t>
                        </w:r>
                        <w:proofErr w:type="spellEnd"/>
                        <w:r w:rsidRPr="00333C14">
                          <w:rPr>
                            <w:color w:val="FF7000"/>
                            <w:lang w:val="cs-CZ"/>
                          </w:rPr>
                          <w:t xml:space="preserve"> </w:t>
                        </w:r>
                        <w:proofErr w:type="spellStart"/>
                        <w:r w:rsidRPr="00333C14">
                          <w:rPr>
                            <w:color w:val="FF7000"/>
                            <w:lang w:val="cs-CZ"/>
                          </w:rPr>
                          <w:t>until</w:t>
                        </w:r>
                        <w:proofErr w:type="spellEnd"/>
                        <w:r w:rsidRPr="00333C14">
                          <w:rPr>
                            <w:color w:val="FF7000"/>
                            <w:lang w:val="cs-CZ"/>
                          </w:rPr>
                          <w:t xml:space="preserve"> triangle </w:t>
                        </w:r>
                        <w:proofErr w:type="spellStart"/>
                        <w:r w:rsidRPr="00333C14">
                          <w:rPr>
                            <w:color w:val="FF7000"/>
                            <w:lang w:val="cs-CZ"/>
                          </w:rPr>
                          <w:t>button</w:t>
                        </w:r>
                        <w:proofErr w:type="spellEnd"/>
                        <w:r w:rsidRPr="00333C14">
                          <w:rPr>
                            <w:color w:val="FF7000"/>
                            <w:lang w:val="cs-CZ"/>
                          </w:rPr>
                          <w:t xml:space="preserve"> </w:t>
                        </w:r>
                        <w:proofErr w:type="spellStart"/>
                        <w:r w:rsidRPr="00333C14">
                          <w:rPr>
                            <w:color w:val="FF7000"/>
                            <w:lang w:val="cs-CZ"/>
                          </w:rPr>
                          <w:t>pressed</w:t>
                        </w:r>
                        <w:proofErr w:type="spellEnd"/>
                        <w:r w:rsidRPr="00333C14">
                          <w:rPr>
                            <w:color w:val="FF7000"/>
                            <w:lang w:val="cs-CZ"/>
                          </w:rPr>
                          <w:t xml:space="preserve"> </w:t>
                        </w:r>
                        <w:r>
                          <w:rPr>
                            <w:lang w:val="cs-CZ"/>
                          </w:rPr>
                          <w:t xml:space="preserve">(otáčet doprava do stisku trojúhelníkového tlačítka) a kód se přesune na začátek, aby zkontroloval, zda nedošlo ke stisku kulatého tlačítka. </w:t>
                        </w:r>
                      </w:p>
                      <w:p w14:paraId="0CAEEC36" w14:textId="77777777" w:rsidR="002A1612" w:rsidRPr="00333C14" w:rsidRDefault="002A1612" w:rsidP="001C6C01">
                        <w:pPr>
                          <w:rPr>
                            <w:lang w:val="cs-CZ"/>
                          </w:rPr>
                        </w:pPr>
                        <w:r>
                          <w:rPr>
                            <w:lang w:val="cs-CZ"/>
                          </w:rPr>
                          <w:t>To vše se odehraje velmi rychle. Zkontrolování stisknutí kulatého tlačítka trvá kódu méně než 10 milisekund. To je méně než setina sekundy</w:t>
                        </w:r>
                        <w:r w:rsidRPr="00333C14">
                          <w:rPr>
                            <w:lang w:val="cs-CZ"/>
                          </w:rPr>
                          <w:t>!</w:t>
                        </w:r>
                      </w:p>
                      <w:p w14:paraId="2DA89841" w14:textId="77777777" w:rsidR="002A1612" w:rsidRPr="00333C14" w:rsidRDefault="002A1612" w:rsidP="001C6C01">
                        <w:pPr>
                          <w:rPr>
                            <w:lang w:val="cs-CZ"/>
                          </w:rPr>
                        </w:pPr>
                        <w:r>
                          <w:rPr>
                            <w:lang w:val="cs-CZ"/>
                          </w:rPr>
                          <w:t>Náš programátor stiskl kulaté tlačítko, ale kód již v tu dobu měl zkontrolováno splnění podmínky cyklu a odeslal robota zpět do cyklu. Programátor byl pomalý</w:t>
                        </w:r>
                        <w:r w:rsidRPr="00333C14">
                          <w:rPr>
                            <w:lang w:val="cs-CZ"/>
                          </w:rPr>
                          <w:t>!</w:t>
                        </w:r>
                      </w:p>
                      <w:p w14:paraId="37E5B7C7" w14:textId="77777777" w:rsidR="002A1612" w:rsidRPr="00333C14" w:rsidRDefault="002A1612" w:rsidP="001C6C01">
                        <w:pPr>
                          <w:rPr>
                            <w:lang w:val="cs-CZ"/>
                          </w:rPr>
                        </w:pPr>
                      </w:p>
                    </w:txbxContent>
                  </v:textbox>
                </v:roundrect>
                <v:shape id="Picture 1073742042" o:spid="_x0000_s147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">
                  <v:imagedata r:id="rId42" o:title=""/>
                </v:shape>
                <v:shape id="_x0000_s1476" type="#_x0000_t202" style="position:absolute;left:10094;top:2852;width:1566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" filled="f" stroked="f">
                  <v:textbox>
                    <w:txbxContent>
                      <w:p w14:paraId="02C80FAF"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00E5D80"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Jde rovněž o lidskou chybu, ale nikoliv logickou. Problémem je, že v porovnání s roboty jsou lidé trochu pomalí. Je to proto, že roboti procházejí kód opravdu, ale </w:t>
      </w:r>
      <w:r>
        <w:rPr>
          <w:i/>
          <w:lang w:val="cs-CZ"/>
        </w:rPr>
        <w:t xml:space="preserve">opravdu </w:t>
      </w:r>
      <w:r>
        <w:rPr>
          <w:lang w:val="cs-CZ"/>
        </w:rPr>
        <w:t>rychle</w:t>
      </w:r>
      <w:r w:rsidRPr="00A84B87">
        <w:rPr>
          <w:lang w:val="cs-CZ"/>
        </w:rPr>
        <w:t xml:space="preserve">! </w:t>
      </w:r>
    </w:p>
    <w:p w14:paraId="7710DF95" w14:textId="77777777" w:rsidR="001C6C01" w:rsidRPr="00A84B87" w:rsidRDefault="001C6C01" w:rsidP="001C6C01">
      <w:pPr>
        <w:rPr>
          <w:lang w:val="cs-CZ"/>
        </w:rPr>
      </w:pPr>
    </w:p>
    <w:p w14:paraId="5D5E41E6" w14:textId="50133855" w:rsidR="001C6C01" w:rsidRPr="00A84B87" w:rsidRDefault="001C6C01" w:rsidP="001C6C01">
      <w:pPr>
        <w:pStyle w:val="Odstavecseseznamem"/>
        <w:numPr>
          <w:ilvl w:val="0"/>
          <w:numId w:val="48"/>
        </w:numPr>
        <w:rPr>
          <w:lang w:val="cs-CZ"/>
        </w:rPr>
      </w:pPr>
      <w:r>
        <w:rPr>
          <w:lang w:val="cs-CZ"/>
        </w:rPr>
        <w:t>Při programování věci dost často nefungují tak, jak bychom chtěli. Někdy to může být velmi frustrující</w:t>
      </w:r>
      <w:r w:rsidRPr="00A84B87">
        <w:rPr>
          <w:lang w:val="cs-CZ"/>
        </w:rPr>
        <w:t xml:space="preserve">! </w:t>
      </w:r>
      <w:r>
        <w:rPr>
          <w:lang w:val="cs-CZ"/>
        </w:rPr>
        <w:t>Zamyslete se nad tím, co byste mohli udělat příště</w:t>
      </w:r>
      <w:r w:rsidR="00B501C3">
        <w:rPr>
          <w:lang w:val="cs-CZ"/>
        </w:rPr>
        <w:t xml:space="preserve"> jinak</w:t>
      </w:r>
      <w:r>
        <w:rPr>
          <w:lang w:val="cs-CZ"/>
        </w:rPr>
        <w:t>, až napíšete program, který nebude fungovat podle vašich představ. Napište zprávu svému budoucímu já. Navrhněte, jak by šlo problém řešit.</w:t>
      </w:r>
    </w:p>
    <w:p w14:paraId="04130E9E" w14:textId="77777777" w:rsidR="001C6C01" w:rsidRPr="00A84B87" w:rsidRDefault="001C6C01" w:rsidP="001C6C01">
      <w:pPr>
        <w:rPr>
          <w:lang w:val="cs-CZ"/>
        </w:rPr>
      </w:pPr>
      <w:r w:rsidRPr="00A84B87">
        <w:rPr>
          <w:lang w:val="cs-CZ"/>
        </w:rPr>
        <w:t>________________________________________________________________________________</w:t>
      </w:r>
    </w:p>
    <w:p w14:paraId="6A2472C0" w14:textId="77777777" w:rsidR="001C6C01" w:rsidRPr="00A84B87" w:rsidRDefault="001C6C01" w:rsidP="001C6C01">
      <w:pPr>
        <w:rPr>
          <w:lang w:val="cs-CZ"/>
        </w:rPr>
      </w:pPr>
      <w:r w:rsidRPr="00A84B87">
        <w:rPr>
          <w:lang w:val="cs-CZ"/>
        </w:rPr>
        <w:t>________________________________________________________________________________</w:t>
      </w:r>
    </w:p>
    <w:p w14:paraId="1353282A" w14:textId="77777777" w:rsidR="001C6C01" w:rsidRPr="00A84B87" w:rsidRDefault="001C6C01" w:rsidP="001C6C01">
      <w:pPr>
        <w:rPr>
          <w:lang w:val="cs-CZ"/>
        </w:rPr>
      </w:pPr>
      <w:r w:rsidRPr="00A84B87">
        <w:rPr>
          <w:lang w:val="cs-CZ"/>
        </w:rPr>
        <w:t>________________________________________________________________________________</w:t>
      </w:r>
    </w:p>
    <w:p w14:paraId="783882C2" w14:textId="77777777" w:rsidR="001C6C01" w:rsidRPr="00A84B87" w:rsidRDefault="001C6C01" w:rsidP="001C6C01">
      <w:pPr>
        <w:rPr>
          <w:lang w:val="cs-CZ"/>
        </w:rPr>
      </w:pPr>
      <w:r w:rsidRPr="00A84B87">
        <w:rPr>
          <w:lang w:val="cs-CZ"/>
        </w:rPr>
        <w:t>________________________________________________________________________________</w:t>
      </w:r>
    </w:p>
    <w:p w14:paraId="2AFD52D3" w14:textId="77777777" w:rsidR="001C6C01" w:rsidRPr="00A84B87" w:rsidRDefault="001C6C01" w:rsidP="001C6C01">
      <w:pPr>
        <w:rPr>
          <w:lang w:val="cs-CZ"/>
        </w:rPr>
      </w:pPr>
      <w:r w:rsidRPr="00A84B87">
        <w:rPr>
          <w:lang w:val="cs-CZ"/>
        </w:rPr>
        <w:t>________________________________________________________________________________</w:t>
      </w:r>
    </w:p>
    <w:p w14:paraId="535F365A" w14:textId="77777777" w:rsidR="001C6C01" w:rsidRPr="00A84B87" w:rsidRDefault="001C6C01" w:rsidP="001C6C01">
      <w:pPr>
        <w:rPr>
          <w:lang w:val="cs-CZ"/>
        </w:rPr>
      </w:pPr>
      <w:r w:rsidRPr="00A84B87">
        <w:rPr>
          <w:lang w:val="cs-CZ"/>
        </w:rPr>
        <w:t>________________________________________________________________________________</w:t>
      </w:r>
    </w:p>
    <w:p w14:paraId="06B50266" w14:textId="77777777" w:rsidR="001C6C01" w:rsidRPr="00A84B87" w:rsidRDefault="001C6C01" w:rsidP="001C6C01">
      <w:pPr>
        <w:rPr>
          <w:lang w:val="cs-CZ"/>
        </w:rPr>
      </w:pPr>
      <w:r w:rsidRPr="00A84B87">
        <w:rPr>
          <w:lang w:val="cs-CZ"/>
        </w:rPr>
        <w:t>________________________________________________________________________________</w:t>
      </w:r>
    </w:p>
    <w:p w14:paraId="6929C584" w14:textId="77777777" w:rsidR="001C6C01" w:rsidRPr="00A84B87" w:rsidRDefault="001C6C01" w:rsidP="001C6C01">
      <w:pPr>
        <w:rPr>
          <w:lang w:val="cs-CZ"/>
        </w:rPr>
      </w:pPr>
      <w:r w:rsidRPr="00A84B87">
        <w:rPr>
          <w:lang w:val="cs-CZ"/>
        </w:rPr>
        <w:t>________________________________________________________________________________</w:t>
      </w:r>
    </w:p>
    <w:p w14:paraId="028B3738" w14:textId="77777777" w:rsidR="001C6C01" w:rsidRPr="00A84B87" w:rsidRDefault="001C6C01" w:rsidP="001C6C01">
      <w:pPr>
        <w:rPr>
          <w:lang w:val="cs-CZ"/>
        </w:rPr>
      </w:pPr>
    </w:p>
    <w:p w14:paraId="31D1FFCA" w14:textId="77777777" w:rsidR="001C6C01" w:rsidRPr="00A84B87" w:rsidRDefault="001C6C01" w:rsidP="001C6C01">
      <w:pPr>
        <w:rPr>
          <w:lang w:val="cs-CZ"/>
        </w:rPr>
      </w:pPr>
      <w:r w:rsidRPr="00A84B87">
        <w:rPr>
          <w:lang w:val="cs-CZ"/>
        </w:rPr>
        <w:br w:type="page"/>
      </w:r>
    </w:p>
    <w:p w14:paraId="604EB4CF" w14:textId="77777777" w:rsidR="001C6C01" w:rsidRPr="00A84B87" w:rsidRDefault="001C6C01" w:rsidP="001C6C01">
      <w:pPr>
        <w:pStyle w:val="Nadpis1"/>
        <w:rPr>
          <w:lang w:val="cs-CZ"/>
        </w:rPr>
      </w:pPr>
      <w:bookmarkStart w:id="92" w:name="_Toc146267249"/>
      <w:r w:rsidRPr="00A84B87">
        <w:rPr>
          <w:lang w:val="cs-CZ"/>
        </w:rPr>
        <w:lastRenderedPageBreak/>
        <w:t>U4-1.</w:t>
      </w:r>
      <w:bookmarkStart w:id="93" w:name="_Hlk514942303"/>
      <w:r w:rsidRPr="00A84B87">
        <w:rPr>
          <w:lang w:val="cs-CZ"/>
        </w:rPr>
        <w:t xml:space="preserve">2 </w:t>
      </w:r>
      <w:r>
        <w:rPr>
          <w:lang w:val="cs-CZ"/>
        </w:rPr>
        <w:t xml:space="preserve">Prozkoumejte příkazy </w:t>
      </w:r>
      <w:proofErr w:type="spellStart"/>
      <w:r>
        <w:rPr>
          <w:lang w:val="cs-CZ"/>
        </w:rPr>
        <w:t>if</w:t>
      </w:r>
      <w:bookmarkEnd w:id="92"/>
      <w:bookmarkEnd w:id="93"/>
      <w:proofErr w:type="spellEnd"/>
    </w:p>
    <w:p w14:paraId="467B6488" w14:textId="77777777" w:rsidR="001C6C01" w:rsidRPr="00A84B87" w:rsidRDefault="001C6C01" w:rsidP="001C6C01">
      <w:pPr>
        <w:rPr>
          <w:lang w:val="cs-CZ"/>
        </w:rPr>
      </w:pPr>
      <w:r>
        <w:rPr>
          <w:noProof/>
          <w:lang w:val="cs-CZ"/>
        </w:rPr>
        <w:t>Pomocí podmíněných příkazů můžete psát programy, které umožní počítači dělat rozhodnutí</w:t>
      </w:r>
      <w:r w:rsidRPr="00A84B87">
        <w:rPr>
          <w:noProof/>
          <w:lang w:val="cs-CZ"/>
        </w:rPr>
        <w:t>.</w:t>
      </w:r>
      <w:r>
        <w:rPr>
          <w:noProof/>
          <w:lang w:val="cs-CZ"/>
        </w:rPr>
        <w:t xml:space="preserve"> Podmíněnými příkazy počítači dáváte přesné pokyny, díky nimž ví, jaké rozhodnutí dělá, a jaké jsou podmínky pro toto rozhodnutí. </w:t>
      </w:r>
    </w:p>
    <w:p w14:paraId="06CC8E8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2656" behindDoc="0" locked="0" layoutInCell="1" allowOverlap="1" wp14:anchorId="01592169" wp14:editId="5363711D">
                <wp:simplePos x="0" y="0"/>
                <wp:positionH relativeFrom="column">
                  <wp:posOffset>3175</wp:posOffset>
                </wp:positionH>
                <wp:positionV relativeFrom="paragraph">
                  <wp:posOffset>182245</wp:posOffset>
                </wp:positionV>
                <wp:extent cx="5715000" cy="1572260"/>
                <wp:effectExtent l="0" t="0" r="19050" b="27940"/>
                <wp:wrapTopAndBottom/>
                <wp:docPr id="1073742054" name="Group 1073742054"/>
                <wp:cNvGraphicFramePr/>
                <a:graphic xmlns:a="http://schemas.openxmlformats.org/drawingml/2006/main">
                  <a:graphicData uri="http://schemas.microsoft.com/office/word/2010/wordprocessingGroup">
                    <wpg:wgp>
                      <wpg:cNvGrpSpPr/>
                      <wpg:grpSpPr>
                        <a:xfrm>
                          <a:off x="0" y="0"/>
                          <a:ext cx="5715000" cy="1572260"/>
                          <a:chOff x="0" y="0"/>
                          <a:chExt cx="5715000" cy="1572489"/>
                        </a:xfrm>
                      </wpg:grpSpPr>
                      <wps:wsp>
                        <wps:cNvPr id="1073742051" name="Text Box 1073742051"/>
                        <wps:cNvSpPr txBox="1">
                          <a:spLocks noChangeArrowheads="1"/>
                        </wps:cNvSpPr>
                        <wps:spPr bwMode="auto">
                          <a:xfrm>
                            <a:off x="0" y="680314"/>
                            <a:ext cx="5715000" cy="8921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je podmíněný příkaz. Jde o část kódu, která závisí na jiném faktoru. Tato část kódu poběží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wps:txbx>
                        <wps:bodyPr rot="0" vert="horz" wrap="square" lIns="91440" tIns="180000" rIns="91440" bIns="90000" anchor="t" anchorCtr="0">
                          <a:noAutofit/>
                        </wps:bodyPr>
                      </wps:wsp>
                      <pic:pic xmlns:pic="http://schemas.openxmlformats.org/drawingml/2006/picture">
                        <pic:nvPicPr>
                          <pic:cNvPr id="1073742052" name="Picture 10737420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7890"/>
                          </a:xfrm>
                          <a:prstGeom prst="rect">
                            <a:avLst/>
                          </a:prstGeom>
                        </pic:spPr>
                      </pic:pic>
                      <wps:wsp>
                        <wps:cNvPr id="1073742053" name="Text Box 2"/>
                        <wps:cNvSpPr txBox="1">
                          <a:spLocks noChangeArrowheads="1"/>
                        </wps:cNvSpPr>
                        <wps:spPr bwMode="auto">
                          <a:xfrm>
                            <a:off x="1009498" y="318212"/>
                            <a:ext cx="1789361" cy="365336"/>
                          </a:xfrm>
                          <a:prstGeom prst="rect">
                            <a:avLst/>
                          </a:prstGeom>
                          <a:noFill/>
                          <a:ln w="9525">
                            <a:noFill/>
                            <a:miter lim="800000"/>
                            <a:headEnd/>
                            <a:tailEnd/>
                          </a:ln>
                        </wps:spPr>
                        <wps:txb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01592169" id="Group 1073742054" o:spid="_x0000_s1477" style="position:absolute;margin-left:.25pt;margin-top:14.35pt;width:450pt;height:123.8pt;z-index:253382656" coordsize="57150,1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">
                <v:roundrect id="Text Box 1073742051" o:spid="_x0000_s1478" style="position:absolute;top:6803;width:57150;height:89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" strokecolor="#5a5a5a [2109]">
                  <v:stroke joinstyle="miter"/>
                  <v:textbox inset=",5mm,,2.5mm">
                    <w:txbxContent>
                      <w:p w14:paraId="5225E8CB" w14:textId="5E38E1DA" w:rsidR="002A1612" w:rsidRPr="00E00196" w:rsidRDefault="002A1612" w:rsidP="001C6C01">
                        <w:pPr>
                          <w:rPr>
                            <w:lang w:val="cs-CZ"/>
                          </w:rPr>
                        </w:pPr>
                        <w:r w:rsidRPr="009040AE">
                          <w:rPr>
                            <w:rFonts w:hint="eastAsia"/>
                            <w:b/>
                            <w:color w:val="FF7000"/>
                            <w:lang w:val="cs-CZ"/>
                          </w:rPr>
                          <w:t>Příkaz</w:t>
                        </w:r>
                        <w:r w:rsidRPr="009040AE">
                          <w:rPr>
                            <w:b/>
                            <w:color w:val="FF7000"/>
                            <w:lang w:val="cs-CZ"/>
                          </w:rPr>
                          <w:t xml:space="preserve"> </w:t>
                        </w:r>
                        <w:proofErr w:type="spellStart"/>
                        <w:r w:rsidRPr="009040AE">
                          <w:rPr>
                            <w:b/>
                            <w:color w:val="FF7000"/>
                            <w:lang w:val="cs-CZ"/>
                          </w:rPr>
                          <w:t>if</w:t>
                        </w:r>
                        <w:proofErr w:type="spellEnd"/>
                        <w:r w:rsidRPr="00E00196">
                          <w:rPr>
                            <w:lang w:val="cs-CZ"/>
                          </w:rPr>
                          <w:t xml:space="preserve"> </w:t>
                        </w:r>
                        <w:r w:rsidRPr="009040AE">
                          <w:rPr>
                            <w:i/>
                          </w:rPr>
                          <w:t>(if statement)</w:t>
                        </w:r>
                        <w:r w:rsidRPr="00E00196">
                          <w:rPr>
                            <w:b/>
                            <w:color w:val="FF7000"/>
                            <w:lang w:val="cs-CZ"/>
                          </w:rPr>
                          <w:t xml:space="preserve"> </w:t>
                        </w:r>
                        <w:r>
                          <w:rPr>
                            <w:lang w:val="cs-CZ"/>
                          </w:rPr>
                          <w:t>je podmíněný příkaz. Jde o část kódu, která závisí na jiném faktoru. Tato část kódu poběží pouze, pokud</w:t>
                        </w:r>
                        <w:r w:rsidRPr="00E00196">
                          <w:rPr>
                            <w:lang w:val="cs-CZ"/>
                          </w:rPr>
                          <w:t xml:space="preserve"> </w:t>
                        </w:r>
                        <w:r w:rsidRPr="009040AE">
                          <w:rPr>
                            <w:i/>
                            <w:lang w:val="cs-CZ"/>
                          </w:rPr>
                          <w:t>(</w:t>
                        </w:r>
                        <w:proofErr w:type="spellStart"/>
                        <w:r w:rsidRPr="009040AE">
                          <w:rPr>
                            <w:i/>
                            <w:lang w:val="cs-CZ"/>
                          </w:rPr>
                          <w:t>if</w:t>
                        </w:r>
                        <w:proofErr w:type="spellEnd"/>
                        <w:r w:rsidRPr="009040AE">
                          <w:rPr>
                            <w:bCs/>
                            <w:i/>
                            <w:lang w:val="cs-CZ"/>
                          </w:rPr>
                          <w:t>)</w:t>
                        </w:r>
                        <w:r w:rsidRPr="00E00196">
                          <w:rPr>
                            <w:lang w:val="cs-CZ"/>
                          </w:rPr>
                          <w:t xml:space="preserve"> </w:t>
                        </w:r>
                        <w:r>
                          <w:rPr>
                            <w:lang w:val="cs-CZ"/>
                          </w:rPr>
                          <w:t>bude splněna daná podmínka. Proto se jí říká příkaz</w:t>
                        </w:r>
                        <w:r w:rsidRPr="00E00196">
                          <w:rPr>
                            <w:lang w:val="cs-CZ"/>
                          </w:rPr>
                          <w:t xml:space="preserve"> </w:t>
                        </w:r>
                        <w:r>
                          <w:rPr>
                            <w:lang w:val="cs-CZ"/>
                          </w:rPr>
                          <w:t>„</w:t>
                        </w:r>
                        <w:proofErr w:type="spellStart"/>
                        <w:r w:rsidRPr="00E00196">
                          <w:rPr>
                            <w:lang w:val="cs-CZ"/>
                          </w:rPr>
                          <w:t>if</w:t>
                        </w:r>
                        <w:proofErr w:type="spellEnd"/>
                        <w:r>
                          <w:rPr>
                            <w:lang w:val="cs-CZ"/>
                          </w:rPr>
                          <w:t>“</w:t>
                        </w:r>
                        <w:r w:rsidRPr="00E00196">
                          <w:rPr>
                            <w:lang w:val="cs-CZ"/>
                          </w:rPr>
                          <w:t>!</w:t>
                        </w:r>
                      </w:p>
                    </w:txbxContent>
                  </v:textbox>
                </v:roundrect>
                <v:shape id="Picture 1073742052" o:spid="_x0000_s1479" type="#_x0000_t75" style="position:absolute;left:2084;width:8992;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">
                  <v:imagedata r:id="rId51" o:title=""/>
                </v:shape>
                <v:shape id="_x0000_s1480" type="#_x0000_t202" style="position:absolute;left:10094;top:3182;width:178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" filled="f" stroked="f">
                  <v:textbox>
                    <w:txbxContent>
                      <w:p w14:paraId="136096CE"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7B86154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Nejčastějším způsobem stanovení podmínek při programování je použití </w:t>
      </w:r>
      <w:r>
        <w:rPr>
          <w:b/>
          <w:color w:val="FF7000"/>
          <w:lang w:val="cs-CZ"/>
        </w:rPr>
        <w:t xml:space="preserve">příkazu </w:t>
      </w:r>
      <w:proofErr w:type="spellStart"/>
      <w:r>
        <w:rPr>
          <w:b/>
          <w:color w:val="FF7000"/>
          <w:lang w:val="cs-CZ"/>
        </w:rPr>
        <w:t>if</w:t>
      </w:r>
      <w:proofErr w:type="spellEnd"/>
      <w:r w:rsidRPr="00A84B87">
        <w:rPr>
          <w:lang w:val="cs-CZ"/>
        </w:rPr>
        <w:t xml:space="preserve">. </w:t>
      </w:r>
    </w:p>
    <w:p w14:paraId="708376D9" w14:textId="7ECD36FF" w:rsidR="001C6C01" w:rsidRPr="00A84B87" w:rsidRDefault="001C6C01" w:rsidP="001C6C01">
      <w:pPr>
        <w:spacing w:before="240"/>
        <w:rPr>
          <w:lang w:val="cs-CZ"/>
        </w:rPr>
      </w:pPr>
      <w:r>
        <w:rPr>
          <w:lang w:val="cs-CZ"/>
        </w:rPr>
        <w:t xml:space="preserve">Příkazy </w:t>
      </w:r>
      <w:r w:rsidR="003A1598">
        <w:rPr>
          <w:lang w:val="cs-CZ"/>
        </w:rPr>
        <w:t>„</w:t>
      </w:r>
      <w:proofErr w:type="spellStart"/>
      <w:r w:rsidRPr="00A84B87">
        <w:rPr>
          <w:lang w:val="cs-CZ"/>
        </w:rPr>
        <w:t>if</w:t>
      </w:r>
      <w:proofErr w:type="spellEnd"/>
      <w:r w:rsidR="003A1598">
        <w:rPr>
          <w:lang w:val="cs-CZ"/>
        </w:rPr>
        <w:t>“</w:t>
      </w:r>
      <w:r>
        <w:rPr>
          <w:lang w:val="cs-CZ"/>
        </w:rPr>
        <w:t xml:space="preserve"> pravděpodobně používáte v reálném životě k rozhodnutím velmi často, možná aniž byste si toho byli vědomi. Podívejte se na následující příklady</w:t>
      </w:r>
      <w:r w:rsidRPr="00A84B87">
        <w:rPr>
          <w:lang w:val="cs-CZ"/>
        </w:rPr>
        <w:t>:</w:t>
      </w:r>
    </w:p>
    <w:p w14:paraId="7E73656E"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nasadím před odchodem z domova bundu. </w:t>
      </w:r>
    </w:p>
    <w:p w14:paraId="2C071DE1"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mám po škole hlad</w:t>
      </w:r>
      <w:r w:rsidRPr="00A84B87">
        <w:rPr>
          <w:noProof/>
          <w:lang w:val="cs-CZ"/>
        </w:rPr>
        <w:t xml:space="preserve">, </w:t>
      </w:r>
      <w:r>
        <w:rPr>
          <w:noProof/>
          <w:color w:val="FF7000"/>
          <w:lang w:val="cs-CZ"/>
        </w:rPr>
        <w:t>TAK</w:t>
      </w:r>
      <w:r w:rsidRPr="00A84B87">
        <w:rPr>
          <w:noProof/>
          <w:lang w:val="cs-CZ"/>
        </w:rPr>
        <w:t xml:space="preserve"> </w:t>
      </w:r>
      <w:r>
        <w:rPr>
          <w:noProof/>
          <w:lang w:val="cs-CZ"/>
        </w:rPr>
        <w:t>si dám svačinu.</w:t>
      </w:r>
    </w:p>
    <w:p w14:paraId="28121064" w14:textId="77777777" w:rsidR="001C6C01" w:rsidRPr="00A84B87" w:rsidRDefault="001C6C01" w:rsidP="001C6C01">
      <w:pPr>
        <w:pStyle w:val="Odstavecseseznamem"/>
        <w:ind w:left="1440"/>
        <w:rPr>
          <w:lang w:val="cs-CZ"/>
        </w:rPr>
      </w:pPr>
    </w:p>
    <w:p w14:paraId="580B8306" w14:textId="77777777" w:rsidR="001C6C01" w:rsidRPr="00A84B87" w:rsidRDefault="001C6C01" w:rsidP="001C6C01">
      <w:pPr>
        <w:pStyle w:val="Odstavecseseznamem"/>
        <w:numPr>
          <w:ilvl w:val="0"/>
          <w:numId w:val="49"/>
        </w:numPr>
        <w:rPr>
          <w:lang w:val="cs-CZ"/>
        </w:rPr>
      </w:pPr>
      <w:r>
        <w:rPr>
          <w:lang w:val="cs-CZ"/>
        </w:rPr>
        <w:t xml:space="preserve">Zamyslete se nad podmíněným příkazem z každodenního života. Zapište jej pomocí vzorce </w:t>
      </w:r>
      <w:r w:rsidRPr="00A84B87">
        <w:rPr>
          <w:lang w:val="cs-CZ"/>
        </w:rPr>
        <w:t>‘</w:t>
      </w:r>
      <w:r>
        <w:rPr>
          <w:lang w:val="cs-CZ"/>
        </w:rPr>
        <w:t>pokud</w:t>
      </w:r>
      <w:r w:rsidRPr="00A84B87">
        <w:rPr>
          <w:lang w:val="cs-CZ"/>
        </w:rPr>
        <w:t xml:space="preserve">__, </w:t>
      </w:r>
      <w:r>
        <w:rPr>
          <w:lang w:val="cs-CZ"/>
        </w:rPr>
        <w:t>tak</w:t>
      </w:r>
      <w:r w:rsidRPr="00A84B87">
        <w:rPr>
          <w:lang w:val="cs-CZ"/>
        </w:rPr>
        <w:t>___’.</w:t>
      </w:r>
    </w:p>
    <w:p w14:paraId="4CAE6DF2" w14:textId="77777777" w:rsidR="001C6C01" w:rsidRPr="00A84B87" w:rsidRDefault="001C6C01" w:rsidP="001C6C01">
      <w:pPr>
        <w:ind w:firstLine="720"/>
        <w:rPr>
          <w:lang w:val="cs-CZ"/>
        </w:rPr>
      </w:pPr>
      <w:r>
        <w:rPr>
          <w:color w:val="FF7000"/>
          <w:lang w:val="cs-CZ"/>
        </w:rPr>
        <w:t>POKUD (IF)</w:t>
      </w:r>
      <w:r w:rsidRPr="00A84B87">
        <w:rPr>
          <w:lang w:val="cs-CZ"/>
        </w:rPr>
        <w:t xml:space="preserve"> ______________________________________________________________________</w:t>
      </w:r>
    </w:p>
    <w:p w14:paraId="5ABCC4EA" w14:textId="77777777" w:rsidR="001C6C01" w:rsidRPr="00A84B87" w:rsidRDefault="001C6C01" w:rsidP="001C6C01">
      <w:pPr>
        <w:ind w:firstLine="720"/>
        <w:rPr>
          <w:lang w:val="cs-CZ"/>
        </w:rPr>
      </w:pPr>
      <w:r w:rsidRPr="00A84B87">
        <w:rPr>
          <w:color w:val="FF7000"/>
          <w:lang w:val="cs-CZ"/>
        </w:rPr>
        <w:t>T</w:t>
      </w:r>
      <w:r>
        <w:rPr>
          <w:color w:val="FF7000"/>
          <w:lang w:val="cs-CZ"/>
        </w:rPr>
        <w:t xml:space="preserve">AK (THEN) </w:t>
      </w:r>
      <w:r w:rsidRPr="00A84B87">
        <w:rPr>
          <w:lang w:val="cs-CZ"/>
        </w:rPr>
        <w:t>___________________________________________________________________</w:t>
      </w:r>
    </w:p>
    <w:p w14:paraId="16DB2358" w14:textId="77777777" w:rsidR="001C6C01" w:rsidRPr="00A84B87" w:rsidRDefault="001C6C01" w:rsidP="001C6C01">
      <w:pPr>
        <w:rPr>
          <w:lang w:val="cs-CZ"/>
        </w:rPr>
      </w:pPr>
    </w:p>
    <w:p w14:paraId="6FE7B4BE" w14:textId="77777777" w:rsidR="001C6C01" w:rsidRPr="00A84B87" w:rsidRDefault="001C6C01" w:rsidP="001C6C01">
      <w:pPr>
        <w:rPr>
          <w:lang w:val="cs-CZ"/>
        </w:rPr>
      </w:pPr>
      <w:r w:rsidRPr="00A84B87">
        <w:rPr>
          <w:noProof/>
          <w:lang w:val="cs-CZ"/>
        </w:rPr>
        <w:drawing>
          <wp:anchor distT="0" distB="0" distL="114300" distR="114300" simplePos="0" relativeHeight="253383680" behindDoc="0" locked="0" layoutInCell="1" allowOverlap="1" wp14:anchorId="28F759AD" wp14:editId="1BAEDEE9">
            <wp:simplePos x="0" y="0"/>
            <wp:positionH relativeFrom="column">
              <wp:posOffset>2089150</wp:posOffset>
            </wp:positionH>
            <wp:positionV relativeFrom="paragraph">
              <wp:posOffset>318399</wp:posOffset>
            </wp:positionV>
            <wp:extent cx="1729740" cy="1209040"/>
            <wp:effectExtent l="19050" t="19050" r="22860" b="10160"/>
            <wp:wrapTopAndBottom/>
            <wp:docPr id="1073742055" name="Picture 10737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U4-1.2_if block.PNG"/>
                    <pic:cNvPicPr/>
                  </pic:nvPicPr>
                  <pic:blipFill rotWithShape="1">
                    <a:blip r:embed="rId166">
                      <a:extLst>
                        <a:ext uri="{28A0092B-C50C-407E-A947-70E740481C1C}">
                          <a14:useLocalDpi xmlns:a14="http://schemas.microsoft.com/office/drawing/2010/main" val="0"/>
                        </a:ext>
                      </a:extLst>
                    </a:blip>
                    <a:srcRect l="5504" t="8110" r="2585" b="8780"/>
                    <a:stretch/>
                  </pic:blipFill>
                  <pic:spPr bwMode="auto">
                    <a:xfrm>
                      <a:off x="0" y="0"/>
                      <a:ext cx="1729740" cy="120904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Při psaní kódu se příkazy </w:t>
      </w:r>
      <w:r w:rsidRPr="00A84B87">
        <w:rPr>
          <w:lang w:val="cs-CZ"/>
        </w:rPr>
        <w:t>‘</w:t>
      </w:r>
      <w:proofErr w:type="spellStart"/>
      <w:r w:rsidRPr="00A84B87">
        <w:rPr>
          <w:lang w:val="cs-CZ"/>
        </w:rPr>
        <w:t>if</w:t>
      </w:r>
      <w:proofErr w:type="spellEnd"/>
      <w:r w:rsidRPr="00A84B87">
        <w:rPr>
          <w:lang w:val="cs-CZ"/>
        </w:rPr>
        <w:t>’</w:t>
      </w:r>
      <w:r>
        <w:rPr>
          <w:lang w:val="cs-CZ"/>
        </w:rPr>
        <w:t xml:space="preserve"> řídí stejným vzorcem. Prohlédněte si v </w:t>
      </w:r>
      <w:proofErr w:type="spellStart"/>
      <w:r>
        <w:rPr>
          <w:lang w:val="cs-CZ"/>
        </w:rPr>
        <w:t>EdScratchi</w:t>
      </w:r>
      <w:proofErr w:type="spellEnd"/>
      <w:r>
        <w:rPr>
          <w:lang w:val="cs-CZ"/>
        </w:rPr>
        <w:t xml:space="preserve"> blok </w:t>
      </w:r>
      <w:proofErr w:type="spellStart"/>
      <w:r w:rsidRPr="00A84B87">
        <w:rPr>
          <w:color w:val="FF7000"/>
          <w:lang w:val="cs-CZ"/>
        </w:rPr>
        <w:t>if</w:t>
      </w:r>
      <w:proofErr w:type="spellEnd"/>
      <w:r w:rsidRPr="00A84B87">
        <w:rPr>
          <w:lang w:val="cs-CZ"/>
        </w:rPr>
        <w:t>:</w:t>
      </w:r>
    </w:p>
    <w:p w14:paraId="270DCBB2" w14:textId="77777777" w:rsidR="001C6C01" w:rsidRPr="00A84B87" w:rsidRDefault="001C6C01" w:rsidP="001C6C01">
      <w:pPr>
        <w:spacing w:after="0"/>
        <w:rPr>
          <w:lang w:val="cs-CZ"/>
        </w:rPr>
      </w:pPr>
    </w:p>
    <w:p w14:paraId="574C2A14" w14:textId="1EDCB0A4" w:rsidR="001C6C01" w:rsidRPr="00A84B87" w:rsidRDefault="001C6C01" w:rsidP="001C6C01">
      <w:pPr>
        <w:rPr>
          <w:lang w:val="cs-CZ"/>
        </w:rPr>
      </w:pPr>
      <w:r>
        <w:rPr>
          <w:lang w:val="cs-CZ"/>
        </w:rPr>
        <w:t xml:space="preserve">Vidíte v bloku vzorec </w:t>
      </w:r>
      <w:r w:rsidR="003A1598">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___</w:t>
      </w:r>
      <w:r w:rsidR="003A1598">
        <w:rPr>
          <w:lang w:val="cs-CZ"/>
        </w:rPr>
        <w:t>“</w:t>
      </w:r>
      <w:r>
        <w:rPr>
          <w:lang w:val="cs-CZ"/>
        </w:rPr>
        <w:t xml:space="preserve"> (pokud</w:t>
      </w:r>
      <w:r w:rsidRPr="00A84B87">
        <w:rPr>
          <w:lang w:val="cs-CZ"/>
        </w:rPr>
        <w:t xml:space="preserve">__, </w:t>
      </w:r>
      <w:r>
        <w:rPr>
          <w:lang w:val="cs-CZ"/>
        </w:rPr>
        <w:t>tak</w:t>
      </w:r>
      <w:r w:rsidRPr="00A84B87">
        <w:rPr>
          <w:lang w:val="cs-CZ"/>
        </w:rPr>
        <w:t>___</w:t>
      </w:r>
      <w:r>
        <w:rPr>
          <w:lang w:val="cs-CZ"/>
        </w:rPr>
        <w:t>)</w:t>
      </w:r>
      <w:r w:rsidRPr="00A84B87">
        <w:rPr>
          <w:lang w:val="cs-CZ"/>
        </w:rPr>
        <w:t xml:space="preserve">?  </w:t>
      </w:r>
      <w:r>
        <w:rPr>
          <w:noProof/>
          <w:lang w:val="cs-CZ"/>
        </w:rPr>
        <w:t xml:space="preserve">Pokud v kódu použijete příkaz </w:t>
      </w:r>
      <w:r w:rsidR="003A1598">
        <w:rPr>
          <w:noProof/>
          <w:lang w:val="cs-CZ"/>
        </w:rPr>
        <w:t>„</w:t>
      </w:r>
      <w:r w:rsidRPr="00A84B87">
        <w:rPr>
          <w:noProof/>
          <w:lang w:val="cs-CZ"/>
        </w:rPr>
        <w:t>if</w:t>
      </w:r>
      <w:r w:rsidR="003A1598">
        <w:rPr>
          <w:noProof/>
          <w:lang w:val="cs-CZ"/>
        </w:rPr>
        <w:t>“</w:t>
      </w:r>
      <w:r>
        <w:rPr>
          <w:noProof/>
          <w:lang w:val="cs-CZ"/>
        </w:rPr>
        <w:t xml:space="preserve">, přikazujete počítači, že POKUD dojde k naplnění </w:t>
      </w:r>
      <w:r>
        <w:rPr>
          <w:i/>
          <w:iCs/>
          <w:noProof/>
          <w:lang w:val="cs-CZ"/>
        </w:rPr>
        <w:t>podmínky</w:t>
      </w:r>
      <w:r w:rsidRPr="00A84B87">
        <w:rPr>
          <w:i/>
          <w:noProof/>
          <w:lang w:val="cs-CZ"/>
        </w:rPr>
        <w:t>,</w:t>
      </w:r>
      <w:r w:rsidRPr="00A84B87">
        <w:rPr>
          <w:noProof/>
          <w:lang w:val="cs-CZ"/>
        </w:rPr>
        <w:t xml:space="preserve"> </w:t>
      </w:r>
      <w:r>
        <w:rPr>
          <w:noProof/>
          <w:lang w:val="cs-CZ"/>
        </w:rPr>
        <w:t>TAK</w:t>
      </w:r>
      <w:r w:rsidRPr="00A84B87">
        <w:rPr>
          <w:noProof/>
          <w:lang w:val="cs-CZ"/>
        </w:rPr>
        <w:t xml:space="preserve"> </w:t>
      </w:r>
      <w:r>
        <w:rPr>
          <w:noProof/>
          <w:lang w:val="cs-CZ"/>
        </w:rPr>
        <w:t xml:space="preserve">má provést podmíněnou akci. </w:t>
      </w:r>
    </w:p>
    <w:p w14:paraId="1FF726DF" w14:textId="77777777" w:rsidR="001C6C01" w:rsidRPr="00A84B87" w:rsidRDefault="001C6C01" w:rsidP="001C6C01">
      <w:pPr>
        <w:rPr>
          <w:lang w:val="cs-CZ"/>
        </w:rPr>
      </w:pPr>
      <w:r>
        <w:rPr>
          <w:lang w:val="cs-CZ"/>
        </w:rPr>
        <w:t>Např.</w:t>
      </w:r>
      <w:r w:rsidRPr="00A84B87">
        <w:rPr>
          <w:lang w:val="cs-CZ"/>
        </w:rPr>
        <w:t xml:space="preserve"> IF </w:t>
      </w:r>
      <w:proofErr w:type="spellStart"/>
      <w:r w:rsidRPr="00A84B87">
        <w:rPr>
          <w:i/>
          <w:lang w:val="cs-CZ"/>
        </w:rPr>
        <w:t>clap</w:t>
      </w:r>
      <w:proofErr w:type="spellEnd"/>
      <w:r w:rsidRPr="00A84B87">
        <w:rPr>
          <w:i/>
          <w:lang w:val="cs-CZ"/>
        </w:rPr>
        <w:t xml:space="preserve"> </w:t>
      </w:r>
      <w:proofErr w:type="spellStart"/>
      <w:r w:rsidRPr="00A84B87">
        <w:rPr>
          <w:i/>
          <w:lang w:val="cs-CZ"/>
        </w:rPr>
        <w:t>detected</w:t>
      </w:r>
      <w:proofErr w:type="spellEnd"/>
      <w:r>
        <w:rPr>
          <w:lang w:val="cs-CZ"/>
        </w:rPr>
        <w:t xml:space="preserve"> (detekováno tlesknutí)</w:t>
      </w:r>
      <w:r w:rsidRPr="00A84B87">
        <w:rPr>
          <w:lang w:val="cs-CZ"/>
        </w:rPr>
        <w:t xml:space="preserve"> THEN </w:t>
      </w:r>
      <w:proofErr w:type="spellStart"/>
      <w:r w:rsidRPr="00A84B87">
        <w:rPr>
          <w:lang w:val="cs-CZ"/>
        </w:rPr>
        <w:t>beep</w:t>
      </w:r>
      <w:proofErr w:type="spellEnd"/>
      <w:r>
        <w:rPr>
          <w:lang w:val="cs-CZ"/>
        </w:rPr>
        <w:t xml:space="preserve"> (pípnout)</w:t>
      </w:r>
      <w:r w:rsidRPr="00A84B87">
        <w:rPr>
          <w:lang w:val="cs-CZ"/>
        </w:rPr>
        <w:t>:</w:t>
      </w:r>
    </w:p>
    <w:p w14:paraId="679AF82D" w14:textId="77777777"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6752" behindDoc="0" locked="0" layoutInCell="1" allowOverlap="1" wp14:anchorId="66A22B15" wp14:editId="765BB8EA">
            <wp:simplePos x="0" y="0"/>
            <wp:positionH relativeFrom="column">
              <wp:posOffset>1921180</wp:posOffset>
            </wp:positionH>
            <wp:positionV relativeFrom="paragraph">
              <wp:posOffset>7620</wp:posOffset>
            </wp:positionV>
            <wp:extent cx="2070100" cy="1254125"/>
            <wp:effectExtent l="19050" t="19050" r="25400" b="22225"/>
            <wp:wrapNone/>
            <wp:docPr id="1073742036" name="Picture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7">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p>
    <w:p w14:paraId="3F2FB4E8" w14:textId="77777777" w:rsidR="001C6C01" w:rsidRPr="00A84B87" w:rsidRDefault="001C6C01" w:rsidP="001C6C01">
      <w:pPr>
        <w:rPr>
          <w:lang w:val="cs-CZ"/>
        </w:rPr>
      </w:pPr>
    </w:p>
    <w:p w14:paraId="243C0AF7"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85728" behindDoc="0" locked="0" layoutInCell="1" allowOverlap="1" wp14:anchorId="37D1E59D" wp14:editId="0A5E4C5D">
                <wp:simplePos x="0" y="0"/>
                <wp:positionH relativeFrom="column">
                  <wp:posOffset>-29977</wp:posOffset>
                </wp:positionH>
                <wp:positionV relativeFrom="paragraph">
                  <wp:posOffset>380714</wp:posOffset>
                </wp:positionV>
                <wp:extent cx="5715000" cy="2523065"/>
                <wp:effectExtent l="0" t="0" r="19050" b="10795"/>
                <wp:wrapTopAndBottom/>
                <wp:docPr id="1073742026" name="Group 1073742026"/>
                <wp:cNvGraphicFramePr/>
                <a:graphic xmlns:a="http://schemas.openxmlformats.org/drawingml/2006/main">
                  <a:graphicData uri="http://schemas.microsoft.com/office/word/2010/wordprocessingGroup">
                    <wpg:wgp>
                      <wpg:cNvGrpSpPr/>
                      <wpg:grpSpPr>
                        <a:xfrm>
                          <a:off x="0" y="0"/>
                          <a:ext cx="5715000" cy="2523065"/>
                          <a:chOff x="0" y="-27672"/>
                          <a:chExt cx="5715000" cy="2023623"/>
                        </a:xfrm>
                      </wpg:grpSpPr>
                      <wps:wsp>
                        <wps:cNvPr id="1073742012" name="Text Box 1073742012"/>
                        <wps:cNvSpPr txBox="1">
                          <a:spLocks noChangeArrowheads="1"/>
                        </wps:cNvSpPr>
                        <wps:spPr bwMode="auto">
                          <a:xfrm>
                            <a:off x="0" y="679800"/>
                            <a:ext cx="5715000" cy="131615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13" name="Picture 10737420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4826" y="-27672"/>
                            <a:ext cx="899160" cy="897255"/>
                          </a:xfrm>
                          <a:prstGeom prst="rect">
                            <a:avLst/>
                          </a:prstGeom>
                        </pic:spPr>
                      </pic:pic>
                      <wps:wsp>
                        <wps:cNvPr id="1073742015" name="Text Box 2"/>
                        <wps:cNvSpPr txBox="1">
                          <a:spLocks noChangeArrowheads="1"/>
                        </wps:cNvSpPr>
                        <wps:spPr bwMode="auto">
                          <a:xfrm>
                            <a:off x="1009498" y="314517"/>
                            <a:ext cx="1749605" cy="365283"/>
                          </a:xfrm>
                          <a:prstGeom prst="rect">
                            <a:avLst/>
                          </a:prstGeom>
                          <a:noFill/>
                          <a:ln w="9525">
                            <a:noFill/>
                            <a:miter lim="800000"/>
                            <a:headEnd/>
                            <a:tailEnd/>
                          </a:ln>
                        </wps:spPr>
                        <wps:txb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D1E59D" id="Group 1073742026" o:spid="_x0000_s1481" style="position:absolute;margin-left:-2.35pt;margin-top:30pt;width:450pt;height:198.65pt;z-index:253385728;mso-height-relative:margin" coordorigin=",-276" coordsize="57150,20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">
                <v:roundrect id="Text Box 1073742012" o:spid="_x0000_s1482" style="position:absolute;top:6798;width:57150;height:13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" strokecolor="#5a5a5a [2109]">
                  <v:stroke joinstyle="miter"/>
                  <v:textbox inset=",5mm,,2.5mm">
                    <w:txbxContent>
                      <w:p w14:paraId="61EA5632" w14:textId="77777777" w:rsidR="002A1612" w:rsidRPr="00F640E1" w:rsidRDefault="002A1612" w:rsidP="001C6C01">
                        <w:pPr>
                          <w:rPr>
                            <w:lang w:val="cs-CZ"/>
                          </w:rPr>
                        </w:pPr>
                        <w:r>
                          <w:rPr>
                            <w:b/>
                            <w:color w:val="FF7000"/>
                            <w:lang w:val="cs-CZ"/>
                          </w:rPr>
                          <w:t xml:space="preserve">Příkaz </w:t>
                        </w:r>
                        <w:proofErr w:type="spellStart"/>
                        <w:r>
                          <w:rPr>
                            <w:b/>
                            <w:color w:val="FF7000"/>
                            <w:lang w:val="cs-CZ"/>
                          </w:rPr>
                          <w:t>i</w:t>
                        </w:r>
                        <w:r w:rsidRPr="00F640E1">
                          <w:rPr>
                            <w:b/>
                            <w:color w:val="FF7000"/>
                            <w:lang w:val="cs-CZ"/>
                          </w:rPr>
                          <w:t>f-else</w:t>
                        </w:r>
                        <w:proofErr w:type="spellEnd"/>
                        <w:r w:rsidRPr="00F640E1">
                          <w:rPr>
                            <w:b/>
                            <w:color w:val="FF7000"/>
                            <w:lang w:val="cs-CZ"/>
                          </w:rPr>
                          <w:t xml:space="preserve"> </w:t>
                        </w:r>
                        <w:r>
                          <w:rPr>
                            <w:lang w:val="cs-CZ"/>
                          </w:rPr>
                          <w:t xml:space="preserve">(pokud-jinak) je podmíněný příkaz. Stejně jako u všech jiných podmíněných příkazů tato část kódu závisí na jiném faktoru. Příkaz </w:t>
                        </w:r>
                        <w:proofErr w:type="spellStart"/>
                        <w:r w:rsidRPr="00F640E1">
                          <w:rPr>
                            <w:lang w:val="cs-CZ"/>
                          </w:rPr>
                          <w:t>if-else</w:t>
                        </w:r>
                        <w:proofErr w:type="spellEnd"/>
                        <w:r>
                          <w:rPr>
                            <w:lang w:val="cs-CZ"/>
                          </w:rPr>
                          <w:t xml:space="preserve"> říká programu, co má dělat, pokud je podmínka splněna, i co má dělat, pokud podmínka NENÍ splněna. </w:t>
                        </w:r>
                      </w:p>
                      <w:p w14:paraId="75F9B878" w14:textId="14BC1DB4" w:rsidR="002A1612" w:rsidRPr="00F640E1" w:rsidRDefault="002A1612" w:rsidP="001C6C01">
                        <w:pPr>
                          <w:rPr>
                            <w:lang w:val="cs-CZ"/>
                          </w:rPr>
                        </w:pPr>
                        <w:r>
                          <w:rPr>
                            <w:lang w:val="cs-CZ"/>
                          </w:rPr>
                          <w:t>Část</w:t>
                        </w:r>
                        <w:r w:rsidRPr="00F640E1">
                          <w:rPr>
                            <w:lang w:val="cs-CZ"/>
                          </w:rPr>
                          <w:t xml:space="preserve"> </w:t>
                        </w:r>
                        <w:r>
                          <w:rPr>
                            <w:lang w:val="cs-CZ"/>
                          </w:rPr>
                          <w:t>„</w:t>
                        </w:r>
                        <w:proofErr w:type="spellStart"/>
                        <w:r w:rsidRPr="00F640E1">
                          <w:rPr>
                            <w:lang w:val="cs-CZ"/>
                          </w:rPr>
                          <w:t>else</w:t>
                        </w:r>
                        <w:r>
                          <w:rPr>
                            <w:lang w:val="cs-CZ"/>
                          </w:rPr>
                          <w:t>L</w:t>
                        </w:r>
                        <w:proofErr w:type="spellEnd"/>
                        <w:r>
                          <w:rPr>
                            <w:lang w:val="cs-CZ"/>
                          </w:rPr>
                          <w:t xml:space="preserve"> v příkazu </w:t>
                        </w:r>
                        <w:proofErr w:type="spellStart"/>
                        <w:r w:rsidRPr="00F640E1">
                          <w:rPr>
                            <w:lang w:val="cs-CZ"/>
                          </w:rPr>
                          <w:t>if-else</w:t>
                        </w:r>
                        <w:proofErr w:type="spellEnd"/>
                        <w:r w:rsidRPr="00F640E1">
                          <w:rPr>
                            <w:lang w:val="cs-CZ"/>
                          </w:rPr>
                          <w:t xml:space="preserve"> </w:t>
                        </w:r>
                        <w:r>
                          <w:rPr>
                            <w:lang w:val="cs-CZ"/>
                          </w:rPr>
                          <w:t xml:space="preserve">říká programu, co dělat, pokud podmínka není splněna. </w:t>
                        </w:r>
                      </w:p>
                      <w:p w14:paraId="0826BA8D" w14:textId="77777777" w:rsidR="002A1612" w:rsidRPr="00F640E1" w:rsidRDefault="002A1612" w:rsidP="001C6C01">
                        <w:pPr>
                          <w:rPr>
                            <w:lang w:val="cs-CZ"/>
                          </w:rPr>
                        </w:pPr>
                      </w:p>
                    </w:txbxContent>
                  </v:textbox>
                </v:roundrect>
                <v:shape id="Picture 1073742013" o:spid="_x0000_s1483" type="#_x0000_t75" style="position:absolute;left:2048;top:-276;width:8991;height: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">
                  <v:imagedata r:id="rId51" o:title=""/>
                </v:shape>
                <v:shape id="_x0000_s1484" type="#_x0000_t202" style="position:absolute;left:10094;top:3145;width:17497;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" filled="f" stroked="f">
                  <v:textbox>
                    <w:txbxContent>
                      <w:p w14:paraId="50CF5683"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D36CEA2"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Musíte počítači rovněž říct, co má dělat, pokud daná podmínka NENÍ splněna. K tomu potřebujete podmíněný příkaz pokud-jinak</w:t>
      </w:r>
      <w:r w:rsidRPr="00A84B87">
        <w:rPr>
          <w:lang w:val="cs-CZ"/>
        </w:rPr>
        <w:t xml:space="preserve"> </w:t>
      </w:r>
      <w:r>
        <w:rPr>
          <w:lang w:val="cs-CZ"/>
        </w:rPr>
        <w:t>(</w:t>
      </w:r>
      <w:proofErr w:type="spellStart"/>
      <w:r w:rsidRPr="00A84B87">
        <w:rPr>
          <w:b/>
          <w:color w:val="FF7000"/>
          <w:lang w:val="cs-CZ"/>
        </w:rPr>
        <w:t>if-else</w:t>
      </w:r>
      <w:proofErr w:type="spellEnd"/>
      <w:r w:rsidRPr="00A84B87">
        <w:rPr>
          <w:b/>
          <w:color w:val="FF7000"/>
          <w:lang w:val="cs-CZ"/>
        </w:rPr>
        <w:t xml:space="preserve"> </w:t>
      </w:r>
      <w:proofErr w:type="spellStart"/>
      <w:r w:rsidRPr="00A84B87">
        <w:rPr>
          <w:b/>
          <w:color w:val="FF7000"/>
          <w:lang w:val="cs-CZ"/>
        </w:rPr>
        <w:t>statement</w:t>
      </w:r>
      <w:proofErr w:type="spellEnd"/>
      <w:r>
        <w:rPr>
          <w:lang w:val="cs-CZ"/>
        </w:rPr>
        <w:t>).</w:t>
      </w:r>
    </w:p>
    <w:p w14:paraId="2E7D61AD" w14:textId="77777777" w:rsidR="001C6C01" w:rsidRPr="00A84B87" w:rsidRDefault="001C6C01" w:rsidP="001C6C01">
      <w:pPr>
        <w:spacing w:after="0"/>
        <w:rPr>
          <w:lang w:val="cs-CZ"/>
        </w:rPr>
      </w:pPr>
    </w:p>
    <w:p w14:paraId="1B18E951" w14:textId="1371515B" w:rsidR="001C6C01" w:rsidRPr="00A84B87" w:rsidRDefault="001C6C01" w:rsidP="001C6C01">
      <w:pPr>
        <w:rPr>
          <w:lang w:val="cs-CZ"/>
        </w:rPr>
      </w:pPr>
      <w:r>
        <w:rPr>
          <w:lang w:val="cs-CZ"/>
        </w:rPr>
        <w:t xml:space="preserve">Příkaz </w:t>
      </w:r>
      <w:proofErr w:type="spellStart"/>
      <w:r>
        <w:rPr>
          <w:lang w:val="cs-CZ"/>
        </w:rPr>
        <w:t>if-else</w:t>
      </w:r>
      <w:proofErr w:type="spellEnd"/>
      <w:r>
        <w:rPr>
          <w:lang w:val="cs-CZ"/>
        </w:rPr>
        <w:t xml:space="preserve"> si můžete představit jako místo rozhodnutí v programu. Příkaz</w:t>
      </w:r>
      <w:r w:rsidRPr="00A84B87">
        <w:rPr>
          <w:lang w:val="cs-CZ"/>
        </w:rPr>
        <w:t xml:space="preserve"> </w:t>
      </w:r>
      <w:proofErr w:type="spellStart"/>
      <w:r w:rsidRPr="00A84B87">
        <w:rPr>
          <w:lang w:val="cs-CZ"/>
        </w:rPr>
        <w:t>if-else</w:t>
      </w:r>
      <w:proofErr w:type="spellEnd"/>
      <w:r>
        <w:rPr>
          <w:lang w:val="cs-CZ"/>
        </w:rPr>
        <w:t xml:space="preserve"> programu říká: </w:t>
      </w:r>
      <w:r w:rsidR="001A1ECF">
        <w:rPr>
          <w:lang w:val="cs-CZ"/>
        </w:rPr>
        <w:t>„</w:t>
      </w:r>
      <w:r>
        <w:rPr>
          <w:lang w:val="cs-CZ"/>
        </w:rPr>
        <w:t xml:space="preserve">pokud je podmínka splněna, udělej věc </w:t>
      </w:r>
      <w:r w:rsidRPr="00A84B87">
        <w:rPr>
          <w:lang w:val="cs-CZ"/>
        </w:rPr>
        <w:t xml:space="preserve">A. </w:t>
      </w:r>
      <w:r>
        <w:rPr>
          <w:lang w:val="cs-CZ"/>
        </w:rPr>
        <w:t xml:space="preserve">Pokud podmínka není splněna, udělej věc </w:t>
      </w:r>
      <w:r w:rsidRPr="00A84B87">
        <w:rPr>
          <w:lang w:val="cs-CZ"/>
        </w:rPr>
        <w:t xml:space="preserve">B.” </w:t>
      </w:r>
    </w:p>
    <w:p w14:paraId="25BB7622" w14:textId="77777777" w:rsidR="001C6C01" w:rsidRPr="00A84B87" w:rsidRDefault="001C6C01" w:rsidP="001C6C01">
      <w:pPr>
        <w:rPr>
          <w:lang w:val="cs-CZ"/>
        </w:rPr>
      </w:pPr>
      <w:r w:rsidRPr="00A84B87">
        <w:rPr>
          <w:noProof/>
          <w:lang w:val="cs-CZ"/>
        </w:rPr>
        <w:drawing>
          <wp:anchor distT="0" distB="0" distL="114300" distR="114300" simplePos="0" relativeHeight="253384704" behindDoc="0" locked="0" layoutInCell="1" allowOverlap="1" wp14:anchorId="02EA8B65" wp14:editId="7AF259CF">
            <wp:simplePos x="0" y="0"/>
            <wp:positionH relativeFrom="column">
              <wp:posOffset>1858010</wp:posOffset>
            </wp:positionH>
            <wp:positionV relativeFrom="paragraph">
              <wp:posOffset>309245</wp:posOffset>
            </wp:positionV>
            <wp:extent cx="1725930" cy="1736090"/>
            <wp:effectExtent l="19050" t="19050" r="26670" b="16510"/>
            <wp:wrapTopAndBottom/>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0" name="U4-1.2_if else block.PNG"/>
                    <pic:cNvPicPr/>
                  </pic:nvPicPr>
                  <pic:blipFill rotWithShape="1">
                    <a:blip r:embed="rId168">
                      <a:extLst>
                        <a:ext uri="{28A0092B-C50C-407E-A947-70E740481C1C}">
                          <a14:useLocalDpi xmlns:a14="http://schemas.microsoft.com/office/drawing/2010/main" val="0"/>
                        </a:ext>
                      </a:extLst>
                    </a:blip>
                    <a:srcRect l="3507" t="5663" r="3538"/>
                    <a:stretch/>
                  </pic:blipFill>
                  <pic:spPr bwMode="auto">
                    <a:xfrm>
                      <a:off x="0" y="0"/>
                      <a:ext cx="1725930" cy="173609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cs-CZ"/>
        </w:rPr>
        <w:t xml:space="preserve">Blok </w:t>
      </w:r>
      <w:proofErr w:type="spellStart"/>
      <w:r w:rsidRPr="00A84B87">
        <w:rPr>
          <w:color w:val="FF7000"/>
          <w:lang w:val="cs-CZ"/>
        </w:rPr>
        <w:t>if-else</w:t>
      </w:r>
      <w:proofErr w:type="spellEnd"/>
      <w:r w:rsidRPr="00A84B87">
        <w:rPr>
          <w:lang w:val="cs-CZ"/>
        </w:rPr>
        <w:t xml:space="preserve"> </w:t>
      </w:r>
      <w:r>
        <w:rPr>
          <w:lang w:val="cs-CZ"/>
        </w:rPr>
        <w:t>v </w:t>
      </w:r>
      <w:proofErr w:type="spellStart"/>
      <w:r>
        <w:rPr>
          <w:lang w:val="cs-CZ"/>
        </w:rPr>
        <w:t>EdScratchi</w:t>
      </w:r>
      <w:proofErr w:type="spellEnd"/>
      <w:r>
        <w:rPr>
          <w:lang w:val="cs-CZ"/>
        </w:rPr>
        <w:t xml:space="preserve"> vypadá takto: </w:t>
      </w:r>
    </w:p>
    <w:p w14:paraId="23AFC88D" w14:textId="77777777" w:rsidR="001C6C01" w:rsidRPr="00A84B87" w:rsidRDefault="001C6C01" w:rsidP="001C6C01">
      <w:pPr>
        <w:rPr>
          <w:lang w:val="cs-CZ"/>
        </w:rPr>
      </w:pPr>
    </w:p>
    <w:p w14:paraId="29AD86AA" w14:textId="3B5B4C7D" w:rsidR="001C6C01" w:rsidRPr="00A84B87" w:rsidRDefault="001C6C01" w:rsidP="001C6C01">
      <w:pPr>
        <w:rPr>
          <w:lang w:val="cs-CZ"/>
        </w:rPr>
      </w:pPr>
      <w:r>
        <w:rPr>
          <w:lang w:val="cs-CZ"/>
        </w:rPr>
        <w:t>Podobně jako blok</w:t>
      </w:r>
      <w:r w:rsidRPr="00A84B87">
        <w:rPr>
          <w:lang w:val="cs-CZ"/>
        </w:rPr>
        <w:t xml:space="preserve"> </w:t>
      </w:r>
      <w:proofErr w:type="spellStart"/>
      <w:r w:rsidRPr="00A84B87">
        <w:rPr>
          <w:color w:val="FF7000"/>
          <w:lang w:val="cs-CZ"/>
        </w:rPr>
        <w:t>if</w:t>
      </w:r>
      <w:proofErr w:type="spellEnd"/>
      <w:r w:rsidRPr="00A84B87">
        <w:rPr>
          <w:lang w:val="cs-CZ"/>
        </w:rPr>
        <w:t xml:space="preserve"> </w:t>
      </w:r>
      <w:r>
        <w:rPr>
          <w:lang w:val="cs-CZ"/>
        </w:rPr>
        <w:t xml:space="preserve">i blok </w:t>
      </w:r>
      <w:proofErr w:type="spellStart"/>
      <w:r w:rsidRPr="00A84B87">
        <w:rPr>
          <w:color w:val="FF7000"/>
          <w:lang w:val="cs-CZ"/>
        </w:rPr>
        <w:t>if-else</w:t>
      </w:r>
      <w:proofErr w:type="spellEnd"/>
      <w:r w:rsidRPr="00A84B87">
        <w:rPr>
          <w:lang w:val="cs-CZ"/>
        </w:rPr>
        <w:t xml:space="preserve"> </w:t>
      </w:r>
      <w:r>
        <w:rPr>
          <w:lang w:val="cs-CZ"/>
        </w:rPr>
        <w:t xml:space="preserve">využívá základní vzorec </w:t>
      </w:r>
      <w:r w:rsidR="001A1ECF">
        <w:rPr>
          <w:lang w:val="cs-CZ"/>
        </w:rPr>
        <w:t>„</w:t>
      </w:r>
      <w:r>
        <w:rPr>
          <w:lang w:val="cs-CZ"/>
        </w:rPr>
        <w:t>pokud</w:t>
      </w:r>
      <w:r w:rsidRPr="00A84B87">
        <w:rPr>
          <w:lang w:val="cs-CZ"/>
        </w:rPr>
        <w:t xml:space="preserve">__, </w:t>
      </w:r>
      <w:r>
        <w:rPr>
          <w:lang w:val="cs-CZ"/>
        </w:rPr>
        <w:t>tak</w:t>
      </w:r>
      <w:r w:rsidRPr="00A84B87">
        <w:rPr>
          <w:lang w:val="cs-CZ"/>
        </w:rPr>
        <w:t>___</w:t>
      </w:r>
      <w:r w:rsidR="001A1ECF">
        <w:rPr>
          <w:lang w:val="cs-CZ"/>
        </w:rPr>
        <w:t>“</w:t>
      </w:r>
      <w:r w:rsidRPr="00A84B87">
        <w:rPr>
          <w:lang w:val="cs-CZ"/>
        </w:rPr>
        <w:t xml:space="preserve"> </w:t>
      </w:r>
      <w:r>
        <w:rPr>
          <w:lang w:val="cs-CZ"/>
        </w:rPr>
        <w:t xml:space="preserve">avšak na rozdíl od bloku </w:t>
      </w:r>
      <w:proofErr w:type="spellStart"/>
      <w:r>
        <w:rPr>
          <w:lang w:val="cs-CZ"/>
        </w:rPr>
        <w:t>if</w:t>
      </w:r>
      <w:proofErr w:type="spellEnd"/>
      <w:r>
        <w:rPr>
          <w:lang w:val="cs-CZ"/>
        </w:rPr>
        <w:t xml:space="preserve"> uvádí i</w:t>
      </w:r>
      <w:r w:rsidR="00127869">
        <w:rPr>
          <w:lang w:val="cs-CZ"/>
        </w:rPr>
        <w:t xml:space="preserve"> to,</w:t>
      </w:r>
      <w:r>
        <w:rPr>
          <w:lang w:val="cs-CZ"/>
        </w:rPr>
        <w:t xml:space="preserve"> co má program udělat, když podmínka není splněna. Příkaz </w:t>
      </w:r>
      <w:proofErr w:type="spellStart"/>
      <w:r w:rsidRPr="00A84B87">
        <w:rPr>
          <w:lang w:val="cs-CZ"/>
        </w:rPr>
        <w:t>if-else</w:t>
      </w:r>
      <w:proofErr w:type="spellEnd"/>
      <w:r w:rsidRPr="00A84B87">
        <w:rPr>
          <w:lang w:val="cs-CZ"/>
        </w:rPr>
        <w:t xml:space="preserve"> </w:t>
      </w:r>
      <w:r>
        <w:rPr>
          <w:lang w:val="cs-CZ"/>
        </w:rPr>
        <w:t>umožňuje uskutečňovat podmíněnou volbu</w:t>
      </w:r>
      <w:r w:rsidRPr="00A84B87">
        <w:rPr>
          <w:lang w:val="cs-CZ"/>
        </w:rPr>
        <w:t>:</w:t>
      </w:r>
    </w:p>
    <w:p w14:paraId="0113FF81" w14:textId="77777777" w:rsidR="001C6C01" w:rsidRPr="00A84B87" w:rsidRDefault="001C6C01" w:rsidP="001C6C01">
      <w:pPr>
        <w:pStyle w:val="Odstavecseseznamem"/>
        <w:numPr>
          <w:ilvl w:val="0"/>
          <w:numId w:val="50"/>
        </w:numPr>
        <w:rPr>
          <w:lang w:val="cs-CZ"/>
        </w:rPr>
      </w:pPr>
      <w:r>
        <w:rPr>
          <w:color w:val="FF7000"/>
          <w:lang w:val="cs-CZ"/>
        </w:rPr>
        <w:t>POKUD</w:t>
      </w:r>
      <w:r w:rsidRPr="00A84B87">
        <w:rPr>
          <w:lang w:val="cs-CZ"/>
        </w:rPr>
        <w:t xml:space="preserve"> </w:t>
      </w:r>
      <w:r>
        <w:rPr>
          <w:lang w:val="cs-CZ"/>
        </w:rPr>
        <w:t>je venku zima</w:t>
      </w:r>
      <w:r w:rsidRPr="00A84B87">
        <w:rPr>
          <w:lang w:val="cs-CZ"/>
        </w:rPr>
        <w:t xml:space="preserve">, </w:t>
      </w:r>
      <w:r>
        <w:rPr>
          <w:color w:val="FF7000"/>
          <w:lang w:val="cs-CZ"/>
        </w:rPr>
        <w:t>TAK</w:t>
      </w:r>
      <w:r w:rsidRPr="00A84B87">
        <w:rPr>
          <w:lang w:val="cs-CZ"/>
        </w:rPr>
        <w:t xml:space="preserve"> </w:t>
      </w:r>
      <w:r>
        <w:rPr>
          <w:lang w:val="cs-CZ"/>
        </w:rPr>
        <w:t xml:space="preserve">si před odchodem z domu nasadím bundu. </w:t>
      </w:r>
      <w:r>
        <w:rPr>
          <w:noProof/>
          <w:color w:val="FF7000"/>
          <w:lang w:val="cs-CZ"/>
        </w:rPr>
        <w:t xml:space="preserve">JINAK </w:t>
      </w:r>
      <w:r>
        <w:rPr>
          <w:noProof/>
          <w:lang w:val="cs-CZ"/>
        </w:rPr>
        <w:t xml:space="preserve">jdu ven v tričku. </w:t>
      </w:r>
    </w:p>
    <w:p w14:paraId="773D9FDF" w14:textId="77777777" w:rsidR="001C6C01" w:rsidRPr="00A84B87" w:rsidRDefault="001C6C01" w:rsidP="001C6C01">
      <w:pPr>
        <w:pStyle w:val="Odstavecseseznamem"/>
        <w:numPr>
          <w:ilvl w:val="0"/>
          <w:numId w:val="50"/>
        </w:numPr>
        <w:rPr>
          <w:lang w:val="cs-CZ"/>
        </w:rPr>
      </w:pPr>
      <w:r>
        <w:rPr>
          <w:noProof/>
          <w:color w:val="FF7000"/>
          <w:lang w:val="cs-CZ"/>
        </w:rPr>
        <w:t>POKUD</w:t>
      </w:r>
      <w:r w:rsidRPr="00A84B87">
        <w:rPr>
          <w:noProof/>
          <w:lang w:val="cs-CZ"/>
        </w:rPr>
        <w:t xml:space="preserve"> </w:t>
      </w:r>
      <w:r>
        <w:rPr>
          <w:noProof/>
          <w:lang w:val="cs-CZ"/>
        </w:rPr>
        <w:t xml:space="preserve">mám po škole hlad, </w:t>
      </w:r>
      <w:r>
        <w:rPr>
          <w:noProof/>
          <w:color w:val="FF7000"/>
          <w:lang w:val="cs-CZ"/>
        </w:rPr>
        <w:t xml:space="preserve">TAK </w:t>
      </w:r>
      <w:r>
        <w:rPr>
          <w:noProof/>
          <w:lang w:val="cs-CZ"/>
        </w:rPr>
        <w:t xml:space="preserve">si dám svačinu. </w:t>
      </w:r>
      <w:r>
        <w:rPr>
          <w:color w:val="FF7000"/>
          <w:lang w:val="cs-CZ"/>
        </w:rPr>
        <w:t>JINAK</w:t>
      </w:r>
      <w:r w:rsidRPr="00A84B87">
        <w:rPr>
          <w:lang w:val="cs-CZ"/>
        </w:rPr>
        <w:t xml:space="preserve"> </w:t>
      </w:r>
      <w:r>
        <w:rPr>
          <w:lang w:val="cs-CZ"/>
        </w:rPr>
        <w:t xml:space="preserve">počkám až na večeři. </w:t>
      </w:r>
    </w:p>
    <w:p w14:paraId="122B2E12" w14:textId="77777777" w:rsidR="001C6C01" w:rsidRPr="00A84B87" w:rsidRDefault="001C6C01" w:rsidP="001C6C01">
      <w:pPr>
        <w:rPr>
          <w:lang w:val="cs-CZ"/>
        </w:rPr>
      </w:pPr>
      <w:r>
        <w:rPr>
          <w:lang w:val="cs-CZ"/>
        </w:rPr>
        <w:t xml:space="preserve">Použitím příkazu </w:t>
      </w:r>
      <w:proofErr w:type="spellStart"/>
      <w:r w:rsidRPr="00A84B87">
        <w:rPr>
          <w:lang w:val="cs-CZ"/>
        </w:rPr>
        <w:t>if-else</w:t>
      </w:r>
      <w:proofErr w:type="spellEnd"/>
      <w:r w:rsidRPr="00A84B87">
        <w:rPr>
          <w:lang w:val="cs-CZ"/>
        </w:rPr>
        <w:t xml:space="preserve"> </w:t>
      </w:r>
      <w:r>
        <w:rPr>
          <w:lang w:val="cs-CZ"/>
        </w:rPr>
        <w:t>dochází k rozvětvení programu. Program bude pokračovat</w:t>
      </w:r>
      <w:r w:rsidRPr="000E3BE2">
        <w:rPr>
          <w:lang w:val="cs-CZ"/>
        </w:rPr>
        <w:t xml:space="preserve"> </w:t>
      </w:r>
      <w:r>
        <w:rPr>
          <w:lang w:val="cs-CZ"/>
        </w:rPr>
        <w:t xml:space="preserve">buď jedním směrem, nebo jiným. </w:t>
      </w:r>
    </w:p>
    <w:p w14:paraId="1D931187" w14:textId="77777777" w:rsidR="001C6C01" w:rsidRPr="00A84B87" w:rsidRDefault="001C6C01" w:rsidP="001C6C01">
      <w:pPr>
        <w:rPr>
          <w:lang w:val="cs-CZ"/>
        </w:rPr>
      </w:pPr>
    </w:p>
    <w:p w14:paraId="2E14293B" w14:textId="77777777" w:rsidR="001C6C01" w:rsidRPr="00A84B87" w:rsidRDefault="001C6C01" w:rsidP="001C6C01">
      <w:pPr>
        <w:pStyle w:val="Nadpis2"/>
        <w:rPr>
          <w:lang w:val="cs-CZ"/>
        </w:rPr>
      </w:pPr>
      <w:r w:rsidRPr="00A84B87">
        <w:rPr>
          <w:lang w:val="cs-CZ"/>
        </w:rPr>
        <w:lastRenderedPageBreak/>
        <w:t>Vyzkoušejte si to!</w:t>
      </w:r>
    </w:p>
    <w:p w14:paraId="567E9752" w14:textId="5C302DA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88800" behindDoc="0" locked="0" layoutInCell="1" allowOverlap="1" wp14:anchorId="3E6C5C47" wp14:editId="60546E98">
                <wp:simplePos x="0" y="0"/>
                <wp:positionH relativeFrom="column">
                  <wp:posOffset>27305</wp:posOffset>
                </wp:positionH>
                <wp:positionV relativeFrom="paragraph">
                  <wp:posOffset>545836</wp:posOffset>
                </wp:positionV>
                <wp:extent cx="5715000" cy="2372360"/>
                <wp:effectExtent l="0" t="0" r="19050" b="27940"/>
                <wp:wrapTopAndBottom/>
                <wp:docPr id="1073742062" name="Group 1073742062"/>
                <wp:cNvGraphicFramePr/>
                <a:graphic xmlns:a="http://schemas.openxmlformats.org/drawingml/2006/main">
                  <a:graphicData uri="http://schemas.microsoft.com/office/word/2010/wordprocessingGroup">
                    <wpg:wgp>
                      <wpg:cNvGrpSpPr/>
                      <wpg:grpSpPr>
                        <a:xfrm>
                          <a:off x="0" y="0"/>
                          <a:ext cx="5715000" cy="2372360"/>
                          <a:chOff x="0" y="0"/>
                          <a:chExt cx="5715000" cy="2293188"/>
                        </a:xfrm>
                      </wpg:grpSpPr>
                      <wps:wsp>
                        <wps:cNvPr id="1073742056" name="Text Box 1073742056"/>
                        <wps:cNvSpPr txBox="1">
                          <a:spLocks noChangeArrowheads="1"/>
                        </wps:cNvSpPr>
                        <wps:spPr bwMode="auto">
                          <a:xfrm>
                            <a:off x="0" y="665683"/>
                            <a:ext cx="5715000" cy="162750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&gt;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&lt; B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wps:txbx>
                        <wps:bodyPr rot="0" vert="horz" wrap="square" lIns="91440" tIns="180000" rIns="91440" bIns="90000" anchor="t" anchorCtr="0">
                          <a:noAutofit/>
                        </wps:bodyPr>
                      </wps:wsp>
                      <pic:pic xmlns:pic="http://schemas.openxmlformats.org/drawingml/2006/picture">
                        <pic:nvPicPr>
                          <pic:cNvPr id="1073742061" name="Picture 107374206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073742058"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6C5C47" id="Group 1073742062" o:spid="_x0000_s1485" style="position:absolute;margin-left:2.15pt;margin-top:43pt;width:450pt;height:186.8pt;z-index:253388800;mso-height-relative:margin" coordsize="57150,22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">
                <v:roundrect id="Text Box 1073742056" o:spid="_x0000_s1486" style="position:absolute;top:6656;width:57150;height:16275;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" strokecolor="#5a5a5a [2109]">
                  <v:stroke joinstyle="miter"/>
                  <v:textbox inset=",5mm,,2.5mm">
                    <w:txbxContent>
                      <w:p w14:paraId="7AA1FE08" w14:textId="56B75371" w:rsidR="002A1612" w:rsidRPr="00762247" w:rsidRDefault="002A1612" w:rsidP="001C6C01">
                        <w:pPr>
                          <w:rPr>
                            <w:lang w:val="cs-CZ"/>
                          </w:rPr>
                        </w:pPr>
                        <w:r>
                          <w:rPr>
                            <w:lang w:val="cs-CZ"/>
                          </w:rPr>
                          <w:t>Víte, že se při psaní kódů používají i některé matematické symboly? Při této aktivitě použijete následující znaky</w:t>
                        </w:r>
                        <w:r w:rsidRPr="00762247">
                          <w:rPr>
                            <w:lang w:val="cs-CZ"/>
                          </w:rPr>
                          <w:t>:</w:t>
                        </w:r>
                      </w:p>
                      <w:p w14:paraId="339B694D" w14:textId="28131922" w:rsidR="002A1612" w:rsidRPr="00762247" w:rsidRDefault="002A1612" w:rsidP="001C6C01">
                        <w:pPr>
                          <w:rPr>
                            <w:lang w:val="cs-CZ"/>
                          </w:rPr>
                        </w:pPr>
                        <w:r w:rsidRPr="00762247">
                          <w:rPr>
                            <w:b/>
                            <w:lang w:val="cs-CZ"/>
                          </w:rPr>
                          <w:tab/>
                        </w:r>
                        <w:r w:rsidRPr="00762247">
                          <w:rPr>
                            <w:b/>
                            <w:lang w:val="cs-CZ"/>
                          </w:rPr>
                          <w:tab/>
                        </w:r>
                        <w:r w:rsidRPr="00762247">
                          <w:rPr>
                            <w:b/>
                            <w:lang w:val="cs-CZ"/>
                          </w:rPr>
                          <w:tab/>
                        </w:r>
                        <w:r w:rsidRPr="00762247">
                          <w:rPr>
                            <w:lang w:val="cs-CZ"/>
                          </w:rPr>
                          <w:t xml:space="preserve">A = B </w:t>
                        </w:r>
                        <w:r>
                          <w:rPr>
                            <w:lang w:val="cs-CZ"/>
                          </w:rPr>
                          <w:t>znamená „</w:t>
                        </w:r>
                        <w:r w:rsidRPr="00762247">
                          <w:rPr>
                            <w:lang w:val="cs-CZ"/>
                          </w:rPr>
                          <w:t xml:space="preserve">A </w:t>
                        </w:r>
                        <w:r>
                          <w:rPr>
                            <w:lang w:val="cs-CZ"/>
                          </w:rPr>
                          <w:t xml:space="preserve">se rovná </w:t>
                        </w:r>
                        <w:r w:rsidRPr="00762247">
                          <w:rPr>
                            <w:lang w:val="cs-CZ"/>
                          </w:rPr>
                          <w:t>B</w:t>
                        </w:r>
                        <w:r>
                          <w:rPr>
                            <w:lang w:val="cs-CZ"/>
                          </w:rPr>
                          <w:t>“</w:t>
                        </w:r>
                        <w:r w:rsidRPr="00762247">
                          <w:rPr>
                            <w:lang w:val="cs-CZ"/>
                          </w:rPr>
                          <w:t xml:space="preserve"> </w:t>
                        </w:r>
                      </w:p>
                      <w:p w14:paraId="6C237421" w14:textId="4F0D5619"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&gt; B </w:t>
                        </w:r>
                        <w:r>
                          <w:rPr>
                            <w:lang w:val="cs-CZ"/>
                          </w:rPr>
                          <w:t>znamená „</w:t>
                        </w:r>
                        <w:r w:rsidRPr="00762247">
                          <w:rPr>
                            <w:lang w:val="cs-CZ"/>
                          </w:rPr>
                          <w:t xml:space="preserve">A </w:t>
                        </w:r>
                        <w:r>
                          <w:rPr>
                            <w:lang w:val="cs-CZ"/>
                          </w:rPr>
                          <w:t xml:space="preserve">je větší než </w:t>
                        </w:r>
                        <w:r w:rsidRPr="00762247">
                          <w:rPr>
                            <w:lang w:val="cs-CZ"/>
                          </w:rPr>
                          <w:t>B</w:t>
                        </w:r>
                        <w:r>
                          <w:rPr>
                            <w:lang w:val="cs-CZ"/>
                          </w:rPr>
                          <w:t>“</w:t>
                        </w:r>
                      </w:p>
                      <w:p w14:paraId="272B08EE" w14:textId="7A4AF293" w:rsidR="002A1612" w:rsidRPr="00762247" w:rsidRDefault="002A1612" w:rsidP="001C6C01">
                        <w:pPr>
                          <w:rPr>
                            <w:lang w:val="cs-CZ"/>
                          </w:rPr>
                        </w:pPr>
                        <w:r w:rsidRPr="00762247">
                          <w:rPr>
                            <w:lang w:val="cs-CZ"/>
                          </w:rPr>
                          <w:tab/>
                        </w:r>
                        <w:r w:rsidRPr="00762247">
                          <w:rPr>
                            <w:lang w:val="cs-CZ"/>
                          </w:rPr>
                          <w:tab/>
                        </w:r>
                        <w:r w:rsidRPr="00762247">
                          <w:rPr>
                            <w:lang w:val="cs-CZ"/>
                          </w:rPr>
                          <w:tab/>
                          <w:t xml:space="preserve">A &lt; B </w:t>
                        </w:r>
                        <w:r>
                          <w:rPr>
                            <w:lang w:val="cs-CZ"/>
                          </w:rPr>
                          <w:t>znamená „</w:t>
                        </w:r>
                        <w:r w:rsidRPr="00762247">
                          <w:rPr>
                            <w:lang w:val="cs-CZ"/>
                          </w:rPr>
                          <w:t xml:space="preserve">A </w:t>
                        </w:r>
                        <w:r>
                          <w:rPr>
                            <w:lang w:val="cs-CZ"/>
                          </w:rPr>
                          <w:t xml:space="preserve">je menší než </w:t>
                        </w:r>
                        <w:r w:rsidRPr="00762247">
                          <w:rPr>
                            <w:lang w:val="cs-CZ"/>
                          </w:rPr>
                          <w:t>B</w:t>
                        </w:r>
                        <w:r>
                          <w:rPr>
                            <w:lang w:val="cs-CZ"/>
                          </w:rPr>
                          <w:t>“</w:t>
                        </w:r>
                      </w:p>
                    </w:txbxContent>
                  </v:textbox>
                </v:roundrect>
                <v:shape id="Picture 1073742061" o:spid="_x0000_s148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">
                  <v:imagedata r:id="rId100" o:title=""/>
                </v:shape>
                <v:shape id="_x0000_s1488"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" filled="f" stroked="f">
                  <v:textbox>
                    <w:txbxContent>
                      <w:p w14:paraId="39025E8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2AF0AF71"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Procvičujte si používání vzorce </w:t>
      </w:r>
      <w:r w:rsidR="00127869">
        <w:rPr>
          <w:lang w:val="cs-CZ"/>
        </w:rPr>
        <w:t>„</w:t>
      </w:r>
      <w:proofErr w:type="spellStart"/>
      <w:r w:rsidRPr="00A84B87">
        <w:rPr>
          <w:lang w:val="cs-CZ"/>
        </w:rPr>
        <w:t>if</w:t>
      </w:r>
      <w:proofErr w:type="spellEnd"/>
      <w:r w:rsidRPr="00A84B87">
        <w:rPr>
          <w:lang w:val="cs-CZ"/>
        </w:rPr>
        <w:t xml:space="preserve">__, </w:t>
      </w:r>
      <w:proofErr w:type="spellStart"/>
      <w:r w:rsidRPr="00A84B87">
        <w:rPr>
          <w:lang w:val="cs-CZ"/>
        </w:rPr>
        <w:t>then</w:t>
      </w:r>
      <w:proofErr w:type="spellEnd"/>
      <w:r w:rsidRPr="00A84B87">
        <w:rPr>
          <w:lang w:val="cs-CZ"/>
        </w:rPr>
        <w:t xml:space="preserve">___ </w:t>
      </w:r>
      <w:proofErr w:type="spellStart"/>
      <w:r w:rsidRPr="00A84B87">
        <w:rPr>
          <w:lang w:val="cs-CZ"/>
        </w:rPr>
        <w:t>else</w:t>
      </w:r>
      <w:proofErr w:type="spellEnd"/>
      <w:r w:rsidRPr="00A84B87">
        <w:rPr>
          <w:lang w:val="cs-CZ"/>
        </w:rPr>
        <w:t>____</w:t>
      </w:r>
      <w:r w:rsidR="00127869">
        <w:rPr>
          <w:lang w:val="cs-CZ"/>
        </w:rPr>
        <w:t>“</w:t>
      </w:r>
      <w:r w:rsidRPr="00A84B87">
        <w:rPr>
          <w:lang w:val="cs-CZ"/>
        </w:rPr>
        <w:t xml:space="preserve"> </w:t>
      </w:r>
      <w:r>
        <w:rPr>
          <w:lang w:val="cs-CZ"/>
        </w:rPr>
        <w:t>(pokud</w:t>
      </w:r>
      <w:r w:rsidRPr="00A84B87">
        <w:rPr>
          <w:lang w:val="cs-CZ"/>
        </w:rPr>
        <w:t xml:space="preserve">__, </w:t>
      </w:r>
      <w:r>
        <w:rPr>
          <w:lang w:val="cs-CZ"/>
        </w:rPr>
        <w:t>tak</w:t>
      </w:r>
      <w:r w:rsidRPr="00A84B87">
        <w:rPr>
          <w:lang w:val="cs-CZ"/>
        </w:rPr>
        <w:t xml:space="preserve">___ </w:t>
      </w:r>
      <w:r>
        <w:rPr>
          <w:lang w:val="cs-CZ"/>
        </w:rPr>
        <w:t>jinak</w:t>
      </w:r>
      <w:r w:rsidRPr="00A84B87">
        <w:rPr>
          <w:lang w:val="cs-CZ"/>
        </w:rPr>
        <w:t>____</w:t>
      </w:r>
      <w:r>
        <w:rPr>
          <w:lang w:val="cs-CZ"/>
        </w:rPr>
        <w:t xml:space="preserve">) a sledujte, jak se program větví. Při této činnosti používejte </w:t>
      </w:r>
      <w:r w:rsidRPr="00A84B87">
        <w:rPr>
          <w:lang w:val="cs-CZ"/>
        </w:rPr>
        <w:t xml:space="preserve">Pracovní list U4-1. </w:t>
      </w:r>
      <w:r>
        <w:rPr>
          <w:lang w:val="cs-CZ"/>
        </w:rPr>
        <w:t>Tento</w:t>
      </w:r>
      <w:r w:rsidRPr="00A84B87">
        <w:rPr>
          <w:lang w:val="cs-CZ"/>
        </w:rPr>
        <w:t xml:space="preserve"> </w:t>
      </w:r>
      <w:r>
        <w:rPr>
          <w:lang w:val="cs-CZ"/>
        </w:rPr>
        <w:t>p</w:t>
      </w:r>
      <w:r w:rsidRPr="00A84B87">
        <w:rPr>
          <w:lang w:val="cs-CZ"/>
        </w:rPr>
        <w:t>racovní list</w:t>
      </w:r>
      <w:r>
        <w:rPr>
          <w:lang w:val="cs-CZ"/>
        </w:rPr>
        <w:t xml:space="preserve"> nabízí speciální mapu pokladů, kterou lze vyřešit pouze pomocí příkazů </w:t>
      </w:r>
      <w:proofErr w:type="spellStart"/>
      <w:r w:rsidRPr="00A84B87">
        <w:rPr>
          <w:lang w:val="cs-CZ"/>
        </w:rPr>
        <w:t>if-else</w:t>
      </w:r>
      <w:proofErr w:type="spellEnd"/>
      <w:r w:rsidRPr="00A84B87">
        <w:rPr>
          <w:lang w:val="cs-CZ"/>
        </w:rPr>
        <w:t xml:space="preserve">. </w:t>
      </w:r>
    </w:p>
    <w:p w14:paraId="51800B4A" w14:textId="77777777" w:rsidR="001C6C01" w:rsidRPr="00A84B87" w:rsidRDefault="001C6C01" w:rsidP="001C6C01">
      <w:pPr>
        <w:rPr>
          <w:lang w:val="cs-CZ"/>
        </w:rPr>
      </w:pPr>
      <w:r w:rsidRPr="00A84B87">
        <w:rPr>
          <w:noProof/>
          <w:lang w:val="cs-CZ"/>
        </w:rPr>
        <w:drawing>
          <wp:anchor distT="0" distB="0" distL="114300" distR="114300" simplePos="0" relativeHeight="253387776" behindDoc="0" locked="0" layoutInCell="1" allowOverlap="1" wp14:anchorId="15D4422F" wp14:editId="0AFBB302">
            <wp:simplePos x="0" y="0"/>
            <wp:positionH relativeFrom="column">
              <wp:posOffset>209550</wp:posOffset>
            </wp:positionH>
            <wp:positionV relativeFrom="paragraph">
              <wp:posOffset>292608</wp:posOffset>
            </wp:positionV>
            <wp:extent cx="899160" cy="8991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9160" cy="899160"/>
                    </a:xfrm>
                    <a:prstGeom prst="rect">
                      <a:avLst/>
                    </a:prstGeom>
                  </pic:spPr>
                </pic:pic>
              </a:graphicData>
            </a:graphic>
          </wp:anchor>
        </w:drawing>
      </w:r>
      <w:r>
        <w:rPr>
          <w:lang w:val="cs-CZ"/>
        </w:rPr>
        <w:t xml:space="preserve">Řiďte se jednotlivými sadami pokynů a nalezněte všechny poklady. </w:t>
      </w:r>
    </w:p>
    <w:p w14:paraId="3DEB3DCE" w14:textId="77777777" w:rsidR="001C6C01" w:rsidRPr="00A84B87" w:rsidRDefault="001C6C01" w:rsidP="001C6C01">
      <w:pPr>
        <w:pStyle w:val="Odstavecseseznamem"/>
        <w:numPr>
          <w:ilvl w:val="0"/>
          <w:numId w:val="49"/>
        </w:numPr>
        <w:rPr>
          <w:lang w:val="cs-CZ"/>
        </w:rPr>
      </w:pPr>
      <w:bookmarkStart w:id="94" w:name="_Hlk515866272"/>
      <w:r w:rsidRPr="00A84B87">
        <w:rPr>
          <w:noProof/>
          <w:lang w:val="cs-CZ"/>
        </w:rPr>
        <mc:AlternateContent>
          <mc:Choice Requires="wps">
            <w:drawing>
              <wp:anchor distT="45720" distB="45720" distL="114300" distR="114300" simplePos="0" relativeHeight="253422592" behindDoc="0" locked="0" layoutInCell="1" allowOverlap="1" wp14:anchorId="750F1476" wp14:editId="5E90F0AC">
                <wp:simplePos x="0" y="0"/>
                <wp:positionH relativeFrom="column">
                  <wp:posOffset>424815</wp:posOffset>
                </wp:positionH>
                <wp:positionV relativeFrom="paragraph">
                  <wp:posOffset>612775</wp:posOffset>
                </wp:positionV>
                <wp:extent cx="3665220" cy="588645"/>
                <wp:effectExtent l="0" t="0" r="11430" b="20955"/>
                <wp:wrapTopAndBottom/>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588645"/>
                        </a:xfrm>
                        <a:prstGeom prst="rect">
                          <a:avLst/>
                        </a:prstGeom>
                        <a:noFill/>
                        <a:ln w="9525">
                          <a:solidFill>
                            <a:srgbClr val="FF7000"/>
                          </a:solidFill>
                          <a:miter lim="800000"/>
                          <a:headEnd/>
                          <a:tailEnd/>
                        </a:ln>
                      </wps:spPr>
                      <wps:txb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&lt; 7,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F1476" id="_x0000_s1489" type="#_x0000_t202" style="position:absolute;left:0;text-align:left;margin-left:33.45pt;margin-top:48.25pt;width:288.6pt;height:46.35pt;z-index:25342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" filled="f" strokecolor="#ff7000">
                <v:textbox>
                  <w:txbxContent>
                    <w:p w14:paraId="6E875272" w14:textId="77777777" w:rsidR="002A1612" w:rsidRPr="00FC688D" w:rsidRDefault="002A1612" w:rsidP="001C6C01">
                      <w:pPr>
                        <w:rPr>
                          <w:lang w:val="cs-CZ"/>
                        </w:rPr>
                      </w:pPr>
                      <w:r>
                        <w:rPr>
                          <w:lang w:val="cs-CZ"/>
                        </w:rPr>
                        <w:t>Opakujte třikrát</w:t>
                      </w:r>
                      <w:r w:rsidRPr="00FC688D">
                        <w:rPr>
                          <w:lang w:val="cs-CZ"/>
                        </w:rPr>
                        <w:t xml:space="preserve">: </w:t>
                      </w:r>
                    </w:p>
                    <w:p w14:paraId="5872DBCB" w14:textId="77777777" w:rsidR="002A1612" w:rsidRPr="00FC688D" w:rsidRDefault="002A1612" w:rsidP="001C6C01">
                      <w:pPr>
                        <w:ind w:left="720"/>
                        <w:rPr>
                          <w:lang w:val="cs-CZ"/>
                        </w:rPr>
                      </w:pPr>
                      <w:r w:rsidRPr="00FC688D">
                        <w:rPr>
                          <w:color w:val="FF7000"/>
                          <w:lang w:val="cs-CZ"/>
                        </w:rPr>
                        <w:t>IF</w:t>
                      </w:r>
                      <w:r w:rsidRPr="00FC688D">
                        <w:rPr>
                          <w:lang w:val="cs-CZ"/>
                        </w:rPr>
                        <w:t xml:space="preserve"> </w:t>
                      </w:r>
                      <w:r>
                        <w:rPr>
                          <w:lang w:val="cs-CZ"/>
                        </w:rPr>
                        <w:t>číslo</w:t>
                      </w:r>
                      <w:r w:rsidRPr="00FC688D">
                        <w:rPr>
                          <w:lang w:val="cs-CZ"/>
                        </w:rPr>
                        <w:t xml:space="preserve"> &lt; 7, </w:t>
                      </w:r>
                      <w:r w:rsidRPr="00FC688D">
                        <w:rPr>
                          <w:color w:val="FF7000"/>
                          <w:lang w:val="cs-CZ"/>
                        </w:rPr>
                        <w:t>THEN</w:t>
                      </w:r>
                      <w:r w:rsidRPr="00FC688D">
                        <w:rPr>
                          <w:lang w:val="cs-CZ"/>
                        </w:rPr>
                        <w:t xml:space="preserve"> </w:t>
                      </w:r>
                      <w:r>
                        <w:rPr>
                          <w:lang w:val="cs-CZ"/>
                        </w:rPr>
                        <w:t>jdi doleva</w:t>
                      </w:r>
                      <w:r w:rsidRPr="00FC688D">
                        <w:rPr>
                          <w:lang w:val="cs-CZ"/>
                        </w:rPr>
                        <w:t xml:space="preserve">. </w:t>
                      </w:r>
                      <w:r w:rsidRPr="00FC688D">
                        <w:rPr>
                          <w:color w:val="FF7000"/>
                          <w:lang w:val="cs-CZ"/>
                        </w:rPr>
                        <w:t>ELSE</w:t>
                      </w:r>
                      <w:r w:rsidRPr="00FC688D">
                        <w:rPr>
                          <w:lang w:val="cs-CZ"/>
                        </w:rPr>
                        <w:t xml:space="preserve"> </w:t>
                      </w:r>
                      <w:r>
                        <w:rPr>
                          <w:lang w:val="cs-CZ"/>
                        </w:rPr>
                        <w:t>jdi doprava</w:t>
                      </w:r>
                      <w:r w:rsidRPr="00FC688D">
                        <w:rPr>
                          <w:lang w:val="cs-CZ"/>
                        </w:rPr>
                        <w:t xml:space="preserve">. </w:t>
                      </w:r>
                    </w:p>
                    <w:p w14:paraId="4966E8AA" w14:textId="77777777" w:rsidR="002A1612" w:rsidRPr="00FC688D" w:rsidRDefault="002A1612" w:rsidP="001C6C01">
                      <w:pPr>
                        <w:rPr>
                          <w:lang w:val="cs-CZ"/>
                        </w:rPr>
                      </w:pPr>
                    </w:p>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1568" behindDoc="0" locked="0" layoutInCell="1" allowOverlap="1" wp14:anchorId="796DCF6C" wp14:editId="04BB5361">
                <wp:simplePos x="0" y="0"/>
                <wp:positionH relativeFrom="column">
                  <wp:posOffset>427355</wp:posOffset>
                </wp:positionH>
                <wp:positionV relativeFrom="paragraph">
                  <wp:posOffset>257810</wp:posOffset>
                </wp:positionV>
                <wp:extent cx="1605280" cy="281305"/>
                <wp:effectExtent l="0" t="0" r="13970" b="23495"/>
                <wp:wrapTopAndBottom/>
                <wp:docPr id="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DCF6C" id="_x0000_s1490" type="#_x0000_t202" style="position:absolute;left:0;text-align:left;margin-left:33.65pt;margin-top:20.3pt;width:126.4pt;height:22.15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" filled="f" strokecolor="#ff7000">
                <v:textbox>
                  <w:txbxContent>
                    <w:p w14:paraId="0BF8AD82"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5E250F58" w14:textId="77777777" w:rsidR="002A1612" w:rsidRDefault="002A1612" w:rsidP="001C6C01"/>
                  </w:txbxContent>
                </v:textbox>
                <w10:wrap type="topAndBottom"/>
              </v:shape>
            </w:pict>
          </mc:Fallback>
        </mc:AlternateContent>
      </w:r>
      <w:proofErr w:type="spellStart"/>
      <w:r>
        <w:rPr>
          <w:lang w:val="cs-CZ"/>
        </w:rPr>
        <w:t>Maršmelounová</w:t>
      </w:r>
      <w:proofErr w:type="spellEnd"/>
      <w:r>
        <w:rPr>
          <w:lang w:val="cs-CZ"/>
        </w:rPr>
        <w:t xml:space="preserve"> koule</w:t>
      </w:r>
      <w:r w:rsidRPr="00A84B87">
        <w:rPr>
          <w:lang w:val="cs-CZ"/>
        </w:rPr>
        <w:t xml:space="preserve"> </w:t>
      </w:r>
    </w:p>
    <w:p w14:paraId="04AEEF04" w14:textId="77777777" w:rsidR="001C6C01" w:rsidRPr="00A84B87" w:rsidRDefault="001C6C01" w:rsidP="001C6C01">
      <w:pPr>
        <w:spacing w:before="240"/>
        <w:ind w:left="720"/>
        <w:rPr>
          <w:lang w:val="cs-CZ"/>
        </w:rPr>
      </w:pPr>
      <w:r>
        <w:rPr>
          <w:lang w:val="cs-CZ"/>
        </w:rPr>
        <w:t xml:space="preserve">Kde se nachází </w:t>
      </w:r>
      <w:proofErr w:type="spellStart"/>
      <w:r>
        <w:rPr>
          <w:lang w:val="cs-CZ"/>
        </w:rPr>
        <w:t>maršmelounová</w:t>
      </w:r>
      <w:proofErr w:type="spellEnd"/>
      <w:r>
        <w:rPr>
          <w:lang w:val="cs-CZ"/>
        </w:rPr>
        <w:t xml:space="preserve"> koule</w:t>
      </w:r>
      <w:r w:rsidRPr="00A84B87">
        <w:rPr>
          <w:lang w:val="cs-CZ"/>
        </w:rPr>
        <w:t>? __________________________________________</w:t>
      </w:r>
    </w:p>
    <w:p w14:paraId="46142480" w14:textId="77777777" w:rsidR="001C6C01" w:rsidRPr="00A84B87" w:rsidRDefault="001C6C01" w:rsidP="001C6C01">
      <w:pPr>
        <w:ind w:left="720"/>
        <w:rPr>
          <w:lang w:val="cs-CZ"/>
        </w:rPr>
      </w:pPr>
    </w:p>
    <w:p w14:paraId="0DC9173F"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4640" behindDoc="0" locked="0" layoutInCell="1" allowOverlap="1" wp14:anchorId="217A6E82" wp14:editId="70EE2287">
                <wp:simplePos x="0" y="0"/>
                <wp:positionH relativeFrom="column">
                  <wp:posOffset>377190</wp:posOffset>
                </wp:positionH>
                <wp:positionV relativeFrom="paragraph">
                  <wp:posOffset>597535</wp:posOffset>
                </wp:positionV>
                <wp:extent cx="3712845" cy="588645"/>
                <wp:effectExtent l="0" t="0" r="20955" b="20955"/>
                <wp:wrapTopAndBottom/>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88645"/>
                        </a:xfrm>
                        <a:prstGeom prst="rect">
                          <a:avLst/>
                        </a:prstGeom>
                        <a:noFill/>
                        <a:ln w="9525">
                          <a:solidFill>
                            <a:srgbClr val="FF7000"/>
                          </a:solidFill>
                          <a:miter lim="800000"/>
                          <a:headEnd/>
                          <a:tailEnd/>
                        </a:ln>
                      </wps:spPr>
                      <wps:txb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A6E82" id="_x0000_s1491" type="#_x0000_t202" style="position:absolute;left:0;text-align:left;margin-left:29.7pt;margin-top:47.05pt;width:292.35pt;height:46.35pt;z-index:25342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" filled="f" strokecolor="#ff7000">
                <v:textbox>
                  <w:txbxContent>
                    <w:p w14:paraId="4ECA88DF" w14:textId="77777777" w:rsidR="002A1612" w:rsidRPr="00FC688D" w:rsidRDefault="002A1612" w:rsidP="001C6C01">
                      <w:pPr>
                        <w:rPr>
                          <w:lang w:val="cs-CZ"/>
                        </w:rPr>
                      </w:pPr>
                      <w:r>
                        <w:rPr>
                          <w:lang w:val="cs-CZ"/>
                        </w:rPr>
                        <w:t>Opakujte třikrát</w:t>
                      </w:r>
                      <w:r w:rsidRPr="00FC688D">
                        <w:rPr>
                          <w:lang w:val="cs-CZ"/>
                        </w:rPr>
                        <w:t xml:space="preserve">: </w:t>
                      </w:r>
                    </w:p>
                    <w:p w14:paraId="4AF1AE0D"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&gt; 2,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4AEF6C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3616" behindDoc="0" locked="0" layoutInCell="1" allowOverlap="1" wp14:anchorId="7AAF82CF" wp14:editId="3A3A4373">
                <wp:simplePos x="0" y="0"/>
                <wp:positionH relativeFrom="column">
                  <wp:posOffset>375920</wp:posOffset>
                </wp:positionH>
                <wp:positionV relativeFrom="paragraph">
                  <wp:posOffset>238125</wp:posOffset>
                </wp:positionV>
                <wp:extent cx="1605280" cy="281305"/>
                <wp:effectExtent l="0" t="0" r="13970" b="23495"/>
                <wp:wrapTopAndBottom/>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82CF" id="_x0000_s1492" type="#_x0000_t202" style="position:absolute;left:0;text-align:left;margin-left:29.6pt;margin-top:18.75pt;width:126.4pt;height:22.15pt;z-index:2534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" filled="f" strokecolor="#ff7000">
                <v:textbox>
                  <w:txbxContent>
                    <w:p w14:paraId="373ED44A"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0062EF1B" w14:textId="77777777" w:rsidR="002A1612" w:rsidRDefault="002A1612" w:rsidP="001C6C01"/>
                  </w:txbxContent>
                </v:textbox>
                <w10:wrap type="topAndBottom"/>
              </v:shape>
            </w:pict>
          </mc:Fallback>
        </mc:AlternateContent>
      </w:r>
      <w:r>
        <w:rPr>
          <w:lang w:val="cs-CZ"/>
        </w:rPr>
        <w:t xml:space="preserve">Palačinkový plášť </w:t>
      </w:r>
    </w:p>
    <w:p w14:paraId="768D9012" w14:textId="77777777" w:rsidR="001C6C01" w:rsidRPr="00A84B87" w:rsidRDefault="001C6C01" w:rsidP="001C6C01">
      <w:pPr>
        <w:spacing w:before="240"/>
        <w:ind w:left="720"/>
        <w:rPr>
          <w:lang w:val="cs-CZ"/>
        </w:rPr>
      </w:pPr>
      <w:r>
        <w:rPr>
          <w:lang w:val="cs-CZ"/>
        </w:rPr>
        <w:t>Kde se nachází palačinkový plášť</w:t>
      </w:r>
      <w:r w:rsidRPr="00A84B87">
        <w:rPr>
          <w:lang w:val="cs-CZ"/>
        </w:rPr>
        <w:t>? ______________________________________________</w:t>
      </w:r>
    </w:p>
    <w:p w14:paraId="2FDCE79E" w14:textId="77777777" w:rsidR="001C6C01" w:rsidRPr="00A84B87" w:rsidRDefault="001C6C01" w:rsidP="001C6C01">
      <w:pPr>
        <w:ind w:left="720"/>
        <w:rPr>
          <w:lang w:val="cs-CZ"/>
        </w:rPr>
      </w:pPr>
    </w:p>
    <w:p w14:paraId="48AE7396" w14:textId="77777777" w:rsidR="001C6C01" w:rsidRPr="00A84B87" w:rsidRDefault="001C6C01" w:rsidP="001C6C01">
      <w:pPr>
        <w:pStyle w:val="Odstavecseseznamem"/>
        <w:numPr>
          <w:ilvl w:val="0"/>
          <w:numId w:val="49"/>
        </w:numPr>
        <w:rPr>
          <w:lang w:val="cs-CZ"/>
        </w:rPr>
      </w:pPr>
      <w:r w:rsidRPr="00A84B87">
        <w:rPr>
          <w:noProof/>
          <w:lang w:val="cs-CZ"/>
        </w:rPr>
        <mc:AlternateContent>
          <mc:Choice Requires="wps">
            <w:drawing>
              <wp:anchor distT="45720" distB="45720" distL="114300" distR="114300" simplePos="0" relativeHeight="253427712" behindDoc="0" locked="0" layoutInCell="1" allowOverlap="1" wp14:anchorId="683A5D2E" wp14:editId="221595B7">
                <wp:simplePos x="0" y="0"/>
                <wp:positionH relativeFrom="column">
                  <wp:posOffset>424815</wp:posOffset>
                </wp:positionH>
                <wp:positionV relativeFrom="paragraph">
                  <wp:posOffset>1075690</wp:posOffset>
                </wp:positionV>
                <wp:extent cx="3704590" cy="347345"/>
                <wp:effectExtent l="0" t="0" r="10160" b="14605"/>
                <wp:wrapTopAndBottom/>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347345"/>
                        </a:xfrm>
                        <a:prstGeom prst="rect">
                          <a:avLst/>
                        </a:prstGeom>
                        <a:noFill/>
                        <a:ln w="9525">
                          <a:solidFill>
                            <a:srgbClr val="FF7000"/>
                          </a:solidFill>
                          <a:miter lim="800000"/>
                          <a:headEnd/>
                          <a:tailEnd/>
                        </a:ln>
                      </wps:spPr>
                      <wps:txb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A5D2E" id="_x0000_s1493" type="#_x0000_t202" style="position:absolute;left:0;text-align:left;margin-left:33.45pt;margin-top:84.7pt;width:291.7pt;height:27.35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" filled="f" strokecolor="#ff7000">
                <v:textbox>
                  <w:txbxContent>
                    <w:p w14:paraId="6E7B9893" w14:textId="77777777" w:rsidR="002A1612" w:rsidRDefault="002A1612" w:rsidP="001C6C01">
                      <w:r w:rsidRPr="000A0FDC">
                        <w:rPr>
                          <w:color w:val="FF7000"/>
                        </w:rPr>
                        <w:t>IF</w:t>
                      </w:r>
                      <w:r>
                        <w:t xml:space="preserve"> </w:t>
                      </w:r>
                      <w:r>
                        <w:rPr>
                          <w:lang w:val="cs-CZ"/>
                        </w:rPr>
                        <w:t>číslo</w:t>
                      </w:r>
                      <w:r w:rsidRPr="00FC688D">
                        <w:rPr>
                          <w:lang w:val="cs-CZ"/>
                        </w:rPr>
                        <w:t xml:space="preserve"> </w:t>
                      </w:r>
                      <w:r>
                        <w:t xml:space="preserve">&lt; 7,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16994155"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6688" behindDoc="0" locked="0" layoutInCell="1" allowOverlap="1" wp14:anchorId="311D4574" wp14:editId="4AFE40EA">
                <wp:simplePos x="0" y="0"/>
                <wp:positionH relativeFrom="column">
                  <wp:posOffset>432435</wp:posOffset>
                </wp:positionH>
                <wp:positionV relativeFrom="paragraph">
                  <wp:posOffset>495300</wp:posOffset>
                </wp:positionV>
                <wp:extent cx="3696970" cy="588645"/>
                <wp:effectExtent l="0" t="0" r="17780" b="20955"/>
                <wp:wrapTopAndBottom/>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588645"/>
                        </a:xfrm>
                        <a:prstGeom prst="rect">
                          <a:avLst/>
                        </a:prstGeom>
                        <a:noFill/>
                        <a:ln w="9525">
                          <a:solidFill>
                            <a:srgbClr val="FF7000"/>
                          </a:solidFill>
                          <a:miter lim="800000"/>
                          <a:headEnd/>
                          <a:tailEnd/>
                        </a:ln>
                      </wps:spPr>
                      <wps:txb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D4574" id="_x0000_s1494" type="#_x0000_t202" style="position:absolute;left:0;text-align:left;margin-left:34.05pt;margin-top:39pt;width:291.1pt;height:46.35pt;z-index:25342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" filled="f" strokecolor="#ff7000">
                <v:textbox>
                  <w:txbxContent>
                    <w:p w14:paraId="106C1A65" w14:textId="77777777" w:rsidR="002A1612" w:rsidRDefault="002A1612" w:rsidP="001C6C01">
                      <w:proofErr w:type="spellStart"/>
                      <w:r>
                        <w:t>Opakujte</w:t>
                      </w:r>
                      <w:proofErr w:type="spellEnd"/>
                      <w:r>
                        <w:t xml:space="preserve"> </w:t>
                      </w:r>
                      <w:proofErr w:type="spellStart"/>
                      <w:r>
                        <w:t>dvakrát</w:t>
                      </w:r>
                      <w:proofErr w:type="spellEnd"/>
                      <w:r>
                        <w:t xml:space="preserve">: </w:t>
                      </w:r>
                    </w:p>
                    <w:p w14:paraId="1E3D573B" w14:textId="77777777" w:rsidR="002A1612" w:rsidRDefault="002A1612" w:rsidP="001C6C01">
                      <w:pPr>
                        <w:ind w:firstLine="720"/>
                      </w:pPr>
                      <w:r w:rsidRPr="000A0FDC">
                        <w:rPr>
                          <w:color w:val="FF7000"/>
                        </w:rPr>
                        <w:t>IF</w:t>
                      </w:r>
                      <w:r>
                        <w:t xml:space="preserve"> </w:t>
                      </w:r>
                      <w:r>
                        <w:rPr>
                          <w:lang w:val="cs-CZ"/>
                        </w:rPr>
                        <w:t>číslo</w:t>
                      </w:r>
                      <w:r w:rsidRPr="00FC688D">
                        <w:rPr>
                          <w:lang w:val="cs-CZ"/>
                        </w:rPr>
                        <w:t xml:space="preserve"> </w:t>
                      </w:r>
                      <w:r>
                        <w:t xml:space="preserve">= 9, </w:t>
                      </w:r>
                      <w:r w:rsidRPr="000A0FDC">
                        <w:rPr>
                          <w:color w:val="FF7000"/>
                        </w:rPr>
                        <w:t>THEN</w:t>
                      </w:r>
                      <w:r>
                        <w:t xml:space="preserve"> </w:t>
                      </w:r>
                      <w:r>
                        <w:rPr>
                          <w:lang w:val="cs-CZ"/>
                        </w:rPr>
                        <w:t>jdi doleva</w:t>
                      </w:r>
                      <w:r>
                        <w:t xml:space="preserve">. </w:t>
                      </w:r>
                      <w:r w:rsidRPr="000A0FDC">
                        <w:rPr>
                          <w:color w:val="FF7000"/>
                        </w:rPr>
                        <w:t>ELSE</w:t>
                      </w:r>
                      <w:r>
                        <w:t xml:space="preserve"> </w:t>
                      </w:r>
                      <w:r>
                        <w:rPr>
                          <w:lang w:val="cs-CZ"/>
                        </w:rPr>
                        <w:t>jdi doprava</w:t>
                      </w:r>
                      <w:r>
                        <w:t xml:space="preserve">. </w:t>
                      </w:r>
                    </w:p>
                    <w:p w14:paraId="3248314D" w14:textId="77777777" w:rsidR="002A1612" w:rsidRDefault="002A1612" w:rsidP="001C6C01"/>
                  </w:txbxContent>
                </v:textbox>
                <w10:wrap type="topAndBottom"/>
              </v:shape>
            </w:pict>
          </mc:Fallback>
        </mc:AlternateContent>
      </w:r>
      <w:r w:rsidRPr="00A84B87">
        <w:rPr>
          <w:noProof/>
          <w:lang w:val="cs-CZ"/>
        </w:rPr>
        <mc:AlternateContent>
          <mc:Choice Requires="wps">
            <w:drawing>
              <wp:anchor distT="45720" distB="45720" distL="114300" distR="114300" simplePos="0" relativeHeight="253425664" behindDoc="0" locked="0" layoutInCell="1" allowOverlap="1" wp14:anchorId="170D3FAE" wp14:editId="7250B48C">
                <wp:simplePos x="0" y="0"/>
                <wp:positionH relativeFrom="column">
                  <wp:posOffset>434975</wp:posOffset>
                </wp:positionH>
                <wp:positionV relativeFrom="paragraph">
                  <wp:posOffset>249555</wp:posOffset>
                </wp:positionV>
                <wp:extent cx="1605280" cy="281305"/>
                <wp:effectExtent l="0" t="0" r="13970" b="23495"/>
                <wp:wrapTopAndBottom/>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81305"/>
                        </a:xfrm>
                        <a:prstGeom prst="rect">
                          <a:avLst/>
                        </a:prstGeom>
                        <a:noFill/>
                        <a:ln w="9525">
                          <a:solidFill>
                            <a:srgbClr val="FF7000"/>
                          </a:solidFill>
                          <a:miter lim="800000"/>
                          <a:headEnd/>
                          <a:tailEnd/>
                        </a:ln>
                      </wps:spPr>
                      <wps:txb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3FAE" id="_x0000_s1495" type="#_x0000_t202" style="position:absolute;left:0;text-align:left;margin-left:34.25pt;margin-top:19.65pt;width:126.4pt;height:22.15pt;z-index:2534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" filled="f" strokecolor="#ff7000">
                <v:textbox>
                  <w:txbxContent>
                    <w:p w14:paraId="169819A9" w14:textId="77777777" w:rsidR="002A1612" w:rsidRDefault="002A1612" w:rsidP="001C6C01">
                      <w:proofErr w:type="spellStart"/>
                      <w:r>
                        <w:t>Začni</w:t>
                      </w:r>
                      <w:proofErr w:type="spellEnd"/>
                      <w:r>
                        <w:t xml:space="preserve"> </w:t>
                      </w:r>
                      <w:proofErr w:type="spellStart"/>
                      <w:r>
                        <w:t>na</w:t>
                      </w:r>
                      <w:proofErr w:type="spellEnd"/>
                      <w:r>
                        <w:t xml:space="preserve"> </w:t>
                      </w:r>
                      <w:proofErr w:type="spellStart"/>
                      <w:r>
                        <w:t>startu</w:t>
                      </w:r>
                      <w:proofErr w:type="spellEnd"/>
                      <w:r>
                        <w:t xml:space="preserve">. </w:t>
                      </w:r>
                    </w:p>
                    <w:p w14:paraId="641D3532" w14:textId="77777777" w:rsidR="002A1612" w:rsidRDefault="002A1612" w:rsidP="001C6C01"/>
                  </w:txbxContent>
                </v:textbox>
                <w10:wrap type="topAndBottom"/>
              </v:shape>
            </w:pict>
          </mc:Fallback>
        </mc:AlternateContent>
      </w:r>
      <w:r>
        <w:rPr>
          <w:lang w:val="cs-CZ"/>
        </w:rPr>
        <w:t>Omeleta z vesmírných vajec</w:t>
      </w:r>
      <w:r w:rsidRPr="00A84B87">
        <w:rPr>
          <w:lang w:val="cs-CZ"/>
        </w:rPr>
        <w:t xml:space="preserve"> </w:t>
      </w:r>
    </w:p>
    <w:p w14:paraId="5E99B9CC" w14:textId="12563ED5" w:rsidR="001C6C01" w:rsidRPr="00A84B87" w:rsidRDefault="001C6C01" w:rsidP="009040AE">
      <w:pPr>
        <w:spacing w:before="240" w:after="0"/>
        <w:ind w:left="720"/>
        <w:rPr>
          <w:lang w:val="cs-CZ"/>
        </w:rPr>
      </w:pPr>
      <w:r>
        <w:rPr>
          <w:lang w:val="cs-CZ"/>
        </w:rPr>
        <w:t>Kde se nachází Omeleta z vesmírných vajec</w:t>
      </w:r>
      <w:r w:rsidRPr="00A84B87">
        <w:rPr>
          <w:lang w:val="cs-CZ"/>
        </w:rPr>
        <w:t>?</w:t>
      </w:r>
      <w:r>
        <w:rPr>
          <w:lang w:val="cs-CZ"/>
        </w:rPr>
        <w:t xml:space="preserve"> </w:t>
      </w:r>
      <w:r w:rsidRPr="00A84B87">
        <w:rPr>
          <w:lang w:val="cs-CZ"/>
        </w:rPr>
        <w:t>___________________________________</w:t>
      </w:r>
      <w:bookmarkEnd w:id="94"/>
    </w:p>
    <w:p w14:paraId="4A79C271" w14:textId="36ED835A" w:rsidR="001C6C01" w:rsidRPr="00A84B87" w:rsidRDefault="001C6C01" w:rsidP="001C6C01">
      <w:pPr>
        <w:pStyle w:val="Nadpis1"/>
        <w:rPr>
          <w:lang w:val="cs-CZ"/>
        </w:rPr>
      </w:pPr>
      <w:bookmarkStart w:id="95" w:name="_Toc146267250"/>
      <w:r w:rsidRPr="00A84B87">
        <w:rPr>
          <w:lang w:val="cs-CZ"/>
        </w:rPr>
        <w:lastRenderedPageBreak/>
        <w:t>U4-1.</w:t>
      </w:r>
      <w:bookmarkStart w:id="96" w:name="_Hlk515277763"/>
      <w:r w:rsidRPr="00A84B87">
        <w:rPr>
          <w:lang w:val="cs-CZ"/>
        </w:rPr>
        <w:t xml:space="preserve">3 </w:t>
      </w:r>
      <w:bookmarkEnd w:id="96"/>
      <w:r>
        <w:rPr>
          <w:lang w:val="cs-CZ"/>
        </w:rPr>
        <w:t xml:space="preserve">Prozkoumejte příkazy </w:t>
      </w:r>
      <w:proofErr w:type="spellStart"/>
      <w:r>
        <w:rPr>
          <w:lang w:val="cs-CZ"/>
        </w:rPr>
        <w:t>if</w:t>
      </w:r>
      <w:proofErr w:type="spellEnd"/>
      <w:r>
        <w:rPr>
          <w:lang w:val="cs-CZ"/>
        </w:rPr>
        <w:t xml:space="preserve"> a sekvenci</w:t>
      </w:r>
      <w:bookmarkEnd w:id="95"/>
    </w:p>
    <w:p w14:paraId="3C254224" w14:textId="3F0C32CF" w:rsidR="001C6C01" w:rsidRPr="00A84B87" w:rsidRDefault="001C6C01" w:rsidP="001C6C01">
      <w:pPr>
        <w:rPr>
          <w:lang w:val="cs-CZ"/>
        </w:rPr>
      </w:pPr>
      <w:r w:rsidRPr="00A84B87">
        <w:rPr>
          <w:noProof/>
          <w:color w:val="000000" w:themeColor="text1"/>
          <w:lang w:val="cs-CZ"/>
        </w:rPr>
        <w:drawing>
          <wp:anchor distT="0" distB="0" distL="114300" distR="114300" simplePos="0" relativeHeight="253389824" behindDoc="0" locked="0" layoutInCell="1" allowOverlap="1" wp14:anchorId="1D2B63DC" wp14:editId="24A2B249">
            <wp:simplePos x="0" y="0"/>
            <wp:positionH relativeFrom="column">
              <wp:posOffset>1674495</wp:posOffset>
            </wp:positionH>
            <wp:positionV relativeFrom="paragraph">
              <wp:posOffset>929157</wp:posOffset>
            </wp:positionV>
            <wp:extent cx="2070100" cy="1254125"/>
            <wp:effectExtent l="19050" t="19050" r="25400" b="22225"/>
            <wp:wrapTopAndBottom/>
            <wp:docPr id="1073742063" name="Picture 10737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U4-1.2_if block_filled.PNG"/>
                    <pic:cNvPicPr/>
                  </pic:nvPicPr>
                  <pic:blipFill>
                    <a:blip r:embed="rId167">
                      <a:extLst>
                        <a:ext uri="{28A0092B-C50C-407E-A947-70E740481C1C}">
                          <a14:useLocalDpi xmlns:a14="http://schemas.microsoft.com/office/drawing/2010/main" val="0"/>
                        </a:ext>
                      </a:extLst>
                    </a:blip>
                    <a:stretch>
                      <a:fillRect/>
                    </a:stretch>
                  </pic:blipFill>
                  <pic:spPr>
                    <a:xfrm>
                      <a:off x="0" y="0"/>
                      <a:ext cx="2070100" cy="1254125"/>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noProof/>
          <w:lang w:val="cs-CZ"/>
        </w:rPr>
        <w:t xml:space="preserve">Když v kódu použijete příkaz </w:t>
      </w:r>
      <w:r w:rsidR="00B84253">
        <w:rPr>
          <w:noProof/>
          <w:lang w:val="cs-CZ"/>
        </w:rPr>
        <w:t>„</w:t>
      </w:r>
      <w:r w:rsidRPr="00A84B87">
        <w:rPr>
          <w:noProof/>
          <w:lang w:val="cs-CZ"/>
        </w:rPr>
        <w:t>if</w:t>
      </w:r>
      <w:r w:rsidR="00B84253">
        <w:rPr>
          <w:noProof/>
          <w:lang w:val="cs-CZ"/>
        </w:rPr>
        <w:t>“</w:t>
      </w:r>
      <w:r>
        <w:rPr>
          <w:noProof/>
          <w:lang w:val="cs-CZ"/>
        </w:rPr>
        <w:t>, říkáte počítači, co má dělat, když nastane daná podmínka. V </w:t>
      </w:r>
      <w:proofErr w:type="spellStart"/>
      <w:r w:rsidRPr="00A84B87">
        <w:rPr>
          <w:lang w:val="cs-CZ"/>
        </w:rPr>
        <w:t>EdScratch</w:t>
      </w:r>
      <w:r>
        <w:rPr>
          <w:lang w:val="cs-CZ"/>
        </w:rPr>
        <w:t>i</w:t>
      </w:r>
      <w:proofErr w:type="spellEnd"/>
      <w:r>
        <w:rPr>
          <w:lang w:val="cs-CZ"/>
        </w:rPr>
        <w:t xml:space="preserve"> musíte v bloku </w:t>
      </w:r>
      <w:proofErr w:type="spellStart"/>
      <w:r w:rsidRPr="00A84B87">
        <w:rPr>
          <w:color w:val="FF7000"/>
          <w:lang w:val="cs-CZ"/>
        </w:rPr>
        <w:t>if</w:t>
      </w:r>
      <w:proofErr w:type="spellEnd"/>
      <w:r w:rsidRPr="00A84B87">
        <w:rPr>
          <w:lang w:val="cs-CZ"/>
        </w:rPr>
        <w:t xml:space="preserve"> </w:t>
      </w:r>
      <w:r>
        <w:rPr>
          <w:lang w:val="cs-CZ"/>
        </w:rPr>
        <w:t xml:space="preserve">zadat podmínku pomocí vstupního parametru v kosočtvercovém vstupním parametru. Vložením bloku či bloků do </w:t>
      </w:r>
      <w:r w:rsidR="00B84253">
        <w:rPr>
          <w:lang w:val="cs-CZ"/>
        </w:rPr>
        <w:t>„</w:t>
      </w:r>
      <w:r>
        <w:rPr>
          <w:lang w:val="cs-CZ"/>
        </w:rPr>
        <w:t>úst</w:t>
      </w:r>
      <w:r w:rsidR="00B84253">
        <w:rPr>
          <w:lang w:val="cs-CZ"/>
        </w:rPr>
        <w:t>“</w:t>
      </w:r>
      <w:r>
        <w:rPr>
          <w:lang w:val="cs-CZ"/>
        </w:rPr>
        <w:t xml:space="preserve"> bloku </w:t>
      </w:r>
      <w:proofErr w:type="spellStart"/>
      <w:r w:rsidRPr="00A84B87">
        <w:rPr>
          <w:color w:val="FF7000"/>
          <w:lang w:val="cs-CZ"/>
        </w:rPr>
        <w:t>if</w:t>
      </w:r>
      <w:proofErr w:type="spellEnd"/>
      <w:r>
        <w:rPr>
          <w:lang w:val="cs-CZ"/>
        </w:rPr>
        <w:t xml:space="preserve"> můžete robotovi rovněž říct, jakou má podniknout podmíněnou akci</w:t>
      </w:r>
      <w:r w:rsidRPr="00A84B87">
        <w:rPr>
          <w:lang w:val="cs-CZ"/>
        </w:rPr>
        <w:t>:</w:t>
      </w:r>
    </w:p>
    <w:p w14:paraId="7C6737CA" w14:textId="77777777" w:rsidR="001C6C01" w:rsidRPr="00A84B87" w:rsidRDefault="001C6C01" w:rsidP="001C6C01">
      <w:pPr>
        <w:rPr>
          <w:lang w:val="cs-CZ"/>
        </w:rPr>
      </w:pPr>
    </w:p>
    <w:p w14:paraId="1ED442FC" w14:textId="77777777" w:rsidR="001C6C01" w:rsidRPr="00A84B87" w:rsidRDefault="001C6C01" w:rsidP="001C6C01">
      <w:pPr>
        <w:rPr>
          <w:lang w:val="cs-CZ"/>
        </w:rPr>
      </w:pPr>
      <w:r>
        <w:rPr>
          <w:lang w:val="cs-CZ"/>
        </w:rPr>
        <w:t xml:space="preserve">Co se stane v programu, který využívá blok </w:t>
      </w:r>
      <w:proofErr w:type="spellStart"/>
      <w:r w:rsidRPr="00A84B87">
        <w:rPr>
          <w:color w:val="FF7000"/>
          <w:lang w:val="cs-CZ"/>
        </w:rPr>
        <w:t>if</w:t>
      </w:r>
      <w:proofErr w:type="spellEnd"/>
      <w:r>
        <w:rPr>
          <w:lang w:val="cs-CZ"/>
        </w:rPr>
        <w:t xml:space="preserve">, když podmínka </w:t>
      </w:r>
      <w:r>
        <w:rPr>
          <w:b/>
          <w:noProof/>
          <w:lang w:val="cs-CZ"/>
        </w:rPr>
        <w:t>není</w:t>
      </w:r>
      <w:r w:rsidRPr="00A84B87">
        <w:rPr>
          <w:noProof/>
          <w:lang w:val="cs-CZ"/>
        </w:rPr>
        <w:t xml:space="preserve"> </w:t>
      </w:r>
      <w:r>
        <w:rPr>
          <w:noProof/>
          <w:lang w:val="cs-CZ"/>
        </w:rPr>
        <w:t>splněna</w:t>
      </w:r>
      <w:r w:rsidRPr="00A84B87">
        <w:rPr>
          <w:lang w:val="cs-CZ"/>
        </w:rPr>
        <w:t>?</w:t>
      </w:r>
    </w:p>
    <w:p w14:paraId="501A881A" w14:textId="77777777" w:rsidR="001C6C01" w:rsidRPr="00A84B87" w:rsidRDefault="001C6C01" w:rsidP="001C6C01">
      <w:pPr>
        <w:rPr>
          <w:lang w:val="cs-CZ"/>
        </w:rPr>
      </w:pPr>
      <w:r w:rsidRPr="00A84B87">
        <w:rPr>
          <w:noProof/>
          <w:lang w:val="cs-CZ"/>
        </w:rPr>
        <w:drawing>
          <wp:anchor distT="0" distB="0" distL="114300" distR="114300" simplePos="0" relativeHeight="253390848" behindDoc="0" locked="0" layoutInCell="1" allowOverlap="1" wp14:anchorId="109E5950" wp14:editId="25D50DC8">
            <wp:simplePos x="0" y="0"/>
            <wp:positionH relativeFrom="column">
              <wp:posOffset>906780</wp:posOffset>
            </wp:positionH>
            <wp:positionV relativeFrom="paragraph">
              <wp:posOffset>238125</wp:posOffset>
            </wp:positionV>
            <wp:extent cx="3600450" cy="2719070"/>
            <wp:effectExtent l="19050" t="19050" r="19050" b="24130"/>
            <wp:wrapTopAndBottom/>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64" name="U4-1.3_if in 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600450" cy="2719070"/>
                    </a:xfrm>
                    <a:prstGeom prst="rect">
                      <a:avLst/>
                    </a:prstGeom>
                    <a:ln w="19050">
                      <a:solidFill>
                        <a:srgbClr val="FF7000"/>
                      </a:solidFill>
                      <a:prstDash val="lgDash"/>
                    </a:ln>
                  </pic:spPr>
                </pic:pic>
              </a:graphicData>
            </a:graphic>
          </wp:anchor>
        </w:drawing>
      </w:r>
      <w:r w:rsidRPr="00A84B87">
        <w:rPr>
          <w:lang w:val="cs-CZ"/>
        </w:rPr>
        <w:t xml:space="preserve">Prohlédněte si následující program: </w:t>
      </w:r>
    </w:p>
    <w:p w14:paraId="24E41D05" w14:textId="77777777" w:rsidR="001C6C01" w:rsidRPr="00A84B87" w:rsidRDefault="001C6C01" w:rsidP="001C6C01">
      <w:pPr>
        <w:rPr>
          <w:lang w:val="cs-CZ"/>
        </w:rPr>
      </w:pPr>
    </w:p>
    <w:p w14:paraId="5E3A1EE8" w14:textId="77777777" w:rsidR="001C6C01" w:rsidRPr="00A84B87" w:rsidRDefault="001C6C01" w:rsidP="001C6C01">
      <w:pPr>
        <w:pStyle w:val="Odstavecseseznamem"/>
        <w:numPr>
          <w:ilvl w:val="0"/>
          <w:numId w:val="51"/>
        </w:numPr>
        <w:rPr>
          <w:lang w:val="cs-CZ"/>
        </w:rPr>
      </w:pPr>
      <w:r>
        <w:rPr>
          <w:lang w:val="cs-CZ"/>
        </w:rPr>
        <w:t xml:space="preserve">Co se musí v tomto programu stát, aby podmínka stanovená v bloku </w:t>
      </w:r>
      <w:proofErr w:type="spellStart"/>
      <w:r w:rsidRPr="00A84B87">
        <w:rPr>
          <w:color w:val="FF7000"/>
          <w:lang w:val="cs-CZ"/>
        </w:rPr>
        <w:t>if</w:t>
      </w:r>
      <w:proofErr w:type="spellEnd"/>
      <w:r w:rsidRPr="00A84B87">
        <w:rPr>
          <w:lang w:val="cs-CZ"/>
        </w:rPr>
        <w:t xml:space="preserve"> </w:t>
      </w:r>
      <w:r>
        <w:rPr>
          <w:lang w:val="cs-CZ"/>
        </w:rPr>
        <w:t>byla splněna</w:t>
      </w:r>
      <w:r w:rsidRPr="00A84B87">
        <w:rPr>
          <w:lang w:val="cs-CZ"/>
        </w:rPr>
        <w:t>?</w:t>
      </w:r>
    </w:p>
    <w:p w14:paraId="76C09F2B" w14:textId="77777777" w:rsidR="001C6C01" w:rsidRPr="00A84B87" w:rsidRDefault="001C6C01" w:rsidP="001C6C01">
      <w:pPr>
        <w:rPr>
          <w:lang w:val="cs-CZ"/>
        </w:rPr>
      </w:pPr>
      <w:r w:rsidRPr="00A84B87">
        <w:rPr>
          <w:lang w:val="cs-CZ"/>
        </w:rPr>
        <w:t>________________________________________________________________________________</w:t>
      </w:r>
    </w:p>
    <w:p w14:paraId="56A71C3F" w14:textId="77777777" w:rsidR="001C6C01" w:rsidRPr="00A84B87" w:rsidRDefault="001C6C01" w:rsidP="001C6C01">
      <w:pPr>
        <w:rPr>
          <w:lang w:val="cs-CZ"/>
        </w:rPr>
      </w:pPr>
      <w:r w:rsidRPr="00A84B87">
        <w:rPr>
          <w:lang w:val="cs-CZ"/>
        </w:rPr>
        <w:t>________________________________________________________________________________</w:t>
      </w:r>
    </w:p>
    <w:p w14:paraId="63F37ED1" w14:textId="77777777" w:rsidR="001C6C01" w:rsidRPr="00A84B87" w:rsidRDefault="001C6C01" w:rsidP="001C6C01">
      <w:pPr>
        <w:rPr>
          <w:lang w:val="cs-CZ"/>
        </w:rPr>
      </w:pPr>
    </w:p>
    <w:p w14:paraId="0F550147" w14:textId="77777777"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 xml:space="preserve">Stáhněte jej a spusťte v Edisonovi. </w:t>
      </w:r>
    </w:p>
    <w:p w14:paraId="4B1EC31B" w14:textId="77777777" w:rsidR="001C6C01" w:rsidRPr="00A84B87" w:rsidRDefault="001C6C01" w:rsidP="001C6C01">
      <w:pPr>
        <w:pStyle w:val="Odstavecseseznamem"/>
        <w:numPr>
          <w:ilvl w:val="0"/>
          <w:numId w:val="51"/>
        </w:numPr>
        <w:rPr>
          <w:lang w:val="cs-CZ"/>
        </w:rPr>
      </w:pPr>
      <w:r>
        <w:rPr>
          <w:lang w:val="cs-CZ"/>
        </w:rPr>
        <w:t xml:space="preserve">Co se stalo, když jste program spustili? Běžel podmíněný kód (kód uvnitř bloku </w:t>
      </w:r>
      <w:proofErr w:type="spellStart"/>
      <w:r w:rsidRPr="00A84B87">
        <w:rPr>
          <w:color w:val="FF7000"/>
          <w:lang w:val="cs-CZ"/>
        </w:rPr>
        <w:t>if</w:t>
      </w:r>
      <w:proofErr w:type="spellEnd"/>
      <w:r w:rsidRPr="00A84B87">
        <w:rPr>
          <w:lang w:val="cs-CZ"/>
        </w:rPr>
        <w:t xml:space="preserve">)? </w:t>
      </w:r>
    </w:p>
    <w:p w14:paraId="762FB321" w14:textId="77777777" w:rsidR="001C6C01" w:rsidRPr="00A84B87" w:rsidRDefault="001C6C01" w:rsidP="001C6C01">
      <w:pPr>
        <w:rPr>
          <w:lang w:val="cs-CZ"/>
        </w:rPr>
      </w:pPr>
      <w:r w:rsidRPr="00A84B87">
        <w:rPr>
          <w:lang w:val="cs-CZ"/>
        </w:rPr>
        <w:t>________________________________________________________________________________</w:t>
      </w:r>
    </w:p>
    <w:p w14:paraId="1EF7EE67" w14:textId="77777777" w:rsidR="001C6C01" w:rsidRPr="00A84B87" w:rsidRDefault="001C6C01" w:rsidP="001C6C01">
      <w:pPr>
        <w:rPr>
          <w:lang w:val="cs-CZ"/>
        </w:rPr>
      </w:pPr>
      <w:r w:rsidRPr="00A84B87">
        <w:rPr>
          <w:lang w:val="cs-CZ"/>
        </w:rPr>
        <w:t>________________________________________________________________________________</w:t>
      </w:r>
    </w:p>
    <w:p w14:paraId="2881B12C" w14:textId="77777777" w:rsidR="001C6C01" w:rsidRPr="00A84B87" w:rsidRDefault="001C6C01" w:rsidP="001C6C01">
      <w:pPr>
        <w:pStyle w:val="Odstavecseseznamem"/>
        <w:numPr>
          <w:ilvl w:val="0"/>
          <w:numId w:val="51"/>
        </w:numPr>
        <w:rPr>
          <w:lang w:val="cs-CZ"/>
        </w:rPr>
      </w:pPr>
      <w:r>
        <w:rPr>
          <w:lang w:val="cs-CZ"/>
        </w:rPr>
        <w:lastRenderedPageBreak/>
        <w:t xml:space="preserve">Co se na základě vašich zjištění a podle vašeho názoru stane v programu, který používá blok </w:t>
      </w:r>
      <w:proofErr w:type="spellStart"/>
      <w:r w:rsidRPr="00A84B87">
        <w:rPr>
          <w:color w:val="FF7000"/>
          <w:lang w:val="cs-CZ"/>
        </w:rPr>
        <w:t>if</w:t>
      </w:r>
      <w:proofErr w:type="spellEnd"/>
      <w:r>
        <w:rPr>
          <w:lang w:val="cs-CZ"/>
        </w:rPr>
        <w:t>, když podmínka NEBUDE</w:t>
      </w:r>
      <w:r w:rsidRPr="00A84B87">
        <w:rPr>
          <w:lang w:val="cs-CZ"/>
        </w:rPr>
        <w:t xml:space="preserve"> </w:t>
      </w:r>
      <w:r>
        <w:rPr>
          <w:lang w:val="cs-CZ"/>
        </w:rPr>
        <w:t>splněna</w:t>
      </w:r>
      <w:r w:rsidRPr="00A84B87">
        <w:rPr>
          <w:lang w:val="cs-CZ"/>
        </w:rPr>
        <w:t>?</w:t>
      </w:r>
    </w:p>
    <w:p w14:paraId="1276B0F7" w14:textId="77777777" w:rsidR="001C6C01" w:rsidRPr="00A84B87" w:rsidRDefault="001C6C01" w:rsidP="001C6C01">
      <w:pPr>
        <w:rPr>
          <w:lang w:val="cs-CZ"/>
        </w:rPr>
      </w:pPr>
      <w:r w:rsidRPr="00A84B87">
        <w:rPr>
          <w:lang w:val="cs-CZ"/>
        </w:rPr>
        <w:t>________________________________________________________________________________</w:t>
      </w:r>
    </w:p>
    <w:p w14:paraId="6E6FAE3F" w14:textId="77777777" w:rsidR="001C6C01" w:rsidRPr="00A84B87" w:rsidRDefault="001C6C01" w:rsidP="001C6C01">
      <w:pPr>
        <w:rPr>
          <w:lang w:val="cs-CZ"/>
        </w:rPr>
      </w:pPr>
      <w:r w:rsidRPr="00A84B87">
        <w:rPr>
          <w:lang w:val="cs-CZ"/>
        </w:rPr>
        <w:t>________________________________________________________________________________</w:t>
      </w:r>
    </w:p>
    <w:p w14:paraId="4D7CA1C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1872" behindDoc="0" locked="0" layoutInCell="1" allowOverlap="1" wp14:anchorId="797E8293" wp14:editId="05644834">
                <wp:simplePos x="0" y="0"/>
                <wp:positionH relativeFrom="column">
                  <wp:posOffset>-44450</wp:posOffset>
                </wp:positionH>
                <wp:positionV relativeFrom="paragraph">
                  <wp:posOffset>357505</wp:posOffset>
                </wp:positionV>
                <wp:extent cx="5715000" cy="2914650"/>
                <wp:effectExtent l="0" t="0" r="19050" b="19050"/>
                <wp:wrapTopAndBottom/>
                <wp:docPr id="1073742069" name="Group 1073742069"/>
                <wp:cNvGraphicFramePr/>
                <a:graphic xmlns:a="http://schemas.openxmlformats.org/drawingml/2006/main">
                  <a:graphicData uri="http://schemas.microsoft.com/office/word/2010/wordprocessingGroup">
                    <wpg:wgp>
                      <wpg:cNvGrpSpPr/>
                      <wpg:grpSpPr>
                        <a:xfrm>
                          <a:off x="0" y="0"/>
                          <a:ext cx="5715000" cy="2914650"/>
                          <a:chOff x="0" y="0"/>
                          <a:chExt cx="5715000" cy="2914853"/>
                        </a:xfrm>
                      </wpg:grpSpPr>
                      <wps:wsp>
                        <wps:cNvPr id="1073742066" name="Text Box 1073742066"/>
                        <wps:cNvSpPr txBox="1">
                          <a:spLocks noChangeArrowheads="1"/>
                        </wps:cNvSpPr>
                        <wps:spPr bwMode="auto">
                          <a:xfrm>
                            <a:off x="0" y="665683"/>
                            <a:ext cx="5715000" cy="2249170"/>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r>
                                <w:rPr>
                                  <w:lang w:val="cs-CZ"/>
                                </w:rPr>
                                <w:t xml:space="preserve">přeskočí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wps:txbx>
                        <wps:bodyPr rot="0" vert="horz" wrap="square" lIns="91440" tIns="180000" rIns="91440" bIns="90000" anchor="t" anchorCtr="0">
                          <a:noAutofit/>
                        </wps:bodyPr>
                      </wps:wsp>
                      <pic:pic xmlns:pic="http://schemas.openxmlformats.org/drawingml/2006/picture">
                        <pic:nvPicPr>
                          <pic:cNvPr id="1073742067" name="Picture 10737420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068" name="Text Box 2"/>
                        <wps:cNvSpPr txBox="1">
                          <a:spLocks noChangeArrowheads="1"/>
                        </wps:cNvSpPr>
                        <wps:spPr bwMode="auto">
                          <a:xfrm>
                            <a:off x="1009498" y="285292"/>
                            <a:ext cx="1550822" cy="365760"/>
                          </a:xfrm>
                          <a:prstGeom prst="rect">
                            <a:avLst/>
                          </a:prstGeom>
                          <a:noFill/>
                          <a:ln w="9525">
                            <a:noFill/>
                            <a:miter lim="800000"/>
                            <a:headEnd/>
                            <a:tailEnd/>
                          </a:ln>
                        </wps:spPr>
                        <wps:txb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797E8293" id="Group 1073742069" o:spid="_x0000_s1496" style="position:absolute;margin-left:-3.5pt;margin-top:28.15pt;width:450pt;height:229.5pt;z-index:253391872" coordsize="57150,29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">
                <v:roundrect id="Text Box 1073742066" o:spid="_x0000_s1497" style="position:absolute;top:6656;width:57150;height:22492;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" strokecolor="#5a5a5a [2109]">
                  <v:stroke joinstyle="miter"/>
                  <v:textbox inset=",5mm,,2.5mm">
                    <w:txbxContent>
                      <w:p w14:paraId="4F8E9FF9" w14:textId="77777777" w:rsidR="002A1612" w:rsidRPr="00D115E3" w:rsidRDefault="002A1612" w:rsidP="001C6C01">
                        <w:pPr>
                          <w:rPr>
                            <w:lang w:val="cs-CZ"/>
                          </w:rPr>
                        </w:pPr>
                        <w:r>
                          <w:rPr>
                            <w:lang w:val="cs-CZ"/>
                          </w:rPr>
                          <w:t xml:space="preserve">Pamatujte si, že všechny programy procházejí kód krok za krokem v sekvenci, tj. posloupnosti. Když program narazí na </w:t>
                        </w:r>
                        <w:proofErr w:type="spellStart"/>
                        <w:r w:rsidRPr="00D115E3">
                          <w:rPr>
                            <w:color w:val="FF7000"/>
                            <w:lang w:val="cs-CZ"/>
                          </w:rPr>
                          <w:t>if</w:t>
                        </w:r>
                        <w:proofErr w:type="spellEnd"/>
                        <w:r w:rsidRPr="00D115E3">
                          <w:rPr>
                            <w:lang w:val="cs-CZ"/>
                          </w:rPr>
                          <w:t xml:space="preserve"> blok,</w:t>
                        </w:r>
                        <w:r>
                          <w:rPr>
                            <w:lang w:val="cs-CZ"/>
                          </w:rPr>
                          <w:t xml:space="preserve"> zkontroluje, zda daná podmínka byla splněna. Pokud byla, program spustí kód uvnitř bloku. Pokud podmínka není splněna, program kód v bloku </w:t>
                        </w:r>
                        <w:proofErr w:type="spellStart"/>
                        <w:r w:rsidRPr="00D115E3">
                          <w:rPr>
                            <w:color w:val="FF7000"/>
                            <w:lang w:val="cs-CZ"/>
                          </w:rPr>
                          <w:t>if</w:t>
                        </w:r>
                        <w:proofErr w:type="spellEnd"/>
                        <w:r w:rsidRPr="00D115E3">
                          <w:rPr>
                            <w:lang w:val="cs-CZ"/>
                          </w:rPr>
                          <w:t xml:space="preserve"> </w:t>
                        </w:r>
                        <w:r>
                          <w:rPr>
                            <w:lang w:val="cs-CZ"/>
                          </w:rPr>
                          <w:t xml:space="preserve">přeskočí a přejde na další řádek kódu. </w:t>
                        </w:r>
                      </w:p>
                      <w:p w14:paraId="2D9BE102" w14:textId="77777777" w:rsidR="002A1612" w:rsidRPr="00D115E3" w:rsidRDefault="002A1612" w:rsidP="001C6C01">
                        <w:pPr>
                          <w:rPr>
                            <w:lang w:val="cs-CZ"/>
                          </w:rPr>
                        </w:pPr>
                        <w:r>
                          <w:rPr>
                            <w:lang w:val="cs-CZ"/>
                          </w:rPr>
                          <w:t xml:space="preserve">Edison postupuje od bloku k dalšímu bloku v kódu velmi rychle. Za méně než 10 milisekund </w:t>
                        </w:r>
                        <w:r w:rsidRPr="00D115E3">
                          <w:rPr>
                            <w:lang w:val="cs-CZ"/>
                          </w:rPr>
                          <w:t xml:space="preserve">robot </w:t>
                        </w:r>
                        <w:r>
                          <w:rPr>
                            <w:lang w:val="cs-CZ"/>
                          </w:rPr>
                          <w:t xml:space="preserve">dorazí k bloku </w:t>
                        </w:r>
                        <w:proofErr w:type="spellStart"/>
                        <w:r w:rsidRPr="00D115E3">
                          <w:rPr>
                            <w:color w:val="FF7000"/>
                            <w:lang w:val="cs-CZ"/>
                          </w:rPr>
                          <w:t>if</w:t>
                        </w:r>
                        <w:proofErr w:type="spellEnd"/>
                        <w:r w:rsidRPr="00D115E3">
                          <w:rPr>
                            <w:lang w:val="cs-CZ"/>
                          </w:rPr>
                          <w:t xml:space="preserve"> </w:t>
                        </w:r>
                        <w:r>
                          <w:rPr>
                            <w:lang w:val="cs-CZ"/>
                          </w:rPr>
                          <w:t>a kontroluje, zda je stisknuto kulaté tlačítko. Za méně než setinu sekundy! Je téměř nemožné stisknout kulaté tlačítko včas</w:t>
                        </w:r>
                        <w:r w:rsidRPr="00D115E3">
                          <w:rPr>
                            <w:lang w:val="cs-CZ"/>
                          </w:rPr>
                          <w:t xml:space="preserve">. </w:t>
                        </w:r>
                      </w:p>
                      <w:p w14:paraId="5013E37D" w14:textId="77777777" w:rsidR="002A1612" w:rsidRPr="00D115E3" w:rsidRDefault="002A1612" w:rsidP="001C6C01">
                        <w:pPr>
                          <w:rPr>
                            <w:lang w:val="cs-CZ"/>
                          </w:rPr>
                        </w:pPr>
                        <w:r>
                          <w:rPr>
                            <w:lang w:val="cs-CZ"/>
                          </w:rPr>
                          <w:t>Pokud chcete, aby proběhl podmíněný kód, jaký další blok byste měli do programu přidat, abyste získali čas ke stisknutí kulatého tlačítka?</w:t>
                        </w:r>
                        <w:r w:rsidRPr="00D115E3">
                          <w:rPr>
                            <w:lang w:val="cs-CZ"/>
                          </w:rPr>
                          <w:t xml:space="preserve"> </w:t>
                        </w:r>
                      </w:p>
                    </w:txbxContent>
                  </v:textbox>
                </v:roundrect>
                <v:shape id="Picture 1073742067" o:spid="_x0000_s1498"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">
                  <v:imagedata r:id="rId42" o:title=""/>
                </v:shape>
                <v:shape id="_x0000_s1499" type="#_x0000_t202" style="position:absolute;left:10094;top:2852;width:1550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" filled="f" stroked="f">
                  <v:textbox>
                    <w:txbxContent>
                      <w:p w14:paraId="260B237B"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45CDCD5"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4156D836" w14:textId="77777777" w:rsidR="001C6C01" w:rsidRPr="00A84B87" w:rsidRDefault="001C6C01" w:rsidP="001C6C01">
      <w:pPr>
        <w:rPr>
          <w:lang w:val="cs-CZ"/>
        </w:rPr>
      </w:pPr>
    </w:p>
    <w:p w14:paraId="3BB15AB2" w14:textId="77777777" w:rsidR="001C6C01" w:rsidRPr="00A84B87" w:rsidRDefault="001C6C01" w:rsidP="001C6C01">
      <w:pPr>
        <w:rPr>
          <w:lang w:val="cs-CZ"/>
        </w:rPr>
      </w:pPr>
      <w:r>
        <w:rPr>
          <w:lang w:val="cs-CZ"/>
        </w:rPr>
        <w:t xml:space="preserve">Podobně jako je tomu u bloku </w:t>
      </w:r>
      <w:proofErr w:type="spellStart"/>
      <w:r w:rsidRPr="00A84B87">
        <w:rPr>
          <w:color w:val="FF7000"/>
          <w:lang w:val="cs-CZ"/>
        </w:rPr>
        <w:t>if</w:t>
      </w:r>
      <w:proofErr w:type="spellEnd"/>
      <w:r>
        <w:rPr>
          <w:lang w:val="cs-CZ"/>
        </w:rPr>
        <w:t xml:space="preserve">, když program napsaný v </w:t>
      </w:r>
      <w:proofErr w:type="spellStart"/>
      <w:r w:rsidRPr="00A84B87">
        <w:rPr>
          <w:lang w:val="cs-CZ"/>
        </w:rPr>
        <w:t>EdScratch</w:t>
      </w:r>
      <w:proofErr w:type="spellEnd"/>
      <w:r w:rsidRPr="00A84B87">
        <w:rPr>
          <w:lang w:val="cs-CZ"/>
        </w:rPr>
        <w:t xml:space="preserve"> </w:t>
      </w:r>
      <w:r>
        <w:rPr>
          <w:lang w:val="cs-CZ"/>
        </w:rPr>
        <w:t xml:space="preserve">narazí na blok </w:t>
      </w:r>
      <w:proofErr w:type="spellStart"/>
      <w:r w:rsidRPr="00A84B87">
        <w:rPr>
          <w:color w:val="FF7000"/>
          <w:lang w:val="cs-CZ"/>
        </w:rPr>
        <w:t>if-els</w:t>
      </w:r>
      <w:r>
        <w:rPr>
          <w:color w:val="FF7000"/>
          <w:lang w:val="cs-CZ"/>
        </w:rPr>
        <w:t>e</w:t>
      </w:r>
      <w:proofErr w:type="spellEnd"/>
      <w:r>
        <w:rPr>
          <w:color w:val="FF7000"/>
          <w:lang w:val="cs-CZ"/>
        </w:rPr>
        <w:t xml:space="preserve">, </w:t>
      </w:r>
      <w:r>
        <w:rPr>
          <w:lang w:val="cs-CZ"/>
        </w:rPr>
        <w:t xml:space="preserve">zkontroluje, zda byla daná podmínka splněna. Blok </w:t>
      </w:r>
      <w:proofErr w:type="spellStart"/>
      <w:r w:rsidRPr="00A84B87">
        <w:rPr>
          <w:color w:val="FF7000"/>
          <w:lang w:val="cs-CZ"/>
        </w:rPr>
        <w:t>if-else</w:t>
      </w:r>
      <w:proofErr w:type="spellEnd"/>
      <w:r w:rsidRPr="00A84B87">
        <w:rPr>
          <w:lang w:val="cs-CZ"/>
        </w:rPr>
        <w:t xml:space="preserve"> </w:t>
      </w:r>
      <w:r>
        <w:rPr>
          <w:lang w:val="cs-CZ"/>
        </w:rPr>
        <w:t xml:space="preserve">říká robotovi, co dělat, když je daná podmínka splněna, a co dělat, pokud není splněna, takže robot za všech okolností podnikne nějakou akci. </w:t>
      </w:r>
    </w:p>
    <w:p w14:paraId="1DF138A8" w14:textId="4DB7E93E" w:rsidR="001C6C01" w:rsidRPr="00A84B87" w:rsidRDefault="001C6C01" w:rsidP="001C6C01">
      <w:pPr>
        <w:rPr>
          <w:lang w:val="cs-CZ"/>
        </w:rPr>
      </w:pPr>
      <w:r w:rsidRPr="00A84B87">
        <w:rPr>
          <w:noProof/>
          <w:lang w:val="cs-CZ"/>
        </w:rPr>
        <w:drawing>
          <wp:anchor distT="0" distB="0" distL="114300" distR="114300" simplePos="0" relativeHeight="253392896" behindDoc="0" locked="0" layoutInCell="1" allowOverlap="1" wp14:anchorId="73329DAC" wp14:editId="77D7C4D2">
            <wp:simplePos x="0" y="0"/>
            <wp:positionH relativeFrom="column">
              <wp:posOffset>1846859</wp:posOffset>
            </wp:positionH>
            <wp:positionV relativeFrom="paragraph">
              <wp:posOffset>589915</wp:posOffset>
            </wp:positionV>
            <wp:extent cx="2055495" cy="1822450"/>
            <wp:effectExtent l="19050" t="19050" r="20955" b="25400"/>
            <wp:wrapTopAndBottom/>
            <wp:docPr id="1073742070" name="Picture 107374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2" name="U4-1.2_if else block_filled.PNG"/>
                    <pic:cNvPicPr/>
                  </pic:nvPicPr>
                  <pic:blipFill>
                    <a:blip r:embed="rId170">
                      <a:extLst>
                        <a:ext uri="{28A0092B-C50C-407E-A947-70E740481C1C}">
                          <a14:useLocalDpi xmlns:a14="http://schemas.microsoft.com/office/drawing/2010/main" val="0"/>
                        </a:ext>
                      </a:extLst>
                    </a:blip>
                    <a:stretch>
                      <a:fillRect/>
                    </a:stretch>
                  </pic:blipFill>
                  <pic:spPr>
                    <a:xfrm>
                      <a:off x="0" y="0"/>
                      <a:ext cx="2055495" cy="182245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 xml:space="preserve">Pokud je podmínka splněna, robot spustí kód uvnitř </w:t>
      </w:r>
      <w:r w:rsidR="00B84253">
        <w:rPr>
          <w:lang w:val="cs-CZ"/>
        </w:rPr>
        <w:t>„</w:t>
      </w:r>
      <w:proofErr w:type="spellStart"/>
      <w:r w:rsidRPr="00A84B87">
        <w:rPr>
          <w:lang w:val="cs-CZ"/>
        </w:rPr>
        <w:t>if</w:t>
      </w:r>
      <w:proofErr w:type="spellEnd"/>
      <w:r w:rsidR="00B84253">
        <w:rPr>
          <w:lang w:val="cs-CZ"/>
        </w:rPr>
        <w:t>“</w:t>
      </w:r>
      <w:r>
        <w:rPr>
          <w:lang w:val="cs-CZ"/>
        </w:rPr>
        <w:t xml:space="preserve"> části bloku. Pokud podmínka není splněna, robot spustí kód v části </w:t>
      </w:r>
      <w:r w:rsidRPr="00A84B87">
        <w:rPr>
          <w:lang w:val="cs-CZ"/>
        </w:rPr>
        <w:t>‘</w:t>
      </w:r>
      <w:proofErr w:type="spellStart"/>
      <w:r w:rsidRPr="00A84B87">
        <w:rPr>
          <w:lang w:val="cs-CZ"/>
        </w:rPr>
        <w:t>else</w:t>
      </w:r>
      <w:proofErr w:type="spellEnd"/>
      <w:r w:rsidRPr="00A84B87">
        <w:rPr>
          <w:lang w:val="cs-CZ"/>
        </w:rPr>
        <w:t xml:space="preserve">’: </w:t>
      </w:r>
    </w:p>
    <w:p w14:paraId="4A173E47" w14:textId="77777777" w:rsidR="001C6C01" w:rsidRPr="00A84B87" w:rsidRDefault="001C6C01" w:rsidP="001C6C01">
      <w:pPr>
        <w:rPr>
          <w:lang w:val="cs-CZ"/>
        </w:rPr>
      </w:pPr>
    </w:p>
    <w:p w14:paraId="78BCFAF0" w14:textId="37A12E5B" w:rsidR="001C6C01" w:rsidRPr="00A84B87" w:rsidRDefault="001C6C01" w:rsidP="001C6C01">
      <w:pPr>
        <w:rPr>
          <w:lang w:val="cs-CZ"/>
        </w:rPr>
      </w:pPr>
      <w:r>
        <w:rPr>
          <w:lang w:val="cs-CZ"/>
        </w:rPr>
        <w:t xml:space="preserve">Příkaz </w:t>
      </w:r>
      <w:proofErr w:type="spellStart"/>
      <w:r w:rsidRPr="00A84B87">
        <w:rPr>
          <w:lang w:val="cs-CZ"/>
        </w:rPr>
        <w:t>if-else</w:t>
      </w:r>
      <w:proofErr w:type="spellEnd"/>
      <w:r w:rsidRPr="00A84B87">
        <w:rPr>
          <w:lang w:val="cs-CZ"/>
        </w:rPr>
        <w:t xml:space="preserve"> </w:t>
      </w:r>
      <w:r>
        <w:rPr>
          <w:lang w:val="cs-CZ"/>
        </w:rPr>
        <w:t xml:space="preserve">způsobuje rozvětvení programu, protože robot může provést pouze jednu z částí kódu – buď </w:t>
      </w:r>
      <w:r w:rsidR="00B84253">
        <w:rPr>
          <w:lang w:val="cs-CZ"/>
        </w:rPr>
        <w:t>„</w:t>
      </w:r>
      <w:proofErr w:type="spellStart"/>
      <w:r w:rsidRPr="00A84B87">
        <w:rPr>
          <w:lang w:val="cs-CZ"/>
        </w:rPr>
        <w:t>if</w:t>
      </w:r>
      <w:proofErr w:type="spellEnd"/>
      <w:r w:rsidR="00B84253">
        <w:rPr>
          <w:lang w:val="cs-CZ"/>
        </w:rPr>
        <w:t>“</w:t>
      </w:r>
      <w:r>
        <w:rPr>
          <w:lang w:val="cs-CZ"/>
        </w:rPr>
        <w:t xml:space="preserve">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 ale nikoliv obě. Jakmile robot dokončí </w:t>
      </w:r>
      <w:r w:rsidR="00B84253">
        <w:rPr>
          <w:lang w:val="cs-CZ"/>
        </w:rPr>
        <w:t>„</w:t>
      </w:r>
      <w:proofErr w:type="spellStart"/>
      <w:r w:rsidRPr="00A84B87">
        <w:rPr>
          <w:lang w:val="cs-CZ"/>
        </w:rPr>
        <w:t>if</w:t>
      </w:r>
      <w:proofErr w:type="spellEnd"/>
      <w:r w:rsidR="00B84253">
        <w:rPr>
          <w:lang w:val="cs-CZ"/>
        </w:rPr>
        <w:t>“</w:t>
      </w:r>
      <w:r>
        <w:rPr>
          <w:lang w:val="cs-CZ"/>
        </w:rPr>
        <w:t xml:space="preserve"> kód nebo </w:t>
      </w:r>
      <w:r w:rsidR="00B84253">
        <w:rPr>
          <w:lang w:val="cs-CZ"/>
        </w:rPr>
        <w:t>„</w:t>
      </w:r>
      <w:proofErr w:type="spellStart"/>
      <w:r w:rsidRPr="00A84B87">
        <w:rPr>
          <w:lang w:val="cs-CZ"/>
        </w:rPr>
        <w:t>else</w:t>
      </w:r>
      <w:proofErr w:type="spellEnd"/>
      <w:r w:rsidR="00B84253">
        <w:rPr>
          <w:lang w:val="cs-CZ"/>
        </w:rPr>
        <w:t>“</w:t>
      </w:r>
      <w:r w:rsidRPr="00A84B87">
        <w:rPr>
          <w:lang w:val="cs-CZ"/>
        </w:rPr>
        <w:t xml:space="preserve"> </w:t>
      </w:r>
      <w:r>
        <w:rPr>
          <w:lang w:val="cs-CZ"/>
        </w:rPr>
        <w:t xml:space="preserve">kód, přejde na další řádek programu. </w:t>
      </w:r>
    </w:p>
    <w:p w14:paraId="04F3BE87"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393920" behindDoc="0" locked="0" layoutInCell="1" allowOverlap="1" wp14:anchorId="2BA69783" wp14:editId="310F53BC">
            <wp:simplePos x="0" y="0"/>
            <wp:positionH relativeFrom="column">
              <wp:posOffset>1035050</wp:posOffset>
            </wp:positionH>
            <wp:positionV relativeFrom="paragraph">
              <wp:posOffset>291947</wp:posOffset>
            </wp:positionV>
            <wp:extent cx="3573780" cy="2895600"/>
            <wp:effectExtent l="19050" t="19050" r="26670" b="19050"/>
            <wp:wrapTopAndBottom/>
            <wp:docPr id="1073742071" name="Picture 107374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U4-1.3_if-else in sequence.PNG"/>
                    <pic:cNvPicPr/>
                  </pic:nvPicPr>
                  <pic:blipFill>
                    <a:blip r:embed="rId171">
                      <a:extLst>
                        <a:ext uri="{28A0092B-C50C-407E-A947-70E740481C1C}">
                          <a14:useLocalDpi xmlns:a14="http://schemas.microsoft.com/office/drawing/2010/main" val="0"/>
                        </a:ext>
                      </a:extLst>
                    </a:blip>
                    <a:stretch>
                      <a:fillRect/>
                    </a:stretch>
                  </pic:blipFill>
                  <pic:spPr>
                    <a:xfrm>
                      <a:off x="0" y="0"/>
                      <a:ext cx="3573780" cy="2895600"/>
                    </a:xfrm>
                    <a:prstGeom prst="rect">
                      <a:avLst/>
                    </a:prstGeom>
                    <a:ln w="19050">
                      <a:solidFill>
                        <a:srgbClr val="FF7000"/>
                      </a:solidFill>
                      <a:prstDash val="lgDash"/>
                    </a:ln>
                  </pic:spPr>
                </pic:pic>
              </a:graphicData>
            </a:graphic>
            <wp14:sizeRelH relativeFrom="margin">
              <wp14:pctWidth>0</wp14:pctWidth>
            </wp14:sizeRelH>
          </wp:anchor>
        </w:drawing>
      </w:r>
      <w:r w:rsidRPr="00A84B87">
        <w:rPr>
          <w:lang w:val="cs-CZ"/>
        </w:rPr>
        <w:t xml:space="preserve">Prohlédněte si následující program v </w:t>
      </w:r>
      <w:proofErr w:type="spellStart"/>
      <w:r w:rsidRPr="00A84B87">
        <w:rPr>
          <w:lang w:val="cs-CZ"/>
        </w:rPr>
        <w:t>EdScratchi</w:t>
      </w:r>
      <w:proofErr w:type="spellEnd"/>
      <w:r w:rsidRPr="00A84B87">
        <w:rPr>
          <w:lang w:val="cs-CZ"/>
        </w:rPr>
        <w:t>:</w:t>
      </w:r>
    </w:p>
    <w:p w14:paraId="15E105E8" w14:textId="77777777" w:rsidR="001C6C01" w:rsidRPr="00A84B87" w:rsidRDefault="001C6C01" w:rsidP="001C6C01">
      <w:pPr>
        <w:rPr>
          <w:lang w:val="cs-CZ"/>
        </w:rPr>
      </w:pPr>
    </w:p>
    <w:p w14:paraId="74AC45FB" w14:textId="3D7C3BF7" w:rsidR="001C6C01" w:rsidRPr="00A84B87" w:rsidRDefault="001C6C01" w:rsidP="001C6C01">
      <w:pPr>
        <w:pStyle w:val="Odstavecseseznamem"/>
        <w:numPr>
          <w:ilvl w:val="0"/>
          <w:numId w:val="51"/>
        </w:numPr>
        <w:rPr>
          <w:lang w:val="cs-CZ"/>
        </w:rPr>
      </w:pPr>
      <w:r>
        <w:rPr>
          <w:lang w:val="cs-CZ"/>
        </w:rPr>
        <w:t xml:space="preserve">Pokud byste tento program spustili v Edisonovi a robot by </w:t>
      </w:r>
      <w:r w:rsidR="00B84253">
        <w:rPr>
          <w:lang w:val="cs-CZ"/>
        </w:rPr>
        <w:t xml:space="preserve">NEROZPOZNAL </w:t>
      </w:r>
      <w:r>
        <w:rPr>
          <w:lang w:val="cs-CZ"/>
        </w:rPr>
        <w:t>stisknutí kulatého tlačítka, pípl by robot? Proč ano nebo proč ne?</w:t>
      </w:r>
      <w:r w:rsidRPr="00A84B87">
        <w:rPr>
          <w:lang w:val="cs-CZ"/>
        </w:rPr>
        <w:t xml:space="preserve"> </w:t>
      </w:r>
    </w:p>
    <w:p w14:paraId="1005B0F0" w14:textId="77777777" w:rsidR="001C6C01" w:rsidRPr="00A84B87" w:rsidRDefault="001C6C01" w:rsidP="001C6C01">
      <w:pPr>
        <w:rPr>
          <w:lang w:val="cs-CZ"/>
        </w:rPr>
      </w:pPr>
      <w:r w:rsidRPr="00A84B87">
        <w:rPr>
          <w:lang w:val="cs-CZ"/>
        </w:rPr>
        <w:t>________________________________________________________________________________</w:t>
      </w:r>
    </w:p>
    <w:p w14:paraId="45619951" w14:textId="77777777" w:rsidR="001C6C01" w:rsidRPr="00A84B87" w:rsidRDefault="001C6C01" w:rsidP="001C6C01">
      <w:pPr>
        <w:rPr>
          <w:lang w:val="cs-CZ"/>
        </w:rPr>
      </w:pPr>
      <w:r w:rsidRPr="00A84B87">
        <w:rPr>
          <w:lang w:val="cs-CZ"/>
        </w:rPr>
        <w:t>________________________________________________________________________________</w:t>
      </w:r>
    </w:p>
    <w:p w14:paraId="4C437FC2" w14:textId="77777777" w:rsidR="001C6C01" w:rsidRPr="00A84B87" w:rsidRDefault="001C6C01" w:rsidP="001C6C01">
      <w:pPr>
        <w:rPr>
          <w:lang w:val="cs-CZ"/>
        </w:rPr>
      </w:pPr>
      <w:r w:rsidRPr="00A84B87">
        <w:rPr>
          <w:lang w:val="cs-CZ"/>
        </w:rPr>
        <w:t>________________________________________________________________________________</w:t>
      </w:r>
    </w:p>
    <w:p w14:paraId="54890C51" w14:textId="77777777" w:rsidR="001C6C01" w:rsidRPr="00A84B87" w:rsidRDefault="001C6C01" w:rsidP="001C6C01">
      <w:pPr>
        <w:rPr>
          <w:lang w:val="cs-CZ"/>
        </w:rPr>
      </w:pPr>
      <w:r w:rsidRPr="00A84B87">
        <w:rPr>
          <w:lang w:val="cs-CZ"/>
        </w:rPr>
        <w:t>________________________________________________________________________________</w:t>
      </w:r>
    </w:p>
    <w:p w14:paraId="28AA6D46" w14:textId="77777777" w:rsidR="001C6C01" w:rsidRPr="00A84B87" w:rsidRDefault="001C6C01" w:rsidP="001C6C01">
      <w:pPr>
        <w:rPr>
          <w:lang w:val="cs-CZ"/>
        </w:rPr>
      </w:pPr>
    </w:p>
    <w:p w14:paraId="2D2ED4D9" w14:textId="77777777" w:rsidR="001C6C01" w:rsidRPr="00A84B87" w:rsidRDefault="001C6C01" w:rsidP="001C6C01">
      <w:pPr>
        <w:ind w:left="360"/>
        <w:rPr>
          <w:lang w:val="cs-CZ"/>
        </w:rPr>
      </w:pPr>
    </w:p>
    <w:p w14:paraId="78A84812" w14:textId="77777777" w:rsidR="001C6C01" w:rsidRPr="00A84B87" w:rsidRDefault="001C6C01" w:rsidP="001C6C01">
      <w:pPr>
        <w:pStyle w:val="Odstavecseseznamem"/>
        <w:numPr>
          <w:ilvl w:val="0"/>
          <w:numId w:val="51"/>
        </w:numPr>
        <w:rPr>
          <w:lang w:val="cs-CZ"/>
        </w:rPr>
      </w:pPr>
      <w:r>
        <w:rPr>
          <w:lang w:val="cs-CZ"/>
        </w:rPr>
        <w:t>Když program běží, které kroky proběhnou vždy, bez ohledu na to, zda robot detekuje stisknutí kulatého tlačítka</w:t>
      </w:r>
      <w:r w:rsidRPr="00A84B87">
        <w:rPr>
          <w:lang w:val="cs-CZ"/>
        </w:rPr>
        <w:t xml:space="preserve">? </w:t>
      </w:r>
      <w:r w:rsidRPr="006824E9">
        <w:rPr>
          <w:i/>
          <w:color w:val="FF7000"/>
          <w:lang w:val="cs-CZ"/>
        </w:rPr>
        <w:t>Nápověda:</w:t>
      </w:r>
      <w:r w:rsidRPr="009040AE">
        <w:rPr>
          <w:i/>
          <w:color w:val="FF7000"/>
          <w:lang w:val="cs-CZ"/>
        </w:rPr>
        <w:t xml:space="preserve"> </w:t>
      </w:r>
      <w:r w:rsidRPr="009040AE">
        <w:rPr>
          <w:rFonts w:hint="eastAsia"/>
          <w:i/>
          <w:lang w:val="cs-CZ"/>
        </w:rPr>
        <w:t>Projděte</w:t>
      </w:r>
      <w:r w:rsidRPr="009040AE">
        <w:rPr>
          <w:i/>
          <w:lang w:val="cs-CZ"/>
        </w:rPr>
        <w:t xml:space="preserve"> program v sekvenci. Které </w:t>
      </w:r>
      <w:r w:rsidRPr="009040AE">
        <w:rPr>
          <w:rFonts w:hint="eastAsia"/>
          <w:i/>
          <w:lang w:val="cs-CZ"/>
        </w:rPr>
        <w:t>tři</w:t>
      </w:r>
      <w:r w:rsidRPr="009040AE">
        <w:rPr>
          <w:i/>
          <w:lang w:val="cs-CZ"/>
        </w:rPr>
        <w:t xml:space="preserve"> akce se odehrají vždy, bez ohledu na okolnosti?</w:t>
      </w:r>
      <w:r w:rsidRPr="00A84B87">
        <w:rPr>
          <w:lang w:val="cs-CZ"/>
        </w:rPr>
        <w:t xml:space="preserve"> </w:t>
      </w:r>
    </w:p>
    <w:p w14:paraId="6AE1C011" w14:textId="77777777" w:rsidR="001C6C01" w:rsidRPr="00A84B87" w:rsidRDefault="001C6C01" w:rsidP="001C6C01">
      <w:pPr>
        <w:rPr>
          <w:lang w:val="cs-CZ"/>
        </w:rPr>
      </w:pPr>
      <w:r w:rsidRPr="00A84B87">
        <w:rPr>
          <w:lang w:val="cs-CZ"/>
        </w:rPr>
        <w:t>________________________________________________________________________________</w:t>
      </w:r>
    </w:p>
    <w:p w14:paraId="71922ACF" w14:textId="77777777" w:rsidR="001C6C01" w:rsidRPr="00A84B87" w:rsidRDefault="001C6C01" w:rsidP="001C6C01">
      <w:pPr>
        <w:rPr>
          <w:lang w:val="cs-CZ"/>
        </w:rPr>
      </w:pPr>
      <w:r w:rsidRPr="00A84B87">
        <w:rPr>
          <w:lang w:val="cs-CZ"/>
        </w:rPr>
        <w:t>________________________________________________________________________________</w:t>
      </w:r>
    </w:p>
    <w:p w14:paraId="0F8130ED" w14:textId="77777777" w:rsidR="001C6C01" w:rsidRPr="00A84B87" w:rsidRDefault="001C6C01" w:rsidP="001C6C01">
      <w:pPr>
        <w:rPr>
          <w:lang w:val="cs-CZ"/>
        </w:rPr>
      </w:pPr>
      <w:r w:rsidRPr="00A84B87">
        <w:rPr>
          <w:lang w:val="cs-CZ"/>
        </w:rPr>
        <w:t>________________________________________________________________________________</w:t>
      </w:r>
    </w:p>
    <w:p w14:paraId="6A3EB2F6" w14:textId="77777777" w:rsidR="001C6C01" w:rsidRPr="00A84B87" w:rsidRDefault="001C6C01" w:rsidP="001C6C01">
      <w:pPr>
        <w:rPr>
          <w:lang w:val="cs-CZ"/>
        </w:rPr>
      </w:pPr>
    </w:p>
    <w:p w14:paraId="0264706C" w14:textId="77777777" w:rsidR="001C6C01" w:rsidRPr="00A84B87" w:rsidRDefault="001C6C01" w:rsidP="001C6C01">
      <w:pPr>
        <w:rPr>
          <w:lang w:val="cs-CZ"/>
        </w:rPr>
      </w:pPr>
    </w:p>
    <w:p w14:paraId="623985AC" w14:textId="77777777" w:rsidR="001C6C01" w:rsidRPr="00A84B87" w:rsidRDefault="001C6C01" w:rsidP="001C6C01">
      <w:pPr>
        <w:rPr>
          <w:lang w:val="cs-CZ"/>
        </w:rPr>
      </w:pPr>
    </w:p>
    <w:p w14:paraId="53C9F84B" w14:textId="77777777" w:rsidR="001C6C01" w:rsidRPr="00A84B87" w:rsidRDefault="001C6C01" w:rsidP="001C6C01">
      <w:pPr>
        <w:rPr>
          <w:lang w:val="cs-CZ"/>
        </w:rPr>
      </w:pPr>
    </w:p>
    <w:p w14:paraId="064739CE" w14:textId="77777777" w:rsidR="001C6C01" w:rsidRPr="00A84B87" w:rsidRDefault="001C6C01" w:rsidP="001C6C01">
      <w:pPr>
        <w:rPr>
          <w:lang w:val="cs-CZ"/>
        </w:rPr>
      </w:pPr>
    </w:p>
    <w:p w14:paraId="75813E2B" w14:textId="77777777" w:rsidR="001C6C01" w:rsidRPr="00A84B87" w:rsidRDefault="001C6C01" w:rsidP="001C6C01">
      <w:pPr>
        <w:pStyle w:val="Nadpis1"/>
        <w:rPr>
          <w:lang w:val="cs-CZ"/>
        </w:rPr>
      </w:pPr>
      <w:bookmarkStart w:id="97" w:name="_Toc146267251"/>
      <w:r w:rsidRPr="00A84B87">
        <w:rPr>
          <w:lang w:val="cs-CZ"/>
        </w:rPr>
        <w:lastRenderedPageBreak/>
        <w:t xml:space="preserve">U4-1.4 </w:t>
      </w:r>
      <w:r>
        <w:rPr>
          <w:lang w:val="cs-CZ"/>
        </w:rPr>
        <w:t xml:space="preserve">Prozkoumejte spojené a vnořené </w:t>
      </w:r>
      <w:proofErr w:type="spellStart"/>
      <w:r>
        <w:rPr>
          <w:lang w:val="cs-CZ"/>
        </w:rPr>
        <w:t>if</w:t>
      </w:r>
      <w:proofErr w:type="spellEnd"/>
      <w:r>
        <w:rPr>
          <w:lang w:val="cs-CZ"/>
        </w:rPr>
        <w:t xml:space="preserve"> příkazy</w:t>
      </w:r>
      <w:bookmarkEnd w:id="97"/>
    </w:p>
    <w:p w14:paraId="7A3AE982" w14:textId="64CE5E3A" w:rsidR="001C6C01" w:rsidRPr="00A84B87" w:rsidRDefault="001C6C01" w:rsidP="001C6C01">
      <w:pPr>
        <w:rPr>
          <w:lang w:val="cs-CZ"/>
        </w:rPr>
      </w:pPr>
      <w:r>
        <w:rPr>
          <w:lang w:val="cs-CZ"/>
        </w:rPr>
        <w:t xml:space="preserve">Podmíněné příkazy jsou důležitou součástí kódu ve všech programovacích jazycích, včetně </w:t>
      </w:r>
      <w:proofErr w:type="spellStart"/>
      <w:r w:rsidRPr="00A84B87">
        <w:rPr>
          <w:lang w:val="cs-CZ"/>
        </w:rPr>
        <w:t>EdScratch</w:t>
      </w:r>
      <w:proofErr w:type="spellEnd"/>
      <w:r w:rsidRPr="00A84B87">
        <w:rPr>
          <w:lang w:val="cs-CZ"/>
        </w:rPr>
        <w:t xml:space="preserve">. </w:t>
      </w:r>
      <w:r>
        <w:rPr>
          <w:lang w:val="cs-CZ"/>
        </w:rPr>
        <w:t xml:space="preserve">Použití podmíněných příkazů, jako jsou </w:t>
      </w:r>
      <w:r w:rsidR="006824E9">
        <w:rPr>
          <w:lang w:val="cs-CZ"/>
        </w:rPr>
        <w:t>„</w:t>
      </w:r>
      <w:proofErr w:type="spellStart"/>
      <w:r w:rsidRPr="00A84B87">
        <w:rPr>
          <w:lang w:val="cs-CZ"/>
        </w:rPr>
        <w:t>if</w:t>
      </w:r>
      <w:proofErr w:type="spellEnd"/>
      <w:r w:rsidR="006824E9">
        <w:rPr>
          <w:lang w:val="cs-CZ"/>
        </w:rPr>
        <w:t>“</w:t>
      </w:r>
      <w:r>
        <w:rPr>
          <w:lang w:val="cs-CZ"/>
        </w:rPr>
        <w:t xml:space="preserve"> příkazy v </w:t>
      </w:r>
      <w:proofErr w:type="spellStart"/>
      <w:r>
        <w:rPr>
          <w:lang w:val="cs-CZ"/>
        </w:rPr>
        <w:t>EdScratchi</w:t>
      </w:r>
      <w:proofErr w:type="spellEnd"/>
      <w:r>
        <w:rPr>
          <w:lang w:val="cs-CZ"/>
        </w:rPr>
        <w:t xml:space="preserve">, vám umožňuje napsat Edisonovi nejrůznější zajímavé programy. </w:t>
      </w:r>
    </w:p>
    <w:p w14:paraId="411D240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4944" behindDoc="0" locked="0" layoutInCell="1" allowOverlap="1" wp14:anchorId="340C104A" wp14:editId="1C661D26">
                <wp:simplePos x="0" y="0"/>
                <wp:positionH relativeFrom="column">
                  <wp:posOffset>4445</wp:posOffset>
                </wp:positionH>
                <wp:positionV relativeFrom="paragraph">
                  <wp:posOffset>809625</wp:posOffset>
                </wp:positionV>
                <wp:extent cx="5715000" cy="1379855"/>
                <wp:effectExtent l="0" t="0" r="19050" b="10795"/>
                <wp:wrapTopAndBottom/>
                <wp:docPr id="1073742080" name="Group 1073742080"/>
                <wp:cNvGraphicFramePr/>
                <a:graphic xmlns:a="http://schemas.openxmlformats.org/drawingml/2006/main">
                  <a:graphicData uri="http://schemas.microsoft.com/office/word/2010/wordprocessingGroup">
                    <wpg:wgp>
                      <wpg:cNvGrpSpPr/>
                      <wpg:grpSpPr>
                        <a:xfrm>
                          <a:off x="0" y="0"/>
                          <a:ext cx="5715000" cy="1379855"/>
                          <a:chOff x="0" y="0"/>
                          <a:chExt cx="5715000" cy="1381269"/>
                        </a:xfrm>
                      </wpg:grpSpPr>
                      <wps:wsp>
                        <wps:cNvPr id="1073742077" name="Text Box 1073742077"/>
                        <wps:cNvSpPr txBox="1">
                          <a:spLocks noChangeArrowheads="1"/>
                        </wps:cNvSpPr>
                        <wps:spPr bwMode="auto">
                          <a:xfrm>
                            <a:off x="0" y="665684"/>
                            <a:ext cx="5715000" cy="71558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D1F97B5" w14:textId="77777777" w:rsidR="002A1612" w:rsidRPr="003536D5" w:rsidRDefault="002A1612" w:rsidP="001C6C01">
                              <w:pPr>
                                <w:rPr>
                                  <w:lang w:val="cs-CZ"/>
                                </w:rPr>
                              </w:pPr>
                              <w:bookmarkStart w:id="98"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98"/>
                            <w:p w14:paraId="71EA5140" w14:textId="77777777" w:rsidR="002A1612" w:rsidRPr="003536D5"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78" name="Picture 107374207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160"/>
                          </a:xfrm>
                          <a:prstGeom prst="rect">
                            <a:avLst/>
                          </a:prstGeom>
                        </pic:spPr>
                      </pic:pic>
                      <wps:wsp>
                        <wps:cNvPr id="1073742079" name="Text Box 2"/>
                        <wps:cNvSpPr txBox="1">
                          <a:spLocks noChangeArrowheads="1"/>
                        </wps:cNvSpPr>
                        <wps:spPr bwMode="auto">
                          <a:xfrm>
                            <a:off x="1009497" y="285267"/>
                            <a:ext cx="1534919" cy="365735"/>
                          </a:xfrm>
                          <a:prstGeom prst="rect">
                            <a:avLst/>
                          </a:prstGeom>
                          <a:noFill/>
                          <a:ln w="9525">
                            <a:noFill/>
                            <a:miter lim="800000"/>
                            <a:headEnd/>
                            <a:tailEnd/>
                          </a:ln>
                        </wps:spPr>
                        <wps:txb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0C104A" id="Group 1073742080" o:spid="_x0000_s1500" style="position:absolute;margin-left:.35pt;margin-top:63.75pt;width:450pt;height:108.65pt;z-index:253394944;mso-height-relative:margin" coordsize="57150,1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">
                <v:roundrect id="Text Box 1073742077" o:spid="_x0000_s1501" style="position:absolute;top:6656;width:57150;height:7156;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" strokecolor="#5a5a5a [2109]">
                  <v:stroke joinstyle="miter"/>
                  <v:textbox inset=",5mm,,2.5mm">
                    <w:txbxContent>
                      <w:p w14:paraId="4D1F97B5" w14:textId="77777777" w:rsidR="002A1612" w:rsidRPr="003536D5" w:rsidRDefault="002A1612" w:rsidP="001C6C01">
                        <w:pPr>
                          <w:rPr>
                            <w:lang w:val="cs-CZ"/>
                          </w:rPr>
                        </w:pPr>
                        <w:bookmarkStart w:id="99" w:name="_Hlk16755121"/>
                        <w:r w:rsidRPr="003536D5">
                          <w:rPr>
                            <w:lang w:val="cs-CZ"/>
                          </w:rPr>
                          <w:t xml:space="preserve">Podobně, stejně jako můžete vnořit cyklický blok do jiného cyklického bloku, můžete vnořovat bloky </w:t>
                        </w:r>
                        <w:proofErr w:type="spellStart"/>
                        <w:r w:rsidRPr="003536D5">
                          <w:rPr>
                            <w:color w:val="FF7000"/>
                            <w:lang w:val="cs-CZ"/>
                          </w:rPr>
                          <w:t>if</w:t>
                        </w:r>
                        <w:proofErr w:type="spellEnd"/>
                        <w:r w:rsidRPr="003536D5">
                          <w:rPr>
                            <w:lang w:val="cs-CZ"/>
                          </w:rPr>
                          <w:t xml:space="preserve"> a </w:t>
                        </w:r>
                        <w:proofErr w:type="spellStart"/>
                        <w:r w:rsidRPr="003536D5">
                          <w:rPr>
                            <w:color w:val="FF7000"/>
                            <w:lang w:val="cs-CZ"/>
                          </w:rPr>
                          <w:t>if-else</w:t>
                        </w:r>
                        <w:proofErr w:type="spellEnd"/>
                        <w:r w:rsidRPr="003536D5">
                          <w:rPr>
                            <w:lang w:val="cs-CZ"/>
                          </w:rPr>
                          <w:t>, jak vzájemně, tak do cyklů!</w:t>
                        </w:r>
                      </w:p>
                      <w:p w14:paraId="500BDB56" w14:textId="77777777" w:rsidR="002A1612" w:rsidRPr="003536D5" w:rsidRDefault="002A1612" w:rsidP="001C6C01">
                        <w:pPr>
                          <w:rPr>
                            <w:lang w:val="cs-CZ"/>
                          </w:rPr>
                        </w:pPr>
                      </w:p>
                      <w:bookmarkEnd w:id="99"/>
                      <w:p w14:paraId="71EA5140" w14:textId="77777777" w:rsidR="002A1612" w:rsidRPr="003536D5" w:rsidRDefault="002A1612" w:rsidP="001C6C01">
                        <w:pPr>
                          <w:rPr>
                            <w:lang w:val="cs-CZ"/>
                          </w:rPr>
                        </w:pPr>
                      </w:p>
                    </w:txbxContent>
                  </v:textbox>
                </v:roundrect>
                <v:shape id="Picture 1073742078" o:spid="_x0000_s1502" type="#_x0000_t75" style="position:absolute;left:2084;width:8998;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">
                  <v:imagedata r:id="rId42" o:title=""/>
                </v:shape>
                <v:shape id="_x0000_s1503" type="#_x0000_t202" style="position:absolute;left:10094;top:2852;width:1535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" filled="f" stroked="f">
                  <v:textbox>
                    <w:txbxContent>
                      <w:p w14:paraId="453BEA6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69B54E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Všechny podmíněné bloky, včetně bloků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w:t>
      </w:r>
      <w:r>
        <w:rPr>
          <w:lang w:val="cs-CZ"/>
        </w:rPr>
        <w:t xml:space="preserve"> se v </w:t>
      </w:r>
      <w:proofErr w:type="spellStart"/>
      <w:r>
        <w:rPr>
          <w:lang w:val="cs-CZ"/>
        </w:rPr>
        <w:t>EdScratchi</w:t>
      </w:r>
      <w:proofErr w:type="spellEnd"/>
      <w:r>
        <w:rPr>
          <w:lang w:val="cs-CZ"/>
        </w:rPr>
        <w:t xml:space="preserve"> nacházejí v kategorii </w:t>
      </w:r>
      <w:proofErr w:type="spellStart"/>
      <w:r w:rsidRPr="00A84B87">
        <w:rPr>
          <w:color w:val="FF7000"/>
          <w:lang w:val="cs-CZ"/>
        </w:rPr>
        <w:t>Control</w:t>
      </w:r>
      <w:proofErr w:type="spellEnd"/>
      <w:r w:rsidRPr="00A84B87">
        <w:rPr>
          <w:lang w:val="cs-CZ"/>
        </w:rPr>
        <w:t xml:space="preserve"> </w:t>
      </w:r>
      <w:r>
        <w:rPr>
          <w:lang w:val="cs-CZ"/>
        </w:rPr>
        <w:t>(Řízení)</w:t>
      </w:r>
      <w:r w:rsidRPr="00A84B87">
        <w:rPr>
          <w:lang w:val="cs-CZ"/>
        </w:rPr>
        <w:t>.</w:t>
      </w:r>
      <w:r>
        <w:rPr>
          <w:lang w:val="cs-CZ"/>
        </w:rPr>
        <w:t xml:space="preserve"> Je to proto, že jak podmíněné příkazy, tak cykly, vám umožňují řídit tok programu</w:t>
      </w:r>
      <w:r w:rsidRPr="00A84B87">
        <w:rPr>
          <w:lang w:val="cs-CZ"/>
        </w:rPr>
        <w:t xml:space="preserve">. </w:t>
      </w:r>
      <w:r>
        <w:rPr>
          <w:lang w:val="cs-CZ"/>
        </w:rPr>
        <w:t xml:space="preserve">Blok </w:t>
      </w:r>
      <w:proofErr w:type="spellStart"/>
      <w:r w:rsidRPr="00A84B87">
        <w:rPr>
          <w:color w:val="FF7000"/>
          <w:lang w:val="cs-CZ"/>
        </w:rPr>
        <w:t>if</w:t>
      </w:r>
      <w:proofErr w:type="spellEnd"/>
      <w:r w:rsidRPr="00A84B87">
        <w:rPr>
          <w:lang w:val="cs-CZ"/>
        </w:rPr>
        <w:t xml:space="preserve"> </w:t>
      </w:r>
      <w:r>
        <w:rPr>
          <w:lang w:val="cs-CZ"/>
        </w:rPr>
        <w:t>a</w:t>
      </w:r>
      <w:r w:rsidRPr="00A84B87">
        <w:rPr>
          <w:lang w:val="cs-CZ"/>
        </w:rPr>
        <w:t xml:space="preserve"> </w:t>
      </w:r>
      <w:proofErr w:type="spellStart"/>
      <w:r w:rsidRPr="00A84B87">
        <w:rPr>
          <w:color w:val="FF7000"/>
          <w:lang w:val="cs-CZ"/>
        </w:rPr>
        <w:t>if-else</w:t>
      </w:r>
      <w:proofErr w:type="spellEnd"/>
      <w:r w:rsidRPr="00A84B87">
        <w:rPr>
          <w:lang w:val="cs-CZ"/>
        </w:rPr>
        <w:t xml:space="preserve"> </w:t>
      </w:r>
      <w:r>
        <w:rPr>
          <w:lang w:val="cs-CZ"/>
        </w:rPr>
        <w:t xml:space="preserve">mají s cykly společného ještě něco dalšího: je možné je v programech spojovat nebo vnořovat. </w:t>
      </w:r>
    </w:p>
    <w:p w14:paraId="15FBE781" w14:textId="77777777" w:rsidR="001C6C01" w:rsidRPr="00A84B87" w:rsidRDefault="001C6C01" w:rsidP="001C6C01">
      <w:pPr>
        <w:rPr>
          <w:lang w:val="cs-CZ"/>
        </w:rPr>
      </w:pPr>
    </w:p>
    <w:p w14:paraId="7BECF3DC" w14:textId="77777777" w:rsidR="001C6C01" w:rsidRPr="00A84B87" w:rsidRDefault="001C6C01" w:rsidP="001C6C01">
      <w:pPr>
        <w:pStyle w:val="Nadpis2"/>
        <w:rPr>
          <w:lang w:val="cs-CZ"/>
        </w:rPr>
      </w:pPr>
    </w:p>
    <w:p w14:paraId="4C54415F" w14:textId="77777777" w:rsidR="001C6C01" w:rsidRPr="00A84B87" w:rsidRDefault="001C6C01" w:rsidP="001C6C01">
      <w:pPr>
        <w:pStyle w:val="Nadpis2"/>
        <w:rPr>
          <w:lang w:val="cs-CZ"/>
        </w:rPr>
      </w:pPr>
      <w:r w:rsidRPr="00A84B87">
        <w:rPr>
          <w:lang w:val="cs-CZ"/>
        </w:rPr>
        <w:t xml:space="preserve">Úkol 1: </w:t>
      </w:r>
      <w:r>
        <w:rPr>
          <w:lang w:val="cs-CZ"/>
        </w:rPr>
        <w:t>Co se stane tentokrát</w:t>
      </w:r>
      <w:r w:rsidRPr="00A84B87">
        <w:rPr>
          <w:lang w:val="cs-CZ"/>
        </w:rPr>
        <w:t>?</w:t>
      </w:r>
    </w:p>
    <w:p w14:paraId="575CBC7E"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0064" behindDoc="0" locked="0" layoutInCell="1" allowOverlap="1" wp14:anchorId="34EE9473" wp14:editId="3FC1D738">
                <wp:simplePos x="0" y="0"/>
                <wp:positionH relativeFrom="column">
                  <wp:posOffset>3175</wp:posOffset>
                </wp:positionH>
                <wp:positionV relativeFrom="paragraph">
                  <wp:posOffset>734060</wp:posOffset>
                </wp:positionV>
                <wp:extent cx="5715000" cy="2218055"/>
                <wp:effectExtent l="0" t="0" r="19050" b="10795"/>
                <wp:wrapTopAndBottom/>
                <wp:docPr id="492" name="Group 492"/>
                <wp:cNvGraphicFramePr/>
                <a:graphic xmlns:a="http://schemas.openxmlformats.org/drawingml/2006/main">
                  <a:graphicData uri="http://schemas.microsoft.com/office/word/2010/wordprocessingGroup">
                    <wpg:wgp>
                      <wpg:cNvGrpSpPr/>
                      <wpg:grpSpPr>
                        <a:xfrm>
                          <a:off x="0" y="0"/>
                          <a:ext cx="5715000" cy="2218055"/>
                          <a:chOff x="0" y="0"/>
                          <a:chExt cx="5715000" cy="2218414"/>
                        </a:xfrm>
                      </wpg:grpSpPr>
                      <wps:wsp>
                        <wps:cNvPr id="1073742076" name="Text Box 1073742076"/>
                        <wps:cNvSpPr txBox="1">
                          <a:spLocks noChangeArrowheads="1"/>
                        </wps:cNvSpPr>
                        <wps:spPr bwMode="auto">
                          <a:xfrm>
                            <a:off x="0" y="672824"/>
                            <a:ext cx="5715000" cy="154559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0"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00"/>
                            <w:p w14:paraId="75462931" w14:textId="77777777" w:rsidR="002A1612" w:rsidRPr="00355CF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81" name="Picture 107374208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073742089" name="Text Box 2"/>
                        <wps:cNvSpPr txBox="1">
                          <a:spLocks noChangeArrowheads="1"/>
                        </wps:cNvSpPr>
                        <wps:spPr bwMode="auto">
                          <a:xfrm>
                            <a:off x="1016813" y="303581"/>
                            <a:ext cx="1599565" cy="365760"/>
                          </a:xfrm>
                          <a:prstGeom prst="rect">
                            <a:avLst/>
                          </a:prstGeom>
                          <a:noFill/>
                          <a:ln w="9525">
                            <a:noFill/>
                            <a:miter lim="800000"/>
                            <a:headEnd/>
                            <a:tailEnd/>
                          </a:ln>
                        </wps:spPr>
                        <wps:txb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4EE9473" id="Group 492" o:spid="_x0000_s1504" style="position:absolute;margin-left:.25pt;margin-top:57.8pt;width:450pt;height:174.65pt;z-index:253400064;mso-height-relative:margin" coordsize="57150,2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">
                <v:roundrect id="Text Box 1073742076" o:spid="_x0000_s1505" style="position:absolute;top:6728;width:57150;height:1545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" strokecolor="#5a5a5a [2109]">
                  <v:stroke joinstyle="miter"/>
                  <v:textbox inset=",5mm,,2.5mm">
                    <w:txbxContent>
                      <w:p w14:paraId="30149DE0" w14:textId="77777777" w:rsidR="002A1612" w:rsidRPr="00355CFC" w:rsidRDefault="002A1612" w:rsidP="001C6C01">
                        <w:pPr>
                          <w:rPr>
                            <w:lang w:val="cs-CZ"/>
                          </w:rPr>
                        </w:pPr>
                        <w:r>
                          <w:rPr>
                            <w:lang w:val="cs-CZ"/>
                          </w:rPr>
                          <w:t>Všechny programy v </w:t>
                        </w:r>
                        <w:proofErr w:type="spellStart"/>
                        <w:r w:rsidRPr="00355CFC">
                          <w:rPr>
                            <w:lang w:val="cs-CZ"/>
                          </w:rPr>
                          <w:t>EdScratch</w:t>
                        </w:r>
                        <w:r>
                          <w:rPr>
                            <w:lang w:val="cs-CZ"/>
                          </w:rPr>
                          <w:t>i</w:t>
                        </w:r>
                        <w:proofErr w:type="spellEnd"/>
                        <w:r>
                          <w:rPr>
                            <w:lang w:val="cs-CZ"/>
                          </w:rPr>
                          <w:t xml:space="preserve"> fungují v zásadě stejně. Program říká robotovi, aby začal od horního bloku a pak plnil každou akci krok za krokem. Jakmile je daný blok splněn, program se přesune na následující blok</w:t>
                        </w:r>
                        <w:r w:rsidRPr="00355CFC">
                          <w:rPr>
                            <w:lang w:val="cs-CZ"/>
                          </w:rPr>
                          <w:t xml:space="preserve">. </w:t>
                        </w:r>
                      </w:p>
                      <w:p w14:paraId="21F95532" w14:textId="5149D3BB" w:rsidR="002A1612" w:rsidRPr="00355CFC" w:rsidRDefault="002A1612" w:rsidP="001C6C01">
                        <w:pPr>
                          <w:rPr>
                            <w:lang w:val="cs-CZ"/>
                          </w:rPr>
                        </w:pPr>
                        <w:bookmarkStart w:id="101" w:name="_Hlk16756504"/>
                        <w:r w:rsidRPr="00355CFC">
                          <w:rPr>
                            <w:rFonts w:hint="eastAsia"/>
                            <w:lang w:val="cs-CZ"/>
                          </w:rPr>
                          <w:t>Pokud blok obsahuje podmíněný kód, program nejprve ověří splnění dané podmínky. Výsledek kontroly plnění podmínky určuje, co program provede v</w:t>
                        </w:r>
                        <w:r>
                          <w:rPr>
                            <w:lang w:val="cs-CZ"/>
                          </w:rPr>
                          <w:t> </w:t>
                        </w:r>
                        <w:r w:rsidRPr="00355CFC">
                          <w:rPr>
                            <w:rFonts w:hint="eastAsia"/>
                            <w:lang w:val="cs-CZ"/>
                          </w:rPr>
                          <w:t>dalším kroku.</w:t>
                        </w:r>
                      </w:p>
                      <w:bookmarkEnd w:id="101"/>
                      <w:p w14:paraId="75462931" w14:textId="77777777" w:rsidR="002A1612" w:rsidRPr="00355CFC" w:rsidRDefault="002A1612" w:rsidP="001C6C01">
                        <w:pPr>
                          <w:rPr>
                            <w:lang w:val="cs-CZ"/>
                          </w:rPr>
                        </w:pPr>
                      </w:p>
                    </w:txbxContent>
                  </v:textbox>
                </v:roundrect>
                <v:shape id="Picture 1073742081" o:spid="_x0000_s1506"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">
                  <v:imagedata r:id="rId49" o:title=""/>
                </v:shape>
                <v:shape id="_x0000_s1507" type="#_x0000_t202" style="position:absolute;left:10168;top:3035;width:159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" filled="f" stroked="f">
                  <v:textbox>
                    <w:txbxContent>
                      <w:p w14:paraId="1FA72853"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6AC2C4CD"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Když program obsahuje více cyklů nebo podmíněných bloků, ať již spojených nebo vnořených, může být sledování toku programu náročné</w:t>
      </w:r>
      <w:r w:rsidRPr="00A84B87">
        <w:rPr>
          <w:lang w:val="cs-CZ"/>
        </w:rPr>
        <w:t xml:space="preserve">. </w:t>
      </w:r>
      <w:r>
        <w:rPr>
          <w:lang w:val="cs-CZ"/>
        </w:rPr>
        <w:t xml:space="preserve">Abyste pochopili, co program přesně udělá, musíte vnímat každou akci jednotlivě tak, jak nastane v posloupnosti. </w:t>
      </w:r>
    </w:p>
    <w:p w14:paraId="1BB80598" w14:textId="77777777" w:rsidR="001C6C01" w:rsidRPr="00A84B87" w:rsidRDefault="001C6C01" w:rsidP="001C6C01">
      <w:pPr>
        <w:rPr>
          <w:lang w:val="cs-CZ"/>
        </w:rPr>
      </w:pPr>
    </w:p>
    <w:p w14:paraId="7DBB4732" w14:textId="77777777" w:rsidR="001C6C01" w:rsidRPr="00A84B87" w:rsidRDefault="001C6C01" w:rsidP="001C6C01">
      <w:pPr>
        <w:rPr>
          <w:lang w:val="cs-CZ"/>
        </w:rPr>
      </w:pPr>
      <w:r>
        <w:rPr>
          <w:lang w:val="cs-CZ"/>
        </w:rPr>
        <w:t xml:space="preserve">Ačkoliv cykly a podmíněné příkazy řídí tok programu, všechny programy stále postupují v sekvenci. Když se díváte na program s vnořenými cykly a podmíněnými příkazy, mějte na paměti, že i tento program probíhá krok za krokem. To vám pomůže lépe sledovat, co se v programu odehrává. </w:t>
      </w:r>
      <w:r w:rsidRPr="00A84B87">
        <w:rPr>
          <w:lang w:val="cs-CZ"/>
        </w:rPr>
        <w:br w:type="page"/>
      </w:r>
    </w:p>
    <w:p w14:paraId="14A74519"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396992" behindDoc="0" locked="0" layoutInCell="1" allowOverlap="1" wp14:anchorId="0A6A5836" wp14:editId="2CC6D36E">
                <wp:simplePos x="0" y="0"/>
                <wp:positionH relativeFrom="column">
                  <wp:posOffset>-32918</wp:posOffset>
                </wp:positionH>
                <wp:positionV relativeFrom="paragraph">
                  <wp:posOffset>190195</wp:posOffset>
                </wp:positionV>
                <wp:extent cx="3876675" cy="3405759"/>
                <wp:effectExtent l="19050" t="0" r="28575" b="23495"/>
                <wp:wrapSquare wrapText="bothSides"/>
                <wp:docPr id="1073742065" name="Group 1073742065"/>
                <wp:cNvGraphicFramePr/>
                <a:graphic xmlns:a="http://schemas.openxmlformats.org/drawingml/2006/main">
                  <a:graphicData uri="http://schemas.microsoft.com/office/word/2010/wordprocessingGroup">
                    <wpg:wgp>
                      <wpg:cNvGrpSpPr/>
                      <wpg:grpSpPr>
                        <a:xfrm>
                          <a:off x="0" y="0"/>
                          <a:ext cx="3876675" cy="3405759"/>
                          <a:chOff x="0" y="0"/>
                          <a:chExt cx="3876675" cy="3405759"/>
                        </a:xfrm>
                      </wpg:grpSpPr>
                      <pic:pic xmlns:pic="http://schemas.openxmlformats.org/drawingml/2006/picture">
                        <pic:nvPicPr>
                          <pic:cNvPr id="1073742106" name="Picture 107374210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29184"/>
                            <a:ext cx="3876675" cy="3076575"/>
                          </a:xfrm>
                          <a:prstGeom prst="rect">
                            <a:avLst/>
                          </a:prstGeom>
                          <a:ln w="15875">
                            <a:solidFill>
                              <a:srgbClr val="FF7000"/>
                            </a:solidFill>
                            <a:prstDash val="lgDash"/>
                          </a:ln>
                        </pic:spPr>
                      </pic:pic>
                      <wps:wsp>
                        <wps:cNvPr id="1073742060" name="Text Box 2"/>
                        <wps:cNvSpPr txBox="1">
                          <a:spLocks noChangeArrowheads="1"/>
                        </wps:cNvSpPr>
                        <wps:spPr bwMode="auto">
                          <a:xfrm>
                            <a:off x="32918" y="0"/>
                            <a:ext cx="1078283" cy="295862"/>
                          </a:xfrm>
                          <a:prstGeom prst="rect">
                            <a:avLst/>
                          </a:prstGeom>
                          <a:solidFill>
                            <a:srgbClr val="FFFFFF"/>
                          </a:solidFill>
                          <a:ln w="9525">
                            <a:noFill/>
                            <a:miter lim="800000"/>
                            <a:headEnd/>
                            <a:tailEnd/>
                          </a:ln>
                        </wps:spPr>
                        <wps:txbx>
                          <w:txbxContent>
                            <w:p w14:paraId="4D04E5B5" w14:textId="77777777" w:rsidR="002A1612" w:rsidRPr="00755C35" w:rsidRDefault="002A1612" w:rsidP="001C6C01">
                              <w:pPr>
                                <w:rPr>
                                  <w:color w:val="FF7000"/>
                                </w:rPr>
                              </w:pPr>
                              <w:r w:rsidRPr="00755C35">
                                <w:rPr>
                                  <w:color w:val="FF7000"/>
                                </w:rPr>
                                <w:t>Program 1:</w:t>
                              </w:r>
                            </w:p>
                          </w:txbxContent>
                        </wps:txbx>
                        <wps:bodyPr rot="0" vert="horz" wrap="square" lIns="91440" tIns="45720" rIns="91440" bIns="45720" anchor="t" anchorCtr="0">
                          <a:noAutofit/>
                        </wps:bodyPr>
                      </wps:wsp>
                    </wpg:wgp>
                  </a:graphicData>
                </a:graphic>
              </wp:anchor>
            </w:drawing>
          </mc:Choice>
          <mc:Fallback>
            <w:pict>
              <v:group w14:anchorId="0A6A5836" id="Group 1073742065" o:spid="_x0000_s1508" style="position:absolute;margin-left:-2.6pt;margin-top:15pt;width:305.25pt;height:268.15pt;z-index:253396992" coordsize="38766,34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">
                <v:shape id="Picture 1073742106" o:spid="_x0000_s1509" type="#_x0000_t75" style="position:absolute;top:3291;width:38766;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" stroked="t" strokecolor="#ff7000" strokeweight="1.25pt">
                  <v:stroke dashstyle="longDash"/>
                  <v:imagedata r:id="rId173" o:title=""/>
                  <v:path arrowok="t"/>
                </v:shape>
                <v:shape id="_x0000_s1510" type="#_x0000_t202" style="position:absolute;left:329;width:10783;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" stroked="f">
                  <v:textbox>
                    <w:txbxContent>
                      <w:p w14:paraId="4D04E5B5" w14:textId="77777777" w:rsidR="002A1612" w:rsidRPr="00755C35" w:rsidRDefault="002A1612" w:rsidP="001C6C01">
                        <w:pPr>
                          <w:rPr>
                            <w:color w:val="FF7000"/>
                          </w:rPr>
                        </w:pPr>
                        <w:r w:rsidRPr="00755C35">
                          <w:rPr>
                            <w:color w:val="FF7000"/>
                          </w:rPr>
                          <w:t>Program 1:</w:t>
                        </w:r>
                      </w:p>
                    </w:txbxContent>
                  </v:textbox>
                </v:shape>
                <w10:wrap type="square"/>
              </v:group>
            </w:pict>
          </mc:Fallback>
        </mc:AlternateContent>
      </w:r>
      <w:r w:rsidRPr="00A84B87">
        <w:rPr>
          <w:lang w:val="cs-CZ"/>
        </w:rPr>
        <w:t>Prohlédněte si následující program</w:t>
      </w:r>
      <w:r>
        <w:rPr>
          <w:lang w:val="cs-CZ"/>
        </w:rPr>
        <w:t>y odpovězte na otázky</w:t>
      </w:r>
      <w:r w:rsidRPr="00A84B87">
        <w:rPr>
          <w:lang w:val="cs-CZ"/>
        </w:rPr>
        <w:t>.</w:t>
      </w:r>
    </w:p>
    <w:p w14:paraId="70129457" w14:textId="77777777" w:rsidR="001C6C01" w:rsidRPr="00A84B87" w:rsidRDefault="001C6C01" w:rsidP="001C6C01">
      <w:pPr>
        <w:rPr>
          <w:lang w:val="cs-CZ"/>
        </w:rPr>
      </w:pPr>
    </w:p>
    <w:p w14:paraId="13D1B9A8" w14:textId="77777777" w:rsidR="001C6C01" w:rsidRPr="00A84B87" w:rsidRDefault="001C6C01" w:rsidP="001C6C01">
      <w:pPr>
        <w:pStyle w:val="Odstavecseseznamem"/>
        <w:numPr>
          <w:ilvl w:val="0"/>
          <w:numId w:val="52"/>
        </w:numPr>
        <w:rPr>
          <w:lang w:val="cs-CZ"/>
        </w:rPr>
      </w:pPr>
      <w:r>
        <w:rPr>
          <w:lang w:val="cs-CZ"/>
        </w:rPr>
        <w:t>Pokud spustíte program 1, ale nikdy nestisknete kulaté tlačítko, co se stane</w:t>
      </w:r>
      <w:r w:rsidRPr="00A84B87">
        <w:rPr>
          <w:lang w:val="cs-CZ"/>
        </w:rPr>
        <w:t xml:space="preserve">? </w:t>
      </w:r>
      <w:r>
        <w:rPr>
          <w:lang w:val="cs-CZ"/>
        </w:rPr>
        <w:t>Proč</w:t>
      </w:r>
      <w:r w:rsidRPr="00A84B87">
        <w:rPr>
          <w:lang w:val="cs-CZ"/>
        </w:rPr>
        <w:t>?</w:t>
      </w:r>
    </w:p>
    <w:p w14:paraId="6FCC12CF" w14:textId="77777777" w:rsidR="001C6C01" w:rsidRPr="00A84B87" w:rsidRDefault="001C6C01" w:rsidP="001C6C01">
      <w:pPr>
        <w:pStyle w:val="Odstavecseseznamem"/>
        <w:rPr>
          <w:lang w:val="cs-CZ"/>
        </w:rPr>
      </w:pPr>
      <w:r w:rsidRPr="00A84B87">
        <w:rPr>
          <w:lang w:val="cs-CZ"/>
        </w:rPr>
        <w:t>________________________</w:t>
      </w:r>
    </w:p>
    <w:p w14:paraId="02FA728F" w14:textId="77777777" w:rsidR="001C6C01" w:rsidRPr="00A84B87" w:rsidRDefault="001C6C01" w:rsidP="001C6C01">
      <w:pPr>
        <w:pStyle w:val="Odstavecseseznamem"/>
        <w:rPr>
          <w:lang w:val="cs-CZ"/>
        </w:rPr>
      </w:pPr>
      <w:r w:rsidRPr="00A84B87">
        <w:rPr>
          <w:lang w:val="cs-CZ"/>
        </w:rPr>
        <w:t>________________________</w:t>
      </w:r>
    </w:p>
    <w:p w14:paraId="5D098607" w14:textId="77777777" w:rsidR="001C6C01" w:rsidRPr="00A84B87" w:rsidRDefault="001C6C01" w:rsidP="001C6C01">
      <w:pPr>
        <w:pStyle w:val="Odstavecseseznamem"/>
        <w:rPr>
          <w:lang w:val="cs-CZ"/>
        </w:rPr>
      </w:pPr>
      <w:r w:rsidRPr="00A84B87">
        <w:rPr>
          <w:lang w:val="cs-CZ"/>
        </w:rPr>
        <w:t>________________________</w:t>
      </w:r>
    </w:p>
    <w:p w14:paraId="5167AF95" w14:textId="77777777" w:rsidR="001C6C01" w:rsidRPr="00A84B87" w:rsidRDefault="001C6C01" w:rsidP="001C6C01">
      <w:pPr>
        <w:pStyle w:val="Odstavecseseznamem"/>
        <w:rPr>
          <w:lang w:val="cs-CZ"/>
        </w:rPr>
      </w:pPr>
      <w:r w:rsidRPr="00A84B87">
        <w:rPr>
          <w:lang w:val="cs-CZ"/>
        </w:rPr>
        <w:t>________________________</w:t>
      </w:r>
    </w:p>
    <w:p w14:paraId="11C7CD56" w14:textId="77777777" w:rsidR="001C6C01" w:rsidRPr="00A84B87" w:rsidRDefault="001C6C01" w:rsidP="001C6C01">
      <w:pPr>
        <w:pStyle w:val="Odstavecseseznamem"/>
        <w:rPr>
          <w:lang w:val="cs-CZ"/>
        </w:rPr>
      </w:pPr>
      <w:r w:rsidRPr="00A84B87">
        <w:rPr>
          <w:lang w:val="cs-CZ"/>
        </w:rPr>
        <w:t>________________________</w:t>
      </w:r>
    </w:p>
    <w:p w14:paraId="391D066D" w14:textId="77777777" w:rsidR="001C6C01" w:rsidRPr="00A84B87" w:rsidRDefault="001C6C01" w:rsidP="001C6C01">
      <w:pPr>
        <w:pStyle w:val="Odstavecseseznamem"/>
        <w:rPr>
          <w:lang w:val="cs-CZ"/>
        </w:rPr>
      </w:pPr>
      <w:r w:rsidRPr="00A84B87">
        <w:rPr>
          <w:lang w:val="cs-CZ"/>
        </w:rPr>
        <w:t>________________________</w:t>
      </w:r>
    </w:p>
    <w:p w14:paraId="298C678E" w14:textId="77777777" w:rsidR="001C6C01" w:rsidRPr="00A84B87" w:rsidRDefault="001C6C01" w:rsidP="001C6C01">
      <w:pPr>
        <w:pStyle w:val="Odstavecseseznamem"/>
        <w:rPr>
          <w:lang w:val="cs-CZ"/>
        </w:rPr>
      </w:pPr>
      <w:r w:rsidRPr="00A84B87">
        <w:rPr>
          <w:lang w:val="cs-CZ"/>
        </w:rPr>
        <w:t>________________________</w:t>
      </w:r>
    </w:p>
    <w:p w14:paraId="0A6D71E7" w14:textId="77777777" w:rsidR="001C6C01" w:rsidRPr="00A84B87" w:rsidRDefault="001C6C01" w:rsidP="001C6C01">
      <w:pPr>
        <w:pStyle w:val="Nadpis2"/>
        <w:rPr>
          <w:lang w:val="cs-CZ"/>
        </w:rPr>
      </w:pPr>
    </w:p>
    <w:p w14:paraId="23B7710E" w14:textId="77777777" w:rsidR="001C6C01" w:rsidRPr="00A84B87" w:rsidRDefault="001C6C01" w:rsidP="001C6C01">
      <w:pPr>
        <w:pStyle w:val="Odstavecseseznamem"/>
        <w:numPr>
          <w:ilvl w:val="0"/>
          <w:numId w:val="52"/>
        </w:numPr>
        <w:rPr>
          <w:lang w:val="cs-CZ"/>
        </w:rPr>
      </w:pPr>
      <w:r>
        <w:rPr>
          <w:lang w:val="cs-CZ"/>
        </w:rPr>
        <w:t>Pokud spustíte program 2, ale nikdy nestisknete kulaté tlačítko, co se stane</w:t>
      </w:r>
      <w:r w:rsidRPr="00A84B87">
        <w:rPr>
          <w:lang w:val="cs-CZ"/>
        </w:rPr>
        <w:t xml:space="preserve">? </w:t>
      </w:r>
      <w:r>
        <w:rPr>
          <w:lang w:val="cs-CZ"/>
        </w:rPr>
        <w:t>Proč</w:t>
      </w:r>
      <w:r w:rsidRPr="00A84B87">
        <w:rPr>
          <w:lang w:val="cs-CZ"/>
        </w:rPr>
        <w:t>?</w:t>
      </w:r>
    </w:p>
    <w:p w14:paraId="4F78DA29" w14:textId="77777777" w:rsidR="001C6C01" w:rsidRPr="00A84B87" w:rsidRDefault="001C6C01" w:rsidP="001C6C01">
      <w:pPr>
        <w:pStyle w:val="Odstavecseseznamem"/>
        <w:rPr>
          <w:lang w:val="cs-CZ"/>
        </w:rPr>
      </w:pPr>
      <w:r w:rsidRPr="00A84B87">
        <w:rPr>
          <w:lang w:val="cs-CZ"/>
        </w:rPr>
        <w:t>________________________</w:t>
      </w:r>
    </w:p>
    <w:p w14:paraId="6A5639F3" w14:textId="77777777" w:rsidR="001C6C01" w:rsidRPr="00A84B87" w:rsidRDefault="001C6C01" w:rsidP="001C6C01">
      <w:pPr>
        <w:pStyle w:val="Odstavecseseznamem"/>
        <w:rPr>
          <w:lang w:val="cs-CZ"/>
        </w:rPr>
      </w:pPr>
      <w:r w:rsidRPr="00A84B87">
        <w:rPr>
          <w:lang w:val="cs-CZ"/>
        </w:rPr>
        <w:t>________________________</w:t>
      </w:r>
    </w:p>
    <w:p w14:paraId="08F9FE11" w14:textId="77777777" w:rsidR="001C6C01" w:rsidRPr="00A84B87" w:rsidRDefault="001C6C01" w:rsidP="001C6C01">
      <w:pPr>
        <w:pStyle w:val="Odstavecseseznamem"/>
        <w:rPr>
          <w:lang w:val="cs-CZ"/>
        </w:rPr>
      </w:pPr>
      <w:r w:rsidRPr="00A84B87">
        <w:rPr>
          <w:noProof/>
          <w:lang w:val="cs-CZ"/>
        </w:rPr>
        <mc:AlternateContent>
          <mc:Choice Requires="wpg">
            <w:drawing>
              <wp:anchor distT="0" distB="0" distL="114300" distR="114300" simplePos="0" relativeHeight="253398016" behindDoc="0" locked="0" layoutInCell="1" allowOverlap="1" wp14:anchorId="62A9E532" wp14:editId="2ACA9EE2">
                <wp:simplePos x="0" y="0"/>
                <wp:positionH relativeFrom="column">
                  <wp:posOffset>-80010</wp:posOffset>
                </wp:positionH>
                <wp:positionV relativeFrom="paragraph">
                  <wp:posOffset>52908</wp:posOffset>
                </wp:positionV>
                <wp:extent cx="3924300" cy="4378325"/>
                <wp:effectExtent l="19050" t="0" r="19050" b="22225"/>
                <wp:wrapSquare wrapText="bothSides"/>
                <wp:docPr id="1073742073" name="Group 1073742073"/>
                <wp:cNvGraphicFramePr/>
                <a:graphic xmlns:a="http://schemas.openxmlformats.org/drawingml/2006/main">
                  <a:graphicData uri="http://schemas.microsoft.com/office/word/2010/wordprocessingGroup">
                    <wpg:wgp>
                      <wpg:cNvGrpSpPr/>
                      <wpg:grpSpPr>
                        <a:xfrm>
                          <a:off x="0" y="0"/>
                          <a:ext cx="3924300" cy="4378325"/>
                          <a:chOff x="0" y="0"/>
                          <a:chExt cx="3924300" cy="4378756"/>
                        </a:xfrm>
                      </wpg:grpSpPr>
                      <pic:pic xmlns:pic="http://schemas.openxmlformats.org/drawingml/2006/picture">
                        <pic:nvPicPr>
                          <pic:cNvPr id="1073742059" name="Picture 107374205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340156"/>
                            <a:ext cx="3924300" cy="4038600"/>
                          </a:xfrm>
                          <a:prstGeom prst="rect">
                            <a:avLst/>
                          </a:prstGeom>
                          <a:ln w="19050">
                            <a:solidFill>
                              <a:srgbClr val="FF7000"/>
                            </a:solidFill>
                            <a:prstDash val="lgDash"/>
                          </a:ln>
                        </pic:spPr>
                      </pic:pic>
                      <wps:wsp>
                        <wps:cNvPr id="1073742072" name="Text Box 2"/>
                        <wps:cNvSpPr txBox="1">
                          <a:spLocks noChangeArrowheads="1"/>
                        </wps:cNvSpPr>
                        <wps:spPr bwMode="auto">
                          <a:xfrm>
                            <a:off x="0" y="0"/>
                            <a:ext cx="1078283" cy="295862"/>
                          </a:xfrm>
                          <a:prstGeom prst="rect">
                            <a:avLst/>
                          </a:prstGeom>
                          <a:solidFill>
                            <a:srgbClr val="FFFFFF"/>
                          </a:solidFill>
                          <a:ln w="9525">
                            <a:noFill/>
                            <a:miter lim="800000"/>
                            <a:headEnd/>
                            <a:tailEnd/>
                          </a:ln>
                        </wps:spPr>
                        <wps:txb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wps:txbx>
                        <wps:bodyPr rot="0" vert="horz" wrap="square" lIns="91440" tIns="45720" rIns="91440" bIns="45720" anchor="t" anchorCtr="0">
                          <a:noAutofit/>
                        </wps:bodyPr>
                      </wps:wsp>
                    </wpg:wgp>
                  </a:graphicData>
                </a:graphic>
              </wp:anchor>
            </w:drawing>
          </mc:Choice>
          <mc:Fallback>
            <w:pict>
              <v:group w14:anchorId="62A9E532" id="Group 1073742073" o:spid="_x0000_s1511" style="position:absolute;left:0;text-align:left;margin-left:-6.3pt;margin-top:4.15pt;width:309pt;height:344.75pt;z-index:253398016" coordsize="39243,43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">
                <v:shape id="Picture 1073742059" o:spid="_x0000_s1512" type="#_x0000_t75" style="position:absolute;top:3401;width:39243;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" stroked="t" strokecolor="#ff7000" strokeweight="1.5pt">
                  <v:stroke dashstyle="longDash"/>
                  <v:imagedata r:id="rId175" o:title=""/>
                  <v:path arrowok="t"/>
                </v:shape>
                <v:shape id="_x0000_s1513"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" stroked="f">
                  <v:textbox>
                    <w:txbxContent>
                      <w:p w14:paraId="4FED268C" w14:textId="77777777" w:rsidR="002A1612" w:rsidRPr="00755C35" w:rsidRDefault="002A1612" w:rsidP="001C6C01">
                        <w:pPr>
                          <w:rPr>
                            <w:color w:val="FF7000"/>
                          </w:rPr>
                        </w:pPr>
                        <w:r w:rsidRPr="00755C35">
                          <w:rPr>
                            <w:color w:val="FF7000"/>
                          </w:rPr>
                          <w:t xml:space="preserve">Program </w:t>
                        </w:r>
                        <w:r>
                          <w:rPr>
                            <w:color w:val="FF7000"/>
                          </w:rPr>
                          <w:t>2</w:t>
                        </w:r>
                        <w:r w:rsidRPr="00755C35">
                          <w:rPr>
                            <w:color w:val="FF7000"/>
                          </w:rPr>
                          <w:t>:</w:t>
                        </w:r>
                      </w:p>
                    </w:txbxContent>
                  </v:textbox>
                </v:shape>
                <w10:wrap type="square"/>
              </v:group>
            </w:pict>
          </mc:Fallback>
        </mc:AlternateContent>
      </w:r>
      <w:r w:rsidRPr="00A84B87">
        <w:rPr>
          <w:lang w:val="cs-CZ"/>
        </w:rPr>
        <w:t>________________________</w:t>
      </w:r>
    </w:p>
    <w:p w14:paraId="79947D08" w14:textId="77777777" w:rsidR="001C6C01" w:rsidRPr="00A84B87" w:rsidRDefault="001C6C01" w:rsidP="001C6C01">
      <w:pPr>
        <w:pStyle w:val="Odstavecseseznamem"/>
        <w:rPr>
          <w:lang w:val="cs-CZ"/>
        </w:rPr>
      </w:pPr>
      <w:r w:rsidRPr="00A84B87">
        <w:rPr>
          <w:lang w:val="cs-CZ"/>
        </w:rPr>
        <w:t>________________________</w:t>
      </w:r>
    </w:p>
    <w:p w14:paraId="508D9836" w14:textId="77777777" w:rsidR="001C6C01" w:rsidRPr="00A84B87" w:rsidRDefault="001C6C01" w:rsidP="001C6C01">
      <w:pPr>
        <w:pStyle w:val="Odstavecseseznamem"/>
        <w:rPr>
          <w:lang w:val="cs-CZ"/>
        </w:rPr>
      </w:pPr>
      <w:r w:rsidRPr="00A84B87">
        <w:rPr>
          <w:lang w:val="cs-CZ"/>
        </w:rPr>
        <w:t>________________________</w:t>
      </w:r>
    </w:p>
    <w:p w14:paraId="631536A4" w14:textId="77777777" w:rsidR="001C6C01" w:rsidRPr="00A84B87" w:rsidRDefault="001C6C01" w:rsidP="001C6C01">
      <w:pPr>
        <w:pStyle w:val="Odstavecseseznamem"/>
        <w:rPr>
          <w:lang w:val="cs-CZ"/>
        </w:rPr>
      </w:pPr>
      <w:r w:rsidRPr="00A84B87">
        <w:rPr>
          <w:lang w:val="cs-CZ"/>
        </w:rPr>
        <w:t>________________________</w:t>
      </w:r>
    </w:p>
    <w:p w14:paraId="3FDE286A" w14:textId="77777777" w:rsidR="001C6C01" w:rsidRPr="00A84B87" w:rsidRDefault="001C6C01" w:rsidP="001C6C01">
      <w:pPr>
        <w:pStyle w:val="Odstavecseseznamem"/>
        <w:rPr>
          <w:lang w:val="cs-CZ"/>
        </w:rPr>
      </w:pPr>
      <w:r w:rsidRPr="00A84B87">
        <w:rPr>
          <w:lang w:val="cs-CZ"/>
        </w:rPr>
        <w:t>________________________</w:t>
      </w:r>
    </w:p>
    <w:p w14:paraId="48C1477E" w14:textId="77777777" w:rsidR="001C6C01" w:rsidRPr="00A84B87" w:rsidRDefault="001C6C01" w:rsidP="001C6C01">
      <w:pPr>
        <w:rPr>
          <w:lang w:val="cs-CZ"/>
        </w:rPr>
      </w:pPr>
    </w:p>
    <w:p w14:paraId="39E09693" w14:textId="77777777" w:rsidR="001C6C01" w:rsidRPr="00A84B87" w:rsidRDefault="001C6C01" w:rsidP="001C6C01">
      <w:pPr>
        <w:pStyle w:val="Odstavecseseznamem"/>
        <w:numPr>
          <w:ilvl w:val="0"/>
          <w:numId w:val="52"/>
        </w:numPr>
        <w:rPr>
          <w:lang w:val="cs-CZ"/>
        </w:rPr>
      </w:pPr>
      <w:r>
        <w:rPr>
          <w:lang w:val="cs-CZ"/>
        </w:rPr>
        <w:t>Pokud spustíte program 2, co musíte udělat, aby robot jel dozadu? Proč</w:t>
      </w:r>
      <w:r w:rsidRPr="00A84B87">
        <w:rPr>
          <w:lang w:val="cs-CZ"/>
        </w:rPr>
        <w:t>?</w:t>
      </w:r>
    </w:p>
    <w:p w14:paraId="77FD4B28" w14:textId="77777777" w:rsidR="001C6C01" w:rsidRPr="00A84B87" w:rsidRDefault="001C6C01" w:rsidP="001C6C01">
      <w:pPr>
        <w:pStyle w:val="Odstavecseseznamem"/>
        <w:rPr>
          <w:lang w:val="cs-CZ"/>
        </w:rPr>
      </w:pPr>
      <w:r w:rsidRPr="00A84B87">
        <w:rPr>
          <w:lang w:val="cs-CZ"/>
        </w:rPr>
        <w:t>________________________</w:t>
      </w:r>
    </w:p>
    <w:p w14:paraId="4B3941DB" w14:textId="77777777" w:rsidR="001C6C01" w:rsidRPr="00A84B87" w:rsidRDefault="001C6C01" w:rsidP="001C6C01">
      <w:pPr>
        <w:pStyle w:val="Odstavecseseznamem"/>
        <w:rPr>
          <w:lang w:val="cs-CZ"/>
        </w:rPr>
      </w:pPr>
      <w:r w:rsidRPr="00A84B87">
        <w:rPr>
          <w:lang w:val="cs-CZ"/>
        </w:rPr>
        <w:t>________________________</w:t>
      </w:r>
    </w:p>
    <w:p w14:paraId="6EA04001" w14:textId="77777777" w:rsidR="001C6C01" w:rsidRPr="00A84B87" w:rsidRDefault="001C6C01" w:rsidP="001C6C01">
      <w:pPr>
        <w:pStyle w:val="Odstavecseseznamem"/>
        <w:rPr>
          <w:lang w:val="cs-CZ"/>
        </w:rPr>
      </w:pPr>
      <w:r w:rsidRPr="00A84B87">
        <w:rPr>
          <w:lang w:val="cs-CZ"/>
        </w:rPr>
        <w:t>________________________</w:t>
      </w:r>
    </w:p>
    <w:p w14:paraId="14C45137" w14:textId="77777777" w:rsidR="001C6C01" w:rsidRPr="00A84B87" w:rsidRDefault="001C6C01" w:rsidP="001C6C01">
      <w:pPr>
        <w:pStyle w:val="Odstavecseseznamem"/>
        <w:rPr>
          <w:lang w:val="cs-CZ"/>
        </w:rPr>
      </w:pPr>
      <w:r w:rsidRPr="00A84B87">
        <w:rPr>
          <w:lang w:val="cs-CZ"/>
        </w:rPr>
        <w:t>________________________</w:t>
      </w:r>
    </w:p>
    <w:p w14:paraId="4A6C5F5B" w14:textId="77777777" w:rsidR="001C6C01" w:rsidRPr="00A84B87" w:rsidRDefault="001C6C01" w:rsidP="001C6C01">
      <w:pPr>
        <w:pStyle w:val="Odstavecseseznamem"/>
        <w:rPr>
          <w:lang w:val="cs-CZ"/>
        </w:rPr>
      </w:pPr>
      <w:r w:rsidRPr="00A84B87">
        <w:rPr>
          <w:lang w:val="cs-CZ"/>
        </w:rPr>
        <w:t>________________________</w:t>
      </w:r>
    </w:p>
    <w:p w14:paraId="3A92FEA0" w14:textId="77777777" w:rsidR="001C6C01" w:rsidRPr="00A84B87" w:rsidRDefault="001C6C01" w:rsidP="001C6C01">
      <w:pPr>
        <w:pStyle w:val="Odstavecseseznamem"/>
        <w:rPr>
          <w:lang w:val="cs-CZ"/>
        </w:rPr>
      </w:pPr>
      <w:r w:rsidRPr="00A84B87">
        <w:rPr>
          <w:lang w:val="cs-CZ"/>
        </w:rPr>
        <w:t>________________________</w:t>
      </w:r>
    </w:p>
    <w:p w14:paraId="343F0E6D" w14:textId="77777777" w:rsidR="001C6C01" w:rsidRPr="00A84B87" w:rsidRDefault="001C6C01" w:rsidP="001C6C01">
      <w:pPr>
        <w:pStyle w:val="Odstavecseseznamem"/>
        <w:rPr>
          <w:lang w:val="cs-CZ"/>
        </w:rPr>
      </w:pPr>
      <w:r w:rsidRPr="00A84B87">
        <w:rPr>
          <w:lang w:val="cs-CZ"/>
        </w:rPr>
        <w:t>________________________</w:t>
      </w:r>
    </w:p>
    <w:p w14:paraId="72193E51" w14:textId="77777777" w:rsidR="001C6C01" w:rsidRPr="00A84B87" w:rsidRDefault="001C6C01" w:rsidP="001C6C01">
      <w:pPr>
        <w:pStyle w:val="Odstavecseseznamem"/>
        <w:rPr>
          <w:lang w:val="cs-CZ"/>
        </w:rPr>
      </w:pPr>
      <w:r w:rsidRPr="00A84B87">
        <w:rPr>
          <w:lang w:val="cs-CZ"/>
        </w:rPr>
        <w:t>________________________</w:t>
      </w:r>
    </w:p>
    <w:p w14:paraId="4D7897A5" w14:textId="77777777" w:rsidR="001C6C01" w:rsidRPr="00A84B87" w:rsidRDefault="001C6C01" w:rsidP="001C6C01">
      <w:pPr>
        <w:pStyle w:val="Odstavecseseznamem"/>
        <w:rPr>
          <w:lang w:val="cs-CZ"/>
        </w:rPr>
      </w:pPr>
      <w:r w:rsidRPr="00A84B87">
        <w:rPr>
          <w:lang w:val="cs-CZ"/>
        </w:rPr>
        <w:t>________________________</w:t>
      </w:r>
    </w:p>
    <w:p w14:paraId="265E7646" w14:textId="77777777" w:rsidR="001C6C01" w:rsidRPr="00A84B87" w:rsidRDefault="001C6C01" w:rsidP="001C6C01">
      <w:pPr>
        <w:pStyle w:val="Odstavecseseznamem"/>
        <w:rPr>
          <w:lang w:val="cs-CZ"/>
        </w:rPr>
      </w:pPr>
      <w:r w:rsidRPr="00A84B87">
        <w:rPr>
          <w:lang w:val="cs-CZ"/>
        </w:rPr>
        <w:t>________________________</w:t>
      </w:r>
    </w:p>
    <w:p w14:paraId="10EC3366" w14:textId="77777777" w:rsidR="001C6C01" w:rsidRPr="00A84B87" w:rsidRDefault="001C6C01" w:rsidP="001C6C01">
      <w:pPr>
        <w:pStyle w:val="Odstavecseseznamem"/>
        <w:rPr>
          <w:lang w:val="cs-CZ"/>
        </w:rPr>
      </w:pPr>
      <w:r w:rsidRPr="00A84B87">
        <w:rPr>
          <w:lang w:val="cs-CZ"/>
        </w:rPr>
        <w:t>________________________</w:t>
      </w:r>
    </w:p>
    <w:p w14:paraId="507C8CF9" w14:textId="77777777" w:rsidR="001C6C01" w:rsidRPr="00A84B87" w:rsidRDefault="001C6C01" w:rsidP="001C6C01">
      <w:pPr>
        <w:pStyle w:val="Odstavecseseznamem"/>
        <w:rPr>
          <w:lang w:val="cs-CZ"/>
        </w:rPr>
      </w:pPr>
      <w:r w:rsidRPr="00A84B87">
        <w:rPr>
          <w:lang w:val="cs-CZ"/>
        </w:rPr>
        <w:t>________________________</w:t>
      </w:r>
    </w:p>
    <w:p w14:paraId="3C66994F" w14:textId="77777777" w:rsidR="00295DD3" w:rsidRDefault="00295DD3" w:rsidP="001C6C01">
      <w:pPr>
        <w:spacing w:before="240"/>
        <w:rPr>
          <w:lang w:val="cs-CZ"/>
        </w:rPr>
      </w:pPr>
    </w:p>
    <w:p w14:paraId="5538F9C8" w14:textId="4CFA321F" w:rsidR="001C6C01" w:rsidRPr="00A84B87" w:rsidRDefault="001C6C01" w:rsidP="001C6C01">
      <w:pPr>
        <w:spacing w:before="240"/>
        <w:rPr>
          <w:lang w:val="cs-CZ"/>
        </w:rPr>
      </w:pPr>
      <w:r>
        <w:rPr>
          <w:lang w:val="cs-CZ"/>
        </w:rPr>
        <w:t>Vyberte si jeden z těchto programů a napište jej v </w:t>
      </w:r>
      <w:proofErr w:type="spellStart"/>
      <w:r>
        <w:rPr>
          <w:lang w:val="cs-CZ"/>
        </w:rPr>
        <w:t>EdScratchi</w:t>
      </w:r>
      <w:proofErr w:type="spellEnd"/>
      <w:r>
        <w:rPr>
          <w:lang w:val="cs-CZ"/>
        </w:rPr>
        <w:t xml:space="preserve">. Stáhněte jej a otestujte v Edisonovi. Experimentujte a podívejte se, jak programy s vnořenými </w:t>
      </w:r>
      <w:r w:rsidR="00295DD3">
        <w:rPr>
          <w:lang w:val="cs-CZ"/>
        </w:rPr>
        <w:t>„</w:t>
      </w:r>
      <w:proofErr w:type="spellStart"/>
      <w:r w:rsidRPr="00A84B87">
        <w:rPr>
          <w:lang w:val="cs-CZ"/>
        </w:rPr>
        <w:t>if</w:t>
      </w:r>
      <w:proofErr w:type="spellEnd"/>
      <w:r w:rsidR="00295DD3">
        <w:rPr>
          <w:lang w:val="cs-CZ"/>
        </w:rPr>
        <w:t>“</w:t>
      </w:r>
      <w:r>
        <w:rPr>
          <w:lang w:val="cs-CZ"/>
        </w:rPr>
        <w:t xml:space="preserve"> příkazy fungují. </w:t>
      </w:r>
    </w:p>
    <w:p w14:paraId="05D358E2" w14:textId="77777777" w:rsidR="001C6C01" w:rsidRPr="00A84B87" w:rsidRDefault="001C6C01" w:rsidP="001C6C01">
      <w:pPr>
        <w:pStyle w:val="Nadpis2"/>
        <w:rPr>
          <w:lang w:val="cs-CZ"/>
        </w:rPr>
      </w:pPr>
      <w:r w:rsidRPr="00A84B87">
        <w:rPr>
          <w:lang w:val="cs-CZ"/>
        </w:rPr>
        <w:lastRenderedPageBreak/>
        <w:t>Úkol 2: Tleskáním ovládaný pohyb</w:t>
      </w:r>
    </w:p>
    <w:p w14:paraId="180586CF" w14:textId="35619B9D" w:rsidR="001C6C01" w:rsidRPr="00A84B87" w:rsidRDefault="001C6C01" w:rsidP="001C6C01">
      <w:pPr>
        <w:rPr>
          <w:lang w:val="cs-CZ"/>
        </w:rPr>
      </w:pPr>
      <w:r>
        <w:rPr>
          <w:lang w:val="cs-CZ"/>
        </w:rPr>
        <w:t xml:space="preserve">Vnořením bloku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(navždy) můžeme vytvořit pro Edisona program založený na</w:t>
      </w:r>
      <w:r w:rsidRPr="00A84B87">
        <w:rPr>
          <w:lang w:val="cs-CZ"/>
        </w:rPr>
        <w:t xml:space="preserve"> </w:t>
      </w:r>
      <w:r>
        <w:rPr>
          <w:lang w:val="cs-CZ"/>
        </w:rPr>
        <w:t>t</w:t>
      </w:r>
      <w:r w:rsidRPr="00A84B87">
        <w:rPr>
          <w:lang w:val="cs-CZ"/>
        </w:rPr>
        <w:t>leskáním ovládan</w:t>
      </w:r>
      <w:r>
        <w:rPr>
          <w:lang w:val="cs-CZ"/>
        </w:rPr>
        <w:t>ém</w:t>
      </w:r>
      <w:r w:rsidRPr="00A84B87">
        <w:rPr>
          <w:lang w:val="cs-CZ"/>
        </w:rPr>
        <w:t xml:space="preserve"> pohyb</w:t>
      </w:r>
      <w:r>
        <w:rPr>
          <w:lang w:val="cs-CZ"/>
        </w:rPr>
        <w:t xml:space="preserve">u. V tomto programu Edison čeká, až </w:t>
      </w:r>
      <w:proofErr w:type="spellStart"/>
      <w:r w:rsidR="00911014">
        <w:rPr>
          <w:lang w:val="cs-CZ"/>
        </w:rPr>
        <w:t>ropozná</w:t>
      </w:r>
      <w:proofErr w:type="spellEnd"/>
      <w:r w:rsidR="00911014">
        <w:rPr>
          <w:lang w:val="cs-CZ"/>
        </w:rPr>
        <w:t xml:space="preserve"> </w:t>
      </w:r>
      <w:r>
        <w:rPr>
          <w:lang w:val="cs-CZ"/>
        </w:rPr>
        <w:t>tlesknutí, a pak buď jede dopředu</w:t>
      </w:r>
      <w:r w:rsidR="002528CA">
        <w:rPr>
          <w:lang w:val="cs-CZ"/>
        </w:rPr>
        <w:t>,</w:t>
      </w:r>
      <w:r>
        <w:rPr>
          <w:lang w:val="cs-CZ"/>
        </w:rPr>
        <w:t xml:space="preserve"> nebo zatočí o 90°, podle toho, zda detekuje jedno nebo dvě tlesknutí. </w:t>
      </w:r>
    </w:p>
    <w:p w14:paraId="27116939" w14:textId="77777777" w:rsidR="001C6C01" w:rsidRPr="00A84B87" w:rsidRDefault="001C6C01" w:rsidP="001C6C01">
      <w:pPr>
        <w:rPr>
          <w:lang w:val="cs-CZ"/>
        </w:rPr>
      </w:pPr>
      <w:r w:rsidRPr="00A84B87">
        <w:rPr>
          <w:noProof/>
          <w:lang w:val="cs-CZ"/>
        </w:rPr>
        <w:drawing>
          <wp:anchor distT="0" distB="0" distL="114300" distR="114300" simplePos="0" relativeHeight="253399040" behindDoc="0" locked="0" layoutInCell="1" allowOverlap="1" wp14:anchorId="3A3E1746" wp14:editId="7B0FA3BB">
            <wp:simplePos x="0" y="0"/>
            <wp:positionH relativeFrom="column">
              <wp:posOffset>851535</wp:posOffset>
            </wp:positionH>
            <wp:positionV relativeFrom="paragraph">
              <wp:posOffset>268605</wp:posOffset>
            </wp:positionV>
            <wp:extent cx="4010660" cy="4158615"/>
            <wp:effectExtent l="19050" t="19050" r="27940" b="13335"/>
            <wp:wrapTopAndBottom/>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U4-1.4_clap controlled driving.PNG"/>
                    <pic:cNvPicPr/>
                  </pic:nvPicPr>
                  <pic:blipFill>
                    <a:blip r:embed="rId176">
                      <a:extLst>
                        <a:ext uri="{28A0092B-C50C-407E-A947-70E740481C1C}">
                          <a14:useLocalDpi xmlns:a14="http://schemas.microsoft.com/office/drawing/2010/main" val="0"/>
                        </a:ext>
                      </a:extLst>
                    </a:blip>
                    <a:stretch>
                      <a:fillRect/>
                    </a:stretch>
                  </pic:blipFill>
                  <pic:spPr>
                    <a:xfrm>
                      <a:off x="0" y="0"/>
                      <a:ext cx="4010660" cy="4158615"/>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Pr>
          <w:lang w:val="cs-CZ"/>
        </w:rPr>
        <w:t>Prohlédněte si tento program pro t</w:t>
      </w:r>
      <w:r w:rsidRPr="00A84B87">
        <w:rPr>
          <w:lang w:val="cs-CZ"/>
        </w:rPr>
        <w:t>leskáním ovládaný pohyb:</w:t>
      </w:r>
    </w:p>
    <w:p w14:paraId="61FE881F" w14:textId="77777777" w:rsidR="001C6C01" w:rsidRPr="00A84B87" w:rsidRDefault="001C6C01" w:rsidP="001C6C01">
      <w:pPr>
        <w:spacing w:before="240"/>
        <w:rPr>
          <w:lang w:val="cs-CZ"/>
        </w:rPr>
      </w:pPr>
      <w:r>
        <w:rPr>
          <w:lang w:val="cs-CZ"/>
        </w:rPr>
        <w:t xml:space="preserve">Tento program využívá speciální blok z kategorie </w:t>
      </w:r>
      <w:proofErr w:type="spellStart"/>
      <w:r w:rsidRPr="00A84B87">
        <w:rPr>
          <w:color w:val="FF7000"/>
          <w:lang w:val="cs-CZ"/>
        </w:rPr>
        <w:t>Sensing</w:t>
      </w:r>
      <w:proofErr w:type="spellEnd"/>
      <w:r w:rsidRPr="00A84B87">
        <w:rPr>
          <w:lang w:val="cs-CZ"/>
        </w:rPr>
        <w:t xml:space="preserve"> </w:t>
      </w:r>
      <w:r>
        <w:rPr>
          <w:lang w:val="cs-CZ"/>
        </w:rPr>
        <w:t xml:space="preserve">(Senzory) zvaný </w:t>
      </w:r>
      <w:proofErr w:type="spellStart"/>
      <w:r w:rsidRPr="00A84B87">
        <w:rPr>
          <w:color w:val="FF7000"/>
          <w:lang w:val="cs-CZ"/>
        </w:rPr>
        <w:t>clear</w:t>
      </w:r>
      <w:proofErr w:type="spellEnd"/>
      <w:r w:rsidRPr="00A84B87">
        <w:rPr>
          <w:color w:val="FF7000"/>
          <w:lang w:val="cs-CZ"/>
        </w:rPr>
        <w:t xml:space="preserve"> sensor data</w:t>
      </w:r>
      <w:r w:rsidRPr="00A84B87">
        <w:rPr>
          <w:lang w:val="cs-CZ"/>
        </w:rPr>
        <w:t xml:space="preserve"> </w:t>
      </w:r>
      <w:r>
        <w:rPr>
          <w:lang w:val="cs-CZ"/>
        </w:rPr>
        <w:t>(vymaž data senzorů)</w:t>
      </w:r>
      <w:r w:rsidRPr="00A84B87">
        <w:rPr>
          <w:lang w:val="cs-CZ"/>
        </w:rPr>
        <w:t xml:space="preserve">. </w:t>
      </w:r>
    </w:p>
    <w:p w14:paraId="7CB8F3FC" w14:textId="77777777" w:rsidR="001C6C01" w:rsidRPr="00A84B87" w:rsidRDefault="001C6C01" w:rsidP="001C6C01">
      <w:pPr>
        <w:rPr>
          <w:lang w:val="cs-CZ"/>
        </w:rPr>
      </w:pPr>
      <w:r>
        <w:rPr>
          <w:lang w:val="cs-CZ"/>
        </w:rPr>
        <w:t>Prohlédněte si program pro</w:t>
      </w:r>
      <w:r w:rsidRPr="00A84B87">
        <w:rPr>
          <w:lang w:val="cs-CZ"/>
        </w:rPr>
        <w:t xml:space="preserve"> </w:t>
      </w:r>
      <w:r>
        <w:rPr>
          <w:lang w:val="cs-CZ"/>
        </w:rPr>
        <w:t>t</w:t>
      </w:r>
      <w:r w:rsidRPr="00A84B87">
        <w:rPr>
          <w:lang w:val="cs-CZ"/>
        </w:rPr>
        <w:t xml:space="preserve">leskáním ovládaný pohyb. </w:t>
      </w:r>
      <w:r>
        <w:rPr>
          <w:lang w:val="cs-CZ"/>
        </w:rPr>
        <w:t>Dokážete sledovat tok kódu</w:t>
      </w:r>
      <w:r w:rsidRPr="00A84B87">
        <w:rPr>
          <w:lang w:val="cs-CZ"/>
        </w:rPr>
        <w:t>?</w:t>
      </w:r>
    </w:p>
    <w:p w14:paraId="5E750BDF"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395968" behindDoc="0" locked="0" layoutInCell="1" allowOverlap="1" wp14:anchorId="22092BD4" wp14:editId="54E33743">
                <wp:simplePos x="0" y="0"/>
                <wp:positionH relativeFrom="column">
                  <wp:posOffset>10973</wp:posOffset>
                </wp:positionH>
                <wp:positionV relativeFrom="paragraph">
                  <wp:posOffset>256540</wp:posOffset>
                </wp:positionV>
                <wp:extent cx="5715000" cy="1645361"/>
                <wp:effectExtent l="0" t="0" r="19050" b="12065"/>
                <wp:wrapTopAndBottom/>
                <wp:docPr id="493" name="Group 493"/>
                <wp:cNvGraphicFramePr/>
                <a:graphic xmlns:a="http://schemas.openxmlformats.org/drawingml/2006/main">
                  <a:graphicData uri="http://schemas.microsoft.com/office/word/2010/wordprocessingGroup">
                    <wpg:wgp>
                      <wpg:cNvGrpSpPr/>
                      <wpg:grpSpPr>
                        <a:xfrm>
                          <a:off x="0" y="0"/>
                          <a:ext cx="5715000" cy="1645361"/>
                          <a:chOff x="0" y="0"/>
                          <a:chExt cx="5715000" cy="1645361"/>
                        </a:xfrm>
                      </wpg:grpSpPr>
                      <wps:wsp>
                        <wps:cNvPr id="1073742092" name="Text Box 17"/>
                        <wps:cNvSpPr txBox="1">
                          <a:spLocks noChangeArrowheads="1"/>
                        </wps:cNvSpPr>
                        <wps:spPr bwMode="auto">
                          <a:xfrm>
                            <a:off x="0" y="683971"/>
                            <a:ext cx="5715000" cy="961390"/>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093" name="Picture 107374209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8525"/>
                          </a:xfrm>
                          <a:prstGeom prst="rect">
                            <a:avLst/>
                          </a:prstGeom>
                        </pic:spPr>
                      </pic:pic>
                      <wps:wsp>
                        <wps:cNvPr id="1073742094" name="Text Box 2"/>
                        <wps:cNvSpPr txBox="1">
                          <a:spLocks noChangeArrowheads="1"/>
                        </wps:cNvSpPr>
                        <wps:spPr bwMode="auto">
                          <a:xfrm>
                            <a:off x="1009497" y="303581"/>
                            <a:ext cx="1605915" cy="365743"/>
                          </a:xfrm>
                          <a:prstGeom prst="rect">
                            <a:avLst/>
                          </a:prstGeom>
                          <a:noFill/>
                          <a:ln w="9525">
                            <a:noFill/>
                            <a:miter lim="800000"/>
                            <a:headEnd/>
                            <a:tailEnd/>
                          </a:ln>
                        </wps:spPr>
                        <wps:txb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2092BD4" id="Group 493" o:spid="_x0000_s1514" style="position:absolute;margin-left:.85pt;margin-top:20.2pt;width:450pt;height:129.55pt;z-index:253395968" coordsize="57150,16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">
                <v:roundrect id="Text Box 17" o:spid="_x0000_s1515" style="position:absolute;top:6839;width:57150;height:9614;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" strokecolor="#5a5a5a [2109]">
                  <v:stroke joinstyle="miter"/>
                  <v:textbox inset=",5mm,,2.5mm">
                    <w:txbxContent>
                      <w:p w14:paraId="57ECA1E0" w14:textId="77777777" w:rsidR="002A1612" w:rsidRPr="00257EAB" w:rsidRDefault="002A1612" w:rsidP="001C6C01">
                        <w:pPr>
                          <w:rPr>
                            <w:lang w:val="cs-CZ"/>
                          </w:rPr>
                        </w:pPr>
                        <w:r>
                          <w:rPr>
                            <w:lang w:val="cs-CZ"/>
                          </w:rPr>
                          <w:t>Nezapomeňte použít komentáře</w:t>
                        </w:r>
                        <w:r w:rsidRPr="00257EAB">
                          <w:rPr>
                            <w:lang w:val="cs-CZ"/>
                          </w:rPr>
                          <w:t xml:space="preserve">! </w:t>
                        </w:r>
                        <w:r>
                          <w:rPr>
                            <w:lang w:val="cs-CZ"/>
                          </w:rPr>
                          <w:t>Přidání kvalitního komentáře vám pomáhá sledovat, co se má v programu odehrávat. To se hodí především u programů s vnořenými cykly a podmíněnými příkazy!</w:t>
                        </w:r>
                      </w:p>
                      <w:p w14:paraId="2C0AE020" w14:textId="77777777" w:rsidR="002A1612" w:rsidRPr="00257EAB" w:rsidRDefault="002A1612" w:rsidP="001C6C01">
                        <w:pPr>
                          <w:rPr>
                            <w:lang w:val="cs-CZ"/>
                          </w:rPr>
                        </w:pPr>
                      </w:p>
                    </w:txbxContent>
                  </v:textbox>
                </v:roundrect>
                <v:shape id="Picture 1073742093" o:spid="_x0000_s1516" type="#_x0000_t75" style="position:absolute;left:2084;width:8992;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">
                  <v:imagedata r:id="rId100" o:title=""/>
                </v:shape>
                <v:shape id="_x0000_s1517"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" filled="f" stroked="f">
                  <v:textbox>
                    <w:txbxContent>
                      <w:p w14:paraId="3844E59F"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4629CEDE" w14:textId="77777777" w:rsidR="002A1612" w:rsidRDefault="002A1612" w:rsidP="001C6C01">
                        <w:pPr>
                          <w:rPr>
                            <w:b/>
                            <w:color w:val="FF7000"/>
                            <w:sz w:val="28"/>
                            <w:szCs w:val="28"/>
                          </w:rPr>
                        </w:pPr>
                      </w:p>
                    </w:txbxContent>
                  </v:textbox>
                </v:shape>
                <w10:wrap type="topAndBottom"/>
              </v:group>
            </w:pict>
          </mc:Fallback>
        </mc:AlternateContent>
      </w:r>
      <w:r>
        <w:rPr>
          <w:lang w:val="cs-CZ"/>
        </w:rPr>
        <w:t>Napište program pro</w:t>
      </w:r>
      <w:r w:rsidRPr="00A84B87">
        <w:rPr>
          <w:lang w:val="cs-CZ"/>
        </w:rPr>
        <w:t xml:space="preserve"> </w:t>
      </w:r>
      <w:r>
        <w:rPr>
          <w:lang w:val="cs-CZ"/>
        </w:rPr>
        <w:t>t</w:t>
      </w:r>
      <w:r w:rsidRPr="00A84B87">
        <w:rPr>
          <w:lang w:val="cs-CZ"/>
        </w:rPr>
        <w:t xml:space="preserve">leskáním ovládaný pohyb </w:t>
      </w:r>
      <w:r>
        <w:rPr>
          <w:lang w:val="cs-CZ"/>
        </w:rPr>
        <w:t xml:space="preserve">v </w:t>
      </w:r>
      <w:proofErr w:type="spellStart"/>
      <w:r w:rsidRPr="00A84B87">
        <w:rPr>
          <w:lang w:val="cs-CZ"/>
        </w:rPr>
        <w:t>EdScratch</w:t>
      </w:r>
      <w:r>
        <w:rPr>
          <w:lang w:val="cs-CZ"/>
        </w:rPr>
        <w:t>i</w:t>
      </w:r>
      <w:proofErr w:type="spellEnd"/>
      <w:r w:rsidRPr="00A84B87">
        <w:rPr>
          <w:lang w:val="cs-CZ"/>
        </w:rPr>
        <w:t xml:space="preserve">. </w:t>
      </w:r>
    </w:p>
    <w:p w14:paraId="4B5557A2" w14:textId="77777777" w:rsidR="001C6C01" w:rsidRPr="00A84B87" w:rsidRDefault="001C6C01" w:rsidP="001C6C01">
      <w:pPr>
        <w:rPr>
          <w:lang w:val="cs-CZ"/>
        </w:rPr>
      </w:pPr>
    </w:p>
    <w:p w14:paraId="240FB1BA" w14:textId="77777777" w:rsidR="001C6C01" w:rsidRPr="00A84B87" w:rsidRDefault="001C6C01" w:rsidP="001C6C01">
      <w:pPr>
        <w:rPr>
          <w:lang w:val="cs-CZ"/>
        </w:rPr>
      </w:pPr>
      <w:r w:rsidRPr="00A84B87">
        <w:rPr>
          <w:lang w:val="cs-CZ"/>
        </w:rPr>
        <w:t>Stáhněte program do Edisona a spusťte jej. Experiment</w:t>
      </w:r>
      <w:r>
        <w:rPr>
          <w:lang w:val="cs-CZ"/>
        </w:rPr>
        <w:t xml:space="preserve">ujte a zjistěte, jak Edison díky programu reaguje na tlesknutí. </w:t>
      </w:r>
    </w:p>
    <w:p w14:paraId="0921F82D" w14:textId="77777777" w:rsidR="001C6C01" w:rsidRPr="00A84B87" w:rsidRDefault="001C6C01" w:rsidP="001C6C01">
      <w:pPr>
        <w:rPr>
          <w:lang w:val="cs-CZ"/>
        </w:rPr>
      </w:pPr>
    </w:p>
    <w:p w14:paraId="773A9463" w14:textId="77777777" w:rsidR="001C6C01" w:rsidRPr="00A84B87" w:rsidRDefault="001C6C01" w:rsidP="001C6C01">
      <w:pPr>
        <w:pStyle w:val="Odstavecseseznamem"/>
        <w:numPr>
          <w:ilvl w:val="0"/>
          <w:numId w:val="52"/>
        </w:numPr>
        <w:rPr>
          <w:lang w:val="cs-CZ"/>
        </w:rPr>
      </w:pPr>
      <w:r>
        <w:rPr>
          <w:lang w:val="cs-CZ"/>
        </w:rPr>
        <w:t>V programu pro</w:t>
      </w:r>
      <w:r w:rsidRPr="00A84B87">
        <w:rPr>
          <w:lang w:val="cs-CZ"/>
        </w:rPr>
        <w:t xml:space="preserve"> </w:t>
      </w:r>
      <w:r>
        <w:rPr>
          <w:lang w:val="cs-CZ"/>
        </w:rPr>
        <w:t>t</w:t>
      </w:r>
      <w:r w:rsidRPr="00A84B87">
        <w:rPr>
          <w:lang w:val="cs-CZ"/>
        </w:rPr>
        <w:t xml:space="preserve">leskáním ovládaný pohyb </w:t>
      </w:r>
      <w:r>
        <w:rPr>
          <w:lang w:val="cs-CZ"/>
        </w:rPr>
        <w:t xml:space="preserve">je vnořen blok </w:t>
      </w:r>
      <w:proofErr w:type="spellStart"/>
      <w:r w:rsidRPr="00A84B87">
        <w:rPr>
          <w:color w:val="FF7000"/>
          <w:lang w:val="cs-CZ"/>
        </w:rPr>
        <w:t>if-else</w:t>
      </w:r>
      <w:proofErr w:type="spellEnd"/>
      <w:r w:rsidRPr="00A84B87">
        <w:rPr>
          <w:lang w:val="cs-CZ"/>
        </w:rPr>
        <w:t xml:space="preserve"> </w:t>
      </w:r>
      <w:r>
        <w:rPr>
          <w:lang w:val="cs-CZ"/>
        </w:rPr>
        <w:t xml:space="preserve">do bloku </w:t>
      </w:r>
      <w:proofErr w:type="spellStart"/>
      <w:r w:rsidRPr="00A84B87">
        <w:rPr>
          <w:color w:val="FF7000"/>
          <w:lang w:val="cs-CZ"/>
        </w:rPr>
        <w:t>forever</w:t>
      </w:r>
      <w:proofErr w:type="spellEnd"/>
      <w:r w:rsidRPr="00A84B87">
        <w:rPr>
          <w:lang w:val="cs-CZ"/>
        </w:rPr>
        <w:t xml:space="preserve">. </w:t>
      </w:r>
      <w:r>
        <w:rPr>
          <w:lang w:val="cs-CZ"/>
        </w:rPr>
        <w:t xml:space="preserve">Proč tomu podle vás tak je? Co by se stalo, kdybyste nepoužili blok </w:t>
      </w:r>
      <w:proofErr w:type="spellStart"/>
      <w:r w:rsidRPr="00A84B87">
        <w:rPr>
          <w:color w:val="FF7000"/>
          <w:lang w:val="cs-CZ"/>
        </w:rPr>
        <w:t>forever</w:t>
      </w:r>
      <w:proofErr w:type="spellEnd"/>
      <w:r w:rsidRPr="00A84B87">
        <w:rPr>
          <w:lang w:val="cs-CZ"/>
        </w:rPr>
        <w:t xml:space="preserve">? </w:t>
      </w:r>
    </w:p>
    <w:p w14:paraId="1D5B831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1088" behindDoc="0" locked="0" layoutInCell="1" allowOverlap="1" wp14:anchorId="2BCBD79D" wp14:editId="461B6672">
                <wp:simplePos x="0" y="0"/>
                <wp:positionH relativeFrom="column">
                  <wp:posOffset>55245</wp:posOffset>
                </wp:positionH>
                <wp:positionV relativeFrom="paragraph">
                  <wp:posOffset>336550</wp:posOffset>
                </wp:positionV>
                <wp:extent cx="5715000" cy="3664585"/>
                <wp:effectExtent l="0" t="0" r="19050" b="12065"/>
                <wp:wrapTopAndBottom/>
                <wp:docPr id="1073742104" name="Group 1073742104"/>
                <wp:cNvGraphicFramePr/>
                <a:graphic xmlns:a="http://schemas.openxmlformats.org/drawingml/2006/main">
                  <a:graphicData uri="http://schemas.microsoft.com/office/word/2010/wordprocessingGroup">
                    <wpg:wgp>
                      <wpg:cNvGrpSpPr/>
                      <wpg:grpSpPr>
                        <a:xfrm>
                          <a:off x="0" y="0"/>
                          <a:ext cx="5715000" cy="3664585"/>
                          <a:chOff x="0" y="0"/>
                          <a:chExt cx="5715000" cy="3255022"/>
                        </a:xfrm>
                      </wpg:grpSpPr>
                      <wps:wsp>
                        <wps:cNvPr id="1073742105" name="Text Box 1073742105"/>
                        <wps:cNvSpPr txBox="1">
                          <a:spLocks noChangeArrowheads="1"/>
                        </wps:cNvSpPr>
                        <wps:spPr bwMode="auto">
                          <a:xfrm>
                            <a:off x="0" y="665683"/>
                            <a:ext cx="5715000" cy="2589339"/>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4CF1E6C6" w14:textId="77777777" w:rsidR="002A1612" w:rsidRPr="00425547" w:rsidRDefault="002A1612" w:rsidP="001C6C01">
                              <w:pPr>
                                <w:rPr>
                                  <w:lang w:val="cs-CZ"/>
                                </w:rPr>
                              </w:pPr>
                              <w:bookmarkStart w:id="102" w:name="_Hlk16757696"/>
                              <w:bookmarkStart w:id="103"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2"/>
                            <w:bookmarkEnd w:id="103"/>
                            <w:p w14:paraId="61625515" w14:textId="77777777" w:rsidR="002A1612" w:rsidRPr="0042554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07" name="Picture 107374210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1073742108" name="Text Box 2"/>
                        <wps:cNvSpPr txBox="1">
                          <a:spLocks noChangeArrowheads="1"/>
                        </wps:cNvSpPr>
                        <wps:spPr bwMode="auto">
                          <a:xfrm>
                            <a:off x="1009497" y="285293"/>
                            <a:ext cx="1653235" cy="365760"/>
                          </a:xfrm>
                          <a:prstGeom prst="rect">
                            <a:avLst/>
                          </a:prstGeom>
                          <a:noFill/>
                          <a:ln w="9525">
                            <a:noFill/>
                            <a:miter lim="800000"/>
                            <a:headEnd/>
                            <a:tailEnd/>
                          </a:ln>
                        </wps:spPr>
                        <wps:txb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CBD79D" id="Group 1073742104" o:spid="_x0000_s1518" style="position:absolute;margin-left:4.35pt;margin-top:26.5pt;width:450pt;height:288.55pt;z-index:253401088;mso-height-relative:margin" coordsize="57150,32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">
                <v:roundrect id="Text Box 1073742105" o:spid="_x0000_s1519" style="position:absolute;top:6656;width:57150;height:2589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" strokecolor="#5a5a5a [2109]">
                  <v:stroke joinstyle="miter"/>
                  <v:textbox inset=",5mm,,2.5mm">
                    <w:txbxContent>
                      <w:p w14:paraId="4CF1E6C6" w14:textId="77777777" w:rsidR="002A1612" w:rsidRPr="00425547" w:rsidRDefault="002A1612" w:rsidP="001C6C01">
                        <w:pPr>
                          <w:rPr>
                            <w:lang w:val="cs-CZ"/>
                          </w:rPr>
                        </w:pPr>
                        <w:bookmarkStart w:id="104" w:name="_Hlk16757696"/>
                        <w:bookmarkStart w:id="105" w:name="_Hlk16757697"/>
                        <w:r w:rsidRPr="00425547">
                          <w:rPr>
                            <w:lang w:val="cs-CZ"/>
                          </w:rPr>
                          <w:t xml:space="preserve">Vzpomeňte si, že Edison je vybaven různými senzory, včetně zařízení, které umožňuje robotovi detekovat zvuky jako je tleskání. Tyto senzory při detekci konkrétních událostí generují data. Některá z těchto dat ze senzorů jsou uložena v Edisonově paměti. Tato uložená data někdy mohou způsobit problémy, protože robot reaguje na starou událost, kterou si stále „pamatuje“. </w:t>
                        </w:r>
                      </w:p>
                      <w:p w14:paraId="772F28BF" w14:textId="77777777" w:rsidR="002A1612" w:rsidRPr="00425547" w:rsidRDefault="002A1612" w:rsidP="001C6C01">
                        <w:pPr>
                          <w:rPr>
                            <w:lang w:val="cs-CZ"/>
                          </w:rPr>
                        </w:pPr>
                        <w:r w:rsidRPr="00425547">
                          <w:rPr>
                            <w:lang w:val="cs-CZ"/>
                          </w:rPr>
                          <w:t>Když Edison kontroluje, zda byla podmínka splněna, tak pokud existují uložená data, bude si robot myslet, že podmínka byla splněna, i když tomu tak není! Z toho důvodu je při psaní kódu dobré vymazat data ze senzoru. Obzvláště důležité to je, když používáte události ze senzoru v podmíněných příkazech vnořených do cyklů. Potřebujete zamezit tomu, aby data z předchozího cyklu ovlivnila následující cyklus!</w:t>
                        </w:r>
                      </w:p>
                      <w:p w14:paraId="673B1A06" w14:textId="184C8341" w:rsidR="002A1612" w:rsidRPr="00425547" w:rsidRDefault="002A1612" w:rsidP="001C6C01">
                        <w:pPr>
                          <w:rPr>
                            <w:lang w:val="cs-CZ"/>
                          </w:rPr>
                        </w:pPr>
                        <w:r w:rsidRPr="00425547">
                          <w:rPr>
                            <w:lang w:val="cs-CZ"/>
                          </w:rPr>
                          <w:t>Rovněž je vhodné vymazat data na začátku programu pro případ, že by měl robot uložena stará data z předchozího programu.</w:t>
                        </w:r>
                      </w:p>
                      <w:bookmarkEnd w:id="104"/>
                      <w:bookmarkEnd w:id="105"/>
                      <w:p w14:paraId="61625515" w14:textId="77777777" w:rsidR="002A1612" w:rsidRPr="00425547" w:rsidRDefault="002A1612" w:rsidP="001C6C01">
                        <w:pPr>
                          <w:rPr>
                            <w:lang w:val="cs-CZ"/>
                          </w:rPr>
                        </w:pPr>
                      </w:p>
                    </w:txbxContent>
                  </v:textbox>
                </v:roundrect>
                <v:shape id="Picture 1073742107" o:spid="_x0000_s152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">
                  <v:imagedata r:id="rId42" o:title=""/>
                </v:shape>
                <v:shape id="_x0000_s1521" type="#_x0000_t202" style="position:absolute;left:10094;top:2852;width:1653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" filled="f" stroked="f">
                  <v:textbox>
                    <w:txbxContent>
                      <w:p w14:paraId="1466FEF7"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E5018A1" w14:textId="77777777" w:rsidR="002A1612" w:rsidRPr="00D31915" w:rsidRDefault="002A1612" w:rsidP="001C6C01">
                        <w:pPr>
                          <w:rPr>
                            <w:b/>
                            <w:color w:val="FF7000"/>
                            <w:sz w:val="28"/>
                            <w:szCs w:val="28"/>
                          </w:rPr>
                        </w:pPr>
                      </w:p>
                    </w:txbxContent>
                  </v:textbox>
                </v:shape>
                <w10:wrap type="topAndBottom"/>
              </v:group>
            </w:pict>
          </mc:Fallback>
        </mc:AlternateContent>
      </w:r>
      <w:r w:rsidRPr="00A84B87">
        <w:rPr>
          <w:lang w:val="cs-CZ"/>
        </w:rPr>
        <w:t>________________________________________________________________________________</w:t>
      </w:r>
    </w:p>
    <w:p w14:paraId="5AC0DD33" w14:textId="77777777" w:rsidR="001C6C01" w:rsidRPr="00A84B87" w:rsidRDefault="001C6C01" w:rsidP="001C6C01">
      <w:pPr>
        <w:rPr>
          <w:lang w:val="cs-CZ"/>
        </w:rPr>
      </w:pPr>
      <w:r w:rsidRPr="00A84B87">
        <w:rPr>
          <w:lang w:val="cs-CZ"/>
        </w:rPr>
        <w:t>________________________________________________________________________________</w:t>
      </w:r>
    </w:p>
    <w:p w14:paraId="33F2D12F" w14:textId="77777777" w:rsidR="001C6C01" w:rsidRPr="00A84B87" w:rsidRDefault="001C6C01" w:rsidP="001C6C01">
      <w:pPr>
        <w:rPr>
          <w:lang w:val="cs-CZ"/>
        </w:rPr>
      </w:pPr>
      <w:r w:rsidRPr="00A84B87">
        <w:rPr>
          <w:lang w:val="cs-CZ"/>
        </w:rPr>
        <w:t>________________________________________________________________________________</w:t>
      </w:r>
    </w:p>
    <w:p w14:paraId="054FC1E2" w14:textId="77777777" w:rsidR="001C6C01" w:rsidRPr="00A84B87" w:rsidRDefault="001C6C01" w:rsidP="001C6C01">
      <w:pPr>
        <w:rPr>
          <w:lang w:val="cs-CZ"/>
        </w:rPr>
      </w:pPr>
      <w:r w:rsidRPr="00A84B87">
        <w:rPr>
          <w:lang w:val="cs-CZ"/>
        </w:rPr>
        <w:t>________________________________________________________________________________</w:t>
      </w:r>
    </w:p>
    <w:p w14:paraId="5FCDAB5B" w14:textId="77777777" w:rsidR="001C6C01" w:rsidRPr="00A84B87" w:rsidRDefault="001C6C01" w:rsidP="001C6C01">
      <w:pPr>
        <w:rPr>
          <w:lang w:val="cs-CZ"/>
        </w:rPr>
      </w:pPr>
      <w:r w:rsidRPr="00A84B87">
        <w:rPr>
          <w:lang w:val="cs-CZ"/>
        </w:rPr>
        <w:t>________________________________________________________________________________</w:t>
      </w:r>
    </w:p>
    <w:p w14:paraId="70339AFF" w14:textId="77777777" w:rsidR="001C6C01" w:rsidRPr="00A84B87" w:rsidRDefault="001C6C01" w:rsidP="001C6C01">
      <w:pPr>
        <w:rPr>
          <w:lang w:val="cs-CZ"/>
        </w:rPr>
      </w:pPr>
      <w:r w:rsidRPr="00A84B87">
        <w:rPr>
          <w:lang w:val="cs-CZ"/>
        </w:rPr>
        <w:t>________________________________________________________________________________</w:t>
      </w:r>
    </w:p>
    <w:p w14:paraId="06CE19C8" w14:textId="77777777" w:rsidR="001C6C01" w:rsidRPr="00A84B87" w:rsidRDefault="001C6C01" w:rsidP="001C6C01">
      <w:pPr>
        <w:rPr>
          <w:lang w:val="cs-CZ"/>
        </w:rPr>
      </w:pPr>
    </w:p>
    <w:p w14:paraId="2BBFCBEC" w14:textId="77777777" w:rsidR="001C6C01" w:rsidRPr="00A84B87" w:rsidRDefault="001C6C01" w:rsidP="001C6C01">
      <w:pPr>
        <w:rPr>
          <w:lang w:val="cs-CZ"/>
        </w:rPr>
      </w:pPr>
    </w:p>
    <w:p w14:paraId="77FEF466" w14:textId="77777777" w:rsidR="001C6C01" w:rsidRPr="00A84B87" w:rsidRDefault="001C6C01" w:rsidP="001C6C01">
      <w:pPr>
        <w:rPr>
          <w:lang w:val="cs-CZ"/>
        </w:rPr>
      </w:pPr>
    </w:p>
    <w:p w14:paraId="0AF2DAD4" w14:textId="77777777" w:rsidR="001C6C01" w:rsidRPr="00A84B87" w:rsidRDefault="001C6C01" w:rsidP="001C6C01">
      <w:pPr>
        <w:rPr>
          <w:lang w:val="cs-CZ"/>
        </w:rPr>
      </w:pPr>
    </w:p>
    <w:p w14:paraId="21C1AE8A" w14:textId="77777777" w:rsidR="001C6C01" w:rsidRPr="00A84B87" w:rsidRDefault="001C6C01" w:rsidP="001C6C01">
      <w:pPr>
        <w:rPr>
          <w:lang w:val="cs-CZ"/>
        </w:rPr>
      </w:pPr>
    </w:p>
    <w:p w14:paraId="1E51AE77" w14:textId="77777777" w:rsidR="001C6C01" w:rsidRPr="00A84B87" w:rsidRDefault="001C6C01" w:rsidP="001C6C01">
      <w:pPr>
        <w:rPr>
          <w:lang w:val="cs-CZ"/>
        </w:rPr>
      </w:pPr>
    </w:p>
    <w:p w14:paraId="3E9EC5E6" w14:textId="77777777" w:rsidR="001C6C01" w:rsidRPr="00A84B87" w:rsidRDefault="001C6C01" w:rsidP="001C6C01">
      <w:pPr>
        <w:rPr>
          <w:lang w:val="cs-CZ"/>
        </w:rPr>
      </w:pPr>
    </w:p>
    <w:p w14:paraId="6C1AEB02" w14:textId="77777777" w:rsidR="001C6C01" w:rsidRPr="00A84B87" w:rsidRDefault="001C6C01" w:rsidP="001C6C01">
      <w:pPr>
        <w:rPr>
          <w:rFonts w:asciiTheme="majorHAnsi" w:eastAsiaTheme="majorEastAsia" w:hAnsiTheme="majorHAnsi" w:cstheme="majorBidi"/>
          <w:color w:val="FF7000"/>
          <w:sz w:val="32"/>
          <w:szCs w:val="32"/>
          <w:lang w:val="cs-CZ"/>
        </w:rPr>
      </w:pPr>
      <w:r w:rsidRPr="00A84B87">
        <w:rPr>
          <w:lang w:val="cs-CZ"/>
        </w:rPr>
        <w:br w:type="page"/>
      </w:r>
    </w:p>
    <w:p w14:paraId="5FB69F7D" w14:textId="77777777" w:rsidR="001C6C01" w:rsidRPr="00A84B87" w:rsidRDefault="001C6C01" w:rsidP="001C6C01">
      <w:pPr>
        <w:rPr>
          <w:rFonts w:asciiTheme="majorHAnsi" w:eastAsiaTheme="majorEastAsia" w:hAnsiTheme="majorHAnsi" w:cstheme="majorBidi"/>
          <w:color w:val="FF7000"/>
          <w:sz w:val="32"/>
          <w:szCs w:val="32"/>
          <w:lang w:val="cs-CZ"/>
        </w:rPr>
      </w:pPr>
    </w:p>
    <w:p w14:paraId="7C1170AC" w14:textId="77777777" w:rsidR="001C6C01" w:rsidRPr="00A84B87" w:rsidRDefault="001C6C01" w:rsidP="001C6C01">
      <w:pPr>
        <w:pStyle w:val="Nadpis1"/>
        <w:rPr>
          <w:lang w:val="cs-CZ"/>
        </w:rPr>
      </w:pPr>
      <w:bookmarkStart w:id="106" w:name="_Toc146267252"/>
      <w:r w:rsidRPr="00A84B87">
        <w:rPr>
          <w:lang w:val="cs-CZ"/>
        </w:rPr>
        <w:t>U4-2</w:t>
      </w:r>
      <w:bookmarkStart w:id="107" w:name="_Hlk515439522"/>
      <w:r w:rsidRPr="00A84B87">
        <w:rPr>
          <w:lang w:val="cs-CZ"/>
        </w:rPr>
        <w:t xml:space="preserve">.1 </w:t>
      </w:r>
      <w:r>
        <w:rPr>
          <w:lang w:val="cs-CZ"/>
        </w:rPr>
        <w:t>Prozkoumejte pseudokód</w:t>
      </w:r>
      <w:bookmarkEnd w:id="106"/>
      <w:bookmarkEnd w:id="107"/>
    </w:p>
    <w:p w14:paraId="441C76C3" w14:textId="77777777" w:rsidR="001C6C01" w:rsidRPr="00A84B87" w:rsidRDefault="001C6C01" w:rsidP="001C6C01">
      <w:pPr>
        <w:rPr>
          <w:noProof/>
          <w:lang w:val="cs-CZ" w:eastAsia="en-AU"/>
        </w:rPr>
      </w:pPr>
      <w:r>
        <w:rPr>
          <w:lang w:val="cs-CZ"/>
        </w:rPr>
        <w:t xml:space="preserve">Vytvoření kvalitních počítačových programů vyžaduje více než jen napsání kódu. Musíte rovněž umět řešit problémy případě, že něco v programu nefunguje. Další důležitou a užitečnou dovedností při programování je schopnost programy naplánovat. </w:t>
      </w:r>
    </w:p>
    <w:p w14:paraId="1304EF7C"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3136" behindDoc="0" locked="0" layoutInCell="1" allowOverlap="1" wp14:anchorId="2435F709" wp14:editId="4552E305">
                <wp:simplePos x="0" y="0"/>
                <wp:positionH relativeFrom="column">
                  <wp:posOffset>-3810</wp:posOffset>
                </wp:positionH>
                <wp:positionV relativeFrom="paragraph">
                  <wp:posOffset>398780</wp:posOffset>
                </wp:positionV>
                <wp:extent cx="5715000" cy="2281555"/>
                <wp:effectExtent l="0" t="0" r="19050" b="23495"/>
                <wp:wrapTopAndBottom/>
                <wp:docPr id="1412" name="Group 1412"/>
                <wp:cNvGraphicFramePr/>
                <a:graphic xmlns:a="http://schemas.openxmlformats.org/drawingml/2006/main">
                  <a:graphicData uri="http://schemas.microsoft.com/office/word/2010/wordprocessingGroup">
                    <wpg:wgp>
                      <wpg:cNvGrpSpPr/>
                      <wpg:grpSpPr>
                        <a:xfrm>
                          <a:off x="0" y="0"/>
                          <a:ext cx="5715000" cy="2281555"/>
                          <a:chOff x="0" y="0"/>
                          <a:chExt cx="5715000" cy="2281758"/>
                        </a:xfrm>
                      </wpg:grpSpPr>
                      <wps:wsp>
                        <wps:cNvPr id="1409" name="Text Box 1409"/>
                        <wps:cNvSpPr txBox="1">
                          <a:spLocks noChangeArrowheads="1"/>
                        </wps:cNvSpPr>
                        <wps:spPr bwMode="auto">
                          <a:xfrm>
                            <a:off x="0" y="665683"/>
                            <a:ext cx="5715000" cy="161607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1CDBC97" w14:textId="77777777" w:rsidR="002A1612" w:rsidRPr="007B46E7" w:rsidRDefault="002A1612" w:rsidP="001C6C01">
                              <w:pPr>
                                <w:rPr>
                                  <w:noProof/>
                                  <w:lang w:val="pl-PL" w:eastAsia="en-AU"/>
                                </w:rPr>
                              </w:pPr>
                              <w:bookmarkStart w:id="108" w:name="_Hlk16758366"/>
                              <w:bookmarkStart w:id="109" w:name="_Hlk16758367"/>
                              <w:r w:rsidRPr="00FF4624">
                                <w:rPr>
                                  <w:b/>
                                  <w:noProof/>
                                  <w:color w:val="FF7000"/>
                                  <w:lang w:val="cs-CZ" w:eastAsia="en-AU"/>
                                </w:rPr>
                                <w:t>Pseudokód</w:t>
                              </w:r>
                              <w:r w:rsidRPr="00FF4624">
                                <w:rPr>
                                  <w:noProof/>
                                  <w:lang w:val="cs-CZ" w:eastAsia="en-AU"/>
                                </w:rPr>
                                <w:t xml:space="preserve"> </w:t>
                              </w:r>
                              <w:r w:rsidRPr="007B46E7">
                                <w:rPr>
                                  <w:noProof/>
                                  <w:lang w:val="pl-PL"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sidRPr="007B46E7">
                                <w:rPr>
                                  <w:noProof/>
                                  <w:lang w:val="pl-PL"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Pr="007B46E7" w:rsidRDefault="002A1612" w:rsidP="001C6C01">
                              <w:pPr>
                                <w:rPr>
                                  <w:noProof/>
                                  <w:lang w:val="pl-PL" w:eastAsia="en-AU"/>
                                </w:rPr>
                              </w:pPr>
                              <w:r w:rsidRPr="007B46E7">
                                <w:rPr>
                                  <w:noProof/>
                                  <w:lang w:val="pl-PL" w:eastAsia="en-AU"/>
                                </w:rPr>
                                <w:t xml:space="preserve"> </w:t>
                              </w:r>
                              <w:bookmarkEnd w:id="108"/>
                              <w:bookmarkEnd w:id="109"/>
                            </w:p>
                          </w:txbxContent>
                        </wps:txbx>
                        <wps:bodyPr rot="0" vert="horz" wrap="square" lIns="91440" tIns="180000" rIns="91440" bIns="90000" anchor="t" anchorCtr="0">
                          <a:noAutofit/>
                        </wps:bodyPr>
                      </wps:wsp>
                      <pic:pic xmlns:pic="http://schemas.openxmlformats.org/drawingml/2006/picture">
                        <pic:nvPicPr>
                          <pic:cNvPr id="1410" name="Picture 141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11" name="Text Box 2"/>
                        <wps:cNvSpPr txBox="1">
                          <a:spLocks noChangeArrowheads="1"/>
                        </wps:cNvSpPr>
                        <wps:spPr bwMode="auto">
                          <a:xfrm>
                            <a:off x="1009498" y="303581"/>
                            <a:ext cx="1777593" cy="365760"/>
                          </a:xfrm>
                          <a:prstGeom prst="rect">
                            <a:avLst/>
                          </a:prstGeom>
                          <a:noFill/>
                          <a:ln w="9525">
                            <a:noFill/>
                            <a:miter lim="800000"/>
                            <a:headEnd/>
                            <a:tailEnd/>
                          </a:ln>
                        </wps:spPr>
                        <wps:txb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2435F709" id="Group 1412" o:spid="_x0000_s1522" style="position:absolute;margin-left:-.3pt;margin-top:31.4pt;width:450pt;height:179.65pt;z-index:253403136" coordsize="57150,22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">
                <v:roundrect id="Text Box 1409" o:spid="_x0000_s1523" style="position:absolute;top:6656;width:57150;height:1616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" strokecolor="#5a5a5a [2109]">
                  <v:stroke joinstyle="miter"/>
                  <v:textbox inset=",5mm,,2.5mm">
                    <w:txbxContent>
                      <w:p w14:paraId="71CDBC97" w14:textId="77777777" w:rsidR="002A1612" w:rsidRPr="007B46E7" w:rsidRDefault="002A1612" w:rsidP="001C6C01">
                        <w:pPr>
                          <w:rPr>
                            <w:noProof/>
                            <w:lang w:val="pl-PL" w:eastAsia="en-AU"/>
                          </w:rPr>
                        </w:pPr>
                        <w:bookmarkStart w:id="110" w:name="_Hlk16758366"/>
                        <w:bookmarkStart w:id="111" w:name="_Hlk16758367"/>
                        <w:r w:rsidRPr="00FF4624">
                          <w:rPr>
                            <w:b/>
                            <w:noProof/>
                            <w:color w:val="FF7000"/>
                            <w:lang w:val="cs-CZ" w:eastAsia="en-AU"/>
                          </w:rPr>
                          <w:t>Pseudokód</w:t>
                        </w:r>
                        <w:r w:rsidRPr="00FF4624">
                          <w:rPr>
                            <w:noProof/>
                            <w:lang w:val="cs-CZ" w:eastAsia="en-AU"/>
                          </w:rPr>
                          <w:t xml:space="preserve"> </w:t>
                        </w:r>
                        <w:r w:rsidRPr="007B46E7">
                          <w:rPr>
                            <w:noProof/>
                            <w:lang w:val="pl-PL" w:eastAsia="en-AU"/>
                          </w:rPr>
                          <w:t>je způsob, jak napsat program v jednoduchém, snadno čitelném formátu. Namísto toho, aby se staral o syntaxi, popisuje pseudokód běžnými slovy, co program udělá.</w:t>
                        </w:r>
                      </w:p>
                      <w:p w14:paraId="7CC8E077" w14:textId="77777777" w:rsidR="002A1612" w:rsidRPr="00FF4624" w:rsidRDefault="002A1612" w:rsidP="001C6C01">
                        <w:pPr>
                          <w:rPr>
                            <w:noProof/>
                            <w:lang w:val="cs-CZ" w:eastAsia="en-AU"/>
                          </w:rPr>
                        </w:pPr>
                        <w:r w:rsidRPr="007B46E7">
                          <w:rPr>
                            <w:noProof/>
                            <w:lang w:val="pl-PL" w:eastAsia="en-AU"/>
                          </w:rPr>
                          <w:t>Pseudokód vypadá trochu jako zjednodušený programovací jazyk, ale není založen na žádném konkrétním programovacím jazyce. Proto lze pseudokód použít k plánování programů v jakémkoli kódovacím jazyce.</w:t>
                        </w:r>
                      </w:p>
                      <w:p w14:paraId="41583FEC" w14:textId="77777777" w:rsidR="002A1612" w:rsidRPr="007B46E7" w:rsidRDefault="002A1612" w:rsidP="001C6C01">
                        <w:pPr>
                          <w:rPr>
                            <w:noProof/>
                            <w:lang w:val="pl-PL" w:eastAsia="en-AU"/>
                          </w:rPr>
                        </w:pPr>
                        <w:r w:rsidRPr="007B46E7">
                          <w:rPr>
                            <w:noProof/>
                            <w:lang w:val="pl-PL" w:eastAsia="en-AU"/>
                          </w:rPr>
                          <w:t xml:space="preserve"> </w:t>
                        </w:r>
                        <w:bookmarkEnd w:id="110"/>
                        <w:bookmarkEnd w:id="111"/>
                      </w:p>
                    </w:txbxContent>
                  </v:textbox>
                </v:roundrect>
                <v:shape id="Picture 1410" o:spid="_x0000_s1524"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">
                  <v:imagedata r:id="rId51" o:title=""/>
                </v:shape>
                <v:shape id="_x0000_s1525" type="#_x0000_t202" style="position:absolute;left:10094;top:3035;width:1777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" filled="f" stroked="f">
                  <v:textbox>
                    <w:txbxContent>
                      <w:p w14:paraId="719922F6"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ADF3C98"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můžete naplánovat příběh na </w:t>
      </w:r>
      <w:proofErr w:type="spellStart"/>
      <w:r>
        <w:rPr>
          <w:lang w:val="cs-CZ"/>
        </w:rPr>
        <w:t>storyboardu</w:t>
      </w:r>
      <w:proofErr w:type="spellEnd"/>
      <w:r>
        <w:rPr>
          <w:lang w:val="cs-CZ"/>
        </w:rPr>
        <w:t xml:space="preserve"> nebo si udělat osnovu při psaní eseje, mohou programátoři využít </w:t>
      </w:r>
      <w:r>
        <w:rPr>
          <w:b/>
          <w:color w:val="FF7000"/>
          <w:lang w:val="cs-CZ"/>
        </w:rPr>
        <w:t xml:space="preserve">pseudokódu </w:t>
      </w:r>
      <w:r>
        <w:rPr>
          <w:lang w:val="cs-CZ"/>
        </w:rPr>
        <w:t xml:space="preserve">jakožto nástroje k plánování programů. </w:t>
      </w:r>
    </w:p>
    <w:p w14:paraId="3F6416F4" w14:textId="77777777" w:rsidR="001C6C01" w:rsidRPr="00A84B87" w:rsidRDefault="001C6C01" w:rsidP="001C6C01">
      <w:pPr>
        <w:rPr>
          <w:lang w:val="cs-CZ"/>
        </w:rPr>
      </w:pPr>
    </w:p>
    <w:p w14:paraId="7DD15D3D" w14:textId="77777777" w:rsidR="001C6C01" w:rsidRPr="00A84B87" w:rsidRDefault="001C6C01" w:rsidP="001C6C01">
      <w:pPr>
        <w:rPr>
          <w:noProof/>
          <w:lang w:val="cs-CZ" w:eastAsia="en-AU"/>
        </w:rPr>
      </w:pPr>
      <w:r>
        <w:rPr>
          <w:noProof/>
          <w:lang w:val="cs-CZ" w:eastAsia="en-AU"/>
        </w:rPr>
        <w:t xml:space="preserve">Když budete plánovat program pomocí pseudokódu, nemusíte si dělat starosti s vypisováním všech podrobností nebo s tím, jak přesně bude program po dokončení vypadat. Vašim cílem je napsat jednoduchý plán, který vám usnadní sledování toku programu. </w:t>
      </w:r>
    </w:p>
    <w:p w14:paraId="63F2DBC1" w14:textId="73F774AF" w:rsidR="001C6C01" w:rsidRPr="00A84B87" w:rsidRDefault="001C6C01" w:rsidP="001C6C01">
      <w:pPr>
        <w:rPr>
          <w:noProof/>
          <w:lang w:val="cs-CZ" w:eastAsia="en-AU"/>
        </w:rPr>
      </w:pPr>
      <w:r w:rsidRPr="00A84B87">
        <w:rPr>
          <w:noProof/>
          <w:lang w:val="cs-CZ"/>
        </w:rPr>
        <mc:AlternateContent>
          <mc:Choice Requires="wps">
            <w:drawing>
              <wp:anchor distT="0" distB="0" distL="114300" distR="114300" simplePos="0" relativeHeight="253406208" behindDoc="0" locked="0" layoutInCell="1" allowOverlap="1" wp14:anchorId="17DC0CFD" wp14:editId="6FEAF50A">
                <wp:simplePos x="0" y="0"/>
                <wp:positionH relativeFrom="column">
                  <wp:posOffset>2099945</wp:posOffset>
                </wp:positionH>
                <wp:positionV relativeFrom="paragraph">
                  <wp:posOffset>339725</wp:posOffset>
                </wp:positionV>
                <wp:extent cx="1994535" cy="528320"/>
                <wp:effectExtent l="0" t="0" r="24765" b="24130"/>
                <wp:wrapTopAndBottom/>
                <wp:docPr id="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528320"/>
                        </a:xfrm>
                        <a:prstGeom prst="rect">
                          <a:avLst/>
                        </a:prstGeom>
                        <a:solidFill>
                          <a:srgbClr val="FFFFFF"/>
                        </a:solidFill>
                        <a:ln w="19050">
                          <a:solidFill>
                            <a:srgbClr val="FF7000"/>
                          </a:solidFill>
                          <a:prstDash val="lgDash"/>
                          <a:miter lim="800000"/>
                          <a:headEnd/>
                          <a:tailEnd/>
                        </a:ln>
                      </wps:spPr>
                      <wps:txb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C0CFD" id="_x0000_s1526" type="#_x0000_t202" style="position:absolute;margin-left:165.35pt;margin-top:26.75pt;width:157.05pt;height:41.6pt;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" strokecolor="#ff7000" strokeweight="1.5pt">
                <v:stroke dashstyle="longDash"/>
                <v:textbox>
                  <w:txbxContent>
                    <w:p w14:paraId="01244533" w14:textId="77777777" w:rsidR="002A1612" w:rsidRDefault="002A1612" w:rsidP="001C6C01">
                      <w:pPr>
                        <w:spacing w:after="0"/>
                      </w:pPr>
                      <w:proofErr w:type="spellStart"/>
                      <w:r>
                        <w:t>jeď</w:t>
                      </w:r>
                      <w:proofErr w:type="spellEnd"/>
                      <w:r>
                        <w:t xml:space="preserve"> </w:t>
                      </w:r>
                      <w:proofErr w:type="spellStart"/>
                      <w:r>
                        <w:t>dopředu</w:t>
                      </w:r>
                      <w:proofErr w:type="spellEnd"/>
                    </w:p>
                    <w:p w14:paraId="677F6EEC" w14:textId="77777777" w:rsidR="002A1612" w:rsidRDefault="002A1612" w:rsidP="001C6C01">
                      <w:pPr>
                        <w:spacing w:after="0"/>
                      </w:pPr>
                      <w:proofErr w:type="spellStart"/>
                      <w:r>
                        <w:t>zatoč</w:t>
                      </w:r>
                      <w:proofErr w:type="spellEnd"/>
                      <w:r>
                        <w:t xml:space="preserve"> </w:t>
                      </w:r>
                      <w:proofErr w:type="spellStart"/>
                      <w:r>
                        <w:t>doleva</w:t>
                      </w:r>
                      <w:proofErr w:type="spellEnd"/>
                    </w:p>
                  </w:txbxContent>
                </v:textbox>
                <w10:wrap type="topAndBottom"/>
              </v:shape>
            </w:pict>
          </mc:Fallback>
        </mc:AlternateContent>
      </w:r>
      <w:r w:rsidR="00715F84">
        <w:rPr>
          <w:noProof/>
          <w:lang w:val="cs-CZ" w:eastAsia="en-AU"/>
        </w:rPr>
        <w:t xml:space="preserve">Takto například vypadá </w:t>
      </w:r>
      <w:r>
        <w:rPr>
          <w:noProof/>
          <w:lang w:val="cs-CZ" w:eastAsia="en-AU"/>
        </w:rPr>
        <w:t>pseudokód program</w:t>
      </w:r>
      <w:r w:rsidR="00715F84">
        <w:rPr>
          <w:noProof/>
          <w:lang w:val="cs-CZ" w:eastAsia="en-AU"/>
        </w:rPr>
        <w:t>u</w:t>
      </w:r>
      <w:r>
        <w:rPr>
          <w:noProof/>
          <w:lang w:val="cs-CZ" w:eastAsia="en-AU"/>
        </w:rPr>
        <w:t xml:space="preserve"> pro jízdu Edisona</w:t>
      </w:r>
      <w:r w:rsidRPr="00A84B87">
        <w:rPr>
          <w:noProof/>
          <w:lang w:val="cs-CZ" w:eastAsia="en-AU"/>
        </w:rPr>
        <w:t xml:space="preserve">: </w:t>
      </w:r>
    </w:p>
    <w:p w14:paraId="76E558D8" w14:textId="77777777" w:rsidR="001C6C01" w:rsidRPr="00A84B87" w:rsidRDefault="001C6C01" w:rsidP="001C6C01">
      <w:pPr>
        <w:rPr>
          <w:noProof/>
          <w:lang w:val="cs-CZ" w:eastAsia="en-AU"/>
        </w:rPr>
      </w:pPr>
    </w:p>
    <w:p w14:paraId="578E5F96" w14:textId="77777777" w:rsidR="001C6C01" w:rsidRPr="00A84B87" w:rsidRDefault="001C6C01" w:rsidP="001C6C01">
      <w:pPr>
        <w:rPr>
          <w:noProof/>
          <w:lang w:val="cs-CZ" w:eastAsia="en-AU"/>
        </w:rPr>
      </w:pPr>
      <w:r w:rsidRPr="00EB2AF1">
        <w:rPr>
          <w:rFonts w:hint="eastAsia"/>
          <w:noProof/>
          <w:lang w:val="cs-CZ" w:eastAsia="en-AU"/>
        </w:rPr>
        <w:t>Pseudokód nastíní základní plán, ale nezahrnuje všechny podrobnosti. Ty se vypracují později</w:t>
      </w:r>
      <w:r>
        <w:rPr>
          <w:noProof/>
          <w:lang w:val="cs-CZ" w:eastAsia="en-AU"/>
        </w:rPr>
        <w:t xml:space="preserve"> při programování kódu</w:t>
      </w:r>
      <w:r w:rsidRPr="00A84B87">
        <w:rPr>
          <w:noProof/>
          <w:lang w:val="cs-CZ" w:eastAsia="en-AU"/>
        </w:rPr>
        <w:t>.</w:t>
      </w:r>
    </w:p>
    <w:p w14:paraId="0BF5E6EB" w14:textId="77777777" w:rsidR="001C6C01" w:rsidRPr="00A84B87" w:rsidRDefault="001C6C01" w:rsidP="001C6C01">
      <w:pPr>
        <w:rPr>
          <w:noProof/>
          <w:lang w:val="cs-CZ" w:eastAsia="en-AU"/>
        </w:rPr>
      </w:pPr>
      <w:r w:rsidRPr="00A84B87">
        <w:rPr>
          <w:noProof/>
          <w:lang w:val="cs-CZ"/>
        </w:rPr>
        <w:drawing>
          <wp:anchor distT="0" distB="0" distL="114300" distR="114300" simplePos="0" relativeHeight="253407232" behindDoc="0" locked="0" layoutInCell="1" allowOverlap="1" wp14:anchorId="23C76424" wp14:editId="786FDB48">
            <wp:simplePos x="0" y="0"/>
            <wp:positionH relativeFrom="column">
              <wp:posOffset>1110132</wp:posOffset>
            </wp:positionH>
            <wp:positionV relativeFrom="paragraph">
              <wp:posOffset>273253</wp:posOffset>
            </wp:positionV>
            <wp:extent cx="3244215" cy="1128395"/>
            <wp:effectExtent l="19050" t="19050" r="13335" b="14605"/>
            <wp:wrapTopAndBottom/>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U4-2.1_basic pseudocod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44215" cy="1128395"/>
                    </a:xfrm>
                    <a:prstGeom prst="rect">
                      <a:avLst/>
                    </a:prstGeom>
                    <a:ln w="15875">
                      <a:solidFill>
                        <a:srgbClr val="FF7000"/>
                      </a:solidFill>
                      <a:prstDash val="lgDash"/>
                    </a:ln>
                  </pic:spPr>
                </pic:pic>
              </a:graphicData>
            </a:graphic>
          </wp:anchor>
        </w:drawing>
      </w:r>
      <w:r>
        <w:rPr>
          <w:noProof/>
          <w:lang w:val="cs-CZ" w:eastAsia="en-AU"/>
        </w:rPr>
        <w:t>Pseudokód je tak rozepsán do následujícího programu</w:t>
      </w:r>
      <w:r w:rsidRPr="00A84B87">
        <w:rPr>
          <w:noProof/>
          <w:lang w:val="cs-CZ" w:eastAsia="en-AU"/>
        </w:rPr>
        <w:t>:</w:t>
      </w:r>
    </w:p>
    <w:p w14:paraId="73A88EA6" w14:textId="77777777" w:rsidR="001C6C01" w:rsidRPr="00A84B87" w:rsidRDefault="001C6C01" w:rsidP="001C6C01">
      <w:pPr>
        <w:rPr>
          <w:noProof/>
          <w:lang w:val="cs-CZ" w:eastAsia="en-AU"/>
        </w:rPr>
      </w:pPr>
    </w:p>
    <w:p w14:paraId="247568DF" w14:textId="77444473" w:rsidR="001C6C01" w:rsidRPr="00A84B87" w:rsidRDefault="001C6C01" w:rsidP="001C6C01">
      <w:pPr>
        <w:rPr>
          <w:noProof/>
          <w:lang w:val="cs-CZ" w:eastAsia="en-AU"/>
        </w:rPr>
      </w:pPr>
      <w:r>
        <w:rPr>
          <w:lang w:val="cs-CZ"/>
        </w:rPr>
        <w:t xml:space="preserve">Vidíte, jak byl základní plán nastíněný v pseudokódu </w:t>
      </w:r>
      <w:r w:rsidR="00715F84">
        <w:rPr>
          <w:lang w:val="cs-CZ"/>
        </w:rPr>
        <w:t xml:space="preserve">převeden </w:t>
      </w:r>
      <w:r>
        <w:rPr>
          <w:lang w:val="cs-CZ"/>
        </w:rPr>
        <w:t>do programu</w:t>
      </w:r>
      <w:r w:rsidRPr="00A84B87">
        <w:rPr>
          <w:lang w:val="cs-CZ"/>
        </w:rPr>
        <w:t>?</w:t>
      </w:r>
      <w:r w:rsidRPr="00A84B87">
        <w:rPr>
          <w:noProof/>
          <w:lang w:val="cs-CZ" w:eastAsia="en-AU"/>
        </w:rPr>
        <w:t xml:space="preserve"> </w:t>
      </w:r>
    </w:p>
    <w:p w14:paraId="47450283" w14:textId="77777777" w:rsidR="001C6C01" w:rsidRPr="00A84B87" w:rsidRDefault="001C6C01" w:rsidP="001C6C01">
      <w:pPr>
        <w:rPr>
          <w:lang w:val="cs-CZ"/>
        </w:rPr>
      </w:pPr>
      <w:r w:rsidRPr="00EB2AF1">
        <w:rPr>
          <w:rFonts w:hint="eastAsia"/>
          <w:lang w:val="cs-CZ"/>
        </w:rPr>
        <w:lastRenderedPageBreak/>
        <w:t xml:space="preserve">Vytvoření plánu v pseudokódu usnadní vypracování struktury vašeho programu. Poté jej můžete upravit a při psaní kódu </w:t>
      </w:r>
      <w:r>
        <w:rPr>
          <w:lang w:val="cs-CZ"/>
        </w:rPr>
        <w:t>do</w:t>
      </w:r>
      <w:r w:rsidRPr="00EB2AF1">
        <w:rPr>
          <w:rFonts w:hint="eastAsia"/>
          <w:lang w:val="cs-CZ"/>
        </w:rPr>
        <w:t>plnit podrobnosti.</w:t>
      </w:r>
      <w:r w:rsidRPr="00A84B87">
        <w:rPr>
          <w:lang w:val="cs-CZ"/>
        </w:rPr>
        <w:t xml:space="preserve"> </w:t>
      </w:r>
    </w:p>
    <w:p w14:paraId="3D7E2AB7" w14:textId="76764E88" w:rsidR="001C6C01" w:rsidRPr="00A84B87" w:rsidRDefault="001C6C01" w:rsidP="001C6C01">
      <w:pPr>
        <w:rPr>
          <w:noProof/>
          <w:lang w:val="cs-CZ" w:eastAsia="en-AU"/>
        </w:rPr>
      </w:pPr>
      <w:r w:rsidRPr="00EB2AF1">
        <w:rPr>
          <w:rFonts w:hint="eastAsia"/>
          <w:noProof/>
          <w:lang w:val="cs-CZ" w:eastAsia="en-AU"/>
        </w:rPr>
        <w:t>Aby byl pseudokód snadno čitelný, měli byste jej udržovat čistý</w:t>
      </w:r>
      <w:r>
        <w:rPr>
          <w:noProof/>
          <w:lang w:val="cs-CZ" w:eastAsia="en-AU"/>
        </w:rPr>
        <w:t xml:space="preserve"> a přehledný</w:t>
      </w:r>
      <w:r w:rsidRPr="00EB2AF1">
        <w:rPr>
          <w:rFonts w:hint="eastAsia"/>
          <w:noProof/>
          <w:lang w:val="cs-CZ" w:eastAsia="en-AU"/>
        </w:rPr>
        <w:t xml:space="preserve">. </w:t>
      </w:r>
      <w:r w:rsidR="00715F84">
        <w:rPr>
          <w:noProof/>
          <w:lang w:val="cs-CZ" w:eastAsia="en-AU"/>
        </w:rPr>
        <w:t>P</w:t>
      </w:r>
      <w:r w:rsidRPr="00EB2AF1">
        <w:rPr>
          <w:rFonts w:hint="eastAsia"/>
          <w:noProof/>
          <w:lang w:val="cs-CZ" w:eastAsia="en-AU"/>
        </w:rPr>
        <w:t>seudokód</w:t>
      </w:r>
      <w:r w:rsidR="00715F84">
        <w:rPr>
          <w:noProof/>
          <w:lang w:val="cs-CZ" w:eastAsia="en-AU"/>
        </w:rPr>
        <w:t xml:space="preserve"> pište</w:t>
      </w:r>
      <w:r w:rsidRPr="00EB2AF1">
        <w:rPr>
          <w:rFonts w:hint="eastAsia"/>
          <w:noProof/>
          <w:lang w:val="cs-CZ" w:eastAsia="en-AU"/>
        </w:rPr>
        <w:t xml:space="preserve"> tak, aby</w:t>
      </w:r>
      <w:r>
        <w:rPr>
          <w:noProof/>
          <w:lang w:val="cs-CZ" w:eastAsia="en-AU"/>
        </w:rPr>
        <w:t xml:space="preserve"> byl jeho tok stejný jako u</w:t>
      </w:r>
      <w:r w:rsidRPr="00EB2AF1">
        <w:rPr>
          <w:rFonts w:hint="eastAsia"/>
          <w:noProof/>
          <w:lang w:val="cs-CZ" w:eastAsia="en-AU"/>
        </w:rPr>
        <w:t xml:space="preserve"> kód</w:t>
      </w:r>
      <w:r>
        <w:rPr>
          <w:noProof/>
          <w:lang w:val="cs-CZ" w:eastAsia="en-AU"/>
        </w:rPr>
        <w:t>u</w:t>
      </w:r>
      <w:r w:rsidR="00715F84">
        <w:rPr>
          <w:noProof/>
          <w:lang w:val="cs-CZ" w:eastAsia="en-AU"/>
        </w:rPr>
        <w:t xml:space="preserve"> programovaného v </w:t>
      </w:r>
      <w:r w:rsidRPr="00EB2AF1">
        <w:rPr>
          <w:rFonts w:hint="eastAsia"/>
          <w:noProof/>
          <w:lang w:val="cs-CZ" w:eastAsia="en-AU"/>
        </w:rPr>
        <w:t>EdScratch</w:t>
      </w:r>
      <w:r>
        <w:rPr>
          <w:noProof/>
          <w:lang w:val="cs-CZ" w:eastAsia="en-AU"/>
        </w:rPr>
        <w:t>i</w:t>
      </w:r>
      <w:r w:rsidRPr="00EB2AF1">
        <w:rPr>
          <w:rFonts w:hint="eastAsia"/>
          <w:noProof/>
          <w:lang w:val="cs-CZ" w:eastAsia="en-AU"/>
        </w:rPr>
        <w:t>. To znamená, že byste měli psát každý krok jeden po druhém, řádek po řádku.</w:t>
      </w:r>
      <w:r w:rsidRPr="00A84B87">
        <w:rPr>
          <w:noProof/>
          <w:lang w:val="cs-CZ" w:eastAsia="en-AU"/>
        </w:rPr>
        <w:t xml:space="preserve"> </w:t>
      </w:r>
    </w:p>
    <w:p w14:paraId="2C398121" w14:textId="3FD24106" w:rsidR="001C6C01" w:rsidRPr="00A84B87" w:rsidRDefault="001C6C01" w:rsidP="001C6C01">
      <w:pPr>
        <w:rPr>
          <w:noProof/>
          <w:lang w:val="cs-CZ" w:eastAsia="en-AU"/>
        </w:rPr>
      </w:pPr>
      <w:r w:rsidRPr="00EB2AF1">
        <w:rPr>
          <w:rFonts w:hint="eastAsia"/>
          <w:noProof/>
          <w:lang w:val="cs-CZ" w:eastAsia="en-AU"/>
        </w:rPr>
        <w:t xml:space="preserve">Použití pseudokódu je zvláště užitečné při plánování programů, které používají řídicí struktury, jako jsou </w:t>
      </w:r>
      <w:r>
        <w:rPr>
          <w:noProof/>
          <w:lang w:val="cs-CZ" w:eastAsia="en-AU"/>
        </w:rPr>
        <w:t>cykly</w:t>
      </w:r>
      <w:r w:rsidRPr="00EB2AF1">
        <w:rPr>
          <w:rFonts w:hint="eastAsia"/>
          <w:noProof/>
          <w:lang w:val="cs-CZ" w:eastAsia="en-AU"/>
        </w:rPr>
        <w:t xml:space="preserve"> nebo podmíněné</w:t>
      </w:r>
      <w:r>
        <w:rPr>
          <w:noProof/>
          <w:lang w:val="cs-CZ" w:eastAsia="en-AU"/>
        </w:rPr>
        <w:t xml:space="preserve"> příkazy</w:t>
      </w:r>
      <w:r w:rsidRPr="00EB2AF1">
        <w:rPr>
          <w:rFonts w:hint="eastAsia"/>
          <w:noProof/>
          <w:lang w:val="cs-CZ" w:eastAsia="en-AU"/>
        </w:rPr>
        <w:t>. Měli byste odsazovat akce, které jsou uvnitř</w:t>
      </w:r>
      <w:r>
        <w:rPr>
          <w:noProof/>
          <w:lang w:val="cs-CZ" w:eastAsia="en-AU"/>
        </w:rPr>
        <w:t xml:space="preserve"> cyklů </w:t>
      </w:r>
      <w:r w:rsidRPr="00EB2AF1">
        <w:rPr>
          <w:rFonts w:hint="eastAsia"/>
          <w:noProof/>
          <w:lang w:val="cs-CZ" w:eastAsia="en-AU"/>
        </w:rPr>
        <w:t>nebo podmíněných</w:t>
      </w:r>
      <w:r>
        <w:rPr>
          <w:noProof/>
          <w:lang w:val="cs-CZ" w:eastAsia="en-AU"/>
        </w:rPr>
        <w:t xml:space="preserve"> příkazů</w:t>
      </w:r>
      <w:r w:rsidR="00715F84">
        <w:rPr>
          <w:noProof/>
          <w:lang w:val="cs-CZ" w:eastAsia="en-AU"/>
        </w:rPr>
        <w:t>. Tím</w:t>
      </w:r>
      <w:r w:rsidRPr="00EB2AF1">
        <w:rPr>
          <w:rFonts w:hint="eastAsia"/>
          <w:noProof/>
          <w:lang w:val="cs-CZ" w:eastAsia="en-AU"/>
        </w:rPr>
        <w:t xml:space="preserve"> </w:t>
      </w:r>
      <w:r>
        <w:rPr>
          <w:noProof/>
          <w:lang w:val="cs-CZ" w:eastAsia="en-AU"/>
        </w:rPr>
        <w:t>naznač</w:t>
      </w:r>
      <w:r w:rsidR="00715F84">
        <w:rPr>
          <w:noProof/>
          <w:lang w:val="cs-CZ" w:eastAsia="en-AU"/>
        </w:rPr>
        <w:t>íte</w:t>
      </w:r>
      <w:r w:rsidRPr="00EB2AF1">
        <w:rPr>
          <w:rFonts w:hint="eastAsia"/>
          <w:noProof/>
          <w:lang w:val="cs-CZ" w:eastAsia="en-AU"/>
        </w:rPr>
        <w:t xml:space="preserve">, že tento kód je uvnitř </w:t>
      </w:r>
      <w:r>
        <w:rPr>
          <w:noProof/>
          <w:lang w:val="cs-CZ" w:eastAsia="en-AU"/>
        </w:rPr>
        <w:t xml:space="preserve">cyklu </w:t>
      </w:r>
      <w:r w:rsidRPr="00EB2AF1">
        <w:rPr>
          <w:rFonts w:hint="eastAsia"/>
          <w:noProof/>
          <w:lang w:val="cs-CZ" w:eastAsia="en-AU"/>
        </w:rPr>
        <w:t xml:space="preserve">nebo </w:t>
      </w:r>
      <w:r w:rsidR="00715F84">
        <w:rPr>
          <w:noProof/>
          <w:lang w:val="cs-CZ" w:eastAsia="en-AU"/>
        </w:rPr>
        <w:t>„</w:t>
      </w:r>
      <w:r w:rsidRPr="00A84B87">
        <w:rPr>
          <w:noProof/>
          <w:lang w:val="cs-CZ" w:eastAsia="en-AU"/>
        </w:rPr>
        <w:t>if</w:t>
      </w:r>
      <w:r w:rsidR="00715F84">
        <w:rPr>
          <w:noProof/>
          <w:lang w:val="cs-CZ" w:eastAsia="en-AU"/>
        </w:rPr>
        <w:t>“</w:t>
      </w:r>
      <w:r w:rsidRPr="00A84B87">
        <w:rPr>
          <w:noProof/>
          <w:lang w:val="cs-CZ" w:eastAsia="en-AU"/>
        </w:rPr>
        <w:t xml:space="preserve"> </w:t>
      </w:r>
      <w:r w:rsidRPr="00EB2AF1">
        <w:rPr>
          <w:rFonts w:hint="eastAsia"/>
          <w:noProof/>
          <w:lang w:val="cs-CZ" w:eastAsia="en-AU"/>
        </w:rPr>
        <w:t xml:space="preserve">příkazu. </w:t>
      </w:r>
      <w:r>
        <w:rPr>
          <w:noProof/>
          <w:lang w:val="cs-CZ" w:eastAsia="en-AU"/>
        </w:rPr>
        <w:t>Toto rozčlenění</w:t>
      </w:r>
      <w:r w:rsidRPr="00EB2AF1">
        <w:rPr>
          <w:rFonts w:hint="eastAsia"/>
          <w:noProof/>
          <w:lang w:val="cs-CZ" w:eastAsia="en-AU"/>
        </w:rPr>
        <w:t xml:space="preserve"> pseudokódu usnadňuje</w:t>
      </w:r>
      <w:r>
        <w:rPr>
          <w:noProof/>
          <w:lang w:val="cs-CZ" w:eastAsia="en-AU"/>
        </w:rPr>
        <w:t xml:space="preserve"> jeho</w:t>
      </w:r>
      <w:r w:rsidRPr="00EB2AF1">
        <w:rPr>
          <w:rFonts w:hint="eastAsia"/>
          <w:noProof/>
          <w:lang w:val="cs-CZ" w:eastAsia="en-AU"/>
        </w:rPr>
        <w:t xml:space="preserve"> pochopení.</w:t>
      </w:r>
      <w:r w:rsidRPr="00A84B87">
        <w:rPr>
          <w:noProof/>
          <w:lang w:val="cs-CZ" w:eastAsia="en-AU"/>
        </w:rPr>
        <w:t xml:space="preserve"> </w:t>
      </w:r>
    </w:p>
    <w:p w14:paraId="351B8FE1" w14:textId="128E0355"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5184" behindDoc="0" locked="0" layoutInCell="1" allowOverlap="1" wp14:anchorId="09E846C7" wp14:editId="23D3339D">
                <wp:simplePos x="0" y="0"/>
                <wp:positionH relativeFrom="column">
                  <wp:posOffset>2647950</wp:posOffset>
                </wp:positionH>
                <wp:positionV relativeFrom="paragraph">
                  <wp:posOffset>504190</wp:posOffset>
                </wp:positionV>
                <wp:extent cx="3102610" cy="3540125"/>
                <wp:effectExtent l="0" t="0" r="21590" b="22225"/>
                <wp:wrapTopAndBottom/>
                <wp:docPr id="1417" name="Group 1417"/>
                <wp:cNvGraphicFramePr/>
                <a:graphic xmlns:a="http://schemas.openxmlformats.org/drawingml/2006/main">
                  <a:graphicData uri="http://schemas.microsoft.com/office/word/2010/wordprocessingGroup">
                    <wpg:wgp>
                      <wpg:cNvGrpSpPr/>
                      <wpg:grpSpPr>
                        <a:xfrm>
                          <a:off x="0" y="0"/>
                          <a:ext cx="3102610" cy="3540125"/>
                          <a:chOff x="0" y="0"/>
                          <a:chExt cx="3102660" cy="3504641"/>
                        </a:xfrm>
                      </wpg:grpSpPr>
                      <pic:pic xmlns:pic="http://schemas.openxmlformats.org/drawingml/2006/picture">
                        <pic:nvPicPr>
                          <pic:cNvPr id="1413" name="Picture 1413"/>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9260" y="318211"/>
                            <a:ext cx="3073400" cy="3186430"/>
                          </a:xfrm>
                          <a:prstGeom prst="rect">
                            <a:avLst/>
                          </a:prstGeom>
                          <a:ln w="15875">
                            <a:solidFill>
                              <a:srgbClr val="FF7000"/>
                            </a:solidFill>
                            <a:prstDash val="lgDash"/>
                          </a:ln>
                        </pic:spPr>
                      </pic:pic>
                      <wps:wsp>
                        <wps:cNvPr id="1416" name="Text Box 2"/>
                        <wps:cNvSpPr txBox="1">
                          <a:spLocks noChangeArrowheads="1"/>
                        </wps:cNvSpPr>
                        <wps:spPr bwMode="auto">
                          <a:xfrm>
                            <a:off x="0" y="0"/>
                            <a:ext cx="1521561" cy="295840"/>
                          </a:xfrm>
                          <a:prstGeom prst="rect">
                            <a:avLst/>
                          </a:prstGeom>
                          <a:solidFill>
                            <a:srgbClr val="FFFFFF"/>
                          </a:solidFill>
                          <a:ln w="9525">
                            <a:noFill/>
                            <a:miter lim="800000"/>
                            <a:headEnd/>
                            <a:tailEnd/>
                          </a:ln>
                        </wps:spPr>
                        <wps:txb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9E846C7" id="Group 1417" o:spid="_x0000_s1527" style="position:absolute;margin-left:208.5pt;margin-top:39.7pt;width:244.3pt;height:278.75pt;z-index:253405184;mso-height-relative:margin" coordsize="31026,350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">
                <v:shape id="Picture 1413" o:spid="_x0000_s1528" type="#_x0000_t75" style="position:absolute;left:292;top:3182;width:30734;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" stroked="t" strokecolor="#ff7000" strokeweight="1.25pt">
                  <v:stroke dashstyle="longDash"/>
                  <v:imagedata r:id="rId178" o:title=""/>
                  <v:path arrowok="t"/>
                </v:shape>
                <v:shape id="_x0000_s1529" type="#_x0000_t202" style="position:absolute;width:15215;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" stroked="f">
                  <v:textbox>
                    <w:txbxContent>
                      <w:p w14:paraId="1ECF32D2" w14:textId="77777777" w:rsidR="002A1612" w:rsidRPr="00755C35" w:rsidRDefault="002A1612" w:rsidP="001C6C01">
                        <w:pPr>
                          <w:rPr>
                            <w:color w:val="FF7000"/>
                          </w:rPr>
                        </w:pPr>
                        <w:proofErr w:type="spellStart"/>
                        <w:r>
                          <w:rPr>
                            <w:color w:val="FF7000"/>
                          </w:rPr>
                          <w:t>EdScratch</w:t>
                        </w:r>
                        <w:proofErr w:type="spellEnd"/>
                        <w:r>
                          <w:rPr>
                            <w:color w:val="FF7000"/>
                          </w:rPr>
                          <w:t xml:space="preserve"> program</w:t>
                        </w:r>
                        <w:r w:rsidRPr="00755C35">
                          <w:rPr>
                            <w:color w:val="FF7000"/>
                          </w:rPr>
                          <w:t>:</w:t>
                        </w:r>
                      </w:p>
                    </w:txbxContent>
                  </v:textbox>
                </v:shape>
                <w10:wrap type="topAndBottom"/>
              </v:group>
            </w:pict>
          </mc:Fallback>
        </mc:AlternateContent>
      </w:r>
      <w:r w:rsidRPr="00A84B87">
        <w:rPr>
          <w:noProof/>
          <w:lang w:val="cs-CZ"/>
        </w:rPr>
        <mc:AlternateContent>
          <mc:Choice Requires="wpg">
            <w:drawing>
              <wp:anchor distT="0" distB="0" distL="114300" distR="114300" simplePos="0" relativeHeight="253404160" behindDoc="0" locked="0" layoutInCell="1" allowOverlap="1" wp14:anchorId="46286115" wp14:editId="162149F5">
                <wp:simplePos x="0" y="0"/>
                <wp:positionH relativeFrom="column">
                  <wp:posOffset>-47625</wp:posOffset>
                </wp:positionH>
                <wp:positionV relativeFrom="paragraph">
                  <wp:posOffset>504190</wp:posOffset>
                </wp:positionV>
                <wp:extent cx="2585085" cy="3540125"/>
                <wp:effectExtent l="0" t="0" r="24765" b="22225"/>
                <wp:wrapTopAndBottom/>
                <wp:docPr id="1419" name="Group 1419"/>
                <wp:cNvGraphicFramePr/>
                <a:graphic xmlns:a="http://schemas.openxmlformats.org/drawingml/2006/main">
                  <a:graphicData uri="http://schemas.microsoft.com/office/word/2010/wordprocessingGroup">
                    <wpg:wgp>
                      <wpg:cNvGrpSpPr/>
                      <wpg:grpSpPr>
                        <a:xfrm>
                          <a:off x="0" y="0"/>
                          <a:ext cx="2585085" cy="3540125"/>
                          <a:chOff x="0" y="0"/>
                          <a:chExt cx="2585589" cy="3540556"/>
                        </a:xfrm>
                      </wpg:grpSpPr>
                      <wps:wsp>
                        <wps:cNvPr id="1414" name="Text Box 2"/>
                        <wps:cNvSpPr txBox="1">
                          <a:spLocks noChangeArrowheads="1"/>
                        </wps:cNvSpPr>
                        <wps:spPr bwMode="auto">
                          <a:xfrm>
                            <a:off x="18284" y="310861"/>
                            <a:ext cx="2567305" cy="3229695"/>
                          </a:xfrm>
                          <a:prstGeom prst="rect">
                            <a:avLst/>
                          </a:prstGeom>
                          <a:solidFill>
                            <a:srgbClr val="FFFFFF"/>
                          </a:solidFill>
                          <a:ln w="19050">
                            <a:solidFill>
                              <a:srgbClr val="FF7000"/>
                            </a:solidFill>
                            <a:prstDash val="lgDash"/>
                            <a:miter lim="800000"/>
                            <a:headEnd/>
                            <a:tailEnd/>
                          </a:ln>
                        </wps:spPr>
                        <wps:txb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wps:txbx>
                        <wps:bodyPr rot="0" vert="horz" wrap="square" lIns="91440" tIns="45720" rIns="91440" bIns="45720" anchor="t" anchorCtr="0">
                          <a:noAutofit/>
                        </wps:bodyPr>
                      </wps:wsp>
                      <wps:wsp>
                        <wps:cNvPr id="1415" name="Text Box 2"/>
                        <wps:cNvSpPr txBox="1">
                          <a:spLocks noChangeArrowheads="1"/>
                        </wps:cNvSpPr>
                        <wps:spPr bwMode="auto">
                          <a:xfrm>
                            <a:off x="0" y="0"/>
                            <a:ext cx="1078283" cy="295840"/>
                          </a:xfrm>
                          <a:prstGeom prst="rect">
                            <a:avLst/>
                          </a:prstGeom>
                          <a:solidFill>
                            <a:srgbClr val="FFFFFF"/>
                          </a:solidFill>
                          <a:ln w="9525">
                            <a:noFill/>
                            <a:miter lim="800000"/>
                            <a:headEnd/>
                            <a:tailEnd/>
                          </a:ln>
                        </wps:spPr>
                        <wps:txb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286115" id="Group 1419" o:spid="_x0000_s1530" style="position:absolute;margin-left:-3.75pt;margin-top:39.7pt;width:203.55pt;height:278.75pt;z-index:253404160;mso-height-relative:margin" coordsize="25855,3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">
                <v:shape id="_x0000_s1531" type="#_x0000_t202" style="position:absolute;left:182;top:3108;width:25673;height:3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" strokecolor="#ff7000" strokeweight="1.5pt">
                  <v:stroke dashstyle="longDash"/>
                  <v:textbox>
                    <w:txbxContent>
                      <w:p w14:paraId="03CA9CDB" w14:textId="3C48DD3E" w:rsidR="002A1612" w:rsidRPr="009226BB" w:rsidRDefault="002A1612" w:rsidP="001C6C01">
                        <w:pPr>
                          <w:rPr>
                            <w:lang w:val="cs-CZ"/>
                          </w:rPr>
                        </w:pPr>
                        <w:r w:rsidRPr="009226BB">
                          <w:rPr>
                            <w:lang w:val="cs-CZ"/>
                          </w:rPr>
                          <w:t>vymaž data o rozpoznání tlesknutí</w:t>
                        </w:r>
                      </w:p>
                      <w:p w14:paraId="0EF02EF1" w14:textId="666CF370" w:rsidR="002A1612" w:rsidRPr="009226BB" w:rsidRDefault="002A1612" w:rsidP="001C6C01">
                        <w:pPr>
                          <w:rPr>
                            <w:lang w:val="cs-CZ"/>
                          </w:rPr>
                        </w:pPr>
                        <w:r w:rsidRPr="009226BB">
                          <w:rPr>
                            <w:lang w:val="cs-CZ"/>
                          </w:rPr>
                          <w:t>nekonečný cyklus</w:t>
                        </w:r>
                      </w:p>
                      <w:p w14:paraId="2F457B90" w14:textId="6E7D451E" w:rsidR="002A1612" w:rsidRPr="009226BB" w:rsidRDefault="002A1612" w:rsidP="001C6C01">
                        <w:pPr>
                          <w:rPr>
                            <w:lang w:val="cs-CZ"/>
                          </w:rPr>
                        </w:pPr>
                        <w:r w:rsidRPr="009226BB">
                          <w:rPr>
                            <w:lang w:val="cs-CZ"/>
                          </w:rPr>
                          <w:tab/>
                          <w:t xml:space="preserve">čekej do tlesknutí </w:t>
                        </w:r>
                      </w:p>
                      <w:p w14:paraId="17A21D01" w14:textId="417F02DF" w:rsidR="002A1612" w:rsidRPr="009226BB" w:rsidRDefault="002A1612" w:rsidP="009226BB">
                        <w:pPr>
                          <w:ind w:left="720"/>
                          <w:rPr>
                            <w:lang w:val="cs-CZ"/>
                          </w:rPr>
                        </w:pPr>
                        <w:r w:rsidRPr="009226BB">
                          <w:rPr>
                            <w:lang w:val="cs-CZ"/>
                          </w:rPr>
                          <w:t>vymaž data o rozpoznání tlesknutí</w:t>
                        </w:r>
                      </w:p>
                      <w:p w14:paraId="413F7319" w14:textId="0F931591" w:rsidR="002A1612" w:rsidRPr="009226BB" w:rsidRDefault="002A1612" w:rsidP="001C6C01">
                        <w:pPr>
                          <w:rPr>
                            <w:lang w:val="cs-CZ"/>
                          </w:rPr>
                        </w:pPr>
                        <w:r w:rsidRPr="009226BB">
                          <w:rPr>
                            <w:lang w:val="cs-CZ"/>
                          </w:rPr>
                          <w:tab/>
                          <w:t xml:space="preserve">čekej </w:t>
                        </w:r>
                      </w:p>
                      <w:p w14:paraId="3A2F67B7" w14:textId="4F55DEFC" w:rsidR="002A1612" w:rsidRPr="009226BB" w:rsidRDefault="002A1612" w:rsidP="001C6C01">
                        <w:pPr>
                          <w:rPr>
                            <w:lang w:val="cs-CZ"/>
                          </w:rPr>
                        </w:pPr>
                        <w:r w:rsidRPr="009226BB">
                          <w:rPr>
                            <w:lang w:val="cs-CZ"/>
                          </w:rPr>
                          <w:tab/>
                          <w:t xml:space="preserve">pokud tlesknutí </w:t>
                        </w:r>
                      </w:p>
                      <w:p w14:paraId="47AAA4F5" w14:textId="3A059E23" w:rsidR="002A1612" w:rsidRPr="009226BB" w:rsidRDefault="002A1612" w:rsidP="001C6C01">
                        <w:pPr>
                          <w:rPr>
                            <w:lang w:val="cs-CZ"/>
                          </w:rPr>
                        </w:pPr>
                        <w:r w:rsidRPr="009226BB">
                          <w:rPr>
                            <w:lang w:val="cs-CZ"/>
                          </w:rPr>
                          <w:tab/>
                        </w:r>
                        <w:r w:rsidRPr="009226BB">
                          <w:rPr>
                            <w:lang w:val="cs-CZ"/>
                          </w:rPr>
                          <w:tab/>
                          <w:t>jeď dopředu</w:t>
                        </w:r>
                      </w:p>
                      <w:p w14:paraId="78871DCC" w14:textId="3108D543" w:rsidR="002A1612" w:rsidRPr="009226BB" w:rsidRDefault="002A1612" w:rsidP="001C6C01">
                        <w:pPr>
                          <w:rPr>
                            <w:lang w:val="cs-CZ"/>
                          </w:rPr>
                        </w:pPr>
                        <w:r w:rsidRPr="009226BB">
                          <w:rPr>
                            <w:lang w:val="cs-CZ"/>
                          </w:rPr>
                          <w:tab/>
                          <w:t>jinak</w:t>
                        </w:r>
                      </w:p>
                      <w:p w14:paraId="728F104B" w14:textId="59FD8800" w:rsidR="002A1612" w:rsidRPr="009226BB" w:rsidRDefault="002A1612" w:rsidP="001C6C01">
                        <w:pPr>
                          <w:rPr>
                            <w:lang w:val="cs-CZ"/>
                          </w:rPr>
                        </w:pPr>
                        <w:r w:rsidRPr="009226BB">
                          <w:rPr>
                            <w:lang w:val="cs-CZ"/>
                          </w:rPr>
                          <w:tab/>
                        </w:r>
                        <w:r w:rsidRPr="009226BB">
                          <w:rPr>
                            <w:lang w:val="cs-CZ"/>
                          </w:rPr>
                          <w:tab/>
                          <w:t>zatoč doprava</w:t>
                        </w:r>
                      </w:p>
                      <w:p w14:paraId="757110BE" w14:textId="0F5432B5" w:rsidR="002A1612" w:rsidRPr="009226BB" w:rsidRDefault="002A1612" w:rsidP="009226BB">
                        <w:pPr>
                          <w:ind w:left="720"/>
                          <w:rPr>
                            <w:lang w:val="cs-CZ"/>
                          </w:rPr>
                        </w:pPr>
                        <w:r w:rsidRPr="009226BB">
                          <w:rPr>
                            <w:lang w:val="cs-CZ"/>
                          </w:rPr>
                          <w:t>vymaž data o rozpoznání tlesknutí</w:t>
                        </w:r>
                      </w:p>
                    </w:txbxContent>
                  </v:textbox>
                </v:shape>
                <v:shape id="_x0000_s1532" type="#_x0000_t202" style="position:absolute;width:10782;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" stroked="f">
                  <v:textbox>
                    <w:txbxContent>
                      <w:p w14:paraId="0D9C40D6" w14:textId="77777777" w:rsidR="002A1612" w:rsidRPr="00755C35" w:rsidRDefault="002A1612" w:rsidP="001C6C01">
                        <w:pPr>
                          <w:rPr>
                            <w:color w:val="FF7000"/>
                          </w:rPr>
                        </w:pPr>
                        <w:proofErr w:type="spellStart"/>
                        <w:r>
                          <w:rPr>
                            <w:color w:val="FF7000"/>
                          </w:rPr>
                          <w:t>Pseudokód</w:t>
                        </w:r>
                        <w:proofErr w:type="spellEnd"/>
                        <w:r w:rsidRPr="00755C35">
                          <w:rPr>
                            <w:color w:val="FF7000"/>
                          </w:rPr>
                          <w:t>:</w:t>
                        </w:r>
                      </w:p>
                    </w:txbxContent>
                  </v:textbox>
                </v:shape>
                <w10:wrap type="topAndBottom"/>
              </v:group>
            </w:pict>
          </mc:Fallback>
        </mc:AlternateContent>
      </w:r>
      <w:r>
        <w:rPr>
          <w:lang w:val="cs-CZ"/>
        </w:rPr>
        <w:t>N</w:t>
      </w:r>
      <w:r w:rsidR="00715F84">
        <w:rPr>
          <w:lang w:val="cs-CZ"/>
        </w:rPr>
        <w:t>ásleduje</w:t>
      </w:r>
      <w:r>
        <w:rPr>
          <w:lang w:val="cs-CZ"/>
        </w:rPr>
        <w:t xml:space="preserve"> příklad pseudokódu popisujícího program pro </w:t>
      </w:r>
      <w:r w:rsidR="00715F84">
        <w:rPr>
          <w:lang w:val="cs-CZ"/>
        </w:rPr>
        <w:t xml:space="preserve">pohyb ovládaný </w:t>
      </w:r>
      <w:r>
        <w:rPr>
          <w:lang w:val="cs-CZ"/>
        </w:rPr>
        <w:t>t</w:t>
      </w:r>
      <w:r w:rsidRPr="00A84B87">
        <w:rPr>
          <w:lang w:val="cs-CZ"/>
        </w:rPr>
        <w:t xml:space="preserve">leskáním </w:t>
      </w:r>
      <w:r>
        <w:rPr>
          <w:lang w:val="cs-CZ"/>
        </w:rPr>
        <w:t>a příslušný program v</w:t>
      </w:r>
      <w:r w:rsidRPr="00A84B87">
        <w:rPr>
          <w:lang w:val="cs-CZ"/>
        </w:rPr>
        <w:t xml:space="preserve"> </w:t>
      </w:r>
      <w:proofErr w:type="spellStart"/>
      <w:r w:rsidRPr="00A84B87">
        <w:rPr>
          <w:lang w:val="cs-CZ"/>
        </w:rPr>
        <w:t>EdScratch</w:t>
      </w:r>
      <w:r>
        <w:rPr>
          <w:lang w:val="cs-CZ"/>
        </w:rPr>
        <w:t>i</w:t>
      </w:r>
      <w:proofErr w:type="spellEnd"/>
      <w:r w:rsidRPr="00A84B87">
        <w:rPr>
          <w:lang w:val="cs-CZ"/>
        </w:rPr>
        <w:t>:</w:t>
      </w:r>
    </w:p>
    <w:p w14:paraId="7D6B69C0" w14:textId="77777777" w:rsidR="001C6C01" w:rsidRPr="00A84B87" w:rsidRDefault="001C6C01" w:rsidP="001C6C01">
      <w:pPr>
        <w:spacing w:after="0"/>
        <w:rPr>
          <w:lang w:val="cs-CZ"/>
        </w:rPr>
      </w:pPr>
    </w:p>
    <w:p w14:paraId="1CC4E1BD" w14:textId="6D229284"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08256" behindDoc="0" locked="0" layoutInCell="1" allowOverlap="1" wp14:anchorId="161F01FD" wp14:editId="7B54D3B1">
                <wp:simplePos x="0" y="0"/>
                <wp:positionH relativeFrom="margin">
                  <wp:posOffset>0</wp:posOffset>
                </wp:positionH>
                <wp:positionV relativeFrom="paragraph">
                  <wp:posOffset>287181</wp:posOffset>
                </wp:positionV>
                <wp:extent cx="5715000" cy="1652905"/>
                <wp:effectExtent l="0" t="0" r="19050" b="23495"/>
                <wp:wrapTopAndBottom/>
                <wp:docPr id="1426" name="Group 1426"/>
                <wp:cNvGraphicFramePr/>
                <a:graphic xmlns:a="http://schemas.openxmlformats.org/drawingml/2006/main">
                  <a:graphicData uri="http://schemas.microsoft.com/office/word/2010/wordprocessingGroup">
                    <wpg:wgp>
                      <wpg:cNvGrpSpPr/>
                      <wpg:grpSpPr>
                        <a:xfrm>
                          <a:off x="0" y="0"/>
                          <a:ext cx="5715000" cy="1652905"/>
                          <a:chOff x="0" y="0"/>
                          <a:chExt cx="5715000" cy="1429489"/>
                        </a:xfrm>
                      </wpg:grpSpPr>
                      <wps:wsp>
                        <wps:cNvPr id="1423" name="Text Box 1423"/>
                        <wps:cNvSpPr txBox="1">
                          <a:spLocks noChangeArrowheads="1"/>
                        </wps:cNvSpPr>
                        <wps:spPr bwMode="auto">
                          <a:xfrm>
                            <a:off x="0" y="665568"/>
                            <a:ext cx="5715000" cy="763921"/>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3E70164D" w14:textId="77777777" w:rsidR="002A1612" w:rsidRPr="007B46E7" w:rsidRDefault="002A1612" w:rsidP="001C6C01">
                              <w:pPr>
                                <w:rPr>
                                  <w:lang w:val="pl-PL"/>
                                </w:rPr>
                              </w:pPr>
                              <w:r w:rsidRPr="00F7491C">
                                <w:rPr>
                                  <w:rFonts w:hint="eastAsia"/>
                                  <w:noProof/>
                                  <w:lang w:eastAsia="en-AU"/>
                                </w:rPr>
                                <w:t xml:space="preserve">Pseudokód by měl vždy nastínit základní plán, ale nemusí zahrnovat všechny podrobnosti. </w:t>
                              </w:r>
                              <w:r w:rsidRPr="007B46E7">
                                <w:rPr>
                                  <w:rFonts w:hint="eastAsia"/>
                                  <w:noProof/>
                                  <w:lang w:val="pl-PL" w:eastAsia="en-AU"/>
                                </w:rPr>
                                <w:t>Kolik podrobností uvedete, záleží na vás a může se to lišit v závislosti na programu.</w:t>
                              </w:r>
                            </w:p>
                          </w:txbxContent>
                        </wps:txbx>
                        <wps:bodyPr rot="0" vert="horz" wrap="square" lIns="91440" tIns="180000" rIns="91440" bIns="90000" anchor="t" anchorCtr="0">
                          <a:noAutofit/>
                        </wps:bodyPr>
                      </wps:wsp>
                      <pic:pic xmlns:pic="http://schemas.openxmlformats.org/drawingml/2006/picture">
                        <pic:nvPicPr>
                          <pic:cNvPr id="1424" name="Picture 14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25" name="Text Box 2"/>
                        <wps:cNvSpPr txBox="1">
                          <a:spLocks noChangeArrowheads="1"/>
                        </wps:cNvSpPr>
                        <wps:spPr bwMode="auto">
                          <a:xfrm>
                            <a:off x="1027786" y="303581"/>
                            <a:ext cx="1657350" cy="365760"/>
                          </a:xfrm>
                          <a:prstGeom prst="rect">
                            <a:avLst/>
                          </a:prstGeom>
                          <a:noFill/>
                          <a:ln w="9525">
                            <a:noFill/>
                            <a:miter lim="800000"/>
                            <a:headEnd/>
                            <a:tailEnd/>
                          </a:ln>
                        </wps:spPr>
                        <wps:txb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1F01FD" id="Group 1426" o:spid="_x0000_s1533" style="position:absolute;margin-left:0;margin-top:22.6pt;width:450pt;height:130.15pt;z-index:253408256;mso-position-horizontal-relative:margin;mso-height-relative:margin" coordsize="57150,1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">
                <v:roundrect id="Text Box 1423" o:spid="_x0000_s1534" style="position:absolute;top:6655;width:57150;height:7639;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" strokecolor="#5a5a5a [2109]">
                  <v:stroke joinstyle="miter"/>
                  <v:textbox inset=",5mm,,2.5mm">
                    <w:txbxContent>
                      <w:p w14:paraId="3E70164D" w14:textId="77777777" w:rsidR="002A1612" w:rsidRPr="007B46E7" w:rsidRDefault="002A1612" w:rsidP="001C6C01">
                        <w:pPr>
                          <w:rPr>
                            <w:lang w:val="pl-PL"/>
                          </w:rPr>
                        </w:pPr>
                        <w:r w:rsidRPr="00F7491C">
                          <w:rPr>
                            <w:rFonts w:hint="eastAsia"/>
                            <w:noProof/>
                            <w:lang w:eastAsia="en-AU"/>
                          </w:rPr>
                          <w:t xml:space="preserve">Pseudokód by měl vždy nastínit základní plán, ale nemusí zahrnovat všechny podrobnosti. </w:t>
                        </w:r>
                        <w:r w:rsidRPr="007B46E7">
                          <w:rPr>
                            <w:rFonts w:hint="eastAsia"/>
                            <w:noProof/>
                            <w:lang w:val="pl-PL" w:eastAsia="en-AU"/>
                          </w:rPr>
                          <w:t>Kolik podrobností uvedete, záleží na vás a může se to lišit v závislosti na programu.</w:t>
                        </w:r>
                      </w:p>
                    </w:txbxContent>
                  </v:textbox>
                </v:roundrect>
                <v:shape id="Picture 1424" o:spid="_x0000_s1535"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">
                  <v:imagedata r:id="rId49" o:title=""/>
                </v:shape>
                <v:shape id="_x0000_s1536"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" filled="f" stroked="f">
                  <v:textbox>
                    <w:txbxContent>
                      <w:p w14:paraId="6D146987"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43214CEA"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Vidíte, jak jsou jednotlivé akce v pseudokódu a programu řazeny</w:t>
      </w:r>
      <w:r w:rsidRPr="00A84B87">
        <w:rPr>
          <w:lang w:val="cs-CZ"/>
        </w:rPr>
        <w:t xml:space="preserve">? </w:t>
      </w:r>
    </w:p>
    <w:p w14:paraId="4814D438" w14:textId="77777777" w:rsidR="001C6C01" w:rsidRPr="00A84B87" w:rsidRDefault="001C6C01" w:rsidP="001C6C01">
      <w:pPr>
        <w:pStyle w:val="Nadpis2"/>
        <w:rPr>
          <w:lang w:val="cs-CZ"/>
        </w:rPr>
      </w:pPr>
    </w:p>
    <w:p w14:paraId="621E49E6" w14:textId="77777777" w:rsidR="001C6C01" w:rsidRPr="00A84B87" w:rsidRDefault="001C6C01" w:rsidP="001C6C01">
      <w:pPr>
        <w:pStyle w:val="Nadpis2"/>
        <w:rPr>
          <w:lang w:val="cs-CZ"/>
        </w:rPr>
      </w:pPr>
      <w:r w:rsidRPr="00A84B87">
        <w:rPr>
          <w:lang w:val="cs-CZ"/>
        </w:rPr>
        <w:t>Vyzkoušejte si to!</w:t>
      </w:r>
    </w:p>
    <w:p w14:paraId="3F05E96D" w14:textId="33D7D19B" w:rsidR="001C6C01" w:rsidRPr="00A84B87" w:rsidRDefault="001C6C01" w:rsidP="001C6C01">
      <w:pPr>
        <w:rPr>
          <w:lang w:val="cs-CZ"/>
        </w:rPr>
      </w:pPr>
      <w:r>
        <w:rPr>
          <w:lang w:val="cs-CZ"/>
        </w:rPr>
        <w:t xml:space="preserve">Vyzkoušejte si čtení pokynů z pseudokódu. Otevřete si </w:t>
      </w:r>
      <w:r w:rsidRPr="00A84B87">
        <w:rPr>
          <w:lang w:val="cs-CZ"/>
        </w:rPr>
        <w:t>Pracovní list U4-2</w:t>
      </w:r>
      <w:r>
        <w:rPr>
          <w:lang w:val="cs-CZ"/>
        </w:rPr>
        <w:t>, řiďte se pokyny z pseudokód</w:t>
      </w:r>
      <w:r w:rsidR="00736050">
        <w:rPr>
          <w:lang w:val="cs-CZ"/>
        </w:rPr>
        <w:t>u</w:t>
      </w:r>
      <w:r>
        <w:rPr>
          <w:lang w:val="cs-CZ"/>
        </w:rPr>
        <w:t xml:space="preserve"> a odpovězte na otázky. </w:t>
      </w:r>
    </w:p>
    <w:p w14:paraId="60D8D183" w14:textId="77777777" w:rsidR="001C6C01" w:rsidRPr="00A84B87" w:rsidRDefault="001C6C01" w:rsidP="001C6C01">
      <w:pPr>
        <w:pStyle w:val="Odstavecseseznamem"/>
        <w:numPr>
          <w:ilvl w:val="0"/>
          <w:numId w:val="54"/>
        </w:numPr>
        <w:rPr>
          <w:lang w:val="cs-CZ"/>
        </w:rPr>
      </w:pPr>
      <w:r w:rsidRPr="00A84B87">
        <w:rPr>
          <w:noProof/>
          <w:lang w:val="cs-CZ"/>
        </w:rPr>
        <w:lastRenderedPageBreak/>
        <mc:AlternateContent>
          <mc:Choice Requires="wps">
            <w:drawing>
              <wp:anchor distT="0" distB="0" distL="114300" distR="114300" simplePos="0" relativeHeight="253409280" behindDoc="0" locked="0" layoutInCell="1" allowOverlap="1" wp14:anchorId="04A18E72" wp14:editId="7D702D2B">
                <wp:simplePos x="0" y="0"/>
                <wp:positionH relativeFrom="column">
                  <wp:posOffset>732790</wp:posOffset>
                </wp:positionH>
                <wp:positionV relativeFrom="paragraph">
                  <wp:posOffset>319405</wp:posOffset>
                </wp:positionV>
                <wp:extent cx="2503805" cy="1557655"/>
                <wp:effectExtent l="0" t="0" r="10795" b="23495"/>
                <wp:wrapTopAndBottom/>
                <wp:docPr id="1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1557655"/>
                        </a:xfrm>
                        <a:prstGeom prst="rect">
                          <a:avLst/>
                        </a:prstGeom>
                        <a:solidFill>
                          <a:srgbClr val="FFFFFF"/>
                        </a:solidFill>
                        <a:ln w="19050">
                          <a:solidFill>
                            <a:srgbClr val="FF7000"/>
                          </a:solidFill>
                          <a:prstDash val="lgDash"/>
                          <a:miter lim="800000"/>
                          <a:headEnd/>
                          <a:tailEnd/>
                        </a:ln>
                      </wps:spPr>
                      <wps:txb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18E72" id="_x0000_s1537" type="#_x0000_t202" style="position:absolute;left:0;text-align:left;margin-left:57.7pt;margin-top:25.15pt;width:197.15pt;height:122.6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" strokecolor="#ff7000" strokeweight="1.5pt">
                <v:stroke dashstyle="longDash"/>
                <v:textbox>
                  <w:txbxContent>
                    <w:p w14:paraId="41561C34" w14:textId="195076A4" w:rsidR="002A1612" w:rsidRPr="009226BB" w:rsidRDefault="002A1612" w:rsidP="009226BB">
                      <w:pPr>
                        <w:spacing w:after="0"/>
                        <w:rPr>
                          <w:lang w:val="cs-CZ"/>
                        </w:rPr>
                      </w:pPr>
                      <w:r>
                        <w:rPr>
                          <w:lang w:val="cs-CZ"/>
                        </w:rPr>
                        <w:t>z</w:t>
                      </w:r>
                      <w:r w:rsidRPr="009226BB">
                        <w:rPr>
                          <w:lang w:val="cs-CZ"/>
                        </w:rPr>
                        <w:t>ačn</w:t>
                      </w:r>
                      <w:r>
                        <w:rPr>
                          <w:lang w:val="cs-CZ"/>
                        </w:rPr>
                        <w:t>i</w:t>
                      </w:r>
                      <w:r w:rsidRPr="009226BB">
                        <w:rPr>
                          <w:lang w:val="cs-CZ"/>
                        </w:rPr>
                        <w:t xml:space="preserve"> na C směrem na východ</w:t>
                      </w:r>
                    </w:p>
                    <w:p w14:paraId="1F84DC1F" w14:textId="4476AB28" w:rsidR="002A1612" w:rsidRPr="009226BB" w:rsidRDefault="002A1612" w:rsidP="009226BB">
                      <w:pPr>
                        <w:spacing w:after="0"/>
                        <w:rPr>
                          <w:lang w:val="cs-CZ"/>
                        </w:rPr>
                      </w:pPr>
                      <w:r>
                        <w:rPr>
                          <w:lang w:val="cs-CZ"/>
                        </w:rPr>
                        <w:t>v</w:t>
                      </w:r>
                      <w:r w:rsidRPr="009226BB">
                        <w:rPr>
                          <w:lang w:val="cs-CZ"/>
                        </w:rPr>
                        <w:t xml:space="preserve">před </w:t>
                      </w:r>
                      <w:r>
                        <w:rPr>
                          <w:lang w:val="cs-CZ"/>
                        </w:rPr>
                        <w:t>až po</w:t>
                      </w:r>
                      <w:r w:rsidRPr="009226BB">
                        <w:rPr>
                          <w:lang w:val="cs-CZ"/>
                        </w:rPr>
                        <w:t xml:space="preserve"> jídl</w:t>
                      </w:r>
                      <w:r>
                        <w:rPr>
                          <w:lang w:val="cs-CZ"/>
                        </w:rPr>
                        <w:t>o</w:t>
                      </w:r>
                    </w:p>
                    <w:p w14:paraId="46FD53F3" w14:textId="4D285B6B" w:rsidR="002A1612" w:rsidRPr="009226BB" w:rsidRDefault="002A1612" w:rsidP="009226BB">
                      <w:pPr>
                        <w:spacing w:after="0"/>
                        <w:rPr>
                          <w:lang w:val="cs-CZ"/>
                        </w:rPr>
                      </w:pPr>
                      <w:r>
                        <w:rPr>
                          <w:lang w:val="cs-CZ"/>
                        </w:rPr>
                        <w:t>doleva o</w:t>
                      </w:r>
                      <w:r w:rsidRPr="009226BB">
                        <w:rPr>
                          <w:lang w:val="cs-CZ"/>
                        </w:rPr>
                        <w:t xml:space="preserve"> 90 stupňů</w:t>
                      </w:r>
                    </w:p>
                    <w:p w14:paraId="7F8A5E13" w14:textId="2387C326" w:rsidR="002A1612" w:rsidRPr="009226BB" w:rsidRDefault="002A1612" w:rsidP="009226BB">
                      <w:pPr>
                        <w:spacing w:after="0"/>
                        <w:rPr>
                          <w:lang w:val="cs-CZ"/>
                        </w:rPr>
                      </w:pPr>
                      <w:r>
                        <w:rPr>
                          <w:lang w:val="cs-CZ"/>
                        </w:rPr>
                        <w:t>o</w:t>
                      </w:r>
                      <w:r w:rsidRPr="009226BB">
                        <w:rPr>
                          <w:lang w:val="cs-CZ"/>
                        </w:rPr>
                        <w:t>pakuj 6krát</w:t>
                      </w:r>
                    </w:p>
                    <w:p w14:paraId="7A480612" w14:textId="2DC27C74" w:rsidR="002A1612" w:rsidRPr="009226BB" w:rsidRDefault="002A1612" w:rsidP="009226BB">
                      <w:pPr>
                        <w:spacing w:after="0"/>
                        <w:ind w:firstLine="720"/>
                        <w:rPr>
                          <w:lang w:val="cs-CZ"/>
                        </w:rPr>
                      </w:pPr>
                      <w:r w:rsidRPr="009226BB">
                        <w:rPr>
                          <w:lang w:val="cs-CZ"/>
                        </w:rPr>
                        <w:t>vpřed 1</w:t>
                      </w:r>
                    </w:p>
                    <w:p w14:paraId="381DD474" w14:textId="77777777" w:rsidR="002A1612" w:rsidRPr="009226BB" w:rsidRDefault="002A1612" w:rsidP="009226BB">
                      <w:pPr>
                        <w:spacing w:after="0"/>
                        <w:ind w:firstLine="720"/>
                        <w:rPr>
                          <w:lang w:val="cs-CZ"/>
                        </w:rPr>
                      </w:pPr>
                      <w:r w:rsidRPr="009226BB">
                        <w:rPr>
                          <w:lang w:val="cs-CZ"/>
                        </w:rPr>
                        <w:t>pokud zvíře</w:t>
                      </w:r>
                    </w:p>
                    <w:p w14:paraId="3428FD92" w14:textId="79269A3E" w:rsidR="002A1612" w:rsidRPr="009226BB" w:rsidRDefault="002A1612" w:rsidP="00327DF2">
                      <w:pPr>
                        <w:spacing w:after="0"/>
                        <w:ind w:left="720" w:firstLine="720"/>
                        <w:rPr>
                          <w:lang w:val="cs-CZ"/>
                        </w:rPr>
                      </w:pPr>
                      <w:r>
                        <w:rPr>
                          <w:lang w:val="cs-CZ"/>
                        </w:rPr>
                        <w:t>doleva o</w:t>
                      </w:r>
                      <w:r w:rsidRPr="009226BB">
                        <w:rPr>
                          <w:lang w:val="cs-CZ"/>
                        </w:rPr>
                        <w:t xml:space="preserve"> 90 stupňů</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EA8366" w14:textId="77777777" w:rsidR="001C6C01" w:rsidRPr="00A84B87" w:rsidRDefault="001C6C01" w:rsidP="001C6C01">
      <w:pPr>
        <w:rPr>
          <w:lang w:val="cs-CZ"/>
        </w:rPr>
      </w:pPr>
    </w:p>
    <w:p w14:paraId="57BFE713"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0304" behindDoc="0" locked="0" layoutInCell="1" allowOverlap="1" wp14:anchorId="3C001B42" wp14:editId="6B228BC4">
                <wp:simplePos x="0" y="0"/>
                <wp:positionH relativeFrom="column">
                  <wp:posOffset>1359256</wp:posOffset>
                </wp:positionH>
                <wp:positionV relativeFrom="paragraph">
                  <wp:posOffset>295910</wp:posOffset>
                </wp:positionV>
                <wp:extent cx="2541905" cy="1671320"/>
                <wp:effectExtent l="0" t="0" r="10795" b="24130"/>
                <wp:wrapTopAndBottom/>
                <wp:docPr id="1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1671320"/>
                        </a:xfrm>
                        <a:prstGeom prst="rect">
                          <a:avLst/>
                        </a:prstGeom>
                        <a:solidFill>
                          <a:srgbClr val="FFFFFF"/>
                        </a:solidFill>
                        <a:ln w="19050">
                          <a:solidFill>
                            <a:srgbClr val="FF7000"/>
                          </a:solidFill>
                          <a:prstDash val="lgDash"/>
                          <a:miter lim="800000"/>
                          <a:headEnd/>
                          <a:tailEnd/>
                        </a:ln>
                      </wps:spPr>
                      <wps:txb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1B42" id="_x0000_s1538" type="#_x0000_t202" style="position:absolute;left:0;text-align:left;margin-left:107.05pt;margin-top:23.3pt;width:200.15pt;height:131.6pt;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" strokecolor="#ff7000" strokeweight="1.5pt">
                <v:stroke dashstyle="longDash"/>
                <v:textbox>
                  <w:txbxContent>
                    <w:p w14:paraId="62BA693C" w14:textId="50E126EE" w:rsidR="002A1612" w:rsidRPr="00327DF2" w:rsidRDefault="002A1612" w:rsidP="009226BB">
                      <w:pPr>
                        <w:spacing w:after="0"/>
                        <w:rPr>
                          <w:lang w:val="cs-CZ"/>
                        </w:rPr>
                      </w:pPr>
                      <w:r w:rsidRPr="00327DF2">
                        <w:rPr>
                          <w:lang w:val="cs-CZ"/>
                        </w:rPr>
                        <w:t>Začni na H směrem na východ</w:t>
                      </w:r>
                    </w:p>
                    <w:p w14:paraId="24640481" w14:textId="44AC140E" w:rsidR="002A1612" w:rsidRPr="00327DF2" w:rsidRDefault="002A1612" w:rsidP="009226BB">
                      <w:pPr>
                        <w:spacing w:after="0"/>
                        <w:rPr>
                          <w:lang w:val="cs-CZ"/>
                        </w:rPr>
                      </w:pPr>
                      <w:r w:rsidRPr="00327DF2">
                        <w:rPr>
                          <w:lang w:val="cs-CZ"/>
                        </w:rPr>
                        <w:t>opakuj 3krát</w:t>
                      </w:r>
                    </w:p>
                    <w:p w14:paraId="2C0D9D4F" w14:textId="77777777" w:rsidR="002A1612" w:rsidRPr="00327DF2" w:rsidRDefault="002A1612" w:rsidP="00385C52">
                      <w:pPr>
                        <w:spacing w:after="0"/>
                        <w:ind w:firstLine="720"/>
                        <w:rPr>
                          <w:lang w:val="cs-CZ"/>
                        </w:rPr>
                      </w:pPr>
                      <w:r w:rsidRPr="00327DF2">
                        <w:rPr>
                          <w:lang w:val="cs-CZ"/>
                        </w:rPr>
                        <w:t>vpřed 1</w:t>
                      </w:r>
                    </w:p>
                    <w:p w14:paraId="2158AE60" w14:textId="77777777" w:rsidR="002A1612" w:rsidRPr="00327DF2" w:rsidRDefault="002A1612" w:rsidP="00385C52">
                      <w:pPr>
                        <w:spacing w:after="0"/>
                        <w:ind w:firstLine="720"/>
                        <w:rPr>
                          <w:lang w:val="cs-CZ"/>
                        </w:rPr>
                      </w:pPr>
                      <w:r w:rsidRPr="00327DF2">
                        <w:rPr>
                          <w:lang w:val="cs-CZ"/>
                        </w:rPr>
                        <w:t>pokud žijící věc</w:t>
                      </w:r>
                    </w:p>
                    <w:p w14:paraId="62266813" w14:textId="498FB0BA" w:rsidR="002A1612" w:rsidRPr="00327DF2" w:rsidRDefault="002A1612" w:rsidP="00385C52">
                      <w:pPr>
                        <w:spacing w:after="0"/>
                        <w:ind w:left="720" w:firstLine="720"/>
                        <w:rPr>
                          <w:lang w:val="cs-CZ"/>
                        </w:rPr>
                      </w:pPr>
                      <w:r w:rsidRPr="00327DF2">
                        <w:rPr>
                          <w:lang w:val="cs-CZ"/>
                        </w:rPr>
                        <w:t xml:space="preserve">doprava </w:t>
                      </w:r>
                      <w:r>
                        <w:rPr>
                          <w:lang w:val="cs-CZ"/>
                        </w:rPr>
                        <w:t xml:space="preserve">o </w:t>
                      </w:r>
                      <w:r w:rsidRPr="00327DF2">
                        <w:rPr>
                          <w:lang w:val="cs-CZ"/>
                        </w:rPr>
                        <w:t>90 stupňů</w:t>
                      </w:r>
                    </w:p>
                    <w:p w14:paraId="76737A83" w14:textId="56F0C09B" w:rsidR="002A1612" w:rsidRPr="00327DF2" w:rsidRDefault="002A1612" w:rsidP="00385C52">
                      <w:pPr>
                        <w:spacing w:after="0"/>
                        <w:ind w:firstLine="720"/>
                        <w:rPr>
                          <w:lang w:val="cs-CZ"/>
                        </w:rPr>
                      </w:pPr>
                      <w:r w:rsidRPr="00327DF2">
                        <w:rPr>
                          <w:lang w:val="cs-CZ"/>
                        </w:rPr>
                        <w:t>jinak</w:t>
                      </w:r>
                    </w:p>
                    <w:p w14:paraId="472FFD15" w14:textId="3A668469" w:rsidR="002A1612" w:rsidRPr="00327DF2" w:rsidRDefault="002A1612" w:rsidP="00385C52">
                      <w:pPr>
                        <w:spacing w:after="0"/>
                        <w:ind w:firstLine="720"/>
                        <w:rPr>
                          <w:lang w:val="cs-CZ"/>
                        </w:rPr>
                      </w:pPr>
                      <w:r w:rsidRPr="00327DF2">
                        <w:rPr>
                          <w:lang w:val="cs-CZ"/>
                        </w:rPr>
                        <w:t>doleva o 90 stupňů</w:t>
                      </w:r>
                    </w:p>
                    <w:p w14:paraId="7057E850" w14:textId="170CF476" w:rsidR="002A1612" w:rsidRPr="00327DF2" w:rsidRDefault="002A1612" w:rsidP="00385C52">
                      <w:pPr>
                        <w:spacing w:after="0"/>
                        <w:rPr>
                          <w:lang w:val="cs-CZ"/>
                        </w:rPr>
                      </w:pPr>
                      <w:r w:rsidRPr="00327DF2">
                        <w:rPr>
                          <w:lang w:val="cs-CZ"/>
                        </w:rPr>
                        <w:t>zpět 1</w:t>
                      </w:r>
                    </w:p>
                  </w:txbxContent>
                </v:textbox>
                <w10:wrap type="topAndBottom"/>
              </v:shape>
            </w:pict>
          </mc:Fallback>
        </mc:AlternateConten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7810AA07" w14:textId="77777777" w:rsidR="001C6C01" w:rsidRPr="00A84B87" w:rsidRDefault="001C6C01" w:rsidP="001C6C01">
      <w:pPr>
        <w:rPr>
          <w:lang w:val="cs-CZ"/>
        </w:rPr>
      </w:pPr>
    </w:p>
    <w:p w14:paraId="3257BE7D" w14:textId="77777777" w:rsidR="001C6C01" w:rsidRPr="00A84B87" w:rsidRDefault="001C6C01" w:rsidP="001C6C01">
      <w:pPr>
        <w:pStyle w:val="Odstavecseseznamem"/>
        <w:numPr>
          <w:ilvl w:val="0"/>
          <w:numId w:val="54"/>
        </w:numPr>
        <w:rPr>
          <w:lang w:val="cs-CZ"/>
        </w:rPr>
      </w:pPr>
      <w:r w:rsidRPr="00A84B87">
        <w:rPr>
          <w:noProof/>
          <w:lang w:val="cs-CZ"/>
        </w:rPr>
        <mc:AlternateContent>
          <mc:Choice Requires="wps">
            <w:drawing>
              <wp:anchor distT="0" distB="0" distL="114300" distR="114300" simplePos="0" relativeHeight="253411328" behindDoc="0" locked="0" layoutInCell="1" allowOverlap="1" wp14:anchorId="2758C169" wp14:editId="3896B29C">
                <wp:simplePos x="0" y="0"/>
                <wp:positionH relativeFrom="column">
                  <wp:posOffset>1298575</wp:posOffset>
                </wp:positionH>
                <wp:positionV relativeFrom="paragraph">
                  <wp:posOffset>315595</wp:posOffset>
                </wp:positionV>
                <wp:extent cx="2680970" cy="2494280"/>
                <wp:effectExtent l="0" t="0" r="24130" b="20320"/>
                <wp:wrapTopAndBottom/>
                <wp:docPr id="1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494280"/>
                        </a:xfrm>
                        <a:prstGeom prst="rect">
                          <a:avLst/>
                        </a:prstGeom>
                        <a:solidFill>
                          <a:srgbClr val="FFFFFF"/>
                        </a:solidFill>
                        <a:ln w="19050">
                          <a:solidFill>
                            <a:srgbClr val="FF7000"/>
                          </a:solidFill>
                          <a:prstDash val="lgDash"/>
                          <a:miter lim="800000"/>
                          <a:headEnd/>
                          <a:tailEnd/>
                        </a:ln>
                      </wps:spPr>
                      <wps:txb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8C169" id="_x0000_s1539" type="#_x0000_t202" style="position:absolute;left:0;text-align:left;margin-left:102.25pt;margin-top:24.85pt;width:211.1pt;height:196.4pt;z-index:2534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" strokecolor="#ff7000" strokeweight="1.5pt">
                <v:stroke dashstyle="longDash"/>
                <v:textbox>
                  <w:txbxContent>
                    <w:p w14:paraId="6DD3D7EB" w14:textId="6D11BAAE" w:rsidR="002A1612" w:rsidRPr="00385C52" w:rsidRDefault="002A1612" w:rsidP="00385C52">
                      <w:pPr>
                        <w:spacing w:after="0"/>
                        <w:rPr>
                          <w:lang w:val="cs-CZ"/>
                        </w:rPr>
                      </w:pPr>
                      <w:r w:rsidRPr="00385C52">
                        <w:rPr>
                          <w:lang w:val="cs-CZ"/>
                        </w:rPr>
                        <w:t>Začn</w:t>
                      </w:r>
                      <w:r>
                        <w:rPr>
                          <w:lang w:val="cs-CZ"/>
                        </w:rPr>
                        <w:t>i</w:t>
                      </w:r>
                      <w:r w:rsidRPr="00385C52">
                        <w:rPr>
                          <w:lang w:val="cs-CZ"/>
                        </w:rPr>
                        <w:t xml:space="preserve"> na D směrem na západ</w:t>
                      </w:r>
                    </w:p>
                    <w:p w14:paraId="730F3D4A" w14:textId="5C339873" w:rsidR="002A1612" w:rsidRPr="00385C52" w:rsidRDefault="002A1612" w:rsidP="00385C52">
                      <w:pPr>
                        <w:spacing w:after="0"/>
                        <w:rPr>
                          <w:lang w:val="cs-CZ"/>
                        </w:rPr>
                      </w:pPr>
                      <w:r w:rsidRPr="00385C52">
                        <w:rPr>
                          <w:lang w:val="cs-CZ"/>
                        </w:rPr>
                        <w:t>opakuj 3krát</w:t>
                      </w:r>
                    </w:p>
                    <w:p w14:paraId="2AAF47E1" w14:textId="77777777" w:rsidR="002A1612" w:rsidRPr="00385C52" w:rsidRDefault="002A1612" w:rsidP="00385C52">
                      <w:pPr>
                        <w:spacing w:after="0"/>
                        <w:ind w:firstLine="720"/>
                        <w:rPr>
                          <w:lang w:val="cs-CZ"/>
                        </w:rPr>
                      </w:pPr>
                      <w:r w:rsidRPr="00385C52">
                        <w:rPr>
                          <w:lang w:val="cs-CZ"/>
                        </w:rPr>
                        <w:t>dopředu 3</w:t>
                      </w:r>
                    </w:p>
                    <w:p w14:paraId="2165504B" w14:textId="77777777" w:rsidR="002A1612" w:rsidRPr="00385C52" w:rsidRDefault="002A1612" w:rsidP="00385C52">
                      <w:pPr>
                        <w:spacing w:after="0"/>
                        <w:ind w:firstLine="720"/>
                        <w:rPr>
                          <w:lang w:val="cs-CZ"/>
                        </w:rPr>
                      </w:pPr>
                      <w:r w:rsidRPr="00385C52">
                        <w:rPr>
                          <w:lang w:val="cs-CZ"/>
                        </w:rPr>
                        <w:t>pokud zvíře</w:t>
                      </w:r>
                    </w:p>
                    <w:p w14:paraId="46C600A6" w14:textId="1BB7FB68" w:rsidR="002A1612" w:rsidRPr="00385C52" w:rsidRDefault="002A1612" w:rsidP="00385C52">
                      <w:pPr>
                        <w:spacing w:after="0"/>
                        <w:ind w:left="720" w:firstLine="720"/>
                        <w:rPr>
                          <w:lang w:val="cs-CZ"/>
                        </w:rPr>
                      </w:pPr>
                      <w:r>
                        <w:rPr>
                          <w:lang w:val="cs-CZ"/>
                        </w:rPr>
                        <w:t>doleva o</w:t>
                      </w:r>
                      <w:r w:rsidRPr="00385C52">
                        <w:rPr>
                          <w:lang w:val="cs-CZ"/>
                        </w:rPr>
                        <w:t xml:space="preserve"> 90 stupňů</w:t>
                      </w:r>
                    </w:p>
                    <w:p w14:paraId="3513AB02" w14:textId="6CC2E75F" w:rsidR="002A1612" w:rsidRPr="00385C52" w:rsidRDefault="002A1612" w:rsidP="00385C52">
                      <w:pPr>
                        <w:spacing w:after="0"/>
                        <w:ind w:firstLine="720"/>
                        <w:rPr>
                          <w:lang w:val="cs-CZ"/>
                        </w:rPr>
                      </w:pPr>
                      <w:r w:rsidRPr="00385C52">
                        <w:rPr>
                          <w:lang w:val="cs-CZ"/>
                        </w:rPr>
                        <w:t>jin</w:t>
                      </w:r>
                      <w:r>
                        <w:rPr>
                          <w:lang w:val="cs-CZ"/>
                        </w:rPr>
                        <w:t>ak</w:t>
                      </w:r>
                    </w:p>
                    <w:p w14:paraId="4E94493D" w14:textId="77777777" w:rsidR="002A1612" w:rsidRPr="00385C52" w:rsidRDefault="002A1612" w:rsidP="00385C52">
                      <w:pPr>
                        <w:spacing w:after="0"/>
                        <w:ind w:left="720" w:firstLine="720"/>
                        <w:rPr>
                          <w:lang w:val="cs-CZ"/>
                        </w:rPr>
                      </w:pPr>
                      <w:r w:rsidRPr="00385C52">
                        <w:rPr>
                          <w:lang w:val="cs-CZ"/>
                        </w:rPr>
                        <w:t>pokud jídlo</w:t>
                      </w:r>
                    </w:p>
                    <w:p w14:paraId="29CA7703" w14:textId="2CF37DBD" w:rsidR="002A1612" w:rsidRPr="00385C52" w:rsidRDefault="002A1612" w:rsidP="00385C52">
                      <w:pPr>
                        <w:spacing w:after="0"/>
                        <w:ind w:left="1440" w:firstLine="720"/>
                        <w:rPr>
                          <w:lang w:val="cs-CZ"/>
                        </w:rPr>
                      </w:pPr>
                      <w:r w:rsidRPr="00385C52">
                        <w:rPr>
                          <w:lang w:val="cs-CZ"/>
                        </w:rPr>
                        <w:t>doprava</w:t>
                      </w:r>
                      <w:r>
                        <w:rPr>
                          <w:lang w:val="cs-CZ"/>
                        </w:rPr>
                        <w:t xml:space="preserve"> o</w:t>
                      </w:r>
                      <w:r w:rsidRPr="00385C52">
                        <w:rPr>
                          <w:lang w:val="cs-CZ"/>
                        </w:rPr>
                        <w:t xml:space="preserve"> 180 stupňů</w:t>
                      </w:r>
                    </w:p>
                    <w:p w14:paraId="57447D5D" w14:textId="1ED86810" w:rsidR="002A1612" w:rsidRPr="00385C52" w:rsidRDefault="002A1612" w:rsidP="00385C52">
                      <w:pPr>
                        <w:spacing w:after="0"/>
                        <w:rPr>
                          <w:lang w:val="cs-CZ"/>
                        </w:rPr>
                      </w:pPr>
                      <w:r w:rsidRPr="00385C52">
                        <w:rPr>
                          <w:lang w:val="cs-CZ"/>
                        </w:rPr>
                        <w:t>opakuj 3krát</w:t>
                      </w:r>
                    </w:p>
                    <w:p w14:paraId="798A395D" w14:textId="6F1CFAB0" w:rsidR="002A1612" w:rsidRPr="00385C52" w:rsidRDefault="002A1612" w:rsidP="00385C52">
                      <w:pPr>
                        <w:spacing w:after="0"/>
                        <w:ind w:firstLine="720"/>
                        <w:rPr>
                          <w:lang w:val="cs-CZ"/>
                        </w:rPr>
                      </w:pPr>
                      <w:r w:rsidRPr="00385C52">
                        <w:rPr>
                          <w:lang w:val="cs-CZ"/>
                        </w:rPr>
                        <w:t>dopředu do písmene</w:t>
                      </w:r>
                    </w:p>
                    <w:p w14:paraId="46C7AA28" w14:textId="21997032" w:rsidR="002A1612" w:rsidRPr="00385C52" w:rsidRDefault="002A1612" w:rsidP="00385C52">
                      <w:pPr>
                        <w:spacing w:after="0"/>
                        <w:ind w:firstLine="720"/>
                        <w:rPr>
                          <w:lang w:val="cs-CZ"/>
                        </w:rPr>
                      </w:pPr>
                      <w:r w:rsidRPr="00385C52">
                        <w:rPr>
                          <w:lang w:val="cs-CZ"/>
                        </w:rPr>
                        <w:t xml:space="preserve">doprava </w:t>
                      </w:r>
                      <w:r>
                        <w:rPr>
                          <w:lang w:val="cs-CZ"/>
                        </w:rPr>
                        <w:t xml:space="preserve">o </w:t>
                      </w:r>
                      <w:r w:rsidRPr="00385C52">
                        <w:rPr>
                          <w:lang w:val="cs-CZ"/>
                        </w:rPr>
                        <w:t>90 stupňů</w:t>
                      </w:r>
                    </w:p>
                    <w:p w14:paraId="574137DA" w14:textId="74D7A6A8" w:rsidR="002A1612" w:rsidRPr="00385C52" w:rsidRDefault="002A1612" w:rsidP="00385C52">
                      <w:pPr>
                        <w:spacing w:after="0"/>
                        <w:rPr>
                          <w:lang w:val="cs-CZ"/>
                        </w:rPr>
                      </w:pPr>
                      <w:r w:rsidRPr="00385C52">
                        <w:rPr>
                          <w:lang w:val="cs-CZ"/>
                        </w:rPr>
                        <w:t>zpět do čísla</w:t>
                      </w:r>
                    </w:p>
                    <w:p w14:paraId="7C0878CD" w14:textId="77777777" w:rsidR="002A1612" w:rsidRPr="00385C52" w:rsidRDefault="002A1612" w:rsidP="001C6C01">
                      <w:pPr>
                        <w:rPr>
                          <w:lang w:val="cs-CZ"/>
                        </w:rPr>
                      </w:pPr>
                    </w:p>
                  </w:txbxContent>
                </v:textbox>
                <w10:wrap type="topAndBottom"/>
              </v:shape>
            </w:pict>
          </mc:Fallback>
        </mc:AlternateContent>
      </w:r>
      <w:r w:rsidRPr="00A84B87">
        <w:rPr>
          <w:noProof/>
          <w:lang w:val="cs-CZ"/>
        </w:rPr>
        <mc:AlternateContent>
          <mc:Choice Requires="wpg">
            <w:drawing>
              <wp:anchor distT="0" distB="0" distL="114300" distR="114300" simplePos="0" relativeHeight="253412352" behindDoc="0" locked="0" layoutInCell="1" allowOverlap="1" wp14:anchorId="19F3E0D9" wp14:editId="3C059529">
                <wp:simplePos x="0" y="0"/>
                <wp:positionH relativeFrom="column">
                  <wp:posOffset>-29210</wp:posOffset>
                </wp:positionH>
                <wp:positionV relativeFrom="paragraph">
                  <wp:posOffset>2622067</wp:posOffset>
                </wp:positionV>
                <wp:extent cx="5715000" cy="1945640"/>
                <wp:effectExtent l="0" t="0" r="19050" b="16510"/>
                <wp:wrapNone/>
                <wp:docPr id="1434" name="Group 1434"/>
                <wp:cNvGraphicFramePr/>
                <a:graphic xmlns:a="http://schemas.openxmlformats.org/drawingml/2006/main">
                  <a:graphicData uri="http://schemas.microsoft.com/office/word/2010/wordprocessingGroup">
                    <wpg:wgp>
                      <wpg:cNvGrpSpPr/>
                      <wpg:grpSpPr>
                        <a:xfrm>
                          <a:off x="0" y="0"/>
                          <a:ext cx="5715000" cy="1945640"/>
                          <a:chOff x="0" y="0"/>
                          <a:chExt cx="5715000" cy="1945843"/>
                        </a:xfrm>
                      </wpg:grpSpPr>
                      <wps:wsp>
                        <wps:cNvPr id="1431" name="Text Box 1431"/>
                        <wps:cNvSpPr txBox="1">
                          <a:spLocks noChangeArrowheads="1"/>
                        </wps:cNvSpPr>
                        <wps:spPr bwMode="auto">
                          <a:xfrm>
                            <a:off x="0" y="665683"/>
                            <a:ext cx="5715000" cy="12801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C0F4775" w14:textId="77777777" w:rsidR="002A1612" w:rsidRPr="00986489" w:rsidRDefault="002A1612" w:rsidP="001C6C01">
                              <w:pPr>
                                <w:rPr>
                                  <w:lang w:val="cs-CZ"/>
                                </w:rPr>
                              </w:pPr>
                              <w:bookmarkStart w:id="112" w:name="_Hlk16759896"/>
                              <w:bookmarkStart w:id="113"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2"/>
                            <w:bookmarkEnd w:id="113"/>
                            <w:p w14:paraId="6569B670" w14:textId="77777777" w:rsidR="002A1612" w:rsidRPr="00986489"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32" name="Picture 14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433" name="Text Box 2"/>
                        <wps:cNvSpPr txBox="1">
                          <a:spLocks noChangeArrowheads="1"/>
                        </wps:cNvSpPr>
                        <wps:spPr bwMode="auto">
                          <a:xfrm>
                            <a:off x="1009498" y="303581"/>
                            <a:ext cx="1599565" cy="365760"/>
                          </a:xfrm>
                          <a:prstGeom prst="rect">
                            <a:avLst/>
                          </a:prstGeom>
                          <a:noFill/>
                          <a:ln w="9525">
                            <a:noFill/>
                            <a:miter lim="800000"/>
                            <a:headEnd/>
                            <a:tailEnd/>
                          </a:ln>
                        </wps:spPr>
                        <wps:txb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19F3E0D9" id="Group 1434" o:spid="_x0000_s1540" style="position:absolute;left:0;text-align:left;margin-left:-2.3pt;margin-top:206.45pt;width:450pt;height:153.2pt;z-index:253412352" coordsize="57150,19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">
                <v:roundrect id="Text Box 1431" o:spid="_x0000_s1541" style="position:absolute;top:6656;width:57150;height:1280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" strokecolor="#5a5a5a [2109]">
                  <v:stroke joinstyle="miter"/>
                  <v:textbox inset=",5mm,,2.5mm">
                    <w:txbxContent>
                      <w:p w14:paraId="6C0F4775" w14:textId="77777777" w:rsidR="002A1612" w:rsidRPr="00986489" w:rsidRDefault="002A1612" w:rsidP="001C6C01">
                        <w:pPr>
                          <w:rPr>
                            <w:lang w:val="cs-CZ"/>
                          </w:rPr>
                        </w:pPr>
                        <w:bookmarkStart w:id="114" w:name="_Hlk16759896"/>
                        <w:bookmarkStart w:id="115" w:name="_Hlk16759897"/>
                        <w:r w:rsidRPr="00986489">
                          <w:rPr>
                            <w:lang w:val="cs-CZ"/>
                          </w:rPr>
                          <w:t xml:space="preserve">Zamyslete se nad tím, jak fungují podmíněné příkazy </w:t>
                        </w:r>
                        <w:proofErr w:type="spellStart"/>
                        <w:r w:rsidRPr="00986489">
                          <w:rPr>
                            <w:color w:val="FF7000"/>
                            <w:lang w:val="cs-CZ"/>
                          </w:rPr>
                          <w:t>until</w:t>
                        </w:r>
                        <w:proofErr w:type="spellEnd"/>
                        <w:r w:rsidRPr="00986489">
                          <w:rPr>
                            <w:lang w:val="cs-CZ"/>
                          </w:rPr>
                          <w:t xml:space="preserve">, </w:t>
                        </w:r>
                        <w:proofErr w:type="spellStart"/>
                        <w:r w:rsidRPr="00986489">
                          <w:rPr>
                            <w:color w:val="FF7000"/>
                            <w:lang w:val="cs-CZ"/>
                          </w:rPr>
                          <w:t>if</w:t>
                        </w:r>
                        <w:proofErr w:type="spellEnd"/>
                        <w:r w:rsidRPr="00986489">
                          <w:rPr>
                            <w:lang w:val="cs-CZ"/>
                          </w:rPr>
                          <w:t xml:space="preserve"> a </w:t>
                        </w:r>
                        <w:proofErr w:type="spellStart"/>
                        <w:r w:rsidRPr="00986489">
                          <w:rPr>
                            <w:color w:val="FF7000"/>
                            <w:lang w:val="cs-CZ"/>
                          </w:rPr>
                          <w:t>if-else</w:t>
                        </w:r>
                        <w:proofErr w:type="spellEnd"/>
                        <w:r w:rsidRPr="00986489">
                          <w:rPr>
                            <w:lang w:val="cs-CZ"/>
                          </w:rPr>
                          <w:t xml:space="preserve">. </w:t>
                        </w:r>
                      </w:p>
                      <w:p w14:paraId="21353E6E" w14:textId="77777777" w:rsidR="002A1612" w:rsidRPr="00986489" w:rsidRDefault="002A1612" w:rsidP="001C6C01">
                        <w:pPr>
                          <w:rPr>
                            <w:lang w:val="cs-CZ"/>
                          </w:rPr>
                        </w:pPr>
                        <w:r w:rsidRPr="00986489">
                          <w:rPr>
                            <w:lang w:val="cs-CZ"/>
                          </w:rPr>
                          <w:t xml:space="preserve">Spustí program podmíněný kód v bloku </w:t>
                        </w:r>
                        <w:proofErr w:type="spellStart"/>
                        <w:r w:rsidRPr="00986489">
                          <w:rPr>
                            <w:color w:val="FF7000"/>
                            <w:lang w:val="cs-CZ"/>
                          </w:rPr>
                          <w:t>if</w:t>
                        </w:r>
                        <w:proofErr w:type="spellEnd"/>
                        <w:r w:rsidRPr="00986489">
                          <w:rPr>
                            <w:lang w:val="cs-CZ"/>
                          </w:rPr>
                          <w:t xml:space="preserve">, pokud podmínka </w:t>
                        </w:r>
                        <w:r w:rsidRPr="00986489">
                          <w:rPr>
                            <w:b/>
                            <w:lang w:val="cs-CZ"/>
                          </w:rPr>
                          <w:t xml:space="preserve">není </w:t>
                        </w:r>
                        <w:r w:rsidRPr="00986489">
                          <w:rPr>
                            <w:lang w:val="cs-CZ"/>
                          </w:rPr>
                          <w:t xml:space="preserve">splněna? Co se místo toho stane? A jak je tomu u bloku </w:t>
                        </w:r>
                        <w:proofErr w:type="spellStart"/>
                        <w:r w:rsidRPr="00986489">
                          <w:rPr>
                            <w:color w:val="FF7000"/>
                            <w:lang w:val="cs-CZ"/>
                          </w:rPr>
                          <w:t>if-else</w:t>
                        </w:r>
                        <w:proofErr w:type="spellEnd"/>
                        <w:r w:rsidRPr="00986489">
                          <w:rPr>
                            <w:lang w:val="cs-CZ"/>
                          </w:rPr>
                          <w:t xml:space="preserve">? </w:t>
                        </w:r>
                      </w:p>
                      <w:p w14:paraId="12A8BD3B" w14:textId="77777777" w:rsidR="002A1612" w:rsidRPr="00986489" w:rsidRDefault="002A1612" w:rsidP="001C6C01">
                        <w:pPr>
                          <w:rPr>
                            <w:lang w:val="cs-CZ"/>
                          </w:rPr>
                        </w:pPr>
                        <w:r w:rsidRPr="00986489">
                          <w:rPr>
                            <w:lang w:val="cs-CZ"/>
                          </w:rPr>
                          <w:t>Ujistěte se, že čtete pseudokód stejně, jako by jej četl počítač!</w:t>
                        </w:r>
                      </w:p>
                      <w:p w14:paraId="6E704DE8" w14:textId="77777777" w:rsidR="002A1612" w:rsidRPr="00986489" w:rsidRDefault="002A1612" w:rsidP="001C6C01">
                        <w:pPr>
                          <w:rPr>
                            <w:lang w:val="cs-CZ"/>
                          </w:rPr>
                        </w:pPr>
                      </w:p>
                      <w:bookmarkEnd w:id="114"/>
                      <w:bookmarkEnd w:id="115"/>
                      <w:p w14:paraId="6569B670" w14:textId="77777777" w:rsidR="002A1612" w:rsidRPr="00986489" w:rsidRDefault="002A1612" w:rsidP="001C6C01">
                        <w:pPr>
                          <w:rPr>
                            <w:lang w:val="cs-CZ"/>
                          </w:rPr>
                        </w:pPr>
                      </w:p>
                    </w:txbxContent>
                  </v:textbox>
                </v:roundrect>
                <v:shape id="Picture 1432" o:spid="_x0000_s1542"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">
                  <v:imagedata r:id="rId100" o:title=""/>
                </v:shape>
                <v:shape id="_x0000_s1543" type="#_x0000_t202" style="position:absolute;left:10094;top:3035;width:1599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" filled="f" stroked="f">
                  <v:textbox>
                    <w:txbxContent>
                      <w:p w14:paraId="2388DBF4"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46ADD61" w14:textId="77777777" w:rsidR="002A1612" w:rsidRPr="00D31915" w:rsidRDefault="002A1612" w:rsidP="001C6C01">
                        <w:pPr>
                          <w:rPr>
                            <w:b/>
                            <w:color w:val="FF7000"/>
                            <w:sz w:val="28"/>
                            <w:szCs w:val="28"/>
                          </w:rPr>
                        </w:pPr>
                      </w:p>
                    </w:txbxContent>
                  </v:textbox>
                </v:shape>
              </v:group>
            </w:pict>
          </mc:Fallback>
        </mc:AlternateContent>
      </w:r>
      <w:r w:rsidRPr="00F7491C">
        <w:rPr>
          <w:lang w:val="cs-CZ"/>
        </w:rPr>
        <w:t xml:space="preserve"> </w:t>
      </w:r>
      <w:r>
        <w:rPr>
          <w:lang w:val="cs-CZ"/>
        </w:rPr>
        <w:t>Přečtěte si pseudokód</w:t>
      </w:r>
      <w:r w:rsidRPr="00A84B87">
        <w:rPr>
          <w:lang w:val="cs-CZ"/>
        </w:rPr>
        <w:t>.</w:t>
      </w:r>
      <w:r>
        <w:rPr>
          <w:lang w:val="cs-CZ"/>
        </w:rPr>
        <w:t xml:space="preserve"> Kde program skončí</w:t>
      </w:r>
      <w:r w:rsidRPr="00A84B87">
        <w:rPr>
          <w:lang w:val="cs-CZ"/>
        </w:rPr>
        <w:t>? _____________________________</w:t>
      </w:r>
    </w:p>
    <w:p w14:paraId="6B338345" w14:textId="77777777" w:rsidR="001C6C01" w:rsidRPr="00A84B87" w:rsidRDefault="001C6C01" w:rsidP="001C6C01">
      <w:pPr>
        <w:pStyle w:val="Odstavecseseznamem"/>
        <w:rPr>
          <w:lang w:val="cs-CZ"/>
        </w:rPr>
      </w:pPr>
    </w:p>
    <w:p w14:paraId="323FE14F" w14:textId="77777777" w:rsidR="001C6C01" w:rsidRPr="00A84B87" w:rsidRDefault="001C6C01" w:rsidP="001C6C01">
      <w:pPr>
        <w:pStyle w:val="Odstavecseseznamem"/>
        <w:rPr>
          <w:lang w:val="cs-CZ"/>
        </w:rPr>
      </w:pPr>
    </w:p>
    <w:p w14:paraId="57B35543" w14:textId="77777777" w:rsidR="001C6C01" w:rsidRPr="00A84B87" w:rsidRDefault="001C6C01" w:rsidP="001C6C01">
      <w:pPr>
        <w:rPr>
          <w:lang w:val="cs-CZ"/>
        </w:rPr>
      </w:pPr>
      <w:r w:rsidRPr="00A84B87">
        <w:rPr>
          <w:lang w:val="cs-CZ"/>
        </w:rPr>
        <w:br w:type="page"/>
      </w:r>
    </w:p>
    <w:p w14:paraId="046C6BA8" w14:textId="77777777" w:rsidR="001C6C01" w:rsidRPr="00A84B87" w:rsidRDefault="001C6C01" w:rsidP="001C6C01">
      <w:pPr>
        <w:pStyle w:val="Nadpis1"/>
        <w:rPr>
          <w:lang w:val="cs-CZ"/>
        </w:rPr>
      </w:pPr>
      <w:bookmarkStart w:id="116" w:name="_Toc146267253"/>
      <w:r w:rsidRPr="00A84B87">
        <w:rPr>
          <w:lang w:val="cs-CZ"/>
        </w:rPr>
        <w:lastRenderedPageBreak/>
        <w:t xml:space="preserve">U4-2.2 </w:t>
      </w:r>
      <w:r>
        <w:rPr>
          <w:lang w:val="cs-CZ"/>
        </w:rPr>
        <w:t>Prozkoumejte Edisonův senzor pro sledování čáry</w:t>
      </w:r>
      <w:bookmarkEnd w:id="116"/>
    </w:p>
    <w:p w14:paraId="4E6AAD99" w14:textId="77777777" w:rsidR="001C6C01" w:rsidRPr="00A84B87" w:rsidRDefault="001C6C01" w:rsidP="001C6C01">
      <w:pPr>
        <w:rPr>
          <w:lang w:val="cs-CZ"/>
        </w:rPr>
      </w:pPr>
      <w:r>
        <w:rPr>
          <w:lang w:val="cs-CZ"/>
        </w:rPr>
        <w:t xml:space="preserve">Robot Edison je vybaven různými senzory, které dokáží sledovat a detekovat různé věci. Jedním z těchto senzorů je senzor pro sledování čáry. </w:t>
      </w:r>
    </w:p>
    <w:p w14:paraId="6D92AECE" w14:textId="77777777" w:rsidR="001C6C01" w:rsidRPr="00A84B87" w:rsidRDefault="001C6C01" w:rsidP="001C6C01">
      <w:pPr>
        <w:rPr>
          <w:lang w:val="cs-CZ"/>
        </w:rPr>
      </w:pPr>
    </w:p>
    <w:p w14:paraId="2F490814" w14:textId="77777777" w:rsidR="001C6C01" w:rsidRPr="00A84B87" w:rsidRDefault="001C6C01" w:rsidP="001C6C01">
      <w:pPr>
        <w:pStyle w:val="Nadpis2"/>
        <w:rPr>
          <w:lang w:val="cs-CZ"/>
        </w:rPr>
      </w:pPr>
      <w:r w:rsidRPr="00A84B87">
        <w:rPr>
          <w:lang w:val="cs-CZ"/>
        </w:rPr>
        <w:t xml:space="preserve">Úkol 1: </w:t>
      </w:r>
      <w:r>
        <w:rPr>
          <w:lang w:val="cs-CZ"/>
        </w:rPr>
        <w:t>Seznamte se s Edisonovým senzorem pro sledování čáry</w:t>
      </w:r>
    </w:p>
    <w:p w14:paraId="1FC7A8D5"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7472" behindDoc="0" locked="0" layoutInCell="1" allowOverlap="1" wp14:anchorId="3D3825CE" wp14:editId="68B9E688">
                <wp:simplePos x="0" y="0"/>
                <wp:positionH relativeFrom="column">
                  <wp:posOffset>596900</wp:posOffset>
                </wp:positionH>
                <wp:positionV relativeFrom="paragraph">
                  <wp:posOffset>500380</wp:posOffset>
                </wp:positionV>
                <wp:extent cx="4701540" cy="2114550"/>
                <wp:effectExtent l="0" t="0" r="3810" b="0"/>
                <wp:wrapTopAndBottom/>
                <wp:docPr id="1073742086" name="Group 1073742086"/>
                <wp:cNvGraphicFramePr/>
                <a:graphic xmlns:a="http://schemas.openxmlformats.org/drawingml/2006/main">
                  <a:graphicData uri="http://schemas.microsoft.com/office/word/2010/wordprocessingGroup">
                    <wpg:wgp>
                      <wpg:cNvGrpSpPr/>
                      <wpg:grpSpPr>
                        <a:xfrm>
                          <a:off x="0" y="0"/>
                          <a:ext cx="4701540" cy="2114550"/>
                          <a:chOff x="0" y="367748"/>
                          <a:chExt cx="5095875" cy="2428240"/>
                        </a:xfrm>
                      </wpg:grpSpPr>
                      <pic:pic xmlns:pic="http://schemas.openxmlformats.org/drawingml/2006/picture">
                        <pic:nvPicPr>
                          <pic:cNvPr id="1073742087" name="Picture 107374208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367748"/>
                            <a:ext cx="5095875" cy="2428240"/>
                          </a:xfrm>
                          <a:prstGeom prst="rect">
                            <a:avLst/>
                          </a:prstGeom>
                        </pic:spPr>
                      </pic:pic>
                      <wps:wsp>
                        <wps:cNvPr id="1073742091" name="Text Box 2"/>
                        <wps:cNvSpPr txBox="1">
                          <a:spLocks noChangeArrowheads="1"/>
                        </wps:cNvSpPr>
                        <wps:spPr bwMode="auto">
                          <a:xfrm>
                            <a:off x="0" y="1278834"/>
                            <a:ext cx="976301" cy="861398"/>
                          </a:xfrm>
                          <a:prstGeom prst="rect">
                            <a:avLst/>
                          </a:prstGeom>
                          <a:noFill/>
                          <a:ln w="9525">
                            <a:noFill/>
                            <a:miter lim="800000"/>
                            <a:headEnd/>
                            <a:tailEnd/>
                          </a:ln>
                        </wps:spPr>
                        <wps:txb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wps:txbx>
                        <wps:bodyPr rot="0" vert="horz" wrap="square" lIns="91440" tIns="45720" rIns="91440" bIns="45720" anchor="t" anchorCtr="0">
                          <a:noAutofit/>
                        </wps:bodyPr>
                      </wps:wsp>
                      <wps:wsp>
                        <wps:cNvPr id="1073742101" name="Bent Arrow 19"/>
                        <wps:cNvSpPr/>
                        <wps:spPr>
                          <a:xfrm rot="16200000" flipV="1">
                            <a:off x="851452" y="1106557"/>
                            <a:ext cx="571478" cy="1080000"/>
                          </a:xfrm>
                          <a:prstGeom prst="bentArrow">
                            <a:avLst>
                              <a:gd name="adj1" fmla="val 15122"/>
                              <a:gd name="adj2" fmla="val 15781"/>
                              <a:gd name="adj3" fmla="val 30165"/>
                              <a:gd name="adj4" fmla="val 32611"/>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825CE" id="Group 1073742086" o:spid="_x0000_s1544" style="position:absolute;margin-left:47pt;margin-top:39.4pt;width:370.2pt;height:166.5pt;z-index:253417472;mso-width-relative:margin;mso-height-relative:margin" coordorigin=",3677" coordsize="50958,24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">
                <v:shape id="Picture 1073742087" o:spid="_x0000_s1545" type="#_x0000_t75" style="position:absolute;top:3677;width:5095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">
                  <v:imagedata r:id="rId180" o:title=""/>
                </v:shape>
                <v:shape id="_x0000_s1546" type="#_x0000_t202" style="position:absolute;top:12788;width:9763;height:8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" filled="f" stroked="f">
                  <v:textbox>
                    <w:txbxContent>
                      <w:p w14:paraId="22BBC5DB" w14:textId="77777777" w:rsidR="002A1612" w:rsidRPr="009040AE" w:rsidRDefault="002A1612" w:rsidP="00F266C9">
                        <w:pPr>
                          <w:rPr>
                            <w:color w:val="FF7000"/>
                            <w:lang w:val="cs-CZ"/>
                          </w:rPr>
                        </w:pPr>
                        <w:r w:rsidRPr="009040AE">
                          <w:rPr>
                            <w:color w:val="FF7000"/>
                            <w:lang w:val="cs-CZ"/>
                          </w:rPr>
                          <w:t xml:space="preserve">Senzor sledování </w:t>
                        </w:r>
                        <w:r w:rsidRPr="009040AE">
                          <w:rPr>
                            <w:rFonts w:hint="eastAsia"/>
                            <w:color w:val="FF7000"/>
                            <w:lang w:val="cs-CZ"/>
                          </w:rPr>
                          <w:t>čáry</w:t>
                        </w:r>
                      </w:p>
                    </w:txbxContent>
                  </v:textbox>
                </v:shape>
                <v:shape id="Bent Arrow 19" o:spid="_x0000_s1547" style="position:absolute;left:8514;top:11065;width:5714;height:10800;rotation:90;flip:y;visibility:visible;mso-wrap-style:square;v-text-anchor:middle" coordsize="571478,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" path="m,1080000l,233340c,130413,83438,46975,186365,46975r212727,l399092,,571478,90185,399092,180370r,-46976l186365,133394v-55199,,-99946,44747,-99946,99946l86419,1080000r-86419,xe" fillcolor="black [3213]" strokecolor="white [3212]">
                  <v:stroke joinstyle="miter"/>
                  <v:path arrowok="t" o:connecttype="custom" o:connectlocs="0,1080000;0,233340;186365,46975;399092,46975;399092,0;571478,90185;399092,180370;399092,133394;186365,133394;86419,233340;86419,1080000;0,1080000" o:connectangles="0,0,0,0,0,0,0,0,0,0,0,0"/>
                </v:shape>
                <w10:wrap type="topAndBottom"/>
              </v:group>
            </w:pict>
          </mc:Fallback>
        </mc:AlternateContent>
      </w:r>
      <w:r>
        <w:rPr>
          <w:lang w:val="cs-CZ"/>
        </w:rPr>
        <w:t xml:space="preserve">Senzor pro sledování čáry umožňuje Edisonovi rozpoznat rozdíl mezi tmavým a světlým povrchem. Senzor je umístěn ve spodní části Edisona, blízko vypínače. </w:t>
      </w:r>
    </w:p>
    <w:p w14:paraId="49A4A462" w14:textId="77777777" w:rsidR="001C6C01" w:rsidRPr="00A84B87" w:rsidRDefault="001C6C01" w:rsidP="001C6C01">
      <w:pPr>
        <w:rPr>
          <w:lang w:val="cs-CZ"/>
        </w:rPr>
      </w:pPr>
      <w:r>
        <w:rPr>
          <w:lang w:val="cs-CZ"/>
        </w:rPr>
        <w:t>Senzor pro sledování čáry</w:t>
      </w:r>
      <w:r w:rsidRPr="00A84B87">
        <w:rPr>
          <w:lang w:val="cs-CZ"/>
        </w:rPr>
        <w:t xml:space="preserve"> </w:t>
      </w:r>
      <w:r>
        <w:rPr>
          <w:lang w:val="cs-CZ"/>
        </w:rPr>
        <w:t xml:space="preserve">se skládá ze dvou částí: červené </w:t>
      </w:r>
      <w:proofErr w:type="spellStart"/>
      <w:r>
        <w:rPr>
          <w:lang w:val="cs-CZ"/>
        </w:rPr>
        <w:t>LEDky</w:t>
      </w:r>
      <w:proofErr w:type="spellEnd"/>
      <w:r>
        <w:rPr>
          <w:lang w:val="cs-CZ"/>
        </w:rPr>
        <w:t xml:space="preserve"> a světelného senzoru. Prohlédněte si senzor pro sledování čáry na Edisonovi. Vidíte obě části senzoru? </w:t>
      </w:r>
    </w:p>
    <w:p w14:paraId="4C43157F" w14:textId="625BCC76" w:rsidR="001C6C01" w:rsidRPr="00A84B87" w:rsidRDefault="001C6C01" w:rsidP="001C6C01">
      <w:pPr>
        <w:rPr>
          <w:lang w:val="cs-CZ"/>
        </w:rPr>
      </w:pPr>
      <w:r w:rsidRPr="00404AA8">
        <w:rPr>
          <w:rFonts w:hint="eastAsia"/>
          <w:lang w:val="cs-CZ"/>
        </w:rPr>
        <w:t xml:space="preserve">Senzor pro sledování čáry funguje tak, že </w:t>
      </w:r>
      <w:r>
        <w:rPr>
          <w:lang w:val="cs-CZ"/>
        </w:rPr>
        <w:t xml:space="preserve">osvětluje světlem z </w:t>
      </w:r>
      <w:r w:rsidRPr="00404AA8">
        <w:rPr>
          <w:rFonts w:hint="eastAsia"/>
          <w:lang w:val="cs-CZ"/>
        </w:rPr>
        <w:t xml:space="preserve">červené </w:t>
      </w:r>
      <w:proofErr w:type="spellStart"/>
      <w:r w:rsidRPr="00404AA8">
        <w:rPr>
          <w:rFonts w:hint="eastAsia"/>
          <w:lang w:val="cs-CZ"/>
        </w:rPr>
        <w:t>LED</w:t>
      </w:r>
      <w:r>
        <w:rPr>
          <w:lang w:val="cs-CZ"/>
        </w:rPr>
        <w:t>ky</w:t>
      </w:r>
      <w:proofErr w:type="spellEnd"/>
      <w:r w:rsidRPr="00404AA8">
        <w:rPr>
          <w:rFonts w:hint="eastAsia"/>
          <w:lang w:val="cs-CZ"/>
        </w:rPr>
        <w:t xml:space="preserve"> povrch pod robotem. Světelný senzor pak měří, kolik z toho</w:t>
      </w:r>
      <w:r>
        <w:rPr>
          <w:lang w:val="cs-CZ"/>
        </w:rPr>
        <w:t>to</w:t>
      </w:r>
      <w:r w:rsidRPr="00404AA8">
        <w:rPr>
          <w:rFonts w:hint="eastAsia"/>
          <w:lang w:val="cs-CZ"/>
        </w:rPr>
        <w:t xml:space="preserve"> světla</w:t>
      </w:r>
      <w:r>
        <w:rPr>
          <w:lang w:val="cs-CZ"/>
        </w:rPr>
        <w:t xml:space="preserve"> se odráží od</w:t>
      </w:r>
      <w:r w:rsidRPr="00404AA8">
        <w:rPr>
          <w:rFonts w:hint="eastAsia"/>
          <w:lang w:val="cs-CZ"/>
        </w:rPr>
        <w:t xml:space="preserve"> povrchu. Edison ukládá hodnotu odraženého světla jako odečet světla. Čím více světla se odráží zpět k</w:t>
      </w:r>
      <w:r w:rsidR="0081665C">
        <w:rPr>
          <w:lang w:val="cs-CZ"/>
        </w:rPr>
        <w:t> </w:t>
      </w:r>
      <w:r w:rsidRPr="00404AA8">
        <w:rPr>
          <w:rFonts w:hint="eastAsia"/>
          <w:lang w:val="cs-CZ"/>
        </w:rPr>
        <w:t xml:space="preserve">Edisonovi, tím vyšší je </w:t>
      </w:r>
      <w:r>
        <w:rPr>
          <w:lang w:val="cs-CZ"/>
        </w:rPr>
        <w:t xml:space="preserve">hodnota </w:t>
      </w:r>
      <w:r w:rsidRPr="00404AA8">
        <w:rPr>
          <w:rFonts w:hint="eastAsia"/>
          <w:lang w:val="cs-CZ"/>
        </w:rPr>
        <w:t>světla.</w:t>
      </w:r>
      <w:r>
        <w:rPr>
          <w:lang w:val="cs-CZ"/>
        </w:rPr>
        <w:t xml:space="preserve"> </w:t>
      </w:r>
    </w:p>
    <w:p w14:paraId="449C976E" w14:textId="77777777" w:rsidR="001C6C01" w:rsidRPr="00A84B87" w:rsidRDefault="001C6C01" w:rsidP="001C6C01">
      <w:pPr>
        <w:rPr>
          <w:lang w:val="cs-CZ"/>
        </w:rPr>
      </w:pPr>
      <w:r w:rsidRPr="00404AA8">
        <w:rPr>
          <w:rFonts w:hint="eastAsia"/>
          <w:lang w:val="cs-CZ"/>
        </w:rPr>
        <w:t>Odráží více světla zpět k</w:t>
      </w:r>
      <w:r>
        <w:rPr>
          <w:lang w:val="cs-CZ"/>
        </w:rPr>
        <w:t> </w:t>
      </w:r>
      <w:r w:rsidRPr="00404AA8">
        <w:rPr>
          <w:rFonts w:hint="eastAsia"/>
          <w:lang w:val="cs-CZ"/>
        </w:rPr>
        <w:t>Edisonovi</w:t>
      </w:r>
      <w:r>
        <w:rPr>
          <w:lang w:val="cs-CZ"/>
        </w:rPr>
        <w:t xml:space="preserve"> </w:t>
      </w:r>
      <w:r w:rsidRPr="00404AA8">
        <w:rPr>
          <w:rFonts w:hint="eastAsia"/>
          <w:lang w:val="cs-CZ"/>
        </w:rPr>
        <w:t xml:space="preserve">bílý povrch nebo černý povrch? Použijte Pracovní </w:t>
      </w:r>
      <w:r>
        <w:rPr>
          <w:lang w:val="cs-CZ"/>
        </w:rPr>
        <w:t>list</w:t>
      </w:r>
      <w:r w:rsidRPr="00404AA8">
        <w:rPr>
          <w:rFonts w:hint="eastAsia"/>
          <w:lang w:val="cs-CZ"/>
        </w:rPr>
        <w:t xml:space="preserve"> U4-3 a otestujte,</w:t>
      </w:r>
      <w:r>
        <w:rPr>
          <w:lang w:val="cs-CZ"/>
        </w:rPr>
        <w:t xml:space="preserve"> jaký povrch odráží více světla zpět k Edisonovi – zda bílý nebo černý. </w:t>
      </w:r>
    </w:p>
    <w:p w14:paraId="466A3F30"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8496" behindDoc="0" locked="0" layoutInCell="1" allowOverlap="1" wp14:anchorId="13DEC4A1" wp14:editId="642A1AB2">
                <wp:simplePos x="0" y="0"/>
                <wp:positionH relativeFrom="column">
                  <wp:posOffset>3442211</wp:posOffset>
                </wp:positionH>
                <wp:positionV relativeFrom="paragraph">
                  <wp:posOffset>212090</wp:posOffset>
                </wp:positionV>
                <wp:extent cx="2628265" cy="1564640"/>
                <wp:effectExtent l="0" t="0" r="635" b="16510"/>
                <wp:wrapSquare wrapText="bothSides"/>
                <wp:docPr id="217" name="Group 217"/>
                <wp:cNvGraphicFramePr/>
                <a:graphic xmlns:a="http://schemas.openxmlformats.org/drawingml/2006/main">
                  <a:graphicData uri="http://schemas.microsoft.com/office/word/2010/wordprocessingGroup">
                    <wpg:wgp>
                      <wpg:cNvGrpSpPr/>
                      <wpg:grpSpPr>
                        <a:xfrm>
                          <a:off x="0" y="0"/>
                          <a:ext cx="2628265" cy="1564640"/>
                          <a:chOff x="0" y="0"/>
                          <a:chExt cx="2628748" cy="1564843"/>
                        </a:xfrm>
                      </wpg:grpSpPr>
                      <wps:wsp>
                        <wps:cNvPr id="785" name="Text Box 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wps:txbx>
                        <wps:bodyPr rot="0" vert="horz" wrap="square" lIns="91440" tIns="180000" rIns="91440" bIns="90000" anchor="t" anchorCtr="0">
                          <a:noAutofit/>
                        </wps:bodyPr>
                      </wps:wsp>
                      <wps:wsp>
                        <wps:cNvPr id="786" name="Text Box 2"/>
                        <wps:cNvSpPr txBox="1">
                          <a:spLocks noChangeArrowheads="1"/>
                        </wps:cNvSpPr>
                        <wps:spPr bwMode="auto">
                          <a:xfrm>
                            <a:off x="1009498" y="285293"/>
                            <a:ext cx="1619250" cy="365760"/>
                          </a:xfrm>
                          <a:prstGeom prst="rect">
                            <a:avLst/>
                          </a:prstGeom>
                          <a:noFill/>
                          <a:ln w="9525">
                            <a:noFill/>
                            <a:miter lim="800000"/>
                            <a:headEnd/>
                            <a:tailEnd/>
                          </a:ln>
                        </wps:spPr>
                        <wps:txb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787" name="Picture 78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4" y="0"/>
                            <a:ext cx="899795" cy="899795"/>
                          </a:xfrm>
                          <a:prstGeom prst="rect">
                            <a:avLst/>
                          </a:prstGeom>
                        </pic:spPr>
                      </pic:pic>
                    </wpg:wgp>
                  </a:graphicData>
                </a:graphic>
              </wp:anchor>
            </w:drawing>
          </mc:Choice>
          <mc:Fallback>
            <w:pict>
              <v:group w14:anchorId="13DEC4A1" id="Group 217" o:spid="_x0000_s1548" style="position:absolute;margin-left:271.05pt;margin-top:16.7pt;width:206.95pt;height:123.2pt;z-index:253418496" coordsize="26287,15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">
                <v:roundrect id="Text Box 3" o:spid="_x0000_s1549"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" strokecolor="#5a5a5a [2109]">
                  <v:stroke joinstyle="miter"/>
                  <v:textbox inset=",5mm,,2.5mm">
                    <w:txbxContent>
                      <w:p w14:paraId="18A22074" w14:textId="77777777" w:rsidR="002A1612" w:rsidRPr="007B525B" w:rsidRDefault="002A1612" w:rsidP="001C6C01">
                        <w:pPr>
                          <w:rPr>
                            <w:lang w:val="cs-CZ"/>
                          </w:rPr>
                        </w:pPr>
                        <w:r w:rsidRPr="007B525B">
                          <w:rPr>
                            <w:rFonts w:hint="eastAsia"/>
                            <w:lang w:val="cs-CZ"/>
                          </w:rPr>
                          <w:t>Čím více světla se odráží, tím jasnější bude bod na povrchu níže.</w:t>
                        </w:r>
                      </w:p>
                      <w:p w14:paraId="1EC3B6F8" w14:textId="77777777" w:rsidR="002A1612" w:rsidRPr="007B525B" w:rsidRDefault="002A1612" w:rsidP="001C6C01">
                        <w:pPr>
                          <w:rPr>
                            <w:lang w:val="cs-CZ"/>
                          </w:rPr>
                        </w:pPr>
                      </w:p>
                    </w:txbxContent>
                  </v:textbox>
                </v:roundrect>
                <v:shape id="_x0000_s1550" type="#_x0000_t202" style="position:absolute;left:10094;top:2852;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" filled="f" stroked="f">
                  <v:textbox>
                    <w:txbxContent>
                      <w:p w14:paraId="554EFDB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2693DF6" w14:textId="77777777" w:rsidR="002A1612" w:rsidRDefault="002A1612" w:rsidP="001C6C01">
                        <w:pPr>
                          <w:rPr>
                            <w:b/>
                            <w:color w:val="FF7000"/>
                            <w:sz w:val="28"/>
                            <w:szCs w:val="28"/>
                          </w:rPr>
                        </w:pPr>
                      </w:p>
                    </w:txbxContent>
                  </v:textbox>
                </v:shape>
                <v:shape id="Picture 787" o:spid="_x0000_s1551"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">
                  <v:imagedata r:id="rId100" o:title=""/>
                </v:shape>
                <w10:wrap type="square"/>
              </v:group>
            </w:pict>
          </mc:Fallback>
        </mc:AlternateContent>
      </w:r>
      <w:r>
        <w:rPr>
          <w:lang w:val="cs-CZ"/>
        </w:rPr>
        <w:t>Zapněte Edisona a stiskněte dvakrát kulaté tlačítko; tím zapnete senzor pro sledování čáry. Lehce nadzvedněte Edisona nad papír a prohlédněte si kruh osvětlený světlem z </w:t>
      </w:r>
      <w:proofErr w:type="spellStart"/>
      <w:r>
        <w:rPr>
          <w:lang w:val="cs-CZ"/>
        </w:rPr>
        <w:t>LEDky</w:t>
      </w:r>
      <w:proofErr w:type="spellEnd"/>
      <w:r>
        <w:rPr>
          <w:lang w:val="cs-CZ"/>
        </w:rPr>
        <w:t xml:space="preserve">. Srovnejte, jak světle tento bod vypadá na černém povrchu a jak na bílém povrchu. </w:t>
      </w:r>
    </w:p>
    <w:p w14:paraId="7506E150" w14:textId="77777777" w:rsidR="001C6C01" w:rsidRPr="00A84B87" w:rsidRDefault="001C6C01" w:rsidP="001C6C01">
      <w:pPr>
        <w:rPr>
          <w:lang w:val="cs-CZ"/>
        </w:rPr>
      </w:pPr>
    </w:p>
    <w:p w14:paraId="23FEA1D7" w14:textId="77777777" w:rsidR="001C6C01" w:rsidRPr="00A84B87" w:rsidRDefault="001C6C01" w:rsidP="001C6C01">
      <w:pPr>
        <w:pStyle w:val="Odstavecseseznamem"/>
        <w:numPr>
          <w:ilvl w:val="0"/>
          <w:numId w:val="56"/>
        </w:numPr>
        <w:rPr>
          <w:lang w:val="cs-CZ"/>
        </w:rPr>
      </w:pPr>
      <w:r>
        <w:rPr>
          <w:lang w:val="cs-CZ"/>
        </w:rPr>
        <w:t xml:space="preserve">Který povrch podle vás odráží více světla zpět směrem k Edisonovi, bílý nebo černý? Proč si to myslíte? </w:t>
      </w:r>
    </w:p>
    <w:p w14:paraId="7A937E9B" w14:textId="77777777" w:rsidR="001C6C01" w:rsidRPr="00A84B87" w:rsidRDefault="001C6C01" w:rsidP="001C6C01">
      <w:pPr>
        <w:rPr>
          <w:lang w:val="cs-CZ"/>
        </w:rPr>
      </w:pPr>
      <w:r w:rsidRPr="00A84B87">
        <w:rPr>
          <w:lang w:val="cs-CZ"/>
        </w:rPr>
        <w:t>________________________________________________________________________________</w:t>
      </w:r>
    </w:p>
    <w:p w14:paraId="076D07C8" w14:textId="77777777" w:rsidR="001C6C01" w:rsidRPr="00A84B87" w:rsidRDefault="001C6C01" w:rsidP="001C6C01">
      <w:pPr>
        <w:rPr>
          <w:lang w:val="cs-CZ"/>
        </w:rPr>
      </w:pPr>
      <w:r w:rsidRPr="00A84B87">
        <w:rPr>
          <w:lang w:val="cs-CZ"/>
        </w:rPr>
        <w:t>________________________________________________________________________________</w:t>
      </w:r>
    </w:p>
    <w:p w14:paraId="7CD046B7" w14:textId="77777777" w:rsidR="001C6C01" w:rsidRPr="00A84B87" w:rsidRDefault="001C6C01" w:rsidP="001C6C01">
      <w:pPr>
        <w:rPr>
          <w:lang w:val="cs-CZ"/>
        </w:rPr>
      </w:pPr>
      <w:r w:rsidRPr="00A84B87">
        <w:rPr>
          <w:lang w:val="cs-CZ"/>
        </w:rPr>
        <w:t>________________________________________________________________________________</w:t>
      </w:r>
    </w:p>
    <w:p w14:paraId="5D35CA1F" w14:textId="31078676" w:rsidR="001C6C01" w:rsidRPr="00A84B87" w:rsidRDefault="001C6C01" w:rsidP="001C6C01">
      <w:pPr>
        <w:rPr>
          <w:lang w:val="cs-CZ"/>
        </w:rPr>
      </w:pPr>
      <w:r w:rsidRPr="00F8182A">
        <w:rPr>
          <w:rFonts w:hint="eastAsia"/>
          <w:lang w:val="cs-CZ"/>
        </w:rPr>
        <w:t xml:space="preserve">Měřením toho, kolik odraženého světla </w:t>
      </w:r>
      <w:r>
        <w:rPr>
          <w:lang w:val="cs-CZ"/>
        </w:rPr>
        <w:t xml:space="preserve">se odráží od </w:t>
      </w:r>
      <w:r w:rsidRPr="00F8182A">
        <w:rPr>
          <w:rFonts w:hint="eastAsia"/>
          <w:lang w:val="cs-CZ"/>
        </w:rPr>
        <w:t xml:space="preserve">povrchu pod robotem, umožňuje senzor pro sledování čáry robotovi </w:t>
      </w:r>
      <w:r w:rsidR="00C82CF5">
        <w:rPr>
          <w:lang w:val="cs-CZ"/>
        </w:rPr>
        <w:t>„</w:t>
      </w:r>
      <w:r>
        <w:rPr>
          <w:lang w:val="cs-CZ"/>
        </w:rPr>
        <w:t>vidět</w:t>
      </w:r>
      <w:r w:rsidR="00C82CF5">
        <w:rPr>
          <w:lang w:val="cs-CZ"/>
        </w:rPr>
        <w:t>“</w:t>
      </w:r>
      <w:r w:rsidRPr="00F8182A">
        <w:rPr>
          <w:rFonts w:hint="eastAsia"/>
          <w:lang w:val="cs-CZ"/>
        </w:rPr>
        <w:t xml:space="preserve"> rozdíl mezi tmavými a světlými povrchy. Edison však nevidí barvy jako člověk.</w:t>
      </w:r>
      <w:r>
        <w:rPr>
          <w:lang w:val="cs-CZ"/>
        </w:rPr>
        <w:t xml:space="preserve"> </w:t>
      </w:r>
    </w:p>
    <w:p w14:paraId="7397F9F9" w14:textId="77777777" w:rsidR="001C6C01" w:rsidRPr="00A84B87" w:rsidRDefault="001C6C01" w:rsidP="001C6C01">
      <w:pPr>
        <w:rPr>
          <w:lang w:val="cs-CZ"/>
        </w:rPr>
      </w:pPr>
      <w:r>
        <w:rPr>
          <w:lang w:val="cs-CZ"/>
        </w:rPr>
        <w:lastRenderedPageBreak/>
        <w:t xml:space="preserve">Robot je schopen pouze rozeznat, zda je povrch </w:t>
      </w:r>
      <w:r>
        <w:rPr>
          <w:color w:val="FF7000"/>
          <w:lang w:val="cs-CZ"/>
        </w:rPr>
        <w:t xml:space="preserve">reflexní </w:t>
      </w:r>
      <w:r>
        <w:rPr>
          <w:lang w:val="cs-CZ"/>
        </w:rPr>
        <w:t>či</w:t>
      </w:r>
      <w:r w:rsidRPr="00A84B87">
        <w:rPr>
          <w:lang w:val="cs-CZ"/>
        </w:rPr>
        <w:t xml:space="preserve"> </w:t>
      </w:r>
      <w:r>
        <w:rPr>
          <w:color w:val="FF7000"/>
          <w:lang w:val="cs-CZ"/>
        </w:rPr>
        <w:t>nereflexní</w:t>
      </w:r>
      <w:r w:rsidRPr="00A84B87">
        <w:rPr>
          <w:lang w:val="cs-CZ"/>
        </w:rPr>
        <w:t xml:space="preserve">. </w:t>
      </w:r>
      <w:r w:rsidRPr="00736888">
        <w:rPr>
          <w:rFonts w:hint="eastAsia"/>
          <w:lang w:val="cs-CZ"/>
        </w:rPr>
        <w:t xml:space="preserve">Reflexní povrch </w:t>
      </w:r>
      <w:r>
        <w:rPr>
          <w:lang w:val="cs-CZ"/>
        </w:rPr>
        <w:t xml:space="preserve">odrazí </w:t>
      </w:r>
      <w:r w:rsidRPr="00736888">
        <w:rPr>
          <w:rFonts w:hint="eastAsia"/>
          <w:lang w:val="cs-CZ"/>
        </w:rPr>
        <w:t xml:space="preserve">zpět hodně světla z červené LED, </w:t>
      </w:r>
      <w:r>
        <w:rPr>
          <w:lang w:val="cs-CZ"/>
        </w:rPr>
        <w:t xml:space="preserve">zatímco </w:t>
      </w:r>
      <w:r w:rsidRPr="00736888">
        <w:rPr>
          <w:rFonts w:hint="eastAsia"/>
          <w:lang w:val="cs-CZ"/>
        </w:rPr>
        <w:t xml:space="preserve">nereflexní povrch </w:t>
      </w:r>
      <w:r>
        <w:rPr>
          <w:lang w:val="cs-CZ"/>
        </w:rPr>
        <w:t>odrazí</w:t>
      </w:r>
      <w:r w:rsidRPr="00736888">
        <w:rPr>
          <w:rFonts w:hint="eastAsia"/>
          <w:lang w:val="cs-CZ"/>
        </w:rPr>
        <w:t xml:space="preserve"> zpět velmi málo světla.</w:t>
      </w:r>
      <w:r w:rsidRPr="00A84B87">
        <w:rPr>
          <w:lang w:val="cs-CZ"/>
        </w:rPr>
        <w:t xml:space="preserve"> </w:t>
      </w:r>
    </w:p>
    <w:p w14:paraId="285DC92F" w14:textId="77777777" w:rsidR="001C6C01" w:rsidRPr="00A84B87" w:rsidRDefault="001C6C01" w:rsidP="001C6C01">
      <w:pPr>
        <w:rPr>
          <w:lang w:val="cs-CZ"/>
        </w:rPr>
      </w:pPr>
      <w:r w:rsidRPr="00A84B87">
        <w:rPr>
          <w:lang w:val="cs-CZ"/>
        </w:rPr>
        <w:t xml:space="preserve">Edison </w:t>
      </w:r>
      <w:r>
        <w:rPr>
          <w:lang w:val="cs-CZ"/>
        </w:rPr>
        <w:t xml:space="preserve">vnímá bílé povrchy jako reflexní a černé povrchy jako nereflexní. Co ostatní barvy? </w:t>
      </w:r>
    </w:p>
    <w:p w14:paraId="30FBD024" w14:textId="036B1942" w:rsidR="001C6C01" w:rsidRPr="00A84B87" w:rsidRDefault="001C6C01" w:rsidP="001C6C01">
      <w:pPr>
        <w:pStyle w:val="Odstavecseseznamem"/>
        <w:numPr>
          <w:ilvl w:val="0"/>
          <w:numId w:val="56"/>
        </w:numPr>
        <w:rPr>
          <w:lang w:val="cs-CZ"/>
        </w:rPr>
      </w:pPr>
      <w:r>
        <w:rPr>
          <w:lang w:val="cs-CZ"/>
        </w:rPr>
        <w:t>Bude</w:t>
      </w:r>
      <w:r w:rsidRPr="00736888">
        <w:rPr>
          <w:rFonts w:hint="eastAsia"/>
          <w:lang w:val="cs-CZ"/>
        </w:rPr>
        <w:t xml:space="preserve"> Edison </w:t>
      </w:r>
      <w:r>
        <w:rPr>
          <w:lang w:val="cs-CZ"/>
        </w:rPr>
        <w:t xml:space="preserve">považovat </w:t>
      </w:r>
      <w:r w:rsidRPr="00736888">
        <w:rPr>
          <w:rFonts w:hint="eastAsia"/>
          <w:lang w:val="cs-CZ"/>
        </w:rPr>
        <w:t xml:space="preserve">červený povrch </w:t>
      </w:r>
      <w:r>
        <w:rPr>
          <w:lang w:val="cs-CZ"/>
        </w:rPr>
        <w:t xml:space="preserve">za </w:t>
      </w:r>
      <w:r w:rsidRPr="00736888">
        <w:rPr>
          <w:rFonts w:hint="eastAsia"/>
          <w:lang w:val="cs-CZ"/>
        </w:rPr>
        <w:t>reflexní nebo nereflexní? A co modrý povrch? Nebo zelen</w:t>
      </w:r>
      <w:r>
        <w:rPr>
          <w:lang w:val="cs-CZ"/>
        </w:rPr>
        <w:t>ý</w:t>
      </w:r>
      <w:r w:rsidRPr="00736888">
        <w:rPr>
          <w:rFonts w:hint="eastAsia"/>
          <w:lang w:val="cs-CZ"/>
        </w:rPr>
        <w:t xml:space="preserve">? Použijte </w:t>
      </w:r>
      <w:r>
        <w:rPr>
          <w:lang w:val="cs-CZ"/>
        </w:rPr>
        <w:t>P</w:t>
      </w:r>
      <w:r w:rsidRPr="00736888">
        <w:rPr>
          <w:rFonts w:hint="eastAsia"/>
          <w:lang w:val="cs-CZ"/>
        </w:rPr>
        <w:t xml:space="preserve">racovní </w:t>
      </w:r>
      <w:r>
        <w:rPr>
          <w:lang w:val="cs-CZ"/>
        </w:rPr>
        <w:t>list</w:t>
      </w:r>
      <w:r w:rsidRPr="00736888">
        <w:rPr>
          <w:rFonts w:hint="eastAsia"/>
          <w:lang w:val="cs-CZ"/>
        </w:rPr>
        <w:t xml:space="preserve"> U4-3 a vyzkoušejte všechny tři barvy pomocí červené LED</w:t>
      </w:r>
      <w:r>
        <w:rPr>
          <w:lang w:val="cs-CZ"/>
        </w:rPr>
        <w:t xml:space="preserve"> pro sledování čáry</w:t>
      </w:r>
      <w:r w:rsidRPr="00736888">
        <w:rPr>
          <w:rFonts w:hint="eastAsia"/>
          <w:lang w:val="cs-CZ"/>
        </w:rPr>
        <w:t>.</w:t>
      </w:r>
      <w:r>
        <w:rPr>
          <w:lang w:val="cs-CZ"/>
        </w:rPr>
        <w:t xml:space="preserve"> </w:t>
      </w:r>
      <w:r w:rsidRPr="00A84B87">
        <w:rPr>
          <w:i/>
          <w:color w:val="FF7000"/>
          <w:lang w:val="cs-CZ"/>
        </w:rPr>
        <w:t>Nápověda:</w:t>
      </w:r>
      <w:r w:rsidRPr="00A84B87">
        <w:rPr>
          <w:lang w:val="cs-CZ"/>
        </w:rPr>
        <w:t xml:space="preserve"> </w:t>
      </w:r>
      <w:r>
        <w:rPr>
          <w:lang w:val="cs-CZ"/>
        </w:rPr>
        <w:t xml:space="preserve">pokud vidíte světlý bod podobně, jako je tomu u bílého povrchu, odráží se hodně světla, a robot bude danou barvu vnímat jako </w:t>
      </w:r>
      <w:r w:rsidR="002A0DD6">
        <w:rPr>
          <w:lang w:val="cs-CZ"/>
        </w:rPr>
        <w:t>„</w:t>
      </w:r>
      <w:r>
        <w:rPr>
          <w:lang w:val="cs-CZ"/>
        </w:rPr>
        <w:t>reflexní</w:t>
      </w:r>
      <w:r w:rsidR="002A0DD6">
        <w:rPr>
          <w:lang w:val="cs-CZ"/>
        </w:rPr>
        <w:t>“</w:t>
      </w:r>
      <w:r w:rsidRPr="00A84B87">
        <w:rPr>
          <w:lang w:val="cs-CZ"/>
        </w:rPr>
        <w:t xml:space="preserve">. </w:t>
      </w:r>
    </w:p>
    <w:tbl>
      <w:tblPr>
        <w:tblStyle w:val="Mkatabulky"/>
        <w:tblW w:w="5954" w:type="dxa"/>
        <w:tblInd w:w="1129" w:type="dxa"/>
        <w:tblLook w:val="04A0" w:firstRow="1" w:lastRow="0" w:firstColumn="1" w:lastColumn="0" w:noHBand="0" w:noVBand="1"/>
      </w:tblPr>
      <w:tblGrid>
        <w:gridCol w:w="1843"/>
        <w:gridCol w:w="4111"/>
      </w:tblGrid>
      <w:tr w:rsidR="001C6C01" w:rsidRPr="00A84B87" w14:paraId="6F29D76B" w14:textId="77777777" w:rsidTr="001C6C01">
        <w:trPr>
          <w:trHeight w:val="411"/>
        </w:trPr>
        <w:tc>
          <w:tcPr>
            <w:tcW w:w="1843" w:type="dxa"/>
            <w:vAlign w:val="center"/>
          </w:tcPr>
          <w:p w14:paraId="476CB42B" w14:textId="77777777" w:rsidR="001C6C01" w:rsidRPr="00A84B87" w:rsidRDefault="001C6C01" w:rsidP="001C6C01">
            <w:pPr>
              <w:jc w:val="center"/>
              <w:rPr>
                <w:b/>
                <w:color w:val="FF7000"/>
                <w:lang w:val="cs-CZ"/>
              </w:rPr>
            </w:pPr>
            <w:r>
              <w:rPr>
                <w:b/>
                <w:color w:val="FF7000"/>
                <w:lang w:val="cs-CZ"/>
              </w:rPr>
              <w:t>Barva</w:t>
            </w:r>
          </w:p>
        </w:tc>
        <w:tc>
          <w:tcPr>
            <w:tcW w:w="4111" w:type="dxa"/>
          </w:tcPr>
          <w:p w14:paraId="3048AD37" w14:textId="77777777" w:rsidR="001C6C01" w:rsidRPr="00A84B87" w:rsidRDefault="001C6C01" w:rsidP="001C6C01">
            <w:pPr>
              <w:jc w:val="center"/>
              <w:rPr>
                <w:b/>
                <w:color w:val="FF7000"/>
                <w:lang w:val="cs-CZ"/>
              </w:rPr>
            </w:pPr>
            <w:r>
              <w:rPr>
                <w:b/>
                <w:color w:val="FF7000"/>
                <w:lang w:val="cs-CZ"/>
              </w:rPr>
              <w:t>Reflexní či nereflexní</w:t>
            </w:r>
            <w:r w:rsidRPr="00A84B87">
              <w:rPr>
                <w:b/>
                <w:color w:val="FF7000"/>
                <w:lang w:val="cs-CZ"/>
              </w:rPr>
              <w:t>?</w:t>
            </w:r>
          </w:p>
        </w:tc>
      </w:tr>
      <w:tr w:rsidR="001C6C01" w:rsidRPr="00A84B87" w14:paraId="3D2DAAD6" w14:textId="77777777" w:rsidTr="001C6C01">
        <w:trPr>
          <w:trHeight w:val="481"/>
        </w:trPr>
        <w:tc>
          <w:tcPr>
            <w:tcW w:w="1843" w:type="dxa"/>
            <w:vAlign w:val="center"/>
          </w:tcPr>
          <w:p w14:paraId="333A05CE" w14:textId="77777777" w:rsidR="001C6C01" w:rsidRPr="00A84B87" w:rsidRDefault="001C6C01" w:rsidP="001C6C01">
            <w:pPr>
              <w:spacing w:line="276" w:lineRule="auto"/>
              <w:rPr>
                <w:lang w:val="cs-CZ"/>
              </w:rPr>
            </w:pPr>
            <w:r>
              <w:rPr>
                <w:lang w:val="cs-CZ"/>
              </w:rPr>
              <w:t>Červená</w:t>
            </w:r>
          </w:p>
        </w:tc>
        <w:tc>
          <w:tcPr>
            <w:tcW w:w="4111" w:type="dxa"/>
          </w:tcPr>
          <w:p w14:paraId="53FD72E5" w14:textId="77777777" w:rsidR="001C6C01" w:rsidRPr="00A84B87" w:rsidRDefault="001C6C01" w:rsidP="001C6C01">
            <w:pPr>
              <w:spacing w:line="276" w:lineRule="auto"/>
              <w:rPr>
                <w:lang w:val="cs-CZ"/>
              </w:rPr>
            </w:pPr>
          </w:p>
        </w:tc>
      </w:tr>
      <w:tr w:rsidR="001C6C01" w:rsidRPr="00A84B87" w14:paraId="19D68FC4" w14:textId="77777777" w:rsidTr="001C6C01">
        <w:trPr>
          <w:trHeight w:val="464"/>
        </w:trPr>
        <w:tc>
          <w:tcPr>
            <w:tcW w:w="1843" w:type="dxa"/>
            <w:vAlign w:val="center"/>
          </w:tcPr>
          <w:p w14:paraId="1BFF9FF2" w14:textId="77777777" w:rsidR="001C6C01" w:rsidRPr="00A84B87" w:rsidRDefault="001C6C01" w:rsidP="001C6C01">
            <w:pPr>
              <w:spacing w:line="276" w:lineRule="auto"/>
              <w:rPr>
                <w:lang w:val="cs-CZ"/>
              </w:rPr>
            </w:pPr>
            <w:r>
              <w:rPr>
                <w:lang w:val="cs-CZ"/>
              </w:rPr>
              <w:t>Modrá</w:t>
            </w:r>
          </w:p>
        </w:tc>
        <w:tc>
          <w:tcPr>
            <w:tcW w:w="4111" w:type="dxa"/>
          </w:tcPr>
          <w:p w14:paraId="38A7D657" w14:textId="77777777" w:rsidR="001C6C01" w:rsidRPr="00A84B87" w:rsidRDefault="001C6C01" w:rsidP="001C6C01">
            <w:pPr>
              <w:spacing w:line="276" w:lineRule="auto"/>
              <w:rPr>
                <w:lang w:val="cs-CZ"/>
              </w:rPr>
            </w:pPr>
          </w:p>
        </w:tc>
      </w:tr>
      <w:tr w:rsidR="001C6C01" w:rsidRPr="00A84B87" w14:paraId="641B82F9" w14:textId="77777777" w:rsidTr="001C6C01">
        <w:trPr>
          <w:trHeight w:val="481"/>
        </w:trPr>
        <w:tc>
          <w:tcPr>
            <w:tcW w:w="1843" w:type="dxa"/>
            <w:vAlign w:val="center"/>
          </w:tcPr>
          <w:p w14:paraId="5756029B" w14:textId="77777777" w:rsidR="001C6C01" w:rsidRPr="00A84B87" w:rsidRDefault="001C6C01" w:rsidP="001C6C01">
            <w:pPr>
              <w:spacing w:line="276" w:lineRule="auto"/>
              <w:rPr>
                <w:lang w:val="cs-CZ"/>
              </w:rPr>
            </w:pPr>
            <w:r>
              <w:rPr>
                <w:lang w:val="cs-CZ"/>
              </w:rPr>
              <w:t>Zelená</w:t>
            </w:r>
          </w:p>
        </w:tc>
        <w:tc>
          <w:tcPr>
            <w:tcW w:w="4111" w:type="dxa"/>
          </w:tcPr>
          <w:p w14:paraId="19AEDB30" w14:textId="77777777" w:rsidR="001C6C01" w:rsidRPr="00A84B87" w:rsidRDefault="001C6C01" w:rsidP="001C6C01">
            <w:pPr>
              <w:spacing w:line="276" w:lineRule="auto"/>
              <w:rPr>
                <w:lang w:val="cs-CZ"/>
              </w:rPr>
            </w:pPr>
          </w:p>
        </w:tc>
      </w:tr>
    </w:tbl>
    <w:p w14:paraId="0E7C6FB0" w14:textId="77777777" w:rsidR="001C6C01" w:rsidRPr="00A84B87" w:rsidRDefault="001C6C01" w:rsidP="001C6C01">
      <w:pPr>
        <w:rPr>
          <w:lang w:val="cs-CZ"/>
        </w:rPr>
      </w:pPr>
    </w:p>
    <w:p w14:paraId="56D5759F" w14:textId="77777777" w:rsidR="001C6C01" w:rsidRPr="00A84B87" w:rsidRDefault="001C6C01" w:rsidP="001C6C01">
      <w:pPr>
        <w:pStyle w:val="Nadpis2"/>
        <w:rPr>
          <w:lang w:val="cs-CZ"/>
        </w:rPr>
      </w:pPr>
    </w:p>
    <w:p w14:paraId="560E47ED" w14:textId="77777777" w:rsidR="001C6C01" w:rsidRPr="00A84B87" w:rsidRDefault="001C6C01" w:rsidP="001C6C01">
      <w:pPr>
        <w:pStyle w:val="Nadpis2"/>
        <w:rPr>
          <w:lang w:val="cs-CZ"/>
        </w:rPr>
      </w:pPr>
      <w:r w:rsidRPr="00A84B87">
        <w:rPr>
          <w:lang w:val="cs-CZ"/>
        </w:rPr>
        <w:t xml:space="preserve">Úkol 2: </w:t>
      </w:r>
      <w:r>
        <w:rPr>
          <w:lang w:val="cs-CZ"/>
        </w:rPr>
        <w:t xml:space="preserve">Jeď až k černé čáře </w:t>
      </w:r>
    </w:p>
    <w:p w14:paraId="7CEA2FE7" w14:textId="3EB4B24C"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13376" behindDoc="0" locked="0" layoutInCell="1" allowOverlap="1" wp14:anchorId="3E4F0012" wp14:editId="10180ADF">
                <wp:simplePos x="0" y="0"/>
                <wp:positionH relativeFrom="column">
                  <wp:posOffset>-10795</wp:posOffset>
                </wp:positionH>
                <wp:positionV relativeFrom="paragraph">
                  <wp:posOffset>654770</wp:posOffset>
                </wp:positionV>
                <wp:extent cx="5715000" cy="2194560"/>
                <wp:effectExtent l="0" t="0" r="19050" b="15240"/>
                <wp:wrapTopAndBottom/>
                <wp:docPr id="778" name="Group 778"/>
                <wp:cNvGraphicFramePr/>
                <a:graphic xmlns:a="http://schemas.openxmlformats.org/drawingml/2006/main">
                  <a:graphicData uri="http://schemas.microsoft.com/office/word/2010/wordprocessingGroup">
                    <wpg:wgp>
                      <wpg:cNvGrpSpPr/>
                      <wpg:grpSpPr>
                        <a:xfrm>
                          <a:off x="0" y="0"/>
                          <a:ext cx="5715000" cy="2194560"/>
                          <a:chOff x="0" y="0"/>
                          <a:chExt cx="5715000" cy="2195037"/>
                        </a:xfrm>
                      </wpg:grpSpPr>
                      <wps:wsp>
                        <wps:cNvPr id="1073742127" name="Text Box 1073742127"/>
                        <wps:cNvSpPr txBox="1">
                          <a:spLocks noChangeArrowheads="1"/>
                        </wps:cNvSpPr>
                        <wps:spPr bwMode="auto">
                          <a:xfrm>
                            <a:off x="0" y="672999"/>
                            <a:ext cx="5715000" cy="152203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28" name="Picture 1073742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1073742129"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F0012" id="Group 778" o:spid="_x0000_s1552" style="position:absolute;margin-left:-.85pt;margin-top:51.55pt;width:450pt;height:172.8pt;z-index:253413376;mso-height-relative:margin" coordsize="57150,21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">
                <v:roundrect id="Text Box 1073742127" o:spid="_x0000_s1553" style="position:absolute;top:6729;width:57150;height:1522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" strokecolor="#5a5a5a [2109]">
                  <v:stroke joinstyle="miter"/>
                  <v:textbox inset=",5mm,,2.5mm">
                    <w:txbxContent>
                      <w:p w14:paraId="2A7ADB56" w14:textId="55407601"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pomocí vstupů říkáte </w:t>
                        </w:r>
                        <w:r w:rsidRPr="00F52537">
                          <w:rPr>
                            <w:rFonts w:hint="eastAsia"/>
                            <w:lang w:val="cs-CZ"/>
                          </w:rPr>
                          <w:t xml:space="preserve">robotovi, co chcete.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463D4B55" w14:textId="77777777" w:rsidR="002A1612" w:rsidRPr="00F52537" w:rsidRDefault="002A1612" w:rsidP="001C6C01">
                        <w:pPr>
                          <w:rPr>
                            <w:lang w:val="cs-CZ"/>
                          </w:rPr>
                        </w:pPr>
                        <w:r>
                          <w:rPr>
                            <w:color w:val="FF7000"/>
                            <w:lang w:val="cs-CZ"/>
                          </w:rPr>
                          <w:t xml:space="preserve">Událost </w:t>
                        </w:r>
                        <w:r>
                          <w:rPr>
                            <w:lang w:val="cs-CZ"/>
                          </w:rPr>
                          <w:t xml:space="preserve">je věc, která nastane mimo kód programu a ovlivňuje běh programu. Událostí může být např. stisknutí tlačítka nebo přenos informace ze senzoru. </w:t>
                        </w:r>
                      </w:p>
                      <w:p w14:paraId="387FD498" w14:textId="77777777" w:rsidR="002A1612" w:rsidRPr="00F52537" w:rsidRDefault="002A1612" w:rsidP="001C6C01">
                        <w:pPr>
                          <w:rPr>
                            <w:lang w:val="cs-CZ"/>
                          </w:rPr>
                        </w:pPr>
                      </w:p>
                    </w:txbxContent>
                  </v:textbox>
                </v:roundrect>
                <v:shape id="Picture 1073742128" o:spid="_x0000_s1554"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">
                  <v:imagedata r:id="rId49" o:title=""/>
                </v:shape>
                <v:shape id="_x0000_s1555"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" filled="f" stroked="f">
                  <v:textbox>
                    <w:txbxContent>
                      <w:p w14:paraId="1B0BA775"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2923FDFC" w14:textId="77777777" w:rsidR="002A1612" w:rsidRPr="00D31915" w:rsidRDefault="002A1612" w:rsidP="001C6C01">
                        <w:pPr>
                          <w:rPr>
                            <w:b/>
                            <w:color w:val="FF7000"/>
                            <w:sz w:val="28"/>
                            <w:szCs w:val="28"/>
                          </w:rPr>
                        </w:pPr>
                      </w:p>
                    </w:txbxContent>
                  </v:textbox>
                </v:shape>
                <w10:wrap type="topAndBottom"/>
              </v:group>
            </w:pict>
          </mc:Fallback>
        </mc:AlternateContent>
      </w:r>
      <w:r w:rsidRPr="00F52537">
        <w:rPr>
          <w:rFonts w:hint="eastAsia"/>
          <w:lang w:val="cs-CZ"/>
        </w:rPr>
        <w:t>Edison</w:t>
      </w:r>
      <w:r>
        <w:rPr>
          <w:lang w:val="cs-CZ"/>
        </w:rPr>
        <w:t>ovy senzory</w:t>
      </w:r>
      <w:r w:rsidRPr="00F52537">
        <w:rPr>
          <w:rFonts w:hint="eastAsia"/>
          <w:lang w:val="cs-CZ"/>
        </w:rPr>
        <w:t xml:space="preserve"> můžeme použít k vytváření vstupů v programech </w:t>
      </w:r>
      <w:r>
        <w:rPr>
          <w:lang w:val="cs-CZ"/>
        </w:rPr>
        <w:t xml:space="preserve">v </w:t>
      </w:r>
      <w:proofErr w:type="spellStart"/>
      <w:r w:rsidRPr="00F52537">
        <w:rPr>
          <w:rFonts w:hint="eastAsia"/>
          <w:lang w:val="cs-CZ"/>
        </w:rPr>
        <w:t>EdScratch</w:t>
      </w:r>
      <w:r>
        <w:rPr>
          <w:lang w:val="cs-CZ"/>
        </w:rPr>
        <w:t>i</w:t>
      </w:r>
      <w:proofErr w:type="spellEnd"/>
      <w:r w:rsidRPr="00F52537">
        <w:rPr>
          <w:rFonts w:hint="eastAsia"/>
          <w:lang w:val="cs-CZ"/>
        </w:rPr>
        <w:t>, abychom Edisonovi řekli, aby hledal různé typy událostí a instruoval</w:t>
      </w:r>
      <w:r>
        <w:rPr>
          <w:lang w:val="cs-CZ"/>
        </w:rPr>
        <w:t>i</w:t>
      </w:r>
      <w:r w:rsidRPr="00F52537">
        <w:rPr>
          <w:rFonts w:hint="eastAsia"/>
          <w:lang w:val="cs-CZ"/>
        </w:rPr>
        <w:t xml:space="preserve"> robota, co má dělat, když </w:t>
      </w:r>
      <w:r>
        <w:rPr>
          <w:lang w:val="cs-CZ"/>
        </w:rPr>
        <w:t>tyto události nastanou</w:t>
      </w:r>
      <w:r w:rsidRPr="00A84B87">
        <w:rPr>
          <w:lang w:val="cs-CZ"/>
        </w:rPr>
        <w:t>.</w:t>
      </w:r>
    </w:p>
    <w:p w14:paraId="3F3CA4D5" w14:textId="77777777" w:rsidR="001C6C01" w:rsidRPr="00A84B87" w:rsidRDefault="001C6C01" w:rsidP="001C6C01">
      <w:pPr>
        <w:rPr>
          <w:lang w:val="cs-CZ"/>
        </w:rPr>
      </w:pPr>
    </w:p>
    <w:p w14:paraId="148C5939" w14:textId="77777777" w:rsidR="001C6C01" w:rsidRPr="00A84B87" w:rsidRDefault="001C6C01" w:rsidP="001C6C01">
      <w:pPr>
        <w:rPr>
          <w:lang w:val="cs-CZ"/>
        </w:rPr>
      </w:pPr>
      <w:r>
        <w:rPr>
          <w:lang w:val="cs-CZ"/>
        </w:rPr>
        <w:t>Zkuste použít senzor pro sledování čáry</w:t>
      </w:r>
      <w:r w:rsidRPr="00A84B87">
        <w:rPr>
          <w:lang w:val="cs-CZ"/>
        </w:rPr>
        <w:t xml:space="preserve"> </w:t>
      </w:r>
      <w:r>
        <w:rPr>
          <w:lang w:val="cs-CZ"/>
        </w:rPr>
        <w:t xml:space="preserve">v programu, který řekne Edisonovi, aby jel, dokud nenarazí na černou čáru. K napsání tohoto programu budete potřebovat použít bloky z kategorie </w:t>
      </w:r>
      <w:proofErr w:type="spellStart"/>
      <w:r w:rsidRPr="00A84B87">
        <w:rPr>
          <w:color w:val="FF7000"/>
          <w:lang w:val="cs-CZ"/>
        </w:rPr>
        <w:t>Sensing</w:t>
      </w:r>
      <w:proofErr w:type="spellEnd"/>
      <w:r w:rsidRPr="00A84B87">
        <w:rPr>
          <w:lang w:val="cs-CZ"/>
        </w:rPr>
        <w:t xml:space="preserve"> </w:t>
      </w:r>
      <w:r>
        <w:rPr>
          <w:lang w:val="cs-CZ"/>
        </w:rPr>
        <w:t xml:space="preserve">(Senzory) v </w:t>
      </w:r>
      <w:proofErr w:type="spellStart"/>
      <w:r w:rsidRPr="00A84B87">
        <w:rPr>
          <w:lang w:val="cs-CZ"/>
        </w:rPr>
        <w:t>EdScratch</w:t>
      </w:r>
      <w:r>
        <w:rPr>
          <w:lang w:val="cs-CZ"/>
        </w:rPr>
        <w:t>i</w:t>
      </w:r>
      <w:proofErr w:type="spellEnd"/>
      <w:r w:rsidRPr="00A84B87">
        <w:rPr>
          <w:lang w:val="cs-CZ"/>
        </w:rPr>
        <w:t>.</w:t>
      </w:r>
    </w:p>
    <w:p w14:paraId="67478B03" w14:textId="77777777" w:rsidR="001C6C01" w:rsidRPr="00A84B87" w:rsidRDefault="001C6C01" w:rsidP="001C6C01">
      <w:pPr>
        <w:rPr>
          <w:lang w:val="cs-CZ"/>
        </w:rPr>
      </w:pPr>
    </w:p>
    <w:p w14:paraId="3EACF1D8" w14:textId="77777777" w:rsidR="001C6C01" w:rsidRPr="00A84B87" w:rsidRDefault="001C6C01" w:rsidP="001C6C01">
      <w:pPr>
        <w:rPr>
          <w:lang w:val="cs-CZ"/>
        </w:rPr>
      </w:pPr>
      <w:r w:rsidRPr="00A84B87">
        <w:rPr>
          <w:noProof/>
          <w:lang w:val="cs-CZ"/>
        </w:rPr>
        <w:lastRenderedPageBreak/>
        <w:drawing>
          <wp:anchor distT="0" distB="0" distL="114300" distR="114300" simplePos="0" relativeHeight="253419520" behindDoc="0" locked="0" layoutInCell="1" allowOverlap="1" wp14:anchorId="7E53AE1D" wp14:editId="6B4B82BF">
            <wp:simplePos x="0" y="0"/>
            <wp:positionH relativeFrom="column">
              <wp:posOffset>698246</wp:posOffset>
            </wp:positionH>
            <wp:positionV relativeFrom="paragraph">
              <wp:posOffset>257175</wp:posOffset>
            </wp:positionV>
            <wp:extent cx="4476750" cy="1376045"/>
            <wp:effectExtent l="19050" t="19050" r="19050" b="14605"/>
            <wp:wrapTopAndBottom/>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1">
                      <a:extLst>
                        <a:ext uri="{28A0092B-C50C-407E-A947-70E740481C1C}">
                          <a14:useLocalDpi xmlns:a14="http://schemas.microsoft.com/office/drawing/2010/main" val="0"/>
                        </a:ext>
                      </a:extLst>
                    </a:blip>
                    <a:stretch>
                      <a:fillRect/>
                    </a:stretch>
                  </pic:blipFill>
                  <pic:spPr>
                    <a:xfrm>
                      <a:off x="0" y="0"/>
                      <a:ext cx="4476750" cy="1376045"/>
                    </a:xfrm>
                    <a:prstGeom prst="rect">
                      <a:avLst/>
                    </a:prstGeom>
                    <a:ln w="15875">
                      <a:solidFill>
                        <a:srgbClr val="FF7000"/>
                      </a:solidFill>
                      <a:prstDash val="lgDash"/>
                    </a:ln>
                  </pic:spPr>
                </pic:pic>
              </a:graphicData>
            </a:graphic>
          </wp:anchor>
        </w:drawing>
      </w:r>
      <w:r w:rsidRPr="00A84B87">
        <w:rPr>
          <w:lang w:val="cs-CZ"/>
        </w:rPr>
        <w:t>Prohlédněte si následující program:</w:t>
      </w:r>
    </w:p>
    <w:p w14:paraId="0BC6B9B3" w14:textId="77777777" w:rsidR="001C6C01" w:rsidRPr="00A84B87" w:rsidRDefault="001C6C01" w:rsidP="001C6C01">
      <w:pPr>
        <w:rPr>
          <w:lang w:val="cs-CZ"/>
        </w:rPr>
      </w:pPr>
    </w:p>
    <w:p w14:paraId="61CEAD6A"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20544" behindDoc="0" locked="0" layoutInCell="1" allowOverlap="1" wp14:anchorId="4AE3CF19" wp14:editId="208CD9B6">
                <wp:simplePos x="0" y="0"/>
                <wp:positionH relativeFrom="column">
                  <wp:posOffset>84455</wp:posOffset>
                </wp:positionH>
                <wp:positionV relativeFrom="paragraph">
                  <wp:posOffset>440055</wp:posOffset>
                </wp:positionV>
                <wp:extent cx="5715000" cy="2625725"/>
                <wp:effectExtent l="0" t="0" r="19050" b="22225"/>
                <wp:wrapTopAndBottom/>
                <wp:docPr id="776" name="Group 776"/>
                <wp:cNvGraphicFramePr/>
                <a:graphic xmlns:a="http://schemas.openxmlformats.org/drawingml/2006/main">
                  <a:graphicData uri="http://schemas.microsoft.com/office/word/2010/wordprocessingGroup">
                    <wpg:wgp>
                      <wpg:cNvGrpSpPr/>
                      <wpg:grpSpPr>
                        <a:xfrm>
                          <a:off x="0" y="0"/>
                          <a:ext cx="5715000" cy="2625725"/>
                          <a:chOff x="0" y="0"/>
                          <a:chExt cx="5715000" cy="2629386"/>
                        </a:xfrm>
                      </wpg:grpSpPr>
                      <wps:wsp>
                        <wps:cNvPr id="797" name="Text Box 10"/>
                        <wps:cNvSpPr txBox="1">
                          <a:spLocks noChangeArrowheads="1"/>
                        </wps:cNvSpPr>
                        <wps:spPr bwMode="auto">
                          <a:xfrm>
                            <a:off x="0" y="672995"/>
                            <a:ext cx="5715000" cy="195639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98" name="Picture 7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799" name="Text Box 2"/>
                        <wps:cNvSpPr txBox="1">
                          <a:spLocks noChangeArrowheads="1"/>
                        </wps:cNvSpPr>
                        <wps:spPr bwMode="auto">
                          <a:xfrm>
                            <a:off x="1016813" y="303581"/>
                            <a:ext cx="1492301" cy="365760"/>
                          </a:xfrm>
                          <a:prstGeom prst="rect">
                            <a:avLst/>
                          </a:prstGeom>
                          <a:noFill/>
                          <a:ln w="9525">
                            <a:noFill/>
                            <a:miter lim="800000"/>
                            <a:headEnd/>
                            <a:tailEnd/>
                          </a:ln>
                        </wps:spPr>
                        <wps:txb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AE3CF19" id="Group 776" o:spid="_x0000_s1556" style="position:absolute;margin-left:6.65pt;margin-top:34.65pt;width:450pt;height:206.75pt;z-index:253420544;mso-height-relative:margin" coordsize="57150,26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">
                <v:roundrect id="Text Box 10" o:spid="_x0000_s1557" style="position:absolute;top:6729;width:57150;height:1956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" strokecolor="#5a5a5a [2109]">
                  <v:stroke joinstyle="miter"/>
                  <v:textbox inset=",5mm,,2.5mm">
                    <w:txbxContent>
                      <w:p w14:paraId="64D37527" w14:textId="6CDBCA52" w:rsidR="002A1612" w:rsidRPr="004028BB" w:rsidRDefault="002A1612" w:rsidP="001C6C01">
                        <w:pPr>
                          <w:rPr>
                            <w:lang w:val="cs-CZ"/>
                          </w:rPr>
                        </w:pPr>
                        <w:r w:rsidRPr="004028BB">
                          <w:rPr>
                            <w:rFonts w:hint="eastAsia"/>
                            <w:lang w:val="cs-CZ"/>
                          </w:rPr>
                          <w:t xml:space="preserve">Některé z Edisonových senzorů jsou vždy zapnuté a </w:t>
                        </w:r>
                        <w:r>
                          <w:rPr>
                            <w:lang w:val="cs-CZ"/>
                          </w:rPr>
                          <w:t xml:space="preserve">průběžně </w:t>
                        </w:r>
                        <w:r w:rsidRPr="004028BB">
                          <w:rPr>
                            <w:rFonts w:hint="eastAsia"/>
                            <w:lang w:val="cs-CZ"/>
                          </w:rPr>
                          <w:t xml:space="preserve">kontrolují události. Příkladem </w:t>
                        </w:r>
                        <w:r>
                          <w:rPr>
                            <w:lang w:val="cs-CZ"/>
                          </w:rPr>
                          <w:t>takového „</w:t>
                        </w:r>
                        <w:r w:rsidRPr="004028BB">
                          <w:rPr>
                            <w:rFonts w:hint="eastAsia"/>
                            <w:lang w:val="cs-CZ"/>
                          </w:rPr>
                          <w:t>vždy zapnutého</w:t>
                        </w:r>
                        <w:r>
                          <w:rPr>
                            <w:lang w:val="cs-CZ"/>
                          </w:rPr>
                          <w:t xml:space="preserve">“ </w:t>
                        </w:r>
                        <w:r w:rsidRPr="004028BB">
                          <w:rPr>
                            <w:rFonts w:hint="eastAsia"/>
                            <w:lang w:val="cs-CZ"/>
                          </w:rPr>
                          <w:t xml:space="preserve">senzoru je zvukový senzor, který dokáže detekovat </w:t>
                        </w:r>
                        <w:r>
                          <w:rPr>
                            <w:lang w:val="cs-CZ"/>
                          </w:rPr>
                          <w:t xml:space="preserve">tleskání. </w:t>
                        </w:r>
                      </w:p>
                      <w:p w14:paraId="1F423362" w14:textId="77777777" w:rsidR="002A1612" w:rsidRPr="004028BB" w:rsidRDefault="002A1612" w:rsidP="001C6C01">
                        <w:pPr>
                          <w:rPr>
                            <w:lang w:val="cs-CZ"/>
                          </w:rPr>
                        </w:pPr>
                        <w:r>
                          <w:rPr>
                            <w:lang w:val="cs-CZ"/>
                          </w:rPr>
                          <w:t xml:space="preserve">Jiné senzory, jako je např. Edisonův senzor pro sledování čáry, jsou ve výchozím stavu vypnuty. Abyste je zapnuli, musíte do svého programu přidat příslušný kód. Nestačí však pouze zapnout LED pro sledování čáry. Potřebujete rovněž kód, kterým Edisonovi řeknete, jakou událost má hledat </w:t>
                        </w:r>
                        <w:r w:rsidRPr="004028BB">
                          <w:rPr>
                            <w:lang w:val="cs-CZ"/>
                          </w:rPr>
                          <w:t>(</w:t>
                        </w:r>
                        <w:r>
                          <w:rPr>
                            <w:lang w:val="cs-CZ"/>
                          </w:rPr>
                          <w:t>reflexní povrch nebo nereflexní povrch</w:t>
                        </w:r>
                        <w:r w:rsidRPr="004028BB">
                          <w:rPr>
                            <w:lang w:val="cs-CZ"/>
                          </w:rPr>
                          <w:t>) a</w:t>
                        </w:r>
                        <w:r>
                          <w:rPr>
                            <w:lang w:val="cs-CZ"/>
                          </w:rPr>
                          <w:t xml:space="preserve"> co dělat, pokud tato událost nastane. </w:t>
                        </w:r>
                      </w:p>
                      <w:p w14:paraId="49BA04C0" w14:textId="77777777" w:rsidR="002A1612" w:rsidRPr="004028BB" w:rsidRDefault="002A1612" w:rsidP="001C6C01">
                        <w:pPr>
                          <w:rPr>
                            <w:lang w:val="cs-CZ"/>
                          </w:rPr>
                        </w:pPr>
                      </w:p>
                    </w:txbxContent>
                  </v:textbox>
                </v:roundrect>
                <v:shape id="Picture 798" o:spid="_x0000_s1558"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">
                  <v:imagedata r:id="rId42" o:title=""/>
                </v:shape>
                <v:shape id="_x0000_s1559" type="#_x0000_t202" style="position:absolute;left:10168;top:3035;width:1492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" filled="f" stroked="f">
                  <v:textbox>
                    <w:txbxContent>
                      <w:p w14:paraId="005524E7"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5D755BA7" w14:textId="77777777" w:rsidR="002A1612" w:rsidRDefault="002A1612" w:rsidP="001C6C01">
                        <w:pPr>
                          <w:rPr>
                            <w:b/>
                            <w:color w:val="FF7000"/>
                            <w:sz w:val="28"/>
                            <w:szCs w:val="28"/>
                          </w:rPr>
                        </w:pPr>
                      </w:p>
                      <w:p w14:paraId="7A49F62D" w14:textId="77777777" w:rsidR="002A1612" w:rsidRDefault="002A1612" w:rsidP="001C6C01">
                        <w:pPr>
                          <w:rPr>
                            <w:b/>
                            <w:color w:val="FF7000"/>
                            <w:sz w:val="28"/>
                            <w:szCs w:val="28"/>
                          </w:rPr>
                        </w:pPr>
                      </w:p>
                    </w:txbxContent>
                  </v:textbox>
                </v:shape>
                <w10:wrap type="topAndBottom"/>
              </v:group>
            </w:pict>
          </mc:Fallback>
        </mc:AlternateContent>
      </w:r>
      <w:r>
        <w:rPr>
          <w:lang w:val="cs-CZ"/>
        </w:rPr>
        <w:t>První blok kódu v programu zapíná sledovací LED. Kdykoli chcete použít v programu senzor pro sledování čáry, musíte ji zapnout</w:t>
      </w:r>
      <w:r w:rsidRPr="00A84B87">
        <w:rPr>
          <w:lang w:val="cs-CZ"/>
        </w:rPr>
        <w:t>.</w:t>
      </w:r>
    </w:p>
    <w:p w14:paraId="50DFADD9" w14:textId="77777777" w:rsidR="001C6C01" w:rsidRPr="00A84B87" w:rsidRDefault="001C6C01" w:rsidP="001C6C01">
      <w:pPr>
        <w:spacing w:after="0"/>
        <w:rPr>
          <w:lang w:val="cs-CZ"/>
        </w:rPr>
      </w:pPr>
    </w:p>
    <w:p w14:paraId="301D3EB7" w14:textId="77777777" w:rsidR="001C6C01" w:rsidRPr="00A84B87" w:rsidRDefault="001C6C01" w:rsidP="001C6C01">
      <w:pPr>
        <w:rPr>
          <w:lang w:val="cs-CZ"/>
        </w:rPr>
      </w:pPr>
      <w:r>
        <w:rPr>
          <w:lang w:val="cs-CZ"/>
        </w:rPr>
        <w:t>Napište program v </w:t>
      </w:r>
      <w:proofErr w:type="spellStart"/>
      <w:r>
        <w:rPr>
          <w:lang w:val="cs-CZ"/>
        </w:rPr>
        <w:t>EdScratchi</w:t>
      </w:r>
      <w:proofErr w:type="spellEnd"/>
      <w:r>
        <w:rPr>
          <w:lang w:val="cs-CZ"/>
        </w:rPr>
        <w:t xml:space="preserve"> a otestujete jej v Edisonovi s použitím </w:t>
      </w:r>
      <w:r w:rsidRPr="00A84B87">
        <w:rPr>
          <w:lang w:val="cs-CZ"/>
        </w:rPr>
        <w:t>Pracovní</w:t>
      </w:r>
      <w:r>
        <w:rPr>
          <w:lang w:val="cs-CZ"/>
        </w:rPr>
        <w:t>ho</w:t>
      </w:r>
      <w:r w:rsidRPr="00A84B87">
        <w:rPr>
          <w:lang w:val="cs-CZ"/>
        </w:rPr>
        <w:t xml:space="preserve"> list</w:t>
      </w:r>
      <w:r>
        <w:rPr>
          <w:lang w:val="cs-CZ"/>
        </w:rPr>
        <w:t>u</w:t>
      </w:r>
      <w:r w:rsidRPr="00A84B87">
        <w:rPr>
          <w:lang w:val="cs-CZ"/>
        </w:rPr>
        <w:t xml:space="preserve"> U4-3. </w:t>
      </w:r>
      <w:r w:rsidRPr="00AF020A">
        <w:rPr>
          <w:rFonts w:hint="eastAsia"/>
          <w:lang w:val="cs-CZ"/>
        </w:rPr>
        <w:t>Zarovnejte svého robota na obrys</w:t>
      </w:r>
      <w:r>
        <w:rPr>
          <w:lang w:val="cs-CZ"/>
        </w:rPr>
        <w:t xml:space="preserve"> na Pracovním listu</w:t>
      </w:r>
      <w:r w:rsidRPr="00AF020A">
        <w:rPr>
          <w:rFonts w:hint="eastAsia"/>
          <w:lang w:val="cs-CZ"/>
        </w:rPr>
        <w:t xml:space="preserve"> směřující k černé </w:t>
      </w:r>
      <w:r>
        <w:rPr>
          <w:lang w:val="cs-CZ"/>
        </w:rPr>
        <w:t>čáře</w:t>
      </w:r>
      <w:r w:rsidRPr="00AF020A">
        <w:rPr>
          <w:rFonts w:hint="eastAsia"/>
          <w:lang w:val="cs-CZ"/>
        </w:rPr>
        <w:t xml:space="preserve"> a spusťte program. Zastaví se Edison u černé </w:t>
      </w:r>
      <w:r>
        <w:rPr>
          <w:lang w:val="cs-CZ"/>
        </w:rPr>
        <w:t xml:space="preserve">čáry? </w:t>
      </w:r>
    </w:p>
    <w:p w14:paraId="6CFBC6FF" w14:textId="77777777" w:rsidR="001C6C01" w:rsidRPr="00A84B87" w:rsidRDefault="001C6C01" w:rsidP="001C6C01">
      <w:pPr>
        <w:pStyle w:val="Nadpis2"/>
        <w:rPr>
          <w:lang w:val="cs-CZ"/>
        </w:rPr>
      </w:pPr>
    </w:p>
    <w:p w14:paraId="120E20A5" w14:textId="77777777" w:rsidR="001C6C01" w:rsidRPr="00A84B87" w:rsidRDefault="001C6C01" w:rsidP="001C6C01">
      <w:pPr>
        <w:pStyle w:val="Nadpis2"/>
        <w:rPr>
          <w:lang w:val="cs-CZ"/>
        </w:rPr>
      </w:pPr>
    </w:p>
    <w:p w14:paraId="43072518" w14:textId="77777777" w:rsidR="001C6C01" w:rsidRPr="00A84B87" w:rsidRDefault="001C6C01" w:rsidP="001C6C01">
      <w:pPr>
        <w:pStyle w:val="Nadpis2"/>
        <w:rPr>
          <w:lang w:val="cs-CZ"/>
        </w:rPr>
      </w:pPr>
      <w:r w:rsidRPr="00A84B87">
        <w:rPr>
          <w:lang w:val="cs-CZ"/>
        </w:rPr>
        <w:t xml:space="preserve">Mini </w:t>
      </w:r>
      <w:r>
        <w:rPr>
          <w:lang w:val="cs-CZ"/>
        </w:rPr>
        <w:t>výzva</w:t>
      </w:r>
      <w:r w:rsidRPr="00A84B87">
        <w:rPr>
          <w:lang w:val="cs-CZ"/>
        </w:rPr>
        <w:t>!</w:t>
      </w:r>
    </w:p>
    <w:p w14:paraId="0426EAAE" w14:textId="045ABD17" w:rsidR="001C6C01" w:rsidRPr="00A84B87" w:rsidRDefault="001C6C01" w:rsidP="001C6C01">
      <w:pPr>
        <w:rPr>
          <w:lang w:val="cs-CZ"/>
        </w:rPr>
      </w:pPr>
      <w:r>
        <w:rPr>
          <w:lang w:val="cs-CZ"/>
        </w:rPr>
        <w:t xml:space="preserve">Zajistí váš program zastavení Edisona na barevných čárách i a černé čáře 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U4-3? </w:t>
      </w:r>
      <w:r>
        <w:rPr>
          <w:lang w:val="cs-CZ"/>
        </w:rPr>
        <w:t>Proč ano</w:t>
      </w:r>
      <w:r w:rsidR="00660591">
        <w:rPr>
          <w:lang w:val="cs-CZ"/>
        </w:rPr>
        <w:t>,</w:t>
      </w:r>
      <w:r>
        <w:rPr>
          <w:lang w:val="cs-CZ"/>
        </w:rPr>
        <w:t xml:space="preserve"> nebo proč ne?</w:t>
      </w:r>
      <w:r w:rsidRPr="00A84B87">
        <w:rPr>
          <w:lang w:val="cs-CZ"/>
        </w:rPr>
        <w:t xml:space="preserve"> </w:t>
      </w:r>
    </w:p>
    <w:p w14:paraId="6405CA55" w14:textId="77777777" w:rsidR="001C6C01" w:rsidRPr="00A84B87" w:rsidRDefault="001C6C01" w:rsidP="001C6C01">
      <w:pPr>
        <w:rPr>
          <w:lang w:val="cs-CZ"/>
        </w:rPr>
      </w:pPr>
      <w:r>
        <w:rPr>
          <w:lang w:val="cs-CZ"/>
        </w:rPr>
        <w:t>Zamyslete se nad tím, zda program způsobí zastavení Edisona na každé z jednotlivých barev, a pak ověřte, zda byla vaše předpověď správná</w:t>
      </w:r>
      <w:r w:rsidRPr="00A84B87">
        <w:rPr>
          <w:lang w:val="cs-CZ"/>
        </w:rPr>
        <w:t>!</w:t>
      </w:r>
    </w:p>
    <w:p w14:paraId="4D3016C4" w14:textId="77777777" w:rsidR="001C6C01" w:rsidRPr="00A84B87" w:rsidRDefault="001C6C01" w:rsidP="001C6C01">
      <w:pPr>
        <w:rPr>
          <w:lang w:val="cs-CZ"/>
        </w:rPr>
      </w:pPr>
    </w:p>
    <w:p w14:paraId="48E628A8" w14:textId="77777777" w:rsidR="001C6C01" w:rsidRPr="00A84B87" w:rsidRDefault="001C6C01" w:rsidP="001C6C01">
      <w:pPr>
        <w:rPr>
          <w:lang w:val="cs-CZ"/>
        </w:rPr>
      </w:pPr>
      <w:r w:rsidRPr="00A84B87">
        <w:rPr>
          <w:lang w:val="cs-CZ"/>
        </w:rPr>
        <w:br w:type="page"/>
      </w:r>
    </w:p>
    <w:p w14:paraId="40B28B80" w14:textId="77777777" w:rsidR="001C6C01" w:rsidRPr="00A84B87" w:rsidRDefault="001C6C01" w:rsidP="001C6C01">
      <w:pPr>
        <w:rPr>
          <w:lang w:val="cs-CZ"/>
        </w:rPr>
      </w:pPr>
      <w:r w:rsidRPr="00A84B87">
        <w:rPr>
          <w:lang w:val="cs-CZ"/>
        </w:rPr>
        <w:lastRenderedPageBreak/>
        <w:t xml:space="preserve"> </w:t>
      </w:r>
    </w:p>
    <w:p w14:paraId="1C9E7881" w14:textId="77777777" w:rsidR="001C6C01" w:rsidRPr="00A84B87" w:rsidRDefault="001C6C01" w:rsidP="001C6C01">
      <w:pPr>
        <w:pStyle w:val="Nadpis1"/>
        <w:rPr>
          <w:lang w:val="cs-CZ"/>
        </w:rPr>
      </w:pPr>
      <w:bookmarkStart w:id="117" w:name="_Toc146267254"/>
      <w:r w:rsidRPr="00A84B87">
        <w:rPr>
          <w:lang w:val="cs-CZ"/>
        </w:rPr>
        <w:t xml:space="preserve">U4-2.3 </w:t>
      </w:r>
      <w:r>
        <w:rPr>
          <w:lang w:val="cs-CZ"/>
        </w:rPr>
        <w:t>Prozkoumejte algoritmy</w:t>
      </w:r>
      <w:bookmarkEnd w:id="117"/>
    </w:p>
    <w:p w14:paraId="0681BFE3"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0784" behindDoc="0" locked="0" layoutInCell="1" allowOverlap="1" wp14:anchorId="5688D69C" wp14:editId="50D3DC10">
                <wp:simplePos x="0" y="0"/>
                <wp:positionH relativeFrom="column">
                  <wp:posOffset>-3810</wp:posOffset>
                </wp:positionH>
                <wp:positionV relativeFrom="paragraph">
                  <wp:posOffset>955040</wp:posOffset>
                </wp:positionV>
                <wp:extent cx="5715000" cy="2845435"/>
                <wp:effectExtent l="0" t="0" r="19050" b="12065"/>
                <wp:wrapTopAndBottom/>
                <wp:docPr id="781" name="Group 781"/>
                <wp:cNvGraphicFramePr/>
                <a:graphic xmlns:a="http://schemas.openxmlformats.org/drawingml/2006/main">
                  <a:graphicData uri="http://schemas.microsoft.com/office/word/2010/wordprocessingGroup">
                    <wpg:wgp>
                      <wpg:cNvGrpSpPr/>
                      <wpg:grpSpPr>
                        <a:xfrm>
                          <a:off x="0" y="0"/>
                          <a:ext cx="5715000" cy="2845435"/>
                          <a:chOff x="0" y="0"/>
                          <a:chExt cx="5715000" cy="2729323"/>
                        </a:xfrm>
                      </wpg:grpSpPr>
                      <wps:wsp>
                        <wps:cNvPr id="775" name="Text Box 775"/>
                        <wps:cNvSpPr txBox="1">
                          <a:spLocks noChangeArrowheads="1"/>
                        </wps:cNvSpPr>
                        <wps:spPr bwMode="auto">
                          <a:xfrm>
                            <a:off x="0" y="665682"/>
                            <a:ext cx="5715000" cy="206364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27602C7" w14:textId="77777777" w:rsidR="002A1612" w:rsidRPr="000D121C" w:rsidRDefault="002A1612" w:rsidP="001C6C01">
                              <w:pPr>
                                <w:rPr>
                                  <w:noProof/>
                                  <w:lang w:val="cs-CZ" w:eastAsia="en-AU"/>
                                </w:rPr>
                              </w:pPr>
                              <w:bookmarkStart w:id="118" w:name="_Hlk16843845"/>
                              <w:bookmarkStart w:id="119" w:name="_Hlk16843846"/>
                              <w:bookmarkStart w:id="120" w:name="_Hlk16843847"/>
                              <w:bookmarkStart w:id="121"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18"/>
                            <w:bookmarkEnd w:id="119"/>
                            <w:bookmarkEnd w:id="120"/>
                            <w:bookmarkEnd w:id="121"/>
                            <w:p w14:paraId="4CBBAD7C" w14:textId="77777777" w:rsidR="002A1612" w:rsidRPr="000D121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777" name="Picture 77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79" name="Text Box 2"/>
                        <wps:cNvSpPr txBox="1">
                          <a:spLocks noChangeArrowheads="1"/>
                        </wps:cNvSpPr>
                        <wps:spPr bwMode="auto">
                          <a:xfrm>
                            <a:off x="1009498" y="285269"/>
                            <a:ext cx="1762962" cy="365760"/>
                          </a:xfrm>
                          <a:prstGeom prst="rect">
                            <a:avLst/>
                          </a:prstGeom>
                          <a:noFill/>
                          <a:ln w="9525">
                            <a:noFill/>
                            <a:miter lim="800000"/>
                            <a:headEnd/>
                            <a:tailEnd/>
                          </a:ln>
                        </wps:spPr>
                        <wps:txb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88D69C" id="Group 781" o:spid="_x0000_s1560" style="position:absolute;margin-left:-.3pt;margin-top:75.2pt;width:450pt;height:224.05pt;z-index:253430784;mso-height-relative:margin" coordsize="57150,27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">
                <v:roundrect id="Text Box 775" o:spid="_x0000_s1561" style="position:absolute;top:6656;width:57150;height:20637;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" strokecolor="#5a5a5a [2109]">
                  <v:stroke joinstyle="miter"/>
                  <v:textbox inset=",5mm,,2.5mm">
                    <w:txbxContent>
                      <w:p w14:paraId="027602C7" w14:textId="77777777" w:rsidR="002A1612" w:rsidRPr="000D121C" w:rsidRDefault="002A1612" w:rsidP="001C6C01">
                        <w:pPr>
                          <w:rPr>
                            <w:noProof/>
                            <w:lang w:val="cs-CZ" w:eastAsia="en-AU"/>
                          </w:rPr>
                        </w:pPr>
                        <w:bookmarkStart w:id="122" w:name="_Hlk16843845"/>
                        <w:bookmarkStart w:id="123" w:name="_Hlk16843846"/>
                        <w:bookmarkStart w:id="124" w:name="_Hlk16843847"/>
                        <w:bookmarkStart w:id="125" w:name="_Hlk16843848"/>
                        <w:r>
                          <w:rPr>
                            <w:b/>
                            <w:noProof/>
                            <w:color w:val="FF7000"/>
                            <w:lang w:val="cs-CZ" w:eastAsia="en-AU"/>
                          </w:rPr>
                          <w:t>Al</w:t>
                        </w:r>
                        <w:r w:rsidRPr="000D121C">
                          <w:rPr>
                            <w:b/>
                            <w:noProof/>
                            <w:color w:val="FF7000"/>
                            <w:lang w:val="cs-CZ" w:eastAsia="en-AU"/>
                          </w:rPr>
                          <w:t>gorit</w:t>
                        </w:r>
                        <w:r>
                          <w:rPr>
                            <w:b/>
                            <w:noProof/>
                            <w:color w:val="FF7000"/>
                            <w:lang w:val="cs-CZ" w:eastAsia="en-AU"/>
                          </w:rPr>
                          <w:t xml:space="preserve">mus </w:t>
                        </w:r>
                        <w:r w:rsidRPr="000D121C">
                          <w:rPr>
                            <w:rFonts w:hint="eastAsia"/>
                            <w:noProof/>
                            <w:lang w:val="cs-CZ" w:eastAsia="en-AU"/>
                          </w:rPr>
                          <w:t xml:space="preserve">je široká sada instrukcí k řešení souboru problémů. Algoritmus stanoví proces nebo soubor pravidel, která mají být dodržena k vyřešení jakéhokoli problému v sadě. </w:t>
                        </w:r>
                      </w:p>
                      <w:p w14:paraId="04554B76" w14:textId="77777777" w:rsidR="002A1612" w:rsidRPr="000D121C" w:rsidRDefault="002A1612" w:rsidP="001C6C01">
                        <w:pPr>
                          <w:rPr>
                            <w:lang w:val="cs-CZ"/>
                          </w:rPr>
                        </w:pPr>
                        <w:r w:rsidRPr="000D121C">
                          <w:rPr>
                            <w:rFonts w:hint="eastAsia"/>
                            <w:lang w:val="cs-CZ"/>
                          </w:rPr>
                          <w:t>Počítačové programy často používají algoritmy, ale programy a algoritmy nejsou totéž. Pamatujte, že počítačový program je soubor pokynů, které říkají počítači, aby provedl konkrétní úkol. Algoritmus stanoví logiku pro řešení celé sady problémů, nejen pro jeden konkrétní úkol. Můžete napsat počítačový program, který používá algoritmus, ale ne všechny počítačové programy jsou algoritmy</w:t>
                        </w:r>
                        <w:r w:rsidRPr="000D121C">
                          <w:rPr>
                            <w:lang w:val="cs-CZ"/>
                          </w:rPr>
                          <w:t xml:space="preserve">. </w:t>
                        </w:r>
                      </w:p>
                      <w:p w14:paraId="573CA611" w14:textId="77777777" w:rsidR="002A1612" w:rsidRPr="000D121C" w:rsidRDefault="002A1612" w:rsidP="001C6C01">
                        <w:pPr>
                          <w:rPr>
                            <w:lang w:val="cs-CZ"/>
                          </w:rPr>
                        </w:pPr>
                      </w:p>
                      <w:bookmarkEnd w:id="122"/>
                      <w:bookmarkEnd w:id="123"/>
                      <w:bookmarkEnd w:id="124"/>
                      <w:bookmarkEnd w:id="125"/>
                      <w:p w14:paraId="4CBBAD7C" w14:textId="77777777" w:rsidR="002A1612" w:rsidRPr="000D121C" w:rsidRDefault="002A1612" w:rsidP="001C6C01">
                        <w:pPr>
                          <w:rPr>
                            <w:lang w:val="cs-CZ"/>
                          </w:rPr>
                        </w:pPr>
                      </w:p>
                    </w:txbxContent>
                  </v:textbox>
                </v:roundrect>
                <v:shape id="Picture 777" o:spid="_x0000_s1562"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">
                  <v:imagedata r:id="rId51" o:title=""/>
                </v:shape>
                <v:shape id="_x0000_s1563" type="#_x0000_t202" style="position:absolute;left:10094;top:2852;width:1763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" filled="f" stroked="f">
                  <v:textbox>
                    <w:txbxContent>
                      <w:p w14:paraId="56FB5E5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045FFA58" w14:textId="77777777" w:rsidR="002A1612" w:rsidRPr="00D31915" w:rsidRDefault="002A1612" w:rsidP="001C6C01">
                        <w:pPr>
                          <w:rPr>
                            <w:b/>
                            <w:color w:val="FF7000"/>
                            <w:sz w:val="28"/>
                            <w:szCs w:val="28"/>
                          </w:rPr>
                        </w:pPr>
                      </w:p>
                    </w:txbxContent>
                  </v:textbox>
                </v:shape>
                <w10:wrap type="topAndBottom"/>
              </v:group>
            </w:pict>
          </mc:Fallback>
        </mc:AlternateContent>
      </w:r>
      <w:r w:rsidRPr="000D121C">
        <w:rPr>
          <w:rFonts w:hint="eastAsia"/>
          <w:lang w:val="cs-CZ"/>
        </w:rPr>
        <w:t>Edisonův senzor pro sledování čáry dokáže zjistit, zda je povrch pod robotem reflexní nebo nereflexní. Tento senzor můžete použít k tomu, aby se Edison choval různými způsoby, například j</w:t>
      </w:r>
      <w:r>
        <w:rPr>
          <w:lang w:val="cs-CZ"/>
        </w:rPr>
        <w:t>el</w:t>
      </w:r>
      <w:r w:rsidRPr="000D121C">
        <w:rPr>
          <w:rFonts w:hint="eastAsia"/>
          <w:lang w:val="cs-CZ"/>
        </w:rPr>
        <w:t>, dokud nezjistí černou čáru, a pak se zastav</w:t>
      </w:r>
      <w:r>
        <w:rPr>
          <w:lang w:val="cs-CZ"/>
        </w:rPr>
        <w:t>il</w:t>
      </w:r>
      <w:r w:rsidRPr="000D121C">
        <w:rPr>
          <w:rFonts w:hint="eastAsia"/>
          <w:lang w:val="cs-CZ"/>
        </w:rPr>
        <w:t xml:space="preserve">. Pomocí tohoto senzoru můžete také naprogramovat Edisona, aby sledoval černou čáru, i když nevíte, jak tato černá čára vypadá. Nejprve musíte vytvořit </w:t>
      </w:r>
      <w:r w:rsidRPr="00A84B87">
        <w:rPr>
          <w:b/>
          <w:color w:val="FF7000"/>
          <w:lang w:val="cs-CZ"/>
        </w:rPr>
        <w:t>algorit</w:t>
      </w:r>
      <w:r>
        <w:rPr>
          <w:b/>
          <w:color w:val="FF7000"/>
          <w:lang w:val="cs-CZ"/>
        </w:rPr>
        <w:t>mus</w:t>
      </w:r>
      <w:r w:rsidRPr="00A84B87">
        <w:rPr>
          <w:lang w:val="cs-CZ"/>
        </w:rPr>
        <w:t>.</w:t>
      </w:r>
    </w:p>
    <w:p w14:paraId="3AAB24D5" w14:textId="77777777" w:rsidR="001C6C01" w:rsidRPr="00A84B87" w:rsidRDefault="001C6C01" w:rsidP="001C6C01">
      <w:pPr>
        <w:rPr>
          <w:lang w:val="cs-CZ"/>
        </w:rPr>
      </w:pPr>
    </w:p>
    <w:p w14:paraId="52B0D027"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1808" behindDoc="0" locked="0" layoutInCell="1" allowOverlap="1" wp14:anchorId="7A9B3C84" wp14:editId="306D8A44">
                <wp:simplePos x="0" y="0"/>
                <wp:positionH relativeFrom="margin">
                  <wp:align>left</wp:align>
                </wp:positionH>
                <wp:positionV relativeFrom="paragraph">
                  <wp:posOffset>481965</wp:posOffset>
                </wp:positionV>
                <wp:extent cx="5715000" cy="3533140"/>
                <wp:effectExtent l="0" t="0" r="19050" b="10160"/>
                <wp:wrapTopAndBottom/>
                <wp:docPr id="802" name="Group 802"/>
                <wp:cNvGraphicFramePr/>
                <a:graphic xmlns:a="http://schemas.openxmlformats.org/drawingml/2006/main">
                  <a:graphicData uri="http://schemas.microsoft.com/office/word/2010/wordprocessingGroup">
                    <wpg:wgp>
                      <wpg:cNvGrpSpPr/>
                      <wpg:grpSpPr>
                        <a:xfrm>
                          <a:off x="0" y="0"/>
                          <a:ext cx="5715000" cy="3533140"/>
                          <a:chOff x="0" y="0"/>
                          <a:chExt cx="5715000" cy="3332048"/>
                        </a:xfrm>
                      </wpg:grpSpPr>
                      <wps:wsp>
                        <wps:cNvPr id="783" name="Text Box 783"/>
                        <wps:cNvSpPr txBox="1">
                          <a:spLocks noChangeArrowheads="1"/>
                        </wps:cNvSpPr>
                        <wps:spPr bwMode="auto">
                          <a:xfrm>
                            <a:off x="0" y="665683"/>
                            <a:ext cx="5715000" cy="2666365"/>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Pr="007B46E7" w:rsidRDefault="002A1612" w:rsidP="001C6C01">
                              <w:pPr>
                                <w:rPr>
                                  <w:noProof/>
                                  <w:lang w:val="pl-PL" w:eastAsia="en-AU"/>
                                </w:rPr>
                              </w:pPr>
                              <w:r w:rsidRPr="007B46E7">
                                <w:rPr>
                                  <w:noProof/>
                                  <w:lang w:val="pl-PL" w:eastAsia="en-AU"/>
                                </w:rPr>
                                <w:t xml:space="preserve">Všichni ale nemusí mít jablka po ruce. Co když má jeden kamarád borůvky, jiný třeba třešně a třetí jablka? Pak se všichni nemohou řídit receptem na jablečný koláč. Budete muset napsat samostatný recept pro každé jednotlivé ovoce. </w:t>
                              </w:r>
                            </w:p>
                            <w:p w14:paraId="37C2B6B9" w14:textId="242D8A04" w:rsidR="002A1612" w:rsidRPr="007B46E7" w:rsidRDefault="002A1612" w:rsidP="001C6C01">
                              <w:pPr>
                                <w:rPr>
                                  <w:noProof/>
                                  <w:lang w:val="pl-PL" w:eastAsia="en-AU"/>
                                </w:rPr>
                              </w:pPr>
                              <w:r w:rsidRPr="007B46E7">
                                <w:rPr>
                                  <w:noProof/>
                                  <w:lang w:val="pl-PL" w:eastAsia="en-AU"/>
                                </w:rPr>
                                <w:t xml:space="preserve">A co když nevíte, jaké ovoce kdo zrovna má? Jak byste mohli své kamarády naučit péct ovocný koláč? </w:t>
                              </w:r>
                            </w:p>
                            <w:p w14:paraId="43E89E17" w14:textId="02148869" w:rsidR="002A1612" w:rsidRPr="007B46E7" w:rsidRDefault="002A1612" w:rsidP="001C6C01">
                              <w:pPr>
                                <w:rPr>
                                  <w:noProof/>
                                  <w:lang w:val="pl-PL" w:eastAsia="en-AU"/>
                                </w:rPr>
                              </w:pPr>
                              <w:r w:rsidRPr="007B46E7">
                                <w:rPr>
                                  <w:noProof/>
                                  <w:lang w:val="pl-PL" w:eastAsia="en-AU"/>
                                </w:rPr>
                                <w:t>Bez ohledu na to, jaké ovoce zrovna mají, 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wps:txbx>
                        <wps:bodyPr rot="0" vert="horz" wrap="square" lIns="91440" tIns="180000" rIns="91440" bIns="90000" anchor="t" anchorCtr="0">
                          <a:noAutofit/>
                        </wps:bodyPr>
                      </wps:wsp>
                      <pic:pic xmlns:pic="http://schemas.openxmlformats.org/drawingml/2006/picture">
                        <pic:nvPicPr>
                          <pic:cNvPr id="790" name="Picture 79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792" name="Text Box 2"/>
                        <wps:cNvSpPr txBox="1">
                          <a:spLocks noChangeArrowheads="1"/>
                        </wps:cNvSpPr>
                        <wps:spPr bwMode="auto">
                          <a:xfrm>
                            <a:off x="1009498" y="285275"/>
                            <a:ext cx="1455724" cy="365760"/>
                          </a:xfrm>
                          <a:prstGeom prst="rect">
                            <a:avLst/>
                          </a:prstGeom>
                          <a:noFill/>
                          <a:ln w="9525">
                            <a:noFill/>
                            <a:miter lim="800000"/>
                            <a:headEnd/>
                            <a:tailEnd/>
                          </a:ln>
                        </wps:spPr>
                        <wps:txb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9B3C84" id="Group 802" o:spid="_x0000_s1564" style="position:absolute;margin-left:0;margin-top:37.95pt;width:450pt;height:278.2pt;z-index:253431808;mso-position-horizontal:left;mso-position-horizontal-relative:margin;mso-height-relative:margin" coordsize="57150,33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">
                <v:roundrect id="Text Box 783" o:spid="_x0000_s1565" style="position:absolute;top:6656;width:57150;height:2666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" strokecolor="#5a5a5a [2109]">
                  <v:stroke joinstyle="miter"/>
                  <v:textbox inset=",5mm,,2.5mm">
                    <w:txbxContent>
                      <w:p w14:paraId="7113AC4D" w14:textId="400CE47B" w:rsidR="002A1612" w:rsidRDefault="002A1612" w:rsidP="001C6C01">
                        <w:pPr>
                          <w:rPr>
                            <w:noProof/>
                            <w:lang w:eastAsia="en-AU"/>
                          </w:rPr>
                        </w:pPr>
                        <w:r w:rsidRPr="00876FE5">
                          <w:rPr>
                            <w:noProof/>
                            <w:lang w:eastAsia="en-AU"/>
                          </w:rPr>
                          <w:t xml:space="preserve">Řekněme, že chcete </w:t>
                        </w:r>
                        <w:r>
                          <w:rPr>
                            <w:noProof/>
                            <w:lang w:eastAsia="en-AU"/>
                          </w:rPr>
                          <w:t>na</w:t>
                        </w:r>
                        <w:r w:rsidRPr="00876FE5">
                          <w:rPr>
                            <w:noProof/>
                            <w:lang w:eastAsia="en-AU"/>
                          </w:rPr>
                          <w:t xml:space="preserve">učit své </w:t>
                        </w:r>
                        <w:r>
                          <w:rPr>
                            <w:noProof/>
                            <w:lang w:eastAsia="en-AU"/>
                          </w:rPr>
                          <w:t>kamarády</w:t>
                        </w:r>
                        <w:r w:rsidRPr="00876FE5">
                          <w:rPr>
                            <w:noProof/>
                            <w:lang w:eastAsia="en-AU"/>
                          </w:rPr>
                          <w:t xml:space="preserve">, jak </w:t>
                        </w:r>
                        <w:r>
                          <w:rPr>
                            <w:noProof/>
                            <w:lang w:eastAsia="en-AU"/>
                          </w:rPr>
                          <w:t>upéct</w:t>
                        </w:r>
                        <w:r w:rsidRPr="00876FE5">
                          <w:rPr>
                            <w:noProof/>
                            <w:lang w:eastAsia="en-AU"/>
                          </w:rPr>
                          <w:t xml:space="preserve"> ovocn</w:t>
                        </w:r>
                        <w:r>
                          <w:rPr>
                            <w:noProof/>
                            <w:lang w:eastAsia="en-AU"/>
                          </w:rPr>
                          <w:t>ý</w:t>
                        </w:r>
                        <w:r w:rsidRPr="00876FE5">
                          <w:rPr>
                            <w:noProof/>
                            <w:lang w:eastAsia="en-AU"/>
                          </w:rPr>
                          <w:t xml:space="preserve"> koláč. </w:t>
                        </w:r>
                        <w:r>
                          <w:rPr>
                            <w:noProof/>
                            <w:lang w:eastAsia="en-AU"/>
                          </w:rPr>
                          <w:t xml:space="preserve">Když </w:t>
                        </w:r>
                        <w:r w:rsidRPr="00876FE5">
                          <w:rPr>
                            <w:noProof/>
                            <w:lang w:eastAsia="en-AU"/>
                          </w:rPr>
                          <w:t xml:space="preserve">víte, že všichni mají </w:t>
                        </w:r>
                        <w:r>
                          <w:rPr>
                            <w:noProof/>
                            <w:lang w:eastAsia="en-AU"/>
                          </w:rPr>
                          <w:t xml:space="preserve">po ruce </w:t>
                        </w:r>
                        <w:r w:rsidRPr="00876FE5">
                          <w:rPr>
                            <w:noProof/>
                            <w:lang w:eastAsia="en-AU"/>
                          </w:rPr>
                          <w:t>jablka, stačí napsat jeden recept na jablečný koláč</w:t>
                        </w:r>
                        <w:r>
                          <w:rPr>
                            <w:noProof/>
                            <w:lang w:eastAsia="en-AU"/>
                          </w:rPr>
                          <w:t>.</w:t>
                        </w:r>
                      </w:p>
                      <w:p w14:paraId="1AC5F7DE" w14:textId="11FB0156" w:rsidR="002A1612" w:rsidRPr="007B46E7" w:rsidRDefault="002A1612" w:rsidP="001C6C01">
                        <w:pPr>
                          <w:rPr>
                            <w:noProof/>
                            <w:lang w:val="pl-PL" w:eastAsia="en-AU"/>
                          </w:rPr>
                        </w:pPr>
                        <w:r w:rsidRPr="007B46E7">
                          <w:rPr>
                            <w:noProof/>
                            <w:lang w:val="pl-PL" w:eastAsia="en-AU"/>
                          </w:rPr>
                          <w:t xml:space="preserve">Všichni ale nemusí mít jablka po ruce. Co když má jeden kamarád borůvky, jiný třeba třešně a třetí jablka? Pak se všichni nemohou řídit receptem na jablečný koláč. Budete muset napsat samostatný recept pro každé jednotlivé ovoce. </w:t>
                        </w:r>
                      </w:p>
                      <w:p w14:paraId="37C2B6B9" w14:textId="242D8A04" w:rsidR="002A1612" w:rsidRPr="007B46E7" w:rsidRDefault="002A1612" w:rsidP="001C6C01">
                        <w:pPr>
                          <w:rPr>
                            <w:noProof/>
                            <w:lang w:val="pl-PL" w:eastAsia="en-AU"/>
                          </w:rPr>
                        </w:pPr>
                        <w:r w:rsidRPr="007B46E7">
                          <w:rPr>
                            <w:noProof/>
                            <w:lang w:val="pl-PL" w:eastAsia="en-AU"/>
                          </w:rPr>
                          <w:t xml:space="preserve">A co když nevíte, jaké ovoce kdo zrovna má? Jak byste mohli své kamarády naučit péct ovocný koláč? </w:t>
                        </w:r>
                      </w:p>
                      <w:p w14:paraId="43E89E17" w14:textId="02148869" w:rsidR="002A1612" w:rsidRPr="007B46E7" w:rsidRDefault="002A1612" w:rsidP="001C6C01">
                        <w:pPr>
                          <w:rPr>
                            <w:noProof/>
                            <w:lang w:val="pl-PL" w:eastAsia="en-AU"/>
                          </w:rPr>
                        </w:pPr>
                        <w:r w:rsidRPr="007B46E7">
                          <w:rPr>
                            <w:noProof/>
                            <w:lang w:val="pl-PL" w:eastAsia="en-AU"/>
                          </w:rPr>
                          <w:t>Bez ohledu na to, jaké ovoce zrovna mají, musí všichni vaši kamarádi dodržovat stejné základní pokyny: připravit těsto, naplnit koláč ovocem a upéct koláč.</w:t>
                        </w:r>
                      </w:p>
                      <w:p w14:paraId="4E05ABC0" w14:textId="77777777" w:rsidR="002A1612" w:rsidRPr="00D00D6F" w:rsidRDefault="002A1612" w:rsidP="001C6C01">
                        <w:pPr>
                          <w:rPr>
                            <w:noProof/>
                            <w:lang w:val="de-DE" w:eastAsia="en-AU"/>
                          </w:rPr>
                        </w:pPr>
                        <w:r w:rsidRPr="00D00D6F">
                          <w:rPr>
                            <w:noProof/>
                            <w:lang w:val="de-DE" w:eastAsia="en-AU"/>
                          </w:rPr>
                          <w:t>Tato nová sada instrukcí je příkladem algoritmu.</w:t>
                        </w:r>
                      </w:p>
                      <w:p w14:paraId="4A9AC4F5" w14:textId="77777777" w:rsidR="002A1612" w:rsidRPr="00D00D6F" w:rsidRDefault="002A1612" w:rsidP="001C6C01">
                        <w:pPr>
                          <w:rPr>
                            <w:lang w:val="de-DE"/>
                          </w:rPr>
                        </w:pPr>
                      </w:p>
                    </w:txbxContent>
                  </v:textbox>
                </v:roundrect>
                <v:shape id="Picture 790" o:spid="_x0000_s1566"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">
                  <v:imagedata r:id="rId42" o:title=""/>
                </v:shape>
                <v:shape id="_x0000_s1567" type="#_x0000_t202" style="position:absolute;left:10094;top:2852;width:145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Nz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kNoTXmXgE5PIJAAD//wMAUEsBAi0AFAAGAAgAAAAhANvh9svuAAAAhQEAABMAAAAAAAAAAAAA&#10;AAAAAAAAAFtDb250ZW50X1R5cGVzXS54bWxQSwECLQAUAAYACAAAACEAWvQsW78AAAAVAQAACwAA&#10;AAAAAAAAAAAAAAAfAQAAX3JlbHMvLnJlbHNQSwECLQAUAAYACAAAACEALY9zc8MAAADcAAAADwAA&#10;AAAAAAAAAAAAAAAHAgAAZHJzL2Rvd25yZXYueG1sUEsFBgAAAAADAAMAtwAAAPcCAAAAAA==&#10;" filled="f" stroked="f">
                  <v:textbox>
                    <w:txbxContent>
                      <w:p w14:paraId="2E82CD8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B13D523" w14:textId="77777777" w:rsidR="002A1612" w:rsidRPr="00D31915" w:rsidRDefault="002A1612" w:rsidP="001C6C01">
                        <w:pPr>
                          <w:rPr>
                            <w:b/>
                            <w:color w:val="FF7000"/>
                            <w:sz w:val="28"/>
                            <w:szCs w:val="28"/>
                          </w:rPr>
                        </w:pPr>
                      </w:p>
                    </w:txbxContent>
                  </v:textbox>
                </v:shape>
                <w10:wrap type="topAndBottom" anchorx="margin"/>
              </v:group>
            </w:pict>
          </mc:Fallback>
        </mc:AlternateContent>
      </w:r>
      <w:r w:rsidRPr="000D121C">
        <w:rPr>
          <w:rFonts w:hint="eastAsia"/>
          <w:lang w:val="cs-CZ"/>
        </w:rPr>
        <w:t xml:space="preserve">Algoritmy jsou opravdu užitečné, protože použití algoritmu umožňuje člověku nebo počítači vyřešit celou </w:t>
      </w:r>
      <w:r>
        <w:rPr>
          <w:lang w:val="cs-CZ"/>
        </w:rPr>
        <w:t>sadu</w:t>
      </w:r>
      <w:r w:rsidRPr="000D121C">
        <w:rPr>
          <w:rFonts w:hint="eastAsia"/>
          <w:lang w:val="cs-CZ"/>
        </w:rPr>
        <w:t xml:space="preserve"> problémů, i když neznáte </w:t>
      </w:r>
      <w:r>
        <w:rPr>
          <w:lang w:val="cs-CZ"/>
        </w:rPr>
        <w:t>všechny podrobnosti</w:t>
      </w:r>
      <w:r w:rsidRPr="00A84B87">
        <w:rPr>
          <w:lang w:val="cs-CZ"/>
        </w:rPr>
        <w:t xml:space="preserve">. </w:t>
      </w:r>
    </w:p>
    <w:p w14:paraId="642E3AAA" w14:textId="77777777" w:rsidR="001C6C01" w:rsidRPr="00A84B87" w:rsidRDefault="001C6C01" w:rsidP="001C6C01">
      <w:pPr>
        <w:rPr>
          <w:lang w:val="cs-CZ"/>
        </w:rPr>
      </w:pPr>
    </w:p>
    <w:p w14:paraId="5C8D6512" w14:textId="77777777" w:rsidR="001C6C01" w:rsidRPr="00A84B87" w:rsidRDefault="001C6C01" w:rsidP="001C6C01">
      <w:pPr>
        <w:rPr>
          <w:lang w:val="cs-CZ"/>
        </w:rPr>
      </w:pPr>
      <w:r w:rsidRPr="00D00D6F">
        <w:rPr>
          <w:rFonts w:hint="eastAsia"/>
          <w:lang w:val="cs-CZ"/>
        </w:rPr>
        <w:lastRenderedPageBreak/>
        <w:t>V počítačovém programování často chceme vytvořit pokyny, které</w:t>
      </w:r>
      <w:r>
        <w:rPr>
          <w:lang w:val="cs-CZ"/>
        </w:rPr>
        <w:t xml:space="preserve"> by mohl počítač používat k vyřešení celé řady </w:t>
      </w:r>
      <w:r w:rsidRPr="00D00D6F">
        <w:rPr>
          <w:rFonts w:hint="eastAsia"/>
          <w:lang w:val="cs-CZ"/>
        </w:rPr>
        <w:t>problémů. Pomocí algoritmu můžeme napsat program, který umožní počítači vyřešit jakýkoli problém v</w:t>
      </w:r>
      <w:r>
        <w:rPr>
          <w:lang w:val="cs-CZ"/>
        </w:rPr>
        <w:t xml:space="preserve"> dané </w:t>
      </w:r>
      <w:r w:rsidRPr="00D00D6F">
        <w:rPr>
          <w:rFonts w:hint="eastAsia"/>
          <w:lang w:val="cs-CZ"/>
        </w:rPr>
        <w:t>sadě. Bez algoritmu bychom museli pro každý jednotliv</w:t>
      </w:r>
      <w:r w:rsidRPr="00D00D6F">
        <w:rPr>
          <w:lang w:val="cs-CZ"/>
        </w:rPr>
        <w:t>ý problém psát nový program</w:t>
      </w:r>
      <w:r w:rsidRPr="00A84B87">
        <w:rPr>
          <w:lang w:val="cs-CZ"/>
        </w:rPr>
        <w:t xml:space="preserve">. </w:t>
      </w:r>
    </w:p>
    <w:p w14:paraId="376B5129" w14:textId="77777777" w:rsidR="001C6C01" w:rsidRPr="00A84B87" w:rsidRDefault="001C6C01" w:rsidP="001C6C01">
      <w:pPr>
        <w:pStyle w:val="Nadpis2"/>
        <w:rPr>
          <w:lang w:val="cs-CZ"/>
        </w:rPr>
      </w:pPr>
      <w:r w:rsidRPr="00A84B87">
        <w:rPr>
          <w:lang w:val="cs-CZ"/>
        </w:rPr>
        <w:t xml:space="preserve">Úkol 1: </w:t>
      </w:r>
      <w:r>
        <w:rPr>
          <w:lang w:val="cs-CZ"/>
        </w:rPr>
        <w:t>Sledování černé čáry</w:t>
      </w:r>
    </w:p>
    <w:p w14:paraId="2B1561C5" w14:textId="3528E5BA" w:rsidR="001C6C01" w:rsidRPr="00A84B87" w:rsidRDefault="001C6C01" w:rsidP="001C6C01">
      <w:pPr>
        <w:rPr>
          <w:noProof/>
          <w:lang w:val="cs-CZ" w:eastAsia="en-AU"/>
        </w:rPr>
      </w:pPr>
      <w:r w:rsidRPr="00A84B87">
        <w:rPr>
          <w:noProof/>
          <w:lang w:val="cs-CZ" w:eastAsia="en-AU"/>
        </w:rPr>
        <mc:AlternateContent>
          <mc:Choice Requires="wpg">
            <w:drawing>
              <wp:anchor distT="0" distB="0" distL="114300" distR="114300" simplePos="0" relativeHeight="253432832" behindDoc="0" locked="0" layoutInCell="1" allowOverlap="1" wp14:anchorId="755E2559" wp14:editId="6F99954E">
                <wp:simplePos x="0" y="0"/>
                <wp:positionH relativeFrom="margin">
                  <wp:posOffset>3175</wp:posOffset>
                </wp:positionH>
                <wp:positionV relativeFrom="paragraph">
                  <wp:posOffset>556260</wp:posOffset>
                </wp:positionV>
                <wp:extent cx="5778500" cy="3548380"/>
                <wp:effectExtent l="0" t="0" r="12700" b="13970"/>
                <wp:wrapTopAndBottom/>
                <wp:docPr id="890" name="Group 890"/>
                <wp:cNvGraphicFramePr/>
                <a:graphic xmlns:a="http://schemas.openxmlformats.org/drawingml/2006/main">
                  <a:graphicData uri="http://schemas.microsoft.com/office/word/2010/wordprocessingGroup">
                    <wpg:wgp>
                      <wpg:cNvGrpSpPr/>
                      <wpg:grpSpPr>
                        <a:xfrm>
                          <a:off x="0" y="0"/>
                          <a:ext cx="5778500" cy="3548380"/>
                          <a:chOff x="0" y="-41013"/>
                          <a:chExt cx="5778500" cy="3046444"/>
                        </a:xfrm>
                      </wpg:grpSpPr>
                      <wps:wsp>
                        <wps:cNvPr id="809" name="Text Box 809"/>
                        <wps:cNvSpPr txBox="1">
                          <a:spLocks noChangeArrowheads="1"/>
                        </wps:cNvSpPr>
                        <wps:spPr bwMode="auto">
                          <a:xfrm>
                            <a:off x="0" y="665610"/>
                            <a:ext cx="5778500" cy="2339821"/>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wps:txbx>
                        <wps:bodyPr rot="0" vert="horz" wrap="square" lIns="91440" tIns="180000" rIns="91440" bIns="90000" anchor="t" anchorCtr="0">
                          <a:noAutofit/>
                        </wps:bodyPr>
                      </wps:wsp>
                      <pic:pic xmlns:pic="http://schemas.openxmlformats.org/drawingml/2006/picture">
                        <pic:nvPicPr>
                          <pic:cNvPr id="810" name="Picture 81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1013"/>
                            <a:ext cx="899795" cy="899795"/>
                          </a:xfrm>
                          <a:prstGeom prst="rect">
                            <a:avLst/>
                          </a:prstGeom>
                        </pic:spPr>
                      </pic:pic>
                      <wps:wsp>
                        <wps:cNvPr id="811" name="Text Box 2"/>
                        <wps:cNvSpPr txBox="1">
                          <a:spLocks noChangeArrowheads="1"/>
                        </wps:cNvSpPr>
                        <wps:spPr bwMode="auto">
                          <a:xfrm>
                            <a:off x="1009497" y="285273"/>
                            <a:ext cx="1711757" cy="365760"/>
                          </a:xfrm>
                          <a:prstGeom prst="rect">
                            <a:avLst/>
                          </a:prstGeom>
                          <a:noFill/>
                          <a:ln w="9525">
                            <a:noFill/>
                            <a:miter lim="800000"/>
                            <a:headEnd/>
                            <a:tailEnd/>
                          </a:ln>
                        </wps:spPr>
                        <wps:txb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5E2559" id="Group 890" o:spid="_x0000_s1568" style="position:absolute;margin-left:.25pt;margin-top:43.8pt;width:455pt;height:279.4pt;z-index:253432832;mso-position-horizontal-relative:margin;mso-height-relative:margin" coordorigin=",-410" coordsize="57785,30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">
                <v:roundrect id="Text Box 809" o:spid="_x0000_s1569" style="position:absolute;top:6656;width:57785;height:23398;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" strokecolor="#5a5a5a [2109]">
                  <v:stroke joinstyle="miter"/>
                  <v:textbox inset=",5mm,,2.5mm">
                    <w:txbxContent>
                      <w:p w14:paraId="72E48DC8" w14:textId="77777777" w:rsidR="002A1612" w:rsidRPr="00837B7F" w:rsidRDefault="002A1612" w:rsidP="001C6C01">
                        <w:pPr>
                          <w:rPr>
                            <w:lang w:val="cs-CZ"/>
                          </w:rPr>
                        </w:pPr>
                        <w:r w:rsidRPr="00837B7F">
                          <w:rPr>
                            <w:lang w:val="cs-CZ"/>
                          </w:rPr>
                          <w:t>Řekněme, že nakreslíte černou čáru, kterou má Edison sledovat. Chcete-li, aby Edison sledoval vaši čáru, můžete napsat program, díky němuž Edison pojede přesně po čáře. Pokud však nakreslíte novou čáru, budete muset napsat zcela nový program.</w:t>
                        </w:r>
                      </w:p>
                      <w:p w14:paraId="45202B6A" w14:textId="77777777" w:rsidR="002A1612" w:rsidRPr="00837B7F" w:rsidRDefault="002A1612" w:rsidP="001C6C01">
                        <w:pPr>
                          <w:rPr>
                            <w:lang w:val="cs-CZ"/>
                          </w:rPr>
                        </w:pPr>
                        <w:r w:rsidRPr="00837B7F">
                          <w:rPr>
                            <w:lang w:val="cs-CZ"/>
                          </w:rPr>
                          <w:t>Místo toho můžete vytvořit algoritmus.</w:t>
                        </w:r>
                      </w:p>
                      <w:p w14:paraId="7E2E61CA" w14:textId="6CDBFE91" w:rsidR="002A1612" w:rsidRPr="00837B7F" w:rsidRDefault="002A1612" w:rsidP="001C6C01">
                        <w:pPr>
                          <w:rPr>
                            <w:lang w:val="cs-CZ"/>
                          </w:rPr>
                        </w:pPr>
                        <w:r w:rsidRPr="00837B7F">
                          <w:rPr>
                            <w:lang w:val="cs-CZ"/>
                          </w:rPr>
                          <w:t xml:space="preserve">Tento algoritmus vyřeší sadu problémů: </w:t>
                        </w:r>
                        <w:r>
                          <w:rPr>
                            <w:lang w:val="cs-CZ"/>
                          </w:rPr>
                          <w:t>„</w:t>
                        </w:r>
                        <w:r w:rsidRPr="00837B7F">
                          <w:rPr>
                            <w:lang w:val="cs-CZ"/>
                          </w:rPr>
                          <w:t>sleduj jakoukoli černou čáru</w:t>
                        </w:r>
                        <w:r>
                          <w:rPr>
                            <w:lang w:val="cs-CZ"/>
                          </w:rPr>
                          <w:t>“</w:t>
                        </w:r>
                        <w:r w:rsidRPr="00837B7F">
                          <w:rPr>
                            <w:lang w:val="cs-CZ"/>
                          </w:rPr>
                          <w:t>. Jakákoli konkrétní čára, kterou Edisonovi nakreslíte, bude novým problémem v rámci této sady.</w:t>
                        </w:r>
                      </w:p>
                      <w:p w14:paraId="546A6BE2" w14:textId="77777777" w:rsidR="002A1612" w:rsidRPr="00837B7F" w:rsidRDefault="002A1612" w:rsidP="001C6C01">
                        <w:pPr>
                          <w:rPr>
                            <w:lang w:val="cs-CZ"/>
                          </w:rPr>
                        </w:pPr>
                        <w:r w:rsidRPr="00837B7F">
                          <w:rPr>
                            <w:lang w:val="cs-CZ"/>
                          </w:rPr>
                          <w:t>Pomocí algoritmu pro vedení logiky pak můžete napsat program, který bude fungovat pro všechny problémy v sadě. Tímto způsobem není potřeba tvořit nový program pro každý nový problém.</w:t>
                        </w:r>
                      </w:p>
                    </w:txbxContent>
                  </v:textbox>
                </v:roundrect>
                <v:shape id="Picture 810" o:spid="_x0000_s1570" type="#_x0000_t75" style="position:absolute;left:2048;top:-410;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">
                  <v:imagedata r:id="rId42" o:title=""/>
                </v:shape>
                <v:shape id="_x0000_s1571" type="#_x0000_t202" style="position:absolute;left:10094;top:2852;width:1711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" filled="f" stroked="f">
                  <v:textbox>
                    <w:txbxContent>
                      <w:p w14:paraId="11B98D5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6707DC7"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832025">
        <w:rPr>
          <w:noProof/>
          <w:lang w:val="cs-CZ" w:eastAsia="en-AU"/>
        </w:rPr>
        <w:t>Už v</w:t>
      </w:r>
      <w:r w:rsidRPr="00145CEF">
        <w:rPr>
          <w:rFonts w:hint="eastAsia"/>
          <w:noProof/>
          <w:lang w:val="cs-CZ" w:eastAsia="en-AU"/>
        </w:rPr>
        <w:t>íte, že můžete použít Edisonův senzor pro sledování čáry k detekci černých (nereflexních) a bílých (reflexních) povrchů. Můžeme vytvořit algoritmus, který pomocí tohoto senzoru přiměje Edisona sledovat jakoukoli černou</w:t>
      </w:r>
      <w:r>
        <w:rPr>
          <w:noProof/>
          <w:lang w:val="cs-CZ" w:eastAsia="en-AU"/>
        </w:rPr>
        <w:t xml:space="preserve"> čáru</w:t>
      </w:r>
      <w:r w:rsidRPr="00A84B87">
        <w:rPr>
          <w:noProof/>
          <w:lang w:val="cs-CZ" w:eastAsia="en-AU"/>
        </w:rPr>
        <w:t xml:space="preserve">. </w:t>
      </w:r>
    </w:p>
    <w:p w14:paraId="6E548E2B" w14:textId="77777777" w:rsidR="001C6C01" w:rsidRPr="00A84B87" w:rsidRDefault="001C6C01" w:rsidP="001C6C01">
      <w:pPr>
        <w:rPr>
          <w:noProof/>
          <w:lang w:val="cs-CZ" w:eastAsia="en-AU"/>
        </w:rPr>
      </w:pPr>
      <w:r w:rsidRPr="00A84B87">
        <w:rPr>
          <w:noProof/>
          <w:lang w:val="cs-CZ" w:eastAsia="en-AU"/>
        </w:rPr>
        <w:t xml:space="preserve"> </w:t>
      </w:r>
    </w:p>
    <w:p w14:paraId="3CDEEC07" w14:textId="77777777" w:rsidR="001C6C01" w:rsidRPr="00A84B87" w:rsidRDefault="001C6C01" w:rsidP="001C6C01">
      <w:pPr>
        <w:rPr>
          <w:lang w:val="cs-CZ"/>
        </w:rPr>
      </w:pPr>
      <w:r w:rsidRPr="00A84B87">
        <w:rPr>
          <w:rFonts w:ascii="Consolas" w:hAnsi="Consolas"/>
          <w:noProof/>
          <w:lang w:val="cs-CZ" w:eastAsia="en-AU"/>
        </w:rPr>
        <mc:AlternateContent>
          <mc:Choice Requires="wps">
            <w:drawing>
              <wp:anchor distT="45720" distB="45720" distL="114300" distR="114300" simplePos="0" relativeHeight="253429760" behindDoc="0" locked="0" layoutInCell="1" allowOverlap="1" wp14:anchorId="1BF56FA9" wp14:editId="55B74D64">
                <wp:simplePos x="0" y="0"/>
                <wp:positionH relativeFrom="column">
                  <wp:posOffset>883285</wp:posOffset>
                </wp:positionH>
                <wp:positionV relativeFrom="paragraph">
                  <wp:posOffset>511810</wp:posOffset>
                </wp:positionV>
                <wp:extent cx="4319270" cy="1126490"/>
                <wp:effectExtent l="0" t="0" r="24130" b="16510"/>
                <wp:wrapTopAndBottom/>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270" cy="1126490"/>
                        </a:xfrm>
                        <a:prstGeom prst="rect">
                          <a:avLst/>
                        </a:prstGeom>
                        <a:solidFill>
                          <a:srgbClr val="FFFFFF"/>
                        </a:solidFill>
                        <a:ln w="19050">
                          <a:solidFill>
                            <a:srgbClr val="FF7000"/>
                          </a:solidFill>
                          <a:prstDash val="lgDash"/>
                          <a:miter lim="800000"/>
                          <a:headEnd/>
                          <a:tailEnd/>
                        </a:ln>
                      </wps:spPr>
                      <wps:txb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6FA9" id="_x0000_s1572" type="#_x0000_t202" style="position:absolute;margin-left:69.55pt;margin-top:40.3pt;width:340.1pt;height:88.7pt;z-index:2534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" strokecolor="#ff7000" strokeweight="1.5pt">
                <v:stroke dashstyle="longDash"/>
                <v:textbox>
                  <w:txbxContent>
                    <w:p w14:paraId="74960B17" w14:textId="7AD87B86" w:rsidR="002A1612" w:rsidRPr="00544816" w:rsidRDefault="002A1612" w:rsidP="001C6C01">
                      <w:pPr>
                        <w:spacing w:after="0" w:line="240" w:lineRule="auto"/>
                        <w:rPr>
                          <w:lang w:val="cs-CZ"/>
                        </w:rPr>
                      </w:pPr>
                      <w:r>
                        <w:rPr>
                          <w:lang w:val="cs-CZ"/>
                        </w:rPr>
                        <w:t>zapni senzor sledování čáry</w:t>
                      </w:r>
                    </w:p>
                    <w:p w14:paraId="3B345C5B" w14:textId="4FDF4561" w:rsidR="002A1612" w:rsidRPr="00544816" w:rsidRDefault="002A1612" w:rsidP="001C6C01">
                      <w:pPr>
                        <w:spacing w:after="0" w:line="240" w:lineRule="auto"/>
                        <w:rPr>
                          <w:lang w:val="cs-CZ"/>
                        </w:rPr>
                      </w:pPr>
                      <w:r>
                        <w:rPr>
                          <w:lang w:val="cs-CZ"/>
                        </w:rPr>
                        <w:t>nekonečný cyklus</w:t>
                      </w:r>
                    </w:p>
                    <w:p w14:paraId="62C7D138" w14:textId="2CFB4925" w:rsidR="002A1612" w:rsidRPr="00544816" w:rsidRDefault="002A1612" w:rsidP="001C6C01">
                      <w:pPr>
                        <w:spacing w:after="0" w:line="240" w:lineRule="auto"/>
                        <w:ind w:firstLine="720"/>
                        <w:rPr>
                          <w:lang w:val="cs-CZ"/>
                        </w:rPr>
                      </w:pPr>
                      <w:r>
                        <w:rPr>
                          <w:lang w:val="cs-CZ"/>
                        </w:rPr>
                        <w:t xml:space="preserve">jeď dopředu, dokud robot nenarazí na černou plochu </w:t>
                      </w:r>
                    </w:p>
                    <w:p w14:paraId="26B23A18" w14:textId="63B071D4" w:rsidR="002A1612" w:rsidRPr="00544816" w:rsidRDefault="002A1612" w:rsidP="001C6C01">
                      <w:pPr>
                        <w:spacing w:after="0" w:line="240" w:lineRule="auto"/>
                        <w:ind w:firstLine="720"/>
                        <w:rPr>
                          <w:lang w:val="cs-CZ"/>
                        </w:rPr>
                      </w:pPr>
                      <w:r>
                        <w:rPr>
                          <w:lang w:val="cs-CZ"/>
                        </w:rPr>
                        <w:t>jeď dopředu, dokud robot nenarazí na bílou plochu</w:t>
                      </w:r>
                    </w:p>
                  </w:txbxContent>
                </v:textbox>
                <w10:wrap type="topAndBottom"/>
              </v:shape>
            </w:pict>
          </mc:Fallback>
        </mc:AlternateContent>
      </w:r>
      <w:r w:rsidRPr="00837B7F">
        <w:rPr>
          <w:rFonts w:hint="eastAsia"/>
          <w:lang w:val="cs-CZ"/>
        </w:rPr>
        <w:t xml:space="preserve"> </w:t>
      </w:r>
      <w:r w:rsidRPr="00837B7F">
        <w:rPr>
          <w:rFonts w:hint="eastAsia"/>
          <w:noProof/>
          <w:lang w:val="cs-CZ" w:eastAsia="en-AU"/>
        </w:rPr>
        <w:t>Algoritmus můžete naplánovat pomocí pseudokódu, stejně jako při plánování programu. Zde je pseudokód algoritmu, který umožní Edisonovi sledovat jakoukoli černou čáru:</w:t>
      </w:r>
    </w:p>
    <w:p w14:paraId="4F118B4E" w14:textId="77777777" w:rsidR="001C6C01" w:rsidRPr="00A84B87" w:rsidRDefault="001C6C01" w:rsidP="001C6C01">
      <w:pPr>
        <w:spacing w:before="240"/>
        <w:rPr>
          <w:lang w:val="cs-CZ"/>
        </w:rPr>
      </w:pPr>
      <w:r w:rsidRPr="00837B7F">
        <w:rPr>
          <w:rFonts w:hint="eastAsia"/>
          <w:lang w:val="cs-CZ"/>
        </w:rPr>
        <w:t>Tento algoritmus říká, že by robot měl jet dopředu doleva, dokud senzor pro sledování čáry n</w:t>
      </w:r>
      <w:r>
        <w:rPr>
          <w:lang w:val="cs-CZ"/>
        </w:rPr>
        <w:t>e</w:t>
      </w:r>
      <w:r w:rsidRPr="00837B7F">
        <w:rPr>
          <w:rFonts w:hint="eastAsia"/>
          <w:lang w:val="cs-CZ"/>
        </w:rPr>
        <w:t>narazí na nereflexní (černý) povrch. Poté by měl robot jet dopředu doprava, dokud senzor pro sledování čáry nenarazí na reflexní (bílý) povrch. Tyto kroky by měl r</w:t>
      </w:r>
      <w:r w:rsidRPr="00837B7F">
        <w:rPr>
          <w:lang w:val="cs-CZ"/>
        </w:rPr>
        <w:t xml:space="preserve">obot opakovat stále dokola. </w:t>
      </w:r>
    </w:p>
    <w:p w14:paraId="6F1A031A" w14:textId="77777777" w:rsidR="001C6C01" w:rsidRPr="00A84B87" w:rsidRDefault="001C6C01" w:rsidP="001C6C01">
      <w:pPr>
        <w:spacing w:before="240"/>
        <w:rPr>
          <w:lang w:val="cs-CZ"/>
        </w:rPr>
      </w:pPr>
      <w:r w:rsidRPr="00A84B87">
        <w:rPr>
          <w:noProof/>
          <w:lang w:val="cs-CZ"/>
        </w:rPr>
        <w:lastRenderedPageBreak/>
        <w:drawing>
          <wp:anchor distT="0" distB="0" distL="114300" distR="114300" simplePos="0" relativeHeight="253433856" behindDoc="0" locked="0" layoutInCell="1" allowOverlap="1" wp14:anchorId="153EA98A" wp14:editId="1FAF516B">
            <wp:simplePos x="0" y="0"/>
            <wp:positionH relativeFrom="column">
              <wp:posOffset>603250</wp:posOffset>
            </wp:positionH>
            <wp:positionV relativeFrom="paragraph">
              <wp:posOffset>321310</wp:posOffset>
            </wp:positionV>
            <wp:extent cx="4615815" cy="1776095"/>
            <wp:effectExtent l="19050" t="19050" r="13335" b="14605"/>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U4-2.3_line trackin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615815" cy="1776095"/>
                    </a:xfrm>
                    <a:prstGeom prst="rect">
                      <a:avLst/>
                    </a:prstGeom>
                    <a:ln w="19050">
                      <a:solidFill>
                        <a:srgbClr val="FF7000"/>
                      </a:solidFill>
                      <a:prstDash val="lgDash"/>
                    </a:ln>
                  </pic:spPr>
                </pic:pic>
              </a:graphicData>
            </a:graphic>
          </wp:anchor>
        </w:drawing>
      </w:r>
      <w:r>
        <w:rPr>
          <w:lang w:val="cs-CZ"/>
        </w:rPr>
        <w:t>Algoritmus můžete použít k napsání programu v </w:t>
      </w:r>
      <w:proofErr w:type="spellStart"/>
      <w:r>
        <w:rPr>
          <w:lang w:val="cs-CZ"/>
        </w:rPr>
        <w:t>EdScratchi</w:t>
      </w:r>
      <w:proofErr w:type="spellEnd"/>
      <w:r>
        <w:rPr>
          <w:lang w:val="cs-CZ"/>
        </w:rPr>
        <w:t xml:space="preserve">: </w:t>
      </w:r>
    </w:p>
    <w:p w14:paraId="53F5FF7E" w14:textId="7D01DB6C" w:rsidR="001C6C01" w:rsidRPr="00A84B87" w:rsidRDefault="001C6C01" w:rsidP="001C6C01">
      <w:pPr>
        <w:spacing w:before="240"/>
        <w:rPr>
          <w:lang w:val="cs-CZ"/>
        </w:rPr>
      </w:pPr>
      <w:r>
        <w:rPr>
          <w:lang w:val="cs-CZ"/>
        </w:rPr>
        <w:t xml:space="preserve">Vidíte, jak je logika algoritmu </w:t>
      </w:r>
      <w:r w:rsidR="00067804">
        <w:rPr>
          <w:lang w:val="cs-CZ"/>
        </w:rPr>
        <w:t>z</w:t>
      </w:r>
      <w:r>
        <w:rPr>
          <w:lang w:val="cs-CZ"/>
        </w:rPr>
        <w:t xml:space="preserve">apsána v programu? </w:t>
      </w:r>
    </w:p>
    <w:p w14:paraId="1F577924" w14:textId="77777777" w:rsidR="001C6C01" w:rsidRPr="00A84B87" w:rsidRDefault="001C6C01" w:rsidP="001C6C01">
      <w:pPr>
        <w:spacing w:before="240"/>
        <w:rPr>
          <w:lang w:val="cs-CZ"/>
        </w:rPr>
      </w:pPr>
      <w:r>
        <w:rPr>
          <w:lang w:val="cs-CZ"/>
        </w:rPr>
        <w:t>Napište program pro sledování čáry v </w:t>
      </w:r>
      <w:proofErr w:type="spellStart"/>
      <w:r>
        <w:rPr>
          <w:lang w:val="cs-CZ"/>
        </w:rPr>
        <w:t>EdScratchi</w:t>
      </w:r>
      <w:proofErr w:type="spellEnd"/>
      <w:r>
        <w:rPr>
          <w:lang w:val="cs-CZ"/>
        </w:rPr>
        <w:t xml:space="preserve"> a stáhněte jej do svého Edisona. Otestujte jej na </w:t>
      </w:r>
      <w:r w:rsidRPr="00A84B87">
        <w:rPr>
          <w:lang w:val="cs-CZ"/>
        </w:rPr>
        <w:t>Pracovní</w:t>
      </w:r>
      <w:r>
        <w:rPr>
          <w:lang w:val="cs-CZ"/>
        </w:rPr>
        <w:t>m</w:t>
      </w:r>
      <w:r w:rsidRPr="00A84B87">
        <w:rPr>
          <w:lang w:val="cs-CZ"/>
        </w:rPr>
        <w:t xml:space="preserve"> list</w:t>
      </w:r>
      <w:r>
        <w:rPr>
          <w:lang w:val="cs-CZ"/>
        </w:rPr>
        <w:t>u</w:t>
      </w:r>
      <w:r w:rsidRPr="00A84B87">
        <w:rPr>
          <w:lang w:val="cs-CZ"/>
        </w:rPr>
        <w:t xml:space="preserve"> U4-4. </w:t>
      </w:r>
      <w:r>
        <w:rPr>
          <w:lang w:val="cs-CZ"/>
        </w:rPr>
        <w:t xml:space="preserve">Nezapomeňte spustit Edisona se senzorem pro sledování čáry umístěným na bílém povrchu, nikoliv přímo na černé čáře. </w:t>
      </w:r>
    </w:p>
    <w:p w14:paraId="79CF10EC" w14:textId="77777777" w:rsidR="001C6C01" w:rsidRPr="00A84B87" w:rsidRDefault="001C6C01" w:rsidP="001C6C01">
      <w:pPr>
        <w:pStyle w:val="Odstavecseseznamem"/>
        <w:numPr>
          <w:ilvl w:val="0"/>
          <w:numId w:val="58"/>
        </w:numPr>
        <w:spacing w:before="240"/>
        <w:rPr>
          <w:lang w:val="cs-CZ"/>
        </w:rPr>
      </w:pPr>
      <w:r>
        <w:rPr>
          <w:lang w:val="cs-CZ"/>
        </w:rPr>
        <w:t xml:space="preserve">Jak se robot po spuštění programu pohybuje? Prohlédněte si program a zamyslete se nad logikou algoritmu. Proč se robot pohybuje právě takto? </w:t>
      </w:r>
    </w:p>
    <w:p w14:paraId="17C92C71"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1BBAA486"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6246685E"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421EC720" w14:textId="77777777" w:rsidR="001C6C01" w:rsidRPr="00A84B87" w:rsidRDefault="001C6C01" w:rsidP="001C6C01">
      <w:pPr>
        <w:spacing w:before="240"/>
        <w:rPr>
          <w:lang w:val="cs-CZ"/>
        </w:rPr>
      </w:pPr>
      <w:r w:rsidRPr="00A84B87">
        <w:rPr>
          <w:lang w:val="cs-CZ"/>
        </w:rPr>
        <w:t>________________________________________________________________________________</w:t>
      </w:r>
    </w:p>
    <w:p w14:paraId="31C9DC76" w14:textId="77777777" w:rsidR="001C6C01" w:rsidRPr="00A84B87" w:rsidRDefault="001C6C01" w:rsidP="001C6C01">
      <w:pPr>
        <w:spacing w:before="240"/>
        <w:rPr>
          <w:lang w:val="cs-CZ"/>
        </w:rPr>
      </w:pPr>
    </w:p>
    <w:p w14:paraId="281B596F" w14:textId="77777777" w:rsidR="001C6C01" w:rsidRPr="00A84B87" w:rsidRDefault="001C6C01" w:rsidP="001C6C01">
      <w:pPr>
        <w:pStyle w:val="Nadpis2"/>
        <w:rPr>
          <w:lang w:val="cs-CZ"/>
        </w:rPr>
      </w:pPr>
      <w:r w:rsidRPr="00A84B87">
        <w:rPr>
          <w:lang w:val="cs-CZ"/>
        </w:rPr>
        <w:t xml:space="preserve">Úkol 2: </w:t>
      </w:r>
      <w:r>
        <w:rPr>
          <w:lang w:val="cs-CZ"/>
        </w:rPr>
        <w:t xml:space="preserve">Sleduj jinou černou čáru </w:t>
      </w:r>
    </w:p>
    <w:p w14:paraId="3C42C480" w14:textId="534AEED7" w:rsidR="001C6C01" w:rsidRPr="00A84B87" w:rsidRDefault="001C6C01" w:rsidP="001C6C01">
      <w:pPr>
        <w:rPr>
          <w:noProof/>
          <w:lang w:val="cs-CZ" w:eastAsia="en-AU"/>
        </w:rPr>
      </w:pPr>
      <w:r>
        <w:rPr>
          <w:lang w:val="cs-CZ"/>
        </w:rPr>
        <w:t>Program, který jste napsali, využívá algoritmus, jehož cílem je vyřešit jakýkoli problém v sadě problémů</w:t>
      </w:r>
      <w:r w:rsidRPr="00A84B87">
        <w:rPr>
          <w:noProof/>
          <w:lang w:val="cs-CZ" w:eastAsia="en-AU"/>
        </w:rPr>
        <w:t xml:space="preserve"> </w:t>
      </w:r>
      <w:r w:rsidR="004041EF">
        <w:rPr>
          <w:noProof/>
          <w:lang w:val="cs-CZ" w:eastAsia="en-AU"/>
        </w:rPr>
        <w:t>„</w:t>
      </w:r>
      <w:r>
        <w:rPr>
          <w:noProof/>
          <w:lang w:val="cs-CZ" w:eastAsia="en-AU"/>
        </w:rPr>
        <w:t>sleduj jakoukoli černou čáru</w:t>
      </w:r>
      <w:r w:rsidR="004041EF">
        <w:rPr>
          <w:noProof/>
          <w:lang w:val="cs-CZ" w:eastAsia="en-AU"/>
        </w:rPr>
        <w:t>“</w:t>
      </w:r>
      <w:r w:rsidRPr="00A84B87">
        <w:rPr>
          <w:noProof/>
          <w:lang w:val="cs-CZ" w:eastAsia="en-AU"/>
        </w:rPr>
        <w:t xml:space="preserve">. </w:t>
      </w:r>
      <w:r>
        <w:rPr>
          <w:noProof/>
          <w:lang w:val="cs-CZ" w:eastAsia="en-AU"/>
        </w:rPr>
        <w:t>To znamená, že tento program by měl Edisonovi umožnit jet podle jakékoli černé čáry</w:t>
      </w:r>
      <w:r w:rsidRPr="00A84B87">
        <w:rPr>
          <w:noProof/>
          <w:lang w:val="cs-CZ" w:eastAsia="en-AU"/>
        </w:rPr>
        <w:t xml:space="preserve">! </w:t>
      </w:r>
    </w:p>
    <w:p w14:paraId="68793FC9" w14:textId="77777777" w:rsidR="001C6C01" w:rsidRPr="00A84B87" w:rsidRDefault="001C6C01" w:rsidP="001C6C01">
      <w:pPr>
        <w:rPr>
          <w:lang w:val="cs-CZ"/>
        </w:rPr>
      </w:pPr>
      <w:r>
        <w:rPr>
          <w:noProof/>
          <w:lang w:val="cs-CZ"/>
        </w:rPr>
        <w:t xml:space="preserve">Proveďte vlastní test. Použijte černý fix na bílém papíře nebo </w:t>
      </w:r>
      <w:r w:rsidRPr="00854865">
        <w:rPr>
          <w:rFonts w:hint="eastAsia"/>
          <w:noProof/>
          <w:lang w:val="cs-CZ"/>
        </w:rPr>
        <w:t>vytvořte čáru pomocí černé pásky na podlaze nebo na stole. Spusťte program v Edison</w:t>
      </w:r>
      <w:r>
        <w:rPr>
          <w:noProof/>
          <w:lang w:val="cs-CZ"/>
        </w:rPr>
        <w:t>ovi</w:t>
      </w:r>
      <w:r w:rsidRPr="00854865">
        <w:rPr>
          <w:rFonts w:hint="eastAsia"/>
          <w:noProof/>
          <w:lang w:val="cs-CZ"/>
        </w:rPr>
        <w:t xml:space="preserve"> a vyzkoušejte </w:t>
      </w:r>
      <w:r>
        <w:rPr>
          <w:noProof/>
          <w:lang w:val="cs-CZ"/>
        </w:rPr>
        <w:t xml:space="preserve">jej na své čáře. Dokáže </w:t>
      </w:r>
      <w:r w:rsidRPr="00854865">
        <w:rPr>
          <w:rFonts w:hint="eastAsia"/>
          <w:noProof/>
          <w:lang w:val="cs-CZ"/>
        </w:rPr>
        <w:t>Edison sledovat vaši</w:t>
      </w:r>
      <w:r>
        <w:rPr>
          <w:noProof/>
          <w:lang w:val="cs-CZ"/>
        </w:rPr>
        <w:t xml:space="preserve"> čáru</w:t>
      </w:r>
      <w:r w:rsidRPr="00A84B87">
        <w:rPr>
          <w:lang w:val="cs-CZ"/>
        </w:rPr>
        <w:t>?</w:t>
      </w:r>
    </w:p>
    <w:p w14:paraId="0E90E155" w14:textId="77777777" w:rsidR="001C6C01" w:rsidRPr="00A84B87" w:rsidRDefault="001C6C01" w:rsidP="001C6C01">
      <w:pPr>
        <w:pStyle w:val="Odstavecseseznamem"/>
        <w:numPr>
          <w:ilvl w:val="0"/>
          <w:numId w:val="58"/>
        </w:numPr>
        <w:rPr>
          <w:lang w:val="cs-CZ"/>
        </w:rPr>
      </w:pPr>
      <w:r>
        <w:rPr>
          <w:lang w:val="cs-CZ"/>
        </w:rPr>
        <w:t xml:space="preserve">Dokázal Edison sledovat vaši čáru? Pokud jste se setkali s problémy, popište je. Co podle vás tyto problémy způsobilo? </w:t>
      </w:r>
    </w:p>
    <w:p w14:paraId="67212F27" w14:textId="77777777" w:rsidR="001C6C01" w:rsidRPr="00A84B87" w:rsidRDefault="001C6C01" w:rsidP="001C6C01">
      <w:pPr>
        <w:rPr>
          <w:lang w:val="cs-CZ"/>
        </w:rPr>
      </w:pPr>
      <w:r w:rsidRPr="00A84B87">
        <w:rPr>
          <w:lang w:val="cs-CZ"/>
        </w:rPr>
        <w:t>________________________________________________________________________________</w:t>
      </w:r>
    </w:p>
    <w:p w14:paraId="7F1ACAA0" w14:textId="77777777" w:rsidR="001C6C01" w:rsidRPr="00A84B87" w:rsidRDefault="001C6C01" w:rsidP="001C6C01">
      <w:pPr>
        <w:rPr>
          <w:lang w:val="cs-CZ"/>
        </w:rPr>
      </w:pPr>
      <w:r w:rsidRPr="00A84B87">
        <w:rPr>
          <w:lang w:val="cs-CZ"/>
        </w:rPr>
        <w:t>________________________________________________________________________________</w:t>
      </w:r>
    </w:p>
    <w:p w14:paraId="41DC45B3"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3A6ABB52" w14:textId="77777777" w:rsidR="001C6C01" w:rsidRPr="00A84B87" w:rsidRDefault="001C6C01" w:rsidP="001C6C01">
      <w:pPr>
        <w:pStyle w:val="Nadpis1"/>
        <w:rPr>
          <w:lang w:val="cs-CZ"/>
        </w:rPr>
      </w:pPr>
      <w:bookmarkStart w:id="126" w:name="_Toc146267255"/>
      <w:r w:rsidRPr="00A84B87">
        <w:rPr>
          <w:lang w:val="cs-CZ"/>
        </w:rPr>
        <w:lastRenderedPageBreak/>
        <w:t xml:space="preserve">U4-2.4 </w:t>
      </w:r>
      <w:r>
        <w:rPr>
          <w:lang w:val="cs-CZ"/>
        </w:rPr>
        <w:t>Prozkoumejte rozpoznávání překážek</w:t>
      </w:r>
      <w:bookmarkEnd w:id="126"/>
    </w:p>
    <w:p w14:paraId="2BA103B8" w14:textId="7CB97F66" w:rsidR="001C6C01" w:rsidRPr="00A84B87" w:rsidRDefault="001C6C01" w:rsidP="001C6C01">
      <w:pPr>
        <w:rPr>
          <w:lang w:val="cs-CZ"/>
        </w:rPr>
      </w:pPr>
      <w:r w:rsidRPr="004C692D">
        <w:rPr>
          <w:rFonts w:hint="eastAsia"/>
          <w:lang w:val="cs-CZ"/>
        </w:rPr>
        <w:t>Roboti Edison</w:t>
      </w:r>
      <w:r>
        <w:rPr>
          <w:lang w:val="cs-CZ"/>
        </w:rPr>
        <w:t xml:space="preserve"> jsou vybaveny </w:t>
      </w:r>
      <w:r w:rsidRPr="004C692D">
        <w:rPr>
          <w:rFonts w:hint="eastAsia"/>
          <w:lang w:val="cs-CZ"/>
        </w:rPr>
        <w:t>různ</w:t>
      </w:r>
      <w:r>
        <w:rPr>
          <w:lang w:val="cs-CZ"/>
        </w:rPr>
        <w:t>ými</w:t>
      </w:r>
      <w:r w:rsidRPr="004C692D">
        <w:rPr>
          <w:rFonts w:hint="eastAsia"/>
          <w:lang w:val="cs-CZ"/>
        </w:rPr>
        <w:t xml:space="preserve"> senzory, které mohou detekovat různé věci. Jedním z</w:t>
      </w:r>
      <w:r w:rsidR="004041EF">
        <w:rPr>
          <w:lang w:val="cs-CZ"/>
        </w:rPr>
        <w:t> </w:t>
      </w:r>
      <w:r w:rsidRPr="004C692D">
        <w:rPr>
          <w:rFonts w:hint="eastAsia"/>
          <w:lang w:val="cs-CZ"/>
        </w:rPr>
        <w:t>těchto senzorů je infračerven</w:t>
      </w:r>
      <w:r>
        <w:rPr>
          <w:lang w:val="cs-CZ"/>
        </w:rPr>
        <w:t>ý</w:t>
      </w:r>
      <w:r w:rsidRPr="004C692D">
        <w:rPr>
          <w:rFonts w:hint="eastAsia"/>
          <w:lang w:val="cs-CZ"/>
        </w:rPr>
        <w:t xml:space="preserve"> světeln</w:t>
      </w:r>
      <w:r>
        <w:rPr>
          <w:lang w:val="cs-CZ"/>
        </w:rPr>
        <w:t xml:space="preserve">ý senzor, </w:t>
      </w:r>
      <w:r w:rsidRPr="004C692D">
        <w:rPr>
          <w:rFonts w:hint="eastAsia"/>
          <w:lang w:val="cs-CZ"/>
        </w:rPr>
        <w:t>které můžeme použít k detekci překážek</w:t>
      </w:r>
      <w:r w:rsidRPr="00A84B87">
        <w:rPr>
          <w:lang w:val="cs-CZ"/>
        </w:rPr>
        <w:t xml:space="preserve">. </w:t>
      </w:r>
    </w:p>
    <w:p w14:paraId="5B1875E5" w14:textId="77777777" w:rsidR="001C6C01" w:rsidRPr="00A84B87" w:rsidRDefault="001C6C01" w:rsidP="001C6C01">
      <w:pPr>
        <w:pStyle w:val="Nadpis2"/>
        <w:rPr>
          <w:lang w:val="cs-CZ"/>
        </w:rPr>
      </w:pPr>
    </w:p>
    <w:p w14:paraId="546FBA0B" w14:textId="77777777" w:rsidR="001C6C01" w:rsidRPr="00A84B87" w:rsidRDefault="001C6C01" w:rsidP="001C6C01">
      <w:pPr>
        <w:pStyle w:val="Nadpis2"/>
        <w:rPr>
          <w:lang w:val="cs-CZ"/>
        </w:rPr>
      </w:pPr>
      <w:r w:rsidRPr="00A84B87">
        <w:rPr>
          <w:lang w:val="cs-CZ"/>
        </w:rPr>
        <w:t xml:space="preserve">Úkol 1: </w:t>
      </w:r>
      <w:r>
        <w:rPr>
          <w:lang w:val="cs-CZ"/>
        </w:rPr>
        <w:t xml:space="preserve">Seznamte se s Edisonovým infračerveným senzorem </w:t>
      </w:r>
    </w:p>
    <w:p w14:paraId="5D410865" w14:textId="4910CC59"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4880" behindDoc="0" locked="0" layoutInCell="1" allowOverlap="1" wp14:anchorId="73E6F1BA" wp14:editId="0CD37079">
                <wp:simplePos x="0" y="0"/>
                <wp:positionH relativeFrom="column">
                  <wp:posOffset>2310291</wp:posOffset>
                </wp:positionH>
                <wp:positionV relativeFrom="paragraph">
                  <wp:posOffset>92710</wp:posOffset>
                </wp:positionV>
                <wp:extent cx="4083685" cy="1997710"/>
                <wp:effectExtent l="0" t="0" r="0" b="2540"/>
                <wp:wrapSquare wrapText="bothSides"/>
                <wp:docPr id="1073742158" name="Group 1073742158"/>
                <wp:cNvGraphicFramePr/>
                <a:graphic xmlns:a="http://schemas.openxmlformats.org/drawingml/2006/main">
                  <a:graphicData uri="http://schemas.microsoft.com/office/word/2010/wordprocessingGroup">
                    <wpg:wgp>
                      <wpg:cNvGrpSpPr/>
                      <wpg:grpSpPr>
                        <a:xfrm>
                          <a:off x="0" y="0"/>
                          <a:ext cx="4083685" cy="1997710"/>
                          <a:chOff x="135190" y="186854"/>
                          <a:chExt cx="4093453" cy="2002846"/>
                        </a:xfrm>
                      </wpg:grpSpPr>
                      <pic:pic xmlns:pic="http://schemas.openxmlformats.org/drawingml/2006/picture">
                        <pic:nvPicPr>
                          <pic:cNvPr id="1073742137" name="Picture 1073742137"/>
                          <pic:cNvPicPr>
                            <a:picLocks noChangeAspect="1"/>
                          </pic:cNvPicPr>
                        </pic:nvPicPr>
                        <pic:blipFill rotWithShape="1">
                          <a:blip r:embed="rId183"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073742147" name="Text Box 2"/>
                        <wps:cNvSpPr txBox="1">
                          <a:spLocks noChangeArrowheads="1"/>
                        </wps:cNvSpPr>
                        <wps:spPr bwMode="auto">
                          <a:xfrm>
                            <a:off x="1641767" y="1879191"/>
                            <a:ext cx="2014360" cy="310509"/>
                          </a:xfrm>
                          <a:prstGeom prst="rect">
                            <a:avLst/>
                          </a:prstGeom>
                          <a:noFill/>
                          <a:ln w="9525">
                            <a:noFill/>
                            <a:miter lim="800000"/>
                            <a:headEnd/>
                            <a:tailEnd/>
                          </a:ln>
                        </wps:spPr>
                        <wps:txb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48" name="Text Box 2"/>
                        <wps:cNvSpPr txBox="1">
                          <a:spLocks noChangeArrowheads="1"/>
                        </wps:cNvSpPr>
                        <wps:spPr bwMode="auto">
                          <a:xfrm>
                            <a:off x="2330866" y="1527085"/>
                            <a:ext cx="1897777" cy="354280"/>
                          </a:xfrm>
                          <a:prstGeom prst="rect">
                            <a:avLst/>
                          </a:prstGeom>
                          <a:noFill/>
                          <a:ln w="9525">
                            <a:noFill/>
                            <a:miter lim="800000"/>
                            <a:headEnd/>
                            <a:tailEnd/>
                          </a:ln>
                        </wps:spPr>
                        <wps:txb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1073742150" name="Text Box 2"/>
                        <wps:cNvSpPr txBox="1">
                          <a:spLocks noChangeArrowheads="1"/>
                        </wps:cNvSpPr>
                        <wps:spPr bwMode="auto">
                          <a:xfrm>
                            <a:off x="2413129" y="1047473"/>
                            <a:ext cx="1507394" cy="479612"/>
                          </a:xfrm>
                          <a:prstGeom prst="rect">
                            <a:avLst/>
                          </a:prstGeom>
                          <a:noFill/>
                          <a:ln w="9525">
                            <a:noFill/>
                            <a:miter lim="800000"/>
                            <a:headEnd/>
                            <a:tailEnd/>
                          </a:ln>
                        </wps:spPr>
                        <wps:txb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073742154"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6"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157"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E6F1BA" id="Group 1073742158" o:spid="_x0000_s1573" style="position:absolute;margin-left:181.9pt;margin-top:7.3pt;width:321.55pt;height:157.3pt;z-index:253434880;mso-width-relative:margin;mso-height-relative:margin" coordorigin="1351,1868" coordsize="40934,2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ri0g+AAAAALAQAADwAAAGRycy9kb3ducmV2&#10;LnhtbEyPTUvDQBCG74L/YRnBm918aLAxm1KKeiqCrSDeptlpEprdDdltkv57pyc9Ds/L+z5TrGbT&#10;iZEG3zqrIF5EIMhWTre2VvC1f3t4BuEDWo2ds6TgQh5W5e1Ngbl2k/2kcRdqwSXW56igCaHPpfRV&#10;Qwb9wvVkmR3dYDDwOdRSDzhxuelkEkWZNNhaXmiwp01D1Wl3NgreJ5zWafw6bk/HzeVn//TxvY1J&#10;qfu7ef0CItAc/sJw1Wd1KNnp4M5We9EpSLOU1QODxwzENcBzSxAHRskyAVkW8v8P5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">
                <v:shape id="Picture 1073742137" o:spid="_x0000_s1574"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">
                  <v:imagedata r:id="rId184" o:title="" croptop="4706f" cropbottom="5361f" cropleft="2960f"/>
                </v:shape>
                <v:shape id="_x0000_s1575" type="#_x0000_t202" style="position:absolute;left:16417;top:18791;width:2014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" filled="f" stroked="f">
                  <v:textbox>
                    <w:txbxContent>
                      <w:p w14:paraId="1E6B8203"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576" type="#_x0000_t202" style="position:absolute;left:23308;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" filled="f" stroked="f">
                  <v:textbox>
                    <w:txbxContent>
                      <w:p w14:paraId="1D677805"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577" type="#_x0000_t202" style="position:absolute;left:24131;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" filled="f" stroked="f">
                  <v:textbox>
                    <w:txbxContent>
                      <w:p w14:paraId="257423DF"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578"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" adj="13166" fillcolor="black [3213]" strokecolor="white [3212]"/>
                <v:shape id="Right Arrow 37" o:spid="_x0000_s1579"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" adj="16509" fillcolor="black [3213]" strokecolor="white [3212]"/>
                <v:shape id="Right Arrow 37" o:spid="_x0000_s1580"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" adj="16509" fillcolor="black [3213]" strokecolor="white [3212]"/>
                <w10:wrap type="square"/>
              </v:group>
            </w:pict>
          </mc:Fallback>
        </mc:AlternateContent>
      </w:r>
      <w:r w:rsidRPr="004C692D">
        <w:rPr>
          <w:rFonts w:hint="eastAsia"/>
          <w:lang w:val="cs-CZ"/>
        </w:rPr>
        <w:t>Edison</w:t>
      </w:r>
      <w:r>
        <w:rPr>
          <w:lang w:val="cs-CZ"/>
        </w:rPr>
        <w:t>ův senzor infračerveného světla</w:t>
      </w:r>
      <w:r w:rsidRPr="004C692D">
        <w:rPr>
          <w:rFonts w:hint="eastAsia"/>
          <w:lang w:val="cs-CZ"/>
        </w:rPr>
        <w:t xml:space="preserve"> je snímač, který umožňuje Edisonovi </w:t>
      </w:r>
      <w:r>
        <w:rPr>
          <w:lang w:val="cs-CZ"/>
        </w:rPr>
        <w:t xml:space="preserve">vyzařovat </w:t>
      </w:r>
      <w:r w:rsidRPr="004C692D">
        <w:rPr>
          <w:rFonts w:hint="eastAsia"/>
          <w:lang w:val="cs-CZ"/>
        </w:rPr>
        <w:t>a detekovat infračervené světlo. Senzor se skládá ze tří částí, které jsou umístěny přes přední část Edisona</w:t>
      </w:r>
      <w:r w:rsidRPr="00A84B87">
        <w:rPr>
          <w:lang w:val="cs-CZ"/>
        </w:rPr>
        <w:t xml:space="preserve">: </w:t>
      </w:r>
      <w:r>
        <w:rPr>
          <w:lang w:val="cs-CZ"/>
        </w:rPr>
        <w:t xml:space="preserve">dvě infračervené LED </w:t>
      </w:r>
      <w:r w:rsidRPr="00A84B87">
        <w:rPr>
          <w:lang w:val="cs-CZ"/>
        </w:rPr>
        <w:t>(</w:t>
      </w:r>
      <w:r>
        <w:rPr>
          <w:lang w:val="cs-CZ"/>
        </w:rPr>
        <w:t>jedna vpravo a jedna vlevo</w:t>
      </w:r>
      <w:r w:rsidRPr="00A84B87">
        <w:rPr>
          <w:lang w:val="cs-CZ"/>
        </w:rPr>
        <w:t xml:space="preserve">) </w:t>
      </w:r>
      <w:r w:rsidR="008908FD">
        <w:rPr>
          <w:lang w:val="cs-CZ"/>
        </w:rPr>
        <w:t xml:space="preserve">a </w:t>
      </w:r>
      <w:r>
        <w:rPr>
          <w:lang w:val="cs-CZ"/>
        </w:rPr>
        <w:t xml:space="preserve">infračervený přijímač uprostřed. </w:t>
      </w:r>
      <w:r w:rsidRPr="00A84B87">
        <w:rPr>
          <w:lang w:val="cs-CZ"/>
        </w:rPr>
        <w:t xml:space="preserve"> </w:t>
      </w:r>
      <w:r>
        <w:rPr>
          <w:lang w:val="cs-CZ"/>
        </w:rPr>
        <w:t xml:space="preserve">Prohlédněte si svého Edisona. Vidíte různé části senzoru? </w:t>
      </w:r>
    </w:p>
    <w:p w14:paraId="22EBE0B6" w14:textId="77777777"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5904" behindDoc="0" locked="0" layoutInCell="1" allowOverlap="1" wp14:anchorId="588063B5" wp14:editId="507E0892">
                <wp:simplePos x="0" y="0"/>
                <wp:positionH relativeFrom="column">
                  <wp:posOffset>-54610</wp:posOffset>
                </wp:positionH>
                <wp:positionV relativeFrom="paragraph">
                  <wp:posOffset>381000</wp:posOffset>
                </wp:positionV>
                <wp:extent cx="5877560" cy="2099310"/>
                <wp:effectExtent l="0" t="0" r="27940" b="15240"/>
                <wp:wrapTopAndBottom/>
                <wp:docPr id="1499" name="Group 1499"/>
                <wp:cNvGraphicFramePr/>
                <a:graphic xmlns:a="http://schemas.openxmlformats.org/drawingml/2006/main">
                  <a:graphicData uri="http://schemas.microsoft.com/office/word/2010/wordprocessingGroup">
                    <wpg:wgp>
                      <wpg:cNvGrpSpPr/>
                      <wpg:grpSpPr>
                        <a:xfrm>
                          <a:off x="0" y="0"/>
                          <a:ext cx="5877560" cy="2099310"/>
                          <a:chOff x="0" y="0"/>
                          <a:chExt cx="5877560" cy="1883934"/>
                        </a:xfrm>
                      </wpg:grpSpPr>
                      <wps:wsp>
                        <wps:cNvPr id="1073742164" name="Text Box 1073742164"/>
                        <wps:cNvSpPr txBox="1">
                          <a:spLocks noChangeArrowheads="1"/>
                        </wps:cNvSpPr>
                        <wps:spPr bwMode="auto">
                          <a:xfrm>
                            <a:off x="0" y="667909"/>
                            <a:ext cx="5877560" cy="1216025"/>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073742165" name="Picture 107374216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10710" y="0"/>
                            <a:ext cx="899795" cy="898525"/>
                          </a:xfrm>
                          <a:prstGeom prst="rect">
                            <a:avLst/>
                          </a:prstGeom>
                        </pic:spPr>
                      </pic:pic>
                      <wps:wsp>
                        <wps:cNvPr id="1073742166" name="Text Box 2"/>
                        <wps:cNvSpPr txBox="1">
                          <a:spLocks noChangeArrowheads="1"/>
                        </wps:cNvSpPr>
                        <wps:spPr bwMode="auto">
                          <a:xfrm>
                            <a:off x="1009815" y="286247"/>
                            <a:ext cx="1579765" cy="365595"/>
                          </a:xfrm>
                          <a:prstGeom prst="rect">
                            <a:avLst/>
                          </a:prstGeom>
                          <a:noFill/>
                          <a:ln w="9525">
                            <a:noFill/>
                            <a:miter lim="800000"/>
                            <a:headEnd/>
                            <a:tailEnd/>
                          </a:ln>
                        </wps:spPr>
                        <wps:txb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8063B5" id="Group 1499" o:spid="_x0000_s1581" style="position:absolute;margin-left:-4.3pt;margin-top:30pt;width:462.8pt;height:165.3pt;z-index:253435904;mso-height-relative:margin" coordsize="58775,18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&#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">
                <v:roundrect id="Text Box 1073742164" o:spid="_x0000_s1582" style="position:absolute;top:6679;width:58775;height:12160;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" strokecolor="#5a5a5a [2109]">
                  <v:stroke joinstyle="miter"/>
                  <v:textbox inset=",5mm,,2.5mm">
                    <w:txbxContent>
                      <w:p w14:paraId="7390E37F" w14:textId="1DF30A26" w:rsidR="002A1612" w:rsidRPr="004C692D" w:rsidRDefault="002A1612" w:rsidP="001C6C01">
                        <w:pPr>
                          <w:rPr>
                            <w:lang w:val="cs-CZ"/>
                          </w:rPr>
                        </w:pPr>
                        <w:r w:rsidRPr="004C692D">
                          <w:rPr>
                            <w:lang w:val="cs-CZ"/>
                          </w:rPr>
                          <w:t xml:space="preserve">Existuje široká škála </w:t>
                        </w:r>
                        <w:r>
                          <w:rPr>
                            <w:lang w:val="cs-CZ"/>
                          </w:rPr>
                          <w:t xml:space="preserve">(spektrum) </w:t>
                        </w:r>
                        <w:r w:rsidRPr="004C692D">
                          <w:rPr>
                            <w:lang w:val="cs-CZ"/>
                          </w:rPr>
                          <w:t xml:space="preserve">světla. Lidé mohou vidět </w:t>
                        </w:r>
                        <w:r>
                          <w:rPr>
                            <w:lang w:val="cs-CZ"/>
                          </w:rPr>
                          <w:t xml:space="preserve">pouze </w:t>
                        </w:r>
                        <w:r w:rsidRPr="004C692D">
                          <w:rPr>
                            <w:lang w:val="cs-CZ"/>
                          </w:rPr>
                          <w:t>část</w:t>
                        </w:r>
                        <w:r>
                          <w:rPr>
                            <w:lang w:val="cs-CZ"/>
                          </w:rPr>
                          <w:t xml:space="preserve"> spektra,</w:t>
                        </w:r>
                        <w:r w:rsidRPr="004C692D">
                          <w:rPr>
                            <w:lang w:val="cs-CZ"/>
                          </w:rPr>
                          <w:t xml:space="preserve"> ne </w:t>
                        </w:r>
                        <w:r>
                          <w:rPr>
                            <w:lang w:val="cs-CZ"/>
                          </w:rPr>
                          <w:t>celé</w:t>
                        </w:r>
                        <w:r w:rsidRPr="004C692D">
                          <w:rPr>
                            <w:lang w:val="cs-CZ"/>
                          </w:rPr>
                          <w:t>. Infračervené světlo (které se také nazývá IR světlo) není pro člověka viditelné.</w:t>
                        </w:r>
                      </w:p>
                      <w:p w14:paraId="187475E7" w14:textId="0FD904C5" w:rsidR="002A1612" w:rsidRPr="004C692D" w:rsidRDefault="002A1612" w:rsidP="001C6C01">
                        <w:pPr>
                          <w:rPr>
                            <w:lang w:val="cs-CZ"/>
                          </w:rPr>
                        </w:pPr>
                        <w:r w:rsidRPr="004C692D">
                          <w:rPr>
                            <w:lang w:val="cs-CZ"/>
                          </w:rPr>
                          <w:t xml:space="preserve">I když jej nevidíme, lidé používají infračervené záření velmi často. Infračervené světlo se používá např. v dálkovém ovládání televizoru. </w:t>
                        </w:r>
                        <w:r>
                          <w:rPr>
                            <w:lang w:val="cs-CZ"/>
                          </w:rPr>
                          <w:t>Pomocí něj</w:t>
                        </w:r>
                        <w:r w:rsidRPr="004C692D">
                          <w:rPr>
                            <w:lang w:val="cs-CZ"/>
                          </w:rPr>
                          <w:t xml:space="preserve"> dálkový ovladač řekne televizoru, aby změnil kanál nebo zvýšil hlasitost!</w:t>
                        </w:r>
                      </w:p>
                      <w:p w14:paraId="46DBCEA6" w14:textId="77777777" w:rsidR="002A1612" w:rsidRPr="004C692D" w:rsidRDefault="002A1612" w:rsidP="001C6C01">
                        <w:pPr>
                          <w:rPr>
                            <w:lang w:val="cs-CZ"/>
                          </w:rPr>
                        </w:pPr>
                      </w:p>
                    </w:txbxContent>
                  </v:textbox>
                </v:roundrect>
                <v:shape id="Picture 1073742165" o:spid="_x0000_s1583" type="#_x0000_t75" style="position:absolute;left:2107;width:899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">
                  <v:imagedata r:id="rId42" o:title=""/>
                </v:shape>
                <v:shape id="_x0000_s1584" type="#_x0000_t202" style="position:absolute;left:10098;top:2862;width:15797;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" filled="f" stroked="f">
                  <v:textbox>
                    <w:txbxContent>
                      <w:p w14:paraId="799384D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2B5BA0A5" w14:textId="77777777" w:rsidR="002A1612" w:rsidRPr="00D31915" w:rsidRDefault="002A1612" w:rsidP="001C6C01">
                        <w:pPr>
                          <w:rPr>
                            <w:b/>
                            <w:color w:val="FF7000"/>
                            <w:sz w:val="28"/>
                            <w:szCs w:val="28"/>
                          </w:rPr>
                        </w:pPr>
                      </w:p>
                    </w:txbxContent>
                  </v:textbox>
                </v:shape>
                <w10:wrap type="topAndBottom"/>
              </v:group>
            </w:pict>
          </mc:Fallback>
        </mc:AlternateContent>
      </w:r>
      <w:r>
        <w:rPr>
          <w:lang w:val="cs-CZ"/>
        </w:rPr>
        <w:t xml:space="preserve">Podobně jako Edisonovy dvě červené </w:t>
      </w:r>
      <w:proofErr w:type="spellStart"/>
      <w:r>
        <w:rPr>
          <w:lang w:val="cs-CZ"/>
        </w:rPr>
        <w:t>LEDky</w:t>
      </w:r>
      <w:proofErr w:type="spellEnd"/>
      <w:r>
        <w:rPr>
          <w:lang w:val="cs-CZ"/>
        </w:rPr>
        <w:t xml:space="preserve"> i dvě infračervené LED mohou vyzařovat světlo. Protože však jde o infračervené světlo, neuvidíte jej. </w:t>
      </w:r>
    </w:p>
    <w:p w14:paraId="4E186DAC" w14:textId="77777777" w:rsidR="001C6C01" w:rsidRPr="00A84B87" w:rsidRDefault="001C6C01" w:rsidP="001C6C01">
      <w:pPr>
        <w:rPr>
          <w:lang w:val="cs-CZ"/>
        </w:rPr>
      </w:pPr>
    </w:p>
    <w:p w14:paraId="1A344B3C" w14:textId="4E03633F" w:rsidR="001C6C01" w:rsidRPr="00A84B87" w:rsidRDefault="001C6C01" w:rsidP="001C6C01">
      <w:pPr>
        <w:rPr>
          <w:lang w:val="cs-CZ"/>
        </w:rPr>
      </w:pPr>
      <w:r w:rsidRPr="004C692D">
        <w:rPr>
          <w:rFonts w:hint="eastAsia"/>
          <w:lang w:val="cs-CZ"/>
        </w:rPr>
        <w:t xml:space="preserve">Na rozdíl od </w:t>
      </w:r>
      <w:r>
        <w:rPr>
          <w:lang w:val="cs-CZ"/>
        </w:rPr>
        <w:t xml:space="preserve">lidí dokáže </w:t>
      </w:r>
      <w:r w:rsidRPr="004C692D">
        <w:rPr>
          <w:rFonts w:hint="eastAsia"/>
          <w:lang w:val="cs-CZ"/>
        </w:rPr>
        <w:t xml:space="preserve">Edison detekovat infračervené světlo pomocí infračerveného přijímače na přední straně. </w:t>
      </w:r>
      <w:r>
        <w:rPr>
          <w:lang w:val="cs-CZ"/>
        </w:rPr>
        <w:t xml:space="preserve">Edisonův infračervený senzor lze použít např. k detekci </w:t>
      </w:r>
      <w:r w:rsidRPr="004C692D">
        <w:rPr>
          <w:rFonts w:hint="eastAsia"/>
          <w:lang w:val="cs-CZ"/>
        </w:rPr>
        <w:t>překáž</w:t>
      </w:r>
      <w:r>
        <w:rPr>
          <w:lang w:val="cs-CZ"/>
        </w:rPr>
        <w:t>e</w:t>
      </w:r>
      <w:r w:rsidRPr="004C692D">
        <w:rPr>
          <w:rFonts w:hint="eastAsia"/>
          <w:lang w:val="cs-CZ"/>
        </w:rPr>
        <w:t>k.</w:t>
      </w:r>
      <w:r w:rsidRPr="00A84B87">
        <w:rPr>
          <w:noProof/>
          <w:lang w:val="cs-CZ"/>
        </w:rPr>
        <w:drawing>
          <wp:anchor distT="0" distB="0" distL="114300" distR="114300" simplePos="0" relativeHeight="253458432" behindDoc="0" locked="0" layoutInCell="1" allowOverlap="1" wp14:anchorId="0E1B9F82" wp14:editId="54C3093B">
            <wp:simplePos x="0" y="0"/>
            <wp:positionH relativeFrom="column">
              <wp:posOffset>2351405</wp:posOffset>
            </wp:positionH>
            <wp:positionV relativeFrom="paragraph">
              <wp:posOffset>81915</wp:posOffset>
            </wp:positionV>
            <wp:extent cx="3964940" cy="2115820"/>
            <wp:effectExtent l="0" t="0" r="0" b="0"/>
            <wp:wrapSquare wrapText="bothSides"/>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Edison IR sensor explained.jpg"/>
                    <pic:cNvPicPr/>
                  </pic:nvPicPr>
                  <pic:blipFill rotWithShape="1">
                    <a:blip r:embed="rId185" cstate="print">
                      <a:extLst>
                        <a:ext uri="{28A0092B-C50C-407E-A947-70E740481C1C}">
                          <a14:useLocalDpi xmlns:a14="http://schemas.microsoft.com/office/drawing/2010/main" val="0"/>
                        </a:ext>
                      </a:extLst>
                    </a:blip>
                    <a:srcRect l="6147" t="8573" r="5005" b="6551"/>
                    <a:stretch/>
                  </pic:blipFill>
                  <pic:spPr bwMode="auto">
                    <a:xfrm>
                      <a:off x="0" y="0"/>
                      <a:ext cx="396494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 xml:space="preserve"> </w:t>
      </w:r>
      <w:r w:rsidRPr="00087CFF">
        <w:rPr>
          <w:rFonts w:hint="eastAsia"/>
          <w:lang w:val="cs-CZ"/>
        </w:rPr>
        <w:t>Edison může vyzařovat infračervené světlo ze dvou infračervených LED. Pokud infračervené světlo narazí na překážku, jako je</w:t>
      </w:r>
      <w:r>
        <w:rPr>
          <w:lang w:val="cs-CZ"/>
        </w:rPr>
        <w:t xml:space="preserve"> např.</w:t>
      </w:r>
      <w:r w:rsidRPr="00087CFF">
        <w:rPr>
          <w:rFonts w:hint="eastAsia"/>
          <w:lang w:val="cs-CZ"/>
        </w:rPr>
        <w:t xml:space="preserve"> zeď, odrazí se světlo zpět k Edisonovi</w:t>
      </w:r>
      <w:r w:rsidRPr="00A84B87">
        <w:rPr>
          <w:lang w:val="cs-CZ"/>
        </w:rPr>
        <w:t>.</w:t>
      </w:r>
      <w:r>
        <w:rPr>
          <w:lang w:val="cs-CZ"/>
        </w:rPr>
        <w:t xml:space="preserve"> Odražené světlo bude detekováno Edisonovým infračerveným přijímačem, který robota informuje, že se před ním nachází překážka. </w:t>
      </w:r>
      <w:r w:rsidRPr="00087CFF">
        <w:rPr>
          <w:rFonts w:hint="eastAsia"/>
          <w:lang w:val="cs-CZ"/>
        </w:rPr>
        <w:t xml:space="preserve">V závislosti na tom, kde </w:t>
      </w:r>
      <w:r>
        <w:rPr>
          <w:lang w:val="cs-CZ"/>
        </w:rPr>
        <w:t>se</w:t>
      </w:r>
      <w:r w:rsidRPr="00087CFF">
        <w:rPr>
          <w:rFonts w:hint="eastAsia"/>
          <w:lang w:val="cs-CZ"/>
        </w:rPr>
        <w:t xml:space="preserve"> překážka</w:t>
      </w:r>
      <w:r>
        <w:rPr>
          <w:lang w:val="cs-CZ"/>
        </w:rPr>
        <w:t xml:space="preserve"> nachází</w:t>
      </w:r>
      <w:r w:rsidRPr="00087CFF">
        <w:rPr>
          <w:rFonts w:hint="eastAsia"/>
          <w:lang w:val="cs-CZ"/>
        </w:rPr>
        <w:t xml:space="preserve">, </w:t>
      </w:r>
      <w:r w:rsidRPr="00087CFF">
        <w:rPr>
          <w:rFonts w:hint="eastAsia"/>
          <w:lang w:val="cs-CZ"/>
        </w:rPr>
        <w:lastRenderedPageBreak/>
        <w:t xml:space="preserve">se infračervené světlo odrazí od levé LED, pravé LED nebo </w:t>
      </w:r>
      <w:r>
        <w:rPr>
          <w:lang w:val="cs-CZ"/>
        </w:rPr>
        <w:t xml:space="preserve">od </w:t>
      </w:r>
      <w:r w:rsidRPr="00087CFF">
        <w:rPr>
          <w:rFonts w:hint="eastAsia"/>
          <w:lang w:val="cs-CZ"/>
        </w:rPr>
        <w:t>obou. Odražené světlo říká robotovi, kde je překážka umístěna.</w:t>
      </w:r>
      <w:r>
        <w:rPr>
          <w:lang w:val="cs-CZ"/>
        </w:rPr>
        <w:t xml:space="preserve"> </w:t>
      </w:r>
    </w:p>
    <w:p w14:paraId="6336F7EA" w14:textId="1B716BDD" w:rsidR="001C6C01" w:rsidRPr="00A84B87" w:rsidRDefault="001C6C01" w:rsidP="001C6C01">
      <w:pPr>
        <w:pStyle w:val="Nadpis2"/>
        <w:rPr>
          <w:lang w:val="cs-CZ"/>
        </w:rPr>
      </w:pPr>
      <w:r w:rsidRPr="00A84B87">
        <w:rPr>
          <w:lang w:val="cs-CZ"/>
        </w:rPr>
        <w:t xml:space="preserve">Úkol 2: </w:t>
      </w:r>
      <w:r w:rsidR="00E43DED">
        <w:rPr>
          <w:lang w:val="cs-CZ"/>
        </w:rPr>
        <w:t xml:space="preserve">Dopředu až k překážce </w:t>
      </w:r>
    </w:p>
    <w:p w14:paraId="4ED1B1E9" w14:textId="69976192" w:rsidR="001C6C01" w:rsidRPr="00A84B87" w:rsidRDefault="001C6C01" w:rsidP="001C6C01">
      <w:pPr>
        <w:rPr>
          <w:lang w:val="cs-CZ"/>
        </w:rPr>
      </w:pPr>
      <w:r w:rsidRPr="00A84B87">
        <w:rPr>
          <w:noProof/>
          <w:lang w:val="cs-CZ"/>
        </w:rPr>
        <mc:AlternateContent>
          <mc:Choice Requires="wpg">
            <w:drawing>
              <wp:anchor distT="0" distB="0" distL="114300" distR="114300" simplePos="0" relativeHeight="253436928" behindDoc="0" locked="0" layoutInCell="1" allowOverlap="1" wp14:anchorId="5945EF74" wp14:editId="3F77CC15">
                <wp:simplePos x="0" y="0"/>
                <wp:positionH relativeFrom="margin">
                  <wp:align>left</wp:align>
                </wp:positionH>
                <wp:positionV relativeFrom="paragraph">
                  <wp:posOffset>653027</wp:posOffset>
                </wp:positionV>
                <wp:extent cx="5715000" cy="2311400"/>
                <wp:effectExtent l="0" t="0" r="19050" b="12700"/>
                <wp:wrapTopAndBottom/>
                <wp:docPr id="622" name="Group 622"/>
                <wp:cNvGraphicFramePr/>
                <a:graphic xmlns:a="http://schemas.openxmlformats.org/drawingml/2006/main">
                  <a:graphicData uri="http://schemas.microsoft.com/office/word/2010/wordprocessingGroup">
                    <wpg:wgp>
                      <wpg:cNvGrpSpPr/>
                      <wpg:grpSpPr>
                        <a:xfrm>
                          <a:off x="0" y="0"/>
                          <a:ext cx="5715000" cy="2311400"/>
                          <a:chOff x="0" y="0"/>
                          <a:chExt cx="5715000" cy="2312105"/>
                        </a:xfrm>
                      </wpg:grpSpPr>
                      <wps:wsp>
                        <wps:cNvPr id="623" name="Text Box 623"/>
                        <wps:cNvSpPr txBox="1">
                          <a:spLocks noChangeArrowheads="1"/>
                        </wps:cNvSpPr>
                        <wps:spPr bwMode="auto">
                          <a:xfrm>
                            <a:off x="0" y="672998"/>
                            <a:ext cx="5715000" cy="16391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24" name="Picture 6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4825" y="0"/>
                            <a:ext cx="899160" cy="898525"/>
                          </a:xfrm>
                          <a:prstGeom prst="rect">
                            <a:avLst/>
                          </a:prstGeom>
                        </pic:spPr>
                      </pic:pic>
                      <wps:wsp>
                        <wps:cNvPr id="625" name="Text Box 2"/>
                        <wps:cNvSpPr txBox="1">
                          <a:spLocks noChangeArrowheads="1"/>
                        </wps:cNvSpPr>
                        <wps:spPr bwMode="auto">
                          <a:xfrm>
                            <a:off x="1013155" y="303581"/>
                            <a:ext cx="1599565" cy="365670"/>
                          </a:xfrm>
                          <a:prstGeom prst="rect">
                            <a:avLst/>
                          </a:prstGeom>
                          <a:noFill/>
                          <a:ln w="9525">
                            <a:noFill/>
                            <a:miter lim="800000"/>
                            <a:headEnd/>
                            <a:tailEnd/>
                          </a:ln>
                        </wps:spPr>
                        <wps:txb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45EF74" id="Group 622" o:spid="_x0000_s1585" style="position:absolute;margin-left:0;margin-top:51.4pt;width:450pt;height:182pt;z-index:253436928;mso-position-horizontal:left;mso-position-horizontal-relative:margin;mso-height-relative:margin" coordsize="57150,23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">
                <v:roundrect id="Text Box 623" o:spid="_x0000_s1586" style="position:absolute;top:6729;width:57150;height:1639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" strokecolor="#5a5a5a [2109]">
                  <v:stroke joinstyle="miter"/>
                  <v:textbox inset=",5mm,,2.5mm">
                    <w:txbxContent>
                      <w:p w14:paraId="752E9582" w14:textId="77777777" w:rsidR="002A1612" w:rsidRPr="00F52537" w:rsidRDefault="002A1612" w:rsidP="001C6C01">
                        <w:pPr>
                          <w:rPr>
                            <w:lang w:val="cs-CZ"/>
                          </w:rPr>
                        </w:pPr>
                        <w:r>
                          <w:rPr>
                            <w:color w:val="FF7000"/>
                            <w:lang w:val="cs-CZ"/>
                          </w:rPr>
                          <w:t>Vstupy</w:t>
                        </w:r>
                        <w:r>
                          <w:rPr>
                            <w:lang w:val="cs-CZ"/>
                          </w:rPr>
                          <w:t xml:space="preserve"> jsou informace a pokyny, které dáváte počítači. </w:t>
                        </w:r>
                        <w:r w:rsidRPr="00F52537">
                          <w:rPr>
                            <w:rFonts w:hint="eastAsia"/>
                            <w:lang w:val="cs-CZ"/>
                          </w:rPr>
                          <w:t xml:space="preserve">Když </w:t>
                        </w:r>
                        <w:r>
                          <w:rPr>
                            <w:lang w:val="cs-CZ"/>
                          </w:rPr>
                          <w:t xml:space="preserve">píšete </w:t>
                        </w:r>
                        <w:r w:rsidRPr="00F52537">
                          <w:rPr>
                            <w:rFonts w:hint="eastAsia"/>
                            <w:lang w:val="cs-CZ"/>
                          </w:rPr>
                          <w:t>program</w:t>
                        </w:r>
                        <w:r>
                          <w:rPr>
                            <w:lang w:val="cs-CZ"/>
                          </w:rPr>
                          <w:t xml:space="preserve"> pro Edisona, říkáte </w:t>
                        </w:r>
                        <w:r w:rsidRPr="00F52537">
                          <w:rPr>
                            <w:rFonts w:hint="eastAsia"/>
                            <w:lang w:val="cs-CZ"/>
                          </w:rPr>
                          <w:t xml:space="preserve">robotovi, co chcete, </w:t>
                        </w:r>
                        <w:r>
                          <w:rPr>
                            <w:lang w:val="cs-CZ"/>
                          </w:rPr>
                          <w:t xml:space="preserve">pomocí </w:t>
                        </w:r>
                        <w:r w:rsidRPr="00F52537">
                          <w:rPr>
                            <w:rFonts w:hint="eastAsia"/>
                            <w:lang w:val="cs-CZ"/>
                          </w:rPr>
                          <w:t>vstup</w:t>
                        </w:r>
                        <w:r>
                          <w:rPr>
                            <w:lang w:val="cs-CZ"/>
                          </w:rPr>
                          <w:t>ů</w:t>
                        </w:r>
                        <w:r w:rsidRPr="00F52537">
                          <w:rPr>
                            <w:rFonts w:hint="eastAsia"/>
                            <w:lang w:val="cs-CZ"/>
                          </w:rPr>
                          <w:t xml:space="preserve">. Edisonův mikročip poté zpracovává informace a řekne robotovi, </w:t>
                        </w:r>
                        <w:r>
                          <w:rPr>
                            <w:lang w:val="cs-CZ"/>
                          </w:rPr>
                          <w:t xml:space="preserve">jaký má být výstup v rámci </w:t>
                        </w:r>
                        <w:r w:rsidRPr="00F52537">
                          <w:rPr>
                            <w:rFonts w:hint="eastAsia"/>
                            <w:lang w:val="cs-CZ"/>
                          </w:rPr>
                          <w:t>cyklu vstup-</w:t>
                        </w:r>
                        <w:r>
                          <w:rPr>
                            <w:lang w:val="cs-CZ"/>
                          </w:rPr>
                          <w:t>zpracování</w:t>
                        </w:r>
                        <w:r w:rsidRPr="00F52537">
                          <w:rPr>
                            <w:rFonts w:hint="eastAsia"/>
                            <w:lang w:val="cs-CZ"/>
                          </w:rPr>
                          <w:t>-výstup.</w:t>
                        </w:r>
                        <w:r>
                          <w:rPr>
                            <w:lang w:val="cs-CZ"/>
                          </w:rPr>
                          <w:t xml:space="preserve"> </w:t>
                        </w:r>
                      </w:p>
                      <w:p w14:paraId="172A8594" w14:textId="77777777" w:rsidR="002A1612" w:rsidRPr="00087CFF" w:rsidRDefault="002A1612" w:rsidP="001C6C01">
                        <w:pPr>
                          <w:rPr>
                            <w:lang w:val="cs-CZ"/>
                          </w:rPr>
                        </w:pPr>
                        <w:r>
                          <w:rPr>
                            <w:color w:val="FF7000"/>
                            <w:lang w:val="cs-CZ"/>
                          </w:rPr>
                          <w:t xml:space="preserve">Událost </w:t>
                        </w:r>
                        <w:r>
                          <w:rPr>
                            <w:lang w:val="cs-CZ"/>
                          </w:rPr>
                          <w:t>je věc, která nastane</w:t>
                        </w:r>
                        <w:r w:rsidDel="00793B74">
                          <w:rPr>
                            <w:lang w:val="cs-CZ"/>
                          </w:rPr>
                          <w:t xml:space="preserve"> </w:t>
                        </w:r>
                        <w:r>
                          <w:rPr>
                            <w:lang w:val="cs-CZ"/>
                          </w:rPr>
                          <w:t>mimo kód programu a ovlivňuje běh programu. Událostí může být např. stisknutí tlačítka nebo přenos informace ze senzoru.</w:t>
                        </w:r>
                      </w:p>
                      <w:p w14:paraId="5553413A" w14:textId="77777777" w:rsidR="002A1612" w:rsidRPr="00087CFF" w:rsidRDefault="002A1612" w:rsidP="001C6C01">
                        <w:pPr>
                          <w:rPr>
                            <w:lang w:val="cs-CZ"/>
                          </w:rPr>
                        </w:pPr>
                      </w:p>
                    </w:txbxContent>
                  </v:textbox>
                </v:roundrect>
                <v:shape id="Picture 624" o:spid="_x0000_s1587"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">
                  <v:imagedata r:id="rId49" o:title=""/>
                </v:shape>
                <v:shape id="_x0000_s1588" type="#_x0000_t202" style="position:absolute;left:10131;top:3035;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" filled="f" stroked="f">
                  <v:textbox>
                    <w:txbxContent>
                      <w:p w14:paraId="75FA2C5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9837FB0" w14:textId="77777777" w:rsidR="002A1612" w:rsidRPr="00D31915" w:rsidRDefault="002A1612" w:rsidP="001C6C01">
                        <w:pPr>
                          <w:rPr>
                            <w:b/>
                            <w:color w:val="FF7000"/>
                            <w:sz w:val="28"/>
                            <w:szCs w:val="28"/>
                          </w:rPr>
                        </w:pPr>
                      </w:p>
                    </w:txbxContent>
                  </v:textbox>
                </v:shape>
                <w10:wrap type="topAndBottom" anchorx="margin"/>
              </v:group>
            </w:pict>
          </mc:Fallback>
        </mc:AlternateContent>
      </w:r>
      <w:r>
        <w:rPr>
          <w:lang w:val="cs-CZ"/>
        </w:rPr>
        <w:t>Edisonovy senzory</w:t>
      </w:r>
      <w:r w:rsidRPr="00087CFF">
        <w:rPr>
          <w:rFonts w:hint="eastAsia"/>
          <w:lang w:val="cs-CZ"/>
        </w:rPr>
        <w:t xml:space="preserve"> můžeme použít k vytváření vstupů v programech </w:t>
      </w:r>
      <w:r>
        <w:rPr>
          <w:lang w:val="cs-CZ"/>
        </w:rPr>
        <w:t xml:space="preserve">v </w:t>
      </w:r>
      <w:proofErr w:type="spellStart"/>
      <w:r w:rsidRPr="00087CFF">
        <w:rPr>
          <w:rFonts w:hint="eastAsia"/>
          <w:lang w:val="cs-CZ"/>
        </w:rPr>
        <w:t>EdScratch</w:t>
      </w:r>
      <w:r>
        <w:rPr>
          <w:lang w:val="cs-CZ"/>
        </w:rPr>
        <w:t>i</w:t>
      </w:r>
      <w:proofErr w:type="spellEnd"/>
      <w:r w:rsidR="006716D8">
        <w:rPr>
          <w:lang w:val="cs-CZ"/>
        </w:rPr>
        <w:t xml:space="preserve">. Pomocí nich </w:t>
      </w:r>
      <w:r w:rsidRPr="00087CFF">
        <w:rPr>
          <w:rFonts w:hint="eastAsia"/>
          <w:lang w:val="cs-CZ"/>
        </w:rPr>
        <w:t>Edisonovi řek</w:t>
      </w:r>
      <w:r w:rsidR="006716D8">
        <w:rPr>
          <w:lang w:val="cs-CZ"/>
        </w:rPr>
        <w:t>neme</w:t>
      </w:r>
      <w:r w:rsidRPr="00087CFF">
        <w:rPr>
          <w:rFonts w:hint="eastAsia"/>
          <w:lang w:val="cs-CZ"/>
        </w:rPr>
        <w:t xml:space="preserve">, </w:t>
      </w:r>
      <w:r w:rsidR="006716D8">
        <w:rPr>
          <w:lang w:val="cs-CZ"/>
        </w:rPr>
        <w:t>že má hledat</w:t>
      </w:r>
      <w:r w:rsidRPr="00087CFF">
        <w:rPr>
          <w:rFonts w:hint="eastAsia"/>
          <w:lang w:val="cs-CZ"/>
        </w:rPr>
        <w:t xml:space="preserve"> různé typy událostí</w:t>
      </w:r>
      <w:r w:rsidR="006716D8">
        <w:rPr>
          <w:lang w:val="cs-CZ"/>
        </w:rPr>
        <w:t>,</w:t>
      </w:r>
      <w:r w:rsidRPr="00087CFF">
        <w:rPr>
          <w:rFonts w:hint="eastAsia"/>
          <w:lang w:val="cs-CZ"/>
        </w:rPr>
        <w:t xml:space="preserve"> a </w:t>
      </w:r>
      <w:r>
        <w:rPr>
          <w:lang w:val="cs-CZ"/>
        </w:rPr>
        <w:t>d</w:t>
      </w:r>
      <w:r w:rsidR="006716D8">
        <w:rPr>
          <w:lang w:val="cs-CZ"/>
        </w:rPr>
        <w:t>áme</w:t>
      </w:r>
      <w:r>
        <w:rPr>
          <w:lang w:val="cs-CZ"/>
        </w:rPr>
        <w:t xml:space="preserve"> </w:t>
      </w:r>
      <w:r w:rsidR="006716D8">
        <w:rPr>
          <w:lang w:val="cs-CZ"/>
        </w:rPr>
        <w:t>mu</w:t>
      </w:r>
      <w:r>
        <w:rPr>
          <w:lang w:val="cs-CZ"/>
        </w:rPr>
        <w:t xml:space="preserve"> pokyny</w:t>
      </w:r>
      <w:r w:rsidRPr="00087CFF">
        <w:rPr>
          <w:rFonts w:hint="eastAsia"/>
          <w:lang w:val="cs-CZ"/>
        </w:rPr>
        <w:t xml:space="preserve">, co má dělat, když </w:t>
      </w:r>
      <w:r>
        <w:rPr>
          <w:lang w:val="cs-CZ"/>
        </w:rPr>
        <w:t xml:space="preserve">tyto události nastanou. </w:t>
      </w:r>
    </w:p>
    <w:p w14:paraId="5DA312AE" w14:textId="0DAE916F" w:rsidR="001C6C01" w:rsidRPr="00A84B87" w:rsidRDefault="001C6C01" w:rsidP="001C6C01">
      <w:pPr>
        <w:rPr>
          <w:lang w:val="cs-CZ"/>
        </w:rPr>
      </w:pPr>
    </w:p>
    <w:p w14:paraId="541091A6" w14:textId="54F6E258" w:rsidR="001C6C01" w:rsidRPr="00A84B87" w:rsidRDefault="001C6C01" w:rsidP="001C6C01">
      <w:pPr>
        <w:rPr>
          <w:lang w:val="cs-CZ"/>
        </w:rPr>
      </w:pPr>
      <w:r w:rsidRPr="009566C7">
        <w:rPr>
          <w:rFonts w:hint="eastAsia"/>
          <w:lang w:val="cs-CZ"/>
        </w:rPr>
        <w:t>Zkus</w:t>
      </w:r>
      <w:r>
        <w:rPr>
          <w:lang w:val="cs-CZ"/>
        </w:rPr>
        <w:t>t</w:t>
      </w:r>
      <w:r w:rsidRPr="009566C7">
        <w:rPr>
          <w:rFonts w:hint="eastAsia"/>
          <w:lang w:val="cs-CZ"/>
        </w:rPr>
        <w:t xml:space="preserve">e použít infračervený senzor v programu, který řekne Edisonovi, aby jel, dokud nezjistí překážku. Chcete-li napsat tento program, budete muset použít bloky z kategorie </w:t>
      </w:r>
      <w:proofErr w:type="spellStart"/>
      <w:r w:rsidRPr="009040AE">
        <w:rPr>
          <w:color w:val="FF7000"/>
          <w:lang w:val="cs-CZ"/>
        </w:rPr>
        <w:t>Sensing</w:t>
      </w:r>
      <w:proofErr w:type="spellEnd"/>
      <w:r w:rsidRPr="009566C7">
        <w:rPr>
          <w:rFonts w:hint="eastAsia"/>
          <w:lang w:val="cs-CZ"/>
        </w:rPr>
        <w:t xml:space="preserve"> v </w:t>
      </w:r>
      <w:proofErr w:type="spellStart"/>
      <w:r w:rsidRPr="009566C7">
        <w:rPr>
          <w:rFonts w:hint="eastAsia"/>
          <w:lang w:val="cs-CZ"/>
        </w:rPr>
        <w:t>EdScratch</w:t>
      </w:r>
      <w:r>
        <w:rPr>
          <w:lang w:val="cs-CZ"/>
        </w:rPr>
        <w:t>i</w:t>
      </w:r>
      <w:proofErr w:type="spellEnd"/>
      <w:r w:rsidRPr="00A84B87">
        <w:rPr>
          <w:lang w:val="cs-CZ"/>
        </w:rPr>
        <w:t>.</w:t>
      </w:r>
    </w:p>
    <w:p w14:paraId="1AB0717D" w14:textId="7822647C" w:rsidR="001C6C01" w:rsidRPr="00A84B87" w:rsidRDefault="001C6C01" w:rsidP="001C6C01">
      <w:pPr>
        <w:rPr>
          <w:lang w:val="cs-CZ"/>
        </w:rPr>
      </w:pPr>
      <w:r w:rsidRPr="00A84B87">
        <w:rPr>
          <w:noProof/>
          <w:lang w:val="cs-CZ"/>
        </w:rPr>
        <w:drawing>
          <wp:anchor distT="0" distB="0" distL="114300" distR="114300" simplePos="0" relativeHeight="253437952" behindDoc="0" locked="0" layoutInCell="1" allowOverlap="1" wp14:anchorId="7DC6F3C8" wp14:editId="752C547B">
            <wp:simplePos x="0" y="0"/>
            <wp:positionH relativeFrom="column">
              <wp:posOffset>758825</wp:posOffset>
            </wp:positionH>
            <wp:positionV relativeFrom="paragraph">
              <wp:posOffset>326997</wp:posOffset>
            </wp:positionV>
            <wp:extent cx="4048125" cy="1376045"/>
            <wp:effectExtent l="19050" t="19050" r="28575" b="1460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6">
                      <a:extLst>
                        <a:ext uri="{28A0092B-C50C-407E-A947-70E740481C1C}">
                          <a14:useLocalDpi xmlns:a14="http://schemas.microsoft.com/office/drawing/2010/main" val="0"/>
                        </a:ext>
                      </a:extLst>
                    </a:blip>
                    <a:stretch>
                      <a:fillRect/>
                    </a:stretch>
                  </pic:blipFill>
                  <pic:spPr>
                    <a:xfrm>
                      <a:off x="0" y="0"/>
                      <a:ext cx="4048125" cy="1376045"/>
                    </a:xfrm>
                    <a:prstGeom prst="rect">
                      <a:avLst/>
                    </a:prstGeom>
                    <a:ln w="15875">
                      <a:solidFill>
                        <a:srgbClr val="FF7000"/>
                      </a:solidFill>
                      <a:prstDash val="lgDash"/>
                    </a:ln>
                  </pic:spPr>
                </pic:pic>
              </a:graphicData>
            </a:graphic>
            <wp14:sizeRelH relativeFrom="margin">
              <wp14:pctWidth>0</wp14:pctWidth>
            </wp14:sizeRelH>
          </wp:anchor>
        </w:drawing>
      </w:r>
      <w:r w:rsidRPr="00A84B87">
        <w:rPr>
          <w:lang w:val="cs-CZ"/>
        </w:rPr>
        <w:t>Prohlédněte si následující program:</w:t>
      </w:r>
    </w:p>
    <w:p w14:paraId="78E5B9B3" w14:textId="77777777" w:rsidR="004C3C40" w:rsidRDefault="00DC23F3" w:rsidP="001C6C01">
      <w:pPr>
        <w:spacing w:before="240"/>
        <w:rPr>
          <w:lang w:val="cs-CZ"/>
        </w:rPr>
      </w:pPr>
      <w:r w:rsidRPr="00A84B87">
        <w:rPr>
          <w:noProof/>
          <w:lang w:val="cs-CZ"/>
        </w:rPr>
        <mc:AlternateContent>
          <mc:Choice Requires="wpg">
            <w:drawing>
              <wp:anchor distT="0" distB="0" distL="114300" distR="114300" simplePos="0" relativeHeight="253440000" behindDoc="0" locked="0" layoutInCell="1" allowOverlap="1" wp14:anchorId="4921B915" wp14:editId="21F12DE4">
                <wp:simplePos x="0" y="0"/>
                <wp:positionH relativeFrom="column">
                  <wp:posOffset>3265170</wp:posOffset>
                </wp:positionH>
                <wp:positionV relativeFrom="paragraph">
                  <wp:posOffset>1478001</wp:posOffset>
                </wp:positionV>
                <wp:extent cx="2615565" cy="2545080"/>
                <wp:effectExtent l="0" t="0" r="13335" b="26670"/>
                <wp:wrapSquare wrapText="bothSides"/>
                <wp:docPr id="647" name="Group 647"/>
                <wp:cNvGraphicFramePr/>
                <a:graphic xmlns:a="http://schemas.openxmlformats.org/drawingml/2006/main">
                  <a:graphicData uri="http://schemas.microsoft.com/office/word/2010/wordprocessingGroup">
                    <wpg:wgp>
                      <wpg:cNvGrpSpPr/>
                      <wpg:grpSpPr>
                        <a:xfrm>
                          <a:off x="0" y="0"/>
                          <a:ext cx="2615565" cy="2545080"/>
                          <a:chOff x="0" y="0"/>
                          <a:chExt cx="2615565" cy="2546406"/>
                        </a:xfrm>
                      </wpg:grpSpPr>
                      <wps:wsp>
                        <wps:cNvPr id="648" name="Text Box 648"/>
                        <wps:cNvSpPr txBox="1">
                          <a:spLocks noChangeArrowheads="1"/>
                        </wps:cNvSpPr>
                        <wps:spPr bwMode="auto">
                          <a:xfrm>
                            <a:off x="0" y="685797"/>
                            <a:ext cx="2615565" cy="1860609"/>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wps:txbx>
                        <wps:bodyPr rot="0" vert="horz" wrap="square" lIns="91440" tIns="180000" rIns="91440" bIns="90000" anchor="t" anchorCtr="0">
                          <a:noAutofit/>
                        </wps:bodyPr>
                      </wps:wsp>
                      <wps:wsp>
                        <wps:cNvPr id="649" name="Text Box 2"/>
                        <wps:cNvSpPr txBox="1">
                          <a:spLocks noChangeArrowheads="1"/>
                        </wps:cNvSpPr>
                        <wps:spPr bwMode="auto">
                          <a:xfrm>
                            <a:off x="1009650" y="304800"/>
                            <a:ext cx="1605915" cy="381000"/>
                          </a:xfrm>
                          <a:prstGeom prst="rect">
                            <a:avLst/>
                          </a:prstGeom>
                          <a:noFill/>
                          <a:ln w="9525">
                            <a:noFill/>
                            <a:miter lim="800000"/>
                            <a:headEnd/>
                            <a:tailEnd/>
                          </a:ln>
                        </wps:spPr>
                        <wps:txb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650" name="Picture 65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160" cy="899160"/>
                          </a:xfrm>
                          <a:prstGeom prst="rect">
                            <a:avLst/>
                          </a:prstGeom>
                        </pic:spPr>
                      </pic:pic>
                    </wpg:wgp>
                  </a:graphicData>
                </a:graphic>
                <wp14:sizeRelV relativeFrom="margin">
                  <wp14:pctHeight>0</wp14:pctHeight>
                </wp14:sizeRelV>
              </wp:anchor>
            </w:drawing>
          </mc:Choice>
          <mc:Fallback>
            <w:pict>
              <v:group w14:anchorId="4921B915" id="Group 647" o:spid="_x0000_s1589" style="position:absolute;margin-left:257.1pt;margin-top:116.4pt;width:205.95pt;height:200.4pt;z-index:253440000;mso-height-relative:margin" coordsize="26155,2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">
                <v:roundrect id="Text Box 648" o:spid="_x0000_s1590" style="position:absolute;top:6857;width:26155;height:1860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" strokecolor="#5a5a5a [2109]">
                  <v:stroke joinstyle="miter"/>
                  <v:textbox inset=",5mm,,2.5mm">
                    <w:txbxContent>
                      <w:p w14:paraId="64C64F70" w14:textId="77777777" w:rsidR="002A1612" w:rsidRPr="00F33B15" w:rsidRDefault="002A1612" w:rsidP="001C6C01">
                        <w:pPr>
                          <w:rPr>
                            <w:lang w:val="cs-CZ"/>
                          </w:rPr>
                        </w:pPr>
                        <w:r w:rsidRPr="00F33B15">
                          <w:rPr>
                            <w:lang w:val="cs-CZ"/>
                          </w:rPr>
                          <w:t>Pokud robot nedokáže rozpoznat překážku, zkuste jiný předmět. Pokud stále překážku nerozezná, bude pravděpodobně nutné provést kalibraci detekce překážky. Požádejte svého učitele o speciální čárový kód pro kalibraci detekce překážek.</w:t>
                        </w:r>
                      </w:p>
                    </w:txbxContent>
                  </v:textbox>
                </v:roundrect>
                <v:shape id="_x0000_s1591" type="#_x0000_t202" style="position:absolute;left:10096;top:3048;width:1605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26E266FD" w14:textId="77777777" w:rsidR="002A1612" w:rsidRPr="00D31915"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txbxContent>
                  </v:textbox>
                </v:shape>
                <v:shape id="Picture 650" o:spid="_x0000_s1592" type="#_x0000_t75" style="position:absolute;left:2095;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">
                  <v:imagedata r:id="rId100" o:title=""/>
                </v:shape>
                <w10:wrap type="square"/>
              </v:group>
            </w:pict>
          </mc:Fallback>
        </mc:AlternateContent>
      </w:r>
    </w:p>
    <w:p w14:paraId="7DFE7643" w14:textId="6F8717CC" w:rsidR="001C6C01" w:rsidRPr="00A84B87" w:rsidRDefault="001C6C01" w:rsidP="001C6C01">
      <w:pPr>
        <w:spacing w:before="240"/>
        <w:rPr>
          <w:lang w:val="cs-CZ"/>
        </w:rPr>
      </w:pPr>
      <w:r w:rsidRPr="009566C7">
        <w:rPr>
          <w:rFonts w:hint="eastAsia"/>
          <w:lang w:val="cs-CZ"/>
        </w:rPr>
        <w:t>První blok kódu v tomto programu zapne paprsek detekce překážek</w:t>
      </w:r>
      <w:r w:rsidRPr="00A84B87">
        <w:rPr>
          <w:lang w:val="cs-CZ"/>
        </w:rPr>
        <w:t xml:space="preserve">. </w:t>
      </w:r>
    </w:p>
    <w:p w14:paraId="260BEED7" w14:textId="0B0CE52B" w:rsidR="001C6C01" w:rsidRPr="00A84B87" w:rsidRDefault="001C6C01" w:rsidP="001C6C01">
      <w:pPr>
        <w:rPr>
          <w:lang w:val="cs-CZ"/>
        </w:rPr>
      </w:pPr>
      <w:r>
        <w:rPr>
          <w:lang w:val="cs-CZ"/>
        </w:rPr>
        <w:t xml:space="preserve">Napište program v </w:t>
      </w:r>
      <w:proofErr w:type="spellStart"/>
      <w:r>
        <w:rPr>
          <w:lang w:val="cs-CZ"/>
        </w:rPr>
        <w:t>EdScratchi</w:t>
      </w:r>
      <w:proofErr w:type="spellEnd"/>
      <w:r w:rsidRPr="00A84B87">
        <w:rPr>
          <w:lang w:val="cs-CZ"/>
        </w:rPr>
        <w:t xml:space="preserve">. </w:t>
      </w:r>
      <w:r>
        <w:rPr>
          <w:lang w:val="cs-CZ"/>
        </w:rPr>
        <w:t>Stáhněte program do Edisona a vyzkoušejte jej. K uskutečnění testu budete potřebovat nějakou překážku</w:t>
      </w:r>
      <w:r w:rsidRPr="00A84B87">
        <w:rPr>
          <w:lang w:val="cs-CZ"/>
        </w:rPr>
        <w:t>.</w:t>
      </w:r>
    </w:p>
    <w:p w14:paraId="32D66361" w14:textId="565D82C2" w:rsidR="001C6C01" w:rsidRPr="00A84B87" w:rsidRDefault="001C6C01" w:rsidP="001C6C01">
      <w:pPr>
        <w:rPr>
          <w:lang w:val="cs-CZ"/>
        </w:rPr>
      </w:pPr>
      <w:r w:rsidRPr="009566C7">
        <w:rPr>
          <w:rFonts w:hint="eastAsia"/>
          <w:lang w:val="cs-CZ"/>
        </w:rPr>
        <w:t xml:space="preserve">Některé překážky </w:t>
      </w:r>
      <w:r>
        <w:rPr>
          <w:lang w:val="cs-CZ"/>
        </w:rPr>
        <w:t>Edison dokáže rozpoznat l</w:t>
      </w:r>
      <w:r w:rsidRPr="009566C7">
        <w:rPr>
          <w:rFonts w:hint="eastAsia"/>
          <w:lang w:val="cs-CZ"/>
        </w:rPr>
        <w:t xml:space="preserve">épe než jiné. Pokud je překážka příliš malá nebo neodráží dostatek infračerveného světla, Edison </w:t>
      </w:r>
      <w:r>
        <w:rPr>
          <w:lang w:val="cs-CZ"/>
        </w:rPr>
        <w:t>ji</w:t>
      </w:r>
      <w:r w:rsidRPr="009566C7">
        <w:rPr>
          <w:rFonts w:hint="eastAsia"/>
          <w:lang w:val="cs-CZ"/>
        </w:rPr>
        <w:t xml:space="preserve"> nedokáže detekovat</w:t>
      </w:r>
      <w:r w:rsidRPr="00A84B87">
        <w:rPr>
          <w:lang w:val="cs-CZ"/>
        </w:rPr>
        <w:t xml:space="preserve">. </w:t>
      </w:r>
      <w:r>
        <w:rPr>
          <w:lang w:val="cs-CZ"/>
        </w:rPr>
        <w:t>Zvolte</w:t>
      </w:r>
      <w:r w:rsidRPr="009566C7">
        <w:rPr>
          <w:rFonts w:hint="eastAsia"/>
          <w:lang w:val="cs-CZ"/>
        </w:rPr>
        <w:t xml:space="preserve"> objekt, který je neprůhledný, ale ne</w:t>
      </w:r>
      <w:r>
        <w:rPr>
          <w:lang w:val="cs-CZ"/>
        </w:rPr>
        <w:t>ní</w:t>
      </w:r>
      <w:r w:rsidRPr="009566C7">
        <w:rPr>
          <w:rFonts w:hint="eastAsia"/>
          <w:lang w:val="cs-CZ"/>
        </w:rPr>
        <w:t xml:space="preserve"> příliš </w:t>
      </w:r>
      <w:r w:rsidRPr="009566C7">
        <w:rPr>
          <w:rFonts w:hint="eastAsia"/>
          <w:lang w:val="cs-CZ"/>
        </w:rPr>
        <w:lastRenderedPageBreak/>
        <w:t xml:space="preserve">tmavý (nevybírejte černé </w:t>
      </w:r>
      <w:r>
        <w:rPr>
          <w:lang w:val="cs-CZ"/>
        </w:rPr>
        <w:t>předměty</w:t>
      </w:r>
      <w:r w:rsidRPr="009566C7">
        <w:rPr>
          <w:rFonts w:hint="eastAsia"/>
          <w:lang w:val="cs-CZ"/>
        </w:rPr>
        <w:t xml:space="preserve">) a </w:t>
      </w:r>
      <w:r>
        <w:rPr>
          <w:lang w:val="cs-CZ"/>
        </w:rPr>
        <w:t xml:space="preserve">je </w:t>
      </w:r>
      <w:r w:rsidRPr="009566C7">
        <w:rPr>
          <w:rFonts w:hint="eastAsia"/>
          <w:lang w:val="cs-CZ"/>
        </w:rPr>
        <w:t>alespoň tak vysoký jako Edison. Pro tento program</w:t>
      </w:r>
      <w:r>
        <w:rPr>
          <w:lang w:val="cs-CZ"/>
        </w:rPr>
        <w:t xml:space="preserve"> je dobrou překážkou např. </w:t>
      </w:r>
      <w:r w:rsidRPr="009566C7">
        <w:rPr>
          <w:rFonts w:hint="eastAsia"/>
          <w:lang w:val="cs-CZ"/>
        </w:rPr>
        <w:t>stěna</w:t>
      </w:r>
      <w:r>
        <w:rPr>
          <w:lang w:val="cs-CZ"/>
        </w:rPr>
        <w:t xml:space="preserve"> v</w:t>
      </w:r>
      <w:r w:rsidRPr="009566C7">
        <w:rPr>
          <w:rFonts w:hint="eastAsia"/>
          <w:lang w:val="cs-CZ"/>
        </w:rPr>
        <w:t xml:space="preserve"> místnosti</w:t>
      </w:r>
      <w:r w:rsidRPr="00A84B87">
        <w:rPr>
          <w:lang w:val="cs-CZ"/>
        </w:rPr>
        <w:t>.</w:t>
      </w:r>
    </w:p>
    <w:p w14:paraId="65AF5FB2" w14:textId="785BA4A4" w:rsidR="001C6C01" w:rsidRPr="00A84B87" w:rsidRDefault="00720D26" w:rsidP="001C6C01">
      <w:pPr>
        <w:rPr>
          <w:lang w:val="cs-CZ"/>
        </w:rPr>
      </w:pPr>
      <w:r w:rsidRPr="00A84B87">
        <w:rPr>
          <w:noProof/>
          <w:lang w:val="cs-CZ"/>
        </w:rPr>
        <mc:AlternateContent>
          <mc:Choice Requires="wpg">
            <w:drawing>
              <wp:anchor distT="0" distB="0" distL="114300" distR="114300" simplePos="0" relativeHeight="253438976" behindDoc="0" locked="0" layoutInCell="1" allowOverlap="1" wp14:anchorId="2A9DB153" wp14:editId="0CBF9708">
                <wp:simplePos x="0" y="0"/>
                <wp:positionH relativeFrom="column">
                  <wp:posOffset>85090</wp:posOffset>
                </wp:positionH>
                <wp:positionV relativeFrom="paragraph">
                  <wp:posOffset>386715</wp:posOffset>
                </wp:positionV>
                <wp:extent cx="5715000" cy="2913380"/>
                <wp:effectExtent l="0" t="0" r="19050" b="20320"/>
                <wp:wrapTopAndBottom/>
                <wp:docPr id="633" name="Group 633"/>
                <wp:cNvGraphicFramePr/>
                <a:graphic xmlns:a="http://schemas.openxmlformats.org/drawingml/2006/main">
                  <a:graphicData uri="http://schemas.microsoft.com/office/word/2010/wordprocessingGroup">
                    <wpg:wgp>
                      <wpg:cNvGrpSpPr/>
                      <wpg:grpSpPr>
                        <a:xfrm>
                          <a:off x="0" y="0"/>
                          <a:ext cx="5715000" cy="2913380"/>
                          <a:chOff x="0" y="-43934"/>
                          <a:chExt cx="5715000" cy="2636944"/>
                        </a:xfrm>
                      </wpg:grpSpPr>
                      <wps:wsp>
                        <wps:cNvPr id="634" name="Text Box 10"/>
                        <wps:cNvSpPr txBox="1">
                          <a:spLocks noChangeArrowheads="1"/>
                        </wps:cNvSpPr>
                        <wps:spPr bwMode="auto">
                          <a:xfrm>
                            <a:off x="0" y="632765"/>
                            <a:ext cx="5715000" cy="196024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641" name="Picture 64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43934"/>
                            <a:ext cx="899160" cy="898525"/>
                          </a:xfrm>
                          <a:prstGeom prst="rect">
                            <a:avLst/>
                          </a:prstGeom>
                        </pic:spPr>
                      </pic:pic>
                      <wps:wsp>
                        <wps:cNvPr id="642" name="Text Box 2"/>
                        <wps:cNvSpPr txBox="1">
                          <a:spLocks noChangeArrowheads="1"/>
                        </wps:cNvSpPr>
                        <wps:spPr bwMode="auto">
                          <a:xfrm>
                            <a:off x="1016813" y="310896"/>
                            <a:ext cx="1477670" cy="365676"/>
                          </a:xfrm>
                          <a:prstGeom prst="rect">
                            <a:avLst/>
                          </a:prstGeom>
                          <a:noFill/>
                          <a:ln w="9525">
                            <a:noFill/>
                            <a:miter lim="800000"/>
                            <a:headEnd/>
                            <a:tailEnd/>
                          </a:ln>
                        </wps:spPr>
                        <wps:txb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9DB153" id="Group 633" o:spid="_x0000_s1593" style="position:absolute;margin-left:6.7pt;margin-top:30.45pt;width:450pt;height:229.4pt;z-index:253438976;mso-height-relative:margin" coordorigin=",-439" coordsize="57150,26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">
                <v:roundrect id="Text Box 10" o:spid="_x0000_s1594" style="position:absolute;top:6327;width:57150;height:1960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" strokecolor="#5a5a5a [2109]">
                  <v:stroke joinstyle="miter"/>
                  <v:textbox inset=",5mm,,2.5mm">
                    <w:txbxContent>
                      <w:p w14:paraId="5695AF95" w14:textId="77777777" w:rsidR="002A1612" w:rsidRPr="00755ED2" w:rsidRDefault="002A1612" w:rsidP="001C6C01">
                        <w:pPr>
                          <w:rPr>
                            <w:lang w:val="cs-CZ"/>
                          </w:rPr>
                        </w:pPr>
                        <w:r w:rsidRPr="00755ED2">
                          <w:rPr>
                            <w:lang w:val="cs-CZ"/>
                          </w:rPr>
                          <w:t>Některé z Edisonových senzorů jsou vždy zapnuté a kontrolují události. Infračervený přijímač je zapnutý vždy, ale infračervené LED diody nejsou.</w:t>
                        </w:r>
                      </w:p>
                      <w:p w14:paraId="477DBF65" w14:textId="685CAD28" w:rsidR="002A1612" w:rsidRPr="00755ED2" w:rsidRDefault="002A1612" w:rsidP="001C6C01">
                        <w:pPr>
                          <w:rPr>
                            <w:lang w:val="cs-CZ"/>
                          </w:rPr>
                        </w:pPr>
                        <w:r w:rsidRPr="00755ED2">
                          <w:rPr>
                            <w:lang w:val="cs-CZ"/>
                          </w:rPr>
                          <w:t xml:space="preserve">Aby Edison detekoval překážky, musíte do svého programu vložit kód, </w:t>
                        </w:r>
                        <w:r>
                          <w:rPr>
                            <w:lang w:val="cs-CZ"/>
                          </w:rPr>
                          <w:t xml:space="preserve">který </w:t>
                        </w:r>
                        <w:r w:rsidRPr="00755ED2">
                          <w:rPr>
                            <w:lang w:val="cs-CZ"/>
                          </w:rPr>
                          <w:t>zapn</w:t>
                        </w:r>
                        <w:r>
                          <w:rPr>
                            <w:lang w:val="cs-CZ"/>
                          </w:rPr>
                          <w:t>e</w:t>
                        </w:r>
                        <w:r w:rsidRPr="00755ED2">
                          <w:rPr>
                            <w:lang w:val="cs-CZ"/>
                          </w:rPr>
                          <w:t xml:space="preserve"> paprsek </w:t>
                        </w:r>
                        <w:r>
                          <w:rPr>
                            <w:lang w:val="cs-CZ"/>
                          </w:rPr>
                          <w:t xml:space="preserve">pro </w:t>
                        </w:r>
                        <w:r w:rsidRPr="00755ED2">
                          <w:rPr>
                            <w:lang w:val="cs-CZ"/>
                          </w:rPr>
                          <w:t>detekc</w:t>
                        </w:r>
                        <w:r>
                          <w:rPr>
                            <w:lang w:val="cs-CZ"/>
                          </w:rPr>
                          <w:t>i</w:t>
                        </w:r>
                        <w:r w:rsidRPr="00755ED2">
                          <w:rPr>
                            <w:lang w:val="cs-CZ"/>
                          </w:rPr>
                          <w:t xml:space="preserve"> překážek. Tím se rozsvítí infračervené LED diody a infračervený přijímač dostane pokyn, aby hledal odražené infračervené světlo odrážející se zpět k robotovi. Pouhé zapnutí paprsku pro detekci překážek však nestačí. Potřebujete také kód, který sdělí senzoru, jakou událost má kontrolovat (jinými slovy, kde by měl hledat překážku) a co dělat, pokud je tato událost detekována.</w:t>
                        </w:r>
                      </w:p>
                      <w:p w14:paraId="3E245E7B" w14:textId="77777777" w:rsidR="002A1612" w:rsidRPr="00755ED2" w:rsidRDefault="002A1612" w:rsidP="001C6C01">
                        <w:pPr>
                          <w:rPr>
                            <w:lang w:val="cs-CZ"/>
                          </w:rPr>
                        </w:pPr>
                      </w:p>
                    </w:txbxContent>
                  </v:textbox>
                </v:roundrect>
                <v:shape id="Picture 641" o:spid="_x0000_s1595" type="#_x0000_t75" style="position:absolute;left:2048;top:-439;width:8991;height: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">
                  <v:imagedata r:id="rId42" o:title=""/>
                </v:shape>
                <v:shape id="_x0000_s1596" type="#_x0000_t202" style="position:absolute;left:10168;top:3108;width:1477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144977E4"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1892C2F" w14:textId="77777777" w:rsidR="002A1612" w:rsidRDefault="002A1612" w:rsidP="001C6C01">
                        <w:pPr>
                          <w:rPr>
                            <w:b/>
                            <w:color w:val="FF7000"/>
                            <w:sz w:val="28"/>
                            <w:szCs w:val="28"/>
                          </w:rPr>
                        </w:pPr>
                      </w:p>
                      <w:p w14:paraId="6670F66A" w14:textId="77777777" w:rsidR="002A1612" w:rsidRDefault="002A1612" w:rsidP="001C6C01">
                        <w:pPr>
                          <w:rPr>
                            <w:b/>
                            <w:color w:val="FF7000"/>
                            <w:sz w:val="28"/>
                            <w:szCs w:val="28"/>
                          </w:rPr>
                        </w:pPr>
                      </w:p>
                    </w:txbxContent>
                  </v:textbox>
                </v:shape>
                <w10:wrap type="topAndBottom"/>
              </v:group>
            </w:pict>
          </mc:Fallback>
        </mc:AlternateContent>
      </w:r>
      <w:r w:rsidR="001C6C01">
        <w:rPr>
          <w:lang w:val="cs-CZ"/>
        </w:rPr>
        <w:t xml:space="preserve">Otestujte program a podívejte se, jak funguje. </w:t>
      </w:r>
    </w:p>
    <w:p w14:paraId="13F7193E" w14:textId="1CCCD031" w:rsidR="001C6C01" w:rsidRPr="00A84B87" w:rsidRDefault="001C6C01" w:rsidP="001C6C01">
      <w:pPr>
        <w:rPr>
          <w:lang w:val="cs-CZ"/>
        </w:rPr>
      </w:pPr>
    </w:p>
    <w:p w14:paraId="09901061" w14:textId="7EC51454" w:rsidR="001C6C01" w:rsidRPr="00A84B87" w:rsidRDefault="001C6C01" w:rsidP="001C6C01">
      <w:pPr>
        <w:pStyle w:val="Nadpis2"/>
        <w:rPr>
          <w:lang w:val="cs-CZ"/>
        </w:rPr>
      </w:pPr>
      <w:bookmarkStart w:id="127" w:name="_Toc508722224"/>
      <w:bookmarkStart w:id="128" w:name="_Toc508704639"/>
      <w:r w:rsidRPr="00A84B87">
        <w:rPr>
          <w:lang w:val="cs-CZ"/>
        </w:rPr>
        <w:t xml:space="preserve">Úkol 3: </w:t>
      </w:r>
      <w:r>
        <w:rPr>
          <w:lang w:val="cs-CZ"/>
        </w:rPr>
        <w:t xml:space="preserve">Detekuj a vyhni se </w:t>
      </w:r>
      <w:bookmarkEnd w:id="127"/>
      <w:bookmarkEnd w:id="128"/>
    </w:p>
    <w:p w14:paraId="76D11D32" w14:textId="62D97EF4" w:rsidR="001C6C01" w:rsidRPr="00A84B87" w:rsidRDefault="001C6C01" w:rsidP="001C6C01">
      <w:pPr>
        <w:rPr>
          <w:noProof/>
          <w:lang w:val="cs-CZ" w:eastAsia="en-AU"/>
        </w:rPr>
      </w:pPr>
      <w:r>
        <w:rPr>
          <w:lang w:val="cs-CZ"/>
        </w:rPr>
        <w:t>Místo toho, aby pouze zastavil, když detekuje překážku, můžete Edisona přimět, aby se detekované překážce vyhnul a pokračoval v jízdě. K tomu musíte vytvořit algoritmus řešící sadu problémů</w:t>
      </w:r>
      <w:r w:rsidRPr="00A84B87">
        <w:rPr>
          <w:noProof/>
          <w:lang w:val="cs-CZ" w:eastAsia="en-AU"/>
        </w:rPr>
        <w:t xml:space="preserve">: </w:t>
      </w:r>
      <w:r w:rsidR="00DA72A8">
        <w:rPr>
          <w:noProof/>
          <w:lang w:val="cs-CZ" w:eastAsia="en-AU"/>
        </w:rPr>
        <w:t>„</w:t>
      </w:r>
      <w:r w:rsidRPr="00A84B87">
        <w:rPr>
          <w:noProof/>
          <w:lang w:val="cs-CZ" w:eastAsia="en-AU"/>
        </w:rPr>
        <w:t>dete</w:t>
      </w:r>
      <w:r>
        <w:rPr>
          <w:noProof/>
          <w:lang w:val="cs-CZ" w:eastAsia="en-AU"/>
        </w:rPr>
        <w:t>kuj jakoukoli překážku a vyhni se jí</w:t>
      </w:r>
      <w:r w:rsidR="00DA72A8">
        <w:rPr>
          <w:noProof/>
          <w:lang w:val="cs-CZ" w:eastAsia="en-AU"/>
        </w:rPr>
        <w:t>“</w:t>
      </w:r>
      <w:r w:rsidRPr="00A84B87">
        <w:rPr>
          <w:noProof/>
          <w:lang w:val="cs-CZ" w:eastAsia="en-AU"/>
        </w:rPr>
        <w:t>.</w:t>
      </w:r>
    </w:p>
    <w:p w14:paraId="4F59FDB3" w14:textId="77777777" w:rsidR="001C6C01" w:rsidRPr="00A84B87" w:rsidRDefault="001C6C01" w:rsidP="001C6C01">
      <w:pPr>
        <w:pStyle w:val="Odstavecseseznamem"/>
        <w:numPr>
          <w:ilvl w:val="0"/>
          <w:numId w:val="59"/>
        </w:numPr>
        <w:rPr>
          <w:lang w:val="cs-CZ"/>
        </w:rPr>
      </w:pPr>
      <w:r>
        <w:rPr>
          <w:lang w:val="cs-CZ"/>
        </w:rPr>
        <w:t>Pomocí pseudokódu napište algoritmus k detekci a vyhnutí se překážce</w:t>
      </w:r>
      <w:r w:rsidRPr="00A84B87">
        <w:rPr>
          <w:lang w:val="cs-CZ"/>
        </w:rPr>
        <w:t>.</w:t>
      </w:r>
    </w:p>
    <w:p w14:paraId="4A66A3A7" w14:textId="77777777" w:rsidR="001C6C01" w:rsidRPr="00A84B87" w:rsidRDefault="001C6C01" w:rsidP="001C6C01">
      <w:pPr>
        <w:rPr>
          <w:lang w:val="cs-CZ"/>
        </w:rPr>
      </w:pPr>
      <w:r w:rsidRPr="00A84B87">
        <w:rPr>
          <w:lang w:val="cs-CZ"/>
        </w:rPr>
        <w:t>________________________________________________________________________________</w:t>
      </w:r>
    </w:p>
    <w:p w14:paraId="5EA11F86" w14:textId="77777777" w:rsidR="001C6C01" w:rsidRPr="00A84B87" w:rsidRDefault="001C6C01" w:rsidP="001C6C01">
      <w:pPr>
        <w:rPr>
          <w:lang w:val="cs-CZ"/>
        </w:rPr>
      </w:pPr>
      <w:r w:rsidRPr="00A84B87">
        <w:rPr>
          <w:lang w:val="cs-CZ"/>
        </w:rPr>
        <w:t>________________________________________________________________________________</w:t>
      </w:r>
    </w:p>
    <w:p w14:paraId="66433A0F" w14:textId="77777777" w:rsidR="001C6C01" w:rsidRPr="00A84B87" w:rsidRDefault="001C6C01" w:rsidP="001C6C01">
      <w:pPr>
        <w:rPr>
          <w:lang w:val="cs-CZ"/>
        </w:rPr>
      </w:pPr>
      <w:r w:rsidRPr="00A84B87">
        <w:rPr>
          <w:lang w:val="cs-CZ"/>
        </w:rPr>
        <w:t>________________________________________________________________________________</w:t>
      </w:r>
    </w:p>
    <w:p w14:paraId="3C173E3F" w14:textId="77777777" w:rsidR="001C6C01" w:rsidRPr="00A84B87" w:rsidRDefault="001C6C01" w:rsidP="001C6C01">
      <w:pPr>
        <w:rPr>
          <w:lang w:val="cs-CZ"/>
        </w:rPr>
      </w:pPr>
      <w:r w:rsidRPr="00A84B87">
        <w:rPr>
          <w:lang w:val="cs-CZ"/>
        </w:rPr>
        <w:t>________________________________________________________________________________</w:t>
      </w:r>
    </w:p>
    <w:p w14:paraId="62BBC6D5" w14:textId="77777777" w:rsidR="001C6C01" w:rsidRPr="00A84B87" w:rsidRDefault="001C6C01" w:rsidP="001C6C01">
      <w:pPr>
        <w:rPr>
          <w:lang w:val="cs-CZ"/>
        </w:rPr>
      </w:pPr>
      <w:r w:rsidRPr="00A84B87">
        <w:rPr>
          <w:lang w:val="cs-CZ"/>
        </w:rPr>
        <w:t>________________________________________________________________________________</w:t>
      </w:r>
    </w:p>
    <w:p w14:paraId="58C7D250" w14:textId="77777777" w:rsidR="001C6C01" w:rsidRPr="00A84B87" w:rsidRDefault="001C6C01" w:rsidP="001C6C01">
      <w:pPr>
        <w:rPr>
          <w:lang w:val="cs-CZ"/>
        </w:rPr>
      </w:pPr>
      <w:r w:rsidRPr="00A84B87">
        <w:rPr>
          <w:lang w:val="cs-CZ"/>
        </w:rPr>
        <w:t>________________________________________________________________________________</w:t>
      </w:r>
    </w:p>
    <w:p w14:paraId="04DC2759" w14:textId="77777777" w:rsidR="001C6C01" w:rsidRPr="00A84B87" w:rsidRDefault="001C6C01" w:rsidP="001C6C01">
      <w:pPr>
        <w:rPr>
          <w:lang w:val="cs-CZ"/>
        </w:rPr>
      </w:pPr>
    </w:p>
    <w:p w14:paraId="0CDE4479" w14:textId="77777777" w:rsidR="001C6C01" w:rsidRPr="00755ED2" w:rsidRDefault="001C6C01" w:rsidP="001C6C01">
      <w:pPr>
        <w:rPr>
          <w:lang w:val="cs-CZ"/>
        </w:rPr>
      </w:pPr>
    </w:p>
    <w:p w14:paraId="4E7B4D2F" w14:textId="77777777" w:rsidR="008C5C02" w:rsidRDefault="008C5C02">
      <w:pPr>
        <w:rPr>
          <w:lang w:val="cs-CZ"/>
        </w:rPr>
      </w:pPr>
      <w:r>
        <w:rPr>
          <w:lang w:val="cs-CZ"/>
        </w:rPr>
        <w:br w:type="page"/>
      </w:r>
    </w:p>
    <w:p w14:paraId="45F57FD8" w14:textId="01AC6A6B" w:rsidR="001C6C01" w:rsidRPr="00A84B87" w:rsidRDefault="001C6C01" w:rsidP="001C6C01">
      <w:pPr>
        <w:rPr>
          <w:lang w:val="cs-CZ"/>
        </w:rPr>
      </w:pPr>
      <w:r w:rsidRPr="00755ED2">
        <w:rPr>
          <w:rFonts w:hint="eastAsia"/>
          <w:lang w:val="cs-CZ"/>
        </w:rPr>
        <w:lastRenderedPageBreak/>
        <w:t>Až budete mít algoritmus</w:t>
      </w:r>
      <w:r>
        <w:rPr>
          <w:lang w:val="cs-CZ"/>
        </w:rPr>
        <w:t xml:space="preserve"> vytvořený</w:t>
      </w:r>
      <w:r w:rsidRPr="00755ED2">
        <w:rPr>
          <w:rFonts w:hint="eastAsia"/>
          <w:lang w:val="cs-CZ"/>
        </w:rPr>
        <w:t xml:space="preserve">, napište </w:t>
      </w:r>
      <w:r>
        <w:rPr>
          <w:lang w:val="cs-CZ"/>
        </w:rPr>
        <w:t>v </w:t>
      </w:r>
      <w:proofErr w:type="spellStart"/>
      <w:r w:rsidRPr="00755ED2">
        <w:rPr>
          <w:rFonts w:hint="eastAsia"/>
          <w:lang w:val="cs-CZ"/>
        </w:rPr>
        <w:t>EdScratch</w:t>
      </w:r>
      <w:r w:rsidR="007426BB">
        <w:rPr>
          <w:lang w:val="cs-CZ"/>
        </w:rPr>
        <w:t>i</w:t>
      </w:r>
      <w:proofErr w:type="spellEnd"/>
      <w:r w:rsidRPr="00755ED2">
        <w:rPr>
          <w:rFonts w:hint="eastAsia"/>
          <w:lang w:val="cs-CZ"/>
        </w:rPr>
        <w:t xml:space="preserve"> pro Edison</w:t>
      </w:r>
      <w:r>
        <w:rPr>
          <w:lang w:val="cs-CZ"/>
        </w:rPr>
        <w:t xml:space="preserve">a program s využitím </w:t>
      </w:r>
      <w:r w:rsidRPr="00755ED2">
        <w:rPr>
          <w:rFonts w:hint="eastAsia"/>
          <w:lang w:val="cs-CZ"/>
        </w:rPr>
        <w:t>logik</w:t>
      </w:r>
      <w:r>
        <w:rPr>
          <w:lang w:val="cs-CZ"/>
        </w:rPr>
        <w:t>y</w:t>
      </w:r>
      <w:r w:rsidRPr="00755ED2">
        <w:rPr>
          <w:rFonts w:hint="eastAsia"/>
          <w:lang w:val="cs-CZ"/>
        </w:rPr>
        <w:t xml:space="preserve"> z tohoto algoritmu. Stáhněte si program a vyzkoušejte </w:t>
      </w:r>
      <w:r>
        <w:rPr>
          <w:lang w:val="cs-CZ"/>
        </w:rPr>
        <w:t xml:space="preserve">jej v Edisonovi pomocí </w:t>
      </w:r>
      <w:r w:rsidRPr="00755ED2">
        <w:rPr>
          <w:rFonts w:hint="eastAsia"/>
          <w:lang w:val="cs-CZ"/>
        </w:rPr>
        <w:t>několika překážek</w:t>
      </w:r>
      <w:r w:rsidRPr="00A84B87">
        <w:rPr>
          <w:lang w:val="cs-CZ"/>
        </w:rPr>
        <w:t xml:space="preserve">. </w:t>
      </w:r>
    </w:p>
    <w:p w14:paraId="7636498C" w14:textId="77777777" w:rsidR="001C6C01" w:rsidRPr="00A84B87" w:rsidRDefault="001C6C01" w:rsidP="001C6C01">
      <w:pPr>
        <w:pStyle w:val="Odstavecseseznamem"/>
        <w:numPr>
          <w:ilvl w:val="0"/>
          <w:numId w:val="59"/>
        </w:numPr>
        <w:rPr>
          <w:lang w:val="cs-CZ"/>
        </w:rPr>
      </w:pPr>
      <w:r>
        <w:rPr>
          <w:lang w:val="cs-CZ"/>
        </w:rPr>
        <w:t xml:space="preserve">S problémy se při psaní programů setkávají i profesionální programátoři. Popište, na jaký problém jste narazili při tvorbě algoritmu k detekci a vyhnutí se překážce nebo při psaní programu. Jak jste tento problém vyřešili? </w:t>
      </w:r>
    </w:p>
    <w:p w14:paraId="1BB07606" w14:textId="77777777" w:rsidR="001C6C01" w:rsidRPr="00A84B87" w:rsidRDefault="001C6C01" w:rsidP="001C6C01">
      <w:pPr>
        <w:rPr>
          <w:lang w:val="cs-CZ"/>
        </w:rPr>
      </w:pPr>
      <w:bookmarkStart w:id="129" w:name="_Hlk516059769"/>
      <w:r w:rsidRPr="00A84B87">
        <w:rPr>
          <w:lang w:val="cs-CZ"/>
        </w:rPr>
        <w:t>________________________________________________________________________________</w:t>
      </w:r>
    </w:p>
    <w:p w14:paraId="5BAC88E3" w14:textId="77777777" w:rsidR="001C6C01" w:rsidRPr="00A84B87" w:rsidRDefault="001C6C01" w:rsidP="001C6C01">
      <w:pPr>
        <w:rPr>
          <w:lang w:val="cs-CZ"/>
        </w:rPr>
      </w:pPr>
      <w:r w:rsidRPr="00A84B87">
        <w:rPr>
          <w:lang w:val="cs-CZ"/>
        </w:rPr>
        <w:t>________________________________________________________________________________</w:t>
      </w:r>
    </w:p>
    <w:bookmarkEnd w:id="129"/>
    <w:p w14:paraId="050C5BF6" w14:textId="77777777" w:rsidR="001C6C01" w:rsidRPr="00A84B87" w:rsidRDefault="001C6C01" w:rsidP="001C6C01">
      <w:pPr>
        <w:rPr>
          <w:lang w:val="cs-CZ"/>
        </w:rPr>
      </w:pPr>
      <w:r w:rsidRPr="00A84B87">
        <w:rPr>
          <w:lang w:val="cs-CZ"/>
        </w:rPr>
        <w:t>________________________________________________________________________________</w:t>
      </w:r>
    </w:p>
    <w:p w14:paraId="4630AAA2" w14:textId="77777777" w:rsidR="001C6C01" w:rsidRPr="00A84B87" w:rsidRDefault="001C6C01" w:rsidP="001C6C01">
      <w:pPr>
        <w:rPr>
          <w:lang w:val="cs-CZ"/>
        </w:rPr>
      </w:pPr>
      <w:r w:rsidRPr="00A84B87">
        <w:rPr>
          <w:lang w:val="cs-CZ"/>
        </w:rPr>
        <w:t>________________________________________________________________________________</w:t>
      </w:r>
    </w:p>
    <w:p w14:paraId="540EE084" w14:textId="77777777" w:rsidR="001C6C01" w:rsidRPr="00A84B87" w:rsidRDefault="001C6C01" w:rsidP="001C6C01">
      <w:pPr>
        <w:rPr>
          <w:lang w:val="cs-CZ"/>
        </w:rPr>
      </w:pPr>
      <w:r w:rsidRPr="00A84B87">
        <w:rPr>
          <w:lang w:val="cs-CZ"/>
        </w:rPr>
        <w:t>________________________________________________________________________________</w:t>
      </w:r>
      <w:r w:rsidRPr="00A84B87">
        <w:rPr>
          <w:lang w:val="cs-CZ"/>
        </w:rPr>
        <w:br w:type="page"/>
      </w:r>
    </w:p>
    <w:p w14:paraId="44183293" w14:textId="77777777" w:rsidR="001C6C01" w:rsidRPr="00A84B87" w:rsidRDefault="001C6C01" w:rsidP="001C6C01">
      <w:pPr>
        <w:pStyle w:val="Nadpis1"/>
        <w:rPr>
          <w:lang w:val="cs-CZ"/>
        </w:rPr>
      </w:pPr>
      <w:bookmarkStart w:id="130" w:name="_Toc146267256"/>
      <w:r w:rsidRPr="00A84B87">
        <w:rPr>
          <w:lang w:val="cs-CZ"/>
        </w:rPr>
        <w:lastRenderedPageBreak/>
        <w:t xml:space="preserve">U4-2.5 </w:t>
      </w:r>
      <w:r>
        <w:rPr>
          <w:lang w:val="cs-CZ"/>
        </w:rPr>
        <w:t>Prozkoumejte odesílání zpráv pomocí Edisona</w:t>
      </w:r>
      <w:bookmarkEnd w:id="130"/>
    </w:p>
    <w:p w14:paraId="6F591A73" w14:textId="07869796" w:rsidR="001C6C01" w:rsidRPr="00A84B87" w:rsidRDefault="001C6C01" w:rsidP="001C6C01">
      <w:pPr>
        <w:rPr>
          <w:lang w:val="cs-CZ"/>
        </w:rPr>
      </w:pPr>
      <w:r w:rsidRPr="00EA63E1">
        <w:rPr>
          <w:rFonts w:hint="eastAsia"/>
          <w:lang w:val="cs-CZ"/>
        </w:rPr>
        <w:t>Roboti Edison mají infračerven</w:t>
      </w:r>
      <w:r>
        <w:rPr>
          <w:lang w:val="cs-CZ"/>
        </w:rPr>
        <w:t>ý</w:t>
      </w:r>
      <w:r w:rsidRPr="00EA63E1">
        <w:rPr>
          <w:rFonts w:hint="eastAsia"/>
          <w:lang w:val="cs-CZ"/>
        </w:rPr>
        <w:t xml:space="preserve"> </w:t>
      </w:r>
      <w:r w:rsidR="00E4159A" w:rsidRPr="00EA63E1">
        <w:rPr>
          <w:rFonts w:hint="eastAsia"/>
          <w:lang w:val="cs-CZ"/>
        </w:rPr>
        <w:t>světeln</w:t>
      </w:r>
      <w:r w:rsidR="00E4159A">
        <w:rPr>
          <w:lang w:val="cs-CZ"/>
        </w:rPr>
        <w:t>ý</w:t>
      </w:r>
      <w:r w:rsidR="00E4159A" w:rsidRPr="00EA63E1">
        <w:rPr>
          <w:rFonts w:hint="eastAsia"/>
          <w:lang w:val="cs-CZ"/>
        </w:rPr>
        <w:t xml:space="preserve"> </w:t>
      </w:r>
      <w:r>
        <w:rPr>
          <w:lang w:val="cs-CZ"/>
        </w:rPr>
        <w:t>senzor</w:t>
      </w:r>
      <w:r w:rsidRPr="00EA63E1">
        <w:rPr>
          <w:rFonts w:hint="eastAsia"/>
          <w:lang w:val="cs-CZ"/>
        </w:rPr>
        <w:t>, kter</w:t>
      </w:r>
      <w:r w:rsidR="00E4159A">
        <w:rPr>
          <w:lang w:val="cs-CZ"/>
        </w:rPr>
        <w:t>ý</w:t>
      </w:r>
      <w:r w:rsidRPr="00EA63E1">
        <w:rPr>
          <w:rFonts w:hint="eastAsia"/>
          <w:lang w:val="cs-CZ"/>
        </w:rPr>
        <w:t xml:space="preserve"> lze použít k detekci překážek. Tento senzor můžeme také použít jiným způsobem: k odesílání a přijímání infračervených zpráv</w:t>
      </w:r>
      <w:r w:rsidRPr="00A84B87">
        <w:rPr>
          <w:lang w:val="cs-CZ"/>
        </w:rPr>
        <w:t xml:space="preserve">. </w:t>
      </w:r>
    </w:p>
    <w:p w14:paraId="4858A0F1" w14:textId="77777777" w:rsidR="001C6C01" w:rsidRPr="00A84B87" w:rsidRDefault="001C6C01" w:rsidP="001C6C01">
      <w:pPr>
        <w:pStyle w:val="Nadpis2"/>
        <w:rPr>
          <w:lang w:val="cs-CZ"/>
        </w:rPr>
      </w:pPr>
    </w:p>
    <w:p w14:paraId="0B231E70" w14:textId="77777777" w:rsidR="001C6C01" w:rsidRPr="00A84B87" w:rsidRDefault="001C6C01" w:rsidP="001C6C01">
      <w:pPr>
        <w:pStyle w:val="Nadpis2"/>
        <w:rPr>
          <w:lang w:val="cs-CZ"/>
        </w:rPr>
      </w:pPr>
      <w:r w:rsidRPr="00A84B87">
        <w:rPr>
          <w:lang w:val="cs-CZ"/>
        </w:rPr>
        <w:t xml:space="preserve">Úkol 1: Edison </w:t>
      </w:r>
      <w:r>
        <w:rPr>
          <w:lang w:val="cs-CZ"/>
        </w:rPr>
        <w:t xml:space="preserve">a infračervené zprávy </w:t>
      </w:r>
    </w:p>
    <w:p w14:paraId="5D535CD8" w14:textId="1DD4CF05" w:rsidR="001C6C01" w:rsidRPr="00A84B87" w:rsidRDefault="00E4159A" w:rsidP="001C6C01">
      <w:pPr>
        <w:rPr>
          <w:lang w:val="cs-CZ"/>
        </w:rPr>
      </w:pPr>
      <w:r w:rsidRPr="00A84B87">
        <w:rPr>
          <w:noProof/>
          <w:lang w:val="cs-CZ"/>
        </w:rPr>
        <mc:AlternateContent>
          <mc:Choice Requires="wpg">
            <w:drawing>
              <wp:anchor distT="0" distB="0" distL="114300" distR="114300" simplePos="0" relativeHeight="253467648" behindDoc="0" locked="0" layoutInCell="1" allowOverlap="1" wp14:anchorId="21936408" wp14:editId="08B0B313">
                <wp:simplePos x="0" y="0"/>
                <wp:positionH relativeFrom="column">
                  <wp:posOffset>2425065</wp:posOffset>
                </wp:positionH>
                <wp:positionV relativeFrom="paragraph">
                  <wp:posOffset>157150</wp:posOffset>
                </wp:positionV>
                <wp:extent cx="4064000" cy="1939925"/>
                <wp:effectExtent l="0" t="0" r="0" b="3175"/>
                <wp:wrapSquare wrapText="bothSides"/>
                <wp:docPr id="1436" name="Group 1073742158"/>
                <wp:cNvGraphicFramePr/>
                <a:graphic xmlns:a="http://schemas.openxmlformats.org/drawingml/2006/main">
                  <a:graphicData uri="http://schemas.microsoft.com/office/word/2010/wordprocessingGroup">
                    <wpg:wgp>
                      <wpg:cNvGrpSpPr/>
                      <wpg:grpSpPr>
                        <a:xfrm>
                          <a:off x="0" y="0"/>
                          <a:ext cx="4064000" cy="1939925"/>
                          <a:chOff x="135190" y="186854"/>
                          <a:chExt cx="4070516" cy="1941327"/>
                        </a:xfrm>
                      </wpg:grpSpPr>
                      <pic:pic xmlns:pic="http://schemas.openxmlformats.org/drawingml/2006/picture">
                        <pic:nvPicPr>
                          <pic:cNvPr id="1437" name="Picture 1073742137"/>
                          <pic:cNvPicPr>
                            <a:picLocks noChangeAspect="1"/>
                          </pic:cNvPicPr>
                        </pic:nvPicPr>
                        <pic:blipFill rotWithShape="1">
                          <a:blip r:embed="rId183" cstate="print">
                            <a:extLst>
                              <a:ext uri="{28A0092B-C50C-407E-A947-70E740481C1C}">
                                <a14:useLocalDpi xmlns:a14="http://schemas.microsoft.com/office/drawing/2010/main" val="0"/>
                              </a:ext>
                            </a:extLst>
                          </a:blip>
                          <a:srcRect l="4516" t="7181" b="8180"/>
                          <a:stretch/>
                        </pic:blipFill>
                        <pic:spPr>
                          <a:xfrm>
                            <a:off x="135190" y="186854"/>
                            <a:ext cx="2317554" cy="1499584"/>
                          </a:xfrm>
                          <a:prstGeom prst="rect">
                            <a:avLst/>
                          </a:prstGeom>
                        </pic:spPr>
                      </pic:pic>
                      <wps:wsp>
                        <wps:cNvPr id="1438" name="Text Box 2"/>
                        <wps:cNvSpPr txBox="1">
                          <a:spLocks noChangeArrowheads="1"/>
                        </wps:cNvSpPr>
                        <wps:spPr bwMode="auto">
                          <a:xfrm>
                            <a:off x="1788302" y="1817672"/>
                            <a:ext cx="2014360" cy="310509"/>
                          </a:xfrm>
                          <a:prstGeom prst="rect">
                            <a:avLst/>
                          </a:prstGeom>
                          <a:noFill/>
                          <a:ln w="9525">
                            <a:noFill/>
                            <a:miter lim="800000"/>
                            <a:headEnd/>
                            <a:tailEnd/>
                          </a:ln>
                        </wps:spPr>
                        <wps:txb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39" name="Text Box 2"/>
                        <wps:cNvSpPr txBox="1">
                          <a:spLocks noChangeArrowheads="1"/>
                        </wps:cNvSpPr>
                        <wps:spPr bwMode="auto">
                          <a:xfrm>
                            <a:off x="2307929" y="1527085"/>
                            <a:ext cx="1897777" cy="354280"/>
                          </a:xfrm>
                          <a:prstGeom prst="rect">
                            <a:avLst/>
                          </a:prstGeom>
                          <a:noFill/>
                          <a:ln w="9525">
                            <a:noFill/>
                            <a:miter lim="800000"/>
                            <a:headEnd/>
                            <a:tailEnd/>
                          </a:ln>
                        </wps:spPr>
                        <wps:txb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wps:txbx>
                        <wps:bodyPr rot="0" vert="horz" wrap="square" lIns="91440" tIns="45720" rIns="91440" bIns="45720" anchor="t" anchorCtr="0">
                          <a:noAutofit/>
                        </wps:bodyPr>
                      </wps:wsp>
                      <wps:wsp>
                        <wps:cNvPr id="83" name="Text Box 2"/>
                        <wps:cNvSpPr txBox="1">
                          <a:spLocks noChangeArrowheads="1"/>
                        </wps:cNvSpPr>
                        <wps:spPr bwMode="auto">
                          <a:xfrm>
                            <a:off x="2492296" y="1047473"/>
                            <a:ext cx="1507394" cy="479612"/>
                          </a:xfrm>
                          <a:prstGeom prst="rect">
                            <a:avLst/>
                          </a:prstGeom>
                          <a:noFill/>
                          <a:ln w="9525">
                            <a:noFill/>
                            <a:miter lim="800000"/>
                            <a:headEnd/>
                            <a:tailEnd/>
                          </a:ln>
                        </wps:spPr>
                        <wps:txb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wps:txbx>
                        <wps:bodyPr rot="0" vert="horz" wrap="square" lIns="91440" tIns="45720" rIns="91440" bIns="45720" anchor="t" anchorCtr="0">
                          <a:noAutofit/>
                        </wps:bodyPr>
                      </wps:wsp>
                      <wps:wsp>
                        <wps:cNvPr id="1440" name="Right Arrow 45"/>
                        <wps:cNvSpPr/>
                        <wps:spPr>
                          <a:xfrm rot="2843470" flipH="1">
                            <a:off x="2111388" y="860575"/>
                            <a:ext cx="431317" cy="169485"/>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Right Arrow 37"/>
                        <wps:cNvSpPr/>
                        <wps:spPr>
                          <a:xfrm rot="16200000">
                            <a:off x="1367448" y="1436009"/>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Right Arrow 37"/>
                        <wps:cNvSpPr/>
                        <wps:spPr>
                          <a:xfrm rot="14603426">
                            <a:off x="1824596" y="1192002"/>
                            <a:ext cx="719939" cy="17077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36408" id="_x0000_s1597" style="position:absolute;margin-left:190.95pt;margin-top:12.35pt;width:320pt;height:152.75pt;z-index:253467648;mso-width-relative:margin;mso-height-relative:margin" coordorigin="1351,1868" coordsize="40705,1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">
                <v:shape id="Picture 1073742137" o:spid="_x0000_s1598" type="#_x0000_t75" style="position:absolute;left:1351;top:1868;width:23176;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">
                  <v:imagedata r:id="rId184" o:title="" croptop="4706f" cropbottom="5361f" cropleft="2960f"/>
                </v:shape>
                <v:shape id="_x0000_s1599" type="#_x0000_t202" style="position:absolute;left:17883;top:18176;width:20143;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" filled="f" stroked="f">
                  <v:textbox>
                    <w:txbxContent>
                      <w:p w14:paraId="16AA3D91"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Pravá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_x0000_s1600" type="#_x0000_t202" style="position:absolute;left:23079;top:15270;width:1897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" filled="f" stroked="f">
                  <v:textbox>
                    <w:txbxContent>
                      <w:p w14:paraId="1C089D39" w14:textId="77777777" w:rsidR="002A1612" w:rsidRPr="00854865" w:rsidRDefault="002A1612" w:rsidP="001C6C01">
                        <w:pPr>
                          <w:rPr>
                            <w:rFonts w:ascii="Times New Roman" w:hAnsi="Times New Roman"/>
                            <w:color w:val="FF7000"/>
                            <w:sz w:val="24"/>
                            <w:szCs w:val="24"/>
                            <w:lang w:val="cs-CZ"/>
                          </w:rPr>
                        </w:pPr>
                        <w:proofErr w:type="spellStart"/>
                        <w:r>
                          <w:rPr>
                            <w:color w:val="FF7000"/>
                            <w:sz w:val="24"/>
                            <w:szCs w:val="24"/>
                          </w:rPr>
                          <w:t>Infračervený</w:t>
                        </w:r>
                        <w:proofErr w:type="spellEnd"/>
                        <w:r>
                          <w:rPr>
                            <w:color w:val="FF7000"/>
                            <w:sz w:val="24"/>
                            <w:szCs w:val="24"/>
                          </w:rPr>
                          <w:t xml:space="preserve"> </w:t>
                        </w:r>
                        <w:proofErr w:type="spellStart"/>
                        <w:r>
                          <w:rPr>
                            <w:color w:val="FF7000"/>
                            <w:sz w:val="24"/>
                            <w:szCs w:val="24"/>
                          </w:rPr>
                          <w:t>přijímač</w:t>
                        </w:r>
                        <w:proofErr w:type="spellEnd"/>
                      </w:p>
                    </w:txbxContent>
                  </v:textbox>
                </v:shape>
                <v:shape id="_x0000_s1601" type="#_x0000_t202" style="position:absolute;left:24922;top:10474;width:1507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1845A5E" w14:textId="77777777" w:rsidR="002A1612" w:rsidRPr="00574443" w:rsidRDefault="002A1612" w:rsidP="001C6C01">
                        <w:pPr>
                          <w:rPr>
                            <w:color w:val="FF7000"/>
                            <w:sz w:val="24"/>
                            <w:szCs w:val="24"/>
                          </w:rPr>
                        </w:pPr>
                        <w:proofErr w:type="spellStart"/>
                        <w:r>
                          <w:rPr>
                            <w:color w:val="FF7000"/>
                            <w:sz w:val="24"/>
                            <w:szCs w:val="24"/>
                          </w:rPr>
                          <w:t>Levá</w:t>
                        </w:r>
                        <w:proofErr w:type="spellEnd"/>
                        <w:r>
                          <w:rPr>
                            <w:color w:val="FF7000"/>
                            <w:sz w:val="24"/>
                            <w:szCs w:val="24"/>
                          </w:rPr>
                          <w:t xml:space="preserve"> </w:t>
                        </w:r>
                        <w:proofErr w:type="spellStart"/>
                        <w:r>
                          <w:rPr>
                            <w:color w:val="FF7000"/>
                            <w:sz w:val="24"/>
                            <w:szCs w:val="24"/>
                          </w:rPr>
                          <w:t>infračervená</w:t>
                        </w:r>
                        <w:proofErr w:type="spellEnd"/>
                        <w:r>
                          <w:rPr>
                            <w:color w:val="FF7000"/>
                            <w:sz w:val="24"/>
                            <w:szCs w:val="24"/>
                          </w:rPr>
                          <w:t xml:space="preserve"> LED</w:t>
                        </w:r>
                      </w:p>
                    </w:txbxContent>
                  </v:textbox>
                </v:shape>
                <v:shape id="Right Arrow 45" o:spid="_x0000_s1602" type="#_x0000_t13" style="position:absolute;left:21113;top:8606;width:4313;height:1694;rotation:-310582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" adj="13166" fillcolor="black [3213]" strokecolor="white [3212]"/>
                <v:shape id="Right Arrow 37" o:spid="_x0000_s1603" type="#_x0000_t13" style="position:absolute;left:13674;top:14360;width:7199;height:1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" adj="16509" fillcolor="black [3213]" strokecolor="white [3212]"/>
                <v:shape id="Right Arrow 37" o:spid="_x0000_s1604" type="#_x0000_t13" style="position:absolute;left:18245;top:11920;width:7199;height:1708;rotation:-76421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" adj="16509" fillcolor="black [3213]" strokecolor="white [3212]"/>
                <w10:wrap type="square"/>
              </v:group>
            </w:pict>
          </mc:Fallback>
        </mc:AlternateContent>
      </w:r>
      <w:r w:rsidR="001C6C01">
        <w:rPr>
          <w:lang w:val="cs-CZ"/>
        </w:rPr>
        <w:t>Edisonův senzor infračerveného světla (IR)</w:t>
      </w:r>
      <w:r w:rsidR="001C6C01" w:rsidRPr="004C692D">
        <w:rPr>
          <w:rFonts w:hint="eastAsia"/>
          <w:lang w:val="cs-CZ"/>
        </w:rPr>
        <w:t xml:space="preserve"> je snímač, který umožňuje Edisonovi </w:t>
      </w:r>
      <w:r w:rsidR="001C6C01">
        <w:rPr>
          <w:lang w:val="cs-CZ"/>
        </w:rPr>
        <w:t xml:space="preserve">vyzařovat </w:t>
      </w:r>
      <w:r w:rsidR="001C6C01" w:rsidRPr="004C692D">
        <w:rPr>
          <w:rFonts w:hint="eastAsia"/>
          <w:lang w:val="cs-CZ"/>
        </w:rPr>
        <w:t>a detekovat infračervené světlo. Senzor se skládá ze tří částí, které jsou umístěny přes přední část Edisona</w:t>
      </w:r>
      <w:r w:rsidR="001C6C01" w:rsidRPr="00A84B87">
        <w:rPr>
          <w:lang w:val="cs-CZ"/>
        </w:rPr>
        <w:t xml:space="preserve">: </w:t>
      </w:r>
      <w:r w:rsidR="001C6C01">
        <w:rPr>
          <w:lang w:val="cs-CZ"/>
        </w:rPr>
        <w:t xml:space="preserve">dvě infračervené LED </w:t>
      </w:r>
      <w:r w:rsidR="001C6C01" w:rsidRPr="00A84B87">
        <w:rPr>
          <w:lang w:val="cs-CZ"/>
        </w:rPr>
        <w:t>(</w:t>
      </w:r>
      <w:r w:rsidR="001C6C01">
        <w:rPr>
          <w:lang w:val="cs-CZ"/>
        </w:rPr>
        <w:t>jedna vpravo a jedna vlevo</w:t>
      </w:r>
      <w:r w:rsidR="001C6C01" w:rsidRPr="00A84B87">
        <w:rPr>
          <w:lang w:val="cs-CZ"/>
        </w:rPr>
        <w:t xml:space="preserve">) </w:t>
      </w:r>
      <w:r w:rsidR="00761D1F">
        <w:rPr>
          <w:lang w:val="cs-CZ"/>
        </w:rPr>
        <w:t xml:space="preserve">a </w:t>
      </w:r>
      <w:r w:rsidR="001C6C01">
        <w:rPr>
          <w:lang w:val="cs-CZ"/>
        </w:rPr>
        <w:t xml:space="preserve">infračervený přijímač uprostřed. </w:t>
      </w:r>
    </w:p>
    <w:p w14:paraId="621DA01C" w14:textId="69E1E6CD"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1024" behindDoc="0" locked="0" layoutInCell="1" allowOverlap="1" wp14:anchorId="48A015DC" wp14:editId="1319E130">
                <wp:simplePos x="0" y="0"/>
                <wp:positionH relativeFrom="margin">
                  <wp:posOffset>-3810</wp:posOffset>
                </wp:positionH>
                <wp:positionV relativeFrom="paragraph">
                  <wp:posOffset>1462405</wp:posOffset>
                </wp:positionV>
                <wp:extent cx="5877560" cy="2457450"/>
                <wp:effectExtent l="0" t="0" r="27940" b="19050"/>
                <wp:wrapTopAndBottom/>
                <wp:docPr id="771" name="Group 771"/>
                <wp:cNvGraphicFramePr/>
                <a:graphic xmlns:a="http://schemas.openxmlformats.org/drawingml/2006/main">
                  <a:graphicData uri="http://schemas.microsoft.com/office/word/2010/wordprocessingGroup">
                    <wpg:wgp>
                      <wpg:cNvGrpSpPr/>
                      <wpg:grpSpPr>
                        <a:xfrm>
                          <a:off x="0" y="0"/>
                          <a:ext cx="5877560" cy="2457450"/>
                          <a:chOff x="0" y="0"/>
                          <a:chExt cx="5877560" cy="2194925"/>
                        </a:xfrm>
                      </wpg:grpSpPr>
                      <wps:wsp>
                        <wps:cNvPr id="651" name="Text Box 651"/>
                        <wps:cNvSpPr txBox="1">
                          <a:spLocks noChangeArrowheads="1"/>
                        </wps:cNvSpPr>
                        <wps:spPr bwMode="auto">
                          <a:xfrm>
                            <a:off x="0" y="669341"/>
                            <a:ext cx="5877560" cy="1525584"/>
                          </a:xfrm>
                          <a:prstGeom prst="roundRect">
                            <a:avLst>
                              <a:gd name="adj" fmla="val 8242"/>
                            </a:avLst>
                          </a:prstGeom>
                          <a:solidFill>
                            <a:srgbClr val="FFFFFF"/>
                          </a:solidFill>
                          <a:ln w="9525">
                            <a:solidFill>
                              <a:schemeClr val="tx1">
                                <a:lumMod val="65000"/>
                                <a:lumOff val="35000"/>
                              </a:schemeClr>
                            </a:solidFill>
                            <a:miter lim="800000"/>
                            <a:headEnd/>
                            <a:tailEnd/>
                          </a:ln>
                        </wps:spPr>
                        <wps:txbx>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wps:txbx>
                        <wps:bodyPr rot="0" vert="horz" wrap="square" lIns="91440" tIns="180000" rIns="91440" bIns="90000" anchor="t" anchorCtr="0">
                          <a:noAutofit/>
                        </wps:bodyPr>
                      </wps:wsp>
                      <pic:pic xmlns:pic="http://schemas.openxmlformats.org/drawingml/2006/picture">
                        <pic:nvPicPr>
                          <pic:cNvPr id="652" name="Picture 65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7890"/>
                          </a:xfrm>
                          <a:prstGeom prst="rect">
                            <a:avLst/>
                          </a:prstGeom>
                        </pic:spPr>
                      </pic:pic>
                      <wps:wsp>
                        <wps:cNvPr id="653" name="Text Box 2"/>
                        <wps:cNvSpPr txBox="1">
                          <a:spLocks noChangeArrowheads="1"/>
                        </wps:cNvSpPr>
                        <wps:spPr bwMode="auto">
                          <a:xfrm>
                            <a:off x="1009498" y="285293"/>
                            <a:ext cx="1733702" cy="365491"/>
                          </a:xfrm>
                          <a:prstGeom prst="rect">
                            <a:avLst/>
                          </a:prstGeom>
                          <a:noFill/>
                          <a:ln w="9525">
                            <a:noFill/>
                            <a:miter lim="800000"/>
                            <a:headEnd/>
                            <a:tailEnd/>
                          </a:ln>
                        </wps:spPr>
                        <wps:txb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A015DC" id="Group 771" o:spid="_x0000_s1605" style="position:absolute;margin-left:-.3pt;margin-top:115.15pt;width:462.8pt;height:193.5pt;z-index:253441024;mso-position-horizontal-relative:margin;mso-height-relative:margin" coordsize="58775,21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">
                <v:roundrect id="Text Box 651" o:spid="_x0000_s1606" style="position:absolute;top:6693;width:58775;height:15256;visibility:visible;mso-wrap-style:square;v-text-anchor:top" arcsize="54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" strokecolor="#5a5a5a [2109]">
                  <v:stroke joinstyle="miter"/>
                  <v:textbox inset=",5mm,,2.5mm">
                    <w:txbxContent>
                      <w:p w14:paraId="1D8B86A4" w14:textId="2CFED57F" w:rsidR="002A1612" w:rsidRPr="00126BFF" w:rsidRDefault="002A1612" w:rsidP="001C6C01">
                        <w:pPr>
                          <w:rPr>
                            <w:lang w:val="cs-CZ"/>
                          </w:rPr>
                        </w:pPr>
                        <w:r w:rsidRPr="00126BFF">
                          <w:rPr>
                            <w:lang w:val="cs-CZ"/>
                          </w:rPr>
                          <w:t xml:space="preserve">Dálkový ovládač televizoru využívá infračerveného světla k zasílání </w:t>
                        </w:r>
                        <w:r>
                          <w:rPr>
                            <w:lang w:val="cs-CZ"/>
                          </w:rPr>
                          <w:t>„</w:t>
                        </w:r>
                        <w:r w:rsidRPr="00126BFF">
                          <w:rPr>
                            <w:lang w:val="cs-CZ"/>
                          </w:rPr>
                          <w:t>zpráv</w:t>
                        </w:r>
                        <w:r>
                          <w:rPr>
                            <w:lang w:val="cs-CZ"/>
                          </w:rPr>
                          <w:t>“</w:t>
                        </w:r>
                        <w:r w:rsidRPr="00126BFF">
                          <w:rPr>
                            <w:lang w:val="cs-CZ"/>
                          </w:rPr>
                          <w:t xml:space="preserve"> televizoru. Tyto zprávy se však nepodobají zprávám, které posíláte např. přátelům. Jde o přednastavený signál, který aktivuje konkrétní funkci. Jedna zpráva např. říká televizi, aby hlasitost zvýšila, a jiná zpráva sděluje, aby hlasitost snížila. </w:t>
                        </w:r>
                      </w:p>
                      <w:p w14:paraId="0CB907CA" w14:textId="77777777" w:rsidR="002A1612" w:rsidRPr="00126BFF" w:rsidRDefault="002A1612" w:rsidP="001C6C01">
                        <w:pPr>
                          <w:rPr>
                            <w:lang w:val="cs-CZ"/>
                          </w:rPr>
                        </w:pPr>
                        <w:r w:rsidRPr="00126BFF">
                          <w:rPr>
                            <w:lang w:val="cs-CZ"/>
                          </w:rPr>
                          <w:t>Každé tlačítko na dálkovém ovladači odešle jinou zprávu pomocí infračerveného světla!</w:t>
                        </w:r>
                      </w:p>
                    </w:txbxContent>
                  </v:textbox>
                </v:roundrect>
                <v:shape id="Picture 652" o:spid="_x0000_s1607" type="#_x0000_t75" style="position:absolute;left:2084;width:8998;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">
                  <v:imagedata r:id="rId42" o:title=""/>
                </v:shape>
                <v:shape id="_x0000_s1608" type="#_x0000_t202" style="position:absolute;left:10094;top:2852;width:17338;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" filled="f" stroked="f">
                  <v:textbox>
                    <w:txbxContent>
                      <w:p w14:paraId="316C8B6D"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sidRPr="00014714">
                          <w:rPr>
                            <w:b/>
                            <w:color w:val="FF7000"/>
                            <w:sz w:val="28"/>
                            <w:szCs w:val="28"/>
                          </w:rPr>
                          <w:t>?</w:t>
                        </w:r>
                      </w:p>
                      <w:p w14:paraId="2C2DB389" w14:textId="77777777" w:rsidR="002A1612" w:rsidRPr="00D31915" w:rsidRDefault="002A1612" w:rsidP="001C6C01">
                        <w:pPr>
                          <w:rPr>
                            <w:b/>
                            <w:color w:val="FF7000"/>
                            <w:sz w:val="28"/>
                            <w:szCs w:val="28"/>
                          </w:rPr>
                        </w:pPr>
                      </w:p>
                    </w:txbxContent>
                  </v:textbox>
                </v:shape>
                <w10:wrap type="topAndBottom" anchorx="margin"/>
              </v:group>
            </w:pict>
          </mc:Fallback>
        </mc:AlternateContent>
      </w:r>
      <w:r w:rsidR="001C6C01" w:rsidRPr="0023232D">
        <w:rPr>
          <w:rFonts w:hint="eastAsia"/>
          <w:lang w:val="cs-CZ"/>
        </w:rPr>
        <w:t xml:space="preserve">Při detekci překážek používáme infračervené </w:t>
      </w:r>
      <w:proofErr w:type="spellStart"/>
      <w:r w:rsidR="001C6C01" w:rsidRPr="0023232D">
        <w:rPr>
          <w:rFonts w:hint="eastAsia"/>
          <w:lang w:val="cs-CZ"/>
        </w:rPr>
        <w:t>LED</w:t>
      </w:r>
      <w:r>
        <w:rPr>
          <w:lang w:val="cs-CZ"/>
        </w:rPr>
        <w:t>ky</w:t>
      </w:r>
      <w:proofErr w:type="spellEnd"/>
      <w:r w:rsidR="001C6C01" w:rsidRPr="0023232D">
        <w:rPr>
          <w:rFonts w:hint="eastAsia"/>
          <w:lang w:val="cs-CZ"/>
        </w:rPr>
        <w:t xml:space="preserve"> k</w:t>
      </w:r>
      <w:r>
        <w:rPr>
          <w:lang w:val="cs-CZ"/>
        </w:rPr>
        <w:t> </w:t>
      </w:r>
      <w:r w:rsidR="001C6C01" w:rsidRPr="0023232D">
        <w:rPr>
          <w:rFonts w:hint="eastAsia"/>
          <w:lang w:val="cs-CZ"/>
        </w:rPr>
        <w:t>vyzařování infračerveného světla a infračervený přijímač ke kontrole</w:t>
      </w:r>
      <w:r w:rsidR="001C6C01">
        <w:rPr>
          <w:lang w:val="cs-CZ"/>
        </w:rPr>
        <w:t>, zda se část tohoto světla neodrazil od objektů zpět k Edisonovi.</w:t>
      </w:r>
      <w:r w:rsidR="001C6C01" w:rsidRPr="00A84B87">
        <w:rPr>
          <w:lang w:val="cs-CZ"/>
        </w:rPr>
        <w:t xml:space="preserve"> </w:t>
      </w:r>
      <w:r w:rsidR="001C6C01">
        <w:rPr>
          <w:lang w:val="cs-CZ"/>
        </w:rPr>
        <w:t xml:space="preserve">Infračervený přijímač můžeme využít i k detekci infračerveného světla z jiných zdrojů, např. z dálkového ovladače TV či DVD přehrávače nebo z jiného Edisona. </w:t>
      </w:r>
      <w:r w:rsidR="001C6C01" w:rsidRPr="0023232D">
        <w:rPr>
          <w:rFonts w:hint="eastAsia"/>
          <w:lang w:val="cs-CZ"/>
        </w:rPr>
        <w:t>Pomocí infračerveného přijímače tímto způsobem můžete odesílat nebo přijímat zprávy pomocí robota.</w:t>
      </w:r>
    </w:p>
    <w:p w14:paraId="2594439E" w14:textId="7D2AD471" w:rsidR="001C6C01" w:rsidRPr="00A84B87" w:rsidRDefault="00761D1F" w:rsidP="001C6C01">
      <w:pPr>
        <w:rPr>
          <w:lang w:val="cs-CZ"/>
        </w:rPr>
      </w:pPr>
      <w:r w:rsidRPr="00A84B87">
        <w:rPr>
          <w:noProof/>
          <w:lang w:val="cs-CZ"/>
        </w:rPr>
        <mc:AlternateContent>
          <mc:Choice Requires="wpg">
            <w:drawing>
              <wp:anchor distT="0" distB="0" distL="114300" distR="114300" simplePos="0" relativeHeight="253443072" behindDoc="0" locked="0" layoutInCell="1" allowOverlap="1" wp14:anchorId="28CFAB76" wp14:editId="374BFA60">
                <wp:simplePos x="0" y="0"/>
                <wp:positionH relativeFrom="margin">
                  <wp:posOffset>0</wp:posOffset>
                </wp:positionH>
                <wp:positionV relativeFrom="paragraph">
                  <wp:posOffset>2737180</wp:posOffset>
                </wp:positionV>
                <wp:extent cx="5715000" cy="1682115"/>
                <wp:effectExtent l="0" t="0" r="19050" b="13335"/>
                <wp:wrapTopAndBottom/>
                <wp:docPr id="829" name="Group 829"/>
                <wp:cNvGraphicFramePr/>
                <a:graphic xmlns:a="http://schemas.openxmlformats.org/drawingml/2006/main">
                  <a:graphicData uri="http://schemas.microsoft.com/office/word/2010/wordprocessingGroup">
                    <wpg:wgp>
                      <wpg:cNvGrpSpPr/>
                      <wpg:grpSpPr>
                        <a:xfrm>
                          <a:off x="0" y="0"/>
                          <a:ext cx="5715000" cy="1682115"/>
                          <a:chOff x="0" y="0"/>
                          <a:chExt cx="5715000" cy="1466418"/>
                        </a:xfrm>
                      </wpg:grpSpPr>
                      <wps:wsp>
                        <wps:cNvPr id="942" name="Text Box 17"/>
                        <wps:cNvSpPr txBox="1">
                          <a:spLocks noChangeArrowheads="1"/>
                        </wps:cNvSpPr>
                        <wps:spPr bwMode="auto">
                          <a:xfrm>
                            <a:off x="0" y="665683"/>
                            <a:ext cx="5715000" cy="800735"/>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943" name="Picture 94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44" name="Text Box 2"/>
                        <wps:cNvSpPr txBox="1">
                          <a:spLocks noChangeArrowheads="1"/>
                        </wps:cNvSpPr>
                        <wps:spPr bwMode="auto">
                          <a:xfrm>
                            <a:off x="1027785" y="303581"/>
                            <a:ext cx="1657350" cy="365760"/>
                          </a:xfrm>
                          <a:prstGeom prst="rect">
                            <a:avLst/>
                          </a:prstGeom>
                          <a:noFill/>
                          <a:ln w="9525">
                            <a:noFill/>
                            <a:miter lim="800000"/>
                            <a:headEnd/>
                            <a:tailEnd/>
                          </a:ln>
                        </wps:spPr>
                        <wps:txb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8CFAB76" id="Group 829" o:spid="_x0000_s1609" style="position:absolute;margin-left:0;margin-top:215.55pt;width:450pt;height:132.45pt;z-index:253443072;mso-position-horizontal-relative:margin;mso-height-relative:margin" coordsize="57150,14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">
                <v:roundrect id="Text Box 17" o:spid="_x0000_s1610" style="position:absolute;top:6656;width:57150;height:800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" strokecolor="#5a5a5a [2109]">
                  <v:stroke joinstyle="miter"/>
                  <v:textbox inset=",5mm,,2.5mm">
                    <w:txbxContent>
                      <w:p w14:paraId="704D4790" w14:textId="77777777" w:rsidR="002A1612" w:rsidRPr="0023232D" w:rsidRDefault="002A1612" w:rsidP="001C6C01">
                        <w:pPr>
                          <w:rPr>
                            <w:lang w:val="cs-CZ"/>
                          </w:rPr>
                        </w:pPr>
                        <w:r>
                          <w:rPr>
                            <w:lang w:val="cs-CZ"/>
                          </w:rPr>
                          <w:t xml:space="preserve">Pro infračervené světlo se někdy používá zkratka IR. Bloky </w:t>
                        </w:r>
                        <w:r w:rsidRPr="0023232D">
                          <w:rPr>
                            <w:color w:val="FF7000"/>
                            <w:lang w:val="cs-CZ"/>
                          </w:rPr>
                          <w:t xml:space="preserve">IR </w:t>
                        </w:r>
                        <w:proofErr w:type="spellStart"/>
                        <w:r w:rsidRPr="0023232D">
                          <w:rPr>
                            <w:color w:val="FF7000"/>
                            <w:lang w:val="cs-CZ"/>
                          </w:rPr>
                          <w:t>message</w:t>
                        </w:r>
                        <w:proofErr w:type="spellEnd"/>
                        <w:r w:rsidRPr="0023232D">
                          <w:rPr>
                            <w:lang w:val="cs-CZ"/>
                          </w:rPr>
                          <w:t xml:space="preserve"> </w:t>
                        </w:r>
                        <w:r>
                          <w:rPr>
                            <w:lang w:val="cs-CZ"/>
                          </w:rPr>
                          <w:t>(IR zpráva) v </w:t>
                        </w:r>
                        <w:proofErr w:type="spellStart"/>
                        <w:r>
                          <w:rPr>
                            <w:lang w:val="cs-CZ"/>
                          </w:rPr>
                          <w:t>EdScratchi</w:t>
                        </w:r>
                        <w:proofErr w:type="spellEnd"/>
                        <w:r>
                          <w:rPr>
                            <w:lang w:val="cs-CZ"/>
                          </w:rPr>
                          <w:t xml:space="preserve"> souvisejí s používáním infračervených zpráv pomocí infračervených LED a infračerveného přijímače. </w:t>
                        </w:r>
                      </w:p>
                      <w:p w14:paraId="5FBF5360" w14:textId="77777777" w:rsidR="002A1612" w:rsidRPr="0023232D" w:rsidRDefault="002A1612" w:rsidP="001C6C01">
                        <w:pPr>
                          <w:rPr>
                            <w:lang w:val="cs-CZ"/>
                          </w:rPr>
                        </w:pPr>
                      </w:p>
                    </w:txbxContent>
                  </v:textbox>
                </v:roundrect>
                <v:shape id="Picture 943" o:spid="_x0000_s1611"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">
                  <v:imagedata r:id="rId49" o:title=""/>
                </v:shape>
                <v:shape id="_x0000_s1612" type="#_x0000_t202" style="position:absolute;left:10277;top:3035;width:1657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" filled="f" stroked="f">
                  <v:textbox>
                    <w:txbxContent>
                      <w:p w14:paraId="49EE71A7" w14:textId="77777777" w:rsidR="002A1612" w:rsidRDefault="002A1612" w:rsidP="001C6C01">
                        <w:pPr>
                          <w:rPr>
                            <w:b/>
                            <w:color w:val="FF7000"/>
                            <w:sz w:val="28"/>
                            <w:szCs w:val="28"/>
                          </w:rPr>
                        </w:pPr>
                        <w:proofErr w:type="spellStart"/>
                        <w:r>
                          <w:rPr>
                            <w:b/>
                            <w:color w:val="FF7000"/>
                            <w:sz w:val="28"/>
                            <w:szCs w:val="28"/>
                          </w:rPr>
                          <w:t>Nezapomeňte</w:t>
                        </w:r>
                        <w:proofErr w:type="spellEnd"/>
                      </w:p>
                      <w:p w14:paraId="5B8ADD19" w14:textId="77777777" w:rsidR="002A1612" w:rsidRDefault="002A1612" w:rsidP="001C6C01">
                        <w:pPr>
                          <w:rPr>
                            <w:b/>
                            <w:color w:val="FF7000"/>
                            <w:sz w:val="28"/>
                            <w:szCs w:val="28"/>
                          </w:rPr>
                        </w:pPr>
                      </w:p>
                    </w:txbxContent>
                  </v:textbox>
                </v:shape>
                <w10:wrap type="topAndBottom" anchorx="margin"/>
              </v:group>
            </w:pict>
          </mc:Fallback>
        </mc:AlternateContent>
      </w:r>
    </w:p>
    <w:p w14:paraId="43F2B806" w14:textId="49002BAE" w:rsidR="001C6C01" w:rsidRPr="00A84B87" w:rsidRDefault="001C6C01" w:rsidP="001C6C01">
      <w:pPr>
        <w:rPr>
          <w:lang w:val="cs-CZ"/>
        </w:rPr>
      </w:pPr>
      <w:r>
        <w:rPr>
          <w:lang w:val="cs-CZ"/>
        </w:rPr>
        <w:lastRenderedPageBreak/>
        <w:t>I</w:t>
      </w:r>
      <w:r w:rsidRPr="0023232D">
        <w:rPr>
          <w:rFonts w:hint="eastAsia"/>
          <w:lang w:val="cs-CZ"/>
        </w:rPr>
        <w:t xml:space="preserve">nfračervené světlo </w:t>
      </w:r>
      <w:r>
        <w:rPr>
          <w:lang w:val="cs-CZ"/>
        </w:rPr>
        <w:t xml:space="preserve">můžeme rovněž použít </w:t>
      </w:r>
      <w:r w:rsidRPr="0023232D">
        <w:rPr>
          <w:rFonts w:hint="eastAsia"/>
          <w:lang w:val="cs-CZ"/>
        </w:rPr>
        <w:t xml:space="preserve">k odesílání a přijímání zpráv pomocí robotů Edison. Jeden robot může vyslat infračervenou zprávu pomocí svých dvou </w:t>
      </w:r>
      <w:r>
        <w:rPr>
          <w:lang w:val="cs-CZ"/>
        </w:rPr>
        <w:t>infračervených</w:t>
      </w:r>
      <w:r w:rsidRPr="0023232D">
        <w:rPr>
          <w:rFonts w:hint="eastAsia"/>
          <w:lang w:val="cs-CZ"/>
        </w:rPr>
        <w:t xml:space="preserve"> LED, které může detekovat IR přijímač jiného robota</w:t>
      </w:r>
      <w:r w:rsidRPr="00A84B87">
        <w:rPr>
          <w:lang w:val="cs-CZ"/>
        </w:rPr>
        <w:t>.</w:t>
      </w:r>
    </w:p>
    <w:p w14:paraId="518A9DCA" w14:textId="77777777" w:rsidR="001C6C01" w:rsidRPr="00A84B87" w:rsidRDefault="001C6C01" w:rsidP="001C6C01">
      <w:pPr>
        <w:pStyle w:val="Nadpis2"/>
        <w:rPr>
          <w:lang w:val="cs-CZ"/>
        </w:rPr>
      </w:pPr>
      <w:r w:rsidRPr="00A84B87">
        <w:rPr>
          <w:noProof/>
          <w:lang w:val="cs-CZ"/>
        </w:rPr>
        <mc:AlternateContent>
          <mc:Choice Requires="wpg">
            <w:drawing>
              <wp:anchor distT="0" distB="0" distL="114300" distR="114300" simplePos="0" relativeHeight="253449216" behindDoc="0" locked="0" layoutInCell="1" allowOverlap="1" wp14:anchorId="6BADBF9A" wp14:editId="039C58BB">
                <wp:simplePos x="0" y="0"/>
                <wp:positionH relativeFrom="column">
                  <wp:posOffset>3310255</wp:posOffset>
                </wp:positionH>
                <wp:positionV relativeFrom="paragraph">
                  <wp:posOffset>0</wp:posOffset>
                </wp:positionV>
                <wp:extent cx="2615565" cy="2538095"/>
                <wp:effectExtent l="0" t="0" r="13335" b="14605"/>
                <wp:wrapSquare wrapText="bothSides"/>
                <wp:docPr id="870" name="Group 870"/>
                <wp:cNvGraphicFramePr/>
                <a:graphic xmlns:a="http://schemas.openxmlformats.org/drawingml/2006/main">
                  <a:graphicData uri="http://schemas.microsoft.com/office/word/2010/wordprocessingGroup">
                    <wpg:wgp>
                      <wpg:cNvGrpSpPr/>
                      <wpg:grpSpPr>
                        <a:xfrm>
                          <a:off x="0" y="0"/>
                          <a:ext cx="2615565" cy="2538095"/>
                          <a:chOff x="0" y="0"/>
                          <a:chExt cx="2615565" cy="2538374"/>
                        </a:xfrm>
                      </wpg:grpSpPr>
                      <wps:wsp>
                        <wps:cNvPr id="965" name="Text Box 5"/>
                        <wps:cNvSpPr txBox="1">
                          <a:spLocks noChangeArrowheads="1"/>
                        </wps:cNvSpPr>
                        <wps:spPr bwMode="auto">
                          <a:xfrm>
                            <a:off x="0" y="687467"/>
                            <a:ext cx="2615565" cy="1850907"/>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wps:txbx>
                        <wps:bodyPr rot="0" vert="horz" wrap="square" lIns="91440" tIns="180000" rIns="91440" bIns="90000" anchor="t" anchorCtr="0">
                          <a:noAutofit/>
                        </wps:bodyPr>
                      </wps:wsp>
                      <wps:wsp>
                        <wps:cNvPr id="966" name="Text Box 2"/>
                        <wps:cNvSpPr txBox="1">
                          <a:spLocks noChangeArrowheads="1"/>
                        </wps:cNvSpPr>
                        <wps:spPr bwMode="auto">
                          <a:xfrm>
                            <a:off x="1009498" y="303581"/>
                            <a:ext cx="1463040" cy="365760"/>
                          </a:xfrm>
                          <a:prstGeom prst="rect">
                            <a:avLst/>
                          </a:prstGeom>
                          <a:noFill/>
                          <a:ln w="9525">
                            <a:noFill/>
                            <a:miter lim="800000"/>
                            <a:headEnd/>
                            <a:tailEnd/>
                          </a:ln>
                        </wps:spPr>
                        <wps:txb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967" name="Picture 96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6BADBF9A" id="Group 870" o:spid="_x0000_s1613" style="position:absolute;margin-left:260.65pt;margin-top:0;width:205.95pt;height:199.85pt;z-index:253449216;mso-height-relative:margin" coordsize="26155,25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">
                <v:roundrect id="Text Box 5" o:spid="_x0000_s1614" style="position:absolute;top:6874;width:26155;height:1850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" strokecolor="#5a5a5a [2109]">
                  <v:stroke joinstyle="miter"/>
                  <v:textbox inset=",5mm,,2.5mm">
                    <w:txbxContent>
                      <w:p w14:paraId="7950E238" w14:textId="77777777" w:rsidR="002A1612" w:rsidRPr="00126BFF" w:rsidRDefault="002A1612" w:rsidP="001C6C01">
                        <w:pPr>
                          <w:rPr>
                            <w:lang w:val="cs-CZ"/>
                          </w:rPr>
                        </w:pPr>
                        <w:r w:rsidRPr="00126BFF">
                          <w:rPr>
                            <w:lang w:val="cs-CZ"/>
                          </w:rPr>
                          <w:t>Edisonův infračervený senzor můžete použít v programu, který Edisonovi řekne, aby detekoval událost IR zprávy. Ke spuštění programu, který vysílá IR zprávu, potřebujete rovněž dalšího Edisona, aby váš měl první robot co detekovat!</w:t>
                        </w:r>
                      </w:p>
                      <w:p w14:paraId="2F036BE4" w14:textId="77777777" w:rsidR="002A1612" w:rsidRPr="00126BFF" w:rsidRDefault="002A1612" w:rsidP="001C6C01">
                        <w:pPr>
                          <w:rPr>
                            <w:lang w:val="cs-CZ"/>
                          </w:rPr>
                        </w:pPr>
                      </w:p>
                    </w:txbxContent>
                  </v:textbox>
                </v:roundrect>
                <v:shape id="_x0000_s1615" type="#_x0000_t202" style="position:absolute;left:10094;top:3035;width:1463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" filled="f" stroked="f">
                  <v:textbox>
                    <w:txbxContent>
                      <w:p w14:paraId="314ED2E2"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txbxContent>
                  </v:textbox>
                </v:shape>
                <v:shape id="Picture 967" o:spid="_x0000_s1616"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">
                  <v:imagedata r:id="rId42" o:title=""/>
                </v:shape>
                <w10:wrap type="square"/>
              </v:group>
            </w:pict>
          </mc:Fallback>
        </mc:AlternateContent>
      </w:r>
      <w:r w:rsidRPr="00A84B87">
        <w:rPr>
          <w:lang w:val="cs-CZ"/>
        </w:rPr>
        <w:t xml:space="preserve">Úkol 2: </w:t>
      </w:r>
      <w:r>
        <w:rPr>
          <w:lang w:val="cs-CZ"/>
        </w:rPr>
        <w:t>Zpráva přijata</w:t>
      </w:r>
    </w:p>
    <w:p w14:paraId="4DD41F88" w14:textId="1A603811" w:rsidR="001C6C01" w:rsidRPr="00A84B87" w:rsidRDefault="001C6C01" w:rsidP="001C6C01">
      <w:pPr>
        <w:rPr>
          <w:lang w:val="cs-CZ"/>
        </w:rPr>
      </w:pPr>
      <w:r w:rsidRPr="00424AB9">
        <w:rPr>
          <w:rFonts w:hint="eastAsia"/>
          <w:lang w:val="cs-CZ"/>
        </w:rPr>
        <w:t xml:space="preserve">Chcete-li používat zasílání zpráv </w:t>
      </w:r>
      <w:r>
        <w:rPr>
          <w:lang w:val="cs-CZ"/>
        </w:rPr>
        <w:t>mezi</w:t>
      </w:r>
      <w:r w:rsidRPr="00424AB9">
        <w:rPr>
          <w:rFonts w:hint="eastAsia"/>
          <w:lang w:val="cs-CZ"/>
        </w:rPr>
        <w:t xml:space="preserve"> roboty Edison, potřebujete vždy alespoň dva roboty, jednoho k odeslání IR zpráv a jednoho k</w:t>
      </w:r>
      <w:r w:rsidR="007B274C">
        <w:rPr>
          <w:lang w:val="cs-CZ"/>
        </w:rPr>
        <w:t> </w:t>
      </w:r>
      <w:r w:rsidRPr="00424AB9">
        <w:rPr>
          <w:rFonts w:hint="eastAsia"/>
          <w:lang w:val="cs-CZ"/>
        </w:rPr>
        <w:t>detekci a reakci na IR zprávy</w:t>
      </w:r>
      <w:r w:rsidRPr="00A84B87">
        <w:rPr>
          <w:lang w:val="cs-CZ"/>
        </w:rPr>
        <w:t>.</w:t>
      </w:r>
      <w:r w:rsidRPr="00A84B87">
        <w:rPr>
          <w:rFonts w:ascii="Times New Roman" w:hAnsi="Times New Roman" w:cs="Times New Roman"/>
          <w:color w:val="auto"/>
          <w:sz w:val="24"/>
          <w:szCs w:val="24"/>
          <w:lang w:val="cs-CZ"/>
        </w:rPr>
        <w:t xml:space="preserve"> </w:t>
      </w:r>
    </w:p>
    <w:p w14:paraId="5DCA7361" w14:textId="7853A5BC" w:rsidR="001C6C01" w:rsidRPr="00A84B87" w:rsidRDefault="001C6C01" w:rsidP="001C6C01">
      <w:pPr>
        <w:rPr>
          <w:lang w:val="cs-CZ"/>
        </w:rPr>
      </w:pPr>
      <w:r w:rsidRPr="00424AB9">
        <w:rPr>
          <w:rFonts w:hint="eastAsia"/>
          <w:lang w:val="cs-CZ"/>
        </w:rPr>
        <w:t>Pro tuto aktivitu</w:t>
      </w:r>
      <w:r>
        <w:rPr>
          <w:lang w:val="cs-CZ"/>
        </w:rPr>
        <w:t xml:space="preserve"> budete</w:t>
      </w:r>
      <w:r w:rsidRPr="00424AB9">
        <w:rPr>
          <w:rFonts w:hint="eastAsia"/>
          <w:lang w:val="cs-CZ"/>
        </w:rPr>
        <w:t xml:space="preserve"> potřeb</w:t>
      </w:r>
      <w:r>
        <w:rPr>
          <w:lang w:val="cs-CZ"/>
        </w:rPr>
        <w:t>ovat</w:t>
      </w:r>
      <w:r w:rsidRPr="00424AB9">
        <w:rPr>
          <w:rFonts w:hint="eastAsia"/>
          <w:lang w:val="cs-CZ"/>
        </w:rPr>
        <w:t xml:space="preserve"> partnera nebo skupinu. Jeden robot pošle zprávu. Všichni ostatní roboti musí </w:t>
      </w:r>
      <w:r>
        <w:rPr>
          <w:lang w:val="cs-CZ"/>
        </w:rPr>
        <w:t>čekat</w:t>
      </w:r>
      <w:r w:rsidRPr="00424AB9">
        <w:rPr>
          <w:rFonts w:hint="eastAsia"/>
          <w:lang w:val="cs-CZ"/>
        </w:rPr>
        <w:t>, dokud ne</w:t>
      </w:r>
      <w:r>
        <w:rPr>
          <w:lang w:val="cs-CZ"/>
        </w:rPr>
        <w:t xml:space="preserve">detekují </w:t>
      </w:r>
      <w:r w:rsidRPr="00424AB9">
        <w:rPr>
          <w:rFonts w:hint="eastAsia"/>
          <w:lang w:val="cs-CZ"/>
        </w:rPr>
        <w:t xml:space="preserve">zprávu. Jakmile přijímající roboti </w:t>
      </w:r>
      <w:r>
        <w:rPr>
          <w:lang w:val="cs-CZ"/>
        </w:rPr>
        <w:t xml:space="preserve">detekují </w:t>
      </w:r>
      <w:r w:rsidRPr="00424AB9">
        <w:rPr>
          <w:rFonts w:hint="eastAsia"/>
          <w:lang w:val="cs-CZ"/>
        </w:rPr>
        <w:t>zprávu, měl by</w:t>
      </w:r>
      <w:r>
        <w:rPr>
          <w:lang w:val="cs-CZ"/>
        </w:rPr>
        <w:t xml:space="preserve"> každý z robotů zareagovat tak, že se dá do tance</w:t>
      </w:r>
      <w:r w:rsidRPr="00A84B87">
        <w:rPr>
          <w:lang w:val="cs-CZ"/>
        </w:rPr>
        <w:t>!</w:t>
      </w:r>
    </w:p>
    <w:p w14:paraId="3AB93B50" w14:textId="77777777" w:rsidR="001C6C01" w:rsidRPr="00A84B87" w:rsidRDefault="001C6C01" w:rsidP="001C6C01">
      <w:pPr>
        <w:pStyle w:val="Nadpis3"/>
        <w:rPr>
          <w:lang w:val="cs-CZ"/>
        </w:rPr>
      </w:pPr>
    </w:p>
    <w:p w14:paraId="6F253531" w14:textId="77777777" w:rsidR="001C6C01" w:rsidRPr="00A84B87" w:rsidRDefault="001C6C01" w:rsidP="001C6C01">
      <w:pPr>
        <w:pStyle w:val="Nadpis3"/>
        <w:rPr>
          <w:lang w:val="cs-CZ"/>
        </w:rPr>
      </w:pPr>
      <w:r>
        <w:rPr>
          <w:lang w:val="cs-CZ"/>
        </w:rPr>
        <w:t>Program pro</w:t>
      </w:r>
      <w:r w:rsidRPr="00A84B87">
        <w:rPr>
          <w:lang w:val="cs-CZ"/>
        </w:rPr>
        <w:t xml:space="preserve"> ‘</w:t>
      </w:r>
      <w:r>
        <w:rPr>
          <w:lang w:val="cs-CZ"/>
        </w:rPr>
        <w:t xml:space="preserve">odeslání </w:t>
      </w:r>
      <w:r w:rsidRPr="00A84B87">
        <w:rPr>
          <w:lang w:val="cs-CZ"/>
        </w:rPr>
        <w:t xml:space="preserve">IR </w:t>
      </w:r>
      <w:r>
        <w:rPr>
          <w:lang w:val="cs-CZ"/>
        </w:rPr>
        <w:t>zprávy</w:t>
      </w:r>
      <w:r w:rsidRPr="00A84B87">
        <w:rPr>
          <w:lang w:val="cs-CZ"/>
        </w:rPr>
        <w:t>’</w:t>
      </w:r>
    </w:p>
    <w:p w14:paraId="01767D6F" w14:textId="77777777" w:rsidR="001C6C01" w:rsidRPr="00A84B87" w:rsidRDefault="001C6C01" w:rsidP="001C6C01">
      <w:pPr>
        <w:rPr>
          <w:lang w:val="cs-CZ"/>
        </w:rPr>
      </w:pPr>
      <w:r w:rsidRPr="00A84B87">
        <w:rPr>
          <w:noProof/>
          <w:lang w:val="cs-CZ"/>
        </w:rPr>
        <w:drawing>
          <wp:anchor distT="0" distB="0" distL="114300" distR="114300" simplePos="0" relativeHeight="253444096" behindDoc="0" locked="0" layoutInCell="1" allowOverlap="1" wp14:anchorId="2004B30F" wp14:editId="6F5617F8">
            <wp:simplePos x="0" y="0"/>
            <wp:positionH relativeFrom="column">
              <wp:posOffset>1915729</wp:posOffset>
            </wp:positionH>
            <wp:positionV relativeFrom="paragraph">
              <wp:posOffset>510903</wp:posOffset>
            </wp:positionV>
            <wp:extent cx="1572260" cy="586105"/>
            <wp:effectExtent l="19050" t="19050" r="27940" b="23495"/>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U4-2.5_send IR.PNG"/>
                    <pic:cNvPicPr/>
                  </pic:nvPicPr>
                  <pic:blipFill rotWithShape="1">
                    <a:blip r:embed="rId187">
                      <a:extLst>
                        <a:ext uri="{28A0092B-C50C-407E-A947-70E740481C1C}">
                          <a14:useLocalDpi xmlns:a14="http://schemas.microsoft.com/office/drawing/2010/main" val="0"/>
                        </a:ext>
                      </a:extLst>
                    </a:blip>
                    <a:srcRect l="2987" t="12068" r="5280"/>
                    <a:stretch/>
                  </pic:blipFill>
                  <pic:spPr bwMode="auto">
                    <a:xfrm>
                      <a:off x="0" y="0"/>
                      <a:ext cx="1572260" cy="586105"/>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cs-CZ"/>
        </w:rPr>
        <w:t>K odeslání infračervené zprávy pomocí Edisona budete potřebovat tento blok</w:t>
      </w:r>
      <w:r w:rsidRPr="00A84B87">
        <w:rPr>
          <w:lang w:val="cs-CZ"/>
        </w:rPr>
        <w:t>:</w:t>
      </w:r>
    </w:p>
    <w:p w14:paraId="39B6BCB4" w14:textId="77777777" w:rsidR="001C6C01" w:rsidRPr="00A84B87" w:rsidRDefault="001C6C01" w:rsidP="001C6C01">
      <w:pPr>
        <w:rPr>
          <w:lang w:val="cs-CZ"/>
        </w:rPr>
      </w:pPr>
    </w:p>
    <w:p w14:paraId="327213C5" w14:textId="77777777" w:rsidR="001C6C01" w:rsidRPr="00A84B87" w:rsidRDefault="001C6C01" w:rsidP="001C6C01">
      <w:pPr>
        <w:pStyle w:val="Odstavecseseznamem"/>
        <w:numPr>
          <w:ilvl w:val="0"/>
          <w:numId w:val="62"/>
        </w:numPr>
        <w:rPr>
          <w:lang w:val="cs-CZ"/>
        </w:rPr>
      </w:pPr>
      <w:r>
        <w:rPr>
          <w:lang w:val="cs-CZ"/>
        </w:rPr>
        <w:t xml:space="preserve">Blok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se nachází v </w:t>
      </w:r>
      <w:proofErr w:type="spellStart"/>
      <w:r>
        <w:rPr>
          <w:lang w:val="cs-CZ"/>
        </w:rPr>
        <w:t>EdScratchi</w:t>
      </w:r>
      <w:proofErr w:type="spellEnd"/>
      <w:r>
        <w:rPr>
          <w:lang w:val="cs-CZ"/>
        </w:rPr>
        <w:t xml:space="preserve"> v kategorii bloků</w:t>
      </w:r>
      <w:r w:rsidRPr="00A84B87">
        <w:rPr>
          <w:lang w:val="cs-CZ"/>
        </w:rPr>
        <w:t xml:space="preserve"> </w:t>
      </w:r>
      <w:proofErr w:type="spellStart"/>
      <w:r w:rsidRPr="00A84B87">
        <w:rPr>
          <w:color w:val="FF7000"/>
          <w:lang w:val="cs-CZ"/>
        </w:rPr>
        <w:t>LEDs</w:t>
      </w:r>
      <w:proofErr w:type="spellEnd"/>
      <w:r w:rsidRPr="00A84B87">
        <w:rPr>
          <w:lang w:val="cs-CZ"/>
        </w:rPr>
        <w:t xml:space="preserve">. Proč je to tak? </w:t>
      </w:r>
    </w:p>
    <w:p w14:paraId="5D6D2B5B" w14:textId="77777777" w:rsidR="001C6C01" w:rsidRPr="00A84B87" w:rsidRDefault="001C6C01" w:rsidP="001C6C01">
      <w:pPr>
        <w:rPr>
          <w:lang w:val="cs-CZ"/>
        </w:rPr>
      </w:pPr>
      <w:r w:rsidRPr="00A84B87">
        <w:rPr>
          <w:lang w:val="cs-CZ"/>
        </w:rPr>
        <w:t>________________________________________________________________________________</w:t>
      </w:r>
    </w:p>
    <w:p w14:paraId="40252424" w14:textId="77777777" w:rsidR="001C6C01" w:rsidRPr="00A84B87" w:rsidRDefault="001C6C01" w:rsidP="001C6C01">
      <w:pPr>
        <w:rPr>
          <w:lang w:val="cs-CZ"/>
        </w:rPr>
      </w:pPr>
      <w:r w:rsidRPr="00A84B87">
        <w:rPr>
          <w:lang w:val="cs-CZ"/>
        </w:rPr>
        <w:t>________________________________________________________________________________</w:t>
      </w:r>
    </w:p>
    <w:p w14:paraId="6BE84A00" w14:textId="77777777" w:rsidR="001C6C01" w:rsidRPr="00A84B87" w:rsidRDefault="001C6C01" w:rsidP="001C6C01">
      <w:pPr>
        <w:spacing w:before="240"/>
        <w:rPr>
          <w:lang w:val="cs-CZ"/>
        </w:rPr>
      </w:pPr>
      <w:r w:rsidRPr="00A84B87">
        <w:rPr>
          <w:rFonts w:ascii="Times New Roman" w:hAnsi="Times New Roman" w:cs="Times New Roman"/>
          <w:noProof/>
          <w:color w:val="auto"/>
          <w:sz w:val="24"/>
          <w:szCs w:val="24"/>
          <w:lang w:val="cs-CZ"/>
        </w:rPr>
        <mc:AlternateContent>
          <mc:Choice Requires="wpg">
            <w:drawing>
              <wp:anchor distT="0" distB="0" distL="114300" distR="114300" simplePos="0" relativeHeight="253447168" behindDoc="0" locked="0" layoutInCell="1" allowOverlap="1" wp14:anchorId="54E276E9" wp14:editId="78B8121A">
                <wp:simplePos x="0" y="0"/>
                <wp:positionH relativeFrom="column">
                  <wp:posOffset>-59055</wp:posOffset>
                </wp:positionH>
                <wp:positionV relativeFrom="paragraph">
                  <wp:posOffset>481660</wp:posOffset>
                </wp:positionV>
                <wp:extent cx="5715000" cy="2120900"/>
                <wp:effectExtent l="0" t="0" r="19050" b="12700"/>
                <wp:wrapTopAndBottom/>
                <wp:docPr id="867" name="Group 867"/>
                <wp:cNvGraphicFramePr/>
                <a:graphic xmlns:a="http://schemas.openxmlformats.org/drawingml/2006/main">
                  <a:graphicData uri="http://schemas.microsoft.com/office/word/2010/wordprocessingGroup">
                    <wpg:wgp>
                      <wpg:cNvGrpSpPr/>
                      <wpg:grpSpPr>
                        <a:xfrm>
                          <a:off x="0" y="0"/>
                          <a:ext cx="5715000" cy="2120900"/>
                          <a:chOff x="0" y="0"/>
                          <a:chExt cx="5715000" cy="2120900"/>
                        </a:xfrm>
                      </wpg:grpSpPr>
                      <wps:wsp>
                        <wps:cNvPr id="960" name="Text Box 10"/>
                        <wps:cNvSpPr txBox="1">
                          <a:spLocks noChangeArrowheads="1"/>
                        </wps:cNvSpPr>
                        <wps:spPr bwMode="auto">
                          <a:xfrm>
                            <a:off x="0" y="673100"/>
                            <a:ext cx="5715000" cy="144780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37FD05C3" w14:textId="59A25A7E" w:rsidR="002A1612" w:rsidRPr="001C7142" w:rsidRDefault="002A1612" w:rsidP="001C6C01">
                              <w:pPr>
                                <w:rPr>
                                  <w:lang w:val="cs-CZ"/>
                                </w:rPr>
                              </w:pPr>
                              <w:bookmarkStart w:id="131" w:name="_Hlk17033799"/>
                              <w:bookmarkStart w:id="132"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1"/>
                              <w:bookmarkEnd w:id="132"/>
                            </w:p>
                          </w:txbxContent>
                        </wps:txbx>
                        <wps:bodyPr rot="0" vert="horz" wrap="square" lIns="91440" tIns="180000" rIns="91440" bIns="90000" anchor="t" anchorCtr="0">
                          <a:noAutofit/>
                        </wps:bodyPr>
                      </wps:wsp>
                      <pic:pic xmlns:pic="http://schemas.openxmlformats.org/drawingml/2006/picture">
                        <pic:nvPicPr>
                          <pic:cNvPr id="961" name="Picture 9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3200" y="0"/>
                            <a:ext cx="899160" cy="899160"/>
                          </a:xfrm>
                          <a:prstGeom prst="rect">
                            <a:avLst/>
                          </a:prstGeom>
                        </pic:spPr>
                      </pic:pic>
                      <wps:wsp>
                        <wps:cNvPr id="962" name="Text Box 2"/>
                        <wps:cNvSpPr txBox="1">
                          <a:spLocks noChangeArrowheads="1"/>
                        </wps:cNvSpPr>
                        <wps:spPr bwMode="auto">
                          <a:xfrm>
                            <a:off x="1016000" y="304800"/>
                            <a:ext cx="1323327" cy="365760"/>
                          </a:xfrm>
                          <a:prstGeom prst="rect">
                            <a:avLst/>
                          </a:prstGeom>
                          <a:noFill/>
                          <a:ln w="9525">
                            <a:noFill/>
                            <a:miter lim="800000"/>
                            <a:headEnd/>
                            <a:tailEnd/>
                          </a:ln>
                        </wps:spPr>
                        <wps:txb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4E276E9" id="Group 867" o:spid="_x0000_s1617" style="position:absolute;margin-left:-4.65pt;margin-top:37.95pt;width:450pt;height:167pt;z-index:253447168" coordsize="57150,21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">
                <v:roundrect id="Text Box 10" o:spid="_x0000_s1618" style="position:absolute;top:6731;width:57150;height:14478;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" strokecolor="#5a5a5a [2109]">
                  <v:stroke joinstyle="miter"/>
                  <v:textbox inset=",5mm,,2.5mm">
                    <w:txbxContent>
                      <w:p w14:paraId="37FD05C3" w14:textId="59A25A7E" w:rsidR="002A1612" w:rsidRPr="001C7142" w:rsidRDefault="002A1612" w:rsidP="001C6C01">
                        <w:pPr>
                          <w:rPr>
                            <w:lang w:val="cs-CZ"/>
                          </w:rPr>
                        </w:pPr>
                        <w:bookmarkStart w:id="133" w:name="_Hlk17033799"/>
                        <w:bookmarkStart w:id="134" w:name="_Hlk17033800"/>
                        <w:r w:rsidRPr="001C7142">
                          <w:rPr>
                            <w:lang w:val="cs-CZ"/>
                          </w:rPr>
                          <w:t xml:space="preserve">Stejně jako dálkové ovládání může odesílat různé zprávy do televize, můžete odesílat různé zprávy ze svého Edisona. V </w:t>
                        </w:r>
                        <w:proofErr w:type="spellStart"/>
                        <w:r w:rsidRPr="001C7142">
                          <w:rPr>
                            <w:lang w:val="cs-CZ"/>
                          </w:rPr>
                          <w:t>EdScratch</w:t>
                        </w:r>
                        <w:proofErr w:type="spellEnd"/>
                        <w:r w:rsidRPr="001C7142">
                          <w:rPr>
                            <w:lang w:val="cs-CZ"/>
                          </w:rPr>
                          <w:t xml:space="preserve"> můžete zprávu upravit změnou hodnoty vstupního parametru v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r w:rsidRPr="001C7142">
                          <w:rPr>
                            <w:lang w:val="cs-CZ"/>
                          </w:rPr>
                          <w:t xml:space="preserve">(pošli IR zprávu). Vstupní hodnota bloku </w:t>
                        </w:r>
                        <w:proofErr w:type="spellStart"/>
                        <w:r w:rsidRPr="001C7142">
                          <w:rPr>
                            <w:color w:val="FF7000"/>
                            <w:lang w:val="cs-CZ"/>
                          </w:rPr>
                          <w:t>send</w:t>
                        </w:r>
                        <w:proofErr w:type="spellEnd"/>
                        <w:r w:rsidRPr="001C7142">
                          <w:rPr>
                            <w:color w:val="FF7000"/>
                            <w:lang w:val="cs-CZ"/>
                          </w:rPr>
                          <w:t xml:space="preserve"> IR </w:t>
                        </w:r>
                        <w:proofErr w:type="spellStart"/>
                        <w:r w:rsidRPr="001C7142">
                          <w:rPr>
                            <w:color w:val="FF7000"/>
                            <w:lang w:val="cs-CZ"/>
                          </w:rPr>
                          <w:t>message</w:t>
                        </w:r>
                        <w:proofErr w:type="spellEnd"/>
                        <w:r w:rsidRPr="001C7142">
                          <w:rPr>
                            <w:lang w:val="cs-CZ"/>
                          </w:rPr>
                          <w:t xml:space="preserve"> se může pohybovat v rozmezí 0 až 255. Edison může odeslat či přijmout 256 různých </w:t>
                        </w:r>
                        <w:r>
                          <w:rPr>
                            <w:lang w:val="cs-CZ"/>
                          </w:rPr>
                          <w:t>„</w:t>
                        </w:r>
                        <w:r w:rsidRPr="001C7142">
                          <w:rPr>
                            <w:lang w:val="cs-CZ"/>
                          </w:rPr>
                          <w:t>zpráv</w:t>
                        </w:r>
                        <w:r>
                          <w:rPr>
                            <w:lang w:val="cs-CZ"/>
                          </w:rPr>
                          <w:t>“</w:t>
                        </w:r>
                        <w:r w:rsidRPr="001C7142">
                          <w:rPr>
                            <w:lang w:val="cs-CZ"/>
                          </w:rPr>
                          <w:t xml:space="preserve">. Představte si, že by tolik zpráv uměl odeslat dálkový ovladač. Musel by mít skutečně </w:t>
                        </w:r>
                        <w:r>
                          <w:rPr>
                            <w:lang w:val="cs-CZ"/>
                          </w:rPr>
                          <w:t>hodně</w:t>
                        </w:r>
                        <w:r w:rsidRPr="001C7142">
                          <w:rPr>
                            <w:lang w:val="cs-CZ"/>
                          </w:rPr>
                          <w:t xml:space="preserve"> tlačítek!</w:t>
                        </w:r>
                        <w:bookmarkEnd w:id="133"/>
                        <w:bookmarkEnd w:id="134"/>
                      </w:p>
                    </w:txbxContent>
                  </v:textbox>
                </v:roundrect>
                <v:shape id="Picture 961" o:spid="_x0000_s1619" type="#_x0000_t75" style="position:absolute;left:2032;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">
                  <v:imagedata r:id="rId42" o:title=""/>
                </v:shape>
                <v:shape id="_x0000_s1620" type="#_x0000_t202" style="position:absolute;left:10160;top:3048;width:1323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" filled="f" stroked="f">
                  <v:textbox>
                    <w:txbxContent>
                      <w:p w14:paraId="00D2E5A2" w14:textId="77777777" w:rsidR="002A1612" w:rsidRPr="00CC6DFC" w:rsidRDefault="002A1612" w:rsidP="001C6C01">
                        <w:pPr>
                          <w:rPr>
                            <w:b/>
                            <w:color w:val="FF7000"/>
                            <w:sz w:val="24"/>
                            <w:szCs w:val="24"/>
                          </w:rPr>
                        </w:pPr>
                        <w:proofErr w:type="spellStart"/>
                        <w:r w:rsidRPr="00CC6DFC">
                          <w:rPr>
                            <w:b/>
                            <w:color w:val="FF7000"/>
                            <w:sz w:val="24"/>
                            <w:szCs w:val="24"/>
                          </w:rPr>
                          <w:t>Proč</w:t>
                        </w:r>
                        <w:proofErr w:type="spellEnd"/>
                        <w:r w:rsidRPr="00CC6DFC">
                          <w:rPr>
                            <w:b/>
                            <w:color w:val="FF7000"/>
                            <w:sz w:val="24"/>
                            <w:szCs w:val="24"/>
                          </w:rPr>
                          <w:t xml:space="preserve"> je to </w:t>
                        </w:r>
                        <w:proofErr w:type="spellStart"/>
                        <w:r w:rsidRPr="00CC6DFC">
                          <w:rPr>
                            <w:b/>
                            <w:color w:val="FF7000"/>
                            <w:sz w:val="24"/>
                            <w:szCs w:val="24"/>
                          </w:rPr>
                          <w:t>tak</w:t>
                        </w:r>
                        <w:proofErr w:type="spellEnd"/>
                        <w:r w:rsidRPr="00CC6DFC">
                          <w:rPr>
                            <w:b/>
                            <w:color w:val="FF7000"/>
                            <w:sz w:val="24"/>
                            <w:szCs w:val="24"/>
                          </w:rPr>
                          <w:t>?</w:t>
                        </w:r>
                      </w:p>
                      <w:p w14:paraId="35C01885" w14:textId="77777777" w:rsidR="002A1612" w:rsidRDefault="002A1612" w:rsidP="001C6C01">
                        <w:pPr>
                          <w:rPr>
                            <w:b/>
                            <w:color w:val="FF7000"/>
                            <w:sz w:val="28"/>
                            <w:szCs w:val="28"/>
                          </w:rPr>
                        </w:pPr>
                      </w:p>
                      <w:p w14:paraId="257987A7" w14:textId="77777777" w:rsidR="002A1612" w:rsidRDefault="002A1612" w:rsidP="001C6C01">
                        <w:pPr>
                          <w:rPr>
                            <w:b/>
                            <w:color w:val="FF7000"/>
                            <w:sz w:val="28"/>
                            <w:szCs w:val="28"/>
                          </w:rPr>
                        </w:pPr>
                      </w:p>
                    </w:txbxContent>
                  </v:textbox>
                </v:shape>
                <w10:wrap type="topAndBottom"/>
              </v:group>
            </w:pict>
          </mc:Fallback>
        </mc:AlternateContent>
      </w:r>
      <w:r>
        <w:rPr>
          <w:lang w:val="cs-CZ"/>
        </w:rPr>
        <w:t>Blok</w:t>
      </w:r>
      <w:r w:rsidRPr="00A84B87">
        <w:rPr>
          <w:lang w:val="cs-CZ"/>
        </w:rPr>
        <w:t xml:space="preserve">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A84B87">
        <w:rPr>
          <w:lang w:val="cs-CZ"/>
        </w:rPr>
        <w:t xml:space="preserve"> </w:t>
      </w:r>
      <w:r>
        <w:rPr>
          <w:lang w:val="cs-CZ"/>
        </w:rPr>
        <w:t>má vstupní parametr pro odeslání konkrétní zprávy</w:t>
      </w:r>
      <w:r w:rsidRPr="00A84B87">
        <w:rPr>
          <w:lang w:val="cs-CZ"/>
        </w:rPr>
        <w:t>.</w:t>
      </w:r>
    </w:p>
    <w:p w14:paraId="496BC26F" w14:textId="77777777" w:rsidR="001C6C01" w:rsidRPr="00A84B87" w:rsidRDefault="001C6C01" w:rsidP="001C6C01">
      <w:pPr>
        <w:rPr>
          <w:lang w:val="cs-CZ"/>
        </w:rPr>
      </w:pPr>
    </w:p>
    <w:p w14:paraId="46F239B7" w14:textId="77777777" w:rsidR="002433DC" w:rsidRDefault="002433DC">
      <w:pPr>
        <w:rPr>
          <w:lang w:val="cs-CZ"/>
        </w:rPr>
      </w:pPr>
      <w:r>
        <w:rPr>
          <w:lang w:val="cs-CZ"/>
        </w:rPr>
        <w:br w:type="page"/>
      </w:r>
    </w:p>
    <w:p w14:paraId="460EED79" w14:textId="463A8279" w:rsidR="001C6C01" w:rsidRPr="00A84B87" w:rsidRDefault="000F62CA" w:rsidP="001C6C01">
      <w:pPr>
        <w:rPr>
          <w:lang w:val="cs-CZ"/>
        </w:rPr>
      </w:pPr>
      <w:r w:rsidRPr="00A84B87">
        <w:rPr>
          <w:noProof/>
          <w:lang w:val="cs-CZ"/>
        </w:rPr>
        <w:lastRenderedPageBreak/>
        <w:drawing>
          <wp:anchor distT="0" distB="0" distL="114300" distR="114300" simplePos="0" relativeHeight="253448192" behindDoc="0" locked="0" layoutInCell="1" allowOverlap="1" wp14:anchorId="72FFC668" wp14:editId="5B3DAA45">
            <wp:simplePos x="0" y="0"/>
            <wp:positionH relativeFrom="column">
              <wp:posOffset>1832610</wp:posOffset>
            </wp:positionH>
            <wp:positionV relativeFrom="paragraph">
              <wp:posOffset>922960</wp:posOffset>
            </wp:positionV>
            <wp:extent cx="1725930" cy="1075690"/>
            <wp:effectExtent l="19050" t="19050" r="26670" b="10160"/>
            <wp:wrapTopAndBottom/>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U4-2.5_send IR_base.PNG"/>
                    <pic:cNvPicPr/>
                  </pic:nvPicPr>
                  <pic:blipFill>
                    <a:blip r:embed="rId188">
                      <a:extLst>
                        <a:ext uri="{28A0092B-C50C-407E-A947-70E740481C1C}">
                          <a14:useLocalDpi xmlns:a14="http://schemas.microsoft.com/office/drawing/2010/main" val="0"/>
                        </a:ext>
                      </a:extLst>
                    </a:blip>
                    <a:stretch>
                      <a:fillRect/>
                    </a:stretch>
                  </pic:blipFill>
                  <pic:spPr>
                    <a:xfrm>
                      <a:off x="0" y="0"/>
                      <a:ext cx="1725930" cy="1075690"/>
                    </a:xfrm>
                    <a:prstGeom prst="rect">
                      <a:avLst/>
                    </a:prstGeom>
                    <a:ln w="19050">
                      <a:solidFill>
                        <a:srgbClr val="FF7000"/>
                      </a:solidFill>
                      <a:prstDash val="lgDash"/>
                    </a:ln>
                  </pic:spPr>
                </pic:pic>
              </a:graphicData>
            </a:graphic>
            <wp14:sizeRelH relativeFrom="margin">
              <wp14:pctWidth>0</wp14:pctWidth>
            </wp14:sizeRelH>
            <wp14:sizeRelV relativeFrom="margin">
              <wp14:pctHeight>0</wp14:pctHeight>
            </wp14:sizeRelV>
          </wp:anchor>
        </w:drawing>
      </w:r>
      <w:r w:rsidR="001C6C01" w:rsidRPr="00887B3C">
        <w:rPr>
          <w:rFonts w:hint="eastAsia"/>
          <w:lang w:val="cs-CZ"/>
        </w:rPr>
        <w:t>Někdy chceme vytvořit programy, které řeknou Edisonovi, aby na konkrétní zprávu reagoval konkrétním způsobem. Jindy,</w:t>
      </w:r>
      <w:r w:rsidR="001C6C01">
        <w:rPr>
          <w:lang w:val="cs-CZ"/>
        </w:rPr>
        <w:t xml:space="preserve"> jako např. při této aktivitě, </w:t>
      </w:r>
      <w:r w:rsidR="001C6C01" w:rsidRPr="00887B3C">
        <w:rPr>
          <w:rFonts w:hint="eastAsia"/>
          <w:lang w:val="cs-CZ"/>
        </w:rPr>
        <w:t xml:space="preserve">chceme, aby Edison reagoval, pokud bude detekována jakákoli IR zpráva. </w:t>
      </w:r>
      <w:r w:rsidR="001C6C01">
        <w:rPr>
          <w:lang w:val="cs-CZ"/>
        </w:rPr>
        <w:t>V robotovi</w:t>
      </w:r>
      <w:r w:rsidR="001C6C01" w:rsidRPr="00887B3C">
        <w:rPr>
          <w:rFonts w:hint="eastAsia"/>
          <w:lang w:val="cs-CZ"/>
        </w:rPr>
        <w:t>, který vysílá</w:t>
      </w:r>
      <w:r w:rsidR="001C6C01">
        <w:rPr>
          <w:lang w:val="cs-CZ"/>
        </w:rPr>
        <w:t xml:space="preserve"> ostatním robotům zprávy k detekci, musí běžet tento základní program</w:t>
      </w:r>
      <w:r w:rsidR="001C6C01" w:rsidRPr="00A84B87">
        <w:rPr>
          <w:lang w:val="cs-CZ"/>
        </w:rPr>
        <w:t>:</w:t>
      </w:r>
    </w:p>
    <w:p w14:paraId="45B909EE" w14:textId="49BF2D52" w:rsidR="001C6C01" w:rsidRPr="00A84B87" w:rsidRDefault="001C6C01" w:rsidP="001C6C01">
      <w:pPr>
        <w:rPr>
          <w:lang w:val="cs-CZ"/>
        </w:rPr>
      </w:pPr>
    </w:p>
    <w:p w14:paraId="42D282E6" w14:textId="77777777" w:rsidR="001C6C01" w:rsidRPr="00A84B87" w:rsidRDefault="001C6C01" w:rsidP="001C6C01">
      <w:pPr>
        <w:rPr>
          <w:lang w:val="cs-CZ"/>
        </w:rPr>
      </w:pPr>
      <w:r w:rsidRPr="00670C4E">
        <w:rPr>
          <w:rFonts w:hint="eastAsia"/>
          <w:lang w:val="cs-CZ"/>
        </w:rPr>
        <w:t xml:space="preserve">Pro tuto aktivitu můžete nastavit vstupní parametr v bloku </w:t>
      </w:r>
      <w:proofErr w:type="spellStart"/>
      <w:r w:rsidRPr="00A84B87">
        <w:rPr>
          <w:color w:val="FF7000"/>
          <w:lang w:val="cs-CZ"/>
        </w:rPr>
        <w:t>send</w:t>
      </w:r>
      <w:proofErr w:type="spellEnd"/>
      <w:r w:rsidRPr="00A84B87">
        <w:rPr>
          <w:color w:val="FF7000"/>
          <w:lang w:val="cs-CZ"/>
        </w:rPr>
        <w:t xml:space="preserve"> IR </w:t>
      </w:r>
      <w:proofErr w:type="spellStart"/>
      <w:r w:rsidRPr="00A84B87">
        <w:rPr>
          <w:color w:val="FF7000"/>
          <w:lang w:val="cs-CZ"/>
        </w:rPr>
        <w:t>message</w:t>
      </w:r>
      <w:proofErr w:type="spellEnd"/>
      <w:r w:rsidRPr="00670C4E">
        <w:rPr>
          <w:rFonts w:hint="eastAsia"/>
          <w:lang w:val="cs-CZ"/>
        </w:rPr>
        <w:t xml:space="preserve"> na libovolnou hodnotu. Musíte také napsat další kód pro robota</w:t>
      </w:r>
      <w:r>
        <w:rPr>
          <w:lang w:val="cs-CZ"/>
        </w:rPr>
        <w:t>, určující, co má dělat</w:t>
      </w:r>
      <w:r w:rsidRPr="00670C4E">
        <w:rPr>
          <w:rFonts w:hint="eastAsia"/>
          <w:lang w:val="cs-CZ"/>
        </w:rPr>
        <w:t xml:space="preserve"> po odeslání zprávy IR. Použijte alespoň dva různé typy výstupů, včetně bloků z kategorie Drive, aby váš robo</w:t>
      </w:r>
      <w:r w:rsidRPr="00670C4E">
        <w:rPr>
          <w:lang w:val="cs-CZ"/>
        </w:rPr>
        <w:t>t po odeslání zprávy tancoval</w:t>
      </w:r>
      <w:r w:rsidRPr="00A84B87">
        <w:rPr>
          <w:lang w:val="cs-CZ"/>
        </w:rPr>
        <w:t>.</w:t>
      </w:r>
    </w:p>
    <w:p w14:paraId="20F49630" w14:textId="77777777" w:rsidR="001C6C01" w:rsidRPr="00A84B87" w:rsidRDefault="001C6C01" w:rsidP="001C6C01">
      <w:pPr>
        <w:rPr>
          <w:lang w:val="cs-CZ"/>
        </w:rPr>
      </w:pPr>
    </w:p>
    <w:p w14:paraId="623260BD" w14:textId="3CFF4FB9" w:rsidR="001C6C01" w:rsidRPr="00A84B87" w:rsidRDefault="001C6C01" w:rsidP="001C6C01">
      <w:pPr>
        <w:pStyle w:val="Nadpis3"/>
        <w:rPr>
          <w:lang w:val="cs-CZ"/>
        </w:rPr>
      </w:pPr>
      <w:r>
        <w:rPr>
          <w:lang w:val="cs-CZ"/>
        </w:rPr>
        <w:t xml:space="preserve">Program </w:t>
      </w:r>
      <w:r w:rsidR="000F62CA">
        <w:rPr>
          <w:lang w:val="cs-CZ"/>
        </w:rPr>
        <w:t>„</w:t>
      </w:r>
      <w:r>
        <w:rPr>
          <w:lang w:val="cs-CZ"/>
        </w:rPr>
        <w:t xml:space="preserve">příjem </w:t>
      </w:r>
      <w:r w:rsidRPr="00A84B87">
        <w:rPr>
          <w:lang w:val="cs-CZ"/>
        </w:rPr>
        <w:t xml:space="preserve">IR </w:t>
      </w:r>
      <w:r>
        <w:rPr>
          <w:lang w:val="cs-CZ"/>
        </w:rPr>
        <w:t>zprávy</w:t>
      </w:r>
      <w:r w:rsidR="000F62CA">
        <w:rPr>
          <w:lang w:val="cs-CZ"/>
        </w:rPr>
        <w:t>“</w:t>
      </w:r>
      <w:r w:rsidRPr="00A84B87">
        <w:rPr>
          <w:lang w:val="cs-CZ"/>
        </w:rPr>
        <w:t xml:space="preserve"> </w:t>
      </w:r>
    </w:p>
    <w:p w14:paraId="41B6206E" w14:textId="77777777" w:rsidR="001C6C01" w:rsidRPr="00A84B87" w:rsidRDefault="001C6C01" w:rsidP="001C6C01">
      <w:pPr>
        <w:rPr>
          <w:lang w:val="cs-CZ"/>
        </w:rPr>
      </w:pPr>
      <w:r w:rsidRPr="00A84B87">
        <w:rPr>
          <w:noProof/>
          <w:lang w:val="cs-CZ"/>
        </w:rPr>
        <w:drawing>
          <wp:anchor distT="0" distB="0" distL="114300" distR="114300" simplePos="0" relativeHeight="253442048" behindDoc="0" locked="0" layoutInCell="1" allowOverlap="1" wp14:anchorId="0B0F7F2E" wp14:editId="6C8EB591">
            <wp:simplePos x="0" y="0"/>
            <wp:positionH relativeFrom="column">
              <wp:posOffset>1440815</wp:posOffset>
            </wp:positionH>
            <wp:positionV relativeFrom="paragraph">
              <wp:posOffset>249555</wp:posOffset>
            </wp:positionV>
            <wp:extent cx="2647950" cy="1127760"/>
            <wp:effectExtent l="19050" t="19050" r="19050" b="15240"/>
            <wp:wrapTopAndBottom/>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U4-2.2_drive until non-reflective.PNG"/>
                    <pic:cNvPicPr/>
                  </pic:nvPicPr>
                  <pic:blipFill>
                    <a:blip r:embed="rId189">
                      <a:extLst>
                        <a:ext uri="{28A0092B-C50C-407E-A947-70E740481C1C}">
                          <a14:useLocalDpi xmlns:a14="http://schemas.microsoft.com/office/drawing/2010/main" val="0"/>
                        </a:ext>
                      </a:extLst>
                    </a:blip>
                    <a:stretch>
                      <a:fillRect/>
                    </a:stretch>
                  </pic:blipFill>
                  <pic:spPr>
                    <a:xfrm>
                      <a:off x="0" y="0"/>
                      <a:ext cx="2647950" cy="1127760"/>
                    </a:xfrm>
                    <a:prstGeom prst="rect">
                      <a:avLst/>
                    </a:prstGeom>
                    <a:ln w="15875">
                      <a:solidFill>
                        <a:srgbClr val="FF7000"/>
                      </a:solidFill>
                      <a:prstDash val="lgDash"/>
                    </a:ln>
                  </pic:spPr>
                </pic:pic>
              </a:graphicData>
            </a:graphic>
            <wp14:sizeRelH relativeFrom="margin">
              <wp14:pctWidth>0</wp14:pctWidth>
            </wp14:sizeRelH>
            <wp14:sizeRelV relativeFrom="margin">
              <wp14:pctHeight>0</wp14:pctHeight>
            </wp14:sizeRelV>
          </wp:anchor>
        </w:drawing>
      </w:r>
      <w:r w:rsidRPr="00DB1166">
        <w:rPr>
          <w:rFonts w:hint="eastAsia"/>
          <w:lang w:val="cs-CZ"/>
        </w:rPr>
        <w:t xml:space="preserve"> Všichni roboti, kteří </w:t>
      </w:r>
      <w:r>
        <w:rPr>
          <w:lang w:val="cs-CZ"/>
        </w:rPr>
        <w:t xml:space="preserve">budou </w:t>
      </w:r>
      <w:r w:rsidRPr="00DB1166">
        <w:rPr>
          <w:rFonts w:hint="eastAsia"/>
          <w:lang w:val="cs-CZ"/>
        </w:rPr>
        <w:t>detek</w:t>
      </w:r>
      <w:r>
        <w:rPr>
          <w:lang w:val="cs-CZ"/>
        </w:rPr>
        <w:t>ovat</w:t>
      </w:r>
      <w:r w:rsidRPr="00DB1166">
        <w:rPr>
          <w:rFonts w:hint="eastAsia"/>
          <w:lang w:val="cs-CZ"/>
        </w:rPr>
        <w:t xml:space="preserve"> IR zpráv</w:t>
      </w:r>
      <w:r>
        <w:rPr>
          <w:lang w:val="cs-CZ"/>
        </w:rPr>
        <w:t>y</w:t>
      </w:r>
      <w:r w:rsidRPr="00DB1166">
        <w:rPr>
          <w:rFonts w:hint="eastAsia"/>
          <w:lang w:val="cs-CZ"/>
        </w:rPr>
        <w:t>, musí mít stejný základní program</w:t>
      </w:r>
      <w:r w:rsidRPr="00A84B87">
        <w:rPr>
          <w:lang w:val="cs-CZ"/>
        </w:rPr>
        <w:t>:</w:t>
      </w:r>
    </w:p>
    <w:p w14:paraId="0306F9C6" w14:textId="77777777" w:rsidR="001C6C01" w:rsidRPr="00A84B87" w:rsidRDefault="001C6C01" w:rsidP="001C6C01">
      <w:pPr>
        <w:spacing w:before="240"/>
        <w:rPr>
          <w:lang w:val="cs-CZ"/>
        </w:rPr>
      </w:pPr>
      <w:r w:rsidRPr="00A84B87">
        <w:rPr>
          <w:noProof/>
          <w:lang w:val="cs-CZ"/>
        </w:rPr>
        <mc:AlternateContent>
          <mc:Choice Requires="wpg">
            <w:drawing>
              <wp:anchor distT="0" distB="0" distL="114300" distR="114300" simplePos="0" relativeHeight="253445120" behindDoc="0" locked="0" layoutInCell="1" allowOverlap="1" wp14:anchorId="39D85BCF" wp14:editId="4C81D775">
                <wp:simplePos x="0" y="0"/>
                <wp:positionH relativeFrom="column">
                  <wp:posOffset>-10795</wp:posOffset>
                </wp:positionH>
                <wp:positionV relativeFrom="paragraph">
                  <wp:posOffset>1663370</wp:posOffset>
                </wp:positionV>
                <wp:extent cx="5715000" cy="2611120"/>
                <wp:effectExtent l="0" t="0" r="19050" b="17780"/>
                <wp:wrapTopAndBottom/>
                <wp:docPr id="866" name="Group 866"/>
                <wp:cNvGraphicFramePr/>
                <a:graphic xmlns:a="http://schemas.openxmlformats.org/drawingml/2006/main">
                  <a:graphicData uri="http://schemas.microsoft.com/office/word/2010/wordprocessingGroup">
                    <wpg:wgp>
                      <wpg:cNvGrpSpPr/>
                      <wpg:grpSpPr>
                        <a:xfrm>
                          <a:off x="0" y="0"/>
                          <a:ext cx="5715000" cy="2611120"/>
                          <a:chOff x="0" y="0"/>
                          <a:chExt cx="5715000" cy="2611978"/>
                        </a:xfrm>
                      </wpg:grpSpPr>
                      <wps:wsp>
                        <wps:cNvPr id="816" name="Text Box 10"/>
                        <wps:cNvSpPr txBox="1">
                          <a:spLocks noChangeArrowheads="1"/>
                        </wps:cNvSpPr>
                        <wps:spPr bwMode="auto">
                          <a:xfrm>
                            <a:off x="0" y="680314"/>
                            <a:ext cx="5715000" cy="1931664"/>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wps:txbx>
                        <wps:bodyPr rot="0" vert="horz" wrap="square" lIns="91440" tIns="180000" rIns="91440" bIns="90000" anchor="t" anchorCtr="0">
                          <a:noAutofit/>
                        </wps:bodyPr>
                      </wps:wsp>
                      <pic:pic xmlns:pic="http://schemas.openxmlformats.org/drawingml/2006/picture">
                        <pic:nvPicPr>
                          <pic:cNvPr id="818" name="Picture 81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204825" y="0"/>
                            <a:ext cx="899160" cy="895350"/>
                          </a:xfrm>
                          <a:prstGeom prst="rect">
                            <a:avLst/>
                          </a:prstGeom>
                        </pic:spPr>
                      </pic:pic>
                      <wps:wsp>
                        <wps:cNvPr id="819" name="Text Box 2"/>
                        <wps:cNvSpPr txBox="1">
                          <a:spLocks noChangeArrowheads="1"/>
                        </wps:cNvSpPr>
                        <wps:spPr bwMode="auto">
                          <a:xfrm>
                            <a:off x="1016813" y="362066"/>
                            <a:ext cx="1528877" cy="364684"/>
                          </a:xfrm>
                          <a:prstGeom prst="rect">
                            <a:avLst/>
                          </a:prstGeom>
                          <a:noFill/>
                          <a:ln w="9525">
                            <a:noFill/>
                            <a:miter lim="800000"/>
                            <a:headEnd/>
                            <a:tailEnd/>
                          </a:ln>
                        </wps:spPr>
                        <wps:txb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9D85BCF" id="Group 866" o:spid="_x0000_s1621" style="position:absolute;margin-left:-.85pt;margin-top:130.95pt;width:450pt;height:205.6pt;z-index:253445120;mso-height-relative:margin" coordsize="57150,26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">
                <v:roundrect id="Text Box 10" o:spid="_x0000_s1622" style="position:absolute;top:6803;width:57150;height:19316;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" strokecolor="#5a5a5a [2109]">
                  <v:stroke joinstyle="miter"/>
                  <v:textbox inset=",5mm,,2.5mm">
                    <w:txbxContent>
                      <w:p w14:paraId="4255CEBC" w14:textId="0E609153" w:rsidR="002A1612" w:rsidRPr="001C7142" w:rsidRDefault="002A1612" w:rsidP="001C6C01">
                        <w:pPr>
                          <w:rPr>
                            <w:lang w:val="cs-CZ"/>
                          </w:rPr>
                        </w:pPr>
                        <w:r w:rsidRPr="001C7142">
                          <w:rPr>
                            <w:lang w:val="cs-CZ"/>
                          </w:rPr>
                          <w:t xml:space="preserve">Některé z Edisonových senzorů jsou vždy zapnuté a kontrolují události. Jedním ze </w:t>
                        </w:r>
                        <w:r>
                          <w:rPr>
                            <w:lang w:val="cs-CZ"/>
                          </w:rPr>
                          <w:t>„</w:t>
                        </w:r>
                        <w:r w:rsidRPr="001C7142">
                          <w:rPr>
                            <w:lang w:val="cs-CZ"/>
                          </w:rPr>
                          <w:t>vždy zapnutých</w:t>
                        </w:r>
                        <w:r>
                          <w:rPr>
                            <w:lang w:val="cs-CZ"/>
                          </w:rPr>
                          <w:t>“</w:t>
                        </w:r>
                        <w:r w:rsidRPr="001C7142">
                          <w:rPr>
                            <w:lang w:val="cs-CZ"/>
                          </w:rPr>
                          <w:t xml:space="preserve"> senzorů je infračervený přijímač, takže k jeho zapnutí nepotřebujete kód. Musíte mu však sdělit, jaký druh IR události se má detekovat, a co dělat, pokud je tato událost detekována.</w:t>
                        </w:r>
                      </w:p>
                      <w:p w14:paraId="70E8DD8F" w14:textId="706BF846" w:rsidR="002A1612" w:rsidRPr="001C7142" w:rsidRDefault="002A1612" w:rsidP="001C6C01">
                        <w:pPr>
                          <w:rPr>
                            <w:lang w:val="cs-CZ"/>
                          </w:rPr>
                        </w:pPr>
                        <w:r w:rsidRPr="001C7142">
                          <w:rPr>
                            <w:lang w:val="cs-CZ"/>
                          </w:rPr>
                          <w:t>V příkladu základního programu kód řekne Edisonovi, aby hledal událost</w:t>
                        </w:r>
                        <w:r w:rsidRPr="001C7142">
                          <w:rPr>
                            <w:color w:val="FF7000"/>
                            <w:lang w:val="cs-CZ"/>
                          </w:rPr>
                          <w:t xml:space="preserve"> IR </w:t>
                        </w:r>
                        <w:proofErr w:type="spellStart"/>
                        <w:r w:rsidRPr="001C7142">
                          <w:rPr>
                            <w:color w:val="FF7000"/>
                            <w:lang w:val="cs-CZ"/>
                          </w:rPr>
                          <w:t>message</w:t>
                        </w:r>
                        <w:proofErr w:type="spellEnd"/>
                        <w:r w:rsidRPr="001C7142">
                          <w:rPr>
                            <w:color w:val="FF7000"/>
                            <w:lang w:val="cs-CZ"/>
                          </w:rPr>
                          <w:t xml:space="preserve"> </w:t>
                        </w:r>
                        <w:proofErr w:type="spellStart"/>
                        <w:r w:rsidRPr="001C7142">
                          <w:rPr>
                            <w:color w:val="FF7000"/>
                            <w:lang w:val="cs-CZ"/>
                          </w:rPr>
                          <w:t>detected</w:t>
                        </w:r>
                        <w:proofErr w:type="spellEnd"/>
                        <w:r w:rsidRPr="001C7142">
                          <w:rPr>
                            <w:lang w:val="cs-CZ"/>
                          </w:rPr>
                          <w:t xml:space="preserve"> (přijata IR zpráva). Tato událost bude spuštěna, pokud robot detekuje IR zprávu, bez ohledu na to, o jakou zprávu půjde. Proto nezáleží na tom, jakou hodnotu program </w:t>
                        </w:r>
                        <w:r>
                          <w:rPr>
                            <w:lang w:val="cs-CZ"/>
                          </w:rPr>
                          <w:t>„</w:t>
                        </w:r>
                        <w:r w:rsidRPr="001C7142">
                          <w:rPr>
                            <w:lang w:val="cs-CZ"/>
                          </w:rPr>
                          <w:t>odesílání IR zprávy</w:t>
                        </w:r>
                        <w:r>
                          <w:rPr>
                            <w:lang w:val="cs-CZ"/>
                          </w:rPr>
                          <w:t>“</w:t>
                        </w:r>
                        <w:r w:rsidRPr="001C7142">
                          <w:rPr>
                            <w:lang w:val="cs-CZ"/>
                          </w:rPr>
                          <w:t xml:space="preserve"> používá!</w:t>
                        </w:r>
                      </w:p>
                    </w:txbxContent>
                  </v:textbox>
                </v:roundrect>
                <v:shape id="Picture 818" o:spid="_x0000_s1623" type="#_x0000_t75" style="position:absolute;left:2048;width:8991;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">
                  <v:imagedata r:id="rId191" o:title=""/>
                </v:shape>
                <v:shape id="_x0000_s1624" type="#_x0000_t202" style="position:absolute;left:10168;top:3620;width:15288;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" filled="f" stroked="f">
                  <v:textbox>
                    <w:txbxContent>
                      <w:p w14:paraId="308899EE" w14:textId="77777777" w:rsidR="002A1612"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0386175B" w14:textId="77777777" w:rsidR="002A1612" w:rsidRDefault="002A1612" w:rsidP="001C6C01">
                        <w:pPr>
                          <w:rPr>
                            <w:b/>
                            <w:color w:val="FF7000"/>
                            <w:sz w:val="28"/>
                            <w:szCs w:val="28"/>
                          </w:rPr>
                        </w:pPr>
                      </w:p>
                      <w:p w14:paraId="4A3AB402" w14:textId="77777777" w:rsidR="002A1612" w:rsidRDefault="002A1612" w:rsidP="001C6C01">
                        <w:pPr>
                          <w:rPr>
                            <w:b/>
                            <w:color w:val="FF7000"/>
                            <w:sz w:val="28"/>
                            <w:szCs w:val="28"/>
                          </w:rPr>
                        </w:pPr>
                      </w:p>
                    </w:txbxContent>
                  </v:textbox>
                </v:shape>
                <w10:wrap type="topAndBottom"/>
              </v:group>
            </w:pict>
          </mc:Fallback>
        </mc:AlternateContent>
      </w:r>
      <w:r>
        <w:rPr>
          <w:lang w:val="cs-CZ"/>
        </w:rPr>
        <w:t xml:space="preserve">Tento blok využívá blok z kategorie </w:t>
      </w:r>
      <w:proofErr w:type="spellStart"/>
      <w:r w:rsidRPr="00A84B87">
        <w:rPr>
          <w:color w:val="FF7000"/>
          <w:lang w:val="cs-CZ"/>
        </w:rPr>
        <w:t>Sensing</w:t>
      </w:r>
      <w:proofErr w:type="spellEnd"/>
      <w:r w:rsidRPr="00A84B87">
        <w:rPr>
          <w:lang w:val="cs-CZ"/>
        </w:rPr>
        <w:t xml:space="preserve"> </w:t>
      </w:r>
      <w:r>
        <w:rPr>
          <w:lang w:val="cs-CZ"/>
        </w:rPr>
        <w:t xml:space="preserve">(Senzory) spolu s řídícím blokem </w:t>
      </w:r>
      <w:proofErr w:type="spellStart"/>
      <w:r w:rsidRPr="00A84B87">
        <w:rPr>
          <w:color w:val="FF7000"/>
          <w:lang w:val="cs-CZ"/>
        </w:rPr>
        <w:t>wait</w:t>
      </w:r>
      <w:proofErr w:type="spellEnd"/>
      <w:r w:rsidRPr="00A84B87">
        <w:rPr>
          <w:color w:val="FF7000"/>
          <w:lang w:val="cs-CZ"/>
        </w:rPr>
        <w:t xml:space="preserve"> </w:t>
      </w:r>
      <w:proofErr w:type="spellStart"/>
      <w:r w:rsidRPr="00A84B87">
        <w:rPr>
          <w:color w:val="FF7000"/>
          <w:lang w:val="cs-CZ"/>
        </w:rPr>
        <w:t>until</w:t>
      </w:r>
      <w:proofErr w:type="spellEnd"/>
      <w:r w:rsidRPr="00A84B87">
        <w:rPr>
          <w:lang w:val="cs-CZ"/>
        </w:rPr>
        <w:t>.</w:t>
      </w:r>
      <w:r>
        <w:rPr>
          <w:lang w:val="cs-CZ"/>
        </w:rPr>
        <w:t xml:space="preserve"> K zapnutí detekce IR zpráv není třeba žádný blok</w:t>
      </w:r>
      <w:r w:rsidRPr="00A84B87">
        <w:rPr>
          <w:lang w:val="cs-CZ"/>
        </w:rPr>
        <w:t xml:space="preserve">. </w:t>
      </w:r>
    </w:p>
    <w:p w14:paraId="3DA8E44A" w14:textId="77777777" w:rsidR="001C6C01" w:rsidRPr="00A84B87" w:rsidRDefault="001C6C01" w:rsidP="001C6C01">
      <w:pPr>
        <w:rPr>
          <w:lang w:val="cs-CZ"/>
        </w:rPr>
      </w:pPr>
    </w:p>
    <w:p w14:paraId="134AD00B" w14:textId="77777777" w:rsidR="001C6C01" w:rsidRPr="00A84B87" w:rsidRDefault="001C6C01" w:rsidP="001C6C01">
      <w:pPr>
        <w:rPr>
          <w:lang w:val="cs-CZ"/>
        </w:rPr>
      </w:pPr>
      <w:r w:rsidRPr="004752BD">
        <w:rPr>
          <w:rFonts w:hint="eastAsia"/>
          <w:lang w:val="cs-CZ"/>
        </w:rPr>
        <w:t xml:space="preserve">Použijte základní program a napište další kód, </w:t>
      </w:r>
      <w:r>
        <w:rPr>
          <w:lang w:val="cs-CZ"/>
        </w:rPr>
        <w:t xml:space="preserve">který robotovi řekne, </w:t>
      </w:r>
      <w:r w:rsidRPr="004752BD">
        <w:rPr>
          <w:rFonts w:hint="eastAsia"/>
          <w:lang w:val="cs-CZ"/>
        </w:rPr>
        <w:t>co dělat, jakmile obdrží IR zprávu</w:t>
      </w:r>
      <w:r w:rsidRPr="00A84B87">
        <w:rPr>
          <w:lang w:val="cs-CZ"/>
        </w:rPr>
        <w:t>.</w:t>
      </w:r>
      <w:r>
        <w:rPr>
          <w:lang w:val="cs-CZ"/>
        </w:rPr>
        <w:t xml:space="preserve"> Použijte nejméně dva druhy výstupů, včetně bloků z kategorie </w:t>
      </w:r>
      <w:r w:rsidRPr="00A84B87">
        <w:rPr>
          <w:color w:val="FF7000"/>
          <w:lang w:val="cs-CZ"/>
        </w:rPr>
        <w:t>Drive</w:t>
      </w:r>
      <w:r>
        <w:rPr>
          <w:lang w:val="cs-CZ"/>
        </w:rPr>
        <w:t xml:space="preserve">, aby se robot dal po obdržení IR zprávy do tance. </w:t>
      </w:r>
    </w:p>
    <w:p w14:paraId="381BE25B" w14:textId="77777777" w:rsidR="001C6C01" w:rsidRPr="00A84B87" w:rsidRDefault="001C6C01" w:rsidP="001C6C01">
      <w:pPr>
        <w:rPr>
          <w:lang w:val="cs-CZ"/>
        </w:rPr>
      </w:pPr>
      <w:r w:rsidRPr="00A84B87">
        <w:rPr>
          <w:noProof/>
          <w:lang w:val="cs-CZ"/>
        </w:rPr>
        <w:lastRenderedPageBreak/>
        <mc:AlternateContent>
          <mc:Choice Requires="wpg">
            <w:drawing>
              <wp:anchor distT="0" distB="0" distL="114300" distR="114300" simplePos="0" relativeHeight="253446144" behindDoc="0" locked="0" layoutInCell="1" allowOverlap="1" wp14:anchorId="086BC434" wp14:editId="2952C21A">
                <wp:simplePos x="0" y="0"/>
                <wp:positionH relativeFrom="column">
                  <wp:posOffset>-3810</wp:posOffset>
                </wp:positionH>
                <wp:positionV relativeFrom="paragraph">
                  <wp:posOffset>233045</wp:posOffset>
                </wp:positionV>
                <wp:extent cx="5715000" cy="1791970"/>
                <wp:effectExtent l="0" t="0" r="19050" b="17780"/>
                <wp:wrapTopAndBottom/>
                <wp:docPr id="865" name="Group 865"/>
                <wp:cNvGraphicFramePr/>
                <a:graphic xmlns:a="http://schemas.openxmlformats.org/drawingml/2006/main">
                  <a:graphicData uri="http://schemas.microsoft.com/office/word/2010/wordprocessingGroup">
                    <wpg:wgp>
                      <wpg:cNvGrpSpPr/>
                      <wpg:grpSpPr>
                        <a:xfrm>
                          <a:off x="0" y="0"/>
                          <a:ext cx="5715000" cy="1791970"/>
                          <a:chOff x="0" y="0"/>
                          <a:chExt cx="5715000" cy="1793193"/>
                        </a:xfrm>
                      </wpg:grpSpPr>
                      <wps:wsp>
                        <wps:cNvPr id="954" name="Text Box 17"/>
                        <wps:cNvSpPr txBox="1">
                          <a:spLocks noChangeArrowheads="1"/>
                        </wps:cNvSpPr>
                        <wps:spPr bwMode="auto">
                          <a:xfrm>
                            <a:off x="0" y="687395"/>
                            <a:ext cx="5715000" cy="1105798"/>
                          </a:xfrm>
                          <a:prstGeom prst="roundRect">
                            <a:avLst>
                              <a:gd name="adj" fmla="val 16380"/>
                            </a:avLst>
                          </a:prstGeom>
                          <a:solidFill>
                            <a:srgbClr val="FFFFFF"/>
                          </a:solidFill>
                          <a:ln w="9525">
                            <a:solidFill>
                              <a:schemeClr val="tx1">
                                <a:lumMod val="65000"/>
                                <a:lumOff val="35000"/>
                              </a:schemeClr>
                            </a:solidFill>
                            <a:miter lim="800000"/>
                            <a:headEnd/>
                            <a:tailEnd/>
                          </a:ln>
                        </wps:spPr>
                        <wps:txbx>
                          <w:txbxContent>
                            <w:p w14:paraId="4918822C" w14:textId="77777777" w:rsidR="002A1612" w:rsidRPr="004752BD" w:rsidRDefault="002A1612" w:rsidP="001C6C01">
                              <w:pPr>
                                <w:rPr>
                                  <w:lang w:val="cs-CZ"/>
                                </w:rPr>
                              </w:pPr>
                              <w:bookmarkStart w:id="135" w:name="_Hlk17112093"/>
                              <w:bookmarkStart w:id="136"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5"/>
                              <w:bookmarkEnd w:id="136"/>
                            </w:p>
                          </w:txbxContent>
                        </wps:txbx>
                        <wps:bodyPr rot="0" vert="horz" wrap="square" lIns="91440" tIns="180000" rIns="91440" bIns="90000" anchor="t" anchorCtr="0">
                          <a:noAutofit/>
                        </wps:bodyPr>
                      </wps:wsp>
                      <pic:pic xmlns:pic="http://schemas.openxmlformats.org/drawingml/2006/picture">
                        <pic:nvPicPr>
                          <pic:cNvPr id="955" name="Picture 95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956" name="Text Box 2"/>
                        <wps:cNvSpPr txBox="1">
                          <a:spLocks noChangeArrowheads="1"/>
                        </wps:cNvSpPr>
                        <wps:spPr bwMode="auto">
                          <a:xfrm>
                            <a:off x="1009498" y="303581"/>
                            <a:ext cx="1605915" cy="365760"/>
                          </a:xfrm>
                          <a:prstGeom prst="rect">
                            <a:avLst/>
                          </a:prstGeom>
                          <a:noFill/>
                          <a:ln w="9525">
                            <a:noFill/>
                            <a:miter lim="800000"/>
                            <a:headEnd/>
                            <a:tailEnd/>
                          </a:ln>
                        </wps:spPr>
                        <wps:txb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BC434" id="Group 865" o:spid="_x0000_s1625" style="position:absolute;margin-left:-.3pt;margin-top:18.35pt;width:450pt;height:141.1pt;z-index:253446144;mso-width-relative:margin;mso-height-relative:margin" coordsize="57150,17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">
                <v:roundrect id="Text Box 17" o:spid="_x0000_s1626" style="position:absolute;top:6873;width:57150;height:11058;visibility:visible;mso-wrap-style:square;v-text-anchor:top" arcsize="1073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" strokecolor="#5a5a5a [2109]">
                  <v:stroke joinstyle="miter"/>
                  <v:textbox inset=",5mm,,2.5mm">
                    <w:txbxContent>
                      <w:p w14:paraId="4918822C" w14:textId="77777777" w:rsidR="002A1612" w:rsidRPr="004752BD" w:rsidRDefault="002A1612" w:rsidP="001C6C01">
                        <w:pPr>
                          <w:rPr>
                            <w:lang w:val="cs-CZ"/>
                          </w:rPr>
                        </w:pPr>
                        <w:bookmarkStart w:id="137" w:name="_Hlk17112093"/>
                        <w:bookmarkStart w:id="138" w:name="_Hlk17112094"/>
                        <w:r w:rsidRPr="004752BD">
                          <w:rPr>
                            <w:rFonts w:hint="eastAsia"/>
                            <w:lang w:val="cs-CZ"/>
                          </w:rPr>
                          <w:t>Nejprve stiskněte tlačítko pro spuštění (trojúhelníkové) na všech přijímajících robotech a poté na odesílajícím robotu. Pokud spustíte program odesílajícího robota dříve, než budou připraveni přijímající roboti, přijímající roboti zprávu nezaregistrují!</w:t>
                        </w:r>
                        <w:r w:rsidRPr="004752BD">
                          <w:rPr>
                            <w:lang w:val="cs-CZ"/>
                          </w:rPr>
                          <w:t xml:space="preserve"> </w:t>
                        </w:r>
                        <w:bookmarkEnd w:id="137"/>
                        <w:bookmarkEnd w:id="138"/>
                      </w:p>
                    </w:txbxContent>
                  </v:textbox>
                </v:roundrect>
                <v:shape id="Picture 955" o:spid="_x0000_s1627"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">
                  <v:imagedata r:id="rId100" o:title=""/>
                </v:shape>
                <v:shape id="_x0000_s1628" type="#_x0000_t202" style="position:absolute;left:10094;top:3035;width:1606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w:txbxContent>
                      <w:p w14:paraId="4C46BCD5"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50C711F7" w14:textId="77777777" w:rsidR="002A1612" w:rsidRDefault="002A1612" w:rsidP="001C6C01">
                        <w:pPr>
                          <w:rPr>
                            <w:b/>
                            <w:color w:val="FF7000"/>
                            <w:sz w:val="28"/>
                            <w:szCs w:val="28"/>
                          </w:rPr>
                        </w:pPr>
                      </w:p>
                    </w:txbxContent>
                  </v:textbox>
                </v:shape>
                <w10:wrap type="topAndBottom"/>
              </v:group>
            </w:pict>
          </mc:Fallback>
        </mc:AlternateContent>
      </w:r>
      <w:r>
        <w:rPr>
          <w:lang w:val="cs-CZ"/>
        </w:rPr>
        <w:t>Jakmile budou mít všichni roboty staženy programy, může začít večírek</w:t>
      </w:r>
      <w:r w:rsidRPr="00A84B87">
        <w:rPr>
          <w:lang w:val="cs-CZ"/>
        </w:rPr>
        <w:t>!</w:t>
      </w:r>
    </w:p>
    <w:p w14:paraId="20C784E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2142E644" w14:textId="77777777" w:rsidR="001C6C01" w:rsidRPr="00A84B87" w:rsidRDefault="001C6C01" w:rsidP="001C6C01">
      <w:pPr>
        <w:pStyle w:val="Nadpis1"/>
        <w:rPr>
          <w:lang w:val="cs-CZ"/>
        </w:rPr>
      </w:pPr>
      <w:bookmarkStart w:id="139" w:name="_Toc146267257"/>
      <w:r w:rsidRPr="00A84B87">
        <w:rPr>
          <w:noProof/>
          <w:lang w:val="cs-CZ"/>
        </w:rPr>
        <w:lastRenderedPageBreak/>
        <w:drawing>
          <wp:anchor distT="0" distB="0" distL="114300" distR="114300" simplePos="0" relativeHeight="253414400" behindDoc="0" locked="0" layoutInCell="1" allowOverlap="1" wp14:anchorId="66ED36A9" wp14:editId="3556DBB8">
            <wp:simplePos x="0" y="0"/>
            <wp:positionH relativeFrom="column">
              <wp:posOffset>-252375</wp:posOffset>
            </wp:positionH>
            <wp:positionV relativeFrom="paragraph">
              <wp:posOffset>340157</wp:posOffset>
            </wp:positionV>
            <wp:extent cx="6334963" cy="8229600"/>
            <wp:effectExtent l="0" t="0" r="8890" b="0"/>
            <wp:wrapNone/>
            <wp:docPr id="1418" name="Picture 14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339729" cy="8235792"/>
                    </a:xfrm>
                    <a:prstGeom prst="rect">
                      <a:avLst/>
                    </a:prstGeom>
                  </pic:spPr>
                </pic:pic>
              </a:graphicData>
            </a:graphic>
            <wp14:sizeRelH relativeFrom="margin">
              <wp14:pctWidth>0</wp14:pctWidth>
            </wp14:sizeRelH>
            <wp14:sizeRelV relativeFrom="margin">
              <wp14:pctHeight>0</wp14:pctHeight>
            </wp14:sizeRelV>
          </wp:anchor>
        </w:drawing>
      </w:r>
      <w:r w:rsidRPr="00A84B87">
        <w:rPr>
          <w:lang w:val="cs-CZ"/>
        </w:rPr>
        <w:t xml:space="preserve">Pracovní list U4-1: </w:t>
      </w:r>
      <w:r>
        <w:rPr>
          <w:lang w:val="cs-CZ"/>
        </w:rPr>
        <w:t xml:space="preserve">Bludiště </w:t>
      </w:r>
      <w:proofErr w:type="spellStart"/>
      <w:r w:rsidRPr="00A84B87">
        <w:rPr>
          <w:lang w:val="cs-CZ"/>
        </w:rPr>
        <w:t>If-else</w:t>
      </w:r>
      <w:bookmarkEnd w:id="139"/>
      <w:proofErr w:type="spellEnd"/>
      <w:r w:rsidRPr="00A84B87">
        <w:rPr>
          <w:lang w:val="cs-CZ"/>
        </w:rPr>
        <w:t xml:space="preserve"> </w:t>
      </w:r>
    </w:p>
    <w:p w14:paraId="1E888FB4"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7FDAD6D" w14:textId="51524258" w:rsidR="001C6C01" w:rsidRPr="00A84B87" w:rsidRDefault="00736050" w:rsidP="001C6C01">
      <w:pPr>
        <w:rPr>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02112" behindDoc="0" locked="0" layoutInCell="1" allowOverlap="1" wp14:anchorId="57AF0061" wp14:editId="7CBE9BB2">
                <wp:simplePos x="0" y="0"/>
                <wp:positionH relativeFrom="rightMargin">
                  <wp:posOffset>-8669020</wp:posOffset>
                </wp:positionH>
                <wp:positionV relativeFrom="page">
                  <wp:posOffset>7835265</wp:posOffset>
                </wp:positionV>
                <wp:extent cx="4722495" cy="981075"/>
                <wp:effectExtent l="0" t="0" r="0" b="0"/>
                <wp:wrapThrough wrapText="bothSides" distL="152400" distR="152400">
                  <wp:wrapPolygon edited="1">
                    <wp:start x="0" y="0"/>
                    <wp:lineTo x="21600" y="0"/>
                    <wp:lineTo x="21600" y="21600"/>
                    <wp:lineTo x="0" y="21600"/>
                    <wp:lineTo x="0" y="0"/>
                  </wp:wrapPolygon>
                </wp:wrapThrough>
                <wp:docPr id="1073742047" name="officeArt object" descr="officeArt object"/>
                <wp:cNvGraphicFramePr/>
                <a:graphic xmlns:a="http://schemas.openxmlformats.org/drawingml/2006/main">
                  <a:graphicData uri="http://schemas.microsoft.com/office/word/2010/wordprocessingShape">
                    <wps:wsp>
                      <wps:cNvSpPr txBox="1"/>
                      <wps:spPr>
                        <a:xfrm rot="16200000">
                          <a:off x="0" y="0"/>
                          <a:ext cx="4722495" cy="981075"/>
                        </a:xfrm>
                        <a:prstGeom prst="rect">
                          <a:avLst/>
                        </a:prstGeom>
                        <a:noFill/>
                        <a:ln w="12700" cap="flat">
                          <a:noFill/>
                          <a:miter lim="400000"/>
                        </a:ln>
                        <a:effectLst/>
                      </wps:spPr>
                      <wps:txbx>
                        <w:txbxContent>
                          <w:p w14:paraId="000921BA" w14:textId="031AA30B" w:rsidR="002A1612" w:rsidRPr="007B46E7" w:rsidRDefault="002A1612" w:rsidP="001C6C01">
                            <w:pPr>
                              <w:pStyle w:val="Nadpis1"/>
                              <w:rPr>
                                <w:lang w:val="pl-PL"/>
                              </w:rPr>
                            </w:pPr>
                            <w:bookmarkStart w:id="140" w:name="_Toc146267258"/>
                            <w:proofErr w:type="spellStart"/>
                            <w:r w:rsidRPr="007B46E7">
                              <w:rPr>
                                <w:lang w:val="pl-PL"/>
                              </w:rPr>
                              <w:t>Pracovní</w:t>
                            </w:r>
                            <w:proofErr w:type="spellEnd"/>
                            <w:r w:rsidRPr="007B46E7">
                              <w:rPr>
                                <w:lang w:val="pl-PL"/>
                              </w:rPr>
                              <w:t xml:space="preserve"> list U4-2: </w:t>
                            </w:r>
                            <w:proofErr w:type="spellStart"/>
                            <w:r w:rsidRPr="007B46E7">
                              <w:rPr>
                                <w:lang w:val="pl-PL"/>
                              </w:rPr>
                              <w:t>Presudokód</w:t>
                            </w:r>
                            <w:proofErr w:type="spellEnd"/>
                            <w:r w:rsidRPr="007B46E7">
                              <w:rPr>
                                <w:lang w:val="pl-PL"/>
                              </w:rPr>
                              <w:t xml:space="preserve"> krok za </w:t>
                            </w:r>
                            <w:proofErr w:type="spellStart"/>
                            <w:r w:rsidRPr="007B46E7">
                              <w:rPr>
                                <w:lang w:val="pl-PL"/>
                              </w:rPr>
                              <w:t>krokem</w:t>
                            </w:r>
                            <w:bookmarkEnd w:id="140"/>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7AF0061" id="_x0000_s1629" type="#_x0000_t202" alt="officeArt object" style="position:absolute;margin-left:-682.6pt;margin-top:616.95pt;width:371.85pt;height:77.25pt;rotation:-90;z-index:253402112;visibility:visible;mso-wrap-style:square;mso-width-percent:0;mso-height-percent:0;mso-wrap-distance-left:12pt;mso-wrap-distance-top:12pt;mso-wrap-distance-right:12pt;mso-wrap-distance-bottom:12pt;mso-position-horizontal:absolute;mso-position-horizontal-relative:right-margin-area;mso-position-vertical:absolute;mso-position-vertical-relative:page;mso-width-percent:0;mso-height-percent:0;mso-width-relative:margin;mso-height-relative:margin;v-text-anchor:top" wrapcoords="8556 -41187 13044 -41187 13044 62787 8556 62787 8556 -4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" filled="f" stroked="f" strokeweight="1pt">
                <v:stroke miterlimit="4"/>
                <v:textbox inset="4pt,4pt,4pt,4pt">
                  <w:txbxContent>
                    <w:p w14:paraId="000921BA" w14:textId="031AA30B" w:rsidR="002A1612" w:rsidRPr="007B46E7" w:rsidRDefault="002A1612" w:rsidP="001C6C01">
                      <w:pPr>
                        <w:pStyle w:val="Nadpis1"/>
                        <w:rPr>
                          <w:lang w:val="pl-PL"/>
                        </w:rPr>
                      </w:pPr>
                      <w:bookmarkStart w:id="141" w:name="_Toc146267258"/>
                      <w:proofErr w:type="spellStart"/>
                      <w:r w:rsidRPr="007B46E7">
                        <w:rPr>
                          <w:lang w:val="pl-PL"/>
                        </w:rPr>
                        <w:t>Pracovní</w:t>
                      </w:r>
                      <w:proofErr w:type="spellEnd"/>
                      <w:r w:rsidRPr="007B46E7">
                        <w:rPr>
                          <w:lang w:val="pl-PL"/>
                        </w:rPr>
                        <w:t xml:space="preserve"> list U4-2: </w:t>
                      </w:r>
                      <w:proofErr w:type="spellStart"/>
                      <w:r w:rsidRPr="007B46E7">
                        <w:rPr>
                          <w:lang w:val="pl-PL"/>
                        </w:rPr>
                        <w:t>Presudokód</w:t>
                      </w:r>
                      <w:proofErr w:type="spellEnd"/>
                      <w:r w:rsidRPr="007B46E7">
                        <w:rPr>
                          <w:lang w:val="pl-PL"/>
                        </w:rPr>
                        <w:t xml:space="preserve"> krok za </w:t>
                      </w:r>
                      <w:proofErr w:type="spellStart"/>
                      <w:r w:rsidRPr="007B46E7">
                        <w:rPr>
                          <w:lang w:val="pl-PL"/>
                        </w:rPr>
                        <w:t>krokem</w:t>
                      </w:r>
                      <w:bookmarkEnd w:id="141"/>
                      <w:proofErr w:type="spellEnd"/>
                    </w:p>
                  </w:txbxContent>
                </v:textbox>
                <w10:wrap type="through" anchorx="margin" anchory="page"/>
              </v:shape>
            </w:pict>
          </mc:Fallback>
        </mc:AlternateContent>
      </w:r>
      <w:r w:rsidR="001C6C01" w:rsidRPr="00A84B87">
        <w:rPr>
          <w:noProof/>
          <w:lang w:val="cs-CZ"/>
        </w:rPr>
        <mc:AlternateContent>
          <mc:Choice Requires="wpg">
            <w:drawing>
              <wp:anchor distT="0" distB="0" distL="114300" distR="114300" simplePos="0" relativeHeight="253428736" behindDoc="0" locked="0" layoutInCell="1" allowOverlap="1" wp14:anchorId="6037F204" wp14:editId="55DAE6A5">
                <wp:simplePos x="0" y="0"/>
                <wp:positionH relativeFrom="column">
                  <wp:posOffset>-232410</wp:posOffset>
                </wp:positionH>
                <wp:positionV relativeFrom="paragraph">
                  <wp:posOffset>-426999</wp:posOffset>
                </wp:positionV>
                <wp:extent cx="6546215" cy="9141549"/>
                <wp:effectExtent l="0" t="0" r="6985" b="2540"/>
                <wp:wrapNone/>
                <wp:docPr id="768" name="Group 768"/>
                <wp:cNvGraphicFramePr/>
                <a:graphic xmlns:a="http://schemas.openxmlformats.org/drawingml/2006/main">
                  <a:graphicData uri="http://schemas.microsoft.com/office/word/2010/wordprocessingGroup">
                    <wpg:wgp>
                      <wpg:cNvGrpSpPr/>
                      <wpg:grpSpPr>
                        <a:xfrm>
                          <a:off x="0" y="0"/>
                          <a:ext cx="6546215" cy="9141549"/>
                          <a:chOff x="0" y="0"/>
                          <a:chExt cx="6546215" cy="9141549"/>
                        </a:xfrm>
                      </wpg:grpSpPr>
                      <pic:pic xmlns:pic="http://schemas.openxmlformats.org/drawingml/2006/picture">
                        <pic:nvPicPr>
                          <pic:cNvPr id="1422" name="Picture 142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rot="16200000">
                            <a:off x="-477520" y="2117814"/>
                            <a:ext cx="7501255" cy="6546215"/>
                          </a:xfrm>
                          <a:prstGeom prst="rect">
                            <a:avLst/>
                          </a:prstGeom>
                        </pic:spPr>
                      </pic:pic>
                      <pic:pic xmlns:pic="http://schemas.openxmlformats.org/drawingml/2006/picture">
                        <pic:nvPicPr>
                          <pic:cNvPr id="1430" name="officeArt object"/>
                          <pic:cNvPicPr/>
                        </pic:nvPicPr>
                        <pic:blipFill>
                          <a:blip r:embed="rId194"/>
                          <a:stretch>
                            <a:fillRect/>
                          </a:stretch>
                        </pic:blipFill>
                        <pic:spPr>
                          <a:xfrm rot="16200000">
                            <a:off x="4661409" y="146367"/>
                            <a:ext cx="1350010" cy="1057275"/>
                          </a:xfrm>
                          <a:prstGeom prst="rect">
                            <a:avLst/>
                          </a:prstGeom>
                          <a:ln w="12700" cap="flat">
                            <a:noFill/>
                            <a:miter lim="400000"/>
                          </a:ln>
                          <a:effectLst/>
                        </pic:spPr>
                      </pic:pic>
                      <pic:pic xmlns:pic="http://schemas.openxmlformats.org/drawingml/2006/picture">
                        <pic:nvPicPr>
                          <pic:cNvPr id="510" name="Picture 510"/>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rot="16200000">
                            <a:off x="239370" y="234150"/>
                            <a:ext cx="965200" cy="965200"/>
                          </a:xfrm>
                          <a:prstGeom prst="rect">
                            <a:avLst/>
                          </a:prstGeom>
                        </pic:spPr>
                      </pic:pic>
                    </wpg:wgp>
                  </a:graphicData>
                </a:graphic>
              </wp:anchor>
            </w:drawing>
          </mc:Choice>
          <mc:Fallback xmlns:w16du="http://schemas.microsoft.com/office/word/2023/wordml/word16du">
            <w:pict>
              <v:group w14:anchorId="57D50A20" id="Group 768" o:spid="_x0000_s1026" style="position:absolute;margin-left:-18.3pt;margin-top:-33.6pt;width:515.45pt;height:719.8pt;z-index:253428736" coordsize="65462,91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cf/aAAwDAQACEQMRAD8A/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L+/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0f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e4AAAAAUmdodGxvbmcAAAJ3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">
                <v:shape id="Picture 1422" o:spid="_x0000_s1027" type="#_x0000_t75" style="position:absolute;left:-4776;top:21178;width:75013;height:6546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">
                  <v:imagedata r:id="rId196" o:title=""/>
                </v:shape>
                <v:shape id="officeArt object" o:spid="_x0000_s1028" type="#_x0000_t75" style="position:absolute;left:46614;top:1463;width:13500;height:105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" strokeweight="1pt">
                  <v:stroke miterlimit="4"/>
                  <v:imagedata r:id="rId197" o:title=""/>
                </v:shape>
                <v:shape id="Picture 510" o:spid="_x0000_s1029" type="#_x0000_t75" style="position:absolute;left:2393;top:2341;width:9652;height:96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">
                  <v:imagedata r:id="rId198" o:title=""/>
                </v:shape>
              </v:group>
            </w:pict>
          </mc:Fallback>
        </mc:AlternateContent>
      </w:r>
    </w:p>
    <w:p w14:paraId="59F321E9" w14:textId="23C4D5FE"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0480" behindDoc="0" locked="0" layoutInCell="1" allowOverlap="1" wp14:anchorId="129FAAF9" wp14:editId="126EC33D">
                <wp:simplePos x="0" y="0"/>
                <wp:positionH relativeFrom="page">
                  <wp:posOffset>1784909</wp:posOffset>
                </wp:positionH>
                <wp:positionV relativeFrom="page">
                  <wp:posOffset>102413</wp:posOffset>
                </wp:positionV>
                <wp:extent cx="4041775" cy="811987"/>
                <wp:effectExtent l="0" t="0" r="0" b="0"/>
                <wp:wrapThrough wrapText="bothSides" distL="152400" distR="152400">
                  <wp:wrapPolygon edited="1">
                    <wp:start x="0" y="0"/>
                    <wp:lineTo x="21600" y="0"/>
                    <wp:lineTo x="21600" y="21600"/>
                    <wp:lineTo x="0" y="21600"/>
                    <wp:lineTo x="0" y="0"/>
                  </wp:wrapPolygon>
                </wp:wrapThrough>
                <wp:docPr id="923" name="officeArt object" descr="officeArt object"/>
                <wp:cNvGraphicFramePr/>
                <a:graphic xmlns:a="http://schemas.openxmlformats.org/drawingml/2006/main">
                  <a:graphicData uri="http://schemas.microsoft.com/office/word/2010/wordprocessingShape">
                    <wps:wsp>
                      <wps:cNvSpPr txBox="1"/>
                      <wps:spPr>
                        <a:xfrm>
                          <a:off x="0" y="0"/>
                          <a:ext cx="4041775" cy="811987"/>
                        </a:xfrm>
                        <a:prstGeom prst="rect">
                          <a:avLst/>
                        </a:prstGeom>
                        <a:noFill/>
                        <a:ln w="12700" cap="flat">
                          <a:noFill/>
                          <a:miter lim="400000"/>
                        </a:ln>
                        <a:effectLst/>
                      </wps:spPr>
                      <wps:txbx>
                        <w:txbxContent>
                          <w:p w14:paraId="795F8CBF" w14:textId="77777777" w:rsidR="002A1612" w:rsidRDefault="002A1612" w:rsidP="001C6C01">
                            <w:pPr>
                              <w:pStyle w:val="Nadpis1"/>
                            </w:pPr>
                            <w:bookmarkStart w:id="142" w:name="_Toc146267259"/>
                            <w:proofErr w:type="spellStart"/>
                            <w:r>
                              <w:t>Pracovní</w:t>
                            </w:r>
                            <w:proofErr w:type="spellEnd"/>
                            <w:r>
                              <w:t xml:space="preserve"> list </w:t>
                            </w:r>
                            <w:r w:rsidRPr="004C2EC7">
                              <w:t>U4-3:</w:t>
                            </w:r>
                            <w:r>
                              <w:t xml:space="preserve"> Zóna pro </w:t>
                            </w:r>
                            <w:proofErr w:type="spellStart"/>
                            <w:r>
                              <w:t>testování</w:t>
                            </w:r>
                            <w:proofErr w:type="spellEnd"/>
                            <w:r>
                              <w:t xml:space="preserve"> </w:t>
                            </w:r>
                            <w:proofErr w:type="spellStart"/>
                            <w:r>
                              <w:t>sledování</w:t>
                            </w:r>
                            <w:proofErr w:type="spellEnd"/>
                            <w:r>
                              <w:t xml:space="preserve"> </w:t>
                            </w:r>
                            <w:proofErr w:type="spellStart"/>
                            <w:r>
                              <w:t>čáry</w:t>
                            </w:r>
                            <w:bookmarkEnd w:id="142"/>
                            <w:proofErr w:type="spellEnd"/>
                            <w:r>
                              <w:t xml:space="preserve"> </w:t>
                            </w:r>
                          </w:p>
                          <w:p w14:paraId="61A773B9" w14:textId="77777777" w:rsidR="002A1612" w:rsidRDefault="002A1612" w:rsidP="001C6C01">
                            <w:pPr>
                              <w:pStyle w:val="Nadpis1"/>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29FAAF9" id="_x0000_s1630" type="#_x0000_t202" alt="officeArt object" style="position:absolute;margin-left:140.55pt;margin-top:8.05pt;width:318.25pt;height:63.95pt;z-index:2534604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3 0 21597 0 21597 21583 -3 21583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" filled="f" stroked="f" strokeweight="1pt">
                <v:stroke miterlimit="4"/>
                <v:textbox inset="4pt,4pt,4pt,4pt">
                  <w:txbxContent>
                    <w:p w14:paraId="795F8CBF" w14:textId="77777777" w:rsidR="002A1612" w:rsidRDefault="002A1612" w:rsidP="001C6C01">
                      <w:pPr>
                        <w:pStyle w:val="Nadpis1"/>
                      </w:pPr>
                      <w:bookmarkStart w:id="143" w:name="_Toc146267259"/>
                      <w:proofErr w:type="spellStart"/>
                      <w:r>
                        <w:t>Pracovní</w:t>
                      </w:r>
                      <w:proofErr w:type="spellEnd"/>
                      <w:r>
                        <w:t xml:space="preserve"> list </w:t>
                      </w:r>
                      <w:r w:rsidRPr="004C2EC7">
                        <w:t>U4-3:</w:t>
                      </w:r>
                      <w:r>
                        <w:t xml:space="preserve"> Zóna pro </w:t>
                      </w:r>
                      <w:proofErr w:type="spellStart"/>
                      <w:r>
                        <w:t>testování</w:t>
                      </w:r>
                      <w:proofErr w:type="spellEnd"/>
                      <w:r>
                        <w:t xml:space="preserve"> </w:t>
                      </w:r>
                      <w:proofErr w:type="spellStart"/>
                      <w:r>
                        <w:t>sledování</w:t>
                      </w:r>
                      <w:proofErr w:type="spellEnd"/>
                      <w:r>
                        <w:t xml:space="preserve"> </w:t>
                      </w:r>
                      <w:proofErr w:type="spellStart"/>
                      <w:r>
                        <w:t>čáry</w:t>
                      </w:r>
                      <w:bookmarkEnd w:id="143"/>
                      <w:proofErr w:type="spellEnd"/>
                      <w:r>
                        <w:t xml:space="preserve"> </w:t>
                      </w:r>
                    </w:p>
                    <w:p w14:paraId="61A773B9" w14:textId="77777777" w:rsidR="002A1612" w:rsidRDefault="002A1612" w:rsidP="001C6C01">
                      <w:pPr>
                        <w:pStyle w:val="Nadpis1"/>
                      </w:pPr>
                    </w:p>
                  </w:txbxContent>
                </v:textbox>
                <w10:wrap type="through" anchorx="page" anchory="page"/>
              </v:shape>
            </w:pict>
          </mc:Fallback>
        </mc:AlternateContent>
      </w:r>
      <w:r w:rsidRPr="00A84B87">
        <w:rPr>
          <w:noProof/>
          <w:lang w:val="cs-CZ"/>
        </w:rPr>
        <w:drawing>
          <wp:anchor distT="0" distB="0" distL="114300" distR="114300" simplePos="0" relativeHeight="253459456" behindDoc="1" locked="0" layoutInCell="1" allowOverlap="1" wp14:anchorId="3E44B827" wp14:editId="6D598476">
            <wp:simplePos x="0" y="0"/>
            <wp:positionH relativeFrom="column">
              <wp:posOffset>-837082</wp:posOffset>
            </wp:positionH>
            <wp:positionV relativeFrom="paragraph">
              <wp:posOffset>-814451</wp:posOffset>
            </wp:positionV>
            <wp:extent cx="7375364" cy="10424917"/>
            <wp:effectExtent l="0" t="0" r="3810" b="1905"/>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Sheet - Sensor Driving Test-2.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7375364" cy="10424917"/>
                    </a:xfrm>
                    <a:prstGeom prst="rect">
                      <a:avLst/>
                    </a:prstGeom>
                  </pic:spPr>
                </pic:pic>
              </a:graphicData>
            </a:graphic>
            <wp14:sizeRelH relativeFrom="page">
              <wp14:pctWidth>0</wp14:pctWidth>
            </wp14:sizeRelH>
            <wp14:sizeRelV relativeFrom="page">
              <wp14:pctHeight>0</wp14:pctHeight>
            </wp14:sizeRelV>
          </wp:anchor>
        </w:drawing>
      </w:r>
    </w:p>
    <w:p w14:paraId="5F68D676"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53F85F82" w14:textId="77777777" w:rsidR="001C6C01" w:rsidRPr="00A84B87" w:rsidRDefault="001C6C01" w:rsidP="001C6C01">
      <w:pPr>
        <w:rPr>
          <w:rFonts w:asciiTheme="majorHAnsi" w:eastAsiaTheme="majorEastAsia" w:hAnsiTheme="majorHAnsi" w:cstheme="majorBidi"/>
          <w:color w:val="FF7000"/>
          <w:sz w:val="32"/>
          <w:szCs w:val="32"/>
          <w:lang w:val="cs-CZ"/>
        </w:rPr>
        <w:sectPr w:rsidR="001C6C01" w:rsidRPr="00A84B87" w:rsidSect="001C6C01">
          <w:pgSz w:w="11906" w:h="16838"/>
          <w:pgMar w:top="1021" w:right="1134" w:bottom="1021" w:left="1134" w:header="709" w:footer="708" w:gutter="0"/>
          <w:cols w:space="708"/>
          <w:titlePg/>
          <w:docGrid w:linePitch="360"/>
        </w:sectPr>
      </w:pPr>
      <w:r w:rsidRPr="00A84B87">
        <w:rPr>
          <w:noProof/>
          <w:lang w:val="cs-CZ"/>
        </w:rPr>
        <w:lastRenderedPageBreak/>
        <mc:AlternateContent>
          <mc:Choice Requires="wps">
            <w:drawing>
              <wp:anchor distT="152400" distB="152400" distL="152400" distR="152400" simplePos="0" relativeHeight="253416448" behindDoc="0" locked="0" layoutInCell="1" allowOverlap="1" wp14:anchorId="1E3B89F9" wp14:editId="6D28C688">
                <wp:simplePos x="0" y="0"/>
                <wp:positionH relativeFrom="page">
                  <wp:posOffset>-1486691</wp:posOffset>
                </wp:positionH>
                <wp:positionV relativeFrom="page">
                  <wp:posOffset>7859189</wp:posOffset>
                </wp:positionV>
                <wp:extent cx="4038855" cy="647065"/>
                <wp:effectExtent l="0" t="0" r="0" b="0"/>
                <wp:wrapNone/>
                <wp:docPr id="772" name="officeArt object" descr="officeArt object"/>
                <wp:cNvGraphicFramePr/>
                <a:graphic xmlns:a="http://schemas.openxmlformats.org/drawingml/2006/main">
                  <a:graphicData uri="http://schemas.microsoft.com/office/word/2010/wordprocessingShape">
                    <wps:wsp>
                      <wps:cNvSpPr txBox="1"/>
                      <wps:spPr>
                        <a:xfrm rot="16200000" flipH="1">
                          <a:off x="0" y="0"/>
                          <a:ext cx="4038855" cy="647065"/>
                        </a:xfrm>
                        <a:prstGeom prst="rect">
                          <a:avLst/>
                        </a:prstGeom>
                        <a:noFill/>
                        <a:ln w="12700" cap="flat">
                          <a:noFill/>
                          <a:miter lim="400000"/>
                        </a:ln>
                        <a:effectLst/>
                      </wps:spPr>
                      <wps:txbx>
                        <w:txbxContent>
                          <w:p w14:paraId="700F5CE4" w14:textId="77777777" w:rsidR="002A1612" w:rsidRDefault="002A1612" w:rsidP="001C6C01">
                            <w:pPr>
                              <w:pStyle w:val="Nadpis1"/>
                            </w:pPr>
                            <w:bookmarkStart w:id="144" w:name="_Toc146267260"/>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E3B89F9" id="_x0000_s1631" type="#_x0000_t202" alt="officeArt object" style="position:absolute;margin-left:-117.05pt;margin-top:618.85pt;width:318pt;height:50.95pt;rotation:90;flip:x;z-index:25341644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" filled="f" stroked="f" strokeweight="1pt">
                <v:stroke miterlimit="4"/>
                <v:textbox inset="4pt,4pt,4pt,4pt">
                  <w:txbxContent>
                    <w:p w14:paraId="700F5CE4" w14:textId="77777777" w:rsidR="002A1612" w:rsidRDefault="002A1612" w:rsidP="001C6C01">
                      <w:pPr>
                        <w:pStyle w:val="Nadpis1"/>
                      </w:pPr>
                      <w:bookmarkStart w:id="145" w:name="_Toc146267260"/>
                      <w:proofErr w:type="spellStart"/>
                      <w:r w:rsidRPr="00FD0D05">
                        <w:rPr>
                          <w:rFonts w:hint="eastAsia"/>
                          <w:u w:color="FF6600"/>
                          <w:lang w:val="en-US"/>
                        </w:rPr>
                        <w:t>Pracovní</w:t>
                      </w:r>
                      <w:proofErr w:type="spellEnd"/>
                      <w:r w:rsidRPr="00FD0D05">
                        <w:rPr>
                          <w:rFonts w:hint="eastAsia"/>
                          <w:u w:color="FF6600"/>
                          <w:lang w:val="en-US"/>
                        </w:rPr>
                        <w:t xml:space="preserve"> list U4-4: </w:t>
                      </w:r>
                      <w:proofErr w:type="spellStart"/>
                      <w:r w:rsidRPr="00FD0D05">
                        <w:rPr>
                          <w:rFonts w:hint="eastAsia"/>
                          <w:u w:color="FF6600"/>
                          <w:lang w:val="en-US"/>
                        </w:rPr>
                        <w:t>Nereflexní</w:t>
                      </w:r>
                      <w:proofErr w:type="spellEnd"/>
                      <w:r w:rsidRPr="00FD0D05">
                        <w:rPr>
                          <w:rFonts w:hint="eastAsia"/>
                          <w:u w:color="FF6600"/>
                          <w:lang w:val="en-US"/>
                        </w:rPr>
                        <w:t xml:space="preserve"> </w:t>
                      </w:r>
                      <w:proofErr w:type="spellStart"/>
                      <w:r w:rsidRPr="00FD0D05">
                        <w:rPr>
                          <w:rFonts w:hint="eastAsia"/>
                          <w:u w:color="FF6600"/>
                          <w:lang w:val="en-US"/>
                        </w:rPr>
                        <w:t>ohraničení</w:t>
                      </w:r>
                      <w:bookmarkEnd w:id="145"/>
                      <w:proofErr w:type="spellEnd"/>
                    </w:p>
                  </w:txbxContent>
                </v:textbox>
                <w10:wrap anchorx="page" anchory="page"/>
              </v:shape>
            </w:pict>
          </mc:Fallback>
        </mc:AlternateContent>
      </w:r>
      <w:r w:rsidRPr="00A84B87">
        <w:rPr>
          <w:noProof/>
          <w:lang w:val="cs-CZ"/>
        </w:rPr>
        <w:drawing>
          <wp:anchor distT="152400" distB="152400" distL="152400" distR="152400" simplePos="0" relativeHeight="253415424" behindDoc="0" locked="0" layoutInCell="1" allowOverlap="1" wp14:anchorId="50554EA2" wp14:editId="73B6872C">
            <wp:simplePos x="0" y="0"/>
            <wp:positionH relativeFrom="page">
              <wp:posOffset>-4445</wp:posOffset>
            </wp:positionH>
            <wp:positionV relativeFrom="page">
              <wp:posOffset>309245</wp:posOffset>
            </wp:positionV>
            <wp:extent cx="7857490" cy="10148570"/>
            <wp:effectExtent l="0" t="0" r="0" b="5080"/>
            <wp:wrapNone/>
            <wp:docPr id="773" name="officeArt object"/>
            <wp:cNvGraphicFramePr/>
            <a:graphic xmlns:a="http://schemas.openxmlformats.org/drawingml/2006/main">
              <a:graphicData uri="http://schemas.openxmlformats.org/drawingml/2006/picture">
                <pic:pic xmlns:pic="http://schemas.openxmlformats.org/drawingml/2006/picture">
                  <pic:nvPicPr>
                    <pic:cNvPr id="1073741825" name="Activity Sheet_Follow a Line-3.jpg"/>
                    <pic:cNvPicPr>
                      <a:picLocks noChangeAspect="1"/>
                    </pic:cNvPicPr>
                  </pic:nvPicPr>
                  <pic:blipFill>
                    <a:blip r:embed="rId77"/>
                    <a:srcRect/>
                    <a:stretch>
                      <a:fillRect/>
                    </a:stretch>
                  </pic:blipFill>
                  <pic:spPr>
                    <a:xfrm>
                      <a:off x="0" y="0"/>
                      <a:ext cx="7857490" cy="10148570"/>
                    </a:xfrm>
                    <a:prstGeom prst="rect">
                      <a:avLst/>
                    </a:prstGeom>
                    <a:ln w="12700" cap="flat">
                      <a:noFill/>
                      <a:miter lim="400000"/>
                    </a:ln>
                    <a:effectLst/>
                  </pic:spPr>
                </pic:pic>
              </a:graphicData>
            </a:graphic>
          </wp:anchor>
        </w:drawing>
      </w:r>
    </w:p>
    <w:p w14:paraId="7A74D49E" w14:textId="77777777" w:rsidR="001C6C01" w:rsidRPr="00A84B87" w:rsidRDefault="001C6C01" w:rsidP="001C6C01">
      <w:pPr>
        <w:rPr>
          <w:lang w:val="cs-CZ"/>
        </w:rPr>
      </w:pPr>
      <w:r w:rsidRPr="00A84B87">
        <w:rPr>
          <w:noProof/>
          <w:lang w:val="cs-CZ"/>
        </w:rPr>
        <w:lastRenderedPageBreak/>
        <mc:AlternateContent>
          <mc:Choice Requires="wps">
            <w:drawing>
              <wp:anchor distT="152400" distB="152400" distL="152400" distR="152400" simplePos="0" relativeHeight="253465600" behindDoc="0" locked="0" layoutInCell="1" allowOverlap="1" wp14:anchorId="3C6C9986" wp14:editId="2D4A6AF2">
                <wp:simplePos x="0" y="0"/>
                <wp:positionH relativeFrom="page">
                  <wp:posOffset>579421</wp:posOffset>
                </wp:positionH>
                <wp:positionV relativeFrom="page">
                  <wp:posOffset>298764</wp:posOffset>
                </wp:positionV>
                <wp:extent cx="5452682" cy="647065"/>
                <wp:effectExtent l="0" t="0" r="0" b="0"/>
                <wp:wrapNone/>
                <wp:docPr id="999" name="officeArt object" descr="officeArt object"/>
                <wp:cNvGraphicFramePr/>
                <a:graphic xmlns:a="http://schemas.openxmlformats.org/drawingml/2006/main">
                  <a:graphicData uri="http://schemas.microsoft.com/office/word/2010/wordprocessingShape">
                    <wps:wsp>
                      <wps:cNvSpPr txBox="1"/>
                      <wps:spPr>
                        <a:xfrm flipH="1">
                          <a:off x="0" y="0"/>
                          <a:ext cx="5452682" cy="647065"/>
                        </a:xfrm>
                        <a:prstGeom prst="rect">
                          <a:avLst/>
                        </a:prstGeom>
                        <a:noFill/>
                        <a:ln w="12700" cap="flat">
                          <a:noFill/>
                          <a:miter lim="400000"/>
                        </a:ln>
                        <a:effectLst/>
                      </wps:spPr>
                      <wps:txbx>
                        <w:txbxContent>
                          <w:p w14:paraId="186B8B1F" w14:textId="77777777" w:rsidR="002A1612" w:rsidRPr="007B46E7" w:rsidRDefault="002A1612" w:rsidP="001C6C01">
                            <w:pPr>
                              <w:pStyle w:val="Nadpis1"/>
                              <w:rPr>
                                <w:lang w:val="pl-PL"/>
                              </w:rPr>
                            </w:pPr>
                            <w:bookmarkStart w:id="146" w:name="_Toc146267261"/>
                            <w:proofErr w:type="spellStart"/>
                            <w:r w:rsidRPr="007B46E7">
                              <w:rPr>
                                <w:u w:color="FF6600"/>
                                <w:lang w:val="pl-PL"/>
                              </w:rPr>
                              <w:t>Pracovní</w:t>
                            </w:r>
                            <w:proofErr w:type="spellEnd"/>
                            <w:r w:rsidRPr="007B46E7">
                              <w:rPr>
                                <w:u w:color="FF6600"/>
                                <w:lang w:val="pl-PL"/>
                              </w:rPr>
                              <w:t xml:space="preserve"> list </w:t>
                            </w:r>
                            <w:r w:rsidRPr="007B46E7">
                              <w:rPr>
                                <w:lang w:val="pl-PL"/>
                              </w:rPr>
                              <w:t xml:space="preserve">U4-5: </w:t>
                            </w:r>
                            <w:proofErr w:type="spellStart"/>
                            <w:r w:rsidRPr="007B46E7">
                              <w:rPr>
                                <w:lang w:val="pl-PL"/>
                              </w:rPr>
                              <w:t>Pokud</w:t>
                            </w:r>
                            <w:proofErr w:type="spellEnd"/>
                            <w:r w:rsidRPr="007B46E7">
                              <w:rPr>
                                <w:lang w:val="pl-PL"/>
                              </w:rPr>
                              <w:t xml:space="preserve"> </w:t>
                            </w:r>
                            <w:proofErr w:type="spellStart"/>
                            <w:r w:rsidRPr="007B46E7">
                              <w:rPr>
                                <w:lang w:val="pl-PL"/>
                              </w:rPr>
                              <w:t>narazíš</w:t>
                            </w:r>
                            <w:proofErr w:type="spellEnd"/>
                            <w:r w:rsidRPr="007B46E7">
                              <w:rPr>
                                <w:lang w:val="pl-PL"/>
                              </w:rPr>
                              <w:t xml:space="preserve"> na </w:t>
                            </w:r>
                            <w:proofErr w:type="spellStart"/>
                            <w:r w:rsidRPr="007B46E7">
                              <w:rPr>
                                <w:lang w:val="pl-PL"/>
                              </w:rPr>
                              <w:t>čáru</w:t>
                            </w:r>
                            <w:proofErr w:type="spellEnd"/>
                            <w:r w:rsidRPr="007B46E7">
                              <w:rPr>
                                <w:lang w:val="pl-PL"/>
                              </w:rPr>
                              <w:t xml:space="preserve">, </w:t>
                            </w:r>
                            <w:proofErr w:type="spellStart"/>
                            <w:r w:rsidRPr="007B46E7">
                              <w:rPr>
                                <w:lang w:val="pl-PL"/>
                              </w:rPr>
                              <w:t>jeď</w:t>
                            </w:r>
                            <w:proofErr w:type="spellEnd"/>
                            <w:r w:rsidRPr="007B46E7">
                              <w:rPr>
                                <w:lang w:val="pl-PL"/>
                              </w:rPr>
                              <w:t xml:space="preserve"> </w:t>
                            </w:r>
                            <w:proofErr w:type="spellStart"/>
                            <w:r w:rsidRPr="007B46E7">
                              <w:rPr>
                                <w:lang w:val="pl-PL"/>
                              </w:rPr>
                              <w:t>doprava</w:t>
                            </w:r>
                            <w:bookmarkEnd w:id="146"/>
                            <w:proofErr w:type="spellEnd"/>
                          </w:p>
                          <w:p w14:paraId="70C4D423" w14:textId="77777777" w:rsidR="002A1612" w:rsidRPr="007B46E7" w:rsidRDefault="002A1612" w:rsidP="001C6C01">
                            <w:pPr>
                              <w:pStyle w:val="Nadpis1"/>
                              <w:rPr>
                                <w:lang w:val="pl-PL"/>
                              </w:rPr>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C6C9986" id="_x0000_s1632" type="#_x0000_t202" alt="officeArt object" style="position:absolute;margin-left:45.6pt;margin-top:23.5pt;width:429.35pt;height:50.95pt;flip:x;z-index:25346560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" filled="f" stroked="f" strokeweight="1pt">
                <v:stroke miterlimit="4"/>
                <v:textbox inset="4pt,4pt,4pt,4pt">
                  <w:txbxContent>
                    <w:p w14:paraId="186B8B1F" w14:textId="77777777" w:rsidR="002A1612" w:rsidRPr="007B46E7" w:rsidRDefault="002A1612" w:rsidP="001C6C01">
                      <w:pPr>
                        <w:pStyle w:val="Nadpis1"/>
                        <w:rPr>
                          <w:lang w:val="pl-PL"/>
                        </w:rPr>
                      </w:pPr>
                      <w:bookmarkStart w:id="147" w:name="_Toc146267261"/>
                      <w:proofErr w:type="spellStart"/>
                      <w:r w:rsidRPr="007B46E7">
                        <w:rPr>
                          <w:u w:color="FF6600"/>
                          <w:lang w:val="pl-PL"/>
                        </w:rPr>
                        <w:t>Pracovní</w:t>
                      </w:r>
                      <w:proofErr w:type="spellEnd"/>
                      <w:r w:rsidRPr="007B46E7">
                        <w:rPr>
                          <w:u w:color="FF6600"/>
                          <w:lang w:val="pl-PL"/>
                        </w:rPr>
                        <w:t xml:space="preserve"> list </w:t>
                      </w:r>
                      <w:r w:rsidRPr="007B46E7">
                        <w:rPr>
                          <w:lang w:val="pl-PL"/>
                        </w:rPr>
                        <w:t xml:space="preserve">U4-5: </w:t>
                      </w:r>
                      <w:proofErr w:type="spellStart"/>
                      <w:r w:rsidRPr="007B46E7">
                        <w:rPr>
                          <w:lang w:val="pl-PL"/>
                        </w:rPr>
                        <w:t>Pokud</w:t>
                      </w:r>
                      <w:proofErr w:type="spellEnd"/>
                      <w:r w:rsidRPr="007B46E7">
                        <w:rPr>
                          <w:lang w:val="pl-PL"/>
                        </w:rPr>
                        <w:t xml:space="preserve"> </w:t>
                      </w:r>
                      <w:proofErr w:type="spellStart"/>
                      <w:r w:rsidRPr="007B46E7">
                        <w:rPr>
                          <w:lang w:val="pl-PL"/>
                        </w:rPr>
                        <w:t>narazíš</w:t>
                      </w:r>
                      <w:proofErr w:type="spellEnd"/>
                      <w:r w:rsidRPr="007B46E7">
                        <w:rPr>
                          <w:lang w:val="pl-PL"/>
                        </w:rPr>
                        <w:t xml:space="preserve"> na </w:t>
                      </w:r>
                      <w:proofErr w:type="spellStart"/>
                      <w:r w:rsidRPr="007B46E7">
                        <w:rPr>
                          <w:lang w:val="pl-PL"/>
                        </w:rPr>
                        <w:t>čáru</w:t>
                      </w:r>
                      <w:proofErr w:type="spellEnd"/>
                      <w:r w:rsidRPr="007B46E7">
                        <w:rPr>
                          <w:lang w:val="pl-PL"/>
                        </w:rPr>
                        <w:t xml:space="preserve">, </w:t>
                      </w:r>
                      <w:proofErr w:type="spellStart"/>
                      <w:r w:rsidRPr="007B46E7">
                        <w:rPr>
                          <w:lang w:val="pl-PL"/>
                        </w:rPr>
                        <w:t>jeď</w:t>
                      </w:r>
                      <w:proofErr w:type="spellEnd"/>
                      <w:r w:rsidRPr="007B46E7">
                        <w:rPr>
                          <w:lang w:val="pl-PL"/>
                        </w:rPr>
                        <w:t xml:space="preserve"> </w:t>
                      </w:r>
                      <w:proofErr w:type="spellStart"/>
                      <w:r w:rsidRPr="007B46E7">
                        <w:rPr>
                          <w:lang w:val="pl-PL"/>
                        </w:rPr>
                        <w:t>doprava</w:t>
                      </w:r>
                      <w:bookmarkEnd w:id="147"/>
                      <w:proofErr w:type="spellEnd"/>
                    </w:p>
                    <w:p w14:paraId="70C4D423" w14:textId="77777777" w:rsidR="002A1612" w:rsidRPr="007B46E7" w:rsidRDefault="002A1612" w:rsidP="001C6C01">
                      <w:pPr>
                        <w:pStyle w:val="Nadpis1"/>
                        <w:rPr>
                          <w:lang w:val="pl-PL"/>
                        </w:rPr>
                      </w:pPr>
                    </w:p>
                  </w:txbxContent>
                </v:textbox>
                <w10:wrap anchorx="page" anchory="page"/>
              </v:shape>
            </w:pict>
          </mc:Fallback>
        </mc:AlternateContent>
      </w:r>
      <w:r w:rsidRPr="00A84B87">
        <w:rPr>
          <w:noProof/>
          <w:lang w:val="cs-CZ"/>
        </w:rPr>
        <mc:AlternateContent>
          <mc:Choice Requires="wps">
            <w:drawing>
              <wp:anchor distT="0" distB="0" distL="114300" distR="114300" simplePos="0" relativeHeight="253464576" behindDoc="0" locked="0" layoutInCell="1" allowOverlap="1" wp14:anchorId="1AF58169" wp14:editId="57725529">
                <wp:simplePos x="0" y="0"/>
                <wp:positionH relativeFrom="column">
                  <wp:posOffset>5140008</wp:posOffset>
                </wp:positionH>
                <wp:positionV relativeFrom="paragraph">
                  <wp:posOffset>4761681</wp:posOffset>
                </wp:positionV>
                <wp:extent cx="1772097" cy="310515"/>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72097" cy="310515"/>
                        </a:xfrm>
                        <a:prstGeom prst="rect">
                          <a:avLst/>
                        </a:prstGeom>
                        <a:noFill/>
                        <a:ln w="9525">
                          <a:noFill/>
                          <a:miter lim="800000"/>
                          <a:headEnd/>
                          <a:tailEnd/>
                        </a:ln>
                      </wps:spPr>
                      <wps:txb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8169" id="_x0000_s1633" type="#_x0000_t202" style="position:absolute;margin-left:404.75pt;margin-top:374.95pt;width:139.55pt;height:24.45pt;rotation:90;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" filled="f" stroked="f">
                <v:textbox>
                  <w:txbxContent>
                    <w:p w14:paraId="4A0B458A"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P</w:t>
                      </w:r>
                      <w:r w:rsidRPr="00134782">
                        <w:rPr>
                          <w:rFonts w:asciiTheme="majorHAnsi" w:eastAsia="Times New Roman" w:hAnsiTheme="majorHAnsi"/>
                          <w:color w:val="151B26"/>
                          <w:sz w:val="20"/>
                          <w:szCs w:val="20"/>
                          <w:shd w:val="clear" w:color="auto" w:fill="FFFFFF"/>
                          <w:lang w:eastAsia="zh-CN"/>
                        </w:rPr>
                        <w:t xml:space="preserve">lace obstacle </w:t>
                      </w:r>
                      <w:r>
                        <w:rPr>
                          <w:rFonts w:asciiTheme="majorHAnsi" w:eastAsia="Times New Roman" w:hAnsiTheme="majorHAnsi"/>
                          <w:color w:val="151B26"/>
                          <w:sz w:val="20"/>
                          <w:szCs w:val="20"/>
                          <w:shd w:val="clear" w:color="auto" w:fill="FFFFFF"/>
                          <w:lang w:eastAsia="zh-CN"/>
                        </w:rPr>
                        <w:t xml:space="preserve">over </w:t>
                      </w:r>
                      <w:r w:rsidRPr="00134782">
                        <w:rPr>
                          <w:rFonts w:asciiTheme="majorHAnsi" w:eastAsia="Times New Roman" w:hAnsiTheme="majorHAnsi"/>
                          <w:color w:val="151B26"/>
                          <w:sz w:val="20"/>
                          <w:szCs w:val="20"/>
                          <w:shd w:val="clear" w:color="auto" w:fill="FFFFFF"/>
                          <w:lang w:eastAsia="zh-CN"/>
                        </w:rPr>
                        <w:t>here</w:t>
                      </w:r>
                      <w:r>
                        <w:rPr>
                          <w:rFonts w:asciiTheme="majorHAnsi" w:eastAsia="Times New Roman" w:hAnsiTheme="majorHAnsi"/>
                          <w:color w:val="151B26"/>
                          <w:sz w:val="20"/>
                          <w:szCs w:val="20"/>
                          <w:shd w:val="clear" w:color="auto" w:fill="FFFFFF"/>
                          <w:lang w:eastAsia="zh-CN"/>
                        </w:rPr>
                        <w:t>.</w:t>
                      </w:r>
                    </w:p>
                    <w:p w14:paraId="2D779EAB"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mc:AlternateContent>
          <mc:Choice Requires="wps">
            <w:drawing>
              <wp:anchor distT="0" distB="0" distL="114300" distR="114300" simplePos="0" relativeHeight="253463552" behindDoc="0" locked="0" layoutInCell="1" allowOverlap="1" wp14:anchorId="5839F2B0" wp14:editId="42204040">
                <wp:simplePos x="0" y="0"/>
                <wp:positionH relativeFrom="column">
                  <wp:posOffset>3549250</wp:posOffset>
                </wp:positionH>
                <wp:positionV relativeFrom="paragraph">
                  <wp:posOffset>49200</wp:posOffset>
                </wp:positionV>
                <wp:extent cx="1764000" cy="310515"/>
                <wp:effectExtent l="0" t="0" r="0" b="0"/>
                <wp:wrapNone/>
                <wp:docPr id="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00" cy="310515"/>
                        </a:xfrm>
                        <a:prstGeom prst="rect">
                          <a:avLst/>
                        </a:prstGeom>
                        <a:noFill/>
                        <a:ln w="9525">
                          <a:noFill/>
                          <a:miter lim="800000"/>
                          <a:headEnd/>
                          <a:tailEnd/>
                        </a:ln>
                      </wps:spPr>
                      <wps:txb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9F2B0" id="_x0000_s1634" type="#_x0000_t202" style="position:absolute;margin-left:279.45pt;margin-top:3.85pt;width:138.9pt;height:24.4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" filled="f" stroked="f">
                <v:textbox>
                  <w:txbxContent>
                    <w:p w14:paraId="610ED04C" w14:textId="77777777" w:rsidR="002A1612" w:rsidRPr="00134782" w:rsidRDefault="002A1612" w:rsidP="001C6C01">
                      <w:pPr>
                        <w:rPr>
                          <w:rFonts w:asciiTheme="majorHAnsi" w:eastAsia="Times New Roman" w:hAnsiTheme="majorHAnsi"/>
                          <w:lang w:eastAsia="zh-CN"/>
                        </w:rPr>
                      </w:pPr>
                      <w:r>
                        <w:rPr>
                          <w:rFonts w:asciiTheme="majorHAnsi" w:eastAsia="Times New Roman" w:hAnsiTheme="majorHAnsi"/>
                          <w:color w:val="151B26"/>
                          <w:sz w:val="20"/>
                          <w:szCs w:val="20"/>
                          <w:shd w:val="clear" w:color="auto" w:fill="FFFFFF"/>
                          <w:lang w:eastAsia="zh-CN"/>
                        </w:rPr>
                        <w:t xml:space="preserve">Sem </w:t>
                      </w:r>
                      <w:proofErr w:type="spellStart"/>
                      <w:r>
                        <w:rPr>
                          <w:rFonts w:asciiTheme="majorHAnsi" w:eastAsia="Times New Roman" w:hAnsiTheme="majorHAnsi"/>
                          <w:color w:val="151B26"/>
                          <w:sz w:val="20"/>
                          <w:szCs w:val="20"/>
                          <w:shd w:val="clear" w:color="auto" w:fill="FFFFFF"/>
                          <w:lang w:eastAsia="zh-CN"/>
                        </w:rPr>
                        <w:t>umístěte</w:t>
                      </w:r>
                      <w:proofErr w:type="spellEnd"/>
                      <w:r>
                        <w:rPr>
                          <w:rFonts w:asciiTheme="majorHAnsi" w:eastAsia="Times New Roman" w:hAnsiTheme="majorHAnsi"/>
                          <w:color w:val="151B26"/>
                          <w:sz w:val="20"/>
                          <w:szCs w:val="20"/>
                          <w:shd w:val="clear" w:color="auto" w:fill="FFFFFF"/>
                          <w:lang w:eastAsia="zh-CN"/>
                        </w:rPr>
                        <w:t xml:space="preserve"> </w:t>
                      </w:r>
                      <w:proofErr w:type="spellStart"/>
                      <w:r>
                        <w:rPr>
                          <w:rFonts w:asciiTheme="majorHAnsi" w:eastAsia="Times New Roman" w:hAnsiTheme="majorHAnsi"/>
                          <w:color w:val="151B26"/>
                          <w:sz w:val="20"/>
                          <w:szCs w:val="20"/>
                          <w:shd w:val="clear" w:color="auto" w:fill="FFFFFF"/>
                          <w:lang w:eastAsia="zh-CN"/>
                        </w:rPr>
                        <w:t>překážku</w:t>
                      </w:r>
                      <w:proofErr w:type="spellEnd"/>
                    </w:p>
                    <w:p w14:paraId="1059ED12" w14:textId="77777777" w:rsidR="002A1612" w:rsidRPr="00F22909" w:rsidRDefault="002A1612" w:rsidP="001C6C01">
                      <w:pPr>
                        <w:rPr>
                          <w:rFonts w:eastAsia="Times New Roman"/>
                          <w:lang w:eastAsia="zh-CN"/>
                        </w:rPr>
                      </w:pPr>
                    </w:p>
                  </w:txbxContent>
                </v:textbox>
              </v:shape>
            </w:pict>
          </mc:Fallback>
        </mc:AlternateContent>
      </w:r>
      <w:r w:rsidRPr="00A84B87">
        <w:rPr>
          <w:noProof/>
          <w:lang w:val="cs-CZ"/>
        </w:rPr>
        <w:drawing>
          <wp:anchor distT="0" distB="0" distL="114300" distR="114300" simplePos="0" relativeHeight="253462528" behindDoc="1" locked="0" layoutInCell="1" allowOverlap="1" wp14:anchorId="6A4DA9D2" wp14:editId="4078BD92">
            <wp:simplePos x="0" y="0"/>
            <wp:positionH relativeFrom="column">
              <wp:posOffset>-862895</wp:posOffset>
            </wp:positionH>
            <wp:positionV relativeFrom="paragraph">
              <wp:posOffset>-540420</wp:posOffset>
            </wp:positionV>
            <wp:extent cx="7558405" cy="10683392"/>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turning test.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7558405" cy="10683392"/>
                    </a:xfrm>
                    <a:prstGeom prst="rect">
                      <a:avLst/>
                    </a:prstGeom>
                  </pic:spPr>
                </pic:pic>
              </a:graphicData>
            </a:graphic>
            <wp14:sizeRelH relativeFrom="page">
              <wp14:pctWidth>0</wp14:pctWidth>
            </wp14:sizeRelH>
            <wp14:sizeRelV relativeFrom="page">
              <wp14:pctHeight>0</wp14:pctHeight>
            </wp14:sizeRelV>
          </wp:anchor>
        </w:drawing>
      </w:r>
    </w:p>
    <w:p w14:paraId="6F0D9BCB" w14:textId="77777777" w:rsidR="001C6C01" w:rsidRPr="00A84B87" w:rsidRDefault="001C6C01" w:rsidP="001C6C01">
      <w:pPr>
        <w:rPr>
          <w:lang w:val="cs-CZ"/>
        </w:rPr>
        <w:sectPr w:rsidR="001C6C01" w:rsidRPr="00A84B87" w:rsidSect="001C6C01">
          <w:pgSz w:w="11906" w:h="16838"/>
          <w:pgMar w:top="1021" w:right="1134" w:bottom="1021" w:left="1134" w:header="709" w:footer="708" w:gutter="0"/>
          <w:cols w:space="708"/>
          <w:titlePg/>
          <w:docGrid w:linePitch="360"/>
        </w:sectPr>
      </w:pPr>
    </w:p>
    <w:p w14:paraId="781EB83F" w14:textId="77777777" w:rsidR="001C6C01" w:rsidRPr="00A84B87" w:rsidRDefault="001C6C01" w:rsidP="001C6C01">
      <w:pPr>
        <w:pStyle w:val="Nadpis1"/>
        <w:rPr>
          <w:lang w:val="cs-CZ"/>
        </w:rPr>
      </w:pPr>
      <w:bookmarkStart w:id="148" w:name="_Toc146267262"/>
      <w:r w:rsidRPr="00A84B87">
        <w:rPr>
          <w:lang w:val="cs-CZ"/>
        </w:rPr>
        <w:lastRenderedPageBreak/>
        <w:t xml:space="preserve">Pracovní list U4-6: </w:t>
      </w:r>
      <w:r w:rsidRPr="002E5758">
        <w:rPr>
          <w:rFonts w:hint="eastAsia"/>
          <w:lang w:val="cs-CZ"/>
        </w:rPr>
        <w:t>Programovatelné kódy dálkového ovladače TV</w:t>
      </w:r>
      <w:bookmarkEnd w:id="148"/>
    </w:p>
    <w:p w14:paraId="4D8F52AE" w14:textId="77777777" w:rsidR="001C6C01" w:rsidRPr="00A84B87"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1264" behindDoc="0" locked="0" layoutInCell="1" allowOverlap="1" wp14:anchorId="730D7389" wp14:editId="66164561">
                <wp:simplePos x="0" y="0"/>
                <wp:positionH relativeFrom="column">
                  <wp:posOffset>2956366</wp:posOffset>
                </wp:positionH>
                <wp:positionV relativeFrom="paragraph">
                  <wp:posOffset>130810</wp:posOffset>
                </wp:positionV>
                <wp:extent cx="2961005" cy="1349375"/>
                <wp:effectExtent l="0" t="0" r="0" b="3175"/>
                <wp:wrapNone/>
                <wp:docPr id="1463" name="Group 1463"/>
                <wp:cNvGraphicFramePr/>
                <a:graphic xmlns:a="http://schemas.openxmlformats.org/drawingml/2006/main">
                  <a:graphicData uri="http://schemas.microsoft.com/office/word/2010/wordprocessingGroup">
                    <wpg:wgp>
                      <wpg:cNvGrpSpPr/>
                      <wpg:grpSpPr>
                        <a:xfrm>
                          <a:off x="0" y="0"/>
                          <a:ext cx="2961005" cy="1349375"/>
                          <a:chOff x="0" y="0"/>
                          <a:chExt cx="2961483" cy="1349702"/>
                        </a:xfrm>
                      </wpg:grpSpPr>
                      <wpg:grpSp>
                        <wpg:cNvPr id="1010" name="Group 1010"/>
                        <wpg:cNvGrpSpPr/>
                        <wpg:grpSpPr>
                          <a:xfrm>
                            <a:off x="0" y="310101"/>
                            <a:ext cx="2961483" cy="1039601"/>
                            <a:chOff x="0" y="310101"/>
                            <a:chExt cx="2963527" cy="1040516"/>
                          </a:xfrm>
                        </wpg:grpSpPr>
                        <wps:wsp>
                          <wps:cNvPr id="1012" name="Text Box 2"/>
                          <wps:cNvSpPr txBox="1">
                            <a:spLocks noChangeArrowheads="1"/>
                          </wps:cNvSpPr>
                          <wps:spPr bwMode="auto">
                            <a:xfrm>
                              <a:off x="0" y="1086886"/>
                              <a:ext cx="2083915" cy="263731"/>
                            </a:xfrm>
                            <a:prstGeom prst="rect">
                              <a:avLst/>
                            </a:prstGeom>
                            <a:noFill/>
                            <a:ln w="9525">
                              <a:noFill/>
                              <a:miter lim="800000"/>
                              <a:headEnd/>
                              <a:tailEnd/>
                            </a:ln>
                          </wps:spPr>
                          <wps:txb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3" name="Picture 101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100280" y="310101"/>
                              <a:ext cx="863247" cy="470506"/>
                            </a:xfrm>
                            <a:prstGeom prst="rect">
                              <a:avLst/>
                            </a:prstGeom>
                          </pic:spPr>
                        </pic:pic>
                      </wpg:grpSp>
                      <pic:pic xmlns:pic="http://schemas.openxmlformats.org/drawingml/2006/picture">
                        <pic:nvPicPr>
                          <pic:cNvPr id="1011" name="Picture 1011"/>
                          <pic:cNvPicPr>
                            <a:picLocks noChangeAspect="1"/>
                          </pic:cNvPicPr>
                        </pic:nvPicPr>
                        <pic:blipFill>
                          <a:blip r:embed="rId87" cstate="screen">
                            <a:extLst>
                              <a:ext uri="{28A0092B-C50C-407E-A947-70E740481C1C}">
                                <a14:useLocalDpi xmlns:a14="http://schemas.microsoft.com/office/drawing/2010/main"/>
                              </a:ext>
                            </a:extLst>
                          </a:blip>
                          <a:stretch>
                            <a:fillRect/>
                          </a:stretch>
                        </pic:blipFill>
                        <pic:spPr>
                          <a:xfrm>
                            <a:off x="103818" y="0"/>
                            <a:ext cx="1978660" cy="1149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D7389" id="Group 1463" o:spid="_x0000_s1635" style="position:absolute;margin-left:232.8pt;margin-top:10.3pt;width:233.15pt;height:106.25pt;z-index:253451264;mso-width-relative:margin;mso-height-relative:margin" coordsize="29614,13497"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">
                <v:group id="Group 1010" o:spid="_x0000_s1636" style="position:absolute;top:3101;width:29614;height:10396" coordorigin=",3101" coordsize="29635,1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shape id="_x0000_s1637" type="#_x0000_t202" style="position:absolute;top:10868;width:20839;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" filled="f" stroked="f">
                    <v:textbox>
                      <w:txbxContent>
                        <w:p w14:paraId="64E88FDF" w14:textId="77777777" w:rsidR="002A1612" w:rsidRDefault="002A1612" w:rsidP="001C6C01">
                          <w:pPr>
                            <w:jc w:val="center"/>
                            <w:rPr>
                              <w:color w:val="FF7000"/>
                              <w:sz w:val="20"/>
                            </w:rPr>
                          </w:pPr>
                          <w:r>
                            <w:rPr>
                              <w:color w:val="FF7000"/>
                              <w:sz w:val="20"/>
                            </w:rPr>
                            <w:t>TV/DVD remote control code # 1</w:t>
                          </w:r>
                        </w:p>
                        <w:p w14:paraId="48E45107" w14:textId="77777777" w:rsidR="002A1612" w:rsidRDefault="002A1612" w:rsidP="001C6C01">
                          <w:pPr>
                            <w:jc w:val="center"/>
                            <w:rPr>
                              <w:color w:val="FF7000"/>
                              <w:sz w:val="20"/>
                            </w:rPr>
                          </w:pPr>
                        </w:p>
                      </w:txbxContent>
                    </v:textbox>
                  </v:shape>
                  <v:shape id="Picture 1013" o:spid="_x0000_s1638" type="#_x0000_t75" style="position:absolute;left:21002;top:3101;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">
                    <v:imagedata r:id="rId81" o:title=""/>
                  </v:shape>
                </v:group>
                <v:shape id="Picture 1011" o:spid="_x0000_s1639" type="#_x0000_t75" style="position:absolute;left:1038;width:19786;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">
                  <v:imagedata r:id="rId88"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0240" behindDoc="0" locked="0" layoutInCell="1" allowOverlap="1" wp14:anchorId="7F7088C1" wp14:editId="1B3B513F">
                <wp:simplePos x="0" y="0"/>
                <wp:positionH relativeFrom="column">
                  <wp:posOffset>-255270</wp:posOffset>
                </wp:positionH>
                <wp:positionV relativeFrom="paragraph">
                  <wp:posOffset>131242</wp:posOffset>
                </wp:positionV>
                <wp:extent cx="2927985" cy="1349375"/>
                <wp:effectExtent l="0" t="0" r="5715" b="3175"/>
                <wp:wrapNone/>
                <wp:docPr id="1468" name="Group 1468"/>
                <wp:cNvGraphicFramePr/>
                <a:graphic xmlns:a="http://schemas.openxmlformats.org/drawingml/2006/main">
                  <a:graphicData uri="http://schemas.microsoft.com/office/word/2010/wordprocessingGroup">
                    <wpg:wgp>
                      <wpg:cNvGrpSpPr/>
                      <wpg:grpSpPr>
                        <a:xfrm>
                          <a:off x="0" y="0"/>
                          <a:ext cx="2927985" cy="1349375"/>
                          <a:chOff x="0" y="0"/>
                          <a:chExt cx="2928774" cy="1350482"/>
                        </a:xfrm>
                      </wpg:grpSpPr>
                      <wpg:grpSp>
                        <wpg:cNvPr id="1045" name="Group 1045"/>
                        <wpg:cNvGrpSpPr/>
                        <wpg:grpSpPr>
                          <a:xfrm>
                            <a:off x="0" y="310101"/>
                            <a:ext cx="2928774" cy="1040381"/>
                            <a:chOff x="0" y="310101"/>
                            <a:chExt cx="2930795" cy="1041297"/>
                          </a:xfrm>
                        </wpg:grpSpPr>
                        <wps:wsp>
                          <wps:cNvPr id="1047" name="Text Box 2"/>
                          <wps:cNvSpPr txBox="1">
                            <a:spLocks noChangeArrowheads="1"/>
                          </wps:cNvSpPr>
                          <wps:spPr bwMode="auto">
                            <a:xfrm>
                              <a:off x="0" y="1087667"/>
                              <a:ext cx="2083463" cy="263731"/>
                            </a:xfrm>
                            <a:prstGeom prst="rect">
                              <a:avLst/>
                            </a:prstGeom>
                            <a:noFill/>
                            <a:ln w="9525">
                              <a:noFill/>
                              <a:miter lim="800000"/>
                              <a:headEnd/>
                              <a:tailEnd/>
                            </a:ln>
                          </wps:spPr>
                          <wps:txbx>
                            <w:txbxContent>
                              <w:p w14:paraId="7A054C69" w14:textId="77777777" w:rsidR="002A1612" w:rsidRDefault="002A1612" w:rsidP="001C6C01">
                                <w:pPr>
                                  <w:jc w:val="center"/>
                                  <w:rPr>
                                    <w:color w:val="FF7000"/>
                                    <w:sz w:val="20"/>
                                  </w:rPr>
                                </w:pPr>
                                <w:r>
                                  <w:rPr>
                                    <w:color w:val="FF7000"/>
                                    <w:sz w:val="20"/>
                                  </w:rPr>
                                  <w:t>TV/DVD remote control code # 0</w:t>
                                </w:r>
                              </w:p>
                            </w:txbxContent>
                          </wps:txbx>
                          <wps:bodyPr rot="0" vert="horz" wrap="square" lIns="91440" tIns="45720" rIns="91440" bIns="45720" anchor="t" anchorCtr="0">
                            <a:noAutofit/>
                          </wps:bodyPr>
                        </wps:wsp>
                        <pic:pic xmlns:pic="http://schemas.openxmlformats.org/drawingml/2006/picture">
                          <pic:nvPicPr>
                            <pic:cNvPr id="1048" name="Picture 104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67548" y="310101"/>
                              <a:ext cx="863247" cy="470506"/>
                            </a:xfrm>
                            <a:prstGeom prst="rect">
                              <a:avLst/>
                            </a:prstGeom>
                          </pic:spPr>
                        </pic:pic>
                      </wpg:grpSp>
                      <pic:pic xmlns:pic="http://schemas.openxmlformats.org/drawingml/2006/picture">
                        <pic:nvPicPr>
                          <pic:cNvPr id="1046" name="Picture 1046"/>
                          <pic:cNvPicPr>
                            <a:picLocks noChangeAspect="1"/>
                          </pic:cNvPicPr>
                        </pic:nvPicPr>
                        <pic:blipFill>
                          <a:blip r:embed="rId85" cstate="screen">
                            <a:extLst>
                              <a:ext uri="{28A0092B-C50C-407E-A947-70E740481C1C}">
                                <a14:useLocalDpi xmlns:a14="http://schemas.microsoft.com/office/drawing/2010/main"/>
                              </a:ext>
                            </a:extLst>
                          </a:blip>
                          <a:stretch>
                            <a:fillRect/>
                          </a:stretch>
                        </pic:blipFill>
                        <pic:spPr>
                          <a:xfrm>
                            <a:off x="87012" y="0"/>
                            <a:ext cx="1978660" cy="1150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088C1" id="Group 1468" o:spid="_x0000_s1640" style="position:absolute;margin-left:-20.1pt;margin-top:10.35pt;width:230.55pt;height:106.25pt;z-index:253450240;mso-width-relative:margin;mso-height-relative:margin" coordsize="29287,1350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">
                <v:group id="Group 1045" o:spid="_x0000_s1641" style="position:absolute;top:3101;width:29287;height:10403" coordorigin=",3101" coordsize="29307,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_x0000_s1642" type="#_x0000_t202" style="position:absolute;top:10876;width:20834;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7A054C69" w14:textId="77777777" w:rsidR="002A1612" w:rsidRDefault="002A1612" w:rsidP="001C6C01">
                          <w:pPr>
                            <w:jc w:val="center"/>
                            <w:rPr>
                              <w:color w:val="FF7000"/>
                              <w:sz w:val="20"/>
                            </w:rPr>
                          </w:pPr>
                          <w:r>
                            <w:rPr>
                              <w:color w:val="FF7000"/>
                              <w:sz w:val="20"/>
                            </w:rPr>
                            <w:t>TV/DVD remote control code # 0</w:t>
                          </w:r>
                        </w:p>
                      </w:txbxContent>
                    </v:textbox>
                  </v:shape>
                  <v:shape id="Picture 1048" o:spid="_x0000_s1643" type="#_x0000_t75" style="position:absolute;left:20675;top:3101;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31hyAAAAN0AAAAPAAAAZHJzL2Rvd25yZXYueG1sRI9Ba8JA&#10;EIXvBf/DMgUvpW5apG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B5u31hyAAAAN0A&#10;AAAPAAAAAAAAAAAAAAAAAAcCAABkcnMvZG93bnJldi54bWxQSwUGAAAAAAMAAwC3AAAA/AIAAAAA&#10;">
                    <v:imagedata r:id="rId81" o:title=""/>
                  </v:shape>
                </v:group>
                <v:shape id="Picture 1046" o:spid="_x0000_s1644" type="#_x0000_t75" style="position:absolute;left:870;width:1978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">
                  <v:imagedata r:id="rId86" o:title=""/>
                </v:shape>
              </v:group>
            </w:pict>
          </mc:Fallback>
        </mc:AlternateContent>
      </w:r>
    </w:p>
    <w:p w14:paraId="0E63B88D" w14:textId="77777777" w:rsidR="001C6C01" w:rsidRPr="000E2668" w:rsidRDefault="001C6C01" w:rsidP="001C6C01">
      <w:pPr>
        <w:rPr>
          <w:lang w:val="cs-CZ"/>
        </w:rPr>
      </w:pPr>
      <w:r w:rsidRPr="00A84B87">
        <w:rPr>
          <w:rFonts w:ascii="Times New Roman" w:hAnsi="Times New Roman" w:cs="Times New Roman"/>
          <w:noProof/>
          <w:sz w:val="24"/>
          <w:szCs w:val="24"/>
          <w:lang w:val="cs-CZ"/>
        </w:rPr>
        <mc:AlternateContent>
          <mc:Choice Requires="wpg">
            <w:drawing>
              <wp:anchor distT="0" distB="0" distL="114300" distR="114300" simplePos="0" relativeHeight="253457408" behindDoc="0" locked="0" layoutInCell="1" allowOverlap="1" wp14:anchorId="4DA89E8D" wp14:editId="58D757B2">
                <wp:simplePos x="0" y="0"/>
                <wp:positionH relativeFrom="column">
                  <wp:posOffset>2964670</wp:posOffset>
                </wp:positionH>
                <wp:positionV relativeFrom="paragraph">
                  <wp:posOffset>6230928</wp:posOffset>
                </wp:positionV>
                <wp:extent cx="2936875" cy="1367155"/>
                <wp:effectExtent l="0" t="0" r="0" b="4445"/>
                <wp:wrapNone/>
                <wp:docPr id="1488" name="Group 1488"/>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25" name="Group 1025"/>
                        <wpg:cNvGrpSpPr/>
                        <wpg:grpSpPr>
                          <a:xfrm>
                            <a:off x="0" y="341905"/>
                            <a:ext cx="2936875" cy="1025323"/>
                            <a:chOff x="0" y="341906"/>
                            <a:chExt cx="2939205" cy="1026456"/>
                          </a:xfrm>
                        </wpg:grpSpPr>
                        <wps:wsp>
                          <wps:cNvPr id="1027" name="Text Box 2"/>
                          <wps:cNvSpPr txBox="1">
                            <a:spLocks noChangeArrowheads="1"/>
                          </wps:cNvSpPr>
                          <wps:spPr bwMode="auto">
                            <a:xfrm>
                              <a:off x="0" y="1104631"/>
                              <a:ext cx="2360299" cy="263731"/>
                            </a:xfrm>
                            <a:prstGeom prst="rect">
                              <a:avLst/>
                            </a:prstGeom>
                            <a:noFill/>
                            <a:ln w="9525">
                              <a:noFill/>
                              <a:miter lim="800000"/>
                              <a:headEnd/>
                              <a:tailEnd/>
                            </a:ln>
                          </wps:spPr>
                          <wps:txb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8" name="Picture 102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26" name="Picture 1026"/>
                          <pic:cNvPicPr>
                            <a:picLocks noChangeAspect="1"/>
                          </pic:cNvPicPr>
                        </pic:nvPicPr>
                        <pic:blipFill>
                          <a:blip r:embed="rId95" cstate="screen">
                            <a:extLst>
                              <a:ext uri="{28A0092B-C50C-407E-A947-70E740481C1C}">
                                <a14:useLocalDpi xmlns:a14="http://schemas.microsoft.com/office/drawing/2010/main"/>
                              </a:ext>
                            </a:extLst>
                          </a:blip>
                          <a:stretch>
                            <a:fillRect/>
                          </a:stretch>
                        </pic:blipFill>
                        <pic:spPr>
                          <a:xfrm>
                            <a:off x="71561" y="0"/>
                            <a:ext cx="1978660" cy="1149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A89E8D" id="Group 1488" o:spid="_x0000_s1645" style="position:absolute;margin-left:233.45pt;margin-top:490.6pt;width:231.25pt;height:107.65pt;z-index:253457408"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">
                <v:group id="Group 1025" o:spid="_x0000_s1646"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shape id="_x0000_s1647" type="#_x0000_t202" style="position:absolute;top:11046;width:236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" filled="f" stroked="f">
                    <v:textbox>
                      <w:txbxContent>
                        <w:p w14:paraId="3851544D"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231BE711" w14:textId="77777777" w:rsidR="002A1612" w:rsidRDefault="002A1612" w:rsidP="001C6C01">
                          <w:pPr>
                            <w:jc w:val="center"/>
                            <w:rPr>
                              <w:color w:val="FF7000"/>
                              <w:sz w:val="20"/>
                            </w:rPr>
                          </w:pPr>
                        </w:p>
                        <w:p w14:paraId="007C2988" w14:textId="77777777" w:rsidR="002A1612" w:rsidRDefault="002A1612" w:rsidP="001C6C01">
                          <w:pPr>
                            <w:jc w:val="center"/>
                            <w:rPr>
                              <w:color w:val="FF7000"/>
                              <w:sz w:val="20"/>
                            </w:rPr>
                          </w:pPr>
                        </w:p>
                      </w:txbxContent>
                    </v:textbox>
                  </v:shape>
                  <v:shape id="Picture 1028" o:spid="_x0000_s1648"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">
                    <v:imagedata r:id="rId81" o:title=""/>
                  </v:shape>
                </v:group>
                <v:shape id="Picture 1026" o:spid="_x0000_s1649" type="#_x0000_t75" style="position:absolute;left:715;width:19787;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">
                  <v:imagedata r:id="rId96"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6384" behindDoc="0" locked="0" layoutInCell="1" allowOverlap="1" wp14:anchorId="584C24A6" wp14:editId="7C26DE1A">
                <wp:simplePos x="0" y="0"/>
                <wp:positionH relativeFrom="column">
                  <wp:posOffset>-276860</wp:posOffset>
                </wp:positionH>
                <wp:positionV relativeFrom="paragraph">
                  <wp:posOffset>6185535</wp:posOffset>
                </wp:positionV>
                <wp:extent cx="2936875" cy="1367155"/>
                <wp:effectExtent l="0" t="0" r="0" b="4445"/>
                <wp:wrapNone/>
                <wp:docPr id="1483" name="Group 1483"/>
                <wp:cNvGraphicFramePr/>
                <a:graphic xmlns:a="http://schemas.openxmlformats.org/drawingml/2006/main">
                  <a:graphicData uri="http://schemas.microsoft.com/office/word/2010/wordprocessingGroup">
                    <wpg:wgp>
                      <wpg:cNvGrpSpPr/>
                      <wpg:grpSpPr>
                        <a:xfrm>
                          <a:off x="0" y="0"/>
                          <a:ext cx="2936875" cy="1367155"/>
                          <a:chOff x="0" y="0"/>
                          <a:chExt cx="2936875" cy="1367228"/>
                        </a:xfrm>
                      </wpg:grpSpPr>
                      <wpg:grpSp>
                        <wpg:cNvPr id="1030" name="Group 1030"/>
                        <wpg:cNvGrpSpPr/>
                        <wpg:grpSpPr>
                          <a:xfrm>
                            <a:off x="0" y="341905"/>
                            <a:ext cx="2936875" cy="1025323"/>
                            <a:chOff x="0" y="341906"/>
                            <a:chExt cx="2939205" cy="1026456"/>
                          </a:xfrm>
                        </wpg:grpSpPr>
                        <wps:wsp>
                          <wps:cNvPr id="1032" name="Text Box 2"/>
                          <wps:cNvSpPr txBox="1">
                            <a:spLocks noChangeArrowheads="1"/>
                          </wps:cNvSpPr>
                          <wps:spPr bwMode="auto">
                            <a:xfrm>
                              <a:off x="0" y="1104631"/>
                              <a:ext cx="2568693" cy="263731"/>
                            </a:xfrm>
                            <a:prstGeom prst="rect">
                              <a:avLst/>
                            </a:prstGeom>
                            <a:noFill/>
                            <a:ln w="9525">
                              <a:noFill/>
                              <a:miter lim="800000"/>
                              <a:headEnd/>
                              <a:tailEnd/>
                            </a:ln>
                          </wps:spPr>
                          <wps:txb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3" name="Picture 103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1" name="Picture 1031"/>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4C24A6" id="Group 1483" o:spid="_x0000_s1650" style="position:absolute;margin-left:-21.8pt;margin-top:487.05pt;width:231.25pt;height:107.65pt;z-index:253456384" coordsize="29368,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">
                <v:group id="Group 1030" o:spid="_x0000_s1651" style="position:absolute;top:3419;width:29368;height:10253"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shape id="_x0000_s1652" type="#_x0000_t202" style="position:absolute;top:11046;width:2568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3651FC48"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24820A4" w14:textId="77777777" w:rsidR="002A1612" w:rsidRDefault="002A1612" w:rsidP="001C6C01">
                          <w:pPr>
                            <w:jc w:val="center"/>
                            <w:rPr>
                              <w:color w:val="FF7000"/>
                              <w:sz w:val="20"/>
                            </w:rPr>
                          </w:pPr>
                        </w:p>
                        <w:p w14:paraId="2418E149" w14:textId="77777777" w:rsidR="002A1612" w:rsidRDefault="002A1612" w:rsidP="001C6C01">
                          <w:pPr>
                            <w:jc w:val="center"/>
                            <w:rPr>
                              <w:color w:val="FF7000"/>
                              <w:sz w:val="20"/>
                            </w:rPr>
                          </w:pPr>
                        </w:p>
                      </w:txbxContent>
                    </v:textbox>
                  </v:shape>
                  <v:shape id="Picture 1033" o:spid="_x0000_s165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">
                    <v:imagedata r:id="rId81" o:title=""/>
                  </v:shape>
                </v:group>
                <v:shape id="Picture 1031" o:spid="_x0000_s165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">
                  <v:imagedata r:id="rId8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3312" behindDoc="0" locked="0" layoutInCell="1" allowOverlap="1" wp14:anchorId="7A237790" wp14:editId="3DAED3B6">
                <wp:simplePos x="0" y="0"/>
                <wp:positionH relativeFrom="column">
                  <wp:posOffset>2905760</wp:posOffset>
                </wp:positionH>
                <wp:positionV relativeFrom="paragraph">
                  <wp:posOffset>4021455</wp:posOffset>
                </wp:positionV>
                <wp:extent cx="2945130" cy="1367155"/>
                <wp:effectExtent l="0" t="0" r="7620" b="4445"/>
                <wp:wrapNone/>
                <wp:docPr id="1473" name="Group 1473"/>
                <wp:cNvGraphicFramePr/>
                <a:graphic xmlns:a="http://schemas.openxmlformats.org/drawingml/2006/main">
                  <a:graphicData uri="http://schemas.microsoft.com/office/word/2010/wordprocessingGroup">
                    <wpg:wgp>
                      <wpg:cNvGrpSpPr/>
                      <wpg:grpSpPr>
                        <a:xfrm>
                          <a:off x="0" y="0"/>
                          <a:ext cx="2945130" cy="1367155"/>
                          <a:chOff x="0" y="0"/>
                          <a:chExt cx="2945129" cy="1367349"/>
                        </a:xfrm>
                      </wpg:grpSpPr>
                      <wpg:grpSp>
                        <wpg:cNvPr id="1015" name="Group 1015"/>
                        <wpg:cNvGrpSpPr/>
                        <wpg:grpSpPr>
                          <a:xfrm>
                            <a:off x="0" y="294198"/>
                            <a:ext cx="2945129" cy="1073151"/>
                            <a:chOff x="0" y="294198"/>
                            <a:chExt cx="2947162" cy="1074096"/>
                          </a:xfrm>
                        </wpg:grpSpPr>
                        <wps:wsp>
                          <wps:cNvPr id="1017" name="Text Box 2"/>
                          <wps:cNvSpPr txBox="1">
                            <a:spLocks noChangeArrowheads="1"/>
                          </wps:cNvSpPr>
                          <wps:spPr bwMode="auto">
                            <a:xfrm>
                              <a:off x="0" y="1104563"/>
                              <a:ext cx="2373645" cy="263731"/>
                            </a:xfrm>
                            <a:prstGeom prst="rect">
                              <a:avLst/>
                            </a:prstGeom>
                            <a:noFill/>
                            <a:ln w="9525">
                              <a:noFill/>
                              <a:miter lim="800000"/>
                              <a:headEnd/>
                              <a:tailEnd/>
                            </a:ln>
                          </wps:spPr>
                          <wps:txb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18" name="Picture 101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83915" y="294198"/>
                              <a:ext cx="863247" cy="470506"/>
                            </a:xfrm>
                            <a:prstGeom prst="rect">
                              <a:avLst/>
                            </a:prstGeom>
                          </pic:spPr>
                        </pic:pic>
                      </wpg:grpSp>
                      <pic:pic xmlns:pic="http://schemas.openxmlformats.org/drawingml/2006/picture">
                        <pic:nvPicPr>
                          <pic:cNvPr id="1016" name="Picture 1016"/>
                          <pic:cNvPicPr>
                            <a:picLocks noChangeAspect="1"/>
                          </pic:cNvPicPr>
                        </pic:nvPicPr>
                        <pic:blipFill>
                          <a:blip r:embed="rId93" cstate="screen">
                            <a:extLst>
                              <a:ext uri="{28A0092B-C50C-407E-A947-70E740481C1C}">
                                <a14:useLocalDpi xmlns:a14="http://schemas.microsoft.com/office/drawing/2010/main"/>
                              </a:ext>
                            </a:extLst>
                          </a:blip>
                          <a:stretch>
                            <a:fillRect/>
                          </a:stretch>
                        </pic:blipFill>
                        <pic:spPr>
                          <a:xfrm>
                            <a:off x="87464" y="0"/>
                            <a:ext cx="1978660" cy="115062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A237790" id="Group 1473" o:spid="_x0000_s1655" style="position:absolute;margin-left:228.8pt;margin-top:316.65pt;width:231.9pt;height:107.65pt;z-index:253453312;mso-height-relative:margin" coordsize="29451,136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">
                <v:group id="Group 1015" o:spid="_x0000_s1656" style="position:absolute;top:2941;width:29451;height:10732" coordorigin=",2941" coordsize="29471,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_x0000_s1657" type="#_x0000_t202" style="position:absolute;top:11045;width:2373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" filled="f" stroked="f">
                    <v:textbox>
                      <w:txbxContent>
                        <w:p w14:paraId="69877FB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0E3B8A4B" w14:textId="77777777" w:rsidR="002A1612" w:rsidRDefault="002A1612" w:rsidP="001C6C01">
                          <w:pPr>
                            <w:jc w:val="center"/>
                            <w:rPr>
                              <w:color w:val="FF7000"/>
                              <w:sz w:val="20"/>
                            </w:rPr>
                          </w:pPr>
                        </w:p>
                        <w:p w14:paraId="1D35078F" w14:textId="77777777" w:rsidR="002A1612" w:rsidRDefault="002A1612" w:rsidP="001C6C01">
                          <w:pPr>
                            <w:jc w:val="center"/>
                            <w:rPr>
                              <w:color w:val="FF7000"/>
                              <w:sz w:val="20"/>
                            </w:rPr>
                          </w:pPr>
                        </w:p>
                      </w:txbxContent>
                    </v:textbox>
                  </v:shape>
                  <v:shape id="Picture 1018" o:spid="_x0000_s1658" type="#_x0000_t75" style="position:absolute;left:20839;top:2941;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">
                    <v:imagedata r:id="rId81" o:title=""/>
                  </v:shape>
                </v:group>
                <v:shape id="Picture 1016" o:spid="_x0000_s1659" type="#_x0000_t75" style="position:absolute;left:874;width:19787;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">
                  <v:imagedata r:id="rId94"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2288" behindDoc="0" locked="0" layoutInCell="1" allowOverlap="1" wp14:anchorId="76FCC574" wp14:editId="5A2FF943">
                <wp:simplePos x="0" y="0"/>
                <wp:positionH relativeFrom="column">
                  <wp:posOffset>-313055</wp:posOffset>
                </wp:positionH>
                <wp:positionV relativeFrom="paragraph">
                  <wp:posOffset>4021455</wp:posOffset>
                </wp:positionV>
                <wp:extent cx="2936875" cy="1367155"/>
                <wp:effectExtent l="0" t="0" r="0" b="4445"/>
                <wp:wrapNone/>
                <wp:docPr id="1478" name="Group 1478"/>
                <wp:cNvGraphicFramePr/>
                <a:graphic xmlns:a="http://schemas.openxmlformats.org/drawingml/2006/main">
                  <a:graphicData uri="http://schemas.microsoft.com/office/word/2010/wordprocessingGroup">
                    <wpg:wgp>
                      <wpg:cNvGrpSpPr/>
                      <wpg:grpSpPr>
                        <a:xfrm>
                          <a:off x="0" y="0"/>
                          <a:ext cx="2936875" cy="1367155"/>
                          <a:chOff x="0" y="0"/>
                          <a:chExt cx="2936727" cy="1367298"/>
                        </a:xfrm>
                      </wpg:grpSpPr>
                      <wpg:grpSp>
                        <wpg:cNvPr id="1040" name="Group 1040"/>
                        <wpg:cNvGrpSpPr/>
                        <wpg:grpSpPr>
                          <a:xfrm>
                            <a:off x="0" y="333957"/>
                            <a:ext cx="2936727" cy="1033341"/>
                            <a:chOff x="0" y="333956"/>
                            <a:chExt cx="2938753" cy="1034251"/>
                          </a:xfrm>
                        </wpg:grpSpPr>
                        <wps:wsp>
                          <wps:cNvPr id="1042" name="Text Box 2"/>
                          <wps:cNvSpPr txBox="1">
                            <a:spLocks noChangeArrowheads="1"/>
                          </wps:cNvSpPr>
                          <wps:spPr bwMode="auto">
                            <a:xfrm>
                              <a:off x="0" y="1104476"/>
                              <a:ext cx="2301050" cy="263731"/>
                            </a:xfrm>
                            <a:prstGeom prst="rect">
                              <a:avLst/>
                            </a:prstGeom>
                            <a:noFill/>
                            <a:ln w="9525">
                              <a:noFill/>
                              <a:miter lim="800000"/>
                              <a:headEnd/>
                              <a:tailEnd/>
                            </a:ln>
                          </wps:spPr>
                          <wps:txb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43" name="Picture 104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506" y="333956"/>
                              <a:ext cx="863247" cy="470506"/>
                            </a:xfrm>
                            <a:prstGeom prst="rect">
                              <a:avLst/>
                            </a:prstGeom>
                          </pic:spPr>
                        </pic:pic>
                      </wpg:grpSp>
                      <pic:pic xmlns:pic="http://schemas.openxmlformats.org/drawingml/2006/picture">
                        <pic:nvPicPr>
                          <pic:cNvPr id="1041" name="Picture 1041"/>
                          <pic:cNvPicPr>
                            <a:picLocks noChangeAspect="1"/>
                          </pic:cNvPicPr>
                        </pic:nvPicPr>
                        <pic:blipFill>
                          <a:blip r:embed="rId91" cstate="screen">
                            <a:extLst>
                              <a:ext uri="{28A0092B-C50C-407E-A947-70E740481C1C}">
                                <a14:useLocalDpi xmlns:a14="http://schemas.microsoft.com/office/drawing/2010/main"/>
                              </a:ext>
                            </a:extLst>
                          </a:blip>
                          <a:stretch>
                            <a:fillRect/>
                          </a:stretch>
                        </pic:blipFill>
                        <pic:spPr>
                          <a:xfrm>
                            <a:off x="94964" y="0"/>
                            <a:ext cx="1975485" cy="1151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CC574" id="Group 1478" o:spid="_x0000_s1660" style="position:absolute;margin-left:-24.65pt;margin-top:316.65pt;width:231.25pt;height:107.65pt;z-index:253452288;mso-width-relative:margin;mso-height-relative:margin" coordsize="29367,13672"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">
                <v:group id="Group 1040" o:spid="_x0000_s1661" style="position:absolute;top:3339;width:29367;height:10333" coordorigin=",3339" coordsize="29387,1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shape id="_x0000_s1662" type="#_x0000_t202" style="position:absolute;top:11044;width:23010;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166FC827"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595E336B" w14:textId="77777777" w:rsidR="002A1612" w:rsidRDefault="002A1612" w:rsidP="001C6C01">
                          <w:pPr>
                            <w:jc w:val="center"/>
                            <w:rPr>
                              <w:color w:val="FF7000"/>
                              <w:sz w:val="20"/>
                            </w:rPr>
                          </w:pPr>
                        </w:p>
                        <w:p w14:paraId="0DE77301" w14:textId="77777777" w:rsidR="002A1612" w:rsidRDefault="002A1612" w:rsidP="001C6C01">
                          <w:pPr>
                            <w:jc w:val="center"/>
                            <w:rPr>
                              <w:color w:val="FF7000"/>
                              <w:sz w:val="20"/>
                            </w:rPr>
                          </w:pPr>
                        </w:p>
                      </w:txbxContent>
                    </v:textbox>
                  </v:shape>
                  <v:shape id="Picture 1043" o:spid="_x0000_s1663" type="#_x0000_t75" style="position:absolute;left:20755;top:3339;width:8632;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">
                    <v:imagedata r:id="rId81" o:title=""/>
                  </v:shape>
                </v:group>
                <v:shape id="Picture 1041" o:spid="_x0000_s1664" type="#_x0000_t75" style="position:absolute;left:949;width:19755;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">
                  <v:imagedata r:id="rId92"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5360" behindDoc="0" locked="0" layoutInCell="1" allowOverlap="1" wp14:anchorId="7D7A5E92" wp14:editId="5A8B0212">
                <wp:simplePos x="0" y="0"/>
                <wp:positionH relativeFrom="column">
                  <wp:posOffset>2937510</wp:posOffset>
                </wp:positionH>
                <wp:positionV relativeFrom="paragraph">
                  <wp:posOffset>1835471</wp:posOffset>
                </wp:positionV>
                <wp:extent cx="2961005" cy="1354455"/>
                <wp:effectExtent l="0" t="0" r="0" b="0"/>
                <wp:wrapNone/>
                <wp:docPr id="1458" name="Group 1458"/>
                <wp:cNvGraphicFramePr/>
                <a:graphic xmlns:a="http://schemas.openxmlformats.org/drawingml/2006/main">
                  <a:graphicData uri="http://schemas.microsoft.com/office/word/2010/wordprocessingGroup">
                    <wpg:wgp>
                      <wpg:cNvGrpSpPr/>
                      <wpg:grpSpPr>
                        <a:xfrm>
                          <a:off x="0" y="0"/>
                          <a:ext cx="2961005" cy="1354455"/>
                          <a:chOff x="0" y="0"/>
                          <a:chExt cx="2961032" cy="1355030"/>
                        </a:xfrm>
                      </wpg:grpSpPr>
                      <wpg:grpSp>
                        <wpg:cNvPr id="1020" name="Group 1020"/>
                        <wpg:cNvGrpSpPr/>
                        <wpg:grpSpPr>
                          <a:xfrm>
                            <a:off x="0" y="278296"/>
                            <a:ext cx="2961032" cy="1076734"/>
                            <a:chOff x="0" y="278296"/>
                            <a:chExt cx="2963076" cy="1077682"/>
                          </a:xfrm>
                        </wpg:grpSpPr>
                        <wps:wsp>
                          <wps:cNvPr id="1022" name="Text Box 2"/>
                          <wps:cNvSpPr txBox="1">
                            <a:spLocks noChangeArrowheads="1"/>
                          </wps:cNvSpPr>
                          <wps:spPr bwMode="auto">
                            <a:xfrm>
                              <a:off x="0" y="1092247"/>
                              <a:ext cx="2310249" cy="263731"/>
                            </a:xfrm>
                            <a:prstGeom prst="rect">
                              <a:avLst/>
                            </a:prstGeom>
                            <a:noFill/>
                            <a:ln w="9525">
                              <a:noFill/>
                              <a:miter lim="800000"/>
                              <a:headEnd/>
                              <a:tailEnd/>
                            </a:ln>
                          </wps:spPr>
                          <wps:txb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23" name="Picture 102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99829" y="278296"/>
                              <a:ext cx="863247" cy="470506"/>
                            </a:xfrm>
                            <a:prstGeom prst="rect">
                              <a:avLst/>
                            </a:prstGeom>
                          </pic:spPr>
                        </pic:pic>
                      </wpg:grpSp>
                      <pic:pic xmlns:pic="http://schemas.openxmlformats.org/drawingml/2006/picture">
                        <pic:nvPicPr>
                          <pic:cNvPr id="1021" name="Picture 1021"/>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03367"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A5E92" id="Group 1458" o:spid="_x0000_s1665" style="position:absolute;margin-left:231.3pt;margin-top:144.55pt;width:233.15pt;height:106.65pt;z-index:253455360;mso-width-relative:margin;mso-height-relative:margin" coordsize="29610,13550"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">
                <v:group id="Group 1020" o:spid="_x0000_s1666" style="position:absolute;top:2782;width:29610;height:10768" coordorigin=",2782" coordsize="29630,1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v:shape id="_x0000_s1667" type="#_x0000_t202" style="position:absolute;top:10922;width:23102;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" filled="f" stroked="f">
                    <v:textbox>
                      <w:txbxContent>
                        <w:p w14:paraId="0333ACC2"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70773536" w14:textId="77777777" w:rsidR="002A1612" w:rsidRDefault="002A1612" w:rsidP="001C6C01">
                          <w:pPr>
                            <w:jc w:val="center"/>
                            <w:rPr>
                              <w:color w:val="FF7000"/>
                              <w:sz w:val="20"/>
                            </w:rPr>
                          </w:pPr>
                        </w:p>
                        <w:p w14:paraId="2841554D" w14:textId="77777777" w:rsidR="002A1612" w:rsidRDefault="002A1612" w:rsidP="001C6C01">
                          <w:pPr>
                            <w:jc w:val="center"/>
                            <w:rPr>
                              <w:color w:val="FF7000"/>
                              <w:sz w:val="20"/>
                            </w:rPr>
                          </w:pPr>
                          <w:r>
                            <w:rPr>
                              <w:color w:val="FF7000"/>
                              <w:sz w:val="20"/>
                            </w:rPr>
                            <w:t># 3</w:t>
                          </w:r>
                        </w:p>
                        <w:p w14:paraId="6D723F1D" w14:textId="77777777" w:rsidR="002A1612" w:rsidRDefault="002A1612" w:rsidP="001C6C01">
                          <w:pPr>
                            <w:jc w:val="center"/>
                            <w:rPr>
                              <w:color w:val="FF7000"/>
                              <w:sz w:val="20"/>
                            </w:rPr>
                          </w:pPr>
                        </w:p>
                      </w:txbxContent>
                    </v:textbox>
                  </v:shape>
                  <v:shape id="Picture 1023" o:spid="_x0000_s1668" type="#_x0000_t75" style="position:absolute;left:20998;top:2782;width:8632;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">
                    <v:imagedata r:id="rId81" o:title=""/>
                  </v:shape>
                </v:group>
                <v:shape id="Picture 1021" o:spid="_x0000_s1669" type="#_x0000_t75" style="position:absolute;left:1033;width:1978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">
                  <v:imagedata r:id="rId90" o:title=""/>
                </v:shape>
              </v:group>
            </w:pict>
          </mc:Fallback>
        </mc:AlternateContent>
      </w:r>
      <w:r w:rsidRPr="00A84B87">
        <w:rPr>
          <w:rFonts w:ascii="Times New Roman" w:hAnsi="Times New Roman" w:cs="Times New Roman"/>
          <w:noProof/>
          <w:sz w:val="24"/>
          <w:szCs w:val="24"/>
          <w:lang w:val="cs-CZ"/>
        </w:rPr>
        <mc:AlternateContent>
          <mc:Choice Requires="wpg">
            <w:drawing>
              <wp:anchor distT="0" distB="0" distL="114300" distR="114300" simplePos="0" relativeHeight="253454336" behindDoc="0" locked="0" layoutInCell="1" allowOverlap="1" wp14:anchorId="21DB5045" wp14:editId="75A337D6">
                <wp:simplePos x="0" y="0"/>
                <wp:positionH relativeFrom="column">
                  <wp:posOffset>-280996</wp:posOffset>
                </wp:positionH>
                <wp:positionV relativeFrom="paragraph">
                  <wp:posOffset>1812837</wp:posOffset>
                </wp:positionV>
                <wp:extent cx="2936874" cy="1367155"/>
                <wp:effectExtent l="0" t="0" r="0" b="4445"/>
                <wp:wrapNone/>
                <wp:docPr id="1453" name="Group 1453"/>
                <wp:cNvGraphicFramePr/>
                <a:graphic xmlns:a="http://schemas.openxmlformats.org/drawingml/2006/main">
                  <a:graphicData uri="http://schemas.microsoft.com/office/word/2010/wordprocessingGroup">
                    <wpg:wgp>
                      <wpg:cNvGrpSpPr/>
                      <wpg:grpSpPr>
                        <a:xfrm>
                          <a:off x="0" y="0"/>
                          <a:ext cx="2936874" cy="1367155"/>
                          <a:chOff x="1" y="0"/>
                          <a:chExt cx="2937177" cy="1367459"/>
                        </a:xfrm>
                      </wpg:grpSpPr>
                      <wpg:grpSp>
                        <wpg:cNvPr id="1035" name="Group 1035"/>
                        <wpg:cNvGrpSpPr/>
                        <wpg:grpSpPr>
                          <a:xfrm>
                            <a:off x="1" y="341906"/>
                            <a:ext cx="2937177" cy="1025553"/>
                            <a:chOff x="1" y="341906"/>
                            <a:chExt cx="2939204" cy="1026456"/>
                          </a:xfrm>
                        </wpg:grpSpPr>
                        <wps:wsp>
                          <wps:cNvPr id="1037" name="Text Box 2"/>
                          <wps:cNvSpPr txBox="1">
                            <a:spLocks noChangeArrowheads="1"/>
                          </wps:cNvSpPr>
                          <wps:spPr bwMode="auto">
                            <a:xfrm>
                              <a:off x="1" y="1104631"/>
                              <a:ext cx="2373890" cy="263731"/>
                            </a:xfrm>
                            <a:prstGeom prst="rect">
                              <a:avLst/>
                            </a:prstGeom>
                            <a:noFill/>
                            <a:ln w="9525">
                              <a:noFill/>
                              <a:miter lim="800000"/>
                              <a:headEnd/>
                              <a:tailEnd/>
                            </a:ln>
                          </wps:spPr>
                          <wps:txb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wps:txbx>
                          <wps:bodyPr rot="0" vert="horz" wrap="square" lIns="91440" tIns="45720" rIns="91440" bIns="45720" anchor="t" anchorCtr="0">
                            <a:noAutofit/>
                          </wps:bodyPr>
                        </wps:wsp>
                        <pic:pic xmlns:pic="http://schemas.openxmlformats.org/drawingml/2006/picture">
                          <pic:nvPicPr>
                            <pic:cNvPr id="1038" name="Picture 1038"/>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075958" y="341906"/>
                              <a:ext cx="863247" cy="470506"/>
                            </a:xfrm>
                            <a:prstGeom prst="rect">
                              <a:avLst/>
                            </a:prstGeom>
                          </pic:spPr>
                        </pic:pic>
                      </wpg:grpSp>
                      <pic:pic xmlns:pic="http://schemas.openxmlformats.org/drawingml/2006/picture">
                        <pic:nvPicPr>
                          <pic:cNvPr id="1036" name="Picture 1036"/>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79513" y="0"/>
                            <a:ext cx="1978660" cy="1148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DB5045" id="Group 1453" o:spid="_x0000_s1670" style="position:absolute;margin-left:-22.15pt;margin-top:142.75pt;width:231.25pt;height:107.65pt;z-index:253454336;mso-width-relative:margin;mso-height-relative:margin" coordorigin="" coordsize="29371,13674"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">
                <v:group id="Group 1035" o:spid="_x0000_s1671" style="position:absolute;top:3419;width:29371;height:10255" coordorigin=",3419" coordsize="29392,1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v:shape id="_x0000_s1672" type="#_x0000_t202" style="position:absolute;top:11046;width:23738;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" filled="f" stroked="f">
                    <v:textbox>
                      <w:txbxContent>
                        <w:p w14:paraId="52EC3B10" w14:textId="77777777" w:rsidR="002A1612" w:rsidRDefault="002A1612" w:rsidP="001C6C01">
                          <w:pPr>
                            <w:jc w:val="center"/>
                            <w:rPr>
                              <w:color w:val="FF7000"/>
                              <w:sz w:val="20"/>
                            </w:rPr>
                          </w:pPr>
                          <w:proofErr w:type="spellStart"/>
                          <w:r>
                            <w:rPr>
                              <w:color w:val="FF7000"/>
                              <w:sz w:val="20"/>
                            </w:rPr>
                            <w:t>Kód</w:t>
                          </w:r>
                          <w:proofErr w:type="spellEnd"/>
                          <w:r>
                            <w:rPr>
                              <w:color w:val="FF7000"/>
                              <w:sz w:val="20"/>
                            </w:rPr>
                            <w:t xml:space="preserve"> </w:t>
                          </w:r>
                          <w:proofErr w:type="spellStart"/>
                          <w:r>
                            <w:rPr>
                              <w:color w:val="FF7000"/>
                              <w:sz w:val="20"/>
                            </w:rPr>
                            <w:t>dálkového</w:t>
                          </w:r>
                          <w:proofErr w:type="spellEnd"/>
                          <w:r>
                            <w:rPr>
                              <w:color w:val="FF7000"/>
                              <w:sz w:val="20"/>
                            </w:rPr>
                            <w:t xml:space="preserve"> </w:t>
                          </w:r>
                          <w:proofErr w:type="spellStart"/>
                          <w:r>
                            <w:rPr>
                              <w:color w:val="FF7000"/>
                              <w:sz w:val="20"/>
                            </w:rPr>
                            <w:t>ovladače</w:t>
                          </w:r>
                          <w:proofErr w:type="spellEnd"/>
                          <w:r>
                            <w:rPr>
                              <w:color w:val="FF7000"/>
                              <w:sz w:val="20"/>
                            </w:rPr>
                            <w:t xml:space="preserve"> TV/DVD </w:t>
                          </w:r>
                        </w:p>
                        <w:p w14:paraId="4BA2B4A5" w14:textId="77777777" w:rsidR="002A1612" w:rsidRDefault="002A1612" w:rsidP="001C6C01">
                          <w:pPr>
                            <w:jc w:val="center"/>
                            <w:rPr>
                              <w:color w:val="FF7000"/>
                              <w:sz w:val="20"/>
                            </w:rPr>
                          </w:pPr>
                        </w:p>
                      </w:txbxContent>
                    </v:textbox>
                  </v:shape>
                  <v:shape id="Picture 1038" o:spid="_x0000_s1673" type="#_x0000_t75" style="position:absolute;left:20759;top:3419;width:8633;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">
                    <v:imagedata r:id="rId81" o:title=""/>
                  </v:shape>
                </v:group>
                <v:shape id="Picture 1036" o:spid="_x0000_s1674" type="#_x0000_t75" style="position:absolute;left:795;width:1978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">
                  <v:imagedata r:id="rId82" o:title=""/>
                </v:shape>
              </v:group>
            </w:pict>
          </mc:Fallback>
        </mc:AlternateContent>
      </w:r>
    </w:p>
    <w:p w14:paraId="19A25B5D" w14:textId="77777777" w:rsidR="000E59A0" w:rsidRPr="00FE1D98" w:rsidRDefault="000E59A0" w:rsidP="00F01EF0">
      <w:pPr>
        <w:rPr>
          <w:lang w:val="cs-CZ"/>
        </w:rPr>
        <w:sectPr w:rsidR="000E59A0" w:rsidRPr="00FE1D98" w:rsidSect="00013A39">
          <w:pgSz w:w="11906" w:h="16838"/>
          <w:pgMar w:top="1021" w:right="1134" w:bottom="1021" w:left="1134" w:header="709" w:footer="708" w:gutter="0"/>
          <w:cols w:space="708"/>
          <w:titlePg/>
          <w:docGrid w:linePitch="360"/>
        </w:sectPr>
      </w:pPr>
    </w:p>
    <w:p w14:paraId="60007693" w14:textId="1E0AA681" w:rsidR="00F30968" w:rsidRPr="00FE1D98" w:rsidRDefault="00F30968" w:rsidP="00F01EF0">
      <w:pPr>
        <w:rPr>
          <w:lang w:val="cs-CZ"/>
        </w:rPr>
      </w:pPr>
    </w:p>
    <w:p w14:paraId="0A03C04D" w14:textId="10E60CCB" w:rsidR="00F01EF0" w:rsidRPr="00FE1D98" w:rsidRDefault="00F01EF0" w:rsidP="00F01EF0">
      <w:pPr>
        <w:rPr>
          <w:lang w:val="cs-CZ"/>
        </w:rPr>
      </w:pPr>
    </w:p>
    <w:p w14:paraId="64857513" w14:textId="77777777" w:rsidR="00F01EF0" w:rsidRPr="00FE1D98" w:rsidRDefault="00F01EF0" w:rsidP="00F01EF0">
      <w:pPr>
        <w:rPr>
          <w:lang w:val="cs-CZ"/>
        </w:rPr>
      </w:pPr>
    </w:p>
    <w:p w14:paraId="4ACA2B9B" w14:textId="77777777" w:rsidR="001C6C01" w:rsidRPr="00FE1D98" w:rsidRDefault="001C6C01" w:rsidP="001C6C01">
      <w:pPr>
        <w:pStyle w:val="Nadpis1"/>
        <w:jc w:val="center"/>
        <w:rPr>
          <w:sz w:val="72"/>
          <w:szCs w:val="72"/>
          <w:lang w:val="cs-CZ"/>
        </w:rPr>
      </w:pPr>
      <w:bookmarkStart w:id="149" w:name="_Toc146267263"/>
      <w:bookmarkStart w:id="150" w:name="_Hlk17720027"/>
      <w:bookmarkEnd w:id="1"/>
      <w:bookmarkEnd w:id="50"/>
      <w:r w:rsidRPr="00FE1D98">
        <w:rPr>
          <w:sz w:val="72"/>
          <w:szCs w:val="72"/>
          <w:lang w:val="cs-CZ"/>
        </w:rPr>
        <w:t>Lekce 5: Univerzální proměnné</w:t>
      </w:r>
      <w:bookmarkEnd w:id="149"/>
    </w:p>
    <w:p w14:paraId="48F7AFB3" w14:textId="371D4391" w:rsidR="001C6C01" w:rsidRPr="00FE1D98" w:rsidRDefault="009216D2" w:rsidP="001C6C01">
      <w:pPr>
        <w:rPr>
          <w:lang w:val="cs-CZ"/>
        </w:rPr>
      </w:pPr>
      <w:r w:rsidRPr="00FE1D98">
        <w:rPr>
          <w:noProof/>
          <w:lang w:val="cs-CZ"/>
        </w:rPr>
        <w:drawing>
          <wp:anchor distT="152400" distB="152400" distL="152400" distR="152400" simplePos="0" relativeHeight="253470720" behindDoc="0" locked="0" layoutInCell="1" allowOverlap="1" wp14:anchorId="2A079A87" wp14:editId="78B5F40E">
            <wp:simplePos x="0" y="0"/>
            <wp:positionH relativeFrom="margin">
              <wp:align>center</wp:align>
            </wp:positionH>
            <wp:positionV relativeFrom="line">
              <wp:posOffset>5835066</wp:posOffset>
            </wp:positionV>
            <wp:extent cx="1611630" cy="1223645"/>
            <wp:effectExtent l="0" t="0" r="7620" b="0"/>
            <wp:wrapNone/>
            <wp:docPr id="351" name="officeArt object"/>
            <wp:cNvGraphicFramePr/>
            <a:graphic xmlns:a="http://schemas.openxmlformats.org/drawingml/2006/main">
              <a:graphicData uri="http://schemas.openxmlformats.org/drawingml/2006/picture">
                <pic:pic xmlns:pic="http://schemas.openxmlformats.org/drawingml/2006/picture">
                  <pic:nvPicPr>
                    <pic:cNvPr id="1073741825" name="logo.jpg"/>
                    <pic:cNvPicPr>
                      <a:picLocks noChangeAspect="1"/>
                    </pic:cNvPicPr>
                  </pic:nvPicPr>
                  <pic:blipFill rotWithShape="1">
                    <a:blip r:embed="rId19"/>
                    <a:srcRect b="24045"/>
                    <a:stretch/>
                  </pic:blipFill>
                  <pic:spPr bwMode="auto">
                    <a:xfrm>
                      <a:off x="0" y="0"/>
                      <a:ext cx="1611630" cy="122364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C6C01" w:rsidRPr="00FE1D98">
        <w:rPr>
          <w:noProof/>
          <w:lang w:val="cs-CZ"/>
        </w:rPr>
        <w:drawing>
          <wp:anchor distT="0" distB="0" distL="114300" distR="114300" simplePos="0" relativeHeight="253469696" behindDoc="0" locked="0" layoutInCell="1" allowOverlap="1" wp14:anchorId="67495F4A" wp14:editId="682709F2">
            <wp:simplePos x="0" y="0"/>
            <wp:positionH relativeFrom="column">
              <wp:posOffset>198120</wp:posOffset>
            </wp:positionH>
            <wp:positionV relativeFrom="paragraph">
              <wp:posOffset>1237615</wp:posOffset>
            </wp:positionV>
            <wp:extent cx="5399405" cy="3205300"/>
            <wp:effectExtent l="0" t="0" r="0" b="0"/>
            <wp:wrapNone/>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ivider variabl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399405" cy="3205300"/>
                    </a:xfrm>
                    <a:prstGeom prst="rect">
                      <a:avLst/>
                    </a:prstGeom>
                  </pic:spPr>
                </pic:pic>
              </a:graphicData>
            </a:graphic>
            <wp14:sizeRelH relativeFrom="page">
              <wp14:pctWidth>0</wp14:pctWidth>
            </wp14:sizeRelH>
            <wp14:sizeRelV relativeFrom="page">
              <wp14:pctHeight>0</wp14:pctHeight>
            </wp14:sizeRelV>
          </wp:anchor>
        </w:drawing>
      </w:r>
      <w:r w:rsidR="001C6C01" w:rsidRPr="00FE1D98">
        <w:rPr>
          <w:lang w:val="cs-CZ"/>
        </w:rPr>
        <w:br w:type="page"/>
      </w:r>
    </w:p>
    <w:p w14:paraId="611C506C" w14:textId="77777777" w:rsidR="001C6C01" w:rsidRPr="00FE1D98" w:rsidRDefault="001C6C01" w:rsidP="001C6C01">
      <w:pPr>
        <w:pStyle w:val="Nadpis1"/>
        <w:rPr>
          <w:lang w:val="cs-CZ"/>
        </w:rPr>
      </w:pPr>
      <w:bookmarkStart w:id="151" w:name="_Toc146267264"/>
      <w:r w:rsidRPr="00FE1D98">
        <w:rPr>
          <w:lang w:val="cs-CZ"/>
        </w:rPr>
        <w:lastRenderedPageBreak/>
        <w:t>U5-1.</w:t>
      </w:r>
      <w:bookmarkStart w:id="152" w:name="_Hlk516242361"/>
      <w:r w:rsidRPr="00FE1D98">
        <w:rPr>
          <w:lang w:val="cs-CZ"/>
        </w:rPr>
        <w:t>1 Prozkoumejte výrazy</w:t>
      </w:r>
      <w:bookmarkEnd w:id="151"/>
      <w:bookmarkEnd w:id="152"/>
    </w:p>
    <w:p w14:paraId="16463CB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2768" behindDoc="0" locked="0" layoutInCell="1" allowOverlap="1" wp14:anchorId="61E61CFF" wp14:editId="5C50CBD3">
                <wp:simplePos x="0" y="0"/>
                <wp:positionH relativeFrom="column">
                  <wp:posOffset>3215488</wp:posOffset>
                </wp:positionH>
                <wp:positionV relativeFrom="paragraph">
                  <wp:posOffset>3093314</wp:posOffset>
                </wp:positionV>
                <wp:extent cx="2615565" cy="1761870"/>
                <wp:effectExtent l="0" t="0" r="13335" b="10160"/>
                <wp:wrapSquare wrapText="bothSides"/>
                <wp:docPr id="1496" name="Group 1496"/>
                <wp:cNvGraphicFramePr/>
                <a:graphic xmlns:a="http://schemas.openxmlformats.org/drawingml/2006/main">
                  <a:graphicData uri="http://schemas.microsoft.com/office/word/2010/wordprocessingGroup">
                    <wpg:wgp>
                      <wpg:cNvGrpSpPr/>
                      <wpg:grpSpPr>
                        <a:xfrm>
                          <a:off x="0" y="0"/>
                          <a:ext cx="2615565" cy="1761870"/>
                          <a:chOff x="0" y="-48501"/>
                          <a:chExt cx="2615565" cy="1455109"/>
                        </a:xfrm>
                      </wpg:grpSpPr>
                      <wps:wsp>
                        <wps:cNvPr id="1464" name="Text Box 1464"/>
                        <wps:cNvSpPr txBox="1">
                          <a:spLocks noChangeArrowheads="1"/>
                        </wps:cNvSpPr>
                        <wps:spPr bwMode="auto">
                          <a:xfrm>
                            <a:off x="0" y="665682"/>
                            <a:ext cx="2615565" cy="740926"/>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wps:txbx>
                        <wps:bodyPr rot="0" vert="horz" wrap="square" lIns="91440" tIns="180000" rIns="91440" bIns="90000" anchor="t" anchorCtr="0">
                          <a:noAutofit/>
                        </wps:bodyPr>
                      </wps:wsp>
                      <wps:wsp>
                        <wps:cNvPr id="1469" name="Text Box 2"/>
                        <wps:cNvSpPr txBox="1">
                          <a:spLocks noChangeArrowheads="1"/>
                        </wps:cNvSpPr>
                        <wps:spPr bwMode="auto">
                          <a:xfrm>
                            <a:off x="1031443" y="285293"/>
                            <a:ext cx="1485900" cy="365760"/>
                          </a:xfrm>
                          <a:prstGeom prst="rect">
                            <a:avLst/>
                          </a:prstGeom>
                          <a:noFill/>
                          <a:ln w="9525">
                            <a:noFill/>
                            <a:miter lim="800000"/>
                            <a:headEnd/>
                            <a:tailEnd/>
                          </a:ln>
                        </wps:spPr>
                        <wps:txb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1470" name="Picture 147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2141" y="-48501"/>
                            <a:ext cx="899795" cy="899795"/>
                          </a:xfrm>
                          <a:prstGeom prst="rect">
                            <a:avLst/>
                          </a:prstGeom>
                        </pic:spPr>
                      </pic:pic>
                    </wpg:wgp>
                  </a:graphicData>
                </a:graphic>
                <wp14:sizeRelV relativeFrom="margin">
                  <wp14:pctHeight>0</wp14:pctHeight>
                </wp14:sizeRelV>
              </wp:anchor>
            </w:drawing>
          </mc:Choice>
          <mc:Fallback>
            <w:pict>
              <v:group w14:anchorId="61E61CFF" id="Group 1496" o:spid="_x0000_s1675" style="position:absolute;margin-left:253.2pt;margin-top:243.55pt;width:205.95pt;height:138.75pt;z-index:253472768;mso-height-relative:margin" coordorigin=",-485" coordsize="26155,14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">
                <v:roundrect id="Text Box 1464" o:spid="_x0000_s1676" style="position:absolute;top:6656;width:26155;height:7410;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" strokecolor="#5a5a5a [2109]">
                  <v:stroke joinstyle="miter"/>
                  <v:textbox inset=",5mm,,2.5mm">
                    <w:txbxContent>
                      <w:p w14:paraId="31F66A36" w14:textId="77777777" w:rsidR="002A1612" w:rsidRPr="00C7282F" w:rsidRDefault="002A1612" w:rsidP="001C6C01">
                        <w:pPr>
                          <w:tabs>
                            <w:tab w:val="left" w:pos="6946"/>
                          </w:tabs>
                          <w:rPr>
                            <w:lang w:val="cs-CZ"/>
                          </w:rPr>
                        </w:pPr>
                        <w:r w:rsidRPr="00C7282F">
                          <w:rPr>
                            <w:color w:val="FF7000"/>
                            <w:lang w:val="cs-CZ"/>
                          </w:rPr>
                          <w:t>Vstupy</w:t>
                        </w:r>
                        <w:r w:rsidRPr="00C7282F">
                          <w:rPr>
                            <w:lang w:val="cs-CZ"/>
                          </w:rPr>
                          <w:t xml:space="preserve"> jsou informace a pokyny, které dáváte počítači.</w:t>
                        </w:r>
                      </w:p>
                      <w:p w14:paraId="555566DE" w14:textId="77777777" w:rsidR="002A1612" w:rsidRPr="00C7282F" w:rsidRDefault="002A1612" w:rsidP="001C6C01">
                        <w:pPr>
                          <w:rPr>
                            <w:lang w:val="cs-CZ"/>
                          </w:rPr>
                        </w:pPr>
                      </w:p>
                      <w:p w14:paraId="485836E7" w14:textId="77777777" w:rsidR="002A1612" w:rsidRPr="00C7282F" w:rsidRDefault="002A1612" w:rsidP="001C6C01">
                        <w:pPr>
                          <w:rPr>
                            <w:lang w:val="cs-CZ"/>
                          </w:rPr>
                        </w:pPr>
                      </w:p>
                    </w:txbxContent>
                  </v:textbox>
                </v:roundrect>
                <v:shape id="_x0000_s1677" type="#_x0000_t202" style="position:absolute;left:10314;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" filled="f" stroked="f">
                  <v:textbox>
                    <w:txbxContent>
                      <w:p w14:paraId="7B3F171A"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E6642D2" w14:textId="77777777" w:rsidR="002A1612" w:rsidRPr="00D31915" w:rsidRDefault="002A1612" w:rsidP="001C6C01">
                        <w:pPr>
                          <w:rPr>
                            <w:b/>
                            <w:color w:val="FF7000"/>
                            <w:sz w:val="28"/>
                            <w:szCs w:val="28"/>
                          </w:rPr>
                        </w:pPr>
                      </w:p>
                    </w:txbxContent>
                  </v:textbox>
                </v:shape>
                <v:shape id="Picture 1470" o:spid="_x0000_s1678" type="#_x0000_t75" style="position:absolute;left:2121;top:-48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">
                  <v:imagedata r:id="rId49" o:title=""/>
                </v:shape>
                <w10:wrap type="square"/>
              </v:group>
            </w:pict>
          </mc:Fallback>
        </mc:AlternateContent>
      </w:r>
      <w:r w:rsidRPr="00FE1D98">
        <w:rPr>
          <w:noProof/>
          <w:lang w:val="cs-CZ"/>
        </w:rPr>
        <mc:AlternateContent>
          <mc:Choice Requires="wpg">
            <w:drawing>
              <wp:anchor distT="0" distB="0" distL="114300" distR="114300" simplePos="0" relativeHeight="253473792" behindDoc="0" locked="0" layoutInCell="1" allowOverlap="1" wp14:anchorId="375DDAB2" wp14:editId="269BB3A2">
                <wp:simplePos x="0" y="0"/>
                <wp:positionH relativeFrom="column">
                  <wp:posOffset>3175</wp:posOffset>
                </wp:positionH>
                <wp:positionV relativeFrom="paragraph">
                  <wp:posOffset>194310</wp:posOffset>
                </wp:positionV>
                <wp:extent cx="5715000" cy="3005455"/>
                <wp:effectExtent l="0" t="0" r="19050" b="23495"/>
                <wp:wrapTopAndBottom/>
                <wp:docPr id="1495" name="Group 1495"/>
                <wp:cNvGraphicFramePr/>
                <a:graphic xmlns:a="http://schemas.openxmlformats.org/drawingml/2006/main">
                  <a:graphicData uri="http://schemas.microsoft.com/office/word/2010/wordprocessingGroup">
                    <wpg:wgp>
                      <wpg:cNvGrpSpPr/>
                      <wpg:grpSpPr>
                        <a:xfrm>
                          <a:off x="0" y="0"/>
                          <a:ext cx="5715000" cy="3005455"/>
                          <a:chOff x="0" y="0"/>
                          <a:chExt cx="5715000" cy="3006208"/>
                        </a:xfrm>
                      </wpg:grpSpPr>
                      <wps:wsp>
                        <wps:cNvPr id="1472" name="Text Box 1472"/>
                        <wps:cNvSpPr txBox="1">
                          <a:spLocks noChangeArrowheads="1"/>
                        </wps:cNvSpPr>
                        <wps:spPr bwMode="auto">
                          <a:xfrm>
                            <a:off x="0" y="672997"/>
                            <a:ext cx="5715000" cy="233321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81" name="Picture 148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2" name="Text Box 2"/>
                        <wps:cNvSpPr txBox="1">
                          <a:spLocks noChangeArrowheads="1"/>
                        </wps:cNvSpPr>
                        <wps:spPr bwMode="auto">
                          <a:xfrm>
                            <a:off x="1016813" y="307181"/>
                            <a:ext cx="1591215" cy="365760"/>
                          </a:xfrm>
                          <a:prstGeom prst="rect">
                            <a:avLst/>
                          </a:prstGeom>
                          <a:noFill/>
                          <a:ln w="9525">
                            <a:noFill/>
                            <a:miter lim="800000"/>
                            <a:headEnd/>
                            <a:tailEnd/>
                          </a:ln>
                        </wps:spPr>
                        <wps:txb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5DDAB2" id="Group 1495" o:spid="_x0000_s1679" style="position:absolute;margin-left:.25pt;margin-top:15.3pt;width:450pt;height:236.65pt;z-index:253473792;mso-height-relative:margin" coordsize="57150,30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">
                <v:roundrect id="Text Box 1472" o:spid="_x0000_s1680" style="position:absolute;top:6729;width:57150;height:23333;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" strokecolor="#5a5a5a [2109]">
                  <v:stroke joinstyle="miter"/>
                  <v:textbox inset=",5mm,,2.5mm">
                    <w:txbxContent>
                      <w:p w14:paraId="741E4E39" w14:textId="6E678438" w:rsidR="002A1612" w:rsidRPr="00FE1D98" w:rsidRDefault="002A1612" w:rsidP="001C6C01">
                        <w:pPr>
                          <w:rPr>
                            <w:lang w:val="cs-CZ"/>
                          </w:rPr>
                        </w:pPr>
                        <w:r w:rsidRPr="00FE1D98">
                          <w:rPr>
                            <w:lang w:val="cs-CZ"/>
                          </w:rPr>
                          <w:t xml:space="preserve">Počítače dokáží ve skutečnosti </w:t>
                        </w:r>
                        <w:r>
                          <w:rPr>
                            <w:lang w:val="cs-CZ"/>
                          </w:rPr>
                          <w:t>„</w:t>
                        </w:r>
                        <w:r w:rsidRPr="00FE1D98">
                          <w:rPr>
                            <w:lang w:val="cs-CZ"/>
                          </w:rPr>
                          <w:t>myslet</w:t>
                        </w:r>
                        <w:r>
                          <w:rPr>
                            <w:lang w:val="cs-CZ"/>
                          </w:rPr>
                          <w:t>“</w:t>
                        </w:r>
                        <w:r w:rsidRPr="00FE1D98">
                          <w:rPr>
                            <w:lang w:val="cs-CZ"/>
                          </w:rPr>
                          <w:t xml:space="preserve"> pouze v číslech, nikoliv ve slovech či blocích. Např. Edison nechápe bloky v </w:t>
                        </w:r>
                        <w:proofErr w:type="spellStart"/>
                        <w:r w:rsidRPr="00FE1D98">
                          <w:rPr>
                            <w:lang w:val="cs-CZ"/>
                          </w:rPr>
                          <w:t>EdScratchi</w:t>
                        </w:r>
                        <w:proofErr w:type="spellEnd"/>
                        <w:r w:rsidRPr="00FE1D98">
                          <w:rPr>
                            <w:lang w:val="cs-CZ"/>
                          </w:rPr>
                          <w:t xml:space="preserve"> tak, jak je vidíte na obrazovce svého počítače. Bloky je před stažením do robota nutné změnit do formátu, kterému Edison dokáže porozumět. Tento proces, který může nějakou dobu trvat, je důvodem, proč </w:t>
                        </w:r>
                        <w:r>
                          <w:rPr>
                            <w:lang w:val="cs-CZ"/>
                          </w:rPr>
                          <w:t>občas musíte chvíli počkat</w:t>
                        </w:r>
                        <w:r w:rsidRPr="00FE1D98">
                          <w:rPr>
                            <w:lang w:val="cs-CZ"/>
                          </w:rPr>
                          <w:t>, než se při stahování programu z </w:t>
                        </w:r>
                        <w:proofErr w:type="spellStart"/>
                        <w:r w:rsidRPr="00FE1D98">
                          <w:rPr>
                            <w:lang w:val="cs-CZ"/>
                          </w:rPr>
                          <w:t>EdScratche</w:t>
                        </w:r>
                        <w:proofErr w:type="spellEnd"/>
                        <w:r w:rsidRPr="00FE1D98">
                          <w:rPr>
                            <w:lang w:val="cs-CZ"/>
                          </w:rPr>
                          <w:t xml:space="preserve"> do Edisona objeví ve vyskakovacím okně tlačítko </w:t>
                        </w:r>
                        <w:r w:rsidRPr="00FE1D98">
                          <w:rPr>
                            <w:b/>
                            <w:lang w:val="cs-CZ"/>
                          </w:rPr>
                          <w:t>Program Edison</w:t>
                        </w:r>
                        <w:r w:rsidRPr="00FE1D98">
                          <w:rPr>
                            <w:lang w:val="cs-CZ"/>
                          </w:rPr>
                          <w:t>.</w:t>
                        </w:r>
                      </w:p>
                      <w:p w14:paraId="49ABDC0A" w14:textId="77777777" w:rsidR="002A1612" w:rsidRPr="00FE1D98" w:rsidRDefault="002A1612" w:rsidP="001C6C01">
                        <w:pPr>
                          <w:rPr>
                            <w:lang w:val="cs-CZ"/>
                          </w:rPr>
                        </w:pPr>
                        <w:r w:rsidRPr="00FE1D98">
                          <w:rPr>
                            <w:lang w:val="cs-CZ"/>
                          </w:rPr>
                          <w:t xml:space="preserve">Počítačové jazyky, jako je </w:t>
                        </w:r>
                        <w:proofErr w:type="spellStart"/>
                        <w:r w:rsidRPr="00FE1D98">
                          <w:rPr>
                            <w:lang w:val="cs-CZ"/>
                          </w:rPr>
                          <w:t>EdScratch</w:t>
                        </w:r>
                        <w:proofErr w:type="spellEnd"/>
                        <w:r w:rsidRPr="00FE1D98">
                          <w:rPr>
                            <w:lang w:val="cs-CZ"/>
                          </w:rPr>
                          <w:t>, nám usnadňují vytváření programů. Bez počítačového jazyka byste museli psát každý příkaz výhradně pomocí jedniček a nul!</w:t>
                        </w:r>
                      </w:p>
                      <w:p w14:paraId="612544DF" w14:textId="77777777" w:rsidR="002A1612" w:rsidRPr="00FE1D98" w:rsidRDefault="002A1612" w:rsidP="001C6C01">
                        <w:pPr>
                          <w:rPr>
                            <w:lang w:val="cs-CZ"/>
                          </w:rPr>
                        </w:pPr>
                      </w:p>
                    </w:txbxContent>
                  </v:textbox>
                </v:roundrect>
                <v:shape id="Picture 1481" o:spid="_x0000_s1681"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">
                  <v:imagedata r:id="rId42" o:title=""/>
                </v:shape>
                <v:shape id="_x0000_s1682" type="#_x0000_t202" style="position:absolute;left:10168;top:3071;width:1591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" filled="f" stroked="f">
                  <v:textbox>
                    <w:txbxContent>
                      <w:p w14:paraId="6DD005A9"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0761EC0" w14:textId="77777777" w:rsidR="002A1612" w:rsidRPr="00D31915" w:rsidRDefault="002A1612" w:rsidP="001C6C01">
                        <w:pPr>
                          <w:rPr>
                            <w:b/>
                            <w:color w:val="FF7000"/>
                            <w:sz w:val="28"/>
                            <w:szCs w:val="28"/>
                          </w:rPr>
                        </w:pPr>
                      </w:p>
                      <w:p w14:paraId="2E869D6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Věřte nebo ne, počítačové jazyky jsou většinou určeny pro lidi, nikoliv pro počítače. </w:t>
      </w:r>
    </w:p>
    <w:p w14:paraId="1F950204" w14:textId="77777777" w:rsidR="001C6C01" w:rsidRPr="00FE1D98" w:rsidRDefault="001C6C01" w:rsidP="001C6C01">
      <w:pPr>
        <w:rPr>
          <w:lang w:val="cs-CZ"/>
        </w:rPr>
      </w:pPr>
    </w:p>
    <w:p w14:paraId="327B27C0" w14:textId="77777777" w:rsidR="001C6C01" w:rsidRPr="00FE1D98" w:rsidRDefault="001C6C01" w:rsidP="001C6C01">
      <w:pPr>
        <w:rPr>
          <w:lang w:val="cs-CZ"/>
        </w:rPr>
      </w:pPr>
      <w:r w:rsidRPr="00FE1D98">
        <w:rPr>
          <w:lang w:val="cs-CZ"/>
        </w:rPr>
        <w:t>Bloky v </w:t>
      </w:r>
      <w:proofErr w:type="spellStart"/>
      <w:r w:rsidRPr="00FE1D98">
        <w:rPr>
          <w:lang w:val="cs-CZ"/>
        </w:rPr>
        <w:t>EdScratchi</w:t>
      </w:r>
      <w:proofErr w:type="spellEnd"/>
      <w:r w:rsidRPr="00FE1D98">
        <w:rPr>
          <w:lang w:val="cs-CZ"/>
        </w:rPr>
        <w:t xml:space="preserve"> nám usnadňují zadávání vstupů do Edisona a psaní programů, které Edisonovi řeknou, co má udělat. </w:t>
      </w:r>
    </w:p>
    <w:p w14:paraId="39B0B17D" w14:textId="77777777" w:rsidR="001C6C01" w:rsidRPr="00FE1D98" w:rsidRDefault="001C6C01" w:rsidP="001C6C01">
      <w:pPr>
        <w:rPr>
          <w:lang w:val="cs-CZ"/>
        </w:rPr>
      </w:pPr>
      <w:r w:rsidRPr="00FE1D98">
        <w:rPr>
          <w:lang w:val="cs-CZ"/>
        </w:rPr>
        <w:t>Je však důležité si uvědomit, že Edison vidí celý kód, který naprogramujeme, jako čísla. Podobně, když Edison ukládá data do své paměti ze senzoru, jsou tato data uložena ve formě čísel.</w:t>
      </w:r>
    </w:p>
    <w:p w14:paraId="4A95DFDA"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1744" behindDoc="0" locked="0" layoutInCell="1" allowOverlap="1" wp14:anchorId="3E4726F1" wp14:editId="53BF4DBC">
                <wp:simplePos x="0" y="0"/>
                <wp:positionH relativeFrom="column">
                  <wp:posOffset>19050</wp:posOffset>
                </wp:positionH>
                <wp:positionV relativeFrom="paragraph">
                  <wp:posOffset>737566</wp:posOffset>
                </wp:positionV>
                <wp:extent cx="5715000" cy="1732915"/>
                <wp:effectExtent l="0" t="0" r="19050" b="19685"/>
                <wp:wrapTopAndBottom/>
                <wp:docPr id="1500" name="Group 1500"/>
                <wp:cNvGraphicFramePr/>
                <a:graphic xmlns:a="http://schemas.openxmlformats.org/drawingml/2006/main">
                  <a:graphicData uri="http://schemas.microsoft.com/office/word/2010/wordprocessingGroup">
                    <wpg:wgp>
                      <wpg:cNvGrpSpPr/>
                      <wpg:grpSpPr>
                        <a:xfrm>
                          <a:off x="0" y="0"/>
                          <a:ext cx="5715000" cy="1732915"/>
                          <a:chOff x="0" y="0"/>
                          <a:chExt cx="5715000" cy="1733604"/>
                        </a:xfrm>
                      </wpg:grpSpPr>
                      <wps:wsp>
                        <wps:cNvPr id="1449" name="Text Box 1449"/>
                        <wps:cNvSpPr txBox="1">
                          <a:spLocks noChangeArrowheads="1"/>
                        </wps:cNvSpPr>
                        <wps:spPr bwMode="auto">
                          <a:xfrm>
                            <a:off x="0" y="665683"/>
                            <a:ext cx="5715000" cy="106792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wps:txbx>
                        <wps:bodyPr rot="0" vert="horz" wrap="square" lIns="91440" tIns="180000" rIns="91440" bIns="90000" anchor="t" anchorCtr="0">
                          <a:noAutofit/>
                        </wps:bodyPr>
                      </wps:wsp>
                      <pic:pic xmlns:pic="http://schemas.openxmlformats.org/drawingml/2006/picture">
                        <pic:nvPicPr>
                          <pic:cNvPr id="1455" name="Picture 14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2140" y="0"/>
                            <a:ext cx="899160" cy="899160"/>
                          </a:xfrm>
                          <a:prstGeom prst="rect">
                            <a:avLst/>
                          </a:prstGeom>
                        </pic:spPr>
                      </pic:pic>
                      <wps:wsp>
                        <wps:cNvPr id="1457" name="Text Box 2"/>
                        <wps:cNvSpPr txBox="1">
                          <a:spLocks noChangeArrowheads="1"/>
                        </wps:cNvSpPr>
                        <wps:spPr bwMode="auto">
                          <a:xfrm>
                            <a:off x="1009497" y="307199"/>
                            <a:ext cx="1733703" cy="365760"/>
                          </a:xfrm>
                          <a:prstGeom prst="rect">
                            <a:avLst/>
                          </a:prstGeom>
                          <a:noFill/>
                          <a:ln w="9525">
                            <a:noFill/>
                            <a:miter lim="800000"/>
                            <a:headEnd/>
                            <a:tailEnd/>
                          </a:ln>
                        </wps:spPr>
                        <wps:txb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4726F1" id="Group 1500" o:spid="_x0000_s1683" style="position:absolute;margin-left:1.5pt;margin-top:58.1pt;width:450pt;height:136.45pt;z-index:253471744;mso-height-relative:margin" coordsize="57150,1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">
                <v:roundrect id="Text Box 1449" o:spid="_x0000_s1684" style="position:absolute;top:6656;width:57150;height:10680;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" strokecolor="#5a5a5a [2109]">
                  <v:stroke joinstyle="miter"/>
                  <v:textbox inset=",5mm,,2.5mm">
                    <w:txbxContent>
                      <w:p w14:paraId="7D51DA66" w14:textId="46BA050A" w:rsidR="002A1612" w:rsidRPr="00053DA0" w:rsidRDefault="002A1612" w:rsidP="001C6C01">
                        <w:pPr>
                          <w:rPr>
                            <w:lang w:val="cs-CZ"/>
                          </w:rPr>
                        </w:pPr>
                        <w:r w:rsidRPr="00053DA0">
                          <w:rPr>
                            <w:lang w:val="cs-CZ"/>
                          </w:rPr>
                          <w:t xml:space="preserve">V programování znamená výraz otázku, kterou je možné zodpovědět a vyřešit jako </w:t>
                        </w:r>
                        <w:r>
                          <w:rPr>
                            <w:lang w:val="cs-CZ"/>
                          </w:rPr>
                          <w:t>„</w:t>
                        </w:r>
                        <w:r w:rsidRPr="00053DA0">
                          <w:rPr>
                            <w:lang w:val="cs-CZ"/>
                          </w:rPr>
                          <w:t>pravdivou</w:t>
                        </w:r>
                        <w:r>
                          <w:rPr>
                            <w:lang w:val="cs-CZ"/>
                          </w:rPr>
                          <w:t>“</w:t>
                        </w:r>
                        <w:r w:rsidRPr="00053DA0">
                          <w:rPr>
                            <w:lang w:val="cs-CZ"/>
                          </w:rPr>
                          <w:t xml:space="preserve"> </w:t>
                        </w:r>
                        <w:r>
                          <w:rPr>
                            <w:lang w:val="cs-CZ"/>
                          </w:rPr>
                          <w:t>(</w:t>
                        </w:r>
                        <w:proofErr w:type="spellStart"/>
                        <w:r w:rsidRPr="009040AE">
                          <w:rPr>
                            <w:color w:val="FF7000"/>
                            <w:lang w:val="cs-CZ"/>
                          </w:rPr>
                          <w:t>true</w:t>
                        </w:r>
                        <w:proofErr w:type="spellEnd"/>
                        <w:r>
                          <w:rPr>
                            <w:lang w:val="cs-CZ"/>
                          </w:rPr>
                          <w:t xml:space="preserve">) </w:t>
                        </w:r>
                        <w:r w:rsidRPr="00053DA0">
                          <w:rPr>
                            <w:lang w:val="cs-CZ"/>
                          </w:rPr>
                          <w:t xml:space="preserve">nebo </w:t>
                        </w:r>
                        <w:r>
                          <w:rPr>
                            <w:lang w:val="cs-CZ"/>
                          </w:rPr>
                          <w:t>„</w:t>
                        </w:r>
                        <w:r w:rsidRPr="00053DA0">
                          <w:rPr>
                            <w:lang w:val="cs-CZ"/>
                          </w:rPr>
                          <w:t>nepravdivou</w:t>
                        </w:r>
                        <w:r>
                          <w:rPr>
                            <w:lang w:val="cs-CZ"/>
                          </w:rPr>
                          <w:t>“ (</w:t>
                        </w:r>
                        <w:proofErr w:type="spellStart"/>
                        <w:r w:rsidRPr="009040AE">
                          <w:rPr>
                            <w:color w:val="FF7000"/>
                            <w:lang w:val="cs-CZ"/>
                          </w:rPr>
                          <w:t>false</w:t>
                        </w:r>
                        <w:proofErr w:type="spellEnd"/>
                        <w:r>
                          <w:rPr>
                            <w:lang w:val="cs-CZ"/>
                          </w:rPr>
                          <w:t>)</w:t>
                        </w:r>
                        <w:r w:rsidRPr="00053DA0">
                          <w:rPr>
                            <w:lang w:val="cs-CZ"/>
                          </w:rPr>
                          <w:t xml:space="preserve">. Výrazy mohou být použity </w:t>
                        </w:r>
                        <w:r>
                          <w:rPr>
                            <w:lang w:val="cs-CZ"/>
                          </w:rPr>
                          <w:t xml:space="preserve">spolu </w:t>
                        </w:r>
                        <w:r w:rsidRPr="00053DA0">
                          <w:rPr>
                            <w:lang w:val="cs-CZ"/>
                          </w:rPr>
                          <w:t>s</w:t>
                        </w:r>
                        <w:r>
                          <w:rPr>
                            <w:lang w:val="cs-CZ"/>
                          </w:rPr>
                          <w:t> </w:t>
                        </w:r>
                        <w:r w:rsidRPr="00053DA0">
                          <w:rPr>
                            <w:lang w:val="cs-CZ"/>
                          </w:rPr>
                          <w:t>jiným kódem</w:t>
                        </w:r>
                        <w:r>
                          <w:rPr>
                            <w:lang w:val="cs-CZ"/>
                          </w:rPr>
                          <w:t xml:space="preserve"> (</w:t>
                        </w:r>
                        <w:r w:rsidRPr="00053DA0">
                          <w:rPr>
                            <w:lang w:val="cs-CZ"/>
                          </w:rPr>
                          <w:t xml:space="preserve">především s podmíněnými kódy, jako jsou bloky </w:t>
                        </w:r>
                        <w:proofErr w:type="spellStart"/>
                        <w:r w:rsidRPr="00053DA0">
                          <w:rPr>
                            <w:lang w:val="cs-CZ"/>
                          </w:rPr>
                          <w:t>until</w:t>
                        </w:r>
                        <w:proofErr w:type="spellEnd"/>
                        <w:r w:rsidRPr="00053DA0">
                          <w:rPr>
                            <w:lang w:val="cs-CZ"/>
                          </w:rPr>
                          <w:t xml:space="preserve"> nebo </w:t>
                        </w:r>
                        <w:proofErr w:type="spellStart"/>
                        <w:r w:rsidRPr="00053DA0">
                          <w:rPr>
                            <w:lang w:val="cs-CZ"/>
                          </w:rPr>
                          <w:t>if</w:t>
                        </w:r>
                        <w:proofErr w:type="spellEnd"/>
                        <w:r>
                          <w:rPr>
                            <w:lang w:val="cs-CZ"/>
                          </w:rPr>
                          <w:t>)</w:t>
                        </w:r>
                        <w:r w:rsidRPr="00053DA0">
                          <w:rPr>
                            <w:lang w:val="cs-CZ"/>
                          </w:rPr>
                          <w:t xml:space="preserve"> k</w:t>
                        </w:r>
                        <w:r>
                          <w:rPr>
                            <w:lang w:val="cs-CZ"/>
                          </w:rPr>
                          <w:t> </w:t>
                        </w:r>
                        <w:r w:rsidRPr="00053DA0">
                          <w:rPr>
                            <w:lang w:val="cs-CZ"/>
                          </w:rPr>
                          <w:t>řízení toku programu.</w:t>
                        </w:r>
                      </w:p>
                    </w:txbxContent>
                  </v:textbox>
                </v:roundrect>
                <v:shape id="Picture 1455" o:spid="_x0000_s1685" type="#_x0000_t75" style="position:absolute;left:2121;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">
                  <v:imagedata r:id="rId51" o:title=""/>
                </v:shape>
                <v:shape id="_x0000_s1686" type="#_x0000_t202" style="position:absolute;left:10094;top:3071;width:1733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" filled="f" stroked="f">
                  <v:textbox>
                    <w:txbxContent>
                      <w:p w14:paraId="483474A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1F6C701B"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V programech, které píšeme, můžeme čísla používat různými způsoby. Schopnost používat čísla a trochu matematiky v počítačových programech nám umožňuje přimět robota dělat mnoho různých věcí. Čísla a matematiku můžeme v </w:t>
      </w:r>
      <w:proofErr w:type="spellStart"/>
      <w:r w:rsidRPr="00FE1D98">
        <w:rPr>
          <w:lang w:val="cs-CZ"/>
        </w:rPr>
        <w:t>EdScratchi</w:t>
      </w:r>
      <w:proofErr w:type="spellEnd"/>
      <w:r w:rsidRPr="00FE1D98">
        <w:rPr>
          <w:lang w:val="cs-CZ"/>
        </w:rPr>
        <w:t xml:space="preserve"> využít např. ve </w:t>
      </w:r>
      <w:r w:rsidRPr="00FE1D98">
        <w:rPr>
          <w:b/>
          <w:color w:val="FF7000"/>
          <w:lang w:val="cs-CZ"/>
        </w:rPr>
        <w:t>výrazech</w:t>
      </w:r>
      <w:r w:rsidRPr="00FE1D98">
        <w:rPr>
          <w:lang w:val="cs-CZ"/>
        </w:rPr>
        <w:t>.</w:t>
      </w:r>
    </w:p>
    <w:p w14:paraId="7C5006AB" w14:textId="77777777" w:rsidR="00582F86" w:rsidRDefault="00582F86" w:rsidP="001C6C01">
      <w:pPr>
        <w:rPr>
          <w:lang w:val="cs-CZ"/>
        </w:rPr>
      </w:pPr>
    </w:p>
    <w:p w14:paraId="527F349F" w14:textId="0225B9A8" w:rsidR="001C6C01" w:rsidRPr="00FE1D98" w:rsidRDefault="001C6C01" w:rsidP="001C6C01">
      <w:pPr>
        <w:rPr>
          <w:lang w:val="cs-CZ"/>
        </w:rPr>
      </w:pPr>
      <w:r w:rsidRPr="00FE1D98">
        <w:rPr>
          <w:lang w:val="cs-CZ"/>
        </w:rPr>
        <w:t xml:space="preserve">Výrazy nám umožňují vzájemně porovnat dvě čísla nebo části dat. Potom můžeme Edisonovi říct, co dělat v závislosti na výsledku. </w:t>
      </w:r>
    </w:p>
    <w:p w14:paraId="66A1B902" w14:textId="29A24C31" w:rsidR="001C6C01" w:rsidRPr="00FE1D98" w:rsidRDefault="001C6C01" w:rsidP="001C6C01">
      <w:pPr>
        <w:rPr>
          <w:lang w:val="cs-CZ"/>
        </w:rPr>
      </w:pPr>
      <w:r w:rsidRPr="00FE1D98">
        <w:rPr>
          <w:lang w:val="cs-CZ"/>
        </w:rPr>
        <w:t>Abyste mohli používat v </w:t>
      </w:r>
      <w:proofErr w:type="spellStart"/>
      <w:r w:rsidRPr="00FE1D98">
        <w:rPr>
          <w:lang w:val="cs-CZ"/>
        </w:rPr>
        <w:t>EdScratchi</w:t>
      </w:r>
      <w:proofErr w:type="spellEnd"/>
      <w:r w:rsidRPr="00FE1D98">
        <w:rPr>
          <w:lang w:val="cs-CZ"/>
        </w:rPr>
        <w:t xml:space="preserve"> výrazy, musíte vědět, jak číst, vyhodnocovat a řešit výrazy způsobem, jakým pracuje počítač. </w:t>
      </w:r>
    </w:p>
    <w:p w14:paraId="65437723" w14:textId="77777777" w:rsidR="001C6C01" w:rsidRPr="00FE1D98" w:rsidRDefault="001C6C01" w:rsidP="001C6C01">
      <w:pPr>
        <w:pStyle w:val="Nadpis2"/>
        <w:rPr>
          <w:lang w:val="cs-CZ"/>
        </w:rPr>
      </w:pPr>
      <w:r w:rsidRPr="00FE1D98">
        <w:rPr>
          <w:lang w:val="cs-CZ"/>
        </w:rPr>
        <w:lastRenderedPageBreak/>
        <w:t>Řešení výrazů</w:t>
      </w:r>
    </w:p>
    <w:p w14:paraId="683E6BC1" w14:textId="77777777" w:rsidR="001C6C01" w:rsidRPr="00FE1D98" w:rsidRDefault="001C6C01" w:rsidP="001C6C01">
      <w:pPr>
        <w:rPr>
          <w:lang w:val="cs-CZ"/>
        </w:rPr>
      </w:pPr>
      <w:r w:rsidRPr="00FE1D98">
        <w:rPr>
          <w:lang w:val="cs-CZ"/>
        </w:rPr>
        <w:t xml:space="preserve">Kategorie bloků </w:t>
      </w:r>
      <w:proofErr w:type="spellStart"/>
      <w:r w:rsidRPr="00FE1D98">
        <w:rPr>
          <w:color w:val="FF7000"/>
          <w:lang w:val="cs-CZ"/>
        </w:rPr>
        <w:t>Operators</w:t>
      </w:r>
      <w:proofErr w:type="spellEnd"/>
      <w:r w:rsidRPr="00FE1D98">
        <w:rPr>
          <w:lang w:val="cs-CZ"/>
        </w:rPr>
        <w:t xml:space="preserve"> (</w:t>
      </w:r>
      <w:r>
        <w:rPr>
          <w:lang w:val="cs-CZ"/>
        </w:rPr>
        <w:t>Operátory</w:t>
      </w:r>
      <w:r w:rsidRPr="00FE1D98">
        <w:rPr>
          <w:lang w:val="cs-CZ"/>
        </w:rPr>
        <w:t>) v </w:t>
      </w:r>
      <w:proofErr w:type="spellStart"/>
      <w:r w:rsidRPr="00FE1D98">
        <w:rPr>
          <w:lang w:val="cs-CZ"/>
        </w:rPr>
        <w:t>EdScratchi</w:t>
      </w:r>
      <w:proofErr w:type="spellEnd"/>
      <w:r w:rsidRPr="00FE1D98">
        <w:rPr>
          <w:lang w:val="cs-CZ"/>
        </w:rPr>
        <w:t xml:space="preserve"> obsahuje speciální bloky, které potřebujete k napsání výrazu. Tyto bloky používají matematické značky (jinými slovy symboly) ke srovnání levé a pravé strany výrazu. </w:t>
      </w:r>
    </w:p>
    <w:p w14:paraId="3DB8B67C" w14:textId="24236D57" w:rsidR="001C6C01" w:rsidRPr="00FE1D98" w:rsidRDefault="001C6C01" w:rsidP="001C6C01">
      <w:pPr>
        <w:rPr>
          <w:lang w:val="cs-CZ"/>
        </w:rPr>
      </w:pPr>
      <w:r w:rsidRPr="00FE1D98">
        <w:rPr>
          <w:lang w:val="cs-CZ"/>
        </w:rPr>
        <w:t xml:space="preserve">Např. výraz </w:t>
      </w:r>
      <w:r w:rsidR="00B57C23">
        <w:rPr>
          <w:lang w:val="cs-CZ"/>
        </w:rPr>
        <w:t>„</w:t>
      </w:r>
      <w:r w:rsidRPr="00FE1D98">
        <w:rPr>
          <w:lang w:val="cs-CZ"/>
        </w:rPr>
        <w:t>Je A menší než B?</w:t>
      </w:r>
      <w:r w:rsidR="00B57C23">
        <w:rPr>
          <w:lang w:val="cs-CZ"/>
        </w:rPr>
        <w:t>“</w:t>
      </w:r>
      <w:r w:rsidRPr="00FE1D98">
        <w:rPr>
          <w:lang w:val="cs-CZ"/>
        </w:rPr>
        <w:t xml:space="preserve"> je v </w:t>
      </w:r>
      <w:proofErr w:type="spellStart"/>
      <w:r w:rsidRPr="00FE1D98">
        <w:rPr>
          <w:lang w:val="cs-CZ"/>
        </w:rPr>
        <w:t>EdScratchi</w:t>
      </w:r>
      <w:proofErr w:type="spellEnd"/>
      <w:r w:rsidRPr="00FE1D98">
        <w:rPr>
          <w:lang w:val="cs-CZ"/>
        </w:rPr>
        <w:t xml:space="preserve"> zapsán jako </w:t>
      </w:r>
      <w:r w:rsidR="00B57C23">
        <w:rPr>
          <w:lang w:val="cs-CZ"/>
        </w:rPr>
        <w:t>„</w:t>
      </w:r>
      <w:r w:rsidRPr="00FE1D98">
        <w:rPr>
          <w:lang w:val="cs-CZ"/>
        </w:rPr>
        <w:t>A &lt; B</w:t>
      </w:r>
      <w:r w:rsidR="00B57C23">
        <w:rPr>
          <w:lang w:val="cs-CZ"/>
        </w:rPr>
        <w:t>“</w:t>
      </w:r>
      <w:r w:rsidRPr="00FE1D98">
        <w:rPr>
          <w:lang w:val="cs-CZ"/>
        </w:rPr>
        <w:t xml:space="preserve"> a výraz </w:t>
      </w:r>
      <w:r w:rsidR="00B57C23">
        <w:rPr>
          <w:lang w:val="cs-CZ"/>
        </w:rPr>
        <w:t>„</w:t>
      </w:r>
      <w:r w:rsidRPr="00FE1D98">
        <w:rPr>
          <w:lang w:val="cs-CZ"/>
        </w:rPr>
        <w:t>Je A rovno B?</w:t>
      </w:r>
      <w:r w:rsidR="00B57C23">
        <w:rPr>
          <w:lang w:val="cs-CZ"/>
        </w:rPr>
        <w:t>“</w:t>
      </w:r>
      <w:r w:rsidRPr="00FE1D98">
        <w:rPr>
          <w:lang w:val="cs-CZ"/>
        </w:rPr>
        <w:t xml:space="preserve"> je zapsán jako </w:t>
      </w:r>
      <w:r w:rsidR="00B57C23">
        <w:rPr>
          <w:lang w:val="cs-CZ"/>
        </w:rPr>
        <w:t>„</w:t>
      </w:r>
      <w:r w:rsidRPr="00FE1D98">
        <w:rPr>
          <w:lang w:val="cs-CZ"/>
        </w:rPr>
        <w:t>A = B</w:t>
      </w:r>
      <w:r w:rsidR="00B57C23">
        <w:rPr>
          <w:lang w:val="cs-CZ"/>
        </w:rPr>
        <w:t>“</w:t>
      </w:r>
      <w:r w:rsidRPr="00FE1D98">
        <w:rPr>
          <w:lang w:val="cs-CZ"/>
        </w:rPr>
        <w:t xml:space="preserve">. </w:t>
      </w:r>
    </w:p>
    <w:tbl>
      <w:tblPr>
        <w:tblStyle w:val="Mkatabulky"/>
        <w:tblpPr w:leftFromText="180" w:rightFromText="180" w:vertAnchor="text" w:horzAnchor="margin" w:tblpXSpec="center" w:tblpY="385"/>
        <w:tblW w:w="0" w:type="auto"/>
        <w:tblLook w:val="04A0" w:firstRow="1" w:lastRow="0" w:firstColumn="1" w:lastColumn="0" w:noHBand="0" w:noVBand="1"/>
      </w:tblPr>
      <w:tblGrid>
        <w:gridCol w:w="894"/>
        <w:gridCol w:w="2984"/>
      </w:tblGrid>
      <w:tr w:rsidR="001C6C01" w:rsidRPr="00FE1D98" w14:paraId="348463E4" w14:textId="77777777" w:rsidTr="001C6C01">
        <w:tc>
          <w:tcPr>
            <w:tcW w:w="0" w:type="auto"/>
          </w:tcPr>
          <w:p w14:paraId="723D980C" w14:textId="77777777" w:rsidR="001C6C01" w:rsidRPr="00FE1D98" w:rsidRDefault="001C6C01" w:rsidP="001C6C01">
            <w:pPr>
              <w:jc w:val="center"/>
              <w:rPr>
                <w:b/>
                <w:color w:val="FF7000"/>
                <w:lang w:val="cs-CZ"/>
              </w:rPr>
            </w:pPr>
            <w:r w:rsidRPr="00FE1D98">
              <w:rPr>
                <w:b/>
                <w:color w:val="FF7000"/>
                <w:lang w:val="cs-CZ"/>
              </w:rPr>
              <w:t>Výraz</w:t>
            </w:r>
          </w:p>
        </w:tc>
        <w:tc>
          <w:tcPr>
            <w:tcW w:w="0" w:type="auto"/>
          </w:tcPr>
          <w:p w14:paraId="3FFEFEDE" w14:textId="77777777" w:rsidR="001C6C01" w:rsidRPr="00FE1D98" w:rsidRDefault="001C6C01" w:rsidP="001C6C01">
            <w:pPr>
              <w:jc w:val="center"/>
              <w:rPr>
                <w:b/>
                <w:color w:val="FF7000"/>
                <w:lang w:val="cs-CZ"/>
              </w:rPr>
            </w:pPr>
            <w:r w:rsidRPr="00FE1D98">
              <w:rPr>
                <w:b/>
                <w:color w:val="FF7000"/>
                <w:lang w:val="cs-CZ"/>
              </w:rPr>
              <w:t>Význam</w:t>
            </w:r>
          </w:p>
        </w:tc>
      </w:tr>
      <w:tr w:rsidR="001C6C01" w:rsidRPr="00DF0D87" w14:paraId="5FE9586B" w14:textId="77777777" w:rsidTr="001C6C01">
        <w:tc>
          <w:tcPr>
            <w:tcW w:w="0" w:type="auto"/>
          </w:tcPr>
          <w:p w14:paraId="55F8E21E" w14:textId="77777777" w:rsidR="001C6C01" w:rsidRPr="00FE1D98" w:rsidRDefault="001C6C01" w:rsidP="001C6C01">
            <w:pPr>
              <w:rPr>
                <w:lang w:val="cs-CZ"/>
              </w:rPr>
            </w:pPr>
            <w:r w:rsidRPr="00FE1D98">
              <w:rPr>
                <w:lang w:val="cs-CZ"/>
              </w:rPr>
              <w:t>A = B</w:t>
            </w:r>
          </w:p>
        </w:tc>
        <w:tc>
          <w:tcPr>
            <w:tcW w:w="0" w:type="auto"/>
          </w:tcPr>
          <w:p w14:paraId="48076CE5" w14:textId="77777777" w:rsidR="001C6C01" w:rsidRPr="00FE1D98" w:rsidRDefault="001C6C01" w:rsidP="001C6C01">
            <w:pPr>
              <w:rPr>
                <w:lang w:val="cs-CZ"/>
              </w:rPr>
            </w:pPr>
            <w:r w:rsidRPr="00FE1D98">
              <w:rPr>
                <w:noProof/>
                <w:lang w:val="cs-CZ"/>
              </w:rPr>
              <w:t>Je A shodné s B?</w:t>
            </w:r>
          </w:p>
        </w:tc>
      </w:tr>
      <w:tr w:rsidR="001C6C01" w:rsidRPr="00FE1D98" w14:paraId="56B16737" w14:textId="77777777" w:rsidTr="001C6C01">
        <w:tc>
          <w:tcPr>
            <w:tcW w:w="0" w:type="auto"/>
          </w:tcPr>
          <w:p w14:paraId="15F1E8CD" w14:textId="77777777" w:rsidR="001C6C01" w:rsidRPr="00FE1D98" w:rsidRDefault="001C6C01" w:rsidP="001C6C01">
            <w:pPr>
              <w:rPr>
                <w:lang w:val="cs-CZ"/>
              </w:rPr>
            </w:pPr>
            <w:r w:rsidRPr="00FE1D98">
              <w:rPr>
                <w:lang w:val="cs-CZ"/>
              </w:rPr>
              <w:t xml:space="preserve">A </w:t>
            </w:r>
            <w:r w:rsidRPr="00FE1D98">
              <w:rPr>
                <w:rFonts w:ascii="Courier New" w:hAnsi="Courier New" w:cs="Courier New"/>
                <w:b/>
                <w:lang w:val="cs-CZ"/>
              </w:rPr>
              <w:t>≠</w:t>
            </w:r>
            <w:r w:rsidRPr="00FE1D98">
              <w:rPr>
                <w:lang w:val="cs-CZ"/>
              </w:rPr>
              <w:t xml:space="preserve"> B</w:t>
            </w:r>
          </w:p>
        </w:tc>
        <w:tc>
          <w:tcPr>
            <w:tcW w:w="0" w:type="auto"/>
          </w:tcPr>
          <w:p w14:paraId="7C7CB179" w14:textId="77777777" w:rsidR="001C6C01" w:rsidRPr="00FE1D98" w:rsidRDefault="001C6C01" w:rsidP="001C6C01">
            <w:pPr>
              <w:rPr>
                <w:lang w:val="cs-CZ"/>
              </w:rPr>
            </w:pPr>
            <w:r w:rsidRPr="00FE1D98">
              <w:rPr>
                <w:noProof/>
                <w:lang w:val="cs-CZ"/>
              </w:rPr>
              <w:t>Není A rovno B?</w:t>
            </w:r>
          </w:p>
        </w:tc>
      </w:tr>
      <w:tr w:rsidR="001C6C01" w:rsidRPr="00DF0D87" w14:paraId="41F4A3CC" w14:textId="77777777" w:rsidTr="001C6C01">
        <w:tc>
          <w:tcPr>
            <w:tcW w:w="0" w:type="auto"/>
          </w:tcPr>
          <w:p w14:paraId="6ED19759" w14:textId="77777777" w:rsidR="001C6C01" w:rsidRPr="00FE1D98" w:rsidRDefault="001C6C01" w:rsidP="001C6C01">
            <w:pPr>
              <w:rPr>
                <w:lang w:val="cs-CZ"/>
              </w:rPr>
            </w:pPr>
            <w:r w:rsidRPr="00FE1D98">
              <w:rPr>
                <w:lang w:val="cs-CZ"/>
              </w:rPr>
              <w:t>A &gt; B</w:t>
            </w:r>
          </w:p>
        </w:tc>
        <w:tc>
          <w:tcPr>
            <w:tcW w:w="0" w:type="auto"/>
          </w:tcPr>
          <w:p w14:paraId="79A82086" w14:textId="77777777" w:rsidR="001C6C01" w:rsidRPr="00FE1D98" w:rsidRDefault="001C6C01" w:rsidP="001C6C01">
            <w:pPr>
              <w:rPr>
                <w:lang w:val="cs-CZ"/>
              </w:rPr>
            </w:pPr>
            <w:r w:rsidRPr="00FE1D98">
              <w:rPr>
                <w:noProof/>
                <w:lang w:val="cs-CZ"/>
              </w:rPr>
              <w:t>Je A větší než B?</w:t>
            </w:r>
          </w:p>
        </w:tc>
      </w:tr>
      <w:tr w:rsidR="001C6C01" w:rsidRPr="00DF0D87" w14:paraId="79DA4FAC" w14:textId="77777777" w:rsidTr="001C6C01">
        <w:tc>
          <w:tcPr>
            <w:tcW w:w="0" w:type="auto"/>
          </w:tcPr>
          <w:p w14:paraId="613CB155" w14:textId="77777777" w:rsidR="001C6C01" w:rsidRPr="00FE1D98" w:rsidRDefault="001C6C01" w:rsidP="001C6C01">
            <w:pPr>
              <w:rPr>
                <w:lang w:val="cs-CZ"/>
              </w:rPr>
            </w:pPr>
            <w:r w:rsidRPr="00FE1D98">
              <w:rPr>
                <w:lang w:val="cs-CZ"/>
              </w:rPr>
              <w:t>A &gt;= B</w:t>
            </w:r>
          </w:p>
        </w:tc>
        <w:tc>
          <w:tcPr>
            <w:tcW w:w="0" w:type="auto"/>
          </w:tcPr>
          <w:p w14:paraId="706BFD1E" w14:textId="77777777" w:rsidR="001C6C01" w:rsidRPr="00FE1D98" w:rsidRDefault="001C6C01" w:rsidP="001C6C01">
            <w:pPr>
              <w:rPr>
                <w:lang w:val="cs-CZ"/>
              </w:rPr>
            </w:pPr>
            <w:r w:rsidRPr="00FE1D98">
              <w:rPr>
                <w:noProof/>
                <w:lang w:val="cs-CZ"/>
              </w:rPr>
              <w:t>Je A větší nebo rovno B?</w:t>
            </w:r>
          </w:p>
        </w:tc>
      </w:tr>
      <w:tr w:rsidR="001C6C01" w:rsidRPr="00DF0D87" w14:paraId="194EBBC5" w14:textId="77777777" w:rsidTr="001C6C01">
        <w:tc>
          <w:tcPr>
            <w:tcW w:w="0" w:type="auto"/>
          </w:tcPr>
          <w:p w14:paraId="472F695A" w14:textId="77777777" w:rsidR="001C6C01" w:rsidRPr="00FE1D98" w:rsidRDefault="001C6C01" w:rsidP="001C6C01">
            <w:pPr>
              <w:rPr>
                <w:lang w:val="cs-CZ"/>
              </w:rPr>
            </w:pPr>
            <w:r w:rsidRPr="00FE1D98">
              <w:rPr>
                <w:lang w:val="cs-CZ"/>
              </w:rPr>
              <w:t>A &lt; B</w:t>
            </w:r>
          </w:p>
        </w:tc>
        <w:tc>
          <w:tcPr>
            <w:tcW w:w="0" w:type="auto"/>
          </w:tcPr>
          <w:p w14:paraId="00E982E2" w14:textId="77777777" w:rsidR="001C6C01" w:rsidRPr="00FE1D98" w:rsidRDefault="001C6C01" w:rsidP="001C6C01">
            <w:pPr>
              <w:rPr>
                <w:lang w:val="cs-CZ"/>
              </w:rPr>
            </w:pPr>
            <w:r w:rsidRPr="00FE1D98">
              <w:rPr>
                <w:noProof/>
                <w:lang w:val="cs-CZ"/>
              </w:rPr>
              <w:t>Je A menší než B?</w:t>
            </w:r>
          </w:p>
        </w:tc>
      </w:tr>
      <w:tr w:rsidR="001C6C01" w:rsidRPr="00DF0D87" w14:paraId="6891F6E4" w14:textId="77777777" w:rsidTr="001C6C01">
        <w:tc>
          <w:tcPr>
            <w:tcW w:w="0" w:type="auto"/>
          </w:tcPr>
          <w:p w14:paraId="7C8639B9" w14:textId="77777777" w:rsidR="001C6C01" w:rsidRPr="00FE1D98" w:rsidRDefault="001C6C01" w:rsidP="001C6C01">
            <w:pPr>
              <w:rPr>
                <w:lang w:val="cs-CZ"/>
              </w:rPr>
            </w:pPr>
            <w:r w:rsidRPr="00FE1D98">
              <w:rPr>
                <w:lang w:val="cs-CZ"/>
              </w:rPr>
              <w:t>A &lt;= B</w:t>
            </w:r>
          </w:p>
        </w:tc>
        <w:tc>
          <w:tcPr>
            <w:tcW w:w="0" w:type="auto"/>
          </w:tcPr>
          <w:p w14:paraId="44616CA6" w14:textId="77777777" w:rsidR="001C6C01" w:rsidRPr="00FE1D98" w:rsidRDefault="001C6C01" w:rsidP="001C6C01">
            <w:pPr>
              <w:rPr>
                <w:lang w:val="cs-CZ"/>
              </w:rPr>
            </w:pPr>
            <w:r w:rsidRPr="00FE1D98">
              <w:rPr>
                <w:noProof/>
                <w:lang w:val="cs-CZ"/>
              </w:rPr>
              <w:t>Je A menší nebo rovno B?</w:t>
            </w:r>
          </w:p>
        </w:tc>
      </w:tr>
    </w:tbl>
    <w:p w14:paraId="42B979D2" w14:textId="77777777" w:rsidR="001C6C01" w:rsidRPr="00FE1D98" w:rsidRDefault="001C6C01" w:rsidP="001C6C01">
      <w:pPr>
        <w:rPr>
          <w:lang w:val="cs-CZ"/>
        </w:rPr>
      </w:pPr>
      <w:r w:rsidRPr="00FE1D98">
        <w:rPr>
          <w:lang w:val="cs-CZ"/>
        </w:rPr>
        <w:t>Podívejte se na seznam výrazů, které můžete v </w:t>
      </w:r>
      <w:proofErr w:type="spellStart"/>
      <w:r w:rsidRPr="00FE1D98">
        <w:rPr>
          <w:lang w:val="cs-CZ"/>
        </w:rPr>
        <w:t>EdScratchi</w:t>
      </w:r>
      <w:proofErr w:type="spellEnd"/>
      <w:r w:rsidRPr="00FE1D98">
        <w:rPr>
          <w:lang w:val="cs-CZ"/>
        </w:rPr>
        <w:t xml:space="preserve"> napsat:</w:t>
      </w:r>
    </w:p>
    <w:p w14:paraId="608343D4" w14:textId="77777777" w:rsidR="001C6C01" w:rsidRPr="00FE1D98" w:rsidRDefault="001C6C01" w:rsidP="001C6C01">
      <w:pPr>
        <w:tabs>
          <w:tab w:val="left" w:pos="6946"/>
        </w:tabs>
        <w:rPr>
          <w:lang w:val="cs-CZ"/>
        </w:rPr>
      </w:pPr>
    </w:p>
    <w:p w14:paraId="26CE145A" w14:textId="77777777" w:rsidR="001C6C01" w:rsidRPr="00FE1D98" w:rsidRDefault="001C6C01" w:rsidP="001C6C01">
      <w:pPr>
        <w:rPr>
          <w:lang w:val="cs-CZ"/>
        </w:rPr>
      </w:pPr>
    </w:p>
    <w:p w14:paraId="4AEF8F98" w14:textId="77777777" w:rsidR="001C6C01" w:rsidRPr="00FE1D98" w:rsidRDefault="001C6C01" w:rsidP="001C6C01">
      <w:pPr>
        <w:rPr>
          <w:lang w:val="cs-CZ"/>
        </w:rPr>
      </w:pPr>
    </w:p>
    <w:p w14:paraId="63649E52" w14:textId="77777777" w:rsidR="001C6C01" w:rsidRPr="00FE1D98" w:rsidRDefault="001C6C01" w:rsidP="001C6C01">
      <w:pPr>
        <w:rPr>
          <w:lang w:val="cs-CZ"/>
        </w:rPr>
      </w:pPr>
    </w:p>
    <w:p w14:paraId="261AA368" w14:textId="77777777" w:rsidR="001C6C01" w:rsidRPr="00FE1D98" w:rsidRDefault="001C6C01" w:rsidP="001C6C01">
      <w:pPr>
        <w:rPr>
          <w:lang w:val="cs-CZ"/>
        </w:rPr>
      </w:pPr>
    </w:p>
    <w:p w14:paraId="66FB8AAC" w14:textId="26C62E20" w:rsidR="001C6C01" w:rsidRPr="00FE1D98" w:rsidRDefault="001C6C01" w:rsidP="001C6C01">
      <w:pPr>
        <w:rPr>
          <w:lang w:val="cs-CZ"/>
        </w:rPr>
      </w:pPr>
      <w:r w:rsidRPr="00FE1D98">
        <w:rPr>
          <w:lang w:val="cs-CZ"/>
        </w:rPr>
        <w:t xml:space="preserve"> </w:t>
      </w:r>
      <w:r w:rsidR="00F11A33">
        <w:rPr>
          <w:lang w:val="cs-CZ"/>
        </w:rPr>
        <w:t>„</w:t>
      </w:r>
      <w:r w:rsidRPr="00FE1D98">
        <w:rPr>
          <w:noProof/>
          <w:lang w:val="cs-CZ"/>
        </w:rPr>
        <w:t>A</w:t>
      </w:r>
      <w:r w:rsidR="00F11A33">
        <w:rPr>
          <w:lang w:val="cs-CZ"/>
        </w:rPr>
        <w:t>“</w:t>
      </w:r>
      <w:r w:rsidRPr="00FE1D98">
        <w:rPr>
          <w:lang w:val="cs-CZ"/>
        </w:rPr>
        <w:t xml:space="preserve"> a </w:t>
      </w:r>
      <w:r w:rsidR="00F11A33">
        <w:rPr>
          <w:lang w:val="cs-CZ"/>
        </w:rPr>
        <w:t>„</w:t>
      </w:r>
      <w:r w:rsidRPr="00FE1D98">
        <w:rPr>
          <w:lang w:val="cs-CZ"/>
        </w:rPr>
        <w:t>B</w:t>
      </w:r>
      <w:r w:rsidR="00F11A33">
        <w:rPr>
          <w:lang w:val="cs-CZ"/>
        </w:rPr>
        <w:t>“</w:t>
      </w:r>
      <w:r w:rsidRPr="00FE1D98">
        <w:rPr>
          <w:lang w:val="cs-CZ"/>
        </w:rPr>
        <w:t xml:space="preserve"> ve výrazech můžete nahradit jakýmikoli hodnotami. Pomocí těchto hodnot můžete rovněž provádět výpočty. Např. </w:t>
      </w:r>
      <w:r w:rsidR="0056285D">
        <w:rPr>
          <w:lang w:val="cs-CZ"/>
        </w:rPr>
        <w:t>„</w:t>
      </w:r>
      <w:r w:rsidRPr="00FE1D98">
        <w:rPr>
          <w:lang w:val="cs-CZ"/>
        </w:rPr>
        <w:t>(A + 2) &gt; B</w:t>
      </w:r>
      <w:r w:rsidR="0056285D">
        <w:rPr>
          <w:lang w:val="cs-CZ"/>
        </w:rPr>
        <w:t>“</w:t>
      </w:r>
      <w:r w:rsidRPr="00FE1D98">
        <w:rPr>
          <w:lang w:val="cs-CZ"/>
        </w:rPr>
        <w:t xml:space="preserve"> znamená </w:t>
      </w:r>
      <w:r w:rsidR="0056285D">
        <w:rPr>
          <w:lang w:val="cs-CZ"/>
        </w:rPr>
        <w:t>„</w:t>
      </w:r>
      <w:r w:rsidRPr="00FE1D98">
        <w:rPr>
          <w:lang w:val="cs-CZ"/>
        </w:rPr>
        <w:t xml:space="preserve">Je A plus </w:t>
      </w:r>
      <w:r w:rsidRPr="00FE1D98">
        <w:rPr>
          <w:noProof/>
          <w:lang w:val="cs-CZ"/>
        </w:rPr>
        <w:t>2</w:t>
      </w:r>
      <w:r w:rsidRPr="00FE1D98">
        <w:rPr>
          <w:lang w:val="cs-CZ"/>
        </w:rPr>
        <w:t xml:space="preserve"> větší než B?</w:t>
      </w:r>
      <w:r w:rsidR="0056285D">
        <w:rPr>
          <w:lang w:val="cs-CZ"/>
        </w:rPr>
        <w:t>“</w:t>
      </w:r>
    </w:p>
    <w:p w14:paraId="5B03C3AC" w14:textId="38AA5E08" w:rsidR="001C6C01" w:rsidRPr="00FE1D98" w:rsidRDefault="001C6C01" w:rsidP="001C6C01">
      <w:pPr>
        <w:rPr>
          <w:lang w:val="cs-CZ"/>
        </w:rPr>
      </w:pPr>
      <w:r w:rsidRPr="00FE1D98">
        <w:rPr>
          <w:lang w:val="cs-CZ"/>
        </w:rPr>
        <w:t xml:space="preserve">Při psaní kódu výrazy fungují v konkrétním pořadí. Pokud váš výraz zahrnuje výpočty, výraz dokončí nejprve výpočty. Poté porovná levou stranu výrazu s pravou stranou a vyhodnotí výraz buď jako </w:t>
      </w:r>
      <w:r w:rsidR="0056285D">
        <w:rPr>
          <w:lang w:val="cs-CZ"/>
        </w:rPr>
        <w:t>„</w:t>
      </w:r>
      <w:r w:rsidRPr="00FE1D98">
        <w:rPr>
          <w:lang w:val="cs-CZ"/>
        </w:rPr>
        <w:t>pravdivý</w:t>
      </w:r>
      <w:r w:rsidR="0056285D">
        <w:rPr>
          <w:lang w:val="cs-CZ"/>
        </w:rPr>
        <w:t>“</w:t>
      </w:r>
      <w:r w:rsidRPr="00FE1D98">
        <w:rPr>
          <w:lang w:val="cs-CZ"/>
        </w:rPr>
        <w:t xml:space="preserve"> nebo </w:t>
      </w:r>
      <w:r w:rsidR="0056285D">
        <w:rPr>
          <w:lang w:val="cs-CZ"/>
        </w:rPr>
        <w:t>„</w:t>
      </w:r>
      <w:r w:rsidRPr="00FE1D98">
        <w:rPr>
          <w:lang w:val="cs-CZ"/>
        </w:rPr>
        <w:t>nepravdivý</w:t>
      </w:r>
      <w:r w:rsidR="0056285D">
        <w:rPr>
          <w:lang w:val="cs-CZ"/>
        </w:rPr>
        <w:t>“</w:t>
      </w:r>
      <w:r w:rsidRPr="00FE1D98">
        <w:rPr>
          <w:lang w:val="cs-CZ"/>
        </w:rPr>
        <w:t>.</w:t>
      </w:r>
    </w:p>
    <w:p w14:paraId="3A76797F" w14:textId="2DC306E6"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4816" behindDoc="0" locked="0" layoutInCell="1" allowOverlap="1" wp14:anchorId="074F40F2" wp14:editId="274D0BC4">
                <wp:simplePos x="0" y="0"/>
                <wp:positionH relativeFrom="column">
                  <wp:posOffset>-30480</wp:posOffset>
                </wp:positionH>
                <wp:positionV relativeFrom="paragraph">
                  <wp:posOffset>1015034</wp:posOffset>
                </wp:positionV>
                <wp:extent cx="5715000" cy="3637129"/>
                <wp:effectExtent l="0" t="0" r="19050" b="20955"/>
                <wp:wrapTopAndBottom/>
                <wp:docPr id="1501" name="Group 1501"/>
                <wp:cNvGraphicFramePr/>
                <a:graphic xmlns:a="http://schemas.openxmlformats.org/drawingml/2006/main">
                  <a:graphicData uri="http://schemas.microsoft.com/office/word/2010/wordprocessingGroup">
                    <wpg:wgp>
                      <wpg:cNvGrpSpPr/>
                      <wpg:grpSpPr>
                        <a:xfrm>
                          <a:off x="0" y="0"/>
                          <a:ext cx="5715000" cy="3637129"/>
                          <a:chOff x="0" y="0"/>
                          <a:chExt cx="5715000" cy="3159659"/>
                        </a:xfrm>
                      </wpg:grpSpPr>
                      <wps:wsp>
                        <wps:cNvPr id="1462" name="Text Box 1462"/>
                        <wps:cNvSpPr txBox="1">
                          <a:spLocks noChangeArrowheads="1"/>
                        </wps:cNvSpPr>
                        <wps:spPr bwMode="auto">
                          <a:xfrm>
                            <a:off x="0" y="672999"/>
                            <a:ext cx="5715000" cy="248666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1E158730" w14:textId="2075D181" w:rsidR="002A1612" w:rsidRPr="00394568" w:rsidRDefault="002A1612" w:rsidP="001C6C01">
                              <w:pPr>
                                <w:rPr>
                                  <w:lang w:val="cs-CZ"/>
                                </w:rPr>
                              </w:pPr>
                              <w:bookmarkStart w:id="153" w:name="_Hlk17487558"/>
                              <w:bookmarkStart w:id="154"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r w:rsidRPr="00394568">
                                <w:rPr>
                                  <w:color w:val="FF7000"/>
                                  <w:lang w:val="cs-CZ"/>
                                </w:rPr>
                                <w:t>X &gt;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7B46E7">
                                <w:rPr>
                                  <w:lang w:val="cs-CZ"/>
                                </w:rPr>
                                <w:t>(</w:t>
                              </w:r>
                              <w:r w:rsidRPr="007B46E7">
                                <w:rPr>
                                  <w:rFonts w:hint="eastAsia"/>
                                  <w:lang w:val="cs-CZ"/>
                                </w:rPr>
                                <w:t>čti</w:t>
                              </w:r>
                              <w:r w:rsidRPr="007B46E7">
                                <w:rPr>
                                  <w:lang w:val="cs-CZ"/>
                                </w:rPr>
                                <w:t xml:space="preserve"> </w:t>
                              </w:r>
                              <w:r w:rsidRPr="007B46E7">
                                <w:rPr>
                                  <w:rFonts w:hint="eastAsia"/>
                                  <w:lang w:val="cs-CZ"/>
                                </w:rPr>
                                <w:t>„</w:t>
                              </w:r>
                              <w:proofErr w:type="spellStart"/>
                              <w:r w:rsidRPr="007B46E7">
                                <w:rPr>
                                  <w:rFonts w:hint="eastAsia"/>
                                  <w:lang w:val="cs-CZ"/>
                                </w:rPr>
                                <w:t>bůleovská</w:t>
                              </w:r>
                              <w:proofErr w:type="spellEnd"/>
                              <w:r w:rsidRPr="007B46E7">
                                <w:rPr>
                                  <w:lang w:val="cs-CZ"/>
                                </w:rPr>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3"/>
                            <w:bookmarkEnd w:id="154"/>
                            <w:p w14:paraId="77A6E701" w14:textId="77777777" w:rsidR="002A1612" w:rsidRPr="00FE265C"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1471" name="Picture 147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9160"/>
                          </a:xfrm>
                          <a:prstGeom prst="rect">
                            <a:avLst/>
                          </a:prstGeom>
                        </pic:spPr>
                      </pic:pic>
                      <wps:wsp>
                        <wps:cNvPr id="1493" name="Text Box 2"/>
                        <wps:cNvSpPr txBox="1">
                          <a:spLocks noChangeArrowheads="1"/>
                        </wps:cNvSpPr>
                        <wps:spPr bwMode="auto">
                          <a:xfrm>
                            <a:off x="1016813" y="303581"/>
                            <a:ext cx="1495800" cy="365760"/>
                          </a:xfrm>
                          <a:prstGeom prst="rect">
                            <a:avLst/>
                          </a:prstGeom>
                          <a:noFill/>
                          <a:ln w="9525">
                            <a:noFill/>
                            <a:miter lim="800000"/>
                            <a:headEnd/>
                            <a:tailEnd/>
                          </a:ln>
                        </wps:spPr>
                        <wps:txb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4F40F2" id="Group 1501" o:spid="_x0000_s1687" style="position:absolute;margin-left:-2.4pt;margin-top:79.9pt;width:450pt;height:286.4pt;z-index:253474816;mso-height-relative:margin" coordsize="57150,3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">
                <v:roundrect id="Text Box 1462" o:spid="_x0000_s1688" style="position:absolute;top:6729;width:57150;height:24867;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" strokecolor="#5a5a5a [2109]">
                  <v:stroke joinstyle="miter"/>
                  <v:textbox inset=",5mm,,2.5mm">
                    <w:txbxContent>
                      <w:p w14:paraId="1E158730" w14:textId="2075D181" w:rsidR="002A1612" w:rsidRPr="00394568" w:rsidRDefault="002A1612" w:rsidP="001C6C01">
                        <w:pPr>
                          <w:rPr>
                            <w:lang w:val="cs-CZ"/>
                          </w:rPr>
                        </w:pPr>
                        <w:bookmarkStart w:id="155" w:name="_Hlk17487558"/>
                        <w:bookmarkStart w:id="156" w:name="_Hlk17487559"/>
                        <w:r w:rsidRPr="00394568">
                          <w:rPr>
                            <w:lang w:val="cs-CZ"/>
                          </w:rPr>
                          <w:t>Přestože výrazy vyhodnocují čísla a mohou obsahovat matematiku,</w:t>
                        </w:r>
                        <w:r>
                          <w:rPr>
                            <w:lang w:val="cs-CZ"/>
                          </w:rPr>
                          <w:t xml:space="preserve"> jejich řešením je vždy jedna ze dvou odpovědí</w:t>
                        </w:r>
                        <w:r w:rsidRPr="00394568">
                          <w:rPr>
                            <w:lang w:val="cs-CZ"/>
                          </w:rPr>
                          <w:t xml:space="preserve">: </w:t>
                        </w:r>
                        <w:r>
                          <w:rPr>
                            <w:lang w:val="cs-CZ"/>
                          </w:rPr>
                          <w:t>„</w:t>
                        </w:r>
                        <w:proofErr w:type="spellStart"/>
                        <w:r w:rsidRPr="00394568">
                          <w:rPr>
                            <w:lang w:val="cs-CZ"/>
                          </w:rPr>
                          <w:t>true</w:t>
                        </w:r>
                        <w:proofErr w:type="spellEnd"/>
                        <w:r>
                          <w:rPr>
                            <w:lang w:val="cs-CZ"/>
                          </w:rPr>
                          <w:t>“</w:t>
                        </w:r>
                        <w:r w:rsidRPr="00394568">
                          <w:rPr>
                            <w:lang w:val="cs-CZ"/>
                          </w:rPr>
                          <w:t xml:space="preserve"> </w:t>
                        </w:r>
                        <w:r>
                          <w:rPr>
                            <w:lang w:val="cs-CZ"/>
                          </w:rPr>
                          <w:t>(pravdivý) nebo</w:t>
                        </w:r>
                        <w:r w:rsidRPr="00394568">
                          <w:rPr>
                            <w:lang w:val="cs-CZ"/>
                          </w:rPr>
                          <w:t xml:space="preserve"> </w:t>
                        </w:r>
                        <w:r>
                          <w:rPr>
                            <w:lang w:val="cs-CZ"/>
                          </w:rPr>
                          <w:t>„</w:t>
                        </w:r>
                        <w:proofErr w:type="spellStart"/>
                        <w:r w:rsidRPr="00394568">
                          <w:rPr>
                            <w:lang w:val="cs-CZ"/>
                          </w:rPr>
                          <w:t>false</w:t>
                        </w:r>
                        <w:proofErr w:type="spellEnd"/>
                        <w:r>
                          <w:rPr>
                            <w:lang w:val="cs-CZ"/>
                          </w:rPr>
                          <w:t xml:space="preserve">“ (nepravdivý). </w:t>
                        </w:r>
                        <w:r w:rsidRPr="00394568">
                          <w:rPr>
                            <w:lang w:val="cs-CZ"/>
                          </w:rPr>
                          <w:t xml:space="preserve">Proto jsou při použití s podmíněným kódem tak užitečné. </w:t>
                        </w:r>
                        <w:r>
                          <w:rPr>
                            <w:lang w:val="cs-CZ"/>
                          </w:rPr>
                          <w:t>Než abychom se museli obávat, jaká bude přesná hodnota výrazu, můžeme pracovat v rámci možností „pravdivý“</w:t>
                        </w:r>
                        <w:r w:rsidRPr="00394568">
                          <w:rPr>
                            <w:lang w:val="cs-CZ"/>
                          </w:rPr>
                          <w:t xml:space="preserve"> </w:t>
                        </w:r>
                        <w:r>
                          <w:rPr>
                            <w:lang w:val="cs-CZ"/>
                          </w:rPr>
                          <w:t>a</w:t>
                        </w:r>
                        <w:r w:rsidRPr="00394568">
                          <w:rPr>
                            <w:lang w:val="cs-CZ"/>
                          </w:rPr>
                          <w:t xml:space="preserve"> </w:t>
                        </w:r>
                        <w:r>
                          <w:rPr>
                            <w:lang w:val="cs-CZ"/>
                          </w:rPr>
                          <w:t>„nepravdivý“.</w:t>
                        </w:r>
                      </w:p>
                      <w:p w14:paraId="3AF00BF0" w14:textId="62F31183" w:rsidR="002A1612" w:rsidRPr="00394568" w:rsidRDefault="002A1612" w:rsidP="001C6C01">
                        <w:pPr>
                          <w:rPr>
                            <w:lang w:val="cs-CZ"/>
                          </w:rPr>
                        </w:pPr>
                        <w:r w:rsidRPr="00394568">
                          <w:rPr>
                            <w:lang w:val="cs-CZ"/>
                          </w:rPr>
                          <w:t xml:space="preserve">Řekněme například, že chcete, aby program něco dělal, pokud je hodnota </w:t>
                        </w:r>
                        <w:r>
                          <w:rPr>
                            <w:lang w:val="cs-CZ"/>
                          </w:rPr>
                          <w:t>vyšší</w:t>
                        </w:r>
                        <w:r w:rsidRPr="00394568">
                          <w:rPr>
                            <w:lang w:val="cs-CZ"/>
                          </w:rPr>
                          <w:t xml:space="preserve"> než 10. Namísto psaní </w:t>
                        </w:r>
                        <w:r>
                          <w:rPr>
                            <w:lang w:val="cs-CZ"/>
                          </w:rPr>
                          <w:t xml:space="preserve">sady </w:t>
                        </w:r>
                        <w:r w:rsidRPr="00394568">
                          <w:rPr>
                            <w:lang w:val="cs-CZ"/>
                          </w:rPr>
                          <w:t xml:space="preserve">vnořených </w:t>
                        </w:r>
                        <w:proofErr w:type="spellStart"/>
                        <w:r w:rsidRPr="00394568">
                          <w:rPr>
                            <w:color w:val="FF7000"/>
                            <w:lang w:val="cs-CZ"/>
                          </w:rPr>
                          <w:t>if</w:t>
                        </w:r>
                        <w:proofErr w:type="spellEnd"/>
                        <w:r w:rsidRPr="00394568">
                          <w:rPr>
                            <w:lang w:val="cs-CZ"/>
                          </w:rPr>
                          <w:t xml:space="preserve"> bloků pro kontrolu přesné hodnoty můžete použít pouze jeden výraz, který </w:t>
                        </w:r>
                        <w:r w:rsidRPr="00394568">
                          <w:rPr>
                            <w:color w:val="FF7000"/>
                            <w:lang w:val="cs-CZ"/>
                          </w:rPr>
                          <w:t>X &gt; 10</w:t>
                        </w:r>
                        <w:r w:rsidRPr="00394568">
                          <w:rPr>
                            <w:lang w:val="cs-CZ"/>
                          </w:rPr>
                          <w:t xml:space="preserve">. </w:t>
                        </w:r>
                        <w:r>
                          <w:rPr>
                            <w:lang w:val="cs-CZ"/>
                          </w:rPr>
                          <w:t>P</w:t>
                        </w:r>
                        <w:r w:rsidRPr="00394568">
                          <w:rPr>
                            <w:lang w:val="cs-CZ"/>
                          </w:rPr>
                          <w:t>rogram zkontroluje tuto hodnotu</w:t>
                        </w:r>
                        <w:r>
                          <w:rPr>
                            <w:lang w:val="cs-CZ"/>
                          </w:rPr>
                          <w:t xml:space="preserve"> a bez ohledu na nastavenou hodnotu X, dokud bude X převyšovat 10, bude podmínka pravdivá</w:t>
                        </w:r>
                        <w:r w:rsidRPr="00394568">
                          <w:rPr>
                            <w:lang w:val="cs-CZ"/>
                          </w:rPr>
                          <w:t>!</w:t>
                        </w:r>
                      </w:p>
                      <w:p w14:paraId="2606C550" w14:textId="6EDCD5F3" w:rsidR="002A1612" w:rsidRPr="00FE265C" w:rsidRDefault="002A1612" w:rsidP="001C6C01">
                        <w:pPr>
                          <w:rPr>
                            <w:lang w:val="cs-CZ"/>
                          </w:rPr>
                        </w:pPr>
                        <w:r w:rsidRPr="00394568">
                          <w:rPr>
                            <w:lang w:val="cs-CZ"/>
                          </w:rPr>
                          <w:t xml:space="preserve">V informatice existuje speciální název pro data, která mají pouze jednu ze dvou možných hodnot: </w:t>
                        </w:r>
                        <w:r>
                          <w:rPr>
                            <w:lang w:val="cs-CZ"/>
                          </w:rPr>
                          <w:t>tento druh dat nazýváme</w:t>
                        </w:r>
                        <w:r w:rsidRPr="00394568">
                          <w:rPr>
                            <w:lang w:val="cs-CZ"/>
                          </w:rPr>
                          <w:t xml:space="preserve"> </w:t>
                        </w:r>
                        <w:r>
                          <w:rPr>
                            <w:color w:val="FF7000"/>
                            <w:lang w:val="cs-CZ"/>
                          </w:rPr>
                          <w:t xml:space="preserve">booleovská </w:t>
                        </w:r>
                        <w:r w:rsidRPr="00394568">
                          <w:rPr>
                            <w:color w:val="FF7000"/>
                            <w:lang w:val="cs-CZ"/>
                          </w:rPr>
                          <w:t>data</w:t>
                        </w:r>
                        <w:r>
                          <w:rPr>
                            <w:color w:val="FF7000"/>
                            <w:lang w:val="cs-CZ"/>
                          </w:rPr>
                          <w:t xml:space="preserve"> </w:t>
                        </w:r>
                        <w:r w:rsidRPr="007B46E7">
                          <w:rPr>
                            <w:lang w:val="cs-CZ"/>
                          </w:rPr>
                          <w:t>(</w:t>
                        </w:r>
                        <w:r w:rsidRPr="007B46E7">
                          <w:rPr>
                            <w:rFonts w:hint="eastAsia"/>
                            <w:lang w:val="cs-CZ"/>
                          </w:rPr>
                          <w:t>čti</w:t>
                        </w:r>
                        <w:r w:rsidRPr="007B46E7">
                          <w:rPr>
                            <w:lang w:val="cs-CZ"/>
                          </w:rPr>
                          <w:t xml:space="preserve"> </w:t>
                        </w:r>
                        <w:r w:rsidRPr="007B46E7">
                          <w:rPr>
                            <w:rFonts w:hint="eastAsia"/>
                            <w:lang w:val="cs-CZ"/>
                          </w:rPr>
                          <w:t>„</w:t>
                        </w:r>
                        <w:proofErr w:type="spellStart"/>
                        <w:r w:rsidRPr="007B46E7">
                          <w:rPr>
                            <w:rFonts w:hint="eastAsia"/>
                            <w:lang w:val="cs-CZ"/>
                          </w:rPr>
                          <w:t>bůleovská</w:t>
                        </w:r>
                        <w:proofErr w:type="spellEnd"/>
                        <w:r w:rsidRPr="007B46E7">
                          <w:rPr>
                            <w:lang w:val="cs-CZ"/>
                          </w:rPr>
                          <w:t>”)</w:t>
                        </w:r>
                        <w:r w:rsidRPr="00394568">
                          <w:rPr>
                            <w:lang w:val="cs-CZ"/>
                          </w:rPr>
                          <w:t>.</w:t>
                        </w:r>
                        <w:r w:rsidRPr="00FE265C">
                          <w:rPr>
                            <w:lang w:val="cs-CZ"/>
                          </w:rPr>
                          <w:t xml:space="preserve"> </w:t>
                        </w:r>
                      </w:p>
                      <w:p w14:paraId="6CCC60B5" w14:textId="77777777" w:rsidR="002A1612" w:rsidRPr="00FE265C" w:rsidRDefault="002A1612" w:rsidP="001C6C01">
                        <w:pPr>
                          <w:rPr>
                            <w:lang w:val="cs-CZ"/>
                          </w:rPr>
                        </w:pPr>
                      </w:p>
                      <w:bookmarkEnd w:id="155"/>
                      <w:bookmarkEnd w:id="156"/>
                      <w:p w14:paraId="77A6E701" w14:textId="77777777" w:rsidR="002A1612" w:rsidRPr="00FE265C" w:rsidRDefault="002A1612" w:rsidP="001C6C01">
                        <w:pPr>
                          <w:rPr>
                            <w:lang w:val="cs-CZ"/>
                          </w:rPr>
                        </w:pPr>
                      </w:p>
                    </w:txbxContent>
                  </v:textbox>
                </v:roundrect>
                <v:shape id="Picture 1471" o:spid="_x0000_s1689" type="#_x0000_t75" style="position:absolute;left:2048;width:8991;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">
                  <v:imagedata r:id="rId42" o:title=""/>
                </v:shape>
                <v:shape id="_x0000_s1690" type="#_x0000_t202" style="position:absolute;left:10168;top:3035;width:1495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" filled="f" stroked="f">
                  <v:textbox>
                    <w:txbxContent>
                      <w:p w14:paraId="58F8F6E4"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62246776" w14:textId="77777777" w:rsidR="002A1612" w:rsidRPr="00D31915" w:rsidRDefault="002A1612" w:rsidP="001C6C01">
                        <w:pPr>
                          <w:rPr>
                            <w:b/>
                            <w:color w:val="FF7000"/>
                            <w:sz w:val="28"/>
                            <w:szCs w:val="28"/>
                          </w:rPr>
                        </w:pPr>
                      </w:p>
                      <w:p w14:paraId="29A20385"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Protože výrazy obsahují čísla</w:t>
      </w:r>
      <w:r w:rsidR="009504B8">
        <w:rPr>
          <w:lang w:val="cs-CZ"/>
        </w:rPr>
        <w:t>,</w:t>
      </w:r>
      <w:r w:rsidRPr="00FE1D98">
        <w:rPr>
          <w:lang w:val="cs-CZ"/>
        </w:rPr>
        <w:t xml:space="preserve"> a někdy i výpočty, je lákavé o nich přemýšlet jako o matematických problémech, které mají odpověď – číslo. Musíte však o výrazech přemýšlet stejně jako počítač. Nejprve </w:t>
      </w:r>
      <w:r w:rsidRPr="00FE1D98">
        <w:rPr>
          <w:b/>
          <w:bCs/>
          <w:lang w:val="cs-CZ"/>
        </w:rPr>
        <w:t>vyhodnoťte</w:t>
      </w:r>
      <w:r w:rsidRPr="00FE1D98">
        <w:rPr>
          <w:lang w:val="cs-CZ"/>
        </w:rPr>
        <w:t xml:space="preserve"> výraz dokončením všech výpočtů na obou stranách výrazu. Potom </w:t>
      </w:r>
      <w:r w:rsidRPr="00FE1D98">
        <w:rPr>
          <w:b/>
          <w:bCs/>
          <w:lang w:val="cs-CZ"/>
        </w:rPr>
        <w:t>vyřešte</w:t>
      </w:r>
      <w:r w:rsidRPr="00FE1D98">
        <w:rPr>
          <w:lang w:val="cs-CZ"/>
        </w:rPr>
        <w:t xml:space="preserve"> výraz porovnáním levé strany zápisu s pravou stranou. Jinými slovy, odpovězte, zda je výraz </w:t>
      </w:r>
      <w:r w:rsidR="009504B8">
        <w:rPr>
          <w:lang w:val="cs-CZ"/>
        </w:rPr>
        <w:t>„</w:t>
      </w:r>
      <w:r w:rsidRPr="00FE1D98">
        <w:rPr>
          <w:lang w:val="cs-CZ"/>
        </w:rPr>
        <w:t>pravdivý</w:t>
      </w:r>
      <w:r w:rsidR="009504B8">
        <w:rPr>
          <w:lang w:val="cs-CZ"/>
        </w:rPr>
        <w:t>“</w:t>
      </w:r>
      <w:r w:rsidRPr="00FE1D98">
        <w:rPr>
          <w:lang w:val="cs-CZ"/>
        </w:rPr>
        <w:t xml:space="preserve"> nebo </w:t>
      </w:r>
      <w:r w:rsidR="009504B8">
        <w:rPr>
          <w:lang w:val="cs-CZ"/>
        </w:rPr>
        <w:t>„</w:t>
      </w:r>
      <w:r w:rsidRPr="00FE1D98">
        <w:rPr>
          <w:lang w:val="cs-CZ"/>
        </w:rPr>
        <w:t>nepravdivý</w:t>
      </w:r>
      <w:r w:rsidR="009504B8">
        <w:rPr>
          <w:lang w:val="cs-CZ"/>
        </w:rPr>
        <w:t>“</w:t>
      </w:r>
      <w:r w:rsidRPr="00FE1D98">
        <w:rPr>
          <w:lang w:val="cs-CZ"/>
        </w:rPr>
        <w:t>.</w:t>
      </w:r>
    </w:p>
    <w:p w14:paraId="6E1FD912" w14:textId="77777777" w:rsidR="001C6C01" w:rsidRPr="00FE1D98" w:rsidRDefault="001C6C01" w:rsidP="001C6C01">
      <w:pPr>
        <w:rPr>
          <w:lang w:val="cs-CZ"/>
        </w:rPr>
      </w:pPr>
    </w:p>
    <w:p w14:paraId="56D782DF" w14:textId="5329BB82" w:rsidR="001C6C01" w:rsidRDefault="001C6C01" w:rsidP="001C6C01">
      <w:pPr>
        <w:rPr>
          <w:lang w:val="cs-CZ"/>
        </w:rPr>
      </w:pPr>
      <w:r w:rsidRPr="00FE1D98">
        <w:rPr>
          <w:lang w:val="cs-CZ"/>
        </w:rPr>
        <w:lastRenderedPageBreak/>
        <w:t>Schopnost porozumět tomu, co výrazy znamenají a co řeší, vám pomůže sledovat, co se v</w:t>
      </w:r>
      <w:r w:rsidR="00E43DB2">
        <w:rPr>
          <w:lang w:val="cs-CZ"/>
        </w:rPr>
        <w:t> </w:t>
      </w:r>
      <w:r w:rsidRPr="00FE1D98">
        <w:rPr>
          <w:lang w:val="cs-CZ"/>
        </w:rPr>
        <w:t xml:space="preserve">programu děje, jeho pouhým </w:t>
      </w:r>
      <w:r w:rsidR="00E43DB2">
        <w:rPr>
          <w:lang w:val="cs-CZ"/>
        </w:rPr>
        <w:t>„</w:t>
      </w:r>
      <w:r w:rsidRPr="00FE1D98">
        <w:rPr>
          <w:lang w:val="cs-CZ"/>
        </w:rPr>
        <w:t>přečtením</w:t>
      </w:r>
      <w:r w:rsidR="00E43DB2">
        <w:rPr>
          <w:lang w:val="cs-CZ"/>
        </w:rPr>
        <w:t>“</w:t>
      </w:r>
      <w:r w:rsidRPr="00FE1D98">
        <w:rPr>
          <w:lang w:val="cs-CZ"/>
        </w:rPr>
        <w:t xml:space="preserve">. Jde o důležitou dovednost při programování, známou jako </w:t>
      </w:r>
      <w:r>
        <w:rPr>
          <w:lang w:val="cs-CZ"/>
        </w:rPr>
        <w:t>trasování</w:t>
      </w:r>
      <w:r w:rsidRPr="00FE1D98">
        <w:rPr>
          <w:lang w:val="cs-CZ"/>
        </w:rPr>
        <w:t xml:space="preserve"> (</w:t>
      </w:r>
      <w:proofErr w:type="spellStart"/>
      <w:r w:rsidRPr="00FE1D98">
        <w:rPr>
          <w:b/>
          <w:color w:val="FF7000"/>
          <w:lang w:val="cs-CZ"/>
        </w:rPr>
        <w:t>tracing</w:t>
      </w:r>
      <w:proofErr w:type="spellEnd"/>
      <w:r w:rsidRPr="00FE1D98">
        <w:rPr>
          <w:lang w:val="cs-CZ"/>
        </w:rPr>
        <w:t>).</w:t>
      </w:r>
    </w:p>
    <w:p w14:paraId="24C47E41"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8368" behindDoc="0" locked="0" layoutInCell="1" allowOverlap="1" wp14:anchorId="3DBB8383" wp14:editId="50B0CE04">
                <wp:simplePos x="0" y="0"/>
                <wp:positionH relativeFrom="column">
                  <wp:posOffset>0</wp:posOffset>
                </wp:positionH>
                <wp:positionV relativeFrom="paragraph">
                  <wp:posOffset>178739</wp:posOffset>
                </wp:positionV>
                <wp:extent cx="5715000" cy="2130425"/>
                <wp:effectExtent l="0" t="0" r="19050" b="22225"/>
                <wp:wrapTopAndBottom/>
                <wp:docPr id="3" name="Group 901"/>
                <wp:cNvGraphicFramePr/>
                <a:graphic xmlns:a="http://schemas.openxmlformats.org/drawingml/2006/main">
                  <a:graphicData uri="http://schemas.microsoft.com/office/word/2010/wordprocessingGroup">
                    <wpg:wgp>
                      <wpg:cNvGrpSpPr/>
                      <wpg:grpSpPr>
                        <a:xfrm>
                          <a:off x="0" y="0"/>
                          <a:ext cx="5715000" cy="2130425"/>
                          <a:chOff x="0" y="0"/>
                          <a:chExt cx="5715000" cy="2131572"/>
                        </a:xfrm>
                      </wpg:grpSpPr>
                      <wps:wsp>
                        <wps:cNvPr id="10" name="Text Box 898"/>
                        <wps:cNvSpPr txBox="1">
                          <a:spLocks noChangeArrowheads="1"/>
                        </wps:cNvSpPr>
                        <wps:spPr bwMode="auto">
                          <a:xfrm>
                            <a:off x="0" y="665684"/>
                            <a:ext cx="5715000" cy="14658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wps:txbx>
                        <wps:bodyPr rot="0" vert="horz" wrap="square" lIns="91440" tIns="180000" rIns="91440" bIns="90000" anchor="t" anchorCtr="0">
                          <a:noAutofit/>
                        </wps:bodyPr>
                      </wps:wsp>
                      <pic:pic xmlns:pic="http://schemas.openxmlformats.org/drawingml/2006/picture">
                        <pic:nvPicPr>
                          <pic:cNvPr id="11" name="Picture 89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13" name="Text Box 2"/>
                        <wps:cNvSpPr txBox="1">
                          <a:spLocks noChangeArrowheads="1"/>
                        </wps:cNvSpPr>
                        <wps:spPr bwMode="auto">
                          <a:xfrm>
                            <a:off x="1009498" y="303581"/>
                            <a:ext cx="1860923" cy="365760"/>
                          </a:xfrm>
                          <a:prstGeom prst="rect">
                            <a:avLst/>
                          </a:prstGeom>
                          <a:noFill/>
                          <a:ln w="9525">
                            <a:noFill/>
                            <a:miter lim="800000"/>
                            <a:headEnd/>
                            <a:tailEnd/>
                          </a:ln>
                        </wps:spPr>
                        <wps:txb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DBB8383" id="Group 901" o:spid="_x0000_s1691" style="position:absolute;margin-left:0;margin-top:14.05pt;width:450pt;height:167.75pt;z-index:253498368;mso-height-relative:margin" coordsize="57150,21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">
                <v:roundrect id="Text Box 898" o:spid="_x0000_s1692" style="position:absolute;top:6656;width:57150;height:1465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" strokecolor="#5a5a5a [2109]">
                  <v:stroke joinstyle="miter"/>
                  <v:textbox inset=",5mm,,2.5mm">
                    <w:txbxContent>
                      <w:p w14:paraId="476DBD23" w14:textId="77777777" w:rsidR="002A1612" w:rsidRPr="00810111" w:rsidRDefault="002A1612" w:rsidP="001C6C01">
                        <w:pPr>
                          <w:rPr>
                            <w:lang w:val="cs-CZ"/>
                          </w:rPr>
                        </w:pPr>
                        <w:r>
                          <w:rPr>
                            <w:b/>
                            <w:color w:val="FF7000"/>
                            <w:lang w:val="cs-CZ"/>
                          </w:rPr>
                          <w:t>Trasování</w:t>
                        </w:r>
                        <w:r w:rsidRPr="00810111">
                          <w:rPr>
                            <w:b/>
                            <w:color w:val="FF7000"/>
                            <w:lang w:val="cs-CZ"/>
                          </w:rPr>
                          <w:t xml:space="preserve"> (</w:t>
                        </w:r>
                        <w:proofErr w:type="spellStart"/>
                        <w:r w:rsidRPr="00810111">
                          <w:rPr>
                            <w:b/>
                            <w:color w:val="FF7000"/>
                            <w:lang w:val="cs-CZ"/>
                          </w:rPr>
                          <w:t>Tracing</w:t>
                        </w:r>
                        <w:proofErr w:type="spellEnd"/>
                        <w:r w:rsidRPr="00810111">
                          <w:rPr>
                            <w:b/>
                            <w:color w:val="FF7000"/>
                            <w:lang w:val="cs-CZ"/>
                          </w:rPr>
                          <w:t>)</w:t>
                        </w:r>
                        <w:r w:rsidRPr="00810111">
                          <w:rPr>
                            <w:lang w:val="cs-CZ"/>
                          </w:rPr>
                          <w:t xml:space="preserve"> </w:t>
                        </w:r>
                        <w:r w:rsidRPr="006A5E77">
                          <w:rPr>
                            <w:lang w:val="cs-CZ"/>
                          </w:rPr>
                          <w:t>kód</w:t>
                        </w:r>
                        <w:r>
                          <w:rPr>
                            <w:lang w:val="cs-CZ"/>
                          </w:rPr>
                          <w:t>u</w:t>
                        </w:r>
                        <w:r w:rsidRPr="006A5E77">
                          <w:rPr>
                            <w:lang w:val="cs-CZ"/>
                          </w:rPr>
                          <w:t xml:space="preserve"> znamená zpracování program</w:t>
                        </w:r>
                        <w:r>
                          <w:rPr>
                            <w:lang w:val="cs-CZ"/>
                          </w:rPr>
                          <w:t>u</w:t>
                        </w:r>
                        <w:r w:rsidRPr="006A5E77">
                          <w:rPr>
                            <w:lang w:val="cs-CZ"/>
                          </w:rPr>
                          <w:t xml:space="preserve"> řád</w:t>
                        </w:r>
                        <w:r>
                          <w:rPr>
                            <w:lang w:val="cs-CZ"/>
                          </w:rPr>
                          <w:t>ek</w:t>
                        </w:r>
                        <w:r w:rsidRPr="006A5E77">
                          <w:rPr>
                            <w:lang w:val="cs-CZ"/>
                          </w:rPr>
                          <w:t xml:space="preserve"> po řádku</w:t>
                        </w:r>
                        <w:r>
                          <w:rPr>
                            <w:lang w:val="cs-CZ"/>
                          </w:rPr>
                          <w:t xml:space="preserve"> a</w:t>
                        </w:r>
                        <w:r w:rsidRPr="006A5E77">
                          <w:rPr>
                            <w:lang w:val="cs-CZ"/>
                          </w:rPr>
                          <w:t xml:space="preserve"> zaznamenávání důležitých hodnot. </w:t>
                        </w:r>
                        <w:r>
                          <w:rPr>
                            <w:lang w:val="cs-CZ"/>
                          </w:rPr>
                          <w:t>Schopnost</w:t>
                        </w:r>
                        <w:r w:rsidRPr="006A5E77">
                          <w:rPr>
                            <w:lang w:val="cs-CZ"/>
                          </w:rPr>
                          <w:t xml:space="preserve"> </w:t>
                        </w:r>
                        <w:r>
                          <w:rPr>
                            <w:color w:val="FF7000"/>
                            <w:lang w:val="cs-CZ"/>
                          </w:rPr>
                          <w:t>trasovat</w:t>
                        </w:r>
                        <w:r w:rsidRPr="006A5E77">
                          <w:rPr>
                            <w:lang w:val="cs-CZ"/>
                          </w:rPr>
                          <w:t xml:space="preserve"> program a porozumět tomu, co se děje, umožňuje programátorovi zjistit, jak by měl kód běžet, i když </w:t>
                        </w:r>
                        <w:r>
                          <w:rPr>
                            <w:lang w:val="cs-CZ"/>
                          </w:rPr>
                          <w:t xml:space="preserve">je </w:t>
                        </w:r>
                        <w:r w:rsidRPr="006A5E77">
                          <w:rPr>
                            <w:lang w:val="cs-CZ"/>
                          </w:rPr>
                          <w:t>uvnitř</w:t>
                        </w:r>
                        <w:r>
                          <w:rPr>
                            <w:lang w:val="cs-CZ"/>
                          </w:rPr>
                          <w:t xml:space="preserve"> </w:t>
                        </w:r>
                        <w:r w:rsidRPr="006A5E77">
                          <w:rPr>
                            <w:lang w:val="cs-CZ"/>
                          </w:rPr>
                          <w:t xml:space="preserve">tohoto programu mnoho různých hodnot. </w:t>
                        </w:r>
                        <w:r>
                          <w:rPr>
                            <w:lang w:val="cs-CZ"/>
                          </w:rPr>
                          <w:t xml:space="preserve">Trasování </w:t>
                        </w:r>
                        <w:r w:rsidRPr="006A5E77">
                          <w:rPr>
                            <w:lang w:val="cs-CZ"/>
                          </w:rPr>
                          <w:t>kód</w:t>
                        </w:r>
                        <w:r>
                          <w:rPr>
                            <w:lang w:val="cs-CZ"/>
                          </w:rPr>
                          <w:t>u</w:t>
                        </w:r>
                        <w:r w:rsidRPr="006A5E77">
                          <w:rPr>
                            <w:lang w:val="cs-CZ"/>
                          </w:rPr>
                          <w:t xml:space="preserve"> může pomoci najít logické chyby nebo chyby v kódu, ale</w:t>
                        </w:r>
                        <w:r>
                          <w:rPr>
                            <w:lang w:val="cs-CZ"/>
                          </w:rPr>
                          <w:t xml:space="preserve"> rovněž se hodí, i když </w:t>
                        </w:r>
                        <w:r w:rsidRPr="006A5E77">
                          <w:rPr>
                            <w:lang w:val="cs-CZ"/>
                          </w:rPr>
                          <w:t>potřebujete jen pochopit, co se v programu děje.</w:t>
                        </w:r>
                      </w:p>
                    </w:txbxContent>
                  </v:textbox>
                </v:roundrect>
                <v:shape id="Picture 899" o:spid="_x0000_s169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">
                  <v:imagedata r:id="rId51" o:title=""/>
                </v:shape>
                <v:shape id="_x0000_s1694" type="#_x0000_t202" style="position:absolute;left:10094;top:3035;width:1861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7FDCDE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3ED180EB" w14:textId="77777777" w:rsidR="002A1612" w:rsidRPr="00D31915" w:rsidRDefault="002A1612" w:rsidP="001C6C01">
                        <w:pPr>
                          <w:rPr>
                            <w:b/>
                            <w:color w:val="FF7000"/>
                            <w:sz w:val="28"/>
                            <w:szCs w:val="28"/>
                          </w:rPr>
                        </w:pPr>
                      </w:p>
                    </w:txbxContent>
                  </v:textbox>
                </v:shape>
                <w10:wrap type="topAndBottom"/>
              </v:group>
            </w:pict>
          </mc:Fallback>
        </mc:AlternateContent>
      </w:r>
    </w:p>
    <w:p w14:paraId="212C43E7" w14:textId="77777777" w:rsidR="001C6C01" w:rsidRPr="00FE1D98" w:rsidRDefault="001C6C01" w:rsidP="001C6C01">
      <w:pPr>
        <w:rPr>
          <w:lang w:val="cs-CZ"/>
        </w:rPr>
      </w:pPr>
    </w:p>
    <w:p w14:paraId="3A35C8EA" w14:textId="77777777" w:rsidR="001C6C01" w:rsidRPr="00FE1D98" w:rsidRDefault="001C6C01" w:rsidP="001C6C01">
      <w:pPr>
        <w:rPr>
          <w:lang w:val="cs-CZ"/>
        </w:rPr>
      </w:pPr>
      <w:r w:rsidRPr="00FE1D98">
        <w:rPr>
          <w:lang w:val="cs-CZ"/>
        </w:rPr>
        <w:t xml:space="preserve">Když používáte programy obsahující hodnoty a výpočty prováděné pomocí těchto hodnot, </w:t>
      </w:r>
      <w:r w:rsidRPr="00BB651A">
        <w:rPr>
          <w:lang w:val="cs-CZ"/>
        </w:rPr>
        <w:t>zaměřte se na</w:t>
      </w:r>
      <w:r w:rsidRPr="00FE1D98">
        <w:rPr>
          <w:lang w:val="cs-CZ"/>
        </w:rPr>
        <w:t xml:space="preserve"> </w:t>
      </w:r>
      <w:r>
        <w:rPr>
          <w:lang w:val="cs-CZ"/>
        </w:rPr>
        <w:t>trasování</w:t>
      </w:r>
      <w:r w:rsidRPr="00FE1D98">
        <w:rPr>
          <w:lang w:val="cs-CZ"/>
        </w:rPr>
        <w:t xml:space="preserve"> programu, abyste si byli jisti, že chápete, co se v programu děje. </w:t>
      </w:r>
      <w:r>
        <w:rPr>
          <w:lang w:val="cs-CZ"/>
        </w:rPr>
        <w:t>Trasování</w:t>
      </w:r>
      <w:r w:rsidRPr="00FE1D98">
        <w:rPr>
          <w:lang w:val="cs-CZ"/>
        </w:rPr>
        <w:t xml:space="preserve"> vám pomůže porozumět, co se má v programu dít, a umožní vám program odladit, pokud nefunguje tak, jak má. </w:t>
      </w:r>
    </w:p>
    <w:p w14:paraId="3C69843D" w14:textId="77777777" w:rsidR="001C6C01" w:rsidRPr="00FE1D98" w:rsidRDefault="001C6C01" w:rsidP="001C6C01">
      <w:pPr>
        <w:pStyle w:val="Nadpis2"/>
        <w:rPr>
          <w:lang w:val="cs-CZ"/>
        </w:rPr>
      </w:pPr>
      <w:r w:rsidRPr="00FE1D98">
        <w:rPr>
          <w:lang w:val="cs-CZ"/>
        </w:rPr>
        <w:t>Vyzkoušejte si to!</w:t>
      </w:r>
    </w:p>
    <w:p w14:paraId="3702D9B9" w14:textId="77777777" w:rsidR="001C6C01" w:rsidRPr="00FE1D98" w:rsidRDefault="001C6C01" w:rsidP="001C6C01">
      <w:pPr>
        <w:rPr>
          <w:lang w:val="cs-CZ"/>
        </w:rPr>
      </w:pPr>
      <w:r w:rsidRPr="00FE1D98">
        <w:rPr>
          <w:lang w:val="cs-CZ"/>
        </w:rPr>
        <w:t>Zkuste vyřešit následující výrazy. Nejprve si napište, co jednotlivé výrazy znamenají, a poté vyřešte, zda jsou pravdivé (</w:t>
      </w:r>
      <w:proofErr w:type="spellStart"/>
      <w:r w:rsidRPr="00FE1D98">
        <w:rPr>
          <w:lang w:val="cs-CZ"/>
        </w:rPr>
        <w:t>true</w:t>
      </w:r>
      <w:proofErr w:type="spellEnd"/>
      <w:r w:rsidRPr="00FE1D98">
        <w:rPr>
          <w:lang w:val="cs-CZ"/>
        </w:rPr>
        <w:t>) nebo nepravdivé (</w:t>
      </w:r>
      <w:proofErr w:type="spellStart"/>
      <w:r w:rsidRPr="00FE1D98">
        <w:rPr>
          <w:lang w:val="cs-CZ"/>
        </w:rPr>
        <w:t>false</w:t>
      </w:r>
      <w:proofErr w:type="spellEnd"/>
      <w:r w:rsidRPr="00FE1D98">
        <w:rPr>
          <w:lang w:val="cs-CZ"/>
        </w:rPr>
        <w:t>).</w:t>
      </w:r>
    </w:p>
    <w:p w14:paraId="03676594" w14:textId="77777777" w:rsidR="001C6C01" w:rsidRPr="00FE1D98" w:rsidRDefault="001C6C01" w:rsidP="001C6C01">
      <w:pPr>
        <w:rPr>
          <w:lang w:val="cs-CZ"/>
        </w:rPr>
      </w:pPr>
      <w:r w:rsidRPr="00FE1D98">
        <w:rPr>
          <w:lang w:val="cs-CZ"/>
        </w:rPr>
        <w:t>Pokud u následujících otázek platí, že A = 2 a B = 4, jaký má každý z následujících výrazů význam (jinými slovy, jakou otázku klade) a jaké je jeho řešení (pravdivý či nepravdivý)?</w:t>
      </w:r>
    </w:p>
    <w:p w14:paraId="30B08A4D"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(A*2) = B </w:t>
      </w:r>
    </w:p>
    <w:p w14:paraId="7FB673E6" w14:textId="030B4DE3"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5894D25"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4F615164"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 &gt;= B </w:t>
      </w:r>
    </w:p>
    <w:p w14:paraId="637C5812" w14:textId="63B7A0E7" w:rsidR="001C6C01" w:rsidRPr="00FE1D98" w:rsidRDefault="001C6C01" w:rsidP="001C6C01">
      <w:pPr>
        <w:ind w:left="720"/>
        <w:rPr>
          <w:lang w:val="cs-CZ"/>
        </w:rPr>
      </w:pPr>
      <w:r w:rsidRPr="00FE1D98">
        <w:rPr>
          <w:lang w:val="cs-CZ"/>
        </w:rPr>
        <w:t xml:space="preserve">Význam: </w:t>
      </w:r>
      <w:r w:rsidR="00E43DB2">
        <w:rPr>
          <w:lang w:val="cs-CZ"/>
        </w:rPr>
        <w:tab/>
      </w:r>
      <w:r w:rsidRPr="00FE1D98">
        <w:rPr>
          <w:lang w:val="cs-CZ"/>
        </w:rPr>
        <w:t>________________________________________</w:t>
      </w:r>
    </w:p>
    <w:p w14:paraId="344B9636" w14:textId="77777777" w:rsidR="001C6C01" w:rsidRPr="00FE1D98" w:rsidRDefault="001C6C01" w:rsidP="001C6C01">
      <w:pPr>
        <w:ind w:left="720"/>
        <w:rPr>
          <w:lang w:val="cs-CZ"/>
        </w:rPr>
      </w:pPr>
      <w:r w:rsidRPr="00FE1D98">
        <w:rPr>
          <w:lang w:val="cs-CZ"/>
        </w:rPr>
        <w:t xml:space="preserve">Řešení: </w:t>
      </w:r>
      <w:r w:rsidRPr="00FE1D98">
        <w:rPr>
          <w:lang w:val="cs-CZ"/>
        </w:rPr>
        <w:tab/>
        <w:t>__________</w:t>
      </w:r>
    </w:p>
    <w:p w14:paraId="52CE7021"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(A+A) </w:t>
      </w:r>
      <w:r w:rsidRPr="00FE1D98">
        <w:rPr>
          <w:rFonts w:ascii="Courier New" w:hAnsi="Courier New" w:cs="Courier New"/>
          <w:b/>
          <w:lang w:val="cs-CZ"/>
        </w:rPr>
        <w:t>≠</w:t>
      </w:r>
      <w:r w:rsidRPr="00FE1D98">
        <w:rPr>
          <w:lang w:val="cs-CZ"/>
        </w:rPr>
        <w:t xml:space="preserve"> B  </w:t>
      </w:r>
    </w:p>
    <w:p w14:paraId="54B08C03" w14:textId="16A4BAE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13F829C2" w14:textId="48A2F97F"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3266A2B6" w14:textId="77777777" w:rsidR="001C6C01" w:rsidRPr="00FE1D98" w:rsidRDefault="001C6C01" w:rsidP="001C6C01">
      <w:pPr>
        <w:pStyle w:val="Odstavecseseznamem"/>
        <w:numPr>
          <w:ilvl w:val="0"/>
          <w:numId w:val="64"/>
        </w:numPr>
        <w:spacing w:after="200" w:line="276" w:lineRule="auto"/>
        <w:rPr>
          <w:lang w:val="cs-CZ"/>
        </w:rPr>
      </w:pPr>
      <w:r w:rsidRPr="00FE1D98">
        <w:rPr>
          <w:lang w:val="cs-CZ"/>
        </w:rPr>
        <w:t xml:space="preserve">(A-1) &lt; (B-3) </w:t>
      </w:r>
    </w:p>
    <w:p w14:paraId="267CF28A" w14:textId="2F4A6537" w:rsidR="001C6C01" w:rsidRPr="00FE1D98" w:rsidRDefault="001C6C01" w:rsidP="001C6C01">
      <w:pPr>
        <w:ind w:left="720"/>
        <w:rPr>
          <w:lang w:val="cs-CZ"/>
        </w:rPr>
      </w:pPr>
      <w:r w:rsidRPr="00FE1D98">
        <w:rPr>
          <w:lang w:val="cs-CZ"/>
        </w:rPr>
        <w:t>Význam:</w:t>
      </w:r>
      <w:r w:rsidR="00E43DB2">
        <w:rPr>
          <w:lang w:val="cs-CZ"/>
        </w:rPr>
        <w:tab/>
      </w:r>
      <w:r w:rsidRPr="00FE1D98">
        <w:rPr>
          <w:lang w:val="cs-CZ"/>
        </w:rPr>
        <w:t xml:space="preserve"> ________________________________________</w:t>
      </w:r>
    </w:p>
    <w:p w14:paraId="22716A7B" w14:textId="5419ADEB" w:rsidR="001C6C01" w:rsidRPr="00FE1D98" w:rsidRDefault="001C6C01" w:rsidP="001C6C01">
      <w:pPr>
        <w:ind w:left="720"/>
        <w:rPr>
          <w:lang w:val="cs-CZ"/>
        </w:rPr>
      </w:pPr>
      <w:r w:rsidRPr="00FE1D98">
        <w:rPr>
          <w:lang w:val="cs-CZ"/>
        </w:rPr>
        <w:t xml:space="preserve">Řešení: </w:t>
      </w:r>
      <w:r w:rsidR="00E43DB2">
        <w:rPr>
          <w:lang w:val="cs-CZ"/>
        </w:rPr>
        <w:tab/>
      </w:r>
      <w:r w:rsidRPr="00FE1D98">
        <w:rPr>
          <w:lang w:val="cs-CZ"/>
        </w:rPr>
        <w:t>__________</w:t>
      </w:r>
    </w:p>
    <w:p w14:paraId="740EBC0F" w14:textId="77777777" w:rsidR="001C6C01" w:rsidRPr="00FE1D98" w:rsidRDefault="001C6C01" w:rsidP="001C6C01">
      <w:pPr>
        <w:pStyle w:val="Nadpis1"/>
        <w:rPr>
          <w:b/>
          <w:lang w:val="cs-CZ"/>
        </w:rPr>
      </w:pPr>
      <w:bookmarkStart w:id="157" w:name="_Toc146267265"/>
      <w:r w:rsidRPr="00FE1D98">
        <w:rPr>
          <w:lang w:val="cs-CZ"/>
        </w:rPr>
        <w:lastRenderedPageBreak/>
        <w:t>U5-1.</w:t>
      </w:r>
      <w:bookmarkStart w:id="158" w:name="_Hlk516657599"/>
      <w:r w:rsidRPr="00FE1D98">
        <w:rPr>
          <w:lang w:val="cs-CZ"/>
        </w:rPr>
        <w:t xml:space="preserve">2 </w:t>
      </w:r>
      <w:bookmarkEnd w:id="158"/>
      <w:r w:rsidRPr="00FE1D98">
        <w:rPr>
          <w:lang w:val="cs-CZ"/>
        </w:rPr>
        <w:t>Prozkoumejte Edisonovy světelné senzory</w:t>
      </w:r>
      <w:bookmarkEnd w:id="157"/>
    </w:p>
    <w:p w14:paraId="7451814F" w14:textId="77777777" w:rsidR="001C6C01" w:rsidRPr="00FE1D98" w:rsidRDefault="001C6C01" w:rsidP="001C6C01">
      <w:pPr>
        <w:rPr>
          <w:lang w:val="cs-CZ"/>
        </w:rPr>
      </w:pPr>
      <w:r w:rsidRPr="00FE1D98">
        <w:rPr>
          <w:lang w:val="cs-CZ"/>
        </w:rPr>
        <w:t xml:space="preserve">Roboti Edison jsou vybaveni různými senzory, které mohou detekovat různé věci. Jedním z druhů senzorů, jimiž je Edison vybaven, jsou světelné senzory. </w:t>
      </w:r>
    </w:p>
    <w:p w14:paraId="75DAA942" w14:textId="77777777" w:rsidR="001C6C01" w:rsidRPr="00FE1D98" w:rsidRDefault="001C6C01" w:rsidP="001C6C01">
      <w:pPr>
        <w:pStyle w:val="Nadpis2"/>
        <w:rPr>
          <w:lang w:val="cs-CZ"/>
        </w:rPr>
      </w:pPr>
    </w:p>
    <w:p w14:paraId="609C4907" w14:textId="014EB8B8" w:rsidR="001C6C01" w:rsidRPr="00FE1D98" w:rsidRDefault="001C6C01" w:rsidP="001C6C01">
      <w:pPr>
        <w:pStyle w:val="Nadpis2"/>
        <w:rPr>
          <w:lang w:val="cs-CZ"/>
        </w:rPr>
      </w:pPr>
      <w:r w:rsidRPr="00FE1D98">
        <w:rPr>
          <w:lang w:val="cs-CZ"/>
        </w:rPr>
        <w:t>Úkol 1: Seznam</w:t>
      </w:r>
      <w:r w:rsidR="00D64EDE">
        <w:rPr>
          <w:lang w:val="cs-CZ"/>
        </w:rPr>
        <w:t>t</w:t>
      </w:r>
      <w:r w:rsidRPr="00FE1D98">
        <w:rPr>
          <w:lang w:val="cs-CZ"/>
        </w:rPr>
        <w:t xml:space="preserve">e se s Edisonovými světelnými senzory </w:t>
      </w:r>
    </w:p>
    <w:p w14:paraId="66AA7BB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6864" behindDoc="0" locked="0" layoutInCell="1" allowOverlap="1" wp14:anchorId="6D2B36FC" wp14:editId="6AD62789">
                <wp:simplePos x="0" y="0"/>
                <wp:positionH relativeFrom="column">
                  <wp:posOffset>-206063</wp:posOffset>
                </wp:positionH>
                <wp:positionV relativeFrom="paragraph">
                  <wp:posOffset>1020559</wp:posOffset>
                </wp:positionV>
                <wp:extent cx="6285865" cy="2393315"/>
                <wp:effectExtent l="0" t="0" r="635" b="0"/>
                <wp:wrapTopAndBottom/>
                <wp:docPr id="643" name="Group 643"/>
                <wp:cNvGraphicFramePr/>
                <a:graphic xmlns:a="http://schemas.openxmlformats.org/drawingml/2006/main">
                  <a:graphicData uri="http://schemas.microsoft.com/office/word/2010/wordprocessingGroup">
                    <wpg:wgp>
                      <wpg:cNvGrpSpPr/>
                      <wpg:grpSpPr>
                        <a:xfrm>
                          <a:off x="0" y="0"/>
                          <a:ext cx="6285865" cy="2393315"/>
                          <a:chOff x="0" y="0"/>
                          <a:chExt cx="6286189" cy="2396111"/>
                        </a:xfrm>
                      </wpg:grpSpPr>
                      <pic:pic xmlns:pic="http://schemas.openxmlformats.org/drawingml/2006/picture">
                        <pic:nvPicPr>
                          <pic:cNvPr id="1494" name="Picture 1494"/>
                          <pic:cNvPicPr>
                            <a:picLocks noChangeAspect="1"/>
                          </pic:cNvPicPr>
                        </pic:nvPicPr>
                        <pic:blipFill rotWithShape="1">
                          <a:blip r:embed="rId202" cstate="print">
                            <a:extLst>
                              <a:ext uri="{28A0092B-C50C-407E-A947-70E740481C1C}">
                                <a14:useLocalDpi xmlns:a14="http://schemas.microsoft.com/office/drawing/2010/main" val="0"/>
                              </a:ext>
                            </a:extLst>
                          </a:blip>
                          <a:srcRect l="4516" t="7181" b="8180"/>
                          <a:stretch/>
                        </pic:blipFill>
                        <pic:spPr>
                          <a:xfrm>
                            <a:off x="0" y="67586"/>
                            <a:ext cx="2543810" cy="1645920"/>
                          </a:xfrm>
                          <a:prstGeom prst="rect">
                            <a:avLst/>
                          </a:prstGeom>
                        </pic:spPr>
                      </pic:pic>
                      <wps:wsp>
                        <wps:cNvPr id="1497" name="Text Box 2"/>
                        <wps:cNvSpPr txBox="1">
                          <a:spLocks noChangeArrowheads="1"/>
                        </wps:cNvSpPr>
                        <wps:spPr bwMode="auto">
                          <a:xfrm>
                            <a:off x="1490869" y="1828799"/>
                            <a:ext cx="1769334" cy="550755"/>
                          </a:xfrm>
                          <a:prstGeom prst="rect">
                            <a:avLst/>
                          </a:prstGeom>
                          <a:noFill/>
                          <a:ln w="9525">
                            <a:noFill/>
                            <a:miter lim="800000"/>
                            <a:headEnd/>
                            <a:tailEnd/>
                          </a:ln>
                        </wps:spPr>
                        <wps:txb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wps:txbx>
                        <wps:bodyPr rot="0" vert="horz" wrap="square" lIns="91440" tIns="45720" rIns="91440" bIns="45720" anchor="t" anchorCtr="0">
                          <a:noAutofit/>
                        </wps:bodyPr>
                      </wps:wsp>
                      <wps:wsp>
                        <wps:cNvPr id="1503" name="Right Arrow 37"/>
                        <wps:cNvSpPr/>
                        <wps:spPr>
                          <a:xfrm rot="16200000">
                            <a:off x="1268233" y="1439186"/>
                            <a:ext cx="719319" cy="170610"/>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Text Box 2"/>
                        <wps:cNvSpPr txBox="1">
                          <a:spLocks noChangeArrowheads="1"/>
                        </wps:cNvSpPr>
                        <wps:spPr bwMode="auto">
                          <a:xfrm>
                            <a:off x="1546529" y="0"/>
                            <a:ext cx="1809095" cy="389578"/>
                          </a:xfrm>
                          <a:prstGeom prst="rect">
                            <a:avLst/>
                          </a:prstGeom>
                          <a:noFill/>
                          <a:ln w="9525">
                            <a:noFill/>
                            <a:miter lim="800000"/>
                            <a:headEnd/>
                            <a:tailEnd/>
                          </a:ln>
                        </wps:spPr>
                        <wps:txb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wps:txbx>
                        <wps:bodyPr rot="0" vert="horz" wrap="square" lIns="91440" tIns="45720" rIns="91440" bIns="45720" anchor="t" anchorCtr="0">
                          <a:noAutofit/>
                        </wps:bodyPr>
                      </wps:wsp>
                      <wps:wsp>
                        <wps:cNvPr id="565" name="Right Arrow 45"/>
                        <wps:cNvSpPr/>
                        <wps:spPr>
                          <a:xfrm rot="17875443" flipH="1">
                            <a:off x="2182634" y="377686"/>
                            <a:ext cx="431066" cy="170144"/>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6" name="Picture 626"/>
                          <pic:cNvPicPr>
                            <a:picLocks noChangeAspect="1"/>
                          </pic:cNvPicPr>
                        </pic:nvPicPr>
                        <pic:blipFill rotWithShape="1">
                          <a:blip r:embed="rId203" cstate="print">
                            <a:extLst>
                              <a:ext uri="{28A0092B-C50C-407E-A947-70E740481C1C}">
                                <a14:useLocalDpi xmlns:a14="http://schemas.microsoft.com/office/drawing/2010/main" val="0"/>
                              </a:ext>
                            </a:extLst>
                          </a:blip>
                          <a:srcRect l="14877" r="4127" b="4"/>
                          <a:stretch/>
                        </pic:blipFill>
                        <pic:spPr>
                          <a:xfrm>
                            <a:off x="2974664" y="232474"/>
                            <a:ext cx="3311525" cy="1838325"/>
                          </a:xfrm>
                          <a:prstGeom prst="rect">
                            <a:avLst/>
                          </a:prstGeom>
                        </pic:spPr>
                      </pic:pic>
                      <wps:wsp>
                        <wps:cNvPr id="627" name="Text Box 2"/>
                        <wps:cNvSpPr txBox="1">
                          <a:spLocks noChangeArrowheads="1"/>
                        </wps:cNvSpPr>
                        <wps:spPr bwMode="auto">
                          <a:xfrm>
                            <a:off x="3447801" y="1656941"/>
                            <a:ext cx="1104555" cy="739170"/>
                          </a:xfrm>
                          <a:prstGeom prst="rect">
                            <a:avLst/>
                          </a:prstGeom>
                          <a:noFill/>
                          <a:ln w="9525">
                            <a:noFill/>
                            <a:miter lim="800000"/>
                            <a:headEnd/>
                            <a:tailEnd/>
                          </a:ln>
                        </wps:spPr>
                        <wps:txb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wps:txbx>
                        <wps:bodyPr rot="0" vert="horz" wrap="square" lIns="91440" tIns="45720" rIns="91440" bIns="45720" anchor="t" anchorCtr="0">
                          <a:noAutofit/>
                        </wps:bodyPr>
                      </wps:wsp>
                      <wps:wsp>
                        <wps:cNvPr id="640" name="Right Arrow 37"/>
                        <wps:cNvSpPr/>
                        <wps:spPr>
                          <a:xfrm rot="16200000">
                            <a:off x="3284765" y="1238314"/>
                            <a:ext cx="719385" cy="170621"/>
                          </a:xfrm>
                          <a:prstGeom prst="rightArrow">
                            <a:avLst>
                              <a:gd name="adj1" fmla="val 50000"/>
                              <a:gd name="adj2" fmla="val 99362"/>
                            </a:avLst>
                          </a:prstGeom>
                          <a:solidFill>
                            <a:schemeClr val="tx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B36FC" id="Group 643" o:spid="_x0000_s1695" style="position:absolute;margin-left:-16.25pt;margin-top:80.35pt;width:494.95pt;height:188.45pt;z-index:253476864;mso-width-relative:margin;mso-height-relative:margin" coordsize="62861,23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Cq7Ee4ZMsAAGTLAAAVAAAAZHJzL21lZGlhL2ltYWdlMi5qcGVn/9j/4AAQSkZJRgABAQEA&#10;3ADcAAD/2wBDAAIBAQEBAQIBAQECAgICAgQDAgICAgUEBAMEBgUGBgYFBgYGBwkIBgcJBwYGCAsI&#10;CQoKCgoKBggLDAsKDAkKCgr/2wBDAQICAgICAgUDAwUKBwYHCgoKCgoKCgoKCgoKCgoKCgoKCgoK&#10;CgoKCgoKCgoKCgoKCgoKCgoKCgoKCgoKCgoKCgr/wAARCAG6A9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">
                <v:shape id="Picture 1494" o:spid="_x0000_s1696" type="#_x0000_t75" style="position:absolute;top:675;width:25438;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">
                  <v:imagedata r:id="rId204" o:title="" croptop="4706f" cropbottom="5361f" cropleft="2960f"/>
                </v:shape>
                <v:shape id="_x0000_s1697" type="#_x0000_t202" style="position:absolute;left:14908;top:18287;width:17694;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" filled="f" stroked="f">
                  <v:textbox>
                    <w:txbxContent>
                      <w:p w14:paraId="064B9B54" w14:textId="77777777" w:rsidR="002A1612" w:rsidRPr="0000478E" w:rsidRDefault="002A1612" w:rsidP="001C6C01">
                        <w:pPr>
                          <w:pStyle w:val="Bezmezer"/>
                          <w:rPr>
                            <w:color w:val="ED7D31" w:themeColor="accent2"/>
                          </w:rPr>
                        </w:pPr>
                        <w:proofErr w:type="spellStart"/>
                        <w:r w:rsidRPr="0000478E">
                          <w:rPr>
                            <w:color w:val="ED7D31" w:themeColor="accent2"/>
                          </w:rPr>
                          <w:t>Pravý</w:t>
                        </w:r>
                        <w:proofErr w:type="spellEnd"/>
                        <w:r w:rsidRPr="0000478E">
                          <w:rPr>
                            <w:color w:val="ED7D31" w:themeColor="accent2"/>
                          </w:rPr>
                          <w:t xml:space="preserve"> </w:t>
                        </w:r>
                        <w:proofErr w:type="spellStart"/>
                        <w:r w:rsidRPr="0000478E">
                          <w:rPr>
                            <w:color w:val="ED7D31" w:themeColor="accent2"/>
                          </w:rPr>
                          <w:t>světelný</w:t>
                        </w:r>
                        <w:proofErr w:type="spellEnd"/>
                        <w:r w:rsidRPr="0000478E">
                          <w:rPr>
                            <w:color w:val="ED7D31" w:themeColor="accent2"/>
                          </w:rPr>
                          <w:t xml:space="preserve"> </w:t>
                        </w:r>
                      </w:p>
                      <w:p w14:paraId="1D92A4D5" w14:textId="77777777" w:rsidR="002A1612" w:rsidRPr="0000478E" w:rsidRDefault="002A1612" w:rsidP="001C6C01">
                        <w:pPr>
                          <w:pStyle w:val="Bezmezer"/>
                          <w:rPr>
                            <w:color w:val="ED7D31" w:themeColor="accent2"/>
                          </w:rPr>
                        </w:pPr>
                        <w:proofErr w:type="spellStart"/>
                        <w:r w:rsidRPr="0000478E">
                          <w:rPr>
                            <w:color w:val="ED7D31" w:themeColor="accent2"/>
                          </w:rPr>
                          <w:t>senzor</w:t>
                        </w:r>
                        <w:proofErr w:type="spellEnd"/>
                      </w:p>
                    </w:txbxContent>
                  </v:textbox>
                </v:shape>
                <v:shape id="Right Arrow 37" o:spid="_x0000_s1698" type="#_x0000_t13" style="position:absolute;left:12681;top:14392;width:7193;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" adj="16510" fillcolor="black [3213]" strokecolor="white [3212]"/>
                <v:shape id="_x0000_s1699" type="#_x0000_t202" style="position:absolute;left:15465;width:18091;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1DCA4584"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Levý</w:t>
                        </w:r>
                        <w:proofErr w:type="spellEnd"/>
                        <w:r>
                          <w:rPr>
                            <w:color w:val="FF7000"/>
                            <w:sz w:val="24"/>
                            <w:szCs w:val="24"/>
                          </w:rPr>
                          <w:t xml:space="preserve"> </w:t>
                        </w:r>
                        <w:proofErr w:type="spellStart"/>
                        <w:r>
                          <w:rPr>
                            <w:color w:val="FF7000"/>
                            <w:sz w:val="24"/>
                            <w:szCs w:val="24"/>
                          </w:rPr>
                          <w:t>světelný</w:t>
                        </w:r>
                        <w:proofErr w:type="spellEnd"/>
                        <w:r>
                          <w:rPr>
                            <w:color w:val="FF7000"/>
                            <w:sz w:val="24"/>
                            <w:szCs w:val="24"/>
                          </w:rPr>
                          <w:t xml:space="preserve"> </w:t>
                        </w:r>
                        <w:proofErr w:type="spellStart"/>
                        <w:r>
                          <w:rPr>
                            <w:color w:val="FF7000"/>
                            <w:sz w:val="24"/>
                            <w:szCs w:val="24"/>
                          </w:rPr>
                          <w:t>senzor</w:t>
                        </w:r>
                        <w:proofErr w:type="spellEnd"/>
                        <w:r>
                          <w:rPr>
                            <w:color w:val="FF7000"/>
                            <w:sz w:val="24"/>
                            <w:szCs w:val="24"/>
                          </w:rPr>
                          <w:t xml:space="preserve"> </w:t>
                        </w:r>
                      </w:p>
                    </w:txbxContent>
                  </v:textbox>
                </v:shape>
                <v:shape id="Right Arrow 45" o:spid="_x0000_s1700" type="#_x0000_t13" style="position:absolute;left:21826;top:3776;width:4310;height:1702;rotation:4068209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" adj="13129" fillcolor="black [3213]" strokecolor="white [3212]"/>
                <v:shape id="Picture 626" o:spid="_x0000_s1701" type="#_x0000_t75" style="position:absolute;left:29746;top:2324;width:3311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">
                  <v:imagedata r:id="rId205" o:title="" cropbottom="3f" cropleft="9750f" cropright="2705f"/>
                </v:shape>
                <v:shape id="_x0000_s1702" type="#_x0000_t202" style="position:absolute;left:34478;top:16569;width:11045;height:7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" filled="f" stroked="f">
                  <v:textbox>
                    <w:txbxContent>
                      <w:p w14:paraId="73D98D07" w14:textId="77777777" w:rsidR="002A1612" w:rsidRPr="0000478E" w:rsidRDefault="002A1612" w:rsidP="001C6C01">
                        <w:pPr>
                          <w:rPr>
                            <w:rFonts w:ascii="Times New Roman" w:hAnsi="Times New Roman"/>
                            <w:color w:val="FF7000"/>
                            <w:sz w:val="24"/>
                            <w:szCs w:val="24"/>
                            <w:lang w:val="cs-CZ"/>
                          </w:rPr>
                        </w:pPr>
                        <w:proofErr w:type="spellStart"/>
                        <w:r>
                          <w:rPr>
                            <w:color w:val="FF7000"/>
                            <w:sz w:val="24"/>
                            <w:szCs w:val="24"/>
                          </w:rPr>
                          <w:t>Senzor</w:t>
                        </w:r>
                        <w:proofErr w:type="spellEnd"/>
                        <w:r>
                          <w:rPr>
                            <w:color w:val="FF7000"/>
                            <w:sz w:val="24"/>
                            <w:szCs w:val="24"/>
                          </w:rPr>
                          <w:t xml:space="preserve"> </w:t>
                        </w:r>
                        <w:proofErr w:type="spellStart"/>
                        <w:r>
                          <w:rPr>
                            <w:color w:val="FF7000"/>
                            <w:sz w:val="24"/>
                            <w:szCs w:val="24"/>
                          </w:rPr>
                          <w:t>sledování</w:t>
                        </w:r>
                        <w:proofErr w:type="spellEnd"/>
                        <w:r>
                          <w:rPr>
                            <w:color w:val="FF7000"/>
                            <w:sz w:val="24"/>
                            <w:szCs w:val="24"/>
                          </w:rPr>
                          <w:t xml:space="preserve"> </w:t>
                        </w:r>
                        <w:proofErr w:type="spellStart"/>
                        <w:r>
                          <w:rPr>
                            <w:color w:val="FF7000"/>
                            <w:sz w:val="24"/>
                            <w:szCs w:val="24"/>
                          </w:rPr>
                          <w:t>čáry</w:t>
                        </w:r>
                        <w:proofErr w:type="spellEnd"/>
                      </w:p>
                    </w:txbxContent>
                  </v:textbox>
                </v:shape>
                <v:shape id="Right Arrow 37" o:spid="_x0000_s1703" type="#_x0000_t13" style="position:absolute;left:32847;top:12383;width:7194;height:17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" adj="16510" fillcolor="black [3213]" strokecolor="white [3212]"/>
                <w10:wrap type="topAndBottom"/>
              </v:group>
            </w:pict>
          </mc:Fallback>
        </mc:AlternateContent>
      </w:r>
      <w:r w:rsidRPr="00FE1D98">
        <w:rPr>
          <w:lang w:val="cs-CZ"/>
        </w:rPr>
        <w:t xml:space="preserve">Edisonovy světelné senzory robotovi umožňují detekovat a měřit viditelné světlo. Hlavní světelné senzory jsou umístěny na horní části robota – jeden vpravo a druhý na levé části robota. Edison má ještě třetí světelný senzor, který je umístěn na spodní části robot a slouží jako senzor pro sledování čáry. Prohlédněte si svého Edisona. Vidíte všechny světelné senzory? </w:t>
      </w:r>
    </w:p>
    <w:p w14:paraId="35590415" w14:textId="77777777" w:rsidR="001C6C01" w:rsidRPr="00FE1D98" w:rsidRDefault="001C6C01" w:rsidP="001C6C01">
      <w:pPr>
        <w:rPr>
          <w:lang w:val="cs-CZ"/>
        </w:rPr>
      </w:pPr>
    </w:p>
    <w:p w14:paraId="32FE62FC"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5840" behindDoc="0" locked="0" layoutInCell="1" allowOverlap="1" wp14:anchorId="6A3018E9" wp14:editId="28DAA9A6">
                <wp:simplePos x="0" y="0"/>
                <wp:positionH relativeFrom="column">
                  <wp:posOffset>34925</wp:posOffset>
                </wp:positionH>
                <wp:positionV relativeFrom="paragraph">
                  <wp:posOffset>917906</wp:posOffset>
                </wp:positionV>
                <wp:extent cx="5715000" cy="1915876"/>
                <wp:effectExtent l="0" t="0" r="19050" b="27305"/>
                <wp:wrapTopAndBottom/>
                <wp:docPr id="574" name="Group 574"/>
                <wp:cNvGraphicFramePr/>
                <a:graphic xmlns:a="http://schemas.openxmlformats.org/drawingml/2006/main">
                  <a:graphicData uri="http://schemas.microsoft.com/office/word/2010/wordprocessingGroup">
                    <wpg:wgp>
                      <wpg:cNvGrpSpPr/>
                      <wpg:grpSpPr>
                        <a:xfrm>
                          <a:off x="0" y="0"/>
                          <a:ext cx="5715000" cy="1915876"/>
                          <a:chOff x="0" y="-40068"/>
                          <a:chExt cx="5715000" cy="1609073"/>
                        </a:xfrm>
                      </wpg:grpSpPr>
                      <wps:wsp>
                        <wps:cNvPr id="571" name="Text Box 571"/>
                        <wps:cNvSpPr txBox="1">
                          <a:spLocks noChangeArrowheads="1"/>
                        </wps:cNvSpPr>
                        <wps:spPr bwMode="auto">
                          <a:xfrm>
                            <a:off x="0" y="671885"/>
                            <a:ext cx="5715000" cy="897120"/>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wps:txbx>
                        <wps:bodyPr rot="0" vert="horz" wrap="square" lIns="91440" tIns="180000" rIns="91440" bIns="90000" anchor="t" anchorCtr="0">
                          <a:noAutofit/>
                        </wps:bodyPr>
                      </wps:wsp>
                      <pic:pic xmlns:pic="http://schemas.openxmlformats.org/drawingml/2006/picture">
                        <pic:nvPicPr>
                          <pic:cNvPr id="572" name="Picture 57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2758" y="-40068"/>
                            <a:ext cx="899160" cy="899160"/>
                          </a:xfrm>
                          <a:prstGeom prst="rect">
                            <a:avLst/>
                          </a:prstGeom>
                        </pic:spPr>
                      </pic:pic>
                      <wps:wsp>
                        <wps:cNvPr id="573" name="Text Box 2"/>
                        <wps:cNvSpPr txBox="1">
                          <a:spLocks noChangeArrowheads="1"/>
                        </wps:cNvSpPr>
                        <wps:spPr bwMode="auto">
                          <a:xfrm>
                            <a:off x="1017767" y="306125"/>
                            <a:ext cx="1599565" cy="365760"/>
                          </a:xfrm>
                          <a:prstGeom prst="rect">
                            <a:avLst/>
                          </a:prstGeom>
                          <a:noFill/>
                          <a:ln w="9525">
                            <a:noFill/>
                            <a:miter lim="800000"/>
                            <a:headEnd/>
                            <a:tailEnd/>
                          </a:ln>
                        </wps:spPr>
                        <wps:txb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A3018E9" id="Group 574" o:spid="_x0000_s1704" style="position:absolute;margin-left:2.75pt;margin-top:72.3pt;width:450pt;height:150.85pt;z-index:253475840;mso-height-relative:margin" coordorigin=",-400" coordsize="57150,160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">
                <v:roundrect id="Text Box 571" o:spid="_x0000_s1705" style="position:absolute;top:6718;width:57150;height:8972;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" strokecolor="#5a5a5a [2109]">
                  <v:stroke joinstyle="miter"/>
                  <v:textbox inset=",5mm,,2.5mm">
                    <w:txbxContent>
                      <w:p w14:paraId="7C042898" w14:textId="77777777" w:rsidR="002A1612" w:rsidRPr="00381AFD" w:rsidRDefault="002A1612" w:rsidP="001C6C01">
                        <w:pPr>
                          <w:rPr>
                            <w:lang w:val="cs-CZ"/>
                          </w:rPr>
                        </w:pPr>
                        <w:r w:rsidRPr="00381AFD">
                          <w:rPr>
                            <w:rFonts w:hint="eastAsia"/>
                            <w:lang w:val="cs-CZ"/>
                          </w:rPr>
                          <w:t xml:space="preserve">Senzor pro sledování čáry funguje tak, že osvětluje světlem z červené </w:t>
                        </w:r>
                        <w:proofErr w:type="spellStart"/>
                        <w:r w:rsidRPr="00381AFD">
                          <w:rPr>
                            <w:rFonts w:hint="eastAsia"/>
                            <w:lang w:val="cs-CZ"/>
                          </w:rPr>
                          <w:t>LEDky</w:t>
                        </w:r>
                        <w:proofErr w:type="spellEnd"/>
                        <w:r w:rsidRPr="00381AFD">
                          <w:rPr>
                            <w:rFonts w:hint="eastAsia"/>
                            <w:lang w:val="cs-CZ"/>
                          </w:rPr>
                          <w:t xml:space="preserve"> povrch pod robotem. Světelný senzor pak měří, kolik z tohoto světla se odráží od povrchu. Edison ukládá hodnotu odraženého světla jako odečet světla. Čím více světla se odráží zpět k Edisonovi, tím vyšší je hodnota světla.</w:t>
                        </w:r>
                      </w:p>
                    </w:txbxContent>
                  </v:textbox>
                </v:roundrect>
                <v:shape id="Picture 572" o:spid="_x0000_s1706" type="#_x0000_t75" style="position:absolute;left:2027;top:-400;width:8992;height: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">
                  <v:imagedata r:id="rId49" o:title=""/>
                </v:shape>
                <v:shape id="_x0000_s1707" type="#_x0000_t202" style="position:absolute;left:10177;top:3061;width:1599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" filled="f" stroked="f">
                  <v:textbox>
                    <w:txbxContent>
                      <w:p w14:paraId="46965484"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0352B3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Podobně jako Edisonův infračervený přijímač dokáže detekovat infračervené světlo, lze světelné senzory použít k detekci viditelného světla, které tvoří lidským okem viditelnou část světelného spektra. Všechny senzory viditelného světla v Edisonovi fungují v zásadě podobně jako senzor pro sledování čáry, který detekuje reflexní a nereflexní povrchy pod robotem. </w:t>
      </w:r>
    </w:p>
    <w:p w14:paraId="74E1CE25" w14:textId="77777777" w:rsidR="001C6C01" w:rsidRPr="00FE1D98" w:rsidRDefault="001C6C01" w:rsidP="001C6C01">
      <w:pPr>
        <w:rPr>
          <w:lang w:val="cs-CZ"/>
        </w:rPr>
      </w:pPr>
      <w:r w:rsidRPr="00FE1D98">
        <w:rPr>
          <w:lang w:val="cs-CZ"/>
        </w:rPr>
        <w:t xml:space="preserve">Edisonovy světelné senzory se nemusejí spoléhat pouze na infračervené světlo z Edisonových </w:t>
      </w:r>
      <w:proofErr w:type="spellStart"/>
      <w:r w:rsidRPr="00FE1D98">
        <w:rPr>
          <w:lang w:val="cs-CZ"/>
        </w:rPr>
        <w:t>LEDek</w:t>
      </w:r>
      <w:proofErr w:type="spellEnd"/>
      <w:r w:rsidRPr="00FE1D98">
        <w:rPr>
          <w:lang w:val="cs-CZ"/>
        </w:rPr>
        <w:t xml:space="preserve">. Tyto senzory můžeme rovněž použít k měření detekovaného světla a hodnotu naměřeného světla uložit.  Čím více Edison detekuje světla, tím vyšší hodnotu světla uloží. </w:t>
      </w:r>
    </w:p>
    <w:p w14:paraId="15AE5057" w14:textId="77777777" w:rsidR="001C6C01" w:rsidRPr="00FE1D98" w:rsidRDefault="001C6C01" w:rsidP="001C6C01">
      <w:pPr>
        <w:rPr>
          <w:lang w:val="cs-CZ"/>
        </w:rPr>
      </w:pPr>
      <w:r w:rsidRPr="00FE1D98">
        <w:rPr>
          <w:lang w:val="cs-CZ"/>
        </w:rPr>
        <w:t>Naměřenou hodnotu z některého ze světelných senzorů můžeme použít jako hodnotu v programu v </w:t>
      </w:r>
      <w:proofErr w:type="spellStart"/>
      <w:r w:rsidRPr="00FE1D98">
        <w:rPr>
          <w:lang w:val="cs-CZ"/>
        </w:rPr>
        <w:t>EdScratchi</w:t>
      </w:r>
      <w:proofErr w:type="spellEnd"/>
      <w:r w:rsidRPr="00FE1D98">
        <w:rPr>
          <w:lang w:val="cs-CZ"/>
        </w:rPr>
        <w:t xml:space="preserve">. </w:t>
      </w:r>
    </w:p>
    <w:p w14:paraId="2B677BAF" w14:textId="77777777" w:rsidR="001C6C01" w:rsidRPr="00FE1D98" w:rsidRDefault="001C6C01" w:rsidP="001C6C01">
      <w:pPr>
        <w:pStyle w:val="Nadpis2"/>
        <w:rPr>
          <w:lang w:val="cs-CZ"/>
        </w:rPr>
      </w:pPr>
      <w:r w:rsidRPr="00FE1D98">
        <w:rPr>
          <w:lang w:val="cs-CZ"/>
        </w:rPr>
        <w:lastRenderedPageBreak/>
        <w:t>Úkol 1: Světelný poplach</w:t>
      </w:r>
    </w:p>
    <w:p w14:paraId="3C00ACFC" w14:textId="77777777" w:rsidR="001C6C01" w:rsidRPr="00FE1D98" w:rsidRDefault="001C6C01" w:rsidP="001C6C01">
      <w:pPr>
        <w:rPr>
          <w:lang w:val="cs-CZ"/>
        </w:rPr>
      </w:pPr>
      <w:r w:rsidRPr="00FE1D98">
        <w:rPr>
          <w:lang w:val="cs-CZ"/>
        </w:rPr>
        <w:t xml:space="preserve">Použijte jeden z Edisonových světelných senzorů ke spuštění poplachu v okamžiku, kdy Edison detekuje dostatek světla. </w:t>
      </w:r>
    </w:p>
    <w:p w14:paraId="00F9132C" w14:textId="77777777" w:rsidR="001C6C01" w:rsidRPr="00FE1D98" w:rsidRDefault="001C6C01" w:rsidP="001C6C01">
      <w:pPr>
        <w:rPr>
          <w:lang w:val="cs-CZ"/>
        </w:rPr>
      </w:pPr>
      <w:r w:rsidRPr="00FE1D98">
        <w:rPr>
          <w:noProof/>
          <w:lang w:val="cs-CZ"/>
        </w:rPr>
        <w:drawing>
          <wp:anchor distT="0" distB="0" distL="114300" distR="114300" simplePos="0" relativeHeight="253477888" behindDoc="0" locked="0" layoutInCell="1" allowOverlap="1" wp14:anchorId="5F22EF27" wp14:editId="5A3D962A">
            <wp:simplePos x="0" y="0"/>
            <wp:positionH relativeFrom="column">
              <wp:posOffset>814705</wp:posOffset>
            </wp:positionH>
            <wp:positionV relativeFrom="paragraph">
              <wp:posOffset>266065</wp:posOffset>
            </wp:positionV>
            <wp:extent cx="4083685" cy="2134870"/>
            <wp:effectExtent l="19050" t="19050" r="12065" b="1778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U5-1.2_light alarm.PNG"/>
                    <pic:cNvPicPr/>
                  </pic:nvPicPr>
                  <pic:blipFill>
                    <a:blip r:embed="rId206">
                      <a:extLst>
                        <a:ext uri="{28A0092B-C50C-407E-A947-70E740481C1C}">
                          <a14:useLocalDpi xmlns:a14="http://schemas.microsoft.com/office/drawing/2010/main" val="0"/>
                        </a:ext>
                      </a:extLst>
                    </a:blip>
                    <a:stretch>
                      <a:fillRect/>
                    </a:stretch>
                  </pic:blipFill>
                  <pic:spPr>
                    <a:xfrm>
                      <a:off x="0" y="0"/>
                      <a:ext cx="4083685" cy="2134870"/>
                    </a:xfrm>
                    <a:prstGeom prst="rect">
                      <a:avLst/>
                    </a:prstGeom>
                    <a:ln w="15875">
                      <a:solidFill>
                        <a:srgbClr val="FF7000"/>
                      </a:solidFill>
                      <a:prstDash val="lgDash"/>
                    </a:ln>
                  </pic:spPr>
                </pic:pic>
              </a:graphicData>
            </a:graphic>
          </wp:anchor>
        </w:drawing>
      </w:r>
      <w:r w:rsidRPr="00FE1D98">
        <w:rPr>
          <w:lang w:val="cs-CZ"/>
        </w:rPr>
        <w:t xml:space="preserve">Prohlédněte si následující program v </w:t>
      </w:r>
      <w:proofErr w:type="spellStart"/>
      <w:r w:rsidRPr="00FE1D98">
        <w:rPr>
          <w:lang w:val="cs-CZ"/>
        </w:rPr>
        <w:t>EdScratchi</w:t>
      </w:r>
      <w:proofErr w:type="spellEnd"/>
      <w:r w:rsidRPr="00FE1D98">
        <w:rPr>
          <w:lang w:val="cs-CZ"/>
        </w:rPr>
        <w:t>:</w:t>
      </w:r>
    </w:p>
    <w:p w14:paraId="6E61275E" w14:textId="77777777" w:rsidR="001C6C01" w:rsidRPr="00FE1D98" w:rsidRDefault="001C6C01" w:rsidP="001C6C01">
      <w:pPr>
        <w:rPr>
          <w:lang w:val="cs-CZ"/>
        </w:rPr>
      </w:pPr>
    </w:p>
    <w:p w14:paraId="20303DA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8912" behindDoc="0" locked="0" layoutInCell="1" allowOverlap="1" wp14:anchorId="07B6B1C9" wp14:editId="49255103">
                <wp:simplePos x="0" y="0"/>
                <wp:positionH relativeFrom="column">
                  <wp:posOffset>3175</wp:posOffset>
                </wp:positionH>
                <wp:positionV relativeFrom="paragraph">
                  <wp:posOffset>394639</wp:posOffset>
                </wp:positionV>
                <wp:extent cx="5715000" cy="2663190"/>
                <wp:effectExtent l="0" t="0" r="19050" b="22860"/>
                <wp:wrapTopAndBottom/>
                <wp:docPr id="656" name="Group 656"/>
                <wp:cNvGraphicFramePr/>
                <a:graphic xmlns:a="http://schemas.openxmlformats.org/drawingml/2006/main">
                  <a:graphicData uri="http://schemas.microsoft.com/office/word/2010/wordprocessingGroup">
                    <wpg:wgp>
                      <wpg:cNvGrpSpPr/>
                      <wpg:grpSpPr>
                        <a:xfrm>
                          <a:off x="0" y="0"/>
                          <a:ext cx="5715000" cy="2663190"/>
                          <a:chOff x="0" y="0"/>
                          <a:chExt cx="5715000" cy="2663746"/>
                        </a:xfrm>
                      </wpg:grpSpPr>
                      <wps:wsp>
                        <wps:cNvPr id="646" name="Text Box 646"/>
                        <wps:cNvSpPr txBox="1">
                          <a:spLocks noChangeArrowheads="1"/>
                        </wps:cNvSpPr>
                        <wps:spPr bwMode="auto">
                          <a:xfrm>
                            <a:off x="0" y="671885"/>
                            <a:ext cx="5715000" cy="1991861"/>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wps:txbx>
                        <wps:bodyPr rot="0" vert="horz" wrap="square" lIns="91440" tIns="180000" rIns="91440" bIns="90000" anchor="t" anchorCtr="0">
                          <a:noAutofit/>
                        </wps:bodyPr>
                      </wps:wsp>
                      <pic:pic xmlns:pic="http://schemas.openxmlformats.org/drawingml/2006/picture">
                        <pic:nvPicPr>
                          <pic:cNvPr id="654" name="Picture 65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758" y="0"/>
                            <a:ext cx="899160" cy="899160"/>
                          </a:xfrm>
                          <a:prstGeom prst="rect">
                            <a:avLst/>
                          </a:prstGeom>
                        </pic:spPr>
                      </pic:pic>
                      <wps:wsp>
                        <wps:cNvPr id="655" name="Text Box 2"/>
                        <wps:cNvSpPr txBox="1">
                          <a:spLocks noChangeArrowheads="1"/>
                        </wps:cNvSpPr>
                        <wps:spPr bwMode="auto">
                          <a:xfrm>
                            <a:off x="1017767" y="306118"/>
                            <a:ext cx="1804946" cy="365760"/>
                          </a:xfrm>
                          <a:prstGeom prst="rect">
                            <a:avLst/>
                          </a:prstGeom>
                          <a:noFill/>
                          <a:ln w="9525">
                            <a:noFill/>
                            <a:miter lim="800000"/>
                            <a:headEnd/>
                            <a:tailEnd/>
                          </a:ln>
                        </wps:spPr>
                        <wps:txb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7B6B1C9" id="Group 656" o:spid="_x0000_s1708" style="position:absolute;margin-left:.25pt;margin-top:31.05pt;width:450pt;height:209.7pt;z-index:253478912;mso-height-relative:margin" coordsize="57150,26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">
                <v:roundrect id="Text Box 646" o:spid="_x0000_s1709" style="position:absolute;top:6718;width:57150;height:19919;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" strokecolor="#5a5a5a [2109]">
                  <v:stroke joinstyle="miter"/>
                  <v:textbox inset=",5mm,,2.5mm">
                    <w:txbxContent>
                      <w:p w14:paraId="62C6A51B" w14:textId="77777777" w:rsidR="002A1612" w:rsidRPr="003B0057" w:rsidRDefault="002A1612" w:rsidP="001C6C01">
                        <w:pPr>
                          <w:rPr>
                            <w:lang w:val="cs-CZ"/>
                          </w:rPr>
                        </w:pPr>
                        <w:r w:rsidRPr="003B0057">
                          <w:rPr>
                            <w:lang w:val="cs-CZ"/>
                          </w:rPr>
                          <w:t xml:space="preserve">Senzory světla měří zjištěné viditelné světlo a ukládají jeho hodnotu jako hodnotu světla. Stejně jako všechna data senzorů i Edison ukládá tuto hodnotu jako číslo. Výraz v tomto programu říká Edisonu, aby porovnal hodnotu odečtu světla ze senzoru sledování čáry s číslem 100. </w:t>
                        </w:r>
                      </w:p>
                      <w:p w14:paraId="79B8E063" w14:textId="77777777" w:rsidR="002A1612" w:rsidRPr="003B0057" w:rsidRDefault="002A1612" w:rsidP="001C6C01">
                        <w:pPr>
                          <w:rPr>
                            <w:lang w:val="cs-CZ"/>
                          </w:rPr>
                        </w:pPr>
                        <w:r w:rsidRPr="003B0057">
                          <w:rPr>
                            <w:lang w:val="cs-CZ"/>
                          </w:rPr>
                          <w:t>Proč 100? Pamatujte, že čím více světla je detekováno, tím vyšší je hodnota světla. Světelné senzory Edison mohou poskytnout hodnoty světla s hodnotami od 0 do něco přes 1000. Hodnota 100 je tak dobrým výchozím bodem pro testování s tímto programem.</w:t>
                        </w:r>
                      </w:p>
                    </w:txbxContent>
                  </v:textbox>
                </v:roundrect>
                <v:shape id="Picture 654" o:spid="_x0000_s1710" type="#_x0000_t75" style="position:absolute;left:2027;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">
                  <v:imagedata r:id="rId42" o:title=""/>
                </v:shape>
                <v:shape id="_x0000_s1711" type="#_x0000_t202" style="position:absolute;left:10177;top:3061;width:18050;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" filled="f" stroked="f">
                  <v:textbox>
                    <w:txbxContent>
                      <w:p w14:paraId="44851F2A"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420968FF" w14:textId="77777777" w:rsidR="002A1612" w:rsidRPr="00D31915" w:rsidRDefault="002A1612" w:rsidP="001C6C01">
                        <w:pPr>
                          <w:rPr>
                            <w:b/>
                            <w:color w:val="FF7000"/>
                            <w:sz w:val="28"/>
                            <w:szCs w:val="28"/>
                          </w:rPr>
                        </w:pPr>
                      </w:p>
                      <w:p w14:paraId="7E0DD733"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Tento program říká Edisonovi, aby počkal, než úroveň světla zaznamenaná senzorem pro sledování čáry přesáhne 100, a pak začal pípat navždy (</w:t>
      </w:r>
      <w:proofErr w:type="spellStart"/>
      <w:r w:rsidRPr="00FE1D98">
        <w:rPr>
          <w:lang w:val="cs-CZ"/>
        </w:rPr>
        <w:t>forever</w:t>
      </w:r>
      <w:proofErr w:type="spellEnd"/>
      <w:r w:rsidRPr="00FE1D98">
        <w:rPr>
          <w:lang w:val="cs-CZ"/>
        </w:rPr>
        <w:t xml:space="preserve">). </w:t>
      </w:r>
    </w:p>
    <w:p w14:paraId="75BB1D3D" w14:textId="77777777" w:rsidR="001C6C01" w:rsidRPr="00FE1D98" w:rsidRDefault="001C6C01" w:rsidP="001C6C01">
      <w:pPr>
        <w:rPr>
          <w:lang w:val="cs-CZ"/>
        </w:rPr>
      </w:pPr>
    </w:p>
    <w:p w14:paraId="265DB5FB" w14:textId="77777777" w:rsidR="001C6C01" w:rsidRPr="00FE1D98" w:rsidRDefault="001C6C01" w:rsidP="001C6C01">
      <w:pPr>
        <w:rPr>
          <w:lang w:val="cs-CZ"/>
        </w:rPr>
      </w:pPr>
      <w:r w:rsidRPr="00FE1D98">
        <w:rPr>
          <w:lang w:val="cs-CZ"/>
        </w:rPr>
        <w:t xml:space="preserve">Napište program pro světelný poplach a stáhněte jej do svého Edisona. Před stisknutím tlačítka pro spuštění (trojúhelníkového) ke spuštění programu senzor pro sledování čáry něčím zakryjte, např. palcem. Ujistěte se, že je světelný senzor zcela zakrytý. Držte robota tak, aby senzor pro sledování čáry nebyl natočený k žádnému jasnému světlu, např. ke stropnímu osvětlení nebo slunečnímu jasu z okna. </w:t>
      </w:r>
    </w:p>
    <w:p w14:paraId="741B2BBB" w14:textId="77777777" w:rsidR="001C6C01" w:rsidRPr="00FE1D98" w:rsidRDefault="001C6C01" w:rsidP="001C6C01">
      <w:pPr>
        <w:rPr>
          <w:lang w:val="cs-CZ"/>
        </w:rPr>
      </w:pPr>
      <w:r w:rsidRPr="00FE1D98">
        <w:rPr>
          <w:lang w:val="cs-CZ"/>
        </w:rPr>
        <w:t xml:space="preserve">Až zakryjete robotův světelný senzor, stiskněte tlačítko pro spuštění. Jakmile budete připraveni, odsuňte prst pryč ze světelného senzoru a zamiřte robota směrem ke zdroji světla. Jakmile robot detekuje dostatek světla, podmínka bloku </w:t>
      </w:r>
      <w:proofErr w:type="spellStart"/>
      <w:r w:rsidRPr="00FE1D98">
        <w:rPr>
          <w:color w:val="FF7000"/>
          <w:lang w:val="cs-CZ"/>
        </w:rPr>
        <w:t>wait</w:t>
      </w:r>
      <w:proofErr w:type="spellEnd"/>
      <w:r w:rsidRPr="00FE1D98">
        <w:rPr>
          <w:color w:val="FF7000"/>
          <w:lang w:val="cs-CZ"/>
        </w:rPr>
        <w:t xml:space="preserve"> </w:t>
      </w:r>
      <w:proofErr w:type="spellStart"/>
      <w:r w:rsidRPr="00FE1D98">
        <w:rPr>
          <w:color w:val="FF7000"/>
          <w:lang w:val="cs-CZ"/>
        </w:rPr>
        <w:t>until</w:t>
      </w:r>
      <w:proofErr w:type="spellEnd"/>
      <w:r w:rsidRPr="00FE1D98">
        <w:rPr>
          <w:lang w:val="cs-CZ"/>
        </w:rPr>
        <w:t xml:space="preserve"> (čekej dokud) bude splněna a kód se přesune k následujícímu bloku a spustí ‘poplach’ pomocí bloku </w:t>
      </w:r>
      <w:proofErr w:type="spellStart"/>
      <w:r w:rsidRPr="00FE1D98">
        <w:rPr>
          <w:color w:val="FF7000"/>
          <w:lang w:val="cs-CZ"/>
        </w:rPr>
        <w:t>beep</w:t>
      </w:r>
      <w:proofErr w:type="spellEnd"/>
      <w:r w:rsidRPr="00FE1D98">
        <w:rPr>
          <w:lang w:val="cs-CZ"/>
        </w:rPr>
        <w:t xml:space="preserve">. </w:t>
      </w:r>
    </w:p>
    <w:p w14:paraId="5169A50F" w14:textId="77777777" w:rsidR="001C6C01" w:rsidRPr="00FE1D98" w:rsidRDefault="001C6C01" w:rsidP="001C6C01">
      <w:pPr>
        <w:rPr>
          <w:highlight w:val="green"/>
          <w:lang w:val="cs-CZ"/>
        </w:rPr>
      </w:pPr>
    </w:p>
    <w:p w14:paraId="5CEE21AA" w14:textId="77777777" w:rsidR="001C6C01" w:rsidRPr="00FE1D98" w:rsidRDefault="001C6C01" w:rsidP="001C6C01">
      <w:pPr>
        <w:pStyle w:val="Nadpis2"/>
        <w:rPr>
          <w:lang w:val="cs-CZ"/>
        </w:rPr>
      </w:pPr>
      <w:r w:rsidRPr="00FE1D98">
        <w:rPr>
          <w:lang w:val="cs-CZ"/>
        </w:rPr>
        <w:lastRenderedPageBreak/>
        <w:t>Úkol 2: Automatická pouliční lampa</w:t>
      </w:r>
    </w:p>
    <w:p w14:paraId="368E6235" w14:textId="77777777" w:rsidR="001C6C01" w:rsidRPr="00FE1D98" w:rsidRDefault="001C6C01" w:rsidP="001C6C01">
      <w:pPr>
        <w:rPr>
          <w:lang w:val="cs-CZ"/>
        </w:rPr>
      </w:pPr>
      <w:r w:rsidRPr="00FE1D98">
        <w:rPr>
          <w:lang w:val="cs-CZ"/>
        </w:rPr>
        <w:t xml:space="preserve">Už jste někdy viděli pouliční lampu, která se rozsvítí, když je venku tma? Pravděpodobně se tak děje pomocí světelného senzoru! Můžete přimět Edisona, aby se choval stejným způsobem a rozsvítil červené </w:t>
      </w:r>
      <w:proofErr w:type="spellStart"/>
      <w:r w:rsidRPr="00FE1D98">
        <w:rPr>
          <w:lang w:val="cs-CZ"/>
        </w:rPr>
        <w:t>LEDky</w:t>
      </w:r>
      <w:proofErr w:type="spellEnd"/>
      <w:r w:rsidRPr="00FE1D98">
        <w:rPr>
          <w:lang w:val="cs-CZ"/>
        </w:rPr>
        <w:t xml:space="preserve">, když je úroveň světlá nízká, a vypnul je při dostatku světla. </w:t>
      </w:r>
    </w:p>
    <w:p w14:paraId="0F5A50DE"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79936" behindDoc="0" locked="0" layoutInCell="1" allowOverlap="1" wp14:anchorId="55342312" wp14:editId="231929E0">
                <wp:simplePos x="0" y="0"/>
                <wp:positionH relativeFrom="column">
                  <wp:posOffset>59055</wp:posOffset>
                </wp:positionH>
                <wp:positionV relativeFrom="paragraph">
                  <wp:posOffset>625779</wp:posOffset>
                </wp:positionV>
                <wp:extent cx="5715000" cy="2369185"/>
                <wp:effectExtent l="0" t="0" r="19050" b="12065"/>
                <wp:wrapTopAndBottom/>
                <wp:docPr id="1073741893" name="Group 1073741893"/>
                <wp:cNvGraphicFramePr/>
                <a:graphic xmlns:a="http://schemas.openxmlformats.org/drawingml/2006/main">
                  <a:graphicData uri="http://schemas.microsoft.com/office/word/2010/wordprocessingGroup">
                    <wpg:wgp>
                      <wpg:cNvGrpSpPr/>
                      <wpg:grpSpPr>
                        <a:xfrm>
                          <a:off x="0" y="0"/>
                          <a:ext cx="5715000" cy="2369185"/>
                          <a:chOff x="0" y="0"/>
                          <a:chExt cx="5715000" cy="2266531"/>
                        </a:xfrm>
                      </wpg:grpSpPr>
                      <wps:wsp>
                        <wps:cNvPr id="562" name="Text Box 17"/>
                        <wps:cNvSpPr txBox="1">
                          <a:spLocks noChangeArrowheads="1"/>
                        </wps:cNvSpPr>
                        <wps:spPr bwMode="auto">
                          <a:xfrm>
                            <a:off x="0" y="713199"/>
                            <a:ext cx="5715000" cy="1553332"/>
                          </a:xfrm>
                          <a:prstGeom prst="roundRect">
                            <a:avLst>
                              <a:gd name="adj" fmla="val 4073"/>
                            </a:avLst>
                          </a:prstGeom>
                          <a:solidFill>
                            <a:srgbClr val="FFFFFF"/>
                          </a:solidFill>
                          <a:ln w="9525">
                            <a:solidFill>
                              <a:schemeClr val="tx1">
                                <a:lumMod val="65000"/>
                                <a:lumOff val="35000"/>
                              </a:schemeClr>
                            </a:solidFill>
                            <a:miter lim="800000"/>
                            <a:headEnd/>
                            <a:tailEnd/>
                          </a:ln>
                        </wps:spPr>
                        <wps:txbx>
                          <w:txbxContent>
                            <w:p w14:paraId="7405B430" w14:textId="21F3ABA7" w:rsidR="002A1612" w:rsidRPr="006D78ED" w:rsidRDefault="002A1612" w:rsidP="001C6C01">
                              <w:pPr>
                                <w:pStyle w:val="Odstavecseseznamem"/>
                                <w:numPr>
                                  <w:ilvl w:val="0"/>
                                  <w:numId w:val="61"/>
                                </w:numPr>
                                <w:rPr>
                                  <w:lang w:val="cs-CZ"/>
                                </w:rPr>
                              </w:pPr>
                              <w:bookmarkStart w:id="159" w:name="_Hlk17548634"/>
                              <w:bookmarkStart w:id="160"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Zasekli jste se při psaní? Podívejte se na program z úkolu 1. Jak ho můžete upravit tak, abyste z něj vytvořili program pro automatickou pouliční lampu?</w:t>
                              </w:r>
                            </w:p>
                            <w:bookmarkEnd w:id="159"/>
                            <w:bookmarkEnd w:id="160"/>
                            <w:p w14:paraId="47FEB11B" w14:textId="77777777" w:rsidR="002A1612" w:rsidRPr="006D78ED"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563" name="Picture 563"/>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04826" y="0"/>
                            <a:ext cx="899160" cy="894715"/>
                          </a:xfrm>
                          <a:prstGeom prst="rect">
                            <a:avLst/>
                          </a:prstGeom>
                        </pic:spPr>
                      </pic:pic>
                      <wps:wsp>
                        <wps:cNvPr id="566" name="Text Box 2"/>
                        <wps:cNvSpPr txBox="1">
                          <a:spLocks noChangeArrowheads="1"/>
                        </wps:cNvSpPr>
                        <wps:spPr bwMode="auto">
                          <a:xfrm>
                            <a:off x="1009498" y="413308"/>
                            <a:ext cx="1605915" cy="364870"/>
                          </a:xfrm>
                          <a:prstGeom prst="rect">
                            <a:avLst/>
                          </a:prstGeom>
                          <a:noFill/>
                          <a:ln w="9525">
                            <a:noFill/>
                            <a:miter lim="800000"/>
                            <a:headEnd/>
                            <a:tailEnd/>
                          </a:ln>
                        </wps:spPr>
                        <wps:txb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342312" id="Group 1073741893" o:spid="_x0000_s1712" style="position:absolute;margin-left:4.65pt;margin-top:49.25pt;width:450pt;height:186.55pt;z-index:253479936;mso-height-relative:margin" coordsize="57150,22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">
                <v:roundrect id="Text Box 17" o:spid="_x0000_s1713" style="position:absolute;top:7131;width:57150;height:15534;visibility:visible;mso-wrap-style:square;v-text-anchor:top" arcsize="267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" strokecolor="#5a5a5a [2109]">
                  <v:stroke joinstyle="miter"/>
                  <v:textbox inset=",5mm,,2.5mm">
                    <w:txbxContent>
                      <w:p w14:paraId="7405B430" w14:textId="21F3ABA7" w:rsidR="002A1612" w:rsidRPr="006D78ED" w:rsidRDefault="002A1612" w:rsidP="001C6C01">
                        <w:pPr>
                          <w:pStyle w:val="Odstavecseseznamem"/>
                          <w:numPr>
                            <w:ilvl w:val="0"/>
                            <w:numId w:val="61"/>
                          </w:numPr>
                          <w:rPr>
                            <w:lang w:val="cs-CZ"/>
                          </w:rPr>
                        </w:pPr>
                        <w:bookmarkStart w:id="161" w:name="_Hlk17548634"/>
                        <w:bookmarkStart w:id="162" w:name="_Hlk17548635"/>
                        <w:r w:rsidRPr="006D78ED">
                          <w:rPr>
                            <w:lang w:val="cs-CZ"/>
                          </w:rPr>
                          <w:t>K měření hodnoty světla pro tento program potřebujete pouze jeden z</w:t>
                        </w:r>
                        <w:r>
                          <w:rPr>
                            <w:lang w:val="cs-CZ"/>
                          </w:rPr>
                          <w:t> </w:t>
                        </w:r>
                        <w:r w:rsidRPr="006D78ED">
                          <w:rPr>
                            <w:lang w:val="cs-CZ"/>
                          </w:rPr>
                          <w:t>horních světelných senzorů na Edisonovi. Vyberte si levý nebo pravý senzor.</w:t>
                        </w:r>
                      </w:p>
                      <w:p w14:paraId="19DE8E99" w14:textId="77777777" w:rsidR="002A1612" w:rsidRPr="006D78ED" w:rsidRDefault="002A1612" w:rsidP="001C6C01">
                        <w:pPr>
                          <w:pStyle w:val="Odstavecseseznamem"/>
                          <w:ind w:left="360"/>
                          <w:rPr>
                            <w:lang w:val="cs-CZ"/>
                          </w:rPr>
                        </w:pPr>
                      </w:p>
                      <w:p w14:paraId="0A11527C"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Vyzkoušejte různé hodnoty světla a zjistěte, která funguje nejlépe.</w:t>
                        </w:r>
                        <w:r>
                          <w:rPr>
                            <w:lang w:val="cs-CZ"/>
                          </w:rPr>
                          <w:t>.</w:t>
                        </w:r>
                        <w:r w:rsidRPr="006D78ED">
                          <w:rPr>
                            <w:lang w:val="cs-CZ"/>
                          </w:rPr>
                          <w:t>.</w:t>
                        </w:r>
                      </w:p>
                      <w:p w14:paraId="55961CC9" w14:textId="77777777" w:rsidR="002A1612" w:rsidRPr="006D78ED" w:rsidRDefault="002A1612" w:rsidP="001C6C01">
                        <w:pPr>
                          <w:pStyle w:val="Odstavecseseznamem"/>
                          <w:rPr>
                            <w:lang w:val="cs-CZ"/>
                          </w:rPr>
                        </w:pPr>
                      </w:p>
                      <w:p w14:paraId="7ADB3EA1" w14:textId="77777777" w:rsidR="002A1612" w:rsidRPr="006D78ED" w:rsidRDefault="002A1612" w:rsidP="001C6C01">
                        <w:pPr>
                          <w:pStyle w:val="Odstavecseseznamem"/>
                          <w:numPr>
                            <w:ilvl w:val="0"/>
                            <w:numId w:val="61"/>
                          </w:numPr>
                          <w:spacing w:before="240"/>
                          <w:rPr>
                            <w:lang w:val="cs-CZ"/>
                          </w:rPr>
                        </w:pPr>
                        <w:r w:rsidRPr="006D78ED">
                          <w:rPr>
                            <w:rFonts w:hint="eastAsia"/>
                            <w:lang w:val="cs-CZ"/>
                          </w:rPr>
                          <w:t>Zasekli jste se při psaní? Podívejte se na program z úkolu 1. Jak ho můžete upravit tak, abyste z něj vytvořili program pro automatickou pouliční lampu?</w:t>
                        </w:r>
                      </w:p>
                      <w:bookmarkEnd w:id="161"/>
                      <w:bookmarkEnd w:id="162"/>
                      <w:p w14:paraId="47FEB11B" w14:textId="77777777" w:rsidR="002A1612" w:rsidRPr="006D78ED" w:rsidRDefault="002A1612" w:rsidP="001C6C01">
                        <w:pPr>
                          <w:rPr>
                            <w:lang w:val="cs-CZ"/>
                          </w:rPr>
                        </w:pPr>
                      </w:p>
                    </w:txbxContent>
                  </v:textbox>
                </v:roundrect>
                <v:shape id="Picture 563" o:spid="_x0000_s1714" type="#_x0000_t75" style="position:absolute;left:2048;width:8991;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">
                  <v:imagedata r:id="rId149" o:title=""/>
                </v:shape>
                <v:shape id="_x0000_s1715" type="#_x0000_t202" style="position:absolute;left:10094;top:4133;width:16060;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14:paraId="10DD3426" w14:textId="77777777" w:rsidR="002A1612" w:rsidRDefault="002A1612" w:rsidP="001C6C01">
                        <w:pPr>
                          <w:rPr>
                            <w:b/>
                            <w:color w:val="FF7000"/>
                            <w:sz w:val="28"/>
                            <w:szCs w:val="28"/>
                          </w:rPr>
                        </w:pPr>
                        <w:proofErr w:type="spellStart"/>
                        <w:r>
                          <w:rPr>
                            <w:b/>
                            <w:color w:val="FF7000"/>
                            <w:sz w:val="28"/>
                            <w:szCs w:val="28"/>
                          </w:rPr>
                          <w:t>Nápověda</w:t>
                        </w:r>
                        <w:proofErr w:type="spellEnd"/>
                      </w:p>
                      <w:p w14:paraId="11265965" w14:textId="77777777" w:rsidR="002A1612" w:rsidRDefault="002A1612" w:rsidP="001C6C01">
                        <w:pPr>
                          <w:rPr>
                            <w:b/>
                            <w:color w:val="FF7000"/>
                            <w:sz w:val="28"/>
                            <w:szCs w:val="28"/>
                          </w:rPr>
                        </w:pPr>
                      </w:p>
                    </w:txbxContent>
                  </v:textbox>
                </v:shape>
                <w10:wrap type="topAndBottom"/>
              </v:group>
            </w:pict>
          </mc:Fallback>
        </mc:AlternateContent>
      </w:r>
      <w:r w:rsidRPr="00FE1D98">
        <w:rPr>
          <w:lang w:val="cs-CZ"/>
        </w:rPr>
        <w:t xml:space="preserve">Napište program, díky kterému se váš Edison bude chovat jako pouliční lampa citlivá na světlo. Program by měl zapnout Edisonovy červené </w:t>
      </w:r>
      <w:proofErr w:type="spellStart"/>
      <w:r w:rsidRPr="00FE1D98">
        <w:rPr>
          <w:lang w:val="cs-CZ"/>
        </w:rPr>
        <w:t>LEDky</w:t>
      </w:r>
      <w:proofErr w:type="spellEnd"/>
      <w:r w:rsidRPr="00FE1D98">
        <w:rPr>
          <w:lang w:val="cs-CZ"/>
        </w:rPr>
        <w:t xml:space="preserve">, kdykoli robot detekuje velmi málo viditelného světla, zatímco když bude světla dostatek, měly by </w:t>
      </w:r>
      <w:proofErr w:type="spellStart"/>
      <w:r w:rsidRPr="00FE1D98">
        <w:rPr>
          <w:lang w:val="cs-CZ"/>
        </w:rPr>
        <w:t>LEDky</w:t>
      </w:r>
      <w:proofErr w:type="spellEnd"/>
      <w:r w:rsidRPr="00FE1D98">
        <w:rPr>
          <w:lang w:val="cs-CZ"/>
        </w:rPr>
        <w:t xml:space="preserve"> být vypnuté.</w:t>
      </w:r>
    </w:p>
    <w:p w14:paraId="16DCFE50" w14:textId="77777777" w:rsidR="001C6C01" w:rsidRPr="00FE1D98" w:rsidRDefault="001C6C01" w:rsidP="001C6C01">
      <w:pPr>
        <w:spacing w:before="240"/>
        <w:rPr>
          <w:lang w:val="cs-CZ"/>
        </w:rPr>
      </w:pPr>
      <w:r w:rsidRPr="00FE1D98">
        <w:rPr>
          <w:lang w:val="cs-CZ"/>
        </w:rPr>
        <w:t>Stáhněte program do svého robota a vyzkoušejte jej. Dejte Edisona nejprve na místo, kde je hodně světla, poté na špatně osvětlené místo. Funguje Edison díky vašemu programu jako automatická pouliční lampa?</w:t>
      </w:r>
    </w:p>
    <w:p w14:paraId="3714F63D" w14:textId="77777777" w:rsidR="001C6C01" w:rsidRPr="00FE1D98" w:rsidRDefault="001C6C01" w:rsidP="001C6C01">
      <w:pPr>
        <w:pStyle w:val="Odstavecseseznamem"/>
        <w:numPr>
          <w:ilvl w:val="0"/>
          <w:numId w:val="65"/>
        </w:numPr>
        <w:rPr>
          <w:lang w:val="cs-CZ"/>
        </w:rPr>
      </w:pPr>
      <w:r w:rsidRPr="00FE1D98">
        <w:rPr>
          <w:noProof/>
          <w:lang w:val="cs-CZ"/>
        </w:rPr>
        <mc:AlternateContent>
          <mc:Choice Requires="wps">
            <w:drawing>
              <wp:anchor distT="0" distB="0" distL="114300" distR="114300" simplePos="0" relativeHeight="253480960" behindDoc="0" locked="0" layoutInCell="1" allowOverlap="1" wp14:anchorId="42D3696E" wp14:editId="0BC5A336">
                <wp:simplePos x="0" y="0"/>
                <wp:positionH relativeFrom="column">
                  <wp:posOffset>416947</wp:posOffset>
                </wp:positionH>
                <wp:positionV relativeFrom="paragraph">
                  <wp:posOffset>206872</wp:posOffset>
                </wp:positionV>
                <wp:extent cx="4993419" cy="4015409"/>
                <wp:effectExtent l="0" t="0" r="17145" b="23495"/>
                <wp:wrapNone/>
                <wp:docPr id="568" name="Rectangle: Rounded Corners 568"/>
                <wp:cNvGraphicFramePr/>
                <a:graphic xmlns:a="http://schemas.openxmlformats.org/drawingml/2006/main">
                  <a:graphicData uri="http://schemas.microsoft.com/office/word/2010/wordprocessingShape">
                    <wps:wsp>
                      <wps:cNvSpPr/>
                      <wps:spPr>
                        <a:xfrm>
                          <a:off x="0" y="0"/>
                          <a:ext cx="4993419" cy="4015409"/>
                        </a:xfrm>
                        <a:prstGeom prst="roundRect">
                          <a:avLst>
                            <a:gd name="adj" fmla="val 1333"/>
                          </a:avLst>
                        </a:prstGeom>
                        <a:no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044EA00" id="Rectangle: Rounded Corners 568" o:spid="_x0000_s1026" style="position:absolute;margin-left:32.85pt;margin-top:16.3pt;width:393.2pt;height:316.15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" filled="f" strokecolor="#5a5a5a [2109]" strokeweight="1pt">
                <v:stroke joinstyle="miter"/>
              </v:roundrect>
            </w:pict>
          </mc:Fallback>
        </mc:AlternateContent>
      </w:r>
      <w:r w:rsidRPr="00FE1D98">
        <w:rPr>
          <w:lang w:val="cs-CZ"/>
        </w:rPr>
        <w:t xml:space="preserve">Jak vypadá váš program pro automatickou pouliční lampu? Napište jej sem. </w:t>
      </w:r>
    </w:p>
    <w:p w14:paraId="3A375E5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735FBDE2" w14:textId="77777777" w:rsidR="001C6C01" w:rsidRPr="00FE1D98" w:rsidRDefault="001C6C01" w:rsidP="001C6C01">
      <w:pPr>
        <w:pStyle w:val="Nadpis1"/>
        <w:rPr>
          <w:lang w:val="cs-CZ"/>
        </w:rPr>
      </w:pPr>
      <w:bookmarkStart w:id="163" w:name="_Toc146267266"/>
      <w:bookmarkStart w:id="164" w:name="_Hlk516831349"/>
      <w:r w:rsidRPr="00FE1D98">
        <w:rPr>
          <w:lang w:val="cs-CZ"/>
        </w:rPr>
        <w:lastRenderedPageBreak/>
        <w:t>U5-1.3 Prozkoumejte proměnné</w:t>
      </w:r>
      <w:bookmarkEnd w:id="163"/>
    </w:p>
    <w:p w14:paraId="3B047F23" w14:textId="77777777" w:rsidR="001C6C01" w:rsidRPr="00FE1D98" w:rsidRDefault="001C6C01" w:rsidP="001C6C01">
      <w:pPr>
        <w:rPr>
          <w:lang w:val="cs-CZ"/>
        </w:rPr>
      </w:pPr>
      <w:r w:rsidRPr="00FE1D98">
        <w:rPr>
          <w:noProof/>
          <w:lang w:val="cs-CZ"/>
        </w:rPr>
        <w:drawing>
          <wp:anchor distT="0" distB="0" distL="114300" distR="114300" simplePos="0" relativeHeight="253481984" behindDoc="0" locked="0" layoutInCell="1" allowOverlap="1" wp14:anchorId="350D63F6" wp14:editId="5DC0AA62">
            <wp:simplePos x="0" y="0"/>
            <wp:positionH relativeFrom="column">
              <wp:posOffset>907085</wp:posOffset>
            </wp:positionH>
            <wp:positionV relativeFrom="paragraph">
              <wp:posOffset>484039</wp:posOffset>
            </wp:positionV>
            <wp:extent cx="3748115" cy="2000265"/>
            <wp:effectExtent l="19050" t="19050" r="24130" b="19050"/>
            <wp:wrapTopAndBottom/>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U5-1.3_data category.PNG"/>
                    <pic:cNvPicPr/>
                  </pic:nvPicPr>
                  <pic:blipFill>
                    <a:blip r:embed="rId207">
                      <a:extLst>
                        <a:ext uri="{28A0092B-C50C-407E-A947-70E740481C1C}">
                          <a14:useLocalDpi xmlns:a14="http://schemas.microsoft.com/office/drawing/2010/main" val="0"/>
                        </a:ext>
                      </a:extLst>
                    </a:blip>
                    <a:stretch>
                      <a:fillRect/>
                    </a:stretch>
                  </pic:blipFill>
                  <pic:spPr>
                    <a:xfrm>
                      <a:off x="0" y="0"/>
                      <a:ext cx="3748115" cy="2000265"/>
                    </a:xfrm>
                    <a:prstGeom prst="rect">
                      <a:avLst/>
                    </a:prstGeom>
                    <a:ln w="19050">
                      <a:solidFill>
                        <a:srgbClr val="FF7000"/>
                      </a:solidFill>
                      <a:prstDash val="lgDash"/>
                    </a:ln>
                  </pic:spPr>
                </pic:pic>
              </a:graphicData>
            </a:graphic>
          </wp:anchor>
        </w:drawing>
      </w:r>
      <w:r w:rsidRPr="00FE1D98">
        <w:rPr>
          <w:lang w:val="cs-CZ"/>
        </w:rPr>
        <w:t>V </w:t>
      </w:r>
      <w:proofErr w:type="spellStart"/>
      <w:r w:rsidRPr="00FE1D98">
        <w:rPr>
          <w:lang w:val="cs-CZ"/>
        </w:rPr>
        <w:t>EdScratchi</w:t>
      </w:r>
      <w:proofErr w:type="spellEnd"/>
      <w:r w:rsidRPr="00FE1D98">
        <w:rPr>
          <w:lang w:val="cs-CZ"/>
        </w:rPr>
        <w:t xml:space="preserve"> je jedna kategorie bloků, která při prvním otevření vypadá úplně jinak, než ostatní: kategorie </w:t>
      </w:r>
      <w:r w:rsidRPr="00FE1D98">
        <w:rPr>
          <w:color w:val="FF7000"/>
          <w:lang w:val="cs-CZ"/>
        </w:rPr>
        <w:t>Data</w:t>
      </w:r>
      <w:r w:rsidRPr="00FE1D98">
        <w:rPr>
          <w:lang w:val="cs-CZ"/>
        </w:rPr>
        <w:t>.</w:t>
      </w:r>
    </w:p>
    <w:p w14:paraId="368E3B41" w14:textId="77777777" w:rsidR="001C6C01" w:rsidRPr="00FE1D98" w:rsidRDefault="001C6C01" w:rsidP="001C6C01">
      <w:pPr>
        <w:rPr>
          <w:lang w:val="cs-CZ"/>
        </w:rPr>
      </w:pPr>
    </w:p>
    <w:p w14:paraId="098408C7"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3008" behindDoc="0" locked="0" layoutInCell="1" allowOverlap="1" wp14:anchorId="43555F86" wp14:editId="3D3E5D10">
                <wp:simplePos x="0" y="0"/>
                <wp:positionH relativeFrom="column">
                  <wp:posOffset>-36830</wp:posOffset>
                </wp:positionH>
                <wp:positionV relativeFrom="paragraph">
                  <wp:posOffset>788670</wp:posOffset>
                </wp:positionV>
                <wp:extent cx="5715000" cy="1586865"/>
                <wp:effectExtent l="0" t="0" r="19050" b="13335"/>
                <wp:wrapTopAndBottom/>
                <wp:docPr id="880" name="Group 880"/>
                <wp:cNvGraphicFramePr/>
                <a:graphic xmlns:a="http://schemas.openxmlformats.org/drawingml/2006/main">
                  <a:graphicData uri="http://schemas.microsoft.com/office/word/2010/wordprocessingGroup">
                    <wpg:wgp>
                      <wpg:cNvGrpSpPr/>
                      <wpg:grpSpPr>
                        <a:xfrm>
                          <a:off x="0" y="0"/>
                          <a:ext cx="5715000" cy="1586865"/>
                          <a:chOff x="0" y="0"/>
                          <a:chExt cx="5715000" cy="1587068"/>
                        </a:xfrm>
                      </wpg:grpSpPr>
                      <wps:wsp>
                        <wps:cNvPr id="877" name="Text Box 877"/>
                        <wps:cNvSpPr txBox="1">
                          <a:spLocks noChangeArrowheads="1"/>
                        </wps:cNvSpPr>
                        <wps:spPr bwMode="auto">
                          <a:xfrm>
                            <a:off x="0" y="665683"/>
                            <a:ext cx="5715000" cy="921385"/>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07402507" w14:textId="77777777" w:rsidR="002A1612" w:rsidRPr="003B0057" w:rsidRDefault="002A1612" w:rsidP="001C6C01">
                              <w:pPr>
                                <w:rPr>
                                  <w:lang w:val="cs-CZ"/>
                                </w:rPr>
                              </w:pPr>
                              <w:bookmarkStart w:id="165" w:name="_Hlk516753923"/>
                              <w:bookmarkStart w:id="166" w:name="_Hlk17549613"/>
                              <w:bookmarkStart w:id="167"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5"/>
                            <w:bookmarkEnd w:id="166"/>
                            <w:bookmarkEnd w:id="167"/>
                            <w:p w14:paraId="42D92CE6" w14:textId="77777777" w:rsidR="002A1612" w:rsidRPr="003B0057"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878" name="Picture 8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s:wsp>
                        <wps:cNvPr id="879" name="Text Box 2"/>
                        <wps:cNvSpPr txBox="1">
                          <a:spLocks noChangeArrowheads="1"/>
                        </wps:cNvSpPr>
                        <wps:spPr bwMode="auto">
                          <a:xfrm>
                            <a:off x="1009498" y="303542"/>
                            <a:ext cx="1964290" cy="365760"/>
                          </a:xfrm>
                          <a:prstGeom prst="rect">
                            <a:avLst/>
                          </a:prstGeom>
                          <a:noFill/>
                          <a:ln w="9525">
                            <a:noFill/>
                            <a:miter lim="800000"/>
                            <a:headEnd/>
                            <a:tailEnd/>
                          </a:ln>
                        </wps:spPr>
                        <wps:txb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anchor>
            </w:drawing>
          </mc:Choice>
          <mc:Fallback>
            <w:pict>
              <v:group w14:anchorId="43555F86" id="Group 880" o:spid="_x0000_s1716" style="position:absolute;margin-left:-2.9pt;margin-top:62.1pt;width:450pt;height:124.95pt;z-index:253483008" coordsize="57150,15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">
                <v:roundrect id="Text Box 877" o:spid="_x0000_s1717" style="position:absolute;top:6656;width:57150;height:921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" strokecolor="#5a5a5a [2109]">
                  <v:stroke joinstyle="miter"/>
                  <v:textbox inset=",5mm,,2.5mm">
                    <w:txbxContent>
                      <w:p w14:paraId="07402507" w14:textId="77777777" w:rsidR="002A1612" w:rsidRPr="003B0057" w:rsidRDefault="002A1612" w:rsidP="001C6C01">
                        <w:pPr>
                          <w:rPr>
                            <w:lang w:val="cs-CZ"/>
                          </w:rPr>
                        </w:pPr>
                        <w:bookmarkStart w:id="168" w:name="_Hlk516753923"/>
                        <w:bookmarkStart w:id="169" w:name="_Hlk17549613"/>
                        <w:bookmarkStart w:id="170" w:name="_Hlk17549614"/>
                        <w:r w:rsidRPr="003B0057">
                          <w:rPr>
                            <w:b/>
                            <w:color w:val="FF7000"/>
                            <w:lang w:val="cs-CZ"/>
                          </w:rPr>
                          <w:t xml:space="preserve">Proměnná </w:t>
                        </w:r>
                        <w:r w:rsidRPr="003B0057">
                          <w:rPr>
                            <w:lang w:val="cs-CZ"/>
                          </w:rPr>
                          <w:t>(</w:t>
                        </w:r>
                        <w:proofErr w:type="spellStart"/>
                        <w:r w:rsidRPr="003B0057">
                          <w:rPr>
                            <w:lang w:val="cs-CZ"/>
                          </w:rPr>
                          <w:t>variable</w:t>
                        </w:r>
                        <w:proofErr w:type="spellEnd"/>
                        <w:r w:rsidRPr="003B0057">
                          <w:rPr>
                            <w:lang w:val="cs-CZ"/>
                          </w:rPr>
                          <w:t>) je č</w:t>
                        </w:r>
                        <w:r>
                          <w:rPr>
                            <w:lang w:val="cs-CZ"/>
                          </w:rPr>
                          <w:t>á</w:t>
                        </w:r>
                        <w:r w:rsidRPr="003B0057">
                          <w:rPr>
                            <w:lang w:val="cs-CZ"/>
                          </w:rPr>
                          <w:t>st paměti používaná k ukládání hodnoty v programu. Můžete si ji představit jako zásobník, do nějž uložíte část informace ve tvaru, který bude srozumitelný pro počítač.</w:t>
                        </w:r>
                      </w:p>
                      <w:bookmarkEnd w:id="168"/>
                      <w:bookmarkEnd w:id="169"/>
                      <w:bookmarkEnd w:id="170"/>
                      <w:p w14:paraId="42D92CE6" w14:textId="77777777" w:rsidR="002A1612" w:rsidRPr="003B0057" w:rsidRDefault="002A1612" w:rsidP="001C6C01">
                        <w:pPr>
                          <w:rPr>
                            <w:lang w:val="cs-CZ"/>
                          </w:rPr>
                        </w:pPr>
                      </w:p>
                    </w:txbxContent>
                  </v:textbox>
                </v:roundrect>
                <v:shape id="Picture 878" o:spid="_x0000_s1718"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">
                  <v:imagedata r:id="rId51" o:title=""/>
                </v:shape>
                <v:shape id="_x0000_s1719" type="#_x0000_t202" style="position:absolute;left:10094;top:3035;width:1964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14:paraId="209C459A"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626FAD1"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Když poprvé kliknete na kategorii </w:t>
      </w:r>
      <w:r w:rsidRPr="00FE1D98">
        <w:rPr>
          <w:color w:val="FF7000"/>
          <w:lang w:val="cs-CZ"/>
        </w:rPr>
        <w:t>Data</w:t>
      </w:r>
      <w:r w:rsidRPr="00FE1D98">
        <w:rPr>
          <w:lang w:val="cs-CZ"/>
        </w:rPr>
        <w:t>, nezobrazí se vám žádné bloky, které byste mohli použít k napsání programu v </w:t>
      </w:r>
      <w:proofErr w:type="spellStart"/>
      <w:r w:rsidRPr="00FE1D98">
        <w:rPr>
          <w:lang w:val="cs-CZ"/>
        </w:rPr>
        <w:t>EdScratchi</w:t>
      </w:r>
      <w:proofErr w:type="spellEnd"/>
      <w:r w:rsidRPr="00FE1D98">
        <w:rPr>
          <w:lang w:val="cs-CZ"/>
        </w:rPr>
        <w:t xml:space="preserve">. Namísto toho tato kategorie obsahuje dvě tlačítka: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Pomocí kategorie </w:t>
      </w:r>
      <w:r w:rsidRPr="00FE1D98">
        <w:rPr>
          <w:color w:val="FF7000"/>
          <w:lang w:val="cs-CZ"/>
        </w:rPr>
        <w:t>Data</w:t>
      </w:r>
      <w:r w:rsidRPr="00FE1D98">
        <w:rPr>
          <w:lang w:val="cs-CZ"/>
        </w:rPr>
        <w:t xml:space="preserve"> můžeme vytvářet </w:t>
      </w:r>
      <w:r w:rsidRPr="00FE1D98">
        <w:rPr>
          <w:b/>
          <w:color w:val="FF7000"/>
          <w:lang w:val="cs-CZ"/>
        </w:rPr>
        <w:t xml:space="preserve">proměnné </w:t>
      </w:r>
      <w:r w:rsidRPr="00FE1D98">
        <w:rPr>
          <w:lang w:val="cs-CZ"/>
        </w:rPr>
        <w:t>(</w:t>
      </w:r>
      <w:proofErr w:type="spellStart"/>
      <w:r w:rsidRPr="00FE1D98">
        <w:rPr>
          <w:lang w:val="cs-CZ"/>
        </w:rPr>
        <w:t>variables</w:t>
      </w:r>
      <w:proofErr w:type="spellEnd"/>
      <w:r w:rsidRPr="00FE1D98">
        <w:rPr>
          <w:lang w:val="cs-CZ"/>
        </w:rPr>
        <w:t xml:space="preserve">) do programů. </w:t>
      </w:r>
    </w:p>
    <w:p w14:paraId="29517DCE" w14:textId="77777777" w:rsidR="001C6C01" w:rsidRPr="00FE1D98" w:rsidRDefault="001C6C01" w:rsidP="001C6C01">
      <w:pPr>
        <w:rPr>
          <w:lang w:val="cs-CZ"/>
        </w:rPr>
      </w:pPr>
    </w:p>
    <w:p w14:paraId="36541490"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84032" behindDoc="0" locked="0" layoutInCell="1" allowOverlap="1" wp14:anchorId="1C85104C" wp14:editId="4403D762">
                <wp:simplePos x="0" y="0"/>
                <wp:positionH relativeFrom="column">
                  <wp:posOffset>3295015</wp:posOffset>
                </wp:positionH>
                <wp:positionV relativeFrom="paragraph">
                  <wp:posOffset>348919</wp:posOffset>
                </wp:positionV>
                <wp:extent cx="2615565" cy="2456815"/>
                <wp:effectExtent l="0" t="0" r="13335" b="19685"/>
                <wp:wrapSquare wrapText="bothSides"/>
                <wp:docPr id="892" name="Group 892"/>
                <wp:cNvGraphicFramePr/>
                <a:graphic xmlns:a="http://schemas.openxmlformats.org/drawingml/2006/main">
                  <a:graphicData uri="http://schemas.microsoft.com/office/word/2010/wordprocessingGroup">
                    <wpg:wgp>
                      <wpg:cNvGrpSpPr/>
                      <wpg:grpSpPr>
                        <a:xfrm>
                          <a:off x="0" y="0"/>
                          <a:ext cx="2615565" cy="2456815"/>
                          <a:chOff x="0" y="0"/>
                          <a:chExt cx="2615565" cy="2457168"/>
                        </a:xfrm>
                      </wpg:grpSpPr>
                      <wps:wsp>
                        <wps:cNvPr id="882" name="Text Box 882"/>
                        <wps:cNvSpPr txBox="1">
                          <a:spLocks noChangeArrowheads="1"/>
                        </wps:cNvSpPr>
                        <wps:spPr bwMode="auto">
                          <a:xfrm>
                            <a:off x="0" y="643736"/>
                            <a:ext cx="2615565" cy="1813432"/>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wps:txbx>
                        <wps:bodyPr rot="0" vert="horz" wrap="square" lIns="91440" tIns="180000" rIns="91440" bIns="90000" anchor="t" anchorCtr="0">
                          <a:noAutofit/>
                        </wps:bodyPr>
                      </wps:wsp>
                      <wps:wsp>
                        <wps:cNvPr id="883" name="Text Box 2"/>
                        <wps:cNvSpPr txBox="1">
                          <a:spLocks noChangeArrowheads="1"/>
                        </wps:cNvSpPr>
                        <wps:spPr bwMode="auto">
                          <a:xfrm>
                            <a:off x="1027786" y="329184"/>
                            <a:ext cx="1556388" cy="365760"/>
                          </a:xfrm>
                          <a:prstGeom prst="rect">
                            <a:avLst/>
                          </a:prstGeom>
                          <a:noFill/>
                          <a:ln w="9525">
                            <a:noFill/>
                            <a:miter lim="800000"/>
                            <a:headEnd/>
                            <a:tailEnd/>
                          </a:ln>
                        </wps:spPr>
                        <wps:txb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wps:txbx>
                        <wps:bodyPr rot="0" vert="horz" wrap="square" lIns="91440" tIns="45720" rIns="91440" bIns="45720" anchor="t" anchorCtr="0">
                          <a:noAutofit/>
                        </wps:bodyPr>
                      </wps:wsp>
                      <pic:pic xmlns:pic="http://schemas.openxmlformats.org/drawingml/2006/picture">
                        <pic:nvPicPr>
                          <pic:cNvPr id="884" name="Picture 8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160" cy="899160"/>
                          </a:xfrm>
                          <a:prstGeom prst="rect">
                            <a:avLst/>
                          </a:prstGeom>
                        </pic:spPr>
                      </pic:pic>
                    </wpg:wgp>
                  </a:graphicData>
                </a:graphic>
                <wp14:sizeRelV relativeFrom="margin">
                  <wp14:pctHeight>0</wp14:pctHeight>
                </wp14:sizeRelV>
              </wp:anchor>
            </w:drawing>
          </mc:Choice>
          <mc:Fallback>
            <w:pict>
              <v:group w14:anchorId="1C85104C" id="Group 892" o:spid="_x0000_s1720" style="position:absolute;margin-left:259.45pt;margin-top:27.45pt;width:205.95pt;height:193.45pt;z-index:253484032;mso-height-relative:margin" coordsize="26155,24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">
                <v:roundrect id="Text Box 882" o:spid="_x0000_s1721" style="position:absolute;top:6437;width:26155;height:18134;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" strokecolor="#5a5a5a [2109]">
                  <v:stroke joinstyle="miter"/>
                  <v:textbox inset=",5mm,,2.5mm">
                    <w:txbxContent>
                      <w:p w14:paraId="4070DD8C" w14:textId="1C0CF013" w:rsidR="002A1612" w:rsidRPr="00D043BA" w:rsidRDefault="002A1612" w:rsidP="001C6C01">
                        <w:pPr>
                          <w:rPr>
                            <w:lang w:val="cs-CZ"/>
                          </w:rPr>
                        </w:pPr>
                        <w:r w:rsidRPr="00D043BA">
                          <w:rPr>
                            <w:lang w:val="cs-CZ"/>
                          </w:rPr>
                          <w:t>Názvy proměnných musí dávat smysl vám i počítači. Počítačové jazyky obsahují často pravidla o tom, jaké znaky lze použít v</w:t>
                        </w:r>
                        <w:r>
                          <w:rPr>
                            <w:lang w:val="cs-CZ"/>
                          </w:rPr>
                          <w:t> </w:t>
                        </w:r>
                        <w:r w:rsidRPr="00D043BA">
                          <w:rPr>
                            <w:lang w:val="cs-CZ"/>
                          </w:rPr>
                          <w:t>názvech proměnných. Počítač dokáže porozumět pouze proměnným s názvy, které se řídí těmito pravidly.</w:t>
                        </w:r>
                      </w:p>
                    </w:txbxContent>
                  </v:textbox>
                </v:roundrect>
                <v:shape id="_x0000_s1722" type="#_x0000_t202" style="position:absolute;left:10277;top:3291;width:1556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" filled="f" stroked="f">
                  <v:textbox>
                    <w:txbxContent>
                      <w:p w14:paraId="44F0117C" w14:textId="77777777" w:rsidR="002A1612" w:rsidRPr="009040AE" w:rsidRDefault="002A1612" w:rsidP="001C6C01">
                        <w:pPr>
                          <w:rPr>
                            <w:b/>
                            <w:color w:val="FF7000"/>
                            <w:sz w:val="28"/>
                            <w:szCs w:val="28"/>
                          </w:rPr>
                        </w:pPr>
                        <w:proofErr w:type="spellStart"/>
                        <w:r w:rsidRPr="009040AE">
                          <w:rPr>
                            <w:b/>
                            <w:color w:val="FF7000"/>
                            <w:sz w:val="28"/>
                            <w:szCs w:val="28"/>
                          </w:rPr>
                          <w:t>Proč</w:t>
                        </w:r>
                        <w:proofErr w:type="spellEnd"/>
                        <w:r w:rsidRPr="009040AE">
                          <w:rPr>
                            <w:b/>
                            <w:color w:val="FF7000"/>
                            <w:sz w:val="28"/>
                            <w:szCs w:val="28"/>
                          </w:rPr>
                          <w:t xml:space="preserve"> je to </w:t>
                        </w:r>
                        <w:proofErr w:type="spellStart"/>
                        <w:r w:rsidRPr="009040AE">
                          <w:rPr>
                            <w:b/>
                            <w:color w:val="FF7000"/>
                            <w:sz w:val="28"/>
                            <w:szCs w:val="28"/>
                          </w:rPr>
                          <w:t>tak</w:t>
                        </w:r>
                        <w:proofErr w:type="spellEnd"/>
                        <w:r w:rsidRPr="009040AE">
                          <w:rPr>
                            <w:b/>
                            <w:color w:val="FF7000"/>
                            <w:sz w:val="28"/>
                            <w:szCs w:val="28"/>
                          </w:rPr>
                          <w:t>?</w:t>
                        </w:r>
                      </w:p>
                    </w:txbxContent>
                  </v:textbox>
                </v:shape>
                <v:shape id="Picture 884" o:spid="_x0000_s1723" type="#_x0000_t75" style="position:absolute;left:2084;width:8992;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">
                  <v:imagedata r:id="rId42" o:title=""/>
                </v:shape>
                <w10:wrap type="square"/>
              </v:group>
            </w:pict>
          </mc:Fallback>
        </mc:AlternateContent>
      </w:r>
      <w:r w:rsidRPr="00FE1D98">
        <w:rPr>
          <w:lang w:val="cs-CZ"/>
        </w:rPr>
        <w:t xml:space="preserve">V programování často používáme tutéž část informace v jednom programu několikrát. Proměnné toto opakování výrazně usnadňují. Použití proměnných v programu nám umožní říct počítači, aby do proměnné uložil konkrétní informaci. Tuto proměnnou můžeme použít na různých místech v programu. Kdykoliv počítač uvidí tuto proměnu, vyvolá  informace uložené uvnitř proměnné. </w:t>
      </w:r>
    </w:p>
    <w:p w14:paraId="52A5B227" w14:textId="77777777" w:rsidR="001C6C01" w:rsidRPr="00FE1D98" w:rsidRDefault="001C6C01" w:rsidP="001C6C01">
      <w:pPr>
        <w:rPr>
          <w:lang w:val="cs-CZ"/>
        </w:rPr>
      </w:pPr>
      <w:r w:rsidRPr="00FE1D98">
        <w:rPr>
          <w:lang w:val="cs-CZ"/>
        </w:rPr>
        <w:t>Když v </w:t>
      </w:r>
      <w:proofErr w:type="spellStart"/>
      <w:r w:rsidRPr="00FE1D98">
        <w:rPr>
          <w:lang w:val="cs-CZ"/>
        </w:rPr>
        <w:t>EdScratchi</w:t>
      </w:r>
      <w:proofErr w:type="spellEnd"/>
      <w:r w:rsidRPr="00FE1D98">
        <w:rPr>
          <w:lang w:val="cs-CZ"/>
        </w:rPr>
        <w:t xml:space="preserve"> kliknete na tlačítko </w:t>
      </w:r>
      <w:r w:rsidRPr="00FE1D98">
        <w:rPr>
          <w:color w:val="FF7000"/>
          <w:lang w:val="cs-CZ"/>
        </w:rPr>
        <w:t xml:space="preserve">Make a </w:t>
      </w:r>
      <w:proofErr w:type="spellStart"/>
      <w:r w:rsidRPr="00FE1D98">
        <w:rPr>
          <w:color w:val="FF7000"/>
          <w:lang w:val="cs-CZ"/>
        </w:rPr>
        <w:t>variable</w:t>
      </w:r>
      <w:proofErr w:type="spellEnd"/>
      <w:r w:rsidRPr="00FE1D98">
        <w:rPr>
          <w:lang w:val="cs-CZ"/>
        </w:rPr>
        <w:t xml:space="preserve"> (Vytvořit proměnnou), otevře se vyskakovací okno s požadavkem, abyste proměnnou pojmenovali. Je důležité dát proměnným správná jména: jde o to, aby vám název proměnné dával smysl a sdělil vám, jaké informace jsou uvnitř uloženy. </w:t>
      </w:r>
    </w:p>
    <w:p w14:paraId="39B053D7" w14:textId="77777777" w:rsidR="001C6C01" w:rsidRPr="00FE1D98" w:rsidRDefault="001C6C01" w:rsidP="001C6C01">
      <w:pPr>
        <w:rPr>
          <w:lang w:val="cs-CZ"/>
        </w:rPr>
      </w:pPr>
      <w:r w:rsidRPr="00FE1D98">
        <w:rPr>
          <w:lang w:val="cs-CZ"/>
        </w:rPr>
        <w:lastRenderedPageBreak/>
        <w:t>Názvy proměnných v </w:t>
      </w:r>
      <w:proofErr w:type="spellStart"/>
      <w:r w:rsidRPr="00FE1D98">
        <w:rPr>
          <w:lang w:val="cs-CZ"/>
        </w:rPr>
        <w:t>EdScratchi</w:t>
      </w:r>
      <w:proofErr w:type="spellEnd"/>
      <w:r w:rsidRPr="00FE1D98">
        <w:rPr>
          <w:lang w:val="cs-CZ"/>
        </w:rPr>
        <w:t xml:space="preserve"> mohou obsahovat pouze malá a velká písmena anglické abecedy, čísla a podtržítka ( _ ). Jiné znaky, jako např. vykřičník ( ! ) nebo mezera, nejsou v názvech přípustné. </w:t>
      </w:r>
    </w:p>
    <w:p w14:paraId="3C8D387F" w14:textId="77777777" w:rsidR="001C6C01" w:rsidRPr="00FE1D98" w:rsidRDefault="001C6C01" w:rsidP="001C6C01">
      <w:pPr>
        <w:rPr>
          <w:lang w:val="cs-CZ"/>
        </w:rPr>
      </w:pPr>
      <w:r w:rsidRPr="00FE1D98">
        <w:rPr>
          <w:noProof/>
          <w:lang w:val="cs-CZ"/>
        </w:rPr>
        <mc:AlternateContent>
          <mc:Choice Requires="wpg">
            <w:drawing>
              <wp:anchor distT="0" distB="0" distL="114300" distR="114300" simplePos="0" relativeHeight="253494272" behindDoc="0" locked="0" layoutInCell="1" allowOverlap="1" wp14:anchorId="1952D3D8" wp14:editId="0CB42B9D">
                <wp:simplePos x="0" y="0"/>
                <wp:positionH relativeFrom="column">
                  <wp:posOffset>3303270</wp:posOffset>
                </wp:positionH>
                <wp:positionV relativeFrom="paragraph">
                  <wp:posOffset>443341</wp:posOffset>
                </wp:positionV>
                <wp:extent cx="2663190" cy="1884099"/>
                <wp:effectExtent l="0" t="0" r="3810" b="20955"/>
                <wp:wrapSquare wrapText="bothSides"/>
                <wp:docPr id="886" name="Group 886"/>
                <wp:cNvGraphicFramePr/>
                <a:graphic xmlns:a="http://schemas.openxmlformats.org/drawingml/2006/main">
                  <a:graphicData uri="http://schemas.microsoft.com/office/word/2010/wordprocessingGroup">
                    <wpg:wgp>
                      <wpg:cNvGrpSpPr/>
                      <wpg:grpSpPr>
                        <a:xfrm>
                          <a:off x="0" y="0"/>
                          <a:ext cx="2663190" cy="1884099"/>
                          <a:chOff x="0" y="-26868"/>
                          <a:chExt cx="2664175" cy="1591711"/>
                        </a:xfrm>
                      </wpg:grpSpPr>
                      <wps:wsp>
                        <wps:cNvPr id="873" name="Text Box 873"/>
                        <wps:cNvSpPr txBox="1">
                          <a:spLocks noChangeArrowheads="1"/>
                        </wps:cNvSpPr>
                        <wps:spPr bwMode="auto">
                          <a:xfrm>
                            <a:off x="0" y="665683"/>
                            <a:ext cx="2615565" cy="89916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wps:txbx>
                        <wps:bodyPr rot="0" vert="horz" wrap="square" lIns="91440" tIns="180000" rIns="91440" bIns="90000" anchor="t" anchorCtr="0">
                          <a:noAutofit/>
                        </wps:bodyPr>
                      </wps:wsp>
                      <wps:wsp>
                        <wps:cNvPr id="876" name="Text Box 2"/>
                        <wps:cNvSpPr txBox="1">
                          <a:spLocks noChangeArrowheads="1"/>
                        </wps:cNvSpPr>
                        <wps:spPr bwMode="auto">
                          <a:xfrm>
                            <a:off x="1009497" y="285293"/>
                            <a:ext cx="1654678" cy="365760"/>
                          </a:xfrm>
                          <a:prstGeom prst="rect">
                            <a:avLst/>
                          </a:prstGeom>
                          <a:noFill/>
                          <a:ln w="9525">
                            <a:noFill/>
                            <a:miter lim="800000"/>
                            <a:headEnd/>
                            <a:tailEnd/>
                          </a:ln>
                        </wps:spPr>
                        <wps:txb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881" name="Picture 8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08483" y="-26868"/>
                            <a:ext cx="899795" cy="899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52D3D8" id="Group 886" o:spid="_x0000_s1724" style="position:absolute;margin-left:260.1pt;margin-top:34.9pt;width:209.7pt;height:148.35pt;z-index:253494272;mso-width-relative:margin;mso-height-relative:margin" coordorigin=",-268" coordsize="26641,15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">
                <v:roundrect id="Text Box 873" o:spid="_x0000_s1725" style="position:absolute;top:6656;width:26155;height:8992;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" strokecolor="#5a5a5a [2109]">
                  <v:stroke joinstyle="miter"/>
                  <v:textbox inset=",5mm,,2.5mm">
                    <w:txbxContent>
                      <w:p w14:paraId="48DBA2C7" w14:textId="563D1AE9" w:rsidR="002A1612" w:rsidRPr="007B533E" w:rsidRDefault="002A1612" w:rsidP="001C6C01">
                        <w:pPr>
                          <w:rPr>
                            <w:lang w:val="cs-CZ"/>
                          </w:rPr>
                        </w:pPr>
                        <w:proofErr w:type="spellStart"/>
                        <w:r>
                          <w:rPr>
                            <w:b/>
                            <w:color w:val="FF7000"/>
                            <w:lang w:val="cs-CZ"/>
                          </w:rPr>
                          <w:t>I</w:t>
                        </w:r>
                        <w:r w:rsidRPr="007B533E">
                          <w:rPr>
                            <w:b/>
                            <w:color w:val="FF7000"/>
                            <w:lang w:val="cs-CZ"/>
                          </w:rPr>
                          <w:t>ncrement</w:t>
                        </w:r>
                        <w:proofErr w:type="spellEnd"/>
                        <w:r w:rsidRPr="007B533E">
                          <w:rPr>
                            <w:lang w:val="cs-CZ"/>
                          </w:rPr>
                          <w:t xml:space="preserve"> (</w:t>
                        </w:r>
                        <w:r>
                          <w:rPr>
                            <w:lang w:val="cs-CZ"/>
                          </w:rPr>
                          <w:t>inkrementace</w:t>
                        </w:r>
                        <w:r w:rsidRPr="007B533E">
                          <w:rPr>
                            <w:lang w:val="cs-CZ"/>
                          </w:rPr>
                          <w:t xml:space="preserve">) </w:t>
                        </w:r>
                        <w:r>
                          <w:rPr>
                            <w:lang w:val="cs-CZ"/>
                          </w:rPr>
                          <w:t xml:space="preserve">znamená v programování </w:t>
                        </w:r>
                        <w:r w:rsidRPr="007B533E">
                          <w:rPr>
                            <w:lang w:val="cs-CZ"/>
                          </w:rPr>
                          <w:t>zvýšení o 1 a</w:t>
                        </w:r>
                        <w:r>
                          <w:rPr>
                            <w:lang w:val="cs-CZ"/>
                          </w:rPr>
                          <w:t xml:space="preserve"> </w:t>
                        </w:r>
                        <w:proofErr w:type="spellStart"/>
                        <w:r w:rsidRPr="007B533E">
                          <w:rPr>
                            <w:b/>
                            <w:color w:val="FF7000"/>
                            <w:lang w:val="cs-CZ"/>
                          </w:rPr>
                          <w:t>decrement</w:t>
                        </w:r>
                        <w:proofErr w:type="spellEnd"/>
                        <w:r w:rsidRPr="007B533E">
                          <w:rPr>
                            <w:lang w:val="cs-CZ"/>
                          </w:rPr>
                          <w:t xml:space="preserve"> (</w:t>
                        </w:r>
                        <w:r>
                          <w:rPr>
                            <w:lang w:val="cs-CZ"/>
                          </w:rPr>
                          <w:t>dekrementace</w:t>
                        </w:r>
                        <w:r w:rsidRPr="007B533E">
                          <w:rPr>
                            <w:lang w:val="cs-CZ"/>
                          </w:rPr>
                          <w:t xml:space="preserve">) znamená snížení o 1. </w:t>
                        </w:r>
                      </w:p>
                      <w:p w14:paraId="2D00993D" w14:textId="77777777" w:rsidR="002A1612" w:rsidRPr="007B533E" w:rsidRDefault="002A1612" w:rsidP="001C6C01">
                        <w:pPr>
                          <w:rPr>
                            <w:lang w:val="cs-CZ"/>
                          </w:rPr>
                        </w:pPr>
                      </w:p>
                    </w:txbxContent>
                  </v:textbox>
                </v:roundrect>
                <v:shape id="_x0000_s1726" type="#_x0000_t202" style="position:absolute;left:10094;top:2852;width:16547;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" filled="f" stroked="f">
                  <v:textbox>
                    <w:txbxContent>
                      <w:p w14:paraId="0B03970D" w14:textId="77777777" w:rsidR="002A1612" w:rsidRPr="00D31915" w:rsidRDefault="002A1612" w:rsidP="001C6C01">
                        <w:pPr>
                          <w:rPr>
                            <w:b/>
                            <w:color w:val="FF7000"/>
                            <w:sz w:val="28"/>
                            <w:szCs w:val="28"/>
                          </w:rPr>
                        </w:pPr>
                        <w:proofErr w:type="spellStart"/>
                        <w:r>
                          <w:rPr>
                            <w:b/>
                            <w:color w:val="FF7000"/>
                            <w:sz w:val="28"/>
                            <w:szCs w:val="28"/>
                          </w:rPr>
                          <w:t>Slovníček</w:t>
                        </w:r>
                        <w:proofErr w:type="spellEnd"/>
                        <w:r>
                          <w:rPr>
                            <w:b/>
                            <w:color w:val="FF7000"/>
                            <w:sz w:val="28"/>
                            <w:szCs w:val="28"/>
                          </w:rPr>
                          <w:t xml:space="preserve"> </w:t>
                        </w:r>
                        <w:proofErr w:type="spellStart"/>
                        <w:r>
                          <w:rPr>
                            <w:b/>
                            <w:color w:val="FF7000"/>
                            <w:sz w:val="28"/>
                            <w:szCs w:val="28"/>
                          </w:rPr>
                          <w:t>pojmů</w:t>
                        </w:r>
                        <w:proofErr w:type="spellEnd"/>
                      </w:p>
                      <w:p w14:paraId="23C671B1" w14:textId="77777777" w:rsidR="002A1612" w:rsidRPr="00D31915" w:rsidRDefault="002A1612" w:rsidP="001C6C01">
                        <w:pPr>
                          <w:rPr>
                            <w:b/>
                            <w:color w:val="FF7000"/>
                            <w:sz w:val="28"/>
                            <w:szCs w:val="28"/>
                          </w:rPr>
                        </w:pPr>
                      </w:p>
                    </w:txbxContent>
                  </v:textbox>
                </v:shape>
                <v:shape id="Picture 881" o:spid="_x0000_s1727" type="#_x0000_t75" style="position:absolute;left:2084;top:-268;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">
                  <v:imagedata r:id="rId51" o:title=""/>
                </v:shape>
                <w10:wrap type="square"/>
              </v:group>
            </w:pict>
          </mc:Fallback>
        </mc:AlternateContent>
      </w:r>
      <w:r w:rsidRPr="00FE1D98">
        <w:rPr>
          <w:lang w:val="cs-CZ"/>
        </w:rPr>
        <w:t xml:space="preserve">Dejte proměnné název, který vám pomůže určit, jaký typ informací bude uvnitř proměnné uložen. Pokud chcete změnit název proměnné poté, co jste ji vytvořili, můžete to udělat pomocí tlačítka </w:t>
      </w:r>
      <w:proofErr w:type="spellStart"/>
      <w:r w:rsidRPr="00FE1D98">
        <w:rPr>
          <w:color w:val="FF7000"/>
          <w:lang w:val="cs-CZ"/>
        </w:rPr>
        <w:t>Manage</w:t>
      </w:r>
      <w:proofErr w:type="spellEnd"/>
      <w:r w:rsidRPr="00FE1D98">
        <w:rPr>
          <w:color w:val="FF7000"/>
          <w:lang w:val="cs-CZ"/>
        </w:rPr>
        <w:t xml:space="preserve"> </w:t>
      </w:r>
      <w:proofErr w:type="spellStart"/>
      <w:r w:rsidRPr="00FE1D98">
        <w:rPr>
          <w:color w:val="FF7000"/>
          <w:lang w:val="cs-CZ"/>
        </w:rPr>
        <w:t>variables</w:t>
      </w:r>
      <w:proofErr w:type="spellEnd"/>
      <w:r w:rsidRPr="00FE1D98">
        <w:rPr>
          <w:lang w:val="cs-CZ"/>
        </w:rPr>
        <w:t xml:space="preserve"> (Spravovat proměnné). </w:t>
      </w:r>
    </w:p>
    <w:p w14:paraId="10BD2E5D" w14:textId="77777777" w:rsidR="001C6C01" w:rsidRPr="00FE1D98" w:rsidRDefault="001C6C01" w:rsidP="001C6C01">
      <w:pPr>
        <w:rPr>
          <w:lang w:val="cs-CZ"/>
        </w:rPr>
      </w:pPr>
      <w:r w:rsidRPr="00FE1D98">
        <w:rPr>
          <w:lang w:val="cs-CZ"/>
        </w:rPr>
        <w:t xml:space="preserve">Jakmile vytvoříte a pojmenujete proměnnou, objeví se v kategorii </w:t>
      </w:r>
      <w:r w:rsidRPr="00FE1D98">
        <w:rPr>
          <w:color w:val="FF7000"/>
          <w:lang w:val="cs-CZ"/>
        </w:rPr>
        <w:t>Data</w:t>
      </w:r>
      <w:r w:rsidRPr="00FE1D98">
        <w:rPr>
          <w:lang w:val="cs-CZ"/>
        </w:rPr>
        <w:t xml:space="preserve"> spolu s dalšími speciálními bloky, včetně </w:t>
      </w:r>
      <w:r w:rsidRPr="00FE1D98">
        <w:rPr>
          <w:color w:val="FF7000"/>
          <w:lang w:val="cs-CZ"/>
        </w:rPr>
        <w:t>set</w:t>
      </w:r>
      <w:r w:rsidRPr="00FE1D98">
        <w:rPr>
          <w:lang w:val="cs-CZ"/>
        </w:rPr>
        <w:t xml:space="preserve"> (</w:t>
      </w:r>
      <w:r>
        <w:rPr>
          <w:lang w:val="cs-CZ"/>
        </w:rPr>
        <w:t>nastavení</w:t>
      </w:r>
      <w:r w:rsidRPr="00FE1D98">
        <w:rPr>
          <w:lang w:val="cs-CZ"/>
        </w:rPr>
        <w:t xml:space="preserve">), </w:t>
      </w:r>
      <w:proofErr w:type="spellStart"/>
      <w:r w:rsidRPr="00FE1D98">
        <w:rPr>
          <w:color w:val="FF7000"/>
          <w:lang w:val="cs-CZ"/>
        </w:rPr>
        <w:t>increment</w:t>
      </w:r>
      <w:proofErr w:type="spellEnd"/>
      <w:r w:rsidRPr="00FE1D98">
        <w:rPr>
          <w:lang w:val="cs-CZ"/>
        </w:rPr>
        <w:t xml:space="preserve"> (sníž</w:t>
      </w:r>
      <w:r>
        <w:rPr>
          <w:lang w:val="cs-CZ"/>
        </w:rPr>
        <w:t>ení</w:t>
      </w:r>
      <w:r w:rsidRPr="00FE1D98">
        <w:rPr>
          <w:lang w:val="cs-CZ"/>
        </w:rPr>
        <w:t xml:space="preserve">) a </w:t>
      </w:r>
      <w:proofErr w:type="spellStart"/>
      <w:r w:rsidRPr="00FE1D98">
        <w:rPr>
          <w:color w:val="FF7000"/>
          <w:lang w:val="cs-CZ"/>
        </w:rPr>
        <w:t>decrement</w:t>
      </w:r>
      <w:proofErr w:type="spellEnd"/>
      <w:r w:rsidRPr="00FE1D98">
        <w:rPr>
          <w:lang w:val="cs-CZ"/>
        </w:rPr>
        <w:t xml:space="preserve"> (zvýš</w:t>
      </w:r>
      <w:r>
        <w:rPr>
          <w:lang w:val="cs-CZ"/>
        </w:rPr>
        <w:t>ení</w:t>
      </w:r>
      <w:r w:rsidRPr="00FE1D98">
        <w:rPr>
          <w:lang w:val="cs-CZ"/>
        </w:rPr>
        <w:t>). Tyto bloky můžete použít v programu v </w:t>
      </w:r>
      <w:proofErr w:type="spellStart"/>
      <w:r w:rsidRPr="00FE1D98">
        <w:rPr>
          <w:lang w:val="cs-CZ"/>
        </w:rPr>
        <w:t>EdScratchi</w:t>
      </w:r>
      <w:proofErr w:type="spellEnd"/>
      <w:r w:rsidRPr="00FE1D98">
        <w:rPr>
          <w:lang w:val="cs-CZ"/>
        </w:rPr>
        <w:t xml:space="preserve"> spolu s proměnnou. </w:t>
      </w:r>
    </w:p>
    <w:p w14:paraId="44A8718A" w14:textId="77777777" w:rsidR="001C6C01" w:rsidRPr="00FE1D98" w:rsidRDefault="001C6C01" w:rsidP="001C6C01">
      <w:pPr>
        <w:rPr>
          <w:lang w:val="cs-CZ"/>
        </w:rPr>
      </w:pPr>
    </w:p>
    <w:p w14:paraId="0D18871D" w14:textId="77777777" w:rsidR="001C6C01" w:rsidRPr="00FE1D98" w:rsidRDefault="001C6C01" w:rsidP="001C6C01">
      <w:pPr>
        <w:pStyle w:val="Nadpis2"/>
        <w:rPr>
          <w:lang w:val="cs-CZ"/>
        </w:rPr>
      </w:pPr>
      <w:r w:rsidRPr="00FE1D98">
        <w:rPr>
          <w:lang w:val="cs-CZ"/>
        </w:rPr>
        <w:t>Úkol 1: Sledujte kód</w:t>
      </w:r>
    </w:p>
    <w:p w14:paraId="01041E0F" w14:textId="77777777" w:rsidR="001C6C01" w:rsidRPr="00FE1D98" w:rsidRDefault="001C6C01" w:rsidP="001C6C01">
      <w:pPr>
        <w:rPr>
          <w:lang w:val="cs-CZ"/>
        </w:rPr>
      </w:pPr>
      <w:r w:rsidRPr="00FE1D98">
        <w:rPr>
          <w:lang w:val="cs-CZ"/>
        </w:rPr>
        <w:t xml:space="preserve">V </w:t>
      </w:r>
      <w:proofErr w:type="spellStart"/>
      <w:r w:rsidRPr="00FE1D98">
        <w:rPr>
          <w:lang w:val="cs-CZ"/>
        </w:rPr>
        <w:t>EdScratchi</w:t>
      </w:r>
      <w:proofErr w:type="spellEnd"/>
      <w:r w:rsidRPr="00FE1D98">
        <w:rPr>
          <w:lang w:val="cs-CZ"/>
        </w:rPr>
        <w:t xml:space="preserve"> můžeme pomocí proměnných ukládat různé hodnoty. Protože tyto hodnoty jsou čísla, můžeme s těmito čísly provádět různé operace, například je porovnávat s jinými hodnotami nebo s nimi dělat výpočty. </w:t>
      </w:r>
    </w:p>
    <w:p w14:paraId="1601D39C" w14:textId="77777777" w:rsidR="001C6C01" w:rsidRPr="00FE1D98" w:rsidRDefault="001C6C01" w:rsidP="001C6C01">
      <w:pPr>
        <w:rPr>
          <w:lang w:val="cs-CZ"/>
        </w:rPr>
      </w:pPr>
      <w:r w:rsidRPr="00FE1D98">
        <w:rPr>
          <w:noProof/>
          <w:lang w:val="cs-CZ"/>
        </w:rPr>
        <w:drawing>
          <wp:anchor distT="0" distB="0" distL="114300" distR="114300" simplePos="0" relativeHeight="253485056" behindDoc="0" locked="0" layoutInCell="1" allowOverlap="1" wp14:anchorId="23E15FAD" wp14:editId="18204412">
            <wp:simplePos x="0" y="0"/>
            <wp:positionH relativeFrom="column">
              <wp:posOffset>844550</wp:posOffset>
            </wp:positionH>
            <wp:positionV relativeFrom="paragraph">
              <wp:posOffset>269875</wp:posOffset>
            </wp:positionV>
            <wp:extent cx="3863340" cy="3068320"/>
            <wp:effectExtent l="19050" t="19050" r="22860" b="17780"/>
            <wp:wrapTopAndBottom/>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U5-1.3_spiral out.PNG"/>
                    <pic:cNvPicPr/>
                  </pic:nvPicPr>
                  <pic:blipFill rotWithShape="1">
                    <a:blip r:embed="rId208">
                      <a:extLst>
                        <a:ext uri="{28A0092B-C50C-407E-A947-70E740481C1C}">
                          <a14:useLocalDpi xmlns:a14="http://schemas.microsoft.com/office/drawing/2010/main" val="0"/>
                        </a:ext>
                      </a:extLst>
                    </a:blip>
                    <a:srcRect b="3251"/>
                    <a:stretch/>
                  </pic:blipFill>
                  <pic:spPr bwMode="auto">
                    <a:xfrm>
                      <a:off x="0" y="0"/>
                      <a:ext cx="3863340" cy="3068320"/>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 xml:space="preserve">Prohlédněte si následující program: </w:t>
      </w:r>
    </w:p>
    <w:p w14:paraId="5F1FB6F4" w14:textId="77777777" w:rsidR="001C6C01" w:rsidRPr="00FE1D98" w:rsidRDefault="001C6C01" w:rsidP="001C6C01">
      <w:pPr>
        <w:rPr>
          <w:lang w:val="cs-CZ"/>
        </w:rPr>
      </w:pPr>
    </w:p>
    <w:p w14:paraId="5EBA8538" w14:textId="77777777" w:rsidR="001C6C01" w:rsidRPr="00FE1D98" w:rsidRDefault="001C6C01" w:rsidP="001C6C01">
      <w:pPr>
        <w:rPr>
          <w:lang w:val="cs-CZ"/>
        </w:rPr>
      </w:pPr>
      <w:r w:rsidRPr="00FE1D98">
        <w:rPr>
          <w:lang w:val="cs-CZ"/>
        </w:rPr>
        <w:t xml:space="preserve">Tento program používá proměnnou nazvanou </w:t>
      </w:r>
      <w:proofErr w:type="spellStart"/>
      <w:r w:rsidRPr="00FE1D98">
        <w:rPr>
          <w:color w:val="FF7000"/>
          <w:lang w:val="cs-CZ"/>
        </w:rPr>
        <w:t>DriveLength</w:t>
      </w:r>
      <w:proofErr w:type="spellEnd"/>
      <w:r w:rsidRPr="00FE1D98">
        <w:rPr>
          <w:lang w:val="cs-CZ"/>
        </w:rPr>
        <w:t xml:space="preserve"> (délka jízdy). </w:t>
      </w:r>
    </w:p>
    <w:p w14:paraId="34959DF2" w14:textId="78320063" w:rsidR="001C6C01" w:rsidRPr="00FE1D98" w:rsidRDefault="001C6C01" w:rsidP="001C6C01">
      <w:pPr>
        <w:rPr>
          <w:lang w:val="cs-CZ"/>
        </w:rPr>
      </w:pPr>
      <w:r w:rsidRPr="00FE1D98">
        <w:rPr>
          <w:lang w:val="cs-CZ"/>
        </w:rPr>
        <w:t>Je důležité si uvědomit, že proměnná představuje hodnotu nastavenou někde v</w:t>
      </w:r>
      <w:r w:rsidR="0063083E">
        <w:rPr>
          <w:lang w:val="cs-CZ"/>
        </w:rPr>
        <w:t> </w:t>
      </w:r>
      <w:proofErr w:type="spellStart"/>
      <w:r w:rsidRPr="00FE1D98">
        <w:rPr>
          <w:lang w:val="cs-CZ"/>
        </w:rPr>
        <w:t>rogramu</w:t>
      </w:r>
      <w:proofErr w:type="spellEnd"/>
      <w:r w:rsidRPr="00FE1D98">
        <w:rPr>
          <w:lang w:val="cs-CZ"/>
        </w:rPr>
        <w:t>. Proto musíte ve svém programu vždy použít kód, abyste počítači řekli, jak nastavit proměnnou.</w:t>
      </w:r>
    </w:p>
    <w:p w14:paraId="6AD91644" w14:textId="3145C503" w:rsidR="001C6C01" w:rsidRPr="00FE1D98" w:rsidRDefault="0037575D" w:rsidP="001C6C01">
      <w:pPr>
        <w:rPr>
          <w:lang w:val="cs-CZ"/>
        </w:rPr>
      </w:pPr>
      <w:r w:rsidRPr="00FE1D98">
        <w:rPr>
          <w:noProof/>
          <w:lang w:val="cs-CZ"/>
        </w:rPr>
        <w:lastRenderedPageBreak/>
        <w:drawing>
          <wp:anchor distT="0" distB="0" distL="114300" distR="114300" simplePos="0" relativeHeight="253487104" behindDoc="0" locked="0" layoutInCell="1" allowOverlap="1" wp14:anchorId="28E0204F" wp14:editId="62F5241B">
            <wp:simplePos x="0" y="0"/>
            <wp:positionH relativeFrom="column">
              <wp:posOffset>2002790</wp:posOffset>
            </wp:positionH>
            <wp:positionV relativeFrom="paragraph">
              <wp:posOffset>736931</wp:posOffset>
            </wp:positionV>
            <wp:extent cx="1780540" cy="581025"/>
            <wp:effectExtent l="19050" t="19050" r="10160" b="28575"/>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U5-1.3_second set variable.PNG"/>
                    <pic:cNvPicPr/>
                  </pic:nvPicPr>
                  <pic:blipFill rotWithShape="1">
                    <a:blip r:embed="rId209">
                      <a:extLst>
                        <a:ext uri="{28A0092B-C50C-407E-A947-70E740481C1C}">
                          <a14:useLocalDpi xmlns:a14="http://schemas.microsoft.com/office/drawing/2010/main" val="0"/>
                        </a:ext>
                      </a:extLst>
                    </a:blip>
                    <a:srcRect l="2696" t="11195" r="3551" b="7878"/>
                    <a:stretch/>
                  </pic:blipFill>
                  <pic:spPr bwMode="auto">
                    <a:xfrm>
                      <a:off x="0" y="0"/>
                      <a:ext cx="1780540" cy="581025"/>
                    </a:xfrm>
                    <a:prstGeom prst="rect">
                      <a:avLst/>
                    </a:prstGeom>
                    <a:ln w="19050" cap="flat" cmpd="sng" algn="ctr">
                      <a:solidFill>
                        <a:srgbClr val="FF7000"/>
                      </a:solidFill>
                      <a:prstDash val="lgDash"/>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C01" w:rsidRPr="00FE1D98">
        <w:rPr>
          <w:noProof/>
          <w:lang w:val="cs-CZ"/>
        </w:rPr>
        <w:t xml:space="preserve">Blok </w:t>
      </w:r>
      <w:r w:rsidR="001C6C01" w:rsidRPr="00FE1D98">
        <w:rPr>
          <w:color w:val="FF7000"/>
          <w:lang w:val="cs-CZ"/>
        </w:rPr>
        <w:t>set</w:t>
      </w:r>
      <w:r w:rsidR="001C6C01" w:rsidRPr="00FE1D98">
        <w:rPr>
          <w:lang w:val="cs-CZ"/>
        </w:rPr>
        <w:t xml:space="preserve"> (nastavit) provádí následující kroky. Na začátku programu blok </w:t>
      </w:r>
      <w:r w:rsidR="001C6C01" w:rsidRPr="00FE1D98">
        <w:rPr>
          <w:color w:val="FF7000"/>
          <w:lang w:val="cs-CZ"/>
        </w:rPr>
        <w:t xml:space="preserve">set </w:t>
      </w:r>
      <w:r w:rsidR="001C6C01" w:rsidRPr="00FE1D98">
        <w:rPr>
          <w:lang w:val="cs-CZ"/>
        </w:rPr>
        <w:t xml:space="preserve">nastaví hodnotu proměnné </w:t>
      </w:r>
      <w:proofErr w:type="spellStart"/>
      <w:r w:rsidR="001C6C01" w:rsidRPr="00FE1D98">
        <w:rPr>
          <w:color w:val="FF7000"/>
          <w:lang w:val="cs-CZ"/>
        </w:rPr>
        <w:t>DriveLength</w:t>
      </w:r>
      <w:proofErr w:type="spellEnd"/>
      <w:r w:rsidR="001C6C01" w:rsidRPr="00FE1D98">
        <w:rPr>
          <w:lang w:val="cs-CZ"/>
        </w:rPr>
        <w:t xml:space="preserve"> na 1. Hodnota proměnné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však nezůstane navždy</w:t>
      </w:r>
      <w:r w:rsidR="0063083E">
        <w:rPr>
          <w:lang w:val="cs-CZ"/>
        </w:rPr>
        <w:t xml:space="preserve"> nezměněná</w:t>
      </w:r>
      <w:r w:rsidR="001C6C01" w:rsidRPr="00FE1D98">
        <w:rPr>
          <w:lang w:val="cs-CZ"/>
        </w:rPr>
        <w:t xml:space="preserve">, protože program používá jiný blok z kategorie </w:t>
      </w:r>
      <w:r w:rsidR="001C6C01" w:rsidRPr="00FE1D98">
        <w:rPr>
          <w:color w:val="FF7000"/>
          <w:lang w:val="cs-CZ"/>
        </w:rPr>
        <w:t>Data</w:t>
      </w:r>
      <w:r w:rsidR="001C6C01" w:rsidRPr="00FE1D98">
        <w:rPr>
          <w:lang w:val="cs-CZ"/>
        </w:rPr>
        <w:t xml:space="preserve"> – blok </w:t>
      </w:r>
      <w:proofErr w:type="spellStart"/>
      <w:r w:rsidR="001C6C01" w:rsidRPr="00FE1D98">
        <w:rPr>
          <w:color w:val="FF7000"/>
          <w:lang w:val="cs-CZ"/>
        </w:rPr>
        <w:t>increment</w:t>
      </w:r>
      <w:proofErr w:type="spellEnd"/>
      <w:r w:rsidR="001C6C01" w:rsidRPr="00FE1D98">
        <w:rPr>
          <w:lang w:val="cs-CZ"/>
        </w:rPr>
        <w:t xml:space="preserve"> (zvýšit):</w:t>
      </w:r>
      <w:r w:rsidR="001C6C01" w:rsidRPr="00FE1D98">
        <w:rPr>
          <w:noProof/>
          <w:lang w:val="cs-CZ"/>
        </w:rPr>
        <w:t xml:space="preserve"> </w:t>
      </w:r>
    </w:p>
    <w:p w14:paraId="2538283D" w14:textId="359BCD48" w:rsidR="001C6C01" w:rsidRPr="00FE1D98" w:rsidRDefault="001C6C01" w:rsidP="001C6C01">
      <w:pPr>
        <w:spacing w:before="240"/>
        <w:rPr>
          <w:lang w:val="cs-CZ"/>
        </w:rPr>
      </w:pPr>
    </w:p>
    <w:p w14:paraId="7D32833B" w14:textId="77777777" w:rsidR="0037575D" w:rsidRDefault="0037575D" w:rsidP="001C6C01">
      <w:pPr>
        <w:spacing w:before="240"/>
        <w:rPr>
          <w:lang w:val="cs-CZ"/>
        </w:rPr>
      </w:pPr>
    </w:p>
    <w:p w14:paraId="766C779C" w14:textId="4494028C" w:rsidR="001C6C01" w:rsidRPr="00FE1D98" w:rsidRDefault="001C6C01" w:rsidP="001C6C01">
      <w:pPr>
        <w:spacing w:before="240"/>
        <w:rPr>
          <w:lang w:val="cs-CZ"/>
        </w:rPr>
      </w:pPr>
      <w:r w:rsidRPr="00FE1D98">
        <w:rPr>
          <w:lang w:val="cs-CZ"/>
        </w:rPr>
        <w:t xml:space="preserve">Blok </w:t>
      </w:r>
      <w:proofErr w:type="spellStart"/>
      <w:r w:rsidRPr="00FE1D98">
        <w:rPr>
          <w:color w:val="FF7000"/>
          <w:lang w:val="cs-CZ"/>
        </w:rPr>
        <w:t>increment</w:t>
      </w:r>
      <w:proofErr w:type="spellEnd"/>
      <w:r w:rsidRPr="00FE1D98">
        <w:rPr>
          <w:lang w:val="cs-CZ"/>
        </w:rPr>
        <w:t xml:space="preserve"> je vložen dovnitř cyklu </w:t>
      </w:r>
      <w:proofErr w:type="spellStart"/>
      <w:r w:rsidRPr="00FE1D98">
        <w:rPr>
          <w:color w:val="FF7000"/>
          <w:lang w:val="cs-CZ"/>
        </w:rPr>
        <w:t>repeat</w:t>
      </w:r>
      <w:proofErr w:type="spellEnd"/>
      <w:r w:rsidRPr="00FE1D98">
        <w:rPr>
          <w:lang w:val="cs-CZ"/>
        </w:rPr>
        <w:t xml:space="preserve"> (opakuj) a mění hodnotu proměnné </w:t>
      </w:r>
      <w:proofErr w:type="spellStart"/>
      <w:r w:rsidRPr="00FE1D98">
        <w:rPr>
          <w:color w:val="FF7000"/>
          <w:lang w:val="cs-CZ"/>
        </w:rPr>
        <w:t>DriveLength</w:t>
      </w:r>
      <w:proofErr w:type="spellEnd"/>
      <w:r w:rsidRPr="00FE1D98">
        <w:rPr>
          <w:lang w:val="cs-CZ"/>
        </w:rPr>
        <w:t xml:space="preserve"> na novou. Na jakou hodnotu mění tento blok proměnnou </w:t>
      </w:r>
      <w:proofErr w:type="spellStart"/>
      <w:r w:rsidRPr="00FE1D98">
        <w:rPr>
          <w:color w:val="FF7000"/>
          <w:lang w:val="cs-CZ"/>
        </w:rPr>
        <w:t>DriveLength</w:t>
      </w:r>
      <w:proofErr w:type="spellEnd"/>
      <w:r w:rsidRPr="00FE1D98">
        <w:rPr>
          <w:lang w:val="cs-CZ"/>
        </w:rPr>
        <w:t xml:space="preserve">? </w:t>
      </w:r>
    </w:p>
    <w:p w14:paraId="3A359881" w14:textId="77777777" w:rsidR="001C6C01" w:rsidRPr="00FE1D98" w:rsidRDefault="001C6C01" w:rsidP="001C6C01">
      <w:pPr>
        <w:spacing w:before="240"/>
        <w:rPr>
          <w:lang w:val="cs-CZ"/>
        </w:rPr>
      </w:pPr>
      <w:r w:rsidRPr="00FE1D98">
        <w:rPr>
          <w:noProof/>
          <w:lang w:val="cs-CZ"/>
        </w:rPr>
        <mc:AlternateContent>
          <mc:Choice Requires="wpg">
            <w:drawing>
              <wp:anchor distT="0" distB="0" distL="114300" distR="114300" simplePos="0" relativeHeight="253486080" behindDoc="0" locked="0" layoutInCell="1" allowOverlap="1" wp14:anchorId="0D14ACD5" wp14:editId="6D372EB5">
                <wp:simplePos x="0" y="0"/>
                <wp:positionH relativeFrom="column">
                  <wp:posOffset>3175</wp:posOffset>
                </wp:positionH>
                <wp:positionV relativeFrom="paragraph">
                  <wp:posOffset>520065</wp:posOffset>
                </wp:positionV>
                <wp:extent cx="5715000" cy="3935730"/>
                <wp:effectExtent l="0" t="0" r="19050" b="26670"/>
                <wp:wrapTopAndBottom/>
                <wp:docPr id="620" name="Group 620"/>
                <wp:cNvGraphicFramePr/>
                <a:graphic xmlns:a="http://schemas.openxmlformats.org/drawingml/2006/main">
                  <a:graphicData uri="http://schemas.microsoft.com/office/word/2010/wordprocessingGroup">
                    <wpg:wgp>
                      <wpg:cNvGrpSpPr/>
                      <wpg:grpSpPr>
                        <a:xfrm>
                          <a:off x="0" y="0"/>
                          <a:ext cx="5715000" cy="3935730"/>
                          <a:chOff x="0" y="0"/>
                          <a:chExt cx="5715000" cy="3937049"/>
                        </a:xfrm>
                      </wpg:grpSpPr>
                      <wps:wsp>
                        <wps:cNvPr id="356" name="Text Box 356"/>
                        <wps:cNvSpPr txBox="1">
                          <a:spLocks noChangeArrowheads="1"/>
                        </wps:cNvSpPr>
                        <wps:spPr bwMode="auto">
                          <a:xfrm>
                            <a:off x="0" y="665682"/>
                            <a:ext cx="5715000" cy="3271367"/>
                          </a:xfrm>
                          <a:prstGeom prst="roundRect">
                            <a:avLst>
                              <a:gd name="adj" fmla="val 3864"/>
                            </a:avLst>
                          </a:prstGeom>
                          <a:solidFill>
                            <a:srgbClr val="FFFFFF"/>
                          </a:solidFill>
                          <a:ln w="9525">
                            <a:solidFill>
                              <a:schemeClr val="tx1">
                                <a:lumMod val="65000"/>
                                <a:lumOff val="35000"/>
                              </a:schemeClr>
                            </a:solidFill>
                            <a:miter lim="800000"/>
                            <a:headEnd/>
                            <a:tailEnd/>
                          </a:ln>
                        </wps:spPr>
                        <wps:txbx>
                          <w:txbxContent>
                            <w:p w14:paraId="0F044DF9" w14:textId="4B63BD38" w:rsidR="002A1612" w:rsidRPr="00377273" w:rsidRDefault="002A1612" w:rsidP="001C6C01">
                              <w:pPr>
                                <w:rPr>
                                  <w:lang w:val="cs-CZ"/>
                                </w:rPr>
                              </w:pPr>
                              <w:bookmarkStart w:id="171" w:name="_Hlk17656480"/>
                              <w:bookmarkStart w:id="172" w:name="_Hlk17656481"/>
                              <w:bookmarkStart w:id="173" w:name="_Hlk17656482"/>
                              <w:bookmarkStart w:id="174" w:name="_Hlk17656483"/>
                              <w:bookmarkStart w:id="175" w:name="_Hlk17656490"/>
                              <w:bookmarkStart w:id="176"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zvýší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71"/>
                            <w:bookmarkEnd w:id="172"/>
                            <w:bookmarkEnd w:id="173"/>
                            <w:bookmarkEnd w:id="174"/>
                            <w:bookmarkEnd w:id="175"/>
                            <w:bookmarkEnd w:id="176"/>
                            <w:p w14:paraId="7BFCEB95" w14:textId="77777777" w:rsidR="002A1612" w:rsidRPr="00377273" w:rsidRDefault="002A1612" w:rsidP="001C6C01">
                              <w:pPr>
                                <w:rPr>
                                  <w:lang w:val="cs-CZ"/>
                                </w:rPr>
                              </w:pPr>
                            </w:p>
                          </w:txbxContent>
                        </wps:txbx>
                        <wps:bodyPr rot="0" vert="horz" wrap="square" lIns="91440" tIns="180000" rIns="91440" bIns="90000" anchor="t" anchorCtr="0">
                          <a:noAutofit/>
                        </wps:bodyPr>
                      </wps:wsp>
                      <pic:pic xmlns:pic="http://schemas.openxmlformats.org/drawingml/2006/picture">
                        <pic:nvPicPr>
                          <pic:cNvPr id="377" name="Picture 37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s:wsp>
                        <wps:cNvPr id="552" name="Text Box 2"/>
                        <wps:cNvSpPr txBox="1">
                          <a:spLocks noChangeArrowheads="1"/>
                        </wps:cNvSpPr>
                        <wps:spPr bwMode="auto">
                          <a:xfrm>
                            <a:off x="1009497" y="285293"/>
                            <a:ext cx="1471309" cy="365760"/>
                          </a:xfrm>
                          <a:prstGeom prst="rect">
                            <a:avLst/>
                          </a:prstGeom>
                          <a:noFill/>
                          <a:ln w="9525">
                            <a:noFill/>
                            <a:miter lim="800000"/>
                            <a:headEnd/>
                            <a:tailEnd/>
                          </a:ln>
                        </wps:spPr>
                        <wps:txb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14ACD5" id="Group 620" o:spid="_x0000_s1728" style="position:absolute;margin-left:.25pt;margin-top:40.95pt;width:450pt;height:309.9pt;z-index:253486080;mso-height-relative:margin" coordsize="57150,39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">
                <v:roundrect id="Text Box 356" o:spid="_x0000_s1729" style="position:absolute;top:6656;width:57150;height:32714;visibility:visible;mso-wrap-style:square;v-text-anchor:top" arcsize="253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" strokecolor="#5a5a5a [2109]">
                  <v:stroke joinstyle="miter"/>
                  <v:textbox inset=",5mm,,2.5mm">
                    <w:txbxContent>
                      <w:p w14:paraId="0F044DF9" w14:textId="4B63BD38" w:rsidR="002A1612" w:rsidRPr="00377273" w:rsidRDefault="002A1612" w:rsidP="001C6C01">
                        <w:pPr>
                          <w:rPr>
                            <w:lang w:val="cs-CZ"/>
                          </w:rPr>
                        </w:pPr>
                        <w:bookmarkStart w:id="177" w:name="_Hlk17656480"/>
                        <w:bookmarkStart w:id="178" w:name="_Hlk17656481"/>
                        <w:bookmarkStart w:id="179" w:name="_Hlk17656482"/>
                        <w:bookmarkStart w:id="180" w:name="_Hlk17656483"/>
                        <w:bookmarkStart w:id="181" w:name="_Hlk17656490"/>
                        <w:bookmarkStart w:id="182" w:name="_Hlk17656491"/>
                        <w:r>
                          <w:rPr>
                            <w:lang w:val="cs-CZ"/>
                          </w:rPr>
                          <w:t xml:space="preserve">Jedním z důvodů, proč používáme v programech proměnné, je skutečnost, že proměnná může uchovávat informaci, i když se hodnota této informace změní. Může se vám to zdát nesrozumitelné, ale zkuste si to představit takto: </w:t>
                        </w:r>
                      </w:p>
                      <w:p w14:paraId="3330058D" w14:textId="77777777" w:rsidR="002A1612" w:rsidRPr="00377273" w:rsidRDefault="002A1612" w:rsidP="001C6C01">
                        <w:pPr>
                          <w:rPr>
                            <w:lang w:val="cs-CZ"/>
                          </w:rPr>
                        </w:pPr>
                        <w:r>
                          <w:rPr>
                            <w:lang w:val="cs-CZ"/>
                          </w:rPr>
                          <w:t xml:space="preserve">Představte si, že máte proměnnou nazvanou </w:t>
                        </w:r>
                        <w:proofErr w:type="spellStart"/>
                        <w:r w:rsidRPr="00377273">
                          <w:rPr>
                            <w:b/>
                            <w:lang w:val="cs-CZ"/>
                          </w:rPr>
                          <w:t>YearsOld</w:t>
                        </w:r>
                        <w:proofErr w:type="spellEnd"/>
                        <w:r w:rsidRPr="00377273">
                          <w:rPr>
                            <w:lang w:val="cs-CZ"/>
                          </w:rPr>
                          <w:t xml:space="preserve"> </w:t>
                        </w:r>
                        <w:r>
                          <w:rPr>
                            <w:lang w:val="cs-CZ"/>
                          </w:rPr>
                          <w:t xml:space="preserve">(věk). Když jste oslavili první narozeniny, proměnná </w:t>
                        </w:r>
                        <w:proofErr w:type="spellStart"/>
                        <w:r w:rsidRPr="00377273">
                          <w:rPr>
                            <w:b/>
                            <w:lang w:val="cs-CZ"/>
                          </w:rPr>
                          <w:t>YearsOld</w:t>
                        </w:r>
                        <w:proofErr w:type="spellEnd"/>
                        <w:r w:rsidRPr="00377273">
                          <w:rPr>
                            <w:b/>
                            <w:lang w:val="cs-CZ"/>
                          </w:rPr>
                          <w:t xml:space="preserve"> </w:t>
                        </w:r>
                        <w:r>
                          <w:rPr>
                            <w:lang w:val="cs-CZ"/>
                          </w:rPr>
                          <w:t xml:space="preserve">byla nastavena na </w:t>
                        </w:r>
                        <w:r w:rsidRPr="00377273">
                          <w:rPr>
                            <w:lang w:val="cs-CZ"/>
                          </w:rPr>
                          <w:t xml:space="preserve">1. </w:t>
                        </w:r>
                        <w:r>
                          <w:rPr>
                            <w:lang w:val="cs-CZ"/>
                          </w:rPr>
                          <w:t xml:space="preserve">Poté se každý rok o vašich narozeninách proměnná </w:t>
                        </w:r>
                        <w:proofErr w:type="spellStart"/>
                        <w:r w:rsidRPr="00377273">
                          <w:rPr>
                            <w:b/>
                            <w:lang w:val="cs-CZ"/>
                          </w:rPr>
                          <w:t>YearsOld</w:t>
                        </w:r>
                        <w:proofErr w:type="spellEnd"/>
                        <w:r w:rsidRPr="00377273">
                          <w:rPr>
                            <w:lang w:val="cs-CZ"/>
                          </w:rPr>
                          <w:t xml:space="preserve"> </w:t>
                        </w:r>
                        <w:r>
                          <w:rPr>
                            <w:color w:val="FF7000"/>
                            <w:lang w:val="cs-CZ"/>
                          </w:rPr>
                          <w:t>zvýší</w:t>
                        </w:r>
                        <w:r>
                          <w:rPr>
                            <w:lang w:val="cs-CZ"/>
                          </w:rPr>
                          <w:t xml:space="preserve"> a její hodnota se změní na novou hodnotu</w:t>
                        </w:r>
                        <w:r w:rsidRPr="00377273">
                          <w:rPr>
                            <w:lang w:val="cs-CZ"/>
                          </w:rPr>
                          <w:t>: (</w:t>
                        </w:r>
                        <w:proofErr w:type="spellStart"/>
                        <w:r w:rsidRPr="00377273">
                          <w:rPr>
                            <w:b/>
                            <w:lang w:val="cs-CZ"/>
                          </w:rPr>
                          <w:t>YearsOld</w:t>
                        </w:r>
                        <w:proofErr w:type="spellEnd"/>
                        <w:r w:rsidRPr="00377273">
                          <w:rPr>
                            <w:lang w:val="cs-CZ"/>
                          </w:rPr>
                          <w:t xml:space="preserve"> + 1). </w:t>
                        </w:r>
                      </w:p>
                      <w:p w14:paraId="5451BF9F" w14:textId="5BB3458C" w:rsidR="002A1612" w:rsidRPr="00377273" w:rsidRDefault="002A1612" w:rsidP="001C6C01">
                        <w:pPr>
                          <w:rPr>
                            <w:lang w:val="cs-CZ"/>
                          </w:rPr>
                        </w:pPr>
                        <w:r>
                          <w:rPr>
                            <w:lang w:val="cs-CZ"/>
                          </w:rPr>
                          <w:t>Rok po vašich prvních narozeninách je hodnota proměnné</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zvýšena. Protože úvodní hodnota</w:t>
                        </w:r>
                        <w:r w:rsidRPr="00377273">
                          <w:rPr>
                            <w:lang w:val="cs-CZ"/>
                          </w:rPr>
                          <w:t xml:space="preserve"> </w:t>
                        </w:r>
                        <w:proofErr w:type="spellStart"/>
                        <w:r w:rsidRPr="00377273">
                          <w:rPr>
                            <w:b/>
                            <w:lang w:val="cs-CZ"/>
                          </w:rPr>
                          <w:t>YearsOld</w:t>
                        </w:r>
                        <w:proofErr w:type="spellEnd"/>
                        <w:r w:rsidRPr="00377273">
                          <w:rPr>
                            <w:lang w:val="cs-CZ"/>
                          </w:rPr>
                          <w:t xml:space="preserve"> </w:t>
                        </w:r>
                        <w:r>
                          <w:rPr>
                            <w:lang w:val="cs-CZ"/>
                          </w:rPr>
                          <w:t>byla</w:t>
                        </w:r>
                        <w:r w:rsidRPr="00377273">
                          <w:rPr>
                            <w:lang w:val="cs-CZ"/>
                          </w:rPr>
                          <w:t xml:space="preserve"> 1</w:t>
                        </w:r>
                        <w:r>
                          <w:rPr>
                            <w:lang w:val="cs-CZ"/>
                          </w:rPr>
                          <w:t xml:space="preserve"> a protože </w:t>
                        </w:r>
                        <w:r w:rsidRPr="00377273">
                          <w:rPr>
                            <w:lang w:val="cs-CZ"/>
                          </w:rPr>
                          <w:t>1 + 1 = 2,</w:t>
                        </w:r>
                        <w:r>
                          <w:rPr>
                            <w:lang w:val="cs-CZ"/>
                          </w:rPr>
                          <w:t xml:space="preserve"> nová hodnota </w:t>
                        </w:r>
                        <w:proofErr w:type="spellStart"/>
                        <w:r w:rsidRPr="00377273">
                          <w:rPr>
                            <w:b/>
                            <w:lang w:val="cs-CZ"/>
                          </w:rPr>
                          <w:t>YearsOld</w:t>
                        </w:r>
                        <w:proofErr w:type="spellEnd"/>
                        <w:r w:rsidRPr="00377273">
                          <w:rPr>
                            <w:b/>
                            <w:lang w:val="cs-CZ"/>
                          </w:rPr>
                          <w:t xml:space="preserve"> </w:t>
                        </w:r>
                        <w:r>
                          <w:rPr>
                            <w:lang w:val="cs-CZ"/>
                          </w:rPr>
                          <w:t xml:space="preserve">činí </w:t>
                        </w:r>
                        <w:r w:rsidRPr="00377273">
                          <w:rPr>
                            <w:lang w:val="cs-CZ"/>
                          </w:rPr>
                          <w:t xml:space="preserve">2. </w:t>
                        </w:r>
                        <w:r>
                          <w:rPr>
                            <w:lang w:val="cs-CZ"/>
                          </w:rPr>
                          <w:t xml:space="preserve">Vše se opakuje na vaše další narozeniny, kdy se hodnota </w:t>
                        </w:r>
                        <w:proofErr w:type="spellStart"/>
                        <w:r w:rsidRPr="00377273">
                          <w:rPr>
                            <w:b/>
                            <w:lang w:val="cs-CZ"/>
                          </w:rPr>
                          <w:t>YearsOld</w:t>
                        </w:r>
                        <w:proofErr w:type="spellEnd"/>
                        <w:r w:rsidRPr="00377273">
                          <w:rPr>
                            <w:lang w:val="cs-CZ"/>
                          </w:rPr>
                          <w:t xml:space="preserve"> </w:t>
                        </w:r>
                        <w:r>
                          <w:rPr>
                            <w:lang w:val="cs-CZ"/>
                          </w:rPr>
                          <w:t xml:space="preserve">opět zvýší na číslo </w:t>
                        </w:r>
                        <w:r w:rsidRPr="00377273">
                          <w:rPr>
                            <w:lang w:val="cs-CZ"/>
                          </w:rPr>
                          <w:t xml:space="preserve">3. </w:t>
                        </w:r>
                      </w:p>
                      <w:p w14:paraId="5F3128F3" w14:textId="77777777" w:rsidR="002A1612" w:rsidRPr="00377273" w:rsidRDefault="002A1612" w:rsidP="001C6C01">
                        <w:pPr>
                          <w:rPr>
                            <w:lang w:val="cs-CZ"/>
                          </w:rPr>
                        </w:pPr>
                        <w:r>
                          <w:rPr>
                            <w:lang w:val="cs-CZ"/>
                          </w:rPr>
                          <w:t>Hodnota</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se na každé narozeniny mění, ale typ informace nikoli. Proměnná</w:t>
                        </w:r>
                        <w:r w:rsidRPr="00377273">
                          <w:rPr>
                            <w:lang w:val="cs-CZ"/>
                          </w:rPr>
                          <w:t xml:space="preserve"> </w:t>
                        </w:r>
                        <w:proofErr w:type="spellStart"/>
                        <w:r w:rsidRPr="00377273">
                          <w:rPr>
                            <w:b/>
                            <w:lang w:val="cs-CZ"/>
                          </w:rPr>
                          <w:t>YearsOld</w:t>
                        </w:r>
                        <w:proofErr w:type="spellEnd"/>
                        <w:r w:rsidRPr="00377273">
                          <w:rPr>
                            <w:b/>
                            <w:lang w:val="cs-CZ"/>
                          </w:rPr>
                          <w:t xml:space="preserve"> </w:t>
                        </w:r>
                        <w:r>
                          <w:rPr>
                            <w:lang w:val="cs-CZ"/>
                          </w:rPr>
                          <w:t>označuje váš věk, ať již máte za sebou jakkoli mnoho narozenin</w:t>
                        </w:r>
                        <w:r w:rsidRPr="00377273">
                          <w:rPr>
                            <w:lang w:val="cs-CZ"/>
                          </w:rPr>
                          <w:t>!</w:t>
                        </w:r>
                      </w:p>
                      <w:bookmarkEnd w:id="177"/>
                      <w:bookmarkEnd w:id="178"/>
                      <w:bookmarkEnd w:id="179"/>
                      <w:bookmarkEnd w:id="180"/>
                      <w:bookmarkEnd w:id="181"/>
                      <w:bookmarkEnd w:id="182"/>
                      <w:p w14:paraId="7BFCEB95" w14:textId="77777777" w:rsidR="002A1612" w:rsidRPr="00377273" w:rsidRDefault="002A1612" w:rsidP="001C6C01">
                        <w:pPr>
                          <w:rPr>
                            <w:lang w:val="cs-CZ"/>
                          </w:rPr>
                        </w:pPr>
                      </w:p>
                    </w:txbxContent>
                  </v:textbox>
                </v:roundrect>
                <v:shape id="Picture 377" o:spid="_x0000_s1730"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">
                  <v:imagedata r:id="rId42" o:title=""/>
                </v:shape>
                <v:shape id="_x0000_s1731" type="#_x0000_t202" style="position:absolute;left:10094;top:2852;width:1471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" filled="f" stroked="f">
                  <v:textbox>
                    <w:txbxContent>
                      <w:p w14:paraId="30E6B641"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1DEAB0A9" w14:textId="77777777" w:rsidR="002A1612" w:rsidRPr="00D31915" w:rsidRDefault="002A1612" w:rsidP="001C6C01">
                        <w:pPr>
                          <w:rPr>
                            <w:b/>
                            <w:color w:val="FF7000"/>
                            <w:sz w:val="28"/>
                            <w:szCs w:val="28"/>
                          </w:rPr>
                        </w:pPr>
                      </w:p>
                    </w:txbxContent>
                  </v:textbox>
                </v:shape>
                <w10:wrap type="topAndBottom"/>
              </v:group>
            </w:pict>
          </mc:Fallback>
        </mc:AlternateContent>
      </w:r>
      <w:r w:rsidRPr="00FE1D98">
        <w:rPr>
          <w:lang w:val="cs-CZ"/>
        </w:rPr>
        <w:t xml:space="preserve">To bude záležet na tom, kde v programu se nacházíte. Jinými slovy, bude záležet na tom, kolikrát proběhl cyklus </w:t>
      </w:r>
      <w:proofErr w:type="spellStart"/>
      <w:r w:rsidRPr="00FE1D98">
        <w:rPr>
          <w:color w:val="FF7000"/>
          <w:lang w:val="cs-CZ"/>
        </w:rPr>
        <w:t>repeat</w:t>
      </w:r>
      <w:proofErr w:type="spellEnd"/>
      <w:r w:rsidRPr="00FE1D98">
        <w:rPr>
          <w:lang w:val="cs-CZ"/>
        </w:rPr>
        <w:t xml:space="preserve">. </w:t>
      </w:r>
    </w:p>
    <w:p w14:paraId="35285804" w14:textId="77777777" w:rsidR="001C6C01" w:rsidRPr="00FE1D98" w:rsidRDefault="001C6C01" w:rsidP="001C6C01">
      <w:pPr>
        <w:rPr>
          <w:lang w:val="cs-CZ"/>
        </w:rPr>
      </w:pPr>
    </w:p>
    <w:p w14:paraId="67C57269" w14:textId="222F9CD3" w:rsidR="001C6C01" w:rsidRPr="00FE1D98" w:rsidRDefault="001C6C01" w:rsidP="001C6C01">
      <w:pPr>
        <w:rPr>
          <w:lang w:val="cs-CZ"/>
        </w:rPr>
      </w:pPr>
      <w:r w:rsidRPr="00FE1D98">
        <w:rPr>
          <w:lang w:val="cs-CZ"/>
        </w:rPr>
        <w:t xml:space="preserve">Na začátku našeho programu bude hodnota proměnné </w:t>
      </w:r>
      <w:proofErr w:type="spellStart"/>
      <w:r w:rsidRPr="00FE1D98">
        <w:rPr>
          <w:color w:val="FF7000"/>
          <w:lang w:val="cs-CZ"/>
        </w:rPr>
        <w:t>DriveLength</w:t>
      </w:r>
      <w:proofErr w:type="spellEnd"/>
      <w:r w:rsidRPr="00FE1D98">
        <w:rPr>
          <w:lang w:val="cs-CZ"/>
        </w:rPr>
        <w:t xml:space="preserve"> nastavena na 1, ale protože ve do kódu s cyklem vložen blok </w:t>
      </w:r>
      <w:proofErr w:type="spellStart"/>
      <w:r w:rsidRPr="00FE1D98">
        <w:rPr>
          <w:color w:val="FF7000"/>
          <w:lang w:val="cs-CZ"/>
        </w:rPr>
        <w:t>increment</w:t>
      </w:r>
      <w:proofErr w:type="spellEnd"/>
      <w:r w:rsidRPr="00FE1D98">
        <w:rPr>
          <w:color w:val="FF7000"/>
          <w:lang w:val="cs-CZ"/>
        </w:rPr>
        <w:t xml:space="preserve"> </w:t>
      </w:r>
      <w:r w:rsidRPr="00FE1D98">
        <w:rPr>
          <w:lang w:val="cs-CZ"/>
        </w:rPr>
        <w:t>(zvýšení), hodnota se s každým proběhlým cyklem</w:t>
      </w:r>
      <w:r w:rsidR="00932CFD">
        <w:rPr>
          <w:lang w:val="cs-CZ"/>
        </w:rPr>
        <w:t xml:space="preserve"> inkrementuje</w:t>
      </w:r>
      <w:r w:rsidRPr="00FE1D98">
        <w:rPr>
          <w:lang w:val="cs-CZ"/>
        </w:rPr>
        <w:t xml:space="preserve">. </w:t>
      </w:r>
    </w:p>
    <w:p w14:paraId="1CC301A2" w14:textId="48F8F8DF" w:rsidR="001C6C01" w:rsidRPr="00FE1D98" w:rsidRDefault="00E10830" w:rsidP="001C6C01">
      <w:pPr>
        <w:rPr>
          <w:lang w:val="cs-CZ"/>
        </w:rPr>
      </w:pPr>
      <w:r w:rsidRPr="00FE1D98">
        <w:rPr>
          <w:noProof/>
          <w:lang w:val="cs-CZ"/>
        </w:rPr>
        <w:drawing>
          <wp:anchor distT="0" distB="0" distL="114300" distR="114300" simplePos="0" relativeHeight="253488128" behindDoc="0" locked="0" layoutInCell="1" allowOverlap="1" wp14:anchorId="7907D2F5" wp14:editId="15636F9C">
            <wp:simplePos x="0" y="0"/>
            <wp:positionH relativeFrom="column">
              <wp:posOffset>1491615</wp:posOffset>
            </wp:positionH>
            <wp:positionV relativeFrom="paragraph">
              <wp:posOffset>357201</wp:posOffset>
            </wp:positionV>
            <wp:extent cx="2695575" cy="718820"/>
            <wp:effectExtent l="19050" t="19050" r="28575" b="2413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U5-1.3_wait.PNG"/>
                    <pic:cNvPicPr/>
                  </pic:nvPicPr>
                  <pic:blipFill>
                    <a:blip r:embed="rId210">
                      <a:extLst>
                        <a:ext uri="{28A0092B-C50C-407E-A947-70E740481C1C}">
                          <a14:useLocalDpi xmlns:a14="http://schemas.microsoft.com/office/drawing/2010/main" val="0"/>
                        </a:ext>
                      </a:extLst>
                    </a:blip>
                    <a:stretch>
                      <a:fillRect/>
                    </a:stretch>
                  </pic:blipFill>
                  <pic:spPr>
                    <a:xfrm>
                      <a:off x="0" y="0"/>
                      <a:ext cx="2695575" cy="718820"/>
                    </a:xfrm>
                    <a:prstGeom prst="rect">
                      <a:avLst/>
                    </a:prstGeom>
                    <a:ln w="19050">
                      <a:solidFill>
                        <a:srgbClr val="FF7000"/>
                      </a:solidFill>
                      <a:prstDash val="lgDash"/>
                    </a:ln>
                  </pic:spPr>
                </pic:pic>
              </a:graphicData>
            </a:graphic>
          </wp:anchor>
        </w:drawing>
      </w:r>
      <w:r w:rsidR="001C6C01" w:rsidRPr="00FE1D98">
        <w:rPr>
          <w:lang w:val="cs-CZ"/>
        </w:rPr>
        <w:t xml:space="preserve">Proměnná </w:t>
      </w:r>
      <w:proofErr w:type="spellStart"/>
      <w:r w:rsidR="001C6C01" w:rsidRPr="00FE1D98">
        <w:rPr>
          <w:color w:val="FF7000"/>
          <w:lang w:val="cs-CZ"/>
        </w:rPr>
        <w:t>DriveLength</w:t>
      </w:r>
      <w:proofErr w:type="spellEnd"/>
      <w:r w:rsidR="001C6C01" w:rsidRPr="00FE1D98">
        <w:rPr>
          <w:color w:val="FF7000"/>
          <w:lang w:val="cs-CZ"/>
        </w:rPr>
        <w:t xml:space="preserve"> </w:t>
      </w:r>
      <w:r w:rsidR="001C6C01" w:rsidRPr="00FE1D98">
        <w:rPr>
          <w:lang w:val="cs-CZ"/>
        </w:rPr>
        <w:t xml:space="preserve">je použita v kódu s cyklem i na jiném místě: </w:t>
      </w:r>
    </w:p>
    <w:p w14:paraId="00227561" w14:textId="428D7CC9" w:rsidR="001C6C01" w:rsidRPr="00FE1D98" w:rsidRDefault="001C6C01" w:rsidP="001C6C01">
      <w:pPr>
        <w:rPr>
          <w:lang w:val="cs-CZ"/>
        </w:rPr>
      </w:pPr>
    </w:p>
    <w:p w14:paraId="44FDAF54" w14:textId="77777777" w:rsidR="001C6C01" w:rsidRPr="00FE1D98" w:rsidRDefault="001C6C01" w:rsidP="001C6C01">
      <w:pPr>
        <w:rPr>
          <w:noProof/>
          <w:lang w:val="cs-CZ"/>
        </w:rPr>
      </w:pPr>
      <w:r w:rsidRPr="00FE1D98">
        <w:rPr>
          <w:lang w:val="cs-CZ"/>
        </w:rPr>
        <w:lastRenderedPageBreak/>
        <w:t xml:space="preserve">Vstupní hodnota tohoto bloku </w:t>
      </w:r>
      <w:r w:rsidRPr="00FE1D98">
        <w:rPr>
          <w:noProof/>
          <w:color w:val="FF7000"/>
          <w:lang w:val="cs-CZ"/>
        </w:rPr>
        <w:t>wait</w:t>
      </w:r>
      <w:r w:rsidRPr="00FE1D98">
        <w:rPr>
          <w:lang w:val="cs-CZ"/>
        </w:rPr>
        <w:t xml:space="preserve"> (čekej) závisí na hodnotě </w:t>
      </w:r>
      <w:proofErr w:type="spellStart"/>
      <w:r w:rsidRPr="00FE1D98">
        <w:rPr>
          <w:color w:val="FF7000"/>
          <w:lang w:val="cs-CZ"/>
        </w:rPr>
        <w:t>DriveLength</w:t>
      </w:r>
      <w:proofErr w:type="spellEnd"/>
      <w:r w:rsidRPr="00FE1D98">
        <w:rPr>
          <w:lang w:val="cs-CZ"/>
        </w:rPr>
        <w:t xml:space="preserve"> a bude se rovněž v každém cyklu měnit. </w:t>
      </w:r>
    </w:p>
    <w:p w14:paraId="533BFFFC" w14:textId="5CA3BF0F" w:rsidR="001C6C01" w:rsidRPr="00FE1D98" w:rsidRDefault="0045339C" w:rsidP="001C6C01">
      <w:pPr>
        <w:rPr>
          <w:lang w:val="cs-CZ"/>
        </w:rPr>
      </w:pPr>
      <w:r>
        <w:rPr>
          <w:lang w:val="cs-CZ"/>
        </w:rPr>
        <w:t>Dejte si ale pozor!</w:t>
      </w:r>
      <w:r w:rsidR="001C6C01" w:rsidRPr="00FE1D98">
        <w:rPr>
          <w:lang w:val="cs-CZ"/>
        </w:rPr>
        <w:t xml:space="preserve"> </w:t>
      </w:r>
    </w:p>
    <w:p w14:paraId="3FD83FF0" w14:textId="77777777" w:rsidR="001C6C01" w:rsidRPr="00FE1D98" w:rsidRDefault="001C6C01" w:rsidP="001C6C01">
      <w:pPr>
        <w:rPr>
          <w:lang w:val="cs-CZ"/>
        </w:rPr>
      </w:pPr>
      <w:r w:rsidRPr="00FE1D98">
        <w:rPr>
          <w:lang w:val="cs-CZ"/>
        </w:rPr>
        <w:t xml:space="preserve">Zatímco hodnota bloku </w:t>
      </w:r>
      <w:proofErr w:type="spellStart"/>
      <w:r w:rsidRPr="00FE1D98">
        <w:rPr>
          <w:color w:val="FF7000"/>
          <w:lang w:val="cs-CZ"/>
        </w:rPr>
        <w:t>wait</w:t>
      </w:r>
      <w:proofErr w:type="spellEnd"/>
      <w:r w:rsidRPr="00FE1D98">
        <w:rPr>
          <w:lang w:val="cs-CZ"/>
        </w:rPr>
        <w:t xml:space="preserve"> se bude měnit v závislost</w:t>
      </w:r>
      <w:r>
        <w:rPr>
          <w:lang w:val="cs-CZ"/>
        </w:rPr>
        <w:t>i</w:t>
      </w:r>
      <w:r w:rsidRPr="00FE1D98">
        <w:rPr>
          <w:lang w:val="cs-CZ"/>
        </w:rPr>
        <w:t xml:space="preserve"> na hodnotě proměnné </w:t>
      </w:r>
      <w:proofErr w:type="spellStart"/>
      <w:r w:rsidRPr="00FE1D98">
        <w:rPr>
          <w:color w:val="FF7000"/>
          <w:lang w:val="cs-CZ"/>
        </w:rPr>
        <w:t>DriveLength</w:t>
      </w:r>
      <w:proofErr w:type="spellEnd"/>
      <w:r w:rsidRPr="00FE1D98">
        <w:rPr>
          <w:lang w:val="cs-CZ"/>
        </w:rPr>
        <w:t xml:space="preserve">, blok </w:t>
      </w:r>
      <w:proofErr w:type="spellStart"/>
      <w:r w:rsidRPr="00FE1D98">
        <w:rPr>
          <w:color w:val="FF7000"/>
          <w:lang w:val="cs-CZ"/>
        </w:rPr>
        <w:t>wait</w:t>
      </w:r>
      <w:proofErr w:type="spellEnd"/>
      <w:r w:rsidRPr="00FE1D98">
        <w:rPr>
          <w:lang w:val="cs-CZ"/>
        </w:rPr>
        <w:t xml:space="preserve"> nebude měnit hodnotu proměnné </w:t>
      </w:r>
      <w:proofErr w:type="spellStart"/>
      <w:r w:rsidRPr="00FE1D98">
        <w:rPr>
          <w:color w:val="FF7000"/>
          <w:lang w:val="cs-CZ"/>
        </w:rPr>
        <w:t>DriveLength</w:t>
      </w:r>
      <w:proofErr w:type="spellEnd"/>
      <w:r w:rsidRPr="00FE1D98">
        <w:rPr>
          <w:lang w:val="cs-CZ"/>
        </w:rPr>
        <w:t xml:space="preserve">. Hodnotu této proměnné dokáže změnit pouze blok z kategorie </w:t>
      </w:r>
      <w:r w:rsidRPr="00FE1D98">
        <w:rPr>
          <w:color w:val="FF7000"/>
          <w:lang w:val="cs-CZ"/>
        </w:rPr>
        <w:t>Data</w:t>
      </w:r>
      <w:r w:rsidRPr="00FE1D98">
        <w:rPr>
          <w:lang w:val="cs-CZ"/>
        </w:rPr>
        <w:t xml:space="preserve">. </w:t>
      </w:r>
    </w:p>
    <w:p w14:paraId="6619A869" w14:textId="2FABEF46" w:rsidR="001C6C01" w:rsidRPr="00FE1D98" w:rsidRDefault="0064140F" w:rsidP="001C6C01">
      <w:pPr>
        <w:rPr>
          <w:lang w:val="cs-CZ"/>
        </w:rPr>
      </w:pPr>
      <w:r w:rsidRPr="00FE1D98">
        <w:rPr>
          <w:noProof/>
          <w:lang w:val="cs-CZ"/>
        </w:rPr>
        <mc:AlternateContent>
          <mc:Choice Requires="wpg">
            <w:drawing>
              <wp:anchor distT="0" distB="0" distL="114300" distR="114300" simplePos="0" relativeHeight="253489152" behindDoc="0" locked="0" layoutInCell="1" allowOverlap="1" wp14:anchorId="3060A20D" wp14:editId="4B5333C8">
                <wp:simplePos x="0" y="0"/>
                <wp:positionH relativeFrom="column">
                  <wp:posOffset>3326130</wp:posOffset>
                </wp:positionH>
                <wp:positionV relativeFrom="paragraph">
                  <wp:posOffset>2119630</wp:posOffset>
                </wp:positionV>
                <wp:extent cx="2615565" cy="1787525"/>
                <wp:effectExtent l="0" t="0" r="13335" b="22225"/>
                <wp:wrapSquare wrapText="bothSides"/>
                <wp:docPr id="618" name="Group 618"/>
                <wp:cNvGraphicFramePr/>
                <a:graphic xmlns:a="http://schemas.openxmlformats.org/drawingml/2006/main">
                  <a:graphicData uri="http://schemas.microsoft.com/office/word/2010/wordprocessingGroup">
                    <wpg:wgp>
                      <wpg:cNvGrpSpPr/>
                      <wpg:grpSpPr>
                        <a:xfrm>
                          <a:off x="0" y="0"/>
                          <a:ext cx="2615565" cy="1787525"/>
                          <a:chOff x="0" y="0"/>
                          <a:chExt cx="2615565" cy="1702393"/>
                        </a:xfrm>
                      </wpg:grpSpPr>
                      <wps:wsp>
                        <wps:cNvPr id="569" name="Text Box 569"/>
                        <wps:cNvSpPr txBox="1">
                          <a:spLocks noChangeArrowheads="1"/>
                        </wps:cNvSpPr>
                        <wps:spPr bwMode="auto">
                          <a:xfrm>
                            <a:off x="0" y="665683"/>
                            <a:ext cx="2615565" cy="103671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wps:txbx>
                        <wps:bodyPr rot="0" vert="horz" wrap="square" lIns="91440" tIns="180000" rIns="91440" bIns="90000" anchor="t" anchorCtr="0">
                          <a:noAutofit/>
                        </wps:bodyPr>
                      </wps:wsp>
                      <wps:wsp>
                        <wps:cNvPr id="616" name="Text Box 2"/>
                        <wps:cNvSpPr txBox="1">
                          <a:spLocks noChangeArrowheads="1"/>
                        </wps:cNvSpPr>
                        <wps:spPr bwMode="auto">
                          <a:xfrm>
                            <a:off x="1027786" y="285293"/>
                            <a:ext cx="1485900" cy="365760"/>
                          </a:xfrm>
                          <a:prstGeom prst="rect">
                            <a:avLst/>
                          </a:prstGeom>
                          <a:noFill/>
                          <a:ln w="9525">
                            <a:noFill/>
                            <a:miter lim="800000"/>
                            <a:headEnd/>
                            <a:tailEnd/>
                          </a:ln>
                        </wps:spPr>
                        <wps:txb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17" name="Picture 6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14:sizeRelV relativeFrom="margin">
                  <wp14:pctHeight>0</wp14:pctHeight>
                </wp14:sizeRelV>
              </wp:anchor>
            </w:drawing>
          </mc:Choice>
          <mc:Fallback>
            <w:pict>
              <v:group w14:anchorId="3060A20D" id="Group 618" o:spid="_x0000_s1732" style="position:absolute;margin-left:261.9pt;margin-top:166.9pt;width:205.95pt;height:140.75pt;z-index:253489152;mso-height-relative:margin" coordsize="26155,17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">
                <v:roundrect id="Text Box 569" o:spid="_x0000_s1733" style="position:absolute;top:6656;width:26155;height:10367;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" strokecolor="#5a5a5a [2109]">
                  <v:stroke joinstyle="miter"/>
                  <v:textbox inset=",5mm,,2.5mm">
                    <w:txbxContent>
                      <w:p w14:paraId="1C2E6776" w14:textId="77777777" w:rsidR="002A1612" w:rsidRPr="001B0FAF" w:rsidRDefault="002A1612" w:rsidP="001C6C01">
                        <w:pPr>
                          <w:rPr>
                            <w:lang w:val="cs-CZ"/>
                          </w:rPr>
                        </w:pPr>
                        <w:r w:rsidRPr="001B0FAF">
                          <w:rPr>
                            <w:color w:val="FF7000"/>
                            <w:lang w:val="cs-CZ"/>
                          </w:rPr>
                          <w:t>Sledování</w:t>
                        </w:r>
                        <w:r w:rsidRPr="001B0FAF">
                          <w:rPr>
                            <w:lang w:val="cs-CZ"/>
                          </w:rPr>
                          <w:t xml:space="preserve"> kódu znamená procházení programu řádek pořádku a zaznamenávání důležitých hodnot. </w:t>
                        </w:r>
                      </w:p>
                    </w:txbxContent>
                  </v:textbox>
                </v:roundrect>
                <v:shape id="_x0000_s1734"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" filled="f" stroked="f">
                  <v:textbox>
                    <w:txbxContent>
                      <w:p w14:paraId="3B43D68F"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348B0ABC" w14:textId="77777777" w:rsidR="002A1612" w:rsidRPr="00D31915" w:rsidRDefault="002A1612" w:rsidP="001C6C01">
                        <w:pPr>
                          <w:rPr>
                            <w:b/>
                            <w:color w:val="FF7000"/>
                            <w:sz w:val="28"/>
                            <w:szCs w:val="28"/>
                          </w:rPr>
                        </w:pPr>
                      </w:p>
                    </w:txbxContent>
                  </v:textbox>
                </v:shape>
                <v:shape id="Picture 617" o:spid="_x0000_s1735"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">
                  <v:imagedata r:id="rId49" o:title=""/>
                </v:shape>
                <w10:wrap type="square"/>
              </v:group>
            </w:pict>
          </mc:Fallback>
        </mc:AlternateContent>
      </w:r>
      <w:r w:rsidR="001C6C01" w:rsidRPr="00FE1D98">
        <w:rPr>
          <w:noProof/>
          <w:lang w:val="cs-CZ"/>
        </w:rPr>
        <mc:AlternateContent>
          <mc:Choice Requires="wpg">
            <w:drawing>
              <wp:anchor distT="0" distB="0" distL="114300" distR="114300" simplePos="0" relativeHeight="253490176" behindDoc="0" locked="0" layoutInCell="1" allowOverlap="1" wp14:anchorId="55BEBF8E" wp14:editId="63A10DFA">
                <wp:simplePos x="0" y="0"/>
                <wp:positionH relativeFrom="column">
                  <wp:posOffset>66675</wp:posOffset>
                </wp:positionH>
                <wp:positionV relativeFrom="paragraph">
                  <wp:posOffset>194310</wp:posOffset>
                </wp:positionV>
                <wp:extent cx="5715000" cy="1931670"/>
                <wp:effectExtent l="0" t="0" r="19050" b="11430"/>
                <wp:wrapTopAndBottom/>
                <wp:docPr id="893" name="Group 893"/>
                <wp:cNvGraphicFramePr/>
                <a:graphic xmlns:a="http://schemas.openxmlformats.org/drawingml/2006/main">
                  <a:graphicData uri="http://schemas.microsoft.com/office/word/2010/wordprocessingGroup">
                    <wpg:wgp>
                      <wpg:cNvGrpSpPr/>
                      <wpg:grpSpPr>
                        <a:xfrm>
                          <a:off x="0" y="0"/>
                          <a:ext cx="5715000" cy="1931670"/>
                          <a:chOff x="0" y="0"/>
                          <a:chExt cx="5715000" cy="1933087"/>
                        </a:xfrm>
                      </wpg:grpSpPr>
                      <wps:wsp>
                        <wps:cNvPr id="887" name="Text Box 887"/>
                        <wps:cNvSpPr txBox="1">
                          <a:spLocks noChangeArrowheads="1"/>
                        </wps:cNvSpPr>
                        <wps:spPr bwMode="auto">
                          <a:xfrm>
                            <a:off x="0" y="672999"/>
                            <a:ext cx="5715000" cy="1260088"/>
                          </a:xfrm>
                          <a:prstGeom prst="roundRect">
                            <a:avLst>
                              <a:gd name="adj" fmla="val 7850"/>
                            </a:avLst>
                          </a:prstGeom>
                          <a:solidFill>
                            <a:srgbClr val="FFFFFF"/>
                          </a:solidFill>
                          <a:ln w="9525">
                            <a:solidFill>
                              <a:schemeClr val="tx1">
                                <a:lumMod val="65000"/>
                                <a:lumOff val="35000"/>
                              </a:schemeClr>
                            </a:solidFill>
                            <a:miter lim="800000"/>
                            <a:headEnd/>
                            <a:tailEnd/>
                          </a:ln>
                        </wps:spPr>
                        <wps:txbx>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wps:txbx>
                        <wps:bodyPr rot="0" vert="horz" wrap="square" lIns="91440" tIns="180000" rIns="91440" bIns="90000" anchor="t" anchorCtr="0">
                          <a:noAutofit/>
                        </wps:bodyPr>
                      </wps:wsp>
                      <pic:pic xmlns:pic="http://schemas.openxmlformats.org/drawingml/2006/picture">
                        <pic:nvPicPr>
                          <pic:cNvPr id="888" name="Picture 88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826" y="0"/>
                            <a:ext cx="899160" cy="898525"/>
                          </a:xfrm>
                          <a:prstGeom prst="rect">
                            <a:avLst/>
                          </a:prstGeom>
                        </pic:spPr>
                      </pic:pic>
                      <wps:wsp>
                        <wps:cNvPr id="889" name="Text Box 2"/>
                        <wps:cNvSpPr txBox="1">
                          <a:spLocks noChangeArrowheads="1"/>
                        </wps:cNvSpPr>
                        <wps:spPr bwMode="auto">
                          <a:xfrm>
                            <a:off x="1016813" y="303487"/>
                            <a:ext cx="1694582" cy="365675"/>
                          </a:xfrm>
                          <a:prstGeom prst="rect">
                            <a:avLst/>
                          </a:prstGeom>
                          <a:noFill/>
                          <a:ln w="9525">
                            <a:noFill/>
                            <a:miter lim="800000"/>
                            <a:headEnd/>
                            <a:tailEnd/>
                          </a:ln>
                        </wps:spPr>
                        <wps:txb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BF8E" id="Group 893" o:spid="_x0000_s1736" style="position:absolute;margin-left:5.25pt;margin-top:15.3pt;width:450pt;height:152.1pt;z-index:253490176;mso-height-relative:margin" coordsize="57150,1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">
                <v:roundrect id="Text Box 887" o:spid="_x0000_s1737" style="position:absolute;top:6729;width:57150;height:12601;visibility:visible;mso-wrap-style:square;v-text-anchor:top" arcsize="514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" strokecolor="#5a5a5a [2109]">
                  <v:stroke joinstyle="miter"/>
                  <v:textbox inset=",5mm,,2.5mm">
                    <w:txbxContent>
                      <w:p w14:paraId="4F87FD17" w14:textId="50EC5214" w:rsidR="002A1612" w:rsidRPr="001B0FAF" w:rsidRDefault="002A1612" w:rsidP="001C6C01">
                        <w:pPr>
                          <w:rPr>
                            <w:lang w:val="cs-CZ"/>
                          </w:rPr>
                        </w:pPr>
                        <w:r>
                          <w:rPr>
                            <w:lang w:val="cs-CZ"/>
                          </w:rPr>
                          <w:t xml:space="preserve">Kdykoli budete chtít použít proměnou nebo blok z kategorie </w:t>
                        </w:r>
                        <w:proofErr w:type="spellStart"/>
                        <w:r w:rsidRPr="008C159E">
                          <w:rPr>
                            <w:color w:val="FF7000"/>
                            <w:lang w:val="cs-CZ"/>
                          </w:rPr>
                          <w:t>Operators</w:t>
                        </w:r>
                        <w:proofErr w:type="spellEnd"/>
                        <w:r w:rsidRPr="008C159E">
                          <w:rPr>
                            <w:lang w:val="cs-CZ"/>
                          </w:rPr>
                          <w:t xml:space="preserve"> </w:t>
                        </w:r>
                        <w:r>
                          <w:rPr>
                            <w:lang w:val="cs-CZ"/>
                          </w:rPr>
                          <w:t xml:space="preserve">(Operátory) jako vstup v bloku </w:t>
                        </w:r>
                        <w:proofErr w:type="spellStart"/>
                        <w:r w:rsidRPr="008C159E">
                          <w:rPr>
                            <w:color w:val="FF7000"/>
                            <w:lang w:val="cs-CZ"/>
                          </w:rPr>
                          <w:t>wait</w:t>
                        </w:r>
                        <w:proofErr w:type="spellEnd"/>
                        <w:r>
                          <w:rPr>
                            <w:lang w:val="cs-CZ"/>
                          </w:rPr>
                          <w:t>, budete muset použít tento speciální blok</w:t>
                        </w:r>
                        <w:r w:rsidRPr="008C159E">
                          <w:rPr>
                            <w:lang w:val="cs-CZ"/>
                          </w:rPr>
                          <w:t xml:space="preserve"> </w:t>
                        </w:r>
                        <w:proofErr w:type="spellStart"/>
                        <w:r w:rsidRPr="004452DA">
                          <w:rPr>
                            <w:color w:val="FF7000"/>
                            <w:lang w:val="cs-CZ"/>
                          </w:rPr>
                          <w:t>wait</w:t>
                        </w:r>
                        <w:proofErr w:type="spellEnd"/>
                        <w:r w:rsidRPr="004452DA">
                          <w:rPr>
                            <w:color w:val="FF7000"/>
                            <w:lang w:val="cs-CZ"/>
                          </w:rPr>
                          <w:t xml:space="preserve"> () </w:t>
                        </w:r>
                        <w:proofErr w:type="spellStart"/>
                        <w:r w:rsidRPr="004452DA">
                          <w:rPr>
                            <w:color w:val="FF7000"/>
                            <w:lang w:val="cs-CZ"/>
                          </w:rPr>
                          <w:t>milliseconds</w:t>
                        </w:r>
                        <w:proofErr w:type="spellEnd"/>
                        <w:r w:rsidRPr="008C159E">
                          <w:rPr>
                            <w:lang w:val="cs-CZ"/>
                          </w:rPr>
                          <w:t xml:space="preserve">. Edison </w:t>
                        </w:r>
                        <w:r>
                          <w:rPr>
                            <w:lang w:val="cs-CZ"/>
                          </w:rPr>
                          <w:t>ve skutečnosti</w:t>
                        </w:r>
                        <w:r w:rsidRPr="008C159E">
                          <w:rPr>
                            <w:lang w:val="cs-CZ"/>
                          </w:rPr>
                          <w:t xml:space="preserve"> </w:t>
                        </w:r>
                        <w:r>
                          <w:rPr>
                            <w:lang w:val="cs-CZ"/>
                          </w:rPr>
                          <w:t>„myslí“</w:t>
                        </w:r>
                        <w:r w:rsidRPr="008C159E">
                          <w:rPr>
                            <w:lang w:val="cs-CZ"/>
                          </w:rPr>
                          <w:t xml:space="preserve"> </w:t>
                        </w:r>
                        <w:r>
                          <w:rPr>
                            <w:lang w:val="cs-CZ"/>
                          </w:rPr>
                          <w:t>v milisekundách, nikoliv sekundách. Pomocí tohoto bloku tak je možné provádět výpočty, kterým Edison rozumí.</w:t>
                        </w:r>
                      </w:p>
                    </w:txbxContent>
                  </v:textbox>
                </v:roundrect>
                <v:shape id="Picture 888" o:spid="_x0000_s1738" type="#_x0000_t75" style="position:absolute;left:2048;width:8991;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">
                  <v:imagedata r:id="rId42" o:title=""/>
                </v:shape>
                <v:shape id="_x0000_s1739" type="#_x0000_t202" style="position:absolute;left:10168;top:3034;width:1694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" filled="f" stroked="f">
                  <v:textbox>
                    <w:txbxContent>
                      <w:p w14:paraId="2F052FF3" w14:textId="77777777" w:rsidR="002A1612" w:rsidRPr="00D31915" w:rsidRDefault="002A1612" w:rsidP="001C6C01">
                        <w:pPr>
                          <w:rPr>
                            <w:b/>
                            <w:color w:val="FF7000"/>
                            <w:sz w:val="28"/>
                            <w:szCs w:val="28"/>
                          </w:rPr>
                        </w:pPr>
                        <w:proofErr w:type="spellStart"/>
                        <w:r>
                          <w:rPr>
                            <w:b/>
                            <w:color w:val="FF7000"/>
                            <w:sz w:val="28"/>
                            <w:szCs w:val="28"/>
                          </w:rPr>
                          <w:t>Proč</w:t>
                        </w:r>
                        <w:proofErr w:type="spellEnd"/>
                        <w:r>
                          <w:rPr>
                            <w:b/>
                            <w:color w:val="FF7000"/>
                            <w:sz w:val="28"/>
                            <w:szCs w:val="28"/>
                          </w:rPr>
                          <w:t xml:space="preserve"> je to </w:t>
                        </w:r>
                        <w:proofErr w:type="spellStart"/>
                        <w:r>
                          <w:rPr>
                            <w:b/>
                            <w:color w:val="FF7000"/>
                            <w:sz w:val="28"/>
                            <w:szCs w:val="28"/>
                          </w:rPr>
                          <w:t>tak</w:t>
                        </w:r>
                        <w:proofErr w:type="spellEnd"/>
                        <w:r>
                          <w:rPr>
                            <w:b/>
                            <w:color w:val="FF7000"/>
                            <w:sz w:val="28"/>
                            <w:szCs w:val="28"/>
                          </w:rPr>
                          <w:t>?</w:t>
                        </w:r>
                      </w:p>
                      <w:p w14:paraId="750D59E3" w14:textId="77777777" w:rsidR="002A1612" w:rsidRPr="00D31915" w:rsidRDefault="002A1612" w:rsidP="001C6C01">
                        <w:pPr>
                          <w:rPr>
                            <w:b/>
                            <w:color w:val="FF7000"/>
                            <w:sz w:val="28"/>
                            <w:szCs w:val="28"/>
                          </w:rPr>
                        </w:pPr>
                      </w:p>
                      <w:p w14:paraId="1C3E46CA" w14:textId="77777777" w:rsidR="002A1612" w:rsidRPr="00D31915" w:rsidRDefault="002A1612" w:rsidP="001C6C01">
                        <w:pPr>
                          <w:rPr>
                            <w:b/>
                            <w:color w:val="FF7000"/>
                            <w:sz w:val="28"/>
                            <w:szCs w:val="28"/>
                          </w:rPr>
                        </w:pPr>
                      </w:p>
                    </w:txbxContent>
                  </v:textbox>
                </v:shape>
                <w10:wrap type="topAndBottom"/>
              </v:group>
            </w:pict>
          </mc:Fallback>
        </mc:AlternateContent>
      </w:r>
      <w:r w:rsidR="001C6C01" w:rsidRPr="00FE1D98">
        <w:rPr>
          <w:lang w:val="cs-CZ"/>
        </w:rPr>
        <w:t>Rovněž si všimněte, že hodnota bloku</w:t>
      </w:r>
      <w:r w:rsidR="001C6C01" w:rsidRPr="00FE1D98">
        <w:rPr>
          <w:color w:val="FF7000"/>
          <w:lang w:val="cs-CZ"/>
        </w:rPr>
        <w:t xml:space="preserve"> </w:t>
      </w:r>
      <w:proofErr w:type="spellStart"/>
      <w:r w:rsidR="001C6C01" w:rsidRPr="00FE1D98">
        <w:rPr>
          <w:color w:val="FF7000"/>
          <w:lang w:val="cs-CZ"/>
        </w:rPr>
        <w:t>wait</w:t>
      </w:r>
      <w:proofErr w:type="spellEnd"/>
      <w:r w:rsidR="001C6C01" w:rsidRPr="00FE1D98">
        <w:rPr>
          <w:lang w:val="cs-CZ"/>
        </w:rPr>
        <w:t xml:space="preserve"> je uvedena v milisekundách, nikoli sekundách. </w:t>
      </w:r>
    </w:p>
    <w:p w14:paraId="015EB644" w14:textId="28D5DDD5" w:rsidR="001C6C01" w:rsidRPr="00FE1D98" w:rsidRDefault="001C6C01" w:rsidP="001C6C01">
      <w:pPr>
        <w:rPr>
          <w:lang w:val="cs-CZ"/>
        </w:rPr>
      </w:pPr>
    </w:p>
    <w:p w14:paraId="2982F452" w14:textId="77777777" w:rsidR="001C6C01" w:rsidRPr="00FE1D98" w:rsidRDefault="001C6C01" w:rsidP="001C6C01">
      <w:pPr>
        <w:rPr>
          <w:lang w:val="cs-CZ"/>
        </w:rPr>
      </w:pPr>
      <w:r w:rsidRPr="00FE1D98">
        <w:rPr>
          <w:lang w:val="cs-CZ"/>
        </w:rPr>
        <w:t xml:space="preserve">Nezapomeňte, že 1 sekunda = 1000 milisekund. </w:t>
      </w:r>
    </w:p>
    <w:p w14:paraId="1FE3A850" w14:textId="77777777" w:rsidR="001C6C01" w:rsidRPr="00FE1D98" w:rsidRDefault="001C6C01" w:rsidP="001C6C01">
      <w:pPr>
        <w:rPr>
          <w:lang w:val="cs-CZ"/>
        </w:rPr>
      </w:pPr>
    </w:p>
    <w:p w14:paraId="7BBCBEB7" w14:textId="77777777" w:rsidR="001C6C01" w:rsidRPr="00FE1D98" w:rsidRDefault="001C6C01" w:rsidP="001C6C01">
      <w:pPr>
        <w:rPr>
          <w:lang w:val="cs-CZ"/>
        </w:rPr>
      </w:pPr>
      <w:r w:rsidRPr="00FE1D98">
        <w:rPr>
          <w:lang w:val="cs-CZ"/>
        </w:rPr>
        <w:t xml:space="preserve">Sledujte program a zkuste přijít na to, jakou hodnotu bude mít proměnná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a jaká bude vstupní hodnota bloku </w:t>
      </w:r>
      <w:proofErr w:type="spellStart"/>
      <w:r w:rsidRPr="00FE1D98">
        <w:rPr>
          <w:color w:val="FF7000"/>
          <w:lang w:val="cs-CZ"/>
        </w:rPr>
        <w:t>wait</w:t>
      </w:r>
      <w:proofErr w:type="spellEnd"/>
      <w:r w:rsidRPr="00FE1D98">
        <w:rPr>
          <w:lang w:val="cs-CZ"/>
        </w:rPr>
        <w:t xml:space="preserve"> Na různých místech kódu v programu. </w:t>
      </w:r>
    </w:p>
    <w:p w14:paraId="12ED7D23" w14:textId="77777777" w:rsidR="001C6C01" w:rsidRPr="00FE1D98" w:rsidRDefault="001C6C01" w:rsidP="001C6C01">
      <w:pPr>
        <w:rPr>
          <w:lang w:val="cs-CZ"/>
        </w:rPr>
      </w:pPr>
    </w:p>
    <w:p w14:paraId="3BE67351" w14:textId="77777777" w:rsidR="001C6C01" w:rsidRPr="00FE1D98" w:rsidRDefault="001C6C01" w:rsidP="001C6C01">
      <w:pPr>
        <w:pStyle w:val="Odstavecseseznamem"/>
        <w:numPr>
          <w:ilvl w:val="0"/>
          <w:numId w:val="67"/>
        </w:numPr>
        <w:rPr>
          <w:lang w:val="cs-CZ"/>
        </w:rPr>
      </w:pPr>
      <w:r w:rsidRPr="00FE1D98">
        <w:rPr>
          <w:lang w:val="cs-CZ"/>
        </w:rPr>
        <w:t xml:space="preserve">Sledujte program a vypočítejte hodnoty. Do tabulky uveďte, jaká bude úvodní hodnota proměnné </w:t>
      </w:r>
      <w:proofErr w:type="spellStart"/>
      <w:r w:rsidRPr="00FE1D98">
        <w:rPr>
          <w:color w:val="FF7000"/>
          <w:lang w:val="cs-CZ"/>
        </w:rPr>
        <w:t>DriveLength</w:t>
      </w:r>
      <w:proofErr w:type="spellEnd"/>
      <w:r w:rsidRPr="00FE1D98">
        <w:rPr>
          <w:color w:val="FF7000"/>
          <w:lang w:val="cs-CZ"/>
        </w:rPr>
        <w:t xml:space="preserve"> </w:t>
      </w:r>
      <w:r w:rsidRPr="00FE1D98">
        <w:rPr>
          <w:lang w:val="cs-CZ"/>
        </w:rPr>
        <w:t xml:space="preserve">na začátku každého opakování cyklu, jaká bude v daném cyklu vstupní hodnota bloku </w:t>
      </w:r>
      <w:proofErr w:type="spellStart"/>
      <w:r w:rsidRPr="00FE1D98">
        <w:rPr>
          <w:color w:val="FF7000"/>
          <w:lang w:val="cs-CZ"/>
        </w:rPr>
        <w:t>wait</w:t>
      </w:r>
      <w:proofErr w:type="spellEnd"/>
      <w:r w:rsidRPr="00FE1D98">
        <w:rPr>
          <w:lang w:val="cs-CZ"/>
        </w:rPr>
        <w:t xml:space="preserve"> a jaká bude nová hodnota proměnné </w:t>
      </w:r>
      <w:proofErr w:type="spellStart"/>
      <w:r w:rsidRPr="00FE1D98">
        <w:rPr>
          <w:color w:val="FF7000"/>
          <w:lang w:val="cs-CZ"/>
        </w:rPr>
        <w:t>DriveLength</w:t>
      </w:r>
      <w:proofErr w:type="spellEnd"/>
      <w:r w:rsidRPr="00FE1D98">
        <w:rPr>
          <w:lang w:val="cs-CZ"/>
        </w:rPr>
        <w:t xml:space="preserve"> po proběhnutí bloku </w:t>
      </w:r>
      <w:proofErr w:type="spellStart"/>
      <w:r w:rsidRPr="00FE1D98">
        <w:rPr>
          <w:color w:val="FF7000"/>
          <w:lang w:val="cs-CZ"/>
        </w:rPr>
        <w:t>increment</w:t>
      </w:r>
      <w:proofErr w:type="spellEnd"/>
      <w:r w:rsidRPr="00FE1D98">
        <w:rPr>
          <w:lang w:val="cs-CZ"/>
        </w:rPr>
        <w:t xml:space="preserve"> v daném cyklu. První dva řádky tabulky jsou již předvyplněny. </w:t>
      </w:r>
    </w:p>
    <w:tbl>
      <w:tblPr>
        <w:tblStyle w:val="Mkatabulky"/>
        <w:tblW w:w="7751" w:type="dxa"/>
        <w:tblInd w:w="608" w:type="dxa"/>
        <w:tblLook w:val="04A0" w:firstRow="1" w:lastRow="0" w:firstColumn="1" w:lastColumn="0" w:noHBand="0" w:noVBand="1"/>
      </w:tblPr>
      <w:tblGrid>
        <w:gridCol w:w="1277"/>
        <w:gridCol w:w="1796"/>
        <w:gridCol w:w="2410"/>
        <w:gridCol w:w="2268"/>
      </w:tblGrid>
      <w:tr w:rsidR="001C6C01" w:rsidRPr="00FE1D98" w14:paraId="7984853D" w14:textId="77777777" w:rsidTr="009040AE">
        <w:trPr>
          <w:trHeight w:val="411"/>
        </w:trPr>
        <w:tc>
          <w:tcPr>
            <w:tcW w:w="1277" w:type="dxa"/>
            <w:vAlign w:val="center"/>
          </w:tcPr>
          <w:p w14:paraId="12E2CED5" w14:textId="10E57A6B" w:rsidR="001C6C01" w:rsidRPr="00FE1D98" w:rsidRDefault="001C6C01" w:rsidP="001C6C01">
            <w:pPr>
              <w:rPr>
                <w:b/>
                <w:color w:val="FF7000"/>
                <w:lang w:val="cs-CZ"/>
              </w:rPr>
            </w:pPr>
            <w:bookmarkStart w:id="183" w:name="_Hlk516824964"/>
            <w:r w:rsidRPr="00FE1D98">
              <w:rPr>
                <w:b/>
                <w:color w:val="FF7000"/>
                <w:lang w:val="cs-CZ"/>
              </w:rPr>
              <w:t xml:space="preserve">V cyklu </w:t>
            </w:r>
            <w:r w:rsidR="0064140F">
              <w:rPr>
                <w:b/>
                <w:color w:val="FF7000"/>
                <w:lang w:val="cs-CZ"/>
              </w:rPr>
              <w:t>č.</w:t>
            </w:r>
          </w:p>
        </w:tc>
        <w:tc>
          <w:tcPr>
            <w:tcW w:w="1796" w:type="dxa"/>
          </w:tcPr>
          <w:p w14:paraId="22258424" w14:textId="77777777" w:rsidR="001C6C01" w:rsidRPr="00FE1D98" w:rsidRDefault="001C6C01" w:rsidP="001C6C01">
            <w:pPr>
              <w:jc w:val="center"/>
              <w:rPr>
                <w:b/>
                <w:color w:val="FF7000"/>
                <w:lang w:val="cs-CZ"/>
              </w:rPr>
            </w:pPr>
            <w:r w:rsidRPr="00FE1D98">
              <w:rPr>
                <w:b/>
                <w:color w:val="FF7000"/>
                <w:lang w:val="cs-CZ"/>
              </w:rPr>
              <w:t xml:space="preserve">Úvodní hodnota </w:t>
            </w:r>
            <w:proofErr w:type="spellStart"/>
            <w:r w:rsidRPr="00FE1D98">
              <w:rPr>
                <w:b/>
                <w:color w:val="FF7000"/>
                <w:lang w:val="cs-CZ"/>
              </w:rPr>
              <w:t>DriveLength</w:t>
            </w:r>
            <w:proofErr w:type="spellEnd"/>
          </w:p>
        </w:tc>
        <w:tc>
          <w:tcPr>
            <w:tcW w:w="2410" w:type="dxa"/>
          </w:tcPr>
          <w:p w14:paraId="05A68D60" w14:textId="77777777" w:rsidR="0064140F" w:rsidRDefault="001C6C01" w:rsidP="001C6C01">
            <w:pPr>
              <w:jc w:val="center"/>
              <w:rPr>
                <w:b/>
                <w:color w:val="FF7000"/>
                <w:lang w:val="cs-CZ"/>
              </w:rPr>
            </w:pPr>
            <w:r w:rsidRPr="00FE1D98">
              <w:rPr>
                <w:b/>
                <w:noProof/>
                <w:color w:val="FF7000"/>
                <w:lang w:val="cs-CZ"/>
              </w:rPr>
              <w:t>Vstupní hodnota bloku Wait</w:t>
            </w:r>
            <w:r w:rsidRPr="00FE1D98">
              <w:rPr>
                <w:b/>
                <w:color w:val="FF7000"/>
                <w:lang w:val="cs-CZ"/>
              </w:rPr>
              <w:t xml:space="preserve"> </w:t>
            </w:r>
          </w:p>
          <w:p w14:paraId="144B2CDA" w14:textId="2DD95535" w:rsidR="001C6C01" w:rsidRPr="00FE1D98" w:rsidRDefault="001C6C01" w:rsidP="001C6C01">
            <w:pPr>
              <w:jc w:val="center"/>
              <w:rPr>
                <w:b/>
                <w:color w:val="FF7000"/>
                <w:lang w:val="cs-CZ"/>
              </w:rPr>
            </w:pPr>
            <w:r w:rsidRPr="00FE1D98">
              <w:rPr>
                <w:b/>
                <w:color w:val="FF7000"/>
                <w:sz w:val="18"/>
                <w:szCs w:val="18"/>
                <w:lang w:val="cs-CZ"/>
              </w:rPr>
              <w:t>(v milisekundách)</w:t>
            </w:r>
          </w:p>
        </w:tc>
        <w:tc>
          <w:tcPr>
            <w:tcW w:w="2268" w:type="dxa"/>
          </w:tcPr>
          <w:p w14:paraId="23045D85" w14:textId="77777777" w:rsidR="001C6C01" w:rsidRPr="00FE1D98" w:rsidRDefault="001C6C01" w:rsidP="001C6C01">
            <w:pPr>
              <w:jc w:val="center"/>
              <w:rPr>
                <w:b/>
                <w:color w:val="FF7000"/>
                <w:lang w:val="cs-CZ"/>
              </w:rPr>
            </w:pPr>
            <w:r w:rsidRPr="00FE1D98">
              <w:rPr>
                <w:b/>
                <w:noProof/>
                <w:color w:val="FF7000"/>
                <w:lang w:val="cs-CZ"/>
              </w:rPr>
              <w:t>Nová hodnota</w:t>
            </w:r>
            <w:r w:rsidRPr="00FE1D98">
              <w:rPr>
                <w:b/>
                <w:color w:val="FF7000"/>
                <w:lang w:val="cs-CZ"/>
              </w:rPr>
              <w:t xml:space="preserve"> </w:t>
            </w:r>
            <w:proofErr w:type="spellStart"/>
            <w:r w:rsidRPr="00FE1D98">
              <w:rPr>
                <w:b/>
                <w:color w:val="FF7000"/>
                <w:lang w:val="cs-CZ"/>
              </w:rPr>
              <w:t>DriveLength</w:t>
            </w:r>
            <w:proofErr w:type="spellEnd"/>
          </w:p>
        </w:tc>
      </w:tr>
      <w:tr w:rsidR="001C6C01" w:rsidRPr="00FE1D98" w14:paraId="02EEE302" w14:textId="77777777" w:rsidTr="009040AE">
        <w:trPr>
          <w:trHeight w:val="481"/>
        </w:trPr>
        <w:tc>
          <w:tcPr>
            <w:tcW w:w="1277" w:type="dxa"/>
            <w:vAlign w:val="center"/>
          </w:tcPr>
          <w:p w14:paraId="6BF871C3" w14:textId="77777777" w:rsidR="001C6C01" w:rsidRPr="00FE1D98" w:rsidRDefault="001C6C01" w:rsidP="001C6C01">
            <w:pPr>
              <w:spacing w:line="276" w:lineRule="auto"/>
              <w:jc w:val="center"/>
              <w:rPr>
                <w:b/>
                <w:lang w:val="cs-CZ"/>
              </w:rPr>
            </w:pPr>
            <w:r w:rsidRPr="00FE1D98">
              <w:rPr>
                <w:b/>
                <w:lang w:val="cs-CZ"/>
              </w:rPr>
              <w:t>1</w:t>
            </w:r>
          </w:p>
        </w:tc>
        <w:tc>
          <w:tcPr>
            <w:tcW w:w="1796" w:type="dxa"/>
            <w:vAlign w:val="center"/>
          </w:tcPr>
          <w:p w14:paraId="353148BE" w14:textId="77777777" w:rsidR="001C6C01" w:rsidRPr="00FE1D98" w:rsidRDefault="001C6C01" w:rsidP="001C6C01">
            <w:pPr>
              <w:spacing w:line="276" w:lineRule="auto"/>
              <w:jc w:val="center"/>
              <w:rPr>
                <w:lang w:val="cs-CZ"/>
              </w:rPr>
            </w:pPr>
            <w:r w:rsidRPr="00FE1D98">
              <w:rPr>
                <w:lang w:val="cs-CZ"/>
              </w:rPr>
              <w:t>1</w:t>
            </w:r>
          </w:p>
        </w:tc>
        <w:tc>
          <w:tcPr>
            <w:tcW w:w="2410" w:type="dxa"/>
            <w:vAlign w:val="center"/>
          </w:tcPr>
          <w:p w14:paraId="3EC06116" w14:textId="77777777" w:rsidR="001C6C01" w:rsidRPr="00FE1D98" w:rsidRDefault="001C6C01" w:rsidP="001C6C01">
            <w:pPr>
              <w:spacing w:line="276" w:lineRule="auto"/>
              <w:jc w:val="center"/>
              <w:rPr>
                <w:lang w:val="cs-CZ"/>
              </w:rPr>
            </w:pPr>
            <w:r w:rsidRPr="00FE1D98">
              <w:rPr>
                <w:lang w:val="cs-CZ"/>
              </w:rPr>
              <w:t>200</w:t>
            </w:r>
          </w:p>
        </w:tc>
        <w:tc>
          <w:tcPr>
            <w:tcW w:w="2268" w:type="dxa"/>
            <w:vAlign w:val="center"/>
          </w:tcPr>
          <w:p w14:paraId="75596E71" w14:textId="77777777" w:rsidR="001C6C01" w:rsidRPr="00FE1D98" w:rsidRDefault="001C6C01" w:rsidP="001C6C01">
            <w:pPr>
              <w:spacing w:line="276" w:lineRule="auto"/>
              <w:jc w:val="center"/>
              <w:rPr>
                <w:lang w:val="cs-CZ"/>
              </w:rPr>
            </w:pPr>
            <w:r w:rsidRPr="00FE1D98">
              <w:rPr>
                <w:lang w:val="cs-CZ"/>
              </w:rPr>
              <w:t>2</w:t>
            </w:r>
          </w:p>
        </w:tc>
      </w:tr>
      <w:tr w:rsidR="001C6C01" w:rsidRPr="00FE1D98" w14:paraId="2125EACB" w14:textId="77777777" w:rsidTr="009040AE">
        <w:trPr>
          <w:trHeight w:val="464"/>
        </w:trPr>
        <w:tc>
          <w:tcPr>
            <w:tcW w:w="1277" w:type="dxa"/>
            <w:vAlign w:val="center"/>
          </w:tcPr>
          <w:p w14:paraId="2187843E" w14:textId="77777777" w:rsidR="001C6C01" w:rsidRPr="00FE1D98" w:rsidRDefault="001C6C01" w:rsidP="001C6C01">
            <w:pPr>
              <w:spacing w:line="276" w:lineRule="auto"/>
              <w:jc w:val="center"/>
              <w:rPr>
                <w:b/>
                <w:lang w:val="cs-CZ"/>
              </w:rPr>
            </w:pPr>
            <w:r w:rsidRPr="00FE1D98">
              <w:rPr>
                <w:b/>
                <w:lang w:val="cs-CZ"/>
              </w:rPr>
              <w:t>2</w:t>
            </w:r>
          </w:p>
        </w:tc>
        <w:tc>
          <w:tcPr>
            <w:tcW w:w="1796" w:type="dxa"/>
            <w:vAlign w:val="center"/>
          </w:tcPr>
          <w:p w14:paraId="66E9010F" w14:textId="77777777" w:rsidR="001C6C01" w:rsidRPr="00FE1D98" w:rsidRDefault="001C6C01" w:rsidP="001C6C01">
            <w:pPr>
              <w:spacing w:line="276" w:lineRule="auto"/>
              <w:jc w:val="center"/>
              <w:rPr>
                <w:lang w:val="cs-CZ"/>
              </w:rPr>
            </w:pPr>
            <w:r w:rsidRPr="00FE1D98">
              <w:rPr>
                <w:lang w:val="cs-CZ"/>
              </w:rPr>
              <w:t>2</w:t>
            </w:r>
          </w:p>
        </w:tc>
        <w:tc>
          <w:tcPr>
            <w:tcW w:w="2410" w:type="dxa"/>
            <w:vAlign w:val="center"/>
          </w:tcPr>
          <w:p w14:paraId="13DA98AF" w14:textId="77777777" w:rsidR="001C6C01" w:rsidRPr="00FE1D98" w:rsidRDefault="001C6C01" w:rsidP="001C6C01">
            <w:pPr>
              <w:spacing w:line="276" w:lineRule="auto"/>
              <w:jc w:val="center"/>
              <w:rPr>
                <w:lang w:val="cs-CZ"/>
              </w:rPr>
            </w:pPr>
            <w:r w:rsidRPr="00FE1D98">
              <w:rPr>
                <w:lang w:val="cs-CZ"/>
              </w:rPr>
              <w:t>400</w:t>
            </w:r>
          </w:p>
        </w:tc>
        <w:tc>
          <w:tcPr>
            <w:tcW w:w="2268" w:type="dxa"/>
            <w:vAlign w:val="center"/>
          </w:tcPr>
          <w:p w14:paraId="44202B32" w14:textId="77777777" w:rsidR="001C6C01" w:rsidRPr="00FE1D98" w:rsidRDefault="001C6C01" w:rsidP="001C6C01">
            <w:pPr>
              <w:spacing w:line="276" w:lineRule="auto"/>
              <w:jc w:val="center"/>
              <w:rPr>
                <w:lang w:val="cs-CZ"/>
              </w:rPr>
            </w:pPr>
            <w:r w:rsidRPr="00FE1D98">
              <w:rPr>
                <w:lang w:val="cs-CZ"/>
              </w:rPr>
              <w:t>3</w:t>
            </w:r>
          </w:p>
        </w:tc>
      </w:tr>
      <w:tr w:rsidR="001C6C01" w:rsidRPr="00FE1D98" w14:paraId="797AA30C" w14:textId="77777777" w:rsidTr="009040AE">
        <w:trPr>
          <w:trHeight w:val="481"/>
        </w:trPr>
        <w:tc>
          <w:tcPr>
            <w:tcW w:w="1277" w:type="dxa"/>
            <w:vAlign w:val="center"/>
          </w:tcPr>
          <w:p w14:paraId="46AD281D" w14:textId="77777777" w:rsidR="001C6C01" w:rsidRPr="00FE1D98" w:rsidRDefault="001C6C01" w:rsidP="001C6C01">
            <w:pPr>
              <w:spacing w:line="276" w:lineRule="auto"/>
              <w:jc w:val="center"/>
              <w:rPr>
                <w:b/>
                <w:lang w:val="cs-CZ"/>
              </w:rPr>
            </w:pPr>
            <w:r w:rsidRPr="00FE1D98">
              <w:rPr>
                <w:b/>
                <w:lang w:val="cs-CZ"/>
              </w:rPr>
              <w:t>3</w:t>
            </w:r>
          </w:p>
        </w:tc>
        <w:tc>
          <w:tcPr>
            <w:tcW w:w="1796" w:type="dxa"/>
          </w:tcPr>
          <w:p w14:paraId="7BE8CD7A" w14:textId="77777777" w:rsidR="001C6C01" w:rsidRPr="00FE1D98" w:rsidRDefault="001C6C01" w:rsidP="001C6C01">
            <w:pPr>
              <w:spacing w:line="276" w:lineRule="auto"/>
              <w:rPr>
                <w:lang w:val="cs-CZ"/>
              </w:rPr>
            </w:pPr>
          </w:p>
        </w:tc>
        <w:tc>
          <w:tcPr>
            <w:tcW w:w="2410" w:type="dxa"/>
          </w:tcPr>
          <w:p w14:paraId="2D1FC592" w14:textId="77777777" w:rsidR="001C6C01" w:rsidRPr="00FE1D98" w:rsidRDefault="001C6C01" w:rsidP="001C6C01">
            <w:pPr>
              <w:spacing w:line="276" w:lineRule="auto"/>
              <w:rPr>
                <w:lang w:val="cs-CZ"/>
              </w:rPr>
            </w:pPr>
          </w:p>
        </w:tc>
        <w:tc>
          <w:tcPr>
            <w:tcW w:w="2268" w:type="dxa"/>
          </w:tcPr>
          <w:p w14:paraId="36EB3C72" w14:textId="77777777" w:rsidR="001C6C01" w:rsidRPr="00FE1D98" w:rsidRDefault="001C6C01" w:rsidP="001C6C01">
            <w:pPr>
              <w:spacing w:line="276" w:lineRule="auto"/>
              <w:rPr>
                <w:lang w:val="cs-CZ"/>
              </w:rPr>
            </w:pPr>
          </w:p>
        </w:tc>
      </w:tr>
      <w:tr w:rsidR="001C6C01" w:rsidRPr="00FE1D98" w14:paraId="55395B7E" w14:textId="77777777" w:rsidTr="009040AE">
        <w:trPr>
          <w:trHeight w:val="464"/>
        </w:trPr>
        <w:tc>
          <w:tcPr>
            <w:tcW w:w="1277" w:type="dxa"/>
            <w:vAlign w:val="center"/>
          </w:tcPr>
          <w:p w14:paraId="70CE080E" w14:textId="77777777" w:rsidR="001C6C01" w:rsidRPr="00FE1D98" w:rsidRDefault="001C6C01" w:rsidP="001C6C01">
            <w:pPr>
              <w:spacing w:line="276" w:lineRule="auto"/>
              <w:jc w:val="center"/>
              <w:rPr>
                <w:b/>
                <w:lang w:val="cs-CZ"/>
              </w:rPr>
            </w:pPr>
            <w:r w:rsidRPr="00FE1D98">
              <w:rPr>
                <w:b/>
                <w:lang w:val="cs-CZ"/>
              </w:rPr>
              <w:t>5</w:t>
            </w:r>
          </w:p>
        </w:tc>
        <w:tc>
          <w:tcPr>
            <w:tcW w:w="1796" w:type="dxa"/>
          </w:tcPr>
          <w:p w14:paraId="2B17F54D" w14:textId="77777777" w:rsidR="001C6C01" w:rsidRPr="00FE1D98" w:rsidRDefault="001C6C01" w:rsidP="001C6C01">
            <w:pPr>
              <w:spacing w:line="276" w:lineRule="auto"/>
              <w:rPr>
                <w:lang w:val="cs-CZ"/>
              </w:rPr>
            </w:pPr>
          </w:p>
        </w:tc>
        <w:tc>
          <w:tcPr>
            <w:tcW w:w="2410" w:type="dxa"/>
          </w:tcPr>
          <w:p w14:paraId="512A5A52" w14:textId="77777777" w:rsidR="001C6C01" w:rsidRPr="00FE1D98" w:rsidRDefault="001C6C01" w:rsidP="001C6C01">
            <w:pPr>
              <w:spacing w:line="276" w:lineRule="auto"/>
              <w:rPr>
                <w:lang w:val="cs-CZ"/>
              </w:rPr>
            </w:pPr>
          </w:p>
        </w:tc>
        <w:tc>
          <w:tcPr>
            <w:tcW w:w="2268" w:type="dxa"/>
          </w:tcPr>
          <w:p w14:paraId="60D7E357" w14:textId="77777777" w:rsidR="001C6C01" w:rsidRPr="00FE1D98" w:rsidRDefault="001C6C01" w:rsidP="001C6C01">
            <w:pPr>
              <w:spacing w:line="276" w:lineRule="auto"/>
              <w:rPr>
                <w:lang w:val="cs-CZ"/>
              </w:rPr>
            </w:pPr>
          </w:p>
        </w:tc>
      </w:tr>
      <w:tr w:rsidR="001C6C01" w:rsidRPr="00FE1D98" w14:paraId="42F4113C" w14:textId="77777777" w:rsidTr="009040AE">
        <w:trPr>
          <w:trHeight w:val="464"/>
        </w:trPr>
        <w:tc>
          <w:tcPr>
            <w:tcW w:w="1277" w:type="dxa"/>
            <w:vAlign w:val="center"/>
          </w:tcPr>
          <w:p w14:paraId="1477D747" w14:textId="77777777" w:rsidR="001C6C01" w:rsidRPr="00FE1D98" w:rsidRDefault="001C6C01" w:rsidP="001C6C01">
            <w:pPr>
              <w:spacing w:line="276" w:lineRule="auto"/>
              <w:jc w:val="center"/>
              <w:rPr>
                <w:b/>
                <w:lang w:val="cs-CZ"/>
              </w:rPr>
            </w:pPr>
            <w:r w:rsidRPr="00FE1D98">
              <w:rPr>
                <w:b/>
                <w:lang w:val="cs-CZ"/>
              </w:rPr>
              <w:t>7</w:t>
            </w:r>
          </w:p>
        </w:tc>
        <w:tc>
          <w:tcPr>
            <w:tcW w:w="1796" w:type="dxa"/>
          </w:tcPr>
          <w:p w14:paraId="548A84DA" w14:textId="77777777" w:rsidR="001C6C01" w:rsidRPr="00FE1D98" w:rsidRDefault="001C6C01" w:rsidP="001C6C01">
            <w:pPr>
              <w:spacing w:line="276" w:lineRule="auto"/>
              <w:rPr>
                <w:lang w:val="cs-CZ"/>
              </w:rPr>
            </w:pPr>
          </w:p>
        </w:tc>
        <w:tc>
          <w:tcPr>
            <w:tcW w:w="2410" w:type="dxa"/>
          </w:tcPr>
          <w:p w14:paraId="611772AA" w14:textId="77777777" w:rsidR="001C6C01" w:rsidRPr="00FE1D98" w:rsidRDefault="001C6C01" w:rsidP="001C6C01">
            <w:pPr>
              <w:spacing w:line="276" w:lineRule="auto"/>
              <w:rPr>
                <w:lang w:val="cs-CZ"/>
              </w:rPr>
            </w:pPr>
          </w:p>
        </w:tc>
        <w:tc>
          <w:tcPr>
            <w:tcW w:w="2268" w:type="dxa"/>
          </w:tcPr>
          <w:p w14:paraId="5B96CAEF" w14:textId="77777777" w:rsidR="001C6C01" w:rsidRPr="00FE1D98" w:rsidRDefault="001C6C01" w:rsidP="001C6C01">
            <w:pPr>
              <w:spacing w:line="276" w:lineRule="auto"/>
              <w:rPr>
                <w:lang w:val="cs-CZ"/>
              </w:rPr>
            </w:pPr>
          </w:p>
        </w:tc>
      </w:tr>
      <w:tr w:rsidR="001C6C01" w:rsidRPr="00FE1D98" w14:paraId="188277AF" w14:textId="77777777" w:rsidTr="009040AE">
        <w:trPr>
          <w:trHeight w:val="464"/>
        </w:trPr>
        <w:tc>
          <w:tcPr>
            <w:tcW w:w="1277" w:type="dxa"/>
            <w:vAlign w:val="center"/>
          </w:tcPr>
          <w:p w14:paraId="2845FF8B" w14:textId="77777777" w:rsidR="001C6C01" w:rsidRPr="00FE1D98" w:rsidRDefault="001C6C01" w:rsidP="001C6C01">
            <w:pPr>
              <w:spacing w:line="276" w:lineRule="auto"/>
              <w:jc w:val="center"/>
              <w:rPr>
                <w:b/>
                <w:lang w:val="cs-CZ"/>
              </w:rPr>
            </w:pPr>
            <w:r w:rsidRPr="00FE1D98">
              <w:rPr>
                <w:b/>
                <w:lang w:val="cs-CZ"/>
              </w:rPr>
              <w:t>10</w:t>
            </w:r>
          </w:p>
        </w:tc>
        <w:tc>
          <w:tcPr>
            <w:tcW w:w="1796" w:type="dxa"/>
          </w:tcPr>
          <w:p w14:paraId="20693BAF" w14:textId="77777777" w:rsidR="001C6C01" w:rsidRPr="00FE1D98" w:rsidRDefault="001C6C01" w:rsidP="001C6C01">
            <w:pPr>
              <w:spacing w:line="276" w:lineRule="auto"/>
              <w:rPr>
                <w:lang w:val="cs-CZ"/>
              </w:rPr>
            </w:pPr>
          </w:p>
        </w:tc>
        <w:tc>
          <w:tcPr>
            <w:tcW w:w="2410" w:type="dxa"/>
          </w:tcPr>
          <w:p w14:paraId="0023674B" w14:textId="77777777" w:rsidR="001C6C01" w:rsidRPr="00FE1D98" w:rsidRDefault="001C6C01" w:rsidP="001C6C01">
            <w:pPr>
              <w:spacing w:line="276" w:lineRule="auto"/>
              <w:rPr>
                <w:lang w:val="cs-CZ"/>
              </w:rPr>
            </w:pPr>
          </w:p>
        </w:tc>
        <w:tc>
          <w:tcPr>
            <w:tcW w:w="2268" w:type="dxa"/>
          </w:tcPr>
          <w:p w14:paraId="693E5CFE" w14:textId="77777777" w:rsidR="001C6C01" w:rsidRPr="00FE1D98" w:rsidRDefault="001C6C01" w:rsidP="001C6C01">
            <w:pPr>
              <w:spacing w:line="276" w:lineRule="auto"/>
              <w:rPr>
                <w:lang w:val="cs-CZ"/>
              </w:rPr>
            </w:pPr>
          </w:p>
        </w:tc>
      </w:tr>
      <w:bookmarkEnd w:id="183"/>
    </w:tbl>
    <w:p w14:paraId="60363CA7" w14:textId="77777777" w:rsidR="001C6C01" w:rsidRPr="00FE1D98" w:rsidRDefault="001C6C01" w:rsidP="001C6C01">
      <w:pPr>
        <w:rPr>
          <w:lang w:val="cs-CZ"/>
        </w:rPr>
      </w:pPr>
    </w:p>
    <w:p w14:paraId="1BC1C8D5" w14:textId="77777777" w:rsidR="001C6C01" w:rsidRPr="00FE1D98" w:rsidRDefault="001C6C01" w:rsidP="001C6C01">
      <w:pPr>
        <w:rPr>
          <w:lang w:val="cs-CZ"/>
        </w:rPr>
      </w:pPr>
    </w:p>
    <w:p w14:paraId="74425803" w14:textId="77777777" w:rsidR="001C6C01" w:rsidRPr="00FE1D98" w:rsidRDefault="001C6C01" w:rsidP="001C6C01">
      <w:pPr>
        <w:pStyle w:val="Nadpis2"/>
        <w:rPr>
          <w:lang w:val="cs-CZ"/>
        </w:rPr>
      </w:pPr>
      <w:r w:rsidRPr="00FE1D98">
        <w:rPr>
          <w:lang w:val="cs-CZ"/>
        </w:rPr>
        <w:t xml:space="preserve">Úkol 2: Napište a spusťte program </w:t>
      </w:r>
    </w:p>
    <w:p w14:paraId="3037539E" w14:textId="77777777" w:rsidR="001C6C01" w:rsidRPr="00FE1D98" w:rsidRDefault="001C6C01" w:rsidP="001C6C01">
      <w:pPr>
        <w:rPr>
          <w:lang w:val="cs-CZ"/>
        </w:rPr>
      </w:pPr>
      <w:r w:rsidRPr="00FE1D98">
        <w:rPr>
          <w:lang w:val="cs-CZ"/>
        </w:rPr>
        <w:t xml:space="preserve">Co Edison po spuštění programu udělá? </w:t>
      </w:r>
    </w:p>
    <w:p w14:paraId="558F96DC" w14:textId="77777777" w:rsidR="001C6C01" w:rsidRPr="00FE1D98" w:rsidRDefault="001C6C01" w:rsidP="001C6C01">
      <w:pPr>
        <w:rPr>
          <w:lang w:val="cs-CZ"/>
        </w:rPr>
      </w:pPr>
      <w:r w:rsidRPr="00FE1D98">
        <w:rPr>
          <w:lang w:val="cs-CZ"/>
        </w:rPr>
        <w:t xml:space="preserve">Napište program v </w:t>
      </w:r>
      <w:proofErr w:type="spellStart"/>
      <w:r w:rsidRPr="00FE1D98">
        <w:rPr>
          <w:lang w:val="cs-CZ"/>
        </w:rPr>
        <w:t>EdScratchi</w:t>
      </w:r>
      <w:proofErr w:type="spellEnd"/>
      <w:r w:rsidRPr="00FE1D98">
        <w:rPr>
          <w:lang w:val="cs-CZ"/>
        </w:rPr>
        <w:t xml:space="preserve">. Stáhněte jej do Edisona a spusťte. Sledujte, co se bude dít. Poté zodpovězte následující otázky. </w:t>
      </w:r>
    </w:p>
    <w:p w14:paraId="009B5430" w14:textId="6F1B6DB5" w:rsidR="001C6C01" w:rsidRPr="00FE1D98" w:rsidRDefault="001C6C01" w:rsidP="001C6C01">
      <w:pPr>
        <w:pStyle w:val="Odstavecseseznamem"/>
        <w:numPr>
          <w:ilvl w:val="0"/>
          <w:numId w:val="67"/>
        </w:numPr>
        <w:rPr>
          <w:lang w:val="cs-CZ"/>
        </w:rPr>
      </w:pPr>
      <w:r w:rsidRPr="00FE1D98">
        <w:rPr>
          <w:lang w:val="cs-CZ"/>
        </w:rPr>
        <w:t xml:space="preserve">Co Edison po spuštění programu dělá? Jaký </w:t>
      </w:r>
      <w:r w:rsidR="00147E15">
        <w:rPr>
          <w:lang w:val="cs-CZ"/>
        </w:rPr>
        <w:t>„</w:t>
      </w:r>
      <w:r w:rsidRPr="00FE1D98">
        <w:rPr>
          <w:lang w:val="cs-CZ"/>
        </w:rPr>
        <w:t>tvar</w:t>
      </w:r>
      <w:r w:rsidR="00147E15">
        <w:rPr>
          <w:lang w:val="cs-CZ"/>
        </w:rPr>
        <w:t>“</w:t>
      </w:r>
      <w:r w:rsidRPr="00FE1D98">
        <w:rPr>
          <w:lang w:val="cs-CZ"/>
        </w:rPr>
        <w:t xml:space="preserve"> robot opisuje při jízdě? </w:t>
      </w:r>
    </w:p>
    <w:p w14:paraId="61F955E1" w14:textId="77777777" w:rsidR="001C6C01" w:rsidRPr="00FE1D98" w:rsidRDefault="001C6C01" w:rsidP="001C6C01">
      <w:pPr>
        <w:rPr>
          <w:lang w:val="cs-CZ"/>
        </w:rPr>
      </w:pPr>
      <w:r w:rsidRPr="00FE1D98">
        <w:rPr>
          <w:lang w:val="cs-CZ"/>
        </w:rPr>
        <w:t>________________________________________________________________________________</w:t>
      </w:r>
    </w:p>
    <w:p w14:paraId="35608B88" w14:textId="77777777" w:rsidR="001C6C01" w:rsidRPr="00FE1D98" w:rsidRDefault="001C6C01" w:rsidP="001C6C01">
      <w:pPr>
        <w:rPr>
          <w:lang w:val="cs-CZ"/>
        </w:rPr>
      </w:pPr>
      <w:r w:rsidRPr="00FE1D98">
        <w:rPr>
          <w:lang w:val="cs-CZ"/>
        </w:rPr>
        <w:t>________________________________________________________________________________</w:t>
      </w:r>
    </w:p>
    <w:p w14:paraId="53D5A9D6" w14:textId="77777777" w:rsidR="001C6C01" w:rsidRPr="00FE1D98" w:rsidRDefault="001C6C01" w:rsidP="001C6C01">
      <w:pPr>
        <w:rPr>
          <w:lang w:val="cs-CZ"/>
        </w:rPr>
      </w:pPr>
    </w:p>
    <w:p w14:paraId="46E150E1" w14:textId="3AE9F181" w:rsidR="001C6C01" w:rsidRPr="00FE1D98" w:rsidRDefault="001C6C01" w:rsidP="001C6C01">
      <w:pPr>
        <w:pStyle w:val="Odstavecseseznamem"/>
        <w:numPr>
          <w:ilvl w:val="0"/>
          <w:numId w:val="67"/>
        </w:numPr>
        <w:rPr>
          <w:lang w:val="cs-CZ"/>
        </w:rPr>
      </w:pPr>
      <w:r w:rsidRPr="00FE1D98">
        <w:rPr>
          <w:lang w:val="cs-CZ"/>
        </w:rPr>
        <w:t xml:space="preserve">Podívejte se na kód v programu. Vysvětlete, proč </w:t>
      </w:r>
      <w:r w:rsidR="008404ED">
        <w:rPr>
          <w:lang w:val="cs-CZ"/>
        </w:rPr>
        <w:t xml:space="preserve">při spuštění programu </w:t>
      </w:r>
      <w:r w:rsidRPr="00FE1D98">
        <w:rPr>
          <w:lang w:val="cs-CZ"/>
        </w:rPr>
        <w:t xml:space="preserve">robot jezdí podle </w:t>
      </w:r>
      <w:r w:rsidR="008404ED">
        <w:rPr>
          <w:lang w:val="cs-CZ"/>
        </w:rPr>
        <w:t xml:space="preserve">pozorovaného </w:t>
      </w:r>
      <w:r w:rsidRPr="00FE1D98">
        <w:rPr>
          <w:lang w:val="cs-CZ"/>
        </w:rPr>
        <w:t xml:space="preserve">vzorce. Co v kódu způsobuje, že se robot </w:t>
      </w:r>
      <w:r w:rsidR="008404ED">
        <w:rPr>
          <w:lang w:val="cs-CZ"/>
        </w:rPr>
        <w:t xml:space="preserve">takto </w:t>
      </w:r>
      <w:r w:rsidRPr="00FE1D98">
        <w:rPr>
          <w:lang w:val="cs-CZ"/>
        </w:rPr>
        <w:t>pohybuje?</w:t>
      </w:r>
    </w:p>
    <w:p w14:paraId="4CE8B548" w14:textId="77777777" w:rsidR="001C6C01" w:rsidRPr="00FE1D98" w:rsidRDefault="001C6C01" w:rsidP="001C6C01">
      <w:pPr>
        <w:rPr>
          <w:lang w:val="cs-CZ"/>
        </w:rPr>
      </w:pPr>
      <w:r w:rsidRPr="00FE1D98">
        <w:rPr>
          <w:lang w:val="cs-CZ"/>
        </w:rPr>
        <w:t>________________________________________________________________________________</w:t>
      </w:r>
    </w:p>
    <w:p w14:paraId="167F7A6D" w14:textId="77777777" w:rsidR="001C6C01" w:rsidRPr="00FE1D98" w:rsidRDefault="001C6C01" w:rsidP="001C6C01">
      <w:pPr>
        <w:rPr>
          <w:lang w:val="cs-CZ"/>
        </w:rPr>
      </w:pPr>
      <w:r w:rsidRPr="00FE1D98">
        <w:rPr>
          <w:lang w:val="cs-CZ"/>
        </w:rPr>
        <w:t>________________________________________________________________________________</w:t>
      </w:r>
    </w:p>
    <w:p w14:paraId="33887753" w14:textId="77777777" w:rsidR="001C6C01" w:rsidRPr="00FE1D98" w:rsidRDefault="001C6C01" w:rsidP="001C6C01">
      <w:pPr>
        <w:rPr>
          <w:lang w:val="cs-CZ"/>
        </w:rPr>
      </w:pPr>
      <w:r w:rsidRPr="00FE1D98">
        <w:rPr>
          <w:lang w:val="cs-CZ"/>
        </w:rPr>
        <w:t>________________________________________________________________________________</w:t>
      </w:r>
    </w:p>
    <w:p w14:paraId="155668D2" w14:textId="77777777" w:rsidR="001C6C01" w:rsidRPr="00FE1D98" w:rsidRDefault="001C6C01" w:rsidP="001C6C01">
      <w:pPr>
        <w:rPr>
          <w:lang w:val="cs-CZ"/>
        </w:rPr>
      </w:pPr>
      <w:r w:rsidRPr="00FE1D98">
        <w:rPr>
          <w:lang w:val="cs-CZ"/>
        </w:rPr>
        <w:t>________________________________________________________________________________</w:t>
      </w:r>
    </w:p>
    <w:bookmarkEnd w:id="164"/>
    <w:p w14:paraId="2F000693" w14:textId="77777777" w:rsidR="001C6C01" w:rsidRPr="00FE1D98" w:rsidRDefault="001C6C01" w:rsidP="001C6C01">
      <w:pPr>
        <w:rPr>
          <w:rFonts w:asciiTheme="majorHAnsi" w:eastAsiaTheme="majorEastAsia" w:hAnsiTheme="majorHAnsi" w:cstheme="majorBidi"/>
          <w:color w:val="FF7000"/>
          <w:sz w:val="32"/>
          <w:szCs w:val="32"/>
          <w:lang w:val="cs-CZ"/>
        </w:rPr>
      </w:pPr>
      <w:r w:rsidRPr="00FE1D98">
        <w:rPr>
          <w:lang w:val="cs-CZ"/>
        </w:rPr>
        <w:br w:type="page"/>
      </w:r>
    </w:p>
    <w:p w14:paraId="2F08F76A" w14:textId="77777777" w:rsidR="001C6C01" w:rsidRPr="00FE1D98" w:rsidRDefault="001C6C01" w:rsidP="001C6C01">
      <w:pPr>
        <w:pStyle w:val="Nadpis1"/>
        <w:rPr>
          <w:lang w:val="cs-CZ"/>
        </w:rPr>
      </w:pPr>
      <w:bookmarkStart w:id="184" w:name="_Toc146267267"/>
      <w:r w:rsidRPr="00FE1D98">
        <w:rPr>
          <w:lang w:val="cs-CZ"/>
        </w:rPr>
        <w:lastRenderedPageBreak/>
        <w:t>U5-1.3a Další výzva: pavouk ve spirále</w:t>
      </w:r>
      <w:bookmarkEnd w:id="184"/>
    </w:p>
    <w:p w14:paraId="06087853" w14:textId="77777777" w:rsidR="001C6C01" w:rsidRPr="00FE1D98" w:rsidRDefault="001C6C01" w:rsidP="001C6C01">
      <w:pPr>
        <w:rPr>
          <w:lang w:val="cs-CZ"/>
        </w:rPr>
      </w:pPr>
      <w:r w:rsidRPr="00FE1D98">
        <w:rPr>
          <w:lang w:val="cs-CZ"/>
        </w:rPr>
        <w:t xml:space="preserve">Někteří pavouci staví pavučiny, které se spirálovitě stáčejí do bodu uprostřed pavučiny. Dokážete naprogramovat Edisona tak, aby jel po spirále do středu, podobně jako když pavouk klade síť? </w:t>
      </w:r>
    </w:p>
    <w:p w14:paraId="0DFCC153" w14:textId="77777777" w:rsidR="001C6C01" w:rsidRPr="00FE1D98" w:rsidRDefault="001C6C01" w:rsidP="001C6C01">
      <w:pPr>
        <w:rPr>
          <w:lang w:val="cs-CZ"/>
        </w:rPr>
      </w:pPr>
      <w:r w:rsidRPr="00FE1D98">
        <w:rPr>
          <w:rFonts w:ascii="Times New Roman" w:hAnsi="Times New Roman" w:cs="Times New Roman"/>
          <w:noProof/>
          <w:color w:val="auto"/>
          <w:sz w:val="24"/>
          <w:szCs w:val="24"/>
          <w:lang w:val="cs-CZ"/>
        </w:rPr>
        <mc:AlternateContent>
          <mc:Choice Requires="wpg">
            <w:drawing>
              <wp:anchor distT="0" distB="0" distL="114300" distR="114300" simplePos="0" relativeHeight="253491200" behindDoc="0" locked="0" layoutInCell="1" allowOverlap="1" wp14:anchorId="53801145" wp14:editId="732353A3">
                <wp:simplePos x="0" y="0"/>
                <wp:positionH relativeFrom="column">
                  <wp:posOffset>3270885</wp:posOffset>
                </wp:positionH>
                <wp:positionV relativeFrom="paragraph">
                  <wp:posOffset>78740</wp:posOffset>
                </wp:positionV>
                <wp:extent cx="2628900" cy="1542415"/>
                <wp:effectExtent l="0" t="0" r="0" b="19685"/>
                <wp:wrapSquare wrapText="bothSides"/>
                <wp:docPr id="621" name="Group 621"/>
                <wp:cNvGraphicFramePr/>
                <a:graphic xmlns:a="http://schemas.openxmlformats.org/drawingml/2006/main">
                  <a:graphicData uri="http://schemas.microsoft.com/office/word/2010/wordprocessingGroup">
                    <wpg:wgp>
                      <wpg:cNvGrpSpPr/>
                      <wpg:grpSpPr>
                        <a:xfrm>
                          <a:off x="0" y="0"/>
                          <a:ext cx="2628900" cy="1542415"/>
                          <a:chOff x="0" y="0"/>
                          <a:chExt cx="2628900" cy="1543033"/>
                        </a:xfrm>
                      </wpg:grpSpPr>
                      <wps:wsp>
                        <wps:cNvPr id="628" name="Text Box 3"/>
                        <wps:cNvSpPr txBox="1">
                          <a:spLocks noChangeArrowheads="1"/>
                        </wps:cNvSpPr>
                        <wps:spPr bwMode="auto">
                          <a:xfrm>
                            <a:off x="0" y="666751"/>
                            <a:ext cx="2615565" cy="876282"/>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55279F85" w14:textId="77777777" w:rsidR="002A1612" w:rsidRPr="00797C5D" w:rsidRDefault="002A1612" w:rsidP="001C6C01">
                              <w:pPr>
                                <w:rPr>
                                  <w:lang w:val="cs-CZ"/>
                                </w:rPr>
                              </w:pPr>
                              <w:bookmarkStart w:id="185" w:name="_Hlk17705327"/>
                              <w:bookmarkStart w:id="186" w:name="_Hlk17705328"/>
                              <w:bookmarkStart w:id="187" w:name="_Hlk17705329"/>
                              <w:bookmarkStart w:id="188" w:name="_Hlk17705330"/>
                              <w:r w:rsidRPr="00797C5D">
                                <w:rPr>
                                  <w:lang w:val="cs-CZ"/>
                                </w:rPr>
                                <w:t>Inspiraci pro psaní tohoto programu můžete najít v aktivitě U5-1.3.</w:t>
                              </w:r>
                            </w:p>
                            <w:bookmarkEnd w:id="185"/>
                            <w:bookmarkEnd w:id="186"/>
                            <w:bookmarkEnd w:id="187"/>
                            <w:bookmarkEnd w:id="188"/>
                            <w:p w14:paraId="6C1F874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2" name="Text Box 2"/>
                        <wps:cNvSpPr txBox="1">
                          <a:spLocks noChangeArrowheads="1"/>
                        </wps:cNvSpPr>
                        <wps:spPr bwMode="auto">
                          <a:xfrm>
                            <a:off x="1009650" y="285750"/>
                            <a:ext cx="1619250" cy="365760"/>
                          </a:xfrm>
                          <a:prstGeom prst="rect">
                            <a:avLst/>
                          </a:prstGeom>
                          <a:noFill/>
                          <a:ln w="9525">
                            <a:noFill/>
                            <a:miter lim="800000"/>
                            <a:headEnd/>
                            <a:tailEnd/>
                          </a:ln>
                        </wps:spPr>
                        <wps:txb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7" name="Picture 66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9550" y="0"/>
                            <a:ext cx="899795" cy="8997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3801145" id="Group 621" o:spid="_x0000_s1740" style="position:absolute;margin-left:257.55pt;margin-top:6.2pt;width:207pt;height:121.45pt;z-index:253491200" coordsize="26289,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">
                <v:roundrect id="Text Box 3" o:spid="_x0000_s1741" style="position:absolute;top:6667;width:26155;height:8763;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" strokecolor="#5a5a5a [2109]">
                  <v:stroke joinstyle="miter"/>
                  <v:textbox inset=",5mm,,2.5mm">
                    <w:txbxContent>
                      <w:p w14:paraId="55279F85" w14:textId="77777777" w:rsidR="002A1612" w:rsidRPr="00797C5D" w:rsidRDefault="002A1612" w:rsidP="001C6C01">
                        <w:pPr>
                          <w:rPr>
                            <w:lang w:val="cs-CZ"/>
                          </w:rPr>
                        </w:pPr>
                        <w:bookmarkStart w:id="189" w:name="_Hlk17705327"/>
                        <w:bookmarkStart w:id="190" w:name="_Hlk17705328"/>
                        <w:bookmarkStart w:id="191" w:name="_Hlk17705329"/>
                        <w:bookmarkStart w:id="192" w:name="_Hlk17705330"/>
                        <w:r w:rsidRPr="00797C5D">
                          <w:rPr>
                            <w:lang w:val="cs-CZ"/>
                          </w:rPr>
                          <w:t>Inspiraci pro psaní tohoto programu můžete najít v aktivitě U5-1.3.</w:t>
                        </w:r>
                      </w:p>
                      <w:bookmarkEnd w:id="189"/>
                      <w:bookmarkEnd w:id="190"/>
                      <w:bookmarkEnd w:id="191"/>
                      <w:bookmarkEnd w:id="192"/>
                      <w:p w14:paraId="6C1F8742" w14:textId="77777777" w:rsidR="002A1612" w:rsidRPr="00797C5D" w:rsidRDefault="002A1612" w:rsidP="001C6C01">
                        <w:pPr>
                          <w:rPr>
                            <w:lang w:val="cs-CZ"/>
                          </w:rPr>
                        </w:pPr>
                      </w:p>
                    </w:txbxContent>
                  </v:textbox>
                </v:roundrect>
                <v:shape id="_x0000_s1742" type="#_x0000_t202" style="position:absolute;left:10096;top:2857;width:16193;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" filled="f" stroked="f">
                  <v:textbox>
                    <w:txbxContent>
                      <w:p w14:paraId="1094D5EE" w14:textId="77777777" w:rsidR="002A1612" w:rsidRDefault="002A1612" w:rsidP="001C6C01">
                        <w:pPr>
                          <w:rPr>
                            <w:b/>
                            <w:color w:val="FF7000"/>
                            <w:sz w:val="28"/>
                            <w:szCs w:val="28"/>
                          </w:rPr>
                        </w:pPr>
                        <w:proofErr w:type="spellStart"/>
                        <w:r>
                          <w:rPr>
                            <w:b/>
                            <w:color w:val="FF7000"/>
                            <w:sz w:val="28"/>
                            <w:szCs w:val="28"/>
                          </w:rPr>
                          <w:t>Nápověda</w:t>
                        </w:r>
                        <w:proofErr w:type="spellEnd"/>
                        <w:r>
                          <w:rPr>
                            <w:b/>
                            <w:color w:val="FF7000"/>
                            <w:sz w:val="28"/>
                            <w:szCs w:val="28"/>
                          </w:rPr>
                          <w:t>!</w:t>
                        </w:r>
                      </w:p>
                      <w:p w14:paraId="38DFD51E" w14:textId="77777777" w:rsidR="002A1612" w:rsidRDefault="002A1612" w:rsidP="001C6C01">
                        <w:pPr>
                          <w:rPr>
                            <w:b/>
                            <w:color w:val="FF7000"/>
                            <w:sz w:val="28"/>
                            <w:szCs w:val="28"/>
                          </w:rPr>
                        </w:pPr>
                      </w:p>
                    </w:txbxContent>
                  </v:textbox>
                </v:shape>
                <v:shape id="Picture 667" o:spid="_x0000_s1743" type="#_x0000_t75" style="position:absolute;left:2095;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">
                  <v:imagedata r:id="rId100" o:title=""/>
                </v:shape>
                <w10:wrap type="square"/>
              </v:group>
            </w:pict>
          </mc:Fallback>
        </mc:AlternateContent>
      </w:r>
    </w:p>
    <w:p w14:paraId="34915755" w14:textId="77777777" w:rsidR="001C6C01" w:rsidRPr="00FE1D98" w:rsidRDefault="001C6C01" w:rsidP="001C6C01">
      <w:pPr>
        <w:pStyle w:val="Nadpis2"/>
        <w:rPr>
          <w:lang w:val="cs-CZ"/>
        </w:rPr>
      </w:pPr>
      <w:r w:rsidRPr="00FE1D98">
        <w:rPr>
          <w:lang w:val="cs-CZ"/>
        </w:rPr>
        <w:t>Co máte dělat</w:t>
      </w:r>
    </w:p>
    <w:p w14:paraId="46D02AF9" w14:textId="77777777" w:rsidR="001C6C01" w:rsidRPr="00FE1D98" w:rsidRDefault="001C6C01" w:rsidP="001C6C01">
      <w:pPr>
        <w:rPr>
          <w:lang w:val="cs-CZ"/>
        </w:rPr>
      </w:pPr>
      <w:r w:rsidRPr="00FE1D98">
        <w:rPr>
          <w:lang w:val="cs-CZ"/>
        </w:rPr>
        <w:t>Napište v </w:t>
      </w:r>
      <w:proofErr w:type="spellStart"/>
      <w:r w:rsidRPr="00FE1D98">
        <w:rPr>
          <w:lang w:val="cs-CZ"/>
        </w:rPr>
        <w:t>EdScratchi</w:t>
      </w:r>
      <w:proofErr w:type="spellEnd"/>
      <w:r w:rsidRPr="00FE1D98">
        <w:rPr>
          <w:lang w:val="cs-CZ"/>
        </w:rPr>
        <w:t xml:space="preserve"> program, který umožní Edisonovi jet po spirále směrem do středu. Edison by měl jet, pak zatočit, pak opět jet a tak stále dokola, dokud nedojede do středu spirály. </w:t>
      </w:r>
    </w:p>
    <w:p w14:paraId="3B0D7D28" w14:textId="77777777" w:rsidR="001C6C01" w:rsidRPr="00FE1D98" w:rsidRDefault="001C6C01" w:rsidP="001C6C01">
      <w:pPr>
        <w:rPr>
          <w:lang w:val="cs-CZ"/>
        </w:rPr>
      </w:pPr>
      <w:r w:rsidRPr="00FE1D98">
        <w:rPr>
          <w:lang w:val="cs-CZ"/>
        </w:rPr>
        <w:t>Váš program by měl pomocí proměnné ř</w:t>
      </w:r>
      <w:r>
        <w:rPr>
          <w:lang w:val="cs-CZ"/>
        </w:rPr>
        <w:t>í</w:t>
      </w:r>
      <w:r w:rsidRPr="00FE1D98">
        <w:rPr>
          <w:lang w:val="cs-CZ"/>
        </w:rPr>
        <w:t xml:space="preserve">dit, jakou vzdálenost Edison pokaždé ujede. </w:t>
      </w:r>
    </w:p>
    <w:p w14:paraId="0F873430" w14:textId="77777777" w:rsidR="001C6C01" w:rsidRPr="00FE1D98" w:rsidRDefault="001C6C01" w:rsidP="001C6C01">
      <w:pPr>
        <w:rPr>
          <w:lang w:val="cs-CZ"/>
        </w:rPr>
      </w:pPr>
      <w:r w:rsidRPr="00FE1D98">
        <w:rPr>
          <w:lang w:val="cs-CZ"/>
        </w:rPr>
        <w:t xml:space="preserve">Zamyslete se nad tím, jak daleko má Edison v každém úseku jet v porovnání s předchozím úsekem. Rovněž budete muset rozhodnout, jak moc má Edison mezi jednotlivými úseky zatočit. </w:t>
      </w:r>
    </w:p>
    <w:p w14:paraId="50E9C1F2" w14:textId="77777777" w:rsidR="001C6C01" w:rsidRPr="00FE1D98" w:rsidRDefault="001C6C01" w:rsidP="001C6C01">
      <w:pPr>
        <w:rPr>
          <w:lang w:val="cs-CZ"/>
        </w:rPr>
      </w:pPr>
      <w:r w:rsidRPr="00FE1D98">
        <w:rPr>
          <w:lang w:val="cs-CZ"/>
        </w:rPr>
        <w:t xml:space="preserve">Stáhněte svůj program do Edisona a vyzkoušejte jej. Experimentujte s různými hodnotami vstupů a zjistěte, která funguje nejlépe. </w:t>
      </w:r>
    </w:p>
    <w:p w14:paraId="32C236B5" w14:textId="77777777" w:rsidR="001C6C01" w:rsidRPr="00FE1D98" w:rsidRDefault="001C6C01" w:rsidP="001C6C01">
      <w:pPr>
        <w:pStyle w:val="Nadpis2"/>
        <w:rPr>
          <w:lang w:val="cs-CZ"/>
        </w:rPr>
      </w:pPr>
    </w:p>
    <w:p w14:paraId="5FB996C4" w14:textId="77777777" w:rsidR="001C6C01" w:rsidRPr="00FE1D98" w:rsidRDefault="001C6C01" w:rsidP="001C6C01">
      <w:pPr>
        <w:pStyle w:val="Nadpis2"/>
        <w:rPr>
          <w:lang w:val="cs-CZ"/>
        </w:rPr>
      </w:pPr>
      <w:r w:rsidRPr="00FE1D98">
        <w:rPr>
          <w:lang w:val="cs-CZ"/>
        </w:rPr>
        <w:t>Mini výzva!</w:t>
      </w:r>
    </w:p>
    <w:p w14:paraId="6DD9D550" w14:textId="0084C564" w:rsidR="001C6C01" w:rsidRPr="00FE1D98" w:rsidRDefault="001C6C01" w:rsidP="001C6C01">
      <w:pPr>
        <w:rPr>
          <w:lang w:val="cs-CZ"/>
        </w:rPr>
      </w:pPr>
      <w:r w:rsidRPr="00FE1D98">
        <w:rPr>
          <w:noProof/>
          <w:lang w:val="cs-CZ"/>
        </w:rPr>
        <w:drawing>
          <wp:anchor distT="0" distB="0" distL="114300" distR="114300" simplePos="0" relativeHeight="253497344" behindDoc="0" locked="0" layoutInCell="1" allowOverlap="1" wp14:anchorId="2D4C90AC" wp14:editId="6D56E515">
            <wp:simplePos x="0" y="0"/>
            <wp:positionH relativeFrom="column">
              <wp:posOffset>70938</wp:posOffset>
            </wp:positionH>
            <wp:positionV relativeFrom="paragraph">
              <wp:posOffset>556895</wp:posOffset>
            </wp:positionV>
            <wp:extent cx="5545777" cy="4382675"/>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Jazz up_spider.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45777" cy="4382675"/>
                    </a:xfrm>
                    <a:prstGeom prst="rect">
                      <a:avLst/>
                    </a:prstGeom>
                  </pic:spPr>
                </pic:pic>
              </a:graphicData>
            </a:graphic>
            <wp14:sizeRelH relativeFrom="margin">
              <wp14:pctWidth>0</wp14:pctWidth>
            </wp14:sizeRelH>
            <wp14:sizeRelV relativeFrom="margin">
              <wp14:pctHeight>0</wp14:pctHeight>
            </wp14:sizeRelV>
          </wp:anchor>
        </w:drawing>
      </w:r>
      <w:r w:rsidRPr="00FE1D98">
        <w:rPr>
          <w:lang w:val="cs-CZ"/>
        </w:rPr>
        <w:t xml:space="preserve">Dokážete přimět Edisona, aby za sebou zanechával při jízdě </w:t>
      </w:r>
      <w:r w:rsidR="002A304E">
        <w:rPr>
          <w:lang w:val="cs-CZ"/>
        </w:rPr>
        <w:t>„</w:t>
      </w:r>
      <w:r w:rsidRPr="00FE1D98">
        <w:rPr>
          <w:lang w:val="cs-CZ"/>
        </w:rPr>
        <w:t>lepkavou pavoučí síť</w:t>
      </w:r>
      <w:r w:rsidR="002A304E">
        <w:rPr>
          <w:lang w:val="cs-CZ"/>
        </w:rPr>
        <w:t>“</w:t>
      </w:r>
      <w:r w:rsidRPr="00FE1D98">
        <w:rPr>
          <w:lang w:val="cs-CZ"/>
        </w:rPr>
        <w:t>? Síť vyrobte např. z vlákna nebo niti. Zkuste vymyslet řešení tak, aby za sebou Edison při jízdě zanechával pavoučí síť.</w:t>
      </w:r>
    </w:p>
    <w:p w14:paraId="58D93E6B" w14:textId="77777777" w:rsidR="001C6C01" w:rsidRPr="00FE1D98" w:rsidRDefault="001C6C01" w:rsidP="001C6C01">
      <w:pPr>
        <w:rPr>
          <w:lang w:val="cs-CZ"/>
        </w:rPr>
      </w:pPr>
      <w:r w:rsidRPr="00FE1D98">
        <w:rPr>
          <w:lang w:val="cs-CZ"/>
        </w:rPr>
        <w:t xml:space="preserve"> </w:t>
      </w:r>
      <w:r w:rsidRPr="00FE1D98">
        <w:rPr>
          <w:lang w:val="cs-CZ"/>
        </w:rPr>
        <w:br w:type="page"/>
      </w:r>
    </w:p>
    <w:p w14:paraId="213C7F7E" w14:textId="77777777" w:rsidR="001C6C01" w:rsidRPr="00FE1D98" w:rsidRDefault="001C6C01" w:rsidP="001C6C01">
      <w:pPr>
        <w:rPr>
          <w:lang w:val="cs-CZ"/>
        </w:rPr>
      </w:pPr>
    </w:p>
    <w:p w14:paraId="28F3B87A" w14:textId="77777777" w:rsidR="001C6C01" w:rsidRPr="00FE1D98" w:rsidRDefault="001C6C01" w:rsidP="001C6C01">
      <w:pPr>
        <w:pStyle w:val="Nadpis1"/>
        <w:rPr>
          <w:lang w:val="cs-CZ"/>
        </w:rPr>
      </w:pPr>
      <w:bookmarkStart w:id="193" w:name="_Toc146267268"/>
      <w:r w:rsidRPr="00FE1D98">
        <w:rPr>
          <w:lang w:val="cs-CZ"/>
        </w:rPr>
        <w:t>U5-1.4 Prozkoumejte používání proměnných s daty ze senzorů</w:t>
      </w:r>
      <w:bookmarkEnd w:id="193"/>
    </w:p>
    <w:p w14:paraId="28F8E089" w14:textId="78BE9230" w:rsidR="001C6C01" w:rsidRPr="00FE1D98" w:rsidRDefault="001C6C01" w:rsidP="001C6C01">
      <w:pPr>
        <w:rPr>
          <w:lang w:val="cs-CZ"/>
        </w:rPr>
      </w:pPr>
      <w:r w:rsidRPr="00FE1D98">
        <w:rPr>
          <w:lang w:val="cs-CZ"/>
        </w:rPr>
        <w:t>Jedním z nejzajímavějších způsobů použití proměnných v </w:t>
      </w:r>
      <w:proofErr w:type="spellStart"/>
      <w:r w:rsidRPr="00FE1D98">
        <w:rPr>
          <w:lang w:val="cs-CZ"/>
        </w:rPr>
        <w:t>EdScratchi</w:t>
      </w:r>
      <w:proofErr w:type="spellEnd"/>
      <w:r w:rsidRPr="00FE1D98">
        <w:rPr>
          <w:lang w:val="cs-CZ"/>
        </w:rPr>
        <w:t xml:space="preserve"> je</w:t>
      </w:r>
      <w:r w:rsidR="00481660">
        <w:rPr>
          <w:lang w:val="cs-CZ"/>
        </w:rPr>
        <w:t xml:space="preserve"> </w:t>
      </w:r>
      <w:r w:rsidRPr="00FE1D98">
        <w:rPr>
          <w:lang w:val="cs-CZ"/>
        </w:rPr>
        <w:t>uložení a využití dat z</w:t>
      </w:r>
      <w:r w:rsidR="00C97903">
        <w:rPr>
          <w:lang w:val="cs-CZ"/>
        </w:rPr>
        <w:t> </w:t>
      </w:r>
      <w:r w:rsidRPr="00FE1D98">
        <w:rPr>
          <w:lang w:val="cs-CZ"/>
        </w:rPr>
        <w:t>Edisonových senzorů. Protože všechny Edisonovy senzory odesílají Edisonovi zpět data jako hodnoty, můžete uložit hodnotu ze senzoru do proměnné</w:t>
      </w:r>
      <w:r w:rsidRPr="00FE1D98">
        <w:rPr>
          <w:noProof/>
          <w:lang w:val="cs-CZ"/>
        </w:rPr>
        <mc:AlternateContent>
          <mc:Choice Requires="wpg">
            <w:drawing>
              <wp:anchor distT="0" distB="0" distL="114300" distR="114300" simplePos="0" relativeHeight="253492224" behindDoc="0" locked="0" layoutInCell="1" allowOverlap="1" wp14:anchorId="399F4539" wp14:editId="2E2F7972">
                <wp:simplePos x="0" y="0"/>
                <wp:positionH relativeFrom="column">
                  <wp:posOffset>3488690</wp:posOffset>
                </wp:positionH>
                <wp:positionV relativeFrom="paragraph">
                  <wp:posOffset>8255</wp:posOffset>
                </wp:positionV>
                <wp:extent cx="2615565" cy="1576070"/>
                <wp:effectExtent l="0" t="0" r="13335" b="24130"/>
                <wp:wrapSquare wrapText="bothSides"/>
                <wp:docPr id="670" name="Group 670"/>
                <wp:cNvGraphicFramePr/>
                <a:graphic xmlns:a="http://schemas.openxmlformats.org/drawingml/2006/main">
                  <a:graphicData uri="http://schemas.microsoft.com/office/word/2010/wordprocessingGroup">
                    <wpg:wgp>
                      <wpg:cNvGrpSpPr/>
                      <wpg:grpSpPr>
                        <a:xfrm>
                          <a:off x="0" y="0"/>
                          <a:ext cx="2615565" cy="1576070"/>
                          <a:chOff x="0" y="0"/>
                          <a:chExt cx="2615565" cy="1576273"/>
                        </a:xfrm>
                      </wpg:grpSpPr>
                      <wps:wsp>
                        <wps:cNvPr id="561" name="Text Box 561"/>
                        <wps:cNvSpPr txBox="1">
                          <a:spLocks noChangeArrowheads="1"/>
                        </wps:cNvSpPr>
                        <wps:spPr bwMode="auto">
                          <a:xfrm>
                            <a:off x="0" y="665683"/>
                            <a:ext cx="2615565" cy="910590"/>
                          </a:xfrm>
                          <a:prstGeom prst="roundRect">
                            <a:avLst>
                              <a:gd name="adj" fmla="val 10454"/>
                            </a:avLst>
                          </a:prstGeom>
                          <a:solidFill>
                            <a:srgbClr val="FFFFFF"/>
                          </a:solidFill>
                          <a:ln w="9525">
                            <a:solidFill>
                              <a:schemeClr val="tx1">
                                <a:lumMod val="65000"/>
                                <a:lumOff val="35000"/>
                              </a:schemeClr>
                            </a:solidFill>
                            <a:miter lim="800000"/>
                            <a:headEnd/>
                            <a:tailEnd/>
                          </a:ln>
                        </wps:spPr>
                        <wps:txbx>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wps:txbx>
                        <wps:bodyPr rot="0" vert="horz" wrap="square" lIns="91440" tIns="180000" rIns="91440" bIns="90000" anchor="t" anchorCtr="0">
                          <a:noAutofit/>
                        </wps:bodyPr>
                      </wps:wsp>
                      <wps:wsp>
                        <wps:cNvPr id="668" name="Text Box 2"/>
                        <wps:cNvSpPr txBox="1">
                          <a:spLocks noChangeArrowheads="1"/>
                        </wps:cNvSpPr>
                        <wps:spPr bwMode="auto">
                          <a:xfrm>
                            <a:off x="1027785" y="285293"/>
                            <a:ext cx="1485900" cy="365760"/>
                          </a:xfrm>
                          <a:prstGeom prst="rect">
                            <a:avLst/>
                          </a:prstGeom>
                          <a:noFill/>
                          <a:ln w="9525">
                            <a:noFill/>
                            <a:miter lim="800000"/>
                            <a:headEnd/>
                            <a:tailEnd/>
                          </a:ln>
                        </wps:spPr>
                        <wps:txb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wps:txbx>
                        <wps:bodyPr rot="0" vert="horz" wrap="square" lIns="91440" tIns="45720" rIns="91440" bIns="45720" anchor="t" anchorCtr="0">
                          <a:noAutofit/>
                        </wps:bodyPr>
                      </wps:wsp>
                      <pic:pic xmlns:pic="http://schemas.openxmlformats.org/drawingml/2006/picture">
                        <pic:nvPicPr>
                          <pic:cNvPr id="669" name="Picture 66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08483" y="0"/>
                            <a:ext cx="899795" cy="899795"/>
                          </a:xfrm>
                          <a:prstGeom prst="rect">
                            <a:avLst/>
                          </a:prstGeom>
                        </pic:spPr>
                      </pic:pic>
                    </wpg:wgp>
                  </a:graphicData>
                </a:graphic>
              </wp:anchor>
            </w:drawing>
          </mc:Choice>
          <mc:Fallback>
            <w:pict>
              <v:group w14:anchorId="399F4539" id="Group 670" o:spid="_x0000_s1744" style="position:absolute;margin-left:274.7pt;margin-top:.65pt;width:205.95pt;height:124.1pt;z-index:253492224" coordsize="26155,15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">
                <v:roundrect id="Text Box 561" o:spid="_x0000_s1745" style="position:absolute;top:6656;width:26155;height:9106;visibility:visible;mso-wrap-style:square;v-text-anchor:top" arcsize="68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" strokecolor="#5a5a5a [2109]">
                  <v:stroke joinstyle="miter"/>
                  <v:textbox inset=",5mm,,2.5mm">
                    <w:txbxContent>
                      <w:p w14:paraId="7DFFA893" w14:textId="77777777" w:rsidR="002A1612" w:rsidRPr="00797C5D" w:rsidRDefault="002A1612" w:rsidP="001C6C01">
                        <w:pPr>
                          <w:rPr>
                            <w:lang w:val="cs-CZ"/>
                          </w:rPr>
                        </w:pPr>
                        <w:r w:rsidRPr="00797C5D">
                          <w:rPr>
                            <w:lang w:val="cs-CZ"/>
                          </w:rPr>
                          <w:t>Proměnná (</w:t>
                        </w:r>
                        <w:proofErr w:type="spellStart"/>
                        <w:r w:rsidRPr="00797C5D">
                          <w:rPr>
                            <w:color w:val="FF7000"/>
                            <w:lang w:val="cs-CZ"/>
                          </w:rPr>
                          <w:t>variable</w:t>
                        </w:r>
                        <w:proofErr w:type="spellEnd"/>
                        <w:r w:rsidRPr="00797C5D">
                          <w:rPr>
                            <w:color w:val="FF7000"/>
                            <w:lang w:val="cs-CZ"/>
                          </w:rPr>
                          <w:t>)</w:t>
                        </w:r>
                        <w:r w:rsidRPr="00797C5D">
                          <w:rPr>
                            <w:lang w:val="cs-CZ"/>
                          </w:rPr>
                          <w:t xml:space="preserve"> je část paměti používaná k uložení informace v programu.</w:t>
                        </w:r>
                      </w:p>
                      <w:p w14:paraId="53F316F2" w14:textId="77777777" w:rsidR="002A1612" w:rsidRPr="00797C5D" w:rsidRDefault="002A1612" w:rsidP="001C6C01">
                        <w:pPr>
                          <w:rPr>
                            <w:lang w:val="cs-CZ"/>
                          </w:rPr>
                        </w:pPr>
                      </w:p>
                    </w:txbxContent>
                  </v:textbox>
                </v:roundrect>
                <v:shape id="_x0000_s1746" type="#_x0000_t202" style="position:absolute;left:10277;top:2852;width:1485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2FC43262" w14:textId="77777777" w:rsidR="002A1612" w:rsidRPr="00D31915" w:rsidRDefault="002A1612" w:rsidP="001C6C01">
                        <w:pPr>
                          <w:rPr>
                            <w:b/>
                            <w:color w:val="FF7000"/>
                            <w:sz w:val="28"/>
                            <w:szCs w:val="28"/>
                          </w:rPr>
                        </w:pPr>
                        <w:proofErr w:type="spellStart"/>
                        <w:r>
                          <w:rPr>
                            <w:b/>
                            <w:color w:val="FF7000"/>
                            <w:sz w:val="28"/>
                            <w:szCs w:val="28"/>
                          </w:rPr>
                          <w:t>Nezapomeňte</w:t>
                        </w:r>
                        <w:proofErr w:type="spellEnd"/>
                      </w:p>
                      <w:p w14:paraId="14CDA5BB" w14:textId="77777777" w:rsidR="002A1612" w:rsidRPr="00D31915" w:rsidRDefault="002A1612" w:rsidP="001C6C01">
                        <w:pPr>
                          <w:rPr>
                            <w:b/>
                            <w:color w:val="FF7000"/>
                            <w:sz w:val="28"/>
                            <w:szCs w:val="28"/>
                          </w:rPr>
                        </w:pPr>
                      </w:p>
                    </w:txbxContent>
                  </v:textbox>
                </v:shape>
                <v:shape id="Picture 669" o:spid="_x0000_s1747" type="#_x0000_t75" style="position:absolute;left:2084;width:899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">
                  <v:imagedata r:id="rId49" o:title=""/>
                </v:shape>
                <w10:wrap type="square"/>
              </v:group>
            </w:pict>
          </mc:Fallback>
        </mc:AlternateContent>
      </w:r>
      <w:r w:rsidRPr="00FE1D98">
        <w:rPr>
          <w:lang w:val="cs-CZ"/>
        </w:rPr>
        <w:t>. Data ze senzoru můžete také použít k ovlivnění proměnné, například ke zvýšení proměnné pokaždé, když senzor něco detekuje. Společným použitím proměnných a senzorů v</w:t>
      </w:r>
      <w:r w:rsidR="009A625F">
        <w:rPr>
          <w:lang w:val="cs-CZ"/>
        </w:rPr>
        <w:t> </w:t>
      </w:r>
      <w:r w:rsidRPr="00FE1D98">
        <w:rPr>
          <w:lang w:val="cs-CZ"/>
        </w:rPr>
        <w:t>programu můžeme přimět Edisona, aby různými způsoby reagoval na různá data ze senzorů.</w:t>
      </w:r>
    </w:p>
    <w:p w14:paraId="6ECAB4CB" w14:textId="3DA07ECF" w:rsidR="001C6C01" w:rsidRPr="00FE1D98" w:rsidRDefault="001C6C01" w:rsidP="001C6C01">
      <w:pPr>
        <w:rPr>
          <w:lang w:val="cs-CZ"/>
        </w:rPr>
      </w:pPr>
      <w:r w:rsidRPr="00FE1D98">
        <w:rPr>
          <w:lang w:val="cs-CZ"/>
        </w:rPr>
        <w:t xml:space="preserve">Vyzkoušejme si použití proměnné z Edisonova senzoru pro sledování čáry </w:t>
      </w:r>
      <w:r w:rsidR="007822F1">
        <w:rPr>
          <w:lang w:val="cs-CZ"/>
        </w:rPr>
        <w:t>–naprogramujeme</w:t>
      </w:r>
      <w:r w:rsidRPr="00FE1D98">
        <w:rPr>
          <w:lang w:val="cs-CZ"/>
        </w:rPr>
        <w:t xml:space="preserve"> Edisona tak, aby jel, </w:t>
      </w:r>
      <w:r w:rsidR="007822F1">
        <w:rPr>
          <w:lang w:val="cs-CZ"/>
        </w:rPr>
        <w:t>dokud ne</w:t>
      </w:r>
      <w:r w:rsidRPr="00FE1D98">
        <w:rPr>
          <w:lang w:val="cs-CZ"/>
        </w:rPr>
        <w:t xml:space="preserve">detekuje čtyři černé čáry. </w:t>
      </w:r>
    </w:p>
    <w:p w14:paraId="5A520121" w14:textId="77777777" w:rsidR="001C6C01" w:rsidRPr="00FE1D98" w:rsidRDefault="001C6C01" w:rsidP="001C6C01">
      <w:pPr>
        <w:pStyle w:val="Nadpis2"/>
        <w:rPr>
          <w:lang w:val="cs-CZ"/>
        </w:rPr>
      </w:pPr>
      <w:r w:rsidRPr="00FE1D98">
        <w:rPr>
          <w:lang w:val="cs-CZ"/>
        </w:rPr>
        <w:t>Co máte dělat</w:t>
      </w:r>
    </w:p>
    <w:p w14:paraId="170230EC" w14:textId="77777777" w:rsidR="001C6C01" w:rsidRPr="00FE1D98" w:rsidRDefault="001C6C01" w:rsidP="001C6C01">
      <w:pPr>
        <w:rPr>
          <w:lang w:val="cs-CZ"/>
        </w:rPr>
      </w:pPr>
      <w:r w:rsidRPr="00FE1D98">
        <w:rPr>
          <w:lang w:val="cs-CZ"/>
        </w:rPr>
        <w:t xml:space="preserve">Pomocí Edisonova senzoru pro sledování čáry můžete vytvořit program, který Edisonovi řekne, aby jel, dokud nenarazí na černou čáru. V této aktivitě musíte přimět robota, aby přejel přes několik </w:t>
      </w:r>
      <w:r>
        <w:rPr>
          <w:lang w:val="cs-CZ"/>
        </w:rPr>
        <w:t>černých</w:t>
      </w:r>
      <w:r w:rsidRPr="00FE1D98">
        <w:rPr>
          <w:lang w:val="cs-CZ"/>
        </w:rPr>
        <w:t xml:space="preserve"> ča</w:t>
      </w:r>
      <w:r>
        <w:rPr>
          <w:lang w:val="cs-CZ"/>
        </w:rPr>
        <w:t>r</w:t>
      </w:r>
      <w:r w:rsidRPr="00FE1D98">
        <w:rPr>
          <w:lang w:val="cs-CZ"/>
        </w:rPr>
        <w:t xml:space="preserve"> a zastavil teprve tehdy, až detekuje čtvrtou černou čáru. </w:t>
      </w:r>
    </w:p>
    <w:p w14:paraId="4A1B90B8" w14:textId="77777777" w:rsidR="001C6C01" w:rsidRPr="00FE1D98" w:rsidRDefault="001C6C01" w:rsidP="001C6C01">
      <w:pPr>
        <w:rPr>
          <w:lang w:val="cs-CZ"/>
        </w:rPr>
      </w:pPr>
      <w:r w:rsidRPr="00FE1D98">
        <w:rPr>
          <w:noProof/>
          <w:lang w:val="cs-CZ"/>
        </w:rPr>
        <w:drawing>
          <wp:anchor distT="0" distB="0" distL="114300" distR="114300" simplePos="0" relativeHeight="253493248" behindDoc="0" locked="0" layoutInCell="1" allowOverlap="1" wp14:anchorId="6E52C6CE" wp14:editId="78A1B61B">
            <wp:simplePos x="0" y="0"/>
            <wp:positionH relativeFrom="column">
              <wp:posOffset>275590</wp:posOffset>
            </wp:positionH>
            <wp:positionV relativeFrom="paragraph">
              <wp:posOffset>335280</wp:posOffset>
            </wp:positionV>
            <wp:extent cx="5362575" cy="1733550"/>
            <wp:effectExtent l="19050" t="19050" r="28575" b="19050"/>
            <wp:wrapTopAndBottom/>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U5-1.4_4 lines.PNG"/>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362575" cy="1733550"/>
                    </a:xfrm>
                    <a:prstGeom prst="rect">
                      <a:avLst/>
                    </a:prstGeom>
                    <a:ln w="19050">
                      <a:solidFill>
                        <a:srgbClr val="FF7000"/>
                      </a:solidFill>
                      <a:prstDash val="lg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1D98">
        <w:rPr>
          <w:lang w:val="cs-CZ"/>
        </w:rPr>
        <w:t>Prohlédněte si následující program:</w:t>
      </w:r>
    </w:p>
    <w:p w14:paraId="1E8BCB85" w14:textId="77777777" w:rsidR="001C6C01" w:rsidRPr="00FE1D98" w:rsidRDefault="001C6C01" w:rsidP="001C6C01">
      <w:pPr>
        <w:rPr>
          <w:lang w:val="cs-CZ"/>
        </w:rPr>
      </w:pPr>
    </w:p>
    <w:p w14:paraId="740B7DA3" w14:textId="77777777" w:rsidR="001C6C01" w:rsidRPr="00FE1D98" w:rsidRDefault="001C6C01" w:rsidP="001C6C01">
      <w:pPr>
        <w:pStyle w:val="Odstavecseseznamem"/>
        <w:numPr>
          <w:ilvl w:val="0"/>
          <w:numId w:val="69"/>
        </w:numPr>
        <w:rPr>
          <w:lang w:val="cs-CZ"/>
        </w:rPr>
      </w:pPr>
      <w:r w:rsidRPr="00FE1D98">
        <w:rPr>
          <w:lang w:val="cs-CZ"/>
        </w:rPr>
        <w:t xml:space="preserve">Co se v tomto programu děje? Když program stáhnete do Edisona, co robotovi řekne, aby dělal? </w:t>
      </w:r>
    </w:p>
    <w:p w14:paraId="77DFCBA0" w14:textId="77777777" w:rsidR="001C6C01" w:rsidRPr="00FE1D98" w:rsidRDefault="001C6C01" w:rsidP="001C6C01">
      <w:pPr>
        <w:rPr>
          <w:lang w:val="cs-CZ"/>
        </w:rPr>
      </w:pPr>
      <w:r w:rsidRPr="00FE1D98">
        <w:rPr>
          <w:lang w:val="cs-CZ"/>
        </w:rPr>
        <w:t>________________________________________________________________________________</w:t>
      </w:r>
    </w:p>
    <w:p w14:paraId="5F93AB3D" w14:textId="77777777" w:rsidR="001C6C01" w:rsidRPr="00FE1D98" w:rsidRDefault="001C6C01" w:rsidP="001C6C01">
      <w:pPr>
        <w:rPr>
          <w:lang w:val="cs-CZ"/>
        </w:rPr>
      </w:pPr>
      <w:r w:rsidRPr="00FE1D98">
        <w:rPr>
          <w:lang w:val="cs-CZ"/>
        </w:rPr>
        <w:t>________________________________________________________________________________</w:t>
      </w:r>
    </w:p>
    <w:p w14:paraId="3F1D3593" w14:textId="77777777" w:rsidR="001C6C01" w:rsidRPr="00FE1D98" w:rsidRDefault="001C6C01" w:rsidP="001C6C01">
      <w:pPr>
        <w:rPr>
          <w:lang w:val="cs-CZ"/>
        </w:rPr>
      </w:pPr>
      <w:r w:rsidRPr="00FE1D98">
        <w:rPr>
          <w:lang w:val="cs-CZ"/>
        </w:rPr>
        <w:t>________________________________________________________________________________</w:t>
      </w:r>
    </w:p>
    <w:p w14:paraId="5E9D3040" w14:textId="77777777" w:rsidR="001C6C01" w:rsidRPr="00FE1D98" w:rsidRDefault="001C6C01" w:rsidP="001C6C01">
      <w:pPr>
        <w:rPr>
          <w:lang w:val="cs-CZ"/>
        </w:rPr>
      </w:pPr>
      <w:r w:rsidRPr="00FE1D98">
        <w:rPr>
          <w:lang w:val="cs-CZ"/>
        </w:rPr>
        <w:t>________________________________________________________________________________</w:t>
      </w:r>
    </w:p>
    <w:p w14:paraId="4F50FE03" w14:textId="77777777" w:rsidR="001C6C01" w:rsidRPr="00FE1D98" w:rsidRDefault="001C6C01" w:rsidP="001C6C01">
      <w:pPr>
        <w:pStyle w:val="Odstavecseseznamem"/>
        <w:numPr>
          <w:ilvl w:val="0"/>
          <w:numId w:val="69"/>
        </w:numPr>
        <w:spacing w:before="240"/>
        <w:rPr>
          <w:lang w:val="cs-CZ"/>
        </w:rPr>
      </w:pPr>
      <w:r w:rsidRPr="00FE1D98">
        <w:rPr>
          <w:lang w:val="cs-CZ"/>
        </w:rPr>
        <w:t xml:space="preserve">Tento program obsahuje proměnnou </w:t>
      </w:r>
      <w:proofErr w:type="spellStart"/>
      <w:r w:rsidRPr="00FE1D98">
        <w:rPr>
          <w:color w:val="FF7000"/>
          <w:lang w:val="cs-CZ"/>
        </w:rPr>
        <w:t>LineCount</w:t>
      </w:r>
      <w:proofErr w:type="spellEnd"/>
      <w:r w:rsidRPr="00FE1D98">
        <w:rPr>
          <w:lang w:val="cs-CZ"/>
        </w:rPr>
        <w:t xml:space="preserve"> (počet čar). Proč se podle vás programátor rozhodl pojmenovat proměnnou právě takto? </w:t>
      </w:r>
    </w:p>
    <w:p w14:paraId="712D8F1B" w14:textId="77777777" w:rsidR="001C6C01" w:rsidRPr="00FE1D98" w:rsidRDefault="001C6C01" w:rsidP="001C6C01">
      <w:pPr>
        <w:rPr>
          <w:lang w:val="cs-CZ"/>
        </w:rPr>
      </w:pPr>
      <w:r w:rsidRPr="00FE1D98">
        <w:rPr>
          <w:lang w:val="cs-CZ"/>
        </w:rPr>
        <w:t>________________________________________________________________________________</w:t>
      </w:r>
    </w:p>
    <w:p w14:paraId="7BD7ECBA" w14:textId="77777777" w:rsidR="001C6C01" w:rsidRPr="00FE1D98" w:rsidRDefault="001C6C01" w:rsidP="001C6C01">
      <w:pPr>
        <w:rPr>
          <w:lang w:val="cs-CZ"/>
        </w:rPr>
      </w:pPr>
      <w:r w:rsidRPr="00FE1D98">
        <w:rPr>
          <w:lang w:val="cs-CZ"/>
        </w:rPr>
        <w:t>________________________________________________________________________________</w:t>
      </w:r>
    </w:p>
    <w:p w14:paraId="25A18765" w14:textId="77777777" w:rsidR="001C6C01" w:rsidRPr="00FE1D98" w:rsidRDefault="001C6C01" w:rsidP="001C6C01">
      <w:pPr>
        <w:pStyle w:val="Nadpis2"/>
        <w:rPr>
          <w:lang w:val="cs-CZ"/>
        </w:rPr>
      </w:pPr>
      <w:r w:rsidRPr="00FE1D98">
        <w:rPr>
          <w:lang w:val="cs-CZ"/>
        </w:rPr>
        <w:lastRenderedPageBreak/>
        <w:t>Vyzkoušejte to</w:t>
      </w:r>
    </w:p>
    <w:p w14:paraId="40D3EFDA" w14:textId="77777777" w:rsidR="001C6C01" w:rsidRPr="00FE1D98" w:rsidRDefault="001C6C01" w:rsidP="001C6C01">
      <w:pPr>
        <w:rPr>
          <w:lang w:val="cs-CZ"/>
        </w:rPr>
      </w:pPr>
      <w:r w:rsidRPr="00FE1D98">
        <w:rPr>
          <w:lang w:val="cs-CZ"/>
        </w:rPr>
        <w:t>Napište program v </w:t>
      </w:r>
      <w:proofErr w:type="spellStart"/>
      <w:r w:rsidRPr="00FE1D98">
        <w:rPr>
          <w:lang w:val="cs-CZ"/>
        </w:rPr>
        <w:t>EdScratchi</w:t>
      </w:r>
      <w:proofErr w:type="spellEnd"/>
      <w:r w:rsidRPr="00FE1D98">
        <w:rPr>
          <w:lang w:val="cs-CZ"/>
        </w:rPr>
        <w:t xml:space="preserve"> a stáhněte jej do svého robota. Vyzkoušejte program na Pracovním listu U5-1 nebo si vytvořte vlastní zkušební prostor ze čtyř souběžných černých čar na bílém povrchu např. na velkém plakátu, stole či podlaze. Čáry můžete rozmístit libovolně daleko od sebe. </w:t>
      </w:r>
    </w:p>
    <w:p w14:paraId="1DA566F3" w14:textId="77777777" w:rsidR="001C6C01" w:rsidRPr="00FE1D98" w:rsidRDefault="001C6C01" w:rsidP="001C6C01">
      <w:pPr>
        <w:rPr>
          <w:lang w:val="cs-CZ"/>
        </w:rPr>
      </w:pPr>
    </w:p>
    <w:p w14:paraId="6D6B2934" w14:textId="7A01C254" w:rsidR="001C6C01" w:rsidRPr="00FE1D98" w:rsidRDefault="001C6C01" w:rsidP="001C6C01">
      <w:pPr>
        <w:pStyle w:val="Odstavecseseznamem"/>
        <w:numPr>
          <w:ilvl w:val="0"/>
          <w:numId w:val="69"/>
        </w:numPr>
        <w:rPr>
          <w:lang w:val="cs-CZ"/>
        </w:rPr>
      </w:pPr>
      <w:r w:rsidRPr="00FE1D98">
        <w:rPr>
          <w:lang w:val="cs-CZ"/>
        </w:rPr>
        <w:t>Použití některého z Edisonových senzorů s proměnnou nám umožňuje vytvářet nejrůznější programy a používat Edison</w:t>
      </w:r>
      <w:r w:rsidR="00500C7F">
        <w:rPr>
          <w:lang w:val="cs-CZ"/>
        </w:rPr>
        <w:t>a</w:t>
      </w:r>
      <w:r w:rsidRPr="00FE1D98">
        <w:rPr>
          <w:lang w:val="cs-CZ"/>
        </w:rPr>
        <w:t xml:space="preserve"> různými způsoby. </w:t>
      </w:r>
      <w:r w:rsidR="006C719F">
        <w:rPr>
          <w:lang w:val="cs-CZ"/>
        </w:rPr>
        <w:t xml:space="preserve">K čemu dalšímu </w:t>
      </w:r>
      <w:r w:rsidRPr="00FE1D98">
        <w:rPr>
          <w:lang w:val="cs-CZ"/>
        </w:rPr>
        <w:t>byste mohli přimět Edisona</w:t>
      </w:r>
      <w:r w:rsidR="006C719F">
        <w:rPr>
          <w:lang w:val="cs-CZ"/>
        </w:rPr>
        <w:t xml:space="preserve"> </w:t>
      </w:r>
      <w:r w:rsidRPr="00FE1D98">
        <w:rPr>
          <w:lang w:val="cs-CZ"/>
        </w:rPr>
        <w:t xml:space="preserve">pomocí proměnných a dat ze senzorů? Představte alespoň jeden nápad na program využívající proměnné v kombinaci s údaji ze senzorů. Popište svůj nápad. </w:t>
      </w:r>
    </w:p>
    <w:p w14:paraId="4318A12F" w14:textId="77777777" w:rsidR="001C6C01" w:rsidRPr="00FE1D98" w:rsidRDefault="001C6C01" w:rsidP="001C6C01">
      <w:pPr>
        <w:rPr>
          <w:lang w:val="cs-CZ"/>
        </w:rPr>
      </w:pPr>
      <w:r w:rsidRPr="00FE1D98">
        <w:rPr>
          <w:lang w:val="cs-CZ"/>
        </w:rPr>
        <w:t>________________________________________________________________________________</w:t>
      </w:r>
    </w:p>
    <w:p w14:paraId="22EC5421" w14:textId="77777777" w:rsidR="001C6C01" w:rsidRPr="00FE1D98" w:rsidRDefault="001C6C01" w:rsidP="001C6C01">
      <w:pPr>
        <w:rPr>
          <w:lang w:val="cs-CZ"/>
        </w:rPr>
      </w:pPr>
      <w:r w:rsidRPr="00FE1D98">
        <w:rPr>
          <w:lang w:val="cs-CZ"/>
        </w:rPr>
        <w:t>________________________________________________________________________________</w:t>
      </w:r>
    </w:p>
    <w:p w14:paraId="5F643779" w14:textId="77777777" w:rsidR="001C6C01" w:rsidRPr="00FE1D98" w:rsidRDefault="001C6C01" w:rsidP="001C6C01">
      <w:pPr>
        <w:rPr>
          <w:lang w:val="cs-CZ"/>
        </w:rPr>
      </w:pPr>
      <w:r w:rsidRPr="00FE1D98">
        <w:rPr>
          <w:lang w:val="cs-CZ"/>
        </w:rPr>
        <w:t>________________________________________________________________________________</w:t>
      </w:r>
    </w:p>
    <w:p w14:paraId="22B113B8" w14:textId="77777777" w:rsidR="001C6C01" w:rsidRPr="00FE1D98" w:rsidRDefault="001C6C01" w:rsidP="001C6C01">
      <w:pPr>
        <w:rPr>
          <w:lang w:val="cs-CZ"/>
        </w:rPr>
      </w:pPr>
      <w:r w:rsidRPr="00FE1D98">
        <w:rPr>
          <w:lang w:val="cs-CZ"/>
        </w:rPr>
        <w:t>________________________________________________________________________________</w:t>
      </w:r>
    </w:p>
    <w:p w14:paraId="7E4E4FDC" w14:textId="77777777" w:rsidR="001C6C01" w:rsidRPr="00FE1D98" w:rsidRDefault="001C6C01" w:rsidP="001C6C01">
      <w:pPr>
        <w:rPr>
          <w:lang w:val="cs-CZ"/>
        </w:rPr>
      </w:pPr>
      <w:r w:rsidRPr="00FE1D98">
        <w:rPr>
          <w:lang w:val="cs-CZ"/>
        </w:rPr>
        <w:t>________________________________________________________________________________</w:t>
      </w:r>
    </w:p>
    <w:p w14:paraId="1D5A98D8" w14:textId="77777777" w:rsidR="001C6C01" w:rsidRPr="00FE1D98" w:rsidRDefault="001C6C01" w:rsidP="001C6C01">
      <w:pPr>
        <w:rPr>
          <w:lang w:val="cs-CZ"/>
        </w:rPr>
      </w:pPr>
    </w:p>
    <w:p w14:paraId="37A65BEE" w14:textId="77777777" w:rsidR="001C6C01" w:rsidRPr="00FE1D98" w:rsidRDefault="001C6C01" w:rsidP="001C6C01">
      <w:pPr>
        <w:pStyle w:val="Odstavecseseznamem"/>
        <w:numPr>
          <w:ilvl w:val="0"/>
          <w:numId w:val="69"/>
        </w:numPr>
        <w:rPr>
          <w:lang w:val="cs-CZ"/>
        </w:rPr>
      </w:pPr>
      <w:r w:rsidRPr="00FE1D98">
        <w:rPr>
          <w:lang w:val="cs-CZ"/>
        </w:rPr>
        <w:t xml:space="preserve">Lze váš nápad přepsat do kódu? Zkuste napsat program v </w:t>
      </w:r>
      <w:proofErr w:type="spellStart"/>
      <w:r w:rsidRPr="00FE1D98">
        <w:rPr>
          <w:lang w:val="cs-CZ"/>
        </w:rPr>
        <w:t>EdScratchi</w:t>
      </w:r>
      <w:proofErr w:type="spellEnd"/>
      <w:r w:rsidRPr="00FE1D98">
        <w:rPr>
          <w:lang w:val="cs-CZ"/>
        </w:rPr>
        <w:t>. Jak to šlo? Podařilo se vám úspěšně napsat program a otestovat jej pomocí Edisona? Pokud ano, fungoval? Popište celý proces proměny myšlenky na program.</w:t>
      </w:r>
    </w:p>
    <w:p w14:paraId="04217B8D" w14:textId="77777777" w:rsidR="001C6C01" w:rsidRPr="00FE1D98" w:rsidRDefault="001C6C01" w:rsidP="001C6C01">
      <w:pPr>
        <w:rPr>
          <w:lang w:val="cs-CZ"/>
        </w:rPr>
      </w:pPr>
      <w:r w:rsidRPr="00FE1D98">
        <w:rPr>
          <w:lang w:val="cs-CZ"/>
        </w:rPr>
        <w:t>________________________________________________________________________________</w:t>
      </w:r>
    </w:p>
    <w:p w14:paraId="138D8BA5" w14:textId="77777777" w:rsidR="001C6C01" w:rsidRPr="00FE1D98" w:rsidRDefault="001C6C01" w:rsidP="001C6C01">
      <w:pPr>
        <w:rPr>
          <w:lang w:val="cs-CZ"/>
        </w:rPr>
      </w:pPr>
      <w:r w:rsidRPr="00FE1D98">
        <w:rPr>
          <w:lang w:val="cs-CZ"/>
        </w:rPr>
        <w:t>________________________________________________________________________________</w:t>
      </w:r>
    </w:p>
    <w:p w14:paraId="3832EDFE" w14:textId="77777777" w:rsidR="001C6C01" w:rsidRPr="00FE1D98" w:rsidRDefault="001C6C01" w:rsidP="001C6C01">
      <w:pPr>
        <w:rPr>
          <w:lang w:val="cs-CZ"/>
        </w:rPr>
      </w:pPr>
      <w:r w:rsidRPr="00FE1D98">
        <w:rPr>
          <w:lang w:val="cs-CZ"/>
        </w:rPr>
        <w:t>________________________________________________________________________________</w:t>
      </w:r>
    </w:p>
    <w:p w14:paraId="14E0F3D4" w14:textId="77777777" w:rsidR="001C6C01" w:rsidRPr="00FE1D98" w:rsidRDefault="001C6C01" w:rsidP="001C6C01">
      <w:pPr>
        <w:rPr>
          <w:lang w:val="cs-CZ"/>
        </w:rPr>
      </w:pPr>
      <w:r w:rsidRPr="00FE1D98">
        <w:rPr>
          <w:lang w:val="cs-CZ"/>
        </w:rPr>
        <w:t>________________________________________________________________________________</w:t>
      </w:r>
    </w:p>
    <w:p w14:paraId="14F6DB98" w14:textId="77777777" w:rsidR="001C6C01" w:rsidRPr="00FE1D98" w:rsidRDefault="001C6C01" w:rsidP="001C6C01">
      <w:pPr>
        <w:rPr>
          <w:lang w:val="cs-CZ"/>
        </w:rPr>
      </w:pPr>
      <w:r w:rsidRPr="00FE1D98">
        <w:rPr>
          <w:lang w:val="cs-CZ"/>
        </w:rPr>
        <w:t>________________________________________________________________________________</w:t>
      </w:r>
    </w:p>
    <w:p w14:paraId="5D5305F2" w14:textId="77777777" w:rsidR="001C6C01" w:rsidRPr="00FE1D98" w:rsidRDefault="001C6C01" w:rsidP="001C6C01">
      <w:pPr>
        <w:rPr>
          <w:lang w:val="cs-CZ"/>
        </w:rPr>
      </w:pPr>
      <w:r w:rsidRPr="00FE1D98">
        <w:rPr>
          <w:lang w:val="cs-CZ"/>
        </w:rPr>
        <w:t>________________________________________________________________________________</w:t>
      </w:r>
    </w:p>
    <w:p w14:paraId="551809CD" w14:textId="77777777" w:rsidR="001C6C01" w:rsidRPr="00FE1D98" w:rsidRDefault="001C6C01" w:rsidP="001C6C01">
      <w:pPr>
        <w:rPr>
          <w:lang w:val="cs-CZ"/>
        </w:rPr>
      </w:pPr>
      <w:r w:rsidRPr="00FE1D98">
        <w:rPr>
          <w:lang w:val="cs-CZ"/>
        </w:rPr>
        <w:t>________________________________________________________________________________</w:t>
      </w:r>
    </w:p>
    <w:p w14:paraId="163CE51A" w14:textId="77777777" w:rsidR="001C6C01" w:rsidRPr="00FE1D98" w:rsidRDefault="001C6C01" w:rsidP="001C6C01">
      <w:pPr>
        <w:rPr>
          <w:lang w:val="cs-CZ"/>
        </w:rPr>
      </w:pPr>
      <w:r w:rsidRPr="00FE1D98">
        <w:rPr>
          <w:lang w:val="cs-CZ"/>
        </w:rPr>
        <w:t>________________________________________________________________________________</w:t>
      </w:r>
    </w:p>
    <w:p w14:paraId="392DD1F0" w14:textId="77777777" w:rsidR="001C6C01" w:rsidRPr="00FE1D98" w:rsidRDefault="001C6C01" w:rsidP="001C6C01">
      <w:pPr>
        <w:rPr>
          <w:lang w:val="cs-CZ"/>
        </w:rPr>
      </w:pPr>
      <w:r w:rsidRPr="00FE1D98">
        <w:rPr>
          <w:lang w:val="cs-CZ"/>
        </w:rPr>
        <w:t>________________________________________________________________________________</w:t>
      </w:r>
    </w:p>
    <w:p w14:paraId="2DDBC692" w14:textId="77777777" w:rsidR="001C6C01" w:rsidRPr="00FE1D98" w:rsidRDefault="001C6C01" w:rsidP="001C6C01">
      <w:pPr>
        <w:rPr>
          <w:lang w:val="cs-CZ"/>
        </w:rPr>
      </w:pPr>
      <w:r w:rsidRPr="00FE1D98">
        <w:rPr>
          <w:lang w:val="cs-CZ"/>
        </w:rPr>
        <w:t>________________________________________________________________________________</w:t>
      </w:r>
    </w:p>
    <w:p w14:paraId="635D9578" w14:textId="77777777" w:rsidR="001C6C01" w:rsidRPr="00FE1D98" w:rsidRDefault="001C6C01" w:rsidP="001C6C01">
      <w:pPr>
        <w:rPr>
          <w:lang w:val="cs-CZ"/>
        </w:rPr>
      </w:pPr>
      <w:r w:rsidRPr="00FE1D98">
        <w:rPr>
          <w:lang w:val="cs-CZ"/>
        </w:rPr>
        <w:t>________________________________________________________________________________</w:t>
      </w:r>
    </w:p>
    <w:p w14:paraId="183C12E9" w14:textId="77777777" w:rsidR="001C6C01" w:rsidRPr="00FE1D98" w:rsidRDefault="001C6C01" w:rsidP="001C6C01">
      <w:pPr>
        <w:rPr>
          <w:lang w:val="cs-CZ"/>
        </w:rPr>
      </w:pPr>
      <w:r w:rsidRPr="00FE1D98">
        <w:rPr>
          <w:lang w:val="cs-CZ"/>
        </w:rPr>
        <w:t>________________________________________________________________________________</w:t>
      </w:r>
    </w:p>
    <w:p w14:paraId="53AE20DA" w14:textId="77777777" w:rsidR="001C6C01" w:rsidRPr="00FE1D98" w:rsidRDefault="001C6C01" w:rsidP="001C6C01">
      <w:pPr>
        <w:rPr>
          <w:lang w:val="cs-CZ"/>
        </w:rPr>
      </w:pPr>
      <w:r w:rsidRPr="00FE1D98">
        <w:rPr>
          <w:lang w:val="cs-CZ"/>
        </w:rPr>
        <w:t>________________________________________________________________________________</w:t>
      </w:r>
    </w:p>
    <w:p w14:paraId="5A2F2B7A" w14:textId="049C1E9D" w:rsidR="001C6C01" w:rsidRPr="00FE1D98" w:rsidRDefault="001C6C01" w:rsidP="001C6C01">
      <w:pPr>
        <w:rPr>
          <w:lang w:val="cs-CZ"/>
        </w:rPr>
      </w:pPr>
      <w:r w:rsidRPr="00FE1D98">
        <w:rPr>
          <w:lang w:val="cs-CZ"/>
        </w:rPr>
        <w:t>________________________________________________________________________________</w:t>
      </w:r>
    </w:p>
    <w:p w14:paraId="535DDF27" w14:textId="2BEC632F" w:rsidR="006B07BD" w:rsidRPr="00FE1D98" w:rsidRDefault="000A646F" w:rsidP="000A646F">
      <w:pPr>
        <w:rPr>
          <w:lang w:val="cs-CZ"/>
        </w:rPr>
      </w:pPr>
      <w:r>
        <w:rPr>
          <w:rFonts w:asciiTheme="majorHAnsi" w:eastAsiaTheme="majorEastAsia" w:hAnsiTheme="majorHAnsi" w:cstheme="majorBidi"/>
          <w:color w:val="FF7000"/>
          <w:sz w:val="32"/>
          <w:szCs w:val="32"/>
          <w:lang w:val="cs-CZ"/>
        </w:rPr>
        <w:br w:type="page"/>
      </w:r>
      <w:r w:rsidR="001C6C01" w:rsidRPr="00FE1D98">
        <w:rPr>
          <w:noProof/>
          <w:lang w:val="cs-CZ"/>
        </w:rPr>
        <w:lastRenderedPageBreak/>
        <mc:AlternateContent>
          <mc:Choice Requires="wpg">
            <w:drawing>
              <wp:anchor distT="0" distB="0" distL="114300" distR="114300" simplePos="0" relativeHeight="253495296" behindDoc="0" locked="0" layoutInCell="1" allowOverlap="1" wp14:anchorId="6ED431F3" wp14:editId="19443BE2">
                <wp:simplePos x="0" y="0"/>
                <wp:positionH relativeFrom="column">
                  <wp:posOffset>86237</wp:posOffset>
                </wp:positionH>
                <wp:positionV relativeFrom="paragraph">
                  <wp:posOffset>-287512</wp:posOffset>
                </wp:positionV>
                <wp:extent cx="5154295" cy="9070726"/>
                <wp:effectExtent l="0" t="0" r="27305" b="0"/>
                <wp:wrapNone/>
                <wp:docPr id="1073741913" name="Group 1073741913"/>
                <wp:cNvGraphicFramePr/>
                <a:graphic xmlns:a="http://schemas.openxmlformats.org/drawingml/2006/main">
                  <a:graphicData uri="http://schemas.microsoft.com/office/word/2010/wordprocessingGroup">
                    <wpg:wgp>
                      <wpg:cNvGrpSpPr/>
                      <wpg:grpSpPr>
                        <a:xfrm>
                          <a:off x="0" y="0"/>
                          <a:ext cx="5154295" cy="9070726"/>
                          <a:chOff x="-5715" y="197893"/>
                          <a:chExt cx="5154295" cy="9070726"/>
                        </a:xfrm>
                      </wpg:grpSpPr>
                      <wps:wsp>
                        <wps:cNvPr id="929" name="Rectangle 929"/>
                        <wps:cNvSpPr/>
                        <wps:spPr>
                          <a:xfrm>
                            <a:off x="821851" y="533614"/>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828675" y="210978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828675" y="3581400"/>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a:off x="828675" y="5291138"/>
                            <a:ext cx="4319905" cy="719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8" name="officeArt object" descr="Activity Sheet Rev3 outline Edi.png"/>
                          <pic:cNvPicPr/>
                        </pic:nvPicPr>
                        <pic:blipFill>
                          <a:blip r:embed="rId53"/>
                          <a:stretch>
                            <a:fillRect/>
                          </a:stretch>
                        </pic:blipFill>
                        <pic:spPr>
                          <a:xfrm rot="16200000">
                            <a:off x="1674019" y="6574631"/>
                            <a:ext cx="2729230" cy="2658745"/>
                          </a:xfrm>
                          <a:prstGeom prst="rect">
                            <a:avLst/>
                          </a:prstGeom>
                          <a:ln w="12700" cap="flat">
                            <a:noFill/>
                            <a:miter lim="400000"/>
                          </a:ln>
                          <a:effectLst/>
                        </pic:spPr>
                      </pic:pic>
                      <pic:pic xmlns:pic="http://schemas.openxmlformats.org/drawingml/2006/picture">
                        <pic:nvPicPr>
                          <pic:cNvPr id="990" name="Picture 99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5715" y="197893"/>
                            <a:ext cx="834390" cy="118872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78AB62F" id="Group 1073741913" o:spid="_x0000_s1026" style="position:absolute;margin-left:6.8pt;margin-top:-22.65pt;width:405.85pt;height:714.25pt;z-index:253495296;mso-width-relative:margin;mso-height-relative:margin" coordorigin="-57,1978" coordsize="51542,90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">
                <v:rect id="Rectangle 929" o:spid="_x0000_s1027" style="position:absolute;left:8218;top:5336;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" fillcolor="black [3200]" strokecolor="black [1600]" strokeweight="1pt"/>
                <v:rect id="Rectangle 957" o:spid="_x0000_s1028" style="position:absolute;left:8286;top:21097;width:43199;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" fillcolor="black [3200]" strokecolor="black [1600]" strokeweight="1pt"/>
                <v:rect id="Rectangle 958" o:spid="_x0000_s1029" style="position:absolute;left:8286;top:35814;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" fillcolor="black [3200]" strokecolor="black [1600]" strokeweight="1pt"/>
                <v:rect id="Rectangle 963" o:spid="_x0000_s1030" style="position:absolute;left:8286;top:52911;width:43199;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" fillcolor="black [3200]" strokecolor="black [1600]" strokeweight="1pt"/>
                <v:shape id="officeArt object" o:spid="_x0000_s1031" type="#_x0000_t75" alt="Activity Sheet Rev3 outline Edi.png" style="position:absolute;left:16739;top:65746;width:27293;height:265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" strokeweight="1pt">
                  <v:stroke miterlimit="4"/>
                  <v:imagedata r:id="rId214" o:title="Activity Sheet Rev3 outline Edi"/>
                </v:shape>
                <v:shape id="Picture 990" o:spid="_x0000_s1032" type="#_x0000_t75" style="position:absolute;left:-57;top:1978;width:8343;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">
                  <v:imagedata r:id="rId215" o:title=""/>
                </v:shape>
              </v:group>
            </w:pict>
          </mc:Fallback>
        </mc:AlternateContent>
      </w:r>
      <w:r w:rsidR="001C6C01" w:rsidRPr="00FE1D98">
        <w:rPr>
          <w:noProof/>
          <w:lang w:val="cs-CZ"/>
        </w:rPr>
        <mc:AlternateContent>
          <mc:Choice Requires="wps">
            <w:drawing>
              <wp:anchor distT="152400" distB="152400" distL="152400" distR="152400" simplePos="0" relativeHeight="253496320" behindDoc="0" locked="0" layoutInCell="1" allowOverlap="1" wp14:anchorId="0DD57897" wp14:editId="517FE4EA">
                <wp:simplePos x="0" y="0"/>
                <wp:positionH relativeFrom="page">
                  <wp:posOffset>-1359535</wp:posOffset>
                </wp:positionH>
                <wp:positionV relativeFrom="page">
                  <wp:posOffset>7451725</wp:posOffset>
                </wp:positionV>
                <wp:extent cx="4041775" cy="631825"/>
                <wp:effectExtent l="0" t="0" r="0" b="0"/>
                <wp:wrapThrough wrapText="bothSides" distL="152400" distR="152400">
                  <wp:wrapPolygon edited="1">
                    <wp:start x="0" y="0"/>
                    <wp:lineTo x="21600" y="0"/>
                    <wp:lineTo x="21600" y="21600"/>
                    <wp:lineTo x="0" y="21600"/>
                    <wp:lineTo x="0" y="0"/>
                  </wp:wrapPolygon>
                </wp:wrapThrough>
                <wp:docPr id="991" name="officeArt object" descr="officeArt object"/>
                <wp:cNvGraphicFramePr/>
                <a:graphic xmlns:a="http://schemas.openxmlformats.org/drawingml/2006/main">
                  <a:graphicData uri="http://schemas.microsoft.com/office/word/2010/wordprocessingShape">
                    <wps:wsp>
                      <wps:cNvSpPr txBox="1"/>
                      <wps:spPr>
                        <a:xfrm rot="16200000">
                          <a:off x="0" y="0"/>
                          <a:ext cx="4041775" cy="631825"/>
                        </a:xfrm>
                        <a:prstGeom prst="rect">
                          <a:avLst/>
                        </a:prstGeom>
                        <a:noFill/>
                        <a:ln w="12700" cap="flat">
                          <a:noFill/>
                          <a:miter lim="400000"/>
                        </a:ln>
                        <a:effectLst/>
                      </wps:spPr>
                      <wps:txbx>
                        <w:txbxContent>
                          <w:p w14:paraId="305BBF64" w14:textId="77777777" w:rsidR="002A1612" w:rsidRDefault="002A1612" w:rsidP="001C6C01">
                            <w:pPr>
                              <w:pStyle w:val="Nadpis1"/>
                            </w:pPr>
                            <w:bookmarkStart w:id="194" w:name="_Toc146267269"/>
                            <w:proofErr w:type="spellStart"/>
                            <w:r>
                              <w:t>Pracovní</w:t>
                            </w:r>
                            <w:proofErr w:type="spellEnd"/>
                            <w:r>
                              <w:t xml:space="preserve"> list U5-1: </w:t>
                            </w:r>
                            <w:proofErr w:type="spellStart"/>
                            <w:r>
                              <w:t>Čtyři</w:t>
                            </w:r>
                            <w:proofErr w:type="spellEnd"/>
                            <w:r>
                              <w:t xml:space="preserve"> </w:t>
                            </w:r>
                            <w:proofErr w:type="spellStart"/>
                            <w:r>
                              <w:t>čáry</w:t>
                            </w:r>
                            <w:bookmarkEnd w:id="194"/>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D57897" id="_x0000_s1748" type="#_x0000_t202" alt="officeArt object" style="position:absolute;margin-left:-107.05pt;margin-top:586.75pt;width:318.25pt;height:49.75pt;rotation:-90;z-index:25349632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9112 -58287 12488 -58287 12488 79887 9112 79887 9112 -5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" filled="f" stroked="f" strokeweight="1pt">
                <v:stroke miterlimit="4"/>
                <v:textbox inset="4pt,4pt,4pt,4pt">
                  <w:txbxContent>
                    <w:p w14:paraId="305BBF64" w14:textId="77777777" w:rsidR="002A1612" w:rsidRDefault="002A1612" w:rsidP="001C6C01">
                      <w:pPr>
                        <w:pStyle w:val="Nadpis1"/>
                      </w:pPr>
                      <w:bookmarkStart w:id="195" w:name="_Toc146267269"/>
                      <w:proofErr w:type="spellStart"/>
                      <w:r>
                        <w:t>Pracovní</w:t>
                      </w:r>
                      <w:proofErr w:type="spellEnd"/>
                      <w:r>
                        <w:t xml:space="preserve"> list U5-1: </w:t>
                      </w:r>
                      <w:proofErr w:type="spellStart"/>
                      <w:r>
                        <w:t>Čtyři</w:t>
                      </w:r>
                      <w:proofErr w:type="spellEnd"/>
                      <w:r>
                        <w:t xml:space="preserve"> </w:t>
                      </w:r>
                      <w:proofErr w:type="spellStart"/>
                      <w:r>
                        <w:t>čáry</w:t>
                      </w:r>
                      <w:bookmarkEnd w:id="195"/>
                      <w:proofErr w:type="spellEnd"/>
                    </w:p>
                  </w:txbxContent>
                </v:textbox>
                <w10:wrap type="through" anchorx="page" anchory="page"/>
              </v:shape>
            </w:pict>
          </mc:Fallback>
        </mc:AlternateContent>
      </w:r>
      <w:bookmarkEnd w:id="150"/>
    </w:p>
    <w:sectPr w:rsidR="006B07BD" w:rsidRPr="00FE1D98" w:rsidSect="00013A39">
      <w:pgSz w:w="11906" w:h="16838"/>
      <w:pgMar w:top="1021" w:right="1134" w:bottom="1021" w:left="1134"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40DFD" w14:textId="77777777" w:rsidR="006466EA" w:rsidRDefault="006466EA" w:rsidP="00B92E26">
      <w:pPr>
        <w:spacing w:after="0" w:line="240" w:lineRule="auto"/>
      </w:pPr>
      <w:r>
        <w:separator/>
      </w:r>
    </w:p>
  </w:endnote>
  <w:endnote w:type="continuationSeparator" w:id="0">
    <w:p w14:paraId="08138251" w14:textId="77777777" w:rsidR="006466EA" w:rsidRDefault="006466EA" w:rsidP="00B9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Futura">
    <w:altName w:val="Century Gothic"/>
    <w:panose1 w:val="00000000000000000000"/>
    <w:charset w:val="00"/>
    <w:family w:val="modern"/>
    <w:notTrueType/>
    <w:pitch w:val="variable"/>
    <w:sig w:usb0="A000002F" w:usb1="40000048" w:usb2="00000000" w:usb3="00000000" w:csb0="0000011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 w:name="Century Gothic">
    <w:panose1 w:val="020B05020202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EB5A" w14:textId="77777777" w:rsidR="002A1612" w:rsidRDefault="002A1612">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2B71" w14:textId="0BEC5C3B" w:rsidR="002A1612" w:rsidRDefault="002A1612" w:rsidP="00634657">
    <w:pPr>
      <w:pStyle w:val="Zpat"/>
      <w:jc w:val="center"/>
    </w:pPr>
    <w:r>
      <w:t>www.edscratchapp.com</w:t>
    </w:r>
    <w:r>
      <w:tab/>
    </w:r>
    <w:r>
      <w:tab/>
    </w:r>
    <w:r>
      <w:fldChar w:fldCharType="begin"/>
    </w:r>
    <w:r>
      <w:instrText>PAGE   \* MERGEFORMAT</w:instrText>
    </w:r>
    <w:r>
      <w:fldChar w:fldCharType="separate"/>
    </w:r>
    <w:r>
      <w:t>30</w:t>
    </w:r>
    <w:r>
      <w:fldChar w:fldCharType="end"/>
    </w:r>
  </w:p>
  <w:p w14:paraId="0527C7D8" w14:textId="622A4D82" w:rsidR="002A1612" w:rsidRDefault="002A16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A27CA" w14:textId="77777777" w:rsidR="002A1612" w:rsidRDefault="002A1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CF000" w14:textId="77777777" w:rsidR="006466EA" w:rsidRDefault="006466EA" w:rsidP="00B92E26">
      <w:pPr>
        <w:spacing w:after="0" w:line="240" w:lineRule="auto"/>
      </w:pPr>
      <w:r>
        <w:separator/>
      </w:r>
    </w:p>
  </w:footnote>
  <w:footnote w:type="continuationSeparator" w:id="0">
    <w:p w14:paraId="58BD5211" w14:textId="77777777" w:rsidR="006466EA" w:rsidRDefault="006466EA" w:rsidP="00B92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EB2A" w14:textId="77777777" w:rsidR="002A1612" w:rsidRDefault="002A1612">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44554" w14:textId="144FDFCE" w:rsidR="002A1612" w:rsidRDefault="002A1612">
    <w:pPr>
      <w:pStyle w:val="Zhlav"/>
    </w:pPr>
    <w:r>
      <w:ptab w:relativeTo="margin" w:alignment="center" w:leader="none"/>
    </w:r>
    <w:r>
      <w:ptab w:relativeTo="margin" w:alignment="right" w:leader="none"/>
    </w:r>
    <w:r>
      <w:t>Name_____________________________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A5DC0" w14:textId="77777777" w:rsidR="002A1612" w:rsidRDefault="002A1612">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EF997" w14:textId="289F3AA6" w:rsidR="002A1612" w:rsidRPr="002063D3" w:rsidRDefault="002A1612" w:rsidP="002063D3">
    <w:pPr>
      <w:pStyle w:val="Zhlav"/>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AA532" w14:textId="3E048879"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68E043E8" w14:textId="77777777" w:rsidR="002A1612" w:rsidRDefault="002A1612">
    <w:pPr>
      <w:pStyle w:val="Zhlav"/>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CC26" w14:textId="40B8F457"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19F6C3D2" w14:textId="77777777" w:rsidR="002A1612" w:rsidRDefault="002A1612">
    <w:pPr>
      <w:pStyle w:val="Zhlav"/>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87BE7" w14:textId="39D61CD6" w:rsidR="002A1612" w:rsidRDefault="002A1612" w:rsidP="002063D3">
    <w:pPr>
      <w:pStyle w:val="Zhlav"/>
    </w:pPr>
    <w:r>
      <w:ptab w:relativeTo="margin" w:alignment="center" w:leader="none"/>
    </w:r>
    <w:r>
      <w:ptab w:relativeTo="margin" w:alignment="right" w:leader="none"/>
    </w:r>
    <w:proofErr w:type="spellStart"/>
    <w:r>
      <w:t>Jméno</w:t>
    </w:r>
    <w:proofErr w:type="spellEnd"/>
    <w:r>
      <w:t>_____________________________</w:t>
    </w:r>
  </w:p>
  <w:p w14:paraId="55B60C62" w14:textId="77777777" w:rsidR="002A1612" w:rsidRDefault="002A1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78"/>
    <w:multiLevelType w:val="hybridMultilevel"/>
    <w:tmpl w:val="C23E50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9E28B8"/>
    <w:multiLevelType w:val="hybridMultilevel"/>
    <w:tmpl w:val="8F4A9F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C3270E"/>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6A2E39"/>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4434B4"/>
    <w:multiLevelType w:val="hybridMultilevel"/>
    <w:tmpl w:val="3B6C15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A285336"/>
    <w:multiLevelType w:val="hybridMultilevel"/>
    <w:tmpl w:val="285490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817705"/>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CAC62ED"/>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CD167B0"/>
    <w:multiLevelType w:val="hybridMultilevel"/>
    <w:tmpl w:val="27E85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17B5233"/>
    <w:multiLevelType w:val="hybridMultilevel"/>
    <w:tmpl w:val="896C6BE0"/>
    <w:lvl w:ilvl="0" w:tplc="1E54C708">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12835D9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2F20C53"/>
    <w:multiLevelType w:val="hybridMultilevel"/>
    <w:tmpl w:val="A22A8F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85752C"/>
    <w:multiLevelType w:val="hybridMultilevel"/>
    <w:tmpl w:val="168A1B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067CCD"/>
    <w:multiLevelType w:val="hybridMultilevel"/>
    <w:tmpl w:val="25883A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FC91FDC"/>
    <w:multiLevelType w:val="hybridMultilevel"/>
    <w:tmpl w:val="DAA0AC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04372CF"/>
    <w:multiLevelType w:val="hybridMultilevel"/>
    <w:tmpl w:val="0C3CDF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0580FDE"/>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0632CDD"/>
    <w:multiLevelType w:val="hybridMultilevel"/>
    <w:tmpl w:val="C32852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1D1089B"/>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3215397"/>
    <w:multiLevelType w:val="hybridMultilevel"/>
    <w:tmpl w:val="0DE2E508"/>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23510EA6"/>
    <w:multiLevelType w:val="hybridMultilevel"/>
    <w:tmpl w:val="2DBCDC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39E23FB"/>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3D31294"/>
    <w:multiLevelType w:val="hybridMultilevel"/>
    <w:tmpl w:val="107846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42F49EC"/>
    <w:multiLevelType w:val="hybridMultilevel"/>
    <w:tmpl w:val="4C560B56"/>
    <w:lvl w:ilvl="0" w:tplc="C18A799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47E3A07"/>
    <w:multiLevelType w:val="hybridMultilevel"/>
    <w:tmpl w:val="D7CC3C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8F444F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E6C1DC0"/>
    <w:multiLevelType w:val="hybridMultilevel"/>
    <w:tmpl w:val="2092F7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0875AB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1F37886"/>
    <w:multiLevelType w:val="hybridMultilevel"/>
    <w:tmpl w:val="43E626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2E422E5"/>
    <w:multiLevelType w:val="hybridMultilevel"/>
    <w:tmpl w:val="619877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2EF3D44"/>
    <w:multiLevelType w:val="hybridMultilevel"/>
    <w:tmpl w:val="B776C2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4CB19BA"/>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5EE187E"/>
    <w:multiLevelType w:val="hybridMultilevel"/>
    <w:tmpl w:val="ABE601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377677A5"/>
    <w:multiLevelType w:val="hybridMultilevel"/>
    <w:tmpl w:val="58063C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38D74B31"/>
    <w:multiLevelType w:val="hybridMultilevel"/>
    <w:tmpl w:val="8ED27332"/>
    <w:lvl w:ilvl="0" w:tplc="32D0DF6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ADE271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210E78"/>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3B737110"/>
    <w:multiLevelType w:val="hybridMultilevel"/>
    <w:tmpl w:val="FC841A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3BAB4494"/>
    <w:multiLevelType w:val="hybridMultilevel"/>
    <w:tmpl w:val="3C82D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3D647104"/>
    <w:multiLevelType w:val="hybridMultilevel"/>
    <w:tmpl w:val="858257A2"/>
    <w:lvl w:ilvl="0" w:tplc="6A6C302E">
      <w:start w:val="1"/>
      <w:numFmt w:val="bullet"/>
      <w:lvlText w:val="-"/>
      <w:lvlJc w:val="left"/>
      <w:pPr>
        <w:ind w:left="720" w:hanging="360"/>
      </w:pPr>
      <w:rPr>
        <w:rFonts w:ascii="Arial" w:eastAsiaTheme="minorHAnsi"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DFD52F0"/>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1E10D56"/>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430443B2"/>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43E20187"/>
    <w:multiLevelType w:val="hybridMultilevel"/>
    <w:tmpl w:val="93D24F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45368C3"/>
    <w:multiLevelType w:val="hybridMultilevel"/>
    <w:tmpl w:val="EA1AA9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45725668"/>
    <w:multiLevelType w:val="hybridMultilevel"/>
    <w:tmpl w:val="A4CA63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46847242"/>
    <w:multiLevelType w:val="hybridMultilevel"/>
    <w:tmpl w:val="ECA61F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46963BAB"/>
    <w:multiLevelType w:val="hybridMultilevel"/>
    <w:tmpl w:val="98CA14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8760CCE"/>
    <w:multiLevelType w:val="hybridMultilevel"/>
    <w:tmpl w:val="8E5C03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489B176B"/>
    <w:multiLevelType w:val="hybridMultilevel"/>
    <w:tmpl w:val="DF8222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4A3060E2"/>
    <w:multiLevelType w:val="hybridMultilevel"/>
    <w:tmpl w:val="E24039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4A3F178F"/>
    <w:multiLevelType w:val="hybridMultilevel"/>
    <w:tmpl w:val="0DE2E50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4A9D2C50"/>
    <w:multiLevelType w:val="hybridMultilevel"/>
    <w:tmpl w:val="328EE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AA4421D"/>
    <w:multiLevelType w:val="hybridMultilevel"/>
    <w:tmpl w:val="519E81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4B4677BD"/>
    <w:multiLevelType w:val="hybridMultilevel"/>
    <w:tmpl w:val="E07C94A6"/>
    <w:lvl w:ilvl="0" w:tplc="20B2D8EC">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4C191B32"/>
    <w:multiLevelType w:val="hybridMultilevel"/>
    <w:tmpl w:val="28C430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4D416D44"/>
    <w:multiLevelType w:val="hybridMultilevel"/>
    <w:tmpl w:val="1F6857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4F194551"/>
    <w:multiLevelType w:val="hybridMultilevel"/>
    <w:tmpl w:val="76A409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505515A3"/>
    <w:multiLevelType w:val="hybridMultilevel"/>
    <w:tmpl w:val="3F4232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1713510"/>
    <w:multiLevelType w:val="hybridMultilevel"/>
    <w:tmpl w:val="41AAAB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53F93C64"/>
    <w:multiLevelType w:val="hybridMultilevel"/>
    <w:tmpl w:val="D6EA49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56247518"/>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58DA70FB"/>
    <w:multiLevelType w:val="hybridMultilevel"/>
    <w:tmpl w:val="5E625C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5A5B131B"/>
    <w:multiLevelType w:val="hybridMultilevel"/>
    <w:tmpl w:val="A686EBD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BB44DF2"/>
    <w:multiLevelType w:val="hybridMultilevel"/>
    <w:tmpl w:val="738AE7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DA83929"/>
    <w:multiLevelType w:val="hybridMultilevel"/>
    <w:tmpl w:val="9E687AC4"/>
    <w:lvl w:ilvl="0" w:tplc="20B2D8E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5FD37F2D"/>
    <w:multiLevelType w:val="hybridMultilevel"/>
    <w:tmpl w:val="E9029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60D04523"/>
    <w:multiLevelType w:val="hybridMultilevel"/>
    <w:tmpl w:val="7700A07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632127DF"/>
    <w:multiLevelType w:val="hybridMultilevel"/>
    <w:tmpl w:val="84620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8DB6488"/>
    <w:multiLevelType w:val="hybridMultilevel"/>
    <w:tmpl w:val="A4AE20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6C513746"/>
    <w:multiLevelType w:val="hybridMultilevel"/>
    <w:tmpl w:val="7DA4A37E"/>
    <w:lvl w:ilvl="0" w:tplc="8C982446">
      <w:start w:val="1"/>
      <w:numFmt w:val="bullet"/>
      <w:lvlText w:val=""/>
      <w:lvlJc w:val="left"/>
      <w:pPr>
        <w:ind w:left="720" w:hanging="360"/>
      </w:pPr>
      <w:rPr>
        <w:rFonts w:ascii="Symbol" w:hAnsi="Symbol" w:hint="default"/>
        <w:b/>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70FC317A"/>
    <w:multiLevelType w:val="hybridMultilevel"/>
    <w:tmpl w:val="9F3E9A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731E100E"/>
    <w:multiLevelType w:val="hybridMultilevel"/>
    <w:tmpl w:val="F40654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737532BD"/>
    <w:multiLevelType w:val="hybridMultilevel"/>
    <w:tmpl w:val="FE5EF0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738B5BDC"/>
    <w:multiLevelType w:val="hybridMultilevel"/>
    <w:tmpl w:val="15305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745777A7"/>
    <w:multiLevelType w:val="hybridMultilevel"/>
    <w:tmpl w:val="1ECE05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4C4442E"/>
    <w:multiLevelType w:val="hybridMultilevel"/>
    <w:tmpl w:val="4A8C73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75AC088F"/>
    <w:multiLevelType w:val="hybridMultilevel"/>
    <w:tmpl w:val="10F4A3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63F1114"/>
    <w:multiLevelType w:val="hybridMultilevel"/>
    <w:tmpl w:val="780CD19C"/>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78261010"/>
    <w:multiLevelType w:val="hybridMultilevel"/>
    <w:tmpl w:val="E50ECB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A4F7BF9"/>
    <w:multiLevelType w:val="hybridMultilevel"/>
    <w:tmpl w:val="630C61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7DBC5951"/>
    <w:multiLevelType w:val="hybridMultilevel"/>
    <w:tmpl w:val="7D98BE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93588618">
    <w:abstractNumId w:val="61"/>
  </w:num>
  <w:num w:numId="2" w16cid:durableId="1442920673">
    <w:abstractNumId w:val="2"/>
  </w:num>
  <w:num w:numId="3" w16cid:durableId="1160998329">
    <w:abstractNumId w:val="78"/>
  </w:num>
  <w:num w:numId="4" w16cid:durableId="1508667890">
    <w:abstractNumId w:val="56"/>
  </w:num>
  <w:num w:numId="5" w16cid:durableId="283923927">
    <w:abstractNumId w:val="10"/>
  </w:num>
  <w:num w:numId="6" w16cid:durableId="561982440">
    <w:abstractNumId w:val="16"/>
  </w:num>
  <w:num w:numId="7" w16cid:durableId="2084645199">
    <w:abstractNumId w:val="35"/>
  </w:num>
  <w:num w:numId="8" w16cid:durableId="1283151238">
    <w:abstractNumId w:val="40"/>
  </w:num>
  <w:num w:numId="9" w16cid:durableId="1157918777">
    <w:abstractNumId w:val="28"/>
  </w:num>
  <w:num w:numId="10" w16cid:durableId="100035872">
    <w:abstractNumId w:val="68"/>
  </w:num>
  <w:num w:numId="11" w16cid:durableId="29454965">
    <w:abstractNumId w:val="79"/>
  </w:num>
  <w:num w:numId="12" w16cid:durableId="257913250">
    <w:abstractNumId w:val="7"/>
  </w:num>
  <w:num w:numId="13" w16cid:durableId="84962487">
    <w:abstractNumId w:val="75"/>
  </w:num>
  <w:num w:numId="14" w16cid:durableId="1214123989">
    <w:abstractNumId w:val="43"/>
  </w:num>
  <w:num w:numId="15" w16cid:durableId="2067100895">
    <w:abstractNumId w:val="51"/>
  </w:num>
  <w:num w:numId="16" w16cid:durableId="1607620468">
    <w:abstractNumId w:val="30"/>
  </w:num>
  <w:num w:numId="17" w16cid:durableId="1966157428">
    <w:abstractNumId w:val="52"/>
  </w:num>
  <w:num w:numId="18" w16cid:durableId="1494830800">
    <w:abstractNumId w:val="58"/>
  </w:num>
  <w:num w:numId="19" w16cid:durableId="1027098451">
    <w:abstractNumId w:val="76"/>
  </w:num>
  <w:num w:numId="20" w16cid:durableId="1048338158">
    <w:abstractNumId w:val="19"/>
  </w:num>
  <w:num w:numId="21" w16cid:durableId="1973173305">
    <w:abstractNumId w:val="1"/>
  </w:num>
  <w:num w:numId="22" w16cid:durableId="2047633026">
    <w:abstractNumId w:val="34"/>
  </w:num>
  <w:num w:numId="23" w16cid:durableId="819882848">
    <w:abstractNumId w:val="25"/>
  </w:num>
  <w:num w:numId="24" w16cid:durableId="199440769">
    <w:abstractNumId w:val="6"/>
  </w:num>
  <w:num w:numId="25" w16cid:durableId="1962180362">
    <w:abstractNumId w:val="36"/>
  </w:num>
  <w:num w:numId="26" w16cid:durableId="529412119">
    <w:abstractNumId w:val="54"/>
  </w:num>
  <w:num w:numId="27" w16cid:durableId="2014184420">
    <w:abstractNumId w:val="65"/>
  </w:num>
  <w:num w:numId="28" w16cid:durableId="965814102">
    <w:abstractNumId w:val="4"/>
  </w:num>
  <w:num w:numId="29" w16cid:durableId="1199006429">
    <w:abstractNumId w:val="29"/>
  </w:num>
  <w:num w:numId="30" w16cid:durableId="293490953">
    <w:abstractNumId w:val="26"/>
  </w:num>
  <w:num w:numId="31" w16cid:durableId="1773746570">
    <w:abstractNumId w:val="18"/>
  </w:num>
  <w:num w:numId="32" w16cid:durableId="745765149">
    <w:abstractNumId w:val="46"/>
  </w:num>
  <w:num w:numId="33" w16cid:durableId="1998921872">
    <w:abstractNumId w:val="32"/>
  </w:num>
  <w:num w:numId="34" w16cid:durableId="1655062129">
    <w:abstractNumId w:val="22"/>
  </w:num>
  <w:num w:numId="35" w16cid:durableId="1811706981">
    <w:abstractNumId w:val="60"/>
  </w:num>
  <w:num w:numId="36" w16cid:durableId="1562935281">
    <w:abstractNumId w:val="77"/>
  </w:num>
  <w:num w:numId="37" w16cid:durableId="1373653496">
    <w:abstractNumId w:val="73"/>
  </w:num>
  <w:num w:numId="38" w16cid:durableId="505098308">
    <w:abstractNumId w:val="27"/>
  </w:num>
  <w:num w:numId="39" w16cid:durableId="1773237517">
    <w:abstractNumId w:val="53"/>
  </w:num>
  <w:num w:numId="40" w16cid:durableId="1225411290">
    <w:abstractNumId w:val="48"/>
  </w:num>
  <w:num w:numId="41" w16cid:durableId="274795139">
    <w:abstractNumId w:val="63"/>
  </w:num>
  <w:num w:numId="42" w16cid:durableId="1437098010">
    <w:abstractNumId w:val="3"/>
  </w:num>
  <w:num w:numId="43" w16cid:durableId="1109006487">
    <w:abstractNumId w:val="66"/>
  </w:num>
  <w:num w:numId="44" w16cid:durableId="1232043214">
    <w:abstractNumId w:val="71"/>
  </w:num>
  <w:num w:numId="45" w16cid:durableId="948465731">
    <w:abstractNumId w:val="70"/>
  </w:num>
  <w:num w:numId="46" w16cid:durableId="696273067">
    <w:abstractNumId w:val="69"/>
  </w:num>
  <w:num w:numId="47" w16cid:durableId="2016877333">
    <w:abstractNumId w:val="74"/>
  </w:num>
  <w:num w:numId="48" w16cid:durableId="670068485">
    <w:abstractNumId w:val="12"/>
  </w:num>
  <w:num w:numId="49" w16cid:durableId="1903297091">
    <w:abstractNumId w:val="49"/>
  </w:num>
  <w:num w:numId="50" w16cid:durableId="832111851">
    <w:abstractNumId w:val="9"/>
  </w:num>
  <w:num w:numId="51" w16cid:durableId="1546210242">
    <w:abstractNumId w:val="50"/>
  </w:num>
  <w:num w:numId="52" w16cid:durableId="966160406">
    <w:abstractNumId w:val="5"/>
  </w:num>
  <w:num w:numId="53" w16cid:durableId="286743594">
    <w:abstractNumId w:val="38"/>
  </w:num>
  <w:num w:numId="54" w16cid:durableId="1402675404">
    <w:abstractNumId w:val="44"/>
  </w:num>
  <w:num w:numId="55" w16cid:durableId="1231962895">
    <w:abstractNumId w:val="33"/>
  </w:num>
  <w:num w:numId="56" w16cid:durableId="510413692">
    <w:abstractNumId w:val="15"/>
  </w:num>
  <w:num w:numId="57" w16cid:durableId="903219976">
    <w:abstractNumId w:val="21"/>
  </w:num>
  <w:num w:numId="58" w16cid:durableId="901015813">
    <w:abstractNumId w:val="57"/>
  </w:num>
  <w:num w:numId="59" w16cid:durableId="1536311085">
    <w:abstractNumId w:val="24"/>
  </w:num>
  <w:num w:numId="60" w16cid:durableId="1589581157">
    <w:abstractNumId w:val="47"/>
  </w:num>
  <w:num w:numId="61" w16cid:durableId="239340078">
    <w:abstractNumId w:val="14"/>
  </w:num>
  <w:num w:numId="62" w16cid:durableId="990911026">
    <w:abstractNumId w:val="55"/>
  </w:num>
  <w:num w:numId="63" w16cid:durableId="2061127966">
    <w:abstractNumId w:val="42"/>
  </w:num>
  <w:num w:numId="64" w16cid:durableId="1659919892">
    <w:abstractNumId w:val="67"/>
  </w:num>
  <w:num w:numId="65" w16cid:durableId="2081096488">
    <w:abstractNumId w:val="0"/>
  </w:num>
  <w:num w:numId="66" w16cid:durableId="1622876379">
    <w:abstractNumId w:val="11"/>
  </w:num>
  <w:num w:numId="67" w16cid:durableId="1933783130">
    <w:abstractNumId w:val="64"/>
  </w:num>
  <w:num w:numId="68" w16cid:durableId="1400513886">
    <w:abstractNumId w:val="62"/>
  </w:num>
  <w:num w:numId="69" w16cid:durableId="16546078">
    <w:abstractNumId w:val="59"/>
  </w:num>
  <w:num w:numId="70" w16cid:durableId="1426919464">
    <w:abstractNumId w:val="45"/>
  </w:num>
  <w:num w:numId="71" w16cid:durableId="1462533365">
    <w:abstractNumId w:val="17"/>
  </w:num>
  <w:num w:numId="72" w16cid:durableId="165946961">
    <w:abstractNumId w:val="41"/>
  </w:num>
  <w:num w:numId="73" w16cid:durableId="1590383951">
    <w:abstractNumId w:val="72"/>
  </w:num>
  <w:num w:numId="74" w16cid:durableId="1229149965">
    <w:abstractNumId w:val="37"/>
  </w:num>
  <w:num w:numId="75" w16cid:durableId="1051920217">
    <w:abstractNumId w:val="80"/>
  </w:num>
  <w:num w:numId="76" w16cid:durableId="1866358694">
    <w:abstractNumId w:val="39"/>
  </w:num>
  <w:num w:numId="77" w16cid:durableId="1726561412">
    <w:abstractNumId w:val="20"/>
  </w:num>
  <w:num w:numId="78" w16cid:durableId="740835389">
    <w:abstractNumId w:val="81"/>
  </w:num>
  <w:num w:numId="79" w16cid:durableId="1844776188">
    <w:abstractNumId w:val="8"/>
  </w:num>
  <w:num w:numId="80" w16cid:durableId="1576160479">
    <w:abstractNumId w:val="31"/>
  </w:num>
  <w:num w:numId="81" w16cid:durableId="1126847111">
    <w:abstractNumId w:val="13"/>
  </w:num>
  <w:num w:numId="82" w16cid:durableId="1364091282">
    <w:abstractNumId w:val="2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U0NzU2sLSwtDA0MrdQ0lEKTi0uzszPAykwMqgFAB4viBgtAAAA"/>
  </w:docVars>
  <w:rsids>
    <w:rsidRoot w:val="00C048AA"/>
    <w:rsid w:val="0000003A"/>
    <w:rsid w:val="000003B9"/>
    <w:rsid w:val="00001431"/>
    <w:rsid w:val="00002009"/>
    <w:rsid w:val="000030B6"/>
    <w:rsid w:val="00003A2F"/>
    <w:rsid w:val="000044E6"/>
    <w:rsid w:val="0000478E"/>
    <w:rsid w:val="00005E25"/>
    <w:rsid w:val="0000643A"/>
    <w:rsid w:val="00007333"/>
    <w:rsid w:val="000075F8"/>
    <w:rsid w:val="00007BE6"/>
    <w:rsid w:val="00007C0C"/>
    <w:rsid w:val="0001028D"/>
    <w:rsid w:val="000129D2"/>
    <w:rsid w:val="00013A39"/>
    <w:rsid w:val="000142D9"/>
    <w:rsid w:val="00014714"/>
    <w:rsid w:val="00014C94"/>
    <w:rsid w:val="00015988"/>
    <w:rsid w:val="00015B1D"/>
    <w:rsid w:val="00016D0F"/>
    <w:rsid w:val="00020561"/>
    <w:rsid w:val="0002094E"/>
    <w:rsid w:val="00022423"/>
    <w:rsid w:val="000246D2"/>
    <w:rsid w:val="00026D9C"/>
    <w:rsid w:val="00027451"/>
    <w:rsid w:val="00027799"/>
    <w:rsid w:val="00031E1F"/>
    <w:rsid w:val="000324E3"/>
    <w:rsid w:val="00033347"/>
    <w:rsid w:val="00036B7D"/>
    <w:rsid w:val="00037694"/>
    <w:rsid w:val="00040130"/>
    <w:rsid w:val="000405BE"/>
    <w:rsid w:val="00041C58"/>
    <w:rsid w:val="00042840"/>
    <w:rsid w:val="00042E37"/>
    <w:rsid w:val="00043CDD"/>
    <w:rsid w:val="00043EA9"/>
    <w:rsid w:val="000441CD"/>
    <w:rsid w:val="00044757"/>
    <w:rsid w:val="00044BCF"/>
    <w:rsid w:val="00044D50"/>
    <w:rsid w:val="00045521"/>
    <w:rsid w:val="0004684A"/>
    <w:rsid w:val="00047834"/>
    <w:rsid w:val="00051E3C"/>
    <w:rsid w:val="00053DA0"/>
    <w:rsid w:val="00055EF1"/>
    <w:rsid w:val="00060BDF"/>
    <w:rsid w:val="00061D2E"/>
    <w:rsid w:val="000636EE"/>
    <w:rsid w:val="0006411E"/>
    <w:rsid w:val="00064CC0"/>
    <w:rsid w:val="0006617D"/>
    <w:rsid w:val="000675BC"/>
    <w:rsid w:val="000677DD"/>
    <w:rsid w:val="00067804"/>
    <w:rsid w:val="00067D58"/>
    <w:rsid w:val="00067F7D"/>
    <w:rsid w:val="00070227"/>
    <w:rsid w:val="00072B8A"/>
    <w:rsid w:val="00072CAD"/>
    <w:rsid w:val="0007377D"/>
    <w:rsid w:val="00073C23"/>
    <w:rsid w:val="000742CF"/>
    <w:rsid w:val="000747B9"/>
    <w:rsid w:val="0007608D"/>
    <w:rsid w:val="00076919"/>
    <w:rsid w:val="00076C6A"/>
    <w:rsid w:val="00080AA0"/>
    <w:rsid w:val="0008142E"/>
    <w:rsid w:val="00081A7F"/>
    <w:rsid w:val="00082597"/>
    <w:rsid w:val="00082B3B"/>
    <w:rsid w:val="00083E0E"/>
    <w:rsid w:val="0008520E"/>
    <w:rsid w:val="00087CFF"/>
    <w:rsid w:val="000900F2"/>
    <w:rsid w:val="00091473"/>
    <w:rsid w:val="000939BE"/>
    <w:rsid w:val="00095442"/>
    <w:rsid w:val="00096311"/>
    <w:rsid w:val="00097305"/>
    <w:rsid w:val="000973AE"/>
    <w:rsid w:val="00097569"/>
    <w:rsid w:val="00097605"/>
    <w:rsid w:val="000979D1"/>
    <w:rsid w:val="000A0578"/>
    <w:rsid w:val="000A0FDC"/>
    <w:rsid w:val="000A1280"/>
    <w:rsid w:val="000A1D02"/>
    <w:rsid w:val="000A2052"/>
    <w:rsid w:val="000A20BE"/>
    <w:rsid w:val="000A3128"/>
    <w:rsid w:val="000A324E"/>
    <w:rsid w:val="000A37F6"/>
    <w:rsid w:val="000A46CD"/>
    <w:rsid w:val="000A5E7F"/>
    <w:rsid w:val="000A646F"/>
    <w:rsid w:val="000A7014"/>
    <w:rsid w:val="000A771B"/>
    <w:rsid w:val="000A7A95"/>
    <w:rsid w:val="000B3068"/>
    <w:rsid w:val="000B3248"/>
    <w:rsid w:val="000B44DB"/>
    <w:rsid w:val="000B4F95"/>
    <w:rsid w:val="000B7690"/>
    <w:rsid w:val="000B7D84"/>
    <w:rsid w:val="000C0903"/>
    <w:rsid w:val="000C0945"/>
    <w:rsid w:val="000C0AFB"/>
    <w:rsid w:val="000C0D70"/>
    <w:rsid w:val="000C1DE4"/>
    <w:rsid w:val="000C3A18"/>
    <w:rsid w:val="000C5387"/>
    <w:rsid w:val="000C5F62"/>
    <w:rsid w:val="000C73A5"/>
    <w:rsid w:val="000D05B8"/>
    <w:rsid w:val="000D0E92"/>
    <w:rsid w:val="000D121C"/>
    <w:rsid w:val="000D5E16"/>
    <w:rsid w:val="000D67DD"/>
    <w:rsid w:val="000E193B"/>
    <w:rsid w:val="000E2FAA"/>
    <w:rsid w:val="000E3BE2"/>
    <w:rsid w:val="000E3E07"/>
    <w:rsid w:val="000E4CCB"/>
    <w:rsid w:val="000E5464"/>
    <w:rsid w:val="000E5467"/>
    <w:rsid w:val="000E59A0"/>
    <w:rsid w:val="000E62D3"/>
    <w:rsid w:val="000F19C4"/>
    <w:rsid w:val="000F2621"/>
    <w:rsid w:val="000F3A40"/>
    <w:rsid w:val="000F4439"/>
    <w:rsid w:val="000F466B"/>
    <w:rsid w:val="000F4B04"/>
    <w:rsid w:val="000F62CA"/>
    <w:rsid w:val="000F7038"/>
    <w:rsid w:val="000F719F"/>
    <w:rsid w:val="000F7F18"/>
    <w:rsid w:val="000F7F68"/>
    <w:rsid w:val="00100145"/>
    <w:rsid w:val="001004BF"/>
    <w:rsid w:val="00100E9E"/>
    <w:rsid w:val="00100F2C"/>
    <w:rsid w:val="0010101A"/>
    <w:rsid w:val="001016C2"/>
    <w:rsid w:val="00102E03"/>
    <w:rsid w:val="0010402D"/>
    <w:rsid w:val="001042CD"/>
    <w:rsid w:val="001056C4"/>
    <w:rsid w:val="001057D6"/>
    <w:rsid w:val="00105A70"/>
    <w:rsid w:val="00106103"/>
    <w:rsid w:val="00106597"/>
    <w:rsid w:val="00106C3A"/>
    <w:rsid w:val="00107F74"/>
    <w:rsid w:val="001100C3"/>
    <w:rsid w:val="00110228"/>
    <w:rsid w:val="001113F2"/>
    <w:rsid w:val="00111B5E"/>
    <w:rsid w:val="001137F4"/>
    <w:rsid w:val="001140F4"/>
    <w:rsid w:val="001146D4"/>
    <w:rsid w:val="00114C01"/>
    <w:rsid w:val="00116A1B"/>
    <w:rsid w:val="00117379"/>
    <w:rsid w:val="00117906"/>
    <w:rsid w:val="00117B40"/>
    <w:rsid w:val="00117DA6"/>
    <w:rsid w:val="00117FD4"/>
    <w:rsid w:val="00120ABB"/>
    <w:rsid w:val="00120B49"/>
    <w:rsid w:val="00120F4B"/>
    <w:rsid w:val="00121081"/>
    <w:rsid w:val="00123339"/>
    <w:rsid w:val="00123E8B"/>
    <w:rsid w:val="00124088"/>
    <w:rsid w:val="00124222"/>
    <w:rsid w:val="0012444F"/>
    <w:rsid w:val="001247F7"/>
    <w:rsid w:val="00124F1D"/>
    <w:rsid w:val="001255E8"/>
    <w:rsid w:val="00125DD1"/>
    <w:rsid w:val="00126BFF"/>
    <w:rsid w:val="00127306"/>
    <w:rsid w:val="001273C1"/>
    <w:rsid w:val="00127869"/>
    <w:rsid w:val="001318C5"/>
    <w:rsid w:val="00131F79"/>
    <w:rsid w:val="0013294B"/>
    <w:rsid w:val="00132E3F"/>
    <w:rsid w:val="001336BF"/>
    <w:rsid w:val="00133EB9"/>
    <w:rsid w:val="00134782"/>
    <w:rsid w:val="00136D9D"/>
    <w:rsid w:val="00136E63"/>
    <w:rsid w:val="0014189E"/>
    <w:rsid w:val="00141CE6"/>
    <w:rsid w:val="0014561E"/>
    <w:rsid w:val="001458A9"/>
    <w:rsid w:val="00145CEF"/>
    <w:rsid w:val="001462A3"/>
    <w:rsid w:val="00147E15"/>
    <w:rsid w:val="00151565"/>
    <w:rsid w:val="00151905"/>
    <w:rsid w:val="00152632"/>
    <w:rsid w:val="00153F71"/>
    <w:rsid w:val="00154126"/>
    <w:rsid w:val="001557C9"/>
    <w:rsid w:val="00155BB4"/>
    <w:rsid w:val="00156F5E"/>
    <w:rsid w:val="00157170"/>
    <w:rsid w:val="001572B8"/>
    <w:rsid w:val="001574A4"/>
    <w:rsid w:val="00160510"/>
    <w:rsid w:val="00160D6F"/>
    <w:rsid w:val="00161990"/>
    <w:rsid w:val="00163345"/>
    <w:rsid w:val="0016384E"/>
    <w:rsid w:val="00163D1F"/>
    <w:rsid w:val="00163F47"/>
    <w:rsid w:val="00164903"/>
    <w:rsid w:val="00165477"/>
    <w:rsid w:val="0016596E"/>
    <w:rsid w:val="00166012"/>
    <w:rsid w:val="001663A8"/>
    <w:rsid w:val="00166F09"/>
    <w:rsid w:val="0017031C"/>
    <w:rsid w:val="00170E00"/>
    <w:rsid w:val="0017246E"/>
    <w:rsid w:val="00172955"/>
    <w:rsid w:val="001730E6"/>
    <w:rsid w:val="0017311A"/>
    <w:rsid w:val="00173EE5"/>
    <w:rsid w:val="001743C5"/>
    <w:rsid w:val="00175B4D"/>
    <w:rsid w:val="00175EBE"/>
    <w:rsid w:val="001763BE"/>
    <w:rsid w:val="00177432"/>
    <w:rsid w:val="00177CE8"/>
    <w:rsid w:val="00180557"/>
    <w:rsid w:val="001807AB"/>
    <w:rsid w:val="001815B8"/>
    <w:rsid w:val="00181A4B"/>
    <w:rsid w:val="00182502"/>
    <w:rsid w:val="00182877"/>
    <w:rsid w:val="00182985"/>
    <w:rsid w:val="00182A68"/>
    <w:rsid w:val="00183CFB"/>
    <w:rsid w:val="00184071"/>
    <w:rsid w:val="001847C1"/>
    <w:rsid w:val="001857D4"/>
    <w:rsid w:val="001874A7"/>
    <w:rsid w:val="0019026C"/>
    <w:rsid w:val="00190390"/>
    <w:rsid w:val="00191DEE"/>
    <w:rsid w:val="00191E89"/>
    <w:rsid w:val="00191E97"/>
    <w:rsid w:val="001922F5"/>
    <w:rsid w:val="00192AB2"/>
    <w:rsid w:val="00193865"/>
    <w:rsid w:val="001947D0"/>
    <w:rsid w:val="001948CD"/>
    <w:rsid w:val="001948F6"/>
    <w:rsid w:val="00194FB6"/>
    <w:rsid w:val="00195BD6"/>
    <w:rsid w:val="00195DCC"/>
    <w:rsid w:val="00196D69"/>
    <w:rsid w:val="0019761D"/>
    <w:rsid w:val="00197783"/>
    <w:rsid w:val="001A1DD5"/>
    <w:rsid w:val="001A1ECF"/>
    <w:rsid w:val="001A287C"/>
    <w:rsid w:val="001A2989"/>
    <w:rsid w:val="001A3249"/>
    <w:rsid w:val="001A3A05"/>
    <w:rsid w:val="001A666A"/>
    <w:rsid w:val="001A69F9"/>
    <w:rsid w:val="001B065F"/>
    <w:rsid w:val="001B0810"/>
    <w:rsid w:val="001B0FAF"/>
    <w:rsid w:val="001B1459"/>
    <w:rsid w:val="001B148B"/>
    <w:rsid w:val="001B1605"/>
    <w:rsid w:val="001B2C51"/>
    <w:rsid w:val="001B2D9C"/>
    <w:rsid w:val="001B39F2"/>
    <w:rsid w:val="001B438E"/>
    <w:rsid w:val="001B4A27"/>
    <w:rsid w:val="001B50BC"/>
    <w:rsid w:val="001B5944"/>
    <w:rsid w:val="001B6A06"/>
    <w:rsid w:val="001B74EF"/>
    <w:rsid w:val="001B771F"/>
    <w:rsid w:val="001C029C"/>
    <w:rsid w:val="001C0AD2"/>
    <w:rsid w:val="001C10DF"/>
    <w:rsid w:val="001C1F6A"/>
    <w:rsid w:val="001C2480"/>
    <w:rsid w:val="001C2F77"/>
    <w:rsid w:val="001C3B4C"/>
    <w:rsid w:val="001C42E4"/>
    <w:rsid w:val="001C4649"/>
    <w:rsid w:val="001C51DF"/>
    <w:rsid w:val="001C61B2"/>
    <w:rsid w:val="001C6216"/>
    <w:rsid w:val="001C6C01"/>
    <w:rsid w:val="001C7142"/>
    <w:rsid w:val="001C7C2C"/>
    <w:rsid w:val="001D054D"/>
    <w:rsid w:val="001D35C5"/>
    <w:rsid w:val="001D5247"/>
    <w:rsid w:val="001D524E"/>
    <w:rsid w:val="001D5762"/>
    <w:rsid w:val="001D7ECB"/>
    <w:rsid w:val="001D7FC4"/>
    <w:rsid w:val="001E02AD"/>
    <w:rsid w:val="001E1245"/>
    <w:rsid w:val="001E187C"/>
    <w:rsid w:val="001E1AB0"/>
    <w:rsid w:val="001E20AE"/>
    <w:rsid w:val="001E3E4D"/>
    <w:rsid w:val="001E4C54"/>
    <w:rsid w:val="001E4CDC"/>
    <w:rsid w:val="001E61C8"/>
    <w:rsid w:val="001E62B3"/>
    <w:rsid w:val="001E64B2"/>
    <w:rsid w:val="001E75AA"/>
    <w:rsid w:val="001E7EA6"/>
    <w:rsid w:val="001F0918"/>
    <w:rsid w:val="001F1575"/>
    <w:rsid w:val="001F214C"/>
    <w:rsid w:val="001F35D3"/>
    <w:rsid w:val="001F489B"/>
    <w:rsid w:val="001F625A"/>
    <w:rsid w:val="001F7332"/>
    <w:rsid w:val="001F78B6"/>
    <w:rsid w:val="002000F9"/>
    <w:rsid w:val="0020035F"/>
    <w:rsid w:val="00201157"/>
    <w:rsid w:val="00201347"/>
    <w:rsid w:val="002035B7"/>
    <w:rsid w:val="0020424A"/>
    <w:rsid w:val="00205699"/>
    <w:rsid w:val="002058DF"/>
    <w:rsid w:val="002063D3"/>
    <w:rsid w:val="00206839"/>
    <w:rsid w:val="00206C1B"/>
    <w:rsid w:val="00206DB9"/>
    <w:rsid w:val="002079C6"/>
    <w:rsid w:val="002106BF"/>
    <w:rsid w:val="00210BB5"/>
    <w:rsid w:val="00210E5C"/>
    <w:rsid w:val="002114A0"/>
    <w:rsid w:val="00211A86"/>
    <w:rsid w:val="00211BA7"/>
    <w:rsid w:val="00212021"/>
    <w:rsid w:val="0021327A"/>
    <w:rsid w:val="00213487"/>
    <w:rsid w:val="002138F1"/>
    <w:rsid w:val="00214330"/>
    <w:rsid w:val="00214A5B"/>
    <w:rsid w:val="002157DE"/>
    <w:rsid w:val="002165CE"/>
    <w:rsid w:val="002216CE"/>
    <w:rsid w:val="00221C01"/>
    <w:rsid w:val="00223CC4"/>
    <w:rsid w:val="00226311"/>
    <w:rsid w:val="002267B6"/>
    <w:rsid w:val="00227791"/>
    <w:rsid w:val="002304B8"/>
    <w:rsid w:val="00230850"/>
    <w:rsid w:val="00230856"/>
    <w:rsid w:val="0023176A"/>
    <w:rsid w:val="00231C8B"/>
    <w:rsid w:val="00232116"/>
    <w:rsid w:val="0023232D"/>
    <w:rsid w:val="00233974"/>
    <w:rsid w:val="0023476E"/>
    <w:rsid w:val="00234AE2"/>
    <w:rsid w:val="0023536B"/>
    <w:rsid w:val="00235AB8"/>
    <w:rsid w:val="00235C29"/>
    <w:rsid w:val="00235FA4"/>
    <w:rsid w:val="00236641"/>
    <w:rsid w:val="002366B0"/>
    <w:rsid w:val="0023745A"/>
    <w:rsid w:val="00237809"/>
    <w:rsid w:val="002400BA"/>
    <w:rsid w:val="002405FE"/>
    <w:rsid w:val="002415BD"/>
    <w:rsid w:val="00241969"/>
    <w:rsid w:val="002433DC"/>
    <w:rsid w:val="002434DC"/>
    <w:rsid w:val="00243EC0"/>
    <w:rsid w:val="0024421D"/>
    <w:rsid w:val="00244669"/>
    <w:rsid w:val="002463D9"/>
    <w:rsid w:val="002464C8"/>
    <w:rsid w:val="00247528"/>
    <w:rsid w:val="00247E82"/>
    <w:rsid w:val="00251896"/>
    <w:rsid w:val="002528CA"/>
    <w:rsid w:val="00252B04"/>
    <w:rsid w:val="00252FFC"/>
    <w:rsid w:val="00253140"/>
    <w:rsid w:val="00253B03"/>
    <w:rsid w:val="002547D1"/>
    <w:rsid w:val="00255069"/>
    <w:rsid w:val="00255289"/>
    <w:rsid w:val="00255A1B"/>
    <w:rsid w:val="00257A5B"/>
    <w:rsid w:val="00257EAB"/>
    <w:rsid w:val="00261143"/>
    <w:rsid w:val="00263890"/>
    <w:rsid w:val="00263C88"/>
    <w:rsid w:val="002660B4"/>
    <w:rsid w:val="00266B87"/>
    <w:rsid w:val="0026793D"/>
    <w:rsid w:val="00267975"/>
    <w:rsid w:val="00270BA9"/>
    <w:rsid w:val="0027108C"/>
    <w:rsid w:val="002714DB"/>
    <w:rsid w:val="002717C8"/>
    <w:rsid w:val="002717E4"/>
    <w:rsid w:val="002717EE"/>
    <w:rsid w:val="00271A4B"/>
    <w:rsid w:val="00271F7E"/>
    <w:rsid w:val="00273DCA"/>
    <w:rsid w:val="002743BD"/>
    <w:rsid w:val="00274D05"/>
    <w:rsid w:val="00275242"/>
    <w:rsid w:val="0027631D"/>
    <w:rsid w:val="002777D3"/>
    <w:rsid w:val="0028382A"/>
    <w:rsid w:val="00283859"/>
    <w:rsid w:val="00284198"/>
    <w:rsid w:val="002909EB"/>
    <w:rsid w:val="00290D1A"/>
    <w:rsid w:val="002926E7"/>
    <w:rsid w:val="00293D71"/>
    <w:rsid w:val="00293EC1"/>
    <w:rsid w:val="00294329"/>
    <w:rsid w:val="002950E6"/>
    <w:rsid w:val="00295DD3"/>
    <w:rsid w:val="00296853"/>
    <w:rsid w:val="002A07FF"/>
    <w:rsid w:val="002A0DD6"/>
    <w:rsid w:val="002A1612"/>
    <w:rsid w:val="002A1DF0"/>
    <w:rsid w:val="002A304E"/>
    <w:rsid w:val="002A3D9E"/>
    <w:rsid w:val="002A3EB3"/>
    <w:rsid w:val="002A4335"/>
    <w:rsid w:val="002A491C"/>
    <w:rsid w:val="002A5E17"/>
    <w:rsid w:val="002A70C6"/>
    <w:rsid w:val="002A70D8"/>
    <w:rsid w:val="002A7201"/>
    <w:rsid w:val="002B3D98"/>
    <w:rsid w:val="002B3F3E"/>
    <w:rsid w:val="002B448B"/>
    <w:rsid w:val="002B4A3C"/>
    <w:rsid w:val="002B6452"/>
    <w:rsid w:val="002B6932"/>
    <w:rsid w:val="002B7C0F"/>
    <w:rsid w:val="002C0A1A"/>
    <w:rsid w:val="002C1836"/>
    <w:rsid w:val="002C1962"/>
    <w:rsid w:val="002C5277"/>
    <w:rsid w:val="002C5D20"/>
    <w:rsid w:val="002D0F83"/>
    <w:rsid w:val="002D37D8"/>
    <w:rsid w:val="002D3807"/>
    <w:rsid w:val="002D3B6E"/>
    <w:rsid w:val="002D44D4"/>
    <w:rsid w:val="002D5CDD"/>
    <w:rsid w:val="002D60E9"/>
    <w:rsid w:val="002D650E"/>
    <w:rsid w:val="002D67DD"/>
    <w:rsid w:val="002D6884"/>
    <w:rsid w:val="002D69F8"/>
    <w:rsid w:val="002D70E3"/>
    <w:rsid w:val="002D71B9"/>
    <w:rsid w:val="002E1B5E"/>
    <w:rsid w:val="002E24AD"/>
    <w:rsid w:val="002E5758"/>
    <w:rsid w:val="002E7731"/>
    <w:rsid w:val="002F0548"/>
    <w:rsid w:val="002F0949"/>
    <w:rsid w:val="002F156B"/>
    <w:rsid w:val="002F270C"/>
    <w:rsid w:val="002F2B27"/>
    <w:rsid w:val="002F356F"/>
    <w:rsid w:val="002F37FC"/>
    <w:rsid w:val="002F3F5A"/>
    <w:rsid w:val="002F46B8"/>
    <w:rsid w:val="002F5378"/>
    <w:rsid w:val="002F5647"/>
    <w:rsid w:val="002F588F"/>
    <w:rsid w:val="002F5AE8"/>
    <w:rsid w:val="002F6934"/>
    <w:rsid w:val="002F6C69"/>
    <w:rsid w:val="002F7159"/>
    <w:rsid w:val="002F7C21"/>
    <w:rsid w:val="003008DC"/>
    <w:rsid w:val="00301224"/>
    <w:rsid w:val="003014A0"/>
    <w:rsid w:val="003031BB"/>
    <w:rsid w:val="003034AA"/>
    <w:rsid w:val="003059F5"/>
    <w:rsid w:val="00305A55"/>
    <w:rsid w:val="0031038D"/>
    <w:rsid w:val="00315004"/>
    <w:rsid w:val="00315A2C"/>
    <w:rsid w:val="00315A63"/>
    <w:rsid w:val="00316C57"/>
    <w:rsid w:val="00320B5F"/>
    <w:rsid w:val="0032387E"/>
    <w:rsid w:val="00325326"/>
    <w:rsid w:val="0032569F"/>
    <w:rsid w:val="00326109"/>
    <w:rsid w:val="003267BC"/>
    <w:rsid w:val="00326BCD"/>
    <w:rsid w:val="00327328"/>
    <w:rsid w:val="00327DF2"/>
    <w:rsid w:val="00331187"/>
    <w:rsid w:val="00331CC5"/>
    <w:rsid w:val="003328DC"/>
    <w:rsid w:val="00333C14"/>
    <w:rsid w:val="003345F9"/>
    <w:rsid w:val="003346FA"/>
    <w:rsid w:val="003353F3"/>
    <w:rsid w:val="00335B55"/>
    <w:rsid w:val="00336A96"/>
    <w:rsid w:val="00336DF1"/>
    <w:rsid w:val="00337D2B"/>
    <w:rsid w:val="00344009"/>
    <w:rsid w:val="00347D9E"/>
    <w:rsid w:val="00350E8C"/>
    <w:rsid w:val="00351924"/>
    <w:rsid w:val="003536D5"/>
    <w:rsid w:val="00353AB8"/>
    <w:rsid w:val="0035427B"/>
    <w:rsid w:val="00355CFC"/>
    <w:rsid w:val="00355D67"/>
    <w:rsid w:val="00356441"/>
    <w:rsid w:val="00356D02"/>
    <w:rsid w:val="003571CC"/>
    <w:rsid w:val="00357620"/>
    <w:rsid w:val="003607FC"/>
    <w:rsid w:val="003622BE"/>
    <w:rsid w:val="00362479"/>
    <w:rsid w:val="003649CE"/>
    <w:rsid w:val="003660CC"/>
    <w:rsid w:val="003676B1"/>
    <w:rsid w:val="00367E2E"/>
    <w:rsid w:val="00367F1E"/>
    <w:rsid w:val="00370178"/>
    <w:rsid w:val="0037017B"/>
    <w:rsid w:val="00370185"/>
    <w:rsid w:val="0037088F"/>
    <w:rsid w:val="00371903"/>
    <w:rsid w:val="003719C4"/>
    <w:rsid w:val="00372213"/>
    <w:rsid w:val="00374B1B"/>
    <w:rsid w:val="00374CD4"/>
    <w:rsid w:val="0037575D"/>
    <w:rsid w:val="00377273"/>
    <w:rsid w:val="00377B62"/>
    <w:rsid w:val="0038001A"/>
    <w:rsid w:val="003802E6"/>
    <w:rsid w:val="00380F64"/>
    <w:rsid w:val="00381AFD"/>
    <w:rsid w:val="003832A3"/>
    <w:rsid w:val="00383E79"/>
    <w:rsid w:val="003850BB"/>
    <w:rsid w:val="00385C52"/>
    <w:rsid w:val="003877B2"/>
    <w:rsid w:val="00387D0B"/>
    <w:rsid w:val="00390143"/>
    <w:rsid w:val="003923D5"/>
    <w:rsid w:val="0039241C"/>
    <w:rsid w:val="00392E35"/>
    <w:rsid w:val="00393465"/>
    <w:rsid w:val="003937F9"/>
    <w:rsid w:val="00393C15"/>
    <w:rsid w:val="00394492"/>
    <w:rsid w:val="0039516A"/>
    <w:rsid w:val="0039648F"/>
    <w:rsid w:val="00396AAF"/>
    <w:rsid w:val="003A1598"/>
    <w:rsid w:val="003A2B08"/>
    <w:rsid w:val="003A5661"/>
    <w:rsid w:val="003A57B9"/>
    <w:rsid w:val="003A58C3"/>
    <w:rsid w:val="003B0057"/>
    <w:rsid w:val="003B0A25"/>
    <w:rsid w:val="003B2C52"/>
    <w:rsid w:val="003B35B7"/>
    <w:rsid w:val="003B3A4D"/>
    <w:rsid w:val="003B3C0D"/>
    <w:rsid w:val="003B43FF"/>
    <w:rsid w:val="003B4F80"/>
    <w:rsid w:val="003B564B"/>
    <w:rsid w:val="003B5AB7"/>
    <w:rsid w:val="003B65DE"/>
    <w:rsid w:val="003B7FF6"/>
    <w:rsid w:val="003C030A"/>
    <w:rsid w:val="003C04CE"/>
    <w:rsid w:val="003C07FE"/>
    <w:rsid w:val="003C0E74"/>
    <w:rsid w:val="003C1E85"/>
    <w:rsid w:val="003C32AF"/>
    <w:rsid w:val="003C34C3"/>
    <w:rsid w:val="003C38EE"/>
    <w:rsid w:val="003C62FC"/>
    <w:rsid w:val="003C6E10"/>
    <w:rsid w:val="003D0089"/>
    <w:rsid w:val="003D0130"/>
    <w:rsid w:val="003D0FCC"/>
    <w:rsid w:val="003D31E3"/>
    <w:rsid w:val="003D33D2"/>
    <w:rsid w:val="003D34A3"/>
    <w:rsid w:val="003D4CB9"/>
    <w:rsid w:val="003D560C"/>
    <w:rsid w:val="003D664E"/>
    <w:rsid w:val="003E1151"/>
    <w:rsid w:val="003E126F"/>
    <w:rsid w:val="003E28D6"/>
    <w:rsid w:val="003E301B"/>
    <w:rsid w:val="003E4CF5"/>
    <w:rsid w:val="003E594C"/>
    <w:rsid w:val="003E5E2A"/>
    <w:rsid w:val="003E6A40"/>
    <w:rsid w:val="003E7A30"/>
    <w:rsid w:val="003F03AA"/>
    <w:rsid w:val="003F3886"/>
    <w:rsid w:val="003F3B03"/>
    <w:rsid w:val="003F41DA"/>
    <w:rsid w:val="003F5162"/>
    <w:rsid w:val="003F5E20"/>
    <w:rsid w:val="003F6C0D"/>
    <w:rsid w:val="003F74E6"/>
    <w:rsid w:val="003F7BE5"/>
    <w:rsid w:val="00400913"/>
    <w:rsid w:val="00400959"/>
    <w:rsid w:val="00401679"/>
    <w:rsid w:val="00401DA0"/>
    <w:rsid w:val="004028BB"/>
    <w:rsid w:val="00403A42"/>
    <w:rsid w:val="004041EF"/>
    <w:rsid w:val="0040465E"/>
    <w:rsid w:val="00404AA8"/>
    <w:rsid w:val="00404C89"/>
    <w:rsid w:val="00404F2A"/>
    <w:rsid w:val="00405AAC"/>
    <w:rsid w:val="00406521"/>
    <w:rsid w:val="0040673E"/>
    <w:rsid w:val="00406C70"/>
    <w:rsid w:val="00406E55"/>
    <w:rsid w:val="00410718"/>
    <w:rsid w:val="00410AEF"/>
    <w:rsid w:val="00411A7D"/>
    <w:rsid w:val="00411B2B"/>
    <w:rsid w:val="00411E43"/>
    <w:rsid w:val="00412863"/>
    <w:rsid w:val="004129C8"/>
    <w:rsid w:val="00413D6D"/>
    <w:rsid w:val="00413E19"/>
    <w:rsid w:val="00414A20"/>
    <w:rsid w:val="00414EB1"/>
    <w:rsid w:val="004150CF"/>
    <w:rsid w:val="00415560"/>
    <w:rsid w:val="004157E9"/>
    <w:rsid w:val="00415BBF"/>
    <w:rsid w:val="00420E10"/>
    <w:rsid w:val="00421ED6"/>
    <w:rsid w:val="00422022"/>
    <w:rsid w:val="00422796"/>
    <w:rsid w:val="00422FFB"/>
    <w:rsid w:val="0042387F"/>
    <w:rsid w:val="00423B75"/>
    <w:rsid w:val="0042423B"/>
    <w:rsid w:val="00424340"/>
    <w:rsid w:val="00424AB9"/>
    <w:rsid w:val="00425547"/>
    <w:rsid w:val="00425AE0"/>
    <w:rsid w:val="00425C77"/>
    <w:rsid w:val="004268B0"/>
    <w:rsid w:val="00426F9F"/>
    <w:rsid w:val="00430D32"/>
    <w:rsid w:val="004318FB"/>
    <w:rsid w:val="00431A1E"/>
    <w:rsid w:val="00432D4A"/>
    <w:rsid w:val="00432FC2"/>
    <w:rsid w:val="00433A63"/>
    <w:rsid w:val="00433AE6"/>
    <w:rsid w:val="00433B60"/>
    <w:rsid w:val="0043430B"/>
    <w:rsid w:val="00434E81"/>
    <w:rsid w:val="00434FC1"/>
    <w:rsid w:val="00436E20"/>
    <w:rsid w:val="004404C0"/>
    <w:rsid w:val="0044054C"/>
    <w:rsid w:val="00440A88"/>
    <w:rsid w:val="00440C9F"/>
    <w:rsid w:val="00440E45"/>
    <w:rsid w:val="0044201D"/>
    <w:rsid w:val="004421B3"/>
    <w:rsid w:val="00442844"/>
    <w:rsid w:val="00444140"/>
    <w:rsid w:val="0044581C"/>
    <w:rsid w:val="00447C5F"/>
    <w:rsid w:val="004518C3"/>
    <w:rsid w:val="00451C85"/>
    <w:rsid w:val="0045339C"/>
    <w:rsid w:val="0045378A"/>
    <w:rsid w:val="004539FF"/>
    <w:rsid w:val="00453AE4"/>
    <w:rsid w:val="00454BA5"/>
    <w:rsid w:val="0046048F"/>
    <w:rsid w:val="0046140F"/>
    <w:rsid w:val="00461E29"/>
    <w:rsid w:val="004620D5"/>
    <w:rsid w:val="0046293E"/>
    <w:rsid w:val="00462B62"/>
    <w:rsid w:val="004635E7"/>
    <w:rsid w:val="00463B32"/>
    <w:rsid w:val="00464830"/>
    <w:rsid w:val="00466685"/>
    <w:rsid w:val="00470801"/>
    <w:rsid w:val="00471308"/>
    <w:rsid w:val="00471940"/>
    <w:rsid w:val="00471B13"/>
    <w:rsid w:val="0047208E"/>
    <w:rsid w:val="00472102"/>
    <w:rsid w:val="004721D0"/>
    <w:rsid w:val="004736BE"/>
    <w:rsid w:val="004752BD"/>
    <w:rsid w:val="004756F9"/>
    <w:rsid w:val="00475F00"/>
    <w:rsid w:val="004777AE"/>
    <w:rsid w:val="00480B88"/>
    <w:rsid w:val="00481660"/>
    <w:rsid w:val="00481DA7"/>
    <w:rsid w:val="00483D60"/>
    <w:rsid w:val="00485ECE"/>
    <w:rsid w:val="00487405"/>
    <w:rsid w:val="0049069F"/>
    <w:rsid w:val="00490EAA"/>
    <w:rsid w:val="00491317"/>
    <w:rsid w:val="004930D7"/>
    <w:rsid w:val="004930EE"/>
    <w:rsid w:val="00494512"/>
    <w:rsid w:val="00494B30"/>
    <w:rsid w:val="00494D4E"/>
    <w:rsid w:val="004951DC"/>
    <w:rsid w:val="00496350"/>
    <w:rsid w:val="004A18A7"/>
    <w:rsid w:val="004A1E44"/>
    <w:rsid w:val="004A35F1"/>
    <w:rsid w:val="004A43FF"/>
    <w:rsid w:val="004A4917"/>
    <w:rsid w:val="004A5E65"/>
    <w:rsid w:val="004A73B6"/>
    <w:rsid w:val="004A7C40"/>
    <w:rsid w:val="004B026B"/>
    <w:rsid w:val="004B2600"/>
    <w:rsid w:val="004B3364"/>
    <w:rsid w:val="004B5D66"/>
    <w:rsid w:val="004B61A9"/>
    <w:rsid w:val="004C0911"/>
    <w:rsid w:val="004C0B16"/>
    <w:rsid w:val="004C20F2"/>
    <w:rsid w:val="004C29EE"/>
    <w:rsid w:val="004C2EC7"/>
    <w:rsid w:val="004C32C5"/>
    <w:rsid w:val="004C367C"/>
    <w:rsid w:val="004C3C40"/>
    <w:rsid w:val="004C41D2"/>
    <w:rsid w:val="004C692D"/>
    <w:rsid w:val="004C7102"/>
    <w:rsid w:val="004C7BD9"/>
    <w:rsid w:val="004D0385"/>
    <w:rsid w:val="004D2692"/>
    <w:rsid w:val="004D2722"/>
    <w:rsid w:val="004D2BB0"/>
    <w:rsid w:val="004D446F"/>
    <w:rsid w:val="004D6428"/>
    <w:rsid w:val="004D7215"/>
    <w:rsid w:val="004E00CF"/>
    <w:rsid w:val="004E0ABA"/>
    <w:rsid w:val="004E1CDE"/>
    <w:rsid w:val="004E1FFF"/>
    <w:rsid w:val="004E3087"/>
    <w:rsid w:val="004E40A7"/>
    <w:rsid w:val="004E5349"/>
    <w:rsid w:val="004E6669"/>
    <w:rsid w:val="004E6E7C"/>
    <w:rsid w:val="004E7650"/>
    <w:rsid w:val="004E7A5E"/>
    <w:rsid w:val="004E7AE9"/>
    <w:rsid w:val="004F030D"/>
    <w:rsid w:val="004F0413"/>
    <w:rsid w:val="004F23D7"/>
    <w:rsid w:val="004F34CA"/>
    <w:rsid w:val="004F46BF"/>
    <w:rsid w:val="00500C7F"/>
    <w:rsid w:val="00501472"/>
    <w:rsid w:val="00501E3E"/>
    <w:rsid w:val="005029E4"/>
    <w:rsid w:val="005060A3"/>
    <w:rsid w:val="005067A3"/>
    <w:rsid w:val="00511071"/>
    <w:rsid w:val="0051116E"/>
    <w:rsid w:val="0051161D"/>
    <w:rsid w:val="00512991"/>
    <w:rsid w:val="005148E0"/>
    <w:rsid w:val="00515771"/>
    <w:rsid w:val="00515DA5"/>
    <w:rsid w:val="005165AC"/>
    <w:rsid w:val="005176BB"/>
    <w:rsid w:val="00517DCB"/>
    <w:rsid w:val="00520716"/>
    <w:rsid w:val="00521204"/>
    <w:rsid w:val="005217D4"/>
    <w:rsid w:val="00522D4C"/>
    <w:rsid w:val="00523260"/>
    <w:rsid w:val="005236DD"/>
    <w:rsid w:val="00523BB2"/>
    <w:rsid w:val="00527D5F"/>
    <w:rsid w:val="00530A55"/>
    <w:rsid w:val="0053299E"/>
    <w:rsid w:val="0053371E"/>
    <w:rsid w:val="005343FC"/>
    <w:rsid w:val="00536B23"/>
    <w:rsid w:val="00537A5A"/>
    <w:rsid w:val="0054067C"/>
    <w:rsid w:val="005415CE"/>
    <w:rsid w:val="0054277A"/>
    <w:rsid w:val="00544816"/>
    <w:rsid w:val="00545DE7"/>
    <w:rsid w:val="00547685"/>
    <w:rsid w:val="005476A7"/>
    <w:rsid w:val="00550370"/>
    <w:rsid w:val="00550827"/>
    <w:rsid w:val="00552343"/>
    <w:rsid w:val="005525FD"/>
    <w:rsid w:val="00553392"/>
    <w:rsid w:val="0055359F"/>
    <w:rsid w:val="005539C1"/>
    <w:rsid w:val="00553A03"/>
    <w:rsid w:val="00553A2A"/>
    <w:rsid w:val="00554D7E"/>
    <w:rsid w:val="00554E23"/>
    <w:rsid w:val="00554EE2"/>
    <w:rsid w:val="00555714"/>
    <w:rsid w:val="00555764"/>
    <w:rsid w:val="005561EC"/>
    <w:rsid w:val="00557ED1"/>
    <w:rsid w:val="0056066A"/>
    <w:rsid w:val="0056079C"/>
    <w:rsid w:val="00560858"/>
    <w:rsid w:val="00560C9F"/>
    <w:rsid w:val="00560CD9"/>
    <w:rsid w:val="00560E32"/>
    <w:rsid w:val="00561C82"/>
    <w:rsid w:val="0056285D"/>
    <w:rsid w:val="00564A22"/>
    <w:rsid w:val="0056527A"/>
    <w:rsid w:val="0056620B"/>
    <w:rsid w:val="00566F30"/>
    <w:rsid w:val="005713CB"/>
    <w:rsid w:val="00572C5F"/>
    <w:rsid w:val="00574443"/>
    <w:rsid w:val="005760A6"/>
    <w:rsid w:val="005760EB"/>
    <w:rsid w:val="0057676F"/>
    <w:rsid w:val="005771F6"/>
    <w:rsid w:val="005778CC"/>
    <w:rsid w:val="0058039A"/>
    <w:rsid w:val="00581E5B"/>
    <w:rsid w:val="00582F86"/>
    <w:rsid w:val="005834D2"/>
    <w:rsid w:val="00584F34"/>
    <w:rsid w:val="0058710A"/>
    <w:rsid w:val="00587297"/>
    <w:rsid w:val="00587A64"/>
    <w:rsid w:val="005918B8"/>
    <w:rsid w:val="005950C4"/>
    <w:rsid w:val="00597669"/>
    <w:rsid w:val="005A151E"/>
    <w:rsid w:val="005A1A90"/>
    <w:rsid w:val="005A21EA"/>
    <w:rsid w:val="005A233B"/>
    <w:rsid w:val="005A3179"/>
    <w:rsid w:val="005A4290"/>
    <w:rsid w:val="005A4721"/>
    <w:rsid w:val="005A52F8"/>
    <w:rsid w:val="005A578B"/>
    <w:rsid w:val="005A5E63"/>
    <w:rsid w:val="005A6A68"/>
    <w:rsid w:val="005A6F35"/>
    <w:rsid w:val="005A7E8B"/>
    <w:rsid w:val="005B04BB"/>
    <w:rsid w:val="005B19AC"/>
    <w:rsid w:val="005B1D4F"/>
    <w:rsid w:val="005B2378"/>
    <w:rsid w:val="005B3FE3"/>
    <w:rsid w:val="005B53F4"/>
    <w:rsid w:val="005B7EC2"/>
    <w:rsid w:val="005C0ACE"/>
    <w:rsid w:val="005C1EE7"/>
    <w:rsid w:val="005C2218"/>
    <w:rsid w:val="005C235E"/>
    <w:rsid w:val="005C2B13"/>
    <w:rsid w:val="005C491D"/>
    <w:rsid w:val="005C5581"/>
    <w:rsid w:val="005C5E6D"/>
    <w:rsid w:val="005C667D"/>
    <w:rsid w:val="005C6684"/>
    <w:rsid w:val="005D03BD"/>
    <w:rsid w:val="005D09A9"/>
    <w:rsid w:val="005D27DD"/>
    <w:rsid w:val="005D40D7"/>
    <w:rsid w:val="005D4FD6"/>
    <w:rsid w:val="005D52B5"/>
    <w:rsid w:val="005D5360"/>
    <w:rsid w:val="005D54A5"/>
    <w:rsid w:val="005D5CF2"/>
    <w:rsid w:val="005D63CB"/>
    <w:rsid w:val="005D72EE"/>
    <w:rsid w:val="005D7AB6"/>
    <w:rsid w:val="005D7CCE"/>
    <w:rsid w:val="005E0249"/>
    <w:rsid w:val="005E0571"/>
    <w:rsid w:val="005E0F9A"/>
    <w:rsid w:val="005E3DDC"/>
    <w:rsid w:val="005E662C"/>
    <w:rsid w:val="005E6973"/>
    <w:rsid w:val="005F3FA2"/>
    <w:rsid w:val="005F4111"/>
    <w:rsid w:val="005F4573"/>
    <w:rsid w:val="005F4E10"/>
    <w:rsid w:val="005F5D40"/>
    <w:rsid w:val="00600288"/>
    <w:rsid w:val="00606268"/>
    <w:rsid w:val="00606DCA"/>
    <w:rsid w:val="006074CA"/>
    <w:rsid w:val="00607AFE"/>
    <w:rsid w:val="00607C12"/>
    <w:rsid w:val="00607D75"/>
    <w:rsid w:val="006104D2"/>
    <w:rsid w:val="006118CB"/>
    <w:rsid w:val="00611CFB"/>
    <w:rsid w:val="0061259A"/>
    <w:rsid w:val="0061270D"/>
    <w:rsid w:val="00612FF8"/>
    <w:rsid w:val="006131A6"/>
    <w:rsid w:val="0061371A"/>
    <w:rsid w:val="00613E7E"/>
    <w:rsid w:val="0061571D"/>
    <w:rsid w:val="00615D98"/>
    <w:rsid w:val="00616ABB"/>
    <w:rsid w:val="00617EBF"/>
    <w:rsid w:val="00620B2F"/>
    <w:rsid w:val="006213C5"/>
    <w:rsid w:val="00622F44"/>
    <w:rsid w:val="00625630"/>
    <w:rsid w:val="00625BD7"/>
    <w:rsid w:val="006261D1"/>
    <w:rsid w:val="006271B4"/>
    <w:rsid w:val="00627559"/>
    <w:rsid w:val="0063052C"/>
    <w:rsid w:val="0063083E"/>
    <w:rsid w:val="00631E0D"/>
    <w:rsid w:val="0063215F"/>
    <w:rsid w:val="00633BB3"/>
    <w:rsid w:val="00634657"/>
    <w:rsid w:val="0063631F"/>
    <w:rsid w:val="00636C52"/>
    <w:rsid w:val="0063774E"/>
    <w:rsid w:val="00637D67"/>
    <w:rsid w:val="00640AAC"/>
    <w:rsid w:val="0064140F"/>
    <w:rsid w:val="0064269A"/>
    <w:rsid w:val="00644373"/>
    <w:rsid w:val="00645473"/>
    <w:rsid w:val="006466EA"/>
    <w:rsid w:val="00647765"/>
    <w:rsid w:val="006478AD"/>
    <w:rsid w:val="00647D30"/>
    <w:rsid w:val="006500E2"/>
    <w:rsid w:val="00650EF1"/>
    <w:rsid w:val="00651FA6"/>
    <w:rsid w:val="006539D0"/>
    <w:rsid w:val="00655A0C"/>
    <w:rsid w:val="006571F6"/>
    <w:rsid w:val="00657884"/>
    <w:rsid w:val="00657EC0"/>
    <w:rsid w:val="006604EA"/>
    <w:rsid w:val="00660591"/>
    <w:rsid w:val="00660B14"/>
    <w:rsid w:val="006618F7"/>
    <w:rsid w:val="00661A82"/>
    <w:rsid w:val="00661FEF"/>
    <w:rsid w:val="00662B43"/>
    <w:rsid w:val="00662BAE"/>
    <w:rsid w:val="006635A3"/>
    <w:rsid w:val="0066397F"/>
    <w:rsid w:val="00663E27"/>
    <w:rsid w:val="00664DA4"/>
    <w:rsid w:val="00665BB7"/>
    <w:rsid w:val="00665FAD"/>
    <w:rsid w:val="00666FF6"/>
    <w:rsid w:val="00667C72"/>
    <w:rsid w:val="00667FB3"/>
    <w:rsid w:val="00670C4E"/>
    <w:rsid w:val="00670E1A"/>
    <w:rsid w:val="006716D8"/>
    <w:rsid w:val="00672D32"/>
    <w:rsid w:val="006743E4"/>
    <w:rsid w:val="006747E3"/>
    <w:rsid w:val="0068003A"/>
    <w:rsid w:val="00681749"/>
    <w:rsid w:val="00681AB0"/>
    <w:rsid w:val="00681C53"/>
    <w:rsid w:val="00681FEE"/>
    <w:rsid w:val="006824E9"/>
    <w:rsid w:val="0068289F"/>
    <w:rsid w:val="00683657"/>
    <w:rsid w:val="00683B10"/>
    <w:rsid w:val="006844F2"/>
    <w:rsid w:val="006849AE"/>
    <w:rsid w:val="00684E04"/>
    <w:rsid w:val="00687526"/>
    <w:rsid w:val="00687B29"/>
    <w:rsid w:val="00687E6B"/>
    <w:rsid w:val="006900D9"/>
    <w:rsid w:val="00690846"/>
    <w:rsid w:val="00691D9F"/>
    <w:rsid w:val="00692A4E"/>
    <w:rsid w:val="00692D8C"/>
    <w:rsid w:val="00693815"/>
    <w:rsid w:val="00696628"/>
    <w:rsid w:val="00697EE6"/>
    <w:rsid w:val="00697F1F"/>
    <w:rsid w:val="006A0EC3"/>
    <w:rsid w:val="006A1177"/>
    <w:rsid w:val="006A1510"/>
    <w:rsid w:val="006A34CE"/>
    <w:rsid w:val="006A3585"/>
    <w:rsid w:val="006A3AF7"/>
    <w:rsid w:val="006A4A98"/>
    <w:rsid w:val="006A54CE"/>
    <w:rsid w:val="006A5A3E"/>
    <w:rsid w:val="006A5F26"/>
    <w:rsid w:val="006A6A99"/>
    <w:rsid w:val="006A7198"/>
    <w:rsid w:val="006A738B"/>
    <w:rsid w:val="006A79E9"/>
    <w:rsid w:val="006B07BD"/>
    <w:rsid w:val="006B1C7C"/>
    <w:rsid w:val="006B2932"/>
    <w:rsid w:val="006B3025"/>
    <w:rsid w:val="006B538A"/>
    <w:rsid w:val="006B75B1"/>
    <w:rsid w:val="006C04A0"/>
    <w:rsid w:val="006C11E1"/>
    <w:rsid w:val="006C2124"/>
    <w:rsid w:val="006C24FE"/>
    <w:rsid w:val="006C3122"/>
    <w:rsid w:val="006C44EC"/>
    <w:rsid w:val="006C4A1C"/>
    <w:rsid w:val="006C56E8"/>
    <w:rsid w:val="006C5766"/>
    <w:rsid w:val="006C60DA"/>
    <w:rsid w:val="006C62CD"/>
    <w:rsid w:val="006C70C6"/>
    <w:rsid w:val="006C719F"/>
    <w:rsid w:val="006D0043"/>
    <w:rsid w:val="006D0B28"/>
    <w:rsid w:val="006D2217"/>
    <w:rsid w:val="006D2D41"/>
    <w:rsid w:val="006D32FF"/>
    <w:rsid w:val="006D3F2E"/>
    <w:rsid w:val="006D3F61"/>
    <w:rsid w:val="006D4943"/>
    <w:rsid w:val="006D55FF"/>
    <w:rsid w:val="006D5A8D"/>
    <w:rsid w:val="006D5D32"/>
    <w:rsid w:val="006D68C8"/>
    <w:rsid w:val="006D6B13"/>
    <w:rsid w:val="006D76BB"/>
    <w:rsid w:val="006D78ED"/>
    <w:rsid w:val="006D7AF4"/>
    <w:rsid w:val="006E0253"/>
    <w:rsid w:val="006E09BF"/>
    <w:rsid w:val="006E0A72"/>
    <w:rsid w:val="006E167E"/>
    <w:rsid w:val="006E2B59"/>
    <w:rsid w:val="006E31B2"/>
    <w:rsid w:val="006E3F84"/>
    <w:rsid w:val="006E4660"/>
    <w:rsid w:val="006E4AA6"/>
    <w:rsid w:val="006E7277"/>
    <w:rsid w:val="006F06F9"/>
    <w:rsid w:val="006F081E"/>
    <w:rsid w:val="006F1AFC"/>
    <w:rsid w:val="006F1B98"/>
    <w:rsid w:val="006F336E"/>
    <w:rsid w:val="006F3B36"/>
    <w:rsid w:val="006F3DAE"/>
    <w:rsid w:val="006F4603"/>
    <w:rsid w:val="006F4EB0"/>
    <w:rsid w:val="006F5A61"/>
    <w:rsid w:val="006F688E"/>
    <w:rsid w:val="006F6D82"/>
    <w:rsid w:val="0070006D"/>
    <w:rsid w:val="00700CD0"/>
    <w:rsid w:val="00700E95"/>
    <w:rsid w:val="00700F1A"/>
    <w:rsid w:val="00702188"/>
    <w:rsid w:val="0070257D"/>
    <w:rsid w:val="0070386B"/>
    <w:rsid w:val="00704BEC"/>
    <w:rsid w:val="007050E8"/>
    <w:rsid w:val="007057F0"/>
    <w:rsid w:val="00705DDA"/>
    <w:rsid w:val="00707153"/>
    <w:rsid w:val="007071FD"/>
    <w:rsid w:val="00707C35"/>
    <w:rsid w:val="00710690"/>
    <w:rsid w:val="007107F7"/>
    <w:rsid w:val="00713404"/>
    <w:rsid w:val="007135F5"/>
    <w:rsid w:val="00713CE8"/>
    <w:rsid w:val="007143EB"/>
    <w:rsid w:val="007152D7"/>
    <w:rsid w:val="007153EB"/>
    <w:rsid w:val="00715510"/>
    <w:rsid w:val="00715692"/>
    <w:rsid w:val="007159BD"/>
    <w:rsid w:val="00715F84"/>
    <w:rsid w:val="007165C7"/>
    <w:rsid w:val="00717D05"/>
    <w:rsid w:val="00720D26"/>
    <w:rsid w:val="00722FAA"/>
    <w:rsid w:val="0072368C"/>
    <w:rsid w:val="00724B35"/>
    <w:rsid w:val="0072597F"/>
    <w:rsid w:val="00726276"/>
    <w:rsid w:val="00726940"/>
    <w:rsid w:val="00726EA4"/>
    <w:rsid w:val="00727259"/>
    <w:rsid w:val="00730195"/>
    <w:rsid w:val="00730EE1"/>
    <w:rsid w:val="00730EFF"/>
    <w:rsid w:val="00731104"/>
    <w:rsid w:val="00733462"/>
    <w:rsid w:val="00733BB3"/>
    <w:rsid w:val="00733E50"/>
    <w:rsid w:val="0073451D"/>
    <w:rsid w:val="00735F1D"/>
    <w:rsid w:val="00736050"/>
    <w:rsid w:val="00736888"/>
    <w:rsid w:val="00741760"/>
    <w:rsid w:val="007426BB"/>
    <w:rsid w:val="0074327D"/>
    <w:rsid w:val="007447D1"/>
    <w:rsid w:val="00744B29"/>
    <w:rsid w:val="00745233"/>
    <w:rsid w:val="00747DF5"/>
    <w:rsid w:val="0075139C"/>
    <w:rsid w:val="00752591"/>
    <w:rsid w:val="00752F33"/>
    <w:rsid w:val="00753762"/>
    <w:rsid w:val="007543A8"/>
    <w:rsid w:val="00754755"/>
    <w:rsid w:val="00755711"/>
    <w:rsid w:val="00755C35"/>
    <w:rsid w:val="00755C4A"/>
    <w:rsid w:val="00755ED2"/>
    <w:rsid w:val="00756146"/>
    <w:rsid w:val="0075622E"/>
    <w:rsid w:val="00760D5E"/>
    <w:rsid w:val="0076199A"/>
    <w:rsid w:val="00761D1F"/>
    <w:rsid w:val="00762247"/>
    <w:rsid w:val="00763D21"/>
    <w:rsid w:val="00764417"/>
    <w:rsid w:val="0076492E"/>
    <w:rsid w:val="00764F22"/>
    <w:rsid w:val="00765011"/>
    <w:rsid w:val="0076522A"/>
    <w:rsid w:val="00766C5B"/>
    <w:rsid w:val="00767B2B"/>
    <w:rsid w:val="007702A6"/>
    <w:rsid w:val="00770CB7"/>
    <w:rsid w:val="00771165"/>
    <w:rsid w:val="007712B6"/>
    <w:rsid w:val="00771383"/>
    <w:rsid w:val="007720F4"/>
    <w:rsid w:val="0077255F"/>
    <w:rsid w:val="00774BC1"/>
    <w:rsid w:val="00774BCD"/>
    <w:rsid w:val="00774E8A"/>
    <w:rsid w:val="007818E7"/>
    <w:rsid w:val="007822F1"/>
    <w:rsid w:val="00783ED6"/>
    <w:rsid w:val="007852ED"/>
    <w:rsid w:val="00786864"/>
    <w:rsid w:val="00791D71"/>
    <w:rsid w:val="007929B8"/>
    <w:rsid w:val="00792B5D"/>
    <w:rsid w:val="00793770"/>
    <w:rsid w:val="00793C92"/>
    <w:rsid w:val="00794FE7"/>
    <w:rsid w:val="00795FD8"/>
    <w:rsid w:val="0079620A"/>
    <w:rsid w:val="00796642"/>
    <w:rsid w:val="007970ED"/>
    <w:rsid w:val="00797329"/>
    <w:rsid w:val="00797C5D"/>
    <w:rsid w:val="007A04AB"/>
    <w:rsid w:val="007A151A"/>
    <w:rsid w:val="007A1BED"/>
    <w:rsid w:val="007A3494"/>
    <w:rsid w:val="007A43DE"/>
    <w:rsid w:val="007A4CD8"/>
    <w:rsid w:val="007A55CF"/>
    <w:rsid w:val="007A577C"/>
    <w:rsid w:val="007B0651"/>
    <w:rsid w:val="007B149D"/>
    <w:rsid w:val="007B17A2"/>
    <w:rsid w:val="007B274C"/>
    <w:rsid w:val="007B299E"/>
    <w:rsid w:val="007B2B51"/>
    <w:rsid w:val="007B317A"/>
    <w:rsid w:val="007B39F2"/>
    <w:rsid w:val="007B460B"/>
    <w:rsid w:val="007B46E7"/>
    <w:rsid w:val="007B4B3A"/>
    <w:rsid w:val="007B525B"/>
    <w:rsid w:val="007B533E"/>
    <w:rsid w:val="007B6FC1"/>
    <w:rsid w:val="007B6FE3"/>
    <w:rsid w:val="007B7087"/>
    <w:rsid w:val="007C1216"/>
    <w:rsid w:val="007C22BD"/>
    <w:rsid w:val="007C36BC"/>
    <w:rsid w:val="007C3C13"/>
    <w:rsid w:val="007C54AA"/>
    <w:rsid w:val="007C5B69"/>
    <w:rsid w:val="007C667F"/>
    <w:rsid w:val="007D0467"/>
    <w:rsid w:val="007D0CAF"/>
    <w:rsid w:val="007D0ECD"/>
    <w:rsid w:val="007D150F"/>
    <w:rsid w:val="007D4759"/>
    <w:rsid w:val="007D48D0"/>
    <w:rsid w:val="007D4B55"/>
    <w:rsid w:val="007D5750"/>
    <w:rsid w:val="007D58A9"/>
    <w:rsid w:val="007D5B44"/>
    <w:rsid w:val="007D6016"/>
    <w:rsid w:val="007D63E3"/>
    <w:rsid w:val="007D7458"/>
    <w:rsid w:val="007E1265"/>
    <w:rsid w:val="007E19AF"/>
    <w:rsid w:val="007E29C8"/>
    <w:rsid w:val="007E367D"/>
    <w:rsid w:val="007E40B2"/>
    <w:rsid w:val="007E4369"/>
    <w:rsid w:val="007E4738"/>
    <w:rsid w:val="007E4913"/>
    <w:rsid w:val="007E54F7"/>
    <w:rsid w:val="007E5A1C"/>
    <w:rsid w:val="007E711E"/>
    <w:rsid w:val="007E7BF9"/>
    <w:rsid w:val="007F0F41"/>
    <w:rsid w:val="007F25FE"/>
    <w:rsid w:val="007F3006"/>
    <w:rsid w:val="007F326D"/>
    <w:rsid w:val="007F3B70"/>
    <w:rsid w:val="007F4264"/>
    <w:rsid w:val="007F48D7"/>
    <w:rsid w:val="007F4C7F"/>
    <w:rsid w:val="007F56B3"/>
    <w:rsid w:val="007F7311"/>
    <w:rsid w:val="00800A36"/>
    <w:rsid w:val="00800BAA"/>
    <w:rsid w:val="00801568"/>
    <w:rsid w:val="008016EF"/>
    <w:rsid w:val="008019DC"/>
    <w:rsid w:val="008023AB"/>
    <w:rsid w:val="00802863"/>
    <w:rsid w:val="00804413"/>
    <w:rsid w:val="00804580"/>
    <w:rsid w:val="008048A2"/>
    <w:rsid w:val="00804BEB"/>
    <w:rsid w:val="00810111"/>
    <w:rsid w:val="00810657"/>
    <w:rsid w:val="00810D1D"/>
    <w:rsid w:val="00812CBC"/>
    <w:rsid w:val="00812EE5"/>
    <w:rsid w:val="008136EE"/>
    <w:rsid w:val="0081665C"/>
    <w:rsid w:val="00817DFF"/>
    <w:rsid w:val="00820D36"/>
    <w:rsid w:val="0082279D"/>
    <w:rsid w:val="0082325A"/>
    <w:rsid w:val="00823CB8"/>
    <w:rsid w:val="008246CA"/>
    <w:rsid w:val="008248B1"/>
    <w:rsid w:val="008251FE"/>
    <w:rsid w:val="00826491"/>
    <w:rsid w:val="00827488"/>
    <w:rsid w:val="00827B79"/>
    <w:rsid w:val="00830846"/>
    <w:rsid w:val="00832025"/>
    <w:rsid w:val="00832A3F"/>
    <w:rsid w:val="00832F6C"/>
    <w:rsid w:val="008334B5"/>
    <w:rsid w:val="00833996"/>
    <w:rsid w:val="008348C4"/>
    <w:rsid w:val="00837340"/>
    <w:rsid w:val="00837B7F"/>
    <w:rsid w:val="008404ED"/>
    <w:rsid w:val="0084343D"/>
    <w:rsid w:val="00843DAE"/>
    <w:rsid w:val="00844AA6"/>
    <w:rsid w:val="00845CDC"/>
    <w:rsid w:val="00845F49"/>
    <w:rsid w:val="008464DF"/>
    <w:rsid w:val="00846D65"/>
    <w:rsid w:val="00847064"/>
    <w:rsid w:val="00847131"/>
    <w:rsid w:val="008474AC"/>
    <w:rsid w:val="00847FDB"/>
    <w:rsid w:val="00850951"/>
    <w:rsid w:val="00851BE5"/>
    <w:rsid w:val="008537F5"/>
    <w:rsid w:val="00854602"/>
    <w:rsid w:val="00854865"/>
    <w:rsid w:val="00854DD3"/>
    <w:rsid w:val="008550DB"/>
    <w:rsid w:val="008551FB"/>
    <w:rsid w:val="0085574A"/>
    <w:rsid w:val="00855A47"/>
    <w:rsid w:val="00855E52"/>
    <w:rsid w:val="00855F03"/>
    <w:rsid w:val="00856AE6"/>
    <w:rsid w:val="00857FBF"/>
    <w:rsid w:val="0086008F"/>
    <w:rsid w:val="008605BB"/>
    <w:rsid w:val="00861C38"/>
    <w:rsid w:val="0086265F"/>
    <w:rsid w:val="00862C59"/>
    <w:rsid w:val="008630FA"/>
    <w:rsid w:val="0086381A"/>
    <w:rsid w:val="008665C3"/>
    <w:rsid w:val="00866C57"/>
    <w:rsid w:val="00866D22"/>
    <w:rsid w:val="00866DEE"/>
    <w:rsid w:val="0087011D"/>
    <w:rsid w:val="008702B6"/>
    <w:rsid w:val="008724FE"/>
    <w:rsid w:val="0087290E"/>
    <w:rsid w:val="00876654"/>
    <w:rsid w:val="00876CA0"/>
    <w:rsid w:val="0087701E"/>
    <w:rsid w:val="008816C5"/>
    <w:rsid w:val="0088172E"/>
    <w:rsid w:val="008853D0"/>
    <w:rsid w:val="00885997"/>
    <w:rsid w:val="00887B3C"/>
    <w:rsid w:val="008908FD"/>
    <w:rsid w:val="008909F3"/>
    <w:rsid w:val="00892F8B"/>
    <w:rsid w:val="00893653"/>
    <w:rsid w:val="008945BF"/>
    <w:rsid w:val="00895965"/>
    <w:rsid w:val="00895CF7"/>
    <w:rsid w:val="00896384"/>
    <w:rsid w:val="008976F1"/>
    <w:rsid w:val="00897ABC"/>
    <w:rsid w:val="00897F2A"/>
    <w:rsid w:val="008A05FE"/>
    <w:rsid w:val="008A22D9"/>
    <w:rsid w:val="008A3777"/>
    <w:rsid w:val="008A3D46"/>
    <w:rsid w:val="008A3F13"/>
    <w:rsid w:val="008A3FBA"/>
    <w:rsid w:val="008A673F"/>
    <w:rsid w:val="008A70AF"/>
    <w:rsid w:val="008A7955"/>
    <w:rsid w:val="008B05FC"/>
    <w:rsid w:val="008B076F"/>
    <w:rsid w:val="008B08FF"/>
    <w:rsid w:val="008B1579"/>
    <w:rsid w:val="008B2749"/>
    <w:rsid w:val="008B29F2"/>
    <w:rsid w:val="008B30B5"/>
    <w:rsid w:val="008B3734"/>
    <w:rsid w:val="008B3EE2"/>
    <w:rsid w:val="008B5D2D"/>
    <w:rsid w:val="008B5F37"/>
    <w:rsid w:val="008B6CDF"/>
    <w:rsid w:val="008C0855"/>
    <w:rsid w:val="008C11A2"/>
    <w:rsid w:val="008C2595"/>
    <w:rsid w:val="008C3047"/>
    <w:rsid w:val="008C4252"/>
    <w:rsid w:val="008C49F4"/>
    <w:rsid w:val="008C5C02"/>
    <w:rsid w:val="008C6164"/>
    <w:rsid w:val="008D161B"/>
    <w:rsid w:val="008D30F4"/>
    <w:rsid w:val="008D44BC"/>
    <w:rsid w:val="008D45E7"/>
    <w:rsid w:val="008D7145"/>
    <w:rsid w:val="008D798A"/>
    <w:rsid w:val="008E04D3"/>
    <w:rsid w:val="008E0758"/>
    <w:rsid w:val="008E1811"/>
    <w:rsid w:val="008E26C3"/>
    <w:rsid w:val="008E2B13"/>
    <w:rsid w:val="008E2E7D"/>
    <w:rsid w:val="008E390F"/>
    <w:rsid w:val="008E5771"/>
    <w:rsid w:val="008E746E"/>
    <w:rsid w:val="008F0538"/>
    <w:rsid w:val="008F0583"/>
    <w:rsid w:val="008F20F4"/>
    <w:rsid w:val="008F297D"/>
    <w:rsid w:val="008F4DEF"/>
    <w:rsid w:val="008F5428"/>
    <w:rsid w:val="008F636A"/>
    <w:rsid w:val="008F74B4"/>
    <w:rsid w:val="008F78A3"/>
    <w:rsid w:val="008F7962"/>
    <w:rsid w:val="008F7C65"/>
    <w:rsid w:val="0090147B"/>
    <w:rsid w:val="00901DF5"/>
    <w:rsid w:val="009021E0"/>
    <w:rsid w:val="00902C8D"/>
    <w:rsid w:val="00903182"/>
    <w:rsid w:val="00903CD6"/>
    <w:rsid w:val="009040AE"/>
    <w:rsid w:val="009048EA"/>
    <w:rsid w:val="00904F09"/>
    <w:rsid w:val="00905928"/>
    <w:rsid w:val="0090752F"/>
    <w:rsid w:val="00907A01"/>
    <w:rsid w:val="00910518"/>
    <w:rsid w:val="00910564"/>
    <w:rsid w:val="00911014"/>
    <w:rsid w:val="00911283"/>
    <w:rsid w:val="0091236E"/>
    <w:rsid w:val="00913A7F"/>
    <w:rsid w:val="00913CEC"/>
    <w:rsid w:val="00914C2E"/>
    <w:rsid w:val="009155DD"/>
    <w:rsid w:val="00915A6C"/>
    <w:rsid w:val="009175C6"/>
    <w:rsid w:val="00917AF4"/>
    <w:rsid w:val="00917BDE"/>
    <w:rsid w:val="00920A3B"/>
    <w:rsid w:val="0092141F"/>
    <w:rsid w:val="009216D2"/>
    <w:rsid w:val="009226BB"/>
    <w:rsid w:val="00922EC4"/>
    <w:rsid w:val="00923E4B"/>
    <w:rsid w:val="00925497"/>
    <w:rsid w:val="009266A4"/>
    <w:rsid w:val="009310BF"/>
    <w:rsid w:val="0093231D"/>
    <w:rsid w:val="00932CFD"/>
    <w:rsid w:val="00933035"/>
    <w:rsid w:val="009334DE"/>
    <w:rsid w:val="009350D0"/>
    <w:rsid w:val="00935FA3"/>
    <w:rsid w:val="009364DF"/>
    <w:rsid w:val="00936C2F"/>
    <w:rsid w:val="00937452"/>
    <w:rsid w:val="00937621"/>
    <w:rsid w:val="00940287"/>
    <w:rsid w:val="00941550"/>
    <w:rsid w:val="00942C4C"/>
    <w:rsid w:val="009433C4"/>
    <w:rsid w:val="009435E7"/>
    <w:rsid w:val="00944E82"/>
    <w:rsid w:val="00944E9D"/>
    <w:rsid w:val="00944EFD"/>
    <w:rsid w:val="00945FE3"/>
    <w:rsid w:val="00946F6F"/>
    <w:rsid w:val="009504B8"/>
    <w:rsid w:val="009513D9"/>
    <w:rsid w:val="00951F52"/>
    <w:rsid w:val="00952008"/>
    <w:rsid w:val="00952807"/>
    <w:rsid w:val="00953B9D"/>
    <w:rsid w:val="00955327"/>
    <w:rsid w:val="0095551D"/>
    <w:rsid w:val="00955EAB"/>
    <w:rsid w:val="009566C7"/>
    <w:rsid w:val="00960947"/>
    <w:rsid w:val="009618B7"/>
    <w:rsid w:val="00961918"/>
    <w:rsid w:val="00961F08"/>
    <w:rsid w:val="00963677"/>
    <w:rsid w:val="00964123"/>
    <w:rsid w:val="009641C8"/>
    <w:rsid w:val="00965A8A"/>
    <w:rsid w:val="00965B42"/>
    <w:rsid w:val="00965EF9"/>
    <w:rsid w:val="0096673C"/>
    <w:rsid w:val="00966B29"/>
    <w:rsid w:val="009703ED"/>
    <w:rsid w:val="00970625"/>
    <w:rsid w:val="0097177E"/>
    <w:rsid w:val="00971B11"/>
    <w:rsid w:val="0097242F"/>
    <w:rsid w:val="009729A7"/>
    <w:rsid w:val="009730AD"/>
    <w:rsid w:val="00973A7D"/>
    <w:rsid w:val="009745A6"/>
    <w:rsid w:val="00974EE6"/>
    <w:rsid w:val="00975034"/>
    <w:rsid w:val="00975CB3"/>
    <w:rsid w:val="00976DD3"/>
    <w:rsid w:val="009825C5"/>
    <w:rsid w:val="00982F97"/>
    <w:rsid w:val="009847F6"/>
    <w:rsid w:val="0098499A"/>
    <w:rsid w:val="00986489"/>
    <w:rsid w:val="0098651D"/>
    <w:rsid w:val="0098656E"/>
    <w:rsid w:val="00986B02"/>
    <w:rsid w:val="0098787D"/>
    <w:rsid w:val="00990AD4"/>
    <w:rsid w:val="009910FB"/>
    <w:rsid w:val="0099112A"/>
    <w:rsid w:val="0099123E"/>
    <w:rsid w:val="00991A14"/>
    <w:rsid w:val="00992051"/>
    <w:rsid w:val="00992E45"/>
    <w:rsid w:val="00994763"/>
    <w:rsid w:val="00996534"/>
    <w:rsid w:val="009A22DA"/>
    <w:rsid w:val="009A22FD"/>
    <w:rsid w:val="009A259B"/>
    <w:rsid w:val="009A2991"/>
    <w:rsid w:val="009A2A05"/>
    <w:rsid w:val="009A4874"/>
    <w:rsid w:val="009A52DE"/>
    <w:rsid w:val="009A625F"/>
    <w:rsid w:val="009A6DE5"/>
    <w:rsid w:val="009B0F11"/>
    <w:rsid w:val="009B1FF4"/>
    <w:rsid w:val="009B27F7"/>
    <w:rsid w:val="009B2DAB"/>
    <w:rsid w:val="009B34C1"/>
    <w:rsid w:val="009B3715"/>
    <w:rsid w:val="009B4A7C"/>
    <w:rsid w:val="009B4EE9"/>
    <w:rsid w:val="009B4F64"/>
    <w:rsid w:val="009B77AF"/>
    <w:rsid w:val="009C2554"/>
    <w:rsid w:val="009C284E"/>
    <w:rsid w:val="009C347C"/>
    <w:rsid w:val="009C6040"/>
    <w:rsid w:val="009C65CE"/>
    <w:rsid w:val="009C7645"/>
    <w:rsid w:val="009D1031"/>
    <w:rsid w:val="009D11B8"/>
    <w:rsid w:val="009D1AF7"/>
    <w:rsid w:val="009D41C1"/>
    <w:rsid w:val="009D457D"/>
    <w:rsid w:val="009D4B60"/>
    <w:rsid w:val="009D69E7"/>
    <w:rsid w:val="009D71A8"/>
    <w:rsid w:val="009E07A9"/>
    <w:rsid w:val="009E1F15"/>
    <w:rsid w:val="009E3960"/>
    <w:rsid w:val="009E4578"/>
    <w:rsid w:val="009E476E"/>
    <w:rsid w:val="009E49A9"/>
    <w:rsid w:val="009E6445"/>
    <w:rsid w:val="009E7009"/>
    <w:rsid w:val="009E726D"/>
    <w:rsid w:val="009F104D"/>
    <w:rsid w:val="009F22F6"/>
    <w:rsid w:val="009F25B5"/>
    <w:rsid w:val="009F5266"/>
    <w:rsid w:val="009F5D78"/>
    <w:rsid w:val="009F6162"/>
    <w:rsid w:val="009F6A1C"/>
    <w:rsid w:val="009F6B7D"/>
    <w:rsid w:val="009F7A07"/>
    <w:rsid w:val="009F7AB1"/>
    <w:rsid w:val="009F7CE7"/>
    <w:rsid w:val="00A0193A"/>
    <w:rsid w:val="00A01A1D"/>
    <w:rsid w:val="00A01D6B"/>
    <w:rsid w:val="00A01F40"/>
    <w:rsid w:val="00A0327B"/>
    <w:rsid w:val="00A039BD"/>
    <w:rsid w:val="00A04183"/>
    <w:rsid w:val="00A04755"/>
    <w:rsid w:val="00A051AB"/>
    <w:rsid w:val="00A052F9"/>
    <w:rsid w:val="00A07C84"/>
    <w:rsid w:val="00A12736"/>
    <w:rsid w:val="00A135D3"/>
    <w:rsid w:val="00A154D4"/>
    <w:rsid w:val="00A15530"/>
    <w:rsid w:val="00A15F76"/>
    <w:rsid w:val="00A169E0"/>
    <w:rsid w:val="00A251F9"/>
    <w:rsid w:val="00A25330"/>
    <w:rsid w:val="00A25E9F"/>
    <w:rsid w:val="00A31018"/>
    <w:rsid w:val="00A311B1"/>
    <w:rsid w:val="00A31B49"/>
    <w:rsid w:val="00A334F8"/>
    <w:rsid w:val="00A34018"/>
    <w:rsid w:val="00A36B0F"/>
    <w:rsid w:val="00A37651"/>
    <w:rsid w:val="00A40026"/>
    <w:rsid w:val="00A413C5"/>
    <w:rsid w:val="00A42745"/>
    <w:rsid w:val="00A42E45"/>
    <w:rsid w:val="00A44A1D"/>
    <w:rsid w:val="00A45D79"/>
    <w:rsid w:val="00A45E35"/>
    <w:rsid w:val="00A4664F"/>
    <w:rsid w:val="00A47958"/>
    <w:rsid w:val="00A50B39"/>
    <w:rsid w:val="00A51751"/>
    <w:rsid w:val="00A53A6F"/>
    <w:rsid w:val="00A541AC"/>
    <w:rsid w:val="00A541C6"/>
    <w:rsid w:val="00A56012"/>
    <w:rsid w:val="00A60001"/>
    <w:rsid w:val="00A606F6"/>
    <w:rsid w:val="00A61579"/>
    <w:rsid w:val="00A61F76"/>
    <w:rsid w:val="00A6287B"/>
    <w:rsid w:val="00A62AF4"/>
    <w:rsid w:val="00A63D36"/>
    <w:rsid w:val="00A641BD"/>
    <w:rsid w:val="00A64D83"/>
    <w:rsid w:val="00A64D98"/>
    <w:rsid w:val="00A64DA4"/>
    <w:rsid w:val="00A65A5C"/>
    <w:rsid w:val="00A66ACE"/>
    <w:rsid w:val="00A7101B"/>
    <w:rsid w:val="00A71282"/>
    <w:rsid w:val="00A75446"/>
    <w:rsid w:val="00A7727E"/>
    <w:rsid w:val="00A773F0"/>
    <w:rsid w:val="00A774CC"/>
    <w:rsid w:val="00A828AF"/>
    <w:rsid w:val="00A83AC7"/>
    <w:rsid w:val="00A84B87"/>
    <w:rsid w:val="00A84C1C"/>
    <w:rsid w:val="00A84DBC"/>
    <w:rsid w:val="00A86314"/>
    <w:rsid w:val="00A87548"/>
    <w:rsid w:val="00A90CC9"/>
    <w:rsid w:val="00A933A4"/>
    <w:rsid w:val="00A935C8"/>
    <w:rsid w:val="00A942BB"/>
    <w:rsid w:val="00A94F05"/>
    <w:rsid w:val="00A96B55"/>
    <w:rsid w:val="00A96D7F"/>
    <w:rsid w:val="00A976E4"/>
    <w:rsid w:val="00AA0377"/>
    <w:rsid w:val="00AA0CB4"/>
    <w:rsid w:val="00AA0E83"/>
    <w:rsid w:val="00AA1F79"/>
    <w:rsid w:val="00AA2FEB"/>
    <w:rsid w:val="00AA3B70"/>
    <w:rsid w:val="00AA3E69"/>
    <w:rsid w:val="00AA409C"/>
    <w:rsid w:val="00AA4FA4"/>
    <w:rsid w:val="00AA6438"/>
    <w:rsid w:val="00AA647A"/>
    <w:rsid w:val="00AA64F2"/>
    <w:rsid w:val="00AA7D0C"/>
    <w:rsid w:val="00AB0BDF"/>
    <w:rsid w:val="00AB0FF3"/>
    <w:rsid w:val="00AB129B"/>
    <w:rsid w:val="00AB259C"/>
    <w:rsid w:val="00AB2614"/>
    <w:rsid w:val="00AB2CE8"/>
    <w:rsid w:val="00AB337B"/>
    <w:rsid w:val="00AB33EB"/>
    <w:rsid w:val="00AB48BC"/>
    <w:rsid w:val="00AB4E3C"/>
    <w:rsid w:val="00AB5744"/>
    <w:rsid w:val="00AB5D7B"/>
    <w:rsid w:val="00AB6C6A"/>
    <w:rsid w:val="00AC1B20"/>
    <w:rsid w:val="00AC284E"/>
    <w:rsid w:val="00AC379B"/>
    <w:rsid w:val="00AC4497"/>
    <w:rsid w:val="00AC4E61"/>
    <w:rsid w:val="00AC7588"/>
    <w:rsid w:val="00AC7FF3"/>
    <w:rsid w:val="00AD0E75"/>
    <w:rsid w:val="00AD1EED"/>
    <w:rsid w:val="00AD2390"/>
    <w:rsid w:val="00AD2F4A"/>
    <w:rsid w:val="00AD2F80"/>
    <w:rsid w:val="00AD7182"/>
    <w:rsid w:val="00AD7566"/>
    <w:rsid w:val="00AD75F8"/>
    <w:rsid w:val="00AD7BC4"/>
    <w:rsid w:val="00AD7FB0"/>
    <w:rsid w:val="00AE10A0"/>
    <w:rsid w:val="00AE15DE"/>
    <w:rsid w:val="00AE1854"/>
    <w:rsid w:val="00AE1921"/>
    <w:rsid w:val="00AE252D"/>
    <w:rsid w:val="00AE3BA2"/>
    <w:rsid w:val="00AE40DE"/>
    <w:rsid w:val="00AE4277"/>
    <w:rsid w:val="00AE483E"/>
    <w:rsid w:val="00AE56DC"/>
    <w:rsid w:val="00AE7876"/>
    <w:rsid w:val="00AE7C9B"/>
    <w:rsid w:val="00AF020A"/>
    <w:rsid w:val="00AF1209"/>
    <w:rsid w:val="00AF2248"/>
    <w:rsid w:val="00AF302A"/>
    <w:rsid w:val="00AF3556"/>
    <w:rsid w:val="00AF4BC5"/>
    <w:rsid w:val="00AF641F"/>
    <w:rsid w:val="00AF7840"/>
    <w:rsid w:val="00AF7E0F"/>
    <w:rsid w:val="00B0028D"/>
    <w:rsid w:val="00B02EF5"/>
    <w:rsid w:val="00B0342C"/>
    <w:rsid w:val="00B0389D"/>
    <w:rsid w:val="00B040E0"/>
    <w:rsid w:val="00B044A7"/>
    <w:rsid w:val="00B052FE"/>
    <w:rsid w:val="00B05A3A"/>
    <w:rsid w:val="00B05F4A"/>
    <w:rsid w:val="00B06419"/>
    <w:rsid w:val="00B06C1A"/>
    <w:rsid w:val="00B06D83"/>
    <w:rsid w:val="00B07137"/>
    <w:rsid w:val="00B0769E"/>
    <w:rsid w:val="00B1014C"/>
    <w:rsid w:val="00B105B5"/>
    <w:rsid w:val="00B1074D"/>
    <w:rsid w:val="00B1164E"/>
    <w:rsid w:val="00B1197B"/>
    <w:rsid w:val="00B1259B"/>
    <w:rsid w:val="00B14103"/>
    <w:rsid w:val="00B14A80"/>
    <w:rsid w:val="00B1504D"/>
    <w:rsid w:val="00B159F4"/>
    <w:rsid w:val="00B165DC"/>
    <w:rsid w:val="00B1682F"/>
    <w:rsid w:val="00B168F1"/>
    <w:rsid w:val="00B20CAE"/>
    <w:rsid w:val="00B20F61"/>
    <w:rsid w:val="00B21719"/>
    <w:rsid w:val="00B223A4"/>
    <w:rsid w:val="00B22BD5"/>
    <w:rsid w:val="00B23838"/>
    <w:rsid w:val="00B23ADF"/>
    <w:rsid w:val="00B24C61"/>
    <w:rsid w:val="00B254A0"/>
    <w:rsid w:val="00B260BC"/>
    <w:rsid w:val="00B2622F"/>
    <w:rsid w:val="00B26571"/>
    <w:rsid w:val="00B27A91"/>
    <w:rsid w:val="00B27DF5"/>
    <w:rsid w:val="00B30864"/>
    <w:rsid w:val="00B309F8"/>
    <w:rsid w:val="00B31B77"/>
    <w:rsid w:val="00B31BE3"/>
    <w:rsid w:val="00B34890"/>
    <w:rsid w:val="00B34963"/>
    <w:rsid w:val="00B34A23"/>
    <w:rsid w:val="00B353B5"/>
    <w:rsid w:val="00B356C7"/>
    <w:rsid w:val="00B360CD"/>
    <w:rsid w:val="00B361AB"/>
    <w:rsid w:val="00B36616"/>
    <w:rsid w:val="00B36A0E"/>
    <w:rsid w:val="00B37774"/>
    <w:rsid w:val="00B4034D"/>
    <w:rsid w:val="00B414DB"/>
    <w:rsid w:val="00B41C97"/>
    <w:rsid w:val="00B42165"/>
    <w:rsid w:val="00B42936"/>
    <w:rsid w:val="00B42A59"/>
    <w:rsid w:val="00B42AA5"/>
    <w:rsid w:val="00B42B43"/>
    <w:rsid w:val="00B432EF"/>
    <w:rsid w:val="00B44ABB"/>
    <w:rsid w:val="00B45563"/>
    <w:rsid w:val="00B4559A"/>
    <w:rsid w:val="00B501C3"/>
    <w:rsid w:val="00B5083B"/>
    <w:rsid w:val="00B5088E"/>
    <w:rsid w:val="00B50BFF"/>
    <w:rsid w:val="00B52A53"/>
    <w:rsid w:val="00B52B3E"/>
    <w:rsid w:val="00B5536C"/>
    <w:rsid w:val="00B55E2F"/>
    <w:rsid w:val="00B563DC"/>
    <w:rsid w:val="00B57C23"/>
    <w:rsid w:val="00B57C48"/>
    <w:rsid w:val="00B603A6"/>
    <w:rsid w:val="00B61B02"/>
    <w:rsid w:val="00B62BD4"/>
    <w:rsid w:val="00B639C3"/>
    <w:rsid w:val="00B64CFE"/>
    <w:rsid w:val="00B66274"/>
    <w:rsid w:val="00B6676A"/>
    <w:rsid w:val="00B70609"/>
    <w:rsid w:val="00B72A7E"/>
    <w:rsid w:val="00B72FF8"/>
    <w:rsid w:val="00B733E7"/>
    <w:rsid w:val="00B73A05"/>
    <w:rsid w:val="00B74A42"/>
    <w:rsid w:val="00B750D7"/>
    <w:rsid w:val="00B75CA7"/>
    <w:rsid w:val="00B75E17"/>
    <w:rsid w:val="00B761DB"/>
    <w:rsid w:val="00B76CF2"/>
    <w:rsid w:val="00B801F5"/>
    <w:rsid w:val="00B813DB"/>
    <w:rsid w:val="00B82FCB"/>
    <w:rsid w:val="00B84253"/>
    <w:rsid w:val="00B8456E"/>
    <w:rsid w:val="00B84A4D"/>
    <w:rsid w:val="00B8518A"/>
    <w:rsid w:val="00B85BF7"/>
    <w:rsid w:val="00B85F07"/>
    <w:rsid w:val="00B8675A"/>
    <w:rsid w:val="00B87315"/>
    <w:rsid w:val="00B878B1"/>
    <w:rsid w:val="00B9036F"/>
    <w:rsid w:val="00B91784"/>
    <w:rsid w:val="00B921DC"/>
    <w:rsid w:val="00B9288B"/>
    <w:rsid w:val="00B92E26"/>
    <w:rsid w:val="00B93697"/>
    <w:rsid w:val="00B953C3"/>
    <w:rsid w:val="00B956D8"/>
    <w:rsid w:val="00B97B82"/>
    <w:rsid w:val="00BA0825"/>
    <w:rsid w:val="00BA0B43"/>
    <w:rsid w:val="00BA18DE"/>
    <w:rsid w:val="00BA1A40"/>
    <w:rsid w:val="00BA33A4"/>
    <w:rsid w:val="00BA38C8"/>
    <w:rsid w:val="00BA4E9C"/>
    <w:rsid w:val="00BA5A12"/>
    <w:rsid w:val="00BA5B85"/>
    <w:rsid w:val="00BA65FD"/>
    <w:rsid w:val="00BA6724"/>
    <w:rsid w:val="00BA69E8"/>
    <w:rsid w:val="00BB214C"/>
    <w:rsid w:val="00BB2BC5"/>
    <w:rsid w:val="00BB4618"/>
    <w:rsid w:val="00BB5206"/>
    <w:rsid w:val="00BB58BE"/>
    <w:rsid w:val="00BB687A"/>
    <w:rsid w:val="00BB79AD"/>
    <w:rsid w:val="00BC073F"/>
    <w:rsid w:val="00BC090C"/>
    <w:rsid w:val="00BC1217"/>
    <w:rsid w:val="00BC13FD"/>
    <w:rsid w:val="00BC19A5"/>
    <w:rsid w:val="00BC1DF8"/>
    <w:rsid w:val="00BC2E81"/>
    <w:rsid w:val="00BC5EFF"/>
    <w:rsid w:val="00BC695A"/>
    <w:rsid w:val="00BC6F33"/>
    <w:rsid w:val="00BC707E"/>
    <w:rsid w:val="00BC74C9"/>
    <w:rsid w:val="00BD0BF3"/>
    <w:rsid w:val="00BD1A5D"/>
    <w:rsid w:val="00BD28F6"/>
    <w:rsid w:val="00BD2F73"/>
    <w:rsid w:val="00BD343B"/>
    <w:rsid w:val="00BD3661"/>
    <w:rsid w:val="00BD3853"/>
    <w:rsid w:val="00BD3AB7"/>
    <w:rsid w:val="00BD3BD1"/>
    <w:rsid w:val="00BD42C7"/>
    <w:rsid w:val="00BD4DD8"/>
    <w:rsid w:val="00BD559E"/>
    <w:rsid w:val="00BD5DD9"/>
    <w:rsid w:val="00BD73CA"/>
    <w:rsid w:val="00BD74AE"/>
    <w:rsid w:val="00BD7F58"/>
    <w:rsid w:val="00BE01C0"/>
    <w:rsid w:val="00BE0200"/>
    <w:rsid w:val="00BE0BC5"/>
    <w:rsid w:val="00BE2C6B"/>
    <w:rsid w:val="00BE30D3"/>
    <w:rsid w:val="00BE5E55"/>
    <w:rsid w:val="00BE61DB"/>
    <w:rsid w:val="00BE77A8"/>
    <w:rsid w:val="00BE7935"/>
    <w:rsid w:val="00BF2CE7"/>
    <w:rsid w:val="00BF2E91"/>
    <w:rsid w:val="00BF321B"/>
    <w:rsid w:val="00BF3838"/>
    <w:rsid w:val="00BF3A82"/>
    <w:rsid w:val="00BF4742"/>
    <w:rsid w:val="00BF4F56"/>
    <w:rsid w:val="00BF5B73"/>
    <w:rsid w:val="00BF6AF5"/>
    <w:rsid w:val="00BF6BC4"/>
    <w:rsid w:val="00BF6E1D"/>
    <w:rsid w:val="00BF7318"/>
    <w:rsid w:val="00BF7CF7"/>
    <w:rsid w:val="00C005D3"/>
    <w:rsid w:val="00C01844"/>
    <w:rsid w:val="00C01864"/>
    <w:rsid w:val="00C02E00"/>
    <w:rsid w:val="00C033F1"/>
    <w:rsid w:val="00C048AA"/>
    <w:rsid w:val="00C062C6"/>
    <w:rsid w:val="00C062DA"/>
    <w:rsid w:val="00C0641B"/>
    <w:rsid w:val="00C06CC4"/>
    <w:rsid w:val="00C079FD"/>
    <w:rsid w:val="00C07B2B"/>
    <w:rsid w:val="00C07C30"/>
    <w:rsid w:val="00C10AF6"/>
    <w:rsid w:val="00C11399"/>
    <w:rsid w:val="00C117DD"/>
    <w:rsid w:val="00C12A63"/>
    <w:rsid w:val="00C15353"/>
    <w:rsid w:val="00C1597C"/>
    <w:rsid w:val="00C163C6"/>
    <w:rsid w:val="00C1658D"/>
    <w:rsid w:val="00C165C8"/>
    <w:rsid w:val="00C1755D"/>
    <w:rsid w:val="00C176F1"/>
    <w:rsid w:val="00C20EBD"/>
    <w:rsid w:val="00C21AE8"/>
    <w:rsid w:val="00C232D9"/>
    <w:rsid w:val="00C23EAE"/>
    <w:rsid w:val="00C25838"/>
    <w:rsid w:val="00C25C38"/>
    <w:rsid w:val="00C263D0"/>
    <w:rsid w:val="00C267A4"/>
    <w:rsid w:val="00C26EB9"/>
    <w:rsid w:val="00C26EE3"/>
    <w:rsid w:val="00C26F74"/>
    <w:rsid w:val="00C3044C"/>
    <w:rsid w:val="00C318B3"/>
    <w:rsid w:val="00C31918"/>
    <w:rsid w:val="00C3239D"/>
    <w:rsid w:val="00C32CC5"/>
    <w:rsid w:val="00C344C8"/>
    <w:rsid w:val="00C35CC2"/>
    <w:rsid w:val="00C35D1A"/>
    <w:rsid w:val="00C406D2"/>
    <w:rsid w:val="00C40EE2"/>
    <w:rsid w:val="00C423A6"/>
    <w:rsid w:val="00C42E6F"/>
    <w:rsid w:val="00C4345F"/>
    <w:rsid w:val="00C43D35"/>
    <w:rsid w:val="00C446B1"/>
    <w:rsid w:val="00C450B1"/>
    <w:rsid w:val="00C45D19"/>
    <w:rsid w:val="00C467CC"/>
    <w:rsid w:val="00C46A58"/>
    <w:rsid w:val="00C500B4"/>
    <w:rsid w:val="00C504D5"/>
    <w:rsid w:val="00C5282B"/>
    <w:rsid w:val="00C5297C"/>
    <w:rsid w:val="00C53C9D"/>
    <w:rsid w:val="00C54251"/>
    <w:rsid w:val="00C54655"/>
    <w:rsid w:val="00C55331"/>
    <w:rsid w:val="00C56375"/>
    <w:rsid w:val="00C56684"/>
    <w:rsid w:val="00C57F50"/>
    <w:rsid w:val="00C6000F"/>
    <w:rsid w:val="00C6062E"/>
    <w:rsid w:val="00C60C2A"/>
    <w:rsid w:val="00C614D5"/>
    <w:rsid w:val="00C61654"/>
    <w:rsid w:val="00C6178B"/>
    <w:rsid w:val="00C6374D"/>
    <w:rsid w:val="00C63A47"/>
    <w:rsid w:val="00C63B1D"/>
    <w:rsid w:val="00C644BB"/>
    <w:rsid w:val="00C65FE7"/>
    <w:rsid w:val="00C65FFE"/>
    <w:rsid w:val="00C70E1D"/>
    <w:rsid w:val="00C722F7"/>
    <w:rsid w:val="00C7282F"/>
    <w:rsid w:val="00C72B55"/>
    <w:rsid w:val="00C72C61"/>
    <w:rsid w:val="00C74403"/>
    <w:rsid w:val="00C74CED"/>
    <w:rsid w:val="00C7640F"/>
    <w:rsid w:val="00C76AF4"/>
    <w:rsid w:val="00C8046D"/>
    <w:rsid w:val="00C809CC"/>
    <w:rsid w:val="00C81407"/>
    <w:rsid w:val="00C8191F"/>
    <w:rsid w:val="00C81D9D"/>
    <w:rsid w:val="00C82438"/>
    <w:rsid w:val="00C82CF5"/>
    <w:rsid w:val="00C83B4F"/>
    <w:rsid w:val="00C83D28"/>
    <w:rsid w:val="00C83D6F"/>
    <w:rsid w:val="00C840D7"/>
    <w:rsid w:val="00C84F66"/>
    <w:rsid w:val="00C85434"/>
    <w:rsid w:val="00C85822"/>
    <w:rsid w:val="00C8667D"/>
    <w:rsid w:val="00C86C52"/>
    <w:rsid w:val="00C87AB2"/>
    <w:rsid w:val="00C9042E"/>
    <w:rsid w:val="00C92D2A"/>
    <w:rsid w:val="00C9359D"/>
    <w:rsid w:val="00C93EA2"/>
    <w:rsid w:val="00C958C3"/>
    <w:rsid w:val="00C96A98"/>
    <w:rsid w:val="00C97903"/>
    <w:rsid w:val="00CA00B2"/>
    <w:rsid w:val="00CA0DBE"/>
    <w:rsid w:val="00CA2662"/>
    <w:rsid w:val="00CA299A"/>
    <w:rsid w:val="00CA29BD"/>
    <w:rsid w:val="00CA2BD3"/>
    <w:rsid w:val="00CA4F23"/>
    <w:rsid w:val="00CA5FDC"/>
    <w:rsid w:val="00CA6008"/>
    <w:rsid w:val="00CA61D1"/>
    <w:rsid w:val="00CA7192"/>
    <w:rsid w:val="00CA79A4"/>
    <w:rsid w:val="00CA7E46"/>
    <w:rsid w:val="00CB09EC"/>
    <w:rsid w:val="00CB0F63"/>
    <w:rsid w:val="00CB161F"/>
    <w:rsid w:val="00CB1A59"/>
    <w:rsid w:val="00CB1F8E"/>
    <w:rsid w:val="00CB31C4"/>
    <w:rsid w:val="00CB432D"/>
    <w:rsid w:val="00CB4C41"/>
    <w:rsid w:val="00CB5D40"/>
    <w:rsid w:val="00CB65B4"/>
    <w:rsid w:val="00CC00E4"/>
    <w:rsid w:val="00CC0622"/>
    <w:rsid w:val="00CC0C2E"/>
    <w:rsid w:val="00CC292B"/>
    <w:rsid w:val="00CC37FD"/>
    <w:rsid w:val="00CC3FE7"/>
    <w:rsid w:val="00CC52F3"/>
    <w:rsid w:val="00CC6A14"/>
    <w:rsid w:val="00CC6DFC"/>
    <w:rsid w:val="00CD325F"/>
    <w:rsid w:val="00CD32E9"/>
    <w:rsid w:val="00CD4325"/>
    <w:rsid w:val="00CD44A6"/>
    <w:rsid w:val="00CD48C4"/>
    <w:rsid w:val="00CD4A0F"/>
    <w:rsid w:val="00CD4DC2"/>
    <w:rsid w:val="00CD6F9F"/>
    <w:rsid w:val="00CE05AB"/>
    <w:rsid w:val="00CE351F"/>
    <w:rsid w:val="00CE3604"/>
    <w:rsid w:val="00CE3DB1"/>
    <w:rsid w:val="00CE5CC4"/>
    <w:rsid w:val="00CE71C6"/>
    <w:rsid w:val="00CE7961"/>
    <w:rsid w:val="00CE7A8F"/>
    <w:rsid w:val="00CF00DF"/>
    <w:rsid w:val="00CF1741"/>
    <w:rsid w:val="00CF1997"/>
    <w:rsid w:val="00CF200D"/>
    <w:rsid w:val="00CF2B8F"/>
    <w:rsid w:val="00CF371D"/>
    <w:rsid w:val="00CF3E8C"/>
    <w:rsid w:val="00CF5057"/>
    <w:rsid w:val="00CF5FD1"/>
    <w:rsid w:val="00CF6690"/>
    <w:rsid w:val="00CF68DE"/>
    <w:rsid w:val="00CF7DCB"/>
    <w:rsid w:val="00D00B2C"/>
    <w:rsid w:val="00D00CF3"/>
    <w:rsid w:val="00D00D6F"/>
    <w:rsid w:val="00D018FF"/>
    <w:rsid w:val="00D01BE2"/>
    <w:rsid w:val="00D02B23"/>
    <w:rsid w:val="00D02B82"/>
    <w:rsid w:val="00D043BA"/>
    <w:rsid w:val="00D05016"/>
    <w:rsid w:val="00D0605D"/>
    <w:rsid w:val="00D06620"/>
    <w:rsid w:val="00D10346"/>
    <w:rsid w:val="00D108BA"/>
    <w:rsid w:val="00D112F9"/>
    <w:rsid w:val="00D115E3"/>
    <w:rsid w:val="00D11CFA"/>
    <w:rsid w:val="00D12707"/>
    <w:rsid w:val="00D13E77"/>
    <w:rsid w:val="00D13EF1"/>
    <w:rsid w:val="00D14040"/>
    <w:rsid w:val="00D1527A"/>
    <w:rsid w:val="00D15F3E"/>
    <w:rsid w:val="00D1648D"/>
    <w:rsid w:val="00D1688A"/>
    <w:rsid w:val="00D17028"/>
    <w:rsid w:val="00D177F3"/>
    <w:rsid w:val="00D17B25"/>
    <w:rsid w:val="00D20B66"/>
    <w:rsid w:val="00D2127A"/>
    <w:rsid w:val="00D21623"/>
    <w:rsid w:val="00D2171B"/>
    <w:rsid w:val="00D2175F"/>
    <w:rsid w:val="00D21988"/>
    <w:rsid w:val="00D21D05"/>
    <w:rsid w:val="00D23447"/>
    <w:rsid w:val="00D25790"/>
    <w:rsid w:val="00D25CF4"/>
    <w:rsid w:val="00D30FD8"/>
    <w:rsid w:val="00D31915"/>
    <w:rsid w:val="00D32A25"/>
    <w:rsid w:val="00D3385A"/>
    <w:rsid w:val="00D35135"/>
    <w:rsid w:val="00D36AF5"/>
    <w:rsid w:val="00D370C5"/>
    <w:rsid w:val="00D4028A"/>
    <w:rsid w:val="00D4073B"/>
    <w:rsid w:val="00D41AC1"/>
    <w:rsid w:val="00D41BFA"/>
    <w:rsid w:val="00D41D78"/>
    <w:rsid w:val="00D41F09"/>
    <w:rsid w:val="00D45A60"/>
    <w:rsid w:val="00D460EC"/>
    <w:rsid w:val="00D47C3E"/>
    <w:rsid w:val="00D52352"/>
    <w:rsid w:val="00D52590"/>
    <w:rsid w:val="00D556F1"/>
    <w:rsid w:val="00D56AAD"/>
    <w:rsid w:val="00D57C1F"/>
    <w:rsid w:val="00D60810"/>
    <w:rsid w:val="00D61112"/>
    <w:rsid w:val="00D6219D"/>
    <w:rsid w:val="00D63BC5"/>
    <w:rsid w:val="00D648F5"/>
    <w:rsid w:val="00D64A35"/>
    <w:rsid w:val="00D64EDE"/>
    <w:rsid w:val="00D65E76"/>
    <w:rsid w:val="00D66564"/>
    <w:rsid w:val="00D6719B"/>
    <w:rsid w:val="00D67268"/>
    <w:rsid w:val="00D67939"/>
    <w:rsid w:val="00D706C1"/>
    <w:rsid w:val="00D71BB7"/>
    <w:rsid w:val="00D71D53"/>
    <w:rsid w:val="00D728D0"/>
    <w:rsid w:val="00D74691"/>
    <w:rsid w:val="00D75B3E"/>
    <w:rsid w:val="00D76E7D"/>
    <w:rsid w:val="00D804CE"/>
    <w:rsid w:val="00D807FD"/>
    <w:rsid w:val="00D80C9A"/>
    <w:rsid w:val="00D82110"/>
    <w:rsid w:val="00D82113"/>
    <w:rsid w:val="00D82A81"/>
    <w:rsid w:val="00D82B1A"/>
    <w:rsid w:val="00D8329F"/>
    <w:rsid w:val="00D85699"/>
    <w:rsid w:val="00D866D5"/>
    <w:rsid w:val="00D8701E"/>
    <w:rsid w:val="00D87224"/>
    <w:rsid w:val="00D90046"/>
    <w:rsid w:val="00D9018C"/>
    <w:rsid w:val="00D9121A"/>
    <w:rsid w:val="00D91AE8"/>
    <w:rsid w:val="00D92067"/>
    <w:rsid w:val="00D9294B"/>
    <w:rsid w:val="00D9304A"/>
    <w:rsid w:val="00D94236"/>
    <w:rsid w:val="00D94553"/>
    <w:rsid w:val="00D948DB"/>
    <w:rsid w:val="00D94C20"/>
    <w:rsid w:val="00D95183"/>
    <w:rsid w:val="00D959C0"/>
    <w:rsid w:val="00D95C34"/>
    <w:rsid w:val="00D96667"/>
    <w:rsid w:val="00D968C7"/>
    <w:rsid w:val="00D96DB9"/>
    <w:rsid w:val="00D972EE"/>
    <w:rsid w:val="00D97326"/>
    <w:rsid w:val="00D97658"/>
    <w:rsid w:val="00DA0747"/>
    <w:rsid w:val="00DA0998"/>
    <w:rsid w:val="00DA09FB"/>
    <w:rsid w:val="00DA1078"/>
    <w:rsid w:val="00DA1FAB"/>
    <w:rsid w:val="00DA26DC"/>
    <w:rsid w:val="00DA3E48"/>
    <w:rsid w:val="00DA3F4E"/>
    <w:rsid w:val="00DA5E89"/>
    <w:rsid w:val="00DA72A8"/>
    <w:rsid w:val="00DB048A"/>
    <w:rsid w:val="00DB1166"/>
    <w:rsid w:val="00DB1912"/>
    <w:rsid w:val="00DB1D6F"/>
    <w:rsid w:val="00DB21E4"/>
    <w:rsid w:val="00DB2B43"/>
    <w:rsid w:val="00DB2D21"/>
    <w:rsid w:val="00DB3E74"/>
    <w:rsid w:val="00DB555A"/>
    <w:rsid w:val="00DB5BA4"/>
    <w:rsid w:val="00DB6330"/>
    <w:rsid w:val="00DB6893"/>
    <w:rsid w:val="00DB7CC7"/>
    <w:rsid w:val="00DC0823"/>
    <w:rsid w:val="00DC1961"/>
    <w:rsid w:val="00DC19DB"/>
    <w:rsid w:val="00DC23F3"/>
    <w:rsid w:val="00DC262A"/>
    <w:rsid w:val="00DC34A9"/>
    <w:rsid w:val="00DC4F4F"/>
    <w:rsid w:val="00DC6F75"/>
    <w:rsid w:val="00DD02E3"/>
    <w:rsid w:val="00DD0B42"/>
    <w:rsid w:val="00DD10AD"/>
    <w:rsid w:val="00DD6D4A"/>
    <w:rsid w:val="00DE0199"/>
    <w:rsid w:val="00DE0CAF"/>
    <w:rsid w:val="00DE0F17"/>
    <w:rsid w:val="00DE16FD"/>
    <w:rsid w:val="00DE277C"/>
    <w:rsid w:val="00DE2CE1"/>
    <w:rsid w:val="00DE53CE"/>
    <w:rsid w:val="00DE5BC4"/>
    <w:rsid w:val="00DE71BB"/>
    <w:rsid w:val="00DE73FF"/>
    <w:rsid w:val="00DE7BEB"/>
    <w:rsid w:val="00DF0D87"/>
    <w:rsid w:val="00DF1240"/>
    <w:rsid w:val="00DF2097"/>
    <w:rsid w:val="00DF3059"/>
    <w:rsid w:val="00DF3388"/>
    <w:rsid w:val="00DF51B4"/>
    <w:rsid w:val="00DF5269"/>
    <w:rsid w:val="00DF5FEB"/>
    <w:rsid w:val="00DF6AFB"/>
    <w:rsid w:val="00DF6B41"/>
    <w:rsid w:val="00DF72C3"/>
    <w:rsid w:val="00DF76AB"/>
    <w:rsid w:val="00DF7BC4"/>
    <w:rsid w:val="00E00196"/>
    <w:rsid w:val="00E02265"/>
    <w:rsid w:val="00E03246"/>
    <w:rsid w:val="00E03B22"/>
    <w:rsid w:val="00E0454D"/>
    <w:rsid w:val="00E066DC"/>
    <w:rsid w:val="00E10830"/>
    <w:rsid w:val="00E119D1"/>
    <w:rsid w:val="00E14266"/>
    <w:rsid w:val="00E14A75"/>
    <w:rsid w:val="00E14E6A"/>
    <w:rsid w:val="00E16020"/>
    <w:rsid w:val="00E20FDD"/>
    <w:rsid w:val="00E215EC"/>
    <w:rsid w:val="00E22F50"/>
    <w:rsid w:val="00E235F7"/>
    <w:rsid w:val="00E23AD2"/>
    <w:rsid w:val="00E244CE"/>
    <w:rsid w:val="00E24906"/>
    <w:rsid w:val="00E24D80"/>
    <w:rsid w:val="00E26B68"/>
    <w:rsid w:val="00E27566"/>
    <w:rsid w:val="00E27E27"/>
    <w:rsid w:val="00E31875"/>
    <w:rsid w:val="00E31AEA"/>
    <w:rsid w:val="00E32240"/>
    <w:rsid w:val="00E32393"/>
    <w:rsid w:val="00E33208"/>
    <w:rsid w:val="00E344F0"/>
    <w:rsid w:val="00E34F68"/>
    <w:rsid w:val="00E351AC"/>
    <w:rsid w:val="00E360B9"/>
    <w:rsid w:val="00E36397"/>
    <w:rsid w:val="00E404A7"/>
    <w:rsid w:val="00E4159A"/>
    <w:rsid w:val="00E4239A"/>
    <w:rsid w:val="00E424C0"/>
    <w:rsid w:val="00E42B15"/>
    <w:rsid w:val="00E436EE"/>
    <w:rsid w:val="00E43A51"/>
    <w:rsid w:val="00E43AC1"/>
    <w:rsid w:val="00E43B8C"/>
    <w:rsid w:val="00E43DB2"/>
    <w:rsid w:val="00E43DED"/>
    <w:rsid w:val="00E45876"/>
    <w:rsid w:val="00E45D4F"/>
    <w:rsid w:val="00E46889"/>
    <w:rsid w:val="00E46C29"/>
    <w:rsid w:val="00E47658"/>
    <w:rsid w:val="00E47757"/>
    <w:rsid w:val="00E50299"/>
    <w:rsid w:val="00E50A69"/>
    <w:rsid w:val="00E510FA"/>
    <w:rsid w:val="00E51223"/>
    <w:rsid w:val="00E513FC"/>
    <w:rsid w:val="00E524B6"/>
    <w:rsid w:val="00E52772"/>
    <w:rsid w:val="00E529DD"/>
    <w:rsid w:val="00E54971"/>
    <w:rsid w:val="00E550DC"/>
    <w:rsid w:val="00E560FC"/>
    <w:rsid w:val="00E56564"/>
    <w:rsid w:val="00E609F0"/>
    <w:rsid w:val="00E61DB1"/>
    <w:rsid w:val="00E61E5B"/>
    <w:rsid w:val="00E62472"/>
    <w:rsid w:val="00E62C29"/>
    <w:rsid w:val="00E632A3"/>
    <w:rsid w:val="00E6370A"/>
    <w:rsid w:val="00E63DF5"/>
    <w:rsid w:val="00E64C08"/>
    <w:rsid w:val="00E64C0D"/>
    <w:rsid w:val="00E659B8"/>
    <w:rsid w:val="00E65C79"/>
    <w:rsid w:val="00E66439"/>
    <w:rsid w:val="00E66A4C"/>
    <w:rsid w:val="00E66C5C"/>
    <w:rsid w:val="00E673FA"/>
    <w:rsid w:val="00E67559"/>
    <w:rsid w:val="00E67B7C"/>
    <w:rsid w:val="00E70684"/>
    <w:rsid w:val="00E71851"/>
    <w:rsid w:val="00E72096"/>
    <w:rsid w:val="00E7226D"/>
    <w:rsid w:val="00E72B91"/>
    <w:rsid w:val="00E73D49"/>
    <w:rsid w:val="00E74407"/>
    <w:rsid w:val="00E744FA"/>
    <w:rsid w:val="00E76D5A"/>
    <w:rsid w:val="00E7713E"/>
    <w:rsid w:val="00E77B7B"/>
    <w:rsid w:val="00E80C93"/>
    <w:rsid w:val="00E812CE"/>
    <w:rsid w:val="00E816F9"/>
    <w:rsid w:val="00E82EC0"/>
    <w:rsid w:val="00E83AA3"/>
    <w:rsid w:val="00E84008"/>
    <w:rsid w:val="00E84411"/>
    <w:rsid w:val="00E84AD6"/>
    <w:rsid w:val="00E85262"/>
    <w:rsid w:val="00E874ED"/>
    <w:rsid w:val="00E90B91"/>
    <w:rsid w:val="00E91064"/>
    <w:rsid w:val="00E91C3D"/>
    <w:rsid w:val="00E921A1"/>
    <w:rsid w:val="00E93DCE"/>
    <w:rsid w:val="00E95497"/>
    <w:rsid w:val="00E957C9"/>
    <w:rsid w:val="00E95F25"/>
    <w:rsid w:val="00E96299"/>
    <w:rsid w:val="00E96416"/>
    <w:rsid w:val="00E96531"/>
    <w:rsid w:val="00E97828"/>
    <w:rsid w:val="00EA06DA"/>
    <w:rsid w:val="00EA0730"/>
    <w:rsid w:val="00EA13B2"/>
    <w:rsid w:val="00EA208F"/>
    <w:rsid w:val="00EA3B73"/>
    <w:rsid w:val="00EA5504"/>
    <w:rsid w:val="00EA5908"/>
    <w:rsid w:val="00EA5A67"/>
    <w:rsid w:val="00EA63E1"/>
    <w:rsid w:val="00EA75C7"/>
    <w:rsid w:val="00EB083A"/>
    <w:rsid w:val="00EB0CCE"/>
    <w:rsid w:val="00EB199B"/>
    <w:rsid w:val="00EB200B"/>
    <w:rsid w:val="00EB26FD"/>
    <w:rsid w:val="00EB2AF1"/>
    <w:rsid w:val="00EB33AF"/>
    <w:rsid w:val="00EB4228"/>
    <w:rsid w:val="00EB46F0"/>
    <w:rsid w:val="00EB56AB"/>
    <w:rsid w:val="00EB5F59"/>
    <w:rsid w:val="00EB609C"/>
    <w:rsid w:val="00EB711C"/>
    <w:rsid w:val="00EB7719"/>
    <w:rsid w:val="00EB79F7"/>
    <w:rsid w:val="00EC05B0"/>
    <w:rsid w:val="00EC085A"/>
    <w:rsid w:val="00EC0FDB"/>
    <w:rsid w:val="00EC1AA1"/>
    <w:rsid w:val="00EC37FA"/>
    <w:rsid w:val="00EC463E"/>
    <w:rsid w:val="00EC4DAD"/>
    <w:rsid w:val="00EC68BF"/>
    <w:rsid w:val="00EC6F8C"/>
    <w:rsid w:val="00ED2516"/>
    <w:rsid w:val="00ED2851"/>
    <w:rsid w:val="00ED2F66"/>
    <w:rsid w:val="00ED34AB"/>
    <w:rsid w:val="00ED4298"/>
    <w:rsid w:val="00ED4FFC"/>
    <w:rsid w:val="00ED5921"/>
    <w:rsid w:val="00ED6E84"/>
    <w:rsid w:val="00EE0D0A"/>
    <w:rsid w:val="00EE10CE"/>
    <w:rsid w:val="00EE2239"/>
    <w:rsid w:val="00EE31D7"/>
    <w:rsid w:val="00EE37F2"/>
    <w:rsid w:val="00EE39E6"/>
    <w:rsid w:val="00EE4122"/>
    <w:rsid w:val="00EE49A0"/>
    <w:rsid w:val="00EE4F1C"/>
    <w:rsid w:val="00EE503E"/>
    <w:rsid w:val="00EE576A"/>
    <w:rsid w:val="00EE5AC8"/>
    <w:rsid w:val="00EE6FF3"/>
    <w:rsid w:val="00EF148E"/>
    <w:rsid w:val="00EF2AFC"/>
    <w:rsid w:val="00EF2BB1"/>
    <w:rsid w:val="00EF530D"/>
    <w:rsid w:val="00EF66A5"/>
    <w:rsid w:val="00EF7319"/>
    <w:rsid w:val="00EF745C"/>
    <w:rsid w:val="00EF74EF"/>
    <w:rsid w:val="00EF7B67"/>
    <w:rsid w:val="00F0029D"/>
    <w:rsid w:val="00F00671"/>
    <w:rsid w:val="00F01EF0"/>
    <w:rsid w:val="00F03835"/>
    <w:rsid w:val="00F03DAF"/>
    <w:rsid w:val="00F0451F"/>
    <w:rsid w:val="00F055BC"/>
    <w:rsid w:val="00F0648E"/>
    <w:rsid w:val="00F065AE"/>
    <w:rsid w:val="00F0750B"/>
    <w:rsid w:val="00F11551"/>
    <w:rsid w:val="00F11A33"/>
    <w:rsid w:val="00F11BDA"/>
    <w:rsid w:val="00F12847"/>
    <w:rsid w:val="00F12E3C"/>
    <w:rsid w:val="00F13713"/>
    <w:rsid w:val="00F13E5B"/>
    <w:rsid w:val="00F14A24"/>
    <w:rsid w:val="00F1580B"/>
    <w:rsid w:val="00F17E39"/>
    <w:rsid w:val="00F21902"/>
    <w:rsid w:val="00F22BFB"/>
    <w:rsid w:val="00F22BFF"/>
    <w:rsid w:val="00F23819"/>
    <w:rsid w:val="00F24184"/>
    <w:rsid w:val="00F25204"/>
    <w:rsid w:val="00F25472"/>
    <w:rsid w:val="00F266C9"/>
    <w:rsid w:val="00F26CAA"/>
    <w:rsid w:val="00F27565"/>
    <w:rsid w:val="00F30968"/>
    <w:rsid w:val="00F32204"/>
    <w:rsid w:val="00F33B15"/>
    <w:rsid w:val="00F35445"/>
    <w:rsid w:val="00F3597D"/>
    <w:rsid w:val="00F36D34"/>
    <w:rsid w:val="00F36EEB"/>
    <w:rsid w:val="00F37832"/>
    <w:rsid w:val="00F40B76"/>
    <w:rsid w:val="00F40F35"/>
    <w:rsid w:val="00F4138E"/>
    <w:rsid w:val="00F43AA6"/>
    <w:rsid w:val="00F45023"/>
    <w:rsid w:val="00F4624F"/>
    <w:rsid w:val="00F47276"/>
    <w:rsid w:val="00F47928"/>
    <w:rsid w:val="00F5013B"/>
    <w:rsid w:val="00F50CE0"/>
    <w:rsid w:val="00F51371"/>
    <w:rsid w:val="00F51A6C"/>
    <w:rsid w:val="00F52537"/>
    <w:rsid w:val="00F5288C"/>
    <w:rsid w:val="00F539C3"/>
    <w:rsid w:val="00F54660"/>
    <w:rsid w:val="00F553BA"/>
    <w:rsid w:val="00F55743"/>
    <w:rsid w:val="00F55F93"/>
    <w:rsid w:val="00F56BF5"/>
    <w:rsid w:val="00F5740B"/>
    <w:rsid w:val="00F61919"/>
    <w:rsid w:val="00F62EEC"/>
    <w:rsid w:val="00F6391E"/>
    <w:rsid w:val="00F63CCB"/>
    <w:rsid w:val="00F63D07"/>
    <w:rsid w:val="00F640E1"/>
    <w:rsid w:val="00F64241"/>
    <w:rsid w:val="00F64B6E"/>
    <w:rsid w:val="00F65412"/>
    <w:rsid w:val="00F655C1"/>
    <w:rsid w:val="00F7010D"/>
    <w:rsid w:val="00F701CF"/>
    <w:rsid w:val="00F70505"/>
    <w:rsid w:val="00F721CE"/>
    <w:rsid w:val="00F73CB1"/>
    <w:rsid w:val="00F7491C"/>
    <w:rsid w:val="00F74E87"/>
    <w:rsid w:val="00F7608D"/>
    <w:rsid w:val="00F760B4"/>
    <w:rsid w:val="00F7653C"/>
    <w:rsid w:val="00F765CA"/>
    <w:rsid w:val="00F77739"/>
    <w:rsid w:val="00F803B0"/>
    <w:rsid w:val="00F80F5A"/>
    <w:rsid w:val="00F8182A"/>
    <w:rsid w:val="00F82677"/>
    <w:rsid w:val="00F826F6"/>
    <w:rsid w:val="00F82DC1"/>
    <w:rsid w:val="00F82DFB"/>
    <w:rsid w:val="00F83B1D"/>
    <w:rsid w:val="00F83E96"/>
    <w:rsid w:val="00F857F1"/>
    <w:rsid w:val="00F86A32"/>
    <w:rsid w:val="00F911D9"/>
    <w:rsid w:val="00F91B88"/>
    <w:rsid w:val="00F92541"/>
    <w:rsid w:val="00F92C0C"/>
    <w:rsid w:val="00F93573"/>
    <w:rsid w:val="00F95306"/>
    <w:rsid w:val="00F963E7"/>
    <w:rsid w:val="00F96B5B"/>
    <w:rsid w:val="00FA07EE"/>
    <w:rsid w:val="00FA096F"/>
    <w:rsid w:val="00FA0E1D"/>
    <w:rsid w:val="00FA1510"/>
    <w:rsid w:val="00FA1797"/>
    <w:rsid w:val="00FA42EA"/>
    <w:rsid w:val="00FA440C"/>
    <w:rsid w:val="00FA4C65"/>
    <w:rsid w:val="00FA4C9B"/>
    <w:rsid w:val="00FA6439"/>
    <w:rsid w:val="00FA7C84"/>
    <w:rsid w:val="00FB04FA"/>
    <w:rsid w:val="00FB1A1C"/>
    <w:rsid w:val="00FB36C2"/>
    <w:rsid w:val="00FB67B7"/>
    <w:rsid w:val="00FB6B4D"/>
    <w:rsid w:val="00FC01AF"/>
    <w:rsid w:val="00FC07DE"/>
    <w:rsid w:val="00FC10C6"/>
    <w:rsid w:val="00FC292A"/>
    <w:rsid w:val="00FC5D6B"/>
    <w:rsid w:val="00FC61F7"/>
    <w:rsid w:val="00FC64BB"/>
    <w:rsid w:val="00FC687F"/>
    <w:rsid w:val="00FC688D"/>
    <w:rsid w:val="00FC767C"/>
    <w:rsid w:val="00FD0121"/>
    <w:rsid w:val="00FD0D05"/>
    <w:rsid w:val="00FD1C7B"/>
    <w:rsid w:val="00FD35C1"/>
    <w:rsid w:val="00FD3C8F"/>
    <w:rsid w:val="00FD4508"/>
    <w:rsid w:val="00FD5324"/>
    <w:rsid w:val="00FD5325"/>
    <w:rsid w:val="00FD65E8"/>
    <w:rsid w:val="00FD6721"/>
    <w:rsid w:val="00FD6FD5"/>
    <w:rsid w:val="00FE0CE6"/>
    <w:rsid w:val="00FE149A"/>
    <w:rsid w:val="00FE1D98"/>
    <w:rsid w:val="00FE20C7"/>
    <w:rsid w:val="00FE265C"/>
    <w:rsid w:val="00FE4785"/>
    <w:rsid w:val="00FE59D0"/>
    <w:rsid w:val="00FE5F8B"/>
    <w:rsid w:val="00FE7656"/>
    <w:rsid w:val="00FE7782"/>
    <w:rsid w:val="00FE7A08"/>
    <w:rsid w:val="00FE7CA4"/>
    <w:rsid w:val="00FF1C5A"/>
    <w:rsid w:val="00FF39AB"/>
    <w:rsid w:val="00FF3A8D"/>
    <w:rsid w:val="00FF7A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F6585"/>
  <w15:chartTrackingRefBased/>
  <w15:docId w15:val="{03F22DA2-E349-4D87-A1DE-C764E259A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D664E"/>
    <w:rPr>
      <w:color w:val="595959" w:themeColor="text1" w:themeTint="A6"/>
    </w:rPr>
  </w:style>
  <w:style w:type="paragraph" w:styleId="Nadpis1">
    <w:name w:val="heading 1"/>
    <w:basedOn w:val="Normln"/>
    <w:next w:val="Normln"/>
    <w:link w:val="Nadpis1Char"/>
    <w:uiPriority w:val="9"/>
    <w:qFormat/>
    <w:rsid w:val="00020561"/>
    <w:pPr>
      <w:keepNext/>
      <w:keepLines/>
      <w:spacing w:before="240" w:after="0"/>
      <w:outlineLvl w:val="0"/>
    </w:pPr>
    <w:rPr>
      <w:rFonts w:asciiTheme="majorHAnsi" w:eastAsiaTheme="majorEastAsia" w:hAnsiTheme="majorHAnsi" w:cstheme="majorBidi"/>
      <w:color w:val="FF7000"/>
      <w:sz w:val="32"/>
      <w:szCs w:val="32"/>
    </w:rPr>
  </w:style>
  <w:style w:type="paragraph" w:styleId="Nadpis2">
    <w:name w:val="heading 2"/>
    <w:basedOn w:val="Normln"/>
    <w:next w:val="Normln"/>
    <w:link w:val="Nadpis2Char"/>
    <w:uiPriority w:val="9"/>
    <w:unhideWhenUsed/>
    <w:qFormat/>
    <w:rsid w:val="00020561"/>
    <w:pPr>
      <w:keepNext/>
      <w:keepLines/>
      <w:spacing w:before="40" w:after="0"/>
      <w:outlineLvl w:val="1"/>
    </w:pPr>
    <w:rPr>
      <w:rFonts w:asciiTheme="majorHAnsi" w:eastAsiaTheme="majorEastAsia" w:hAnsiTheme="majorHAnsi" w:cstheme="majorBidi"/>
      <w:color w:val="FF7000"/>
      <w:sz w:val="26"/>
      <w:szCs w:val="26"/>
    </w:rPr>
  </w:style>
  <w:style w:type="paragraph" w:styleId="Nadpis3">
    <w:name w:val="heading 3"/>
    <w:basedOn w:val="Normln"/>
    <w:next w:val="Normln"/>
    <w:link w:val="Nadpis3Char"/>
    <w:uiPriority w:val="9"/>
    <w:unhideWhenUsed/>
    <w:qFormat/>
    <w:rsid w:val="00FD4508"/>
    <w:pPr>
      <w:keepNext/>
      <w:keepLines/>
      <w:spacing w:before="40" w:after="0"/>
      <w:outlineLvl w:val="2"/>
    </w:pPr>
    <w:rPr>
      <w:rFonts w:asciiTheme="majorHAnsi" w:eastAsiaTheme="majorEastAsia" w:hAnsiTheme="majorHAnsi" w:cstheme="majorBidi"/>
      <w:color w:val="FF7000"/>
      <w:sz w:val="24"/>
      <w:szCs w:val="24"/>
    </w:rPr>
  </w:style>
  <w:style w:type="paragraph" w:styleId="Nadpis4">
    <w:name w:val="heading 4"/>
    <w:basedOn w:val="Normln"/>
    <w:next w:val="Normln"/>
    <w:link w:val="Nadpis4Char"/>
    <w:uiPriority w:val="9"/>
    <w:semiHidden/>
    <w:unhideWhenUsed/>
    <w:qFormat/>
    <w:rsid w:val="00FD4508"/>
    <w:pPr>
      <w:keepNext/>
      <w:keepLines/>
      <w:spacing w:before="40" w:after="0"/>
      <w:outlineLvl w:val="3"/>
    </w:pPr>
    <w:rPr>
      <w:rFonts w:asciiTheme="majorHAnsi" w:eastAsiaTheme="majorEastAsia" w:hAnsiTheme="majorHAnsi" w:cstheme="majorBidi"/>
      <w:i/>
      <w:iCs/>
      <w:color w:val="FF700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20561"/>
    <w:rPr>
      <w:rFonts w:asciiTheme="majorHAnsi" w:eastAsiaTheme="majorEastAsia" w:hAnsiTheme="majorHAnsi" w:cstheme="majorBidi"/>
      <w:color w:val="FF7000"/>
      <w:sz w:val="32"/>
      <w:szCs w:val="32"/>
    </w:rPr>
  </w:style>
  <w:style w:type="character" w:customStyle="1" w:styleId="Nadpis2Char">
    <w:name w:val="Nadpis 2 Char"/>
    <w:basedOn w:val="Standardnpsmoodstavce"/>
    <w:link w:val="Nadpis2"/>
    <w:uiPriority w:val="9"/>
    <w:rsid w:val="00020561"/>
    <w:rPr>
      <w:rFonts w:asciiTheme="majorHAnsi" w:eastAsiaTheme="majorEastAsia" w:hAnsiTheme="majorHAnsi" w:cstheme="majorBidi"/>
      <w:color w:val="FF7000"/>
      <w:sz w:val="26"/>
      <w:szCs w:val="26"/>
    </w:rPr>
  </w:style>
  <w:style w:type="character" w:customStyle="1" w:styleId="Nadpis3Char">
    <w:name w:val="Nadpis 3 Char"/>
    <w:basedOn w:val="Standardnpsmoodstavce"/>
    <w:link w:val="Nadpis3"/>
    <w:uiPriority w:val="9"/>
    <w:rsid w:val="00FD4508"/>
    <w:rPr>
      <w:rFonts w:asciiTheme="majorHAnsi" w:eastAsiaTheme="majorEastAsia" w:hAnsiTheme="majorHAnsi" w:cstheme="majorBidi"/>
      <w:color w:val="FF7000"/>
      <w:sz w:val="24"/>
      <w:szCs w:val="24"/>
    </w:rPr>
  </w:style>
  <w:style w:type="character" w:customStyle="1" w:styleId="Nadpis4Char">
    <w:name w:val="Nadpis 4 Char"/>
    <w:basedOn w:val="Standardnpsmoodstavce"/>
    <w:link w:val="Nadpis4"/>
    <w:uiPriority w:val="9"/>
    <w:semiHidden/>
    <w:rsid w:val="00FD4508"/>
    <w:rPr>
      <w:rFonts w:asciiTheme="majorHAnsi" w:eastAsiaTheme="majorEastAsia" w:hAnsiTheme="majorHAnsi" w:cstheme="majorBidi"/>
      <w:i/>
      <w:iCs/>
      <w:color w:val="FF7000"/>
    </w:rPr>
  </w:style>
  <w:style w:type="paragraph" w:customStyle="1" w:styleId="EdScratchlessons">
    <w:name w:val="EdScratch lessons"/>
    <w:basedOn w:val="Normln"/>
    <w:link w:val="EdScratchlessonsChar"/>
    <w:rsid w:val="00BA69E8"/>
    <w:rPr>
      <w:rFonts w:ascii="Futura" w:hAnsi="Futura"/>
      <w:sz w:val="24"/>
    </w:rPr>
  </w:style>
  <w:style w:type="character" w:customStyle="1" w:styleId="EdScratchlessonsChar">
    <w:name w:val="EdScratch lessons Char"/>
    <w:basedOn w:val="Standardnpsmoodstavce"/>
    <w:link w:val="EdScratchlessons"/>
    <w:rsid w:val="00BA69E8"/>
    <w:rPr>
      <w:rFonts w:ascii="Futura" w:hAnsi="Futura"/>
      <w:sz w:val="24"/>
    </w:rPr>
  </w:style>
  <w:style w:type="paragraph" w:styleId="Nzev">
    <w:name w:val="Title"/>
    <w:basedOn w:val="Normln"/>
    <w:next w:val="Normln"/>
    <w:link w:val="NzevChar"/>
    <w:uiPriority w:val="10"/>
    <w:qFormat/>
    <w:rsid w:val="00020561"/>
    <w:pPr>
      <w:spacing w:after="0" w:line="240" w:lineRule="auto"/>
      <w:contextualSpacing/>
    </w:pPr>
    <w:rPr>
      <w:rFonts w:asciiTheme="majorHAnsi" w:eastAsiaTheme="majorEastAsia" w:hAnsiTheme="majorHAnsi" w:cstheme="majorBidi"/>
      <w:color w:val="FF7000"/>
      <w:spacing w:val="-10"/>
      <w:kern w:val="28"/>
      <w:sz w:val="56"/>
      <w:szCs w:val="56"/>
    </w:rPr>
  </w:style>
  <w:style w:type="character" w:customStyle="1" w:styleId="NzevChar">
    <w:name w:val="Název Char"/>
    <w:basedOn w:val="Standardnpsmoodstavce"/>
    <w:link w:val="Nzev"/>
    <w:uiPriority w:val="10"/>
    <w:rsid w:val="00020561"/>
    <w:rPr>
      <w:rFonts w:asciiTheme="majorHAnsi" w:eastAsiaTheme="majorEastAsia" w:hAnsiTheme="majorHAnsi" w:cstheme="majorBidi"/>
      <w:color w:val="FF7000"/>
      <w:spacing w:val="-10"/>
      <w:kern w:val="28"/>
      <w:sz w:val="56"/>
      <w:szCs w:val="56"/>
    </w:rPr>
  </w:style>
  <w:style w:type="paragraph" w:styleId="Bezmezer">
    <w:name w:val="No Spacing"/>
    <w:uiPriority w:val="1"/>
    <w:qFormat/>
    <w:rsid w:val="00020561"/>
    <w:pPr>
      <w:spacing w:after="0" w:line="240" w:lineRule="auto"/>
    </w:pPr>
    <w:rPr>
      <w:color w:val="595959" w:themeColor="text1" w:themeTint="A6"/>
    </w:rPr>
  </w:style>
  <w:style w:type="character" w:styleId="Zdraznnintenzivn">
    <w:name w:val="Intense Emphasis"/>
    <w:basedOn w:val="Standardnpsmoodstavce"/>
    <w:uiPriority w:val="21"/>
    <w:qFormat/>
    <w:rsid w:val="00020561"/>
    <w:rPr>
      <w:i/>
      <w:iCs/>
      <w:color w:val="FF7000"/>
    </w:rPr>
  </w:style>
  <w:style w:type="character" w:styleId="Siln">
    <w:name w:val="Strong"/>
    <w:basedOn w:val="Standardnpsmoodstavce"/>
    <w:uiPriority w:val="22"/>
    <w:qFormat/>
    <w:rsid w:val="00020561"/>
    <w:rPr>
      <w:b/>
      <w:bCs/>
    </w:rPr>
  </w:style>
  <w:style w:type="paragraph" w:styleId="Nadpisobsahu">
    <w:name w:val="TOC Heading"/>
    <w:basedOn w:val="Nadpis1"/>
    <w:next w:val="Normln"/>
    <w:uiPriority w:val="39"/>
    <w:unhideWhenUsed/>
    <w:qFormat/>
    <w:rsid w:val="009E726D"/>
    <w:pPr>
      <w:outlineLvl w:val="9"/>
    </w:pPr>
    <w:rPr>
      <w:lang w:val="en-US" w:eastAsia="en-US"/>
    </w:rPr>
  </w:style>
  <w:style w:type="paragraph" w:styleId="Obsah1">
    <w:name w:val="toc 1"/>
    <w:basedOn w:val="Normln"/>
    <w:next w:val="Normln"/>
    <w:autoRedefine/>
    <w:uiPriority w:val="39"/>
    <w:unhideWhenUsed/>
    <w:rsid w:val="00FD4508"/>
    <w:pPr>
      <w:spacing w:after="100"/>
    </w:pPr>
  </w:style>
  <w:style w:type="paragraph" w:styleId="Obsah2">
    <w:name w:val="toc 2"/>
    <w:basedOn w:val="Normln"/>
    <w:next w:val="Normln"/>
    <w:autoRedefine/>
    <w:uiPriority w:val="39"/>
    <w:unhideWhenUsed/>
    <w:rsid w:val="00FD4508"/>
    <w:pPr>
      <w:spacing w:after="100"/>
      <w:ind w:left="220"/>
    </w:pPr>
  </w:style>
  <w:style w:type="character" w:styleId="Hypertextovodkaz">
    <w:name w:val="Hyperlink"/>
    <w:basedOn w:val="Standardnpsmoodstavce"/>
    <w:uiPriority w:val="99"/>
    <w:unhideWhenUsed/>
    <w:rsid w:val="00FD4508"/>
    <w:rPr>
      <w:color w:val="0563C1" w:themeColor="hyperlink"/>
      <w:u w:val="single"/>
    </w:rPr>
  </w:style>
  <w:style w:type="paragraph" w:styleId="Vrazncitt">
    <w:name w:val="Intense Quote"/>
    <w:basedOn w:val="Normln"/>
    <w:next w:val="Normln"/>
    <w:link w:val="VrazncittChar"/>
    <w:uiPriority w:val="30"/>
    <w:qFormat/>
    <w:rsid w:val="00FD4508"/>
    <w:pPr>
      <w:pBdr>
        <w:top w:val="single" w:sz="4" w:space="10" w:color="4472C4" w:themeColor="accent1"/>
        <w:bottom w:val="single" w:sz="4" w:space="10" w:color="4472C4" w:themeColor="accent1"/>
      </w:pBdr>
      <w:spacing w:before="360" w:after="360"/>
      <w:ind w:left="864" w:right="864"/>
      <w:jc w:val="center"/>
    </w:pPr>
    <w:rPr>
      <w:i/>
      <w:iCs/>
      <w:color w:val="FF7000"/>
    </w:rPr>
  </w:style>
  <w:style w:type="character" w:customStyle="1" w:styleId="VrazncittChar">
    <w:name w:val="Výrazný citát Char"/>
    <w:basedOn w:val="Standardnpsmoodstavce"/>
    <w:link w:val="Vrazncitt"/>
    <w:uiPriority w:val="30"/>
    <w:rsid w:val="00FD4508"/>
    <w:rPr>
      <w:i/>
      <w:iCs/>
      <w:color w:val="FF7000"/>
    </w:rPr>
  </w:style>
  <w:style w:type="character" w:styleId="Odkazintenzivn">
    <w:name w:val="Intense Reference"/>
    <w:basedOn w:val="Standardnpsmoodstavce"/>
    <w:uiPriority w:val="32"/>
    <w:qFormat/>
    <w:rsid w:val="009E726D"/>
    <w:rPr>
      <w:b/>
      <w:bCs/>
      <w:smallCaps/>
      <w:color w:val="FF7000"/>
      <w:spacing w:val="5"/>
    </w:rPr>
  </w:style>
  <w:style w:type="paragraph" w:styleId="Zhlav">
    <w:name w:val="header"/>
    <w:basedOn w:val="Normln"/>
    <w:link w:val="ZhlavChar"/>
    <w:uiPriority w:val="99"/>
    <w:unhideWhenUsed/>
    <w:rsid w:val="00B92E26"/>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B92E26"/>
    <w:rPr>
      <w:color w:val="595959" w:themeColor="text1" w:themeTint="A6"/>
    </w:rPr>
  </w:style>
  <w:style w:type="paragraph" w:styleId="Zpat">
    <w:name w:val="footer"/>
    <w:basedOn w:val="Normln"/>
    <w:link w:val="ZpatChar"/>
    <w:uiPriority w:val="99"/>
    <w:unhideWhenUsed/>
    <w:rsid w:val="00B92E26"/>
    <w:pPr>
      <w:tabs>
        <w:tab w:val="center" w:pos="4513"/>
        <w:tab w:val="right" w:pos="9026"/>
      </w:tabs>
      <w:spacing w:after="0" w:line="240" w:lineRule="auto"/>
    </w:pPr>
  </w:style>
  <w:style w:type="character" w:customStyle="1" w:styleId="ZpatChar">
    <w:name w:val="Zápatí Char"/>
    <w:basedOn w:val="Standardnpsmoodstavce"/>
    <w:link w:val="Zpat"/>
    <w:uiPriority w:val="99"/>
    <w:rsid w:val="00B92E26"/>
    <w:rPr>
      <w:color w:val="595959" w:themeColor="text1" w:themeTint="A6"/>
    </w:rPr>
  </w:style>
  <w:style w:type="paragraph" w:styleId="Odstavecseseznamem">
    <w:name w:val="List Paragraph"/>
    <w:basedOn w:val="Normln"/>
    <w:uiPriority w:val="34"/>
    <w:qFormat/>
    <w:rsid w:val="00D82A81"/>
    <w:pPr>
      <w:ind w:left="720"/>
      <w:contextualSpacing/>
    </w:pPr>
  </w:style>
  <w:style w:type="table" w:styleId="Mkatabulky">
    <w:name w:val="Table Grid"/>
    <w:basedOn w:val="Normlntabulka"/>
    <w:uiPriority w:val="39"/>
    <w:rsid w:val="0007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vyeenzmnka">
    <w:name w:val="Unresolved Mention"/>
    <w:basedOn w:val="Standardnpsmoodstavce"/>
    <w:uiPriority w:val="99"/>
    <w:semiHidden/>
    <w:unhideWhenUsed/>
    <w:rsid w:val="006E09BF"/>
    <w:rPr>
      <w:color w:val="808080"/>
      <w:shd w:val="clear" w:color="auto" w:fill="E6E6E6"/>
    </w:rPr>
  </w:style>
  <w:style w:type="paragraph" w:customStyle="1" w:styleId="BodyA">
    <w:name w:val="Body A"/>
    <w:rsid w:val="006D6B1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styleId="Textbubliny">
    <w:name w:val="Balloon Text"/>
    <w:basedOn w:val="Normln"/>
    <w:link w:val="TextbublinyChar"/>
    <w:uiPriority w:val="99"/>
    <w:semiHidden/>
    <w:unhideWhenUsed/>
    <w:rsid w:val="00BA1A40"/>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1A40"/>
    <w:rPr>
      <w:rFonts w:ascii="Segoe UI" w:hAnsi="Segoe UI" w:cs="Segoe UI"/>
      <w:color w:val="595959" w:themeColor="text1" w:themeTint="A6"/>
      <w:sz w:val="18"/>
      <w:szCs w:val="18"/>
    </w:rPr>
  </w:style>
  <w:style w:type="paragraph" w:customStyle="1" w:styleId="Default">
    <w:name w:val="Default"/>
    <w:rsid w:val="005744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zh-CN" w:eastAsia="zh-CN"/>
    </w:rPr>
  </w:style>
  <w:style w:type="character" w:styleId="Sledovanodkaz">
    <w:name w:val="FollowedHyperlink"/>
    <w:basedOn w:val="Standardnpsmoodstavce"/>
    <w:uiPriority w:val="99"/>
    <w:semiHidden/>
    <w:unhideWhenUsed/>
    <w:rsid w:val="00733BB3"/>
    <w:rPr>
      <w:color w:val="954F72" w:themeColor="followedHyperlink"/>
      <w:u w:val="single"/>
    </w:rPr>
  </w:style>
  <w:style w:type="paragraph" w:styleId="Titulek">
    <w:name w:val="caption"/>
    <w:basedOn w:val="Normln"/>
    <w:next w:val="Normln"/>
    <w:uiPriority w:val="35"/>
    <w:unhideWhenUsed/>
    <w:qFormat/>
    <w:rsid w:val="006F06F9"/>
    <w:pPr>
      <w:spacing w:after="200" w:line="240" w:lineRule="auto"/>
    </w:pPr>
    <w:rPr>
      <w:rFonts w:ascii="Arial" w:eastAsiaTheme="minorHAnsi" w:hAnsi="Arial"/>
      <w:i/>
      <w:iCs/>
      <w:color w:val="44546A" w:themeColor="text2"/>
      <w:sz w:val="18"/>
      <w:szCs w:val="18"/>
      <w:lang w:eastAsia="en-US"/>
    </w:rPr>
  </w:style>
  <w:style w:type="paragraph" w:customStyle="1" w:styleId="Heading4a">
    <w:name w:val="Heading 4a"/>
    <w:basedOn w:val="Nadpis4"/>
    <w:link w:val="Heading4aChar"/>
    <w:qFormat/>
    <w:rsid w:val="00051E3C"/>
    <w:pPr>
      <w:spacing w:line="276" w:lineRule="auto"/>
    </w:pPr>
    <w:rPr>
      <w:rFonts w:ascii="Arial" w:hAnsi="Arial"/>
      <w:i w:val="0"/>
      <w:sz w:val="24"/>
      <w:lang w:eastAsia="en-US"/>
    </w:rPr>
  </w:style>
  <w:style w:type="character" w:customStyle="1" w:styleId="Heading4aChar">
    <w:name w:val="Heading 4a Char"/>
    <w:basedOn w:val="Nadpis4Char"/>
    <w:link w:val="Heading4a"/>
    <w:rsid w:val="00051E3C"/>
    <w:rPr>
      <w:rFonts w:ascii="Arial" w:eastAsiaTheme="majorEastAsia" w:hAnsi="Arial" w:cstheme="majorBidi"/>
      <w:i w:val="0"/>
      <w:iCs/>
      <w:color w:val="FF7000"/>
      <w:sz w:val="24"/>
      <w:lang w:eastAsia="en-US"/>
    </w:rPr>
  </w:style>
  <w:style w:type="paragraph" w:styleId="Obsah3">
    <w:name w:val="toc 3"/>
    <w:basedOn w:val="Normln"/>
    <w:next w:val="Normln"/>
    <w:autoRedefine/>
    <w:uiPriority w:val="39"/>
    <w:unhideWhenUsed/>
    <w:rsid w:val="002063D3"/>
    <w:pPr>
      <w:spacing w:after="100"/>
      <w:ind w:left="440"/>
    </w:pPr>
  </w:style>
  <w:style w:type="paragraph" w:styleId="Obsah4">
    <w:name w:val="toc 4"/>
    <w:basedOn w:val="Normln"/>
    <w:next w:val="Normln"/>
    <w:autoRedefine/>
    <w:uiPriority w:val="39"/>
    <w:unhideWhenUsed/>
    <w:rsid w:val="00134782"/>
    <w:pPr>
      <w:spacing w:after="100"/>
      <w:ind w:left="660"/>
    </w:pPr>
    <w:rPr>
      <w:color w:val="auto"/>
    </w:rPr>
  </w:style>
  <w:style w:type="paragraph" w:styleId="Obsah5">
    <w:name w:val="toc 5"/>
    <w:basedOn w:val="Normln"/>
    <w:next w:val="Normln"/>
    <w:autoRedefine/>
    <w:uiPriority w:val="39"/>
    <w:unhideWhenUsed/>
    <w:rsid w:val="00134782"/>
    <w:pPr>
      <w:spacing w:after="100"/>
      <w:ind w:left="880"/>
    </w:pPr>
    <w:rPr>
      <w:color w:val="auto"/>
    </w:rPr>
  </w:style>
  <w:style w:type="paragraph" w:styleId="Obsah6">
    <w:name w:val="toc 6"/>
    <w:basedOn w:val="Normln"/>
    <w:next w:val="Normln"/>
    <w:autoRedefine/>
    <w:uiPriority w:val="39"/>
    <w:unhideWhenUsed/>
    <w:rsid w:val="00134782"/>
    <w:pPr>
      <w:spacing w:after="100"/>
      <w:ind w:left="1100"/>
    </w:pPr>
    <w:rPr>
      <w:color w:val="auto"/>
    </w:rPr>
  </w:style>
  <w:style w:type="paragraph" w:styleId="Obsah7">
    <w:name w:val="toc 7"/>
    <w:basedOn w:val="Normln"/>
    <w:next w:val="Normln"/>
    <w:autoRedefine/>
    <w:uiPriority w:val="39"/>
    <w:unhideWhenUsed/>
    <w:rsid w:val="00134782"/>
    <w:pPr>
      <w:spacing w:after="100"/>
      <w:ind w:left="1320"/>
    </w:pPr>
    <w:rPr>
      <w:color w:val="auto"/>
    </w:rPr>
  </w:style>
  <w:style w:type="paragraph" w:styleId="Obsah8">
    <w:name w:val="toc 8"/>
    <w:basedOn w:val="Normln"/>
    <w:next w:val="Normln"/>
    <w:autoRedefine/>
    <w:uiPriority w:val="39"/>
    <w:unhideWhenUsed/>
    <w:rsid w:val="00134782"/>
    <w:pPr>
      <w:spacing w:after="100"/>
      <w:ind w:left="1540"/>
    </w:pPr>
    <w:rPr>
      <w:color w:val="auto"/>
    </w:rPr>
  </w:style>
  <w:style w:type="paragraph" w:styleId="Obsah9">
    <w:name w:val="toc 9"/>
    <w:basedOn w:val="Normln"/>
    <w:next w:val="Normln"/>
    <w:autoRedefine/>
    <w:uiPriority w:val="39"/>
    <w:unhideWhenUsed/>
    <w:rsid w:val="00134782"/>
    <w:pPr>
      <w:spacing w:after="100"/>
      <w:ind w:left="1760"/>
    </w:pPr>
    <w:rPr>
      <w:color w:val="auto"/>
    </w:rPr>
  </w:style>
  <w:style w:type="character" w:styleId="Odkaznakoment">
    <w:name w:val="annotation reference"/>
    <w:basedOn w:val="Standardnpsmoodstavce"/>
    <w:uiPriority w:val="99"/>
    <w:semiHidden/>
    <w:unhideWhenUsed/>
    <w:rsid w:val="00AB129B"/>
    <w:rPr>
      <w:sz w:val="16"/>
      <w:szCs w:val="16"/>
    </w:rPr>
  </w:style>
  <w:style w:type="paragraph" w:styleId="Textkomente">
    <w:name w:val="annotation text"/>
    <w:basedOn w:val="Normln"/>
    <w:link w:val="TextkomenteChar"/>
    <w:uiPriority w:val="99"/>
    <w:unhideWhenUsed/>
    <w:rsid w:val="00AB129B"/>
    <w:pPr>
      <w:spacing w:line="240" w:lineRule="auto"/>
    </w:pPr>
    <w:rPr>
      <w:sz w:val="20"/>
      <w:szCs w:val="20"/>
    </w:rPr>
  </w:style>
  <w:style w:type="character" w:customStyle="1" w:styleId="TextkomenteChar">
    <w:name w:val="Text komentáře Char"/>
    <w:basedOn w:val="Standardnpsmoodstavce"/>
    <w:link w:val="Textkomente"/>
    <w:uiPriority w:val="99"/>
    <w:rsid w:val="00AB129B"/>
    <w:rPr>
      <w:color w:val="595959" w:themeColor="text1" w:themeTint="A6"/>
      <w:sz w:val="20"/>
      <w:szCs w:val="20"/>
    </w:rPr>
  </w:style>
  <w:style w:type="paragraph" w:styleId="Pedmtkomente">
    <w:name w:val="annotation subject"/>
    <w:basedOn w:val="Textkomente"/>
    <w:next w:val="Textkomente"/>
    <w:link w:val="PedmtkomenteChar"/>
    <w:uiPriority w:val="99"/>
    <w:semiHidden/>
    <w:unhideWhenUsed/>
    <w:rsid w:val="001C6C01"/>
    <w:rPr>
      <w:b/>
      <w:bCs/>
    </w:rPr>
  </w:style>
  <w:style w:type="character" w:customStyle="1" w:styleId="PedmtkomenteChar">
    <w:name w:val="Předmět komentáře Char"/>
    <w:basedOn w:val="TextkomenteChar"/>
    <w:link w:val="Pedmtkomente"/>
    <w:uiPriority w:val="99"/>
    <w:semiHidden/>
    <w:rsid w:val="001C6C01"/>
    <w:rPr>
      <w:b/>
      <w:bCs/>
      <w:color w:val="595959" w:themeColor="text1" w:themeTint="A6"/>
      <w:sz w:val="20"/>
      <w:szCs w:val="20"/>
    </w:rPr>
  </w:style>
  <w:style w:type="paragraph" w:styleId="Revize">
    <w:name w:val="Revision"/>
    <w:hidden/>
    <w:uiPriority w:val="99"/>
    <w:semiHidden/>
    <w:rsid w:val="009040AE"/>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009">
      <w:bodyDiv w:val="1"/>
      <w:marLeft w:val="0"/>
      <w:marRight w:val="0"/>
      <w:marTop w:val="0"/>
      <w:marBottom w:val="0"/>
      <w:divBdr>
        <w:top w:val="none" w:sz="0" w:space="0" w:color="auto"/>
        <w:left w:val="none" w:sz="0" w:space="0" w:color="auto"/>
        <w:bottom w:val="none" w:sz="0" w:space="0" w:color="auto"/>
        <w:right w:val="none" w:sz="0" w:space="0" w:color="auto"/>
      </w:divBdr>
    </w:div>
    <w:div w:id="20254596">
      <w:bodyDiv w:val="1"/>
      <w:marLeft w:val="0"/>
      <w:marRight w:val="0"/>
      <w:marTop w:val="0"/>
      <w:marBottom w:val="0"/>
      <w:divBdr>
        <w:top w:val="none" w:sz="0" w:space="0" w:color="auto"/>
        <w:left w:val="none" w:sz="0" w:space="0" w:color="auto"/>
        <w:bottom w:val="none" w:sz="0" w:space="0" w:color="auto"/>
        <w:right w:val="none" w:sz="0" w:space="0" w:color="auto"/>
      </w:divBdr>
    </w:div>
    <w:div w:id="34937259">
      <w:bodyDiv w:val="1"/>
      <w:marLeft w:val="0"/>
      <w:marRight w:val="0"/>
      <w:marTop w:val="0"/>
      <w:marBottom w:val="0"/>
      <w:divBdr>
        <w:top w:val="none" w:sz="0" w:space="0" w:color="auto"/>
        <w:left w:val="none" w:sz="0" w:space="0" w:color="auto"/>
        <w:bottom w:val="none" w:sz="0" w:space="0" w:color="auto"/>
        <w:right w:val="none" w:sz="0" w:space="0" w:color="auto"/>
      </w:divBdr>
    </w:div>
    <w:div w:id="46688508">
      <w:bodyDiv w:val="1"/>
      <w:marLeft w:val="0"/>
      <w:marRight w:val="0"/>
      <w:marTop w:val="0"/>
      <w:marBottom w:val="0"/>
      <w:divBdr>
        <w:top w:val="none" w:sz="0" w:space="0" w:color="auto"/>
        <w:left w:val="none" w:sz="0" w:space="0" w:color="auto"/>
        <w:bottom w:val="none" w:sz="0" w:space="0" w:color="auto"/>
        <w:right w:val="none" w:sz="0" w:space="0" w:color="auto"/>
      </w:divBdr>
    </w:div>
    <w:div w:id="65537438">
      <w:bodyDiv w:val="1"/>
      <w:marLeft w:val="0"/>
      <w:marRight w:val="0"/>
      <w:marTop w:val="0"/>
      <w:marBottom w:val="0"/>
      <w:divBdr>
        <w:top w:val="none" w:sz="0" w:space="0" w:color="auto"/>
        <w:left w:val="none" w:sz="0" w:space="0" w:color="auto"/>
        <w:bottom w:val="none" w:sz="0" w:space="0" w:color="auto"/>
        <w:right w:val="none" w:sz="0" w:space="0" w:color="auto"/>
      </w:divBdr>
    </w:div>
    <w:div w:id="66270238">
      <w:bodyDiv w:val="1"/>
      <w:marLeft w:val="0"/>
      <w:marRight w:val="0"/>
      <w:marTop w:val="0"/>
      <w:marBottom w:val="0"/>
      <w:divBdr>
        <w:top w:val="none" w:sz="0" w:space="0" w:color="auto"/>
        <w:left w:val="none" w:sz="0" w:space="0" w:color="auto"/>
        <w:bottom w:val="none" w:sz="0" w:space="0" w:color="auto"/>
        <w:right w:val="none" w:sz="0" w:space="0" w:color="auto"/>
      </w:divBdr>
    </w:div>
    <w:div w:id="70153973">
      <w:bodyDiv w:val="1"/>
      <w:marLeft w:val="0"/>
      <w:marRight w:val="0"/>
      <w:marTop w:val="0"/>
      <w:marBottom w:val="0"/>
      <w:divBdr>
        <w:top w:val="none" w:sz="0" w:space="0" w:color="auto"/>
        <w:left w:val="none" w:sz="0" w:space="0" w:color="auto"/>
        <w:bottom w:val="none" w:sz="0" w:space="0" w:color="auto"/>
        <w:right w:val="none" w:sz="0" w:space="0" w:color="auto"/>
      </w:divBdr>
    </w:div>
    <w:div w:id="73162429">
      <w:bodyDiv w:val="1"/>
      <w:marLeft w:val="0"/>
      <w:marRight w:val="0"/>
      <w:marTop w:val="0"/>
      <w:marBottom w:val="0"/>
      <w:divBdr>
        <w:top w:val="none" w:sz="0" w:space="0" w:color="auto"/>
        <w:left w:val="none" w:sz="0" w:space="0" w:color="auto"/>
        <w:bottom w:val="none" w:sz="0" w:space="0" w:color="auto"/>
        <w:right w:val="none" w:sz="0" w:space="0" w:color="auto"/>
      </w:divBdr>
    </w:div>
    <w:div w:id="78674462">
      <w:bodyDiv w:val="1"/>
      <w:marLeft w:val="0"/>
      <w:marRight w:val="0"/>
      <w:marTop w:val="0"/>
      <w:marBottom w:val="0"/>
      <w:divBdr>
        <w:top w:val="none" w:sz="0" w:space="0" w:color="auto"/>
        <w:left w:val="none" w:sz="0" w:space="0" w:color="auto"/>
        <w:bottom w:val="none" w:sz="0" w:space="0" w:color="auto"/>
        <w:right w:val="none" w:sz="0" w:space="0" w:color="auto"/>
      </w:divBdr>
      <w:divsChild>
        <w:div w:id="609123687">
          <w:marLeft w:val="0"/>
          <w:marRight w:val="0"/>
          <w:marTop w:val="0"/>
          <w:marBottom w:val="0"/>
          <w:divBdr>
            <w:top w:val="none" w:sz="0" w:space="0" w:color="auto"/>
            <w:left w:val="none" w:sz="0" w:space="0" w:color="auto"/>
            <w:bottom w:val="none" w:sz="0" w:space="0" w:color="auto"/>
            <w:right w:val="none" w:sz="0" w:space="0" w:color="auto"/>
          </w:divBdr>
          <w:divsChild>
            <w:div w:id="1302033867">
              <w:marLeft w:val="0"/>
              <w:marRight w:val="0"/>
              <w:marTop w:val="0"/>
              <w:marBottom w:val="0"/>
              <w:divBdr>
                <w:top w:val="none" w:sz="0" w:space="0" w:color="auto"/>
                <w:left w:val="none" w:sz="0" w:space="0" w:color="auto"/>
                <w:bottom w:val="none" w:sz="0" w:space="0" w:color="auto"/>
                <w:right w:val="none" w:sz="0" w:space="0" w:color="auto"/>
              </w:divBdr>
              <w:divsChild>
                <w:div w:id="1792551661">
                  <w:marLeft w:val="0"/>
                  <w:marRight w:val="0"/>
                  <w:marTop w:val="0"/>
                  <w:marBottom w:val="0"/>
                  <w:divBdr>
                    <w:top w:val="none" w:sz="0" w:space="0" w:color="auto"/>
                    <w:left w:val="none" w:sz="0" w:space="0" w:color="auto"/>
                    <w:bottom w:val="none" w:sz="0" w:space="0" w:color="auto"/>
                    <w:right w:val="none" w:sz="0" w:space="0" w:color="auto"/>
                  </w:divBdr>
                  <w:divsChild>
                    <w:div w:id="2109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7171">
      <w:bodyDiv w:val="1"/>
      <w:marLeft w:val="0"/>
      <w:marRight w:val="0"/>
      <w:marTop w:val="0"/>
      <w:marBottom w:val="0"/>
      <w:divBdr>
        <w:top w:val="none" w:sz="0" w:space="0" w:color="auto"/>
        <w:left w:val="none" w:sz="0" w:space="0" w:color="auto"/>
        <w:bottom w:val="none" w:sz="0" w:space="0" w:color="auto"/>
        <w:right w:val="none" w:sz="0" w:space="0" w:color="auto"/>
      </w:divBdr>
    </w:div>
    <w:div w:id="103114492">
      <w:bodyDiv w:val="1"/>
      <w:marLeft w:val="0"/>
      <w:marRight w:val="0"/>
      <w:marTop w:val="0"/>
      <w:marBottom w:val="0"/>
      <w:divBdr>
        <w:top w:val="none" w:sz="0" w:space="0" w:color="auto"/>
        <w:left w:val="none" w:sz="0" w:space="0" w:color="auto"/>
        <w:bottom w:val="none" w:sz="0" w:space="0" w:color="auto"/>
        <w:right w:val="none" w:sz="0" w:space="0" w:color="auto"/>
      </w:divBdr>
    </w:div>
    <w:div w:id="129322434">
      <w:bodyDiv w:val="1"/>
      <w:marLeft w:val="0"/>
      <w:marRight w:val="0"/>
      <w:marTop w:val="0"/>
      <w:marBottom w:val="0"/>
      <w:divBdr>
        <w:top w:val="none" w:sz="0" w:space="0" w:color="auto"/>
        <w:left w:val="none" w:sz="0" w:space="0" w:color="auto"/>
        <w:bottom w:val="none" w:sz="0" w:space="0" w:color="auto"/>
        <w:right w:val="none" w:sz="0" w:space="0" w:color="auto"/>
      </w:divBdr>
      <w:divsChild>
        <w:div w:id="119694843">
          <w:marLeft w:val="0"/>
          <w:marRight w:val="0"/>
          <w:marTop w:val="0"/>
          <w:marBottom w:val="0"/>
          <w:divBdr>
            <w:top w:val="none" w:sz="0" w:space="0" w:color="auto"/>
            <w:left w:val="none" w:sz="0" w:space="0" w:color="auto"/>
            <w:bottom w:val="none" w:sz="0" w:space="0" w:color="auto"/>
            <w:right w:val="none" w:sz="0" w:space="0" w:color="auto"/>
          </w:divBdr>
          <w:divsChild>
            <w:div w:id="1639145095">
              <w:marLeft w:val="0"/>
              <w:marRight w:val="0"/>
              <w:marTop w:val="0"/>
              <w:marBottom w:val="0"/>
              <w:divBdr>
                <w:top w:val="none" w:sz="0" w:space="0" w:color="auto"/>
                <w:left w:val="none" w:sz="0" w:space="0" w:color="auto"/>
                <w:bottom w:val="none" w:sz="0" w:space="0" w:color="auto"/>
                <w:right w:val="none" w:sz="0" w:space="0" w:color="auto"/>
              </w:divBdr>
              <w:divsChild>
                <w:div w:id="788744360">
                  <w:marLeft w:val="0"/>
                  <w:marRight w:val="0"/>
                  <w:marTop w:val="0"/>
                  <w:marBottom w:val="0"/>
                  <w:divBdr>
                    <w:top w:val="none" w:sz="0" w:space="0" w:color="auto"/>
                    <w:left w:val="none" w:sz="0" w:space="0" w:color="auto"/>
                    <w:bottom w:val="none" w:sz="0" w:space="0" w:color="auto"/>
                    <w:right w:val="none" w:sz="0" w:space="0" w:color="auto"/>
                  </w:divBdr>
                  <w:divsChild>
                    <w:div w:id="7299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7794">
      <w:bodyDiv w:val="1"/>
      <w:marLeft w:val="0"/>
      <w:marRight w:val="0"/>
      <w:marTop w:val="0"/>
      <w:marBottom w:val="0"/>
      <w:divBdr>
        <w:top w:val="none" w:sz="0" w:space="0" w:color="auto"/>
        <w:left w:val="none" w:sz="0" w:space="0" w:color="auto"/>
        <w:bottom w:val="none" w:sz="0" w:space="0" w:color="auto"/>
        <w:right w:val="none" w:sz="0" w:space="0" w:color="auto"/>
      </w:divBdr>
    </w:div>
    <w:div w:id="154536292">
      <w:bodyDiv w:val="1"/>
      <w:marLeft w:val="0"/>
      <w:marRight w:val="0"/>
      <w:marTop w:val="0"/>
      <w:marBottom w:val="0"/>
      <w:divBdr>
        <w:top w:val="none" w:sz="0" w:space="0" w:color="auto"/>
        <w:left w:val="none" w:sz="0" w:space="0" w:color="auto"/>
        <w:bottom w:val="none" w:sz="0" w:space="0" w:color="auto"/>
        <w:right w:val="none" w:sz="0" w:space="0" w:color="auto"/>
      </w:divBdr>
    </w:div>
    <w:div w:id="180752029">
      <w:bodyDiv w:val="1"/>
      <w:marLeft w:val="0"/>
      <w:marRight w:val="0"/>
      <w:marTop w:val="0"/>
      <w:marBottom w:val="0"/>
      <w:divBdr>
        <w:top w:val="none" w:sz="0" w:space="0" w:color="auto"/>
        <w:left w:val="none" w:sz="0" w:space="0" w:color="auto"/>
        <w:bottom w:val="none" w:sz="0" w:space="0" w:color="auto"/>
        <w:right w:val="none" w:sz="0" w:space="0" w:color="auto"/>
      </w:divBdr>
    </w:div>
    <w:div w:id="185101694">
      <w:bodyDiv w:val="1"/>
      <w:marLeft w:val="0"/>
      <w:marRight w:val="0"/>
      <w:marTop w:val="0"/>
      <w:marBottom w:val="0"/>
      <w:divBdr>
        <w:top w:val="none" w:sz="0" w:space="0" w:color="auto"/>
        <w:left w:val="none" w:sz="0" w:space="0" w:color="auto"/>
        <w:bottom w:val="none" w:sz="0" w:space="0" w:color="auto"/>
        <w:right w:val="none" w:sz="0" w:space="0" w:color="auto"/>
      </w:divBdr>
    </w:div>
    <w:div w:id="191306019">
      <w:bodyDiv w:val="1"/>
      <w:marLeft w:val="0"/>
      <w:marRight w:val="0"/>
      <w:marTop w:val="0"/>
      <w:marBottom w:val="0"/>
      <w:divBdr>
        <w:top w:val="none" w:sz="0" w:space="0" w:color="auto"/>
        <w:left w:val="none" w:sz="0" w:space="0" w:color="auto"/>
        <w:bottom w:val="none" w:sz="0" w:space="0" w:color="auto"/>
        <w:right w:val="none" w:sz="0" w:space="0" w:color="auto"/>
      </w:divBdr>
    </w:div>
    <w:div w:id="213931507">
      <w:bodyDiv w:val="1"/>
      <w:marLeft w:val="0"/>
      <w:marRight w:val="0"/>
      <w:marTop w:val="0"/>
      <w:marBottom w:val="0"/>
      <w:divBdr>
        <w:top w:val="none" w:sz="0" w:space="0" w:color="auto"/>
        <w:left w:val="none" w:sz="0" w:space="0" w:color="auto"/>
        <w:bottom w:val="none" w:sz="0" w:space="0" w:color="auto"/>
        <w:right w:val="none" w:sz="0" w:space="0" w:color="auto"/>
      </w:divBdr>
    </w:div>
    <w:div w:id="228659285">
      <w:bodyDiv w:val="1"/>
      <w:marLeft w:val="0"/>
      <w:marRight w:val="0"/>
      <w:marTop w:val="0"/>
      <w:marBottom w:val="0"/>
      <w:divBdr>
        <w:top w:val="none" w:sz="0" w:space="0" w:color="auto"/>
        <w:left w:val="none" w:sz="0" w:space="0" w:color="auto"/>
        <w:bottom w:val="none" w:sz="0" w:space="0" w:color="auto"/>
        <w:right w:val="none" w:sz="0" w:space="0" w:color="auto"/>
      </w:divBdr>
    </w:div>
    <w:div w:id="257835836">
      <w:bodyDiv w:val="1"/>
      <w:marLeft w:val="0"/>
      <w:marRight w:val="0"/>
      <w:marTop w:val="0"/>
      <w:marBottom w:val="0"/>
      <w:divBdr>
        <w:top w:val="none" w:sz="0" w:space="0" w:color="auto"/>
        <w:left w:val="none" w:sz="0" w:space="0" w:color="auto"/>
        <w:bottom w:val="none" w:sz="0" w:space="0" w:color="auto"/>
        <w:right w:val="none" w:sz="0" w:space="0" w:color="auto"/>
      </w:divBdr>
      <w:divsChild>
        <w:div w:id="68888175">
          <w:marLeft w:val="0"/>
          <w:marRight w:val="0"/>
          <w:marTop w:val="0"/>
          <w:marBottom w:val="0"/>
          <w:divBdr>
            <w:top w:val="none" w:sz="0" w:space="0" w:color="auto"/>
            <w:left w:val="none" w:sz="0" w:space="0" w:color="auto"/>
            <w:bottom w:val="none" w:sz="0" w:space="0" w:color="auto"/>
            <w:right w:val="none" w:sz="0" w:space="0" w:color="auto"/>
          </w:divBdr>
          <w:divsChild>
            <w:div w:id="177888753">
              <w:marLeft w:val="0"/>
              <w:marRight w:val="0"/>
              <w:marTop w:val="0"/>
              <w:marBottom w:val="0"/>
              <w:divBdr>
                <w:top w:val="none" w:sz="0" w:space="0" w:color="auto"/>
                <w:left w:val="none" w:sz="0" w:space="0" w:color="auto"/>
                <w:bottom w:val="none" w:sz="0" w:space="0" w:color="auto"/>
                <w:right w:val="none" w:sz="0" w:space="0" w:color="auto"/>
              </w:divBdr>
              <w:divsChild>
                <w:div w:id="1024212269">
                  <w:marLeft w:val="0"/>
                  <w:marRight w:val="0"/>
                  <w:marTop w:val="0"/>
                  <w:marBottom w:val="0"/>
                  <w:divBdr>
                    <w:top w:val="none" w:sz="0" w:space="0" w:color="auto"/>
                    <w:left w:val="none" w:sz="0" w:space="0" w:color="auto"/>
                    <w:bottom w:val="none" w:sz="0" w:space="0" w:color="auto"/>
                    <w:right w:val="none" w:sz="0" w:space="0" w:color="auto"/>
                  </w:divBdr>
                  <w:divsChild>
                    <w:div w:id="833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5176">
      <w:bodyDiv w:val="1"/>
      <w:marLeft w:val="0"/>
      <w:marRight w:val="0"/>
      <w:marTop w:val="0"/>
      <w:marBottom w:val="0"/>
      <w:divBdr>
        <w:top w:val="none" w:sz="0" w:space="0" w:color="auto"/>
        <w:left w:val="none" w:sz="0" w:space="0" w:color="auto"/>
        <w:bottom w:val="none" w:sz="0" w:space="0" w:color="auto"/>
        <w:right w:val="none" w:sz="0" w:space="0" w:color="auto"/>
      </w:divBdr>
      <w:divsChild>
        <w:div w:id="1950775528">
          <w:marLeft w:val="0"/>
          <w:marRight w:val="0"/>
          <w:marTop w:val="0"/>
          <w:marBottom w:val="0"/>
          <w:divBdr>
            <w:top w:val="none" w:sz="0" w:space="0" w:color="auto"/>
            <w:left w:val="none" w:sz="0" w:space="0" w:color="auto"/>
            <w:bottom w:val="none" w:sz="0" w:space="0" w:color="auto"/>
            <w:right w:val="none" w:sz="0" w:space="0" w:color="auto"/>
          </w:divBdr>
          <w:divsChild>
            <w:div w:id="43871806">
              <w:marLeft w:val="0"/>
              <w:marRight w:val="0"/>
              <w:marTop w:val="0"/>
              <w:marBottom w:val="0"/>
              <w:divBdr>
                <w:top w:val="none" w:sz="0" w:space="0" w:color="auto"/>
                <w:left w:val="none" w:sz="0" w:space="0" w:color="auto"/>
                <w:bottom w:val="none" w:sz="0" w:space="0" w:color="auto"/>
                <w:right w:val="none" w:sz="0" w:space="0" w:color="auto"/>
              </w:divBdr>
              <w:divsChild>
                <w:div w:id="516506669">
                  <w:marLeft w:val="0"/>
                  <w:marRight w:val="0"/>
                  <w:marTop w:val="0"/>
                  <w:marBottom w:val="0"/>
                  <w:divBdr>
                    <w:top w:val="none" w:sz="0" w:space="0" w:color="auto"/>
                    <w:left w:val="none" w:sz="0" w:space="0" w:color="auto"/>
                    <w:bottom w:val="none" w:sz="0" w:space="0" w:color="auto"/>
                    <w:right w:val="none" w:sz="0" w:space="0" w:color="auto"/>
                  </w:divBdr>
                  <w:divsChild>
                    <w:div w:id="11972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22311">
      <w:bodyDiv w:val="1"/>
      <w:marLeft w:val="0"/>
      <w:marRight w:val="0"/>
      <w:marTop w:val="0"/>
      <w:marBottom w:val="0"/>
      <w:divBdr>
        <w:top w:val="none" w:sz="0" w:space="0" w:color="auto"/>
        <w:left w:val="none" w:sz="0" w:space="0" w:color="auto"/>
        <w:bottom w:val="none" w:sz="0" w:space="0" w:color="auto"/>
        <w:right w:val="none" w:sz="0" w:space="0" w:color="auto"/>
      </w:divBdr>
      <w:divsChild>
        <w:div w:id="1207453701">
          <w:marLeft w:val="0"/>
          <w:marRight w:val="0"/>
          <w:marTop w:val="0"/>
          <w:marBottom w:val="0"/>
          <w:divBdr>
            <w:top w:val="none" w:sz="0" w:space="0" w:color="auto"/>
            <w:left w:val="none" w:sz="0" w:space="0" w:color="auto"/>
            <w:bottom w:val="none" w:sz="0" w:space="0" w:color="auto"/>
            <w:right w:val="none" w:sz="0" w:space="0" w:color="auto"/>
          </w:divBdr>
          <w:divsChild>
            <w:div w:id="910428890">
              <w:marLeft w:val="0"/>
              <w:marRight w:val="0"/>
              <w:marTop w:val="0"/>
              <w:marBottom w:val="0"/>
              <w:divBdr>
                <w:top w:val="none" w:sz="0" w:space="0" w:color="auto"/>
                <w:left w:val="none" w:sz="0" w:space="0" w:color="auto"/>
                <w:bottom w:val="none" w:sz="0" w:space="0" w:color="auto"/>
                <w:right w:val="none" w:sz="0" w:space="0" w:color="auto"/>
              </w:divBdr>
              <w:divsChild>
                <w:div w:id="1355959920">
                  <w:marLeft w:val="0"/>
                  <w:marRight w:val="0"/>
                  <w:marTop w:val="0"/>
                  <w:marBottom w:val="0"/>
                  <w:divBdr>
                    <w:top w:val="none" w:sz="0" w:space="0" w:color="auto"/>
                    <w:left w:val="none" w:sz="0" w:space="0" w:color="auto"/>
                    <w:bottom w:val="none" w:sz="0" w:space="0" w:color="auto"/>
                    <w:right w:val="none" w:sz="0" w:space="0" w:color="auto"/>
                  </w:divBdr>
                  <w:divsChild>
                    <w:div w:id="4937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74406">
      <w:bodyDiv w:val="1"/>
      <w:marLeft w:val="0"/>
      <w:marRight w:val="0"/>
      <w:marTop w:val="0"/>
      <w:marBottom w:val="0"/>
      <w:divBdr>
        <w:top w:val="none" w:sz="0" w:space="0" w:color="auto"/>
        <w:left w:val="none" w:sz="0" w:space="0" w:color="auto"/>
        <w:bottom w:val="none" w:sz="0" w:space="0" w:color="auto"/>
        <w:right w:val="none" w:sz="0" w:space="0" w:color="auto"/>
      </w:divBdr>
    </w:div>
    <w:div w:id="300697621">
      <w:bodyDiv w:val="1"/>
      <w:marLeft w:val="0"/>
      <w:marRight w:val="0"/>
      <w:marTop w:val="0"/>
      <w:marBottom w:val="0"/>
      <w:divBdr>
        <w:top w:val="none" w:sz="0" w:space="0" w:color="auto"/>
        <w:left w:val="none" w:sz="0" w:space="0" w:color="auto"/>
        <w:bottom w:val="none" w:sz="0" w:space="0" w:color="auto"/>
        <w:right w:val="none" w:sz="0" w:space="0" w:color="auto"/>
      </w:divBdr>
    </w:div>
    <w:div w:id="301235568">
      <w:bodyDiv w:val="1"/>
      <w:marLeft w:val="0"/>
      <w:marRight w:val="0"/>
      <w:marTop w:val="0"/>
      <w:marBottom w:val="0"/>
      <w:divBdr>
        <w:top w:val="none" w:sz="0" w:space="0" w:color="auto"/>
        <w:left w:val="none" w:sz="0" w:space="0" w:color="auto"/>
        <w:bottom w:val="none" w:sz="0" w:space="0" w:color="auto"/>
        <w:right w:val="none" w:sz="0" w:space="0" w:color="auto"/>
      </w:divBdr>
    </w:div>
    <w:div w:id="302203290">
      <w:bodyDiv w:val="1"/>
      <w:marLeft w:val="0"/>
      <w:marRight w:val="0"/>
      <w:marTop w:val="0"/>
      <w:marBottom w:val="0"/>
      <w:divBdr>
        <w:top w:val="none" w:sz="0" w:space="0" w:color="auto"/>
        <w:left w:val="none" w:sz="0" w:space="0" w:color="auto"/>
        <w:bottom w:val="none" w:sz="0" w:space="0" w:color="auto"/>
        <w:right w:val="none" w:sz="0" w:space="0" w:color="auto"/>
      </w:divBdr>
    </w:div>
    <w:div w:id="311982536">
      <w:bodyDiv w:val="1"/>
      <w:marLeft w:val="0"/>
      <w:marRight w:val="0"/>
      <w:marTop w:val="0"/>
      <w:marBottom w:val="0"/>
      <w:divBdr>
        <w:top w:val="none" w:sz="0" w:space="0" w:color="auto"/>
        <w:left w:val="none" w:sz="0" w:space="0" w:color="auto"/>
        <w:bottom w:val="none" w:sz="0" w:space="0" w:color="auto"/>
        <w:right w:val="none" w:sz="0" w:space="0" w:color="auto"/>
      </w:divBdr>
    </w:div>
    <w:div w:id="328294098">
      <w:bodyDiv w:val="1"/>
      <w:marLeft w:val="0"/>
      <w:marRight w:val="0"/>
      <w:marTop w:val="0"/>
      <w:marBottom w:val="0"/>
      <w:divBdr>
        <w:top w:val="none" w:sz="0" w:space="0" w:color="auto"/>
        <w:left w:val="none" w:sz="0" w:space="0" w:color="auto"/>
        <w:bottom w:val="none" w:sz="0" w:space="0" w:color="auto"/>
        <w:right w:val="none" w:sz="0" w:space="0" w:color="auto"/>
      </w:divBdr>
    </w:div>
    <w:div w:id="335813963">
      <w:bodyDiv w:val="1"/>
      <w:marLeft w:val="0"/>
      <w:marRight w:val="0"/>
      <w:marTop w:val="0"/>
      <w:marBottom w:val="0"/>
      <w:divBdr>
        <w:top w:val="none" w:sz="0" w:space="0" w:color="auto"/>
        <w:left w:val="none" w:sz="0" w:space="0" w:color="auto"/>
        <w:bottom w:val="none" w:sz="0" w:space="0" w:color="auto"/>
        <w:right w:val="none" w:sz="0" w:space="0" w:color="auto"/>
      </w:divBdr>
    </w:div>
    <w:div w:id="345258072">
      <w:bodyDiv w:val="1"/>
      <w:marLeft w:val="0"/>
      <w:marRight w:val="0"/>
      <w:marTop w:val="0"/>
      <w:marBottom w:val="0"/>
      <w:divBdr>
        <w:top w:val="none" w:sz="0" w:space="0" w:color="auto"/>
        <w:left w:val="none" w:sz="0" w:space="0" w:color="auto"/>
        <w:bottom w:val="none" w:sz="0" w:space="0" w:color="auto"/>
        <w:right w:val="none" w:sz="0" w:space="0" w:color="auto"/>
      </w:divBdr>
    </w:div>
    <w:div w:id="350225148">
      <w:bodyDiv w:val="1"/>
      <w:marLeft w:val="0"/>
      <w:marRight w:val="0"/>
      <w:marTop w:val="0"/>
      <w:marBottom w:val="0"/>
      <w:divBdr>
        <w:top w:val="none" w:sz="0" w:space="0" w:color="auto"/>
        <w:left w:val="none" w:sz="0" w:space="0" w:color="auto"/>
        <w:bottom w:val="none" w:sz="0" w:space="0" w:color="auto"/>
        <w:right w:val="none" w:sz="0" w:space="0" w:color="auto"/>
      </w:divBdr>
    </w:div>
    <w:div w:id="356732592">
      <w:bodyDiv w:val="1"/>
      <w:marLeft w:val="0"/>
      <w:marRight w:val="0"/>
      <w:marTop w:val="0"/>
      <w:marBottom w:val="0"/>
      <w:divBdr>
        <w:top w:val="none" w:sz="0" w:space="0" w:color="auto"/>
        <w:left w:val="none" w:sz="0" w:space="0" w:color="auto"/>
        <w:bottom w:val="none" w:sz="0" w:space="0" w:color="auto"/>
        <w:right w:val="none" w:sz="0" w:space="0" w:color="auto"/>
      </w:divBdr>
    </w:div>
    <w:div w:id="363989008">
      <w:bodyDiv w:val="1"/>
      <w:marLeft w:val="0"/>
      <w:marRight w:val="0"/>
      <w:marTop w:val="0"/>
      <w:marBottom w:val="0"/>
      <w:divBdr>
        <w:top w:val="none" w:sz="0" w:space="0" w:color="auto"/>
        <w:left w:val="none" w:sz="0" w:space="0" w:color="auto"/>
        <w:bottom w:val="none" w:sz="0" w:space="0" w:color="auto"/>
        <w:right w:val="none" w:sz="0" w:space="0" w:color="auto"/>
      </w:divBdr>
    </w:div>
    <w:div w:id="368410177">
      <w:bodyDiv w:val="1"/>
      <w:marLeft w:val="0"/>
      <w:marRight w:val="0"/>
      <w:marTop w:val="0"/>
      <w:marBottom w:val="0"/>
      <w:divBdr>
        <w:top w:val="none" w:sz="0" w:space="0" w:color="auto"/>
        <w:left w:val="none" w:sz="0" w:space="0" w:color="auto"/>
        <w:bottom w:val="none" w:sz="0" w:space="0" w:color="auto"/>
        <w:right w:val="none" w:sz="0" w:space="0" w:color="auto"/>
      </w:divBdr>
      <w:divsChild>
        <w:div w:id="346447198">
          <w:marLeft w:val="0"/>
          <w:marRight w:val="0"/>
          <w:marTop w:val="0"/>
          <w:marBottom w:val="0"/>
          <w:divBdr>
            <w:top w:val="none" w:sz="0" w:space="0" w:color="auto"/>
            <w:left w:val="none" w:sz="0" w:space="0" w:color="auto"/>
            <w:bottom w:val="none" w:sz="0" w:space="0" w:color="auto"/>
            <w:right w:val="none" w:sz="0" w:space="0" w:color="auto"/>
          </w:divBdr>
        </w:div>
      </w:divsChild>
    </w:div>
    <w:div w:id="390423925">
      <w:bodyDiv w:val="1"/>
      <w:marLeft w:val="0"/>
      <w:marRight w:val="0"/>
      <w:marTop w:val="0"/>
      <w:marBottom w:val="0"/>
      <w:divBdr>
        <w:top w:val="none" w:sz="0" w:space="0" w:color="auto"/>
        <w:left w:val="none" w:sz="0" w:space="0" w:color="auto"/>
        <w:bottom w:val="none" w:sz="0" w:space="0" w:color="auto"/>
        <w:right w:val="none" w:sz="0" w:space="0" w:color="auto"/>
      </w:divBdr>
      <w:divsChild>
        <w:div w:id="1730301538">
          <w:marLeft w:val="0"/>
          <w:marRight w:val="0"/>
          <w:marTop w:val="0"/>
          <w:marBottom w:val="0"/>
          <w:divBdr>
            <w:top w:val="none" w:sz="0" w:space="0" w:color="auto"/>
            <w:left w:val="none" w:sz="0" w:space="0" w:color="auto"/>
            <w:bottom w:val="none" w:sz="0" w:space="0" w:color="auto"/>
            <w:right w:val="none" w:sz="0" w:space="0" w:color="auto"/>
          </w:divBdr>
          <w:divsChild>
            <w:div w:id="442380908">
              <w:marLeft w:val="0"/>
              <w:marRight w:val="0"/>
              <w:marTop w:val="0"/>
              <w:marBottom w:val="0"/>
              <w:divBdr>
                <w:top w:val="none" w:sz="0" w:space="0" w:color="auto"/>
                <w:left w:val="none" w:sz="0" w:space="0" w:color="auto"/>
                <w:bottom w:val="none" w:sz="0" w:space="0" w:color="auto"/>
                <w:right w:val="none" w:sz="0" w:space="0" w:color="auto"/>
              </w:divBdr>
              <w:divsChild>
                <w:div w:id="1723096558">
                  <w:marLeft w:val="0"/>
                  <w:marRight w:val="0"/>
                  <w:marTop w:val="0"/>
                  <w:marBottom w:val="0"/>
                  <w:divBdr>
                    <w:top w:val="none" w:sz="0" w:space="0" w:color="auto"/>
                    <w:left w:val="none" w:sz="0" w:space="0" w:color="auto"/>
                    <w:bottom w:val="none" w:sz="0" w:space="0" w:color="auto"/>
                    <w:right w:val="none" w:sz="0" w:space="0" w:color="auto"/>
                  </w:divBdr>
                  <w:divsChild>
                    <w:div w:id="909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7766">
      <w:bodyDiv w:val="1"/>
      <w:marLeft w:val="0"/>
      <w:marRight w:val="0"/>
      <w:marTop w:val="0"/>
      <w:marBottom w:val="0"/>
      <w:divBdr>
        <w:top w:val="none" w:sz="0" w:space="0" w:color="auto"/>
        <w:left w:val="none" w:sz="0" w:space="0" w:color="auto"/>
        <w:bottom w:val="none" w:sz="0" w:space="0" w:color="auto"/>
        <w:right w:val="none" w:sz="0" w:space="0" w:color="auto"/>
      </w:divBdr>
    </w:div>
    <w:div w:id="394668347">
      <w:bodyDiv w:val="1"/>
      <w:marLeft w:val="0"/>
      <w:marRight w:val="0"/>
      <w:marTop w:val="0"/>
      <w:marBottom w:val="0"/>
      <w:divBdr>
        <w:top w:val="none" w:sz="0" w:space="0" w:color="auto"/>
        <w:left w:val="none" w:sz="0" w:space="0" w:color="auto"/>
        <w:bottom w:val="none" w:sz="0" w:space="0" w:color="auto"/>
        <w:right w:val="none" w:sz="0" w:space="0" w:color="auto"/>
      </w:divBdr>
    </w:div>
    <w:div w:id="401560499">
      <w:bodyDiv w:val="1"/>
      <w:marLeft w:val="0"/>
      <w:marRight w:val="0"/>
      <w:marTop w:val="0"/>
      <w:marBottom w:val="0"/>
      <w:divBdr>
        <w:top w:val="none" w:sz="0" w:space="0" w:color="auto"/>
        <w:left w:val="none" w:sz="0" w:space="0" w:color="auto"/>
        <w:bottom w:val="none" w:sz="0" w:space="0" w:color="auto"/>
        <w:right w:val="none" w:sz="0" w:space="0" w:color="auto"/>
      </w:divBdr>
    </w:div>
    <w:div w:id="412120245">
      <w:bodyDiv w:val="1"/>
      <w:marLeft w:val="0"/>
      <w:marRight w:val="0"/>
      <w:marTop w:val="0"/>
      <w:marBottom w:val="0"/>
      <w:divBdr>
        <w:top w:val="none" w:sz="0" w:space="0" w:color="auto"/>
        <w:left w:val="none" w:sz="0" w:space="0" w:color="auto"/>
        <w:bottom w:val="none" w:sz="0" w:space="0" w:color="auto"/>
        <w:right w:val="none" w:sz="0" w:space="0" w:color="auto"/>
      </w:divBdr>
      <w:divsChild>
        <w:div w:id="980962550">
          <w:marLeft w:val="0"/>
          <w:marRight w:val="0"/>
          <w:marTop w:val="0"/>
          <w:marBottom w:val="0"/>
          <w:divBdr>
            <w:top w:val="none" w:sz="0" w:space="0" w:color="auto"/>
            <w:left w:val="none" w:sz="0" w:space="0" w:color="auto"/>
            <w:bottom w:val="none" w:sz="0" w:space="0" w:color="auto"/>
            <w:right w:val="none" w:sz="0" w:space="0" w:color="auto"/>
          </w:divBdr>
          <w:divsChild>
            <w:div w:id="680938496">
              <w:marLeft w:val="0"/>
              <w:marRight w:val="0"/>
              <w:marTop w:val="0"/>
              <w:marBottom w:val="0"/>
              <w:divBdr>
                <w:top w:val="none" w:sz="0" w:space="0" w:color="auto"/>
                <w:left w:val="none" w:sz="0" w:space="0" w:color="auto"/>
                <w:bottom w:val="none" w:sz="0" w:space="0" w:color="auto"/>
                <w:right w:val="none" w:sz="0" w:space="0" w:color="auto"/>
              </w:divBdr>
              <w:divsChild>
                <w:div w:id="212083846">
                  <w:marLeft w:val="0"/>
                  <w:marRight w:val="0"/>
                  <w:marTop w:val="0"/>
                  <w:marBottom w:val="0"/>
                  <w:divBdr>
                    <w:top w:val="none" w:sz="0" w:space="0" w:color="auto"/>
                    <w:left w:val="none" w:sz="0" w:space="0" w:color="auto"/>
                    <w:bottom w:val="none" w:sz="0" w:space="0" w:color="auto"/>
                    <w:right w:val="none" w:sz="0" w:space="0" w:color="auto"/>
                  </w:divBdr>
                  <w:divsChild>
                    <w:div w:id="15464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206188">
      <w:bodyDiv w:val="1"/>
      <w:marLeft w:val="0"/>
      <w:marRight w:val="0"/>
      <w:marTop w:val="0"/>
      <w:marBottom w:val="0"/>
      <w:divBdr>
        <w:top w:val="none" w:sz="0" w:space="0" w:color="auto"/>
        <w:left w:val="none" w:sz="0" w:space="0" w:color="auto"/>
        <w:bottom w:val="none" w:sz="0" w:space="0" w:color="auto"/>
        <w:right w:val="none" w:sz="0" w:space="0" w:color="auto"/>
      </w:divBdr>
      <w:divsChild>
        <w:div w:id="334890972">
          <w:marLeft w:val="0"/>
          <w:marRight w:val="0"/>
          <w:marTop w:val="0"/>
          <w:marBottom w:val="0"/>
          <w:divBdr>
            <w:top w:val="none" w:sz="0" w:space="0" w:color="auto"/>
            <w:left w:val="none" w:sz="0" w:space="0" w:color="auto"/>
            <w:bottom w:val="none" w:sz="0" w:space="0" w:color="auto"/>
            <w:right w:val="none" w:sz="0" w:space="0" w:color="auto"/>
          </w:divBdr>
          <w:divsChild>
            <w:div w:id="781339830">
              <w:marLeft w:val="0"/>
              <w:marRight w:val="0"/>
              <w:marTop w:val="0"/>
              <w:marBottom w:val="0"/>
              <w:divBdr>
                <w:top w:val="none" w:sz="0" w:space="0" w:color="auto"/>
                <w:left w:val="none" w:sz="0" w:space="0" w:color="auto"/>
                <w:bottom w:val="none" w:sz="0" w:space="0" w:color="auto"/>
                <w:right w:val="none" w:sz="0" w:space="0" w:color="auto"/>
              </w:divBdr>
              <w:divsChild>
                <w:div w:id="2124498740">
                  <w:marLeft w:val="0"/>
                  <w:marRight w:val="0"/>
                  <w:marTop w:val="0"/>
                  <w:marBottom w:val="0"/>
                  <w:divBdr>
                    <w:top w:val="none" w:sz="0" w:space="0" w:color="auto"/>
                    <w:left w:val="none" w:sz="0" w:space="0" w:color="auto"/>
                    <w:bottom w:val="none" w:sz="0" w:space="0" w:color="auto"/>
                    <w:right w:val="none" w:sz="0" w:space="0" w:color="auto"/>
                  </w:divBdr>
                  <w:divsChild>
                    <w:div w:id="20153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234857">
      <w:bodyDiv w:val="1"/>
      <w:marLeft w:val="0"/>
      <w:marRight w:val="0"/>
      <w:marTop w:val="0"/>
      <w:marBottom w:val="0"/>
      <w:divBdr>
        <w:top w:val="none" w:sz="0" w:space="0" w:color="auto"/>
        <w:left w:val="none" w:sz="0" w:space="0" w:color="auto"/>
        <w:bottom w:val="none" w:sz="0" w:space="0" w:color="auto"/>
        <w:right w:val="none" w:sz="0" w:space="0" w:color="auto"/>
      </w:divBdr>
      <w:divsChild>
        <w:div w:id="1548295411">
          <w:marLeft w:val="0"/>
          <w:marRight w:val="0"/>
          <w:marTop w:val="0"/>
          <w:marBottom w:val="0"/>
          <w:divBdr>
            <w:top w:val="none" w:sz="0" w:space="0" w:color="auto"/>
            <w:left w:val="none" w:sz="0" w:space="0" w:color="auto"/>
            <w:bottom w:val="none" w:sz="0" w:space="0" w:color="auto"/>
            <w:right w:val="none" w:sz="0" w:space="0" w:color="auto"/>
          </w:divBdr>
          <w:divsChild>
            <w:div w:id="735585812">
              <w:marLeft w:val="0"/>
              <w:marRight w:val="0"/>
              <w:marTop w:val="0"/>
              <w:marBottom w:val="0"/>
              <w:divBdr>
                <w:top w:val="none" w:sz="0" w:space="0" w:color="auto"/>
                <w:left w:val="none" w:sz="0" w:space="0" w:color="auto"/>
                <w:bottom w:val="none" w:sz="0" w:space="0" w:color="auto"/>
                <w:right w:val="none" w:sz="0" w:space="0" w:color="auto"/>
              </w:divBdr>
              <w:divsChild>
                <w:div w:id="943808590">
                  <w:marLeft w:val="0"/>
                  <w:marRight w:val="0"/>
                  <w:marTop w:val="0"/>
                  <w:marBottom w:val="0"/>
                  <w:divBdr>
                    <w:top w:val="none" w:sz="0" w:space="0" w:color="auto"/>
                    <w:left w:val="none" w:sz="0" w:space="0" w:color="auto"/>
                    <w:bottom w:val="none" w:sz="0" w:space="0" w:color="auto"/>
                    <w:right w:val="none" w:sz="0" w:space="0" w:color="auto"/>
                  </w:divBdr>
                  <w:divsChild>
                    <w:div w:id="6700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1300">
      <w:bodyDiv w:val="1"/>
      <w:marLeft w:val="0"/>
      <w:marRight w:val="0"/>
      <w:marTop w:val="0"/>
      <w:marBottom w:val="0"/>
      <w:divBdr>
        <w:top w:val="none" w:sz="0" w:space="0" w:color="auto"/>
        <w:left w:val="none" w:sz="0" w:space="0" w:color="auto"/>
        <w:bottom w:val="none" w:sz="0" w:space="0" w:color="auto"/>
        <w:right w:val="none" w:sz="0" w:space="0" w:color="auto"/>
      </w:divBdr>
    </w:div>
    <w:div w:id="426198541">
      <w:bodyDiv w:val="1"/>
      <w:marLeft w:val="0"/>
      <w:marRight w:val="0"/>
      <w:marTop w:val="0"/>
      <w:marBottom w:val="0"/>
      <w:divBdr>
        <w:top w:val="none" w:sz="0" w:space="0" w:color="auto"/>
        <w:left w:val="none" w:sz="0" w:space="0" w:color="auto"/>
        <w:bottom w:val="none" w:sz="0" w:space="0" w:color="auto"/>
        <w:right w:val="none" w:sz="0" w:space="0" w:color="auto"/>
      </w:divBdr>
    </w:div>
    <w:div w:id="437339437">
      <w:bodyDiv w:val="1"/>
      <w:marLeft w:val="0"/>
      <w:marRight w:val="0"/>
      <w:marTop w:val="0"/>
      <w:marBottom w:val="0"/>
      <w:divBdr>
        <w:top w:val="none" w:sz="0" w:space="0" w:color="auto"/>
        <w:left w:val="none" w:sz="0" w:space="0" w:color="auto"/>
        <w:bottom w:val="none" w:sz="0" w:space="0" w:color="auto"/>
        <w:right w:val="none" w:sz="0" w:space="0" w:color="auto"/>
      </w:divBdr>
      <w:divsChild>
        <w:div w:id="1684279778">
          <w:marLeft w:val="0"/>
          <w:marRight w:val="0"/>
          <w:marTop w:val="0"/>
          <w:marBottom w:val="0"/>
          <w:divBdr>
            <w:top w:val="none" w:sz="0" w:space="0" w:color="auto"/>
            <w:left w:val="none" w:sz="0" w:space="0" w:color="auto"/>
            <w:bottom w:val="none" w:sz="0" w:space="0" w:color="auto"/>
            <w:right w:val="none" w:sz="0" w:space="0" w:color="auto"/>
          </w:divBdr>
          <w:divsChild>
            <w:div w:id="2117865315">
              <w:marLeft w:val="0"/>
              <w:marRight w:val="0"/>
              <w:marTop w:val="0"/>
              <w:marBottom w:val="0"/>
              <w:divBdr>
                <w:top w:val="none" w:sz="0" w:space="0" w:color="auto"/>
                <w:left w:val="none" w:sz="0" w:space="0" w:color="auto"/>
                <w:bottom w:val="none" w:sz="0" w:space="0" w:color="auto"/>
                <w:right w:val="none" w:sz="0" w:space="0" w:color="auto"/>
              </w:divBdr>
              <w:divsChild>
                <w:div w:id="2090271751">
                  <w:marLeft w:val="0"/>
                  <w:marRight w:val="0"/>
                  <w:marTop w:val="0"/>
                  <w:marBottom w:val="0"/>
                  <w:divBdr>
                    <w:top w:val="none" w:sz="0" w:space="0" w:color="auto"/>
                    <w:left w:val="none" w:sz="0" w:space="0" w:color="auto"/>
                    <w:bottom w:val="none" w:sz="0" w:space="0" w:color="auto"/>
                    <w:right w:val="none" w:sz="0" w:space="0" w:color="auto"/>
                  </w:divBdr>
                  <w:divsChild>
                    <w:div w:id="18033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5404">
      <w:bodyDiv w:val="1"/>
      <w:marLeft w:val="0"/>
      <w:marRight w:val="0"/>
      <w:marTop w:val="0"/>
      <w:marBottom w:val="0"/>
      <w:divBdr>
        <w:top w:val="none" w:sz="0" w:space="0" w:color="auto"/>
        <w:left w:val="none" w:sz="0" w:space="0" w:color="auto"/>
        <w:bottom w:val="none" w:sz="0" w:space="0" w:color="auto"/>
        <w:right w:val="none" w:sz="0" w:space="0" w:color="auto"/>
      </w:divBdr>
    </w:div>
    <w:div w:id="458767422">
      <w:bodyDiv w:val="1"/>
      <w:marLeft w:val="0"/>
      <w:marRight w:val="0"/>
      <w:marTop w:val="0"/>
      <w:marBottom w:val="0"/>
      <w:divBdr>
        <w:top w:val="none" w:sz="0" w:space="0" w:color="auto"/>
        <w:left w:val="none" w:sz="0" w:space="0" w:color="auto"/>
        <w:bottom w:val="none" w:sz="0" w:space="0" w:color="auto"/>
        <w:right w:val="none" w:sz="0" w:space="0" w:color="auto"/>
      </w:divBdr>
    </w:div>
    <w:div w:id="466973334">
      <w:bodyDiv w:val="1"/>
      <w:marLeft w:val="0"/>
      <w:marRight w:val="0"/>
      <w:marTop w:val="0"/>
      <w:marBottom w:val="0"/>
      <w:divBdr>
        <w:top w:val="none" w:sz="0" w:space="0" w:color="auto"/>
        <w:left w:val="none" w:sz="0" w:space="0" w:color="auto"/>
        <w:bottom w:val="none" w:sz="0" w:space="0" w:color="auto"/>
        <w:right w:val="none" w:sz="0" w:space="0" w:color="auto"/>
      </w:divBdr>
    </w:div>
    <w:div w:id="509179290">
      <w:bodyDiv w:val="1"/>
      <w:marLeft w:val="0"/>
      <w:marRight w:val="0"/>
      <w:marTop w:val="0"/>
      <w:marBottom w:val="0"/>
      <w:divBdr>
        <w:top w:val="none" w:sz="0" w:space="0" w:color="auto"/>
        <w:left w:val="none" w:sz="0" w:space="0" w:color="auto"/>
        <w:bottom w:val="none" w:sz="0" w:space="0" w:color="auto"/>
        <w:right w:val="none" w:sz="0" w:space="0" w:color="auto"/>
      </w:divBdr>
      <w:divsChild>
        <w:div w:id="161900132">
          <w:marLeft w:val="0"/>
          <w:marRight w:val="0"/>
          <w:marTop w:val="0"/>
          <w:marBottom w:val="0"/>
          <w:divBdr>
            <w:top w:val="none" w:sz="0" w:space="0" w:color="auto"/>
            <w:left w:val="none" w:sz="0" w:space="0" w:color="auto"/>
            <w:bottom w:val="none" w:sz="0" w:space="0" w:color="auto"/>
            <w:right w:val="none" w:sz="0" w:space="0" w:color="auto"/>
          </w:divBdr>
          <w:divsChild>
            <w:div w:id="187565880">
              <w:marLeft w:val="0"/>
              <w:marRight w:val="0"/>
              <w:marTop w:val="0"/>
              <w:marBottom w:val="0"/>
              <w:divBdr>
                <w:top w:val="none" w:sz="0" w:space="0" w:color="auto"/>
                <w:left w:val="none" w:sz="0" w:space="0" w:color="auto"/>
                <w:bottom w:val="none" w:sz="0" w:space="0" w:color="auto"/>
                <w:right w:val="none" w:sz="0" w:space="0" w:color="auto"/>
              </w:divBdr>
              <w:divsChild>
                <w:div w:id="351690409">
                  <w:marLeft w:val="0"/>
                  <w:marRight w:val="0"/>
                  <w:marTop w:val="0"/>
                  <w:marBottom w:val="0"/>
                  <w:divBdr>
                    <w:top w:val="none" w:sz="0" w:space="0" w:color="auto"/>
                    <w:left w:val="none" w:sz="0" w:space="0" w:color="auto"/>
                    <w:bottom w:val="none" w:sz="0" w:space="0" w:color="auto"/>
                    <w:right w:val="none" w:sz="0" w:space="0" w:color="auto"/>
                  </w:divBdr>
                  <w:divsChild>
                    <w:div w:id="25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45310">
      <w:bodyDiv w:val="1"/>
      <w:marLeft w:val="0"/>
      <w:marRight w:val="0"/>
      <w:marTop w:val="0"/>
      <w:marBottom w:val="0"/>
      <w:divBdr>
        <w:top w:val="none" w:sz="0" w:space="0" w:color="auto"/>
        <w:left w:val="none" w:sz="0" w:space="0" w:color="auto"/>
        <w:bottom w:val="none" w:sz="0" w:space="0" w:color="auto"/>
        <w:right w:val="none" w:sz="0" w:space="0" w:color="auto"/>
      </w:divBdr>
    </w:div>
    <w:div w:id="520244642">
      <w:bodyDiv w:val="1"/>
      <w:marLeft w:val="0"/>
      <w:marRight w:val="0"/>
      <w:marTop w:val="0"/>
      <w:marBottom w:val="0"/>
      <w:divBdr>
        <w:top w:val="none" w:sz="0" w:space="0" w:color="auto"/>
        <w:left w:val="none" w:sz="0" w:space="0" w:color="auto"/>
        <w:bottom w:val="none" w:sz="0" w:space="0" w:color="auto"/>
        <w:right w:val="none" w:sz="0" w:space="0" w:color="auto"/>
      </w:divBdr>
    </w:div>
    <w:div w:id="529420088">
      <w:bodyDiv w:val="1"/>
      <w:marLeft w:val="0"/>
      <w:marRight w:val="0"/>
      <w:marTop w:val="0"/>
      <w:marBottom w:val="0"/>
      <w:divBdr>
        <w:top w:val="none" w:sz="0" w:space="0" w:color="auto"/>
        <w:left w:val="none" w:sz="0" w:space="0" w:color="auto"/>
        <w:bottom w:val="none" w:sz="0" w:space="0" w:color="auto"/>
        <w:right w:val="none" w:sz="0" w:space="0" w:color="auto"/>
      </w:divBdr>
    </w:div>
    <w:div w:id="543442804">
      <w:bodyDiv w:val="1"/>
      <w:marLeft w:val="0"/>
      <w:marRight w:val="0"/>
      <w:marTop w:val="0"/>
      <w:marBottom w:val="0"/>
      <w:divBdr>
        <w:top w:val="none" w:sz="0" w:space="0" w:color="auto"/>
        <w:left w:val="none" w:sz="0" w:space="0" w:color="auto"/>
        <w:bottom w:val="none" w:sz="0" w:space="0" w:color="auto"/>
        <w:right w:val="none" w:sz="0" w:space="0" w:color="auto"/>
      </w:divBdr>
      <w:divsChild>
        <w:div w:id="1850216928">
          <w:marLeft w:val="0"/>
          <w:marRight w:val="0"/>
          <w:marTop w:val="0"/>
          <w:marBottom w:val="0"/>
          <w:divBdr>
            <w:top w:val="none" w:sz="0" w:space="0" w:color="auto"/>
            <w:left w:val="none" w:sz="0" w:space="0" w:color="auto"/>
            <w:bottom w:val="none" w:sz="0" w:space="0" w:color="auto"/>
            <w:right w:val="none" w:sz="0" w:space="0" w:color="auto"/>
          </w:divBdr>
          <w:divsChild>
            <w:div w:id="1421176896">
              <w:marLeft w:val="0"/>
              <w:marRight w:val="0"/>
              <w:marTop w:val="0"/>
              <w:marBottom w:val="0"/>
              <w:divBdr>
                <w:top w:val="none" w:sz="0" w:space="0" w:color="auto"/>
                <w:left w:val="none" w:sz="0" w:space="0" w:color="auto"/>
                <w:bottom w:val="none" w:sz="0" w:space="0" w:color="auto"/>
                <w:right w:val="none" w:sz="0" w:space="0" w:color="auto"/>
              </w:divBdr>
              <w:divsChild>
                <w:div w:id="1278101838">
                  <w:marLeft w:val="0"/>
                  <w:marRight w:val="0"/>
                  <w:marTop w:val="0"/>
                  <w:marBottom w:val="0"/>
                  <w:divBdr>
                    <w:top w:val="none" w:sz="0" w:space="0" w:color="auto"/>
                    <w:left w:val="none" w:sz="0" w:space="0" w:color="auto"/>
                    <w:bottom w:val="none" w:sz="0" w:space="0" w:color="auto"/>
                    <w:right w:val="none" w:sz="0" w:space="0" w:color="auto"/>
                  </w:divBdr>
                  <w:divsChild>
                    <w:div w:id="158158989">
                      <w:marLeft w:val="0"/>
                      <w:marRight w:val="0"/>
                      <w:marTop w:val="0"/>
                      <w:marBottom w:val="0"/>
                      <w:divBdr>
                        <w:top w:val="none" w:sz="0" w:space="0" w:color="auto"/>
                        <w:left w:val="none" w:sz="0" w:space="0" w:color="auto"/>
                        <w:bottom w:val="none" w:sz="0" w:space="0" w:color="auto"/>
                        <w:right w:val="none" w:sz="0" w:space="0" w:color="auto"/>
                      </w:divBdr>
                      <w:divsChild>
                        <w:div w:id="1635477735">
                          <w:marLeft w:val="0"/>
                          <w:marRight w:val="0"/>
                          <w:marTop w:val="0"/>
                          <w:marBottom w:val="0"/>
                          <w:divBdr>
                            <w:top w:val="none" w:sz="0" w:space="0" w:color="auto"/>
                            <w:left w:val="none" w:sz="0" w:space="0" w:color="auto"/>
                            <w:bottom w:val="none" w:sz="0" w:space="0" w:color="auto"/>
                            <w:right w:val="none" w:sz="0" w:space="0" w:color="auto"/>
                          </w:divBdr>
                          <w:divsChild>
                            <w:div w:id="56365830">
                              <w:marLeft w:val="0"/>
                              <w:marRight w:val="300"/>
                              <w:marTop w:val="180"/>
                              <w:marBottom w:val="0"/>
                              <w:divBdr>
                                <w:top w:val="none" w:sz="0" w:space="0" w:color="auto"/>
                                <w:left w:val="none" w:sz="0" w:space="0" w:color="auto"/>
                                <w:bottom w:val="none" w:sz="0" w:space="0" w:color="auto"/>
                                <w:right w:val="none" w:sz="0" w:space="0" w:color="auto"/>
                              </w:divBdr>
                              <w:divsChild>
                                <w:div w:id="15512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472451">
          <w:marLeft w:val="0"/>
          <w:marRight w:val="0"/>
          <w:marTop w:val="0"/>
          <w:marBottom w:val="0"/>
          <w:divBdr>
            <w:top w:val="none" w:sz="0" w:space="0" w:color="auto"/>
            <w:left w:val="none" w:sz="0" w:space="0" w:color="auto"/>
            <w:bottom w:val="none" w:sz="0" w:space="0" w:color="auto"/>
            <w:right w:val="none" w:sz="0" w:space="0" w:color="auto"/>
          </w:divBdr>
          <w:divsChild>
            <w:div w:id="941648733">
              <w:marLeft w:val="0"/>
              <w:marRight w:val="0"/>
              <w:marTop w:val="0"/>
              <w:marBottom w:val="0"/>
              <w:divBdr>
                <w:top w:val="none" w:sz="0" w:space="0" w:color="auto"/>
                <w:left w:val="none" w:sz="0" w:space="0" w:color="auto"/>
                <w:bottom w:val="none" w:sz="0" w:space="0" w:color="auto"/>
                <w:right w:val="none" w:sz="0" w:space="0" w:color="auto"/>
              </w:divBdr>
              <w:divsChild>
                <w:div w:id="2027974919">
                  <w:marLeft w:val="0"/>
                  <w:marRight w:val="0"/>
                  <w:marTop w:val="0"/>
                  <w:marBottom w:val="0"/>
                  <w:divBdr>
                    <w:top w:val="none" w:sz="0" w:space="0" w:color="auto"/>
                    <w:left w:val="none" w:sz="0" w:space="0" w:color="auto"/>
                    <w:bottom w:val="none" w:sz="0" w:space="0" w:color="auto"/>
                    <w:right w:val="none" w:sz="0" w:space="0" w:color="auto"/>
                  </w:divBdr>
                  <w:divsChild>
                    <w:div w:id="1952666753">
                      <w:marLeft w:val="0"/>
                      <w:marRight w:val="0"/>
                      <w:marTop w:val="0"/>
                      <w:marBottom w:val="0"/>
                      <w:divBdr>
                        <w:top w:val="none" w:sz="0" w:space="0" w:color="auto"/>
                        <w:left w:val="none" w:sz="0" w:space="0" w:color="auto"/>
                        <w:bottom w:val="none" w:sz="0" w:space="0" w:color="auto"/>
                        <w:right w:val="none" w:sz="0" w:space="0" w:color="auto"/>
                      </w:divBdr>
                      <w:divsChild>
                        <w:div w:id="9540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08751">
      <w:bodyDiv w:val="1"/>
      <w:marLeft w:val="0"/>
      <w:marRight w:val="0"/>
      <w:marTop w:val="0"/>
      <w:marBottom w:val="0"/>
      <w:divBdr>
        <w:top w:val="none" w:sz="0" w:space="0" w:color="auto"/>
        <w:left w:val="none" w:sz="0" w:space="0" w:color="auto"/>
        <w:bottom w:val="none" w:sz="0" w:space="0" w:color="auto"/>
        <w:right w:val="none" w:sz="0" w:space="0" w:color="auto"/>
      </w:divBdr>
      <w:divsChild>
        <w:div w:id="1176503440">
          <w:marLeft w:val="0"/>
          <w:marRight w:val="0"/>
          <w:marTop w:val="0"/>
          <w:marBottom w:val="0"/>
          <w:divBdr>
            <w:top w:val="none" w:sz="0" w:space="0" w:color="auto"/>
            <w:left w:val="none" w:sz="0" w:space="0" w:color="auto"/>
            <w:bottom w:val="none" w:sz="0" w:space="0" w:color="auto"/>
            <w:right w:val="none" w:sz="0" w:space="0" w:color="auto"/>
          </w:divBdr>
          <w:divsChild>
            <w:div w:id="2049252866">
              <w:marLeft w:val="0"/>
              <w:marRight w:val="0"/>
              <w:marTop w:val="0"/>
              <w:marBottom w:val="0"/>
              <w:divBdr>
                <w:top w:val="none" w:sz="0" w:space="0" w:color="auto"/>
                <w:left w:val="none" w:sz="0" w:space="0" w:color="auto"/>
                <w:bottom w:val="none" w:sz="0" w:space="0" w:color="auto"/>
                <w:right w:val="none" w:sz="0" w:space="0" w:color="auto"/>
              </w:divBdr>
              <w:divsChild>
                <w:div w:id="148791015">
                  <w:marLeft w:val="0"/>
                  <w:marRight w:val="0"/>
                  <w:marTop w:val="0"/>
                  <w:marBottom w:val="0"/>
                  <w:divBdr>
                    <w:top w:val="none" w:sz="0" w:space="0" w:color="auto"/>
                    <w:left w:val="none" w:sz="0" w:space="0" w:color="auto"/>
                    <w:bottom w:val="none" w:sz="0" w:space="0" w:color="auto"/>
                    <w:right w:val="none" w:sz="0" w:space="0" w:color="auto"/>
                  </w:divBdr>
                  <w:divsChild>
                    <w:div w:id="7691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14709">
      <w:bodyDiv w:val="1"/>
      <w:marLeft w:val="0"/>
      <w:marRight w:val="0"/>
      <w:marTop w:val="0"/>
      <w:marBottom w:val="0"/>
      <w:divBdr>
        <w:top w:val="none" w:sz="0" w:space="0" w:color="auto"/>
        <w:left w:val="none" w:sz="0" w:space="0" w:color="auto"/>
        <w:bottom w:val="none" w:sz="0" w:space="0" w:color="auto"/>
        <w:right w:val="none" w:sz="0" w:space="0" w:color="auto"/>
      </w:divBdr>
      <w:divsChild>
        <w:div w:id="207425328">
          <w:marLeft w:val="0"/>
          <w:marRight w:val="0"/>
          <w:marTop w:val="0"/>
          <w:marBottom w:val="0"/>
          <w:divBdr>
            <w:top w:val="none" w:sz="0" w:space="0" w:color="auto"/>
            <w:left w:val="none" w:sz="0" w:space="0" w:color="auto"/>
            <w:bottom w:val="none" w:sz="0" w:space="0" w:color="auto"/>
            <w:right w:val="none" w:sz="0" w:space="0" w:color="auto"/>
          </w:divBdr>
          <w:divsChild>
            <w:div w:id="1519658060">
              <w:marLeft w:val="0"/>
              <w:marRight w:val="0"/>
              <w:marTop w:val="0"/>
              <w:marBottom w:val="0"/>
              <w:divBdr>
                <w:top w:val="none" w:sz="0" w:space="0" w:color="auto"/>
                <w:left w:val="none" w:sz="0" w:space="0" w:color="auto"/>
                <w:bottom w:val="none" w:sz="0" w:space="0" w:color="auto"/>
                <w:right w:val="none" w:sz="0" w:space="0" w:color="auto"/>
              </w:divBdr>
              <w:divsChild>
                <w:div w:id="672688304">
                  <w:marLeft w:val="0"/>
                  <w:marRight w:val="0"/>
                  <w:marTop w:val="0"/>
                  <w:marBottom w:val="0"/>
                  <w:divBdr>
                    <w:top w:val="none" w:sz="0" w:space="0" w:color="auto"/>
                    <w:left w:val="none" w:sz="0" w:space="0" w:color="auto"/>
                    <w:bottom w:val="none" w:sz="0" w:space="0" w:color="auto"/>
                    <w:right w:val="none" w:sz="0" w:space="0" w:color="auto"/>
                  </w:divBdr>
                  <w:divsChild>
                    <w:div w:id="12119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18647">
      <w:bodyDiv w:val="1"/>
      <w:marLeft w:val="0"/>
      <w:marRight w:val="0"/>
      <w:marTop w:val="0"/>
      <w:marBottom w:val="0"/>
      <w:divBdr>
        <w:top w:val="none" w:sz="0" w:space="0" w:color="auto"/>
        <w:left w:val="none" w:sz="0" w:space="0" w:color="auto"/>
        <w:bottom w:val="none" w:sz="0" w:space="0" w:color="auto"/>
        <w:right w:val="none" w:sz="0" w:space="0" w:color="auto"/>
      </w:divBdr>
    </w:div>
    <w:div w:id="578103935">
      <w:bodyDiv w:val="1"/>
      <w:marLeft w:val="0"/>
      <w:marRight w:val="0"/>
      <w:marTop w:val="0"/>
      <w:marBottom w:val="0"/>
      <w:divBdr>
        <w:top w:val="none" w:sz="0" w:space="0" w:color="auto"/>
        <w:left w:val="none" w:sz="0" w:space="0" w:color="auto"/>
        <w:bottom w:val="none" w:sz="0" w:space="0" w:color="auto"/>
        <w:right w:val="none" w:sz="0" w:space="0" w:color="auto"/>
      </w:divBdr>
    </w:div>
    <w:div w:id="580913668">
      <w:bodyDiv w:val="1"/>
      <w:marLeft w:val="0"/>
      <w:marRight w:val="0"/>
      <w:marTop w:val="0"/>
      <w:marBottom w:val="0"/>
      <w:divBdr>
        <w:top w:val="none" w:sz="0" w:space="0" w:color="auto"/>
        <w:left w:val="none" w:sz="0" w:space="0" w:color="auto"/>
        <w:bottom w:val="none" w:sz="0" w:space="0" w:color="auto"/>
        <w:right w:val="none" w:sz="0" w:space="0" w:color="auto"/>
      </w:divBdr>
    </w:div>
    <w:div w:id="590313130">
      <w:bodyDiv w:val="1"/>
      <w:marLeft w:val="0"/>
      <w:marRight w:val="0"/>
      <w:marTop w:val="0"/>
      <w:marBottom w:val="0"/>
      <w:divBdr>
        <w:top w:val="none" w:sz="0" w:space="0" w:color="auto"/>
        <w:left w:val="none" w:sz="0" w:space="0" w:color="auto"/>
        <w:bottom w:val="none" w:sz="0" w:space="0" w:color="auto"/>
        <w:right w:val="none" w:sz="0" w:space="0" w:color="auto"/>
      </w:divBdr>
    </w:div>
    <w:div w:id="599027282">
      <w:bodyDiv w:val="1"/>
      <w:marLeft w:val="0"/>
      <w:marRight w:val="0"/>
      <w:marTop w:val="0"/>
      <w:marBottom w:val="0"/>
      <w:divBdr>
        <w:top w:val="none" w:sz="0" w:space="0" w:color="auto"/>
        <w:left w:val="none" w:sz="0" w:space="0" w:color="auto"/>
        <w:bottom w:val="none" w:sz="0" w:space="0" w:color="auto"/>
        <w:right w:val="none" w:sz="0" w:space="0" w:color="auto"/>
      </w:divBdr>
      <w:divsChild>
        <w:div w:id="1186868518">
          <w:marLeft w:val="0"/>
          <w:marRight w:val="0"/>
          <w:marTop w:val="0"/>
          <w:marBottom w:val="0"/>
          <w:divBdr>
            <w:top w:val="none" w:sz="0" w:space="0" w:color="auto"/>
            <w:left w:val="none" w:sz="0" w:space="0" w:color="auto"/>
            <w:bottom w:val="none" w:sz="0" w:space="0" w:color="auto"/>
            <w:right w:val="none" w:sz="0" w:space="0" w:color="auto"/>
          </w:divBdr>
          <w:divsChild>
            <w:div w:id="601962385">
              <w:marLeft w:val="0"/>
              <w:marRight w:val="0"/>
              <w:marTop w:val="0"/>
              <w:marBottom w:val="0"/>
              <w:divBdr>
                <w:top w:val="none" w:sz="0" w:space="0" w:color="auto"/>
                <w:left w:val="none" w:sz="0" w:space="0" w:color="auto"/>
                <w:bottom w:val="none" w:sz="0" w:space="0" w:color="auto"/>
                <w:right w:val="none" w:sz="0" w:space="0" w:color="auto"/>
              </w:divBdr>
              <w:divsChild>
                <w:div w:id="924614102">
                  <w:marLeft w:val="0"/>
                  <w:marRight w:val="0"/>
                  <w:marTop w:val="0"/>
                  <w:marBottom w:val="0"/>
                  <w:divBdr>
                    <w:top w:val="none" w:sz="0" w:space="0" w:color="auto"/>
                    <w:left w:val="none" w:sz="0" w:space="0" w:color="auto"/>
                    <w:bottom w:val="none" w:sz="0" w:space="0" w:color="auto"/>
                    <w:right w:val="none" w:sz="0" w:space="0" w:color="auto"/>
                  </w:divBdr>
                  <w:divsChild>
                    <w:div w:id="2081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8341">
      <w:bodyDiv w:val="1"/>
      <w:marLeft w:val="0"/>
      <w:marRight w:val="0"/>
      <w:marTop w:val="0"/>
      <w:marBottom w:val="0"/>
      <w:divBdr>
        <w:top w:val="none" w:sz="0" w:space="0" w:color="auto"/>
        <w:left w:val="none" w:sz="0" w:space="0" w:color="auto"/>
        <w:bottom w:val="none" w:sz="0" w:space="0" w:color="auto"/>
        <w:right w:val="none" w:sz="0" w:space="0" w:color="auto"/>
      </w:divBdr>
      <w:divsChild>
        <w:div w:id="1863929969">
          <w:marLeft w:val="0"/>
          <w:marRight w:val="0"/>
          <w:marTop w:val="0"/>
          <w:marBottom w:val="0"/>
          <w:divBdr>
            <w:top w:val="none" w:sz="0" w:space="0" w:color="auto"/>
            <w:left w:val="none" w:sz="0" w:space="0" w:color="auto"/>
            <w:bottom w:val="none" w:sz="0" w:space="0" w:color="auto"/>
            <w:right w:val="none" w:sz="0" w:space="0" w:color="auto"/>
          </w:divBdr>
          <w:divsChild>
            <w:div w:id="33964543">
              <w:marLeft w:val="0"/>
              <w:marRight w:val="0"/>
              <w:marTop w:val="0"/>
              <w:marBottom w:val="0"/>
              <w:divBdr>
                <w:top w:val="none" w:sz="0" w:space="0" w:color="auto"/>
                <w:left w:val="none" w:sz="0" w:space="0" w:color="auto"/>
                <w:bottom w:val="none" w:sz="0" w:space="0" w:color="auto"/>
                <w:right w:val="none" w:sz="0" w:space="0" w:color="auto"/>
              </w:divBdr>
              <w:divsChild>
                <w:div w:id="1624919983">
                  <w:marLeft w:val="0"/>
                  <w:marRight w:val="0"/>
                  <w:marTop w:val="0"/>
                  <w:marBottom w:val="0"/>
                  <w:divBdr>
                    <w:top w:val="none" w:sz="0" w:space="0" w:color="auto"/>
                    <w:left w:val="none" w:sz="0" w:space="0" w:color="auto"/>
                    <w:bottom w:val="none" w:sz="0" w:space="0" w:color="auto"/>
                    <w:right w:val="none" w:sz="0" w:space="0" w:color="auto"/>
                  </w:divBdr>
                  <w:divsChild>
                    <w:div w:id="18278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2953">
      <w:bodyDiv w:val="1"/>
      <w:marLeft w:val="0"/>
      <w:marRight w:val="0"/>
      <w:marTop w:val="0"/>
      <w:marBottom w:val="0"/>
      <w:divBdr>
        <w:top w:val="none" w:sz="0" w:space="0" w:color="auto"/>
        <w:left w:val="none" w:sz="0" w:space="0" w:color="auto"/>
        <w:bottom w:val="none" w:sz="0" w:space="0" w:color="auto"/>
        <w:right w:val="none" w:sz="0" w:space="0" w:color="auto"/>
      </w:divBdr>
      <w:divsChild>
        <w:div w:id="1554851794">
          <w:marLeft w:val="0"/>
          <w:marRight w:val="0"/>
          <w:marTop w:val="0"/>
          <w:marBottom w:val="0"/>
          <w:divBdr>
            <w:top w:val="none" w:sz="0" w:space="0" w:color="auto"/>
            <w:left w:val="none" w:sz="0" w:space="0" w:color="auto"/>
            <w:bottom w:val="none" w:sz="0" w:space="0" w:color="auto"/>
            <w:right w:val="none" w:sz="0" w:space="0" w:color="auto"/>
          </w:divBdr>
          <w:divsChild>
            <w:div w:id="1523475659">
              <w:marLeft w:val="0"/>
              <w:marRight w:val="0"/>
              <w:marTop w:val="0"/>
              <w:marBottom w:val="0"/>
              <w:divBdr>
                <w:top w:val="none" w:sz="0" w:space="0" w:color="auto"/>
                <w:left w:val="none" w:sz="0" w:space="0" w:color="auto"/>
                <w:bottom w:val="none" w:sz="0" w:space="0" w:color="auto"/>
                <w:right w:val="none" w:sz="0" w:space="0" w:color="auto"/>
              </w:divBdr>
              <w:divsChild>
                <w:div w:id="1732073817">
                  <w:marLeft w:val="0"/>
                  <w:marRight w:val="0"/>
                  <w:marTop w:val="0"/>
                  <w:marBottom w:val="0"/>
                  <w:divBdr>
                    <w:top w:val="none" w:sz="0" w:space="0" w:color="auto"/>
                    <w:left w:val="none" w:sz="0" w:space="0" w:color="auto"/>
                    <w:bottom w:val="none" w:sz="0" w:space="0" w:color="auto"/>
                    <w:right w:val="none" w:sz="0" w:space="0" w:color="auto"/>
                  </w:divBdr>
                  <w:divsChild>
                    <w:div w:id="372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3447">
      <w:bodyDiv w:val="1"/>
      <w:marLeft w:val="0"/>
      <w:marRight w:val="0"/>
      <w:marTop w:val="0"/>
      <w:marBottom w:val="0"/>
      <w:divBdr>
        <w:top w:val="none" w:sz="0" w:space="0" w:color="auto"/>
        <w:left w:val="none" w:sz="0" w:space="0" w:color="auto"/>
        <w:bottom w:val="none" w:sz="0" w:space="0" w:color="auto"/>
        <w:right w:val="none" w:sz="0" w:space="0" w:color="auto"/>
      </w:divBdr>
      <w:divsChild>
        <w:div w:id="1276787600">
          <w:marLeft w:val="0"/>
          <w:marRight w:val="0"/>
          <w:marTop w:val="0"/>
          <w:marBottom w:val="0"/>
          <w:divBdr>
            <w:top w:val="none" w:sz="0" w:space="0" w:color="auto"/>
            <w:left w:val="none" w:sz="0" w:space="0" w:color="auto"/>
            <w:bottom w:val="none" w:sz="0" w:space="0" w:color="auto"/>
            <w:right w:val="none" w:sz="0" w:space="0" w:color="auto"/>
          </w:divBdr>
          <w:divsChild>
            <w:div w:id="1746487616">
              <w:marLeft w:val="0"/>
              <w:marRight w:val="0"/>
              <w:marTop w:val="0"/>
              <w:marBottom w:val="0"/>
              <w:divBdr>
                <w:top w:val="none" w:sz="0" w:space="0" w:color="auto"/>
                <w:left w:val="none" w:sz="0" w:space="0" w:color="auto"/>
                <w:bottom w:val="none" w:sz="0" w:space="0" w:color="auto"/>
                <w:right w:val="none" w:sz="0" w:space="0" w:color="auto"/>
              </w:divBdr>
              <w:divsChild>
                <w:div w:id="1346320964">
                  <w:marLeft w:val="0"/>
                  <w:marRight w:val="0"/>
                  <w:marTop w:val="0"/>
                  <w:marBottom w:val="0"/>
                  <w:divBdr>
                    <w:top w:val="none" w:sz="0" w:space="0" w:color="auto"/>
                    <w:left w:val="none" w:sz="0" w:space="0" w:color="auto"/>
                    <w:bottom w:val="none" w:sz="0" w:space="0" w:color="auto"/>
                    <w:right w:val="none" w:sz="0" w:space="0" w:color="auto"/>
                  </w:divBdr>
                  <w:divsChild>
                    <w:div w:id="10059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633875">
      <w:bodyDiv w:val="1"/>
      <w:marLeft w:val="0"/>
      <w:marRight w:val="0"/>
      <w:marTop w:val="0"/>
      <w:marBottom w:val="0"/>
      <w:divBdr>
        <w:top w:val="none" w:sz="0" w:space="0" w:color="auto"/>
        <w:left w:val="none" w:sz="0" w:space="0" w:color="auto"/>
        <w:bottom w:val="none" w:sz="0" w:space="0" w:color="auto"/>
        <w:right w:val="none" w:sz="0" w:space="0" w:color="auto"/>
      </w:divBdr>
    </w:div>
    <w:div w:id="667639031">
      <w:bodyDiv w:val="1"/>
      <w:marLeft w:val="0"/>
      <w:marRight w:val="0"/>
      <w:marTop w:val="0"/>
      <w:marBottom w:val="0"/>
      <w:divBdr>
        <w:top w:val="none" w:sz="0" w:space="0" w:color="auto"/>
        <w:left w:val="none" w:sz="0" w:space="0" w:color="auto"/>
        <w:bottom w:val="none" w:sz="0" w:space="0" w:color="auto"/>
        <w:right w:val="none" w:sz="0" w:space="0" w:color="auto"/>
      </w:divBdr>
    </w:div>
    <w:div w:id="667908028">
      <w:bodyDiv w:val="1"/>
      <w:marLeft w:val="0"/>
      <w:marRight w:val="0"/>
      <w:marTop w:val="0"/>
      <w:marBottom w:val="0"/>
      <w:divBdr>
        <w:top w:val="none" w:sz="0" w:space="0" w:color="auto"/>
        <w:left w:val="none" w:sz="0" w:space="0" w:color="auto"/>
        <w:bottom w:val="none" w:sz="0" w:space="0" w:color="auto"/>
        <w:right w:val="none" w:sz="0" w:space="0" w:color="auto"/>
      </w:divBdr>
    </w:div>
    <w:div w:id="681855810">
      <w:bodyDiv w:val="1"/>
      <w:marLeft w:val="0"/>
      <w:marRight w:val="0"/>
      <w:marTop w:val="0"/>
      <w:marBottom w:val="0"/>
      <w:divBdr>
        <w:top w:val="none" w:sz="0" w:space="0" w:color="auto"/>
        <w:left w:val="none" w:sz="0" w:space="0" w:color="auto"/>
        <w:bottom w:val="none" w:sz="0" w:space="0" w:color="auto"/>
        <w:right w:val="none" w:sz="0" w:space="0" w:color="auto"/>
      </w:divBdr>
    </w:div>
    <w:div w:id="684210992">
      <w:bodyDiv w:val="1"/>
      <w:marLeft w:val="0"/>
      <w:marRight w:val="0"/>
      <w:marTop w:val="0"/>
      <w:marBottom w:val="0"/>
      <w:divBdr>
        <w:top w:val="none" w:sz="0" w:space="0" w:color="auto"/>
        <w:left w:val="none" w:sz="0" w:space="0" w:color="auto"/>
        <w:bottom w:val="none" w:sz="0" w:space="0" w:color="auto"/>
        <w:right w:val="none" w:sz="0" w:space="0" w:color="auto"/>
      </w:divBdr>
    </w:div>
    <w:div w:id="694699872">
      <w:bodyDiv w:val="1"/>
      <w:marLeft w:val="0"/>
      <w:marRight w:val="0"/>
      <w:marTop w:val="0"/>
      <w:marBottom w:val="0"/>
      <w:divBdr>
        <w:top w:val="none" w:sz="0" w:space="0" w:color="auto"/>
        <w:left w:val="none" w:sz="0" w:space="0" w:color="auto"/>
        <w:bottom w:val="none" w:sz="0" w:space="0" w:color="auto"/>
        <w:right w:val="none" w:sz="0" w:space="0" w:color="auto"/>
      </w:divBdr>
    </w:div>
    <w:div w:id="706637821">
      <w:bodyDiv w:val="1"/>
      <w:marLeft w:val="0"/>
      <w:marRight w:val="0"/>
      <w:marTop w:val="0"/>
      <w:marBottom w:val="0"/>
      <w:divBdr>
        <w:top w:val="none" w:sz="0" w:space="0" w:color="auto"/>
        <w:left w:val="none" w:sz="0" w:space="0" w:color="auto"/>
        <w:bottom w:val="none" w:sz="0" w:space="0" w:color="auto"/>
        <w:right w:val="none" w:sz="0" w:space="0" w:color="auto"/>
      </w:divBdr>
    </w:div>
    <w:div w:id="712120643">
      <w:bodyDiv w:val="1"/>
      <w:marLeft w:val="0"/>
      <w:marRight w:val="0"/>
      <w:marTop w:val="0"/>
      <w:marBottom w:val="0"/>
      <w:divBdr>
        <w:top w:val="none" w:sz="0" w:space="0" w:color="auto"/>
        <w:left w:val="none" w:sz="0" w:space="0" w:color="auto"/>
        <w:bottom w:val="none" w:sz="0" w:space="0" w:color="auto"/>
        <w:right w:val="none" w:sz="0" w:space="0" w:color="auto"/>
      </w:divBdr>
    </w:div>
    <w:div w:id="724911532">
      <w:bodyDiv w:val="1"/>
      <w:marLeft w:val="0"/>
      <w:marRight w:val="0"/>
      <w:marTop w:val="0"/>
      <w:marBottom w:val="0"/>
      <w:divBdr>
        <w:top w:val="none" w:sz="0" w:space="0" w:color="auto"/>
        <w:left w:val="none" w:sz="0" w:space="0" w:color="auto"/>
        <w:bottom w:val="none" w:sz="0" w:space="0" w:color="auto"/>
        <w:right w:val="none" w:sz="0" w:space="0" w:color="auto"/>
      </w:divBdr>
      <w:divsChild>
        <w:div w:id="1068192180">
          <w:marLeft w:val="0"/>
          <w:marRight w:val="0"/>
          <w:marTop w:val="0"/>
          <w:marBottom w:val="0"/>
          <w:divBdr>
            <w:top w:val="none" w:sz="0" w:space="0" w:color="auto"/>
            <w:left w:val="none" w:sz="0" w:space="0" w:color="auto"/>
            <w:bottom w:val="none" w:sz="0" w:space="0" w:color="auto"/>
            <w:right w:val="none" w:sz="0" w:space="0" w:color="auto"/>
          </w:divBdr>
          <w:divsChild>
            <w:div w:id="1870222810">
              <w:marLeft w:val="0"/>
              <w:marRight w:val="0"/>
              <w:marTop w:val="0"/>
              <w:marBottom w:val="0"/>
              <w:divBdr>
                <w:top w:val="none" w:sz="0" w:space="0" w:color="auto"/>
                <w:left w:val="none" w:sz="0" w:space="0" w:color="auto"/>
                <w:bottom w:val="none" w:sz="0" w:space="0" w:color="auto"/>
                <w:right w:val="none" w:sz="0" w:space="0" w:color="auto"/>
              </w:divBdr>
              <w:divsChild>
                <w:div w:id="2020352686">
                  <w:marLeft w:val="0"/>
                  <w:marRight w:val="0"/>
                  <w:marTop w:val="0"/>
                  <w:marBottom w:val="0"/>
                  <w:divBdr>
                    <w:top w:val="none" w:sz="0" w:space="0" w:color="auto"/>
                    <w:left w:val="none" w:sz="0" w:space="0" w:color="auto"/>
                    <w:bottom w:val="none" w:sz="0" w:space="0" w:color="auto"/>
                    <w:right w:val="none" w:sz="0" w:space="0" w:color="auto"/>
                  </w:divBdr>
                  <w:divsChild>
                    <w:div w:id="720712767">
                      <w:marLeft w:val="0"/>
                      <w:marRight w:val="0"/>
                      <w:marTop w:val="0"/>
                      <w:marBottom w:val="0"/>
                      <w:divBdr>
                        <w:top w:val="none" w:sz="0" w:space="0" w:color="auto"/>
                        <w:left w:val="none" w:sz="0" w:space="0" w:color="auto"/>
                        <w:bottom w:val="none" w:sz="0" w:space="0" w:color="auto"/>
                        <w:right w:val="none" w:sz="0" w:space="0" w:color="auto"/>
                      </w:divBdr>
                      <w:divsChild>
                        <w:div w:id="1545756279">
                          <w:marLeft w:val="0"/>
                          <w:marRight w:val="0"/>
                          <w:marTop w:val="0"/>
                          <w:marBottom w:val="0"/>
                          <w:divBdr>
                            <w:top w:val="none" w:sz="0" w:space="0" w:color="auto"/>
                            <w:left w:val="none" w:sz="0" w:space="0" w:color="auto"/>
                            <w:bottom w:val="none" w:sz="0" w:space="0" w:color="auto"/>
                            <w:right w:val="none" w:sz="0" w:space="0" w:color="auto"/>
                          </w:divBdr>
                          <w:divsChild>
                            <w:div w:id="281616335">
                              <w:marLeft w:val="0"/>
                              <w:marRight w:val="300"/>
                              <w:marTop w:val="180"/>
                              <w:marBottom w:val="0"/>
                              <w:divBdr>
                                <w:top w:val="none" w:sz="0" w:space="0" w:color="auto"/>
                                <w:left w:val="none" w:sz="0" w:space="0" w:color="auto"/>
                                <w:bottom w:val="none" w:sz="0" w:space="0" w:color="auto"/>
                                <w:right w:val="none" w:sz="0" w:space="0" w:color="auto"/>
                              </w:divBdr>
                              <w:divsChild>
                                <w:div w:id="836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24014">
          <w:marLeft w:val="0"/>
          <w:marRight w:val="0"/>
          <w:marTop w:val="0"/>
          <w:marBottom w:val="0"/>
          <w:divBdr>
            <w:top w:val="none" w:sz="0" w:space="0" w:color="auto"/>
            <w:left w:val="none" w:sz="0" w:space="0" w:color="auto"/>
            <w:bottom w:val="none" w:sz="0" w:space="0" w:color="auto"/>
            <w:right w:val="none" w:sz="0" w:space="0" w:color="auto"/>
          </w:divBdr>
          <w:divsChild>
            <w:div w:id="1127772816">
              <w:marLeft w:val="0"/>
              <w:marRight w:val="0"/>
              <w:marTop w:val="0"/>
              <w:marBottom w:val="0"/>
              <w:divBdr>
                <w:top w:val="none" w:sz="0" w:space="0" w:color="auto"/>
                <w:left w:val="none" w:sz="0" w:space="0" w:color="auto"/>
                <w:bottom w:val="none" w:sz="0" w:space="0" w:color="auto"/>
                <w:right w:val="none" w:sz="0" w:space="0" w:color="auto"/>
              </w:divBdr>
              <w:divsChild>
                <w:div w:id="232357068">
                  <w:marLeft w:val="0"/>
                  <w:marRight w:val="0"/>
                  <w:marTop w:val="0"/>
                  <w:marBottom w:val="0"/>
                  <w:divBdr>
                    <w:top w:val="none" w:sz="0" w:space="0" w:color="auto"/>
                    <w:left w:val="none" w:sz="0" w:space="0" w:color="auto"/>
                    <w:bottom w:val="none" w:sz="0" w:space="0" w:color="auto"/>
                    <w:right w:val="none" w:sz="0" w:space="0" w:color="auto"/>
                  </w:divBdr>
                  <w:divsChild>
                    <w:div w:id="277958615">
                      <w:marLeft w:val="0"/>
                      <w:marRight w:val="0"/>
                      <w:marTop w:val="0"/>
                      <w:marBottom w:val="0"/>
                      <w:divBdr>
                        <w:top w:val="none" w:sz="0" w:space="0" w:color="auto"/>
                        <w:left w:val="none" w:sz="0" w:space="0" w:color="auto"/>
                        <w:bottom w:val="none" w:sz="0" w:space="0" w:color="auto"/>
                        <w:right w:val="none" w:sz="0" w:space="0" w:color="auto"/>
                      </w:divBdr>
                      <w:divsChild>
                        <w:div w:id="2089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873382">
      <w:bodyDiv w:val="1"/>
      <w:marLeft w:val="0"/>
      <w:marRight w:val="0"/>
      <w:marTop w:val="0"/>
      <w:marBottom w:val="0"/>
      <w:divBdr>
        <w:top w:val="none" w:sz="0" w:space="0" w:color="auto"/>
        <w:left w:val="none" w:sz="0" w:space="0" w:color="auto"/>
        <w:bottom w:val="none" w:sz="0" w:space="0" w:color="auto"/>
        <w:right w:val="none" w:sz="0" w:space="0" w:color="auto"/>
      </w:divBdr>
    </w:div>
    <w:div w:id="741831048">
      <w:bodyDiv w:val="1"/>
      <w:marLeft w:val="0"/>
      <w:marRight w:val="0"/>
      <w:marTop w:val="0"/>
      <w:marBottom w:val="0"/>
      <w:divBdr>
        <w:top w:val="none" w:sz="0" w:space="0" w:color="auto"/>
        <w:left w:val="none" w:sz="0" w:space="0" w:color="auto"/>
        <w:bottom w:val="none" w:sz="0" w:space="0" w:color="auto"/>
        <w:right w:val="none" w:sz="0" w:space="0" w:color="auto"/>
      </w:divBdr>
    </w:div>
    <w:div w:id="744306335">
      <w:bodyDiv w:val="1"/>
      <w:marLeft w:val="0"/>
      <w:marRight w:val="0"/>
      <w:marTop w:val="0"/>
      <w:marBottom w:val="0"/>
      <w:divBdr>
        <w:top w:val="none" w:sz="0" w:space="0" w:color="auto"/>
        <w:left w:val="none" w:sz="0" w:space="0" w:color="auto"/>
        <w:bottom w:val="none" w:sz="0" w:space="0" w:color="auto"/>
        <w:right w:val="none" w:sz="0" w:space="0" w:color="auto"/>
      </w:divBdr>
    </w:div>
    <w:div w:id="758067144">
      <w:bodyDiv w:val="1"/>
      <w:marLeft w:val="0"/>
      <w:marRight w:val="0"/>
      <w:marTop w:val="0"/>
      <w:marBottom w:val="0"/>
      <w:divBdr>
        <w:top w:val="none" w:sz="0" w:space="0" w:color="auto"/>
        <w:left w:val="none" w:sz="0" w:space="0" w:color="auto"/>
        <w:bottom w:val="none" w:sz="0" w:space="0" w:color="auto"/>
        <w:right w:val="none" w:sz="0" w:space="0" w:color="auto"/>
      </w:divBdr>
      <w:divsChild>
        <w:div w:id="163862902">
          <w:marLeft w:val="0"/>
          <w:marRight w:val="0"/>
          <w:marTop w:val="0"/>
          <w:marBottom w:val="0"/>
          <w:divBdr>
            <w:top w:val="none" w:sz="0" w:space="0" w:color="auto"/>
            <w:left w:val="none" w:sz="0" w:space="0" w:color="auto"/>
            <w:bottom w:val="none" w:sz="0" w:space="0" w:color="auto"/>
            <w:right w:val="none" w:sz="0" w:space="0" w:color="auto"/>
          </w:divBdr>
        </w:div>
      </w:divsChild>
    </w:div>
    <w:div w:id="758410844">
      <w:bodyDiv w:val="1"/>
      <w:marLeft w:val="0"/>
      <w:marRight w:val="0"/>
      <w:marTop w:val="0"/>
      <w:marBottom w:val="0"/>
      <w:divBdr>
        <w:top w:val="none" w:sz="0" w:space="0" w:color="auto"/>
        <w:left w:val="none" w:sz="0" w:space="0" w:color="auto"/>
        <w:bottom w:val="none" w:sz="0" w:space="0" w:color="auto"/>
        <w:right w:val="none" w:sz="0" w:space="0" w:color="auto"/>
      </w:divBdr>
    </w:div>
    <w:div w:id="803037002">
      <w:bodyDiv w:val="1"/>
      <w:marLeft w:val="0"/>
      <w:marRight w:val="0"/>
      <w:marTop w:val="0"/>
      <w:marBottom w:val="0"/>
      <w:divBdr>
        <w:top w:val="none" w:sz="0" w:space="0" w:color="auto"/>
        <w:left w:val="none" w:sz="0" w:space="0" w:color="auto"/>
        <w:bottom w:val="none" w:sz="0" w:space="0" w:color="auto"/>
        <w:right w:val="none" w:sz="0" w:space="0" w:color="auto"/>
      </w:divBdr>
    </w:div>
    <w:div w:id="816144377">
      <w:bodyDiv w:val="1"/>
      <w:marLeft w:val="0"/>
      <w:marRight w:val="0"/>
      <w:marTop w:val="0"/>
      <w:marBottom w:val="0"/>
      <w:divBdr>
        <w:top w:val="none" w:sz="0" w:space="0" w:color="auto"/>
        <w:left w:val="none" w:sz="0" w:space="0" w:color="auto"/>
        <w:bottom w:val="none" w:sz="0" w:space="0" w:color="auto"/>
        <w:right w:val="none" w:sz="0" w:space="0" w:color="auto"/>
      </w:divBdr>
      <w:divsChild>
        <w:div w:id="134641580">
          <w:marLeft w:val="0"/>
          <w:marRight w:val="0"/>
          <w:marTop w:val="0"/>
          <w:marBottom w:val="0"/>
          <w:divBdr>
            <w:top w:val="none" w:sz="0" w:space="0" w:color="auto"/>
            <w:left w:val="none" w:sz="0" w:space="0" w:color="auto"/>
            <w:bottom w:val="none" w:sz="0" w:space="0" w:color="auto"/>
            <w:right w:val="none" w:sz="0" w:space="0" w:color="auto"/>
          </w:divBdr>
          <w:divsChild>
            <w:div w:id="1611283684">
              <w:marLeft w:val="0"/>
              <w:marRight w:val="0"/>
              <w:marTop w:val="0"/>
              <w:marBottom w:val="0"/>
              <w:divBdr>
                <w:top w:val="none" w:sz="0" w:space="0" w:color="auto"/>
                <w:left w:val="none" w:sz="0" w:space="0" w:color="auto"/>
                <w:bottom w:val="none" w:sz="0" w:space="0" w:color="auto"/>
                <w:right w:val="none" w:sz="0" w:space="0" w:color="auto"/>
              </w:divBdr>
              <w:divsChild>
                <w:div w:id="1936982659">
                  <w:marLeft w:val="0"/>
                  <w:marRight w:val="0"/>
                  <w:marTop w:val="0"/>
                  <w:marBottom w:val="0"/>
                  <w:divBdr>
                    <w:top w:val="none" w:sz="0" w:space="0" w:color="auto"/>
                    <w:left w:val="none" w:sz="0" w:space="0" w:color="auto"/>
                    <w:bottom w:val="none" w:sz="0" w:space="0" w:color="auto"/>
                    <w:right w:val="none" w:sz="0" w:space="0" w:color="auto"/>
                  </w:divBdr>
                  <w:divsChild>
                    <w:div w:id="9825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12373">
      <w:bodyDiv w:val="1"/>
      <w:marLeft w:val="0"/>
      <w:marRight w:val="0"/>
      <w:marTop w:val="0"/>
      <w:marBottom w:val="0"/>
      <w:divBdr>
        <w:top w:val="none" w:sz="0" w:space="0" w:color="auto"/>
        <w:left w:val="none" w:sz="0" w:space="0" w:color="auto"/>
        <w:bottom w:val="none" w:sz="0" w:space="0" w:color="auto"/>
        <w:right w:val="none" w:sz="0" w:space="0" w:color="auto"/>
      </w:divBdr>
    </w:div>
    <w:div w:id="822895458">
      <w:bodyDiv w:val="1"/>
      <w:marLeft w:val="0"/>
      <w:marRight w:val="0"/>
      <w:marTop w:val="0"/>
      <w:marBottom w:val="0"/>
      <w:divBdr>
        <w:top w:val="none" w:sz="0" w:space="0" w:color="auto"/>
        <w:left w:val="none" w:sz="0" w:space="0" w:color="auto"/>
        <w:bottom w:val="none" w:sz="0" w:space="0" w:color="auto"/>
        <w:right w:val="none" w:sz="0" w:space="0" w:color="auto"/>
      </w:divBdr>
    </w:div>
    <w:div w:id="829443622">
      <w:bodyDiv w:val="1"/>
      <w:marLeft w:val="0"/>
      <w:marRight w:val="0"/>
      <w:marTop w:val="0"/>
      <w:marBottom w:val="0"/>
      <w:divBdr>
        <w:top w:val="none" w:sz="0" w:space="0" w:color="auto"/>
        <w:left w:val="none" w:sz="0" w:space="0" w:color="auto"/>
        <w:bottom w:val="none" w:sz="0" w:space="0" w:color="auto"/>
        <w:right w:val="none" w:sz="0" w:space="0" w:color="auto"/>
      </w:divBdr>
    </w:div>
    <w:div w:id="831683002">
      <w:bodyDiv w:val="1"/>
      <w:marLeft w:val="0"/>
      <w:marRight w:val="0"/>
      <w:marTop w:val="0"/>
      <w:marBottom w:val="0"/>
      <w:divBdr>
        <w:top w:val="none" w:sz="0" w:space="0" w:color="auto"/>
        <w:left w:val="none" w:sz="0" w:space="0" w:color="auto"/>
        <w:bottom w:val="none" w:sz="0" w:space="0" w:color="auto"/>
        <w:right w:val="none" w:sz="0" w:space="0" w:color="auto"/>
      </w:divBdr>
    </w:div>
    <w:div w:id="847526276">
      <w:bodyDiv w:val="1"/>
      <w:marLeft w:val="0"/>
      <w:marRight w:val="0"/>
      <w:marTop w:val="0"/>
      <w:marBottom w:val="0"/>
      <w:divBdr>
        <w:top w:val="none" w:sz="0" w:space="0" w:color="auto"/>
        <w:left w:val="none" w:sz="0" w:space="0" w:color="auto"/>
        <w:bottom w:val="none" w:sz="0" w:space="0" w:color="auto"/>
        <w:right w:val="none" w:sz="0" w:space="0" w:color="auto"/>
      </w:divBdr>
      <w:divsChild>
        <w:div w:id="1604149673">
          <w:marLeft w:val="0"/>
          <w:marRight w:val="0"/>
          <w:marTop w:val="0"/>
          <w:marBottom w:val="0"/>
          <w:divBdr>
            <w:top w:val="none" w:sz="0" w:space="0" w:color="auto"/>
            <w:left w:val="none" w:sz="0" w:space="0" w:color="auto"/>
            <w:bottom w:val="none" w:sz="0" w:space="0" w:color="auto"/>
            <w:right w:val="none" w:sz="0" w:space="0" w:color="auto"/>
          </w:divBdr>
          <w:divsChild>
            <w:div w:id="204486128">
              <w:marLeft w:val="0"/>
              <w:marRight w:val="0"/>
              <w:marTop w:val="0"/>
              <w:marBottom w:val="0"/>
              <w:divBdr>
                <w:top w:val="none" w:sz="0" w:space="0" w:color="auto"/>
                <w:left w:val="none" w:sz="0" w:space="0" w:color="auto"/>
                <w:bottom w:val="none" w:sz="0" w:space="0" w:color="auto"/>
                <w:right w:val="none" w:sz="0" w:space="0" w:color="auto"/>
              </w:divBdr>
              <w:divsChild>
                <w:div w:id="1915240102">
                  <w:marLeft w:val="0"/>
                  <w:marRight w:val="0"/>
                  <w:marTop w:val="0"/>
                  <w:marBottom w:val="0"/>
                  <w:divBdr>
                    <w:top w:val="none" w:sz="0" w:space="0" w:color="auto"/>
                    <w:left w:val="none" w:sz="0" w:space="0" w:color="auto"/>
                    <w:bottom w:val="none" w:sz="0" w:space="0" w:color="auto"/>
                    <w:right w:val="none" w:sz="0" w:space="0" w:color="auto"/>
                  </w:divBdr>
                  <w:divsChild>
                    <w:div w:id="12025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7909">
      <w:bodyDiv w:val="1"/>
      <w:marLeft w:val="0"/>
      <w:marRight w:val="0"/>
      <w:marTop w:val="0"/>
      <w:marBottom w:val="0"/>
      <w:divBdr>
        <w:top w:val="none" w:sz="0" w:space="0" w:color="auto"/>
        <w:left w:val="none" w:sz="0" w:space="0" w:color="auto"/>
        <w:bottom w:val="none" w:sz="0" w:space="0" w:color="auto"/>
        <w:right w:val="none" w:sz="0" w:space="0" w:color="auto"/>
      </w:divBdr>
    </w:div>
    <w:div w:id="867986430">
      <w:bodyDiv w:val="1"/>
      <w:marLeft w:val="0"/>
      <w:marRight w:val="0"/>
      <w:marTop w:val="0"/>
      <w:marBottom w:val="0"/>
      <w:divBdr>
        <w:top w:val="none" w:sz="0" w:space="0" w:color="auto"/>
        <w:left w:val="none" w:sz="0" w:space="0" w:color="auto"/>
        <w:bottom w:val="none" w:sz="0" w:space="0" w:color="auto"/>
        <w:right w:val="none" w:sz="0" w:space="0" w:color="auto"/>
      </w:divBdr>
      <w:divsChild>
        <w:div w:id="1810904012">
          <w:marLeft w:val="0"/>
          <w:marRight w:val="0"/>
          <w:marTop w:val="0"/>
          <w:marBottom w:val="0"/>
          <w:divBdr>
            <w:top w:val="none" w:sz="0" w:space="0" w:color="auto"/>
            <w:left w:val="none" w:sz="0" w:space="0" w:color="auto"/>
            <w:bottom w:val="none" w:sz="0" w:space="0" w:color="auto"/>
            <w:right w:val="none" w:sz="0" w:space="0" w:color="auto"/>
          </w:divBdr>
          <w:divsChild>
            <w:div w:id="295063754">
              <w:marLeft w:val="0"/>
              <w:marRight w:val="0"/>
              <w:marTop w:val="0"/>
              <w:marBottom w:val="0"/>
              <w:divBdr>
                <w:top w:val="none" w:sz="0" w:space="0" w:color="auto"/>
                <w:left w:val="none" w:sz="0" w:space="0" w:color="auto"/>
                <w:bottom w:val="none" w:sz="0" w:space="0" w:color="auto"/>
                <w:right w:val="none" w:sz="0" w:space="0" w:color="auto"/>
              </w:divBdr>
              <w:divsChild>
                <w:div w:id="1148666425">
                  <w:marLeft w:val="0"/>
                  <w:marRight w:val="0"/>
                  <w:marTop w:val="0"/>
                  <w:marBottom w:val="0"/>
                  <w:divBdr>
                    <w:top w:val="none" w:sz="0" w:space="0" w:color="auto"/>
                    <w:left w:val="none" w:sz="0" w:space="0" w:color="auto"/>
                    <w:bottom w:val="none" w:sz="0" w:space="0" w:color="auto"/>
                    <w:right w:val="none" w:sz="0" w:space="0" w:color="auto"/>
                  </w:divBdr>
                  <w:divsChild>
                    <w:div w:id="572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5864">
      <w:bodyDiv w:val="1"/>
      <w:marLeft w:val="0"/>
      <w:marRight w:val="0"/>
      <w:marTop w:val="0"/>
      <w:marBottom w:val="0"/>
      <w:divBdr>
        <w:top w:val="none" w:sz="0" w:space="0" w:color="auto"/>
        <w:left w:val="none" w:sz="0" w:space="0" w:color="auto"/>
        <w:bottom w:val="none" w:sz="0" w:space="0" w:color="auto"/>
        <w:right w:val="none" w:sz="0" w:space="0" w:color="auto"/>
      </w:divBdr>
    </w:div>
    <w:div w:id="914970450">
      <w:bodyDiv w:val="1"/>
      <w:marLeft w:val="0"/>
      <w:marRight w:val="0"/>
      <w:marTop w:val="0"/>
      <w:marBottom w:val="0"/>
      <w:divBdr>
        <w:top w:val="none" w:sz="0" w:space="0" w:color="auto"/>
        <w:left w:val="none" w:sz="0" w:space="0" w:color="auto"/>
        <w:bottom w:val="none" w:sz="0" w:space="0" w:color="auto"/>
        <w:right w:val="none" w:sz="0" w:space="0" w:color="auto"/>
      </w:divBdr>
      <w:divsChild>
        <w:div w:id="1462111531">
          <w:marLeft w:val="0"/>
          <w:marRight w:val="0"/>
          <w:marTop w:val="0"/>
          <w:marBottom w:val="0"/>
          <w:divBdr>
            <w:top w:val="none" w:sz="0" w:space="0" w:color="auto"/>
            <w:left w:val="none" w:sz="0" w:space="0" w:color="auto"/>
            <w:bottom w:val="none" w:sz="0" w:space="0" w:color="auto"/>
            <w:right w:val="none" w:sz="0" w:space="0" w:color="auto"/>
          </w:divBdr>
          <w:divsChild>
            <w:div w:id="2104913006">
              <w:marLeft w:val="0"/>
              <w:marRight w:val="0"/>
              <w:marTop w:val="0"/>
              <w:marBottom w:val="0"/>
              <w:divBdr>
                <w:top w:val="none" w:sz="0" w:space="0" w:color="auto"/>
                <w:left w:val="none" w:sz="0" w:space="0" w:color="auto"/>
                <w:bottom w:val="none" w:sz="0" w:space="0" w:color="auto"/>
                <w:right w:val="none" w:sz="0" w:space="0" w:color="auto"/>
              </w:divBdr>
              <w:divsChild>
                <w:div w:id="968433763">
                  <w:marLeft w:val="0"/>
                  <w:marRight w:val="0"/>
                  <w:marTop w:val="0"/>
                  <w:marBottom w:val="0"/>
                  <w:divBdr>
                    <w:top w:val="none" w:sz="0" w:space="0" w:color="auto"/>
                    <w:left w:val="none" w:sz="0" w:space="0" w:color="auto"/>
                    <w:bottom w:val="none" w:sz="0" w:space="0" w:color="auto"/>
                    <w:right w:val="none" w:sz="0" w:space="0" w:color="auto"/>
                  </w:divBdr>
                  <w:divsChild>
                    <w:div w:id="11221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98082">
      <w:bodyDiv w:val="1"/>
      <w:marLeft w:val="0"/>
      <w:marRight w:val="0"/>
      <w:marTop w:val="0"/>
      <w:marBottom w:val="0"/>
      <w:divBdr>
        <w:top w:val="none" w:sz="0" w:space="0" w:color="auto"/>
        <w:left w:val="none" w:sz="0" w:space="0" w:color="auto"/>
        <w:bottom w:val="none" w:sz="0" w:space="0" w:color="auto"/>
        <w:right w:val="none" w:sz="0" w:space="0" w:color="auto"/>
      </w:divBdr>
    </w:div>
    <w:div w:id="930089863">
      <w:bodyDiv w:val="1"/>
      <w:marLeft w:val="0"/>
      <w:marRight w:val="0"/>
      <w:marTop w:val="0"/>
      <w:marBottom w:val="0"/>
      <w:divBdr>
        <w:top w:val="none" w:sz="0" w:space="0" w:color="auto"/>
        <w:left w:val="none" w:sz="0" w:space="0" w:color="auto"/>
        <w:bottom w:val="none" w:sz="0" w:space="0" w:color="auto"/>
        <w:right w:val="none" w:sz="0" w:space="0" w:color="auto"/>
      </w:divBdr>
    </w:div>
    <w:div w:id="938219692">
      <w:bodyDiv w:val="1"/>
      <w:marLeft w:val="0"/>
      <w:marRight w:val="0"/>
      <w:marTop w:val="0"/>
      <w:marBottom w:val="0"/>
      <w:divBdr>
        <w:top w:val="none" w:sz="0" w:space="0" w:color="auto"/>
        <w:left w:val="none" w:sz="0" w:space="0" w:color="auto"/>
        <w:bottom w:val="none" w:sz="0" w:space="0" w:color="auto"/>
        <w:right w:val="none" w:sz="0" w:space="0" w:color="auto"/>
      </w:divBdr>
    </w:div>
    <w:div w:id="955210562">
      <w:bodyDiv w:val="1"/>
      <w:marLeft w:val="0"/>
      <w:marRight w:val="0"/>
      <w:marTop w:val="0"/>
      <w:marBottom w:val="0"/>
      <w:divBdr>
        <w:top w:val="none" w:sz="0" w:space="0" w:color="auto"/>
        <w:left w:val="none" w:sz="0" w:space="0" w:color="auto"/>
        <w:bottom w:val="none" w:sz="0" w:space="0" w:color="auto"/>
        <w:right w:val="none" w:sz="0" w:space="0" w:color="auto"/>
      </w:divBdr>
      <w:divsChild>
        <w:div w:id="9845108">
          <w:marLeft w:val="0"/>
          <w:marRight w:val="0"/>
          <w:marTop w:val="0"/>
          <w:marBottom w:val="0"/>
          <w:divBdr>
            <w:top w:val="none" w:sz="0" w:space="0" w:color="auto"/>
            <w:left w:val="none" w:sz="0" w:space="0" w:color="auto"/>
            <w:bottom w:val="none" w:sz="0" w:space="0" w:color="auto"/>
            <w:right w:val="none" w:sz="0" w:space="0" w:color="auto"/>
          </w:divBdr>
        </w:div>
      </w:divsChild>
    </w:div>
    <w:div w:id="963928877">
      <w:bodyDiv w:val="1"/>
      <w:marLeft w:val="0"/>
      <w:marRight w:val="0"/>
      <w:marTop w:val="0"/>
      <w:marBottom w:val="0"/>
      <w:divBdr>
        <w:top w:val="none" w:sz="0" w:space="0" w:color="auto"/>
        <w:left w:val="none" w:sz="0" w:space="0" w:color="auto"/>
        <w:bottom w:val="none" w:sz="0" w:space="0" w:color="auto"/>
        <w:right w:val="none" w:sz="0" w:space="0" w:color="auto"/>
      </w:divBdr>
    </w:div>
    <w:div w:id="975526826">
      <w:bodyDiv w:val="1"/>
      <w:marLeft w:val="0"/>
      <w:marRight w:val="0"/>
      <w:marTop w:val="0"/>
      <w:marBottom w:val="0"/>
      <w:divBdr>
        <w:top w:val="none" w:sz="0" w:space="0" w:color="auto"/>
        <w:left w:val="none" w:sz="0" w:space="0" w:color="auto"/>
        <w:bottom w:val="none" w:sz="0" w:space="0" w:color="auto"/>
        <w:right w:val="none" w:sz="0" w:space="0" w:color="auto"/>
      </w:divBdr>
      <w:divsChild>
        <w:div w:id="1988581977">
          <w:marLeft w:val="0"/>
          <w:marRight w:val="0"/>
          <w:marTop w:val="0"/>
          <w:marBottom w:val="0"/>
          <w:divBdr>
            <w:top w:val="none" w:sz="0" w:space="0" w:color="auto"/>
            <w:left w:val="none" w:sz="0" w:space="0" w:color="auto"/>
            <w:bottom w:val="none" w:sz="0" w:space="0" w:color="auto"/>
            <w:right w:val="none" w:sz="0" w:space="0" w:color="auto"/>
          </w:divBdr>
          <w:divsChild>
            <w:div w:id="1347711734">
              <w:marLeft w:val="0"/>
              <w:marRight w:val="0"/>
              <w:marTop w:val="0"/>
              <w:marBottom w:val="0"/>
              <w:divBdr>
                <w:top w:val="none" w:sz="0" w:space="0" w:color="auto"/>
                <w:left w:val="none" w:sz="0" w:space="0" w:color="auto"/>
                <w:bottom w:val="none" w:sz="0" w:space="0" w:color="auto"/>
                <w:right w:val="none" w:sz="0" w:space="0" w:color="auto"/>
              </w:divBdr>
              <w:divsChild>
                <w:div w:id="1333944652">
                  <w:marLeft w:val="0"/>
                  <w:marRight w:val="0"/>
                  <w:marTop w:val="0"/>
                  <w:marBottom w:val="0"/>
                  <w:divBdr>
                    <w:top w:val="none" w:sz="0" w:space="0" w:color="auto"/>
                    <w:left w:val="none" w:sz="0" w:space="0" w:color="auto"/>
                    <w:bottom w:val="none" w:sz="0" w:space="0" w:color="auto"/>
                    <w:right w:val="none" w:sz="0" w:space="0" w:color="auto"/>
                  </w:divBdr>
                  <w:divsChild>
                    <w:div w:id="4382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99059">
      <w:bodyDiv w:val="1"/>
      <w:marLeft w:val="0"/>
      <w:marRight w:val="0"/>
      <w:marTop w:val="0"/>
      <w:marBottom w:val="0"/>
      <w:divBdr>
        <w:top w:val="none" w:sz="0" w:space="0" w:color="auto"/>
        <w:left w:val="none" w:sz="0" w:space="0" w:color="auto"/>
        <w:bottom w:val="none" w:sz="0" w:space="0" w:color="auto"/>
        <w:right w:val="none" w:sz="0" w:space="0" w:color="auto"/>
      </w:divBdr>
    </w:div>
    <w:div w:id="1023477408">
      <w:bodyDiv w:val="1"/>
      <w:marLeft w:val="0"/>
      <w:marRight w:val="0"/>
      <w:marTop w:val="0"/>
      <w:marBottom w:val="0"/>
      <w:divBdr>
        <w:top w:val="none" w:sz="0" w:space="0" w:color="auto"/>
        <w:left w:val="none" w:sz="0" w:space="0" w:color="auto"/>
        <w:bottom w:val="none" w:sz="0" w:space="0" w:color="auto"/>
        <w:right w:val="none" w:sz="0" w:space="0" w:color="auto"/>
      </w:divBdr>
    </w:div>
    <w:div w:id="1037848478">
      <w:bodyDiv w:val="1"/>
      <w:marLeft w:val="0"/>
      <w:marRight w:val="0"/>
      <w:marTop w:val="0"/>
      <w:marBottom w:val="0"/>
      <w:divBdr>
        <w:top w:val="none" w:sz="0" w:space="0" w:color="auto"/>
        <w:left w:val="none" w:sz="0" w:space="0" w:color="auto"/>
        <w:bottom w:val="none" w:sz="0" w:space="0" w:color="auto"/>
        <w:right w:val="none" w:sz="0" w:space="0" w:color="auto"/>
      </w:divBdr>
    </w:div>
    <w:div w:id="1047993543">
      <w:bodyDiv w:val="1"/>
      <w:marLeft w:val="0"/>
      <w:marRight w:val="0"/>
      <w:marTop w:val="0"/>
      <w:marBottom w:val="0"/>
      <w:divBdr>
        <w:top w:val="none" w:sz="0" w:space="0" w:color="auto"/>
        <w:left w:val="none" w:sz="0" w:space="0" w:color="auto"/>
        <w:bottom w:val="none" w:sz="0" w:space="0" w:color="auto"/>
        <w:right w:val="none" w:sz="0" w:space="0" w:color="auto"/>
      </w:divBdr>
    </w:div>
    <w:div w:id="1059397152">
      <w:bodyDiv w:val="1"/>
      <w:marLeft w:val="0"/>
      <w:marRight w:val="0"/>
      <w:marTop w:val="0"/>
      <w:marBottom w:val="0"/>
      <w:divBdr>
        <w:top w:val="none" w:sz="0" w:space="0" w:color="auto"/>
        <w:left w:val="none" w:sz="0" w:space="0" w:color="auto"/>
        <w:bottom w:val="none" w:sz="0" w:space="0" w:color="auto"/>
        <w:right w:val="none" w:sz="0" w:space="0" w:color="auto"/>
      </w:divBdr>
    </w:div>
    <w:div w:id="1059402000">
      <w:bodyDiv w:val="1"/>
      <w:marLeft w:val="0"/>
      <w:marRight w:val="0"/>
      <w:marTop w:val="0"/>
      <w:marBottom w:val="0"/>
      <w:divBdr>
        <w:top w:val="none" w:sz="0" w:space="0" w:color="auto"/>
        <w:left w:val="none" w:sz="0" w:space="0" w:color="auto"/>
        <w:bottom w:val="none" w:sz="0" w:space="0" w:color="auto"/>
        <w:right w:val="none" w:sz="0" w:space="0" w:color="auto"/>
      </w:divBdr>
    </w:div>
    <w:div w:id="1059480247">
      <w:bodyDiv w:val="1"/>
      <w:marLeft w:val="0"/>
      <w:marRight w:val="0"/>
      <w:marTop w:val="0"/>
      <w:marBottom w:val="0"/>
      <w:divBdr>
        <w:top w:val="none" w:sz="0" w:space="0" w:color="auto"/>
        <w:left w:val="none" w:sz="0" w:space="0" w:color="auto"/>
        <w:bottom w:val="none" w:sz="0" w:space="0" w:color="auto"/>
        <w:right w:val="none" w:sz="0" w:space="0" w:color="auto"/>
      </w:divBdr>
    </w:div>
    <w:div w:id="1065638292">
      <w:bodyDiv w:val="1"/>
      <w:marLeft w:val="0"/>
      <w:marRight w:val="0"/>
      <w:marTop w:val="0"/>
      <w:marBottom w:val="0"/>
      <w:divBdr>
        <w:top w:val="none" w:sz="0" w:space="0" w:color="auto"/>
        <w:left w:val="none" w:sz="0" w:space="0" w:color="auto"/>
        <w:bottom w:val="none" w:sz="0" w:space="0" w:color="auto"/>
        <w:right w:val="none" w:sz="0" w:space="0" w:color="auto"/>
      </w:divBdr>
    </w:div>
    <w:div w:id="1082800503">
      <w:bodyDiv w:val="1"/>
      <w:marLeft w:val="0"/>
      <w:marRight w:val="0"/>
      <w:marTop w:val="0"/>
      <w:marBottom w:val="0"/>
      <w:divBdr>
        <w:top w:val="none" w:sz="0" w:space="0" w:color="auto"/>
        <w:left w:val="none" w:sz="0" w:space="0" w:color="auto"/>
        <w:bottom w:val="none" w:sz="0" w:space="0" w:color="auto"/>
        <w:right w:val="none" w:sz="0" w:space="0" w:color="auto"/>
      </w:divBdr>
    </w:div>
    <w:div w:id="1101493537">
      <w:bodyDiv w:val="1"/>
      <w:marLeft w:val="0"/>
      <w:marRight w:val="0"/>
      <w:marTop w:val="0"/>
      <w:marBottom w:val="0"/>
      <w:divBdr>
        <w:top w:val="none" w:sz="0" w:space="0" w:color="auto"/>
        <w:left w:val="none" w:sz="0" w:space="0" w:color="auto"/>
        <w:bottom w:val="none" w:sz="0" w:space="0" w:color="auto"/>
        <w:right w:val="none" w:sz="0" w:space="0" w:color="auto"/>
      </w:divBdr>
    </w:div>
    <w:div w:id="1107970005">
      <w:bodyDiv w:val="1"/>
      <w:marLeft w:val="0"/>
      <w:marRight w:val="0"/>
      <w:marTop w:val="0"/>
      <w:marBottom w:val="0"/>
      <w:divBdr>
        <w:top w:val="none" w:sz="0" w:space="0" w:color="auto"/>
        <w:left w:val="none" w:sz="0" w:space="0" w:color="auto"/>
        <w:bottom w:val="none" w:sz="0" w:space="0" w:color="auto"/>
        <w:right w:val="none" w:sz="0" w:space="0" w:color="auto"/>
      </w:divBdr>
    </w:div>
    <w:div w:id="1111433873">
      <w:bodyDiv w:val="1"/>
      <w:marLeft w:val="0"/>
      <w:marRight w:val="0"/>
      <w:marTop w:val="0"/>
      <w:marBottom w:val="0"/>
      <w:divBdr>
        <w:top w:val="none" w:sz="0" w:space="0" w:color="auto"/>
        <w:left w:val="none" w:sz="0" w:space="0" w:color="auto"/>
        <w:bottom w:val="none" w:sz="0" w:space="0" w:color="auto"/>
        <w:right w:val="none" w:sz="0" w:space="0" w:color="auto"/>
      </w:divBdr>
      <w:divsChild>
        <w:div w:id="67311125">
          <w:marLeft w:val="0"/>
          <w:marRight w:val="0"/>
          <w:marTop w:val="0"/>
          <w:marBottom w:val="0"/>
          <w:divBdr>
            <w:top w:val="none" w:sz="0" w:space="0" w:color="auto"/>
            <w:left w:val="none" w:sz="0" w:space="0" w:color="auto"/>
            <w:bottom w:val="none" w:sz="0" w:space="0" w:color="auto"/>
            <w:right w:val="none" w:sz="0" w:space="0" w:color="auto"/>
          </w:divBdr>
        </w:div>
      </w:divsChild>
    </w:div>
    <w:div w:id="1114130490">
      <w:bodyDiv w:val="1"/>
      <w:marLeft w:val="0"/>
      <w:marRight w:val="0"/>
      <w:marTop w:val="0"/>
      <w:marBottom w:val="0"/>
      <w:divBdr>
        <w:top w:val="none" w:sz="0" w:space="0" w:color="auto"/>
        <w:left w:val="none" w:sz="0" w:space="0" w:color="auto"/>
        <w:bottom w:val="none" w:sz="0" w:space="0" w:color="auto"/>
        <w:right w:val="none" w:sz="0" w:space="0" w:color="auto"/>
      </w:divBdr>
      <w:divsChild>
        <w:div w:id="449054392">
          <w:marLeft w:val="0"/>
          <w:marRight w:val="0"/>
          <w:marTop w:val="0"/>
          <w:marBottom w:val="0"/>
          <w:divBdr>
            <w:top w:val="none" w:sz="0" w:space="0" w:color="auto"/>
            <w:left w:val="none" w:sz="0" w:space="0" w:color="auto"/>
            <w:bottom w:val="none" w:sz="0" w:space="0" w:color="auto"/>
            <w:right w:val="none" w:sz="0" w:space="0" w:color="auto"/>
          </w:divBdr>
          <w:divsChild>
            <w:div w:id="949049998">
              <w:marLeft w:val="0"/>
              <w:marRight w:val="0"/>
              <w:marTop w:val="0"/>
              <w:marBottom w:val="0"/>
              <w:divBdr>
                <w:top w:val="none" w:sz="0" w:space="0" w:color="auto"/>
                <w:left w:val="none" w:sz="0" w:space="0" w:color="auto"/>
                <w:bottom w:val="none" w:sz="0" w:space="0" w:color="auto"/>
                <w:right w:val="none" w:sz="0" w:space="0" w:color="auto"/>
              </w:divBdr>
              <w:divsChild>
                <w:div w:id="167328590">
                  <w:marLeft w:val="0"/>
                  <w:marRight w:val="0"/>
                  <w:marTop w:val="0"/>
                  <w:marBottom w:val="0"/>
                  <w:divBdr>
                    <w:top w:val="none" w:sz="0" w:space="0" w:color="auto"/>
                    <w:left w:val="none" w:sz="0" w:space="0" w:color="auto"/>
                    <w:bottom w:val="none" w:sz="0" w:space="0" w:color="auto"/>
                    <w:right w:val="none" w:sz="0" w:space="0" w:color="auto"/>
                  </w:divBdr>
                  <w:divsChild>
                    <w:div w:id="17491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8118">
      <w:bodyDiv w:val="1"/>
      <w:marLeft w:val="0"/>
      <w:marRight w:val="0"/>
      <w:marTop w:val="0"/>
      <w:marBottom w:val="0"/>
      <w:divBdr>
        <w:top w:val="none" w:sz="0" w:space="0" w:color="auto"/>
        <w:left w:val="none" w:sz="0" w:space="0" w:color="auto"/>
        <w:bottom w:val="none" w:sz="0" w:space="0" w:color="auto"/>
        <w:right w:val="none" w:sz="0" w:space="0" w:color="auto"/>
      </w:divBdr>
      <w:divsChild>
        <w:div w:id="906569876">
          <w:marLeft w:val="0"/>
          <w:marRight w:val="0"/>
          <w:marTop w:val="0"/>
          <w:marBottom w:val="0"/>
          <w:divBdr>
            <w:top w:val="none" w:sz="0" w:space="0" w:color="auto"/>
            <w:left w:val="none" w:sz="0" w:space="0" w:color="auto"/>
            <w:bottom w:val="none" w:sz="0" w:space="0" w:color="auto"/>
            <w:right w:val="none" w:sz="0" w:space="0" w:color="auto"/>
          </w:divBdr>
          <w:divsChild>
            <w:div w:id="235365795">
              <w:marLeft w:val="0"/>
              <w:marRight w:val="0"/>
              <w:marTop w:val="0"/>
              <w:marBottom w:val="0"/>
              <w:divBdr>
                <w:top w:val="none" w:sz="0" w:space="0" w:color="auto"/>
                <w:left w:val="none" w:sz="0" w:space="0" w:color="auto"/>
                <w:bottom w:val="none" w:sz="0" w:space="0" w:color="auto"/>
                <w:right w:val="none" w:sz="0" w:space="0" w:color="auto"/>
              </w:divBdr>
              <w:divsChild>
                <w:div w:id="1555239237">
                  <w:marLeft w:val="0"/>
                  <w:marRight w:val="0"/>
                  <w:marTop w:val="0"/>
                  <w:marBottom w:val="0"/>
                  <w:divBdr>
                    <w:top w:val="none" w:sz="0" w:space="0" w:color="auto"/>
                    <w:left w:val="none" w:sz="0" w:space="0" w:color="auto"/>
                    <w:bottom w:val="none" w:sz="0" w:space="0" w:color="auto"/>
                    <w:right w:val="none" w:sz="0" w:space="0" w:color="auto"/>
                  </w:divBdr>
                  <w:divsChild>
                    <w:div w:id="3907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82937">
      <w:bodyDiv w:val="1"/>
      <w:marLeft w:val="0"/>
      <w:marRight w:val="0"/>
      <w:marTop w:val="0"/>
      <w:marBottom w:val="0"/>
      <w:divBdr>
        <w:top w:val="none" w:sz="0" w:space="0" w:color="auto"/>
        <w:left w:val="none" w:sz="0" w:space="0" w:color="auto"/>
        <w:bottom w:val="none" w:sz="0" w:space="0" w:color="auto"/>
        <w:right w:val="none" w:sz="0" w:space="0" w:color="auto"/>
      </w:divBdr>
    </w:div>
    <w:div w:id="1154566241">
      <w:bodyDiv w:val="1"/>
      <w:marLeft w:val="0"/>
      <w:marRight w:val="0"/>
      <w:marTop w:val="0"/>
      <w:marBottom w:val="0"/>
      <w:divBdr>
        <w:top w:val="none" w:sz="0" w:space="0" w:color="auto"/>
        <w:left w:val="none" w:sz="0" w:space="0" w:color="auto"/>
        <w:bottom w:val="none" w:sz="0" w:space="0" w:color="auto"/>
        <w:right w:val="none" w:sz="0" w:space="0" w:color="auto"/>
      </w:divBdr>
      <w:divsChild>
        <w:div w:id="427193771">
          <w:marLeft w:val="0"/>
          <w:marRight w:val="0"/>
          <w:marTop w:val="0"/>
          <w:marBottom w:val="0"/>
          <w:divBdr>
            <w:top w:val="none" w:sz="0" w:space="0" w:color="auto"/>
            <w:left w:val="none" w:sz="0" w:space="0" w:color="auto"/>
            <w:bottom w:val="none" w:sz="0" w:space="0" w:color="auto"/>
            <w:right w:val="none" w:sz="0" w:space="0" w:color="auto"/>
          </w:divBdr>
        </w:div>
      </w:divsChild>
    </w:div>
    <w:div w:id="1154685806">
      <w:bodyDiv w:val="1"/>
      <w:marLeft w:val="0"/>
      <w:marRight w:val="0"/>
      <w:marTop w:val="0"/>
      <w:marBottom w:val="0"/>
      <w:divBdr>
        <w:top w:val="none" w:sz="0" w:space="0" w:color="auto"/>
        <w:left w:val="none" w:sz="0" w:space="0" w:color="auto"/>
        <w:bottom w:val="none" w:sz="0" w:space="0" w:color="auto"/>
        <w:right w:val="none" w:sz="0" w:space="0" w:color="auto"/>
      </w:divBdr>
    </w:div>
    <w:div w:id="1160578989">
      <w:bodyDiv w:val="1"/>
      <w:marLeft w:val="0"/>
      <w:marRight w:val="0"/>
      <w:marTop w:val="0"/>
      <w:marBottom w:val="0"/>
      <w:divBdr>
        <w:top w:val="none" w:sz="0" w:space="0" w:color="auto"/>
        <w:left w:val="none" w:sz="0" w:space="0" w:color="auto"/>
        <w:bottom w:val="none" w:sz="0" w:space="0" w:color="auto"/>
        <w:right w:val="none" w:sz="0" w:space="0" w:color="auto"/>
      </w:divBdr>
    </w:div>
    <w:div w:id="116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20050297">
          <w:marLeft w:val="0"/>
          <w:marRight w:val="0"/>
          <w:marTop w:val="0"/>
          <w:marBottom w:val="0"/>
          <w:divBdr>
            <w:top w:val="none" w:sz="0" w:space="0" w:color="auto"/>
            <w:left w:val="none" w:sz="0" w:space="0" w:color="auto"/>
            <w:bottom w:val="none" w:sz="0" w:space="0" w:color="auto"/>
            <w:right w:val="none" w:sz="0" w:space="0" w:color="auto"/>
          </w:divBdr>
          <w:divsChild>
            <w:div w:id="2001419981">
              <w:marLeft w:val="0"/>
              <w:marRight w:val="0"/>
              <w:marTop w:val="0"/>
              <w:marBottom w:val="0"/>
              <w:divBdr>
                <w:top w:val="none" w:sz="0" w:space="0" w:color="auto"/>
                <w:left w:val="none" w:sz="0" w:space="0" w:color="auto"/>
                <w:bottom w:val="none" w:sz="0" w:space="0" w:color="auto"/>
                <w:right w:val="none" w:sz="0" w:space="0" w:color="auto"/>
              </w:divBdr>
              <w:divsChild>
                <w:div w:id="414740798">
                  <w:marLeft w:val="0"/>
                  <w:marRight w:val="0"/>
                  <w:marTop w:val="0"/>
                  <w:marBottom w:val="0"/>
                  <w:divBdr>
                    <w:top w:val="none" w:sz="0" w:space="0" w:color="auto"/>
                    <w:left w:val="none" w:sz="0" w:space="0" w:color="auto"/>
                    <w:bottom w:val="none" w:sz="0" w:space="0" w:color="auto"/>
                    <w:right w:val="none" w:sz="0" w:space="0" w:color="auto"/>
                  </w:divBdr>
                  <w:divsChild>
                    <w:div w:id="17614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943676">
      <w:bodyDiv w:val="1"/>
      <w:marLeft w:val="0"/>
      <w:marRight w:val="0"/>
      <w:marTop w:val="0"/>
      <w:marBottom w:val="0"/>
      <w:divBdr>
        <w:top w:val="none" w:sz="0" w:space="0" w:color="auto"/>
        <w:left w:val="none" w:sz="0" w:space="0" w:color="auto"/>
        <w:bottom w:val="none" w:sz="0" w:space="0" w:color="auto"/>
        <w:right w:val="none" w:sz="0" w:space="0" w:color="auto"/>
      </w:divBdr>
    </w:div>
    <w:div w:id="1175725540">
      <w:bodyDiv w:val="1"/>
      <w:marLeft w:val="0"/>
      <w:marRight w:val="0"/>
      <w:marTop w:val="0"/>
      <w:marBottom w:val="0"/>
      <w:divBdr>
        <w:top w:val="none" w:sz="0" w:space="0" w:color="auto"/>
        <w:left w:val="none" w:sz="0" w:space="0" w:color="auto"/>
        <w:bottom w:val="none" w:sz="0" w:space="0" w:color="auto"/>
        <w:right w:val="none" w:sz="0" w:space="0" w:color="auto"/>
      </w:divBdr>
      <w:divsChild>
        <w:div w:id="1188257150">
          <w:marLeft w:val="0"/>
          <w:marRight w:val="0"/>
          <w:marTop w:val="0"/>
          <w:marBottom w:val="0"/>
          <w:divBdr>
            <w:top w:val="none" w:sz="0" w:space="0" w:color="auto"/>
            <w:left w:val="none" w:sz="0" w:space="0" w:color="auto"/>
            <w:bottom w:val="none" w:sz="0" w:space="0" w:color="auto"/>
            <w:right w:val="none" w:sz="0" w:space="0" w:color="auto"/>
          </w:divBdr>
          <w:divsChild>
            <w:div w:id="1005017720">
              <w:marLeft w:val="0"/>
              <w:marRight w:val="0"/>
              <w:marTop w:val="0"/>
              <w:marBottom w:val="0"/>
              <w:divBdr>
                <w:top w:val="none" w:sz="0" w:space="0" w:color="auto"/>
                <w:left w:val="none" w:sz="0" w:space="0" w:color="auto"/>
                <w:bottom w:val="none" w:sz="0" w:space="0" w:color="auto"/>
                <w:right w:val="none" w:sz="0" w:space="0" w:color="auto"/>
              </w:divBdr>
              <w:divsChild>
                <w:div w:id="1845778543">
                  <w:marLeft w:val="0"/>
                  <w:marRight w:val="0"/>
                  <w:marTop w:val="0"/>
                  <w:marBottom w:val="0"/>
                  <w:divBdr>
                    <w:top w:val="none" w:sz="0" w:space="0" w:color="auto"/>
                    <w:left w:val="none" w:sz="0" w:space="0" w:color="auto"/>
                    <w:bottom w:val="none" w:sz="0" w:space="0" w:color="auto"/>
                    <w:right w:val="none" w:sz="0" w:space="0" w:color="auto"/>
                  </w:divBdr>
                  <w:divsChild>
                    <w:div w:id="18731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12230">
      <w:bodyDiv w:val="1"/>
      <w:marLeft w:val="0"/>
      <w:marRight w:val="0"/>
      <w:marTop w:val="0"/>
      <w:marBottom w:val="0"/>
      <w:divBdr>
        <w:top w:val="none" w:sz="0" w:space="0" w:color="auto"/>
        <w:left w:val="none" w:sz="0" w:space="0" w:color="auto"/>
        <w:bottom w:val="none" w:sz="0" w:space="0" w:color="auto"/>
        <w:right w:val="none" w:sz="0" w:space="0" w:color="auto"/>
      </w:divBdr>
    </w:div>
    <w:div w:id="1205825625">
      <w:bodyDiv w:val="1"/>
      <w:marLeft w:val="0"/>
      <w:marRight w:val="0"/>
      <w:marTop w:val="0"/>
      <w:marBottom w:val="0"/>
      <w:divBdr>
        <w:top w:val="none" w:sz="0" w:space="0" w:color="auto"/>
        <w:left w:val="none" w:sz="0" w:space="0" w:color="auto"/>
        <w:bottom w:val="none" w:sz="0" w:space="0" w:color="auto"/>
        <w:right w:val="none" w:sz="0" w:space="0" w:color="auto"/>
      </w:divBdr>
    </w:div>
    <w:div w:id="1206603159">
      <w:bodyDiv w:val="1"/>
      <w:marLeft w:val="0"/>
      <w:marRight w:val="0"/>
      <w:marTop w:val="0"/>
      <w:marBottom w:val="0"/>
      <w:divBdr>
        <w:top w:val="none" w:sz="0" w:space="0" w:color="auto"/>
        <w:left w:val="none" w:sz="0" w:space="0" w:color="auto"/>
        <w:bottom w:val="none" w:sz="0" w:space="0" w:color="auto"/>
        <w:right w:val="none" w:sz="0" w:space="0" w:color="auto"/>
      </w:divBdr>
    </w:div>
    <w:div w:id="1215891295">
      <w:bodyDiv w:val="1"/>
      <w:marLeft w:val="0"/>
      <w:marRight w:val="0"/>
      <w:marTop w:val="0"/>
      <w:marBottom w:val="0"/>
      <w:divBdr>
        <w:top w:val="none" w:sz="0" w:space="0" w:color="auto"/>
        <w:left w:val="none" w:sz="0" w:space="0" w:color="auto"/>
        <w:bottom w:val="none" w:sz="0" w:space="0" w:color="auto"/>
        <w:right w:val="none" w:sz="0" w:space="0" w:color="auto"/>
      </w:divBdr>
    </w:div>
    <w:div w:id="1231504184">
      <w:bodyDiv w:val="1"/>
      <w:marLeft w:val="0"/>
      <w:marRight w:val="0"/>
      <w:marTop w:val="0"/>
      <w:marBottom w:val="0"/>
      <w:divBdr>
        <w:top w:val="none" w:sz="0" w:space="0" w:color="auto"/>
        <w:left w:val="none" w:sz="0" w:space="0" w:color="auto"/>
        <w:bottom w:val="none" w:sz="0" w:space="0" w:color="auto"/>
        <w:right w:val="none" w:sz="0" w:space="0" w:color="auto"/>
      </w:divBdr>
      <w:divsChild>
        <w:div w:id="548150146">
          <w:marLeft w:val="0"/>
          <w:marRight w:val="0"/>
          <w:marTop w:val="0"/>
          <w:marBottom w:val="0"/>
          <w:divBdr>
            <w:top w:val="none" w:sz="0" w:space="0" w:color="auto"/>
            <w:left w:val="none" w:sz="0" w:space="0" w:color="auto"/>
            <w:bottom w:val="none" w:sz="0" w:space="0" w:color="auto"/>
            <w:right w:val="none" w:sz="0" w:space="0" w:color="auto"/>
          </w:divBdr>
          <w:divsChild>
            <w:div w:id="2098091578">
              <w:marLeft w:val="0"/>
              <w:marRight w:val="0"/>
              <w:marTop w:val="0"/>
              <w:marBottom w:val="0"/>
              <w:divBdr>
                <w:top w:val="none" w:sz="0" w:space="0" w:color="auto"/>
                <w:left w:val="none" w:sz="0" w:space="0" w:color="auto"/>
                <w:bottom w:val="none" w:sz="0" w:space="0" w:color="auto"/>
                <w:right w:val="none" w:sz="0" w:space="0" w:color="auto"/>
              </w:divBdr>
              <w:divsChild>
                <w:div w:id="1230262644">
                  <w:marLeft w:val="0"/>
                  <w:marRight w:val="0"/>
                  <w:marTop w:val="0"/>
                  <w:marBottom w:val="0"/>
                  <w:divBdr>
                    <w:top w:val="none" w:sz="0" w:space="0" w:color="auto"/>
                    <w:left w:val="none" w:sz="0" w:space="0" w:color="auto"/>
                    <w:bottom w:val="none" w:sz="0" w:space="0" w:color="auto"/>
                    <w:right w:val="none" w:sz="0" w:space="0" w:color="auto"/>
                  </w:divBdr>
                  <w:divsChild>
                    <w:div w:id="17396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67476">
      <w:bodyDiv w:val="1"/>
      <w:marLeft w:val="0"/>
      <w:marRight w:val="0"/>
      <w:marTop w:val="0"/>
      <w:marBottom w:val="0"/>
      <w:divBdr>
        <w:top w:val="none" w:sz="0" w:space="0" w:color="auto"/>
        <w:left w:val="none" w:sz="0" w:space="0" w:color="auto"/>
        <w:bottom w:val="none" w:sz="0" w:space="0" w:color="auto"/>
        <w:right w:val="none" w:sz="0" w:space="0" w:color="auto"/>
      </w:divBdr>
      <w:divsChild>
        <w:div w:id="1518620573">
          <w:marLeft w:val="0"/>
          <w:marRight w:val="0"/>
          <w:marTop w:val="0"/>
          <w:marBottom w:val="0"/>
          <w:divBdr>
            <w:top w:val="none" w:sz="0" w:space="0" w:color="auto"/>
            <w:left w:val="none" w:sz="0" w:space="0" w:color="auto"/>
            <w:bottom w:val="none" w:sz="0" w:space="0" w:color="auto"/>
            <w:right w:val="none" w:sz="0" w:space="0" w:color="auto"/>
          </w:divBdr>
          <w:divsChild>
            <w:div w:id="443578455">
              <w:marLeft w:val="0"/>
              <w:marRight w:val="0"/>
              <w:marTop w:val="0"/>
              <w:marBottom w:val="0"/>
              <w:divBdr>
                <w:top w:val="none" w:sz="0" w:space="0" w:color="auto"/>
                <w:left w:val="none" w:sz="0" w:space="0" w:color="auto"/>
                <w:bottom w:val="none" w:sz="0" w:space="0" w:color="auto"/>
                <w:right w:val="none" w:sz="0" w:space="0" w:color="auto"/>
              </w:divBdr>
              <w:divsChild>
                <w:div w:id="2136488481">
                  <w:marLeft w:val="0"/>
                  <w:marRight w:val="0"/>
                  <w:marTop w:val="0"/>
                  <w:marBottom w:val="0"/>
                  <w:divBdr>
                    <w:top w:val="none" w:sz="0" w:space="0" w:color="auto"/>
                    <w:left w:val="none" w:sz="0" w:space="0" w:color="auto"/>
                    <w:bottom w:val="none" w:sz="0" w:space="0" w:color="auto"/>
                    <w:right w:val="none" w:sz="0" w:space="0" w:color="auto"/>
                  </w:divBdr>
                  <w:divsChild>
                    <w:div w:id="3643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0967">
      <w:bodyDiv w:val="1"/>
      <w:marLeft w:val="0"/>
      <w:marRight w:val="0"/>
      <w:marTop w:val="0"/>
      <w:marBottom w:val="0"/>
      <w:divBdr>
        <w:top w:val="none" w:sz="0" w:space="0" w:color="auto"/>
        <w:left w:val="none" w:sz="0" w:space="0" w:color="auto"/>
        <w:bottom w:val="none" w:sz="0" w:space="0" w:color="auto"/>
        <w:right w:val="none" w:sz="0" w:space="0" w:color="auto"/>
      </w:divBdr>
    </w:div>
    <w:div w:id="1264148456">
      <w:bodyDiv w:val="1"/>
      <w:marLeft w:val="0"/>
      <w:marRight w:val="0"/>
      <w:marTop w:val="0"/>
      <w:marBottom w:val="0"/>
      <w:divBdr>
        <w:top w:val="none" w:sz="0" w:space="0" w:color="auto"/>
        <w:left w:val="none" w:sz="0" w:space="0" w:color="auto"/>
        <w:bottom w:val="none" w:sz="0" w:space="0" w:color="auto"/>
        <w:right w:val="none" w:sz="0" w:space="0" w:color="auto"/>
      </w:divBdr>
      <w:divsChild>
        <w:div w:id="1569923707">
          <w:marLeft w:val="0"/>
          <w:marRight w:val="0"/>
          <w:marTop w:val="0"/>
          <w:marBottom w:val="0"/>
          <w:divBdr>
            <w:top w:val="none" w:sz="0" w:space="0" w:color="auto"/>
            <w:left w:val="none" w:sz="0" w:space="0" w:color="auto"/>
            <w:bottom w:val="none" w:sz="0" w:space="0" w:color="auto"/>
            <w:right w:val="none" w:sz="0" w:space="0" w:color="auto"/>
          </w:divBdr>
          <w:divsChild>
            <w:div w:id="1101727140">
              <w:marLeft w:val="0"/>
              <w:marRight w:val="0"/>
              <w:marTop w:val="0"/>
              <w:marBottom w:val="0"/>
              <w:divBdr>
                <w:top w:val="none" w:sz="0" w:space="0" w:color="auto"/>
                <w:left w:val="none" w:sz="0" w:space="0" w:color="auto"/>
                <w:bottom w:val="none" w:sz="0" w:space="0" w:color="auto"/>
                <w:right w:val="none" w:sz="0" w:space="0" w:color="auto"/>
              </w:divBdr>
              <w:divsChild>
                <w:div w:id="1213925378">
                  <w:marLeft w:val="0"/>
                  <w:marRight w:val="0"/>
                  <w:marTop w:val="0"/>
                  <w:marBottom w:val="0"/>
                  <w:divBdr>
                    <w:top w:val="none" w:sz="0" w:space="0" w:color="auto"/>
                    <w:left w:val="none" w:sz="0" w:space="0" w:color="auto"/>
                    <w:bottom w:val="none" w:sz="0" w:space="0" w:color="auto"/>
                    <w:right w:val="none" w:sz="0" w:space="0" w:color="auto"/>
                  </w:divBdr>
                  <w:divsChild>
                    <w:div w:id="19077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18087">
      <w:bodyDiv w:val="1"/>
      <w:marLeft w:val="0"/>
      <w:marRight w:val="0"/>
      <w:marTop w:val="0"/>
      <w:marBottom w:val="0"/>
      <w:divBdr>
        <w:top w:val="none" w:sz="0" w:space="0" w:color="auto"/>
        <w:left w:val="none" w:sz="0" w:space="0" w:color="auto"/>
        <w:bottom w:val="none" w:sz="0" w:space="0" w:color="auto"/>
        <w:right w:val="none" w:sz="0" w:space="0" w:color="auto"/>
      </w:divBdr>
    </w:div>
    <w:div w:id="1290865176">
      <w:bodyDiv w:val="1"/>
      <w:marLeft w:val="0"/>
      <w:marRight w:val="0"/>
      <w:marTop w:val="0"/>
      <w:marBottom w:val="0"/>
      <w:divBdr>
        <w:top w:val="none" w:sz="0" w:space="0" w:color="auto"/>
        <w:left w:val="none" w:sz="0" w:space="0" w:color="auto"/>
        <w:bottom w:val="none" w:sz="0" w:space="0" w:color="auto"/>
        <w:right w:val="none" w:sz="0" w:space="0" w:color="auto"/>
      </w:divBdr>
    </w:div>
    <w:div w:id="1291090337">
      <w:bodyDiv w:val="1"/>
      <w:marLeft w:val="0"/>
      <w:marRight w:val="0"/>
      <w:marTop w:val="0"/>
      <w:marBottom w:val="0"/>
      <w:divBdr>
        <w:top w:val="none" w:sz="0" w:space="0" w:color="auto"/>
        <w:left w:val="none" w:sz="0" w:space="0" w:color="auto"/>
        <w:bottom w:val="none" w:sz="0" w:space="0" w:color="auto"/>
        <w:right w:val="none" w:sz="0" w:space="0" w:color="auto"/>
      </w:divBdr>
    </w:div>
    <w:div w:id="1291325427">
      <w:bodyDiv w:val="1"/>
      <w:marLeft w:val="0"/>
      <w:marRight w:val="0"/>
      <w:marTop w:val="0"/>
      <w:marBottom w:val="0"/>
      <w:divBdr>
        <w:top w:val="none" w:sz="0" w:space="0" w:color="auto"/>
        <w:left w:val="none" w:sz="0" w:space="0" w:color="auto"/>
        <w:bottom w:val="none" w:sz="0" w:space="0" w:color="auto"/>
        <w:right w:val="none" w:sz="0" w:space="0" w:color="auto"/>
      </w:divBdr>
      <w:divsChild>
        <w:div w:id="129979843">
          <w:marLeft w:val="0"/>
          <w:marRight w:val="0"/>
          <w:marTop w:val="0"/>
          <w:marBottom w:val="0"/>
          <w:divBdr>
            <w:top w:val="none" w:sz="0" w:space="0" w:color="auto"/>
            <w:left w:val="none" w:sz="0" w:space="0" w:color="auto"/>
            <w:bottom w:val="none" w:sz="0" w:space="0" w:color="auto"/>
            <w:right w:val="none" w:sz="0" w:space="0" w:color="auto"/>
          </w:divBdr>
          <w:divsChild>
            <w:div w:id="1525827746">
              <w:marLeft w:val="0"/>
              <w:marRight w:val="0"/>
              <w:marTop w:val="0"/>
              <w:marBottom w:val="0"/>
              <w:divBdr>
                <w:top w:val="none" w:sz="0" w:space="0" w:color="auto"/>
                <w:left w:val="none" w:sz="0" w:space="0" w:color="auto"/>
                <w:bottom w:val="none" w:sz="0" w:space="0" w:color="auto"/>
                <w:right w:val="none" w:sz="0" w:space="0" w:color="auto"/>
              </w:divBdr>
              <w:divsChild>
                <w:div w:id="1860311541">
                  <w:marLeft w:val="0"/>
                  <w:marRight w:val="0"/>
                  <w:marTop w:val="0"/>
                  <w:marBottom w:val="0"/>
                  <w:divBdr>
                    <w:top w:val="none" w:sz="0" w:space="0" w:color="auto"/>
                    <w:left w:val="none" w:sz="0" w:space="0" w:color="auto"/>
                    <w:bottom w:val="none" w:sz="0" w:space="0" w:color="auto"/>
                    <w:right w:val="none" w:sz="0" w:space="0" w:color="auto"/>
                  </w:divBdr>
                  <w:divsChild>
                    <w:div w:id="4041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41179">
      <w:bodyDiv w:val="1"/>
      <w:marLeft w:val="0"/>
      <w:marRight w:val="0"/>
      <w:marTop w:val="0"/>
      <w:marBottom w:val="0"/>
      <w:divBdr>
        <w:top w:val="none" w:sz="0" w:space="0" w:color="auto"/>
        <w:left w:val="none" w:sz="0" w:space="0" w:color="auto"/>
        <w:bottom w:val="none" w:sz="0" w:space="0" w:color="auto"/>
        <w:right w:val="none" w:sz="0" w:space="0" w:color="auto"/>
      </w:divBdr>
      <w:divsChild>
        <w:div w:id="1793859438">
          <w:marLeft w:val="0"/>
          <w:marRight w:val="0"/>
          <w:marTop w:val="0"/>
          <w:marBottom w:val="0"/>
          <w:divBdr>
            <w:top w:val="none" w:sz="0" w:space="0" w:color="auto"/>
            <w:left w:val="none" w:sz="0" w:space="0" w:color="auto"/>
            <w:bottom w:val="none" w:sz="0" w:space="0" w:color="auto"/>
            <w:right w:val="none" w:sz="0" w:space="0" w:color="auto"/>
          </w:divBdr>
          <w:divsChild>
            <w:div w:id="845634156">
              <w:marLeft w:val="0"/>
              <w:marRight w:val="0"/>
              <w:marTop w:val="0"/>
              <w:marBottom w:val="0"/>
              <w:divBdr>
                <w:top w:val="none" w:sz="0" w:space="0" w:color="auto"/>
                <w:left w:val="none" w:sz="0" w:space="0" w:color="auto"/>
                <w:bottom w:val="none" w:sz="0" w:space="0" w:color="auto"/>
                <w:right w:val="none" w:sz="0" w:space="0" w:color="auto"/>
              </w:divBdr>
              <w:divsChild>
                <w:div w:id="2001886112">
                  <w:marLeft w:val="0"/>
                  <w:marRight w:val="0"/>
                  <w:marTop w:val="0"/>
                  <w:marBottom w:val="0"/>
                  <w:divBdr>
                    <w:top w:val="none" w:sz="0" w:space="0" w:color="auto"/>
                    <w:left w:val="none" w:sz="0" w:space="0" w:color="auto"/>
                    <w:bottom w:val="none" w:sz="0" w:space="0" w:color="auto"/>
                    <w:right w:val="none" w:sz="0" w:space="0" w:color="auto"/>
                  </w:divBdr>
                  <w:divsChild>
                    <w:div w:id="18867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1653">
              <w:marLeft w:val="0"/>
              <w:marRight w:val="0"/>
              <w:marTop w:val="0"/>
              <w:marBottom w:val="0"/>
              <w:divBdr>
                <w:top w:val="none" w:sz="0" w:space="0" w:color="auto"/>
                <w:left w:val="none" w:sz="0" w:space="0" w:color="auto"/>
                <w:bottom w:val="none" w:sz="0" w:space="0" w:color="auto"/>
                <w:right w:val="none" w:sz="0" w:space="0" w:color="auto"/>
              </w:divBdr>
              <w:divsChild>
                <w:div w:id="1502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7431">
          <w:marLeft w:val="0"/>
          <w:marRight w:val="0"/>
          <w:marTop w:val="0"/>
          <w:marBottom w:val="0"/>
          <w:divBdr>
            <w:top w:val="none" w:sz="0" w:space="0" w:color="auto"/>
            <w:left w:val="none" w:sz="0" w:space="0" w:color="auto"/>
            <w:bottom w:val="none" w:sz="0" w:space="0" w:color="auto"/>
            <w:right w:val="none" w:sz="0" w:space="0" w:color="auto"/>
          </w:divBdr>
          <w:divsChild>
            <w:div w:id="2095321274">
              <w:marLeft w:val="0"/>
              <w:marRight w:val="0"/>
              <w:marTop w:val="0"/>
              <w:marBottom w:val="0"/>
              <w:divBdr>
                <w:top w:val="none" w:sz="0" w:space="0" w:color="auto"/>
                <w:left w:val="none" w:sz="0" w:space="0" w:color="auto"/>
                <w:bottom w:val="none" w:sz="0" w:space="0" w:color="auto"/>
                <w:right w:val="none" w:sz="0" w:space="0" w:color="auto"/>
              </w:divBdr>
              <w:divsChild>
                <w:div w:id="877349968">
                  <w:marLeft w:val="0"/>
                  <w:marRight w:val="0"/>
                  <w:marTop w:val="0"/>
                  <w:marBottom w:val="0"/>
                  <w:divBdr>
                    <w:top w:val="none" w:sz="0" w:space="0" w:color="auto"/>
                    <w:left w:val="none" w:sz="0" w:space="0" w:color="auto"/>
                    <w:bottom w:val="none" w:sz="0" w:space="0" w:color="auto"/>
                    <w:right w:val="none" w:sz="0" w:space="0" w:color="auto"/>
                  </w:divBdr>
                  <w:divsChild>
                    <w:div w:id="1871726418">
                      <w:marLeft w:val="0"/>
                      <w:marRight w:val="0"/>
                      <w:marTop w:val="0"/>
                      <w:marBottom w:val="0"/>
                      <w:divBdr>
                        <w:top w:val="none" w:sz="0" w:space="0" w:color="auto"/>
                        <w:left w:val="none" w:sz="0" w:space="0" w:color="auto"/>
                        <w:bottom w:val="none" w:sz="0" w:space="0" w:color="auto"/>
                        <w:right w:val="none" w:sz="0" w:space="0" w:color="auto"/>
                      </w:divBdr>
                      <w:divsChild>
                        <w:div w:id="1686515551">
                          <w:marLeft w:val="0"/>
                          <w:marRight w:val="180"/>
                          <w:marTop w:val="0"/>
                          <w:marBottom w:val="0"/>
                          <w:divBdr>
                            <w:top w:val="single" w:sz="6" w:space="0" w:color="D2E3FC"/>
                            <w:left w:val="single" w:sz="6" w:space="30" w:color="D2E3FC"/>
                            <w:bottom w:val="single" w:sz="6" w:space="0" w:color="D2E3FC"/>
                            <w:right w:val="single" w:sz="6" w:space="12" w:color="D2E3FC"/>
                          </w:divBdr>
                          <w:divsChild>
                            <w:div w:id="1371414446">
                              <w:marLeft w:val="0"/>
                              <w:marRight w:val="0"/>
                              <w:marTop w:val="0"/>
                              <w:marBottom w:val="0"/>
                              <w:divBdr>
                                <w:top w:val="none" w:sz="0" w:space="0" w:color="auto"/>
                                <w:left w:val="none" w:sz="0" w:space="0" w:color="auto"/>
                                <w:bottom w:val="none" w:sz="0" w:space="0" w:color="auto"/>
                                <w:right w:val="none" w:sz="0" w:space="0" w:color="auto"/>
                              </w:divBdr>
                            </w:div>
                          </w:divsChild>
                        </w:div>
                        <w:div w:id="1627926504">
                          <w:marLeft w:val="0"/>
                          <w:marRight w:val="180"/>
                          <w:marTop w:val="0"/>
                          <w:marBottom w:val="0"/>
                          <w:divBdr>
                            <w:top w:val="single" w:sz="6" w:space="0" w:color="DADCE0"/>
                            <w:left w:val="single" w:sz="6" w:space="30" w:color="DADCE0"/>
                            <w:bottom w:val="single" w:sz="6" w:space="0" w:color="DADCE0"/>
                            <w:right w:val="single" w:sz="6" w:space="12" w:color="DADCE0"/>
                          </w:divBdr>
                          <w:divsChild>
                            <w:div w:id="13825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80198">
                  <w:marLeft w:val="0"/>
                  <w:marRight w:val="0"/>
                  <w:marTop w:val="0"/>
                  <w:marBottom w:val="0"/>
                  <w:divBdr>
                    <w:top w:val="none" w:sz="0" w:space="0" w:color="auto"/>
                    <w:left w:val="none" w:sz="0" w:space="0" w:color="auto"/>
                    <w:bottom w:val="none" w:sz="0" w:space="0" w:color="auto"/>
                    <w:right w:val="none" w:sz="0" w:space="0" w:color="auto"/>
                  </w:divBdr>
                  <w:divsChild>
                    <w:div w:id="717707842">
                      <w:marLeft w:val="0"/>
                      <w:marRight w:val="0"/>
                      <w:marTop w:val="0"/>
                      <w:marBottom w:val="0"/>
                      <w:divBdr>
                        <w:top w:val="none" w:sz="0" w:space="0" w:color="auto"/>
                        <w:left w:val="none" w:sz="0" w:space="0" w:color="auto"/>
                        <w:bottom w:val="none" w:sz="0" w:space="0" w:color="auto"/>
                        <w:right w:val="none" w:sz="0" w:space="0" w:color="auto"/>
                      </w:divBdr>
                      <w:divsChild>
                        <w:div w:id="518738307">
                          <w:marLeft w:val="0"/>
                          <w:marRight w:val="0"/>
                          <w:marTop w:val="0"/>
                          <w:marBottom w:val="0"/>
                          <w:divBdr>
                            <w:top w:val="none" w:sz="0" w:space="0" w:color="auto"/>
                            <w:left w:val="none" w:sz="0" w:space="0" w:color="auto"/>
                            <w:bottom w:val="none" w:sz="0" w:space="0" w:color="auto"/>
                            <w:right w:val="none" w:sz="0" w:space="0" w:color="auto"/>
                          </w:divBdr>
                          <w:divsChild>
                            <w:div w:id="801079057">
                              <w:marLeft w:val="0"/>
                              <w:marRight w:val="0"/>
                              <w:marTop w:val="0"/>
                              <w:marBottom w:val="0"/>
                              <w:divBdr>
                                <w:top w:val="none" w:sz="0" w:space="0" w:color="auto"/>
                                <w:left w:val="none" w:sz="0" w:space="0" w:color="auto"/>
                                <w:bottom w:val="none" w:sz="0" w:space="0" w:color="auto"/>
                                <w:right w:val="none" w:sz="0" w:space="0" w:color="auto"/>
                              </w:divBdr>
                              <w:divsChild>
                                <w:div w:id="61679668">
                                  <w:marLeft w:val="0"/>
                                  <w:marRight w:val="0"/>
                                  <w:marTop w:val="0"/>
                                  <w:marBottom w:val="0"/>
                                  <w:divBdr>
                                    <w:top w:val="none" w:sz="0" w:space="0" w:color="auto"/>
                                    <w:left w:val="none" w:sz="0" w:space="0" w:color="auto"/>
                                    <w:bottom w:val="none" w:sz="0" w:space="0" w:color="auto"/>
                                    <w:right w:val="none" w:sz="0" w:space="0" w:color="auto"/>
                                  </w:divBdr>
                                  <w:divsChild>
                                    <w:div w:id="963852338">
                                      <w:marLeft w:val="0"/>
                                      <w:marRight w:val="0"/>
                                      <w:marTop w:val="0"/>
                                      <w:marBottom w:val="0"/>
                                      <w:divBdr>
                                        <w:top w:val="none" w:sz="0" w:space="0" w:color="auto"/>
                                        <w:left w:val="none" w:sz="0" w:space="0" w:color="auto"/>
                                        <w:bottom w:val="none" w:sz="0" w:space="0" w:color="auto"/>
                                        <w:right w:val="none" w:sz="0" w:space="0" w:color="auto"/>
                                      </w:divBdr>
                                      <w:divsChild>
                                        <w:div w:id="1851985889">
                                          <w:marLeft w:val="0"/>
                                          <w:marRight w:val="0"/>
                                          <w:marTop w:val="0"/>
                                          <w:marBottom w:val="0"/>
                                          <w:divBdr>
                                            <w:top w:val="none" w:sz="0" w:space="0" w:color="auto"/>
                                            <w:left w:val="none" w:sz="0" w:space="0" w:color="auto"/>
                                            <w:bottom w:val="none" w:sz="0" w:space="0" w:color="auto"/>
                                            <w:right w:val="none" w:sz="0" w:space="0" w:color="auto"/>
                                          </w:divBdr>
                                          <w:divsChild>
                                            <w:div w:id="71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2906">
                                      <w:marLeft w:val="0"/>
                                      <w:marRight w:val="0"/>
                                      <w:marTop w:val="0"/>
                                      <w:marBottom w:val="0"/>
                                      <w:divBdr>
                                        <w:top w:val="none" w:sz="0" w:space="0" w:color="auto"/>
                                        <w:left w:val="none" w:sz="0" w:space="0" w:color="auto"/>
                                        <w:bottom w:val="none" w:sz="0" w:space="0" w:color="auto"/>
                                        <w:right w:val="none" w:sz="0" w:space="0" w:color="auto"/>
                                      </w:divBdr>
                                      <w:divsChild>
                                        <w:div w:id="2054383439">
                                          <w:marLeft w:val="375"/>
                                          <w:marRight w:val="0"/>
                                          <w:marTop w:val="0"/>
                                          <w:marBottom w:val="0"/>
                                          <w:divBdr>
                                            <w:top w:val="none" w:sz="0" w:space="0" w:color="auto"/>
                                            <w:left w:val="none" w:sz="0" w:space="0" w:color="auto"/>
                                            <w:bottom w:val="none" w:sz="0" w:space="0" w:color="auto"/>
                                            <w:right w:val="none" w:sz="0" w:space="0" w:color="auto"/>
                                          </w:divBdr>
                                          <w:divsChild>
                                            <w:div w:id="16007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1068">
                                  <w:marLeft w:val="0"/>
                                  <w:marRight w:val="0"/>
                                  <w:marTop w:val="0"/>
                                  <w:marBottom w:val="0"/>
                                  <w:divBdr>
                                    <w:top w:val="none" w:sz="0" w:space="0" w:color="auto"/>
                                    <w:left w:val="none" w:sz="0" w:space="0" w:color="auto"/>
                                    <w:bottom w:val="none" w:sz="0" w:space="0" w:color="auto"/>
                                    <w:right w:val="none" w:sz="0" w:space="0" w:color="auto"/>
                                  </w:divBdr>
                                  <w:divsChild>
                                    <w:div w:id="142545353">
                                      <w:marLeft w:val="0"/>
                                      <w:marRight w:val="0"/>
                                      <w:marTop w:val="0"/>
                                      <w:marBottom w:val="0"/>
                                      <w:divBdr>
                                        <w:top w:val="none" w:sz="0" w:space="0" w:color="auto"/>
                                        <w:left w:val="none" w:sz="0" w:space="0" w:color="auto"/>
                                        <w:bottom w:val="none" w:sz="0" w:space="0" w:color="auto"/>
                                        <w:right w:val="none" w:sz="0" w:space="0" w:color="auto"/>
                                      </w:divBdr>
                                      <w:divsChild>
                                        <w:div w:id="1471361965">
                                          <w:marLeft w:val="0"/>
                                          <w:marRight w:val="0"/>
                                          <w:marTop w:val="0"/>
                                          <w:marBottom w:val="0"/>
                                          <w:divBdr>
                                            <w:top w:val="none" w:sz="0" w:space="0" w:color="auto"/>
                                            <w:left w:val="none" w:sz="0" w:space="0" w:color="auto"/>
                                            <w:bottom w:val="none" w:sz="0" w:space="0" w:color="auto"/>
                                            <w:right w:val="none" w:sz="0" w:space="0" w:color="auto"/>
                                          </w:divBdr>
                                          <w:divsChild>
                                            <w:div w:id="1761484554">
                                              <w:marLeft w:val="0"/>
                                              <w:marRight w:val="0"/>
                                              <w:marTop w:val="0"/>
                                              <w:marBottom w:val="0"/>
                                              <w:divBdr>
                                                <w:top w:val="none" w:sz="0" w:space="0" w:color="auto"/>
                                                <w:left w:val="none" w:sz="0" w:space="0" w:color="auto"/>
                                                <w:bottom w:val="none" w:sz="0" w:space="0" w:color="auto"/>
                                                <w:right w:val="none" w:sz="0" w:space="0" w:color="auto"/>
                                              </w:divBdr>
                                            </w:div>
                                            <w:div w:id="1652905835">
                                              <w:marLeft w:val="0"/>
                                              <w:marRight w:val="0"/>
                                              <w:marTop w:val="0"/>
                                              <w:marBottom w:val="0"/>
                                              <w:divBdr>
                                                <w:top w:val="none" w:sz="0" w:space="0" w:color="auto"/>
                                                <w:left w:val="none" w:sz="0" w:space="0" w:color="auto"/>
                                                <w:bottom w:val="none" w:sz="0" w:space="0" w:color="auto"/>
                                                <w:right w:val="none" w:sz="0" w:space="0" w:color="auto"/>
                                              </w:divBdr>
                                              <w:divsChild>
                                                <w:div w:id="268203649">
                                                  <w:marLeft w:val="0"/>
                                                  <w:marRight w:val="300"/>
                                                  <w:marTop w:val="180"/>
                                                  <w:marBottom w:val="0"/>
                                                  <w:divBdr>
                                                    <w:top w:val="none" w:sz="0" w:space="0" w:color="auto"/>
                                                    <w:left w:val="none" w:sz="0" w:space="0" w:color="auto"/>
                                                    <w:bottom w:val="none" w:sz="0" w:space="0" w:color="auto"/>
                                                    <w:right w:val="none" w:sz="0" w:space="0" w:color="auto"/>
                                                  </w:divBdr>
                                                  <w:divsChild>
                                                    <w:div w:id="1721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858">
                              <w:marLeft w:val="0"/>
                              <w:marRight w:val="0"/>
                              <w:marTop w:val="0"/>
                              <w:marBottom w:val="0"/>
                              <w:divBdr>
                                <w:top w:val="none" w:sz="0" w:space="0" w:color="auto"/>
                                <w:left w:val="none" w:sz="0" w:space="0" w:color="auto"/>
                                <w:bottom w:val="none" w:sz="0" w:space="0" w:color="auto"/>
                                <w:right w:val="none" w:sz="0" w:space="0" w:color="auto"/>
                              </w:divBdr>
                              <w:divsChild>
                                <w:div w:id="1573345892">
                                  <w:marLeft w:val="0"/>
                                  <w:marRight w:val="0"/>
                                  <w:marTop w:val="0"/>
                                  <w:marBottom w:val="0"/>
                                  <w:divBdr>
                                    <w:top w:val="none" w:sz="0" w:space="0" w:color="auto"/>
                                    <w:left w:val="none" w:sz="0" w:space="0" w:color="auto"/>
                                    <w:bottom w:val="none" w:sz="0" w:space="0" w:color="auto"/>
                                    <w:right w:val="none" w:sz="0" w:space="0" w:color="auto"/>
                                  </w:divBdr>
                                  <w:divsChild>
                                    <w:div w:id="1594433053">
                                      <w:marLeft w:val="0"/>
                                      <w:marRight w:val="0"/>
                                      <w:marTop w:val="0"/>
                                      <w:marBottom w:val="0"/>
                                      <w:divBdr>
                                        <w:top w:val="none" w:sz="0" w:space="0" w:color="auto"/>
                                        <w:left w:val="none" w:sz="0" w:space="0" w:color="auto"/>
                                        <w:bottom w:val="none" w:sz="0" w:space="0" w:color="auto"/>
                                        <w:right w:val="none" w:sz="0" w:space="0" w:color="auto"/>
                                      </w:divBdr>
                                      <w:divsChild>
                                        <w:div w:id="729689427">
                                          <w:marLeft w:val="0"/>
                                          <w:marRight w:val="0"/>
                                          <w:marTop w:val="0"/>
                                          <w:marBottom w:val="0"/>
                                          <w:divBdr>
                                            <w:top w:val="none" w:sz="0" w:space="0" w:color="auto"/>
                                            <w:left w:val="none" w:sz="0" w:space="0" w:color="auto"/>
                                            <w:bottom w:val="none" w:sz="0" w:space="0" w:color="auto"/>
                                            <w:right w:val="none" w:sz="0" w:space="0" w:color="auto"/>
                                          </w:divBdr>
                                          <w:divsChild>
                                            <w:div w:id="1816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13447">
                      <w:marLeft w:val="0"/>
                      <w:marRight w:val="0"/>
                      <w:marTop w:val="0"/>
                      <w:marBottom w:val="1080"/>
                      <w:divBdr>
                        <w:top w:val="none" w:sz="0" w:space="0" w:color="auto"/>
                        <w:left w:val="none" w:sz="0" w:space="0" w:color="auto"/>
                        <w:bottom w:val="none" w:sz="0" w:space="0" w:color="auto"/>
                        <w:right w:val="none" w:sz="0" w:space="0" w:color="auto"/>
                      </w:divBdr>
                    </w:div>
                  </w:divsChild>
                </w:div>
                <w:div w:id="56245179">
                  <w:marLeft w:val="0"/>
                  <w:marRight w:val="0"/>
                  <w:marTop w:val="0"/>
                  <w:marBottom w:val="0"/>
                  <w:divBdr>
                    <w:top w:val="none" w:sz="0" w:space="0" w:color="auto"/>
                    <w:left w:val="none" w:sz="0" w:space="0" w:color="auto"/>
                    <w:bottom w:val="none" w:sz="0" w:space="0" w:color="auto"/>
                    <w:right w:val="none" w:sz="0" w:space="0" w:color="auto"/>
                  </w:divBdr>
                  <w:divsChild>
                    <w:div w:id="984509664">
                      <w:marLeft w:val="465"/>
                      <w:marRight w:val="465"/>
                      <w:marTop w:val="0"/>
                      <w:marBottom w:val="0"/>
                      <w:divBdr>
                        <w:top w:val="none" w:sz="0" w:space="0" w:color="auto"/>
                        <w:left w:val="none" w:sz="0" w:space="0" w:color="auto"/>
                        <w:bottom w:val="none" w:sz="0" w:space="0" w:color="auto"/>
                        <w:right w:val="none" w:sz="0" w:space="0" w:color="auto"/>
                      </w:divBdr>
                      <w:divsChild>
                        <w:div w:id="1478762206">
                          <w:marLeft w:val="0"/>
                          <w:marRight w:val="0"/>
                          <w:marTop w:val="0"/>
                          <w:marBottom w:val="0"/>
                          <w:divBdr>
                            <w:top w:val="none" w:sz="0" w:space="0" w:color="auto"/>
                            <w:left w:val="none" w:sz="0" w:space="0" w:color="auto"/>
                            <w:bottom w:val="none" w:sz="0" w:space="0" w:color="auto"/>
                            <w:right w:val="none" w:sz="0" w:space="0" w:color="auto"/>
                          </w:divBdr>
                          <w:divsChild>
                            <w:div w:id="130096325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4645681">
                      <w:marLeft w:val="465"/>
                      <w:marRight w:val="465"/>
                      <w:marTop w:val="0"/>
                      <w:marBottom w:val="0"/>
                      <w:divBdr>
                        <w:top w:val="none" w:sz="0" w:space="0" w:color="auto"/>
                        <w:left w:val="none" w:sz="0" w:space="0" w:color="auto"/>
                        <w:bottom w:val="none" w:sz="0" w:space="0" w:color="auto"/>
                        <w:right w:val="none" w:sz="0" w:space="0" w:color="auto"/>
                      </w:divBdr>
                      <w:divsChild>
                        <w:div w:id="512037031">
                          <w:marLeft w:val="0"/>
                          <w:marRight w:val="0"/>
                          <w:marTop w:val="0"/>
                          <w:marBottom w:val="0"/>
                          <w:divBdr>
                            <w:top w:val="none" w:sz="0" w:space="0" w:color="auto"/>
                            <w:left w:val="none" w:sz="0" w:space="0" w:color="auto"/>
                            <w:bottom w:val="none" w:sz="0" w:space="0" w:color="auto"/>
                            <w:right w:val="none" w:sz="0" w:space="0" w:color="auto"/>
                          </w:divBdr>
                          <w:divsChild>
                            <w:div w:id="12484644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08242529">
                      <w:marLeft w:val="465"/>
                      <w:marRight w:val="465"/>
                      <w:marTop w:val="0"/>
                      <w:marBottom w:val="0"/>
                      <w:divBdr>
                        <w:top w:val="none" w:sz="0" w:space="0" w:color="auto"/>
                        <w:left w:val="none" w:sz="0" w:space="0" w:color="auto"/>
                        <w:bottom w:val="none" w:sz="0" w:space="0" w:color="auto"/>
                        <w:right w:val="none" w:sz="0" w:space="0" w:color="auto"/>
                      </w:divBdr>
                      <w:divsChild>
                        <w:div w:id="1270432793">
                          <w:marLeft w:val="0"/>
                          <w:marRight w:val="0"/>
                          <w:marTop w:val="0"/>
                          <w:marBottom w:val="0"/>
                          <w:divBdr>
                            <w:top w:val="none" w:sz="0" w:space="0" w:color="auto"/>
                            <w:left w:val="none" w:sz="0" w:space="0" w:color="auto"/>
                            <w:bottom w:val="none" w:sz="0" w:space="0" w:color="auto"/>
                            <w:right w:val="none" w:sz="0" w:space="0" w:color="auto"/>
                          </w:divBdr>
                          <w:divsChild>
                            <w:div w:id="192383507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496450">
      <w:bodyDiv w:val="1"/>
      <w:marLeft w:val="0"/>
      <w:marRight w:val="0"/>
      <w:marTop w:val="0"/>
      <w:marBottom w:val="0"/>
      <w:divBdr>
        <w:top w:val="none" w:sz="0" w:space="0" w:color="auto"/>
        <w:left w:val="none" w:sz="0" w:space="0" w:color="auto"/>
        <w:bottom w:val="none" w:sz="0" w:space="0" w:color="auto"/>
        <w:right w:val="none" w:sz="0" w:space="0" w:color="auto"/>
      </w:divBdr>
    </w:div>
    <w:div w:id="1320770272">
      <w:bodyDiv w:val="1"/>
      <w:marLeft w:val="0"/>
      <w:marRight w:val="0"/>
      <w:marTop w:val="0"/>
      <w:marBottom w:val="0"/>
      <w:divBdr>
        <w:top w:val="none" w:sz="0" w:space="0" w:color="auto"/>
        <w:left w:val="none" w:sz="0" w:space="0" w:color="auto"/>
        <w:bottom w:val="none" w:sz="0" w:space="0" w:color="auto"/>
        <w:right w:val="none" w:sz="0" w:space="0" w:color="auto"/>
      </w:divBdr>
    </w:div>
    <w:div w:id="1342202630">
      <w:bodyDiv w:val="1"/>
      <w:marLeft w:val="0"/>
      <w:marRight w:val="0"/>
      <w:marTop w:val="0"/>
      <w:marBottom w:val="0"/>
      <w:divBdr>
        <w:top w:val="none" w:sz="0" w:space="0" w:color="auto"/>
        <w:left w:val="none" w:sz="0" w:space="0" w:color="auto"/>
        <w:bottom w:val="none" w:sz="0" w:space="0" w:color="auto"/>
        <w:right w:val="none" w:sz="0" w:space="0" w:color="auto"/>
      </w:divBdr>
    </w:div>
    <w:div w:id="1359968758">
      <w:bodyDiv w:val="1"/>
      <w:marLeft w:val="0"/>
      <w:marRight w:val="0"/>
      <w:marTop w:val="0"/>
      <w:marBottom w:val="0"/>
      <w:divBdr>
        <w:top w:val="none" w:sz="0" w:space="0" w:color="auto"/>
        <w:left w:val="none" w:sz="0" w:space="0" w:color="auto"/>
        <w:bottom w:val="none" w:sz="0" w:space="0" w:color="auto"/>
        <w:right w:val="none" w:sz="0" w:space="0" w:color="auto"/>
      </w:divBdr>
      <w:divsChild>
        <w:div w:id="1820924478">
          <w:marLeft w:val="0"/>
          <w:marRight w:val="0"/>
          <w:marTop w:val="0"/>
          <w:marBottom w:val="0"/>
          <w:divBdr>
            <w:top w:val="none" w:sz="0" w:space="0" w:color="auto"/>
            <w:left w:val="none" w:sz="0" w:space="0" w:color="auto"/>
            <w:bottom w:val="none" w:sz="0" w:space="0" w:color="auto"/>
            <w:right w:val="none" w:sz="0" w:space="0" w:color="auto"/>
          </w:divBdr>
          <w:divsChild>
            <w:div w:id="217131564">
              <w:marLeft w:val="0"/>
              <w:marRight w:val="0"/>
              <w:marTop w:val="0"/>
              <w:marBottom w:val="0"/>
              <w:divBdr>
                <w:top w:val="none" w:sz="0" w:space="0" w:color="auto"/>
                <w:left w:val="none" w:sz="0" w:space="0" w:color="auto"/>
                <w:bottom w:val="none" w:sz="0" w:space="0" w:color="auto"/>
                <w:right w:val="none" w:sz="0" w:space="0" w:color="auto"/>
              </w:divBdr>
              <w:divsChild>
                <w:div w:id="1747417333">
                  <w:marLeft w:val="0"/>
                  <w:marRight w:val="0"/>
                  <w:marTop w:val="0"/>
                  <w:marBottom w:val="0"/>
                  <w:divBdr>
                    <w:top w:val="none" w:sz="0" w:space="0" w:color="auto"/>
                    <w:left w:val="none" w:sz="0" w:space="0" w:color="auto"/>
                    <w:bottom w:val="none" w:sz="0" w:space="0" w:color="auto"/>
                    <w:right w:val="none" w:sz="0" w:space="0" w:color="auto"/>
                  </w:divBdr>
                  <w:divsChild>
                    <w:div w:id="786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8769">
      <w:bodyDiv w:val="1"/>
      <w:marLeft w:val="0"/>
      <w:marRight w:val="0"/>
      <w:marTop w:val="0"/>
      <w:marBottom w:val="0"/>
      <w:divBdr>
        <w:top w:val="none" w:sz="0" w:space="0" w:color="auto"/>
        <w:left w:val="none" w:sz="0" w:space="0" w:color="auto"/>
        <w:bottom w:val="none" w:sz="0" w:space="0" w:color="auto"/>
        <w:right w:val="none" w:sz="0" w:space="0" w:color="auto"/>
      </w:divBdr>
    </w:div>
    <w:div w:id="1377582417">
      <w:bodyDiv w:val="1"/>
      <w:marLeft w:val="0"/>
      <w:marRight w:val="0"/>
      <w:marTop w:val="0"/>
      <w:marBottom w:val="0"/>
      <w:divBdr>
        <w:top w:val="none" w:sz="0" w:space="0" w:color="auto"/>
        <w:left w:val="none" w:sz="0" w:space="0" w:color="auto"/>
        <w:bottom w:val="none" w:sz="0" w:space="0" w:color="auto"/>
        <w:right w:val="none" w:sz="0" w:space="0" w:color="auto"/>
      </w:divBdr>
    </w:div>
    <w:div w:id="1405955005">
      <w:bodyDiv w:val="1"/>
      <w:marLeft w:val="0"/>
      <w:marRight w:val="0"/>
      <w:marTop w:val="0"/>
      <w:marBottom w:val="0"/>
      <w:divBdr>
        <w:top w:val="none" w:sz="0" w:space="0" w:color="auto"/>
        <w:left w:val="none" w:sz="0" w:space="0" w:color="auto"/>
        <w:bottom w:val="none" w:sz="0" w:space="0" w:color="auto"/>
        <w:right w:val="none" w:sz="0" w:space="0" w:color="auto"/>
      </w:divBdr>
      <w:divsChild>
        <w:div w:id="1595555259">
          <w:marLeft w:val="0"/>
          <w:marRight w:val="0"/>
          <w:marTop w:val="0"/>
          <w:marBottom w:val="0"/>
          <w:divBdr>
            <w:top w:val="none" w:sz="0" w:space="0" w:color="auto"/>
            <w:left w:val="none" w:sz="0" w:space="0" w:color="auto"/>
            <w:bottom w:val="none" w:sz="0" w:space="0" w:color="auto"/>
            <w:right w:val="none" w:sz="0" w:space="0" w:color="auto"/>
          </w:divBdr>
          <w:divsChild>
            <w:div w:id="319888915">
              <w:marLeft w:val="0"/>
              <w:marRight w:val="0"/>
              <w:marTop w:val="0"/>
              <w:marBottom w:val="0"/>
              <w:divBdr>
                <w:top w:val="none" w:sz="0" w:space="0" w:color="auto"/>
                <w:left w:val="none" w:sz="0" w:space="0" w:color="auto"/>
                <w:bottom w:val="none" w:sz="0" w:space="0" w:color="auto"/>
                <w:right w:val="none" w:sz="0" w:space="0" w:color="auto"/>
              </w:divBdr>
              <w:divsChild>
                <w:div w:id="659113309">
                  <w:marLeft w:val="0"/>
                  <w:marRight w:val="0"/>
                  <w:marTop w:val="0"/>
                  <w:marBottom w:val="0"/>
                  <w:divBdr>
                    <w:top w:val="none" w:sz="0" w:space="0" w:color="auto"/>
                    <w:left w:val="none" w:sz="0" w:space="0" w:color="auto"/>
                    <w:bottom w:val="none" w:sz="0" w:space="0" w:color="auto"/>
                    <w:right w:val="none" w:sz="0" w:space="0" w:color="auto"/>
                  </w:divBdr>
                  <w:divsChild>
                    <w:div w:id="9268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4297">
      <w:bodyDiv w:val="1"/>
      <w:marLeft w:val="0"/>
      <w:marRight w:val="0"/>
      <w:marTop w:val="0"/>
      <w:marBottom w:val="0"/>
      <w:divBdr>
        <w:top w:val="none" w:sz="0" w:space="0" w:color="auto"/>
        <w:left w:val="none" w:sz="0" w:space="0" w:color="auto"/>
        <w:bottom w:val="none" w:sz="0" w:space="0" w:color="auto"/>
        <w:right w:val="none" w:sz="0" w:space="0" w:color="auto"/>
      </w:divBdr>
    </w:div>
    <w:div w:id="1411075666">
      <w:bodyDiv w:val="1"/>
      <w:marLeft w:val="0"/>
      <w:marRight w:val="0"/>
      <w:marTop w:val="0"/>
      <w:marBottom w:val="0"/>
      <w:divBdr>
        <w:top w:val="none" w:sz="0" w:space="0" w:color="auto"/>
        <w:left w:val="none" w:sz="0" w:space="0" w:color="auto"/>
        <w:bottom w:val="none" w:sz="0" w:space="0" w:color="auto"/>
        <w:right w:val="none" w:sz="0" w:space="0" w:color="auto"/>
      </w:divBdr>
    </w:div>
    <w:div w:id="1426026413">
      <w:bodyDiv w:val="1"/>
      <w:marLeft w:val="0"/>
      <w:marRight w:val="0"/>
      <w:marTop w:val="0"/>
      <w:marBottom w:val="0"/>
      <w:divBdr>
        <w:top w:val="none" w:sz="0" w:space="0" w:color="auto"/>
        <w:left w:val="none" w:sz="0" w:space="0" w:color="auto"/>
        <w:bottom w:val="none" w:sz="0" w:space="0" w:color="auto"/>
        <w:right w:val="none" w:sz="0" w:space="0" w:color="auto"/>
      </w:divBdr>
    </w:div>
    <w:div w:id="1432046720">
      <w:bodyDiv w:val="1"/>
      <w:marLeft w:val="0"/>
      <w:marRight w:val="0"/>
      <w:marTop w:val="0"/>
      <w:marBottom w:val="0"/>
      <w:divBdr>
        <w:top w:val="none" w:sz="0" w:space="0" w:color="auto"/>
        <w:left w:val="none" w:sz="0" w:space="0" w:color="auto"/>
        <w:bottom w:val="none" w:sz="0" w:space="0" w:color="auto"/>
        <w:right w:val="none" w:sz="0" w:space="0" w:color="auto"/>
      </w:divBdr>
    </w:div>
    <w:div w:id="1437486270">
      <w:bodyDiv w:val="1"/>
      <w:marLeft w:val="0"/>
      <w:marRight w:val="0"/>
      <w:marTop w:val="0"/>
      <w:marBottom w:val="0"/>
      <w:divBdr>
        <w:top w:val="none" w:sz="0" w:space="0" w:color="auto"/>
        <w:left w:val="none" w:sz="0" w:space="0" w:color="auto"/>
        <w:bottom w:val="none" w:sz="0" w:space="0" w:color="auto"/>
        <w:right w:val="none" w:sz="0" w:space="0" w:color="auto"/>
      </w:divBdr>
    </w:div>
    <w:div w:id="1440485338">
      <w:bodyDiv w:val="1"/>
      <w:marLeft w:val="0"/>
      <w:marRight w:val="0"/>
      <w:marTop w:val="0"/>
      <w:marBottom w:val="0"/>
      <w:divBdr>
        <w:top w:val="none" w:sz="0" w:space="0" w:color="auto"/>
        <w:left w:val="none" w:sz="0" w:space="0" w:color="auto"/>
        <w:bottom w:val="none" w:sz="0" w:space="0" w:color="auto"/>
        <w:right w:val="none" w:sz="0" w:space="0" w:color="auto"/>
      </w:divBdr>
      <w:divsChild>
        <w:div w:id="103354191">
          <w:marLeft w:val="0"/>
          <w:marRight w:val="0"/>
          <w:marTop w:val="0"/>
          <w:marBottom w:val="0"/>
          <w:divBdr>
            <w:top w:val="none" w:sz="0" w:space="0" w:color="auto"/>
            <w:left w:val="none" w:sz="0" w:space="0" w:color="auto"/>
            <w:bottom w:val="none" w:sz="0" w:space="0" w:color="auto"/>
            <w:right w:val="none" w:sz="0" w:space="0" w:color="auto"/>
          </w:divBdr>
          <w:divsChild>
            <w:div w:id="1837302087">
              <w:marLeft w:val="0"/>
              <w:marRight w:val="0"/>
              <w:marTop w:val="0"/>
              <w:marBottom w:val="0"/>
              <w:divBdr>
                <w:top w:val="none" w:sz="0" w:space="0" w:color="auto"/>
                <w:left w:val="none" w:sz="0" w:space="0" w:color="auto"/>
                <w:bottom w:val="none" w:sz="0" w:space="0" w:color="auto"/>
                <w:right w:val="none" w:sz="0" w:space="0" w:color="auto"/>
              </w:divBdr>
              <w:divsChild>
                <w:div w:id="1383670579">
                  <w:marLeft w:val="0"/>
                  <w:marRight w:val="0"/>
                  <w:marTop w:val="0"/>
                  <w:marBottom w:val="0"/>
                  <w:divBdr>
                    <w:top w:val="none" w:sz="0" w:space="0" w:color="auto"/>
                    <w:left w:val="none" w:sz="0" w:space="0" w:color="auto"/>
                    <w:bottom w:val="none" w:sz="0" w:space="0" w:color="auto"/>
                    <w:right w:val="none" w:sz="0" w:space="0" w:color="auto"/>
                  </w:divBdr>
                  <w:divsChild>
                    <w:div w:id="20277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953042">
      <w:bodyDiv w:val="1"/>
      <w:marLeft w:val="0"/>
      <w:marRight w:val="0"/>
      <w:marTop w:val="0"/>
      <w:marBottom w:val="0"/>
      <w:divBdr>
        <w:top w:val="none" w:sz="0" w:space="0" w:color="auto"/>
        <w:left w:val="none" w:sz="0" w:space="0" w:color="auto"/>
        <w:bottom w:val="none" w:sz="0" w:space="0" w:color="auto"/>
        <w:right w:val="none" w:sz="0" w:space="0" w:color="auto"/>
      </w:divBdr>
    </w:div>
    <w:div w:id="1461336643">
      <w:bodyDiv w:val="1"/>
      <w:marLeft w:val="0"/>
      <w:marRight w:val="0"/>
      <w:marTop w:val="0"/>
      <w:marBottom w:val="0"/>
      <w:divBdr>
        <w:top w:val="none" w:sz="0" w:space="0" w:color="auto"/>
        <w:left w:val="none" w:sz="0" w:space="0" w:color="auto"/>
        <w:bottom w:val="none" w:sz="0" w:space="0" w:color="auto"/>
        <w:right w:val="none" w:sz="0" w:space="0" w:color="auto"/>
      </w:divBdr>
    </w:div>
    <w:div w:id="1510177767">
      <w:bodyDiv w:val="1"/>
      <w:marLeft w:val="0"/>
      <w:marRight w:val="0"/>
      <w:marTop w:val="0"/>
      <w:marBottom w:val="0"/>
      <w:divBdr>
        <w:top w:val="none" w:sz="0" w:space="0" w:color="auto"/>
        <w:left w:val="none" w:sz="0" w:space="0" w:color="auto"/>
        <w:bottom w:val="none" w:sz="0" w:space="0" w:color="auto"/>
        <w:right w:val="none" w:sz="0" w:space="0" w:color="auto"/>
      </w:divBdr>
    </w:div>
    <w:div w:id="1511723621">
      <w:bodyDiv w:val="1"/>
      <w:marLeft w:val="0"/>
      <w:marRight w:val="0"/>
      <w:marTop w:val="0"/>
      <w:marBottom w:val="0"/>
      <w:divBdr>
        <w:top w:val="none" w:sz="0" w:space="0" w:color="auto"/>
        <w:left w:val="none" w:sz="0" w:space="0" w:color="auto"/>
        <w:bottom w:val="none" w:sz="0" w:space="0" w:color="auto"/>
        <w:right w:val="none" w:sz="0" w:space="0" w:color="auto"/>
      </w:divBdr>
    </w:div>
    <w:div w:id="1516110836">
      <w:bodyDiv w:val="1"/>
      <w:marLeft w:val="0"/>
      <w:marRight w:val="0"/>
      <w:marTop w:val="0"/>
      <w:marBottom w:val="0"/>
      <w:divBdr>
        <w:top w:val="none" w:sz="0" w:space="0" w:color="auto"/>
        <w:left w:val="none" w:sz="0" w:space="0" w:color="auto"/>
        <w:bottom w:val="none" w:sz="0" w:space="0" w:color="auto"/>
        <w:right w:val="none" w:sz="0" w:space="0" w:color="auto"/>
      </w:divBdr>
    </w:div>
    <w:div w:id="1518688016">
      <w:bodyDiv w:val="1"/>
      <w:marLeft w:val="0"/>
      <w:marRight w:val="0"/>
      <w:marTop w:val="0"/>
      <w:marBottom w:val="0"/>
      <w:divBdr>
        <w:top w:val="none" w:sz="0" w:space="0" w:color="auto"/>
        <w:left w:val="none" w:sz="0" w:space="0" w:color="auto"/>
        <w:bottom w:val="none" w:sz="0" w:space="0" w:color="auto"/>
        <w:right w:val="none" w:sz="0" w:space="0" w:color="auto"/>
      </w:divBdr>
      <w:divsChild>
        <w:div w:id="747308135">
          <w:marLeft w:val="0"/>
          <w:marRight w:val="0"/>
          <w:marTop w:val="0"/>
          <w:marBottom w:val="0"/>
          <w:divBdr>
            <w:top w:val="none" w:sz="0" w:space="0" w:color="auto"/>
            <w:left w:val="none" w:sz="0" w:space="0" w:color="auto"/>
            <w:bottom w:val="none" w:sz="0" w:space="0" w:color="auto"/>
            <w:right w:val="none" w:sz="0" w:space="0" w:color="auto"/>
          </w:divBdr>
          <w:divsChild>
            <w:div w:id="1515922983">
              <w:marLeft w:val="0"/>
              <w:marRight w:val="0"/>
              <w:marTop w:val="0"/>
              <w:marBottom w:val="0"/>
              <w:divBdr>
                <w:top w:val="none" w:sz="0" w:space="0" w:color="auto"/>
                <w:left w:val="none" w:sz="0" w:space="0" w:color="auto"/>
                <w:bottom w:val="none" w:sz="0" w:space="0" w:color="auto"/>
                <w:right w:val="none" w:sz="0" w:space="0" w:color="auto"/>
              </w:divBdr>
              <w:divsChild>
                <w:div w:id="63727365">
                  <w:marLeft w:val="0"/>
                  <w:marRight w:val="0"/>
                  <w:marTop w:val="0"/>
                  <w:marBottom w:val="0"/>
                  <w:divBdr>
                    <w:top w:val="none" w:sz="0" w:space="0" w:color="auto"/>
                    <w:left w:val="none" w:sz="0" w:space="0" w:color="auto"/>
                    <w:bottom w:val="none" w:sz="0" w:space="0" w:color="auto"/>
                    <w:right w:val="none" w:sz="0" w:space="0" w:color="auto"/>
                  </w:divBdr>
                  <w:divsChild>
                    <w:div w:id="10906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1023">
      <w:bodyDiv w:val="1"/>
      <w:marLeft w:val="0"/>
      <w:marRight w:val="0"/>
      <w:marTop w:val="0"/>
      <w:marBottom w:val="0"/>
      <w:divBdr>
        <w:top w:val="none" w:sz="0" w:space="0" w:color="auto"/>
        <w:left w:val="none" w:sz="0" w:space="0" w:color="auto"/>
        <w:bottom w:val="none" w:sz="0" w:space="0" w:color="auto"/>
        <w:right w:val="none" w:sz="0" w:space="0" w:color="auto"/>
      </w:divBdr>
    </w:div>
    <w:div w:id="1527017304">
      <w:bodyDiv w:val="1"/>
      <w:marLeft w:val="0"/>
      <w:marRight w:val="0"/>
      <w:marTop w:val="0"/>
      <w:marBottom w:val="0"/>
      <w:divBdr>
        <w:top w:val="none" w:sz="0" w:space="0" w:color="auto"/>
        <w:left w:val="none" w:sz="0" w:space="0" w:color="auto"/>
        <w:bottom w:val="none" w:sz="0" w:space="0" w:color="auto"/>
        <w:right w:val="none" w:sz="0" w:space="0" w:color="auto"/>
      </w:divBdr>
    </w:div>
    <w:div w:id="1553805196">
      <w:bodyDiv w:val="1"/>
      <w:marLeft w:val="0"/>
      <w:marRight w:val="0"/>
      <w:marTop w:val="0"/>
      <w:marBottom w:val="0"/>
      <w:divBdr>
        <w:top w:val="none" w:sz="0" w:space="0" w:color="auto"/>
        <w:left w:val="none" w:sz="0" w:space="0" w:color="auto"/>
        <w:bottom w:val="none" w:sz="0" w:space="0" w:color="auto"/>
        <w:right w:val="none" w:sz="0" w:space="0" w:color="auto"/>
      </w:divBdr>
    </w:div>
    <w:div w:id="1554851287">
      <w:bodyDiv w:val="1"/>
      <w:marLeft w:val="0"/>
      <w:marRight w:val="0"/>
      <w:marTop w:val="0"/>
      <w:marBottom w:val="0"/>
      <w:divBdr>
        <w:top w:val="none" w:sz="0" w:space="0" w:color="auto"/>
        <w:left w:val="none" w:sz="0" w:space="0" w:color="auto"/>
        <w:bottom w:val="none" w:sz="0" w:space="0" w:color="auto"/>
        <w:right w:val="none" w:sz="0" w:space="0" w:color="auto"/>
      </w:divBdr>
    </w:div>
    <w:div w:id="1557622406">
      <w:bodyDiv w:val="1"/>
      <w:marLeft w:val="0"/>
      <w:marRight w:val="0"/>
      <w:marTop w:val="0"/>
      <w:marBottom w:val="0"/>
      <w:divBdr>
        <w:top w:val="none" w:sz="0" w:space="0" w:color="auto"/>
        <w:left w:val="none" w:sz="0" w:space="0" w:color="auto"/>
        <w:bottom w:val="none" w:sz="0" w:space="0" w:color="auto"/>
        <w:right w:val="none" w:sz="0" w:space="0" w:color="auto"/>
      </w:divBdr>
    </w:div>
    <w:div w:id="1566838983">
      <w:bodyDiv w:val="1"/>
      <w:marLeft w:val="0"/>
      <w:marRight w:val="0"/>
      <w:marTop w:val="0"/>
      <w:marBottom w:val="0"/>
      <w:divBdr>
        <w:top w:val="none" w:sz="0" w:space="0" w:color="auto"/>
        <w:left w:val="none" w:sz="0" w:space="0" w:color="auto"/>
        <w:bottom w:val="none" w:sz="0" w:space="0" w:color="auto"/>
        <w:right w:val="none" w:sz="0" w:space="0" w:color="auto"/>
      </w:divBdr>
    </w:div>
    <w:div w:id="1575041889">
      <w:bodyDiv w:val="1"/>
      <w:marLeft w:val="0"/>
      <w:marRight w:val="0"/>
      <w:marTop w:val="0"/>
      <w:marBottom w:val="0"/>
      <w:divBdr>
        <w:top w:val="none" w:sz="0" w:space="0" w:color="auto"/>
        <w:left w:val="none" w:sz="0" w:space="0" w:color="auto"/>
        <w:bottom w:val="none" w:sz="0" w:space="0" w:color="auto"/>
        <w:right w:val="none" w:sz="0" w:space="0" w:color="auto"/>
      </w:divBdr>
    </w:div>
    <w:div w:id="1598247369">
      <w:bodyDiv w:val="1"/>
      <w:marLeft w:val="0"/>
      <w:marRight w:val="0"/>
      <w:marTop w:val="0"/>
      <w:marBottom w:val="0"/>
      <w:divBdr>
        <w:top w:val="none" w:sz="0" w:space="0" w:color="auto"/>
        <w:left w:val="none" w:sz="0" w:space="0" w:color="auto"/>
        <w:bottom w:val="none" w:sz="0" w:space="0" w:color="auto"/>
        <w:right w:val="none" w:sz="0" w:space="0" w:color="auto"/>
      </w:divBdr>
    </w:div>
    <w:div w:id="1616399427">
      <w:bodyDiv w:val="1"/>
      <w:marLeft w:val="0"/>
      <w:marRight w:val="0"/>
      <w:marTop w:val="0"/>
      <w:marBottom w:val="0"/>
      <w:divBdr>
        <w:top w:val="none" w:sz="0" w:space="0" w:color="auto"/>
        <w:left w:val="none" w:sz="0" w:space="0" w:color="auto"/>
        <w:bottom w:val="none" w:sz="0" w:space="0" w:color="auto"/>
        <w:right w:val="none" w:sz="0" w:space="0" w:color="auto"/>
      </w:divBdr>
    </w:div>
    <w:div w:id="1625846630">
      <w:bodyDiv w:val="1"/>
      <w:marLeft w:val="0"/>
      <w:marRight w:val="0"/>
      <w:marTop w:val="0"/>
      <w:marBottom w:val="0"/>
      <w:divBdr>
        <w:top w:val="none" w:sz="0" w:space="0" w:color="auto"/>
        <w:left w:val="none" w:sz="0" w:space="0" w:color="auto"/>
        <w:bottom w:val="none" w:sz="0" w:space="0" w:color="auto"/>
        <w:right w:val="none" w:sz="0" w:space="0" w:color="auto"/>
      </w:divBdr>
      <w:divsChild>
        <w:div w:id="1714427908">
          <w:marLeft w:val="0"/>
          <w:marRight w:val="0"/>
          <w:marTop w:val="0"/>
          <w:marBottom w:val="0"/>
          <w:divBdr>
            <w:top w:val="none" w:sz="0" w:space="0" w:color="auto"/>
            <w:left w:val="none" w:sz="0" w:space="0" w:color="auto"/>
            <w:bottom w:val="none" w:sz="0" w:space="0" w:color="auto"/>
            <w:right w:val="none" w:sz="0" w:space="0" w:color="auto"/>
          </w:divBdr>
          <w:divsChild>
            <w:div w:id="1625765474">
              <w:marLeft w:val="0"/>
              <w:marRight w:val="0"/>
              <w:marTop w:val="0"/>
              <w:marBottom w:val="0"/>
              <w:divBdr>
                <w:top w:val="none" w:sz="0" w:space="0" w:color="auto"/>
                <w:left w:val="none" w:sz="0" w:space="0" w:color="auto"/>
                <w:bottom w:val="none" w:sz="0" w:space="0" w:color="auto"/>
                <w:right w:val="none" w:sz="0" w:space="0" w:color="auto"/>
              </w:divBdr>
              <w:divsChild>
                <w:div w:id="847135918">
                  <w:marLeft w:val="0"/>
                  <w:marRight w:val="0"/>
                  <w:marTop w:val="0"/>
                  <w:marBottom w:val="0"/>
                  <w:divBdr>
                    <w:top w:val="none" w:sz="0" w:space="0" w:color="auto"/>
                    <w:left w:val="none" w:sz="0" w:space="0" w:color="auto"/>
                    <w:bottom w:val="none" w:sz="0" w:space="0" w:color="auto"/>
                    <w:right w:val="none" w:sz="0" w:space="0" w:color="auto"/>
                  </w:divBdr>
                  <w:divsChild>
                    <w:div w:id="16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6034">
      <w:bodyDiv w:val="1"/>
      <w:marLeft w:val="0"/>
      <w:marRight w:val="0"/>
      <w:marTop w:val="0"/>
      <w:marBottom w:val="0"/>
      <w:divBdr>
        <w:top w:val="none" w:sz="0" w:space="0" w:color="auto"/>
        <w:left w:val="none" w:sz="0" w:space="0" w:color="auto"/>
        <w:bottom w:val="none" w:sz="0" w:space="0" w:color="auto"/>
        <w:right w:val="none" w:sz="0" w:space="0" w:color="auto"/>
      </w:divBdr>
    </w:div>
    <w:div w:id="1637374359">
      <w:bodyDiv w:val="1"/>
      <w:marLeft w:val="0"/>
      <w:marRight w:val="0"/>
      <w:marTop w:val="0"/>
      <w:marBottom w:val="0"/>
      <w:divBdr>
        <w:top w:val="none" w:sz="0" w:space="0" w:color="auto"/>
        <w:left w:val="none" w:sz="0" w:space="0" w:color="auto"/>
        <w:bottom w:val="none" w:sz="0" w:space="0" w:color="auto"/>
        <w:right w:val="none" w:sz="0" w:space="0" w:color="auto"/>
      </w:divBdr>
    </w:div>
    <w:div w:id="1643577715">
      <w:bodyDiv w:val="1"/>
      <w:marLeft w:val="0"/>
      <w:marRight w:val="0"/>
      <w:marTop w:val="0"/>
      <w:marBottom w:val="0"/>
      <w:divBdr>
        <w:top w:val="none" w:sz="0" w:space="0" w:color="auto"/>
        <w:left w:val="none" w:sz="0" w:space="0" w:color="auto"/>
        <w:bottom w:val="none" w:sz="0" w:space="0" w:color="auto"/>
        <w:right w:val="none" w:sz="0" w:space="0" w:color="auto"/>
      </w:divBdr>
      <w:divsChild>
        <w:div w:id="521360572">
          <w:marLeft w:val="0"/>
          <w:marRight w:val="0"/>
          <w:marTop w:val="0"/>
          <w:marBottom w:val="0"/>
          <w:divBdr>
            <w:top w:val="none" w:sz="0" w:space="0" w:color="auto"/>
            <w:left w:val="none" w:sz="0" w:space="0" w:color="auto"/>
            <w:bottom w:val="none" w:sz="0" w:space="0" w:color="auto"/>
            <w:right w:val="none" w:sz="0" w:space="0" w:color="auto"/>
          </w:divBdr>
          <w:divsChild>
            <w:div w:id="366951749">
              <w:marLeft w:val="0"/>
              <w:marRight w:val="0"/>
              <w:marTop w:val="0"/>
              <w:marBottom w:val="0"/>
              <w:divBdr>
                <w:top w:val="none" w:sz="0" w:space="0" w:color="auto"/>
                <w:left w:val="none" w:sz="0" w:space="0" w:color="auto"/>
                <w:bottom w:val="none" w:sz="0" w:space="0" w:color="auto"/>
                <w:right w:val="none" w:sz="0" w:space="0" w:color="auto"/>
              </w:divBdr>
              <w:divsChild>
                <w:div w:id="811948019">
                  <w:marLeft w:val="0"/>
                  <w:marRight w:val="0"/>
                  <w:marTop w:val="0"/>
                  <w:marBottom w:val="0"/>
                  <w:divBdr>
                    <w:top w:val="none" w:sz="0" w:space="0" w:color="auto"/>
                    <w:left w:val="none" w:sz="0" w:space="0" w:color="auto"/>
                    <w:bottom w:val="none" w:sz="0" w:space="0" w:color="auto"/>
                    <w:right w:val="none" w:sz="0" w:space="0" w:color="auto"/>
                  </w:divBdr>
                  <w:divsChild>
                    <w:div w:id="1651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43796">
      <w:bodyDiv w:val="1"/>
      <w:marLeft w:val="0"/>
      <w:marRight w:val="0"/>
      <w:marTop w:val="0"/>
      <w:marBottom w:val="0"/>
      <w:divBdr>
        <w:top w:val="none" w:sz="0" w:space="0" w:color="auto"/>
        <w:left w:val="none" w:sz="0" w:space="0" w:color="auto"/>
        <w:bottom w:val="none" w:sz="0" w:space="0" w:color="auto"/>
        <w:right w:val="none" w:sz="0" w:space="0" w:color="auto"/>
      </w:divBdr>
      <w:divsChild>
        <w:div w:id="1167669097">
          <w:marLeft w:val="0"/>
          <w:marRight w:val="0"/>
          <w:marTop w:val="0"/>
          <w:marBottom w:val="0"/>
          <w:divBdr>
            <w:top w:val="none" w:sz="0" w:space="0" w:color="auto"/>
            <w:left w:val="none" w:sz="0" w:space="0" w:color="auto"/>
            <w:bottom w:val="none" w:sz="0" w:space="0" w:color="auto"/>
            <w:right w:val="none" w:sz="0" w:space="0" w:color="auto"/>
          </w:divBdr>
          <w:divsChild>
            <w:div w:id="237905808">
              <w:marLeft w:val="0"/>
              <w:marRight w:val="0"/>
              <w:marTop w:val="0"/>
              <w:marBottom w:val="0"/>
              <w:divBdr>
                <w:top w:val="none" w:sz="0" w:space="0" w:color="auto"/>
                <w:left w:val="none" w:sz="0" w:space="0" w:color="auto"/>
                <w:bottom w:val="none" w:sz="0" w:space="0" w:color="auto"/>
                <w:right w:val="none" w:sz="0" w:space="0" w:color="auto"/>
              </w:divBdr>
              <w:divsChild>
                <w:div w:id="1367867963">
                  <w:marLeft w:val="0"/>
                  <w:marRight w:val="0"/>
                  <w:marTop w:val="0"/>
                  <w:marBottom w:val="0"/>
                  <w:divBdr>
                    <w:top w:val="none" w:sz="0" w:space="0" w:color="auto"/>
                    <w:left w:val="none" w:sz="0" w:space="0" w:color="auto"/>
                    <w:bottom w:val="none" w:sz="0" w:space="0" w:color="auto"/>
                    <w:right w:val="none" w:sz="0" w:space="0" w:color="auto"/>
                  </w:divBdr>
                  <w:divsChild>
                    <w:div w:id="1340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061520">
      <w:bodyDiv w:val="1"/>
      <w:marLeft w:val="0"/>
      <w:marRight w:val="0"/>
      <w:marTop w:val="0"/>
      <w:marBottom w:val="0"/>
      <w:divBdr>
        <w:top w:val="none" w:sz="0" w:space="0" w:color="auto"/>
        <w:left w:val="none" w:sz="0" w:space="0" w:color="auto"/>
        <w:bottom w:val="none" w:sz="0" w:space="0" w:color="auto"/>
        <w:right w:val="none" w:sz="0" w:space="0" w:color="auto"/>
      </w:divBdr>
    </w:div>
    <w:div w:id="1660421999">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73335364">
      <w:bodyDiv w:val="1"/>
      <w:marLeft w:val="0"/>
      <w:marRight w:val="0"/>
      <w:marTop w:val="0"/>
      <w:marBottom w:val="0"/>
      <w:divBdr>
        <w:top w:val="none" w:sz="0" w:space="0" w:color="auto"/>
        <w:left w:val="none" w:sz="0" w:space="0" w:color="auto"/>
        <w:bottom w:val="none" w:sz="0" w:space="0" w:color="auto"/>
        <w:right w:val="none" w:sz="0" w:space="0" w:color="auto"/>
      </w:divBdr>
    </w:div>
    <w:div w:id="1673606221">
      <w:bodyDiv w:val="1"/>
      <w:marLeft w:val="0"/>
      <w:marRight w:val="0"/>
      <w:marTop w:val="0"/>
      <w:marBottom w:val="0"/>
      <w:divBdr>
        <w:top w:val="none" w:sz="0" w:space="0" w:color="auto"/>
        <w:left w:val="none" w:sz="0" w:space="0" w:color="auto"/>
        <w:bottom w:val="none" w:sz="0" w:space="0" w:color="auto"/>
        <w:right w:val="none" w:sz="0" w:space="0" w:color="auto"/>
      </w:divBdr>
    </w:div>
    <w:div w:id="1694040722">
      <w:bodyDiv w:val="1"/>
      <w:marLeft w:val="0"/>
      <w:marRight w:val="0"/>
      <w:marTop w:val="0"/>
      <w:marBottom w:val="0"/>
      <w:divBdr>
        <w:top w:val="none" w:sz="0" w:space="0" w:color="auto"/>
        <w:left w:val="none" w:sz="0" w:space="0" w:color="auto"/>
        <w:bottom w:val="none" w:sz="0" w:space="0" w:color="auto"/>
        <w:right w:val="none" w:sz="0" w:space="0" w:color="auto"/>
      </w:divBdr>
    </w:div>
    <w:div w:id="1715886430">
      <w:bodyDiv w:val="1"/>
      <w:marLeft w:val="0"/>
      <w:marRight w:val="0"/>
      <w:marTop w:val="0"/>
      <w:marBottom w:val="0"/>
      <w:divBdr>
        <w:top w:val="none" w:sz="0" w:space="0" w:color="auto"/>
        <w:left w:val="none" w:sz="0" w:space="0" w:color="auto"/>
        <w:bottom w:val="none" w:sz="0" w:space="0" w:color="auto"/>
        <w:right w:val="none" w:sz="0" w:space="0" w:color="auto"/>
      </w:divBdr>
      <w:divsChild>
        <w:div w:id="375551270">
          <w:marLeft w:val="0"/>
          <w:marRight w:val="0"/>
          <w:marTop w:val="0"/>
          <w:marBottom w:val="0"/>
          <w:divBdr>
            <w:top w:val="none" w:sz="0" w:space="0" w:color="auto"/>
            <w:left w:val="none" w:sz="0" w:space="0" w:color="auto"/>
            <w:bottom w:val="none" w:sz="0" w:space="0" w:color="auto"/>
            <w:right w:val="none" w:sz="0" w:space="0" w:color="auto"/>
          </w:divBdr>
          <w:divsChild>
            <w:div w:id="285161323">
              <w:marLeft w:val="0"/>
              <w:marRight w:val="0"/>
              <w:marTop w:val="0"/>
              <w:marBottom w:val="0"/>
              <w:divBdr>
                <w:top w:val="none" w:sz="0" w:space="0" w:color="auto"/>
                <w:left w:val="none" w:sz="0" w:space="0" w:color="auto"/>
                <w:bottom w:val="none" w:sz="0" w:space="0" w:color="auto"/>
                <w:right w:val="none" w:sz="0" w:space="0" w:color="auto"/>
              </w:divBdr>
              <w:divsChild>
                <w:div w:id="1408065460">
                  <w:marLeft w:val="0"/>
                  <w:marRight w:val="0"/>
                  <w:marTop w:val="0"/>
                  <w:marBottom w:val="0"/>
                  <w:divBdr>
                    <w:top w:val="none" w:sz="0" w:space="0" w:color="auto"/>
                    <w:left w:val="none" w:sz="0" w:space="0" w:color="auto"/>
                    <w:bottom w:val="none" w:sz="0" w:space="0" w:color="auto"/>
                    <w:right w:val="none" w:sz="0" w:space="0" w:color="auto"/>
                  </w:divBdr>
                  <w:divsChild>
                    <w:div w:id="2008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77905">
      <w:bodyDiv w:val="1"/>
      <w:marLeft w:val="0"/>
      <w:marRight w:val="0"/>
      <w:marTop w:val="0"/>
      <w:marBottom w:val="0"/>
      <w:divBdr>
        <w:top w:val="none" w:sz="0" w:space="0" w:color="auto"/>
        <w:left w:val="none" w:sz="0" w:space="0" w:color="auto"/>
        <w:bottom w:val="none" w:sz="0" w:space="0" w:color="auto"/>
        <w:right w:val="none" w:sz="0" w:space="0" w:color="auto"/>
      </w:divBdr>
      <w:divsChild>
        <w:div w:id="1903714510">
          <w:marLeft w:val="0"/>
          <w:marRight w:val="0"/>
          <w:marTop w:val="0"/>
          <w:marBottom w:val="0"/>
          <w:divBdr>
            <w:top w:val="none" w:sz="0" w:space="0" w:color="auto"/>
            <w:left w:val="none" w:sz="0" w:space="0" w:color="auto"/>
            <w:bottom w:val="none" w:sz="0" w:space="0" w:color="auto"/>
            <w:right w:val="none" w:sz="0" w:space="0" w:color="auto"/>
          </w:divBdr>
          <w:divsChild>
            <w:div w:id="2067752029">
              <w:marLeft w:val="0"/>
              <w:marRight w:val="0"/>
              <w:marTop w:val="0"/>
              <w:marBottom w:val="0"/>
              <w:divBdr>
                <w:top w:val="none" w:sz="0" w:space="0" w:color="auto"/>
                <w:left w:val="none" w:sz="0" w:space="0" w:color="auto"/>
                <w:bottom w:val="none" w:sz="0" w:space="0" w:color="auto"/>
                <w:right w:val="none" w:sz="0" w:space="0" w:color="auto"/>
              </w:divBdr>
              <w:divsChild>
                <w:div w:id="1399985820">
                  <w:marLeft w:val="0"/>
                  <w:marRight w:val="0"/>
                  <w:marTop w:val="0"/>
                  <w:marBottom w:val="0"/>
                  <w:divBdr>
                    <w:top w:val="none" w:sz="0" w:space="0" w:color="auto"/>
                    <w:left w:val="none" w:sz="0" w:space="0" w:color="auto"/>
                    <w:bottom w:val="none" w:sz="0" w:space="0" w:color="auto"/>
                    <w:right w:val="none" w:sz="0" w:space="0" w:color="auto"/>
                  </w:divBdr>
                  <w:divsChild>
                    <w:div w:id="5994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33260">
      <w:bodyDiv w:val="1"/>
      <w:marLeft w:val="0"/>
      <w:marRight w:val="0"/>
      <w:marTop w:val="0"/>
      <w:marBottom w:val="0"/>
      <w:divBdr>
        <w:top w:val="none" w:sz="0" w:space="0" w:color="auto"/>
        <w:left w:val="none" w:sz="0" w:space="0" w:color="auto"/>
        <w:bottom w:val="none" w:sz="0" w:space="0" w:color="auto"/>
        <w:right w:val="none" w:sz="0" w:space="0" w:color="auto"/>
      </w:divBdr>
    </w:div>
    <w:div w:id="1759519369">
      <w:bodyDiv w:val="1"/>
      <w:marLeft w:val="0"/>
      <w:marRight w:val="0"/>
      <w:marTop w:val="0"/>
      <w:marBottom w:val="0"/>
      <w:divBdr>
        <w:top w:val="none" w:sz="0" w:space="0" w:color="auto"/>
        <w:left w:val="none" w:sz="0" w:space="0" w:color="auto"/>
        <w:bottom w:val="none" w:sz="0" w:space="0" w:color="auto"/>
        <w:right w:val="none" w:sz="0" w:space="0" w:color="auto"/>
      </w:divBdr>
      <w:divsChild>
        <w:div w:id="1062172950">
          <w:marLeft w:val="0"/>
          <w:marRight w:val="0"/>
          <w:marTop w:val="0"/>
          <w:marBottom w:val="0"/>
          <w:divBdr>
            <w:top w:val="none" w:sz="0" w:space="0" w:color="auto"/>
            <w:left w:val="none" w:sz="0" w:space="0" w:color="auto"/>
            <w:bottom w:val="none" w:sz="0" w:space="0" w:color="auto"/>
            <w:right w:val="none" w:sz="0" w:space="0" w:color="auto"/>
          </w:divBdr>
          <w:divsChild>
            <w:div w:id="1583569234">
              <w:marLeft w:val="0"/>
              <w:marRight w:val="0"/>
              <w:marTop w:val="0"/>
              <w:marBottom w:val="0"/>
              <w:divBdr>
                <w:top w:val="none" w:sz="0" w:space="0" w:color="auto"/>
                <w:left w:val="none" w:sz="0" w:space="0" w:color="auto"/>
                <w:bottom w:val="none" w:sz="0" w:space="0" w:color="auto"/>
                <w:right w:val="none" w:sz="0" w:space="0" w:color="auto"/>
              </w:divBdr>
              <w:divsChild>
                <w:div w:id="1889419284">
                  <w:marLeft w:val="0"/>
                  <w:marRight w:val="0"/>
                  <w:marTop w:val="0"/>
                  <w:marBottom w:val="0"/>
                  <w:divBdr>
                    <w:top w:val="none" w:sz="0" w:space="0" w:color="auto"/>
                    <w:left w:val="none" w:sz="0" w:space="0" w:color="auto"/>
                    <w:bottom w:val="none" w:sz="0" w:space="0" w:color="auto"/>
                    <w:right w:val="none" w:sz="0" w:space="0" w:color="auto"/>
                  </w:divBdr>
                  <w:divsChild>
                    <w:div w:id="136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74345">
      <w:bodyDiv w:val="1"/>
      <w:marLeft w:val="0"/>
      <w:marRight w:val="0"/>
      <w:marTop w:val="0"/>
      <w:marBottom w:val="0"/>
      <w:divBdr>
        <w:top w:val="none" w:sz="0" w:space="0" w:color="auto"/>
        <w:left w:val="none" w:sz="0" w:space="0" w:color="auto"/>
        <w:bottom w:val="none" w:sz="0" w:space="0" w:color="auto"/>
        <w:right w:val="none" w:sz="0" w:space="0" w:color="auto"/>
      </w:divBdr>
      <w:divsChild>
        <w:div w:id="1154251844">
          <w:marLeft w:val="0"/>
          <w:marRight w:val="0"/>
          <w:marTop w:val="0"/>
          <w:marBottom w:val="0"/>
          <w:divBdr>
            <w:top w:val="none" w:sz="0" w:space="0" w:color="auto"/>
            <w:left w:val="none" w:sz="0" w:space="0" w:color="auto"/>
            <w:bottom w:val="none" w:sz="0" w:space="0" w:color="auto"/>
            <w:right w:val="none" w:sz="0" w:space="0" w:color="auto"/>
          </w:divBdr>
          <w:divsChild>
            <w:div w:id="307126958">
              <w:marLeft w:val="0"/>
              <w:marRight w:val="0"/>
              <w:marTop w:val="0"/>
              <w:marBottom w:val="0"/>
              <w:divBdr>
                <w:top w:val="none" w:sz="0" w:space="0" w:color="auto"/>
                <w:left w:val="none" w:sz="0" w:space="0" w:color="auto"/>
                <w:bottom w:val="none" w:sz="0" w:space="0" w:color="auto"/>
                <w:right w:val="none" w:sz="0" w:space="0" w:color="auto"/>
              </w:divBdr>
              <w:divsChild>
                <w:div w:id="1531261229">
                  <w:marLeft w:val="0"/>
                  <w:marRight w:val="0"/>
                  <w:marTop w:val="0"/>
                  <w:marBottom w:val="0"/>
                  <w:divBdr>
                    <w:top w:val="none" w:sz="0" w:space="0" w:color="auto"/>
                    <w:left w:val="none" w:sz="0" w:space="0" w:color="auto"/>
                    <w:bottom w:val="none" w:sz="0" w:space="0" w:color="auto"/>
                    <w:right w:val="none" w:sz="0" w:space="0" w:color="auto"/>
                  </w:divBdr>
                  <w:divsChild>
                    <w:div w:id="12864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475048">
      <w:bodyDiv w:val="1"/>
      <w:marLeft w:val="0"/>
      <w:marRight w:val="0"/>
      <w:marTop w:val="0"/>
      <w:marBottom w:val="0"/>
      <w:divBdr>
        <w:top w:val="none" w:sz="0" w:space="0" w:color="auto"/>
        <w:left w:val="none" w:sz="0" w:space="0" w:color="auto"/>
        <w:bottom w:val="none" w:sz="0" w:space="0" w:color="auto"/>
        <w:right w:val="none" w:sz="0" w:space="0" w:color="auto"/>
      </w:divBdr>
    </w:div>
    <w:div w:id="1845170572">
      <w:bodyDiv w:val="1"/>
      <w:marLeft w:val="0"/>
      <w:marRight w:val="0"/>
      <w:marTop w:val="0"/>
      <w:marBottom w:val="0"/>
      <w:divBdr>
        <w:top w:val="none" w:sz="0" w:space="0" w:color="auto"/>
        <w:left w:val="none" w:sz="0" w:space="0" w:color="auto"/>
        <w:bottom w:val="none" w:sz="0" w:space="0" w:color="auto"/>
        <w:right w:val="none" w:sz="0" w:space="0" w:color="auto"/>
      </w:divBdr>
      <w:divsChild>
        <w:div w:id="1341616909">
          <w:marLeft w:val="0"/>
          <w:marRight w:val="0"/>
          <w:marTop w:val="0"/>
          <w:marBottom w:val="0"/>
          <w:divBdr>
            <w:top w:val="none" w:sz="0" w:space="0" w:color="auto"/>
            <w:left w:val="none" w:sz="0" w:space="0" w:color="auto"/>
            <w:bottom w:val="none" w:sz="0" w:space="0" w:color="auto"/>
            <w:right w:val="none" w:sz="0" w:space="0" w:color="auto"/>
          </w:divBdr>
          <w:divsChild>
            <w:div w:id="224876422">
              <w:marLeft w:val="0"/>
              <w:marRight w:val="0"/>
              <w:marTop w:val="0"/>
              <w:marBottom w:val="0"/>
              <w:divBdr>
                <w:top w:val="none" w:sz="0" w:space="0" w:color="auto"/>
                <w:left w:val="none" w:sz="0" w:space="0" w:color="auto"/>
                <w:bottom w:val="none" w:sz="0" w:space="0" w:color="auto"/>
                <w:right w:val="none" w:sz="0" w:space="0" w:color="auto"/>
              </w:divBdr>
              <w:divsChild>
                <w:div w:id="1540975370">
                  <w:marLeft w:val="0"/>
                  <w:marRight w:val="0"/>
                  <w:marTop w:val="0"/>
                  <w:marBottom w:val="0"/>
                  <w:divBdr>
                    <w:top w:val="none" w:sz="0" w:space="0" w:color="auto"/>
                    <w:left w:val="none" w:sz="0" w:space="0" w:color="auto"/>
                    <w:bottom w:val="none" w:sz="0" w:space="0" w:color="auto"/>
                    <w:right w:val="none" w:sz="0" w:space="0" w:color="auto"/>
                  </w:divBdr>
                  <w:divsChild>
                    <w:div w:id="21455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4275">
      <w:bodyDiv w:val="1"/>
      <w:marLeft w:val="0"/>
      <w:marRight w:val="0"/>
      <w:marTop w:val="0"/>
      <w:marBottom w:val="0"/>
      <w:divBdr>
        <w:top w:val="none" w:sz="0" w:space="0" w:color="auto"/>
        <w:left w:val="none" w:sz="0" w:space="0" w:color="auto"/>
        <w:bottom w:val="none" w:sz="0" w:space="0" w:color="auto"/>
        <w:right w:val="none" w:sz="0" w:space="0" w:color="auto"/>
      </w:divBdr>
      <w:divsChild>
        <w:div w:id="1207526823">
          <w:marLeft w:val="0"/>
          <w:marRight w:val="0"/>
          <w:marTop w:val="0"/>
          <w:marBottom w:val="0"/>
          <w:divBdr>
            <w:top w:val="none" w:sz="0" w:space="0" w:color="auto"/>
            <w:left w:val="none" w:sz="0" w:space="0" w:color="auto"/>
            <w:bottom w:val="none" w:sz="0" w:space="0" w:color="auto"/>
            <w:right w:val="none" w:sz="0" w:space="0" w:color="auto"/>
          </w:divBdr>
          <w:divsChild>
            <w:div w:id="705372387">
              <w:marLeft w:val="0"/>
              <w:marRight w:val="0"/>
              <w:marTop w:val="0"/>
              <w:marBottom w:val="0"/>
              <w:divBdr>
                <w:top w:val="none" w:sz="0" w:space="0" w:color="auto"/>
                <w:left w:val="none" w:sz="0" w:space="0" w:color="auto"/>
                <w:bottom w:val="none" w:sz="0" w:space="0" w:color="auto"/>
                <w:right w:val="none" w:sz="0" w:space="0" w:color="auto"/>
              </w:divBdr>
              <w:divsChild>
                <w:div w:id="877207111">
                  <w:marLeft w:val="0"/>
                  <w:marRight w:val="0"/>
                  <w:marTop w:val="0"/>
                  <w:marBottom w:val="0"/>
                  <w:divBdr>
                    <w:top w:val="none" w:sz="0" w:space="0" w:color="auto"/>
                    <w:left w:val="none" w:sz="0" w:space="0" w:color="auto"/>
                    <w:bottom w:val="none" w:sz="0" w:space="0" w:color="auto"/>
                    <w:right w:val="none" w:sz="0" w:space="0" w:color="auto"/>
                  </w:divBdr>
                  <w:divsChild>
                    <w:div w:id="19925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044665">
      <w:bodyDiv w:val="1"/>
      <w:marLeft w:val="0"/>
      <w:marRight w:val="0"/>
      <w:marTop w:val="0"/>
      <w:marBottom w:val="0"/>
      <w:divBdr>
        <w:top w:val="none" w:sz="0" w:space="0" w:color="auto"/>
        <w:left w:val="none" w:sz="0" w:space="0" w:color="auto"/>
        <w:bottom w:val="none" w:sz="0" w:space="0" w:color="auto"/>
        <w:right w:val="none" w:sz="0" w:space="0" w:color="auto"/>
      </w:divBdr>
      <w:divsChild>
        <w:div w:id="312373385">
          <w:marLeft w:val="0"/>
          <w:marRight w:val="0"/>
          <w:marTop w:val="0"/>
          <w:marBottom w:val="0"/>
          <w:divBdr>
            <w:top w:val="none" w:sz="0" w:space="0" w:color="auto"/>
            <w:left w:val="none" w:sz="0" w:space="0" w:color="auto"/>
            <w:bottom w:val="none" w:sz="0" w:space="0" w:color="auto"/>
            <w:right w:val="none" w:sz="0" w:space="0" w:color="auto"/>
          </w:divBdr>
          <w:divsChild>
            <w:div w:id="12652015">
              <w:marLeft w:val="0"/>
              <w:marRight w:val="0"/>
              <w:marTop w:val="0"/>
              <w:marBottom w:val="0"/>
              <w:divBdr>
                <w:top w:val="none" w:sz="0" w:space="0" w:color="auto"/>
                <w:left w:val="none" w:sz="0" w:space="0" w:color="auto"/>
                <w:bottom w:val="none" w:sz="0" w:space="0" w:color="auto"/>
                <w:right w:val="none" w:sz="0" w:space="0" w:color="auto"/>
              </w:divBdr>
              <w:divsChild>
                <w:div w:id="1231385858">
                  <w:marLeft w:val="0"/>
                  <w:marRight w:val="0"/>
                  <w:marTop w:val="0"/>
                  <w:marBottom w:val="0"/>
                  <w:divBdr>
                    <w:top w:val="none" w:sz="0" w:space="0" w:color="auto"/>
                    <w:left w:val="none" w:sz="0" w:space="0" w:color="auto"/>
                    <w:bottom w:val="none" w:sz="0" w:space="0" w:color="auto"/>
                    <w:right w:val="none" w:sz="0" w:space="0" w:color="auto"/>
                  </w:divBdr>
                  <w:divsChild>
                    <w:div w:id="18311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882">
      <w:bodyDiv w:val="1"/>
      <w:marLeft w:val="0"/>
      <w:marRight w:val="0"/>
      <w:marTop w:val="0"/>
      <w:marBottom w:val="0"/>
      <w:divBdr>
        <w:top w:val="none" w:sz="0" w:space="0" w:color="auto"/>
        <w:left w:val="none" w:sz="0" w:space="0" w:color="auto"/>
        <w:bottom w:val="none" w:sz="0" w:space="0" w:color="auto"/>
        <w:right w:val="none" w:sz="0" w:space="0" w:color="auto"/>
      </w:divBdr>
    </w:div>
    <w:div w:id="1863664005">
      <w:bodyDiv w:val="1"/>
      <w:marLeft w:val="0"/>
      <w:marRight w:val="0"/>
      <w:marTop w:val="0"/>
      <w:marBottom w:val="0"/>
      <w:divBdr>
        <w:top w:val="none" w:sz="0" w:space="0" w:color="auto"/>
        <w:left w:val="none" w:sz="0" w:space="0" w:color="auto"/>
        <w:bottom w:val="none" w:sz="0" w:space="0" w:color="auto"/>
        <w:right w:val="none" w:sz="0" w:space="0" w:color="auto"/>
      </w:divBdr>
    </w:div>
    <w:div w:id="1878347645">
      <w:bodyDiv w:val="1"/>
      <w:marLeft w:val="0"/>
      <w:marRight w:val="0"/>
      <w:marTop w:val="0"/>
      <w:marBottom w:val="0"/>
      <w:divBdr>
        <w:top w:val="none" w:sz="0" w:space="0" w:color="auto"/>
        <w:left w:val="none" w:sz="0" w:space="0" w:color="auto"/>
        <w:bottom w:val="none" w:sz="0" w:space="0" w:color="auto"/>
        <w:right w:val="none" w:sz="0" w:space="0" w:color="auto"/>
      </w:divBdr>
      <w:divsChild>
        <w:div w:id="267395294">
          <w:marLeft w:val="0"/>
          <w:marRight w:val="0"/>
          <w:marTop w:val="0"/>
          <w:marBottom w:val="0"/>
          <w:divBdr>
            <w:top w:val="none" w:sz="0" w:space="0" w:color="auto"/>
            <w:left w:val="none" w:sz="0" w:space="0" w:color="auto"/>
            <w:bottom w:val="none" w:sz="0" w:space="0" w:color="auto"/>
            <w:right w:val="none" w:sz="0" w:space="0" w:color="auto"/>
          </w:divBdr>
        </w:div>
      </w:divsChild>
    </w:div>
    <w:div w:id="1894585700">
      <w:bodyDiv w:val="1"/>
      <w:marLeft w:val="0"/>
      <w:marRight w:val="0"/>
      <w:marTop w:val="0"/>
      <w:marBottom w:val="0"/>
      <w:divBdr>
        <w:top w:val="none" w:sz="0" w:space="0" w:color="auto"/>
        <w:left w:val="none" w:sz="0" w:space="0" w:color="auto"/>
        <w:bottom w:val="none" w:sz="0" w:space="0" w:color="auto"/>
        <w:right w:val="none" w:sz="0" w:space="0" w:color="auto"/>
      </w:divBdr>
      <w:divsChild>
        <w:div w:id="63071649">
          <w:marLeft w:val="0"/>
          <w:marRight w:val="0"/>
          <w:marTop w:val="0"/>
          <w:marBottom w:val="0"/>
          <w:divBdr>
            <w:top w:val="none" w:sz="0" w:space="0" w:color="auto"/>
            <w:left w:val="none" w:sz="0" w:space="0" w:color="auto"/>
            <w:bottom w:val="none" w:sz="0" w:space="0" w:color="auto"/>
            <w:right w:val="none" w:sz="0" w:space="0" w:color="auto"/>
          </w:divBdr>
          <w:divsChild>
            <w:div w:id="802886337">
              <w:marLeft w:val="0"/>
              <w:marRight w:val="0"/>
              <w:marTop w:val="0"/>
              <w:marBottom w:val="0"/>
              <w:divBdr>
                <w:top w:val="none" w:sz="0" w:space="0" w:color="auto"/>
                <w:left w:val="none" w:sz="0" w:space="0" w:color="auto"/>
                <w:bottom w:val="none" w:sz="0" w:space="0" w:color="auto"/>
                <w:right w:val="none" w:sz="0" w:space="0" w:color="auto"/>
              </w:divBdr>
              <w:divsChild>
                <w:div w:id="1657029981">
                  <w:marLeft w:val="0"/>
                  <w:marRight w:val="0"/>
                  <w:marTop w:val="0"/>
                  <w:marBottom w:val="0"/>
                  <w:divBdr>
                    <w:top w:val="none" w:sz="0" w:space="0" w:color="auto"/>
                    <w:left w:val="none" w:sz="0" w:space="0" w:color="auto"/>
                    <w:bottom w:val="none" w:sz="0" w:space="0" w:color="auto"/>
                    <w:right w:val="none" w:sz="0" w:space="0" w:color="auto"/>
                  </w:divBdr>
                  <w:divsChild>
                    <w:div w:id="3338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7165">
      <w:bodyDiv w:val="1"/>
      <w:marLeft w:val="0"/>
      <w:marRight w:val="0"/>
      <w:marTop w:val="0"/>
      <w:marBottom w:val="0"/>
      <w:divBdr>
        <w:top w:val="none" w:sz="0" w:space="0" w:color="auto"/>
        <w:left w:val="none" w:sz="0" w:space="0" w:color="auto"/>
        <w:bottom w:val="none" w:sz="0" w:space="0" w:color="auto"/>
        <w:right w:val="none" w:sz="0" w:space="0" w:color="auto"/>
      </w:divBdr>
    </w:div>
    <w:div w:id="1910116083">
      <w:bodyDiv w:val="1"/>
      <w:marLeft w:val="0"/>
      <w:marRight w:val="0"/>
      <w:marTop w:val="0"/>
      <w:marBottom w:val="0"/>
      <w:divBdr>
        <w:top w:val="none" w:sz="0" w:space="0" w:color="auto"/>
        <w:left w:val="none" w:sz="0" w:space="0" w:color="auto"/>
        <w:bottom w:val="none" w:sz="0" w:space="0" w:color="auto"/>
        <w:right w:val="none" w:sz="0" w:space="0" w:color="auto"/>
      </w:divBdr>
    </w:div>
    <w:div w:id="1910579884">
      <w:bodyDiv w:val="1"/>
      <w:marLeft w:val="0"/>
      <w:marRight w:val="0"/>
      <w:marTop w:val="0"/>
      <w:marBottom w:val="0"/>
      <w:divBdr>
        <w:top w:val="none" w:sz="0" w:space="0" w:color="auto"/>
        <w:left w:val="none" w:sz="0" w:space="0" w:color="auto"/>
        <w:bottom w:val="none" w:sz="0" w:space="0" w:color="auto"/>
        <w:right w:val="none" w:sz="0" w:space="0" w:color="auto"/>
      </w:divBdr>
    </w:div>
    <w:div w:id="1911649733">
      <w:bodyDiv w:val="1"/>
      <w:marLeft w:val="0"/>
      <w:marRight w:val="0"/>
      <w:marTop w:val="0"/>
      <w:marBottom w:val="0"/>
      <w:divBdr>
        <w:top w:val="none" w:sz="0" w:space="0" w:color="auto"/>
        <w:left w:val="none" w:sz="0" w:space="0" w:color="auto"/>
        <w:bottom w:val="none" w:sz="0" w:space="0" w:color="auto"/>
        <w:right w:val="none" w:sz="0" w:space="0" w:color="auto"/>
      </w:divBdr>
    </w:div>
    <w:div w:id="1911696046">
      <w:bodyDiv w:val="1"/>
      <w:marLeft w:val="0"/>
      <w:marRight w:val="0"/>
      <w:marTop w:val="0"/>
      <w:marBottom w:val="0"/>
      <w:divBdr>
        <w:top w:val="none" w:sz="0" w:space="0" w:color="auto"/>
        <w:left w:val="none" w:sz="0" w:space="0" w:color="auto"/>
        <w:bottom w:val="none" w:sz="0" w:space="0" w:color="auto"/>
        <w:right w:val="none" w:sz="0" w:space="0" w:color="auto"/>
      </w:divBdr>
      <w:divsChild>
        <w:div w:id="1370757959">
          <w:marLeft w:val="0"/>
          <w:marRight w:val="0"/>
          <w:marTop w:val="0"/>
          <w:marBottom w:val="0"/>
          <w:divBdr>
            <w:top w:val="none" w:sz="0" w:space="0" w:color="auto"/>
            <w:left w:val="none" w:sz="0" w:space="0" w:color="auto"/>
            <w:bottom w:val="none" w:sz="0" w:space="0" w:color="auto"/>
            <w:right w:val="none" w:sz="0" w:space="0" w:color="auto"/>
          </w:divBdr>
          <w:divsChild>
            <w:div w:id="501507658">
              <w:marLeft w:val="0"/>
              <w:marRight w:val="0"/>
              <w:marTop w:val="0"/>
              <w:marBottom w:val="0"/>
              <w:divBdr>
                <w:top w:val="none" w:sz="0" w:space="0" w:color="auto"/>
                <w:left w:val="none" w:sz="0" w:space="0" w:color="auto"/>
                <w:bottom w:val="none" w:sz="0" w:space="0" w:color="auto"/>
                <w:right w:val="none" w:sz="0" w:space="0" w:color="auto"/>
              </w:divBdr>
              <w:divsChild>
                <w:div w:id="565454701">
                  <w:marLeft w:val="0"/>
                  <w:marRight w:val="0"/>
                  <w:marTop w:val="0"/>
                  <w:marBottom w:val="0"/>
                  <w:divBdr>
                    <w:top w:val="none" w:sz="0" w:space="0" w:color="auto"/>
                    <w:left w:val="none" w:sz="0" w:space="0" w:color="auto"/>
                    <w:bottom w:val="none" w:sz="0" w:space="0" w:color="auto"/>
                    <w:right w:val="none" w:sz="0" w:space="0" w:color="auto"/>
                  </w:divBdr>
                  <w:divsChild>
                    <w:div w:id="12797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04993">
      <w:bodyDiv w:val="1"/>
      <w:marLeft w:val="0"/>
      <w:marRight w:val="0"/>
      <w:marTop w:val="0"/>
      <w:marBottom w:val="0"/>
      <w:divBdr>
        <w:top w:val="none" w:sz="0" w:space="0" w:color="auto"/>
        <w:left w:val="none" w:sz="0" w:space="0" w:color="auto"/>
        <w:bottom w:val="none" w:sz="0" w:space="0" w:color="auto"/>
        <w:right w:val="none" w:sz="0" w:space="0" w:color="auto"/>
      </w:divBdr>
    </w:div>
    <w:div w:id="1931312295">
      <w:bodyDiv w:val="1"/>
      <w:marLeft w:val="0"/>
      <w:marRight w:val="0"/>
      <w:marTop w:val="0"/>
      <w:marBottom w:val="0"/>
      <w:divBdr>
        <w:top w:val="none" w:sz="0" w:space="0" w:color="auto"/>
        <w:left w:val="none" w:sz="0" w:space="0" w:color="auto"/>
        <w:bottom w:val="none" w:sz="0" w:space="0" w:color="auto"/>
        <w:right w:val="none" w:sz="0" w:space="0" w:color="auto"/>
      </w:divBdr>
    </w:div>
    <w:div w:id="1932854488">
      <w:bodyDiv w:val="1"/>
      <w:marLeft w:val="0"/>
      <w:marRight w:val="0"/>
      <w:marTop w:val="0"/>
      <w:marBottom w:val="0"/>
      <w:divBdr>
        <w:top w:val="none" w:sz="0" w:space="0" w:color="auto"/>
        <w:left w:val="none" w:sz="0" w:space="0" w:color="auto"/>
        <w:bottom w:val="none" w:sz="0" w:space="0" w:color="auto"/>
        <w:right w:val="none" w:sz="0" w:space="0" w:color="auto"/>
      </w:divBdr>
      <w:divsChild>
        <w:div w:id="280377504">
          <w:marLeft w:val="0"/>
          <w:marRight w:val="0"/>
          <w:marTop w:val="0"/>
          <w:marBottom w:val="0"/>
          <w:divBdr>
            <w:top w:val="none" w:sz="0" w:space="0" w:color="auto"/>
            <w:left w:val="none" w:sz="0" w:space="0" w:color="auto"/>
            <w:bottom w:val="none" w:sz="0" w:space="0" w:color="auto"/>
            <w:right w:val="none" w:sz="0" w:space="0" w:color="auto"/>
          </w:divBdr>
          <w:divsChild>
            <w:div w:id="2124687617">
              <w:marLeft w:val="0"/>
              <w:marRight w:val="0"/>
              <w:marTop w:val="0"/>
              <w:marBottom w:val="0"/>
              <w:divBdr>
                <w:top w:val="none" w:sz="0" w:space="0" w:color="auto"/>
                <w:left w:val="none" w:sz="0" w:space="0" w:color="auto"/>
                <w:bottom w:val="none" w:sz="0" w:space="0" w:color="auto"/>
                <w:right w:val="none" w:sz="0" w:space="0" w:color="auto"/>
              </w:divBdr>
              <w:divsChild>
                <w:div w:id="1377699173">
                  <w:marLeft w:val="0"/>
                  <w:marRight w:val="0"/>
                  <w:marTop w:val="0"/>
                  <w:marBottom w:val="0"/>
                  <w:divBdr>
                    <w:top w:val="none" w:sz="0" w:space="0" w:color="auto"/>
                    <w:left w:val="none" w:sz="0" w:space="0" w:color="auto"/>
                    <w:bottom w:val="none" w:sz="0" w:space="0" w:color="auto"/>
                    <w:right w:val="none" w:sz="0" w:space="0" w:color="auto"/>
                  </w:divBdr>
                  <w:divsChild>
                    <w:div w:id="15413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30924">
      <w:bodyDiv w:val="1"/>
      <w:marLeft w:val="0"/>
      <w:marRight w:val="0"/>
      <w:marTop w:val="0"/>
      <w:marBottom w:val="0"/>
      <w:divBdr>
        <w:top w:val="none" w:sz="0" w:space="0" w:color="auto"/>
        <w:left w:val="none" w:sz="0" w:space="0" w:color="auto"/>
        <w:bottom w:val="none" w:sz="0" w:space="0" w:color="auto"/>
        <w:right w:val="none" w:sz="0" w:space="0" w:color="auto"/>
      </w:divBdr>
      <w:divsChild>
        <w:div w:id="884297686">
          <w:marLeft w:val="0"/>
          <w:marRight w:val="0"/>
          <w:marTop w:val="0"/>
          <w:marBottom w:val="0"/>
          <w:divBdr>
            <w:top w:val="none" w:sz="0" w:space="0" w:color="auto"/>
            <w:left w:val="none" w:sz="0" w:space="0" w:color="auto"/>
            <w:bottom w:val="none" w:sz="0" w:space="0" w:color="auto"/>
            <w:right w:val="none" w:sz="0" w:space="0" w:color="auto"/>
          </w:divBdr>
          <w:divsChild>
            <w:div w:id="1767850163">
              <w:marLeft w:val="0"/>
              <w:marRight w:val="0"/>
              <w:marTop w:val="0"/>
              <w:marBottom w:val="0"/>
              <w:divBdr>
                <w:top w:val="none" w:sz="0" w:space="0" w:color="auto"/>
                <w:left w:val="none" w:sz="0" w:space="0" w:color="auto"/>
                <w:bottom w:val="none" w:sz="0" w:space="0" w:color="auto"/>
                <w:right w:val="none" w:sz="0" w:space="0" w:color="auto"/>
              </w:divBdr>
              <w:divsChild>
                <w:div w:id="223225394">
                  <w:marLeft w:val="0"/>
                  <w:marRight w:val="0"/>
                  <w:marTop w:val="0"/>
                  <w:marBottom w:val="0"/>
                  <w:divBdr>
                    <w:top w:val="none" w:sz="0" w:space="0" w:color="auto"/>
                    <w:left w:val="none" w:sz="0" w:space="0" w:color="auto"/>
                    <w:bottom w:val="none" w:sz="0" w:space="0" w:color="auto"/>
                    <w:right w:val="none" w:sz="0" w:space="0" w:color="auto"/>
                  </w:divBdr>
                  <w:divsChild>
                    <w:div w:id="2837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75647">
      <w:bodyDiv w:val="1"/>
      <w:marLeft w:val="0"/>
      <w:marRight w:val="0"/>
      <w:marTop w:val="0"/>
      <w:marBottom w:val="0"/>
      <w:divBdr>
        <w:top w:val="none" w:sz="0" w:space="0" w:color="auto"/>
        <w:left w:val="none" w:sz="0" w:space="0" w:color="auto"/>
        <w:bottom w:val="none" w:sz="0" w:space="0" w:color="auto"/>
        <w:right w:val="none" w:sz="0" w:space="0" w:color="auto"/>
      </w:divBdr>
      <w:divsChild>
        <w:div w:id="1754276486">
          <w:marLeft w:val="0"/>
          <w:marRight w:val="0"/>
          <w:marTop w:val="0"/>
          <w:marBottom w:val="0"/>
          <w:divBdr>
            <w:top w:val="none" w:sz="0" w:space="0" w:color="auto"/>
            <w:left w:val="none" w:sz="0" w:space="0" w:color="auto"/>
            <w:bottom w:val="none" w:sz="0" w:space="0" w:color="auto"/>
            <w:right w:val="none" w:sz="0" w:space="0" w:color="auto"/>
          </w:divBdr>
          <w:divsChild>
            <w:div w:id="907959682">
              <w:marLeft w:val="0"/>
              <w:marRight w:val="0"/>
              <w:marTop w:val="0"/>
              <w:marBottom w:val="0"/>
              <w:divBdr>
                <w:top w:val="none" w:sz="0" w:space="0" w:color="auto"/>
                <w:left w:val="none" w:sz="0" w:space="0" w:color="auto"/>
                <w:bottom w:val="none" w:sz="0" w:space="0" w:color="auto"/>
                <w:right w:val="none" w:sz="0" w:space="0" w:color="auto"/>
              </w:divBdr>
              <w:divsChild>
                <w:div w:id="388576918">
                  <w:marLeft w:val="0"/>
                  <w:marRight w:val="0"/>
                  <w:marTop w:val="0"/>
                  <w:marBottom w:val="0"/>
                  <w:divBdr>
                    <w:top w:val="none" w:sz="0" w:space="0" w:color="auto"/>
                    <w:left w:val="none" w:sz="0" w:space="0" w:color="auto"/>
                    <w:bottom w:val="none" w:sz="0" w:space="0" w:color="auto"/>
                    <w:right w:val="none" w:sz="0" w:space="0" w:color="auto"/>
                  </w:divBdr>
                  <w:divsChild>
                    <w:div w:id="1964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6720">
      <w:bodyDiv w:val="1"/>
      <w:marLeft w:val="0"/>
      <w:marRight w:val="0"/>
      <w:marTop w:val="0"/>
      <w:marBottom w:val="0"/>
      <w:divBdr>
        <w:top w:val="none" w:sz="0" w:space="0" w:color="auto"/>
        <w:left w:val="none" w:sz="0" w:space="0" w:color="auto"/>
        <w:bottom w:val="none" w:sz="0" w:space="0" w:color="auto"/>
        <w:right w:val="none" w:sz="0" w:space="0" w:color="auto"/>
      </w:divBdr>
    </w:div>
    <w:div w:id="1983003847">
      <w:bodyDiv w:val="1"/>
      <w:marLeft w:val="0"/>
      <w:marRight w:val="0"/>
      <w:marTop w:val="0"/>
      <w:marBottom w:val="0"/>
      <w:divBdr>
        <w:top w:val="none" w:sz="0" w:space="0" w:color="auto"/>
        <w:left w:val="none" w:sz="0" w:space="0" w:color="auto"/>
        <w:bottom w:val="none" w:sz="0" w:space="0" w:color="auto"/>
        <w:right w:val="none" w:sz="0" w:space="0" w:color="auto"/>
      </w:divBdr>
      <w:divsChild>
        <w:div w:id="1409615739">
          <w:marLeft w:val="0"/>
          <w:marRight w:val="0"/>
          <w:marTop w:val="0"/>
          <w:marBottom w:val="0"/>
          <w:divBdr>
            <w:top w:val="none" w:sz="0" w:space="0" w:color="auto"/>
            <w:left w:val="none" w:sz="0" w:space="0" w:color="auto"/>
            <w:bottom w:val="none" w:sz="0" w:space="0" w:color="auto"/>
            <w:right w:val="none" w:sz="0" w:space="0" w:color="auto"/>
          </w:divBdr>
          <w:divsChild>
            <w:div w:id="564491618">
              <w:marLeft w:val="0"/>
              <w:marRight w:val="0"/>
              <w:marTop w:val="0"/>
              <w:marBottom w:val="0"/>
              <w:divBdr>
                <w:top w:val="none" w:sz="0" w:space="0" w:color="auto"/>
                <w:left w:val="none" w:sz="0" w:space="0" w:color="auto"/>
                <w:bottom w:val="none" w:sz="0" w:space="0" w:color="auto"/>
                <w:right w:val="none" w:sz="0" w:space="0" w:color="auto"/>
              </w:divBdr>
              <w:divsChild>
                <w:div w:id="602538455">
                  <w:marLeft w:val="0"/>
                  <w:marRight w:val="0"/>
                  <w:marTop w:val="0"/>
                  <w:marBottom w:val="0"/>
                  <w:divBdr>
                    <w:top w:val="none" w:sz="0" w:space="0" w:color="auto"/>
                    <w:left w:val="none" w:sz="0" w:space="0" w:color="auto"/>
                    <w:bottom w:val="none" w:sz="0" w:space="0" w:color="auto"/>
                    <w:right w:val="none" w:sz="0" w:space="0" w:color="auto"/>
                  </w:divBdr>
                  <w:divsChild>
                    <w:div w:id="4193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567352">
      <w:bodyDiv w:val="1"/>
      <w:marLeft w:val="0"/>
      <w:marRight w:val="0"/>
      <w:marTop w:val="0"/>
      <w:marBottom w:val="0"/>
      <w:divBdr>
        <w:top w:val="none" w:sz="0" w:space="0" w:color="auto"/>
        <w:left w:val="none" w:sz="0" w:space="0" w:color="auto"/>
        <w:bottom w:val="none" w:sz="0" w:space="0" w:color="auto"/>
        <w:right w:val="none" w:sz="0" w:space="0" w:color="auto"/>
      </w:divBdr>
      <w:divsChild>
        <w:div w:id="211499949">
          <w:marLeft w:val="0"/>
          <w:marRight w:val="0"/>
          <w:marTop w:val="0"/>
          <w:marBottom w:val="0"/>
          <w:divBdr>
            <w:top w:val="none" w:sz="0" w:space="0" w:color="auto"/>
            <w:left w:val="none" w:sz="0" w:space="0" w:color="auto"/>
            <w:bottom w:val="none" w:sz="0" w:space="0" w:color="auto"/>
            <w:right w:val="none" w:sz="0" w:space="0" w:color="auto"/>
          </w:divBdr>
          <w:divsChild>
            <w:div w:id="1293362933">
              <w:marLeft w:val="0"/>
              <w:marRight w:val="0"/>
              <w:marTop w:val="0"/>
              <w:marBottom w:val="0"/>
              <w:divBdr>
                <w:top w:val="none" w:sz="0" w:space="0" w:color="auto"/>
                <w:left w:val="none" w:sz="0" w:space="0" w:color="auto"/>
                <w:bottom w:val="none" w:sz="0" w:space="0" w:color="auto"/>
                <w:right w:val="none" w:sz="0" w:space="0" w:color="auto"/>
              </w:divBdr>
              <w:divsChild>
                <w:div w:id="1082682131">
                  <w:marLeft w:val="0"/>
                  <w:marRight w:val="0"/>
                  <w:marTop w:val="0"/>
                  <w:marBottom w:val="0"/>
                  <w:divBdr>
                    <w:top w:val="none" w:sz="0" w:space="0" w:color="auto"/>
                    <w:left w:val="none" w:sz="0" w:space="0" w:color="auto"/>
                    <w:bottom w:val="none" w:sz="0" w:space="0" w:color="auto"/>
                    <w:right w:val="none" w:sz="0" w:space="0" w:color="auto"/>
                  </w:divBdr>
                  <w:divsChild>
                    <w:div w:id="15764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3703">
      <w:bodyDiv w:val="1"/>
      <w:marLeft w:val="0"/>
      <w:marRight w:val="0"/>
      <w:marTop w:val="0"/>
      <w:marBottom w:val="0"/>
      <w:divBdr>
        <w:top w:val="none" w:sz="0" w:space="0" w:color="auto"/>
        <w:left w:val="none" w:sz="0" w:space="0" w:color="auto"/>
        <w:bottom w:val="none" w:sz="0" w:space="0" w:color="auto"/>
        <w:right w:val="none" w:sz="0" w:space="0" w:color="auto"/>
      </w:divBdr>
      <w:divsChild>
        <w:div w:id="1510756828">
          <w:marLeft w:val="0"/>
          <w:marRight w:val="0"/>
          <w:marTop w:val="0"/>
          <w:marBottom w:val="0"/>
          <w:divBdr>
            <w:top w:val="none" w:sz="0" w:space="0" w:color="auto"/>
            <w:left w:val="none" w:sz="0" w:space="0" w:color="auto"/>
            <w:bottom w:val="none" w:sz="0" w:space="0" w:color="auto"/>
            <w:right w:val="none" w:sz="0" w:space="0" w:color="auto"/>
          </w:divBdr>
          <w:divsChild>
            <w:div w:id="1179538303">
              <w:marLeft w:val="0"/>
              <w:marRight w:val="0"/>
              <w:marTop w:val="0"/>
              <w:marBottom w:val="0"/>
              <w:divBdr>
                <w:top w:val="none" w:sz="0" w:space="0" w:color="auto"/>
                <w:left w:val="none" w:sz="0" w:space="0" w:color="auto"/>
                <w:bottom w:val="none" w:sz="0" w:space="0" w:color="auto"/>
                <w:right w:val="none" w:sz="0" w:space="0" w:color="auto"/>
              </w:divBdr>
              <w:divsChild>
                <w:div w:id="1819882922">
                  <w:marLeft w:val="0"/>
                  <w:marRight w:val="0"/>
                  <w:marTop w:val="0"/>
                  <w:marBottom w:val="0"/>
                  <w:divBdr>
                    <w:top w:val="none" w:sz="0" w:space="0" w:color="auto"/>
                    <w:left w:val="none" w:sz="0" w:space="0" w:color="auto"/>
                    <w:bottom w:val="none" w:sz="0" w:space="0" w:color="auto"/>
                    <w:right w:val="none" w:sz="0" w:space="0" w:color="auto"/>
                  </w:divBdr>
                  <w:divsChild>
                    <w:div w:id="13370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25460">
      <w:bodyDiv w:val="1"/>
      <w:marLeft w:val="0"/>
      <w:marRight w:val="0"/>
      <w:marTop w:val="0"/>
      <w:marBottom w:val="0"/>
      <w:divBdr>
        <w:top w:val="none" w:sz="0" w:space="0" w:color="auto"/>
        <w:left w:val="none" w:sz="0" w:space="0" w:color="auto"/>
        <w:bottom w:val="none" w:sz="0" w:space="0" w:color="auto"/>
        <w:right w:val="none" w:sz="0" w:space="0" w:color="auto"/>
      </w:divBdr>
    </w:div>
    <w:div w:id="2036229737">
      <w:bodyDiv w:val="1"/>
      <w:marLeft w:val="0"/>
      <w:marRight w:val="0"/>
      <w:marTop w:val="0"/>
      <w:marBottom w:val="0"/>
      <w:divBdr>
        <w:top w:val="none" w:sz="0" w:space="0" w:color="auto"/>
        <w:left w:val="none" w:sz="0" w:space="0" w:color="auto"/>
        <w:bottom w:val="none" w:sz="0" w:space="0" w:color="auto"/>
        <w:right w:val="none" w:sz="0" w:space="0" w:color="auto"/>
      </w:divBdr>
    </w:div>
    <w:div w:id="2041322117">
      <w:bodyDiv w:val="1"/>
      <w:marLeft w:val="0"/>
      <w:marRight w:val="0"/>
      <w:marTop w:val="0"/>
      <w:marBottom w:val="0"/>
      <w:divBdr>
        <w:top w:val="none" w:sz="0" w:space="0" w:color="auto"/>
        <w:left w:val="none" w:sz="0" w:space="0" w:color="auto"/>
        <w:bottom w:val="none" w:sz="0" w:space="0" w:color="auto"/>
        <w:right w:val="none" w:sz="0" w:space="0" w:color="auto"/>
      </w:divBdr>
    </w:div>
    <w:div w:id="2044943140">
      <w:bodyDiv w:val="1"/>
      <w:marLeft w:val="0"/>
      <w:marRight w:val="0"/>
      <w:marTop w:val="0"/>
      <w:marBottom w:val="0"/>
      <w:divBdr>
        <w:top w:val="none" w:sz="0" w:space="0" w:color="auto"/>
        <w:left w:val="none" w:sz="0" w:space="0" w:color="auto"/>
        <w:bottom w:val="none" w:sz="0" w:space="0" w:color="auto"/>
        <w:right w:val="none" w:sz="0" w:space="0" w:color="auto"/>
      </w:divBdr>
    </w:div>
    <w:div w:id="2051566726">
      <w:bodyDiv w:val="1"/>
      <w:marLeft w:val="0"/>
      <w:marRight w:val="0"/>
      <w:marTop w:val="0"/>
      <w:marBottom w:val="0"/>
      <w:divBdr>
        <w:top w:val="none" w:sz="0" w:space="0" w:color="auto"/>
        <w:left w:val="none" w:sz="0" w:space="0" w:color="auto"/>
        <w:bottom w:val="none" w:sz="0" w:space="0" w:color="auto"/>
        <w:right w:val="none" w:sz="0" w:space="0" w:color="auto"/>
      </w:divBdr>
    </w:div>
    <w:div w:id="2057001003">
      <w:bodyDiv w:val="1"/>
      <w:marLeft w:val="0"/>
      <w:marRight w:val="0"/>
      <w:marTop w:val="0"/>
      <w:marBottom w:val="0"/>
      <w:divBdr>
        <w:top w:val="none" w:sz="0" w:space="0" w:color="auto"/>
        <w:left w:val="none" w:sz="0" w:space="0" w:color="auto"/>
        <w:bottom w:val="none" w:sz="0" w:space="0" w:color="auto"/>
        <w:right w:val="none" w:sz="0" w:space="0" w:color="auto"/>
      </w:divBdr>
    </w:div>
    <w:div w:id="2065061059">
      <w:bodyDiv w:val="1"/>
      <w:marLeft w:val="0"/>
      <w:marRight w:val="0"/>
      <w:marTop w:val="0"/>
      <w:marBottom w:val="0"/>
      <w:divBdr>
        <w:top w:val="none" w:sz="0" w:space="0" w:color="auto"/>
        <w:left w:val="none" w:sz="0" w:space="0" w:color="auto"/>
        <w:bottom w:val="none" w:sz="0" w:space="0" w:color="auto"/>
        <w:right w:val="none" w:sz="0" w:space="0" w:color="auto"/>
      </w:divBdr>
      <w:divsChild>
        <w:div w:id="430669002">
          <w:marLeft w:val="0"/>
          <w:marRight w:val="0"/>
          <w:marTop w:val="0"/>
          <w:marBottom w:val="0"/>
          <w:divBdr>
            <w:top w:val="none" w:sz="0" w:space="0" w:color="auto"/>
            <w:left w:val="none" w:sz="0" w:space="0" w:color="auto"/>
            <w:bottom w:val="none" w:sz="0" w:space="0" w:color="auto"/>
            <w:right w:val="none" w:sz="0" w:space="0" w:color="auto"/>
          </w:divBdr>
          <w:divsChild>
            <w:div w:id="1129739199">
              <w:marLeft w:val="0"/>
              <w:marRight w:val="0"/>
              <w:marTop w:val="0"/>
              <w:marBottom w:val="0"/>
              <w:divBdr>
                <w:top w:val="none" w:sz="0" w:space="0" w:color="auto"/>
                <w:left w:val="none" w:sz="0" w:space="0" w:color="auto"/>
                <w:bottom w:val="none" w:sz="0" w:space="0" w:color="auto"/>
                <w:right w:val="none" w:sz="0" w:space="0" w:color="auto"/>
              </w:divBdr>
              <w:divsChild>
                <w:div w:id="188226056">
                  <w:marLeft w:val="0"/>
                  <w:marRight w:val="0"/>
                  <w:marTop w:val="0"/>
                  <w:marBottom w:val="0"/>
                  <w:divBdr>
                    <w:top w:val="none" w:sz="0" w:space="0" w:color="auto"/>
                    <w:left w:val="none" w:sz="0" w:space="0" w:color="auto"/>
                    <w:bottom w:val="none" w:sz="0" w:space="0" w:color="auto"/>
                    <w:right w:val="none" w:sz="0" w:space="0" w:color="auto"/>
                  </w:divBdr>
                  <w:divsChild>
                    <w:div w:id="5140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96348">
      <w:bodyDiv w:val="1"/>
      <w:marLeft w:val="0"/>
      <w:marRight w:val="0"/>
      <w:marTop w:val="0"/>
      <w:marBottom w:val="0"/>
      <w:divBdr>
        <w:top w:val="none" w:sz="0" w:space="0" w:color="auto"/>
        <w:left w:val="none" w:sz="0" w:space="0" w:color="auto"/>
        <w:bottom w:val="none" w:sz="0" w:space="0" w:color="auto"/>
        <w:right w:val="none" w:sz="0" w:space="0" w:color="auto"/>
      </w:divBdr>
      <w:divsChild>
        <w:div w:id="1812015157">
          <w:marLeft w:val="0"/>
          <w:marRight w:val="0"/>
          <w:marTop w:val="0"/>
          <w:marBottom w:val="0"/>
          <w:divBdr>
            <w:top w:val="none" w:sz="0" w:space="0" w:color="auto"/>
            <w:left w:val="none" w:sz="0" w:space="0" w:color="auto"/>
            <w:bottom w:val="none" w:sz="0" w:space="0" w:color="auto"/>
            <w:right w:val="none" w:sz="0" w:space="0" w:color="auto"/>
          </w:divBdr>
          <w:divsChild>
            <w:div w:id="1466771058">
              <w:marLeft w:val="0"/>
              <w:marRight w:val="0"/>
              <w:marTop w:val="0"/>
              <w:marBottom w:val="0"/>
              <w:divBdr>
                <w:top w:val="none" w:sz="0" w:space="0" w:color="auto"/>
                <w:left w:val="none" w:sz="0" w:space="0" w:color="auto"/>
                <w:bottom w:val="none" w:sz="0" w:space="0" w:color="auto"/>
                <w:right w:val="none" w:sz="0" w:space="0" w:color="auto"/>
              </w:divBdr>
              <w:divsChild>
                <w:div w:id="1364819792">
                  <w:marLeft w:val="0"/>
                  <w:marRight w:val="0"/>
                  <w:marTop w:val="0"/>
                  <w:marBottom w:val="0"/>
                  <w:divBdr>
                    <w:top w:val="none" w:sz="0" w:space="0" w:color="auto"/>
                    <w:left w:val="none" w:sz="0" w:space="0" w:color="auto"/>
                    <w:bottom w:val="none" w:sz="0" w:space="0" w:color="auto"/>
                    <w:right w:val="none" w:sz="0" w:space="0" w:color="auto"/>
                  </w:divBdr>
                  <w:divsChild>
                    <w:div w:id="4064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08890">
      <w:bodyDiv w:val="1"/>
      <w:marLeft w:val="0"/>
      <w:marRight w:val="0"/>
      <w:marTop w:val="0"/>
      <w:marBottom w:val="0"/>
      <w:divBdr>
        <w:top w:val="none" w:sz="0" w:space="0" w:color="auto"/>
        <w:left w:val="none" w:sz="0" w:space="0" w:color="auto"/>
        <w:bottom w:val="none" w:sz="0" w:space="0" w:color="auto"/>
        <w:right w:val="none" w:sz="0" w:space="0" w:color="auto"/>
      </w:divBdr>
      <w:divsChild>
        <w:div w:id="1319502164">
          <w:marLeft w:val="0"/>
          <w:marRight w:val="0"/>
          <w:marTop w:val="0"/>
          <w:marBottom w:val="0"/>
          <w:divBdr>
            <w:top w:val="none" w:sz="0" w:space="0" w:color="auto"/>
            <w:left w:val="none" w:sz="0" w:space="0" w:color="auto"/>
            <w:bottom w:val="none" w:sz="0" w:space="0" w:color="auto"/>
            <w:right w:val="none" w:sz="0" w:space="0" w:color="auto"/>
          </w:divBdr>
          <w:divsChild>
            <w:div w:id="1045059769">
              <w:marLeft w:val="0"/>
              <w:marRight w:val="0"/>
              <w:marTop w:val="0"/>
              <w:marBottom w:val="0"/>
              <w:divBdr>
                <w:top w:val="none" w:sz="0" w:space="0" w:color="auto"/>
                <w:left w:val="none" w:sz="0" w:space="0" w:color="auto"/>
                <w:bottom w:val="none" w:sz="0" w:space="0" w:color="auto"/>
                <w:right w:val="none" w:sz="0" w:space="0" w:color="auto"/>
              </w:divBdr>
              <w:divsChild>
                <w:div w:id="299700150">
                  <w:marLeft w:val="0"/>
                  <w:marRight w:val="0"/>
                  <w:marTop w:val="0"/>
                  <w:marBottom w:val="0"/>
                  <w:divBdr>
                    <w:top w:val="none" w:sz="0" w:space="0" w:color="auto"/>
                    <w:left w:val="none" w:sz="0" w:space="0" w:color="auto"/>
                    <w:bottom w:val="none" w:sz="0" w:space="0" w:color="auto"/>
                    <w:right w:val="none" w:sz="0" w:space="0" w:color="auto"/>
                  </w:divBdr>
                  <w:divsChild>
                    <w:div w:id="16155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5290">
      <w:bodyDiv w:val="1"/>
      <w:marLeft w:val="0"/>
      <w:marRight w:val="0"/>
      <w:marTop w:val="0"/>
      <w:marBottom w:val="0"/>
      <w:divBdr>
        <w:top w:val="none" w:sz="0" w:space="0" w:color="auto"/>
        <w:left w:val="none" w:sz="0" w:space="0" w:color="auto"/>
        <w:bottom w:val="none" w:sz="0" w:space="0" w:color="auto"/>
        <w:right w:val="none" w:sz="0" w:space="0" w:color="auto"/>
      </w:divBdr>
      <w:divsChild>
        <w:div w:id="247348278">
          <w:marLeft w:val="0"/>
          <w:marRight w:val="0"/>
          <w:marTop w:val="0"/>
          <w:marBottom w:val="0"/>
          <w:divBdr>
            <w:top w:val="none" w:sz="0" w:space="0" w:color="auto"/>
            <w:left w:val="none" w:sz="0" w:space="0" w:color="auto"/>
            <w:bottom w:val="none" w:sz="0" w:space="0" w:color="auto"/>
            <w:right w:val="none" w:sz="0" w:space="0" w:color="auto"/>
          </w:divBdr>
        </w:div>
      </w:divsChild>
    </w:div>
    <w:div w:id="2098281818">
      <w:bodyDiv w:val="1"/>
      <w:marLeft w:val="0"/>
      <w:marRight w:val="0"/>
      <w:marTop w:val="0"/>
      <w:marBottom w:val="0"/>
      <w:divBdr>
        <w:top w:val="none" w:sz="0" w:space="0" w:color="auto"/>
        <w:left w:val="none" w:sz="0" w:space="0" w:color="auto"/>
        <w:bottom w:val="none" w:sz="0" w:space="0" w:color="auto"/>
        <w:right w:val="none" w:sz="0" w:space="0" w:color="auto"/>
      </w:divBdr>
      <w:divsChild>
        <w:div w:id="773135115">
          <w:marLeft w:val="0"/>
          <w:marRight w:val="0"/>
          <w:marTop w:val="0"/>
          <w:marBottom w:val="0"/>
          <w:divBdr>
            <w:top w:val="none" w:sz="0" w:space="0" w:color="auto"/>
            <w:left w:val="none" w:sz="0" w:space="0" w:color="auto"/>
            <w:bottom w:val="none" w:sz="0" w:space="0" w:color="auto"/>
            <w:right w:val="none" w:sz="0" w:space="0" w:color="auto"/>
          </w:divBdr>
          <w:divsChild>
            <w:div w:id="1353529829">
              <w:marLeft w:val="0"/>
              <w:marRight w:val="0"/>
              <w:marTop w:val="0"/>
              <w:marBottom w:val="0"/>
              <w:divBdr>
                <w:top w:val="none" w:sz="0" w:space="0" w:color="auto"/>
                <w:left w:val="none" w:sz="0" w:space="0" w:color="auto"/>
                <w:bottom w:val="none" w:sz="0" w:space="0" w:color="auto"/>
                <w:right w:val="none" w:sz="0" w:space="0" w:color="auto"/>
              </w:divBdr>
              <w:divsChild>
                <w:div w:id="96147153">
                  <w:marLeft w:val="0"/>
                  <w:marRight w:val="0"/>
                  <w:marTop w:val="0"/>
                  <w:marBottom w:val="0"/>
                  <w:divBdr>
                    <w:top w:val="none" w:sz="0" w:space="0" w:color="auto"/>
                    <w:left w:val="none" w:sz="0" w:space="0" w:color="auto"/>
                    <w:bottom w:val="none" w:sz="0" w:space="0" w:color="auto"/>
                    <w:right w:val="none" w:sz="0" w:space="0" w:color="auto"/>
                  </w:divBdr>
                  <w:divsChild>
                    <w:div w:id="8919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21995">
      <w:bodyDiv w:val="1"/>
      <w:marLeft w:val="0"/>
      <w:marRight w:val="0"/>
      <w:marTop w:val="0"/>
      <w:marBottom w:val="0"/>
      <w:divBdr>
        <w:top w:val="none" w:sz="0" w:space="0" w:color="auto"/>
        <w:left w:val="none" w:sz="0" w:space="0" w:color="auto"/>
        <w:bottom w:val="none" w:sz="0" w:space="0" w:color="auto"/>
        <w:right w:val="none" w:sz="0" w:space="0" w:color="auto"/>
      </w:divBdr>
      <w:divsChild>
        <w:div w:id="1814324621">
          <w:marLeft w:val="0"/>
          <w:marRight w:val="0"/>
          <w:marTop w:val="0"/>
          <w:marBottom w:val="0"/>
          <w:divBdr>
            <w:top w:val="none" w:sz="0" w:space="0" w:color="auto"/>
            <w:left w:val="none" w:sz="0" w:space="0" w:color="auto"/>
            <w:bottom w:val="none" w:sz="0" w:space="0" w:color="auto"/>
            <w:right w:val="none" w:sz="0" w:space="0" w:color="auto"/>
          </w:divBdr>
          <w:divsChild>
            <w:div w:id="284360843">
              <w:marLeft w:val="0"/>
              <w:marRight w:val="0"/>
              <w:marTop w:val="0"/>
              <w:marBottom w:val="0"/>
              <w:divBdr>
                <w:top w:val="none" w:sz="0" w:space="0" w:color="auto"/>
                <w:left w:val="none" w:sz="0" w:space="0" w:color="auto"/>
                <w:bottom w:val="none" w:sz="0" w:space="0" w:color="auto"/>
                <w:right w:val="none" w:sz="0" w:space="0" w:color="auto"/>
              </w:divBdr>
              <w:divsChild>
                <w:div w:id="1317106693">
                  <w:marLeft w:val="0"/>
                  <w:marRight w:val="0"/>
                  <w:marTop w:val="0"/>
                  <w:marBottom w:val="0"/>
                  <w:divBdr>
                    <w:top w:val="none" w:sz="0" w:space="0" w:color="auto"/>
                    <w:left w:val="none" w:sz="0" w:space="0" w:color="auto"/>
                    <w:bottom w:val="none" w:sz="0" w:space="0" w:color="auto"/>
                    <w:right w:val="none" w:sz="0" w:space="0" w:color="auto"/>
                  </w:divBdr>
                  <w:divsChild>
                    <w:div w:id="15964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6960">
      <w:bodyDiv w:val="1"/>
      <w:marLeft w:val="0"/>
      <w:marRight w:val="0"/>
      <w:marTop w:val="0"/>
      <w:marBottom w:val="0"/>
      <w:divBdr>
        <w:top w:val="none" w:sz="0" w:space="0" w:color="auto"/>
        <w:left w:val="none" w:sz="0" w:space="0" w:color="auto"/>
        <w:bottom w:val="none" w:sz="0" w:space="0" w:color="auto"/>
        <w:right w:val="none" w:sz="0" w:space="0" w:color="auto"/>
      </w:divBdr>
      <w:divsChild>
        <w:div w:id="1712073594">
          <w:marLeft w:val="0"/>
          <w:marRight w:val="0"/>
          <w:marTop w:val="0"/>
          <w:marBottom w:val="0"/>
          <w:divBdr>
            <w:top w:val="none" w:sz="0" w:space="0" w:color="auto"/>
            <w:left w:val="none" w:sz="0" w:space="0" w:color="auto"/>
            <w:bottom w:val="none" w:sz="0" w:space="0" w:color="auto"/>
            <w:right w:val="none" w:sz="0" w:space="0" w:color="auto"/>
          </w:divBdr>
          <w:divsChild>
            <w:div w:id="2121098827">
              <w:marLeft w:val="0"/>
              <w:marRight w:val="0"/>
              <w:marTop w:val="0"/>
              <w:marBottom w:val="0"/>
              <w:divBdr>
                <w:top w:val="none" w:sz="0" w:space="0" w:color="auto"/>
                <w:left w:val="none" w:sz="0" w:space="0" w:color="auto"/>
                <w:bottom w:val="none" w:sz="0" w:space="0" w:color="auto"/>
                <w:right w:val="none" w:sz="0" w:space="0" w:color="auto"/>
              </w:divBdr>
              <w:divsChild>
                <w:div w:id="374551796">
                  <w:marLeft w:val="0"/>
                  <w:marRight w:val="0"/>
                  <w:marTop w:val="0"/>
                  <w:marBottom w:val="0"/>
                  <w:divBdr>
                    <w:top w:val="none" w:sz="0" w:space="0" w:color="auto"/>
                    <w:left w:val="none" w:sz="0" w:space="0" w:color="auto"/>
                    <w:bottom w:val="none" w:sz="0" w:space="0" w:color="auto"/>
                    <w:right w:val="none" w:sz="0" w:space="0" w:color="auto"/>
                  </w:divBdr>
                  <w:divsChild>
                    <w:div w:id="107964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596911">
      <w:bodyDiv w:val="1"/>
      <w:marLeft w:val="0"/>
      <w:marRight w:val="0"/>
      <w:marTop w:val="0"/>
      <w:marBottom w:val="0"/>
      <w:divBdr>
        <w:top w:val="none" w:sz="0" w:space="0" w:color="auto"/>
        <w:left w:val="none" w:sz="0" w:space="0" w:color="auto"/>
        <w:bottom w:val="none" w:sz="0" w:space="0" w:color="auto"/>
        <w:right w:val="none" w:sz="0" w:space="0" w:color="auto"/>
      </w:divBdr>
    </w:div>
    <w:div w:id="2139717618">
      <w:bodyDiv w:val="1"/>
      <w:marLeft w:val="0"/>
      <w:marRight w:val="0"/>
      <w:marTop w:val="0"/>
      <w:marBottom w:val="0"/>
      <w:divBdr>
        <w:top w:val="none" w:sz="0" w:space="0" w:color="auto"/>
        <w:left w:val="none" w:sz="0" w:space="0" w:color="auto"/>
        <w:bottom w:val="none" w:sz="0" w:space="0" w:color="auto"/>
        <w:right w:val="none" w:sz="0" w:space="0" w:color="auto"/>
      </w:divBdr>
    </w:div>
    <w:div w:id="21470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2.xml"/><Relationship Id="rId42" Type="http://schemas.openxmlformats.org/officeDocument/2006/relationships/image" Target="media/image9.jpeg"/><Relationship Id="rId63" Type="http://schemas.openxmlformats.org/officeDocument/2006/relationships/image" Target="media/image28.jpg"/><Relationship Id="rId84" Type="http://schemas.openxmlformats.org/officeDocument/2006/relationships/image" Target="media/image44.gif"/><Relationship Id="rId138" Type="http://schemas.openxmlformats.org/officeDocument/2006/relationships/image" Target="media/image88.PNG"/><Relationship Id="rId159" Type="http://schemas.openxmlformats.org/officeDocument/2006/relationships/image" Target="media/image109.jpeg"/><Relationship Id="rId170" Type="http://schemas.openxmlformats.org/officeDocument/2006/relationships/image" Target="media/image120.PNG"/><Relationship Id="rId191" Type="http://schemas.openxmlformats.org/officeDocument/2006/relationships/image" Target="media/image141.jpeg"/><Relationship Id="rId205" Type="http://schemas.openxmlformats.org/officeDocument/2006/relationships/image" Target="media/image152.jpeg"/><Relationship Id="rId107" Type="http://schemas.openxmlformats.org/officeDocument/2006/relationships/image" Target="media/image66.png"/><Relationship Id="rId11" Type="http://schemas.openxmlformats.org/officeDocument/2006/relationships/hyperlink" Target="http://creativecommons.org/licenses/by-sa/4.0/" TargetMode="External"/><Relationship Id="rId32" Type="http://schemas.openxmlformats.org/officeDocument/2006/relationships/hyperlink" Target="file:///C:\Work\svn\edison-do-skol\docs\EdScratch%20CZ%20p&#345;eklad%20Edhouse\EdScratch-student-lesson-activities-cut%20cz-en%20blocks.docx" TargetMode="External"/><Relationship Id="rId53" Type="http://schemas.openxmlformats.org/officeDocument/2006/relationships/image" Target="media/image20.png"/><Relationship Id="rId74" Type="http://schemas.openxmlformats.org/officeDocument/2006/relationships/image" Target="media/image35.png"/><Relationship Id="rId149" Type="http://schemas.openxmlformats.org/officeDocument/2006/relationships/image" Target="media/image99.jpeg"/><Relationship Id="rId5" Type="http://schemas.openxmlformats.org/officeDocument/2006/relationships/webSettings" Target="webSettings.xml"/><Relationship Id="rId95" Type="http://schemas.openxmlformats.org/officeDocument/2006/relationships/image" Target="media/image55.gif"/><Relationship Id="rId160" Type="http://schemas.openxmlformats.org/officeDocument/2006/relationships/image" Target="media/image110.jpeg"/><Relationship Id="rId181" Type="http://schemas.openxmlformats.org/officeDocument/2006/relationships/image" Target="media/image131.PNG"/><Relationship Id="rId216" Type="http://schemas.openxmlformats.org/officeDocument/2006/relationships/fontTable" Target="fontTable.xml"/><Relationship Id="rId22" Type="http://schemas.openxmlformats.org/officeDocument/2006/relationships/footer" Target="footer1.xml"/><Relationship Id="rId43" Type="http://schemas.openxmlformats.org/officeDocument/2006/relationships/image" Target="media/image10.jpeg"/><Relationship Id="rId118" Type="http://schemas.openxmlformats.org/officeDocument/2006/relationships/image" Target="media/image77.PNG"/><Relationship Id="rId139" Type="http://schemas.openxmlformats.org/officeDocument/2006/relationships/image" Target="media/image89.jpeg"/><Relationship Id="rId85" Type="http://schemas.openxmlformats.org/officeDocument/2006/relationships/image" Target="media/image45.gif"/><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2.jpeg"/><Relationship Id="rId206" Type="http://schemas.openxmlformats.org/officeDocument/2006/relationships/image" Target="media/image153.PNG"/><Relationship Id="rId12" Type="http://schemas.openxmlformats.org/officeDocument/2006/relationships/hyperlink" Target="https://creativecommons.org/licenses/by-sa/4.0/" TargetMode="External"/><Relationship Id="rId33" Type="http://schemas.openxmlformats.org/officeDocument/2006/relationships/hyperlink" Target="file:///C:\Work\svn\edison-do-skol\docs\EdScratch%20CZ%20p&#345;eklad%20Edhouse\EdScratch-student-lesson-activities-cut%20cz-en%20blocks.docx" TargetMode="External"/><Relationship Id="rId108" Type="http://schemas.openxmlformats.org/officeDocument/2006/relationships/image" Target="media/image67.png"/><Relationship Id="rId54" Type="http://schemas.openxmlformats.org/officeDocument/2006/relationships/image" Target="media/image21.png"/><Relationship Id="rId75" Type="http://schemas.openxmlformats.org/officeDocument/2006/relationships/image" Target="media/image36.png"/><Relationship Id="rId96" Type="http://schemas.openxmlformats.org/officeDocument/2006/relationships/image" Target="media/image56.gif"/><Relationship Id="rId140" Type="http://schemas.openxmlformats.org/officeDocument/2006/relationships/image" Target="media/image90.jpeg"/><Relationship Id="rId161" Type="http://schemas.openxmlformats.org/officeDocument/2006/relationships/image" Target="media/image111.jpeg"/><Relationship Id="rId182" Type="http://schemas.openxmlformats.org/officeDocument/2006/relationships/image" Target="media/image132.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footer" Target="footer2.xml"/><Relationship Id="rId119" Type="http://schemas.openxmlformats.org/officeDocument/2006/relationships/image" Target="media/image78.PNG"/><Relationship Id="rId44" Type="http://schemas.openxmlformats.org/officeDocument/2006/relationships/image" Target="media/image11.jpeg"/><Relationship Id="rId65" Type="http://schemas.openxmlformats.org/officeDocument/2006/relationships/image" Target="media/image240.png"/><Relationship Id="rId86" Type="http://schemas.openxmlformats.org/officeDocument/2006/relationships/image" Target="media/image46.gif"/><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image" Target="media/image143.jpeg"/><Relationship Id="rId207" Type="http://schemas.openxmlformats.org/officeDocument/2006/relationships/image" Target="media/image154.PNG"/><Relationship Id="rId13" Type="http://schemas.openxmlformats.org/officeDocument/2006/relationships/image" Target="media/image2.png"/><Relationship Id="rId109" Type="http://schemas.openxmlformats.org/officeDocument/2006/relationships/image" Target="media/image68.PNG"/><Relationship Id="rId34" Type="http://schemas.openxmlformats.org/officeDocument/2006/relationships/hyperlink" Target="file:///C:\Work\svn\edison-do-skol\docs\EdScratch%20CZ%20p&#345;eklad%20Edhouse\EdScratch-student-lesson-activities-cut%20cz-en%20blocks.docx" TargetMode="External"/><Relationship Id="rId55" Type="http://schemas.openxmlformats.org/officeDocument/2006/relationships/image" Target="media/image22.png"/><Relationship Id="rId76" Type="http://schemas.openxmlformats.org/officeDocument/2006/relationships/header" Target="header5.xml"/><Relationship Id="rId97" Type="http://schemas.openxmlformats.org/officeDocument/2006/relationships/header" Target="header6.xml"/><Relationship Id="rId120" Type="http://schemas.openxmlformats.org/officeDocument/2006/relationships/image" Target="media/image79.jpeg"/><Relationship Id="rId141" Type="http://schemas.openxmlformats.org/officeDocument/2006/relationships/image" Target="media/image91.jpe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jpeg"/><Relationship Id="rId24" Type="http://schemas.openxmlformats.org/officeDocument/2006/relationships/header" Target="header3.xml"/><Relationship Id="rId45" Type="http://schemas.openxmlformats.org/officeDocument/2006/relationships/image" Target="media/image12.jpeg"/><Relationship Id="rId66" Type="http://schemas.openxmlformats.org/officeDocument/2006/relationships/image" Target="media/image25.jpeg"/><Relationship Id="rId87" Type="http://schemas.openxmlformats.org/officeDocument/2006/relationships/image" Target="media/image47.gif"/><Relationship Id="rId110" Type="http://schemas.openxmlformats.org/officeDocument/2006/relationships/image" Target="media/image69.PNG"/><Relationship Id="rId131" Type="http://schemas.openxmlformats.org/officeDocument/2006/relationships/image" Target="media/image85.jpeg"/><Relationship Id="rId61" Type="http://schemas.openxmlformats.org/officeDocument/2006/relationships/image" Target="media/image27.jpg"/><Relationship Id="rId82" Type="http://schemas.openxmlformats.org/officeDocument/2006/relationships/image" Target="media/image42.gif"/><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4.jpeg"/><Relationship Id="rId199" Type="http://schemas.openxmlformats.org/officeDocument/2006/relationships/image" Target="media/image146.jpeg"/><Relationship Id="rId203" Type="http://schemas.openxmlformats.org/officeDocument/2006/relationships/image" Target="media/image150.jpeg"/><Relationship Id="rId208" Type="http://schemas.openxmlformats.org/officeDocument/2006/relationships/image" Target="media/image155.PNG"/><Relationship Id="rId19" Type="http://schemas.openxmlformats.org/officeDocument/2006/relationships/image" Target="media/image5.jpeg"/><Relationship Id="rId14" Type="http://schemas.openxmlformats.org/officeDocument/2006/relationships/image" Target="media/image3.jpeg"/><Relationship Id="rId30" Type="http://schemas.openxmlformats.org/officeDocument/2006/relationships/hyperlink" Target="file:///C:\Work\svn\edison-do-skol\docs\EdScratch%20CZ%20p&#345;eklad%20Edhouse\EdScratch-student-lesson-activities-cut%20cz-en%20blocks.docx" TargetMode="External"/><Relationship Id="rId35" Type="http://schemas.openxmlformats.org/officeDocument/2006/relationships/hyperlink" Target="file:///C:\Work\svn\edison-do-skol\docs\EdScratch%20CZ%20p&#345;eklad%20Edhouse\EdScratch-student-lesson-activities-cut%20cz-en%20blocks.docx" TargetMode="External"/><Relationship Id="rId56" Type="http://schemas.openxmlformats.org/officeDocument/2006/relationships/image" Target="media/image23.png"/><Relationship Id="rId77" Type="http://schemas.openxmlformats.org/officeDocument/2006/relationships/image" Target="media/image37.jpeg"/><Relationship Id="rId100" Type="http://schemas.openxmlformats.org/officeDocument/2006/relationships/image" Target="media/image59.jpeg"/><Relationship Id="rId105" Type="http://schemas.openxmlformats.org/officeDocument/2006/relationships/image" Target="media/image64.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3.PNG"/><Relationship Id="rId93" Type="http://schemas.openxmlformats.org/officeDocument/2006/relationships/image" Target="media/image53.gif"/><Relationship Id="rId98" Type="http://schemas.openxmlformats.org/officeDocument/2006/relationships/image" Target="media/image57.jpeg"/><Relationship Id="rId121" Type="http://schemas.openxmlformats.org/officeDocument/2006/relationships/image" Target="media/image80.jpe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4.jpe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1.png"/><Relationship Id="rId25" Type="http://schemas.openxmlformats.org/officeDocument/2006/relationships/footer" Target="footer3.xml"/><Relationship Id="rId46" Type="http://schemas.openxmlformats.org/officeDocument/2006/relationships/image" Target="media/image13.jpeg"/><Relationship Id="rId67" Type="http://schemas.openxmlformats.org/officeDocument/2006/relationships/hyperlink" Target="http://www.edscratchapp.com" TargetMode="External"/><Relationship Id="rId116" Type="http://schemas.openxmlformats.org/officeDocument/2006/relationships/image" Target="media/image75.PNG"/><Relationship Id="rId137" Type="http://schemas.openxmlformats.org/officeDocument/2006/relationships/image" Target="media/image87.jpeg"/><Relationship Id="rId158" Type="http://schemas.openxmlformats.org/officeDocument/2006/relationships/image" Target="media/image108.jpeg"/><Relationship Id="rId20" Type="http://schemas.openxmlformats.org/officeDocument/2006/relationships/header" Target="header1.xm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43.gif"/><Relationship Id="rId88" Type="http://schemas.openxmlformats.org/officeDocument/2006/relationships/image" Target="media/image48.gif"/><Relationship Id="rId111" Type="http://schemas.openxmlformats.org/officeDocument/2006/relationships/image" Target="media/image70.PNG"/><Relationship Id="rId132" Type="http://schemas.openxmlformats.org/officeDocument/2006/relationships/image" Target="media/image86.jpe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jpeg"/><Relationship Id="rId195" Type="http://schemas.openxmlformats.org/officeDocument/2006/relationships/image" Target="media/image145.jpeg"/><Relationship Id="rId209" Type="http://schemas.openxmlformats.org/officeDocument/2006/relationships/image" Target="media/image156.PNG"/><Relationship Id="rId190" Type="http://schemas.openxmlformats.org/officeDocument/2006/relationships/image" Target="media/image140.jpeg"/><Relationship Id="rId204" Type="http://schemas.openxmlformats.org/officeDocument/2006/relationships/image" Target="media/image151.jpeg"/><Relationship Id="rId15" Type="http://schemas.openxmlformats.org/officeDocument/2006/relationships/hyperlink" Target="http://www.meetedison.com" TargetMode="External"/><Relationship Id="rId36" Type="http://schemas.openxmlformats.org/officeDocument/2006/relationships/hyperlink" Target="file:///C:\Work\svn\edison-do-skol\docs\EdScratch%20CZ%20p&#345;eklad%20Edhouse\EdScratch-student-lesson-activities-cut%20cz-en%20blocks.docx" TargetMode="External"/><Relationship Id="rId57" Type="http://schemas.openxmlformats.org/officeDocument/2006/relationships/image" Target="media/image24.png"/><Relationship Id="rId106" Type="http://schemas.openxmlformats.org/officeDocument/2006/relationships/image" Target="media/image65.png"/><Relationship Id="rId10" Type="http://schemas.openxmlformats.org/officeDocument/2006/relationships/hyperlink" Target="http://www.meetedison.com" TargetMode="External"/><Relationship Id="rId31" Type="http://schemas.openxmlformats.org/officeDocument/2006/relationships/hyperlink" Target="file:///C:\Work\svn\edison-do-skol\docs\EdScratch%20CZ%20p&#345;eklad%20Edhouse\EdScratch-student-lesson-activities-cut%20cz-en%20blocks.docx" TargetMode="External"/><Relationship Id="rId52" Type="http://schemas.openxmlformats.org/officeDocument/2006/relationships/image" Target="media/image19.png"/><Relationship Id="rId73" Type="http://schemas.openxmlformats.org/officeDocument/2006/relationships/image" Target="media/image34.jpeg"/><Relationship Id="rId78" Type="http://schemas.openxmlformats.org/officeDocument/2006/relationships/image" Target="media/image38.jpeg"/><Relationship Id="rId94" Type="http://schemas.openxmlformats.org/officeDocument/2006/relationships/image" Target="media/image54.gif"/><Relationship Id="rId99" Type="http://schemas.openxmlformats.org/officeDocument/2006/relationships/image" Target="media/image58.jpeg"/><Relationship Id="rId101" Type="http://schemas.openxmlformats.org/officeDocument/2006/relationships/image" Target="media/image60.PNG"/><Relationship Id="rId122" Type="http://schemas.openxmlformats.org/officeDocument/2006/relationships/image" Target="media/image81.jpeg"/><Relationship Id="rId143" Type="http://schemas.openxmlformats.org/officeDocument/2006/relationships/image" Target="media/image93.jpeg"/><Relationship Id="rId148" Type="http://schemas.openxmlformats.org/officeDocument/2006/relationships/image" Target="media/image98.jpe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jpeg"/><Relationship Id="rId4" Type="http://schemas.openxmlformats.org/officeDocument/2006/relationships/settings" Target="settings.xml"/><Relationship Id="rId9" Type="http://schemas.openxmlformats.org/officeDocument/2006/relationships/hyperlink" Target="http://www.meetedison.com" TargetMode="External"/><Relationship Id="rId180" Type="http://schemas.openxmlformats.org/officeDocument/2006/relationships/image" Target="media/image130.jpeg"/><Relationship Id="rId210" Type="http://schemas.openxmlformats.org/officeDocument/2006/relationships/image" Target="media/image157.PNG"/><Relationship Id="rId215" Type="http://schemas.openxmlformats.org/officeDocument/2006/relationships/image" Target="media/image162.jpeg"/><Relationship Id="rId26" Type="http://schemas.openxmlformats.org/officeDocument/2006/relationships/hyperlink" Target="file:///C:\Work\svn\edison-do-skol\docs\EdScratch%20CZ%20p&#345;eklad%20Edhouse\EdScratch-student-lesson-activities-cut%20cz-en%20blocks.docx" TargetMode="External"/><Relationship Id="rId47" Type="http://schemas.openxmlformats.org/officeDocument/2006/relationships/image" Target="media/image14.jpeg"/><Relationship Id="rId68" Type="http://schemas.openxmlformats.org/officeDocument/2006/relationships/image" Target="media/image30.jpeg"/><Relationship Id="rId89" Type="http://schemas.openxmlformats.org/officeDocument/2006/relationships/image" Target="media/image49.gif"/><Relationship Id="rId112" Type="http://schemas.openxmlformats.org/officeDocument/2006/relationships/image" Target="media/image71.PNG"/><Relationship Id="rId133" Type="http://schemas.openxmlformats.org/officeDocument/2006/relationships/image" Target="media/image83.jpeg"/><Relationship Id="rId154" Type="http://schemas.openxmlformats.org/officeDocument/2006/relationships/image" Target="media/image104.jpeg"/><Relationship Id="rId175" Type="http://schemas.openxmlformats.org/officeDocument/2006/relationships/image" Target="media/image125.png"/><Relationship Id="rId196" Type="http://schemas.openxmlformats.org/officeDocument/2006/relationships/image" Target="media/image1420.jpeg"/><Relationship Id="rId200" Type="http://schemas.openxmlformats.org/officeDocument/2006/relationships/image" Target="media/image147.jpeg"/><Relationship Id="rId16" Type="http://schemas.openxmlformats.org/officeDocument/2006/relationships/hyperlink" Target="http://www.meetedison.com" TargetMode="External"/><Relationship Id="rId37" Type="http://schemas.openxmlformats.org/officeDocument/2006/relationships/hyperlink" Target="file:///C:\Work\svn\edison-do-skol\docs\EdScratch%20CZ%20p&#345;eklad%20Edhouse\EdScratch-student-lesson-activities-cut%20cz-en%20blocks.docx" TargetMode="External"/><Relationship Id="rId58" Type="http://schemas.openxmlformats.org/officeDocument/2006/relationships/image" Target="media/image25.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2.jpeg"/><Relationship Id="rId144" Type="http://schemas.openxmlformats.org/officeDocument/2006/relationships/image" Target="media/image94.PNG"/><Relationship Id="rId90" Type="http://schemas.openxmlformats.org/officeDocument/2006/relationships/image" Target="media/image50.gif"/><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58.jpeg"/><Relationship Id="rId27" Type="http://schemas.openxmlformats.org/officeDocument/2006/relationships/hyperlink" Target="file:///C:\Work\svn\edison-do-skol\docs\EdScratch%20CZ%20p&#345;eklad%20Edhouse\EdScratch-student-lesson-activities-cut%20cz-en%20blocks.docx" TargetMode="External"/><Relationship Id="rId48" Type="http://schemas.openxmlformats.org/officeDocument/2006/relationships/image" Target="media/image15.jpeg"/><Relationship Id="rId69" Type="http://schemas.openxmlformats.org/officeDocument/2006/relationships/hyperlink" Target="http://www.edscratchapp.com" TargetMode="External"/><Relationship Id="rId113" Type="http://schemas.openxmlformats.org/officeDocument/2006/relationships/image" Target="media/image72.PNG"/><Relationship Id="rId134" Type="http://schemas.openxmlformats.org/officeDocument/2006/relationships/image" Target="media/image84.png"/><Relationship Id="rId80" Type="http://schemas.openxmlformats.org/officeDocument/2006/relationships/image" Target="media/image40.gif"/><Relationship Id="rId155" Type="http://schemas.openxmlformats.org/officeDocument/2006/relationships/image" Target="media/image105.jpeg"/><Relationship Id="rId176" Type="http://schemas.openxmlformats.org/officeDocument/2006/relationships/image" Target="media/image126.PNG"/><Relationship Id="rId197" Type="http://schemas.openxmlformats.org/officeDocument/2006/relationships/image" Target="media/image1430.jpeg"/><Relationship Id="rId201" Type="http://schemas.openxmlformats.org/officeDocument/2006/relationships/image" Target="media/image148.jpeg"/><Relationship Id="rId17" Type="http://schemas.openxmlformats.org/officeDocument/2006/relationships/hyperlink" Target="http://creativecommons.org/licenses/by-sa/4.0/" TargetMode="External"/><Relationship Id="rId38" Type="http://schemas.openxmlformats.org/officeDocument/2006/relationships/header" Target="header4.xml"/><Relationship Id="rId59" Type="http://schemas.openxmlformats.org/officeDocument/2006/relationships/image" Target="media/image26.png"/><Relationship Id="rId103" Type="http://schemas.openxmlformats.org/officeDocument/2006/relationships/image" Target="media/image62.jpeg"/><Relationship Id="rId70" Type="http://schemas.openxmlformats.org/officeDocument/2006/relationships/image" Target="media/image31.jpeg"/><Relationship Id="rId91" Type="http://schemas.openxmlformats.org/officeDocument/2006/relationships/image" Target="media/image51.gif"/><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9.PNG"/><Relationship Id="rId28" Type="http://schemas.openxmlformats.org/officeDocument/2006/relationships/hyperlink" Target="file:///C:\Work\svn\edison-do-skol\docs\EdScratch%20CZ%20p&#345;eklad%20Edhouse\EdScratch-student-lesson-activities-cut%20cz-en%20blocks.docx" TargetMode="External"/><Relationship Id="rId49" Type="http://schemas.openxmlformats.org/officeDocument/2006/relationships/image" Target="media/image16.jpeg"/><Relationship Id="rId114" Type="http://schemas.openxmlformats.org/officeDocument/2006/relationships/image" Target="media/image73.PNG"/><Relationship Id="rId60" Type="http://schemas.openxmlformats.org/officeDocument/2006/relationships/image" Target="media/image27.png"/><Relationship Id="rId81" Type="http://schemas.openxmlformats.org/officeDocument/2006/relationships/image" Target="media/image41.png"/><Relationship Id="rId135" Type="http://schemas.openxmlformats.org/officeDocument/2006/relationships/image" Target="media/image85.png"/><Relationship Id="rId156" Type="http://schemas.openxmlformats.org/officeDocument/2006/relationships/image" Target="media/image106.jpeg"/><Relationship Id="rId177" Type="http://schemas.openxmlformats.org/officeDocument/2006/relationships/image" Target="media/image127.PNG"/><Relationship Id="rId198" Type="http://schemas.openxmlformats.org/officeDocument/2006/relationships/image" Target="media/image1440.jpeg"/><Relationship Id="rId202" Type="http://schemas.openxmlformats.org/officeDocument/2006/relationships/image" Target="media/image149.jpeg"/><Relationship Id="rId18" Type="http://schemas.openxmlformats.org/officeDocument/2006/relationships/image" Target="media/image4.png"/><Relationship Id="rId39" Type="http://schemas.openxmlformats.org/officeDocument/2006/relationships/image" Target="media/image6.jpeg"/><Relationship Id="rId50" Type="http://schemas.openxmlformats.org/officeDocument/2006/relationships/image" Target="media/image17.jpeg"/><Relationship Id="rId104" Type="http://schemas.openxmlformats.org/officeDocument/2006/relationships/image" Target="media/image63.jpe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32.PNG"/><Relationship Id="rId92" Type="http://schemas.openxmlformats.org/officeDocument/2006/relationships/image" Target="media/image52.gif"/><Relationship Id="rId213" Type="http://schemas.openxmlformats.org/officeDocument/2006/relationships/image" Target="media/image160.jpeg"/><Relationship Id="rId2" Type="http://schemas.openxmlformats.org/officeDocument/2006/relationships/numbering" Target="numbering.xml"/><Relationship Id="rId29" Type="http://schemas.openxmlformats.org/officeDocument/2006/relationships/hyperlink" Target="file:///C:\Work\svn\edison-do-skol\docs\EdScratch%20CZ%20p&#345;eklad%20Edhouse\EdScratch-student-lesson-activities-cut%20cz-en%20blocks.docx" TargetMode="External"/><Relationship Id="rId40" Type="http://schemas.openxmlformats.org/officeDocument/2006/relationships/image" Target="media/image7.png"/><Relationship Id="rId115" Type="http://schemas.openxmlformats.org/officeDocument/2006/relationships/image" Target="media/image74.PNG"/><Relationship Id="rId136" Type="http://schemas.openxmlformats.org/officeDocument/2006/relationships/header" Target="header7.xml"/><Relationship Id="rId157" Type="http://schemas.openxmlformats.org/officeDocument/2006/relationships/image" Target="media/image107.jpeg"/><Relationship Id="rId178"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20Kennewell\Documents\Custom%20Office%20Templates\EdScratch%20lessons-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EdScratch Lessons">
      <a:majorFont>
        <a:latin typeface="Futura"/>
        <a:ea typeface=""/>
        <a:cs typeface=""/>
      </a:majorFont>
      <a:minorFont>
        <a:latin typeface="Futu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F1634-FDC5-4F89-95B5-4C8A73261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EdScratch lessons-Word template.dotx</Template>
  <TotalTime>63</TotalTime>
  <Pages>1</Pages>
  <Words>19043</Words>
  <Characters>112360</Characters>
  <Application>Microsoft Office Word</Application>
  <DocSecurity>0</DocSecurity>
  <Lines>936</Lines>
  <Paragraphs>262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EdScratch student lesson activities</vt:lpstr>
      <vt:lpstr>EdScratch student lesson activities</vt:lpstr>
    </vt:vector>
  </TitlesOfParts>
  <Company/>
  <LinksUpToDate>false</LinksUpToDate>
  <CharactersWithSpaces>131141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EdScratch student lesson activities</dc:title>
  <dc:subject/>
  <dc:creator>Kat Kennewell</dc:creator>
  <cp:keywords/>
  <dc:description/>
  <cp:lastModifiedBy>Slovák Radoslav</cp:lastModifiedBy>
  <cp:revision>188</cp:revision>
  <cp:lastPrinted>2023-09-22T07:34:00Z</cp:lastPrinted>
  <dcterms:created xsi:type="dcterms:W3CDTF">2019-09-03T06:10:00Z</dcterms:created>
  <dcterms:modified xsi:type="dcterms:W3CDTF">2023-09-22T07:35:00Z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bac993-578d-4fb6-a024-e1968d57a18c_Enabled">
    <vt:lpwstr>True</vt:lpwstr>
  </property>
  <property fmtid="{D5CDD505-2E9C-101B-9397-08002B2CF9AE}" pid="3" name="MSIP_Label_1ebac993-578d-4fb6-a024-e1968d57a18c_SiteId">
    <vt:lpwstr>ae4df1f7-611e-444f-897e-f964e1205171</vt:lpwstr>
  </property>
  <property fmtid="{D5CDD505-2E9C-101B-9397-08002B2CF9AE}" pid="4" name="MSIP_Label_1ebac993-578d-4fb6-a024-e1968d57a18c_Owner">
    <vt:lpwstr>ms250918@ncr.com</vt:lpwstr>
  </property>
  <property fmtid="{D5CDD505-2E9C-101B-9397-08002B2CF9AE}" pid="5" name="MSIP_Label_1ebac993-578d-4fb6-a024-e1968d57a18c_SetDate">
    <vt:lpwstr>2019-09-03T06:10:35.5237061Z</vt:lpwstr>
  </property>
  <property fmtid="{D5CDD505-2E9C-101B-9397-08002B2CF9AE}" pid="6" name="MSIP_Label_1ebac993-578d-4fb6-a024-e1968d57a18c_Name">
    <vt:lpwstr>Personal</vt:lpwstr>
  </property>
  <property fmtid="{D5CDD505-2E9C-101B-9397-08002B2CF9AE}" pid="7" name="MSIP_Label_1ebac993-578d-4fb6-a024-e1968d57a18c_Application">
    <vt:lpwstr>Microsoft Azure Information Protection</vt:lpwstr>
  </property>
  <property fmtid="{D5CDD505-2E9C-101B-9397-08002B2CF9AE}" pid="8" name="MSIP_Label_1ebac993-578d-4fb6-a024-e1968d57a18c_ActionId">
    <vt:lpwstr>b9ae6245-24c7-4eec-afca-92f703dbbf30</vt:lpwstr>
  </property>
  <property fmtid="{D5CDD505-2E9C-101B-9397-08002B2CF9AE}" pid="9" name="MSIP_Label_1ebac993-578d-4fb6-a024-e1968d57a18c_Extended_MSFT_Method">
    <vt:lpwstr>Manual</vt:lpwstr>
  </property>
  <property fmtid="{D5CDD505-2E9C-101B-9397-08002B2CF9AE}" pid="10" name="Sensitivity">
    <vt:lpwstr>Personal</vt:lpwstr>
  </property>
</Properties>
</file>